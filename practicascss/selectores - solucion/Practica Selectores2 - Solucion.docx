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1FCEE" w14:textId="3A968F53" w:rsidR="000F6311" w:rsidRPr="00AF4297" w:rsidRDefault="00AF4297" w:rsidP="009D1B1B">
      <w:pPr>
        <w:pStyle w:val="Ttulo"/>
        <w:rPr>
          <w:lang w:val="es-ES"/>
        </w:rPr>
      </w:pPr>
      <w:r w:rsidRPr="00AF4297">
        <w:rPr>
          <w:lang w:val="es-ES"/>
        </w:rPr>
        <w:t>Practica Selectores</w:t>
      </w:r>
    </w:p>
    <w:p w14:paraId="0A80AACA" w14:textId="77777777" w:rsidR="00AF4297" w:rsidRPr="00AF4297" w:rsidRDefault="00AF4297" w:rsidP="00AF4297">
      <w:pPr>
        <w:rPr>
          <w:lang w:val="es-ES"/>
        </w:rPr>
      </w:pPr>
    </w:p>
    <w:p w14:paraId="0DB548D8" w14:textId="3FA836E3" w:rsidR="00AF4297" w:rsidRDefault="00AF4297" w:rsidP="00AF4297">
      <w:pPr>
        <w:rPr>
          <w:lang w:val="es-ES"/>
        </w:rPr>
      </w:pPr>
      <w:r>
        <w:rPr>
          <w:lang w:val="es-ES"/>
        </w:rPr>
        <w:t xml:space="preserve">Dada </w:t>
      </w:r>
      <w:r w:rsidRPr="00AF4297">
        <w:rPr>
          <w:lang w:val="es-ES"/>
        </w:rPr>
        <w:t xml:space="preserve"> la siguiente plantilla HTML</w:t>
      </w:r>
      <w:r>
        <w:rPr>
          <w:lang w:val="es-ES"/>
        </w:rPr>
        <w:t>. Vamos a realizar 10 preguntas sobre selectores:</w:t>
      </w:r>
    </w:p>
    <w:p w14:paraId="629F498D" w14:textId="77777777" w:rsidR="00AF4297" w:rsidRDefault="00AF4297" w:rsidP="00AF4297">
      <w:pPr>
        <w:rPr>
          <w:lang w:val="es-ES"/>
        </w:rPr>
      </w:pPr>
    </w:p>
    <w:p w14:paraId="1CEB0496" w14:textId="77777777" w:rsidR="00AF4297" w:rsidRPr="00AF4297" w:rsidRDefault="00AF4297" w:rsidP="00AF4297">
      <w:pPr>
        <w:rPr>
          <w:lang w:val="es-ES"/>
        </w:rPr>
      </w:pPr>
      <w:r w:rsidRPr="00AF4297">
        <w:rPr>
          <w:lang w:val="es-ES"/>
        </w:rPr>
        <w:t>10 preguntas sobre selectores CSS:</w:t>
      </w:r>
    </w:p>
    <w:p w14:paraId="7F1BB96B" w14:textId="5778A10A" w:rsidR="00AF4297" w:rsidRPr="00AF4297" w:rsidRDefault="00AF4297" w:rsidP="00AF4297">
      <w:pPr>
        <w:numPr>
          <w:ilvl w:val="0"/>
          <w:numId w:val="36"/>
        </w:numPr>
        <w:rPr>
          <w:lang w:val="es-ES"/>
        </w:rPr>
      </w:pPr>
      <w:r w:rsidRPr="00AF4297">
        <w:rPr>
          <w:b/>
          <w:bCs/>
          <w:lang w:val="es-ES"/>
        </w:rPr>
        <w:t>Selector de Atributo</w:t>
      </w:r>
      <w:r w:rsidRPr="00AF4297">
        <w:rPr>
          <w:lang w:val="es-ES"/>
        </w:rPr>
        <w:t>: ¿Cómo seleccionarías todos los enlaces (&lt;a&gt;) que tienen la clase </w:t>
      </w:r>
      <w:proofErr w:type="spellStart"/>
      <w:r w:rsidRPr="00AF4297">
        <w:rPr>
          <w:lang w:val="es-ES"/>
        </w:rPr>
        <w:t>nav</w:t>
      </w:r>
      <w:proofErr w:type="spellEnd"/>
      <w:r w:rsidRPr="00AF4297">
        <w:rPr>
          <w:lang w:val="es-ES"/>
        </w:rPr>
        <w:t>-link y están dentro de un elemento &lt;</w:t>
      </w:r>
      <w:proofErr w:type="spellStart"/>
      <w:r w:rsidRPr="00AF4297">
        <w:rPr>
          <w:lang w:val="es-ES"/>
        </w:rPr>
        <w:t>nav</w:t>
      </w:r>
      <w:proofErr w:type="spellEnd"/>
      <w:r w:rsidRPr="00AF4297">
        <w:rPr>
          <w:lang w:val="es-ES"/>
        </w:rPr>
        <w:t>&gt; con la clase </w:t>
      </w:r>
      <w:proofErr w:type="spellStart"/>
      <w:r w:rsidRPr="00AF4297">
        <w:rPr>
          <w:lang w:val="es-ES"/>
        </w:rPr>
        <w:t>main-nav</w:t>
      </w:r>
      <w:proofErr w:type="spellEnd"/>
      <w:r w:rsidRPr="00AF4297">
        <w:rPr>
          <w:lang w:val="es-ES"/>
        </w:rPr>
        <w:t>?</w:t>
      </w:r>
      <w:r>
        <w:rPr>
          <w:lang w:val="es-ES"/>
        </w:rPr>
        <w:t xml:space="preserve"> </w:t>
      </w:r>
    </w:p>
    <w:p w14:paraId="1D070F14" w14:textId="3564AA92" w:rsidR="00AF4297" w:rsidRPr="00AF4297" w:rsidRDefault="00AF4297" w:rsidP="00AF4297">
      <w:pPr>
        <w:numPr>
          <w:ilvl w:val="0"/>
          <w:numId w:val="36"/>
        </w:numPr>
        <w:rPr>
          <w:lang w:val="es-ES"/>
        </w:rPr>
      </w:pPr>
      <w:r w:rsidRPr="00AF4297">
        <w:rPr>
          <w:b/>
          <w:bCs/>
          <w:lang w:val="es-ES"/>
        </w:rPr>
        <w:t xml:space="preserve">Selector de </w:t>
      </w:r>
      <w:proofErr w:type="spellStart"/>
      <w:r w:rsidRPr="00AF4297">
        <w:rPr>
          <w:b/>
          <w:bCs/>
          <w:lang w:val="es-ES"/>
        </w:rPr>
        <w:t>Pseudo-clase</w:t>
      </w:r>
      <w:proofErr w:type="spellEnd"/>
      <w:r w:rsidRPr="00AF4297">
        <w:rPr>
          <w:lang w:val="es-ES"/>
        </w:rPr>
        <w:t>: ¿Cómo aplicarías un estilo diferente al enlace que tiene la clase active dentro de la lista de navegación?</w:t>
      </w:r>
      <w:r>
        <w:rPr>
          <w:lang w:val="es-ES"/>
        </w:rPr>
        <w:t xml:space="preserve"> </w:t>
      </w:r>
    </w:p>
    <w:p w14:paraId="0D3A4873" w14:textId="71F061AD" w:rsidR="00AF4297" w:rsidRPr="00AF4297" w:rsidRDefault="00AF4297" w:rsidP="00AF4297">
      <w:pPr>
        <w:numPr>
          <w:ilvl w:val="0"/>
          <w:numId w:val="36"/>
        </w:numPr>
        <w:rPr>
          <w:lang w:val="es-ES"/>
        </w:rPr>
      </w:pPr>
      <w:r w:rsidRPr="00AF4297">
        <w:rPr>
          <w:b/>
          <w:bCs/>
          <w:lang w:val="es-ES"/>
        </w:rPr>
        <w:t>Selector de Descendencia</w:t>
      </w:r>
      <w:r w:rsidRPr="00AF4297">
        <w:rPr>
          <w:lang w:val="es-ES"/>
        </w:rPr>
        <w:t>: ¿Cómo seleccionarías todos los elementos &lt;p&gt; que están dentro de un &lt;</w:t>
      </w:r>
      <w:proofErr w:type="spellStart"/>
      <w:r w:rsidRPr="00AF4297">
        <w:rPr>
          <w:lang w:val="es-ES"/>
        </w:rPr>
        <w:t>article</w:t>
      </w:r>
      <w:proofErr w:type="spellEnd"/>
      <w:r w:rsidRPr="00AF4297">
        <w:rPr>
          <w:lang w:val="es-ES"/>
        </w:rPr>
        <w:t>&gt; con la clase </w:t>
      </w:r>
      <w:proofErr w:type="spellStart"/>
      <w:r w:rsidRPr="00AF4297">
        <w:rPr>
          <w:lang w:val="es-ES"/>
        </w:rPr>
        <w:t>article-item</w:t>
      </w:r>
      <w:proofErr w:type="spellEnd"/>
      <w:r w:rsidRPr="00AF4297">
        <w:rPr>
          <w:lang w:val="es-ES"/>
        </w:rPr>
        <w:t>?</w:t>
      </w:r>
      <w:r>
        <w:rPr>
          <w:lang w:val="es-ES"/>
        </w:rPr>
        <w:t xml:space="preserve"> </w:t>
      </w:r>
    </w:p>
    <w:p w14:paraId="0FFA14C9" w14:textId="2DE0245B" w:rsidR="00AF4297" w:rsidRPr="00AF4297" w:rsidRDefault="00AF4297" w:rsidP="00AF4297">
      <w:pPr>
        <w:numPr>
          <w:ilvl w:val="0"/>
          <w:numId w:val="36"/>
        </w:numPr>
        <w:rPr>
          <w:lang w:val="es-ES"/>
        </w:rPr>
      </w:pPr>
      <w:r w:rsidRPr="00AF4297">
        <w:rPr>
          <w:b/>
          <w:bCs/>
          <w:lang w:val="es-ES"/>
        </w:rPr>
        <w:t>Selector de Hijo Directo</w:t>
      </w:r>
      <w:r w:rsidRPr="00AF4297">
        <w:rPr>
          <w:lang w:val="es-ES"/>
        </w:rPr>
        <w:t>: ¿Cómo seleccionarías solo los elementos &lt;</w:t>
      </w:r>
      <w:proofErr w:type="spellStart"/>
      <w:r w:rsidRPr="00AF4297">
        <w:rPr>
          <w:lang w:val="es-ES"/>
        </w:rPr>
        <w:t>li</w:t>
      </w:r>
      <w:proofErr w:type="spellEnd"/>
      <w:r w:rsidRPr="00AF4297">
        <w:rPr>
          <w:lang w:val="es-ES"/>
        </w:rPr>
        <w:t>&gt; que son hijos directos de un &lt;</w:t>
      </w:r>
      <w:proofErr w:type="spellStart"/>
      <w:r w:rsidRPr="00AF4297">
        <w:rPr>
          <w:lang w:val="es-ES"/>
        </w:rPr>
        <w:t>ul</w:t>
      </w:r>
      <w:proofErr w:type="spellEnd"/>
      <w:r w:rsidRPr="00AF4297">
        <w:rPr>
          <w:lang w:val="es-ES"/>
        </w:rPr>
        <w:t>&gt; dentro del </w:t>
      </w:r>
      <w:proofErr w:type="spellStart"/>
      <w:r w:rsidRPr="00AF4297">
        <w:rPr>
          <w:lang w:val="es-ES"/>
        </w:rPr>
        <w:t>footer</w:t>
      </w:r>
      <w:proofErr w:type="spellEnd"/>
      <w:r w:rsidRPr="00AF4297">
        <w:rPr>
          <w:lang w:val="es-ES"/>
        </w:rPr>
        <w:t>?</w:t>
      </w:r>
      <w:r>
        <w:rPr>
          <w:lang w:val="es-ES"/>
        </w:rPr>
        <w:t xml:space="preserve"> </w:t>
      </w:r>
    </w:p>
    <w:p w14:paraId="07FC0E8E" w14:textId="2C78AF3A" w:rsidR="00AF4297" w:rsidRPr="00AF4297" w:rsidRDefault="00AF4297" w:rsidP="00AF4297">
      <w:pPr>
        <w:numPr>
          <w:ilvl w:val="0"/>
          <w:numId w:val="36"/>
        </w:numPr>
        <w:rPr>
          <w:lang w:val="es-ES"/>
        </w:rPr>
      </w:pPr>
      <w:r w:rsidRPr="00AF4297">
        <w:rPr>
          <w:b/>
          <w:bCs/>
          <w:lang w:val="es-ES"/>
        </w:rPr>
        <w:t>Selector de Hermano Adyacente</w:t>
      </w:r>
      <w:r w:rsidRPr="00AF4297">
        <w:rPr>
          <w:lang w:val="es-ES"/>
        </w:rPr>
        <w:t>: ¿Cómo seleccionarías el primer &lt;</w:t>
      </w:r>
      <w:proofErr w:type="spellStart"/>
      <w:r w:rsidRPr="00AF4297">
        <w:rPr>
          <w:lang w:val="es-ES"/>
        </w:rPr>
        <w:t>article</w:t>
      </w:r>
      <w:proofErr w:type="spellEnd"/>
      <w:r w:rsidRPr="00AF4297">
        <w:rPr>
          <w:lang w:val="es-ES"/>
        </w:rPr>
        <w:t>&gt; que sigue inmediatamente a un &lt;h2&gt; con la clase </w:t>
      </w:r>
      <w:proofErr w:type="spellStart"/>
      <w:r w:rsidRPr="00AF4297">
        <w:rPr>
          <w:lang w:val="es-ES"/>
        </w:rPr>
        <w:t>section-title</w:t>
      </w:r>
      <w:proofErr w:type="spellEnd"/>
      <w:r w:rsidRPr="00AF4297">
        <w:rPr>
          <w:lang w:val="es-ES"/>
        </w:rPr>
        <w:t>?</w:t>
      </w:r>
      <w:r>
        <w:rPr>
          <w:lang w:val="es-ES"/>
        </w:rPr>
        <w:t xml:space="preserve"> </w:t>
      </w:r>
    </w:p>
    <w:p w14:paraId="6BC72584" w14:textId="1E1D7AF8" w:rsidR="00AF4297" w:rsidRPr="00AF4297" w:rsidRDefault="00AF4297" w:rsidP="00AF4297">
      <w:pPr>
        <w:numPr>
          <w:ilvl w:val="0"/>
          <w:numId w:val="36"/>
        </w:numPr>
        <w:rPr>
          <w:lang w:val="es-ES"/>
        </w:rPr>
      </w:pPr>
      <w:r w:rsidRPr="00AF4297">
        <w:rPr>
          <w:b/>
          <w:bCs/>
          <w:lang w:val="es-ES"/>
        </w:rPr>
        <w:t xml:space="preserve">Selector de </w:t>
      </w:r>
      <w:proofErr w:type="spellStart"/>
      <w:r w:rsidRPr="00AF4297">
        <w:rPr>
          <w:b/>
          <w:bCs/>
          <w:lang w:val="es-ES"/>
        </w:rPr>
        <w:t>Pseudo-elemento</w:t>
      </w:r>
      <w:proofErr w:type="spellEnd"/>
      <w:r w:rsidRPr="00AF4297">
        <w:rPr>
          <w:lang w:val="es-ES"/>
        </w:rPr>
        <w:t>: ¿Cómo agregarías un símbolo de flecha (→) después de cada enlace con la clase </w:t>
      </w:r>
      <w:proofErr w:type="spellStart"/>
      <w:r w:rsidRPr="00AF4297">
        <w:rPr>
          <w:lang w:val="es-ES"/>
        </w:rPr>
        <w:t>read</w:t>
      </w:r>
      <w:proofErr w:type="spellEnd"/>
      <w:r w:rsidRPr="00AF4297">
        <w:rPr>
          <w:lang w:val="es-ES"/>
        </w:rPr>
        <w:t>-more?</w:t>
      </w:r>
      <w:r>
        <w:rPr>
          <w:lang w:val="es-ES"/>
        </w:rPr>
        <w:t xml:space="preserve"> </w:t>
      </w:r>
    </w:p>
    <w:p w14:paraId="51F7212D" w14:textId="3584A46A" w:rsidR="00AF4297" w:rsidRPr="00AF4297" w:rsidRDefault="00AF4297" w:rsidP="00AF4297">
      <w:pPr>
        <w:numPr>
          <w:ilvl w:val="0"/>
          <w:numId w:val="36"/>
        </w:numPr>
        <w:rPr>
          <w:lang w:val="es-ES"/>
        </w:rPr>
      </w:pPr>
      <w:r w:rsidRPr="00AF4297">
        <w:rPr>
          <w:b/>
          <w:bCs/>
          <w:lang w:val="es-ES"/>
        </w:rPr>
        <w:t>Selector de Atributo con Valor Específico</w:t>
      </w:r>
      <w:r w:rsidRPr="00AF4297">
        <w:rPr>
          <w:lang w:val="es-ES"/>
        </w:rPr>
        <w:t>: ¿Cómo seleccionarías todos los elementos &lt;a&gt; que tienen un atributo </w:t>
      </w:r>
      <w:proofErr w:type="spellStart"/>
      <w:r w:rsidRPr="00AF4297">
        <w:rPr>
          <w:lang w:val="es-ES"/>
        </w:rPr>
        <w:t>href</w:t>
      </w:r>
      <w:proofErr w:type="spellEnd"/>
      <w:r w:rsidRPr="00AF4297">
        <w:rPr>
          <w:lang w:val="es-ES"/>
        </w:rPr>
        <w:t> que comienza con #?</w:t>
      </w:r>
      <w:r>
        <w:rPr>
          <w:lang w:val="es-ES"/>
        </w:rPr>
        <w:t xml:space="preserve"> </w:t>
      </w:r>
    </w:p>
    <w:p w14:paraId="10C0AEAA" w14:textId="6775F10D" w:rsidR="00AF4297" w:rsidRPr="00AF4297" w:rsidRDefault="00AF4297" w:rsidP="00AF4297">
      <w:pPr>
        <w:numPr>
          <w:ilvl w:val="0"/>
          <w:numId w:val="36"/>
        </w:numPr>
        <w:rPr>
          <w:lang w:val="es-ES"/>
        </w:rPr>
      </w:pPr>
      <w:r w:rsidRPr="00AF4297">
        <w:rPr>
          <w:b/>
          <w:bCs/>
          <w:lang w:val="es-ES"/>
        </w:rPr>
        <w:t>Selector de Negación</w:t>
      </w:r>
      <w:r w:rsidRPr="00AF4297">
        <w:rPr>
          <w:lang w:val="es-ES"/>
        </w:rPr>
        <w:t>: ¿Cómo seleccionarías todos los elementos &lt;</w:t>
      </w:r>
      <w:proofErr w:type="spellStart"/>
      <w:r w:rsidRPr="00AF4297">
        <w:rPr>
          <w:lang w:val="es-ES"/>
        </w:rPr>
        <w:t>article</w:t>
      </w:r>
      <w:proofErr w:type="spellEnd"/>
      <w:r w:rsidRPr="00AF4297">
        <w:rPr>
          <w:lang w:val="es-ES"/>
        </w:rPr>
        <w:t>&gt; que </w:t>
      </w:r>
      <w:r w:rsidRPr="00AF4297">
        <w:rPr>
          <w:b/>
          <w:bCs/>
          <w:lang w:val="es-ES"/>
        </w:rPr>
        <w:t>no</w:t>
      </w:r>
      <w:r w:rsidRPr="00AF4297">
        <w:rPr>
          <w:lang w:val="es-ES"/>
        </w:rPr>
        <w:t> tienen la clase </w:t>
      </w:r>
      <w:proofErr w:type="spellStart"/>
      <w:r w:rsidRPr="00AF4297">
        <w:rPr>
          <w:lang w:val="es-ES"/>
        </w:rPr>
        <w:t>featured</w:t>
      </w:r>
      <w:proofErr w:type="spellEnd"/>
      <w:r w:rsidRPr="00AF4297">
        <w:rPr>
          <w:lang w:val="es-ES"/>
        </w:rPr>
        <w:t>?</w:t>
      </w:r>
      <w:r>
        <w:rPr>
          <w:lang w:val="es-ES"/>
        </w:rPr>
        <w:t xml:space="preserve"> </w:t>
      </w:r>
    </w:p>
    <w:p w14:paraId="4AF97823" w14:textId="5B845ADC" w:rsidR="00AF4297" w:rsidRPr="00AF4297" w:rsidRDefault="00AF4297" w:rsidP="00AF4297">
      <w:pPr>
        <w:numPr>
          <w:ilvl w:val="0"/>
          <w:numId w:val="36"/>
        </w:numPr>
        <w:rPr>
          <w:lang w:val="es-ES"/>
        </w:rPr>
      </w:pPr>
      <w:r w:rsidRPr="00AF4297">
        <w:rPr>
          <w:b/>
          <w:bCs/>
          <w:lang w:val="es-ES"/>
        </w:rPr>
        <w:t xml:space="preserve">Selector de </w:t>
      </w:r>
      <w:proofErr w:type="spellStart"/>
      <w:r w:rsidRPr="00AF4297">
        <w:rPr>
          <w:b/>
          <w:bCs/>
          <w:lang w:val="es-ES"/>
        </w:rPr>
        <w:t>Pseudo-clase</w:t>
      </w:r>
      <w:proofErr w:type="spellEnd"/>
      <w:r w:rsidRPr="00AF4297">
        <w:rPr>
          <w:b/>
          <w:bCs/>
          <w:lang w:val="es-ES"/>
        </w:rPr>
        <w:t xml:space="preserve"> de Posición</w:t>
      </w:r>
      <w:r w:rsidRPr="00AF4297">
        <w:rPr>
          <w:lang w:val="es-ES"/>
        </w:rPr>
        <w:t>: ¿Cómo seleccionarías el tercer &lt;</w:t>
      </w:r>
      <w:proofErr w:type="spellStart"/>
      <w:r w:rsidRPr="00AF4297">
        <w:rPr>
          <w:lang w:val="es-ES"/>
        </w:rPr>
        <w:t>article</w:t>
      </w:r>
      <w:proofErr w:type="spellEnd"/>
      <w:r w:rsidRPr="00AF4297">
        <w:rPr>
          <w:lang w:val="es-ES"/>
        </w:rPr>
        <w:t>&gt; dentro de la sección de artículos?</w:t>
      </w:r>
      <w:r>
        <w:rPr>
          <w:lang w:val="es-ES"/>
        </w:rPr>
        <w:t xml:space="preserve"> </w:t>
      </w:r>
    </w:p>
    <w:p w14:paraId="059DDDF0" w14:textId="7B6AC682" w:rsidR="00AF4297" w:rsidRPr="00090954" w:rsidRDefault="00AF4297" w:rsidP="004E7F97">
      <w:pPr>
        <w:numPr>
          <w:ilvl w:val="0"/>
          <w:numId w:val="36"/>
        </w:numPr>
        <w:rPr>
          <w:lang w:val="es-ES"/>
        </w:rPr>
      </w:pPr>
      <w:r w:rsidRPr="00AF4297">
        <w:rPr>
          <w:b/>
          <w:bCs/>
          <w:lang w:val="es-ES"/>
        </w:rPr>
        <w:t>Selector de Atributo que Contiene una Palabra</w:t>
      </w:r>
      <w:r w:rsidRPr="00AF4297">
        <w:rPr>
          <w:lang w:val="es-ES"/>
        </w:rPr>
        <w:t>: ¿Cómo seleccionarías todos los elementos &lt;h4&gt; que tienen una clase que contiene la palabra </w:t>
      </w:r>
      <w:proofErr w:type="spellStart"/>
      <w:r w:rsidRPr="00AF4297">
        <w:rPr>
          <w:lang w:val="es-ES"/>
        </w:rPr>
        <w:t>title</w:t>
      </w:r>
      <w:proofErr w:type="spellEnd"/>
      <w:r w:rsidRPr="00AF4297">
        <w:rPr>
          <w:lang w:val="es-ES"/>
        </w:rPr>
        <w:t>?</w:t>
      </w:r>
      <w:r w:rsidRPr="00090954">
        <w:rPr>
          <w:lang w:val="es-ES"/>
        </w:rPr>
        <w:t xml:space="preserve"> </w:t>
      </w:r>
    </w:p>
    <w:p w14:paraId="063A4087" w14:textId="77777777" w:rsidR="00AF4297" w:rsidRDefault="00AF4297" w:rsidP="00AF4297">
      <w:pPr>
        <w:rPr>
          <w:lang w:val="es-ES"/>
        </w:rPr>
      </w:pPr>
    </w:p>
    <w:p w14:paraId="7CA42A4A" w14:textId="4C0B2AF4" w:rsidR="00AF4297" w:rsidRPr="00AF4297" w:rsidRDefault="00AF4297" w:rsidP="00AF4297">
      <w:pPr>
        <w:rPr>
          <w:lang w:val="es-ES"/>
        </w:rPr>
      </w:pPr>
      <w:r>
        <w:rPr>
          <w:lang w:val="es-ES"/>
        </w:rPr>
        <w:t>Copiar el HTML y aplicar los selectores en una etiqueta Style</w:t>
      </w:r>
    </w:p>
    <w:p w14:paraId="557C35E1" w14:textId="77777777" w:rsidR="00AF4297" w:rsidRPr="00AF4297" w:rsidRDefault="00AF4297" w:rsidP="00AF4297">
      <w:pPr>
        <w:rPr>
          <w:lang w:val="es-ES"/>
        </w:rPr>
      </w:pPr>
    </w:p>
    <w:p w14:paraId="316D3039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808080"/>
          <w:sz w:val="21"/>
          <w:szCs w:val="21"/>
        </w:rPr>
        <w:t>&lt;!</w:t>
      </w:r>
      <w:r w:rsidRPr="00AF4297">
        <w:rPr>
          <w:rFonts w:ascii="Consolas" w:hAnsi="Consolas"/>
          <w:color w:val="569CD6"/>
          <w:sz w:val="21"/>
          <w:szCs w:val="21"/>
        </w:rPr>
        <w:t>DOCTYPE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html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44DFD91E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html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lang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"es"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5A9928A4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40B90620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body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152CDEB5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header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"main-header"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75687A80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h1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id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"site-title"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  <w:r w:rsidRPr="00AF4297">
        <w:rPr>
          <w:rFonts w:ascii="Consolas" w:hAnsi="Consolas"/>
          <w:color w:val="CCCCCC"/>
          <w:sz w:val="21"/>
          <w:szCs w:val="21"/>
        </w:rPr>
        <w:t>Mi Sitio Web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h1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44307BE8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nav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"main-nav"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130E536B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ul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27A2E512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li</w:t>
      </w:r>
      <w:r w:rsidRPr="00AF4297">
        <w:rPr>
          <w:rFonts w:ascii="Consolas" w:hAnsi="Consolas"/>
          <w:color w:val="808080"/>
          <w:sz w:val="21"/>
          <w:szCs w:val="21"/>
        </w:rPr>
        <w:t>&gt;&lt;</w:t>
      </w:r>
      <w:r w:rsidRPr="00AF4297">
        <w:rPr>
          <w:rFonts w:ascii="Consolas" w:hAnsi="Consolas"/>
          <w:color w:val="569CD6"/>
          <w:sz w:val="21"/>
          <w:szCs w:val="21"/>
        </w:rPr>
        <w:t>a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F4297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"#"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"nav-link active"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AF4297">
        <w:rPr>
          <w:rFonts w:ascii="Consolas" w:hAnsi="Consolas"/>
          <w:color w:val="CCCCCC"/>
          <w:sz w:val="21"/>
          <w:szCs w:val="21"/>
        </w:rPr>
        <w:t>Inicio</w:t>
      </w:r>
      <w:proofErr w:type="spellEnd"/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a</w:t>
      </w:r>
      <w:r w:rsidRPr="00AF4297">
        <w:rPr>
          <w:rFonts w:ascii="Consolas" w:hAnsi="Consolas"/>
          <w:color w:val="808080"/>
          <w:sz w:val="21"/>
          <w:szCs w:val="21"/>
        </w:rPr>
        <w:t>&gt;&lt;/</w:t>
      </w:r>
      <w:r w:rsidRPr="00AF4297">
        <w:rPr>
          <w:rFonts w:ascii="Consolas" w:hAnsi="Consolas"/>
          <w:color w:val="569CD6"/>
          <w:sz w:val="21"/>
          <w:szCs w:val="21"/>
        </w:rPr>
        <w:t>li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2F3ABC08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li</w:t>
      </w:r>
      <w:r w:rsidRPr="00AF4297">
        <w:rPr>
          <w:rFonts w:ascii="Consolas" w:hAnsi="Consolas"/>
          <w:color w:val="808080"/>
          <w:sz w:val="21"/>
          <w:szCs w:val="21"/>
        </w:rPr>
        <w:t>&gt;&lt;</w:t>
      </w:r>
      <w:r w:rsidRPr="00AF4297">
        <w:rPr>
          <w:rFonts w:ascii="Consolas" w:hAnsi="Consolas"/>
          <w:color w:val="569CD6"/>
          <w:sz w:val="21"/>
          <w:szCs w:val="21"/>
        </w:rPr>
        <w:t>a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F4297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"#"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"nav-link"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AF4297">
        <w:rPr>
          <w:rFonts w:ascii="Consolas" w:hAnsi="Consolas"/>
          <w:color w:val="CCCCCC"/>
          <w:sz w:val="21"/>
          <w:szCs w:val="21"/>
        </w:rPr>
        <w:t>Servicios</w:t>
      </w:r>
      <w:proofErr w:type="spellEnd"/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a</w:t>
      </w:r>
      <w:r w:rsidRPr="00AF4297">
        <w:rPr>
          <w:rFonts w:ascii="Consolas" w:hAnsi="Consolas"/>
          <w:color w:val="808080"/>
          <w:sz w:val="21"/>
          <w:szCs w:val="21"/>
        </w:rPr>
        <w:t>&gt;&lt;/</w:t>
      </w:r>
      <w:r w:rsidRPr="00AF4297">
        <w:rPr>
          <w:rFonts w:ascii="Consolas" w:hAnsi="Consolas"/>
          <w:color w:val="569CD6"/>
          <w:sz w:val="21"/>
          <w:szCs w:val="21"/>
        </w:rPr>
        <w:t>li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7B4C463C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li</w:t>
      </w:r>
      <w:r w:rsidRPr="00AF4297">
        <w:rPr>
          <w:rFonts w:ascii="Consolas" w:hAnsi="Consolas"/>
          <w:color w:val="808080"/>
          <w:sz w:val="21"/>
          <w:szCs w:val="21"/>
        </w:rPr>
        <w:t>&gt;&lt;</w:t>
      </w:r>
      <w:r w:rsidRPr="00AF4297">
        <w:rPr>
          <w:rFonts w:ascii="Consolas" w:hAnsi="Consolas"/>
          <w:color w:val="569CD6"/>
          <w:sz w:val="21"/>
          <w:szCs w:val="21"/>
        </w:rPr>
        <w:t>a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F4297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"#"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"nav-link"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AF4297">
        <w:rPr>
          <w:rFonts w:ascii="Consolas" w:hAnsi="Consolas"/>
          <w:color w:val="CCCCCC"/>
          <w:sz w:val="21"/>
          <w:szCs w:val="21"/>
        </w:rPr>
        <w:t>Portafolio</w:t>
      </w:r>
      <w:proofErr w:type="spellEnd"/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a</w:t>
      </w:r>
      <w:r w:rsidRPr="00AF4297">
        <w:rPr>
          <w:rFonts w:ascii="Consolas" w:hAnsi="Consolas"/>
          <w:color w:val="808080"/>
          <w:sz w:val="21"/>
          <w:szCs w:val="21"/>
        </w:rPr>
        <w:t>&gt;&lt;/</w:t>
      </w:r>
      <w:r w:rsidRPr="00AF4297">
        <w:rPr>
          <w:rFonts w:ascii="Consolas" w:hAnsi="Consolas"/>
          <w:color w:val="569CD6"/>
          <w:sz w:val="21"/>
          <w:szCs w:val="21"/>
        </w:rPr>
        <w:t>li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382F6901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lastRenderedPageBreak/>
        <w:t xml:space="preserve">    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li</w:t>
      </w:r>
      <w:r w:rsidRPr="00AF4297">
        <w:rPr>
          <w:rFonts w:ascii="Consolas" w:hAnsi="Consolas"/>
          <w:color w:val="808080"/>
          <w:sz w:val="21"/>
          <w:szCs w:val="21"/>
        </w:rPr>
        <w:t>&gt;&lt;</w:t>
      </w:r>
      <w:r w:rsidRPr="00AF4297">
        <w:rPr>
          <w:rFonts w:ascii="Consolas" w:hAnsi="Consolas"/>
          <w:color w:val="569CD6"/>
          <w:sz w:val="21"/>
          <w:szCs w:val="21"/>
        </w:rPr>
        <w:t>a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F4297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"#"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"nav-link"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  <w:r w:rsidRPr="00AF4297">
        <w:rPr>
          <w:rFonts w:ascii="Consolas" w:hAnsi="Consolas"/>
          <w:color w:val="CCCCCC"/>
          <w:sz w:val="21"/>
          <w:szCs w:val="21"/>
        </w:rPr>
        <w:t>Contacto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a</w:t>
      </w:r>
      <w:r w:rsidRPr="00AF4297">
        <w:rPr>
          <w:rFonts w:ascii="Consolas" w:hAnsi="Consolas"/>
          <w:color w:val="808080"/>
          <w:sz w:val="21"/>
          <w:szCs w:val="21"/>
        </w:rPr>
        <w:t>&gt;&lt;/</w:t>
      </w:r>
      <w:r w:rsidRPr="00AF4297">
        <w:rPr>
          <w:rFonts w:ascii="Consolas" w:hAnsi="Consolas"/>
          <w:color w:val="569CD6"/>
          <w:sz w:val="21"/>
          <w:szCs w:val="21"/>
        </w:rPr>
        <w:t>li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0DDC12EC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ul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4ECEAD1E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nav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69D43961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header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0DAA2425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5339541D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main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595CD0F9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section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"content-section"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58C9C4A3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h2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"section-title"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AF4297">
        <w:rPr>
          <w:rFonts w:ascii="Consolas" w:hAnsi="Consolas"/>
          <w:color w:val="CCCCCC"/>
          <w:sz w:val="21"/>
          <w:szCs w:val="21"/>
        </w:rPr>
        <w:t>Artículos</w:t>
      </w:r>
      <w:proofErr w:type="spellEnd"/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F4297">
        <w:rPr>
          <w:rFonts w:ascii="Consolas" w:hAnsi="Consolas"/>
          <w:color w:val="CCCCCC"/>
          <w:sz w:val="21"/>
          <w:szCs w:val="21"/>
        </w:rPr>
        <w:t>Recientes</w:t>
      </w:r>
      <w:proofErr w:type="spellEnd"/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h2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4F89756F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article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"article-item"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676B0375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h3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"article-title"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AF4297">
        <w:rPr>
          <w:rFonts w:ascii="Consolas" w:hAnsi="Consolas"/>
          <w:color w:val="CCCCCC"/>
          <w:sz w:val="21"/>
          <w:szCs w:val="21"/>
        </w:rPr>
        <w:t>Artículo</w:t>
      </w:r>
      <w:proofErr w:type="spellEnd"/>
      <w:r w:rsidRPr="00AF4297">
        <w:rPr>
          <w:rFonts w:ascii="Consolas" w:hAnsi="Consolas"/>
          <w:color w:val="CCCCCC"/>
          <w:sz w:val="21"/>
          <w:szCs w:val="21"/>
        </w:rPr>
        <w:t xml:space="preserve"> 1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h3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0F707B12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AF4297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AF4297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AF4297">
        <w:rPr>
          <w:rFonts w:ascii="Consolas" w:hAnsi="Consolas"/>
          <w:color w:val="CCCCCC"/>
          <w:sz w:val="21"/>
          <w:szCs w:val="21"/>
          <w:lang w:val="es-ES"/>
        </w:rPr>
        <w:t xml:space="preserve"> </w:t>
      </w:r>
      <w:proofErr w:type="spellStart"/>
      <w:r w:rsidRPr="00AF4297">
        <w:rPr>
          <w:rFonts w:ascii="Consolas" w:hAnsi="Consolas"/>
          <w:color w:val="9CDCFE"/>
          <w:sz w:val="21"/>
          <w:szCs w:val="21"/>
          <w:lang w:val="es-ES"/>
        </w:rPr>
        <w:t>class</w:t>
      </w:r>
      <w:proofErr w:type="spellEnd"/>
      <w:r w:rsidRPr="00AF4297">
        <w:rPr>
          <w:rFonts w:ascii="Consolas" w:hAnsi="Consolas"/>
          <w:color w:val="CCCCCC"/>
          <w:sz w:val="21"/>
          <w:szCs w:val="21"/>
          <w:lang w:val="es-ES"/>
        </w:rPr>
        <w:t>=</w:t>
      </w:r>
      <w:r w:rsidRPr="00AF4297">
        <w:rPr>
          <w:rFonts w:ascii="Consolas" w:hAnsi="Consolas"/>
          <w:color w:val="CE9178"/>
          <w:sz w:val="21"/>
          <w:szCs w:val="21"/>
          <w:lang w:val="es-ES"/>
        </w:rPr>
        <w:t>"</w:t>
      </w:r>
      <w:proofErr w:type="spellStart"/>
      <w:r w:rsidRPr="00AF4297">
        <w:rPr>
          <w:rFonts w:ascii="Consolas" w:hAnsi="Consolas"/>
          <w:color w:val="CE9178"/>
          <w:sz w:val="21"/>
          <w:szCs w:val="21"/>
          <w:lang w:val="es-ES"/>
        </w:rPr>
        <w:t>article-content</w:t>
      </w:r>
      <w:proofErr w:type="spellEnd"/>
      <w:r w:rsidRPr="00AF4297">
        <w:rPr>
          <w:rFonts w:ascii="Consolas" w:hAnsi="Consolas"/>
          <w:color w:val="CE9178"/>
          <w:sz w:val="21"/>
          <w:szCs w:val="21"/>
          <w:lang w:val="es-ES"/>
        </w:rPr>
        <w:t>"</w:t>
      </w:r>
      <w:r w:rsidRPr="00AF4297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AF4297">
        <w:rPr>
          <w:rFonts w:ascii="Consolas" w:hAnsi="Consolas"/>
          <w:color w:val="CCCCCC"/>
          <w:sz w:val="21"/>
          <w:szCs w:val="21"/>
          <w:lang w:val="es-ES"/>
        </w:rPr>
        <w:t>Este es el contenido del primer artículo.</w:t>
      </w:r>
      <w:r w:rsidRPr="00AF4297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AF4297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AF4297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692E13AA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  <w:lang w:val="es-ES"/>
        </w:rPr>
        <w:t xml:space="preserve">    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a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F4297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"#"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"read-more"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  <w:r w:rsidRPr="00AF4297">
        <w:rPr>
          <w:rFonts w:ascii="Consolas" w:hAnsi="Consolas"/>
          <w:color w:val="CCCCCC"/>
          <w:sz w:val="21"/>
          <w:szCs w:val="21"/>
        </w:rPr>
        <w:t xml:space="preserve">Leer </w:t>
      </w:r>
      <w:proofErr w:type="spellStart"/>
      <w:r w:rsidRPr="00AF4297">
        <w:rPr>
          <w:rFonts w:ascii="Consolas" w:hAnsi="Consolas"/>
          <w:color w:val="CCCCCC"/>
          <w:sz w:val="21"/>
          <w:szCs w:val="21"/>
        </w:rPr>
        <w:t>más</w:t>
      </w:r>
      <w:proofErr w:type="spellEnd"/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a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27B54E74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article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718F8EFB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article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"article-item featured"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2B6D2108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h3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"article-title"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AF4297">
        <w:rPr>
          <w:rFonts w:ascii="Consolas" w:hAnsi="Consolas"/>
          <w:color w:val="CCCCCC"/>
          <w:sz w:val="21"/>
          <w:szCs w:val="21"/>
        </w:rPr>
        <w:t>Artículo</w:t>
      </w:r>
      <w:proofErr w:type="spellEnd"/>
      <w:r w:rsidRPr="00AF4297">
        <w:rPr>
          <w:rFonts w:ascii="Consolas" w:hAnsi="Consolas"/>
          <w:color w:val="CCCCCC"/>
          <w:sz w:val="21"/>
          <w:szCs w:val="21"/>
        </w:rPr>
        <w:t xml:space="preserve"> 2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h3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1498EE79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AF4297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AF4297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AF4297">
        <w:rPr>
          <w:rFonts w:ascii="Consolas" w:hAnsi="Consolas"/>
          <w:color w:val="CCCCCC"/>
          <w:sz w:val="21"/>
          <w:szCs w:val="21"/>
          <w:lang w:val="es-ES"/>
        </w:rPr>
        <w:t xml:space="preserve"> </w:t>
      </w:r>
      <w:proofErr w:type="spellStart"/>
      <w:r w:rsidRPr="00AF4297">
        <w:rPr>
          <w:rFonts w:ascii="Consolas" w:hAnsi="Consolas"/>
          <w:color w:val="9CDCFE"/>
          <w:sz w:val="21"/>
          <w:szCs w:val="21"/>
          <w:lang w:val="es-ES"/>
        </w:rPr>
        <w:t>class</w:t>
      </w:r>
      <w:proofErr w:type="spellEnd"/>
      <w:r w:rsidRPr="00AF4297">
        <w:rPr>
          <w:rFonts w:ascii="Consolas" w:hAnsi="Consolas"/>
          <w:color w:val="CCCCCC"/>
          <w:sz w:val="21"/>
          <w:szCs w:val="21"/>
          <w:lang w:val="es-ES"/>
        </w:rPr>
        <w:t>=</w:t>
      </w:r>
      <w:r w:rsidRPr="00AF4297">
        <w:rPr>
          <w:rFonts w:ascii="Consolas" w:hAnsi="Consolas"/>
          <w:color w:val="CE9178"/>
          <w:sz w:val="21"/>
          <w:szCs w:val="21"/>
          <w:lang w:val="es-ES"/>
        </w:rPr>
        <w:t>"</w:t>
      </w:r>
      <w:proofErr w:type="spellStart"/>
      <w:r w:rsidRPr="00AF4297">
        <w:rPr>
          <w:rFonts w:ascii="Consolas" w:hAnsi="Consolas"/>
          <w:color w:val="CE9178"/>
          <w:sz w:val="21"/>
          <w:szCs w:val="21"/>
          <w:lang w:val="es-ES"/>
        </w:rPr>
        <w:t>article-content</w:t>
      </w:r>
      <w:proofErr w:type="spellEnd"/>
      <w:r w:rsidRPr="00AF4297">
        <w:rPr>
          <w:rFonts w:ascii="Consolas" w:hAnsi="Consolas"/>
          <w:color w:val="CE9178"/>
          <w:sz w:val="21"/>
          <w:szCs w:val="21"/>
          <w:lang w:val="es-ES"/>
        </w:rPr>
        <w:t>"</w:t>
      </w:r>
      <w:r w:rsidRPr="00AF4297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AF4297">
        <w:rPr>
          <w:rFonts w:ascii="Consolas" w:hAnsi="Consolas"/>
          <w:color w:val="CCCCCC"/>
          <w:sz w:val="21"/>
          <w:szCs w:val="21"/>
          <w:lang w:val="es-ES"/>
        </w:rPr>
        <w:t>Este es el contenido del segundo artículo.</w:t>
      </w:r>
      <w:r w:rsidRPr="00AF4297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AF4297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AF4297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4A016522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  <w:lang w:val="es-ES"/>
        </w:rPr>
        <w:t xml:space="preserve">    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a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F4297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"#"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"read-more"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  <w:r w:rsidRPr="00AF4297">
        <w:rPr>
          <w:rFonts w:ascii="Consolas" w:hAnsi="Consolas"/>
          <w:color w:val="CCCCCC"/>
          <w:sz w:val="21"/>
          <w:szCs w:val="21"/>
        </w:rPr>
        <w:t xml:space="preserve">Leer </w:t>
      </w:r>
      <w:proofErr w:type="spellStart"/>
      <w:r w:rsidRPr="00AF4297">
        <w:rPr>
          <w:rFonts w:ascii="Consolas" w:hAnsi="Consolas"/>
          <w:color w:val="CCCCCC"/>
          <w:sz w:val="21"/>
          <w:szCs w:val="21"/>
        </w:rPr>
        <w:t>más</w:t>
      </w:r>
      <w:proofErr w:type="spellEnd"/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a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3291A6A3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article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18B29A87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article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"article-item"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16DEE252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h3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"article-title"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AF4297">
        <w:rPr>
          <w:rFonts w:ascii="Consolas" w:hAnsi="Consolas"/>
          <w:color w:val="CCCCCC"/>
          <w:sz w:val="21"/>
          <w:szCs w:val="21"/>
        </w:rPr>
        <w:t>Artículo</w:t>
      </w:r>
      <w:proofErr w:type="spellEnd"/>
      <w:r w:rsidRPr="00AF4297">
        <w:rPr>
          <w:rFonts w:ascii="Consolas" w:hAnsi="Consolas"/>
          <w:color w:val="CCCCCC"/>
          <w:sz w:val="21"/>
          <w:szCs w:val="21"/>
        </w:rPr>
        <w:t xml:space="preserve"> 3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h3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7F9D1CE2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AF4297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AF4297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AF4297">
        <w:rPr>
          <w:rFonts w:ascii="Consolas" w:hAnsi="Consolas"/>
          <w:color w:val="CCCCCC"/>
          <w:sz w:val="21"/>
          <w:szCs w:val="21"/>
          <w:lang w:val="es-ES"/>
        </w:rPr>
        <w:t xml:space="preserve"> </w:t>
      </w:r>
      <w:proofErr w:type="spellStart"/>
      <w:r w:rsidRPr="00AF4297">
        <w:rPr>
          <w:rFonts w:ascii="Consolas" w:hAnsi="Consolas"/>
          <w:color w:val="9CDCFE"/>
          <w:sz w:val="21"/>
          <w:szCs w:val="21"/>
          <w:lang w:val="es-ES"/>
        </w:rPr>
        <w:t>class</w:t>
      </w:r>
      <w:proofErr w:type="spellEnd"/>
      <w:r w:rsidRPr="00AF4297">
        <w:rPr>
          <w:rFonts w:ascii="Consolas" w:hAnsi="Consolas"/>
          <w:color w:val="CCCCCC"/>
          <w:sz w:val="21"/>
          <w:szCs w:val="21"/>
          <w:lang w:val="es-ES"/>
        </w:rPr>
        <w:t>=</w:t>
      </w:r>
      <w:r w:rsidRPr="00AF4297">
        <w:rPr>
          <w:rFonts w:ascii="Consolas" w:hAnsi="Consolas"/>
          <w:color w:val="CE9178"/>
          <w:sz w:val="21"/>
          <w:szCs w:val="21"/>
          <w:lang w:val="es-ES"/>
        </w:rPr>
        <w:t>"</w:t>
      </w:r>
      <w:proofErr w:type="spellStart"/>
      <w:r w:rsidRPr="00AF4297">
        <w:rPr>
          <w:rFonts w:ascii="Consolas" w:hAnsi="Consolas"/>
          <w:color w:val="CE9178"/>
          <w:sz w:val="21"/>
          <w:szCs w:val="21"/>
          <w:lang w:val="es-ES"/>
        </w:rPr>
        <w:t>article-content</w:t>
      </w:r>
      <w:proofErr w:type="spellEnd"/>
      <w:r w:rsidRPr="00AF4297">
        <w:rPr>
          <w:rFonts w:ascii="Consolas" w:hAnsi="Consolas"/>
          <w:color w:val="CE9178"/>
          <w:sz w:val="21"/>
          <w:szCs w:val="21"/>
          <w:lang w:val="es-ES"/>
        </w:rPr>
        <w:t>"</w:t>
      </w:r>
      <w:r w:rsidRPr="00AF4297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AF4297">
        <w:rPr>
          <w:rFonts w:ascii="Consolas" w:hAnsi="Consolas"/>
          <w:color w:val="CCCCCC"/>
          <w:sz w:val="21"/>
          <w:szCs w:val="21"/>
          <w:lang w:val="es-ES"/>
        </w:rPr>
        <w:t>Este es el contenido del tercer artículo.</w:t>
      </w:r>
      <w:r w:rsidRPr="00AF4297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AF4297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AF4297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4969F3AD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  <w:lang w:val="es-ES"/>
        </w:rPr>
        <w:t xml:space="preserve">    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a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F4297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"#"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"read-more"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  <w:r w:rsidRPr="00AF4297">
        <w:rPr>
          <w:rFonts w:ascii="Consolas" w:hAnsi="Consolas"/>
          <w:color w:val="CCCCCC"/>
          <w:sz w:val="21"/>
          <w:szCs w:val="21"/>
        </w:rPr>
        <w:t xml:space="preserve">Leer </w:t>
      </w:r>
      <w:proofErr w:type="spellStart"/>
      <w:r w:rsidRPr="00AF4297">
        <w:rPr>
          <w:rFonts w:ascii="Consolas" w:hAnsi="Consolas"/>
          <w:color w:val="CCCCCC"/>
          <w:sz w:val="21"/>
          <w:szCs w:val="21"/>
        </w:rPr>
        <w:t>más</w:t>
      </w:r>
      <w:proofErr w:type="spellEnd"/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a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00B60B25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article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62D62F01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section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4DD62BC8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2C5A649C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aside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"sidebar"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22D27D0E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div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"widget"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00144766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h4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"widget-title"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  <w:r w:rsidRPr="00AF4297">
        <w:rPr>
          <w:rFonts w:ascii="Consolas" w:hAnsi="Consolas"/>
          <w:color w:val="CCCCCC"/>
          <w:sz w:val="21"/>
          <w:szCs w:val="21"/>
        </w:rPr>
        <w:t>Widget 1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h4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2503C835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p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"widget-content"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AF4297">
        <w:rPr>
          <w:rFonts w:ascii="Consolas" w:hAnsi="Consolas"/>
          <w:color w:val="CCCCCC"/>
          <w:sz w:val="21"/>
          <w:szCs w:val="21"/>
        </w:rPr>
        <w:t>Contenido</w:t>
      </w:r>
      <w:proofErr w:type="spellEnd"/>
      <w:r w:rsidRPr="00AF4297">
        <w:rPr>
          <w:rFonts w:ascii="Consolas" w:hAnsi="Consolas"/>
          <w:color w:val="CCCCCC"/>
          <w:sz w:val="21"/>
          <w:szCs w:val="21"/>
        </w:rPr>
        <w:t xml:space="preserve"> del widget 1.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p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1D245CEB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div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170D6550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div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"widget"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77F45B8A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h4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"widget-title"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  <w:r w:rsidRPr="00AF4297">
        <w:rPr>
          <w:rFonts w:ascii="Consolas" w:hAnsi="Consolas"/>
          <w:color w:val="CCCCCC"/>
          <w:sz w:val="21"/>
          <w:szCs w:val="21"/>
        </w:rPr>
        <w:t>Widget 2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h4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7468C726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p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"widget-content"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AF4297">
        <w:rPr>
          <w:rFonts w:ascii="Consolas" w:hAnsi="Consolas"/>
          <w:color w:val="CCCCCC"/>
          <w:sz w:val="21"/>
          <w:szCs w:val="21"/>
        </w:rPr>
        <w:t>Contenido</w:t>
      </w:r>
      <w:proofErr w:type="spellEnd"/>
      <w:r w:rsidRPr="00AF4297">
        <w:rPr>
          <w:rFonts w:ascii="Consolas" w:hAnsi="Consolas"/>
          <w:color w:val="CCCCCC"/>
          <w:sz w:val="21"/>
          <w:szCs w:val="21"/>
        </w:rPr>
        <w:t xml:space="preserve"> del widget 2.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p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72ACED1F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div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6F11A2E3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aside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12A2DC92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main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0CF49B7E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1EFDEB12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footer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"main-footer"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0E2FD128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p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"footer-text"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  <w:r w:rsidRPr="00AF4297">
        <w:rPr>
          <w:rFonts w:ascii="Consolas" w:hAnsi="Consolas"/>
          <w:color w:val="569CD6"/>
          <w:sz w:val="21"/>
          <w:szCs w:val="21"/>
        </w:rPr>
        <w:t>&amp;copy;</w:t>
      </w:r>
      <w:r w:rsidRPr="00AF4297">
        <w:rPr>
          <w:rFonts w:ascii="Consolas" w:hAnsi="Consolas"/>
          <w:color w:val="CCCCCC"/>
          <w:sz w:val="21"/>
          <w:szCs w:val="21"/>
        </w:rPr>
        <w:t xml:space="preserve"> 2023 Mi Sitio Web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p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5B77A72C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ul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"footer-links"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1855334E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li</w:t>
      </w:r>
      <w:r w:rsidRPr="00AF4297">
        <w:rPr>
          <w:rFonts w:ascii="Consolas" w:hAnsi="Consolas"/>
          <w:color w:val="808080"/>
          <w:sz w:val="21"/>
          <w:szCs w:val="21"/>
        </w:rPr>
        <w:t>&gt;&lt;</w:t>
      </w:r>
      <w:r w:rsidRPr="00AF4297">
        <w:rPr>
          <w:rFonts w:ascii="Consolas" w:hAnsi="Consolas"/>
          <w:color w:val="569CD6"/>
          <w:sz w:val="21"/>
          <w:szCs w:val="21"/>
        </w:rPr>
        <w:t>a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F4297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"#"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"footer-link"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  <w:r w:rsidRPr="00AF4297">
        <w:rPr>
          <w:rFonts w:ascii="Consolas" w:hAnsi="Consolas"/>
          <w:color w:val="CCCCCC"/>
          <w:sz w:val="21"/>
          <w:szCs w:val="21"/>
        </w:rPr>
        <w:t xml:space="preserve">Política de </w:t>
      </w:r>
      <w:proofErr w:type="spellStart"/>
      <w:r w:rsidRPr="00AF4297">
        <w:rPr>
          <w:rFonts w:ascii="Consolas" w:hAnsi="Consolas"/>
          <w:color w:val="CCCCCC"/>
          <w:sz w:val="21"/>
          <w:szCs w:val="21"/>
        </w:rPr>
        <w:t>Privacidad</w:t>
      </w:r>
      <w:proofErr w:type="spellEnd"/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a</w:t>
      </w:r>
      <w:r w:rsidRPr="00AF4297">
        <w:rPr>
          <w:rFonts w:ascii="Consolas" w:hAnsi="Consolas"/>
          <w:color w:val="808080"/>
          <w:sz w:val="21"/>
          <w:szCs w:val="21"/>
        </w:rPr>
        <w:t>&gt;&lt;/</w:t>
      </w:r>
      <w:r w:rsidRPr="00AF4297">
        <w:rPr>
          <w:rFonts w:ascii="Consolas" w:hAnsi="Consolas"/>
          <w:color w:val="569CD6"/>
          <w:sz w:val="21"/>
          <w:szCs w:val="21"/>
        </w:rPr>
        <w:t>li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179DF587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li</w:t>
      </w:r>
      <w:r w:rsidRPr="00AF4297">
        <w:rPr>
          <w:rFonts w:ascii="Consolas" w:hAnsi="Consolas"/>
          <w:color w:val="808080"/>
          <w:sz w:val="21"/>
          <w:szCs w:val="21"/>
        </w:rPr>
        <w:t>&gt;&lt;</w:t>
      </w:r>
      <w:r w:rsidRPr="00AF4297">
        <w:rPr>
          <w:rFonts w:ascii="Consolas" w:hAnsi="Consolas"/>
          <w:color w:val="569CD6"/>
          <w:sz w:val="21"/>
          <w:szCs w:val="21"/>
        </w:rPr>
        <w:t>a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F4297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"#"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"footer-link"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AF4297">
        <w:rPr>
          <w:rFonts w:ascii="Consolas" w:hAnsi="Consolas"/>
          <w:color w:val="CCCCCC"/>
          <w:sz w:val="21"/>
          <w:szCs w:val="21"/>
        </w:rPr>
        <w:t>Términos</w:t>
      </w:r>
      <w:proofErr w:type="spellEnd"/>
      <w:r w:rsidRPr="00AF4297">
        <w:rPr>
          <w:rFonts w:ascii="Consolas" w:hAnsi="Consolas"/>
          <w:color w:val="CCCCCC"/>
          <w:sz w:val="21"/>
          <w:szCs w:val="21"/>
        </w:rPr>
        <w:t xml:space="preserve"> de </w:t>
      </w:r>
      <w:proofErr w:type="spellStart"/>
      <w:r w:rsidRPr="00AF4297">
        <w:rPr>
          <w:rFonts w:ascii="Consolas" w:hAnsi="Consolas"/>
          <w:color w:val="CCCCCC"/>
          <w:sz w:val="21"/>
          <w:szCs w:val="21"/>
        </w:rPr>
        <w:t>Servicio</w:t>
      </w:r>
      <w:proofErr w:type="spellEnd"/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a</w:t>
      </w:r>
      <w:r w:rsidRPr="00AF4297">
        <w:rPr>
          <w:rFonts w:ascii="Consolas" w:hAnsi="Consolas"/>
          <w:color w:val="808080"/>
          <w:sz w:val="21"/>
          <w:szCs w:val="21"/>
        </w:rPr>
        <w:t>&gt;&lt;/</w:t>
      </w:r>
      <w:r w:rsidRPr="00AF4297">
        <w:rPr>
          <w:rFonts w:ascii="Consolas" w:hAnsi="Consolas"/>
          <w:color w:val="569CD6"/>
          <w:sz w:val="21"/>
          <w:szCs w:val="21"/>
        </w:rPr>
        <w:t>li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21E10CBE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ul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51B2A08D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footer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4CC61EA8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body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67930046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0D7E7731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html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11A0F33B" w14:textId="77777777" w:rsidR="00A20D45" w:rsidRDefault="00A20D45" w:rsidP="00A20D45"/>
    <w:p w14:paraId="669FDDD2" w14:textId="77777777" w:rsidR="00A20D45" w:rsidRDefault="00A20D45" w:rsidP="00A20D45"/>
    <w:p w14:paraId="1E0DB4C2" w14:textId="77777777" w:rsidR="00A20D45" w:rsidRPr="00A20D45" w:rsidRDefault="00A20D45" w:rsidP="00A20D45"/>
    <w:p w14:paraId="0EDC266F" w14:textId="77777777" w:rsidR="008E1BFF" w:rsidRDefault="008E1BFF" w:rsidP="008E1BFF"/>
    <w:p w14:paraId="2EBB2D64" w14:textId="455923FD" w:rsidR="008E1BFF" w:rsidRDefault="009053E3" w:rsidP="008E1BFF">
      <w:proofErr w:type="spellStart"/>
      <w:r>
        <w:t>Estilos</w:t>
      </w:r>
      <w:proofErr w:type="spellEnd"/>
    </w:p>
    <w:p w14:paraId="65AA7A8C" w14:textId="77777777" w:rsidR="009053E3" w:rsidRDefault="009053E3" w:rsidP="008E1BFF"/>
    <w:p w14:paraId="325D3092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9053E3">
        <w:rPr>
          <w:rFonts w:ascii="Consolas" w:hAnsi="Consolas"/>
          <w:color w:val="569CD6"/>
          <w:sz w:val="21"/>
          <w:szCs w:val="21"/>
          <w:lang w:val="es-ES"/>
        </w:rPr>
        <w:t>Style</w:t>
      </w:r>
      <w:r w:rsidRPr="009053E3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3C1D313F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    </w:t>
      </w:r>
      <w:r w:rsidRPr="009053E3">
        <w:rPr>
          <w:rFonts w:ascii="Consolas" w:hAnsi="Consolas"/>
          <w:color w:val="6A9955"/>
          <w:sz w:val="21"/>
          <w:szCs w:val="21"/>
          <w:lang w:val="es-ES"/>
        </w:rPr>
        <w:t xml:space="preserve">/* Selector de Atributo: ¿Cómo seleccionarías todos los enlaces (&lt;a&gt;) que tienen la clase </w:t>
      </w:r>
      <w:proofErr w:type="spellStart"/>
      <w:r w:rsidRPr="009053E3">
        <w:rPr>
          <w:rFonts w:ascii="Consolas" w:hAnsi="Consolas"/>
          <w:color w:val="6A9955"/>
          <w:sz w:val="21"/>
          <w:szCs w:val="21"/>
          <w:lang w:val="es-ES"/>
        </w:rPr>
        <w:t>nav</w:t>
      </w:r>
      <w:proofErr w:type="spellEnd"/>
      <w:r w:rsidRPr="009053E3">
        <w:rPr>
          <w:rFonts w:ascii="Consolas" w:hAnsi="Consolas"/>
          <w:color w:val="6A9955"/>
          <w:sz w:val="21"/>
          <w:szCs w:val="21"/>
          <w:lang w:val="es-ES"/>
        </w:rPr>
        <w:t>-link y están dentro de un elemento &lt;</w:t>
      </w:r>
      <w:proofErr w:type="spellStart"/>
      <w:r w:rsidRPr="009053E3">
        <w:rPr>
          <w:rFonts w:ascii="Consolas" w:hAnsi="Consolas"/>
          <w:color w:val="6A9955"/>
          <w:sz w:val="21"/>
          <w:szCs w:val="21"/>
          <w:lang w:val="es-ES"/>
        </w:rPr>
        <w:t>nav</w:t>
      </w:r>
      <w:proofErr w:type="spellEnd"/>
      <w:r w:rsidRPr="009053E3">
        <w:rPr>
          <w:rFonts w:ascii="Consolas" w:hAnsi="Consolas"/>
          <w:color w:val="6A9955"/>
          <w:sz w:val="21"/>
          <w:szCs w:val="21"/>
          <w:lang w:val="es-ES"/>
        </w:rPr>
        <w:t xml:space="preserve">&gt; con la clase </w:t>
      </w:r>
      <w:proofErr w:type="spellStart"/>
      <w:r w:rsidRPr="009053E3">
        <w:rPr>
          <w:rFonts w:ascii="Consolas" w:hAnsi="Consolas"/>
          <w:color w:val="6A9955"/>
          <w:sz w:val="21"/>
          <w:szCs w:val="21"/>
          <w:lang w:val="es-ES"/>
        </w:rPr>
        <w:t>main-nav</w:t>
      </w:r>
      <w:proofErr w:type="spellEnd"/>
      <w:r w:rsidRPr="009053E3">
        <w:rPr>
          <w:rFonts w:ascii="Consolas" w:hAnsi="Consolas"/>
          <w:color w:val="6A9955"/>
          <w:sz w:val="21"/>
          <w:szCs w:val="21"/>
          <w:lang w:val="es-ES"/>
        </w:rPr>
        <w:t>? */</w:t>
      </w:r>
    </w:p>
    <w:p w14:paraId="46F7206B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11A37D3E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    </w:t>
      </w:r>
      <w:proofErr w:type="spellStart"/>
      <w:r w:rsidRPr="009053E3">
        <w:rPr>
          <w:rFonts w:ascii="Consolas" w:hAnsi="Consolas"/>
          <w:color w:val="D7BA7D"/>
          <w:sz w:val="21"/>
          <w:szCs w:val="21"/>
          <w:lang w:val="es-ES"/>
        </w:rPr>
        <w:t>nav.main-nav</w:t>
      </w:r>
      <w:proofErr w:type="spellEnd"/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proofErr w:type="spellStart"/>
      <w:r w:rsidRPr="009053E3">
        <w:rPr>
          <w:rFonts w:ascii="Consolas" w:hAnsi="Consolas"/>
          <w:color w:val="D7BA7D"/>
          <w:sz w:val="21"/>
          <w:szCs w:val="21"/>
          <w:lang w:val="es-ES"/>
        </w:rPr>
        <w:t>a.nav</w:t>
      </w:r>
      <w:proofErr w:type="spellEnd"/>
      <w:r w:rsidRPr="009053E3">
        <w:rPr>
          <w:rFonts w:ascii="Consolas" w:hAnsi="Consolas"/>
          <w:color w:val="D7BA7D"/>
          <w:sz w:val="21"/>
          <w:szCs w:val="21"/>
          <w:lang w:val="es-ES"/>
        </w:rPr>
        <w:t>-link</w:t>
      </w:r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 {</w:t>
      </w:r>
    </w:p>
    <w:p w14:paraId="48087B3B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        </w:t>
      </w:r>
      <w:r w:rsidRPr="009053E3">
        <w:rPr>
          <w:rFonts w:ascii="Consolas" w:hAnsi="Consolas"/>
          <w:color w:val="9CDCFE"/>
          <w:sz w:val="21"/>
          <w:szCs w:val="21"/>
          <w:lang w:val="es-ES"/>
        </w:rPr>
        <w:t>color</w:t>
      </w:r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: </w:t>
      </w:r>
      <w:r w:rsidRPr="009053E3">
        <w:rPr>
          <w:rFonts w:ascii="Consolas" w:hAnsi="Consolas"/>
          <w:color w:val="CE9178"/>
          <w:sz w:val="21"/>
          <w:szCs w:val="21"/>
          <w:lang w:val="es-ES"/>
        </w:rPr>
        <w:t>red</w:t>
      </w:r>
      <w:r w:rsidRPr="009053E3">
        <w:rPr>
          <w:rFonts w:ascii="Consolas" w:hAnsi="Consolas"/>
          <w:color w:val="D4D4D4"/>
          <w:sz w:val="21"/>
          <w:szCs w:val="21"/>
          <w:lang w:val="es-ES"/>
        </w:rPr>
        <w:t>;</w:t>
      </w:r>
    </w:p>
    <w:p w14:paraId="086C59C2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D4D4D4"/>
          <w:sz w:val="21"/>
          <w:szCs w:val="21"/>
          <w:lang w:val="es-ES"/>
        </w:rPr>
        <w:t>    }</w:t>
      </w:r>
    </w:p>
    <w:p w14:paraId="3FBC1A5A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2E4BD559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    </w:t>
      </w:r>
      <w:r w:rsidRPr="009053E3">
        <w:rPr>
          <w:rFonts w:ascii="Consolas" w:hAnsi="Consolas"/>
          <w:color w:val="6A9955"/>
          <w:sz w:val="21"/>
          <w:szCs w:val="21"/>
          <w:lang w:val="es-ES"/>
        </w:rPr>
        <w:t xml:space="preserve">/* Selector de </w:t>
      </w:r>
      <w:proofErr w:type="spellStart"/>
      <w:r w:rsidRPr="009053E3">
        <w:rPr>
          <w:rFonts w:ascii="Consolas" w:hAnsi="Consolas"/>
          <w:color w:val="6A9955"/>
          <w:sz w:val="21"/>
          <w:szCs w:val="21"/>
          <w:lang w:val="es-ES"/>
        </w:rPr>
        <w:t>Pseudo-clase</w:t>
      </w:r>
      <w:proofErr w:type="spellEnd"/>
      <w:r w:rsidRPr="009053E3">
        <w:rPr>
          <w:rFonts w:ascii="Consolas" w:hAnsi="Consolas"/>
          <w:color w:val="6A9955"/>
          <w:sz w:val="21"/>
          <w:szCs w:val="21"/>
          <w:lang w:val="es-ES"/>
        </w:rPr>
        <w:t>: ¿Cómo aplicarías un estilo diferente al enlace que tiene la clase active dentro de la lista de navegación? */</w:t>
      </w:r>
    </w:p>
    <w:p w14:paraId="2E448B54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16A1E0BF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    </w:t>
      </w:r>
      <w:proofErr w:type="spellStart"/>
      <w:r w:rsidRPr="009053E3">
        <w:rPr>
          <w:rFonts w:ascii="Consolas" w:hAnsi="Consolas"/>
          <w:color w:val="D7BA7D"/>
          <w:sz w:val="21"/>
          <w:szCs w:val="21"/>
          <w:lang w:val="es-ES"/>
        </w:rPr>
        <w:t>nav.main-nav</w:t>
      </w:r>
      <w:proofErr w:type="spellEnd"/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proofErr w:type="spellStart"/>
      <w:r w:rsidRPr="009053E3">
        <w:rPr>
          <w:rFonts w:ascii="Consolas" w:hAnsi="Consolas"/>
          <w:color w:val="D7BA7D"/>
          <w:sz w:val="21"/>
          <w:szCs w:val="21"/>
          <w:lang w:val="es-ES"/>
        </w:rPr>
        <w:t>a.active:hover</w:t>
      </w:r>
      <w:proofErr w:type="spellEnd"/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 {</w:t>
      </w:r>
    </w:p>
    <w:p w14:paraId="5B37C0F3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9053E3">
        <w:rPr>
          <w:rFonts w:ascii="Consolas" w:hAnsi="Consolas"/>
          <w:color w:val="9CDCFE"/>
          <w:sz w:val="21"/>
          <w:szCs w:val="21"/>
          <w:lang w:val="es-ES"/>
        </w:rPr>
        <w:t>text-decoration</w:t>
      </w:r>
      <w:proofErr w:type="spellEnd"/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: </w:t>
      </w:r>
      <w:proofErr w:type="spellStart"/>
      <w:r w:rsidRPr="009053E3">
        <w:rPr>
          <w:rFonts w:ascii="Consolas" w:hAnsi="Consolas"/>
          <w:color w:val="CE9178"/>
          <w:sz w:val="21"/>
          <w:szCs w:val="21"/>
          <w:lang w:val="es-ES"/>
        </w:rPr>
        <w:t>none</w:t>
      </w:r>
      <w:proofErr w:type="spellEnd"/>
      <w:r w:rsidRPr="009053E3">
        <w:rPr>
          <w:rFonts w:ascii="Consolas" w:hAnsi="Consolas"/>
          <w:color w:val="D4D4D4"/>
          <w:sz w:val="21"/>
          <w:szCs w:val="21"/>
          <w:lang w:val="es-ES"/>
        </w:rPr>
        <w:t>;</w:t>
      </w:r>
    </w:p>
    <w:p w14:paraId="04F201A6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D4D4D4"/>
          <w:sz w:val="21"/>
          <w:szCs w:val="21"/>
          <w:lang w:val="es-ES"/>
        </w:rPr>
        <w:t>    }</w:t>
      </w:r>
    </w:p>
    <w:p w14:paraId="5335E8D6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56324809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    </w:t>
      </w:r>
      <w:r w:rsidRPr="009053E3">
        <w:rPr>
          <w:rFonts w:ascii="Consolas" w:hAnsi="Consolas"/>
          <w:color w:val="6A9955"/>
          <w:sz w:val="21"/>
          <w:szCs w:val="21"/>
          <w:lang w:val="es-ES"/>
        </w:rPr>
        <w:t>/* Selector de Descendencia: ¿Cómo seleccionarías todos los elementos &lt;p&gt; que están dentro de un &lt;</w:t>
      </w:r>
      <w:proofErr w:type="spellStart"/>
      <w:r w:rsidRPr="009053E3">
        <w:rPr>
          <w:rFonts w:ascii="Consolas" w:hAnsi="Consolas"/>
          <w:color w:val="6A9955"/>
          <w:sz w:val="21"/>
          <w:szCs w:val="21"/>
          <w:lang w:val="es-ES"/>
        </w:rPr>
        <w:t>article</w:t>
      </w:r>
      <w:proofErr w:type="spellEnd"/>
      <w:r w:rsidRPr="009053E3">
        <w:rPr>
          <w:rFonts w:ascii="Consolas" w:hAnsi="Consolas"/>
          <w:color w:val="6A9955"/>
          <w:sz w:val="21"/>
          <w:szCs w:val="21"/>
          <w:lang w:val="es-ES"/>
        </w:rPr>
        <w:t xml:space="preserve">&gt; con la clase </w:t>
      </w:r>
      <w:proofErr w:type="spellStart"/>
      <w:r w:rsidRPr="009053E3">
        <w:rPr>
          <w:rFonts w:ascii="Consolas" w:hAnsi="Consolas"/>
          <w:color w:val="6A9955"/>
          <w:sz w:val="21"/>
          <w:szCs w:val="21"/>
          <w:lang w:val="es-ES"/>
        </w:rPr>
        <w:t>article-item</w:t>
      </w:r>
      <w:proofErr w:type="spellEnd"/>
      <w:r w:rsidRPr="009053E3">
        <w:rPr>
          <w:rFonts w:ascii="Consolas" w:hAnsi="Consolas"/>
          <w:color w:val="6A9955"/>
          <w:sz w:val="21"/>
          <w:szCs w:val="21"/>
          <w:lang w:val="es-ES"/>
        </w:rPr>
        <w:t>? */</w:t>
      </w:r>
    </w:p>
    <w:p w14:paraId="6202697E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1195FA04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    </w:t>
      </w:r>
      <w:proofErr w:type="spellStart"/>
      <w:r w:rsidRPr="009053E3">
        <w:rPr>
          <w:rFonts w:ascii="Consolas" w:hAnsi="Consolas"/>
          <w:color w:val="D7BA7D"/>
          <w:sz w:val="21"/>
          <w:szCs w:val="21"/>
          <w:lang w:val="es-ES"/>
        </w:rPr>
        <w:t>article.article-item</w:t>
      </w:r>
      <w:proofErr w:type="spellEnd"/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r w:rsidRPr="009053E3">
        <w:rPr>
          <w:rFonts w:ascii="Consolas" w:hAnsi="Consolas"/>
          <w:color w:val="D7BA7D"/>
          <w:sz w:val="21"/>
          <w:szCs w:val="21"/>
          <w:lang w:val="es-ES"/>
        </w:rPr>
        <w:t>p</w:t>
      </w:r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 {</w:t>
      </w:r>
    </w:p>
    <w:p w14:paraId="41A52CDE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9053E3">
        <w:rPr>
          <w:rFonts w:ascii="Consolas" w:hAnsi="Consolas"/>
          <w:color w:val="9CDCFE"/>
          <w:sz w:val="21"/>
          <w:szCs w:val="21"/>
          <w:lang w:val="es-ES"/>
        </w:rPr>
        <w:t>border</w:t>
      </w:r>
      <w:proofErr w:type="spellEnd"/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: </w:t>
      </w:r>
      <w:r w:rsidRPr="009053E3">
        <w:rPr>
          <w:rFonts w:ascii="Consolas" w:hAnsi="Consolas"/>
          <w:color w:val="B5CEA8"/>
          <w:sz w:val="21"/>
          <w:szCs w:val="21"/>
          <w:lang w:val="es-ES"/>
        </w:rPr>
        <w:t>1px</w:t>
      </w:r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proofErr w:type="spellStart"/>
      <w:r w:rsidRPr="009053E3">
        <w:rPr>
          <w:rFonts w:ascii="Consolas" w:hAnsi="Consolas"/>
          <w:color w:val="CE9178"/>
          <w:sz w:val="21"/>
          <w:szCs w:val="21"/>
          <w:lang w:val="es-ES"/>
        </w:rPr>
        <w:t>solid</w:t>
      </w:r>
      <w:proofErr w:type="spellEnd"/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r w:rsidRPr="009053E3">
        <w:rPr>
          <w:rFonts w:ascii="Consolas" w:hAnsi="Consolas"/>
          <w:color w:val="CE9178"/>
          <w:sz w:val="21"/>
          <w:szCs w:val="21"/>
          <w:lang w:val="es-ES"/>
        </w:rPr>
        <w:t>chocolate</w:t>
      </w:r>
      <w:r w:rsidRPr="009053E3">
        <w:rPr>
          <w:rFonts w:ascii="Consolas" w:hAnsi="Consolas"/>
          <w:color w:val="D4D4D4"/>
          <w:sz w:val="21"/>
          <w:szCs w:val="21"/>
          <w:lang w:val="es-ES"/>
        </w:rPr>
        <w:t>;</w:t>
      </w:r>
    </w:p>
    <w:p w14:paraId="78B70A13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D4D4D4"/>
          <w:sz w:val="21"/>
          <w:szCs w:val="21"/>
          <w:lang w:val="es-ES"/>
        </w:rPr>
        <w:t>    }</w:t>
      </w:r>
    </w:p>
    <w:p w14:paraId="210A7B68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2A2D0C0A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    </w:t>
      </w:r>
      <w:r w:rsidRPr="009053E3">
        <w:rPr>
          <w:rFonts w:ascii="Consolas" w:hAnsi="Consolas"/>
          <w:color w:val="6A9955"/>
          <w:sz w:val="21"/>
          <w:szCs w:val="21"/>
          <w:lang w:val="es-ES"/>
        </w:rPr>
        <w:t>/* Selector de Hijo Directo: ¿Cómo seleccionarías solo los elementos &lt;</w:t>
      </w:r>
      <w:proofErr w:type="spellStart"/>
      <w:r w:rsidRPr="009053E3">
        <w:rPr>
          <w:rFonts w:ascii="Consolas" w:hAnsi="Consolas"/>
          <w:color w:val="6A9955"/>
          <w:sz w:val="21"/>
          <w:szCs w:val="21"/>
          <w:lang w:val="es-ES"/>
        </w:rPr>
        <w:t>li</w:t>
      </w:r>
      <w:proofErr w:type="spellEnd"/>
      <w:r w:rsidRPr="009053E3">
        <w:rPr>
          <w:rFonts w:ascii="Consolas" w:hAnsi="Consolas"/>
          <w:color w:val="6A9955"/>
          <w:sz w:val="21"/>
          <w:szCs w:val="21"/>
          <w:lang w:val="es-ES"/>
        </w:rPr>
        <w:t>&gt; que son hijos directos de un &lt;</w:t>
      </w:r>
      <w:proofErr w:type="spellStart"/>
      <w:r w:rsidRPr="009053E3">
        <w:rPr>
          <w:rFonts w:ascii="Consolas" w:hAnsi="Consolas"/>
          <w:color w:val="6A9955"/>
          <w:sz w:val="21"/>
          <w:szCs w:val="21"/>
          <w:lang w:val="es-ES"/>
        </w:rPr>
        <w:t>ul</w:t>
      </w:r>
      <w:proofErr w:type="spellEnd"/>
      <w:r w:rsidRPr="009053E3">
        <w:rPr>
          <w:rFonts w:ascii="Consolas" w:hAnsi="Consolas"/>
          <w:color w:val="6A9955"/>
          <w:sz w:val="21"/>
          <w:szCs w:val="21"/>
          <w:lang w:val="es-ES"/>
        </w:rPr>
        <w:t xml:space="preserve">&gt; dentro del </w:t>
      </w:r>
      <w:proofErr w:type="spellStart"/>
      <w:r w:rsidRPr="009053E3">
        <w:rPr>
          <w:rFonts w:ascii="Consolas" w:hAnsi="Consolas"/>
          <w:color w:val="6A9955"/>
          <w:sz w:val="21"/>
          <w:szCs w:val="21"/>
          <w:lang w:val="es-ES"/>
        </w:rPr>
        <w:t>footer</w:t>
      </w:r>
      <w:proofErr w:type="spellEnd"/>
      <w:r w:rsidRPr="009053E3">
        <w:rPr>
          <w:rFonts w:ascii="Consolas" w:hAnsi="Consolas"/>
          <w:color w:val="6A9955"/>
          <w:sz w:val="21"/>
          <w:szCs w:val="21"/>
          <w:lang w:val="es-ES"/>
        </w:rPr>
        <w:t>? */</w:t>
      </w:r>
    </w:p>
    <w:p w14:paraId="1D33AB82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624765D4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    </w:t>
      </w:r>
      <w:proofErr w:type="spellStart"/>
      <w:r w:rsidRPr="009053E3">
        <w:rPr>
          <w:rFonts w:ascii="Consolas" w:hAnsi="Consolas"/>
          <w:color w:val="D7BA7D"/>
          <w:sz w:val="21"/>
          <w:szCs w:val="21"/>
          <w:lang w:val="es-ES"/>
        </w:rPr>
        <w:t>footer</w:t>
      </w:r>
      <w:proofErr w:type="spellEnd"/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proofErr w:type="spellStart"/>
      <w:r w:rsidRPr="009053E3">
        <w:rPr>
          <w:rFonts w:ascii="Consolas" w:hAnsi="Consolas"/>
          <w:color w:val="D7BA7D"/>
          <w:sz w:val="21"/>
          <w:szCs w:val="21"/>
          <w:lang w:val="es-ES"/>
        </w:rPr>
        <w:t>ul</w:t>
      </w:r>
      <w:proofErr w:type="spellEnd"/>
      <w:r w:rsidRPr="009053E3">
        <w:rPr>
          <w:rFonts w:ascii="Consolas" w:hAnsi="Consolas"/>
          <w:color w:val="D4D4D4"/>
          <w:sz w:val="21"/>
          <w:szCs w:val="21"/>
          <w:lang w:val="es-ES"/>
        </w:rPr>
        <w:t>&gt;</w:t>
      </w:r>
      <w:proofErr w:type="spellStart"/>
      <w:r w:rsidRPr="009053E3">
        <w:rPr>
          <w:rFonts w:ascii="Consolas" w:hAnsi="Consolas"/>
          <w:color w:val="D7BA7D"/>
          <w:sz w:val="21"/>
          <w:szCs w:val="21"/>
          <w:lang w:val="es-ES"/>
        </w:rPr>
        <w:t>li</w:t>
      </w:r>
      <w:proofErr w:type="spellEnd"/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 {</w:t>
      </w:r>
    </w:p>
    <w:p w14:paraId="681A5A6B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        </w:t>
      </w:r>
      <w:r w:rsidRPr="009053E3">
        <w:rPr>
          <w:rFonts w:ascii="Consolas" w:hAnsi="Consolas"/>
          <w:color w:val="9CDCFE"/>
          <w:sz w:val="21"/>
          <w:szCs w:val="21"/>
          <w:lang w:val="es-ES"/>
        </w:rPr>
        <w:t>color</w:t>
      </w:r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: </w:t>
      </w:r>
      <w:proofErr w:type="spellStart"/>
      <w:r w:rsidRPr="009053E3">
        <w:rPr>
          <w:rFonts w:ascii="Consolas" w:hAnsi="Consolas"/>
          <w:color w:val="CE9178"/>
          <w:sz w:val="21"/>
          <w:szCs w:val="21"/>
          <w:lang w:val="es-ES"/>
        </w:rPr>
        <w:t>yellow</w:t>
      </w:r>
      <w:proofErr w:type="spellEnd"/>
      <w:r w:rsidRPr="009053E3">
        <w:rPr>
          <w:rFonts w:ascii="Consolas" w:hAnsi="Consolas"/>
          <w:color w:val="D4D4D4"/>
          <w:sz w:val="21"/>
          <w:szCs w:val="21"/>
          <w:lang w:val="es-ES"/>
        </w:rPr>
        <w:t>;</w:t>
      </w:r>
    </w:p>
    <w:p w14:paraId="560BA3FF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D4D4D4"/>
          <w:sz w:val="21"/>
          <w:szCs w:val="21"/>
          <w:lang w:val="es-ES"/>
        </w:rPr>
        <w:t>    }</w:t>
      </w:r>
    </w:p>
    <w:p w14:paraId="179F4169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539D0F77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    </w:t>
      </w:r>
      <w:r w:rsidRPr="009053E3">
        <w:rPr>
          <w:rFonts w:ascii="Consolas" w:hAnsi="Consolas"/>
          <w:color w:val="6A9955"/>
          <w:sz w:val="21"/>
          <w:szCs w:val="21"/>
          <w:lang w:val="es-ES"/>
        </w:rPr>
        <w:t>/* Selector de Hermano Adyacente: ¿Cómo seleccionarías el primer &lt;</w:t>
      </w:r>
      <w:proofErr w:type="spellStart"/>
      <w:r w:rsidRPr="009053E3">
        <w:rPr>
          <w:rFonts w:ascii="Consolas" w:hAnsi="Consolas"/>
          <w:color w:val="6A9955"/>
          <w:sz w:val="21"/>
          <w:szCs w:val="21"/>
          <w:lang w:val="es-ES"/>
        </w:rPr>
        <w:t>article</w:t>
      </w:r>
      <w:proofErr w:type="spellEnd"/>
      <w:r w:rsidRPr="009053E3">
        <w:rPr>
          <w:rFonts w:ascii="Consolas" w:hAnsi="Consolas"/>
          <w:color w:val="6A9955"/>
          <w:sz w:val="21"/>
          <w:szCs w:val="21"/>
          <w:lang w:val="es-ES"/>
        </w:rPr>
        <w:t xml:space="preserve">&gt; que sigue inmediatamente a un &lt;h2&gt; con la clase </w:t>
      </w:r>
      <w:proofErr w:type="spellStart"/>
      <w:r w:rsidRPr="009053E3">
        <w:rPr>
          <w:rFonts w:ascii="Consolas" w:hAnsi="Consolas"/>
          <w:color w:val="6A9955"/>
          <w:sz w:val="21"/>
          <w:szCs w:val="21"/>
          <w:lang w:val="es-ES"/>
        </w:rPr>
        <w:t>section-title</w:t>
      </w:r>
      <w:proofErr w:type="spellEnd"/>
      <w:r w:rsidRPr="009053E3">
        <w:rPr>
          <w:rFonts w:ascii="Consolas" w:hAnsi="Consolas"/>
          <w:color w:val="6A9955"/>
          <w:sz w:val="21"/>
          <w:szCs w:val="21"/>
          <w:lang w:val="es-ES"/>
        </w:rPr>
        <w:t>? */</w:t>
      </w:r>
    </w:p>
    <w:p w14:paraId="4B673C85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5289908F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    </w:t>
      </w:r>
      <w:r w:rsidRPr="009053E3">
        <w:rPr>
          <w:rFonts w:ascii="Consolas" w:hAnsi="Consolas"/>
          <w:color w:val="D7BA7D"/>
          <w:sz w:val="21"/>
          <w:szCs w:val="21"/>
          <w:lang w:val="es-ES"/>
        </w:rPr>
        <w:t>.</w:t>
      </w:r>
      <w:proofErr w:type="spellStart"/>
      <w:r w:rsidRPr="009053E3">
        <w:rPr>
          <w:rFonts w:ascii="Consolas" w:hAnsi="Consolas"/>
          <w:color w:val="D7BA7D"/>
          <w:sz w:val="21"/>
          <w:szCs w:val="21"/>
          <w:lang w:val="es-ES"/>
        </w:rPr>
        <w:t>content-section</w:t>
      </w:r>
      <w:proofErr w:type="spellEnd"/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r w:rsidRPr="009053E3">
        <w:rPr>
          <w:rFonts w:ascii="Consolas" w:hAnsi="Consolas"/>
          <w:color w:val="D7BA7D"/>
          <w:sz w:val="21"/>
          <w:szCs w:val="21"/>
          <w:lang w:val="es-ES"/>
        </w:rPr>
        <w:t>h2</w:t>
      </w:r>
      <w:r w:rsidRPr="009053E3">
        <w:rPr>
          <w:rFonts w:ascii="Consolas" w:hAnsi="Consolas"/>
          <w:color w:val="D4D4D4"/>
          <w:sz w:val="21"/>
          <w:szCs w:val="21"/>
          <w:lang w:val="es-ES"/>
        </w:rPr>
        <w:t>+</w:t>
      </w:r>
      <w:r w:rsidRPr="009053E3">
        <w:rPr>
          <w:rFonts w:ascii="Consolas" w:hAnsi="Consolas"/>
          <w:color w:val="D7BA7D"/>
          <w:sz w:val="21"/>
          <w:szCs w:val="21"/>
          <w:lang w:val="es-ES"/>
        </w:rPr>
        <w:t>article</w:t>
      </w:r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 {</w:t>
      </w:r>
    </w:p>
    <w:p w14:paraId="027B9A6A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9053E3">
        <w:rPr>
          <w:rFonts w:ascii="Consolas" w:hAnsi="Consolas"/>
          <w:color w:val="9CDCFE"/>
          <w:sz w:val="21"/>
          <w:szCs w:val="21"/>
          <w:lang w:val="es-ES"/>
        </w:rPr>
        <w:t>border</w:t>
      </w:r>
      <w:proofErr w:type="spellEnd"/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: </w:t>
      </w:r>
      <w:r w:rsidRPr="009053E3">
        <w:rPr>
          <w:rFonts w:ascii="Consolas" w:hAnsi="Consolas"/>
          <w:color w:val="B5CEA8"/>
          <w:sz w:val="21"/>
          <w:szCs w:val="21"/>
          <w:lang w:val="es-ES"/>
        </w:rPr>
        <w:t>3px</w:t>
      </w:r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proofErr w:type="spellStart"/>
      <w:r w:rsidRPr="009053E3">
        <w:rPr>
          <w:rFonts w:ascii="Consolas" w:hAnsi="Consolas"/>
          <w:color w:val="CE9178"/>
          <w:sz w:val="21"/>
          <w:szCs w:val="21"/>
          <w:lang w:val="es-ES"/>
        </w:rPr>
        <w:t>solid</w:t>
      </w:r>
      <w:proofErr w:type="spellEnd"/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r w:rsidRPr="009053E3">
        <w:rPr>
          <w:rFonts w:ascii="Consolas" w:hAnsi="Consolas"/>
          <w:color w:val="CE9178"/>
          <w:sz w:val="21"/>
          <w:szCs w:val="21"/>
          <w:lang w:val="es-ES"/>
        </w:rPr>
        <w:t>red</w:t>
      </w:r>
      <w:r w:rsidRPr="009053E3">
        <w:rPr>
          <w:rFonts w:ascii="Consolas" w:hAnsi="Consolas"/>
          <w:color w:val="D4D4D4"/>
          <w:sz w:val="21"/>
          <w:szCs w:val="21"/>
          <w:lang w:val="es-ES"/>
        </w:rPr>
        <w:t>;</w:t>
      </w:r>
    </w:p>
    <w:p w14:paraId="5ADF8D87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D4D4D4"/>
          <w:sz w:val="21"/>
          <w:szCs w:val="21"/>
          <w:lang w:val="es-ES"/>
        </w:rPr>
        <w:t>    }</w:t>
      </w:r>
    </w:p>
    <w:p w14:paraId="4D4556A7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781A10A4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D4D4D4"/>
          <w:sz w:val="21"/>
          <w:szCs w:val="21"/>
          <w:lang w:val="es-ES"/>
        </w:rPr>
        <w:lastRenderedPageBreak/>
        <w:t xml:space="preserve">    </w:t>
      </w:r>
      <w:r w:rsidRPr="009053E3">
        <w:rPr>
          <w:rFonts w:ascii="Consolas" w:hAnsi="Consolas"/>
          <w:color w:val="6A9955"/>
          <w:sz w:val="21"/>
          <w:szCs w:val="21"/>
          <w:lang w:val="es-ES"/>
        </w:rPr>
        <w:t xml:space="preserve">/* Selector de </w:t>
      </w:r>
      <w:proofErr w:type="spellStart"/>
      <w:r w:rsidRPr="009053E3">
        <w:rPr>
          <w:rFonts w:ascii="Consolas" w:hAnsi="Consolas"/>
          <w:color w:val="6A9955"/>
          <w:sz w:val="21"/>
          <w:szCs w:val="21"/>
          <w:lang w:val="es-ES"/>
        </w:rPr>
        <w:t>Pseudo-elemento</w:t>
      </w:r>
      <w:proofErr w:type="spellEnd"/>
      <w:r w:rsidRPr="009053E3">
        <w:rPr>
          <w:rFonts w:ascii="Consolas" w:hAnsi="Consolas"/>
          <w:color w:val="6A9955"/>
          <w:sz w:val="21"/>
          <w:szCs w:val="21"/>
          <w:lang w:val="es-ES"/>
        </w:rPr>
        <w:t xml:space="preserve">: ¿Cómo agregarías un símbolo de flecha (→) después de cada enlace con la clase </w:t>
      </w:r>
      <w:proofErr w:type="spellStart"/>
      <w:r w:rsidRPr="009053E3">
        <w:rPr>
          <w:rFonts w:ascii="Consolas" w:hAnsi="Consolas"/>
          <w:color w:val="6A9955"/>
          <w:sz w:val="21"/>
          <w:szCs w:val="21"/>
          <w:lang w:val="es-ES"/>
        </w:rPr>
        <w:t>read</w:t>
      </w:r>
      <w:proofErr w:type="spellEnd"/>
      <w:r w:rsidRPr="009053E3">
        <w:rPr>
          <w:rFonts w:ascii="Consolas" w:hAnsi="Consolas"/>
          <w:color w:val="6A9955"/>
          <w:sz w:val="21"/>
          <w:szCs w:val="21"/>
          <w:lang w:val="es-ES"/>
        </w:rPr>
        <w:t>-more? */</w:t>
      </w:r>
    </w:p>
    <w:p w14:paraId="1AFD6AD4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06F7F540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    </w:t>
      </w:r>
      <w:r w:rsidRPr="009053E3">
        <w:rPr>
          <w:rFonts w:ascii="Consolas" w:hAnsi="Consolas"/>
          <w:color w:val="D7BA7D"/>
          <w:sz w:val="21"/>
          <w:szCs w:val="21"/>
          <w:lang w:val="es-ES"/>
        </w:rPr>
        <w:t>.</w:t>
      </w:r>
      <w:proofErr w:type="spellStart"/>
      <w:r w:rsidRPr="009053E3">
        <w:rPr>
          <w:rFonts w:ascii="Consolas" w:hAnsi="Consolas"/>
          <w:color w:val="D7BA7D"/>
          <w:sz w:val="21"/>
          <w:szCs w:val="21"/>
          <w:lang w:val="es-ES"/>
        </w:rPr>
        <w:t>article-item</w:t>
      </w:r>
      <w:proofErr w:type="spellEnd"/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proofErr w:type="spellStart"/>
      <w:r w:rsidRPr="009053E3">
        <w:rPr>
          <w:rFonts w:ascii="Consolas" w:hAnsi="Consolas"/>
          <w:color w:val="D7BA7D"/>
          <w:sz w:val="21"/>
          <w:szCs w:val="21"/>
          <w:lang w:val="es-ES"/>
        </w:rPr>
        <w:t>a.read</w:t>
      </w:r>
      <w:proofErr w:type="spellEnd"/>
      <w:r w:rsidRPr="009053E3">
        <w:rPr>
          <w:rFonts w:ascii="Consolas" w:hAnsi="Consolas"/>
          <w:color w:val="D7BA7D"/>
          <w:sz w:val="21"/>
          <w:szCs w:val="21"/>
          <w:lang w:val="es-ES"/>
        </w:rPr>
        <w:t>-more::after</w:t>
      </w:r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 {</w:t>
      </w:r>
    </w:p>
    <w:p w14:paraId="71884E7F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9053E3">
        <w:rPr>
          <w:rFonts w:ascii="Consolas" w:hAnsi="Consolas"/>
          <w:color w:val="9CDCFE"/>
          <w:sz w:val="21"/>
          <w:szCs w:val="21"/>
          <w:lang w:val="es-ES"/>
        </w:rPr>
        <w:t>content</w:t>
      </w:r>
      <w:proofErr w:type="spellEnd"/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: </w:t>
      </w:r>
      <w:r w:rsidRPr="009053E3">
        <w:rPr>
          <w:rFonts w:ascii="Consolas" w:hAnsi="Consolas"/>
          <w:color w:val="CE9178"/>
          <w:sz w:val="21"/>
          <w:szCs w:val="21"/>
          <w:lang w:val="es-ES"/>
        </w:rPr>
        <w:t>"-&gt;"</w:t>
      </w:r>
      <w:r w:rsidRPr="009053E3">
        <w:rPr>
          <w:rFonts w:ascii="Consolas" w:hAnsi="Consolas"/>
          <w:color w:val="D4D4D4"/>
          <w:sz w:val="21"/>
          <w:szCs w:val="21"/>
          <w:lang w:val="es-ES"/>
        </w:rPr>
        <w:t>;</w:t>
      </w:r>
    </w:p>
    <w:p w14:paraId="15384B76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D4D4D4"/>
          <w:sz w:val="21"/>
          <w:szCs w:val="21"/>
          <w:lang w:val="es-ES"/>
        </w:rPr>
        <w:t>    }</w:t>
      </w:r>
    </w:p>
    <w:p w14:paraId="2BB3A1F2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25587D9C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    </w:t>
      </w:r>
      <w:r w:rsidRPr="009053E3">
        <w:rPr>
          <w:rFonts w:ascii="Consolas" w:hAnsi="Consolas"/>
          <w:color w:val="6A9955"/>
          <w:sz w:val="21"/>
          <w:szCs w:val="21"/>
          <w:lang w:val="es-ES"/>
        </w:rPr>
        <w:t xml:space="preserve">/* Selector de Atributo con Valor Específico: ¿Cómo seleccionarías todos los elementos &lt;a&gt; que tienen un atributo </w:t>
      </w:r>
      <w:proofErr w:type="spellStart"/>
      <w:r w:rsidRPr="009053E3">
        <w:rPr>
          <w:rFonts w:ascii="Consolas" w:hAnsi="Consolas"/>
          <w:color w:val="6A9955"/>
          <w:sz w:val="21"/>
          <w:szCs w:val="21"/>
          <w:lang w:val="es-ES"/>
        </w:rPr>
        <w:t>href</w:t>
      </w:r>
      <w:proofErr w:type="spellEnd"/>
      <w:r w:rsidRPr="009053E3">
        <w:rPr>
          <w:rFonts w:ascii="Consolas" w:hAnsi="Consolas"/>
          <w:color w:val="6A9955"/>
          <w:sz w:val="21"/>
          <w:szCs w:val="21"/>
          <w:lang w:val="es-ES"/>
        </w:rPr>
        <w:t xml:space="preserve"> que comienza con #? */</w:t>
      </w:r>
    </w:p>
    <w:p w14:paraId="4ED78218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3CA6A3F1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    </w:t>
      </w:r>
      <w:proofErr w:type="spellStart"/>
      <w:r w:rsidRPr="009053E3">
        <w:rPr>
          <w:rFonts w:ascii="Consolas" w:hAnsi="Consolas"/>
          <w:color w:val="D7BA7D"/>
          <w:sz w:val="21"/>
          <w:szCs w:val="21"/>
          <w:lang w:val="es-ES"/>
        </w:rPr>
        <w:t>body</w:t>
      </w:r>
      <w:proofErr w:type="spellEnd"/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r w:rsidRPr="009053E3">
        <w:rPr>
          <w:rFonts w:ascii="Consolas" w:hAnsi="Consolas"/>
          <w:color w:val="D7BA7D"/>
          <w:sz w:val="21"/>
          <w:szCs w:val="21"/>
          <w:lang w:val="es-ES"/>
        </w:rPr>
        <w:t>a</w:t>
      </w:r>
      <w:r w:rsidRPr="009053E3">
        <w:rPr>
          <w:rFonts w:ascii="Consolas" w:hAnsi="Consolas"/>
          <w:color w:val="D4D4D4"/>
          <w:sz w:val="21"/>
          <w:szCs w:val="21"/>
          <w:lang w:val="es-ES"/>
        </w:rPr>
        <w:t>[</w:t>
      </w:r>
      <w:proofErr w:type="spellStart"/>
      <w:r w:rsidRPr="009053E3">
        <w:rPr>
          <w:rFonts w:ascii="Consolas" w:hAnsi="Consolas"/>
          <w:color w:val="9CDCFE"/>
          <w:sz w:val="21"/>
          <w:szCs w:val="21"/>
          <w:lang w:val="es-ES"/>
        </w:rPr>
        <w:t>href</w:t>
      </w:r>
      <w:proofErr w:type="spellEnd"/>
      <w:r w:rsidRPr="009053E3">
        <w:rPr>
          <w:rFonts w:ascii="Consolas" w:hAnsi="Consolas"/>
          <w:color w:val="D4D4D4"/>
          <w:sz w:val="21"/>
          <w:szCs w:val="21"/>
          <w:lang w:val="es-ES"/>
        </w:rPr>
        <w:t>*=</w:t>
      </w:r>
      <w:r w:rsidRPr="009053E3">
        <w:rPr>
          <w:rFonts w:ascii="Consolas" w:hAnsi="Consolas"/>
          <w:color w:val="CE9178"/>
          <w:sz w:val="21"/>
          <w:szCs w:val="21"/>
          <w:lang w:val="es-ES"/>
        </w:rPr>
        <w:t>"#"</w:t>
      </w:r>
      <w:r w:rsidRPr="009053E3">
        <w:rPr>
          <w:rFonts w:ascii="Consolas" w:hAnsi="Consolas"/>
          <w:color w:val="D4D4D4"/>
          <w:sz w:val="21"/>
          <w:szCs w:val="21"/>
          <w:lang w:val="es-ES"/>
        </w:rPr>
        <w:t>] {</w:t>
      </w:r>
    </w:p>
    <w:p w14:paraId="5FEC2A7E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9053E3">
        <w:rPr>
          <w:rFonts w:ascii="Consolas" w:hAnsi="Consolas"/>
          <w:color w:val="9CDCFE"/>
          <w:sz w:val="21"/>
          <w:szCs w:val="21"/>
          <w:lang w:val="es-ES"/>
        </w:rPr>
        <w:t>background</w:t>
      </w:r>
      <w:proofErr w:type="spellEnd"/>
      <w:r w:rsidRPr="009053E3">
        <w:rPr>
          <w:rFonts w:ascii="Consolas" w:hAnsi="Consolas"/>
          <w:color w:val="9CDCFE"/>
          <w:sz w:val="21"/>
          <w:szCs w:val="21"/>
          <w:lang w:val="es-ES"/>
        </w:rPr>
        <w:t>-color</w:t>
      </w:r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: </w:t>
      </w:r>
      <w:r w:rsidRPr="009053E3">
        <w:rPr>
          <w:rFonts w:ascii="Consolas" w:hAnsi="Consolas"/>
          <w:color w:val="CE9178"/>
          <w:sz w:val="21"/>
          <w:szCs w:val="21"/>
          <w:lang w:val="es-ES"/>
        </w:rPr>
        <w:t>lime</w:t>
      </w:r>
      <w:r w:rsidRPr="009053E3">
        <w:rPr>
          <w:rFonts w:ascii="Consolas" w:hAnsi="Consolas"/>
          <w:color w:val="D4D4D4"/>
          <w:sz w:val="21"/>
          <w:szCs w:val="21"/>
          <w:lang w:val="es-ES"/>
        </w:rPr>
        <w:t>;</w:t>
      </w:r>
    </w:p>
    <w:p w14:paraId="02270ABB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D4D4D4"/>
          <w:sz w:val="21"/>
          <w:szCs w:val="21"/>
          <w:lang w:val="es-ES"/>
        </w:rPr>
        <w:t>    }</w:t>
      </w:r>
    </w:p>
    <w:p w14:paraId="2ED34B14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7AF3F902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    </w:t>
      </w:r>
      <w:r w:rsidRPr="009053E3">
        <w:rPr>
          <w:rFonts w:ascii="Consolas" w:hAnsi="Consolas"/>
          <w:color w:val="6A9955"/>
          <w:sz w:val="21"/>
          <w:szCs w:val="21"/>
          <w:lang w:val="es-ES"/>
        </w:rPr>
        <w:t>/* Selector de Negación: ¿Cómo seleccionarías todos los elementos &lt;</w:t>
      </w:r>
      <w:proofErr w:type="spellStart"/>
      <w:r w:rsidRPr="009053E3">
        <w:rPr>
          <w:rFonts w:ascii="Consolas" w:hAnsi="Consolas"/>
          <w:color w:val="6A9955"/>
          <w:sz w:val="21"/>
          <w:szCs w:val="21"/>
          <w:lang w:val="es-ES"/>
        </w:rPr>
        <w:t>article</w:t>
      </w:r>
      <w:proofErr w:type="spellEnd"/>
      <w:r w:rsidRPr="009053E3">
        <w:rPr>
          <w:rFonts w:ascii="Consolas" w:hAnsi="Consolas"/>
          <w:color w:val="6A9955"/>
          <w:sz w:val="21"/>
          <w:szCs w:val="21"/>
          <w:lang w:val="es-ES"/>
        </w:rPr>
        <w:t xml:space="preserve">&gt; que no tienen la clase </w:t>
      </w:r>
      <w:proofErr w:type="spellStart"/>
      <w:r w:rsidRPr="009053E3">
        <w:rPr>
          <w:rFonts w:ascii="Consolas" w:hAnsi="Consolas"/>
          <w:color w:val="6A9955"/>
          <w:sz w:val="21"/>
          <w:szCs w:val="21"/>
          <w:lang w:val="es-ES"/>
        </w:rPr>
        <w:t>featured</w:t>
      </w:r>
      <w:proofErr w:type="spellEnd"/>
      <w:r w:rsidRPr="009053E3">
        <w:rPr>
          <w:rFonts w:ascii="Consolas" w:hAnsi="Consolas"/>
          <w:color w:val="6A9955"/>
          <w:sz w:val="21"/>
          <w:szCs w:val="21"/>
          <w:lang w:val="es-ES"/>
        </w:rPr>
        <w:t>? */</w:t>
      </w:r>
    </w:p>
    <w:p w14:paraId="7CA4C226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57B938E5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    </w:t>
      </w:r>
      <w:r w:rsidRPr="009053E3">
        <w:rPr>
          <w:rFonts w:ascii="Consolas" w:hAnsi="Consolas"/>
          <w:color w:val="D7BA7D"/>
          <w:sz w:val="21"/>
          <w:szCs w:val="21"/>
          <w:lang w:val="es-ES"/>
        </w:rPr>
        <w:t>.</w:t>
      </w:r>
      <w:proofErr w:type="spellStart"/>
      <w:r w:rsidRPr="009053E3">
        <w:rPr>
          <w:rFonts w:ascii="Consolas" w:hAnsi="Consolas"/>
          <w:color w:val="D7BA7D"/>
          <w:sz w:val="21"/>
          <w:szCs w:val="21"/>
          <w:lang w:val="es-ES"/>
        </w:rPr>
        <w:t>article-item:not</w:t>
      </w:r>
      <w:proofErr w:type="spellEnd"/>
      <w:r w:rsidRPr="009053E3">
        <w:rPr>
          <w:rFonts w:ascii="Consolas" w:hAnsi="Consolas"/>
          <w:color w:val="D4D4D4"/>
          <w:sz w:val="21"/>
          <w:szCs w:val="21"/>
          <w:lang w:val="es-ES"/>
        </w:rPr>
        <w:t>(</w:t>
      </w:r>
      <w:r w:rsidRPr="009053E3">
        <w:rPr>
          <w:rFonts w:ascii="Consolas" w:hAnsi="Consolas"/>
          <w:color w:val="D7BA7D"/>
          <w:sz w:val="21"/>
          <w:szCs w:val="21"/>
          <w:lang w:val="es-ES"/>
        </w:rPr>
        <w:t>.</w:t>
      </w:r>
      <w:proofErr w:type="spellStart"/>
      <w:r w:rsidRPr="009053E3">
        <w:rPr>
          <w:rFonts w:ascii="Consolas" w:hAnsi="Consolas"/>
          <w:color w:val="D7BA7D"/>
          <w:sz w:val="21"/>
          <w:szCs w:val="21"/>
          <w:lang w:val="es-ES"/>
        </w:rPr>
        <w:t>featured</w:t>
      </w:r>
      <w:proofErr w:type="spellEnd"/>
      <w:r w:rsidRPr="009053E3">
        <w:rPr>
          <w:rFonts w:ascii="Consolas" w:hAnsi="Consolas"/>
          <w:color w:val="D4D4D4"/>
          <w:sz w:val="21"/>
          <w:szCs w:val="21"/>
          <w:lang w:val="es-ES"/>
        </w:rPr>
        <w:t>) {</w:t>
      </w:r>
    </w:p>
    <w:p w14:paraId="77C8843A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9053E3">
        <w:rPr>
          <w:rFonts w:ascii="Consolas" w:hAnsi="Consolas"/>
          <w:color w:val="9CDCFE"/>
          <w:sz w:val="21"/>
          <w:szCs w:val="21"/>
          <w:lang w:val="es-ES"/>
        </w:rPr>
        <w:t>background</w:t>
      </w:r>
      <w:proofErr w:type="spellEnd"/>
      <w:r w:rsidRPr="009053E3">
        <w:rPr>
          <w:rFonts w:ascii="Consolas" w:hAnsi="Consolas"/>
          <w:color w:val="9CDCFE"/>
          <w:sz w:val="21"/>
          <w:szCs w:val="21"/>
          <w:lang w:val="es-ES"/>
        </w:rPr>
        <w:t>-color</w:t>
      </w:r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: </w:t>
      </w:r>
      <w:proofErr w:type="spellStart"/>
      <w:r w:rsidRPr="009053E3">
        <w:rPr>
          <w:rFonts w:ascii="Consolas" w:hAnsi="Consolas"/>
          <w:color w:val="CE9178"/>
          <w:sz w:val="21"/>
          <w:szCs w:val="21"/>
          <w:lang w:val="es-ES"/>
        </w:rPr>
        <w:t>hotpink</w:t>
      </w:r>
      <w:proofErr w:type="spellEnd"/>
      <w:r w:rsidRPr="009053E3">
        <w:rPr>
          <w:rFonts w:ascii="Consolas" w:hAnsi="Consolas"/>
          <w:color w:val="D4D4D4"/>
          <w:sz w:val="21"/>
          <w:szCs w:val="21"/>
          <w:lang w:val="es-ES"/>
        </w:rPr>
        <w:t>;</w:t>
      </w:r>
    </w:p>
    <w:p w14:paraId="62859982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D4D4D4"/>
          <w:sz w:val="21"/>
          <w:szCs w:val="21"/>
          <w:lang w:val="es-ES"/>
        </w:rPr>
        <w:t>    }</w:t>
      </w:r>
    </w:p>
    <w:p w14:paraId="3A5EF48E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67D8CDBD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    </w:t>
      </w:r>
      <w:r w:rsidRPr="009053E3">
        <w:rPr>
          <w:rFonts w:ascii="Consolas" w:hAnsi="Consolas"/>
          <w:color w:val="6A9955"/>
          <w:sz w:val="21"/>
          <w:szCs w:val="21"/>
          <w:lang w:val="es-ES"/>
        </w:rPr>
        <w:t xml:space="preserve">/* Selector de </w:t>
      </w:r>
      <w:proofErr w:type="spellStart"/>
      <w:r w:rsidRPr="009053E3">
        <w:rPr>
          <w:rFonts w:ascii="Consolas" w:hAnsi="Consolas"/>
          <w:color w:val="6A9955"/>
          <w:sz w:val="21"/>
          <w:szCs w:val="21"/>
          <w:lang w:val="es-ES"/>
        </w:rPr>
        <w:t>Pseudo-clase</w:t>
      </w:r>
      <w:proofErr w:type="spellEnd"/>
      <w:r w:rsidRPr="009053E3">
        <w:rPr>
          <w:rFonts w:ascii="Consolas" w:hAnsi="Consolas"/>
          <w:color w:val="6A9955"/>
          <w:sz w:val="21"/>
          <w:szCs w:val="21"/>
          <w:lang w:val="es-ES"/>
        </w:rPr>
        <w:t xml:space="preserve"> de Posición: ¿Cómo seleccionarías el tercer &lt;</w:t>
      </w:r>
      <w:proofErr w:type="spellStart"/>
      <w:r w:rsidRPr="009053E3">
        <w:rPr>
          <w:rFonts w:ascii="Consolas" w:hAnsi="Consolas"/>
          <w:color w:val="6A9955"/>
          <w:sz w:val="21"/>
          <w:szCs w:val="21"/>
          <w:lang w:val="es-ES"/>
        </w:rPr>
        <w:t>article</w:t>
      </w:r>
      <w:proofErr w:type="spellEnd"/>
      <w:r w:rsidRPr="009053E3">
        <w:rPr>
          <w:rFonts w:ascii="Consolas" w:hAnsi="Consolas"/>
          <w:color w:val="6A9955"/>
          <w:sz w:val="21"/>
          <w:szCs w:val="21"/>
          <w:lang w:val="es-ES"/>
        </w:rPr>
        <w:t>&gt; dentro de la sección de artículos? */</w:t>
      </w:r>
    </w:p>
    <w:p w14:paraId="0359C9EB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26A3F252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    </w:t>
      </w:r>
      <w:r w:rsidRPr="009053E3">
        <w:rPr>
          <w:rFonts w:ascii="Consolas" w:hAnsi="Consolas"/>
          <w:color w:val="D7BA7D"/>
          <w:sz w:val="21"/>
          <w:szCs w:val="21"/>
          <w:lang w:val="es-ES"/>
        </w:rPr>
        <w:t>.</w:t>
      </w:r>
      <w:proofErr w:type="spellStart"/>
      <w:r w:rsidRPr="009053E3">
        <w:rPr>
          <w:rFonts w:ascii="Consolas" w:hAnsi="Consolas"/>
          <w:color w:val="D7BA7D"/>
          <w:sz w:val="21"/>
          <w:szCs w:val="21"/>
          <w:lang w:val="es-ES"/>
        </w:rPr>
        <w:t>content-section</w:t>
      </w:r>
      <w:proofErr w:type="spellEnd"/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proofErr w:type="spellStart"/>
      <w:r w:rsidRPr="009053E3">
        <w:rPr>
          <w:rFonts w:ascii="Consolas" w:hAnsi="Consolas"/>
          <w:color w:val="D7BA7D"/>
          <w:sz w:val="21"/>
          <w:szCs w:val="21"/>
          <w:lang w:val="es-ES"/>
        </w:rPr>
        <w:t>article:last-child</w:t>
      </w:r>
      <w:proofErr w:type="spellEnd"/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 {</w:t>
      </w:r>
    </w:p>
    <w:p w14:paraId="7A94053C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9053E3">
        <w:rPr>
          <w:rFonts w:ascii="Consolas" w:hAnsi="Consolas"/>
          <w:color w:val="9CDCFE"/>
          <w:sz w:val="21"/>
          <w:szCs w:val="21"/>
          <w:lang w:val="es-ES"/>
        </w:rPr>
        <w:t>border</w:t>
      </w:r>
      <w:proofErr w:type="spellEnd"/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: </w:t>
      </w:r>
      <w:r w:rsidRPr="009053E3">
        <w:rPr>
          <w:rFonts w:ascii="Consolas" w:hAnsi="Consolas"/>
          <w:color w:val="B5CEA8"/>
          <w:sz w:val="21"/>
          <w:szCs w:val="21"/>
          <w:lang w:val="es-ES"/>
        </w:rPr>
        <w:t>10px</w:t>
      </w:r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proofErr w:type="spellStart"/>
      <w:r w:rsidRPr="009053E3">
        <w:rPr>
          <w:rFonts w:ascii="Consolas" w:hAnsi="Consolas"/>
          <w:color w:val="CE9178"/>
          <w:sz w:val="21"/>
          <w:szCs w:val="21"/>
          <w:lang w:val="es-ES"/>
        </w:rPr>
        <w:t>dotted</w:t>
      </w:r>
      <w:proofErr w:type="spellEnd"/>
      <w:r w:rsidRPr="009053E3">
        <w:rPr>
          <w:rFonts w:ascii="Consolas" w:hAnsi="Consolas"/>
          <w:color w:val="D4D4D4"/>
          <w:sz w:val="21"/>
          <w:szCs w:val="21"/>
          <w:lang w:val="es-ES"/>
        </w:rPr>
        <w:t>;</w:t>
      </w:r>
    </w:p>
    <w:p w14:paraId="1B99B9A6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D4D4D4"/>
          <w:sz w:val="21"/>
          <w:szCs w:val="21"/>
          <w:lang w:val="es-ES"/>
        </w:rPr>
        <w:t>    }</w:t>
      </w:r>
    </w:p>
    <w:p w14:paraId="7373C9AD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3C0CF0C7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    </w:t>
      </w:r>
      <w:r w:rsidRPr="009053E3">
        <w:rPr>
          <w:rFonts w:ascii="Consolas" w:hAnsi="Consolas"/>
          <w:color w:val="6A9955"/>
          <w:sz w:val="21"/>
          <w:szCs w:val="21"/>
          <w:lang w:val="es-ES"/>
        </w:rPr>
        <w:t xml:space="preserve">/* Selector de Atributo que Contiene una Palabra: ¿Cómo seleccionarías todos los elementos &lt;h4&gt; que tienen una clase que contiene la palabra </w:t>
      </w:r>
      <w:proofErr w:type="spellStart"/>
      <w:r w:rsidRPr="009053E3">
        <w:rPr>
          <w:rFonts w:ascii="Consolas" w:hAnsi="Consolas"/>
          <w:color w:val="6A9955"/>
          <w:sz w:val="21"/>
          <w:szCs w:val="21"/>
          <w:lang w:val="es-ES"/>
        </w:rPr>
        <w:t>title</w:t>
      </w:r>
      <w:proofErr w:type="spellEnd"/>
      <w:r w:rsidRPr="009053E3">
        <w:rPr>
          <w:rFonts w:ascii="Consolas" w:hAnsi="Consolas"/>
          <w:color w:val="6A9955"/>
          <w:sz w:val="21"/>
          <w:szCs w:val="21"/>
          <w:lang w:val="es-ES"/>
        </w:rPr>
        <w:t>? */</w:t>
      </w:r>
    </w:p>
    <w:p w14:paraId="577DD0BE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10BDE9AF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    </w:t>
      </w:r>
      <w:proofErr w:type="spellStart"/>
      <w:r w:rsidRPr="009053E3">
        <w:rPr>
          <w:rFonts w:ascii="Consolas" w:hAnsi="Consolas"/>
          <w:color w:val="D7BA7D"/>
          <w:sz w:val="21"/>
          <w:szCs w:val="21"/>
          <w:lang w:val="es-ES"/>
        </w:rPr>
        <w:t>body</w:t>
      </w:r>
      <w:proofErr w:type="spellEnd"/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r w:rsidRPr="009053E3">
        <w:rPr>
          <w:rFonts w:ascii="Consolas" w:hAnsi="Consolas"/>
          <w:color w:val="D7BA7D"/>
          <w:sz w:val="21"/>
          <w:szCs w:val="21"/>
          <w:lang w:val="es-ES"/>
        </w:rPr>
        <w:t>h4</w:t>
      </w:r>
      <w:r w:rsidRPr="009053E3">
        <w:rPr>
          <w:rFonts w:ascii="Consolas" w:hAnsi="Consolas"/>
          <w:color w:val="D4D4D4"/>
          <w:sz w:val="21"/>
          <w:szCs w:val="21"/>
          <w:lang w:val="es-ES"/>
        </w:rPr>
        <w:t>[</w:t>
      </w:r>
      <w:proofErr w:type="spellStart"/>
      <w:r w:rsidRPr="009053E3">
        <w:rPr>
          <w:rFonts w:ascii="Consolas" w:hAnsi="Consolas"/>
          <w:color w:val="9CDCFE"/>
          <w:sz w:val="21"/>
          <w:szCs w:val="21"/>
          <w:lang w:val="es-ES"/>
        </w:rPr>
        <w:t>class</w:t>
      </w:r>
      <w:proofErr w:type="spellEnd"/>
      <w:r w:rsidRPr="009053E3">
        <w:rPr>
          <w:rFonts w:ascii="Consolas" w:hAnsi="Consolas"/>
          <w:color w:val="D4D4D4"/>
          <w:sz w:val="21"/>
          <w:szCs w:val="21"/>
          <w:lang w:val="es-ES"/>
        </w:rPr>
        <w:t>*=</w:t>
      </w:r>
      <w:r w:rsidRPr="009053E3">
        <w:rPr>
          <w:rFonts w:ascii="Consolas" w:hAnsi="Consolas"/>
          <w:color w:val="CE9178"/>
          <w:sz w:val="21"/>
          <w:szCs w:val="21"/>
          <w:lang w:val="es-ES"/>
        </w:rPr>
        <w:t>"</w:t>
      </w:r>
      <w:proofErr w:type="spellStart"/>
      <w:r w:rsidRPr="009053E3">
        <w:rPr>
          <w:rFonts w:ascii="Consolas" w:hAnsi="Consolas"/>
          <w:color w:val="CE9178"/>
          <w:sz w:val="21"/>
          <w:szCs w:val="21"/>
          <w:lang w:val="es-ES"/>
        </w:rPr>
        <w:t>title</w:t>
      </w:r>
      <w:proofErr w:type="spellEnd"/>
      <w:r w:rsidRPr="009053E3">
        <w:rPr>
          <w:rFonts w:ascii="Consolas" w:hAnsi="Consolas"/>
          <w:color w:val="CE9178"/>
          <w:sz w:val="21"/>
          <w:szCs w:val="21"/>
          <w:lang w:val="es-ES"/>
        </w:rPr>
        <w:t>"</w:t>
      </w:r>
      <w:r w:rsidRPr="009053E3">
        <w:rPr>
          <w:rFonts w:ascii="Consolas" w:hAnsi="Consolas"/>
          <w:color w:val="D4D4D4"/>
          <w:sz w:val="21"/>
          <w:szCs w:val="21"/>
          <w:lang w:val="es-ES"/>
        </w:rPr>
        <w:t>] {</w:t>
      </w:r>
    </w:p>
    <w:p w14:paraId="60BA9E30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9053E3">
        <w:rPr>
          <w:rFonts w:ascii="Consolas" w:hAnsi="Consolas"/>
          <w:color w:val="9CDCFE"/>
          <w:sz w:val="21"/>
          <w:szCs w:val="21"/>
          <w:lang w:val="es-ES"/>
        </w:rPr>
        <w:t>border</w:t>
      </w:r>
      <w:proofErr w:type="spellEnd"/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: </w:t>
      </w:r>
      <w:r w:rsidRPr="009053E3">
        <w:rPr>
          <w:rFonts w:ascii="Consolas" w:hAnsi="Consolas"/>
          <w:color w:val="B5CEA8"/>
          <w:sz w:val="21"/>
          <w:szCs w:val="21"/>
          <w:lang w:val="es-ES"/>
        </w:rPr>
        <w:t>3px</w:t>
      </w:r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proofErr w:type="spellStart"/>
      <w:r w:rsidRPr="009053E3">
        <w:rPr>
          <w:rFonts w:ascii="Consolas" w:hAnsi="Consolas"/>
          <w:color w:val="CE9178"/>
          <w:sz w:val="21"/>
          <w:szCs w:val="21"/>
          <w:lang w:val="es-ES"/>
        </w:rPr>
        <w:t>dashed</w:t>
      </w:r>
      <w:proofErr w:type="spellEnd"/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r w:rsidRPr="009053E3">
        <w:rPr>
          <w:rFonts w:ascii="Consolas" w:hAnsi="Consolas"/>
          <w:color w:val="CE9178"/>
          <w:sz w:val="21"/>
          <w:szCs w:val="21"/>
          <w:lang w:val="es-ES"/>
        </w:rPr>
        <w:t>#963</w:t>
      </w:r>
      <w:r w:rsidRPr="009053E3">
        <w:rPr>
          <w:rFonts w:ascii="Consolas" w:hAnsi="Consolas"/>
          <w:color w:val="D4D4D4"/>
          <w:sz w:val="21"/>
          <w:szCs w:val="21"/>
          <w:lang w:val="es-ES"/>
        </w:rPr>
        <w:t>;</w:t>
      </w:r>
    </w:p>
    <w:p w14:paraId="72537971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D4D4D4"/>
          <w:sz w:val="21"/>
          <w:szCs w:val="21"/>
          <w:lang w:val="es-ES"/>
        </w:rPr>
        <w:t>    }</w:t>
      </w:r>
    </w:p>
    <w:p w14:paraId="0766D45F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D4D4D4"/>
          <w:sz w:val="21"/>
          <w:szCs w:val="21"/>
          <w:lang w:val="es-ES"/>
        </w:rPr>
        <w:t xml:space="preserve">    </w:t>
      </w:r>
    </w:p>
    <w:p w14:paraId="0EEDFEC8" w14:textId="77777777" w:rsidR="009053E3" w:rsidRPr="009053E3" w:rsidRDefault="009053E3" w:rsidP="009053E3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053E3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9053E3">
        <w:rPr>
          <w:rFonts w:ascii="Consolas" w:hAnsi="Consolas"/>
          <w:color w:val="569CD6"/>
          <w:sz w:val="21"/>
          <w:szCs w:val="21"/>
          <w:lang w:val="es-ES"/>
        </w:rPr>
        <w:t>Style</w:t>
      </w:r>
      <w:r w:rsidRPr="009053E3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347BA8AB" w14:textId="77777777" w:rsidR="009053E3" w:rsidRDefault="009053E3" w:rsidP="008E1BFF"/>
    <w:p w14:paraId="5DC93097" w14:textId="77777777" w:rsidR="008E1BFF" w:rsidRDefault="008E1BFF" w:rsidP="008E1BFF"/>
    <w:p w14:paraId="0A59F3D7" w14:textId="77777777" w:rsidR="008E1BFF" w:rsidRPr="008E1BFF" w:rsidRDefault="008E1BFF" w:rsidP="008E1BFF"/>
    <w:sectPr w:rsidR="008E1BFF" w:rsidRPr="008E1BFF" w:rsidSect="00C847B0">
      <w:footerReference w:type="default" r:id="rId8"/>
      <w:type w:val="continuous"/>
      <w:pgSz w:w="11905" w:h="16837"/>
      <w:pgMar w:top="1440" w:right="1132" w:bottom="851" w:left="851" w:header="1135" w:footer="675" w:gutter="0"/>
      <w:paperSrc w:first="2496" w:other="2496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FB16C" w14:textId="77777777" w:rsidR="00691581" w:rsidRDefault="00691581">
      <w:r>
        <w:separator/>
      </w:r>
    </w:p>
  </w:endnote>
  <w:endnote w:type="continuationSeparator" w:id="0">
    <w:p w14:paraId="2A05AF8F" w14:textId="77777777" w:rsidR="00691581" w:rsidRDefault="00691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D6EE7" w14:textId="77777777" w:rsidR="00A7787F" w:rsidRPr="00D34D4E" w:rsidRDefault="00A7787F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  <w:sz w:val="20"/>
        <w:szCs w:val="20"/>
        <w:lang w:val="es-ES"/>
      </w:rPr>
    </w:pPr>
    <w:r w:rsidRPr="00D34D4E">
      <w:rPr>
        <w:rFonts w:asciiTheme="majorHAnsi" w:hAnsiTheme="majorHAnsi"/>
        <w:sz w:val="20"/>
        <w:szCs w:val="20"/>
        <w:lang w:val="es-ES"/>
      </w:rPr>
      <w:t>UT1- METODOLOGÍA DE LA PROGRAMACIÓN</w:t>
    </w:r>
    <w:r w:rsidRPr="00D34D4E">
      <w:rPr>
        <w:rFonts w:asciiTheme="majorHAnsi" w:hAnsiTheme="majorHAnsi"/>
        <w:sz w:val="20"/>
        <w:szCs w:val="20"/>
      </w:rPr>
      <w:ptab w:relativeTo="margin" w:alignment="right" w:leader="none"/>
    </w:r>
    <w:r w:rsidRPr="00D34D4E">
      <w:rPr>
        <w:rFonts w:asciiTheme="majorHAnsi" w:hAnsiTheme="majorHAnsi"/>
        <w:sz w:val="20"/>
        <w:szCs w:val="20"/>
        <w:lang w:val="es-ES"/>
      </w:rPr>
      <w:t xml:space="preserve">Página </w:t>
    </w:r>
    <w:r w:rsidRPr="00D34D4E">
      <w:rPr>
        <w:sz w:val="20"/>
        <w:szCs w:val="20"/>
      </w:rPr>
      <w:fldChar w:fldCharType="begin"/>
    </w:r>
    <w:r w:rsidRPr="00D34D4E">
      <w:rPr>
        <w:sz w:val="20"/>
        <w:szCs w:val="20"/>
        <w:lang w:val="es-ES"/>
      </w:rPr>
      <w:instrText xml:space="preserve"> PAGE   \* MERGEFORMAT </w:instrText>
    </w:r>
    <w:r w:rsidRPr="00D34D4E">
      <w:rPr>
        <w:sz w:val="20"/>
        <w:szCs w:val="20"/>
      </w:rPr>
      <w:fldChar w:fldCharType="separate"/>
    </w:r>
    <w:r w:rsidR="00394E16" w:rsidRPr="00394E16">
      <w:rPr>
        <w:rFonts w:asciiTheme="majorHAnsi" w:hAnsiTheme="majorHAnsi"/>
        <w:noProof/>
        <w:sz w:val="20"/>
        <w:szCs w:val="20"/>
        <w:lang w:val="es-ES"/>
      </w:rPr>
      <w:t>147</w:t>
    </w:r>
    <w:r w:rsidRPr="00D34D4E">
      <w:rPr>
        <w:sz w:val="20"/>
        <w:szCs w:val="20"/>
      </w:rPr>
      <w:fldChar w:fldCharType="end"/>
    </w:r>
  </w:p>
  <w:p w14:paraId="7FB46FA0" w14:textId="77777777" w:rsidR="00A7787F" w:rsidRPr="00D34D4E" w:rsidRDefault="00A7787F" w:rsidP="00D34D4E">
    <w:pPr>
      <w:pStyle w:val="Piedepgina"/>
      <w:rPr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0ACC3" w14:textId="77777777" w:rsidR="00691581" w:rsidRDefault="00691581">
      <w:r>
        <w:separator/>
      </w:r>
    </w:p>
  </w:footnote>
  <w:footnote w:type="continuationSeparator" w:id="0">
    <w:p w14:paraId="1BD425D2" w14:textId="77777777" w:rsidR="00691581" w:rsidRDefault="00691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0"/>
    <w:name w:val="Legal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Legal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6D224C"/>
    <w:multiLevelType w:val="hybridMultilevel"/>
    <w:tmpl w:val="F96EB91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D51676D"/>
    <w:multiLevelType w:val="hybridMultilevel"/>
    <w:tmpl w:val="C610D49A"/>
    <w:lvl w:ilvl="0" w:tplc="6BB4563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4" w15:restartNumberingAfterBreak="0">
    <w:nsid w:val="1E9D2084"/>
    <w:multiLevelType w:val="hybridMultilevel"/>
    <w:tmpl w:val="377AB2FA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EE731F7"/>
    <w:multiLevelType w:val="hybridMultilevel"/>
    <w:tmpl w:val="F976F0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E653A"/>
    <w:multiLevelType w:val="hybridMultilevel"/>
    <w:tmpl w:val="62E689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11E6C"/>
    <w:multiLevelType w:val="hybridMultilevel"/>
    <w:tmpl w:val="93A214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74A49"/>
    <w:multiLevelType w:val="hybridMultilevel"/>
    <w:tmpl w:val="2954D9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35577"/>
    <w:multiLevelType w:val="hybridMultilevel"/>
    <w:tmpl w:val="AE6632BA"/>
    <w:lvl w:ilvl="0" w:tplc="0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10" w15:restartNumberingAfterBreak="0">
    <w:nsid w:val="2E8433F8"/>
    <w:multiLevelType w:val="hybridMultilevel"/>
    <w:tmpl w:val="CFC2E0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DD1D87"/>
    <w:multiLevelType w:val="hybridMultilevel"/>
    <w:tmpl w:val="32AAEB98"/>
    <w:lvl w:ilvl="0" w:tplc="FA1ED28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3B01B0"/>
    <w:multiLevelType w:val="hybridMultilevel"/>
    <w:tmpl w:val="B692A2B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CF225B"/>
    <w:multiLevelType w:val="multilevel"/>
    <w:tmpl w:val="7CA2C8A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sz w:val="32"/>
        <w:szCs w:val="3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sz w:val="26"/>
        <w:szCs w:val="26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317A5B2A"/>
    <w:multiLevelType w:val="hybridMultilevel"/>
    <w:tmpl w:val="36165DF4"/>
    <w:lvl w:ilvl="0" w:tplc="F662A48C">
      <w:start w:val="1"/>
      <w:numFmt w:val="bullet"/>
      <w:lvlText w:val="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1C0581"/>
    <w:multiLevelType w:val="hybridMultilevel"/>
    <w:tmpl w:val="9A1003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F6953"/>
    <w:multiLevelType w:val="hybridMultilevel"/>
    <w:tmpl w:val="E53818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CF02CA"/>
    <w:multiLevelType w:val="hybridMultilevel"/>
    <w:tmpl w:val="4DA66440"/>
    <w:lvl w:ilvl="0" w:tplc="C930C580">
      <w:start w:val="1"/>
      <w:numFmt w:val="bullet"/>
      <w:pStyle w:val="LVietas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5E95082"/>
    <w:multiLevelType w:val="multilevel"/>
    <w:tmpl w:val="7F00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422233"/>
    <w:multiLevelType w:val="hybridMultilevel"/>
    <w:tmpl w:val="71D8D3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6539A9"/>
    <w:multiLevelType w:val="hybridMultilevel"/>
    <w:tmpl w:val="20E072F2"/>
    <w:lvl w:ilvl="0" w:tplc="A4B075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6A62A4"/>
    <w:multiLevelType w:val="hybridMultilevel"/>
    <w:tmpl w:val="FF7CE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2E4EB9"/>
    <w:multiLevelType w:val="hybridMultilevel"/>
    <w:tmpl w:val="C26AF310"/>
    <w:lvl w:ilvl="0" w:tplc="B398450A">
      <w:numFmt w:val="bullet"/>
      <w:lvlText w:val="-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23" w15:restartNumberingAfterBreak="0">
    <w:nsid w:val="51D40867"/>
    <w:multiLevelType w:val="hybridMultilevel"/>
    <w:tmpl w:val="EBEC463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34C47CF"/>
    <w:multiLevelType w:val="hybridMultilevel"/>
    <w:tmpl w:val="1396D7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8963D3"/>
    <w:multiLevelType w:val="hybridMultilevel"/>
    <w:tmpl w:val="A4585C5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962BB6"/>
    <w:multiLevelType w:val="hybridMultilevel"/>
    <w:tmpl w:val="AE128C0E"/>
    <w:lvl w:ilvl="0" w:tplc="F0B4F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9145F7"/>
    <w:multiLevelType w:val="hybridMultilevel"/>
    <w:tmpl w:val="9F4A743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6122160D"/>
    <w:multiLevelType w:val="multilevel"/>
    <w:tmpl w:val="6D68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189159B"/>
    <w:multiLevelType w:val="hybridMultilevel"/>
    <w:tmpl w:val="320C753E"/>
    <w:lvl w:ilvl="0" w:tplc="F662A48C">
      <w:start w:val="1"/>
      <w:numFmt w:val="bullet"/>
      <w:lvlText w:val="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4E72D6A"/>
    <w:multiLevelType w:val="hybridMultilevel"/>
    <w:tmpl w:val="0BA4DB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6E1C3D"/>
    <w:multiLevelType w:val="hybridMultilevel"/>
    <w:tmpl w:val="1CC6237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9193684"/>
    <w:multiLevelType w:val="hybridMultilevel"/>
    <w:tmpl w:val="622E179A"/>
    <w:lvl w:ilvl="0" w:tplc="A4B075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326D39"/>
    <w:multiLevelType w:val="hybridMultilevel"/>
    <w:tmpl w:val="9D7631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A67AA1"/>
    <w:multiLevelType w:val="hybridMultilevel"/>
    <w:tmpl w:val="8F007B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347A49"/>
    <w:multiLevelType w:val="hybridMultilevel"/>
    <w:tmpl w:val="C1D6E8A2"/>
    <w:lvl w:ilvl="0" w:tplc="FB9E8682">
      <w:start w:val="1000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BE4EAD"/>
    <w:multiLevelType w:val="hybridMultilevel"/>
    <w:tmpl w:val="C066C0C2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65560C9"/>
    <w:multiLevelType w:val="hybridMultilevel"/>
    <w:tmpl w:val="005E5738"/>
    <w:lvl w:ilvl="0" w:tplc="5C0A4D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974324">
    <w:abstractNumId w:val="22"/>
  </w:num>
  <w:num w:numId="2" w16cid:durableId="1988900928">
    <w:abstractNumId w:val="13"/>
  </w:num>
  <w:num w:numId="3" w16cid:durableId="1185437271">
    <w:abstractNumId w:val="15"/>
  </w:num>
  <w:num w:numId="4" w16cid:durableId="1463885563">
    <w:abstractNumId w:val="12"/>
  </w:num>
  <w:num w:numId="5" w16cid:durableId="1559779678">
    <w:abstractNumId w:val="36"/>
  </w:num>
  <w:num w:numId="6" w16cid:durableId="460804518">
    <w:abstractNumId w:val="30"/>
  </w:num>
  <w:num w:numId="7" w16cid:durableId="1581989100">
    <w:abstractNumId w:val="11"/>
  </w:num>
  <w:num w:numId="8" w16cid:durableId="1551959514">
    <w:abstractNumId w:val="25"/>
  </w:num>
  <w:num w:numId="9" w16cid:durableId="1011760385">
    <w:abstractNumId w:val="14"/>
  </w:num>
  <w:num w:numId="10" w16cid:durableId="1849828495">
    <w:abstractNumId w:val="29"/>
  </w:num>
  <w:num w:numId="11" w16cid:durableId="1180970422">
    <w:abstractNumId w:val="3"/>
  </w:num>
  <w:num w:numId="12" w16cid:durableId="316301002">
    <w:abstractNumId w:val="9"/>
  </w:num>
  <w:num w:numId="13" w16cid:durableId="538586170">
    <w:abstractNumId w:val="10"/>
  </w:num>
  <w:num w:numId="14" w16cid:durableId="1852642622">
    <w:abstractNumId w:val="16"/>
  </w:num>
  <w:num w:numId="15" w16cid:durableId="2109151605">
    <w:abstractNumId w:val="33"/>
  </w:num>
  <w:num w:numId="16" w16cid:durableId="974406746">
    <w:abstractNumId w:val="19"/>
  </w:num>
  <w:num w:numId="17" w16cid:durableId="2139181608">
    <w:abstractNumId w:val="6"/>
  </w:num>
  <w:num w:numId="18" w16cid:durableId="476076221">
    <w:abstractNumId w:val="31"/>
  </w:num>
  <w:num w:numId="19" w16cid:durableId="1554274476">
    <w:abstractNumId w:val="24"/>
  </w:num>
  <w:num w:numId="20" w16cid:durableId="1933195018">
    <w:abstractNumId w:val="37"/>
  </w:num>
  <w:num w:numId="21" w16cid:durableId="1751082248">
    <w:abstractNumId w:val="34"/>
  </w:num>
  <w:num w:numId="22" w16cid:durableId="1236815522">
    <w:abstractNumId w:val="17"/>
  </w:num>
  <w:num w:numId="23" w16cid:durableId="936250515">
    <w:abstractNumId w:val="7"/>
  </w:num>
  <w:num w:numId="24" w16cid:durableId="1983584610">
    <w:abstractNumId w:val="35"/>
  </w:num>
  <w:num w:numId="25" w16cid:durableId="1109857609">
    <w:abstractNumId w:val="28"/>
  </w:num>
  <w:num w:numId="26" w16cid:durableId="1397706150">
    <w:abstractNumId w:val="5"/>
  </w:num>
  <w:num w:numId="27" w16cid:durableId="601691856">
    <w:abstractNumId w:val="21"/>
  </w:num>
  <w:num w:numId="28" w16cid:durableId="1548490319">
    <w:abstractNumId w:val="8"/>
  </w:num>
  <w:num w:numId="29" w16cid:durableId="481192349">
    <w:abstractNumId w:val="23"/>
  </w:num>
  <w:num w:numId="30" w16cid:durableId="1380325572">
    <w:abstractNumId w:val="4"/>
  </w:num>
  <w:num w:numId="31" w16cid:durableId="1401060411">
    <w:abstractNumId w:val="27"/>
  </w:num>
  <w:num w:numId="32" w16cid:durableId="195387431">
    <w:abstractNumId w:val="2"/>
  </w:num>
  <w:num w:numId="33" w16cid:durableId="395863260">
    <w:abstractNumId w:val="26"/>
  </w:num>
  <w:num w:numId="34" w16cid:durableId="778914292">
    <w:abstractNumId w:val="20"/>
  </w:num>
  <w:num w:numId="35" w16cid:durableId="127166029">
    <w:abstractNumId w:val="32"/>
  </w:num>
  <w:num w:numId="36" w16cid:durableId="477764538">
    <w:abstractNumId w:val="1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97"/>
    <w:rsid w:val="00000075"/>
    <w:rsid w:val="00000511"/>
    <w:rsid w:val="00002E51"/>
    <w:rsid w:val="000032DF"/>
    <w:rsid w:val="00006A79"/>
    <w:rsid w:val="00012183"/>
    <w:rsid w:val="00012A57"/>
    <w:rsid w:val="00014470"/>
    <w:rsid w:val="00015D48"/>
    <w:rsid w:val="00016E4C"/>
    <w:rsid w:val="00016E6D"/>
    <w:rsid w:val="000206BA"/>
    <w:rsid w:val="000212EB"/>
    <w:rsid w:val="000239A3"/>
    <w:rsid w:val="00027DE9"/>
    <w:rsid w:val="0004329B"/>
    <w:rsid w:val="00045E0D"/>
    <w:rsid w:val="0004602A"/>
    <w:rsid w:val="00047590"/>
    <w:rsid w:val="000534F1"/>
    <w:rsid w:val="000547B0"/>
    <w:rsid w:val="000601B2"/>
    <w:rsid w:val="00070A29"/>
    <w:rsid w:val="0007124E"/>
    <w:rsid w:val="000767FE"/>
    <w:rsid w:val="000773E4"/>
    <w:rsid w:val="000865D6"/>
    <w:rsid w:val="00086A04"/>
    <w:rsid w:val="00086BFD"/>
    <w:rsid w:val="00090954"/>
    <w:rsid w:val="000909B8"/>
    <w:rsid w:val="00090DF3"/>
    <w:rsid w:val="0009323F"/>
    <w:rsid w:val="000A01B1"/>
    <w:rsid w:val="000A40EF"/>
    <w:rsid w:val="000A4289"/>
    <w:rsid w:val="000A5041"/>
    <w:rsid w:val="000A7FFA"/>
    <w:rsid w:val="000B08D7"/>
    <w:rsid w:val="000B2E42"/>
    <w:rsid w:val="000B36A0"/>
    <w:rsid w:val="000B5CA8"/>
    <w:rsid w:val="000B5D22"/>
    <w:rsid w:val="000B5FDE"/>
    <w:rsid w:val="000C4E95"/>
    <w:rsid w:val="000C51F4"/>
    <w:rsid w:val="000C55C3"/>
    <w:rsid w:val="000C5FB4"/>
    <w:rsid w:val="000C619B"/>
    <w:rsid w:val="000D0061"/>
    <w:rsid w:val="000D5DBF"/>
    <w:rsid w:val="000E029C"/>
    <w:rsid w:val="000E0BC4"/>
    <w:rsid w:val="000E3125"/>
    <w:rsid w:val="000E40EA"/>
    <w:rsid w:val="000E4DBD"/>
    <w:rsid w:val="000E5DA5"/>
    <w:rsid w:val="000E7446"/>
    <w:rsid w:val="000F6311"/>
    <w:rsid w:val="000F78CC"/>
    <w:rsid w:val="00103A9E"/>
    <w:rsid w:val="0010429F"/>
    <w:rsid w:val="00104D2D"/>
    <w:rsid w:val="00105184"/>
    <w:rsid w:val="00105D86"/>
    <w:rsid w:val="001066D1"/>
    <w:rsid w:val="00106700"/>
    <w:rsid w:val="00116900"/>
    <w:rsid w:val="0012053A"/>
    <w:rsid w:val="001222FD"/>
    <w:rsid w:val="001224B1"/>
    <w:rsid w:val="00124527"/>
    <w:rsid w:val="001253B7"/>
    <w:rsid w:val="00125905"/>
    <w:rsid w:val="00126A1A"/>
    <w:rsid w:val="001301E5"/>
    <w:rsid w:val="00131A87"/>
    <w:rsid w:val="00134833"/>
    <w:rsid w:val="0013533F"/>
    <w:rsid w:val="00135483"/>
    <w:rsid w:val="00141AAE"/>
    <w:rsid w:val="00142CC8"/>
    <w:rsid w:val="00144352"/>
    <w:rsid w:val="00145A2C"/>
    <w:rsid w:val="00145F2D"/>
    <w:rsid w:val="00146008"/>
    <w:rsid w:val="00147A1B"/>
    <w:rsid w:val="0015371B"/>
    <w:rsid w:val="0015383B"/>
    <w:rsid w:val="00153CF0"/>
    <w:rsid w:val="00154A6D"/>
    <w:rsid w:val="001570C8"/>
    <w:rsid w:val="00157C4E"/>
    <w:rsid w:val="00157D65"/>
    <w:rsid w:val="001625A1"/>
    <w:rsid w:val="001657F7"/>
    <w:rsid w:val="00165E85"/>
    <w:rsid w:val="001677A0"/>
    <w:rsid w:val="00171069"/>
    <w:rsid w:val="001728D5"/>
    <w:rsid w:val="0018092A"/>
    <w:rsid w:val="001861DD"/>
    <w:rsid w:val="00190475"/>
    <w:rsid w:val="0019075F"/>
    <w:rsid w:val="00190F55"/>
    <w:rsid w:val="00192CB9"/>
    <w:rsid w:val="00192F85"/>
    <w:rsid w:val="00195021"/>
    <w:rsid w:val="001A1F4D"/>
    <w:rsid w:val="001A5661"/>
    <w:rsid w:val="001A7765"/>
    <w:rsid w:val="001B0AC3"/>
    <w:rsid w:val="001C105E"/>
    <w:rsid w:val="001C15E2"/>
    <w:rsid w:val="001C1E68"/>
    <w:rsid w:val="001C2ABA"/>
    <w:rsid w:val="001C3E37"/>
    <w:rsid w:val="001C476C"/>
    <w:rsid w:val="001D03C4"/>
    <w:rsid w:val="001D16B0"/>
    <w:rsid w:val="001E1D9E"/>
    <w:rsid w:val="001E63FB"/>
    <w:rsid w:val="001F237E"/>
    <w:rsid w:val="001F30B9"/>
    <w:rsid w:val="00206F25"/>
    <w:rsid w:val="00214D9F"/>
    <w:rsid w:val="00223843"/>
    <w:rsid w:val="00223D7D"/>
    <w:rsid w:val="002266C2"/>
    <w:rsid w:val="002301EF"/>
    <w:rsid w:val="00231607"/>
    <w:rsid w:val="00235106"/>
    <w:rsid w:val="00240249"/>
    <w:rsid w:val="00241BBE"/>
    <w:rsid w:val="00241CE7"/>
    <w:rsid w:val="0024357D"/>
    <w:rsid w:val="0024379A"/>
    <w:rsid w:val="00255A8C"/>
    <w:rsid w:val="00260C1A"/>
    <w:rsid w:val="00261A20"/>
    <w:rsid w:val="00262DC2"/>
    <w:rsid w:val="00263A77"/>
    <w:rsid w:val="002729DF"/>
    <w:rsid w:val="00274856"/>
    <w:rsid w:val="002806A2"/>
    <w:rsid w:val="00282C8A"/>
    <w:rsid w:val="00286B23"/>
    <w:rsid w:val="00291136"/>
    <w:rsid w:val="00292E5B"/>
    <w:rsid w:val="0029381F"/>
    <w:rsid w:val="002A18EF"/>
    <w:rsid w:val="002A1B8A"/>
    <w:rsid w:val="002A45D9"/>
    <w:rsid w:val="002A4E71"/>
    <w:rsid w:val="002A5D50"/>
    <w:rsid w:val="002A5F2F"/>
    <w:rsid w:val="002A634E"/>
    <w:rsid w:val="002A63CE"/>
    <w:rsid w:val="002A79C6"/>
    <w:rsid w:val="002B5AE9"/>
    <w:rsid w:val="002C0F8C"/>
    <w:rsid w:val="002C1498"/>
    <w:rsid w:val="002C2286"/>
    <w:rsid w:val="002C3E59"/>
    <w:rsid w:val="002C4E91"/>
    <w:rsid w:val="002C5E3F"/>
    <w:rsid w:val="002C6B2D"/>
    <w:rsid w:val="002D159D"/>
    <w:rsid w:val="002D41BD"/>
    <w:rsid w:val="002D6E80"/>
    <w:rsid w:val="002E1869"/>
    <w:rsid w:val="002E1B1D"/>
    <w:rsid w:val="002E2DAB"/>
    <w:rsid w:val="002E35AE"/>
    <w:rsid w:val="002E4AA1"/>
    <w:rsid w:val="002E6CC7"/>
    <w:rsid w:val="002F07DD"/>
    <w:rsid w:val="002F1243"/>
    <w:rsid w:val="002F5093"/>
    <w:rsid w:val="002F7C87"/>
    <w:rsid w:val="00300A75"/>
    <w:rsid w:val="00303A32"/>
    <w:rsid w:val="00303F3D"/>
    <w:rsid w:val="00304109"/>
    <w:rsid w:val="00306469"/>
    <w:rsid w:val="003069F7"/>
    <w:rsid w:val="00307C76"/>
    <w:rsid w:val="00307ED2"/>
    <w:rsid w:val="00313432"/>
    <w:rsid w:val="00314756"/>
    <w:rsid w:val="00314F59"/>
    <w:rsid w:val="00315109"/>
    <w:rsid w:val="003153AA"/>
    <w:rsid w:val="003178EC"/>
    <w:rsid w:val="00323573"/>
    <w:rsid w:val="00324E7C"/>
    <w:rsid w:val="00326CE0"/>
    <w:rsid w:val="00334628"/>
    <w:rsid w:val="0033571D"/>
    <w:rsid w:val="0034233F"/>
    <w:rsid w:val="0035014E"/>
    <w:rsid w:val="00351522"/>
    <w:rsid w:val="0035299B"/>
    <w:rsid w:val="003618A1"/>
    <w:rsid w:val="00361B22"/>
    <w:rsid w:val="003636C5"/>
    <w:rsid w:val="00363FC4"/>
    <w:rsid w:val="00365C40"/>
    <w:rsid w:val="0036604E"/>
    <w:rsid w:val="00371E18"/>
    <w:rsid w:val="00372465"/>
    <w:rsid w:val="003736F9"/>
    <w:rsid w:val="00374DD0"/>
    <w:rsid w:val="00375C77"/>
    <w:rsid w:val="00377661"/>
    <w:rsid w:val="00377A61"/>
    <w:rsid w:val="00381F1D"/>
    <w:rsid w:val="00382052"/>
    <w:rsid w:val="003820A8"/>
    <w:rsid w:val="0038492A"/>
    <w:rsid w:val="00384EB3"/>
    <w:rsid w:val="00387278"/>
    <w:rsid w:val="0039306A"/>
    <w:rsid w:val="00394B7D"/>
    <w:rsid w:val="00394C44"/>
    <w:rsid w:val="00394E0C"/>
    <w:rsid w:val="00394E16"/>
    <w:rsid w:val="00395C35"/>
    <w:rsid w:val="003A3FEF"/>
    <w:rsid w:val="003A4B70"/>
    <w:rsid w:val="003B0D6A"/>
    <w:rsid w:val="003B1763"/>
    <w:rsid w:val="003B1EF1"/>
    <w:rsid w:val="003B3C0B"/>
    <w:rsid w:val="003B70EC"/>
    <w:rsid w:val="003B7453"/>
    <w:rsid w:val="003C0436"/>
    <w:rsid w:val="003C1313"/>
    <w:rsid w:val="003C1933"/>
    <w:rsid w:val="003C227C"/>
    <w:rsid w:val="003C2B25"/>
    <w:rsid w:val="003C6899"/>
    <w:rsid w:val="003D5F1E"/>
    <w:rsid w:val="003E1065"/>
    <w:rsid w:val="003E2B5B"/>
    <w:rsid w:val="003E3EDA"/>
    <w:rsid w:val="003E570A"/>
    <w:rsid w:val="003E5919"/>
    <w:rsid w:val="003E5D3A"/>
    <w:rsid w:val="003E76FD"/>
    <w:rsid w:val="003F139A"/>
    <w:rsid w:val="003F44AD"/>
    <w:rsid w:val="003F4B66"/>
    <w:rsid w:val="00400379"/>
    <w:rsid w:val="00402299"/>
    <w:rsid w:val="004024A5"/>
    <w:rsid w:val="00402B5B"/>
    <w:rsid w:val="00403E47"/>
    <w:rsid w:val="004051AA"/>
    <w:rsid w:val="004104AF"/>
    <w:rsid w:val="004108C0"/>
    <w:rsid w:val="00411D38"/>
    <w:rsid w:val="004130F0"/>
    <w:rsid w:val="004137AA"/>
    <w:rsid w:val="004138D6"/>
    <w:rsid w:val="00414B04"/>
    <w:rsid w:val="00416297"/>
    <w:rsid w:val="0042047A"/>
    <w:rsid w:val="00420A63"/>
    <w:rsid w:val="00424DA2"/>
    <w:rsid w:val="004254D0"/>
    <w:rsid w:val="00426105"/>
    <w:rsid w:val="0043199A"/>
    <w:rsid w:val="00434446"/>
    <w:rsid w:val="004357A4"/>
    <w:rsid w:val="0043707A"/>
    <w:rsid w:val="00437574"/>
    <w:rsid w:val="00437A32"/>
    <w:rsid w:val="0044112F"/>
    <w:rsid w:val="0044198E"/>
    <w:rsid w:val="00441D37"/>
    <w:rsid w:val="00444AD0"/>
    <w:rsid w:val="00444C92"/>
    <w:rsid w:val="00447865"/>
    <w:rsid w:val="00447E34"/>
    <w:rsid w:val="0045342A"/>
    <w:rsid w:val="0045581E"/>
    <w:rsid w:val="0046142B"/>
    <w:rsid w:val="004638FF"/>
    <w:rsid w:val="00464EEF"/>
    <w:rsid w:val="00465479"/>
    <w:rsid w:val="0047139D"/>
    <w:rsid w:val="00471D36"/>
    <w:rsid w:val="0047212B"/>
    <w:rsid w:val="0047241D"/>
    <w:rsid w:val="0047484E"/>
    <w:rsid w:val="0047674D"/>
    <w:rsid w:val="00477B63"/>
    <w:rsid w:val="00482955"/>
    <w:rsid w:val="0048302A"/>
    <w:rsid w:val="00483DEA"/>
    <w:rsid w:val="00483E9C"/>
    <w:rsid w:val="00485D72"/>
    <w:rsid w:val="00497AAF"/>
    <w:rsid w:val="004A563C"/>
    <w:rsid w:val="004B037F"/>
    <w:rsid w:val="004B7AAF"/>
    <w:rsid w:val="004B7F9F"/>
    <w:rsid w:val="004D187F"/>
    <w:rsid w:val="004E0E5C"/>
    <w:rsid w:val="004E1CBB"/>
    <w:rsid w:val="004E3799"/>
    <w:rsid w:val="004F4114"/>
    <w:rsid w:val="004F64A4"/>
    <w:rsid w:val="004F692F"/>
    <w:rsid w:val="004F72C1"/>
    <w:rsid w:val="0050209B"/>
    <w:rsid w:val="00503266"/>
    <w:rsid w:val="005054F1"/>
    <w:rsid w:val="00505AC5"/>
    <w:rsid w:val="00507E65"/>
    <w:rsid w:val="005154D7"/>
    <w:rsid w:val="00517235"/>
    <w:rsid w:val="005245CB"/>
    <w:rsid w:val="00524E1E"/>
    <w:rsid w:val="00530D37"/>
    <w:rsid w:val="00532B29"/>
    <w:rsid w:val="00533AC7"/>
    <w:rsid w:val="00533D00"/>
    <w:rsid w:val="00537D41"/>
    <w:rsid w:val="005405B1"/>
    <w:rsid w:val="005456F9"/>
    <w:rsid w:val="00547620"/>
    <w:rsid w:val="0055132B"/>
    <w:rsid w:val="00552744"/>
    <w:rsid w:val="0055349F"/>
    <w:rsid w:val="00555AD7"/>
    <w:rsid w:val="005566D0"/>
    <w:rsid w:val="00557379"/>
    <w:rsid w:val="005613E9"/>
    <w:rsid w:val="00561FF4"/>
    <w:rsid w:val="00562FA6"/>
    <w:rsid w:val="00563EF9"/>
    <w:rsid w:val="00564A00"/>
    <w:rsid w:val="00570BF5"/>
    <w:rsid w:val="00574DE3"/>
    <w:rsid w:val="00576EBE"/>
    <w:rsid w:val="00580917"/>
    <w:rsid w:val="00583ECA"/>
    <w:rsid w:val="0058400D"/>
    <w:rsid w:val="0058741F"/>
    <w:rsid w:val="005913FB"/>
    <w:rsid w:val="00595FDB"/>
    <w:rsid w:val="005A076A"/>
    <w:rsid w:val="005A116D"/>
    <w:rsid w:val="005A1B7F"/>
    <w:rsid w:val="005A3E82"/>
    <w:rsid w:val="005A4580"/>
    <w:rsid w:val="005A6820"/>
    <w:rsid w:val="005A70E5"/>
    <w:rsid w:val="005A79B2"/>
    <w:rsid w:val="005B0C73"/>
    <w:rsid w:val="005B103D"/>
    <w:rsid w:val="005B1FBF"/>
    <w:rsid w:val="005B3869"/>
    <w:rsid w:val="005C164B"/>
    <w:rsid w:val="005C1F45"/>
    <w:rsid w:val="005C2332"/>
    <w:rsid w:val="005C366E"/>
    <w:rsid w:val="005C4148"/>
    <w:rsid w:val="005C4271"/>
    <w:rsid w:val="005C5DCE"/>
    <w:rsid w:val="005C74CA"/>
    <w:rsid w:val="005D0506"/>
    <w:rsid w:val="005D28E3"/>
    <w:rsid w:val="005D3F4E"/>
    <w:rsid w:val="005D428C"/>
    <w:rsid w:val="005D7823"/>
    <w:rsid w:val="005E0330"/>
    <w:rsid w:val="005E2A27"/>
    <w:rsid w:val="005E2EBC"/>
    <w:rsid w:val="005E4B53"/>
    <w:rsid w:val="005E4FA8"/>
    <w:rsid w:val="005E51C9"/>
    <w:rsid w:val="005E7A10"/>
    <w:rsid w:val="005E7EAF"/>
    <w:rsid w:val="005F14AE"/>
    <w:rsid w:val="005F43DE"/>
    <w:rsid w:val="005F5292"/>
    <w:rsid w:val="005F6155"/>
    <w:rsid w:val="006016B0"/>
    <w:rsid w:val="00601957"/>
    <w:rsid w:val="006037AE"/>
    <w:rsid w:val="00604377"/>
    <w:rsid w:val="006052E8"/>
    <w:rsid w:val="00605563"/>
    <w:rsid w:val="00611554"/>
    <w:rsid w:val="0061241B"/>
    <w:rsid w:val="00614014"/>
    <w:rsid w:val="00614A28"/>
    <w:rsid w:val="00622669"/>
    <w:rsid w:val="00622691"/>
    <w:rsid w:val="00622F01"/>
    <w:rsid w:val="0062657C"/>
    <w:rsid w:val="00627A20"/>
    <w:rsid w:val="00631B8E"/>
    <w:rsid w:val="00632379"/>
    <w:rsid w:val="00633E7D"/>
    <w:rsid w:val="00634135"/>
    <w:rsid w:val="0063420A"/>
    <w:rsid w:val="006345BB"/>
    <w:rsid w:val="00635128"/>
    <w:rsid w:val="00640F59"/>
    <w:rsid w:val="00650172"/>
    <w:rsid w:val="0065265D"/>
    <w:rsid w:val="00653B84"/>
    <w:rsid w:val="006649D4"/>
    <w:rsid w:val="00667539"/>
    <w:rsid w:val="00667901"/>
    <w:rsid w:val="00671B5C"/>
    <w:rsid w:val="00672493"/>
    <w:rsid w:val="006739DC"/>
    <w:rsid w:val="00674065"/>
    <w:rsid w:val="006745C7"/>
    <w:rsid w:val="00674CF2"/>
    <w:rsid w:val="0067651C"/>
    <w:rsid w:val="00681963"/>
    <w:rsid w:val="00681DF7"/>
    <w:rsid w:val="00682BBC"/>
    <w:rsid w:val="0068303D"/>
    <w:rsid w:val="00690CA7"/>
    <w:rsid w:val="00691581"/>
    <w:rsid w:val="006915E7"/>
    <w:rsid w:val="006964D8"/>
    <w:rsid w:val="006972FC"/>
    <w:rsid w:val="006A1CE0"/>
    <w:rsid w:val="006A5F96"/>
    <w:rsid w:val="006B0DC3"/>
    <w:rsid w:val="006B1A3B"/>
    <w:rsid w:val="006B3226"/>
    <w:rsid w:val="006B369A"/>
    <w:rsid w:val="006B4FBA"/>
    <w:rsid w:val="006B5AB3"/>
    <w:rsid w:val="006B6AA7"/>
    <w:rsid w:val="006B77FF"/>
    <w:rsid w:val="006C08D8"/>
    <w:rsid w:val="006C11E0"/>
    <w:rsid w:val="006C303B"/>
    <w:rsid w:val="006C3A57"/>
    <w:rsid w:val="006C52D2"/>
    <w:rsid w:val="006C5C9F"/>
    <w:rsid w:val="006D07B9"/>
    <w:rsid w:val="006E0A5F"/>
    <w:rsid w:val="006E5075"/>
    <w:rsid w:val="006E5DDD"/>
    <w:rsid w:val="006E688A"/>
    <w:rsid w:val="006E6AEE"/>
    <w:rsid w:val="006E73E0"/>
    <w:rsid w:val="006E7555"/>
    <w:rsid w:val="006E7CE3"/>
    <w:rsid w:val="006F06D8"/>
    <w:rsid w:val="006F1250"/>
    <w:rsid w:val="006F2D0C"/>
    <w:rsid w:val="006F3375"/>
    <w:rsid w:val="006F3611"/>
    <w:rsid w:val="006F5F7C"/>
    <w:rsid w:val="006F71B0"/>
    <w:rsid w:val="0070010C"/>
    <w:rsid w:val="00700277"/>
    <w:rsid w:val="00700AC9"/>
    <w:rsid w:val="00700C9A"/>
    <w:rsid w:val="00701EB1"/>
    <w:rsid w:val="00703706"/>
    <w:rsid w:val="00703814"/>
    <w:rsid w:val="00714982"/>
    <w:rsid w:val="00720D7E"/>
    <w:rsid w:val="00723F3A"/>
    <w:rsid w:val="00727653"/>
    <w:rsid w:val="0073389F"/>
    <w:rsid w:val="007373D4"/>
    <w:rsid w:val="0074091A"/>
    <w:rsid w:val="007414F0"/>
    <w:rsid w:val="00744375"/>
    <w:rsid w:val="00745903"/>
    <w:rsid w:val="00745BC2"/>
    <w:rsid w:val="007479C2"/>
    <w:rsid w:val="00750491"/>
    <w:rsid w:val="00750A67"/>
    <w:rsid w:val="0075384C"/>
    <w:rsid w:val="00753B02"/>
    <w:rsid w:val="00761CA0"/>
    <w:rsid w:val="00762FED"/>
    <w:rsid w:val="007641A2"/>
    <w:rsid w:val="00766DD2"/>
    <w:rsid w:val="00766E38"/>
    <w:rsid w:val="00771324"/>
    <w:rsid w:val="00772137"/>
    <w:rsid w:val="00772168"/>
    <w:rsid w:val="007736D2"/>
    <w:rsid w:val="00774F13"/>
    <w:rsid w:val="007850F4"/>
    <w:rsid w:val="00785599"/>
    <w:rsid w:val="00786DB4"/>
    <w:rsid w:val="00787D10"/>
    <w:rsid w:val="00792B5F"/>
    <w:rsid w:val="00793450"/>
    <w:rsid w:val="00795D11"/>
    <w:rsid w:val="007A0105"/>
    <w:rsid w:val="007A16DA"/>
    <w:rsid w:val="007B00CF"/>
    <w:rsid w:val="007B041C"/>
    <w:rsid w:val="007B138A"/>
    <w:rsid w:val="007B4762"/>
    <w:rsid w:val="007B5A1C"/>
    <w:rsid w:val="007B5AC9"/>
    <w:rsid w:val="007B6876"/>
    <w:rsid w:val="007C0327"/>
    <w:rsid w:val="007C5221"/>
    <w:rsid w:val="007C654A"/>
    <w:rsid w:val="007D1443"/>
    <w:rsid w:val="007D42FA"/>
    <w:rsid w:val="007D7298"/>
    <w:rsid w:val="007E0EEE"/>
    <w:rsid w:val="007E4399"/>
    <w:rsid w:val="007E449C"/>
    <w:rsid w:val="007E44AF"/>
    <w:rsid w:val="007E4623"/>
    <w:rsid w:val="008066C4"/>
    <w:rsid w:val="00811027"/>
    <w:rsid w:val="00811AF5"/>
    <w:rsid w:val="00813D48"/>
    <w:rsid w:val="00816076"/>
    <w:rsid w:val="008169C3"/>
    <w:rsid w:val="008215C6"/>
    <w:rsid w:val="008217C8"/>
    <w:rsid w:val="00821CA1"/>
    <w:rsid w:val="008228D9"/>
    <w:rsid w:val="0082332E"/>
    <w:rsid w:val="00831AD1"/>
    <w:rsid w:val="00832393"/>
    <w:rsid w:val="008347BF"/>
    <w:rsid w:val="0083695C"/>
    <w:rsid w:val="00837817"/>
    <w:rsid w:val="008448EF"/>
    <w:rsid w:val="008475BD"/>
    <w:rsid w:val="0085222A"/>
    <w:rsid w:val="008553FD"/>
    <w:rsid w:val="00857EAD"/>
    <w:rsid w:val="00863B5F"/>
    <w:rsid w:val="00864885"/>
    <w:rsid w:val="00864E95"/>
    <w:rsid w:val="00865E91"/>
    <w:rsid w:val="00865EF9"/>
    <w:rsid w:val="0087048B"/>
    <w:rsid w:val="0087174E"/>
    <w:rsid w:val="00871B19"/>
    <w:rsid w:val="00871E81"/>
    <w:rsid w:val="00872E83"/>
    <w:rsid w:val="00874062"/>
    <w:rsid w:val="008744CE"/>
    <w:rsid w:val="00876829"/>
    <w:rsid w:val="00880F58"/>
    <w:rsid w:val="00881902"/>
    <w:rsid w:val="00881AC3"/>
    <w:rsid w:val="0088366F"/>
    <w:rsid w:val="00883EBB"/>
    <w:rsid w:val="00884113"/>
    <w:rsid w:val="00890E83"/>
    <w:rsid w:val="00891B14"/>
    <w:rsid w:val="00892087"/>
    <w:rsid w:val="00892873"/>
    <w:rsid w:val="00892F3F"/>
    <w:rsid w:val="00894ABE"/>
    <w:rsid w:val="00897809"/>
    <w:rsid w:val="008A11B3"/>
    <w:rsid w:val="008A234E"/>
    <w:rsid w:val="008A27D0"/>
    <w:rsid w:val="008A2A34"/>
    <w:rsid w:val="008A2CA3"/>
    <w:rsid w:val="008A72F6"/>
    <w:rsid w:val="008B750B"/>
    <w:rsid w:val="008C0F3C"/>
    <w:rsid w:val="008C26B5"/>
    <w:rsid w:val="008C2917"/>
    <w:rsid w:val="008C3A6A"/>
    <w:rsid w:val="008C3CA9"/>
    <w:rsid w:val="008C3EA0"/>
    <w:rsid w:val="008C7FFB"/>
    <w:rsid w:val="008D0460"/>
    <w:rsid w:val="008D0629"/>
    <w:rsid w:val="008E1682"/>
    <w:rsid w:val="008E1BFF"/>
    <w:rsid w:val="008E608A"/>
    <w:rsid w:val="008F7761"/>
    <w:rsid w:val="008F7EA5"/>
    <w:rsid w:val="00901835"/>
    <w:rsid w:val="009053E3"/>
    <w:rsid w:val="00905A0A"/>
    <w:rsid w:val="009164E7"/>
    <w:rsid w:val="00916DA1"/>
    <w:rsid w:val="00920225"/>
    <w:rsid w:val="00922DA9"/>
    <w:rsid w:val="0092328A"/>
    <w:rsid w:val="00924768"/>
    <w:rsid w:val="0092556B"/>
    <w:rsid w:val="00926D39"/>
    <w:rsid w:val="009306CD"/>
    <w:rsid w:val="00930B2B"/>
    <w:rsid w:val="009377C6"/>
    <w:rsid w:val="0094018F"/>
    <w:rsid w:val="0094133A"/>
    <w:rsid w:val="00944F8F"/>
    <w:rsid w:val="00944FA5"/>
    <w:rsid w:val="00951A60"/>
    <w:rsid w:val="00951AE2"/>
    <w:rsid w:val="009532CE"/>
    <w:rsid w:val="00953866"/>
    <w:rsid w:val="0095456F"/>
    <w:rsid w:val="0095639C"/>
    <w:rsid w:val="009638E0"/>
    <w:rsid w:val="009641D0"/>
    <w:rsid w:val="0096477D"/>
    <w:rsid w:val="0096689C"/>
    <w:rsid w:val="00975851"/>
    <w:rsid w:val="00975CCE"/>
    <w:rsid w:val="009777E9"/>
    <w:rsid w:val="009830CA"/>
    <w:rsid w:val="009870AC"/>
    <w:rsid w:val="00987CD8"/>
    <w:rsid w:val="0099137A"/>
    <w:rsid w:val="009917F7"/>
    <w:rsid w:val="009A1276"/>
    <w:rsid w:val="009A7C21"/>
    <w:rsid w:val="009A7DE4"/>
    <w:rsid w:val="009B0840"/>
    <w:rsid w:val="009B31AF"/>
    <w:rsid w:val="009B32D0"/>
    <w:rsid w:val="009B7449"/>
    <w:rsid w:val="009B7D65"/>
    <w:rsid w:val="009C17D2"/>
    <w:rsid w:val="009C3662"/>
    <w:rsid w:val="009C615B"/>
    <w:rsid w:val="009D05D5"/>
    <w:rsid w:val="009D1B1B"/>
    <w:rsid w:val="009E0DCE"/>
    <w:rsid w:val="009E3263"/>
    <w:rsid w:val="009E4C7A"/>
    <w:rsid w:val="009E61DF"/>
    <w:rsid w:val="009E7062"/>
    <w:rsid w:val="009F0FA5"/>
    <w:rsid w:val="009F74F1"/>
    <w:rsid w:val="00A005E5"/>
    <w:rsid w:val="00A013B6"/>
    <w:rsid w:val="00A02057"/>
    <w:rsid w:val="00A023CF"/>
    <w:rsid w:val="00A04B0E"/>
    <w:rsid w:val="00A04FAC"/>
    <w:rsid w:val="00A06815"/>
    <w:rsid w:val="00A15303"/>
    <w:rsid w:val="00A166EB"/>
    <w:rsid w:val="00A16E8A"/>
    <w:rsid w:val="00A2055F"/>
    <w:rsid w:val="00A20D45"/>
    <w:rsid w:val="00A26440"/>
    <w:rsid w:val="00A27441"/>
    <w:rsid w:val="00A30CD3"/>
    <w:rsid w:val="00A31496"/>
    <w:rsid w:val="00A3674C"/>
    <w:rsid w:val="00A37AD9"/>
    <w:rsid w:val="00A4510F"/>
    <w:rsid w:val="00A46F1F"/>
    <w:rsid w:val="00A47337"/>
    <w:rsid w:val="00A47368"/>
    <w:rsid w:val="00A5135F"/>
    <w:rsid w:val="00A5184D"/>
    <w:rsid w:val="00A5553D"/>
    <w:rsid w:val="00A55E16"/>
    <w:rsid w:val="00A62CF4"/>
    <w:rsid w:val="00A75598"/>
    <w:rsid w:val="00A763D0"/>
    <w:rsid w:val="00A7787F"/>
    <w:rsid w:val="00A804FC"/>
    <w:rsid w:val="00A81809"/>
    <w:rsid w:val="00A81829"/>
    <w:rsid w:val="00A81A4E"/>
    <w:rsid w:val="00A84C17"/>
    <w:rsid w:val="00A86199"/>
    <w:rsid w:val="00A86B17"/>
    <w:rsid w:val="00A87390"/>
    <w:rsid w:val="00A87843"/>
    <w:rsid w:val="00A903C6"/>
    <w:rsid w:val="00A92E7E"/>
    <w:rsid w:val="00A931B4"/>
    <w:rsid w:val="00A95C4D"/>
    <w:rsid w:val="00A965AA"/>
    <w:rsid w:val="00A97C94"/>
    <w:rsid w:val="00AA2240"/>
    <w:rsid w:val="00AA3BF4"/>
    <w:rsid w:val="00AB0595"/>
    <w:rsid w:val="00AB32D4"/>
    <w:rsid w:val="00AB356B"/>
    <w:rsid w:val="00AB3EF1"/>
    <w:rsid w:val="00AB59F5"/>
    <w:rsid w:val="00AB61F9"/>
    <w:rsid w:val="00AB6960"/>
    <w:rsid w:val="00AB69A5"/>
    <w:rsid w:val="00AC2C91"/>
    <w:rsid w:val="00AC6EE1"/>
    <w:rsid w:val="00AD0B1E"/>
    <w:rsid w:val="00AD0E6D"/>
    <w:rsid w:val="00AD49E2"/>
    <w:rsid w:val="00AE007D"/>
    <w:rsid w:val="00AE0210"/>
    <w:rsid w:val="00AE2776"/>
    <w:rsid w:val="00AE355C"/>
    <w:rsid w:val="00AF05B3"/>
    <w:rsid w:val="00AF17D7"/>
    <w:rsid w:val="00AF4297"/>
    <w:rsid w:val="00AF47DB"/>
    <w:rsid w:val="00AF76E0"/>
    <w:rsid w:val="00AF7BB5"/>
    <w:rsid w:val="00B00D38"/>
    <w:rsid w:val="00B01165"/>
    <w:rsid w:val="00B04B27"/>
    <w:rsid w:val="00B07800"/>
    <w:rsid w:val="00B07CED"/>
    <w:rsid w:val="00B13429"/>
    <w:rsid w:val="00B13C90"/>
    <w:rsid w:val="00B149D5"/>
    <w:rsid w:val="00B24843"/>
    <w:rsid w:val="00B256A8"/>
    <w:rsid w:val="00B25FEF"/>
    <w:rsid w:val="00B35DB6"/>
    <w:rsid w:val="00B372E6"/>
    <w:rsid w:val="00B378F5"/>
    <w:rsid w:val="00B37E2F"/>
    <w:rsid w:val="00B41D35"/>
    <w:rsid w:val="00B41F02"/>
    <w:rsid w:val="00B4797F"/>
    <w:rsid w:val="00B5112E"/>
    <w:rsid w:val="00B53CEA"/>
    <w:rsid w:val="00B6140B"/>
    <w:rsid w:val="00B6499D"/>
    <w:rsid w:val="00B65B5D"/>
    <w:rsid w:val="00B661E8"/>
    <w:rsid w:val="00B7023D"/>
    <w:rsid w:val="00B70E38"/>
    <w:rsid w:val="00B74E2D"/>
    <w:rsid w:val="00B74E6D"/>
    <w:rsid w:val="00B811F5"/>
    <w:rsid w:val="00B82E3F"/>
    <w:rsid w:val="00B83DB8"/>
    <w:rsid w:val="00B93474"/>
    <w:rsid w:val="00B9494F"/>
    <w:rsid w:val="00BA0005"/>
    <w:rsid w:val="00BA3B3B"/>
    <w:rsid w:val="00BA42BA"/>
    <w:rsid w:val="00BA4BAB"/>
    <w:rsid w:val="00BA5BD7"/>
    <w:rsid w:val="00BA6184"/>
    <w:rsid w:val="00BA62BD"/>
    <w:rsid w:val="00BA7699"/>
    <w:rsid w:val="00BB6538"/>
    <w:rsid w:val="00BB69F2"/>
    <w:rsid w:val="00BB7059"/>
    <w:rsid w:val="00BB7690"/>
    <w:rsid w:val="00BD239D"/>
    <w:rsid w:val="00BD3F94"/>
    <w:rsid w:val="00BD4367"/>
    <w:rsid w:val="00BD58FA"/>
    <w:rsid w:val="00BD7869"/>
    <w:rsid w:val="00BE017D"/>
    <w:rsid w:val="00BE02DB"/>
    <w:rsid w:val="00BE7D76"/>
    <w:rsid w:val="00BF05A2"/>
    <w:rsid w:val="00BF0675"/>
    <w:rsid w:val="00BF1265"/>
    <w:rsid w:val="00BF1F3C"/>
    <w:rsid w:val="00BF335E"/>
    <w:rsid w:val="00BF5353"/>
    <w:rsid w:val="00BF7507"/>
    <w:rsid w:val="00C00FE2"/>
    <w:rsid w:val="00C05723"/>
    <w:rsid w:val="00C12170"/>
    <w:rsid w:val="00C1381E"/>
    <w:rsid w:val="00C14D09"/>
    <w:rsid w:val="00C154E2"/>
    <w:rsid w:val="00C249CF"/>
    <w:rsid w:val="00C24BCC"/>
    <w:rsid w:val="00C25F26"/>
    <w:rsid w:val="00C31C39"/>
    <w:rsid w:val="00C32A90"/>
    <w:rsid w:val="00C337A0"/>
    <w:rsid w:val="00C33E91"/>
    <w:rsid w:val="00C34C99"/>
    <w:rsid w:val="00C34D67"/>
    <w:rsid w:val="00C36AB5"/>
    <w:rsid w:val="00C36B47"/>
    <w:rsid w:val="00C4740A"/>
    <w:rsid w:val="00C569A3"/>
    <w:rsid w:val="00C56DC7"/>
    <w:rsid w:val="00C6160C"/>
    <w:rsid w:val="00C640B4"/>
    <w:rsid w:val="00C6486D"/>
    <w:rsid w:val="00C6780F"/>
    <w:rsid w:val="00C71586"/>
    <w:rsid w:val="00C7738F"/>
    <w:rsid w:val="00C7749E"/>
    <w:rsid w:val="00C8050A"/>
    <w:rsid w:val="00C80CC6"/>
    <w:rsid w:val="00C83CFD"/>
    <w:rsid w:val="00C84524"/>
    <w:rsid w:val="00C847B0"/>
    <w:rsid w:val="00C85751"/>
    <w:rsid w:val="00C85D77"/>
    <w:rsid w:val="00C86708"/>
    <w:rsid w:val="00C93C25"/>
    <w:rsid w:val="00C94831"/>
    <w:rsid w:val="00C97330"/>
    <w:rsid w:val="00CA2AD3"/>
    <w:rsid w:val="00CA41AC"/>
    <w:rsid w:val="00CA5082"/>
    <w:rsid w:val="00CA70AB"/>
    <w:rsid w:val="00CA751D"/>
    <w:rsid w:val="00CA7C75"/>
    <w:rsid w:val="00CB269A"/>
    <w:rsid w:val="00CB363C"/>
    <w:rsid w:val="00CB74FD"/>
    <w:rsid w:val="00CC0E56"/>
    <w:rsid w:val="00CC452C"/>
    <w:rsid w:val="00CC5347"/>
    <w:rsid w:val="00CD31AE"/>
    <w:rsid w:val="00CD3DAC"/>
    <w:rsid w:val="00CD40CC"/>
    <w:rsid w:val="00CD4D07"/>
    <w:rsid w:val="00CD5EDD"/>
    <w:rsid w:val="00CE1EAA"/>
    <w:rsid w:val="00CE2F77"/>
    <w:rsid w:val="00CE60B1"/>
    <w:rsid w:val="00CF18CE"/>
    <w:rsid w:val="00CF3464"/>
    <w:rsid w:val="00CF66C9"/>
    <w:rsid w:val="00D00909"/>
    <w:rsid w:val="00D01B64"/>
    <w:rsid w:val="00D0218B"/>
    <w:rsid w:val="00D0737E"/>
    <w:rsid w:val="00D12E39"/>
    <w:rsid w:val="00D2015F"/>
    <w:rsid w:val="00D25A5C"/>
    <w:rsid w:val="00D3123C"/>
    <w:rsid w:val="00D31448"/>
    <w:rsid w:val="00D3402F"/>
    <w:rsid w:val="00D34D4E"/>
    <w:rsid w:val="00D34E54"/>
    <w:rsid w:val="00D37E4D"/>
    <w:rsid w:val="00D43C01"/>
    <w:rsid w:val="00D4442E"/>
    <w:rsid w:val="00D45CA9"/>
    <w:rsid w:val="00D4628C"/>
    <w:rsid w:val="00D503ED"/>
    <w:rsid w:val="00D506F1"/>
    <w:rsid w:val="00D53EEF"/>
    <w:rsid w:val="00D55783"/>
    <w:rsid w:val="00D5632B"/>
    <w:rsid w:val="00D56BBB"/>
    <w:rsid w:val="00D57734"/>
    <w:rsid w:val="00D61F2C"/>
    <w:rsid w:val="00D61FC7"/>
    <w:rsid w:val="00D62AD9"/>
    <w:rsid w:val="00D64194"/>
    <w:rsid w:val="00D65312"/>
    <w:rsid w:val="00D65E24"/>
    <w:rsid w:val="00D738BB"/>
    <w:rsid w:val="00D7620A"/>
    <w:rsid w:val="00D775B6"/>
    <w:rsid w:val="00D80762"/>
    <w:rsid w:val="00D81336"/>
    <w:rsid w:val="00D84B56"/>
    <w:rsid w:val="00D86C00"/>
    <w:rsid w:val="00D90906"/>
    <w:rsid w:val="00D93559"/>
    <w:rsid w:val="00D93E4F"/>
    <w:rsid w:val="00D9790D"/>
    <w:rsid w:val="00DA0BBB"/>
    <w:rsid w:val="00DA395E"/>
    <w:rsid w:val="00DA3A7E"/>
    <w:rsid w:val="00DB0675"/>
    <w:rsid w:val="00DB2CC3"/>
    <w:rsid w:val="00DB33C1"/>
    <w:rsid w:val="00DC1110"/>
    <w:rsid w:val="00DC15F8"/>
    <w:rsid w:val="00DC28E8"/>
    <w:rsid w:val="00DC45F5"/>
    <w:rsid w:val="00DD6C19"/>
    <w:rsid w:val="00DD6E94"/>
    <w:rsid w:val="00DE5044"/>
    <w:rsid w:val="00DE7554"/>
    <w:rsid w:val="00DF5E96"/>
    <w:rsid w:val="00E00157"/>
    <w:rsid w:val="00E01125"/>
    <w:rsid w:val="00E01820"/>
    <w:rsid w:val="00E01B50"/>
    <w:rsid w:val="00E01FEE"/>
    <w:rsid w:val="00E058FC"/>
    <w:rsid w:val="00E05D68"/>
    <w:rsid w:val="00E07488"/>
    <w:rsid w:val="00E103A5"/>
    <w:rsid w:val="00E109F9"/>
    <w:rsid w:val="00E13511"/>
    <w:rsid w:val="00E1617C"/>
    <w:rsid w:val="00E17A9F"/>
    <w:rsid w:val="00E17B41"/>
    <w:rsid w:val="00E2438D"/>
    <w:rsid w:val="00E26A7A"/>
    <w:rsid w:val="00E270FB"/>
    <w:rsid w:val="00E301B3"/>
    <w:rsid w:val="00E3342A"/>
    <w:rsid w:val="00E3791C"/>
    <w:rsid w:val="00E4080D"/>
    <w:rsid w:val="00E41E82"/>
    <w:rsid w:val="00E422E0"/>
    <w:rsid w:val="00E426F6"/>
    <w:rsid w:val="00E43481"/>
    <w:rsid w:val="00E44E30"/>
    <w:rsid w:val="00E5196D"/>
    <w:rsid w:val="00E52972"/>
    <w:rsid w:val="00E567B5"/>
    <w:rsid w:val="00E57A7B"/>
    <w:rsid w:val="00E6205A"/>
    <w:rsid w:val="00E62096"/>
    <w:rsid w:val="00E66B01"/>
    <w:rsid w:val="00E70E8F"/>
    <w:rsid w:val="00E72049"/>
    <w:rsid w:val="00E724A2"/>
    <w:rsid w:val="00E830AD"/>
    <w:rsid w:val="00E850C7"/>
    <w:rsid w:val="00E908AA"/>
    <w:rsid w:val="00E92276"/>
    <w:rsid w:val="00E923FA"/>
    <w:rsid w:val="00E92A9F"/>
    <w:rsid w:val="00E92B3A"/>
    <w:rsid w:val="00E95971"/>
    <w:rsid w:val="00EA0168"/>
    <w:rsid w:val="00EA2CE4"/>
    <w:rsid w:val="00EA340B"/>
    <w:rsid w:val="00EA35B3"/>
    <w:rsid w:val="00EA6C27"/>
    <w:rsid w:val="00EA6EF0"/>
    <w:rsid w:val="00EA7653"/>
    <w:rsid w:val="00EB3947"/>
    <w:rsid w:val="00EB41A0"/>
    <w:rsid w:val="00EB551A"/>
    <w:rsid w:val="00EC327C"/>
    <w:rsid w:val="00EC3A2F"/>
    <w:rsid w:val="00EC5690"/>
    <w:rsid w:val="00EC6BE7"/>
    <w:rsid w:val="00ED161D"/>
    <w:rsid w:val="00ED1685"/>
    <w:rsid w:val="00ED5C96"/>
    <w:rsid w:val="00ED6A9E"/>
    <w:rsid w:val="00ED7B01"/>
    <w:rsid w:val="00EE5CF1"/>
    <w:rsid w:val="00EF006B"/>
    <w:rsid w:val="00EF6C45"/>
    <w:rsid w:val="00F0064F"/>
    <w:rsid w:val="00F00C58"/>
    <w:rsid w:val="00F01353"/>
    <w:rsid w:val="00F02138"/>
    <w:rsid w:val="00F0368D"/>
    <w:rsid w:val="00F037F7"/>
    <w:rsid w:val="00F03F98"/>
    <w:rsid w:val="00F04B87"/>
    <w:rsid w:val="00F05C99"/>
    <w:rsid w:val="00F05ED6"/>
    <w:rsid w:val="00F073E9"/>
    <w:rsid w:val="00F13661"/>
    <w:rsid w:val="00F13E6D"/>
    <w:rsid w:val="00F15FB3"/>
    <w:rsid w:val="00F17919"/>
    <w:rsid w:val="00F20C96"/>
    <w:rsid w:val="00F22E3F"/>
    <w:rsid w:val="00F24DC6"/>
    <w:rsid w:val="00F25D0D"/>
    <w:rsid w:val="00F2752F"/>
    <w:rsid w:val="00F3083D"/>
    <w:rsid w:val="00F31344"/>
    <w:rsid w:val="00F33B17"/>
    <w:rsid w:val="00F36E06"/>
    <w:rsid w:val="00F40C80"/>
    <w:rsid w:val="00F428CB"/>
    <w:rsid w:val="00F45EAF"/>
    <w:rsid w:val="00F47B61"/>
    <w:rsid w:val="00F509F3"/>
    <w:rsid w:val="00F51C5F"/>
    <w:rsid w:val="00F5232A"/>
    <w:rsid w:val="00F53AC3"/>
    <w:rsid w:val="00F548FC"/>
    <w:rsid w:val="00F5765A"/>
    <w:rsid w:val="00F6280A"/>
    <w:rsid w:val="00F6555E"/>
    <w:rsid w:val="00F6612F"/>
    <w:rsid w:val="00F755DC"/>
    <w:rsid w:val="00F7593E"/>
    <w:rsid w:val="00F7736F"/>
    <w:rsid w:val="00F774E1"/>
    <w:rsid w:val="00F8036A"/>
    <w:rsid w:val="00F826CC"/>
    <w:rsid w:val="00F850A8"/>
    <w:rsid w:val="00F9132E"/>
    <w:rsid w:val="00F91715"/>
    <w:rsid w:val="00F93C73"/>
    <w:rsid w:val="00FA098D"/>
    <w:rsid w:val="00FA1588"/>
    <w:rsid w:val="00FA2135"/>
    <w:rsid w:val="00FA5EB0"/>
    <w:rsid w:val="00FA62F9"/>
    <w:rsid w:val="00FA6A7E"/>
    <w:rsid w:val="00FA6D42"/>
    <w:rsid w:val="00FA6FA5"/>
    <w:rsid w:val="00FB026F"/>
    <w:rsid w:val="00FB2085"/>
    <w:rsid w:val="00FB2328"/>
    <w:rsid w:val="00FB4388"/>
    <w:rsid w:val="00FB4C22"/>
    <w:rsid w:val="00FB67AE"/>
    <w:rsid w:val="00FB7F37"/>
    <w:rsid w:val="00FC165A"/>
    <w:rsid w:val="00FC22FC"/>
    <w:rsid w:val="00FC36B3"/>
    <w:rsid w:val="00FC4885"/>
    <w:rsid w:val="00FC54D0"/>
    <w:rsid w:val="00FC7399"/>
    <w:rsid w:val="00FD53CD"/>
    <w:rsid w:val="00FD7230"/>
    <w:rsid w:val="00FE2612"/>
    <w:rsid w:val="00FE2653"/>
    <w:rsid w:val="00FE4990"/>
    <w:rsid w:val="00FE53C9"/>
    <w:rsid w:val="00FE5646"/>
    <w:rsid w:val="00FE62EE"/>
    <w:rsid w:val="00FE6543"/>
    <w:rsid w:val="00FF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066A32"/>
  <w15:docId w15:val="{DCFDD3B3-64AC-407A-ACCB-FD6B676A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52C"/>
    <w:pPr>
      <w:widowControl w:val="0"/>
      <w:autoSpaceDE w:val="0"/>
      <w:autoSpaceDN w:val="0"/>
      <w:adjustRightInd w:val="0"/>
      <w:spacing w:before="120" w:after="120"/>
      <w:jc w:val="both"/>
    </w:pPr>
    <w:rPr>
      <w:rFonts w:ascii="Arial" w:hAnsi="Arial"/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314F59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  <w:lang w:val="es-MX"/>
    </w:rPr>
  </w:style>
  <w:style w:type="paragraph" w:styleId="Ttulo2">
    <w:name w:val="heading 2"/>
    <w:basedOn w:val="Normal"/>
    <w:next w:val="Normal"/>
    <w:link w:val="Ttulo2Car"/>
    <w:uiPriority w:val="9"/>
    <w:qFormat/>
    <w:rsid w:val="00447E34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/>
      <w:iCs/>
      <w:sz w:val="28"/>
      <w:szCs w:val="28"/>
      <w:lang w:val="es-MX"/>
    </w:rPr>
  </w:style>
  <w:style w:type="paragraph" w:styleId="Ttulo3">
    <w:name w:val="heading 3"/>
    <w:basedOn w:val="Normal"/>
    <w:next w:val="Normal"/>
    <w:link w:val="Ttulo3Car"/>
    <w:qFormat/>
    <w:rsid w:val="00C86708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  <w:lang w:val="es-MX"/>
    </w:rPr>
  </w:style>
  <w:style w:type="paragraph" w:styleId="Ttulo4">
    <w:name w:val="heading 4"/>
    <w:basedOn w:val="Normal"/>
    <w:next w:val="Normal"/>
    <w:qFormat/>
    <w:rsid w:val="005E4FA8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E4FA8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E4FA8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E4FA8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5E4FA8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5E4FA8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rsid w:val="005E4FA8"/>
  </w:style>
  <w:style w:type="paragraph" w:customStyle="1" w:styleId="TDC11">
    <w:name w:val="TDC 11"/>
    <w:basedOn w:val="Normal"/>
    <w:rsid w:val="005E4FA8"/>
    <w:pPr>
      <w:ind w:left="720" w:hanging="720"/>
    </w:pPr>
  </w:style>
  <w:style w:type="paragraph" w:customStyle="1" w:styleId="TDC21">
    <w:name w:val="TDC 21"/>
    <w:basedOn w:val="Normal"/>
    <w:rsid w:val="005E4FA8"/>
    <w:pPr>
      <w:ind w:left="1440" w:hanging="720"/>
    </w:pPr>
  </w:style>
  <w:style w:type="paragraph" w:customStyle="1" w:styleId="TDC31">
    <w:name w:val="TDC 31"/>
    <w:basedOn w:val="Normal"/>
    <w:rsid w:val="005E4FA8"/>
    <w:pPr>
      <w:ind w:left="2160" w:hanging="720"/>
    </w:pPr>
  </w:style>
  <w:style w:type="paragraph" w:customStyle="1" w:styleId="TDC41">
    <w:name w:val="TDC 41"/>
    <w:basedOn w:val="Normal"/>
    <w:rsid w:val="005E4FA8"/>
    <w:pPr>
      <w:ind w:left="2880" w:hanging="720"/>
    </w:pPr>
  </w:style>
  <w:style w:type="paragraph" w:customStyle="1" w:styleId="TDC51">
    <w:name w:val="TDC 51"/>
    <w:basedOn w:val="Normal"/>
    <w:rsid w:val="005E4FA8"/>
    <w:pPr>
      <w:ind w:left="3600" w:hanging="720"/>
    </w:pPr>
  </w:style>
  <w:style w:type="paragraph" w:customStyle="1" w:styleId="Legal1">
    <w:name w:val="Legal 1"/>
    <w:basedOn w:val="Normal"/>
    <w:rsid w:val="005E4FA8"/>
    <w:pPr>
      <w:ind w:left="720" w:hanging="720"/>
    </w:pPr>
  </w:style>
  <w:style w:type="paragraph" w:customStyle="1" w:styleId="Legal2">
    <w:name w:val="Legal 2"/>
    <w:basedOn w:val="Normal"/>
    <w:rsid w:val="005E4FA8"/>
    <w:pPr>
      <w:ind w:left="720" w:hanging="720"/>
    </w:pPr>
  </w:style>
  <w:style w:type="paragraph" w:customStyle="1" w:styleId="Legal3">
    <w:name w:val="Legal 3"/>
    <w:basedOn w:val="Normal"/>
    <w:rsid w:val="005E4FA8"/>
    <w:pPr>
      <w:ind w:left="720" w:hanging="720"/>
    </w:pPr>
  </w:style>
  <w:style w:type="paragraph" w:customStyle="1" w:styleId="Legal4">
    <w:name w:val="Legal 4"/>
    <w:basedOn w:val="Normal"/>
    <w:rsid w:val="005E4FA8"/>
    <w:pPr>
      <w:ind w:left="720" w:hanging="720"/>
    </w:pPr>
  </w:style>
  <w:style w:type="paragraph" w:customStyle="1" w:styleId="Legal5">
    <w:name w:val="Legal 5"/>
    <w:basedOn w:val="Normal"/>
    <w:rsid w:val="005E4FA8"/>
    <w:pPr>
      <w:ind w:left="720" w:hanging="720"/>
    </w:pPr>
  </w:style>
  <w:style w:type="paragraph" w:styleId="Encabezado">
    <w:name w:val="header"/>
    <w:basedOn w:val="Normal"/>
    <w:link w:val="EncabezadoCar"/>
    <w:uiPriority w:val="99"/>
    <w:rsid w:val="005E4FA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E4FA8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semiHidden/>
    <w:rsid w:val="005E4FA8"/>
    <w:rPr>
      <w:sz w:val="20"/>
      <w:lang w:val="es-MX"/>
    </w:rPr>
  </w:style>
  <w:style w:type="paragraph" w:styleId="TDC1">
    <w:name w:val="toc 1"/>
    <w:basedOn w:val="Normal"/>
    <w:next w:val="Normal"/>
    <w:autoRedefine/>
    <w:uiPriority w:val="39"/>
    <w:rsid w:val="005E4FA8"/>
  </w:style>
  <w:style w:type="paragraph" w:styleId="TDC2">
    <w:name w:val="toc 2"/>
    <w:basedOn w:val="Normal"/>
    <w:next w:val="Normal"/>
    <w:autoRedefine/>
    <w:uiPriority w:val="39"/>
    <w:rsid w:val="005E4FA8"/>
    <w:pPr>
      <w:ind w:left="240"/>
    </w:pPr>
  </w:style>
  <w:style w:type="paragraph" w:styleId="TDC3">
    <w:name w:val="toc 3"/>
    <w:basedOn w:val="Normal"/>
    <w:next w:val="Normal"/>
    <w:autoRedefine/>
    <w:uiPriority w:val="39"/>
    <w:rsid w:val="005E4FA8"/>
    <w:pPr>
      <w:ind w:left="480"/>
    </w:pPr>
  </w:style>
  <w:style w:type="paragraph" w:styleId="TDC4">
    <w:name w:val="toc 4"/>
    <w:basedOn w:val="Normal"/>
    <w:next w:val="Normal"/>
    <w:autoRedefine/>
    <w:uiPriority w:val="39"/>
    <w:rsid w:val="005E4FA8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5E4FA8"/>
    <w:pPr>
      <w:ind w:left="960"/>
    </w:pPr>
  </w:style>
  <w:style w:type="paragraph" w:styleId="TDC6">
    <w:name w:val="toc 6"/>
    <w:basedOn w:val="Normal"/>
    <w:next w:val="Normal"/>
    <w:autoRedefine/>
    <w:semiHidden/>
    <w:rsid w:val="005E4FA8"/>
    <w:pPr>
      <w:ind w:left="1200"/>
    </w:pPr>
  </w:style>
  <w:style w:type="paragraph" w:styleId="TDC7">
    <w:name w:val="toc 7"/>
    <w:basedOn w:val="Normal"/>
    <w:next w:val="Normal"/>
    <w:autoRedefine/>
    <w:semiHidden/>
    <w:rsid w:val="005E4FA8"/>
    <w:pPr>
      <w:ind w:left="1440"/>
    </w:pPr>
  </w:style>
  <w:style w:type="paragraph" w:styleId="TDC8">
    <w:name w:val="toc 8"/>
    <w:basedOn w:val="Normal"/>
    <w:next w:val="Normal"/>
    <w:autoRedefine/>
    <w:semiHidden/>
    <w:rsid w:val="005E4FA8"/>
    <w:pPr>
      <w:ind w:left="1680"/>
    </w:pPr>
  </w:style>
  <w:style w:type="paragraph" w:styleId="TDC9">
    <w:name w:val="toc 9"/>
    <w:basedOn w:val="Normal"/>
    <w:next w:val="Normal"/>
    <w:autoRedefine/>
    <w:semiHidden/>
    <w:rsid w:val="005E4FA8"/>
    <w:pPr>
      <w:ind w:left="1920"/>
    </w:pPr>
  </w:style>
  <w:style w:type="character" w:styleId="Hipervnculo">
    <w:name w:val="Hyperlink"/>
    <w:basedOn w:val="Fuentedeprrafopredeter"/>
    <w:uiPriority w:val="99"/>
    <w:rsid w:val="005E4FA8"/>
    <w:rPr>
      <w:color w:val="0000FF"/>
      <w:u w:val="single"/>
    </w:rPr>
  </w:style>
  <w:style w:type="paragraph" w:styleId="Sangradetextonormal">
    <w:name w:val="Body Text Indent"/>
    <w:basedOn w:val="Normal"/>
    <w:semiHidden/>
    <w:rsid w:val="005E4FA8"/>
    <w:pPr>
      <w:ind w:firstLine="1440"/>
    </w:pPr>
    <w:rPr>
      <w:rFonts w:ascii="Courier New" w:hAnsi="Courier New" w:cs="Courier New"/>
      <w:sz w:val="20"/>
      <w:szCs w:val="20"/>
      <w:lang w:val="es-MX"/>
    </w:rPr>
  </w:style>
  <w:style w:type="character" w:styleId="Hipervnculovisitado">
    <w:name w:val="FollowedHyperlink"/>
    <w:basedOn w:val="Fuentedeprrafopredeter"/>
    <w:semiHidden/>
    <w:rsid w:val="005E4FA8"/>
    <w:rPr>
      <w:color w:val="800080"/>
      <w:u w:val="single"/>
    </w:rPr>
  </w:style>
  <w:style w:type="paragraph" w:styleId="Sangra2detindependiente">
    <w:name w:val="Body Text Indent 2"/>
    <w:basedOn w:val="Normal"/>
    <w:semiHidden/>
    <w:rsid w:val="005E4FA8"/>
    <w:pPr>
      <w:ind w:firstLine="2880"/>
    </w:pPr>
    <w:rPr>
      <w:rFonts w:ascii="Courier New" w:hAnsi="Courier New" w:cs="Courier New"/>
      <w:sz w:val="20"/>
      <w:szCs w:val="20"/>
      <w:lang w:val="es-MX"/>
    </w:rPr>
  </w:style>
  <w:style w:type="paragraph" w:styleId="Textodebloque">
    <w:name w:val="Block Text"/>
    <w:basedOn w:val="Normal"/>
    <w:semiHidden/>
    <w:rsid w:val="005E4FA8"/>
    <w:pPr>
      <w:ind w:left="426" w:right="-47"/>
    </w:pPr>
    <w:rPr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C86708"/>
    <w:rPr>
      <w:rFonts w:ascii="Arial" w:hAnsi="Arial" w:cs="Arial"/>
      <w:b/>
      <w:bCs/>
      <w:sz w:val="26"/>
      <w:szCs w:val="26"/>
      <w:lang w:val="es-MX"/>
    </w:rPr>
  </w:style>
  <w:style w:type="table" w:styleId="Tablaconcuadrcula">
    <w:name w:val="Table Grid"/>
    <w:basedOn w:val="Tablanormal"/>
    <w:uiPriority w:val="59"/>
    <w:rsid w:val="005A1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Fuentedeprrafopredeter"/>
    <w:rsid w:val="007A010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4B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4B04"/>
    <w:rPr>
      <w:rFonts w:ascii="Courier New" w:hAnsi="Courier New" w:cs="Courier New"/>
    </w:rPr>
  </w:style>
  <w:style w:type="character" w:customStyle="1" w:styleId="ss2">
    <w:name w:val="ss2"/>
    <w:basedOn w:val="Fuentedeprrafopredeter"/>
    <w:rsid w:val="00414B04"/>
  </w:style>
  <w:style w:type="character" w:customStyle="1" w:styleId="ss0">
    <w:name w:val="ss0"/>
    <w:basedOn w:val="Fuentedeprrafopredeter"/>
    <w:rsid w:val="00414B04"/>
  </w:style>
  <w:style w:type="character" w:customStyle="1" w:styleId="ss5">
    <w:name w:val="ss5"/>
    <w:basedOn w:val="Fuentedeprrafopredeter"/>
    <w:rsid w:val="00414B04"/>
  </w:style>
  <w:style w:type="character" w:customStyle="1" w:styleId="ss11">
    <w:name w:val="ss11"/>
    <w:basedOn w:val="Fuentedeprrafopredeter"/>
    <w:rsid w:val="00414B04"/>
  </w:style>
  <w:style w:type="character" w:customStyle="1" w:styleId="ss4">
    <w:name w:val="ss4"/>
    <w:basedOn w:val="Fuentedeprrafopredeter"/>
    <w:rsid w:val="00414B04"/>
  </w:style>
  <w:style w:type="character" w:customStyle="1" w:styleId="ss16">
    <w:name w:val="ss16"/>
    <w:basedOn w:val="Fuentedeprrafopredeter"/>
    <w:rsid w:val="00414B04"/>
  </w:style>
  <w:style w:type="character" w:customStyle="1" w:styleId="ss10">
    <w:name w:val="ss10"/>
    <w:basedOn w:val="Fuentedeprrafopredeter"/>
    <w:rsid w:val="00414B04"/>
  </w:style>
  <w:style w:type="character" w:customStyle="1" w:styleId="ss6">
    <w:name w:val="ss6"/>
    <w:basedOn w:val="Fuentedeprrafopredeter"/>
    <w:rsid w:val="00414B04"/>
  </w:style>
  <w:style w:type="paragraph" w:styleId="NormalWeb">
    <w:name w:val="Normal (Web)"/>
    <w:basedOn w:val="Normal"/>
    <w:uiPriority w:val="99"/>
    <w:unhideWhenUsed/>
    <w:rsid w:val="00BA4BAB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lang w:val="es-ES"/>
    </w:rPr>
  </w:style>
  <w:style w:type="character" w:customStyle="1" w:styleId="mwe-math-mathml-inline">
    <w:name w:val="mwe-math-mathml-inline"/>
    <w:basedOn w:val="Fuentedeprrafopredeter"/>
    <w:rsid w:val="00BA4BAB"/>
  </w:style>
  <w:style w:type="paragraph" w:styleId="Prrafodelista">
    <w:name w:val="List Paragraph"/>
    <w:basedOn w:val="Normal"/>
    <w:uiPriority w:val="34"/>
    <w:qFormat/>
    <w:rsid w:val="00BF0675"/>
    <w:pPr>
      <w:ind w:left="708"/>
    </w:pPr>
  </w:style>
  <w:style w:type="paragraph" w:customStyle="1" w:styleId="LParrafosCapitulos">
    <w:name w:val="LParrafosCapitulos"/>
    <w:basedOn w:val="Normal"/>
    <w:link w:val="LParrafosCapitulosCar"/>
    <w:qFormat/>
    <w:rsid w:val="002A63CE"/>
    <w:pPr>
      <w:widowControl/>
      <w:autoSpaceDE/>
      <w:autoSpaceDN/>
      <w:adjustRightInd/>
      <w:ind w:firstLine="284"/>
    </w:pPr>
    <w:rPr>
      <w:rFonts w:ascii="Times New Roman" w:hAnsi="Times New Roman"/>
      <w:sz w:val="22"/>
      <w:szCs w:val="16"/>
      <w:lang w:val="es-ES_tradnl"/>
    </w:rPr>
  </w:style>
  <w:style w:type="character" w:customStyle="1" w:styleId="LParrafosCapitulosCar">
    <w:name w:val="LParrafosCapitulos Car"/>
    <w:basedOn w:val="Fuentedeprrafopredeter"/>
    <w:link w:val="LParrafosCapitulos"/>
    <w:rsid w:val="002A63CE"/>
    <w:rPr>
      <w:sz w:val="22"/>
      <w:szCs w:val="16"/>
      <w:lang w:val="es-ES_tradnl"/>
    </w:rPr>
  </w:style>
  <w:style w:type="paragraph" w:customStyle="1" w:styleId="LTtuloSegundoNivel">
    <w:name w:val="LTítuloSegundoNivel"/>
    <w:basedOn w:val="Ttulo2"/>
    <w:qFormat/>
    <w:rsid w:val="002A63CE"/>
    <w:pPr>
      <w:widowControl/>
      <w:numPr>
        <w:ilvl w:val="0"/>
        <w:numId w:val="0"/>
      </w:numPr>
      <w:suppressAutoHyphens/>
      <w:autoSpaceDE/>
      <w:autoSpaceDN/>
      <w:adjustRightInd/>
      <w:spacing w:before="200" w:after="0"/>
    </w:pPr>
    <w:rPr>
      <w:rFonts w:eastAsiaTheme="minorHAnsi" w:cstheme="minorBidi"/>
      <w:bCs w:val="0"/>
      <w:i w:val="0"/>
      <w:iCs w:val="0"/>
      <w:spacing w:val="-2"/>
      <w:szCs w:val="22"/>
      <w:lang w:val="es-ES" w:eastAsia="en-US"/>
    </w:rPr>
  </w:style>
  <w:style w:type="paragraph" w:customStyle="1" w:styleId="LVietas">
    <w:name w:val="LViñetas"/>
    <w:basedOn w:val="Normal"/>
    <w:qFormat/>
    <w:rsid w:val="002A63CE"/>
    <w:pPr>
      <w:widowControl/>
      <w:numPr>
        <w:numId w:val="22"/>
      </w:numPr>
      <w:autoSpaceDE/>
      <w:autoSpaceDN/>
      <w:adjustRightInd/>
    </w:pPr>
    <w:rPr>
      <w:rFonts w:ascii="Times New Roman" w:hAnsi="Times New Roman"/>
      <w:sz w:val="22"/>
      <w:szCs w:val="1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2A63CE"/>
    <w:rPr>
      <w:rFonts w:ascii="Arial" w:hAnsi="Arial" w:cs="Arial"/>
      <w:b/>
      <w:bCs/>
      <w:i/>
      <w:iCs/>
      <w:sz w:val="28"/>
      <w:szCs w:val="28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2A63CE"/>
    <w:rPr>
      <w:rFonts w:ascii="Trebuchet MS" w:hAnsi="Trebuchet MS"/>
      <w:sz w:val="24"/>
      <w:szCs w:val="24"/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A63CE"/>
    <w:rPr>
      <w:rFonts w:ascii="Trebuchet MS" w:hAnsi="Trebuchet MS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41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41AC"/>
    <w:rPr>
      <w:rFonts w:ascii="Tahoma" w:hAnsi="Tahoma" w:cs="Tahoma"/>
      <w:sz w:val="16"/>
      <w:szCs w:val="16"/>
      <w:lang w:val="en-US"/>
    </w:rPr>
  </w:style>
  <w:style w:type="character" w:styleId="Textoennegrita">
    <w:name w:val="Strong"/>
    <w:basedOn w:val="Fuentedeprrafopredeter"/>
    <w:uiPriority w:val="22"/>
    <w:qFormat/>
    <w:rsid w:val="00E6209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62096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Fuentedeprrafopredeter"/>
    <w:rsid w:val="003618A1"/>
  </w:style>
  <w:style w:type="character" w:customStyle="1" w:styleId="n">
    <w:name w:val="n"/>
    <w:basedOn w:val="Fuentedeprrafopredeter"/>
    <w:rsid w:val="003618A1"/>
  </w:style>
  <w:style w:type="character" w:customStyle="1" w:styleId="mi">
    <w:name w:val="mi"/>
    <w:basedOn w:val="Fuentedeprrafopredeter"/>
    <w:rsid w:val="003618A1"/>
  </w:style>
  <w:style w:type="character" w:customStyle="1" w:styleId="o">
    <w:name w:val="o"/>
    <w:basedOn w:val="Fuentedeprrafopredeter"/>
    <w:rsid w:val="003618A1"/>
  </w:style>
  <w:style w:type="character" w:customStyle="1" w:styleId="p">
    <w:name w:val="p"/>
    <w:basedOn w:val="Fuentedeprrafopredeter"/>
    <w:rsid w:val="008215C6"/>
  </w:style>
  <w:style w:type="paragraph" w:customStyle="1" w:styleId="Default">
    <w:name w:val="Default"/>
    <w:rsid w:val="00D3402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9D1B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1B1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8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3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Antequera2025\plantillasword\PlantillaApunt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13C871-5E7F-4472-ADDA-BDA63001B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PlantillaApuntes.dotx</Template>
  <TotalTime>1</TotalTime>
  <Pages>4</Pages>
  <Words>897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Cano Ladera</dc:creator>
  <cp:lastModifiedBy>Carlos Cano Ladera</cp:lastModifiedBy>
  <cp:revision>3</cp:revision>
  <cp:lastPrinted>2018-09-17T18:05:00Z</cp:lastPrinted>
  <dcterms:created xsi:type="dcterms:W3CDTF">2025-09-30T20:08:00Z</dcterms:created>
  <dcterms:modified xsi:type="dcterms:W3CDTF">2025-09-30T20:09:00Z</dcterms:modified>
</cp:coreProperties>
</file>