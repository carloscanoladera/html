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21C69E" w14:textId="70AF2896" w:rsidR="000F6311" w:rsidRPr="00904F88" w:rsidRDefault="00B01564" w:rsidP="009D1B1B">
      <w:pPr>
        <w:pStyle w:val="Ttulo"/>
        <w:rPr>
          <w:lang w:val="es-ES"/>
        </w:rPr>
      </w:pPr>
      <w:r w:rsidRPr="00904F88">
        <w:rPr>
          <w:lang w:val="es-ES"/>
        </w:rPr>
        <w:t>Unidad</w:t>
      </w:r>
      <w:r w:rsidR="00A20D45" w:rsidRPr="00904F88">
        <w:rPr>
          <w:lang w:val="es-ES"/>
        </w:rPr>
        <w:t xml:space="preserve"> </w:t>
      </w:r>
      <w:r w:rsidRPr="00904F88">
        <w:rPr>
          <w:lang w:val="es-ES"/>
        </w:rPr>
        <w:t>5</w:t>
      </w:r>
      <w:r w:rsidR="00A20D45" w:rsidRPr="00904F88">
        <w:rPr>
          <w:lang w:val="es-ES"/>
        </w:rPr>
        <w:t xml:space="preserve">. </w:t>
      </w:r>
      <w:r w:rsidRPr="00904F88">
        <w:rPr>
          <w:lang w:val="es-ES"/>
        </w:rPr>
        <w:t>CSS</w:t>
      </w:r>
    </w:p>
    <w:p w14:paraId="4B2DFD0F" w14:textId="77777777" w:rsidR="00B01564" w:rsidRPr="00904F88" w:rsidRDefault="00B01564" w:rsidP="00B01564">
      <w:pPr>
        <w:rPr>
          <w:lang w:val="es-ES"/>
        </w:rPr>
      </w:pPr>
    </w:p>
    <w:sdt>
      <w:sdtPr>
        <w:rPr>
          <w:rFonts w:ascii="Arial" w:eastAsia="Times New Roman" w:hAnsi="Arial" w:cs="Times New Roman"/>
          <w:color w:val="auto"/>
          <w:sz w:val="24"/>
          <w:szCs w:val="24"/>
          <w:lang w:val="en-US"/>
        </w:rPr>
        <w:id w:val="-771097447"/>
        <w:docPartObj>
          <w:docPartGallery w:val="Table of Contents"/>
          <w:docPartUnique/>
        </w:docPartObj>
      </w:sdtPr>
      <w:sdtEndPr>
        <w:rPr>
          <w:b/>
          <w:bCs/>
        </w:rPr>
      </w:sdtEndPr>
      <w:sdtContent>
        <w:p w14:paraId="75F74337" w14:textId="17D16BD9" w:rsidR="007D45C9" w:rsidRPr="00904F88" w:rsidRDefault="007D45C9">
          <w:pPr>
            <w:pStyle w:val="TtuloTDC"/>
          </w:pPr>
          <w:r w:rsidRPr="00904F88">
            <w:t>Contenido</w:t>
          </w:r>
        </w:p>
        <w:p w14:paraId="5E5E21E3" w14:textId="137D363C" w:rsidR="002D147E" w:rsidRDefault="007D45C9">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r w:rsidRPr="00904F88">
            <w:rPr>
              <w:lang w:val="es-ES"/>
            </w:rPr>
            <w:fldChar w:fldCharType="begin"/>
          </w:r>
          <w:r w:rsidRPr="00904F88">
            <w:rPr>
              <w:lang w:val="es-ES"/>
            </w:rPr>
            <w:instrText xml:space="preserve"> TOC \o "1-3" \h \z \u </w:instrText>
          </w:r>
          <w:r w:rsidRPr="00904F88">
            <w:rPr>
              <w:lang w:val="es-ES"/>
            </w:rPr>
            <w:fldChar w:fldCharType="separate"/>
          </w:r>
          <w:hyperlink w:anchor="_Toc210637350" w:history="1">
            <w:r w:rsidR="002D147E" w:rsidRPr="004226F7">
              <w:rPr>
                <w:rStyle w:val="Hipervnculo"/>
                <w:noProof/>
                <w:lang w:val="es-ES"/>
              </w:rPr>
              <w:t>1</w:t>
            </w:r>
            <w:r w:rsidR="002D147E">
              <w:rPr>
                <w:rFonts w:asciiTheme="minorHAnsi" w:eastAsiaTheme="minorEastAsia" w:hAnsiTheme="minorHAnsi" w:cstheme="minorBidi"/>
                <w:noProof/>
                <w:kern w:val="2"/>
                <w:lang w:val="es-ES"/>
                <w14:ligatures w14:val="standardContextual"/>
              </w:rPr>
              <w:tab/>
            </w:r>
            <w:r w:rsidR="002D147E" w:rsidRPr="004226F7">
              <w:rPr>
                <w:rStyle w:val="Hipervnculo"/>
                <w:noProof/>
                <w:lang w:val="es-ES"/>
              </w:rPr>
              <w:t>Introducción</w:t>
            </w:r>
            <w:r w:rsidR="002D147E">
              <w:rPr>
                <w:noProof/>
                <w:webHidden/>
              </w:rPr>
              <w:tab/>
            </w:r>
            <w:r w:rsidR="002D147E">
              <w:rPr>
                <w:noProof/>
                <w:webHidden/>
              </w:rPr>
              <w:fldChar w:fldCharType="begin"/>
            </w:r>
            <w:r w:rsidR="002D147E">
              <w:rPr>
                <w:noProof/>
                <w:webHidden/>
              </w:rPr>
              <w:instrText xml:space="preserve"> PAGEREF _Toc210637350 \h </w:instrText>
            </w:r>
            <w:r w:rsidR="002D147E">
              <w:rPr>
                <w:noProof/>
                <w:webHidden/>
              </w:rPr>
            </w:r>
            <w:r w:rsidR="002D147E">
              <w:rPr>
                <w:noProof/>
                <w:webHidden/>
              </w:rPr>
              <w:fldChar w:fldCharType="separate"/>
            </w:r>
            <w:r w:rsidR="002D147E">
              <w:rPr>
                <w:noProof/>
                <w:webHidden/>
              </w:rPr>
              <w:t>5</w:t>
            </w:r>
            <w:r w:rsidR="002D147E">
              <w:rPr>
                <w:noProof/>
                <w:webHidden/>
              </w:rPr>
              <w:fldChar w:fldCharType="end"/>
            </w:r>
          </w:hyperlink>
        </w:p>
        <w:p w14:paraId="5C46E618" w14:textId="31F90747"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1" w:history="1">
            <w:r w:rsidRPr="004226F7">
              <w:rPr>
                <w:rStyle w:val="Hipervnculo"/>
                <w:noProof/>
                <w:lang w:val="es-ES"/>
              </w:rPr>
              <w:t>1.1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¿Por qué se usa CSS?</w:t>
            </w:r>
            <w:r>
              <w:rPr>
                <w:noProof/>
                <w:webHidden/>
              </w:rPr>
              <w:tab/>
            </w:r>
            <w:r>
              <w:rPr>
                <w:noProof/>
                <w:webHidden/>
              </w:rPr>
              <w:fldChar w:fldCharType="begin"/>
            </w:r>
            <w:r>
              <w:rPr>
                <w:noProof/>
                <w:webHidden/>
              </w:rPr>
              <w:instrText xml:space="preserve"> PAGEREF _Toc210637351 \h </w:instrText>
            </w:r>
            <w:r>
              <w:rPr>
                <w:noProof/>
                <w:webHidden/>
              </w:rPr>
            </w:r>
            <w:r>
              <w:rPr>
                <w:noProof/>
                <w:webHidden/>
              </w:rPr>
              <w:fldChar w:fldCharType="separate"/>
            </w:r>
            <w:r>
              <w:rPr>
                <w:noProof/>
                <w:webHidden/>
              </w:rPr>
              <w:t>5</w:t>
            </w:r>
            <w:r>
              <w:rPr>
                <w:noProof/>
                <w:webHidden/>
              </w:rPr>
              <w:fldChar w:fldCharType="end"/>
            </w:r>
          </w:hyperlink>
        </w:p>
        <w:p w14:paraId="26F5FE63" w14:textId="3AD0EFDB"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2" w:history="1">
            <w:r w:rsidRPr="004226F7">
              <w:rPr>
                <w:rStyle w:val="Hipervnculo"/>
                <w:noProof/>
                <w:lang w:val="es-ES"/>
              </w:rPr>
              <w:t>1.2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Sintaxis de las hojas de estilo</w:t>
            </w:r>
            <w:r>
              <w:rPr>
                <w:noProof/>
                <w:webHidden/>
              </w:rPr>
              <w:tab/>
            </w:r>
            <w:r>
              <w:rPr>
                <w:noProof/>
                <w:webHidden/>
              </w:rPr>
              <w:fldChar w:fldCharType="begin"/>
            </w:r>
            <w:r>
              <w:rPr>
                <w:noProof/>
                <w:webHidden/>
              </w:rPr>
              <w:instrText xml:space="preserve"> PAGEREF _Toc210637352 \h </w:instrText>
            </w:r>
            <w:r>
              <w:rPr>
                <w:noProof/>
                <w:webHidden/>
              </w:rPr>
            </w:r>
            <w:r>
              <w:rPr>
                <w:noProof/>
                <w:webHidden/>
              </w:rPr>
              <w:fldChar w:fldCharType="separate"/>
            </w:r>
            <w:r>
              <w:rPr>
                <w:noProof/>
                <w:webHidden/>
              </w:rPr>
              <w:t>7</w:t>
            </w:r>
            <w:r>
              <w:rPr>
                <w:noProof/>
                <w:webHidden/>
              </w:rPr>
              <w:fldChar w:fldCharType="end"/>
            </w:r>
          </w:hyperlink>
        </w:p>
        <w:p w14:paraId="462CE35F" w14:textId="03544C8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3" w:history="1">
            <w:r w:rsidRPr="004226F7">
              <w:rPr>
                <w:rStyle w:val="Hipervnculo"/>
                <w:noProof/>
                <w:lang w:val="es-ES"/>
              </w:rPr>
              <w:t>1.3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Estilos embebidos en el HTML</w:t>
            </w:r>
            <w:r>
              <w:rPr>
                <w:noProof/>
                <w:webHidden/>
              </w:rPr>
              <w:tab/>
            </w:r>
            <w:r>
              <w:rPr>
                <w:noProof/>
                <w:webHidden/>
              </w:rPr>
              <w:fldChar w:fldCharType="begin"/>
            </w:r>
            <w:r>
              <w:rPr>
                <w:noProof/>
                <w:webHidden/>
              </w:rPr>
              <w:instrText xml:space="preserve"> PAGEREF _Toc210637353 \h </w:instrText>
            </w:r>
            <w:r>
              <w:rPr>
                <w:noProof/>
                <w:webHidden/>
              </w:rPr>
            </w:r>
            <w:r>
              <w:rPr>
                <w:noProof/>
                <w:webHidden/>
              </w:rPr>
              <w:fldChar w:fldCharType="separate"/>
            </w:r>
            <w:r>
              <w:rPr>
                <w:noProof/>
                <w:webHidden/>
              </w:rPr>
              <w:t>9</w:t>
            </w:r>
            <w:r>
              <w:rPr>
                <w:noProof/>
                <w:webHidden/>
              </w:rPr>
              <w:fldChar w:fldCharType="end"/>
            </w:r>
          </w:hyperlink>
        </w:p>
        <w:p w14:paraId="431B9152" w14:textId="104E02F9"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4" w:history="1">
            <w:r w:rsidRPr="004226F7">
              <w:rPr>
                <w:rStyle w:val="Hipervnculo"/>
                <w:noProof/>
                <w:lang w:val="es-ES"/>
              </w:rPr>
              <w:t>1.4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Enlaces a varias hojas de estilo</w:t>
            </w:r>
            <w:r>
              <w:rPr>
                <w:noProof/>
                <w:webHidden/>
              </w:rPr>
              <w:tab/>
            </w:r>
            <w:r>
              <w:rPr>
                <w:noProof/>
                <w:webHidden/>
              </w:rPr>
              <w:fldChar w:fldCharType="begin"/>
            </w:r>
            <w:r>
              <w:rPr>
                <w:noProof/>
                <w:webHidden/>
              </w:rPr>
              <w:instrText xml:space="preserve"> PAGEREF _Toc210637354 \h </w:instrText>
            </w:r>
            <w:r>
              <w:rPr>
                <w:noProof/>
                <w:webHidden/>
              </w:rPr>
            </w:r>
            <w:r>
              <w:rPr>
                <w:noProof/>
                <w:webHidden/>
              </w:rPr>
              <w:fldChar w:fldCharType="separate"/>
            </w:r>
            <w:r>
              <w:rPr>
                <w:noProof/>
                <w:webHidden/>
              </w:rPr>
              <w:t>10</w:t>
            </w:r>
            <w:r>
              <w:rPr>
                <w:noProof/>
                <w:webHidden/>
              </w:rPr>
              <w:fldChar w:fldCharType="end"/>
            </w:r>
          </w:hyperlink>
        </w:p>
        <w:p w14:paraId="13A2E084" w14:textId="49C9BF8B"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5" w:history="1">
            <w:r w:rsidRPr="004226F7">
              <w:rPr>
                <w:rStyle w:val="Hipervnculo"/>
                <w:noProof/>
                <w:lang w:val="es-ES"/>
              </w:rPr>
              <w:t>1.5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Estilos en cascada</w:t>
            </w:r>
            <w:r>
              <w:rPr>
                <w:noProof/>
                <w:webHidden/>
              </w:rPr>
              <w:tab/>
            </w:r>
            <w:r>
              <w:rPr>
                <w:noProof/>
                <w:webHidden/>
              </w:rPr>
              <w:fldChar w:fldCharType="begin"/>
            </w:r>
            <w:r>
              <w:rPr>
                <w:noProof/>
                <w:webHidden/>
              </w:rPr>
              <w:instrText xml:space="preserve"> PAGEREF _Toc210637355 \h </w:instrText>
            </w:r>
            <w:r>
              <w:rPr>
                <w:noProof/>
                <w:webHidden/>
              </w:rPr>
            </w:r>
            <w:r>
              <w:rPr>
                <w:noProof/>
                <w:webHidden/>
              </w:rPr>
              <w:fldChar w:fldCharType="separate"/>
            </w:r>
            <w:r>
              <w:rPr>
                <w:noProof/>
                <w:webHidden/>
              </w:rPr>
              <w:t>12</w:t>
            </w:r>
            <w:r>
              <w:rPr>
                <w:noProof/>
                <w:webHidden/>
              </w:rPr>
              <w:fldChar w:fldCharType="end"/>
            </w:r>
          </w:hyperlink>
        </w:p>
        <w:p w14:paraId="6A8BE6BE" w14:textId="568019D7"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6" w:history="1">
            <w:r w:rsidRPr="004226F7">
              <w:rPr>
                <w:rStyle w:val="Hipervnculo"/>
                <w:noProof/>
                <w:lang w:val="es-ES"/>
              </w:rPr>
              <w:t>1.6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Repetir selectores</w:t>
            </w:r>
            <w:r>
              <w:rPr>
                <w:noProof/>
                <w:webHidden/>
              </w:rPr>
              <w:tab/>
            </w:r>
            <w:r>
              <w:rPr>
                <w:noProof/>
                <w:webHidden/>
              </w:rPr>
              <w:fldChar w:fldCharType="begin"/>
            </w:r>
            <w:r>
              <w:rPr>
                <w:noProof/>
                <w:webHidden/>
              </w:rPr>
              <w:instrText xml:space="preserve"> PAGEREF _Toc210637356 \h </w:instrText>
            </w:r>
            <w:r>
              <w:rPr>
                <w:noProof/>
                <w:webHidden/>
              </w:rPr>
            </w:r>
            <w:r>
              <w:rPr>
                <w:noProof/>
                <w:webHidden/>
              </w:rPr>
              <w:fldChar w:fldCharType="separate"/>
            </w:r>
            <w:r>
              <w:rPr>
                <w:noProof/>
                <w:webHidden/>
              </w:rPr>
              <w:t>13</w:t>
            </w:r>
            <w:r>
              <w:rPr>
                <w:noProof/>
                <w:webHidden/>
              </w:rPr>
              <w:fldChar w:fldCharType="end"/>
            </w:r>
          </w:hyperlink>
        </w:p>
        <w:p w14:paraId="141FE91C" w14:textId="4E52CCC4"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7" w:history="1">
            <w:r w:rsidRPr="004226F7">
              <w:rPr>
                <w:rStyle w:val="Hipervnculo"/>
                <w:noProof/>
                <w:lang w:val="es-ES"/>
              </w:rPr>
              <w:t>1.7</w:t>
            </w:r>
            <w:r>
              <w:rPr>
                <w:rFonts w:asciiTheme="minorHAnsi" w:eastAsiaTheme="minorEastAsia" w:hAnsiTheme="minorHAnsi" w:cstheme="minorBidi"/>
                <w:noProof/>
                <w:kern w:val="2"/>
                <w:lang w:val="es-ES"/>
                <w14:ligatures w14:val="standardContextual"/>
              </w:rPr>
              <w:tab/>
            </w:r>
            <w:r w:rsidRPr="004226F7">
              <w:rPr>
                <w:rStyle w:val="Hipervnculo"/>
                <w:noProof/>
                <w:lang w:val="es-ES"/>
              </w:rPr>
              <w:t>Definir varios selectores simultáneamente</w:t>
            </w:r>
            <w:r>
              <w:rPr>
                <w:noProof/>
                <w:webHidden/>
              </w:rPr>
              <w:tab/>
            </w:r>
            <w:r>
              <w:rPr>
                <w:noProof/>
                <w:webHidden/>
              </w:rPr>
              <w:fldChar w:fldCharType="begin"/>
            </w:r>
            <w:r>
              <w:rPr>
                <w:noProof/>
                <w:webHidden/>
              </w:rPr>
              <w:instrText xml:space="preserve"> PAGEREF _Toc210637357 \h </w:instrText>
            </w:r>
            <w:r>
              <w:rPr>
                <w:noProof/>
                <w:webHidden/>
              </w:rPr>
            </w:r>
            <w:r>
              <w:rPr>
                <w:noProof/>
                <w:webHidden/>
              </w:rPr>
              <w:fldChar w:fldCharType="separate"/>
            </w:r>
            <w:r>
              <w:rPr>
                <w:noProof/>
                <w:webHidden/>
              </w:rPr>
              <w:t>14</w:t>
            </w:r>
            <w:r>
              <w:rPr>
                <w:noProof/>
                <w:webHidden/>
              </w:rPr>
              <w:fldChar w:fldCharType="end"/>
            </w:r>
          </w:hyperlink>
        </w:p>
        <w:p w14:paraId="273E81BC" w14:textId="1502CFEF"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58" w:history="1">
            <w:r w:rsidRPr="004226F7">
              <w:rPr>
                <w:rStyle w:val="Hipervnculo"/>
                <w:noProof/>
                <w:lang w:val="es-ES"/>
              </w:rPr>
              <w:t>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Selectores CSS</w:t>
            </w:r>
            <w:r>
              <w:rPr>
                <w:noProof/>
                <w:webHidden/>
              </w:rPr>
              <w:tab/>
            </w:r>
            <w:r>
              <w:rPr>
                <w:noProof/>
                <w:webHidden/>
              </w:rPr>
              <w:fldChar w:fldCharType="begin"/>
            </w:r>
            <w:r>
              <w:rPr>
                <w:noProof/>
                <w:webHidden/>
              </w:rPr>
              <w:instrText xml:space="preserve"> PAGEREF _Toc210637358 \h </w:instrText>
            </w:r>
            <w:r>
              <w:rPr>
                <w:noProof/>
                <w:webHidden/>
              </w:rPr>
            </w:r>
            <w:r>
              <w:rPr>
                <w:noProof/>
                <w:webHidden/>
              </w:rPr>
              <w:fldChar w:fldCharType="separate"/>
            </w:r>
            <w:r>
              <w:rPr>
                <w:noProof/>
                <w:webHidden/>
              </w:rPr>
              <w:t>15</w:t>
            </w:r>
            <w:r>
              <w:rPr>
                <w:noProof/>
                <w:webHidden/>
              </w:rPr>
              <w:fldChar w:fldCharType="end"/>
            </w:r>
          </w:hyperlink>
        </w:p>
        <w:p w14:paraId="2403C35E" w14:textId="33352CB0"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59" w:history="1">
            <w:r w:rsidRPr="004226F7">
              <w:rPr>
                <w:rStyle w:val="Hipervnculo"/>
                <w:noProof/>
                <w:lang w:val="es-ES"/>
              </w:rPr>
              <w:t>2.1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tipo: E</w:t>
            </w:r>
            <w:r>
              <w:rPr>
                <w:noProof/>
                <w:webHidden/>
              </w:rPr>
              <w:tab/>
            </w:r>
            <w:r>
              <w:rPr>
                <w:noProof/>
                <w:webHidden/>
              </w:rPr>
              <w:fldChar w:fldCharType="begin"/>
            </w:r>
            <w:r>
              <w:rPr>
                <w:noProof/>
                <w:webHidden/>
              </w:rPr>
              <w:instrText xml:space="preserve"> PAGEREF _Toc210637359 \h </w:instrText>
            </w:r>
            <w:r>
              <w:rPr>
                <w:noProof/>
                <w:webHidden/>
              </w:rPr>
            </w:r>
            <w:r>
              <w:rPr>
                <w:noProof/>
                <w:webHidden/>
              </w:rPr>
              <w:fldChar w:fldCharType="separate"/>
            </w:r>
            <w:r>
              <w:rPr>
                <w:noProof/>
                <w:webHidden/>
              </w:rPr>
              <w:t>15</w:t>
            </w:r>
            <w:r>
              <w:rPr>
                <w:noProof/>
                <w:webHidden/>
              </w:rPr>
              <w:fldChar w:fldCharType="end"/>
            </w:r>
          </w:hyperlink>
        </w:p>
        <w:p w14:paraId="3F6ABE39" w14:textId="137B17B8"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0" w:history="1">
            <w:r w:rsidRPr="004226F7">
              <w:rPr>
                <w:rStyle w:val="Hipervnculo"/>
                <w:noProof/>
                <w:lang w:val="es-ES"/>
              </w:rPr>
              <w:t>2.2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universal: *</w:t>
            </w:r>
            <w:r>
              <w:rPr>
                <w:noProof/>
                <w:webHidden/>
              </w:rPr>
              <w:tab/>
            </w:r>
            <w:r>
              <w:rPr>
                <w:noProof/>
                <w:webHidden/>
              </w:rPr>
              <w:fldChar w:fldCharType="begin"/>
            </w:r>
            <w:r>
              <w:rPr>
                <w:noProof/>
                <w:webHidden/>
              </w:rPr>
              <w:instrText xml:space="preserve"> PAGEREF _Toc210637360 \h </w:instrText>
            </w:r>
            <w:r>
              <w:rPr>
                <w:noProof/>
                <w:webHidden/>
              </w:rPr>
            </w:r>
            <w:r>
              <w:rPr>
                <w:noProof/>
                <w:webHidden/>
              </w:rPr>
              <w:fldChar w:fldCharType="separate"/>
            </w:r>
            <w:r>
              <w:rPr>
                <w:noProof/>
                <w:webHidden/>
              </w:rPr>
              <w:t>15</w:t>
            </w:r>
            <w:r>
              <w:rPr>
                <w:noProof/>
                <w:webHidden/>
              </w:rPr>
              <w:fldChar w:fldCharType="end"/>
            </w:r>
          </w:hyperlink>
        </w:p>
        <w:p w14:paraId="7D1058B6" w14:textId="4AFD5316"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1" w:history="1">
            <w:r w:rsidRPr="004226F7">
              <w:rPr>
                <w:rStyle w:val="Hipervnculo"/>
                <w:noProof/>
                <w:lang w:val="es-ES"/>
              </w:rPr>
              <w:t>2.3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clase: .e y E.e</w:t>
            </w:r>
            <w:r>
              <w:rPr>
                <w:noProof/>
                <w:webHidden/>
              </w:rPr>
              <w:tab/>
            </w:r>
            <w:r>
              <w:rPr>
                <w:noProof/>
                <w:webHidden/>
              </w:rPr>
              <w:fldChar w:fldCharType="begin"/>
            </w:r>
            <w:r>
              <w:rPr>
                <w:noProof/>
                <w:webHidden/>
              </w:rPr>
              <w:instrText xml:space="preserve"> PAGEREF _Toc210637361 \h </w:instrText>
            </w:r>
            <w:r>
              <w:rPr>
                <w:noProof/>
                <w:webHidden/>
              </w:rPr>
            </w:r>
            <w:r>
              <w:rPr>
                <w:noProof/>
                <w:webHidden/>
              </w:rPr>
              <w:fldChar w:fldCharType="separate"/>
            </w:r>
            <w:r>
              <w:rPr>
                <w:noProof/>
                <w:webHidden/>
              </w:rPr>
              <w:t>15</w:t>
            </w:r>
            <w:r>
              <w:rPr>
                <w:noProof/>
                <w:webHidden/>
              </w:rPr>
              <w:fldChar w:fldCharType="end"/>
            </w:r>
          </w:hyperlink>
        </w:p>
        <w:p w14:paraId="77282D4F" w14:textId="2964DCAC"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2" w:history="1">
            <w:r w:rsidRPr="004226F7">
              <w:rPr>
                <w:rStyle w:val="Hipervnculo"/>
                <w:noProof/>
                <w:lang w:val="es-ES"/>
              </w:rPr>
              <w:t>2.4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ID: E#e</w:t>
            </w:r>
            <w:r>
              <w:rPr>
                <w:noProof/>
                <w:webHidden/>
              </w:rPr>
              <w:tab/>
            </w:r>
            <w:r>
              <w:rPr>
                <w:noProof/>
                <w:webHidden/>
              </w:rPr>
              <w:fldChar w:fldCharType="begin"/>
            </w:r>
            <w:r>
              <w:rPr>
                <w:noProof/>
                <w:webHidden/>
              </w:rPr>
              <w:instrText xml:space="preserve"> PAGEREF _Toc210637362 \h </w:instrText>
            </w:r>
            <w:r>
              <w:rPr>
                <w:noProof/>
                <w:webHidden/>
              </w:rPr>
            </w:r>
            <w:r>
              <w:rPr>
                <w:noProof/>
                <w:webHidden/>
              </w:rPr>
              <w:fldChar w:fldCharType="separate"/>
            </w:r>
            <w:r>
              <w:rPr>
                <w:noProof/>
                <w:webHidden/>
              </w:rPr>
              <w:t>17</w:t>
            </w:r>
            <w:r>
              <w:rPr>
                <w:noProof/>
                <w:webHidden/>
              </w:rPr>
              <w:fldChar w:fldCharType="end"/>
            </w:r>
          </w:hyperlink>
        </w:p>
        <w:p w14:paraId="5B5F1ED1" w14:textId="4E7E1DD3"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3" w:history="1">
            <w:r w:rsidRPr="004226F7">
              <w:rPr>
                <w:rStyle w:val="Hipervnculo"/>
                <w:noProof/>
                <w:lang w:val="es-ES"/>
              </w:rPr>
              <w:t>2.5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descendientes: E F</w:t>
            </w:r>
            <w:r>
              <w:rPr>
                <w:noProof/>
                <w:webHidden/>
              </w:rPr>
              <w:tab/>
            </w:r>
            <w:r>
              <w:rPr>
                <w:noProof/>
                <w:webHidden/>
              </w:rPr>
              <w:fldChar w:fldCharType="begin"/>
            </w:r>
            <w:r>
              <w:rPr>
                <w:noProof/>
                <w:webHidden/>
              </w:rPr>
              <w:instrText xml:space="preserve"> PAGEREF _Toc210637363 \h </w:instrText>
            </w:r>
            <w:r>
              <w:rPr>
                <w:noProof/>
                <w:webHidden/>
              </w:rPr>
            </w:r>
            <w:r>
              <w:rPr>
                <w:noProof/>
                <w:webHidden/>
              </w:rPr>
              <w:fldChar w:fldCharType="separate"/>
            </w:r>
            <w:r>
              <w:rPr>
                <w:noProof/>
                <w:webHidden/>
              </w:rPr>
              <w:t>18</w:t>
            </w:r>
            <w:r>
              <w:rPr>
                <w:noProof/>
                <w:webHidden/>
              </w:rPr>
              <w:fldChar w:fldCharType="end"/>
            </w:r>
          </w:hyperlink>
        </w:p>
        <w:p w14:paraId="6B2E2026" w14:textId="7373D138"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4" w:history="1">
            <w:r w:rsidRPr="004226F7">
              <w:rPr>
                <w:rStyle w:val="Hipervnculo"/>
                <w:noProof/>
                <w:lang w:val="es-ES"/>
              </w:rPr>
              <w:t>2.6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hijos: E &gt; F</w:t>
            </w:r>
            <w:r>
              <w:rPr>
                <w:noProof/>
                <w:webHidden/>
              </w:rPr>
              <w:tab/>
            </w:r>
            <w:r>
              <w:rPr>
                <w:noProof/>
                <w:webHidden/>
              </w:rPr>
              <w:fldChar w:fldCharType="begin"/>
            </w:r>
            <w:r>
              <w:rPr>
                <w:noProof/>
                <w:webHidden/>
              </w:rPr>
              <w:instrText xml:space="preserve"> PAGEREF _Toc210637364 \h </w:instrText>
            </w:r>
            <w:r>
              <w:rPr>
                <w:noProof/>
                <w:webHidden/>
              </w:rPr>
            </w:r>
            <w:r>
              <w:rPr>
                <w:noProof/>
                <w:webHidden/>
              </w:rPr>
              <w:fldChar w:fldCharType="separate"/>
            </w:r>
            <w:r>
              <w:rPr>
                <w:noProof/>
                <w:webHidden/>
              </w:rPr>
              <w:t>21</w:t>
            </w:r>
            <w:r>
              <w:rPr>
                <w:noProof/>
                <w:webHidden/>
              </w:rPr>
              <w:fldChar w:fldCharType="end"/>
            </w:r>
          </w:hyperlink>
        </w:p>
        <w:p w14:paraId="6394450B" w14:textId="32DED1EC"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5" w:history="1">
            <w:r w:rsidRPr="004226F7">
              <w:rPr>
                <w:rStyle w:val="Hipervnculo"/>
                <w:noProof/>
                <w:lang w:val="es-ES"/>
              </w:rPr>
              <w:t>2.7</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consecutivos: E + F</w:t>
            </w:r>
            <w:r>
              <w:rPr>
                <w:noProof/>
                <w:webHidden/>
              </w:rPr>
              <w:tab/>
            </w:r>
            <w:r>
              <w:rPr>
                <w:noProof/>
                <w:webHidden/>
              </w:rPr>
              <w:fldChar w:fldCharType="begin"/>
            </w:r>
            <w:r>
              <w:rPr>
                <w:noProof/>
                <w:webHidden/>
              </w:rPr>
              <w:instrText xml:space="preserve"> PAGEREF _Toc210637365 \h </w:instrText>
            </w:r>
            <w:r>
              <w:rPr>
                <w:noProof/>
                <w:webHidden/>
              </w:rPr>
            </w:r>
            <w:r>
              <w:rPr>
                <w:noProof/>
                <w:webHidden/>
              </w:rPr>
              <w:fldChar w:fldCharType="separate"/>
            </w:r>
            <w:r>
              <w:rPr>
                <w:noProof/>
                <w:webHidden/>
              </w:rPr>
              <w:t>23</w:t>
            </w:r>
            <w:r>
              <w:rPr>
                <w:noProof/>
                <w:webHidden/>
              </w:rPr>
              <w:fldChar w:fldCharType="end"/>
            </w:r>
          </w:hyperlink>
        </w:p>
        <w:p w14:paraId="4A299EEC" w14:textId="0069B71C"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6" w:history="1">
            <w:r w:rsidRPr="004226F7">
              <w:rPr>
                <w:rStyle w:val="Hipervnculo"/>
                <w:noProof/>
                <w:lang w:val="es-ES"/>
              </w:rPr>
              <w:t>2.8</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hermanos: E ~ F</w:t>
            </w:r>
            <w:r>
              <w:rPr>
                <w:noProof/>
                <w:webHidden/>
              </w:rPr>
              <w:tab/>
            </w:r>
            <w:r>
              <w:rPr>
                <w:noProof/>
                <w:webHidden/>
              </w:rPr>
              <w:fldChar w:fldCharType="begin"/>
            </w:r>
            <w:r>
              <w:rPr>
                <w:noProof/>
                <w:webHidden/>
              </w:rPr>
              <w:instrText xml:space="preserve"> PAGEREF _Toc210637366 \h </w:instrText>
            </w:r>
            <w:r>
              <w:rPr>
                <w:noProof/>
                <w:webHidden/>
              </w:rPr>
            </w:r>
            <w:r>
              <w:rPr>
                <w:noProof/>
                <w:webHidden/>
              </w:rPr>
              <w:fldChar w:fldCharType="separate"/>
            </w:r>
            <w:r>
              <w:rPr>
                <w:noProof/>
                <w:webHidden/>
              </w:rPr>
              <w:t>23</w:t>
            </w:r>
            <w:r>
              <w:rPr>
                <w:noProof/>
                <w:webHidden/>
              </w:rPr>
              <w:fldChar w:fldCharType="end"/>
            </w:r>
          </w:hyperlink>
        </w:p>
        <w:p w14:paraId="39C29B1A" w14:textId="59CFF893"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7" w:history="1">
            <w:r w:rsidRPr="004226F7">
              <w:rPr>
                <w:rStyle w:val="Hipervnculo"/>
                <w:noProof/>
                <w:lang w:val="es-ES"/>
              </w:rPr>
              <w:t>2.9</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Selector de atributo</w:t>
            </w:r>
            <w:r>
              <w:rPr>
                <w:noProof/>
                <w:webHidden/>
              </w:rPr>
              <w:tab/>
            </w:r>
            <w:r>
              <w:rPr>
                <w:noProof/>
                <w:webHidden/>
              </w:rPr>
              <w:fldChar w:fldCharType="begin"/>
            </w:r>
            <w:r>
              <w:rPr>
                <w:noProof/>
                <w:webHidden/>
              </w:rPr>
              <w:instrText xml:space="preserve"> PAGEREF _Toc210637367 \h </w:instrText>
            </w:r>
            <w:r>
              <w:rPr>
                <w:noProof/>
                <w:webHidden/>
              </w:rPr>
            </w:r>
            <w:r>
              <w:rPr>
                <w:noProof/>
                <w:webHidden/>
              </w:rPr>
              <w:fldChar w:fldCharType="separate"/>
            </w:r>
            <w:r>
              <w:rPr>
                <w:noProof/>
                <w:webHidden/>
              </w:rPr>
              <w:t>24</w:t>
            </w:r>
            <w:r>
              <w:rPr>
                <w:noProof/>
                <w:webHidden/>
              </w:rPr>
              <w:fldChar w:fldCharType="end"/>
            </w:r>
          </w:hyperlink>
        </w:p>
        <w:p w14:paraId="79C50657" w14:textId="39A39B8B"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68" w:history="1">
            <w:r w:rsidRPr="004226F7">
              <w:rPr>
                <w:rStyle w:val="Hipervnculo"/>
                <w:noProof/>
                <w:lang w:val="es-ES"/>
              </w:rPr>
              <w:t>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Qué son las pseudo-clases y los pseudo-elementos</w:t>
            </w:r>
            <w:r>
              <w:rPr>
                <w:noProof/>
                <w:webHidden/>
              </w:rPr>
              <w:tab/>
            </w:r>
            <w:r>
              <w:rPr>
                <w:noProof/>
                <w:webHidden/>
              </w:rPr>
              <w:fldChar w:fldCharType="begin"/>
            </w:r>
            <w:r>
              <w:rPr>
                <w:noProof/>
                <w:webHidden/>
              </w:rPr>
              <w:instrText xml:space="preserve"> PAGEREF _Toc210637368 \h </w:instrText>
            </w:r>
            <w:r>
              <w:rPr>
                <w:noProof/>
                <w:webHidden/>
              </w:rPr>
            </w:r>
            <w:r>
              <w:rPr>
                <w:noProof/>
                <w:webHidden/>
              </w:rPr>
              <w:fldChar w:fldCharType="separate"/>
            </w:r>
            <w:r>
              <w:rPr>
                <w:noProof/>
                <w:webHidden/>
              </w:rPr>
              <w:t>25</w:t>
            </w:r>
            <w:r>
              <w:rPr>
                <w:noProof/>
                <w:webHidden/>
              </w:rPr>
              <w:fldChar w:fldCharType="end"/>
            </w:r>
          </w:hyperlink>
        </w:p>
        <w:p w14:paraId="169125E7" w14:textId="23A67998"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69" w:history="1">
            <w:r w:rsidRPr="004226F7">
              <w:rPr>
                <w:rStyle w:val="Hipervnculo"/>
                <w:noProof/>
                <w:lang w:val="es-ES"/>
              </w:rPr>
              <w:t>3.1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La pseudo-clase :first-child :last-child</w:t>
            </w:r>
            <w:r>
              <w:rPr>
                <w:noProof/>
                <w:webHidden/>
              </w:rPr>
              <w:tab/>
            </w:r>
            <w:r>
              <w:rPr>
                <w:noProof/>
                <w:webHidden/>
              </w:rPr>
              <w:fldChar w:fldCharType="begin"/>
            </w:r>
            <w:r>
              <w:rPr>
                <w:noProof/>
                <w:webHidden/>
              </w:rPr>
              <w:instrText xml:space="preserve"> PAGEREF _Toc210637369 \h </w:instrText>
            </w:r>
            <w:r>
              <w:rPr>
                <w:noProof/>
                <w:webHidden/>
              </w:rPr>
            </w:r>
            <w:r>
              <w:rPr>
                <w:noProof/>
                <w:webHidden/>
              </w:rPr>
              <w:fldChar w:fldCharType="separate"/>
            </w:r>
            <w:r>
              <w:rPr>
                <w:noProof/>
                <w:webHidden/>
              </w:rPr>
              <w:t>25</w:t>
            </w:r>
            <w:r>
              <w:rPr>
                <w:noProof/>
                <w:webHidden/>
              </w:rPr>
              <w:fldChar w:fldCharType="end"/>
            </w:r>
          </w:hyperlink>
        </w:p>
        <w:p w14:paraId="5967D0C7" w14:textId="670E52E3"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0" w:history="1">
            <w:r w:rsidRPr="004226F7">
              <w:rPr>
                <w:rStyle w:val="Hipervnculo"/>
                <w:noProof/>
                <w:lang w:val="es-ES"/>
              </w:rPr>
              <w:t>3.2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Las pseudo-clases dinámicas :hover, :active y :focus</w:t>
            </w:r>
            <w:r>
              <w:rPr>
                <w:noProof/>
                <w:webHidden/>
              </w:rPr>
              <w:tab/>
            </w:r>
            <w:r>
              <w:rPr>
                <w:noProof/>
                <w:webHidden/>
              </w:rPr>
              <w:fldChar w:fldCharType="begin"/>
            </w:r>
            <w:r>
              <w:rPr>
                <w:noProof/>
                <w:webHidden/>
              </w:rPr>
              <w:instrText xml:space="preserve"> PAGEREF _Toc210637370 \h </w:instrText>
            </w:r>
            <w:r>
              <w:rPr>
                <w:noProof/>
                <w:webHidden/>
              </w:rPr>
            </w:r>
            <w:r>
              <w:rPr>
                <w:noProof/>
                <w:webHidden/>
              </w:rPr>
              <w:fldChar w:fldCharType="separate"/>
            </w:r>
            <w:r>
              <w:rPr>
                <w:noProof/>
                <w:webHidden/>
              </w:rPr>
              <w:t>27</w:t>
            </w:r>
            <w:r>
              <w:rPr>
                <w:noProof/>
                <w:webHidden/>
              </w:rPr>
              <w:fldChar w:fldCharType="end"/>
            </w:r>
          </w:hyperlink>
        </w:p>
        <w:p w14:paraId="7EC15587" w14:textId="1C73B7A5"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71" w:history="1">
            <w:r w:rsidRPr="004226F7">
              <w:rPr>
                <w:rStyle w:val="Hipervnculo"/>
                <w:noProof/>
                <w:lang w:val="es-ES"/>
              </w:rPr>
              <w:t>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Hojas de estilos</w:t>
            </w:r>
            <w:r>
              <w:rPr>
                <w:noProof/>
                <w:webHidden/>
              </w:rPr>
              <w:tab/>
            </w:r>
            <w:r>
              <w:rPr>
                <w:noProof/>
                <w:webHidden/>
              </w:rPr>
              <w:fldChar w:fldCharType="begin"/>
            </w:r>
            <w:r>
              <w:rPr>
                <w:noProof/>
                <w:webHidden/>
              </w:rPr>
              <w:instrText xml:space="preserve"> PAGEREF _Toc210637371 \h </w:instrText>
            </w:r>
            <w:r>
              <w:rPr>
                <w:noProof/>
                <w:webHidden/>
              </w:rPr>
            </w:r>
            <w:r>
              <w:rPr>
                <w:noProof/>
                <w:webHidden/>
              </w:rPr>
              <w:fldChar w:fldCharType="separate"/>
            </w:r>
            <w:r>
              <w:rPr>
                <w:noProof/>
                <w:webHidden/>
              </w:rPr>
              <w:t>32</w:t>
            </w:r>
            <w:r>
              <w:rPr>
                <w:noProof/>
                <w:webHidden/>
              </w:rPr>
              <w:fldChar w:fldCharType="end"/>
            </w:r>
          </w:hyperlink>
        </w:p>
        <w:p w14:paraId="59FB2A2E" w14:textId="5811F1EA"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2" w:history="1">
            <w:r w:rsidRPr="004226F7">
              <w:rPr>
                <w:rStyle w:val="Hipervnculo"/>
                <w:noProof/>
                <w:lang w:val="es-ES"/>
              </w:rPr>
              <w:t>4.1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Por qué se llaman estilos en cascada</w:t>
            </w:r>
            <w:r>
              <w:rPr>
                <w:noProof/>
                <w:webHidden/>
              </w:rPr>
              <w:tab/>
            </w:r>
            <w:r>
              <w:rPr>
                <w:noProof/>
                <w:webHidden/>
              </w:rPr>
              <w:fldChar w:fldCharType="begin"/>
            </w:r>
            <w:r>
              <w:rPr>
                <w:noProof/>
                <w:webHidden/>
              </w:rPr>
              <w:instrText xml:space="preserve"> PAGEREF _Toc210637372 \h </w:instrText>
            </w:r>
            <w:r>
              <w:rPr>
                <w:noProof/>
                <w:webHidden/>
              </w:rPr>
            </w:r>
            <w:r>
              <w:rPr>
                <w:noProof/>
                <w:webHidden/>
              </w:rPr>
              <w:fldChar w:fldCharType="separate"/>
            </w:r>
            <w:r>
              <w:rPr>
                <w:noProof/>
                <w:webHidden/>
              </w:rPr>
              <w:t>32</w:t>
            </w:r>
            <w:r>
              <w:rPr>
                <w:noProof/>
                <w:webHidden/>
              </w:rPr>
              <w:fldChar w:fldCharType="end"/>
            </w:r>
          </w:hyperlink>
        </w:p>
        <w:p w14:paraId="138E1695" w14:textId="4FC429E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3" w:history="1">
            <w:r w:rsidRPr="004226F7">
              <w:rPr>
                <w:rStyle w:val="Hipervnculo"/>
                <w:noProof/>
                <w:lang w:val="es-ES"/>
              </w:rPr>
              <w:t>4.2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Dónde pueden aparecer las propiedades de estilo</w:t>
            </w:r>
            <w:r>
              <w:rPr>
                <w:noProof/>
                <w:webHidden/>
              </w:rPr>
              <w:tab/>
            </w:r>
            <w:r>
              <w:rPr>
                <w:noProof/>
                <w:webHidden/>
              </w:rPr>
              <w:fldChar w:fldCharType="begin"/>
            </w:r>
            <w:r>
              <w:rPr>
                <w:noProof/>
                <w:webHidden/>
              </w:rPr>
              <w:instrText xml:space="preserve"> PAGEREF _Toc210637373 \h </w:instrText>
            </w:r>
            <w:r>
              <w:rPr>
                <w:noProof/>
                <w:webHidden/>
              </w:rPr>
            </w:r>
            <w:r>
              <w:rPr>
                <w:noProof/>
                <w:webHidden/>
              </w:rPr>
              <w:fldChar w:fldCharType="separate"/>
            </w:r>
            <w:r>
              <w:rPr>
                <w:noProof/>
                <w:webHidden/>
              </w:rPr>
              <w:t>33</w:t>
            </w:r>
            <w:r>
              <w:rPr>
                <w:noProof/>
                <w:webHidden/>
              </w:rPr>
              <w:fldChar w:fldCharType="end"/>
            </w:r>
          </w:hyperlink>
        </w:p>
        <w:p w14:paraId="4D050CDF" w14:textId="3A45F8E3"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4" w:history="1">
            <w:r w:rsidRPr="004226F7">
              <w:rPr>
                <w:rStyle w:val="Hipervnculo"/>
                <w:noProof/>
                <w:lang w:val="es-ES"/>
              </w:rPr>
              <w:t>4.3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Reglas de aplicación de los estilos</w:t>
            </w:r>
            <w:r>
              <w:rPr>
                <w:noProof/>
                <w:webHidden/>
              </w:rPr>
              <w:tab/>
            </w:r>
            <w:r>
              <w:rPr>
                <w:noProof/>
                <w:webHidden/>
              </w:rPr>
              <w:fldChar w:fldCharType="begin"/>
            </w:r>
            <w:r>
              <w:rPr>
                <w:noProof/>
                <w:webHidden/>
              </w:rPr>
              <w:instrText xml:space="preserve"> PAGEREF _Toc210637374 \h </w:instrText>
            </w:r>
            <w:r>
              <w:rPr>
                <w:noProof/>
                <w:webHidden/>
              </w:rPr>
            </w:r>
            <w:r>
              <w:rPr>
                <w:noProof/>
                <w:webHidden/>
              </w:rPr>
              <w:fldChar w:fldCharType="separate"/>
            </w:r>
            <w:r>
              <w:rPr>
                <w:noProof/>
                <w:webHidden/>
              </w:rPr>
              <w:t>34</w:t>
            </w:r>
            <w:r>
              <w:rPr>
                <w:noProof/>
                <w:webHidden/>
              </w:rPr>
              <w:fldChar w:fldCharType="end"/>
            </w:r>
          </w:hyperlink>
        </w:p>
        <w:p w14:paraId="55CBB06F" w14:textId="5E7A3E45"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5" w:history="1">
            <w:r w:rsidRPr="004226F7">
              <w:rPr>
                <w:rStyle w:val="Hipervnculo"/>
                <w:noProof/>
                <w:lang w:val="es-ES"/>
              </w:rPr>
              <w:t>4.4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Elementos dentro de otros</w:t>
            </w:r>
            <w:r>
              <w:rPr>
                <w:noProof/>
                <w:webHidden/>
              </w:rPr>
              <w:tab/>
            </w:r>
            <w:r>
              <w:rPr>
                <w:noProof/>
                <w:webHidden/>
              </w:rPr>
              <w:fldChar w:fldCharType="begin"/>
            </w:r>
            <w:r>
              <w:rPr>
                <w:noProof/>
                <w:webHidden/>
              </w:rPr>
              <w:instrText xml:space="preserve"> PAGEREF _Toc210637375 \h </w:instrText>
            </w:r>
            <w:r>
              <w:rPr>
                <w:noProof/>
                <w:webHidden/>
              </w:rPr>
            </w:r>
            <w:r>
              <w:rPr>
                <w:noProof/>
                <w:webHidden/>
              </w:rPr>
              <w:fldChar w:fldCharType="separate"/>
            </w:r>
            <w:r>
              <w:rPr>
                <w:noProof/>
                <w:webHidden/>
              </w:rPr>
              <w:t>34</w:t>
            </w:r>
            <w:r>
              <w:rPr>
                <w:noProof/>
                <w:webHidden/>
              </w:rPr>
              <w:fldChar w:fldCharType="end"/>
            </w:r>
          </w:hyperlink>
        </w:p>
        <w:p w14:paraId="023C81F9" w14:textId="1434ABA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6" w:history="1">
            <w:r w:rsidRPr="004226F7">
              <w:rPr>
                <w:rStyle w:val="Hipervnculo"/>
                <w:noProof/>
                <w:lang w:val="es-ES"/>
              </w:rPr>
              <w:t>4.5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Reglas distintas que se aplican al mismo elemento</w:t>
            </w:r>
            <w:r>
              <w:rPr>
                <w:noProof/>
                <w:webHidden/>
              </w:rPr>
              <w:tab/>
            </w:r>
            <w:r>
              <w:rPr>
                <w:noProof/>
                <w:webHidden/>
              </w:rPr>
              <w:fldChar w:fldCharType="begin"/>
            </w:r>
            <w:r>
              <w:rPr>
                <w:noProof/>
                <w:webHidden/>
              </w:rPr>
              <w:instrText xml:space="preserve"> PAGEREF _Toc210637376 \h </w:instrText>
            </w:r>
            <w:r>
              <w:rPr>
                <w:noProof/>
                <w:webHidden/>
              </w:rPr>
            </w:r>
            <w:r>
              <w:rPr>
                <w:noProof/>
                <w:webHidden/>
              </w:rPr>
              <w:fldChar w:fldCharType="separate"/>
            </w:r>
            <w:r>
              <w:rPr>
                <w:noProof/>
                <w:webHidden/>
              </w:rPr>
              <w:t>35</w:t>
            </w:r>
            <w:r>
              <w:rPr>
                <w:noProof/>
                <w:webHidden/>
              </w:rPr>
              <w:fldChar w:fldCharType="end"/>
            </w:r>
          </w:hyperlink>
        </w:p>
        <w:p w14:paraId="6652D34B" w14:textId="0EE11B1D"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77" w:history="1">
            <w:r w:rsidRPr="004226F7">
              <w:rPr>
                <w:rStyle w:val="Hipervnculo"/>
                <w:noProof/>
                <w:lang w:val="es-ES"/>
              </w:rPr>
              <w:t>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Distancias y tamaños</w:t>
            </w:r>
            <w:r>
              <w:rPr>
                <w:noProof/>
                <w:webHidden/>
              </w:rPr>
              <w:tab/>
            </w:r>
            <w:r>
              <w:rPr>
                <w:noProof/>
                <w:webHidden/>
              </w:rPr>
              <w:fldChar w:fldCharType="begin"/>
            </w:r>
            <w:r>
              <w:rPr>
                <w:noProof/>
                <w:webHidden/>
              </w:rPr>
              <w:instrText xml:space="preserve"> PAGEREF _Toc210637377 \h </w:instrText>
            </w:r>
            <w:r>
              <w:rPr>
                <w:noProof/>
                <w:webHidden/>
              </w:rPr>
            </w:r>
            <w:r>
              <w:rPr>
                <w:noProof/>
                <w:webHidden/>
              </w:rPr>
              <w:fldChar w:fldCharType="separate"/>
            </w:r>
            <w:r>
              <w:rPr>
                <w:noProof/>
                <w:webHidden/>
              </w:rPr>
              <w:t>37</w:t>
            </w:r>
            <w:r>
              <w:rPr>
                <w:noProof/>
                <w:webHidden/>
              </w:rPr>
              <w:fldChar w:fldCharType="end"/>
            </w:r>
          </w:hyperlink>
        </w:p>
        <w:p w14:paraId="1280DA0A" w14:textId="7B4F63CB"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8" w:history="1">
            <w:r w:rsidRPr="004226F7">
              <w:rPr>
                <w:rStyle w:val="Hipervnculo"/>
                <w:noProof/>
                <w:lang w:val="es-ES"/>
              </w:rPr>
              <w:t>5.1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Unidades relativas respecto al tipo de letra em, ex y ch</w:t>
            </w:r>
            <w:r>
              <w:rPr>
                <w:noProof/>
                <w:webHidden/>
              </w:rPr>
              <w:tab/>
            </w:r>
            <w:r>
              <w:rPr>
                <w:noProof/>
                <w:webHidden/>
              </w:rPr>
              <w:fldChar w:fldCharType="begin"/>
            </w:r>
            <w:r>
              <w:rPr>
                <w:noProof/>
                <w:webHidden/>
              </w:rPr>
              <w:instrText xml:space="preserve"> PAGEREF _Toc210637378 \h </w:instrText>
            </w:r>
            <w:r>
              <w:rPr>
                <w:noProof/>
                <w:webHidden/>
              </w:rPr>
            </w:r>
            <w:r>
              <w:rPr>
                <w:noProof/>
                <w:webHidden/>
              </w:rPr>
              <w:fldChar w:fldCharType="separate"/>
            </w:r>
            <w:r>
              <w:rPr>
                <w:noProof/>
                <w:webHidden/>
              </w:rPr>
              <w:t>39</w:t>
            </w:r>
            <w:r>
              <w:rPr>
                <w:noProof/>
                <w:webHidden/>
              </w:rPr>
              <w:fldChar w:fldCharType="end"/>
            </w:r>
          </w:hyperlink>
        </w:p>
        <w:p w14:paraId="74396A6D" w14:textId="3810C155"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79" w:history="1">
            <w:r w:rsidRPr="004226F7">
              <w:rPr>
                <w:rStyle w:val="Hipervnculo"/>
                <w:noProof/>
                <w:lang w:val="es-ES"/>
              </w:rPr>
              <w:t>5.2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Unidades relativas respecto al tamaño de la pantalla vw, vh, vmin y vmax</w:t>
            </w:r>
            <w:r>
              <w:rPr>
                <w:noProof/>
                <w:webHidden/>
              </w:rPr>
              <w:tab/>
            </w:r>
            <w:r>
              <w:rPr>
                <w:noProof/>
                <w:webHidden/>
              </w:rPr>
              <w:fldChar w:fldCharType="begin"/>
            </w:r>
            <w:r>
              <w:rPr>
                <w:noProof/>
                <w:webHidden/>
              </w:rPr>
              <w:instrText xml:space="preserve"> PAGEREF _Toc210637379 \h </w:instrText>
            </w:r>
            <w:r>
              <w:rPr>
                <w:noProof/>
                <w:webHidden/>
              </w:rPr>
            </w:r>
            <w:r>
              <w:rPr>
                <w:noProof/>
                <w:webHidden/>
              </w:rPr>
              <w:fldChar w:fldCharType="separate"/>
            </w:r>
            <w:r>
              <w:rPr>
                <w:noProof/>
                <w:webHidden/>
              </w:rPr>
              <w:t>43</w:t>
            </w:r>
            <w:r>
              <w:rPr>
                <w:noProof/>
                <w:webHidden/>
              </w:rPr>
              <w:fldChar w:fldCharType="end"/>
            </w:r>
          </w:hyperlink>
        </w:p>
        <w:p w14:paraId="59B4CBA9" w14:textId="22428CAF"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80" w:history="1">
            <w:r w:rsidRPr="004226F7">
              <w:rPr>
                <w:rStyle w:val="Hipervnculo"/>
                <w:noProof/>
                <w:lang w:val="es-ES"/>
              </w:rPr>
              <w:t>5.3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Unidades absolutas</w:t>
            </w:r>
            <w:r>
              <w:rPr>
                <w:noProof/>
                <w:webHidden/>
              </w:rPr>
              <w:tab/>
            </w:r>
            <w:r>
              <w:rPr>
                <w:noProof/>
                <w:webHidden/>
              </w:rPr>
              <w:fldChar w:fldCharType="begin"/>
            </w:r>
            <w:r>
              <w:rPr>
                <w:noProof/>
                <w:webHidden/>
              </w:rPr>
              <w:instrText xml:space="preserve"> PAGEREF _Toc210637380 \h </w:instrText>
            </w:r>
            <w:r>
              <w:rPr>
                <w:noProof/>
                <w:webHidden/>
              </w:rPr>
            </w:r>
            <w:r>
              <w:rPr>
                <w:noProof/>
                <w:webHidden/>
              </w:rPr>
              <w:fldChar w:fldCharType="separate"/>
            </w:r>
            <w:r>
              <w:rPr>
                <w:noProof/>
                <w:webHidden/>
              </w:rPr>
              <w:t>45</w:t>
            </w:r>
            <w:r>
              <w:rPr>
                <w:noProof/>
                <w:webHidden/>
              </w:rPr>
              <w:fldChar w:fldCharType="end"/>
            </w:r>
          </w:hyperlink>
        </w:p>
        <w:p w14:paraId="07F5FA2D" w14:textId="3ABD8C3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81" w:history="1">
            <w:r w:rsidRPr="004226F7">
              <w:rPr>
                <w:rStyle w:val="Hipervnculo"/>
                <w:noProof/>
                <w:lang w:val="es-ES"/>
              </w:rPr>
              <w:t>5.4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Redefinición de la unidad px en CSS 3</w:t>
            </w:r>
            <w:r>
              <w:rPr>
                <w:noProof/>
                <w:webHidden/>
              </w:rPr>
              <w:tab/>
            </w:r>
            <w:r>
              <w:rPr>
                <w:noProof/>
                <w:webHidden/>
              </w:rPr>
              <w:fldChar w:fldCharType="begin"/>
            </w:r>
            <w:r>
              <w:rPr>
                <w:noProof/>
                <w:webHidden/>
              </w:rPr>
              <w:instrText xml:space="preserve"> PAGEREF _Toc210637381 \h </w:instrText>
            </w:r>
            <w:r>
              <w:rPr>
                <w:noProof/>
                <w:webHidden/>
              </w:rPr>
            </w:r>
            <w:r>
              <w:rPr>
                <w:noProof/>
                <w:webHidden/>
              </w:rPr>
              <w:fldChar w:fldCharType="separate"/>
            </w:r>
            <w:r>
              <w:rPr>
                <w:noProof/>
                <w:webHidden/>
              </w:rPr>
              <w:t>46</w:t>
            </w:r>
            <w:r>
              <w:rPr>
                <w:noProof/>
                <w:webHidden/>
              </w:rPr>
              <w:fldChar w:fldCharType="end"/>
            </w:r>
          </w:hyperlink>
        </w:p>
        <w:p w14:paraId="028B336B" w14:textId="3AF26C65"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82" w:history="1">
            <w:r w:rsidRPr="004226F7">
              <w:rPr>
                <w:rStyle w:val="Hipervnculo"/>
                <w:noProof/>
                <w:lang w:val="es-ES"/>
              </w:rPr>
              <w:t>5.5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Unidades recomendadas en estos apuntes</w:t>
            </w:r>
            <w:r>
              <w:rPr>
                <w:noProof/>
                <w:webHidden/>
              </w:rPr>
              <w:tab/>
            </w:r>
            <w:r>
              <w:rPr>
                <w:noProof/>
                <w:webHidden/>
              </w:rPr>
              <w:fldChar w:fldCharType="begin"/>
            </w:r>
            <w:r>
              <w:rPr>
                <w:noProof/>
                <w:webHidden/>
              </w:rPr>
              <w:instrText xml:space="preserve"> PAGEREF _Toc210637382 \h </w:instrText>
            </w:r>
            <w:r>
              <w:rPr>
                <w:noProof/>
                <w:webHidden/>
              </w:rPr>
            </w:r>
            <w:r>
              <w:rPr>
                <w:noProof/>
                <w:webHidden/>
              </w:rPr>
              <w:fldChar w:fldCharType="separate"/>
            </w:r>
            <w:r>
              <w:rPr>
                <w:noProof/>
                <w:webHidden/>
              </w:rPr>
              <w:t>46</w:t>
            </w:r>
            <w:r>
              <w:rPr>
                <w:noProof/>
                <w:webHidden/>
              </w:rPr>
              <w:fldChar w:fldCharType="end"/>
            </w:r>
          </w:hyperlink>
        </w:p>
        <w:p w14:paraId="314043A6" w14:textId="6FC6E218"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83" w:history="1">
            <w:r w:rsidRPr="004226F7">
              <w:rPr>
                <w:rStyle w:val="Hipervnculo"/>
                <w:noProof/>
                <w:lang w:val="es-ES"/>
              </w:rPr>
              <w:t>5.6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La función de CSS calc()</w:t>
            </w:r>
            <w:r>
              <w:rPr>
                <w:noProof/>
                <w:webHidden/>
              </w:rPr>
              <w:tab/>
            </w:r>
            <w:r>
              <w:rPr>
                <w:noProof/>
                <w:webHidden/>
              </w:rPr>
              <w:fldChar w:fldCharType="begin"/>
            </w:r>
            <w:r>
              <w:rPr>
                <w:noProof/>
                <w:webHidden/>
              </w:rPr>
              <w:instrText xml:space="preserve"> PAGEREF _Toc210637383 \h </w:instrText>
            </w:r>
            <w:r>
              <w:rPr>
                <w:noProof/>
                <w:webHidden/>
              </w:rPr>
            </w:r>
            <w:r>
              <w:rPr>
                <w:noProof/>
                <w:webHidden/>
              </w:rPr>
              <w:fldChar w:fldCharType="separate"/>
            </w:r>
            <w:r>
              <w:rPr>
                <w:noProof/>
                <w:webHidden/>
              </w:rPr>
              <w:t>47</w:t>
            </w:r>
            <w:r>
              <w:rPr>
                <w:noProof/>
                <w:webHidden/>
              </w:rPr>
              <w:fldChar w:fldCharType="end"/>
            </w:r>
          </w:hyperlink>
        </w:p>
        <w:p w14:paraId="096FFE7E" w14:textId="1D69DDC8"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84" w:history="1">
            <w:r w:rsidRPr="004226F7">
              <w:rPr>
                <w:rStyle w:val="Hipervnculo"/>
                <w:noProof/>
                <w:lang w:val="es-ES"/>
              </w:rPr>
              <w:t>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Colores</w:t>
            </w:r>
            <w:r>
              <w:rPr>
                <w:noProof/>
                <w:webHidden/>
              </w:rPr>
              <w:tab/>
            </w:r>
            <w:r>
              <w:rPr>
                <w:noProof/>
                <w:webHidden/>
              </w:rPr>
              <w:fldChar w:fldCharType="begin"/>
            </w:r>
            <w:r>
              <w:rPr>
                <w:noProof/>
                <w:webHidden/>
              </w:rPr>
              <w:instrText xml:space="preserve"> PAGEREF _Toc210637384 \h </w:instrText>
            </w:r>
            <w:r>
              <w:rPr>
                <w:noProof/>
                <w:webHidden/>
              </w:rPr>
            </w:r>
            <w:r>
              <w:rPr>
                <w:noProof/>
                <w:webHidden/>
              </w:rPr>
              <w:fldChar w:fldCharType="separate"/>
            </w:r>
            <w:r>
              <w:rPr>
                <w:noProof/>
                <w:webHidden/>
              </w:rPr>
              <w:t>48</w:t>
            </w:r>
            <w:r>
              <w:rPr>
                <w:noProof/>
                <w:webHidden/>
              </w:rPr>
              <w:fldChar w:fldCharType="end"/>
            </w:r>
          </w:hyperlink>
        </w:p>
        <w:p w14:paraId="2882E152" w14:textId="731CC29D"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85" w:history="1">
            <w:r w:rsidRPr="004226F7">
              <w:rPr>
                <w:rStyle w:val="Hipervnculo"/>
                <w:noProof/>
                <w:lang w:val="es-ES"/>
              </w:rPr>
              <w:t>7</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Consultas de medios (media queries)</w:t>
            </w:r>
            <w:r>
              <w:rPr>
                <w:noProof/>
                <w:webHidden/>
              </w:rPr>
              <w:tab/>
            </w:r>
            <w:r>
              <w:rPr>
                <w:noProof/>
                <w:webHidden/>
              </w:rPr>
              <w:fldChar w:fldCharType="begin"/>
            </w:r>
            <w:r>
              <w:rPr>
                <w:noProof/>
                <w:webHidden/>
              </w:rPr>
              <w:instrText xml:space="preserve"> PAGEREF _Toc210637385 \h </w:instrText>
            </w:r>
            <w:r>
              <w:rPr>
                <w:noProof/>
                <w:webHidden/>
              </w:rPr>
            </w:r>
            <w:r>
              <w:rPr>
                <w:noProof/>
                <w:webHidden/>
              </w:rPr>
              <w:fldChar w:fldCharType="separate"/>
            </w:r>
            <w:r>
              <w:rPr>
                <w:noProof/>
                <w:webHidden/>
              </w:rPr>
              <w:t>51</w:t>
            </w:r>
            <w:r>
              <w:rPr>
                <w:noProof/>
                <w:webHidden/>
              </w:rPr>
              <w:fldChar w:fldCharType="end"/>
            </w:r>
          </w:hyperlink>
        </w:p>
        <w:p w14:paraId="400ACD72" w14:textId="3E3BFDFC"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86" w:history="1">
            <w:r w:rsidRPr="004226F7">
              <w:rPr>
                <w:rStyle w:val="Hipervnculo"/>
                <w:noProof/>
                <w:lang w:val="es-ES"/>
              </w:rPr>
              <w:t>7.1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Características del dispositivo: media queries</w:t>
            </w:r>
            <w:r>
              <w:rPr>
                <w:noProof/>
                <w:webHidden/>
              </w:rPr>
              <w:tab/>
            </w:r>
            <w:r>
              <w:rPr>
                <w:noProof/>
                <w:webHidden/>
              </w:rPr>
              <w:fldChar w:fldCharType="begin"/>
            </w:r>
            <w:r>
              <w:rPr>
                <w:noProof/>
                <w:webHidden/>
              </w:rPr>
              <w:instrText xml:space="preserve"> PAGEREF _Toc210637386 \h </w:instrText>
            </w:r>
            <w:r>
              <w:rPr>
                <w:noProof/>
                <w:webHidden/>
              </w:rPr>
            </w:r>
            <w:r>
              <w:rPr>
                <w:noProof/>
                <w:webHidden/>
              </w:rPr>
              <w:fldChar w:fldCharType="separate"/>
            </w:r>
            <w:r>
              <w:rPr>
                <w:noProof/>
                <w:webHidden/>
              </w:rPr>
              <w:t>52</w:t>
            </w:r>
            <w:r>
              <w:rPr>
                <w:noProof/>
                <w:webHidden/>
              </w:rPr>
              <w:fldChar w:fldCharType="end"/>
            </w:r>
          </w:hyperlink>
        </w:p>
        <w:p w14:paraId="79787344" w14:textId="679B8D8F"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87" w:history="1">
            <w:r w:rsidRPr="004226F7">
              <w:rPr>
                <w:rStyle w:val="Hipervnculo"/>
                <w:noProof/>
                <w:lang w:val="es-ES"/>
              </w:rPr>
              <w:t>8</w:t>
            </w:r>
            <w:r>
              <w:rPr>
                <w:rFonts w:asciiTheme="minorHAnsi" w:eastAsiaTheme="minorEastAsia" w:hAnsiTheme="minorHAnsi" w:cstheme="minorBidi"/>
                <w:noProof/>
                <w:kern w:val="2"/>
                <w:lang w:val="es-ES"/>
                <w14:ligatures w14:val="standardContextual"/>
              </w:rPr>
              <w:tab/>
            </w:r>
            <w:r w:rsidRPr="004226F7">
              <w:rPr>
                <w:rStyle w:val="Hipervnculo"/>
                <w:noProof/>
                <w:lang w:val="es-ES"/>
              </w:rPr>
              <w:t>Buenas prácticas para escribir hojas de estilo</w:t>
            </w:r>
            <w:r>
              <w:rPr>
                <w:noProof/>
                <w:webHidden/>
              </w:rPr>
              <w:tab/>
            </w:r>
            <w:r>
              <w:rPr>
                <w:noProof/>
                <w:webHidden/>
              </w:rPr>
              <w:fldChar w:fldCharType="begin"/>
            </w:r>
            <w:r>
              <w:rPr>
                <w:noProof/>
                <w:webHidden/>
              </w:rPr>
              <w:instrText xml:space="preserve"> PAGEREF _Toc210637387 \h </w:instrText>
            </w:r>
            <w:r>
              <w:rPr>
                <w:noProof/>
                <w:webHidden/>
              </w:rPr>
            </w:r>
            <w:r>
              <w:rPr>
                <w:noProof/>
                <w:webHidden/>
              </w:rPr>
              <w:fldChar w:fldCharType="separate"/>
            </w:r>
            <w:r>
              <w:rPr>
                <w:noProof/>
                <w:webHidden/>
              </w:rPr>
              <w:t>56</w:t>
            </w:r>
            <w:r>
              <w:rPr>
                <w:noProof/>
                <w:webHidden/>
              </w:rPr>
              <w:fldChar w:fldCharType="end"/>
            </w:r>
          </w:hyperlink>
        </w:p>
        <w:p w14:paraId="1CEAE447" w14:textId="75573E05" w:rsidR="002D147E" w:rsidRDefault="002D147E">
          <w:pPr>
            <w:pStyle w:val="TDC1"/>
            <w:tabs>
              <w:tab w:val="left" w:pos="480"/>
              <w:tab w:val="right" w:leader="dot" w:pos="9912"/>
            </w:tabs>
            <w:rPr>
              <w:rFonts w:asciiTheme="minorHAnsi" w:eastAsiaTheme="minorEastAsia" w:hAnsiTheme="minorHAnsi" w:cstheme="minorBidi"/>
              <w:noProof/>
              <w:kern w:val="2"/>
              <w:lang w:val="es-ES"/>
              <w14:ligatures w14:val="standardContextual"/>
            </w:rPr>
          </w:pPr>
          <w:hyperlink w:anchor="_Toc210637388" w:history="1">
            <w:r w:rsidRPr="004226F7">
              <w:rPr>
                <w:rStyle w:val="Hipervnculo"/>
                <w:noProof/>
                <w:lang w:val="es-ES"/>
              </w:rPr>
              <w:t>9</w:t>
            </w:r>
            <w:r>
              <w:rPr>
                <w:rFonts w:asciiTheme="minorHAnsi" w:eastAsiaTheme="minorEastAsia" w:hAnsiTheme="minorHAnsi" w:cstheme="minorBidi"/>
                <w:noProof/>
                <w:kern w:val="2"/>
                <w:lang w:val="es-ES"/>
                <w14:ligatures w14:val="standardContextual"/>
              </w:rPr>
              <w:tab/>
            </w:r>
            <w:r w:rsidRPr="004226F7">
              <w:rPr>
                <w:rStyle w:val="Hipervnculo"/>
                <w:noProof/>
                <w:lang w:val="es-ES"/>
              </w:rPr>
              <w:t>Qué es una guía de estilo</w:t>
            </w:r>
            <w:r>
              <w:rPr>
                <w:noProof/>
                <w:webHidden/>
              </w:rPr>
              <w:tab/>
            </w:r>
            <w:r>
              <w:rPr>
                <w:noProof/>
                <w:webHidden/>
              </w:rPr>
              <w:fldChar w:fldCharType="begin"/>
            </w:r>
            <w:r>
              <w:rPr>
                <w:noProof/>
                <w:webHidden/>
              </w:rPr>
              <w:instrText xml:space="preserve"> PAGEREF _Toc210637388 \h </w:instrText>
            </w:r>
            <w:r>
              <w:rPr>
                <w:noProof/>
                <w:webHidden/>
              </w:rPr>
            </w:r>
            <w:r>
              <w:rPr>
                <w:noProof/>
                <w:webHidden/>
              </w:rPr>
              <w:fldChar w:fldCharType="separate"/>
            </w:r>
            <w:r>
              <w:rPr>
                <w:noProof/>
                <w:webHidden/>
              </w:rPr>
              <w:t>56</w:t>
            </w:r>
            <w:r>
              <w:rPr>
                <w:noProof/>
                <w:webHidden/>
              </w:rPr>
              <w:fldChar w:fldCharType="end"/>
            </w:r>
          </w:hyperlink>
        </w:p>
        <w:p w14:paraId="7A4432E8" w14:textId="439BB91E"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89" w:history="1">
            <w:r w:rsidRPr="004226F7">
              <w:rPr>
                <w:rStyle w:val="Hipervnculo"/>
                <w:noProof/>
                <w:lang w:val="es-ES"/>
              </w:rPr>
              <w:t>10</w:t>
            </w:r>
            <w:r>
              <w:rPr>
                <w:rFonts w:asciiTheme="minorHAnsi" w:eastAsiaTheme="minorEastAsia" w:hAnsiTheme="minorHAnsi" w:cstheme="minorBidi"/>
                <w:noProof/>
                <w:kern w:val="2"/>
                <w:lang w:val="es-ES"/>
                <w14:ligatures w14:val="standardContextual"/>
              </w:rPr>
              <w:tab/>
            </w:r>
            <w:r w:rsidRPr="004226F7">
              <w:rPr>
                <w:rStyle w:val="Hipervnculo"/>
                <w:noProof/>
                <w:lang w:val="es-ES"/>
              </w:rPr>
              <w:t>Fuentes y tipos de letra en CSS</w:t>
            </w:r>
            <w:r>
              <w:rPr>
                <w:noProof/>
                <w:webHidden/>
              </w:rPr>
              <w:tab/>
            </w:r>
            <w:r>
              <w:rPr>
                <w:noProof/>
                <w:webHidden/>
              </w:rPr>
              <w:fldChar w:fldCharType="begin"/>
            </w:r>
            <w:r>
              <w:rPr>
                <w:noProof/>
                <w:webHidden/>
              </w:rPr>
              <w:instrText xml:space="preserve"> PAGEREF _Toc210637389 \h </w:instrText>
            </w:r>
            <w:r>
              <w:rPr>
                <w:noProof/>
                <w:webHidden/>
              </w:rPr>
            </w:r>
            <w:r>
              <w:rPr>
                <w:noProof/>
                <w:webHidden/>
              </w:rPr>
              <w:fldChar w:fldCharType="separate"/>
            </w:r>
            <w:r>
              <w:rPr>
                <w:noProof/>
                <w:webHidden/>
              </w:rPr>
              <w:t>61</w:t>
            </w:r>
            <w:r>
              <w:rPr>
                <w:noProof/>
                <w:webHidden/>
              </w:rPr>
              <w:fldChar w:fldCharType="end"/>
            </w:r>
          </w:hyperlink>
        </w:p>
        <w:p w14:paraId="2561FA8D" w14:textId="14939D8A"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90" w:history="1">
            <w:r w:rsidRPr="004226F7">
              <w:rPr>
                <w:rStyle w:val="Hipervnculo"/>
                <w:noProof/>
                <w:lang w:val="es-ES"/>
              </w:rPr>
              <w:t>10.1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Interlineado: line-height</w:t>
            </w:r>
            <w:r>
              <w:rPr>
                <w:noProof/>
                <w:webHidden/>
              </w:rPr>
              <w:tab/>
            </w:r>
            <w:r>
              <w:rPr>
                <w:noProof/>
                <w:webHidden/>
              </w:rPr>
              <w:fldChar w:fldCharType="begin"/>
            </w:r>
            <w:r>
              <w:rPr>
                <w:noProof/>
                <w:webHidden/>
              </w:rPr>
              <w:instrText xml:space="preserve"> PAGEREF _Toc210637390 \h </w:instrText>
            </w:r>
            <w:r>
              <w:rPr>
                <w:noProof/>
                <w:webHidden/>
              </w:rPr>
            </w:r>
            <w:r>
              <w:rPr>
                <w:noProof/>
                <w:webHidden/>
              </w:rPr>
              <w:fldChar w:fldCharType="separate"/>
            </w:r>
            <w:r>
              <w:rPr>
                <w:noProof/>
                <w:webHidden/>
              </w:rPr>
              <w:t>61</w:t>
            </w:r>
            <w:r>
              <w:rPr>
                <w:noProof/>
                <w:webHidden/>
              </w:rPr>
              <w:fldChar w:fldCharType="end"/>
            </w:r>
          </w:hyperlink>
        </w:p>
        <w:p w14:paraId="3AD5A7E6" w14:textId="2EF5A5C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91" w:history="1">
            <w:r w:rsidRPr="004226F7">
              <w:rPr>
                <w:rStyle w:val="Hipervnculo"/>
                <w:noProof/>
                <w:lang w:val="es-ES"/>
              </w:rPr>
              <w:t>10.2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La propiedades de fuente</w:t>
            </w:r>
            <w:r>
              <w:rPr>
                <w:noProof/>
                <w:webHidden/>
              </w:rPr>
              <w:tab/>
            </w:r>
            <w:r>
              <w:rPr>
                <w:noProof/>
                <w:webHidden/>
              </w:rPr>
              <w:fldChar w:fldCharType="begin"/>
            </w:r>
            <w:r>
              <w:rPr>
                <w:noProof/>
                <w:webHidden/>
              </w:rPr>
              <w:instrText xml:space="preserve"> PAGEREF _Toc210637391 \h </w:instrText>
            </w:r>
            <w:r>
              <w:rPr>
                <w:noProof/>
                <w:webHidden/>
              </w:rPr>
            </w:r>
            <w:r>
              <w:rPr>
                <w:noProof/>
                <w:webHidden/>
              </w:rPr>
              <w:fldChar w:fldCharType="separate"/>
            </w:r>
            <w:r>
              <w:rPr>
                <w:noProof/>
                <w:webHidden/>
              </w:rPr>
              <w:t>63</w:t>
            </w:r>
            <w:r>
              <w:rPr>
                <w:noProof/>
                <w:webHidden/>
              </w:rPr>
              <w:fldChar w:fldCharType="end"/>
            </w:r>
          </w:hyperlink>
        </w:p>
        <w:p w14:paraId="3196F0A2" w14:textId="491CC525"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92" w:history="1">
            <w:r w:rsidRPr="004226F7">
              <w:rPr>
                <w:rStyle w:val="Hipervnculo"/>
                <w:noProof/>
                <w:lang w:val="es-ES"/>
              </w:rPr>
              <w:t>10.3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Añadiendo fuentes externas a nuestra css</w:t>
            </w:r>
            <w:r>
              <w:rPr>
                <w:noProof/>
                <w:webHidden/>
              </w:rPr>
              <w:tab/>
            </w:r>
            <w:r>
              <w:rPr>
                <w:noProof/>
                <w:webHidden/>
              </w:rPr>
              <w:fldChar w:fldCharType="begin"/>
            </w:r>
            <w:r>
              <w:rPr>
                <w:noProof/>
                <w:webHidden/>
              </w:rPr>
              <w:instrText xml:space="preserve"> PAGEREF _Toc210637392 \h </w:instrText>
            </w:r>
            <w:r>
              <w:rPr>
                <w:noProof/>
                <w:webHidden/>
              </w:rPr>
            </w:r>
            <w:r>
              <w:rPr>
                <w:noProof/>
                <w:webHidden/>
              </w:rPr>
              <w:fldChar w:fldCharType="separate"/>
            </w:r>
            <w:r>
              <w:rPr>
                <w:noProof/>
                <w:webHidden/>
              </w:rPr>
              <w:t>69</w:t>
            </w:r>
            <w:r>
              <w:rPr>
                <w:noProof/>
                <w:webHidden/>
              </w:rPr>
              <w:fldChar w:fldCharType="end"/>
            </w:r>
          </w:hyperlink>
        </w:p>
        <w:p w14:paraId="069A34AC" w14:textId="4B533F42"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393" w:history="1">
            <w:r w:rsidRPr="004226F7">
              <w:rPr>
                <w:rStyle w:val="Hipervnculo"/>
                <w:noProof/>
                <w:lang w:val="es-ES"/>
              </w:rPr>
              <w:t>10.3.1 Buscando fuentes en Google fonts</w:t>
            </w:r>
            <w:r>
              <w:rPr>
                <w:noProof/>
                <w:webHidden/>
              </w:rPr>
              <w:tab/>
            </w:r>
            <w:r>
              <w:rPr>
                <w:noProof/>
                <w:webHidden/>
              </w:rPr>
              <w:fldChar w:fldCharType="begin"/>
            </w:r>
            <w:r>
              <w:rPr>
                <w:noProof/>
                <w:webHidden/>
              </w:rPr>
              <w:instrText xml:space="preserve"> PAGEREF _Toc210637393 \h </w:instrText>
            </w:r>
            <w:r>
              <w:rPr>
                <w:noProof/>
                <w:webHidden/>
              </w:rPr>
            </w:r>
            <w:r>
              <w:rPr>
                <w:noProof/>
                <w:webHidden/>
              </w:rPr>
              <w:fldChar w:fldCharType="separate"/>
            </w:r>
            <w:r>
              <w:rPr>
                <w:noProof/>
                <w:webHidden/>
              </w:rPr>
              <w:t>70</w:t>
            </w:r>
            <w:r>
              <w:rPr>
                <w:noProof/>
                <w:webHidden/>
              </w:rPr>
              <w:fldChar w:fldCharType="end"/>
            </w:r>
          </w:hyperlink>
        </w:p>
        <w:p w14:paraId="64E35857" w14:textId="703C227D"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94" w:history="1">
            <w:r w:rsidRPr="004226F7">
              <w:rPr>
                <w:rStyle w:val="Hipervnculo"/>
                <w:noProof/>
                <w:lang w:val="es-ES"/>
              </w:rPr>
              <w:t>11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Columnas</w:t>
            </w:r>
            <w:r>
              <w:rPr>
                <w:noProof/>
                <w:webHidden/>
              </w:rPr>
              <w:tab/>
            </w:r>
            <w:r>
              <w:rPr>
                <w:noProof/>
                <w:webHidden/>
              </w:rPr>
              <w:fldChar w:fldCharType="begin"/>
            </w:r>
            <w:r>
              <w:rPr>
                <w:noProof/>
                <w:webHidden/>
              </w:rPr>
              <w:instrText xml:space="preserve"> PAGEREF _Toc210637394 \h </w:instrText>
            </w:r>
            <w:r>
              <w:rPr>
                <w:noProof/>
                <w:webHidden/>
              </w:rPr>
            </w:r>
            <w:r>
              <w:rPr>
                <w:noProof/>
                <w:webHidden/>
              </w:rPr>
              <w:fldChar w:fldCharType="separate"/>
            </w:r>
            <w:r>
              <w:rPr>
                <w:noProof/>
                <w:webHidden/>
              </w:rPr>
              <w:t>76</w:t>
            </w:r>
            <w:r>
              <w:rPr>
                <w:noProof/>
                <w:webHidden/>
              </w:rPr>
              <w:fldChar w:fldCharType="end"/>
            </w:r>
          </w:hyperlink>
        </w:p>
        <w:p w14:paraId="00C0E1BE" w14:textId="0ACCDBAB"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95" w:history="1">
            <w:r w:rsidRPr="004226F7">
              <w:rPr>
                <w:rStyle w:val="Hipervnculo"/>
                <w:noProof/>
                <w:lang w:val="es-ES"/>
              </w:rPr>
              <w:t>12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Ejercicio</w:t>
            </w:r>
            <w:r>
              <w:rPr>
                <w:noProof/>
                <w:webHidden/>
              </w:rPr>
              <w:tab/>
            </w:r>
            <w:r>
              <w:rPr>
                <w:noProof/>
                <w:webHidden/>
              </w:rPr>
              <w:fldChar w:fldCharType="begin"/>
            </w:r>
            <w:r>
              <w:rPr>
                <w:noProof/>
                <w:webHidden/>
              </w:rPr>
              <w:instrText xml:space="preserve"> PAGEREF _Toc210637395 \h </w:instrText>
            </w:r>
            <w:r>
              <w:rPr>
                <w:noProof/>
                <w:webHidden/>
              </w:rPr>
            </w:r>
            <w:r>
              <w:rPr>
                <w:noProof/>
                <w:webHidden/>
              </w:rPr>
              <w:fldChar w:fldCharType="separate"/>
            </w:r>
            <w:r>
              <w:rPr>
                <w:noProof/>
                <w:webHidden/>
              </w:rPr>
              <w:t>80</w:t>
            </w:r>
            <w:r>
              <w:rPr>
                <w:noProof/>
                <w:webHidden/>
              </w:rPr>
              <w:fldChar w:fldCharType="end"/>
            </w:r>
          </w:hyperlink>
        </w:p>
        <w:p w14:paraId="02A0EB3A" w14:textId="47B7A46F"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96" w:history="1">
            <w:r w:rsidRPr="004226F7">
              <w:rPr>
                <w:rStyle w:val="Hipervnculo"/>
                <w:noProof/>
                <w:lang w:val="es-ES"/>
              </w:rPr>
              <w:t>13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Alineación de texto</w:t>
            </w:r>
            <w:r>
              <w:rPr>
                <w:noProof/>
                <w:webHidden/>
              </w:rPr>
              <w:tab/>
            </w:r>
            <w:r>
              <w:rPr>
                <w:noProof/>
                <w:webHidden/>
              </w:rPr>
              <w:fldChar w:fldCharType="begin"/>
            </w:r>
            <w:r>
              <w:rPr>
                <w:noProof/>
                <w:webHidden/>
              </w:rPr>
              <w:instrText xml:space="preserve"> PAGEREF _Toc210637396 \h </w:instrText>
            </w:r>
            <w:r>
              <w:rPr>
                <w:noProof/>
                <w:webHidden/>
              </w:rPr>
            </w:r>
            <w:r>
              <w:rPr>
                <w:noProof/>
                <w:webHidden/>
              </w:rPr>
              <w:fldChar w:fldCharType="separate"/>
            </w:r>
            <w:r>
              <w:rPr>
                <w:noProof/>
                <w:webHidden/>
              </w:rPr>
              <w:t>80</w:t>
            </w:r>
            <w:r>
              <w:rPr>
                <w:noProof/>
                <w:webHidden/>
              </w:rPr>
              <w:fldChar w:fldCharType="end"/>
            </w:r>
          </w:hyperlink>
        </w:p>
        <w:p w14:paraId="726CC232" w14:textId="12B4811C"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97" w:history="1">
            <w:r w:rsidRPr="004226F7">
              <w:rPr>
                <w:rStyle w:val="Hipervnculo"/>
                <w:noProof/>
                <w:lang w:val="es-ES"/>
              </w:rPr>
              <w:t>14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Modelo de caja</w:t>
            </w:r>
            <w:r>
              <w:rPr>
                <w:noProof/>
                <w:webHidden/>
              </w:rPr>
              <w:tab/>
            </w:r>
            <w:r>
              <w:rPr>
                <w:noProof/>
                <w:webHidden/>
              </w:rPr>
              <w:fldChar w:fldCharType="begin"/>
            </w:r>
            <w:r>
              <w:rPr>
                <w:noProof/>
                <w:webHidden/>
              </w:rPr>
              <w:instrText xml:space="preserve"> PAGEREF _Toc210637397 \h </w:instrText>
            </w:r>
            <w:r>
              <w:rPr>
                <w:noProof/>
                <w:webHidden/>
              </w:rPr>
            </w:r>
            <w:r>
              <w:rPr>
                <w:noProof/>
                <w:webHidden/>
              </w:rPr>
              <w:fldChar w:fldCharType="separate"/>
            </w:r>
            <w:r>
              <w:rPr>
                <w:noProof/>
                <w:webHidden/>
              </w:rPr>
              <w:t>83</w:t>
            </w:r>
            <w:r>
              <w:rPr>
                <w:noProof/>
                <w:webHidden/>
              </w:rPr>
              <w:fldChar w:fldCharType="end"/>
            </w:r>
          </w:hyperlink>
        </w:p>
        <w:p w14:paraId="5162F15C" w14:textId="22CD3C88"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398" w:history="1">
            <w:r w:rsidRPr="004226F7">
              <w:rPr>
                <w:rStyle w:val="Hipervnculo"/>
                <w:noProof/>
                <w:lang w:val="es-ES"/>
              </w:rPr>
              <w:t>15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Bordes</w:t>
            </w:r>
            <w:r>
              <w:rPr>
                <w:noProof/>
                <w:webHidden/>
              </w:rPr>
              <w:tab/>
            </w:r>
            <w:r>
              <w:rPr>
                <w:noProof/>
                <w:webHidden/>
              </w:rPr>
              <w:fldChar w:fldCharType="begin"/>
            </w:r>
            <w:r>
              <w:rPr>
                <w:noProof/>
                <w:webHidden/>
              </w:rPr>
              <w:instrText xml:space="preserve"> PAGEREF _Toc210637398 \h </w:instrText>
            </w:r>
            <w:r>
              <w:rPr>
                <w:noProof/>
                <w:webHidden/>
              </w:rPr>
            </w:r>
            <w:r>
              <w:rPr>
                <w:noProof/>
                <w:webHidden/>
              </w:rPr>
              <w:fldChar w:fldCharType="separate"/>
            </w:r>
            <w:r>
              <w:rPr>
                <w:noProof/>
                <w:webHidden/>
              </w:rPr>
              <w:t>87</w:t>
            </w:r>
            <w:r>
              <w:rPr>
                <w:noProof/>
                <w:webHidden/>
              </w:rPr>
              <w:fldChar w:fldCharType="end"/>
            </w:r>
          </w:hyperlink>
        </w:p>
        <w:p w14:paraId="5BD22505" w14:textId="7FD99EE2"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399" w:history="1">
            <w:r w:rsidRPr="004226F7">
              <w:rPr>
                <w:rStyle w:val="Hipervnculo"/>
                <w:noProof/>
                <w:lang w:val="es-ES"/>
              </w:rPr>
              <w:t>15.1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Bordes con imágenes</w:t>
            </w:r>
            <w:r>
              <w:rPr>
                <w:noProof/>
                <w:webHidden/>
              </w:rPr>
              <w:tab/>
            </w:r>
            <w:r>
              <w:rPr>
                <w:noProof/>
                <w:webHidden/>
              </w:rPr>
              <w:fldChar w:fldCharType="begin"/>
            </w:r>
            <w:r>
              <w:rPr>
                <w:noProof/>
                <w:webHidden/>
              </w:rPr>
              <w:instrText xml:space="preserve"> PAGEREF _Toc210637399 \h </w:instrText>
            </w:r>
            <w:r>
              <w:rPr>
                <w:noProof/>
                <w:webHidden/>
              </w:rPr>
            </w:r>
            <w:r>
              <w:rPr>
                <w:noProof/>
                <w:webHidden/>
              </w:rPr>
              <w:fldChar w:fldCharType="separate"/>
            </w:r>
            <w:r>
              <w:rPr>
                <w:noProof/>
                <w:webHidden/>
              </w:rPr>
              <w:t>97</w:t>
            </w:r>
            <w:r>
              <w:rPr>
                <w:noProof/>
                <w:webHidden/>
              </w:rPr>
              <w:fldChar w:fldCharType="end"/>
            </w:r>
          </w:hyperlink>
        </w:p>
        <w:p w14:paraId="27E31F6A" w14:textId="5FC99CBC"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00" w:history="1">
            <w:r w:rsidRPr="004226F7">
              <w:rPr>
                <w:rStyle w:val="Hipervnculo"/>
                <w:noProof/>
                <w:lang w:val="es-ES"/>
              </w:rPr>
              <w:t>16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Sombras</w:t>
            </w:r>
            <w:r>
              <w:rPr>
                <w:noProof/>
                <w:webHidden/>
              </w:rPr>
              <w:tab/>
            </w:r>
            <w:r>
              <w:rPr>
                <w:noProof/>
                <w:webHidden/>
              </w:rPr>
              <w:fldChar w:fldCharType="begin"/>
            </w:r>
            <w:r>
              <w:rPr>
                <w:noProof/>
                <w:webHidden/>
              </w:rPr>
              <w:instrText xml:space="preserve"> PAGEREF _Toc210637400 \h </w:instrText>
            </w:r>
            <w:r>
              <w:rPr>
                <w:noProof/>
                <w:webHidden/>
              </w:rPr>
            </w:r>
            <w:r>
              <w:rPr>
                <w:noProof/>
                <w:webHidden/>
              </w:rPr>
              <w:fldChar w:fldCharType="separate"/>
            </w:r>
            <w:r>
              <w:rPr>
                <w:noProof/>
                <w:webHidden/>
              </w:rPr>
              <w:t>101</w:t>
            </w:r>
            <w:r>
              <w:rPr>
                <w:noProof/>
                <w:webHidden/>
              </w:rPr>
              <w:fldChar w:fldCharType="end"/>
            </w:r>
          </w:hyperlink>
        </w:p>
        <w:p w14:paraId="4F38DCE1" w14:textId="01FE52C3"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01" w:history="1">
            <w:r w:rsidRPr="004226F7">
              <w:rPr>
                <w:rStyle w:val="Hipervnculo"/>
                <w:noProof/>
                <w:lang w:val="es-ES"/>
              </w:rPr>
              <w:t>17</w:t>
            </w:r>
            <w:r>
              <w:rPr>
                <w:rFonts w:asciiTheme="minorHAnsi" w:eastAsiaTheme="minorEastAsia" w:hAnsiTheme="minorHAnsi" w:cstheme="minorBidi"/>
                <w:noProof/>
                <w:kern w:val="2"/>
                <w:lang w:val="es-ES"/>
                <w14:ligatures w14:val="standardContextual"/>
              </w:rPr>
              <w:tab/>
            </w:r>
            <w:r w:rsidRPr="004226F7">
              <w:rPr>
                <w:rStyle w:val="Hipervnculo"/>
                <w:noProof/>
                <w:lang w:val="es-ES"/>
              </w:rPr>
              <w:t>CSS: Márgenes exteriores e interiores</w:t>
            </w:r>
            <w:r>
              <w:rPr>
                <w:noProof/>
                <w:webHidden/>
              </w:rPr>
              <w:tab/>
            </w:r>
            <w:r>
              <w:rPr>
                <w:noProof/>
                <w:webHidden/>
              </w:rPr>
              <w:fldChar w:fldCharType="begin"/>
            </w:r>
            <w:r>
              <w:rPr>
                <w:noProof/>
                <w:webHidden/>
              </w:rPr>
              <w:instrText xml:space="preserve"> PAGEREF _Toc210637401 \h </w:instrText>
            </w:r>
            <w:r>
              <w:rPr>
                <w:noProof/>
                <w:webHidden/>
              </w:rPr>
            </w:r>
            <w:r>
              <w:rPr>
                <w:noProof/>
                <w:webHidden/>
              </w:rPr>
              <w:fldChar w:fldCharType="separate"/>
            </w:r>
            <w:r>
              <w:rPr>
                <w:noProof/>
                <w:webHidden/>
              </w:rPr>
              <w:t>105</w:t>
            </w:r>
            <w:r>
              <w:rPr>
                <w:noProof/>
                <w:webHidden/>
              </w:rPr>
              <w:fldChar w:fldCharType="end"/>
            </w:r>
          </w:hyperlink>
        </w:p>
        <w:p w14:paraId="537E867E" w14:textId="31918A40"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02" w:history="1">
            <w:r w:rsidRPr="004226F7">
              <w:rPr>
                <w:rStyle w:val="Hipervnculo"/>
                <w:noProof/>
                <w:lang w:val="es-ES"/>
              </w:rPr>
              <w:t>18</w:t>
            </w:r>
            <w:r>
              <w:rPr>
                <w:rFonts w:asciiTheme="minorHAnsi" w:eastAsiaTheme="minorEastAsia" w:hAnsiTheme="minorHAnsi" w:cstheme="minorBidi"/>
                <w:noProof/>
                <w:kern w:val="2"/>
                <w:lang w:val="es-ES"/>
                <w14:ligatures w14:val="standardContextual"/>
              </w:rPr>
              <w:tab/>
            </w:r>
            <w:r w:rsidRPr="004226F7">
              <w:rPr>
                <w:rStyle w:val="Hipervnculo"/>
                <w:noProof/>
                <w:lang w:val="es-ES"/>
              </w:rPr>
              <w:t>Fondos</w:t>
            </w:r>
            <w:r>
              <w:rPr>
                <w:noProof/>
                <w:webHidden/>
              </w:rPr>
              <w:tab/>
            </w:r>
            <w:r>
              <w:rPr>
                <w:noProof/>
                <w:webHidden/>
              </w:rPr>
              <w:fldChar w:fldCharType="begin"/>
            </w:r>
            <w:r>
              <w:rPr>
                <w:noProof/>
                <w:webHidden/>
              </w:rPr>
              <w:instrText xml:space="preserve"> PAGEREF _Toc210637402 \h </w:instrText>
            </w:r>
            <w:r>
              <w:rPr>
                <w:noProof/>
                <w:webHidden/>
              </w:rPr>
            </w:r>
            <w:r>
              <w:rPr>
                <w:noProof/>
                <w:webHidden/>
              </w:rPr>
              <w:fldChar w:fldCharType="separate"/>
            </w:r>
            <w:r>
              <w:rPr>
                <w:noProof/>
                <w:webHidden/>
              </w:rPr>
              <w:t>118</w:t>
            </w:r>
            <w:r>
              <w:rPr>
                <w:noProof/>
                <w:webHidden/>
              </w:rPr>
              <w:fldChar w:fldCharType="end"/>
            </w:r>
          </w:hyperlink>
        </w:p>
        <w:p w14:paraId="37FA790C" w14:textId="1A167730"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03" w:history="1">
            <w:r w:rsidRPr="004226F7">
              <w:rPr>
                <w:rStyle w:val="Hipervnculo"/>
                <w:noProof/>
                <w:lang w:val="es-ES"/>
              </w:rPr>
              <w:t>19</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Practicas de formas en CSS</w:t>
            </w:r>
            <w:r>
              <w:rPr>
                <w:noProof/>
                <w:webHidden/>
              </w:rPr>
              <w:tab/>
            </w:r>
            <w:r>
              <w:rPr>
                <w:noProof/>
                <w:webHidden/>
              </w:rPr>
              <w:fldChar w:fldCharType="begin"/>
            </w:r>
            <w:r>
              <w:rPr>
                <w:noProof/>
                <w:webHidden/>
              </w:rPr>
              <w:instrText xml:space="preserve"> PAGEREF _Toc210637403 \h </w:instrText>
            </w:r>
            <w:r>
              <w:rPr>
                <w:noProof/>
                <w:webHidden/>
              </w:rPr>
            </w:r>
            <w:r>
              <w:rPr>
                <w:noProof/>
                <w:webHidden/>
              </w:rPr>
              <w:fldChar w:fldCharType="separate"/>
            </w:r>
            <w:r>
              <w:rPr>
                <w:noProof/>
                <w:webHidden/>
              </w:rPr>
              <w:t>126</w:t>
            </w:r>
            <w:r>
              <w:rPr>
                <w:noProof/>
                <w:webHidden/>
              </w:rPr>
              <w:fldChar w:fldCharType="end"/>
            </w:r>
          </w:hyperlink>
        </w:p>
        <w:p w14:paraId="1F02A311" w14:textId="403E9FFD"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04" w:history="1">
            <w:r w:rsidRPr="004226F7">
              <w:rPr>
                <w:rStyle w:val="Hipervnculo"/>
                <w:noProof/>
                <w:lang w:val="es-ES"/>
              </w:rPr>
              <w:t>19.1.1 Forma 1</w:t>
            </w:r>
            <w:r>
              <w:rPr>
                <w:noProof/>
                <w:webHidden/>
              </w:rPr>
              <w:tab/>
            </w:r>
            <w:r>
              <w:rPr>
                <w:noProof/>
                <w:webHidden/>
              </w:rPr>
              <w:fldChar w:fldCharType="begin"/>
            </w:r>
            <w:r>
              <w:rPr>
                <w:noProof/>
                <w:webHidden/>
              </w:rPr>
              <w:instrText xml:space="preserve"> PAGEREF _Toc210637404 \h </w:instrText>
            </w:r>
            <w:r>
              <w:rPr>
                <w:noProof/>
                <w:webHidden/>
              </w:rPr>
            </w:r>
            <w:r>
              <w:rPr>
                <w:noProof/>
                <w:webHidden/>
              </w:rPr>
              <w:fldChar w:fldCharType="separate"/>
            </w:r>
            <w:r>
              <w:rPr>
                <w:noProof/>
                <w:webHidden/>
              </w:rPr>
              <w:t>126</w:t>
            </w:r>
            <w:r>
              <w:rPr>
                <w:noProof/>
                <w:webHidden/>
              </w:rPr>
              <w:fldChar w:fldCharType="end"/>
            </w:r>
          </w:hyperlink>
        </w:p>
        <w:p w14:paraId="4336979F" w14:textId="54A133D5"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05" w:history="1">
            <w:r w:rsidRPr="004226F7">
              <w:rPr>
                <w:rStyle w:val="Hipervnculo"/>
                <w:noProof/>
                <w:lang w:val="es-ES"/>
              </w:rPr>
              <w:t>19.1.2 Ejercicio Forma2</w:t>
            </w:r>
            <w:r>
              <w:rPr>
                <w:noProof/>
                <w:webHidden/>
              </w:rPr>
              <w:tab/>
            </w:r>
            <w:r>
              <w:rPr>
                <w:noProof/>
                <w:webHidden/>
              </w:rPr>
              <w:fldChar w:fldCharType="begin"/>
            </w:r>
            <w:r>
              <w:rPr>
                <w:noProof/>
                <w:webHidden/>
              </w:rPr>
              <w:instrText xml:space="preserve"> PAGEREF _Toc210637405 \h </w:instrText>
            </w:r>
            <w:r>
              <w:rPr>
                <w:noProof/>
                <w:webHidden/>
              </w:rPr>
            </w:r>
            <w:r>
              <w:rPr>
                <w:noProof/>
                <w:webHidden/>
              </w:rPr>
              <w:fldChar w:fldCharType="separate"/>
            </w:r>
            <w:r>
              <w:rPr>
                <w:noProof/>
                <w:webHidden/>
              </w:rPr>
              <w:t>129</w:t>
            </w:r>
            <w:r>
              <w:rPr>
                <w:noProof/>
                <w:webHidden/>
              </w:rPr>
              <w:fldChar w:fldCharType="end"/>
            </w:r>
          </w:hyperlink>
        </w:p>
        <w:p w14:paraId="20637D70" w14:textId="23FC78EE"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06" w:history="1">
            <w:r w:rsidRPr="004226F7">
              <w:rPr>
                <w:rStyle w:val="Hipervnculo"/>
                <w:noProof/>
                <w:lang w:val="es-ES"/>
              </w:rPr>
              <w:t>19.1.3 La forma 3</w:t>
            </w:r>
            <w:r>
              <w:rPr>
                <w:noProof/>
                <w:webHidden/>
              </w:rPr>
              <w:tab/>
            </w:r>
            <w:r>
              <w:rPr>
                <w:noProof/>
                <w:webHidden/>
              </w:rPr>
              <w:fldChar w:fldCharType="begin"/>
            </w:r>
            <w:r>
              <w:rPr>
                <w:noProof/>
                <w:webHidden/>
              </w:rPr>
              <w:instrText xml:space="preserve"> PAGEREF _Toc210637406 \h </w:instrText>
            </w:r>
            <w:r>
              <w:rPr>
                <w:noProof/>
                <w:webHidden/>
              </w:rPr>
            </w:r>
            <w:r>
              <w:rPr>
                <w:noProof/>
                <w:webHidden/>
              </w:rPr>
              <w:fldChar w:fldCharType="separate"/>
            </w:r>
            <w:r>
              <w:rPr>
                <w:noProof/>
                <w:webHidden/>
              </w:rPr>
              <w:t>131</w:t>
            </w:r>
            <w:r>
              <w:rPr>
                <w:noProof/>
                <w:webHidden/>
              </w:rPr>
              <w:fldChar w:fldCharType="end"/>
            </w:r>
          </w:hyperlink>
        </w:p>
        <w:p w14:paraId="23D000E4" w14:textId="583D4008"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07" w:history="1">
            <w:r w:rsidRPr="004226F7">
              <w:rPr>
                <w:rStyle w:val="Hipervnculo"/>
                <w:noProof/>
                <w:lang w:val="es-ES"/>
              </w:rPr>
              <w:t>19.1.4 Ejercicio forma 4 y 5.</w:t>
            </w:r>
            <w:r>
              <w:rPr>
                <w:noProof/>
                <w:webHidden/>
              </w:rPr>
              <w:tab/>
            </w:r>
            <w:r>
              <w:rPr>
                <w:noProof/>
                <w:webHidden/>
              </w:rPr>
              <w:fldChar w:fldCharType="begin"/>
            </w:r>
            <w:r>
              <w:rPr>
                <w:noProof/>
                <w:webHidden/>
              </w:rPr>
              <w:instrText xml:space="preserve"> PAGEREF _Toc210637407 \h </w:instrText>
            </w:r>
            <w:r>
              <w:rPr>
                <w:noProof/>
                <w:webHidden/>
              </w:rPr>
            </w:r>
            <w:r>
              <w:rPr>
                <w:noProof/>
                <w:webHidden/>
              </w:rPr>
              <w:fldChar w:fldCharType="separate"/>
            </w:r>
            <w:r>
              <w:rPr>
                <w:noProof/>
                <w:webHidden/>
              </w:rPr>
              <w:t>132</w:t>
            </w:r>
            <w:r>
              <w:rPr>
                <w:noProof/>
                <w:webHidden/>
              </w:rPr>
              <w:fldChar w:fldCharType="end"/>
            </w:r>
          </w:hyperlink>
        </w:p>
        <w:p w14:paraId="7DBEDE13" w14:textId="446058B3"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08" w:history="1">
            <w:r w:rsidRPr="004226F7">
              <w:rPr>
                <w:rStyle w:val="Hipervnculo"/>
                <w:noProof/>
                <w:lang w:val="es-ES"/>
              </w:rPr>
              <w:t>19.1.5 Código del ejemplo completo</w:t>
            </w:r>
            <w:r>
              <w:rPr>
                <w:noProof/>
                <w:webHidden/>
              </w:rPr>
              <w:tab/>
            </w:r>
            <w:r>
              <w:rPr>
                <w:noProof/>
                <w:webHidden/>
              </w:rPr>
              <w:fldChar w:fldCharType="begin"/>
            </w:r>
            <w:r>
              <w:rPr>
                <w:noProof/>
                <w:webHidden/>
              </w:rPr>
              <w:instrText xml:space="preserve"> PAGEREF _Toc210637408 \h </w:instrText>
            </w:r>
            <w:r>
              <w:rPr>
                <w:noProof/>
                <w:webHidden/>
              </w:rPr>
            </w:r>
            <w:r>
              <w:rPr>
                <w:noProof/>
                <w:webHidden/>
              </w:rPr>
              <w:fldChar w:fldCharType="separate"/>
            </w:r>
            <w:r>
              <w:rPr>
                <w:noProof/>
                <w:webHidden/>
              </w:rPr>
              <w:t>134</w:t>
            </w:r>
            <w:r>
              <w:rPr>
                <w:noProof/>
                <w:webHidden/>
              </w:rPr>
              <w:fldChar w:fldCharType="end"/>
            </w:r>
          </w:hyperlink>
        </w:p>
        <w:p w14:paraId="1E5A8866" w14:textId="52C2C115"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09" w:history="1">
            <w:r w:rsidRPr="004226F7">
              <w:rPr>
                <w:rStyle w:val="Hipervnculo"/>
                <w:noProof/>
                <w:lang w:val="es-ES"/>
              </w:rPr>
              <w:t>20</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Listas en css</w:t>
            </w:r>
            <w:r>
              <w:rPr>
                <w:noProof/>
                <w:webHidden/>
              </w:rPr>
              <w:tab/>
            </w:r>
            <w:r>
              <w:rPr>
                <w:noProof/>
                <w:webHidden/>
              </w:rPr>
              <w:fldChar w:fldCharType="begin"/>
            </w:r>
            <w:r>
              <w:rPr>
                <w:noProof/>
                <w:webHidden/>
              </w:rPr>
              <w:instrText xml:space="preserve"> PAGEREF _Toc210637409 \h </w:instrText>
            </w:r>
            <w:r>
              <w:rPr>
                <w:noProof/>
                <w:webHidden/>
              </w:rPr>
            </w:r>
            <w:r>
              <w:rPr>
                <w:noProof/>
                <w:webHidden/>
              </w:rPr>
              <w:fldChar w:fldCharType="separate"/>
            </w:r>
            <w:r>
              <w:rPr>
                <w:noProof/>
                <w:webHidden/>
              </w:rPr>
              <w:t>139</w:t>
            </w:r>
            <w:r>
              <w:rPr>
                <w:noProof/>
                <w:webHidden/>
              </w:rPr>
              <w:fldChar w:fldCharType="end"/>
            </w:r>
          </w:hyperlink>
        </w:p>
        <w:p w14:paraId="122F7086" w14:textId="1193C041"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10" w:history="1">
            <w:r w:rsidRPr="004226F7">
              <w:rPr>
                <w:rStyle w:val="Hipervnculo"/>
                <w:noProof/>
                <w:lang w:val="es-ES"/>
              </w:rPr>
              <w:t>21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Tablas</w:t>
            </w:r>
            <w:r>
              <w:rPr>
                <w:noProof/>
                <w:webHidden/>
              </w:rPr>
              <w:tab/>
            </w:r>
            <w:r>
              <w:rPr>
                <w:noProof/>
                <w:webHidden/>
              </w:rPr>
              <w:fldChar w:fldCharType="begin"/>
            </w:r>
            <w:r>
              <w:rPr>
                <w:noProof/>
                <w:webHidden/>
              </w:rPr>
              <w:instrText xml:space="preserve"> PAGEREF _Toc210637410 \h </w:instrText>
            </w:r>
            <w:r>
              <w:rPr>
                <w:noProof/>
                <w:webHidden/>
              </w:rPr>
            </w:r>
            <w:r>
              <w:rPr>
                <w:noProof/>
                <w:webHidden/>
              </w:rPr>
              <w:fldChar w:fldCharType="separate"/>
            </w:r>
            <w:r>
              <w:rPr>
                <w:noProof/>
                <w:webHidden/>
              </w:rPr>
              <w:t>141</w:t>
            </w:r>
            <w:r>
              <w:rPr>
                <w:noProof/>
                <w:webHidden/>
              </w:rPr>
              <w:fldChar w:fldCharType="end"/>
            </w:r>
          </w:hyperlink>
        </w:p>
        <w:p w14:paraId="40FC7263" w14:textId="67889EFE"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11" w:history="1">
            <w:r w:rsidRPr="004226F7">
              <w:rPr>
                <w:rStyle w:val="Hipervnculo"/>
                <w:noProof/>
                <w:lang w:val="es-ES"/>
              </w:rPr>
              <w:t>21.1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Ejemplo de tabla con CSS</w:t>
            </w:r>
            <w:r>
              <w:rPr>
                <w:noProof/>
                <w:webHidden/>
              </w:rPr>
              <w:tab/>
            </w:r>
            <w:r>
              <w:rPr>
                <w:noProof/>
                <w:webHidden/>
              </w:rPr>
              <w:fldChar w:fldCharType="begin"/>
            </w:r>
            <w:r>
              <w:rPr>
                <w:noProof/>
                <w:webHidden/>
              </w:rPr>
              <w:instrText xml:space="preserve"> PAGEREF _Toc210637411 \h </w:instrText>
            </w:r>
            <w:r>
              <w:rPr>
                <w:noProof/>
                <w:webHidden/>
              </w:rPr>
            </w:r>
            <w:r>
              <w:rPr>
                <w:noProof/>
                <w:webHidden/>
              </w:rPr>
              <w:fldChar w:fldCharType="separate"/>
            </w:r>
            <w:r>
              <w:rPr>
                <w:noProof/>
                <w:webHidden/>
              </w:rPr>
              <w:t>146</w:t>
            </w:r>
            <w:r>
              <w:rPr>
                <w:noProof/>
                <w:webHidden/>
              </w:rPr>
              <w:fldChar w:fldCharType="end"/>
            </w:r>
          </w:hyperlink>
        </w:p>
        <w:p w14:paraId="2FBD122A" w14:textId="17A012E5"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12" w:history="1">
            <w:r w:rsidRPr="004226F7">
              <w:rPr>
                <w:rStyle w:val="Hipervnculo"/>
                <w:noProof/>
                <w:lang w:val="es-ES"/>
              </w:rPr>
              <w:t>22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Posicionamiento</w:t>
            </w:r>
            <w:r>
              <w:rPr>
                <w:noProof/>
                <w:webHidden/>
              </w:rPr>
              <w:tab/>
            </w:r>
            <w:r>
              <w:rPr>
                <w:noProof/>
                <w:webHidden/>
              </w:rPr>
              <w:fldChar w:fldCharType="begin"/>
            </w:r>
            <w:r>
              <w:rPr>
                <w:noProof/>
                <w:webHidden/>
              </w:rPr>
              <w:instrText xml:space="preserve"> PAGEREF _Toc210637412 \h </w:instrText>
            </w:r>
            <w:r>
              <w:rPr>
                <w:noProof/>
                <w:webHidden/>
              </w:rPr>
            </w:r>
            <w:r>
              <w:rPr>
                <w:noProof/>
                <w:webHidden/>
              </w:rPr>
              <w:fldChar w:fldCharType="separate"/>
            </w:r>
            <w:r>
              <w:rPr>
                <w:noProof/>
                <w:webHidden/>
              </w:rPr>
              <w:t>149</w:t>
            </w:r>
            <w:r>
              <w:rPr>
                <w:noProof/>
                <w:webHidden/>
              </w:rPr>
              <w:fldChar w:fldCharType="end"/>
            </w:r>
          </w:hyperlink>
        </w:p>
        <w:p w14:paraId="036E92B4" w14:textId="1FB9718D"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13" w:history="1">
            <w:r w:rsidRPr="004226F7">
              <w:rPr>
                <w:rStyle w:val="Hipervnculo"/>
                <w:noProof/>
                <w:lang w:val="es-ES"/>
              </w:rPr>
              <w:t>22.1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Tipos de Posicionamiento</w:t>
            </w:r>
            <w:r>
              <w:rPr>
                <w:noProof/>
                <w:webHidden/>
              </w:rPr>
              <w:tab/>
            </w:r>
            <w:r>
              <w:rPr>
                <w:noProof/>
                <w:webHidden/>
              </w:rPr>
              <w:fldChar w:fldCharType="begin"/>
            </w:r>
            <w:r>
              <w:rPr>
                <w:noProof/>
                <w:webHidden/>
              </w:rPr>
              <w:instrText xml:space="preserve"> PAGEREF _Toc210637413 \h </w:instrText>
            </w:r>
            <w:r>
              <w:rPr>
                <w:noProof/>
                <w:webHidden/>
              </w:rPr>
            </w:r>
            <w:r>
              <w:rPr>
                <w:noProof/>
                <w:webHidden/>
              </w:rPr>
              <w:fldChar w:fldCharType="separate"/>
            </w:r>
            <w:r>
              <w:rPr>
                <w:noProof/>
                <w:webHidden/>
              </w:rPr>
              <w:t>152</w:t>
            </w:r>
            <w:r>
              <w:rPr>
                <w:noProof/>
                <w:webHidden/>
              </w:rPr>
              <w:fldChar w:fldCharType="end"/>
            </w:r>
          </w:hyperlink>
        </w:p>
        <w:p w14:paraId="43FEB4C5" w14:textId="1EE73F8F"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4" w:history="1">
            <w:r w:rsidRPr="004226F7">
              <w:rPr>
                <w:rStyle w:val="Hipervnculo"/>
                <w:noProof/>
                <w:lang w:val="es-ES"/>
              </w:rPr>
              <w:t>22.1.1 Posicionamiento absoluto estático: static</w:t>
            </w:r>
            <w:r>
              <w:rPr>
                <w:noProof/>
                <w:webHidden/>
              </w:rPr>
              <w:tab/>
            </w:r>
            <w:r>
              <w:rPr>
                <w:noProof/>
                <w:webHidden/>
              </w:rPr>
              <w:fldChar w:fldCharType="begin"/>
            </w:r>
            <w:r>
              <w:rPr>
                <w:noProof/>
                <w:webHidden/>
              </w:rPr>
              <w:instrText xml:space="preserve"> PAGEREF _Toc210637414 \h </w:instrText>
            </w:r>
            <w:r>
              <w:rPr>
                <w:noProof/>
                <w:webHidden/>
              </w:rPr>
            </w:r>
            <w:r>
              <w:rPr>
                <w:noProof/>
                <w:webHidden/>
              </w:rPr>
              <w:fldChar w:fldCharType="separate"/>
            </w:r>
            <w:r>
              <w:rPr>
                <w:noProof/>
                <w:webHidden/>
              </w:rPr>
              <w:t>152</w:t>
            </w:r>
            <w:r>
              <w:rPr>
                <w:noProof/>
                <w:webHidden/>
              </w:rPr>
              <w:fldChar w:fldCharType="end"/>
            </w:r>
          </w:hyperlink>
        </w:p>
        <w:p w14:paraId="1D69B7F2" w14:textId="091A31A1"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5" w:history="1">
            <w:r w:rsidRPr="004226F7">
              <w:rPr>
                <w:rStyle w:val="Hipervnculo"/>
                <w:noProof/>
                <w:lang w:val="es-ES"/>
              </w:rPr>
              <w:t>22.1.2 Posicionamiento relativo: relative</w:t>
            </w:r>
            <w:r>
              <w:rPr>
                <w:noProof/>
                <w:webHidden/>
              </w:rPr>
              <w:tab/>
            </w:r>
            <w:r>
              <w:rPr>
                <w:noProof/>
                <w:webHidden/>
              </w:rPr>
              <w:fldChar w:fldCharType="begin"/>
            </w:r>
            <w:r>
              <w:rPr>
                <w:noProof/>
                <w:webHidden/>
              </w:rPr>
              <w:instrText xml:space="preserve"> PAGEREF _Toc210637415 \h </w:instrText>
            </w:r>
            <w:r>
              <w:rPr>
                <w:noProof/>
                <w:webHidden/>
              </w:rPr>
            </w:r>
            <w:r>
              <w:rPr>
                <w:noProof/>
                <w:webHidden/>
              </w:rPr>
              <w:fldChar w:fldCharType="separate"/>
            </w:r>
            <w:r>
              <w:rPr>
                <w:noProof/>
                <w:webHidden/>
              </w:rPr>
              <w:t>153</w:t>
            </w:r>
            <w:r>
              <w:rPr>
                <w:noProof/>
                <w:webHidden/>
              </w:rPr>
              <w:fldChar w:fldCharType="end"/>
            </w:r>
          </w:hyperlink>
        </w:p>
        <w:p w14:paraId="7BC2723D" w14:textId="7BEC5B04"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6" w:history="1">
            <w:r w:rsidRPr="004226F7">
              <w:rPr>
                <w:rStyle w:val="Hipervnculo"/>
                <w:noProof/>
                <w:lang w:val="es-ES"/>
              </w:rPr>
              <w:t>22.1.3 Posicionamiento absoluto fijo y absoluto: propiedades top, right, bottom, left, width, height</w:t>
            </w:r>
            <w:r>
              <w:rPr>
                <w:noProof/>
                <w:webHidden/>
              </w:rPr>
              <w:tab/>
            </w:r>
            <w:r>
              <w:rPr>
                <w:noProof/>
                <w:webHidden/>
              </w:rPr>
              <w:fldChar w:fldCharType="begin"/>
            </w:r>
            <w:r>
              <w:rPr>
                <w:noProof/>
                <w:webHidden/>
              </w:rPr>
              <w:instrText xml:space="preserve"> PAGEREF _Toc210637416 \h </w:instrText>
            </w:r>
            <w:r>
              <w:rPr>
                <w:noProof/>
                <w:webHidden/>
              </w:rPr>
            </w:r>
            <w:r>
              <w:rPr>
                <w:noProof/>
                <w:webHidden/>
              </w:rPr>
              <w:fldChar w:fldCharType="separate"/>
            </w:r>
            <w:r>
              <w:rPr>
                <w:noProof/>
                <w:webHidden/>
              </w:rPr>
              <w:t>155</w:t>
            </w:r>
            <w:r>
              <w:rPr>
                <w:noProof/>
                <w:webHidden/>
              </w:rPr>
              <w:fldChar w:fldCharType="end"/>
            </w:r>
          </w:hyperlink>
        </w:p>
        <w:p w14:paraId="6DA57842" w14:textId="24FC41DE"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7" w:history="1">
            <w:r w:rsidRPr="004226F7">
              <w:rPr>
                <w:rStyle w:val="Hipervnculo"/>
                <w:noProof/>
                <w:lang w:val="es-ES"/>
              </w:rPr>
              <w:t>22.1.4 Posicionamiento absoluto fijo: fixed</w:t>
            </w:r>
            <w:r>
              <w:rPr>
                <w:noProof/>
                <w:webHidden/>
              </w:rPr>
              <w:tab/>
            </w:r>
            <w:r>
              <w:rPr>
                <w:noProof/>
                <w:webHidden/>
              </w:rPr>
              <w:fldChar w:fldCharType="begin"/>
            </w:r>
            <w:r>
              <w:rPr>
                <w:noProof/>
                <w:webHidden/>
              </w:rPr>
              <w:instrText xml:space="preserve"> PAGEREF _Toc210637417 \h </w:instrText>
            </w:r>
            <w:r>
              <w:rPr>
                <w:noProof/>
                <w:webHidden/>
              </w:rPr>
            </w:r>
            <w:r>
              <w:rPr>
                <w:noProof/>
                <w:webHidden/>
              </w:rPr>
              <w:fldChar w:fldCharType="separate"/>
            </w:r>
            <w:r>
              <w:rPr>
                <w:noProof/>
                <w:webHidden/>
              </w:rPr>
              <w:t>159</w:t>
            </w:r>
            <w:r>
              <w:rPr>
                <w:noProof/>
                <w:webHidden/>
              </w:rPr>
              <w:fldChar w:fldCharType="end"/>
            </w:r>
          </w:hyperlink>
        </w:p>
        <w:p w14:paraId="00035D9D" w14:textId="1322187B"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8" w:history="1">
            <w:r w:rsidRPr="004226F7">
              <w:rPr>
                <w:rStyle w:val="Hipervnculo"/>
                <w:noProof/>
                <w:lang w:val="es-ES"/>
              </w:rPr>
              <w:t>22.1.5 La propiedad z-index</w:t>
            </w:r>
            <w:r>
              <w:rPr>
                <w:noProof/>
                <w:webHidden/>
              </w:rPr>
              <w:tab/>
            </w:r>
            <w:r>
              <w:rPr>
                <w:noProof/>
                <w:webHidden/>
              </w:rPr>
              <w:fldChar w:fldCharType="begin"/>
            </w:r>
            <w:r>
              <w:rPr>
                <w:noProof/>
                <w:webHidden/>
              </w:rPr>
              <w:instrText xml:space="preserve"> PAGEREF _Toc210637418 \h </w:instrText>
            </w:r>
            <w:r>
              <w:rPr>
                <w:noProof/>
                <w:webHidden/>
              </w:rPr>
            </w:r>
            <w:r>
              <w:rPr>
                <w:noProof/>
                <w:webHidden/>
              </w:rPr>
              <w:fldChar w:fldCharType="separate"/>
            </w:r>
            <w:r>
              <w:rPr>
                <w:noProof/>
                <w:webHidden/>
              </w:rPr>
              <w:t>160</w:t>
            </w:r>
            <w:r>
              <w:rPr>
                <w:noProof/>
                <w:webHidden/>
              </w:rPr>
              <w:fldChar w:fldCharType="end"/>
            </w:r>
          </w:hyperlink>
        </w:p>
        <w:p w14:paraId="1C2AF73A" w14:textId="2ED11E39"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19" w:history="1">
            <w:r w:rsidRPr="004226F7">
              <w:rPr>
                <w:rStyle w:val="Hipervnculo"/>
                <w:noProof/>
                <w:lang w:val="es-ES"/>
              </w:rPr>
              <w:t>22.1.6 Posicionamiento float</w:t>
            </w:r>
            <w:r>
              <w:rPr>
                <w:noProof/>
                <w:webHidden/>
              </w:rPr>
              <w:tab/>
            </w:r>
            <w:r>
              <w:rPr>
                <w:noProof/>
                <w:webHidden/>
              </w:rPr>
              <w:fldChar w:fldCharType="begin"/>
            </w:r>
            <w:r>
              <w:rPr>
                <w:noProof/>
                <w:webHidden/>
              </w:rPr>
              <w:instrText xml:space="preserve"> PAGEREF _Toc210637419 \h </w:instrText>
            </w:r>
            <w:r>
              <w:rPr>
                <w:noProof/>
                <w:webHidden/>
              </w:rPr>
            </w:r>
            <w:r>
              <w:rPr>
                <w:noProof/>
                <w:webHidden/>
              </w:rPr>
              <w:fldChar w:fldCharType="separate"/>
            </w:r>
            <w:r>
              <w:rPr>
                <w:noProof/>
                <w:webHidden/>
              </w:rPr>
              <w:t>164</w:t>
            </w:r>
            <w:r>
              <w:rPr>
                <w:noProof/>
                <w:webHidden/>
              </w:rPr>
              <w:fldChar w:fldCharType="end"/>
            </w:r>
          </w:hyperlink>
        </w:p>
        <w:p w14:paraId="375B1F79" w14:textId="229A96A0"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0" w:history="1">
            <w:r w:rsidRPr="004226F7">
              <w:rPr>
                <w:rStyle w:val="Hipervnculo"/>
                <w:noProof/>
                <w:lang w:val="es-ES"/>
              </w:rPr>
              <w:t>22.2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Uso de float para crear un Layout en nuestra página web</w:t>
            </w:r>
            <w:r>
              <w:rPr>
                <w:noProof/>
                <w:webHidden/>
              </w:rPr>
              <w:tab/>
            </w:r>
            <w:r>
              <w:rPr>
                <w:noProof/>
                <w:webHidden/>
              </w:rPr>
              <w:fldChar w:fldCharType="begin"/>
            </w:r>
            <w:r>
              <w:rPr>
                <w:noProof/>
                <w:webHidden/>
              </w:rPr>
              <w:instrText xml:space="preserve"> PAGEREF _Toc210637420 \h </w:instrText>
            </w:r>
            <w:r>
              <w:rPr>
                <w:noProof/>
                <w:webHidden/>
              </w:rPr>
            </w:r>
            <w:r>
              <w:rPr>
                <w:noProof/>
                <w:webHidden/>
              </w:rPr>
              <w:fldChar w:fldCharType="separate"/>
            </w:r>
            <w:r>
              <w:rPr>
                <w:noProof/>
                <w:webHidden/>
              </w:rPr>
              <w:t>169</w:t>
            </w:r>
            <w:r>
              <w:rPr>
                <w:noProof/>
                <w:webHidden/>
              </w:rPr>
              <w:fldChar w:fldCharType="end"/>
            </w:r>
          </w:hyperlink>
        </w:p>
        <w:p w14:paraId="3DD33D7C" w14:textId="20EBF17B"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1" w:history="1">
            <w:r w:rsidRPr="004226F7">
              <w:rPr>
                <w:rStyle w:val="Hipervnculo"/>
                <w:noProof/>
                <w:lang w:val="es-ES"/>
              </w:rPr>
              <w:t>22.3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Posicionando con la propiedad inline-block.</w:t>
            </w:r>
            <w:r>
              <w:rPr>
                <w:noProof/>
                <w:webHidden/>
              </w:rPr>
              <w:tab/>
            </w:r>
            <w:r>
              <w:rPr>
                <w:noProof/>
                <w:webHidden/>
              </w:rPr>
              <w:fldChar w:fldCharType="begin"/>
            </w:r>
            <w:r>
              <w:rPr>
                <w:noProof/>
                <w:webHidden/>
              </w:rPr>
              <w:instrText xml:space="preserve"> PAGEREF _Toc210637421 \h </w:instrText>
            </w:r>
            <w:r>
              <w:rPr>
                <w:noProof/>
                <w:webHidden/>
              </w:rPr>
            </w:r>
            <w:r>
              <w:rPr>
                <w:noProof/>
                <w:webHidden/>
              </w:rPr>
              <w:fldChar w:fldCharType="separate"/>
            </w:r>
            <w:r>
              <w:rPr>
                <w:noProof/>
                <w:webHidden/>
              </w:rPr>
              <w:t>174</w:t>
            </w:r>
            <w:r>
              <w:rPr>
                <w:noProof/>
                <w:webHidden/>
              </w:rPr>
              <w:fldChar w:fldCharType="end"/>
            </w:r>
          </w:hyperlink>
        </w:p>
        <w:p w14:paraId="6BEA9C01" w14:textId="6E1FC39D"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2" w:history="1">
            <w:r w:rsidRPr="004226F7">
              <w:rPr>
                <w:rStyle w:val="Hipervnculo"/>
                <w:noProof/>
                <w:lang w:val="es-ES"/>
              </w:rPr>
              <w:t>22.4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Practica avanzada Menú desplegable en HTML y CSS con la propiedad display:none. Para quien quiera aprender más</w:t>
            </w:r>
            <w:r>
              <w:rPr>
                <w:noProof/>
                <w:webHidden/>
              </w:rPr>
              <w:tab/>
            </w:r>
            <w:r>
              <w:rPr>
                <w:noProof/>
                <w:webHidden/>
              </w:rPr>
              <w:fldChar w:fldCharType="begin"/>
            </w:r>
            <w:r>
              <w:rPr>
                <w:noProof/>
                <w:webHidden/>
              </w:rPr>
              <w:instrText xml:space="preserve"> PAGEREF _Toc210637422 \h </w:instrText>
            </w:r>
            <w:r>
              <w:rPr>
                <w:noProof/>
                <w:webHidden/>
              </w:rPr>
            </w:r>
            <w:r>
              <w:rPr>
                <w:noProof/>
                <w:webHidden/>
              </w:rPr>
              <w:fldChar w:fldCharType="separate"/>
            </w:r>
            <w:r>
              <w:rPr>
                <w:noProof/>
                <w:webHidden/>
              </w:rPr>
              <w:t>179</w:t>
            </w:r>
            <w:r>
              <w:rPr>
                <w:noProof/>
                <w:webHidden/>
              </w:rPr>
              <w:fldChar w:fldCharType="end"/>
            </w:r>
          </w:hyperlink>
        </w:p>
        <w:p w14:paraId="226FCA07" w14:textId="4A9118CE"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23" w:history="1">
            <w:r w:rsidRPr="004226F7">
              <w:rPr>
                <w:rStyle w:val="Hipervnculo"/>
                <w:noProof/>
                <w:lang w:val="es-ES"/>
              </w:rPr>
              <w:t>23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Posicionando formas y usando bordes, sombreados, backgrounds e imágenes en CSS</w:t>
            </w:r>
            <w:r>
              <w:rPr>
                <w:noProof/>
                <w:webHidden/>
              </w:rPr>
              <w:tab/>
            </w:r>
            <w:r>
              <w:rPr>
                <w:noProof/>
                <w:webHidden/>
              </w:rPr>
              <w:fldChar w:fldCharType="begin"/>
            </w:r>
            <w:r>
              <w:rPr>
                <w:noProof/>
                <w:webHidden/>
              </w:rPr>
              <w:instrText xml:space="preserve"> PAGEREF _Toc210637423 \h </w:instrText>
            </w:r>
            <w:r>
              <w:rPr>
                <w:noProof/>
                <w:webHidden/>
              </w:rPr>
            </w:r>
            <w:r>
              <w:rPr>
                <w:noProof/>
                <w:webHidden/>
              </w:rPr>
              <w:fldChar w:fldCharType="separate"/>
            </w:r>
            <w:r>
              <w:rPr>
                <w:noProof/>
                <w:webHidden/>
              </w:rPr>
              <w:t>185</w:t>
            </w:r>
            <w:r>
              <w:rPr>
                <w:noProof/>
                <w:webHidden/>
              </w:rPr>
              <w:fldChar w:fldCharType="end"/>
            </w:r>
          </w:hyperlink>
        </w:p>
        <w:p w14:paraId="35A6252B" w14:textId="07A3A98D"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4" w:history="1">
            <w:r w:rsidRPr="004226F7">
              <w:rPr>
                <w:rStyle w:val="Hipervnculo"/>
                <w:noProof/>
                <w:lang w:val="es-ES"/>
              </w:rPr>
              <w:t>23.1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El banner</w:t>
            </w:r>
            <w:r>
              <w:rPr>
                <w:noProof/>
                <w:webHidden/>
              </w:rPr>
              <w:tab/>
            </w:r>
            <w:r>
              <w:rPr>
                <w:noProof/>
                <w:webHidden/>
              </w:rPr>
              <w:fldChar w:fldCharType="begin"/>
            </w:r>
            <w:r>
              <w:rPr>
                <w:noProof/>
                <w:webHidden/>
              </w:rPr>
              <w:instrText xml:space="preserve"> PAGEREF _Toc210637424 \h </w:instrText>
            </w:r>
            <w:r>
              <w:rPr>
                <w:noProof/>
                <w:webHidden/>
              </w:rPr>
            </w:r>
            <w:r>
              <w:rPr>
                <w:noProof/>
                <w:webHidden/>
              </w:rPr>
              <w:fldChar w:fldCharType="separate"/>
            </w:r>
            <w:r>
              <w:rPr>
                <w:noProof/>
                <w:webHidden/>
              </w:rPr>
              <w:t>190</w:t>
            </w:r>
            <w:r>
              <w:rPr>
                <w:noProof/>
                <w:webHidden/>
              </w:rPr>
              <w:fldChar w:fldCharType="end"/>
            </w:r>
          </w:hyperlink>
        </w:p>
        <w:p w14:paraId="41ECA60F" w14:textId="68B51C99"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5" w:history="1">
            <w:r w:rsidRPr="004226F7">
              <w:rPr>
                <w:rStyle w:val="Hipervnculo"/>
                <w:noProof/>
                <w:lang w:val="es-ES"/>
              </w:rPr>
              <w:t>23.2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Los aside.</w:t>
            </w:r>
            <w:r>
              <w:rPr>
                <w:noProof/>
                <w:webHidden/>
              </w:rPr>
              <w:tab/>
            </w:r>
            <w:r>
              <w:rPr>
                <w:noProof/>
                <w:webHidden/>
              </w:rPr>
              <w:fldChar w:fldCharType="begin"/>
            </w:r>
            <w:r>
              <w:rPr>
                <w:noProof/>
                <w:webHidden/>
              </w:rPr>
              <w:instrText xml:space="preserve"> PAGEREF _Toc210637425 \h </w:instrText>
            </w:r>
            <w:r>
              <w:rPr>
                <w:noProof/>
                <w:webHidden/>
              </w:rPr>
            </w:r>
            <w:r>
              <w:rPr>
                <w:noProof/>
                <w:webHidden/>
              </w:rPr>
              <w:fldChar w:fldCharType="separate"/>
            </w:r>
            <w:r>
              <w:rPr>
                <w:noProof/>
                <w:webHidden/>
              </w:rPr>
              <w:t>193</w:t>
            </w:r>
            <w:r>
              <w:rPr>
                <w:noProof/>
                <w:webHidden/>
              </w:rPr>
              <w:fldChar w:fldCharType="end"/>
            </w:r>
          </w:hyperlink>
        </w:p>
        <w:p w14:paraId="2EAB5335" w14:textId="1B39B1B9"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6" w:history="1">
            <w:r w:rsidRPr="004226F7">
              <w:rPr>
                <w:rStyle w:val="Hipervnculo"/>
                <w:noProof/>
                <w:lang w:val="es-ES"/>
              </w:rPr>
              <w:t>23.3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Footer. El separador y el separador del footer.</w:t>
            </w:r>
            <w:r>
              <w:rPr>
                <w:noProof/>
                <w:webHidden/>
              </w:rPr>
              <w:tab/>
            </w:r>
            <w:r>
              <w:rPr>
                <w:noProof/>
                <w:webHidden/>
              </w:rPr>
              <w:fldChar w:fldCharType="begin"/>
            </w:r>
            <w:r>
              <w:rPr>
                <w:noProof/>
                <w:webHidden/>
              </w:rPr>
              <w:instrText xml:space="preserve"> PAGEREF _Toc210637426 \h </w:instrText>
            </w:r>
            <w:r>
              <w:rPr>
                <w:noProof/>
                <w:webHidden/>
              </w:rPr>
            </w:r>
            <w:r>
              <w:rPr>
                <w:noProof/>
                <w:webHidden/>
              </w:rPr>
              <w:fldChar w:fldCharType="separate"/>
            </w:r>
            <w:r>
              <w:rPr>
                <w:noProof/>
                <w:webHidden/>
              </w:rPr>
              <w:t>195</w:t>
            </w:r>
            <w:r>
              <w:rPr>
                <w:noProof/>
                <w:webHidden/>
              </w:rPr>
              <w:fldChar w:fldCharType="end"/>
            </w:r>
          </w:hyperlink>
        </w:p>
        <w:p w14:paraId="7DA3F636" w14:textId="7FB7A1AA"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27" w:history="1">
            <w:r w:rsidRPr="004226F7">
              <w:rPr>
                <w:rStyle w:val="Hipervnculo"/>
                <w:noProof/>
                <w:lang w:val="es-ES"/>
              </w:rPr>
              <w:t>24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Dando estilos a formularios</w:t>
            </w:r>
            <w:r>
              <w:rPr>
                <w:noProof/>
                <w:webHidden/>
              </w:rPr>
              <w:tab/>
            </w:r>
            <w:r>
              <w:rPr>
                <w:noProof/>
                <w:webHidden/>
              </w:rPr>
              <w:fldChar w:fldCharType="begin"/>
            </w:r>
            <w:r>
              <w:rPr>
                <w:noProof/>
                <w:webHidden/>
              </w:rPr>
              <w:instrText xml:space="preserve"> PAGEREF _Toc210637427 \h </w:instrText>
            </w:r>
            <w:r>
              <w:rPr>
                <w:noProof/>
                <w:webHidden/>
              </w:rPr>
            </w:r>
            <w:r>
              <w:rPr>
                <w:noProof/>
                <w:webHidden/>
              </w:rPr>
              <w:fldChar w:fldCharType="separate"/>
            </w:r>
            <w:r>
              <w:rPr>
                <w:noProof/>
                <w:webHidden/>
              </w:rPr>
              <w:t>205</w:t>
            </w:r>
            <w:r>
              <w:rPr>
                <w:noProof/>
                <w:webHidden/>
              </w:rPr>
              <w:fldChar w:fldCharType="end"/>
            </w:r>
          </w:hyperlink>
        </w:p>
        <w:p w14:paraId="16296D48" w14:textId="272621F0"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8" w:history="1">
            <w:r w:rsidRPr="004226F7">
              <w:rPr>
                <w:rStyle w:val="Hipervnculo"/>
                <w:noProof/>
                <w:lang w:val="es-ES"/>
              </w:rPr>
              <w:t>24.1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Propiedad resize</w:t>
            </w:r>
            <w:r>
              <w:rPr>
                <w:noProof/>
                <w:webHidden/>
              </w:rPr>
              <w:tab/>
            </w:r>
            <w:r>
              <w:rPr>
                <w:noProof/>
                <w:webHidden/>
              </w:rPr>
              <w:fldChar w:fldCharType="begin"/>
            </w:r>
            <w:r>
              <w:rPr>
                <w:noProof/>
                <w:webHidden/>
              </w:rPr>
              <w:instrText xml:space="preserve"> PAGEREF _Toc210637428 \h </w:instrText>
            </w:r>
            <w:r>
              <w:rPr>
                <w:noProof/>
                <w:webHidden/>
              </w:rPr>
            </w:r>
            <w:r>
              <w:rPr>
                <w:noProof/>
                <w:webHidden/>
              </w:rPr>
              <w:fldChar w:fldCharType="separate"/>
            </w:r>
            <w:r>
              <w:rPr>
                <w:noProof/>
                <w:webHidden/>
              </w:rPr>
              <w:t>207</w:t>
            </w:r>
            <w:r>
              <w:rPr>
                <w:noProof/>
                <w:webHidden/>
              </w:rPr>
              <w:fldChar w:fldCharType="end"/>
            </w:r>
          </w:hyperlink>
        </w:p>
        <w:p w14:paraId="4E5219C7" w14:textId="3D2553D4"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29" w:history="1">
            <w:r w:rsidRPr="004226F7">
              <w:rPr>
                <w:rStyle w:val="Hipervnculo"/>
                <w:noProof/>
                <w:lang w:val="es-ES"/>
              </w:rPr>
              <w:t>24.2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Estilos en el input: pseudo-clase :focus</w:t>
            </w:r>
            <w:r>
              <w:rPr>
                <w:noProof/>
                <w:webHidden/>
              </w:rPr>
              <w:tab/>
            </w:r>
            <w:r>
              <w:rPr>
                <w:noProof/>
                <w:webHidden/>
              </w:rPr>
              <w:fldChar w:fldCharType="begin"/>
            </w:r>
            <w:r>
              <w:rPr>
                <w:noProof/>
                <w:webHidden/>
              </w:rPr>
              <w:instrText xml:space="preserve"> PAGEREF _Toc210637429 \h </w:instrText>
            </w:r>
            <w:r>
              <w:rPr>
                <w:noProof/>
                <w:webHidden/>
              </w:rPr>
            </w:r>
            <w:r>
              <w:rPr>
                <w:noProof/>
                <w:webHidden/>
              </w:rPr>
              <w:fldChar w:fldCharType="separate"/>
            </w:r>
            <w:r>
              <w:rPr>
                <w:noProof/>
                <w:webHidden/>
              </w:rPr>
              <w:t>209</w:t>
            </w:r>
            <w:r>
              <w:rPr>
                <w:noProof/>
                <w:webHidden/>
              </w:rPr>
              <w:fldChar w:fldCharType="end"/>
            </w:r>
          </w:hyperlink>
        </w:p>
        <w:p w14:paraId="3EB3D118" w14:textId="15838A38"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0" w:history="1">
            <w:r w:rsidRPr="004226F7">
              <w:rPr>
                <w:rStyle w:val="Hipervnculo"/>
                <w:noProof/>
              </w:rPr>
              <w:t>24.3</w:t>
            </w:r>
            <w:r>
              <w:rPr>
                <w:rFonts w:asciiTheme="minorHAnsi" w:eastAsiaTheme="minorEastAsia" w:hAnsiTheme="minorHAnsi" w:cstheme="minorBidi"/>
                <w:noProof/>
                <w:kern w:val="2"/>
                <w:lang w:val="es-ES"/>
                <w14:ligatures w14:val="standardContextual"/>
              </w:rPr>
              <w:tab/>
            </w:r>
            <w:r w:rsidRPr="004226F7">
              <w:rPr>
                <w:rStyle w:val="Hipervnculo"/>
                <w:noProof/>
              </w:rPr>
              <w:t>Más estilos para input</w:t>
            </w:r>
            <w:r>
              <w:rPr>
                <w:noProof/>
                <w:webHidden/>
              </w:rPr>
              <w:tab/>
            </w:r>
            <w:r>
              <w:rPr>
                <w:noProof/>
                <w:webHidden/>
              </w:rPr>
              <w:fldChar w:fldCharType="begin"/>
            </w:r>
            <w:r>
              <w:rPr>
                <w:noProof/>
                <w:webHidden/>
              </w:rPr>
              <w:instrText xml:space="preserve"> PAGEREF _Toc210637430 \h </w:instrText>
            </w:r>
            <w:r>
              <w:rPr>
                <w:noProof/>
                <w:webHidden/>
              </w:rPr>
            </w:r>
            <w:r>
              <w:rPr>
                <w:noProof/>
                <w:webHidden/>
              </w:rPr>
              <w:fldChar w:fldCharType="separate"/>
            </w:r>
            <w:r>
              <w:rPr>
                <w:noProof/>
                <w:webHidden/>
              </w:rPr>
              <w:t>212</w:t>
            </w:r>
            <w:r>
              <w:rPr>
                <w:noProof/>
                <w:webHidden/>
              </w:rPr>
              <w:fldChar w:fldCharType="end"/>
            </w:r>
          </w:hyperlink>
        </w:p>
        <w:p w14:paraId="13694B7B" w14:textId="0BD8EE69"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31" w:history="1">
            <w:r w:rsidRPr="004226F7">
              <w:rPr>
                <w:rStyle w:val="Hipervnculo"/>
                <w:noProof/>
                <w:lang w:val="es-ES"/>
              </w:rPr>
              <w:t>25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Proyecto de Sitio web en HTML y CSS</w:t>
            </w:r>
            <w:r>
              <w:rPr>
                <w:noProof/>
                <w:webHidden/>
              </w:rPr>
              <w:tab/>
            </w:r>
            <w:r>
              <w:rPr>
                <w:noProof/>
                <w:webHidden/>
              </w:rPr>
              <w:fldChar w:fldCharType="begin"/>
            </w:r>
            <w:r>
              <w:rPr>
                <w:noProof/>
                <w:webHidden/>
              </w:rPr>
              <w:instrText xml:space="preserve"> PAGEREF _Toc210637431 \h </w:instrText>
            </w:r>
            <w:r>
              <w:rPr>
                <w:noProof/>
                <w:webHidden/>
              </w:rPr>
            </w:r>
            <w:r>
              <w:rPr>
                <w:noProof/>
                <w:webHidden/>
              </w:rPr>
              <w:fldChar w:fldCharType="separate"/>
            </w:r>
            <w:r>
              <w:rPr>
                <w:noProof/>
                <w:webHidden/>
              </w:rPr>
              <w:t>216</w:t>
            </w:r>
            <w:r>
              <w:rPr>
                <w:noProof/>
                <w:webHidden/>
              </w:rPr>
              <w:fldChar w:fldCharType="end"/>
            </w:r>
          </w:hyperlink>
        </w:p>
        <w:p w14:paraId="49816548" w14:textId="35604666"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2" w:history="1">
            <w:r w:rsidRPr="004226F7">
              <w:rPr>
                <w:rStyle w:val="Hipervnculo"/>
                <w:noProof/>
                <w:lang w:val="es-ES"/>
              </w:rPr>
              <w:t>25.1</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El encabezado</w:t>
            </w:r>
            <w:r>
              <w:rPr>
                <w:noProof/>
                <w:webHidden/>
              </w:rPr>
              <w:tab/>
            </w:r>
            <w:r>
              <w:rPr>
                <w:noProof/>
                <w:webHidden/>
              </w:rPr>
              <w:fldChar w:fldCharType="begin"/>
            </w:r>
            <w:r>
              <w:rPr>
                <w:noProof/>
                <w:webHidden/>
              </w:rPr>
              <w:instrText xml:space="preserve"> PAGEREF _Toc210637432 \h </w:instrText>
            </w:r>
            <w:r>
              <w:rPr>
                <w:noProof/>
                <w:webHidden/>
              </w:rPr>
            </w:r>
            <w:r>
              <w:rPr>
                <w:noProof/>
                <w:webHidden/>
              </w:rPr>
              <w:fldChar w:fldCharType="separate"/>
            </w:r>
            <w:r>
              <w:rPr>
                <w:noProof/>
                <w:webHidden/>
              </w:rPr>
              <w:t>220</w:t>
            </w:r>
            <w:r>
              <w:rPr>
                <w:noProof/>
                <w:webHidden/>
              </w:rPr>
              <w:fldChar w:fldCharType="end"/>
            </w:r>
          </w:hyperlink>
        </w:p>
        <w:p w14:paraId="04174C75" w14:textId="55CFC8D9"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3" w:history="1">
            <w:r w:rsidRPr="004226F7">
              <w:rPr>
                <w:rStyle w:val="Hipervnculo"/>
                <w:noProof/>
                <w:lang w:val="es-ES"/>
              </w:rPr>
              <w:t>25.2</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El footer.</w:t>
            </w:r>
            <w:r>
              <w:rPr>
                <w:noProof/>
                <w:webHidden/>
              </w:rPr>
              <w:tab/>
            </w:r>
            <w:r>
              <w:rPr>
                <w:noProof/>
                <w:webHidden/>
              </w:rPr>
              <w:fldChar w:fldCharType="begin"/>
            </w:r>
            <w:r>
              <w:rPr>
                <w:noProof/>
                <w:webHidden/>
              </w:rPr>
              <w:instrText xml:space="preserve"> PAGEREF _Toc210637433 \h </w:instrText>
            </w:r>
            <w:r>
              <w:rPr>
                <w:noProof/>
                <w:webHidden/>
              </w:rPr>
            </w:r>
            <w:r>
              <w:rPr>
                <w:noProof/>
                <w:webHidden/>
              </w:rPr>
              <w:fldChar w:fldCharType="separate"/>
            </w:r>
            <w:r>
              <w:rPr>
                <w:noProof/>
                <w:webHidden/>
              </w:rPr>
              <w:t>223</w:t>
            </w:r>
            <w:r>
              <w:rPr>
                <w:noProof/>
                <w:webHidden/>
              </w:rPr>
              <w:fldChar w:fldCharType="end"/>
            </w:r>
          </w:hyperlink>
        </w:p>
        <w:p w14:paraId="0CDCDB0E" w14:textId="36D1B59A"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4" w:history="1">
            <w:r w:rsidRPr="004226F7">
              <w:rPr>
                <w:rStyle w:val="Hipervnculo"/>
                <w:noProof/>
                <w:lang w:val="es-ES"/>
              </w:rPr>
              <w:t>25.3</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Los Contenidos de la web</w:t>
            </w:r>
            <w:r>
              <w:rPr>
                <w:noProof/>
                <w:webHidden/>
              </w:rPr>
              <w:tab/>
            </w:r>
            <w:r>
              <w:rPr>
                <w:noProof/>
                <w:webHidden/>
              </w:rPr>
              <w:fldChar w:fldCharType="begin"/>
            </w:r>
            <w:r>
              <w:rPr>
                <w:noProof/>
                <w:webHidden/>
              </w:rPr>
              <w:instrText xml:space="preserve"> PAGEREF _Toc210637434 \h </w:instrText>
            </w:r>
            <w:r>
              <w:rPr>
                <w:noProof/>
                <w:webHidden/>
              </w:rPr>
            </w:r>
            <w:r>
              <w:rPr>
                <w:noProof/>
                <w:webHidden/>
              </w:rPr>
              <w:fldChar w:fldCharType="separate"/>
            </w:r>
            <w:r>
              <w:rPr>
                <w:noProof/>
                <w:webHidden/>
              </w:rPr>
              <w:t>228</w:t>
            </w:r>
            <w:r>
              <w:rPr>
                <w:noProof/>
                <w:webHidden/>
              </w:rPr>
              <w:fldChar w:fldCharType="end"/>
            </w:r>
          </w:hyperlink>
        </w:p>
        <w:p w14:paraId="0FCC648E" w14:textId="360CD6EA"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5" w:history="1">
            <w:r w:rsidRPr="004226F7">
              <w:rPr>
                <w:rStyle w:val="Hipervnculo"/>
                <w:noProof/>
                <w:lang w:val="es-ES"/>
              </w:rPr>
              <w:t>25.4</w:t>
            </w:r>
            <w:r>
              <w:rPr>
                <w:rFonts w:asciiTheme="minorHAnsi" w:eastAsiaTheme="minorEastAsia" w:hAnsiTheme="minorHAnsi" w:cstheme="minorBidi"/>
                <w:noProof/>
                <w:kern w:val="2"/>
                <w:lang w:val="es-ES"/>
                <w14:ligatures w14:val="standardContextual"/>
              </w:rPr>
              <w:tab/>
            </w:r>
            <w:r w:rsidRPr="004226F7">
              <w:rPr>
                <w:rStyle w:val="Hipervnculo"/>
                <w:noProof/>
                <w:lang w:val="es-ES"/>
              </w:rPr>
              <w:t>La página servicios</w:t>
            </w:r>
            <w:r>
              <w:rPr>
                <w:noProof/>
                <w:webHidden/>
              </w:rPr>
              <w:tab/>
            </w:r>
            <w:r>
              <w:rPr>
                <w:noProof/>
                <w:webHidden/>
              </w:rPr>
              <w:fldChar w:fldCharType="begin"/>
            </w:r>
            <w:r>
              <w:rPr>
                <w:noProof/>
                <w:webHidden/>
              </w:rPr>
              <w:instrText xml:space="preserve"> PAGEREF _Toc210637435 \h </w:instrText>
            </w:r>
            <w:r>
              <w:rPr>
                <w:noProof/>
                <w:webHidden/>
              </w:rPr>
            </w:r>
            <w:r>
              <w:rPr>
                <w:noProof/>
                <w:webHidden/>
              </w:rPr>
              <w:fldChar w:fldCharType="separate"/>
            </w:r>
            <w:r>
              <w:rPr>
                <w:noProof/>
                <w:webHidden/>
              </w:rPr>
              <w:t>234</w:t>
            </w:r>
            <w:r>
              <w:rPr>
                <w:noProof/>
                <w:webHidden/>
              </w:rPr>
              <w:fldChar w:fldCharType="end"/>
            </w:r>
          </w:hyperlink>
        </w:p>
        <w:p w14:paraId="2F3A6577" w14:textId="2BB6E644" w:rsidR="002D147E" w:rsidRDefault="002D147E">
          <w:pPr>
            <w:pStyle w:val="TDC3"/>
            <w:tabs>
              <w:tab w:val="right" w:leader="dot" w:pos="9912"/>
            </w:tabs>
            <w:rPr>
              <w:rFonts w:asciiTheme="minorHAnsi" w:eastAsiaTheme="minorEastAsia" w:hAnsiTheme="minorHAnsi" w:cstheme="minorBidi"/>
              <w:noProof/>
              <w:kern w:val="2"/>
              <w:lang w:val="es-ES"/>
              <w14:ligatures w14:val="standardContextual"/>
            </w:rPr>
          </w:pPr>
          <w:hyperlink w:anchor="_Toc210637436" w:history="1">
            <w:r w:rsidRPr="004226F7">
              <w:rPr>
                <w:rStyle w:val="Hipervnculo"/>
                <w:noProof/>
                <w:lang w:val="es-ES"/>
              </w:rPr>
              <w:t>25.4.1 El cuerpo de la página servicios</w:t>
            </w:r>
            <w:r>
              <w:rPr>
                <w:noProof/>
                <w:webHidden/>
              </w:rPr>
              <w:tab/>
            </w:r>
            <w:r>
              <w:rPr>
                <w:noProof/>
                <w:webHidden/>
              </w:rPr>
              <w:fldChar w:fldCharType="begin"/>
            </w:r>
            <w:r>
              <w:rPr>
                <w:noProof/>
                <w:webHidden/>
              </w:rPr>
              <w:instrText xml:space="preserve"> PAGEREF _Toc210637436 \h </w:instrText>
            </w:r>
            <w:r>
              <w:rPr>
                <w:noProof/>
                <w:webHidden/>
              </w:rPr>
            </w:r>
            <w:r>
              <w:rPr>
                <w:noProof/>
                <w:webHidden/>
              </w:rPr>
              <w:fldChar w:fldCharType="separate"/>
            </w:r>
            <w:r>
              <w:rPr>
                <w:noProof/>
                <w:webHidden/>
              </w:rPr>
              <w:t>237</w:t>
            </w:r>
            <w:r>
              <w:rPr>
                <w:noProof/>
                <w:webHidden/>
              </w:rPr>
              <w:fldChar w:fldCharType="end"/>
            </w:r>
          </w:hyperlink>
        </w:p>
        <w:p w14:paraId="6E5363D0" w14:textId="4F2343AC" w:rsidR="002D147E" w:rsidRDefault="002D147E">
          <w:pPr>
            <w:pStyle w:val="TDC2"/>
            <w:tabs>
              <w:tab w:val="left" w:pos="960"/>
              <w:tab w:val="right" w:leader="dot" w:pos="9912"/>
            </w:tabs>
            <w:rPr>
              <w:rFonts w:asciiTheme="minorHAnsi" w:eastAsiaTheme="minorEastAsia" w:hAnsiTheme="minorHAnsi" w:cstheme="minorBidi"/>
              <w:noProof/>
              <w:kern w:val="2"/>
              <w:lang w:val="es-ES"/>
              <w14:ligatures w14:val="standardContextual"/>
            </w:rPr>
          </w:pPr>
          <w:hyperlink w:anchor="_Toc210637437" w:history="1">
            <w:r w:rsidRPr="004226F7">
              <w:rPr>
                <w:rStyle w:val="Hipervnculo"/>
                <w:noProof/>
                <w:lang w:val="es-ES"/>
              </w:rPr>
              <w:t>25.5</w:t>
            </w:r>
            <w:r>
              <w:rPr>
                <w:rFonts w:asciiTheme="minorHAnsi" w:eastAsiaTheme="minorEastAsia" w:hAnsiTheme="minorHAnsi" w:cstheme="minorBidi"/>
                <w:noProof/>
                <w:kern w:val="2"/>
                <w:lang w:val="es-ES"/>
                <w14:ligatures w14:val="standardContextual"/>
              </w:rPr>
              <w:tab/>
            </w:r>
            <w:r w:rsidRPr="004226F7">
              <w:rPr>
                <w:rStyle w:val="Hipervnculo"/>
                <w:noProof/>
                <w:lang w:val="es-ES"/>
              </w:rPr>
              <w:t>Ejercicio</w:t>
            </w:r>
            <w:r>
              <w:rPr>
                <w:noProof/>
                <w:webHidden/>
              </w:rPr>
              <w:tab/>
            </w:r>
            <w:r>
              <w:rPr>
                <w:noProof/>
                <w:webHidden/>
              </w:rPr>
              <w:fldChar w:fldCharType="begin"/>
            </w:r>
            <w:r>
              <w:rPr>
                <w:noProof/>
                <w:webHidden/>
              </w:rPr>
              <w:instrText xml:space="preserve"> PAGEREF _Toc210637437 \h </w:instrText>
            </w:r>
            <w:r>
              <w:rPr>
                <w:noProof/>
                <w:webHidden/>
              </w:rPr>
            </w:r>
            <w:r>
              <w:rPr>
                <w:noProof/>
                <w:webHidden/>
              </w:rPr>
              <w:fldChar w:fldCharType="separate"/>
            </w:r>
            <w:r>
              <w:rPr>
                <w:noProof/>
                <w:webHidden/>
              </w:rPr>
              <w:t>241</w:t>
            </w:r>
            <w:r>
              <w:rPr>
                <w:noProof/>
                <w:webHidden/>
              </w:rPr>
              <w:fldChar w:fldCharType="end"/>
            </w:r>
          </w:hyperlink>
        </w:p>
        <w:p w14:paraId="10291DBF" w14:textId="5CD6F383" w:rsidR="002D147E" w:rsidRDefault="002D147E">
          <w:pPr>
            <w:pStyle w:val="TDC1"/>
            <w:tabs>
              <w:tab w:val="left" w:pos="720"/>
              <w:tab w:val="right" w:leader="dot" w:pos="9912"/>
            </w:tabs>
            <w:rPr>
              <w:rFonts w:asciiTheme="minorHAnsi" w:eastAsiaTheme="minorEastAsia" w:hAnsiTheme="minorHAnsi" w:cstheme="minorBidi"/>
              <w:noProof/>
              <w:kern w:val="2"/>
              <w:lang w:val="es-ES"/>
              <w14:ligatures w14:val="standardContextual"/>
            </w:rPr>
          </w:pPr>
          <w:hyperlink w:anchor="_Toc210637438" w:history="1">
            <w:r w:rsidRPr="004226F7">
              <w:rPr>
                <w:rStyle w:val="Hipervnculo"/>
                <w:noProof/>
                <w:lang w:val="es-ES"/>
              </w:rPr>
              <w:t>26</w:t>
            </w:r>
            <w:r>
              <w:rPr>
                <w:rFonts w:asciiTheme="minorHAnsi" w:eastAsiaTheme="minorEastAsia" w:hAnsiTheme="minorHAnsi" w:cstheme="minorBidi"/>
                <w:noProof/>
                <w:kern w:val="2"/>
                <w:lang w:val="es-ES"/>
                <w14:ligatures w14:val="standardContextual"/>
              </w:rPr>
              <w:tab/>
            </w:r>
            <w:r w:rsidRPr="004226F7">
              <w:rPr>
                <w:rStyle w:val="Hipervnculo"/>
                <w:noProof/>
                <w:lang w:val="es-ES"/>
              </w:rPr>
              <w:t>Anexo. Propiedades.</w:t>
            </w:r>
            <w:r>
              <w:rPr>
                <w:noProof/>
                <w:webHidden/>
              </w:rPr>
              <w:tab/>
            </w:r>
            <w:r>
              <w:rPr>
                <w:noProof/>
                <w:webHidden/>
              </w:rPr>
              <w:fldChar w:fldCharType="begin"/>
            </w:r>
            <w:r>
              <w:rPr>
                <w:noProof/>
                <w:webHidden/>
              </w:rPr>
              <w:instrText xml:space="preserve"> PAGEREF _Toc210637438 \h </w:instrText>
            </w:r>
            <w:r>
              <w:rPr>
                <w:noProof/>
                <w:webHidden/>
              </w:rPr>
            </w:r>
            <w:r>
              <w:rPr>
                <w:noProof/>
                <w:webHidden/>
              </w:rPr>
              <w:fldChar w:fldCharType="separate"/>
            </w:r>
            <w:r>
              <w:rPr>
                <w:noProof/>
                <w:webHidden/>
              </w:rPr>
              <w:t>243</w:t>
            </w:r>
            <w:r>
              <w:rPr>
                <w:noProof/>
                <w:webHidden/>
              </w:rPr>
              <w:fldChar w:fldCharType="end"/>
            </w:r>
          </w:hyperlink>
        </w:p>
        <w:p w14:paraId="29DA7BA2" w14:textId="1466F38B" w:rsidR="007D45C9" w:rsidRPr="00904F88" w:rsidRDefault="007D45C9">
          <w:pPr>
            <w:rPr>
              <w:lang w:val="es-ES"/>
            </w:rPr>
          </w:pPr>
          <w:r w:rsidRPr="00904F88">
            <w:rPr>
              <w:b/>
              <w:bCs/>
              <w:lang w:val="es-ES"/>
            </w:rPr>
            <w:fldChar w:fldCharType="end"/>
          </w:r>
        </w:p>
      </w:sdtContent>
    </w:sdt>
    <w:p w14:paraId="0EF129A2" w14:textId="77777777" w:rsidR="007D45C9" w:rsidRPr="00904F88" w:rsidRDefault="007D45C9" w:rsidP="00B01564">
      <w:pPr>
        <w:rPr>
          <w:lang w:val="es-ES"/>
        </w:rPr>
      </w:pPr>
    </w:p>
    <w:p w14:paraId="4F235D6C" w14:textId="77777777" w:rsidR="00BA3669" w:rsidRPr="00904F88" w:rsidRDefault="00BA3669" w:rsidP="00B01564">
      <w:pPr>
        <w:rPr>
          <w:lang w:val="es-ES"/>
        </w:rPr>
      </w:pPr>
    </w:p>
    <w:p w14:paraId="5004189D" w14:textId="77777777" w:rsidR="00BA3669" w:rsidRPr="00904F88" w:rsidRDefault="00BA3669" w:rsidP="00BA3669">
      <w:pPr>
        <w:rPr>
          <w:lang w:val="es-ES"/>
        </w:rPr>
      </w:pPr>
      <w:r w:rsidRPr="00904F88">
        <w:rPr>
          <w:b/>
          <w:bCs/>
          <w:highlight w:val="yellow"/>
          <w:lang w:val="es-ES"/>
        </w:rPr>
        <w:t>Nota:</w:t>
      </w:r>
      <w:r w:rsidRPr="00904F88">
        <w:rPr>
          <w:b/>
          <w:bCs/>
          <w:lang w:val="es-ES"/>
        </w:rPr>
        <w:t xml:space="preserve"> </w:t>
      </w:r>
      <w:r w:rsidRPr="00904F88">
        <w:rPr>
          <w:b/>
          <w:bCs/>
          <w:color w:val="EE0000"/>
          <w:lang w:val="es-ES"/>
        </w:rPr>
        <w:t>Los ejercicios para este tema se proporcionarán en un documento aparte.</w:t>
      </w:r>
    </w:p>
    <w:p w14:paraId="638A69A7" w14:textId="77777777" w:rsidR="00BA3669" w:rsidRPr="00904F88" w:rsidRDefault="00BA3669" w:rsidP="00B01564">
      <w:pPr>
        <w:rPr>
          <w:lang w:val="es-ES"/>
        </w:rPr>
      </w:pPr>
    </w:p>
    <w:p w14:paraId="6DA3A5B2" w14:textId="77777777" w:rsidR="00D33F3F" w:rsidRPr="00904F88" w:rsidRDefault="00D33F3F" w:rsidP="00D33F3F">
      <w:pPr>
        <w:rPr>
          <w:b/>
          <w:bCs/>
          <w:sz w:val="28"/>
          <w:szCs w:val="28"/>
          <w:u w:val="single"/>
          <w:lang w:val="es-ES"/>
        </w:rPr>
      </w:pPr>
      <w:r w:rsidRPr="00904F88">
        <w:rPr>
          <w:b/>
          <w:bCs/>
          <w:sz w:val="28"/>
          <w:szCs w:val="28"/>
          <w:u w:val="single"/>
          <w:lang w:val="es-ES"/>
        </w:rPr>
        <w:t>Videos de soporte HTML y CSS en Youtube</w:t>
      </w:r>
    </w:p>
    <w:p w14:paraId="3A187F12" w14:textId="77777777" w:rsidR="00D33F3F" w:rsidRPr="00904F88" w:rsidRDefault="00D33F3F" w:rsidP="00D33F3F">
      <w:pPr>
        <w:rPr>
          <w:lang w:val="es-ES"/>
        </w:rPr>
      </w:pPr>
    </w:p>
    <w:p w14:paraId="58CFB479" w14:textId="77777777" w:rsidR="00D33F3F" w:rsidRPr="00904F88" w:rsidRDefault="00D33F3F" w:rsidP="00D33F3F">
      <w:pPr>
        <w:rPr>
          <w:lang w:val="es-ES"/>
        </w:rPr>
      </w:pPr>
      <w:r w:rsidRPr="00904F88">
        <w:rPr>
          <w:lang w:val="es-ES"/>
        </w:rPr>
        <w:t>Pulsar el botón más para ver los contenidos del curso y su posición en minutos y segundos:</w:t>
      </w:r>
    </w:p>
    <w:p w14:paraId="334B651E" w14:textId="77777777" w:rsidR="00D33F3F" w:rsidRPr="00904F88" w:rsidRDefault="00D33F3F" w:rsidP="00D33F3F">
      <w:pPr>
        <w:rPr>
          <w:lang w:val="es-ES"/>
        </w:rPr>
      </w:pPr>
    </w:p>
    <w:p w14:paraId="6E72FD99" w14:textId="77777777" w:rsidR="00D33F3F" w:rsidRPr="00904F88" w:rsidRDefault="00D33F3F" w:rsidP="00D33F3F">
      <w:pPr>
        <w:rPr>
          <w:lang w:val="es-ES"/>
        </w:rPr>
      </w:pPr>
      <w:r w:rsidRPr="00904F88">
        <w:rPr>
          <w:noProof/>
          <w:lang w:val="es-ES"/>
        </w:rPr>
        <w:drawing>
          <wp:inline distT="0" distB="0" distL="0" distR="0" wp14:anchorId="430E9ACE" wp14:editId="65D2052C">
            <wp:extent cx="4705350" cy="2542407"/>
            <wp:effectExtent l="0" t="0" r="0" b="0"/>
            <wp:docPr id="8998508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0858" name="Imagen 1" descr="Interfaz de usuario gráfica, 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677" cy="2545286"/>
                    </a:xfrm>
                    <a:prstGeom prst="rect">
                      <a:avLst/>
                    </a:prstGeom>
                    <a:noFill/>
                    <a:ln>
                      <a:noFill/>
                    </a:ln>
                  </pic:spPr>
                </pic:pic>
              </a:graphicData>
            </a:graphic>
          </wp:inline>
        </w:drawing>
      </w:r>
    </w:p>
    <w:p w14:paraId="4C77BE48" w14:textId="77777777" w:rsidR="00D33F3F" w:rsidRPr="00904F88" w:rsidRDefault="00D33F3F" w:rsidP="00D33F3F">
      <w:pPr>
        <w:rPr>
          <w:lang w:val="es-ES"/>
        </w:rPr>
      </w:pPr>
    </w:p>
    <w:p w14:paraId="28CBB8FC" w14:textId="77777777" w:rsidR="00D33F3F" w:rsidRPr="00904F88" w:rsidRDefault="00D33F3F" w:rsidP="00D33F3F">
      <w:pPr>
        <w:rPr>
          <w:lang w:val="es-ES"/>
        </w:rPr>
      </w:pPr>
      <w:r w:rsidRPr="00904F88">
        <w:rPr>
          <w:lang w:val="es-ES"/>
        </w:rPr>
        <w:t>Si pulsáis sobre el tiempo en azul os llevará directamente a ese contenido:</w:t>
      </w:r>
    </w:p>
    <w:p w14:paraId="2A845372" w14:textId="77777777" w:rsidR="00D33F3F" w:rsidRPr="00904F88" w:rsidRDefault="00D33F3F" w:rsidP="00D33F3F">
      <w:pPr>
        <w:rPr>
          <w:lang w:val="es-ES"/>
        </w:rPr>
      </w:pPr>
    </w:p>
    <w:p w14:paraId="31820339" w14:textId="77777777" w:rsidR="00D33F3F" w:rsidRPr="00904F88" w:rsidRDefault="00D33F3F" w:rsidP="00D33F3F">
      <w:pPr>
        <w:rPr>
          <w:lang w:val="es-ES"/>
        </w:rPr>
      </w:pPr>
      <w:r w:rsidRPr="00904F88">
        <w:rPr>
          <w:noProof/>
          <w:lang w:val="es-ES"/>
        </w:rPr>
        <w:drawing>
          <wp:inline distT="0" distB="0" distL="0" distR="0" wp14:anchorId="4B50A2B8" wp14:editId="451D5CAC">
            <wp:extent cx="5270500" cy="3829050"/>
            <wp:effectExtent l="0" t="0" r="6350" b="0"/>
            <wp:docPr id="125336398"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398" name="Imagen 2" descr="Interfaz de usuario gráfica, Texto, Aplicación&#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829050"/>
                    </a:xfrm>
                    <a:prstGeom prst="rect">
                      <a:avLst/>
                    </a:prstGeom>
                    <a:noFill/>
                    <a:ln>
                      <a:noFill/>
                    </a:ln>
                  </pic:spPr>
                </pic:pic>
              </a:graphicData>
            </a:graphic>
          </wp:inline>
        </w:drawing>
      </w:r>
    </w:p>
    <w:p w14:paraId="63C26E22" w14:textId="77777777" w:rsidR="00D33F3F" w:rsidRPr="00904F88" w:rsidRDefault="00D33F3F" w:rsidP="00D33F3F">
      <w:pPr>
        <w:rPr>
          <w:lang w:val="es-ES"/>
        </w:rPr>
      </w:pPr>
    </w:p>
    <w:p w14:paraId="3507F2AE" w14:textId="77777777" w:rsidR="00D33F3F" w:rsidRPr="00904F88" w:rsidRDefault="00D33F3F" w:rsidP="00D33F3F">
      <w:pPr>
        <w:rPr>
          <w:lang w:val="es-ES"/>
        </w:rPr>
      </w:pPr>
    </w:p>
    <w:p w14:paraId="0CF5DF5F" w14:textId="77777777" w:rsidR="00D33F3F" w:rsidRPr="00904F88" w:rsidRDefault="00D33F3F" w:rsidP="00D33F3F">
      <w:pPr>
        <w:rPr>
          <w:lang w:val="es-ES"/>
        </w:rPr>
      </w:pPr>
      <w:hyperlink r:id="rId10" w:history="1">
        <w:r w:rsidRPr="00904F88">
          <w:rPr>
            <w:rStyle w:val="Hipervnculo"/>
            <w:lang w:val="es-ES"/>
          </w:rPr>
          <w:t>https://www.youtube.com/watch?v=XqFR2lqBYPs</w:t>
        </w:r>
      </w:hyperlink>
    </w:p>
    <w:p w14:paraId="4F86F10A" w14:textId="77777777" w:rsidR="00D33F3F" w:rsidRPr="00904F88" w:rsidRDefault="00D33F3F" w:rsidP="00D33F3F">
      <w:pPr>
        <w:rPr>
          <w:lang w:val="es-ES"/>
        </w:rPr>
      </w:pPr>
    </w:p>
    <w:p w14:paraId="06D9E8F3" w14:textId="77777777" w:rsidR="00D33F3F" w:rsidRPr="00904F88" w:rsidRDefault="00D33F3F" w:rsidP="00D33F3F">
      <w:pPr>
        <w:rPr>
          <w:lang w:val="es-ES"/>
        </w:rPr>
      </w:pPr>
      <w:r w:rsidRPr="00904F88">
        <w:rPr>
          <w:lang w:val="es-ES"/>
        </w:rPr>
        <w:t>Este segundo curso es más largo todavía</w:t>
      </w:r>
    </w:p>
    <w:p w14:paraId="70CA5D5C" w14:textId="77777777" w:rsidR="00D33F3F" w:rsidRPr="00904F88" w:rsidRDefault="00D33F3F" w:rsidP="00D33F3F">
      <w:pPr>
        <w:rPr>
          <w:lang w:val="es-ES"/>
        </w:rPr>
      </w:pPr>
    </w:p>
    <w:p w14:paraId="1E6C7D46" w14:textId="77777777" w:rsidR="00D33F3F" w:rsidRPr="00904F88" w:rsidRDefault="00D33F3F" w:rsidP="00D33F3F">
      <w:pPr>
        <w:rPr>
          <w:lang w:val="es-ES"/>
        </w:rPr>
      </w:pPr>
      <w:hyperlink r:id="rId11" w:history="1">
        <w:r w:rsidRPr="00904F88">
          <w:rPr>
            <w:rStyle w:val="Hipervnculo"/>
            <w:lang w:val="es-ES"/>
          </w:rPr>
          <w:t>https://www.youtube.com/watch?v=ELSm-G201Ls</w:t>
        </w:r>
      </w:hyperlink>
    </w:p>
    <w:p w14:paraId="128ED9A4" w14:textId="77777777" w:rsidR="007143BB" w:rsidRPr="00904F88" w:rsidRDefault="007143BB" w:rsidP="00B01564">
      <w:pPr>
        <w:rPr>
          <w:lang w:val="es-ES"/>
        </w:rPr>
      </w:pPr>
    </w:p>
    <w:p w14:paraId="51D80FF9" w14:textId="77777777" w:rsidR="007D45C9" w:rsidRPr="00904F88" w:rsidRDefault="007D45C9" w:rsidP="00B01564">
      <w:pPr>
        <w:rPr>
          <w:lang w:val="es-ES"/>
        </w:rPr>
      </w:pPr>
    </w:p>
    <w:p w14:paraId="6FCC03B4" w14:textId="54592AA1" w:rsidR="00B01564" w:rsidRPr="00904F88" w:rsidRDefault="00B01564" w:rsidP="00B01564">
      <w:pPr>
        <w:pStyle w:val="Ttulo1"/>
        <w:rPr>
          <w:lang w:val="es-ES"/>
        </w:rPr>
      </w:pPr>
      <w:bookmarkStart w:id="0" w:name="_Toc210637350"/>
      <w:r w:rsidRPr="00904F88">
        <w:rPr>
          <w:lang w:val="es-ES"/>
        </w:rPr>
        <w:t>Introducción</w:t>
      </w:r>
      <w:bookmarkEnd w:id="0"/>
    </w:p>
    <w:p w14:paraId="59B460C2" w14:textId="77777777" w:rsidR="00B01564" w:rsidRPr="00904F88" w:rsidRDefault="00B01564" w:rsidP="00B01564">
      <w:pPr>
        <w:rPr>
          <w:lang w:val="es-ES"/>
        </w:rPr>
      </w:pPr>
    </w:p>
    <w:p w14:paraId="6DAB1223" w14:textId="77777777" w:rsidR="00B01564" w:rsidRPr="00904F88" w:rsidRDefault="00B01564" w:rsidP="00B01564">
      <w:pPr>
        <w:rPr>
          <w:lang w:val="es-ES"/>
        </w:rPr>
      </w:pPr>
      <w:r w:rsidRPr="00904F88">
        <w:rPr>
          <w:lang w:val="es-ES"/>
        </w:rPr>
        <w:t>Las siglas </w:t>
      </w:r>
      <w:r w:rsidRPr="00904F88">
        <w:rPr>
          <w:b/>
          <w:bCs/>
          <w:lang w:val="es-ES"/>
        </w:rPr>
        <w:t>CSS</w:t>
      </w:r>
      <w:r w:rsidRPr="00904F88">
        <w:rPr>
          <w:lang w:val="es-ES"/>
        </w:rPr>
        <w:t> (Cascading Style Sheets) significan «Hojas de estilo en cascada» y parten de un concepto simple pero muy potente: aplicar </w:t>
      </w:r>
      <w:r w:rsidRPr="00904F88">
        <w:rPr>
          <w:b/>
          <w:bCs/>
          <w:lang w:val="es-ES"/>
        </w:rPr>
        <w:t>estilos</w:t>
      </w:r>
      <w:r w:rsidRPr="00904F88">
        <w:rPr>
          <w:lang w:val="es-ES"/>
        </w:rPr>
        <w:t xml:space="preserve"> (colores, formas, márgenes, </w:t>
      </w:r>
      <w:proofErr w:type="gramStart"/>
      <w:r w:rsidRPr="00904F88">
        <w:rPr>
          <w:lang w:val="es-ES"/>
        </w:rPr>
        <w:t>etc...</w:t>
      </w:r>
      <w:proofErr w:type="gramEnd"/>
      <w:r w:rsidRPr="00904F88">
        <w:rPr>
          <w:lang w:val="es-ES"/>
        </w:rPr>
        <w:t>) a uno o varios </w:t>
      </w:r>
      <w:r w:rsidRPr="00904F88">
        <w:rPr>
          <w:b/>
          <w:bCs/>
          <w:lang w:val="es-ES"/>
        </w:rPr>
        <w:t>documentos</w:t>
      </w:r>
      <w:r w:rsidRPr="00904F88">
        <w:rPr>
          <w:lang w:val="es-ES"/>
        </w:rPr>
        <w:t> (generalmente documentos HTML, páginas webs) de forma automática y masiva.</w:t>
      </w:r>
    </w:p>
    <w:p w14:paraId="56E3BE6D" w14:textId="77777777" w:rsidR="00B01564" w:rsidRPr="00904F88" w:rsidRDefault="00B01564" w:rsidP="00B01564">
      <w:pPr>
        <w:rPr>
          <w:lang w:val="es-ES"/>
        </w:rPr>
      </w:pPr>
      <w:r w:rsidRPr="00904F88">
        <w:rPr>
          <w:lang w:val="es-ES"/>
        </w:rPr>
        <w:t>Se le denomina estilos </w:t>
      </w:r>
      <w:r w:rsidRPr="00904F88">
        <w:rPr>
          <w:b/>
          <w:bCs/>
          <w:lang w:val="es-ES"/>
        </w:rPr>
        <w:t>en cascada</w:t>
      </w:r>
      <w:r w:rsidRPr="00904F88">
        <w:rPr>
          <w:lang w:val="es-ES"/>
        </w:rPr>
        <w:t> porque se lee, procesa y aplica el código desde arriba hacia abajo (siguiendo patrones como </w:t>
      </w:r>
      <w:r w:rsidRPr="00904F88">
        <w:rPr>
          <w:b/>
          <w:bCs/>
          <w:lang w:val="es-ES"/>
        </w:rPr>
        <w:t>herencia</w:t>
      </w:r>
      <w:r w:rsidRPr="00904F88">
        <w:rPr>
          <w:lang w:val="es-ES"/>
        </w:rPr>
        <w:t> o </w:t>
      </w:r>
      <w:r w:rsidRPr="00904F88">
        <w:rPr>
          <w:b/>
          <w:bCs/>
          <w:lang w:val="es-ES"/>
        </w:rPr>
        <w:t>cascada</w:t>
      </w:r>
      <w:r w:rsidRPr="00904F88">
        <w:rPr>
          <w:lang w:val="es-ES"/>
        </w:rPr>
        <w:t> que trataremos más adelante) y en el caso de existir ambigüedad (código que se contradice), se siguen una serie de normas para resolver dicha ambigüedad.</w:t>
      </w:r>
    </w:p>
    <w:p w14:paraId="7A0D4338" w14:textId="77777777" w:rsidR="00B01564" w:rsidRPr="00904F88" w:rsidRDefault="00B01564" w:rsidP="00B01564">
      <w:pPr>
        <w:rPr>
          <w:lang w:val="es-ES"/>
        </w:rPr>
      </w:pPr>
      <w:r w:rsidRPr="00904F88">
        <w:rPr>
          <w:lang w:val="es-ES"/>
        </w:rPr>
        <w:t>Al empezar, siempre generalizamos mencionando que tenemos varios documentos HTML, pero sólo un documento CSS. En cada documento HTML enlazamos ese </w:t>
      </w:r>
      <w:r w:rsidRPr="00904F88">
        <w:rPr>
          <w:b/>
          <w:bCs/>
          <w:lang w:val="es-ES"/>
        </w:rPr>
        <w:t>único documento CSS</w:t>
      </w:r>
      <w:r w:rsidRPr="00904F88">
        <w:rPr>
          <w:lang w:val="es-ES"/>
        </w:rPr>
        <w:t xml:space="preserve">, de modo </w:t>
      </w:r>
      <w:proofErr w:type="gramStart"/>
      <w:r w:rsidRPr="00904F88">
        <w:rPr>
          <w:lang w:val="es-ES"/>
        </w:rPr>
        <w:t>que</w:t>
      </w:r>
      <w:proofErr w:type="gramEnd"/>
      <w:r w:rsidRPr="00904F88">
        <w:rPr>
          <w:lang w:val="es-ES"/>
        </w:rPr>
        <w:t xml:space="preserve"> si hacemos cambios en él, afecta a todos los documentos HTML relacionados. Esto es mucho más práctico que tener el CSS en cada uno de esos documentos, y tener que cambiarlos en cada uno de ellos</w:t>
      </w:r>
    </w:p>
    <w:p w14:paraId="47DBC367" w14:textId="77777777" w:rsidR="00B01564" w:rsidRPr="00904F88" w:rsidRDefault="00B01564" w:rsidP="00B01564">
      <w:pPr>
        <w:rPr>
          <w:lang w:val="es-ES"/>
        </w:rPr>
      </w:pPr>
    </w:p>
    <w:p w14:paraId="793B970D" w14:textId="001DC2AC" w:rsidR="00B01564" w:rsidRPr="00904F88" w:rsidRDefault="00B01564" w:rsidP="00B01564">
      <w:pPr>
        <w:pStyle w:val="Ttulo2"/>
        <w:rPr>
          <w:lang w:val="es-ES"/>
        </w:rPr>
      </w:pPr>
      <w:bookmarkStart w:id="1" w:name="_Toc210637351"/>
      <w:r w:rsidRPr="00904F88">
        <w:rPr>
          <w:lang w:val="es-ES"/>
        </w:rPr>
        <w:t>¿Por qué se usa CSS?</w:t>
      </w:r>
      <w:bookmarkEnd w:id="1"/>
    </w:p>
    <w:p w14:paraId="4046FA40" w14:textId="77777777" w:rsidR="00B01564" w:rsidRPr="00904F88" w:rsidRDefault="00B01564" w:rsidP="00B01564">
      <w:pPr>
        <w:rPr>
          <w:lang w:val="es-ES"/>
        </w:rPr>
      </w:pPr>
    </w:p>
    <w:p w14:paraId="7E1EC54E" w14:textId="49258AB4" w:rsidR="00B01564" w:rsidRPr="00904F88" w:rsidRDefault="00B01564" w:rsidP="00B01564">
      <w:pPr>
        <w:rPr>
          <w:lang w:val="es-ES"/>
        </w:rPr>
      </w:pPr>
      <w:r w:rsidRPr="00904F88">
        <w:rPr>
          <w:lang w:val="es-ES"/>
        </w:rPr>
        <w:t>La idea de CSS es la de utilizar el concepto de </w:t>
      </w:r>
      <w:r w:rsidRPr="00904F88">
        <w:rPr>
          <w:b/>
          <w:bCs/>
          <w:lang w:val="es-ES"/>
        </w:rPr>
        <w:t>separación de presentación y contenido</w:t>
      </w:r>
      <w:r w:rsidRPr="00904F88">
        <w:rPr>
          <w:lang w:val="es-ES"/>
        </w:rPr>
        <w:t>. Este concepto se basa en que, como programadores, lo ideal es separar claramente el código que escribimos. ¿Por qué? Porque con el tiempo, esto hará que el código sea más fácil de modificar y mantener.</w:t>
      </w:r>
    </w:p>
    <w:p w14:paraId="7D843DA3" w14:textId="77777777" w:rsidR="00B01564" w:rsidRPr="00904F88" w:rsidRDefault="00B01564" w:rsidP="00B01564">
      <w:pPr>
        <w:rPr>
          <w:lang w:val="es-ES"/>
        </w:rPr>
      </w:pPr>
      <w:r w:rsidRPr="00904F88">
        <w:rPr>
          <w:lang w:val="es-ES"/>
        </w:rPr>
        <w:t>La idea es la siguiente:</w:t>
      </w:r>
    </w:p>
    <w:p w14:paraId="553DA39B" w14:textId="77777777" w:rsidR="00B01564" w:rsidRPr="00904F88" w:rsidRDefault="00B01564" w:rsidP="00A97AF2">
      <w:pPr>
        <w:numPr>
          <w:ilvl w:val="0"/>
          <w:numId w:val="4"/>
        </w:numPr>
        <w:rPr>
          <w:lang w:val="es-ES"/>
        </w:rPr>
      </w:pPr>
      <w:r w:rsidRPr="00904F88">
        <w:rPr>
          <w:lang w:val="es-ES"/>
        </w:rPr>
        <w:t>Los </w:t>
      </w:r>
      <w:r w:rsidRPr="00904F88">
        <w:rPr>
          <w:b/>
          <w:bCs/>
          <w:lang w:val="es-ES"/>
        </w:rPr>
        <w:t>documentos HTML</w:t>
      </w:r>
      <w:r w:rsidRPr="00904F88">
        <w:rPr>
          <w:lang w:val="es-ES"/>
        </w:rPr>
        <w:t> (contenido) incluirán sólo información y datos, todo lo relativo a la información a transmitir.</w:t>
      </w:r>
    </w:p>
    <w:p w14:paraId="38BA41DB" w14:textId="77777777" w:rsidR="00B01564" w:rsidRPr="00904F88" w:rsidRDefault="00B01564" w:rsidP="00A97AF2">
      <w:pPr>
        <w:numPr>
          <w:ilvl w:val="0"/>
          <w:numId w:val="4"/>
        </w:numPr>
        <w:rPr>
          <w:lang w:val="es-ES"/>
        </w:rPr>
      </w:pPr>
      <w:r w:rsidRPr="00904F88">
        <w:rPr>
          <w:lang w:val="es-ES"/>
        </w:rPr>
        <w:t>Los </w:t>
      </w:r>
      <w:r w:rsidRPr="00904F88">
        <w:rPr>
          <w:b/>
          <w:bCs/>
          <w:lang w:val="es-ES"/>
        </w:rPr>
        <w:t>documentos CSS</w:t>
      </w:r>
      <w:r w:rsidRPr="00904F88">
        <w:rPr>
          <w:lang w:val="es-ES"/>
        </w:rPr>
        <w:t xml:space="preserve"> (presentación) inclurán sólo los aspectos relacionados con el estilo (diseño, colores, formas, </w:t>
      </w:r>
      <w:proofErr w:type="gramStart"/>
      <w:r w:rsidRPr="00904F88">
        <w:rPr>
          <w:lang w:val="es-ES"/>
        </w:rPr>
        <w:t>etc...</w:t>
      </w:r>
      <w:proofErr w:type="gramEnd"/>
      <w:r w:rsidRPr="00904F88">
        <w:rPr>
          <w:lang w:val="es-ES"/>
        </w:rPr>
        <w:t>).</w:t>
      </w:r>
    </w:p>
    <w:p w14:paraId="5C7D5283" w14:textId="7DFB4170" w:rsidR="00B01564" w:rsidRPr="00904F88" w:rsidRDefault="00B01564" w:rsidP="00B01564">
      <w:pPr>
        <w:rPr>
          <w:lang w:val="es-ES"/>
        </w:rPr>
      </w:pPr>
    </w:p>
    <w:p w14:paraId="4ED35144" w14:textId="77777777" w:rsidR="00B01564" w:rsidRPr="00904F88" w:rsidRDefault="00B01564" w:rsidP="00B01564">
      <w:pPr>
        <w:rPr>
          <w:lang w:val="es-ES"/>
        </w:rPr>
      </w:pPr>
      <w:r w:rsidRPr="00904F88">
        <w:rPr>
          <w:lang w:val="es-ES"/>
        </w:rPr>
        <w:t>De esta forma, se puede unificar todo lo relativo al diseño, a lo visual en </w:t>
      </w:r>
      <w:r w:rsidRPr="00904F88">
        <w:rPr>
          <w:b/>
          <w:bCs/>
          <w:lang w:val="es-ES"/>
        </w:rPr>
        <w:t>un solo documento CSS</w:t>
      </w:r>
      <w:r w:rsidRPr="00904F88">
        <w:rPr>
          <w:lang w:val="es-ES"/>
        </w:rPr>
        <w:t>, y con ello, varias ventajas:</w:t>
      </w:r>
    </w:p>
    <w:p w14:paraId="1BE18A34" w14:textId="77777777" w:rsidR="00B01564" w:rsidRPr="00904F88" w:rsidRDefault="00B01564" w:rsidP="00A97AF2">
      <w:pPr>
        <w:numPr>
          <w:ilvl w:val="0"/>
          <w:numId w:val="5"/>
        </w:numPr>
        <w:rPr>
          <w:lang w:val="es-ES"/>
        </w:rPr>
      </w:pPr>
      <w:r w:rsidRPr="00904F88">
        <w:rPr>
          <w:lang w:val="es-ES"/>
        </w:rPr>
        <w:t>Si necesitamos hacer </w:t>
      </w:r>
      <w:r w:rsidRPr="00904F88">
        <w:rPr>
          <w:b/>
          <w:bCs/>
          <w:lang w:val="es-ES"/>
        </w:rPr>
        <w:t>modificaciones visuales</w:t>
      </w:r>
      <w:r w:rsidRPr="00904F88">
        <w:rPr>
          <w:lang w:val="es-ES"/>
        </w:rPr>
        <w:t>, lo haremos en </w:t>
      </w:r>
      <w:r w:rsidRPr="00904F88">
        <w:rPr>
          <w:b/>
          <w:bCs/>
          <w:lang w:val="es-ES"/>
        </w:rPr>
        <w:t>un sólo lugar</w:t>
      </w:r>
      <w:r w:rsidRPr="00904F88">
        <w:rPr>
          <w:lang w:val="es-ES"/>
        </w:rPr>
        <w:t> y se aplica a todo el sitio.</w:t>
      </w:r>
    </w:p>
    <w:p w14:paraId="367FA0F7" w14:textId="77777777" w:rsidR="00B01564" w:rsidRPr="00904F88" w:rsidRDefault="00B01564" w:rsidP="00A97AF2">
      <w:pPr>
        <w:numPr>
          <w:ilvl w:val="0"/>
          <w:numId w:val="5"/>
        </w:numPr>
        <w:rPr>
          <w:lang w:val="es-ES"/>
        </w:rPr>
      </w:pPr>
      <w:r w:rsidRPr="00904F88">
        <w:rPr>
          <w:lang w:val="es-ES"/>
        </w:rPr>
        <w:t>Se reduce la </w:t>
      </w:r>
      <w:r w:rsidRPr="00904F88">
        <w:rPr>
          <w:b/>
          <w:bCs/>
          <w:lang w:val="es-ES"/>
        </w:rPr>
        <w:t>duplicación de estilos</w:t>
      </w:r>
      <w:r w:rsidRPr="00904F88">
        <w:rPr>
          <w:lang w:val="es-ES"/>
        </w:rPr>
        <w:t> en diferentes lugares. Es más fácil de organizar y hacer cambios.</w:t>
      </w:r>
    </w:p>
    <w:p w14:paraId="594F06C9" w14:textId="77777777" w:rsidR="00B01564" w:rsidRPr="00904F88" w:rsidRDefault="00B01564" w:rsidP="00A97AF2">
      <w:pPr>
        <w:numPr>
          <w:ilvl w:val="0"/>
          <w:numId w:val="5"/>
        </w:numPr>
        <w:rPr>
          <w:lang w:val="es-ES"/>
        </w:rPr>
      </w:pPr>
      <w:proofErr w:type="gramStart"/>
      <w:r w:rsidRPr="00904F88">
        <w:rPr>
          <w:lang w:val="es-ES"/>
        </w:rPr>
        <w:t>La información a transmitir</w:t>
      </w:r>
      <w:proofErr w:type="gramEnd"/>
      <w:r w:rsidRPr="00904F88">
        <w:rPr>
          <w:lang w:val="es-ES"/>
        </w:rPr>
        <w:t xml:space="preserve"> es considerablemente menor (las páginas se descargan más rápido).</w:t>
      </w:r>
    </w:p>
    <w:p w14:paraId="47C42BCE" w14:textId="77777777" w:rsidR="00B01564" w:rsidRPr="00904F88" w:rsidRDefault="00B01564" w:rsidP="00A97AF2">
      <w:pPr>
        <w:numPr>
          <w:ilvl w:val="0"/>
          <w:numId w:val="5"/>
        </w:numPr>
        <w:rPr>
          <w:lang w:val="es-ES"/>
        </w:rPr>
      </w:pPr>
      <w:r w:rsidRPr="00904F88">
        <w:rPr>
          <w:lang w:val="es-ES"/>
        </w:rPr>
        <w:t>Es más fácil crear </w:t>
      </w:r>
      <w:r w:rsidRPr="00904F88">
        <w:rPr>
          <w:b/>
          <w:bCs/>
          <w:lang w:val="es-ES"/>
        </w:rPr>
        <w:t>versiones diferentes</w:t>
      </w:r>
      <w:r w:rsidRPr="00904F88">
        <w:rPr>
          <w:lang w:val="es-ES"/>
        </w:rPr>
        <w:t> para otros dispositivos: tablets, smartphones, etc...</w:t>
      </w:r>
    </w:p>
    <w:p w14:paraId="4FFE06E8" w14:textId="77777777" w:rsidR="00B01564" w:rsidRPr="00904F88" w:rsidRDefault="00B01564" w:rsidP="00B01564">
      <w:pPr>
        <w:rPr>
          <w:lang w:val="es-ES"/>
        </w:rPr>
      </w:pPr>
    </w:p>
    <w:p w14:paraId="47C01B56" w14:textId="5F137F01" w:rsidR="00B01564" w:rsidRPr="00904F88" w:rsidRDefault="00B01564" w:rsidP="00B01564">
      <w:pPr>
        <w:rPr>
          <w:lang w:val="es-ES"/>
        </w:rPr>
      </w:pPr>
      <w:r w:rsidRPr="00904F88">
        <w:rPr>
          <w:noProof/>
          <w:lang w:val="es-ES"/>
        </w:rPr>
        <w:drawing>
          <wp:inline distT="0" distB="0" distL="0" distR="0" wp14:anchorId="09FC1FFC" wp14:editId="0F9471C3">
            <wp:extent cx="6300470" cy="3140710"/>
            <wp:effectExtent l="0" t="0" r="5080" b="2540"/>
            <wp:docPr id="5418864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6411" name="Imagen 1" descr="Diagrama&#10;&#10;El contenido generado por IA puede ser incorrecto."/>
                    <pic:cNvPicPr/>
                  </pic:nvPicPr>
                  <pic:blipFill>
                    <a:blip r:embed="rId12"/>
                    <a:stretch>
                      <a:fillRect/>
                    </a:stretch>
                  </pic:blipFill>
                  <pic:spPr>
                    <a:xfrm>
                      <a:off x="0" y="0"/>
                      <a:ext cx="6300470" cy="3140710"/>
                    </a:xfrm>
                    <a:prstGeom prst="rect">
                      <a:avLst/>
                    </a:prstGeom>
                  </pic:spPr>
                </pic:pic>
              </a:graphicData>
            </a:graphic>
          </wp:inline>
        </w:drawing>
      </w:r>
    </w:p>
    <w:p w14:paraId="531098B6" w14:textId="77777777" w:rsidR="00B01564" w:rsidRPr="00904F88" w:rsidRDefault="00B01564" w:rsidP="00B01564">
      <w:pPr>
        <w:rPr>
          <w:lang w:val="es-ES"/>
        </w:rPr>
      </w:pPr>
    </w:p>
    <w:p w14:paraId="1E4B0B5C" w14:textId="53019562" w:rsidR="00B01564" w:rsidRPr="00904F88" w:rsidRDefault="00B01564" w:rsidP="00B01564">
      <w:pPr>
        <w:pStyle w:val="NormalWeb"/>
        <w:spacing w:before="150" w:beforeAutospacing="0" w:after="150" w:afterAutospacing="0"/>
        <w:rPr>
          <w:b/>
          <w:bCs/>
        </w:rPr>
      </w:pPr>
      <w:r w:rsidRPr="00904F88">
        <w:t xml:space="preserve">Las ventajas de utilizar hojas de estilo son muchas, sobre todo permiten hacer un diseño consistente y fácil de modificar. Si varias páginas web hacen referencia a la misma hoja de estilo, para cambiar la apariencia de todas las páginas es suficiente con hacer los cambios en un único lugar, en la hoja de </w:t>
      </w:r>
      <w:proofErr w:type="gramStart"/>
      <w:r w:rsidRPr="00904F88">
        <w:t>estilo.</w:t>
      </w:r>
      <w:r w:rsidRPr="00904F88">
        <w:rPr>
          <w:b/>
          <w:bCs/>
        </w:rPr>
        <w:t>Qué</w:t>
      </w:r>
      <w:proofErr w:type="gramEnd"/>
      <w:r w:rsidRPr="00904F88">
        <w:rPr>
          <w:b/>
          <w:bCs/>
        </w:rPr>
        <w:t xml:space="preserve"> es una hoja de estilo</w:t>
      </w:r>
    </w:p>
    <w:p w14:paraId="3FFF96CC" w14:textId="77777777" w:rsidR="00B01564" w:rsidRPr="00904F88" w:rsidRDefault="00B01564" w:rsidP="00B01564">
      <w:pPr>
        <w:rPr>
          <w:lang w:val="es-ES"/>
        </w:rPr>
      </w:pPr>
      <w:r w:rsidRPr="00904F88">
        <w:rPr>
          <w:lang w:val="es-ES"/>
        </w:rPr>
        <w:t>En las primeras versiones del HTML el código fuente de una página web contenía tanto la información (el contenido) como la presentación (el diseño o formato), pero ya en 1994 hubo propuestas para separar todo lo relacionado con el diseño en un documento aparte llamado hoja de estilo, propuestas que fructificaron en 1996 con la aprobación de la recomendación CSS 1. Así, la página web (el documento html) puede contener únicamente información, mientras que la hoja de estilo define el formato.</w:t>
      </w:r>
    </w:p>
    <w:p w14:paraId="4B48E9CC" w14:textId="77777777" w:rsidR="00B01564" w:rsidRPr="00904F88" w:rsidRDefault="00B01564" w:rsidP="00B01564">
      <w:pPr>
        <w:rPr>
          <w:lang w:val="es-ES"/>
        </w:rPr>
      </w:pPr>
      <w:r w:rsidRPr="00904F88">
        <w:rPr>
          <w:lang w:val="es-ES"/>
        </w:rPr>
        <w:t>El nombre oficial en inglés de las hojas de estilo para páginas web es CSS, </w:t>
      </w:r>
      <w:r w:rsidRPr="00904F88">
        <w:rPr>
          <w:i/>
          <w:iCs/>
          <w:lang w:val="es-ES"/>
        </w:rPr>
        <w:t>Cascading Style Sheets</w:t>
      </w:r>
      <w:r w:rsidRPr="00904F88">
        <w:rPr>
          <w:lang w:val="es-ES"/>
        </w:rPr>
        <w:t>, es decir, Hojas de Estilo en Cascada. El término "cascada" hace referencia a la forma jerárquica en que las propiedades de estilo se aplican a los distintos elementos de la página web.</w:t>
      </w:r>
    </w:p>
    <w:p w14:paraId="473E2135" w14:textId="2CCD277C" w:rsidR="00B01564" w:rsidRPr="00904F88" w:rsidRDefault="00B01564" w:rsidP="00B01564">
      <w:pPr>
        <w:rPr>
          <w:lang w:val="es-ES"/>
        </w:rPr>
      </w:pPr>
    </w:p>
    <w:p w14:paraId="358CCFE3" w14:textId="77777777" w:rsidR="00B01564" w:rsidRPr="00904F88" w:rsidRDefault="00B01564" w:rsidP="00B01564">
      <w:pPr>
        <w:rPr>
          <w:lang w:val="es-ES"/>
        </w:rPr>
      </w:pPr>
      <w:r w:rsidRPr="00904F88">
        <w:rPr>
          <w:lang w:val="es-ES"/>
        </w:rPr>
        <w:t>El funcionamiento de las hojas de estilo es el siguiente:</w:t>
      </w:r>
    </w:p>
    <w:p w14:paraId="761004F0" w14:textId="77777777" w:rsidR="00B01564" w:rsidRPr="00904F88" w:rsidRDefault="00B01564" w:rsidP="00A97AF2">
      <w:pPr>
        <w:numPr>
          <w:ilvl w:val="0"/>
          <w:numId w:val="3"/>
        </w:numPr>
        <w:rPr>
          <w:lang w:val="es-ES"/>
        </w:rPr>
      </w:pPr>
      <w:r w:rsidRPr="00904F88">
        <w:rPr>
          <w:lang w:val="es-ES"/>
        </w:rPr>
        <w:t>En la página web (archivo .html) se escriben las etiquetas que definen categorías o elementos.</w:t>
      </w:r>
    </w:p>
    <w:p w14:paraId="5F9A6458" w14:textId="77777777" w:rsidR="00B01564" w:rsidRPr="00904F88" w:rsidRDefault="00B01564" w:rsidP="00A97AF2">
      <w:pPr>
        <w:numPr>
          <w:ilvl w:val="0"/>
          <w:numId w:val="3"/>
        </w:numPr>
        <w:rPr>
          <w:lang w:val="es-ES"/>
        </w:rPr>
      </w:pPr>
      <w:r w:rsidRPr="00904F88">
        <w:rPr>
          <w:lang w:val="es-ES"/>
        </w:rPr>
        <w:t>En la hoja de estilo (archivo .css) se escribe cómo queremos que sea el estilo de presentación de las etiquetas (color, tamaño, fuente, bordes, márgenes, posición, etc).</w:t>
      </w:r>
    </w:p>
    <w:p w14:paraId="4108793B" w14:textId="77777777" w:rsidR="00B01564" w:rsidRPr="00904F88" w:rsidRDefault="00B01564" w:rsidP="00A97AF2">
      <w:pPr>
        <w:numPr>
          <w:ilvl w:val="0"/>
          <w:numId w:val="3"/>
        </w:numPr>
        <w:rPr>
          <w:lang w:val="es-ES"/>
        </w:rPr>
      </w:pPr>
      <w:r w:rsidRPr="00904F88">
        <w:rPr>
          <w:lang w:val="es-ES"/>
        </w:rPr>
        <w:t xml:space="preserve">En la página web se escribe qué hoja de estilo queremos </w:t>
      </w:r>
      <w:proofErr w:type="gramStart"/>
      <w:r w:rsidRPr="00904F88">
        <w:rPr>
          <w:lang w:val="es-ES"/>
        </w:rPr>
        <w:t>utilizar.´</w:t>
      </w:r>
      <w:proofErr w:type="gramEnd"/>
    </w:p>
    <w:p w14:paraId="69F550A6" w14:textId="77777777" w:rsidR="00B01564" w:rsidRPr="00904F88" w:rsidRDefault="00B01564" w:rsidP="00B01564">
      <w:pPr>
        <w:rPr>
          <w:lang w:val="es-ES"/>
        </w:rPr>
      </w:pPr>
    </w:p>
    <w:p w14:paraId="2CCD8B6B" w14:textId="1354F93E" w:rsidR="00A20D45" w:rsidRPr="00904F88" w:rsidRDefault="00B01564" w:rsidP="00A20D45">
      <w:pPr>
        <w:rPr>
          <w:lang w:val="es-ES"/>
        </w:rPr>
      </w:pPr>
      <w:r w:rsidRPr="00904F88">
        <w:rPr>
          <w:noProof/>
          <w:lang w:val="es-ES"/>
        </w:rPr>
        <w:drawing>
          <wp:inline distT="0" distB="0" distL="0" distR="0" wp14:anchorId="3DEA71F3" wp14:editId="3905C115">
            <wp:extent cx="6300470" cy="3060065"/>
            <wp:effectExtent l="0" t="0" r="5080" b="6985"/>
            <wp:docPr id="1659904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4784" name="Imagen 1" descr="Diagrama&#10;&#10;El contenido generado por IA puede ser incorrecto."/>
                    <pic:cNvPicPr/>
                  </pic:nvPicPr>
                  <pic:blipFill>
                    <a:blip r:embed="rId13"/>
                    <a:stretch>
                      <a:fillRect/>
                    </a:stretch>
                  </pic:blipFill>
                  <pic:spPr>
                    <a:xfrm>
                      <a:off x="0" y="0"/>
                      <a:ext cx="6300470" cy="3060065"/>
                    </a:xfrm>
                    <a:prstGeom prst="rect">
                      <a:avLst/>
                    </a:prstGeom>
                  </pic:spPr>
                </pic:pic>
              </a:graphicData>
            </a:graphic>
          </wp:inline>
        </w:drawing>
      </w:r>
    </w:p>
    <w:p w14:paraId="646A5C03" w14:textId="77777777" w:rsidR="00A20D45" w:rsidRPr="00904F88" w:rsidRDefault="00A20D45" w:rsidP="00A20D45">
      <w:pPr>
        <w:rPr>
          <w:lang w:val="es-ES"/>
        </w:rPr>
      </w:pPr>
    </w:p>
    <w:p w14:paraId="5F58DE9E" w14:textId="77777777" w:rsidR="00A20D45" w:rsidRPr="00904F88" w:rsidRDefault="00A20D45" w:rsidP="00A20D45">
      <w:pPr>
        <w:rPr>
          <w:lang w:val="es-ES"/>
        </w:rPr>
      </w:pPr>
    </w:p>
    <w:p w14:paraId="6F613314" w14:textId="77777777" w:rsidR="008E1BFF" w:rsidRPr="00904F88" w:rsidRDefault="008E1BFF" w:rsidP="008E1BFF">
      <w:pPr>
        <w:rPr>
          <w:lang w:val="es-ES"/>
        </w:rPr>
      </w:pPr>
    </w:p>
    <w:p w14:paraId="7ECCAE2F" w14:textId="77777777" w:rsidR="00B01564" w:rsidRPr="00904F88" w:rsidRDefault="00B01564" w:rsidP="00B01564">
      <w:pPr>
        <w:pStyle w:val="NormalWeb"/>
        <w:spacing w:before="150" w:beforeAutospacing="0" w:after="150" w:afterAutospacing="0"/>
      </w:pPr>
    </w:p>
    <w:p w14:paraId="0D433C42" w14:textId="77777777" w:rsidR="00B01564" w:rsidRPr="00904F88" w:rsidRDefault="00B01564" w:rsidP="00B01564">
      <w:pPr>
        <w:pStyle w:val="Ttulo2"/>
        <w:rPr>
          <w:sz w:val="29"/>
          <w:szCs w:val="29"/>
          <w:lang w:val="es-ES"/>
        </w:rPr>
      </w:pPr>
      <w:bookmarkStart w:id="2" w:name="_Toc210637352"/>
      <w:r w:rsidRPr="00904F88">
        <w:rPr>
          <w:sz w:val="29"/>
          <w:szCs w:val="29"/>
          <w:lang w:val="es-ES"/>
        </w:rPr>
        <w:t>Sintaxis de las hojas de estilo</w:t>
      </w:r>
      <w:bookmarkEnd w:id="2"/>
    </w:p>
    <w:p w14:paraId="676B7B21" w14:textId="77777777" w:rsidR="00B01564" w:rsidRPr="00904F88" w:rsidRDefault="00B01564" w:rsidP="00B01564">
      <w:pPr>
        <w:pStyle w:val="NormalWeb"/>
        <w:spacing w:before="150" w:beforeAutospacing="0" w:after="150" w:afterAutospacing="0"/>
      </w:pPr>
      <w:r w:rsidRPr="00904F88">
        <w:t>Una hoja de estilo es un fichero de texto plano (sin formato) en el que se define el aspecto de las etiquetas de una página web:</w:t>
      </w:r>
    </w:p>
    <w:p w14:paraId="215F81F3" w14:textId="77777777" w:rsidR="00B01564" w:rsidRPr="009B20CB" w:rsidRDefault="00B01564" w:rsidP="00B01564">
      <w:pPr>
        <w:pStyle w:val="mcl-svg-figura"/>
        <w:spacing w:before="150" w:beforeAutospacing="0" w:after="150" w:afterAutospacing="0"/>
        <w:rPr>
          <w:sz w:val="28"/>
          <w:szCs w:val="28"/>
          <w:lang w:val="en-US"/>
        </w:rPr>
      </w:pPr>
      <w:r w:rsidRPr="009B20CB">
        <w:rPr>
          <w:sz w:val="28"/>
          <w:szCs w:val="28"/>
          <w:lang w:val="en-US"/>
        </w:rPr>
        <w:t xml:space="preserve">h1 {color: </w:t>
      </w:r>
      <w:proofErr w:type="gramStart"/>
      <w:r w:rsidRPr="009B20CB">
        <w:rPr>
          <w:sz w:val="28"/>
          <w:szCs w:val="28"/>
          <w:lang w:val="en-US"/>
        </w:rPr>
        <w:t>white;background</w:t>
      </w:r>
      <w:proofErr w:type="gramEnd"/>
      <w:r w:rsidRPr="009B20CB">
        <w:rPr>
          <w:sz w:val="28"/>
          <w:szCs w:val="28"/>
          <w:lang w:val="en-US"/>
        </w:rPr>
        <w:t>-color: black;}</w:t>
      </w:r>
    </w:p>
    <w:p w14:paraId="6808FC66" w14:textId="77777777" w:rsidR="00B01564" w:rsidRPr="009B20CB" w:rsidRDefault="00B01564" w:rsidP="00B01564">
      <w:pPr>
        <w:pStyle w:val="mcl-svg-figura"/>
        <w:spacing w:before="150" w:beforeAutospacing="0" w:after="150" w:afterAutospacing="0"/>
        <w:rPr>
          <w:sz w:val="28"/>
          <w:szCs w:val="28"/>
          <w:lang w:val="en-US"/>
        </w:rPr>
      </w:pPr>
      <w:r w:rsidRPr="009B20CB">
        <w:rPr>
          <w:sz w:val="28"/>
          <w:szCs w:val="28"/>
          <w:lang w:val="en-US"/>
        </w:rPr>
        <w:t xml:space="preserve">p {color: </w:t>
      </w:r>
      <w:proofErr w:type="gramStart"/>
      <w:r w:rsidRPr="009B20CB">
        <w:rPr>
          <w:sz w:val="28"/>
          <w:szCs w:val="28"/>
          <w:lang w:val="en-US"/>
        </w:rPr>
        <w:t>red;background</w:t>
      </w:r>
      <w:proofErr w:type="gramEnd"/>
      <w:r w:rsidRPr="009B20CB">
        <w:rPr>
          <w:sz w:val="28"/>
          <w:szCs w:val="28"/>
          <w:lang w:val="en-US"/>
        </w:rPr>
        <w:t>-color: lightyellow;}</w:t>
      </w:r>
    </w:p>
    <w:p w14:paraId="3BC7CCF1" w14:textId="77777777" w:rsidR="00B01564" w:rsidRPr="009B20CB" w:rsidRDefault="00B01564" w:rsidP="00B01564"/>
    <w:p w14:paraId="7B0E0500" w14:textId="77777777" w:rsidR="00B01564" w:rsidRPr="009B20CB" w:rsidRDefault="00B01564" w:rsidP="00B01564"/>
    <w:p w14:paraId="63E2CDD4" w14:textId="77777777" w:rsidR="00B01564" w:rsidRPr="00904F88" w:rsidRDefault="00B01564" w:rsidP="00B01564">
      <w:pPr>
        <w:rPr>
          <w:b/>
          <w:bCs/>
          <w:lang w:val="es-ES"/>
        </w:rPr>
      </w:pPr>
      <w:r w:rsidRPr="00904F88">
        <w:rPr>
          <w:lang w:val="es-ES"/>
        </w:rPr>
        <w:t>Una hoja de estilo está formada por una o varias </w:t>
      </w:r>
      <w:r w:rsidRPr="00904F88">
        <w:rPr>
          <w:b/>
          <w:bCs/>
          <w:lang w:val="es-ES"/>
        </w:rPr>
        <w:t>sentencias</w:t>
      </w:r>
      <w:r w:rsidRPr="00904F88">
        <w:rPr>
          <w:lang w:val="es-ES"/>
        </w:rPr>
        <w:t>. Existen dos tipos de sentencias: las </w:t>
      </w:r>
      <w:r w:rsidRPr="00904F88">
        <w:rPr>
          <w:b/>
          <w:bCs/>
          <w:lang w:val="es-ES"/>
        </w:rPr>
        <w:t>reglas-arroba</w:t>
      </w:r>
      <w:r w:rsidRPr="00904F88">
        <w:rPr>
          <w:lang w:val="es-ES"/>
        </w:rPr>
        <w:t> y las </w:t>
      </w:r>
      <w:r w:rsidRPr="00904F88">
        <w:rPr>
          <w:b/>
          <w:bCs/>
          <w:lang w:val="es-ES"/>
        </w:rPr>
        <w:t>reglas.</w:t>
      </w:r>
    </w:p>
    <w:p w14:paraId="3364DF14" w14:textId="77777777" w:rsidR="00B01564" w:rsidRPr="00904F88" w:rsidRDefault="00B01564" w:rsidP="00B01564">
      <w:pPr>
        <w:rPr>
          <w:b/>
          <w:bCs/>
          <w:lang w:val="es-ES"/>
        </w:rPr>
      </w:pPr>
    </w:p>
    <w:p w14:paraId="0EFF2F89" w14:textId="77777777" w:rsidR="00B01564" w:rsidRPr="00904F88" w:rsidRDefault="00B01564" w:rsidP="00B01564">
      <w:pPr>
        <w:rPr>
          <w:lang w:val="es-ES"/>
        </w:rPr>
      </w:pPr>
      <w:r w:rsidRPr="00904F88">
        <w:rPr>
          <w:noProof/>
          <w:lang w:val="es-ES"/>
        </w:rPr>
        <w:drawing>
          <wp:inline distT="0" distB="0" distL="0" distR="0" wp14:anchorId="230AAC46" wp14:editId="6B7FCB06">
            <wp:extent cx="6300470" cy="3219450"/>
            <wp:effectExtent l="0" t="0" r="5080" b="0"/>
            <wp:docPr id="163951472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724" name="Imagen 1" descr="Diagrama&#10;&#10;El contenido generado por IA puede ser incorrecto."/>
                    <pic:cNvPicPr/>
                  </pic:nvPicPr>
                  <pic:blipFill>
                    <a:blip r:embed="rId14"/>
                    <a:stretch>
                      <a:fillRect/>
                    </a:stretch>
                  </pic:blipFill>
                  <pic:spPr>
                    <a:xfrm>
                      <a:off x="0" y="0"/>
                      <a:ext cx="6300470" cy="3219450"/>
                    </a:xfrm>
                    <a:prstGeom prst="rect">
                      <a:avLst/>
                    </a:prstGeom>
                  </pic:spPr>
                </pic:pic>
              </a:graphicData>
            </a:graphic>
          </wp:inline>
        </w:drawing>
      </w:r>
    </w:p>
    <w:p w14:paraId="6ECF555C" w14:textId="77777777" w:rsidR="00B01564" w:rsidRPr="00904F88" w:rsidRDefault="00B01564" w:rsidP="00B01564">
      <w:pPr>
        <w:rPr>
          <w:lang w:val="es-ES"/>
        </w:rPr>
      </w:pPr>
    </w:p>
    <w:p w14:paraId="39FDE7EE" w14:textId="77777777" w:rsidR="00B01564" w:rsidRPr="00904F88" w:rsidRDefault="00B01564" w:rsidP="00B01564">
      <w:pPr>
        <w:rPr>
          <w:lang w:val="es-ES"/>
        </w:rPr>
      </w:pPr>
      <w:r w:rsidRPr="00904F88">
        <w:rPr>
          <w:lang w:val="es-ES"/>
        </w:rPr>
        <w:t>Algunas reglas-arroba (@import o @namespace) deben aparecer al principio de la hoja de estilo, pero el resto (@font-face, @media, etc.) pueden escribirse en cualquier lugar de la hoja de estilo.</w:t>
      </w:r>
    </w:p>
    <w:p w14:paraId="5CB77824" w14:textId="77777777" w:rsidR="00B01564" w:rsidRPr="00904F88" w:rsidRDefault="00B01564" w:rsidP="00B01564">
      <w:pPr>
        <w:rPr>
          <w:lang w:val="es-ES"/>
        </w:rPr>
      </w:pPr>
      <w:r w:rsidRPr="00904F88">
        <w:rPr>
          <w:lang w:val="es-ES"/>
        </w:rPr>
        <w:t>Las reglas están formadas por un </w:t>
      </w:r>
      <w:r w:rsidRPr="00904F88">
        <w:rPr>
          <w:b/>
          <w:bCs/>
          <w:lang w:val="es-ES"/>
        </w:rPr>
        <w:t>selector</w:t>
      </w:r>
      <w:r w:rsidRPr="00904F88">
        <w:rPr>
          <w:lang w:val="es-ES"/>
        </w:rPr>
        <w:t> y un bloque de </w:t>
      </w:r>
      <w:r w:rsidRPr="00904F88">
        <w:rPr>
          <w:b/>
          <w:bCs/>
          <w:lang w:val="es-ES"/>
        </w:rPr>
        <w:t>declaración</w:t>
      </w:r>
      <w:r w:rsidRPr="00904F88">
        <w:rPr>
          <w:lang w:val="es-ES"/>
        </w:rPr>
        <w:t xml:space="preserve">. El bloque de declaración empieza y acaba con llaves </w:t>
      </w:r>
      <w:proofErr w:type="gramStart"/>
      <w:r w:rsidRPr="00904F88">
        <w:rPr>
          <w:lang w:val="es-ES"/>
        </w:rPr>
        <w:t>{ }</w:t>
      </w:r>
      <w:proofErr w:type="gramEnd"/>
      <w:r w:rsidRPr="00904F88">
        <w:rPr>
          <w:lang w:val="es-ES"/>
        </w:rPr>
        <w:t>.</w:t>
      </w:r>
    </w:p>
    <w:p w14:paraId="0588DF63" w14:textId="77777777" w:rsidR="00B01564" w:rsidRPr="00904F88" w:rsidRDefault="00B01564" w:rsidP="00B01564">
      <w:pPr>
        <w:rPr>
          <w:lang w:val="es-ES"/>
        </w:rPr>
      </w:pPr>
    </w:p>
    <w:p w14:paraId="7EF184BE" w14:textId="77777777" w:rsidR="008E1BFF" w:rsidRPr="00904F88" w:rsidRDefault="008E1BFF" w:rsidP="008E1BFF">
      <w:pPr>
        <w:rPr>
          <w:lang w:val="es-ES"/>
        </w:rPr>
      </w:pPr>
    </w:p>
    <w:p w14:paraId="127E5E3E" w14:textId="77777777" w:rsidR="008E1BFF" w:rsidRPr="00904F88" w:rsidRDefault="008E1BFF" w:rsidP="008E1BFF">
      <w:pPr>
        <w:rPr>
          <w:lang w:val="es-ES"/>
        </w:rPr>
      </w:pPr>
    </w:p>
    <w:p w14:paraId="14F235AF" w14:textId="10ADF1C8" w:rsidR="008E1BFF" w:rsidRPr="00904F88" w:rsidRDefault="00B01564" w:rsidP="008E1BFF">
      <w:pPr>
        <w:rPr>
          <w:lang w:val="es-ES"/>
        </w:rPr>
      </w:pPr>
      <w:r w:rsidRPr="00904F88">
        <w:rPr>
          <w:noProof/>
          <w:lang w:val="es-ES"/>
        </w:rPr>
        <w:drawing>
          <wp:inline distT="0" distB="0" distL="0" distR="0" wp14:anchorId="7C213442" wp14:editId="56834A0B">
            <wp:extent cx="6300470" cy="2801620"/>
            <wp:effectExtent l="0" t="0" r="5080" b="0"/>
            <wp:docPr id="9773464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6404" name="Imagen 1" descr="Diagrama&#10;&#10;El contenido generado por IA puede ser incorrecto."/>
                    <pic:cNvPicPr/>
                  </pic:nvPicPr>
                  <pic:blipFill>
                    <a:blip r:embed="rId15"/>
                    <a:stretch>
                      <a:fillRect/>
                    </a:stretch>
                  </pic:blipFill>
                  <pic:spPr>
                    <a:xfrm>
                      <a:off x="0" y="0"/>
                      <a:ext cx="6300470" cy="2801620"/>
                    </a:xfrm>
                    <a:prstGeom prst="rect">
                      <a:avLst/>
                    </a:prstGeom>
                  </pic:spPr>
                </pic:pic>
              </a:graphicData>
            </a:graphic>
          </wp:inline>
        </w:drawing>
      </w:r>
    </w:p>
    <w:p w14:paraId="525A8808" w14:textId="77777777" w:rsidR="00B01564" w:rsidRPr="00904F88" w:rsidRDefault="00B01564" w:rsidP="008E1BFF">
      <w:pPr>
        <w:rPr>
          <w:lang w:val="es-ES"/>
        </w:rPr>
      </w:pPr>
    </w:p>
    <w:p w14:paraId="7B6921FD" w14:textId="77777777" w:rsidR="00B01564" w:rsidRPr="00904F88" w:rsidRDefault="00B01564" w:rsidP="008E1BFF">
      <w:pPr>
        <w:rPr>
          <w:lang w:val="es-ES"/>
        </w:rPr>
      </w:pPr>
    </w:p>
    <w:p w14:paraId="2BAD26DF" w14:textId="2D3BCF4D" w:rsidR="00B01564" w:rsidRPr="00904F88" w:rsidRDefault="00B01564" w:rsidP="008E1BFF">
      <w:pPr>
        <w:rPr>
          <w:lang w:val="es-ES"/>
        </w:rPr>
      </w:pPr>
      <w:r w:rsidRPr="00904F88">
        <w:rPr>
          <w:lang w:val="es-ES"/>
        </w:rPr>
        <w:t>Cada declaración está formada por una o varias propiedades y sus valores correspondientes. Las propiedades van separadas entre sí por puntos y comas. El valor (o valores) van separados de las propiedades por dos puntos. En general, si una propiedad necesita varios valores, los valores van separados por espacios en blanco. En general, si una propiedad admite varios valores alternativos, los valores van separados por comas.</w:t>
      </w:r>
    </w:p>
    <w:p w14:paraId="6F38CF77" w14:textId="77777777" w:rsidR="00B01564" w:rsidRPr="00904F88" w:rsidRDefault="00B01564" w:rsidP="008E1BFF">
      <w:pPr>
        <w:rPr>
          <w:lang w:val="es-ES"/>
        </w:rPr>
      </w:pPr>
    </w:p>
    <w:p w14:paraId="39B9318F" w14:textId="21AA0494" w:rsidR="00B01564" w:rsidRPr="00904F88" w:rsidRDefault="00B01564" w:rsidP="008E1BFF">
      <w:pPr>
        <w:rPr>
          <w:lang w:val="es-ES"/>
        </w:rPr>
      </w:pPr>
      <w:r w:rsidRPr="00904F88">
        <w:rPr>
          <w:noProof/>
          <w:lang w:val="es-ES"/>
        </w:rPr>
        <w:drawing>
          <wp:inline distT="0" distB="0" distL="0" distR="0" wp14:anchorId="127E66DA" wp14:editId="4CAE1F99">
            <wp:extent cx="6300470" cy="2488565"/>
            <wp:effectExtent l="0" t="0" r="5080" b="6985"/>
            <wp:docPr id="9325922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2266" name="Imagen 1" descr="Diagrama&#10;&#10;El contenido generado por IA puede ser incorrecto."/>
                    <pic:cNvPicPr/>
                  </pic:nvPicPr>
                  <pic:blipFill>
                    <a:blip r:embed="rId16"/>
                    <a:stretch>
                      <a:fillRect/>
                    </a:stretch>
                  </pic:blipFill>
                  <pic:spPr>
                    <a:xfrm>
                      <a:off x="0" y="0"/>
                      <a:ext cx="6300470" cy="2488565"/>
                    </a:xfrm>
                    <a:prstGeom prst="rect">
                      <a:avLst/>
                    </a:prstGeom>
                  </pic:spPr>
                </pic:pic>
              </a:graphicData>
            </a:graphic>
          </wp:inline>
        </w:drawing>
      </w:r>
    </w:p>
    <w:p w14:paraId="293FA2E8" w14:textId="77777777" w:rsidR="00B01564" w:rsidRPr="00904F88" w:rsidRDefault="00B01564" w:rsidP="008E1BFF">
      <w:pPr>
        <w:rPr>
          <w:lang w:val="es-ES"/>
        </w:rPr>
      </w:pPr>
    </w:p>
    <w:p w14:paraId="43C9EC57" w14:textId="1DD0FAEC" w:rsidR="0059492D" w:rsidRPr="00904F88" w:rsidRDefault="0059492D" w:rsidP="0059492D">
      <w:pPr>
        <w:pStyle w:val="Ttulo2"/>
        <w:rPr>
          <w:lang w:val="es-ES"/>
        </w:rPr>
      </w:pPr>
      <w:bookmarkStart w:id="3" w:name="_Toc210637353"/>
      <w:r w:rsidRPr="00904F88">
        <w:rPr>
          <w:lang w:val="es-ES"/>
        </w:rPr>
        <w:t>Estilos embebidos en el HTML</w:t>
      </w:r>
      <w:bookmarkEnd w:id="3"/>
    </w:p>
    <w:p w14:paraId="4850CFB6" w14:textId="77777777" w:rsidR="00B01564" w:rsidRPr="00904F88" w:rsidRDefault="00B01564" w:rsidP="008E1BFF">
      <w:pPr>
        <w:rPr>
          <w:lang w:val="es-ES"/>
        </w:rPr>
      </w:pPr>
    </w:p>
    <w:p w14:paraId="72B9331E" w14:textId="411BAD9F" w:rsidR="0059492D" w:rsidRPr="00904F88" w:rsidRDefault="0059492D" w:rsidP="008E1BFF">
      <w:pPr>
        <w:rPr>
          <w:lang w:val="es-ES"/>
        </w:rPr>
      </w:pPr>
      <w:r w:rsidRPr="00904F88">
        <w:rPr>
          <w:lang w:val="es-ES"/>
        </w:rPr>
        <w:t>Con la etiqueta &lt;style&gt; se puede añadir la hoja de estilos embebida en el propio documento HTML.</w:t>
      </w:r>
    </w:p>
    <w:p w14:paraId="0839E366" w14:textId="77777777" w:rsidR="0059492D" w:rsidRPr="00904F88" w:rsidRDefault="0059492D" w:rsidP="008E1BFF">
      <w:pPr>
        <w:rPr>
          <w:lang w:val="es-ES"/>
        </w:rPr>
      </w:pPr>
    </w:p>
    <w:p w14:paraId="6D52A5A2"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6A91883"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701E195A"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DBF81A3"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6DD3271" w14:textId="618B3EB4"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Estilos en cascada (1). Qué es CSS. CSS.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EE4E5E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1E559CE0"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57006C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45C1E6FA"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3AC6CC01"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78D0B44"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F625C9"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16149A6A"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lightcoral</w:t>
      </w:r>
      <w:r w:rsidRPr="00904F88">
        <w:rPr>
          <w:rFonts w:ascii="Consolas" w:hAnsi="Consolas"/>
          <w:color w:val="D4D4D4"/>
          <w:sz w:val="21"/>
          <w:szCs w:val="21"/>
          <w:lang w:val="es-ES"/>
        </w:rPr>
        <w:t>;</w:t>
      </w:r>
    </w:p>
    <w:p w14:paraId="2F749AD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765FFA1"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F0C9A2F"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183B69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501B86B"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E0CC5CE"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B0D16A7"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02ABB97" w14:textId="77777777" w:rsidR="0059492D" w:rsidRPr="00904F88" w:rsidRDefault="0059492D" w:rsidP="005949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2B47F3DF" w14:textId="77777777" w:rsidR="0059492D" w:rsidRPr="00904F88" w:rsidRDefault="0059492D" w:rsidP="008E1BFF">
      <w:pPr>
        <w:rPr>
          <w:lang w:val="es-ES"/>
        </w:rPr>
      </w:pPr>
    </w:p>
    <w:p w14:paraId="0A09BACE" w14:textId="77777777" w:rsidR="0059492D" w:rsidRPr="00904F88" w:rsidRDefault="0059492D" w:rsidP="008E1BFF">
      <w:pPr>
        <w:rPr>
          <w:lang w:val="es-ES"/>
        </w:rPr>
      </w:pPr>
    </w:p>
    <w:p w14:paraId="601D15D1" w14:textId="77777777" w:rsidR="0059492D" w:rsidRPr="00904F88" w:rsidRDefault="0059492D" w:rsidP="008E1BFF">
      <w:pPr>
        <w:rPr>
          <w:lang w:val="es-ES"/>
        </w:rPr>
      </w:pPr>
    </w:p>
    <w:p w14:paraId="50FF43C1" w14:textId="77777777" w:rsidR="00B01564" w:rsidRPr="00904F88" w:rsidRDefault="00B01564" w:rsidP="00B01564">
      <w:pPr>
        <w:pStyle w:val="Ttulo2"/>
        <w:rPr>
          <w:lang w:val="es-ES"/>
        </w:rPr>
      </w:pPr>
      <w:bookmarkStart w:id="4" w:name="_Toc210637354"/>
      <w:r w:rsidRPr="00904F88">
        <w:rPr>
          <w:lang w:val="es-ES"/>
        </w:rPr>
        <w:t>Enlaces a varias hojas de estilo</w:t>
      </w:r>
      <w:bookmarkEnd w:id="4"/>
    </w:p>
    <w:p w14:paraId="7D029CC3" w14:textId="77777777" w:rsidR="00B01564" w:rsidRPr="00904F88" w:rsidRDefault="00B01564" w:rsidP="00B01564">
      <w:pPr>
        <w:rPr>
          <w:lang w:val="es-ES"/>
        </w:rPr>
      </w:pPr>
    </w:p>
    <w:p w14:paraId="328A3168" w14:textId="77777777" w:rsidR="00B01564" w:rsidRPr="00904F88" w:rsidRDefault="00B01564" w:rsidP="00B01564">
      <w:pPr>
        <w:rPr>
          <w:lang w:val="es-ES"/>
        </w:rPr>
      </w:pPr>
    </w:p>
    <w:p w14:paraId="7C6F9779" w14:textId="75AF8781" w:rsidR="00FB06C7" w:rsidRPr="00904F88" w:rsidRDefault="00862CCF" w:rsidP="00FB06C7">
      <w:pPr>
        <w:rPr>
          <w:lang w:val="es-ES"/>
        </w:rPr>
      </w:pPr>
      <w:r w:rsidRPr="00904F88">
        <w:rPr>
          <w:lang w:val="es-ES"/>
        </w:rPr>
        <w:t>Lo</w:t>
      </w:r>
      <w:r w:rsidR="00FB06C7" w:rsidRPr="00904F88">
        <w:rPr>
          <w:lang w:val="es-ES"/>
        </w:rPr>
        <w:t>s enlaces a las hojas de estilo que se escriben en el atributo href pueden ser caminos absolutos (http://... si están en otro servidor público o /... si están en el mismo servidor), pero normalmente son caminos relativos, desde el directorio que contiene la página web hasta el fichero CSS.</w:t>
      </w:r>
    </w:p>
    <w:p w14:paraId="6012F9DC" w14:textId="77777777" w:rsidR="00FB06C7" w:rsidRPr="00904F88" w:rsidRDefault="00FB06C7" w:rsidP="00FB06C7">
      <w:pPr>
        <w:rPr>
          <w:lang w:val="es-ES"/>
        </w:rPr>
      </w:pPr>
      <w:r w:rsidRPr="00904F88">
        <w:rPr>
          <w:lang w:val="es-ES"/>
        </w:rPr>
        <w:t>La imagen siguiente muestra cuatro ejemplos de enlaces a hojas de estilo, dependiendo de la estructura de directorios del sitio web.</w:t>
      </w:r>
    </w:p>
    <w:p w14:paraId="6FA09CF1" w14:textId="35322E73" w:rsidR="00B01564" w:rsidRPr="00904F88" w:rsidRDefault="00862CCF" w:rsidP="00B01564">
      <w:pPr>
        <w:rPr>
          <w:lang w:val="es-ES"/>
        </w:rPr>
      </w:pPr>
      <w:r w:rsidRPr="00904F88">
        <w:rPr>
          <w:noProof/>
          <w:lang w:val="es-ES"/>
        </w:rPr>
        <w:drawing>
          <wp:inline distT="0" distB="0" distL="0" distR="0" wp14:anchorId="612CB7FC" wp14:editId="487CA235">
            <wp:extent cx="6300470" cy="4004310"/>
            <wp:effectExtent l="0" t="0" r="5080" b="0"/>
            <wp:docPr id="10140785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8514" name="Imagen 1" descr="Interfaz de usuario gráfica, Aplicación&#10;&#10;El contenido generado por IA puede ser incorrecto."/>
                    <pic:cNvPicPr/>
                  </pic:nvPicPr>
                  <pic:blipFill>
                    <a:blip r:embed="rId17"/>
                    <a:stretch>
                      <a:fillRect/>
                    </a:stretch>
                  </pic:blipFill>
                  <pic:spPr>
                    <a:xfrm>
                      <a:off x="0" y="0"/>
                      <a:ext cx="6300470" cy="4004310"/>
                    </a:xfrm>
                    <a:prstGeom prst="rect">
                      <a:avLst/>
                    </a:prstGeom>
                  </pic:spPr>
                </pic:pic>
              </a:graphicData>
            </a:graphic>
          </wp:inline>
        </w:drawing>
      </w:r>
    </w:p>
    <w:p w14:paraId="4C87EAFD" w14:textId="77777777" w:rsidR="00B01564" w:rsidRPr="00904F88" w:rsidRDefault="00B01564" w:rsidP="008E1BFF">
      <w:pPr>
        <w:rPr>
          <w:lang w:val="es-ES"/>
        </w:rPr>
      </w:pPr>
    </w:p>
    <w:p w14:paraId="37B47C7D" w14:textId="77777777" w:rsidR="002F04AE" w:rsidRPr="00904F88" w:rsidRDefault="002F04AE" w:rsidP="002F04AE">
      <w:pPr>
        <w:rPr>
          <w:lang w:val="es-ES"/>
        </w:rPr>
      </w:pPr>
      <w:r w:rsidRPr="00904F88">
        <w:rPr>
          <w:lang w:val="es-ES"/>
        </w:rPr>
        <w:t>En el siguiente ejemplo creamos una hoja de estilos css en la carpeta css y una pagina web llamada estilosenlazados.html y un fichero estilos1.css.</w:t>
      </w:r>
    </w:p>
    <w:p w14:paraId="5EE8FA07" w14:textId="77777777" w:rsidR="00CA589F" w:rsidRPr="00904F88" w:rsidRDefault="00CA589F" w:rsidP="002F04AE">
      <w:pPr>
        <w:rPr>
          <w:lang w:val="es-ES"/>
        </w:rPr>
      </w:pPr>
    </w:p>
    <w:p w14:paraId="0D81F9FB" w14:textId="2828E542" w:rsidR="00CA589F" w:rsidRPr="00904F88" w:rsidRDefault="00BF0C35" w:rsidP="002F04AE">
      <w:pPr>
        <w:rPr>
          <w:lang w:val="es-ES"/>
        </w:rPr>
      </w:pPr>
      <w:r w:rsidRPr="00904F88">
        <w:rPr>
          <w:noProof/>
          <w:lang w:val="es-ES"/>
        </w:rPr>
        <w:drawing>
          <wp:inline distT="0" distB="0" distL="0" distR="0" wp14:anchorId="2200E350" wp14:editId="7C035D8D">
            <wp:extent cx="2232660" cy="1021080"/>
            <wp:effectExtent l="0" t="0" r="0" b="7620"/>
            <wp:docPr id="1814972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660" cy="1021080"/>
                    </a:xfrm>
                    <a:prstGeom prst="rect">
                      <a:avLst/>
                    </a:prstGeom>
                    <a:noFill/>
                    <a:ln>
                      <a:noFill/>
                    </a:ln>
                  </pic:spPr>
                </pic:pic>
              </a:graphicData>
            </a:graphic>
          </wp:inline>
        </w:drawing>
      </w:r>
    </w:p>
    <w:p w14:paraId="53DEF3C2" w14:textId="77777777" w:rsidR="00862CCF" w:rsidRPr="00904F88" w:rsidRDefault="00862CCF" w:rsidP="008E1BFF">
      <w:pPr>
        <w:rPr>
          <w:lang w:val="es-ES"/>
        </w:rPr>
      </w:pPr>
    </w:p>
    <w:p w14:paraId="2B50EB8C" w14:textId="30A09EDF" w:rsidR="004B15B2" w:rsidRPr="00904F88" w:rsidRDefault="0043496A" w:rsidP="008E1BFF">
      <w:pPr>
        <w:rPr>
          <w:b/>
          <w:bCs/>
          <w:u w:val="single"/>
          <w:lang w:val="es-ES"/>
        </w:rPr>
      </w:pPr>
      <w:r w:rsidRPr="00904F88">
        <w:rPr>
          <w:b/>
          <w:bCs/>
          <w:u w:val="single"/>
          <w:lang w:val="es-ES"/>
        </w:rPr>
        <w:t>e</w:t>
      </w:r>
      <w:r w:rsidR="004B15B2" w:rsidRPr="00904F88">
        <w:rPr>
          <w:b/>
          <w:bCs/>
          <w:u w:val="single"/>
          <w:lang w:val="es-ES"/>
        </w:rPr>
        <w:t>stilos1.css</w:t>
      </w:r>
    </w:p>
    <w:p w14:paraId="084ECE82" w14:textId="77777777" w:rsidR="004B15B2" w:rsidRPr="00904F88" w:rsidRDefault="004B15B2" w:rsidP="008E1BFF">
      <w:pPr>
        <w:rPr>
          <w:lang w:val="es-ES"/>
        </w:rPr>
      </w:pPr>
    </w:p>
    <w:p w14:paraId="29DF49DE"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CCCCCC"/>
          <w:sz w:val="21"/>
          <w:szCs w:val="21"/>
          <w:lang w:val="es-ES"/>
        </w:rPr>
        <w:t xml:space="preserve"> {</w:t>
      </w:r>
    </w:p>
    <w:p w14:paraId="762192B3"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05E10E"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CCCCCC"/>
          <w:sz w:val="21"/>
          <w:szCs w:val="21"/>
          <w:lang w:val="es-ES"/>
        </w:rPr>
        <w:t>;</w:t>
      </w:r>
    </w:p>
    <w:p w14:paraId="59978BA9"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 xml:space="preserve">; </w:t>
      </w:r>
    </w:p>
    <w:p w14:paraId="25D5A75E"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10827F58"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5BFD4D"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div</w:t>
      </w:r>
      <w:r w:rsidRPr="00904F88">
        <w:rPr>
          <w:rFonts w:ascii="Consolas" w:hAnsi="Consolas"/>
          <w:color w:val="CCCCCC"/>
          <w:sz w:val="21"/>
          <w:szCs w:val="21"/>
          <w:lang w:val="es-ES"/>
        </w:rPr>
        <w:t xml:space="preserve"> {</w:t>
      </w:r>
    </w:p>
    <w:p w14:paraId="591164DD"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CCCCCC"/>
          <w:sz w:val="21"/>
          <w:szCs w:val="21"/>
          <w:lang w:val="es-ES"/>
        </w:rPr>
        <w:t>;</w:t>
      </w:r>
    </w:p>
    <w:p w14:paraId="0B574FB9"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2F9A3317"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49A6CCC0"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lightgray</w:t>
      </w:r>
      <w:r w:rsidRPr="00904F88">
        <w:rPr>
          <w:rFonts w:ascii="Consolas" w:hAnsi="Consolas"/>
          <w:color w:val="CCCCCC"/>
          <w:sz w:val="21"/>
          <w:szCs w:val="21"/>
          <w:lang w:val="es-ES"/>
        </w:rPr>
        <w:t>;</w:t>
      </w:r>
    </w:p>
    <w:p w14:paraId="1F09C1F6" w14:textId="77777777" w:rsidR="0043496A" w:rsidRPr="00904F88" w:rsidRDefault="0043496A" w:rsidP="0043496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21FB8691" w14:textId="77777777" w:rsidR="004B15B2" w:rsidRPr="00904F88" w:rsidRDefault="004B15B2" w:rsidP="008E1BFF">
      <w:pPr>
        <w:rPr>
          <w:lang w:val="es-ES"/>
        </w:rPr>
      </w:pPr>
    </w:p>
    <w:p w14:paraId="3196CDDE" w14:textId="5761990A" w:rsidR="00A434A0" w:rsidRPr="00904F88" w:rsidRDefault="00A434A0" w:rsidP="008E1BFF">
      <w:pPr>
        <w:rPr>
          <w:lang w:val="es-ES"/>
        </w:rPr>
      </w:pPr>
      <w:r w:rsidRPr="00904F88">
        <w:rPr>
          <w:lang w:val="es-ES"/>
        </w:rPr>
        <w:t xml:space="preserve">Como hemos visto anteriormente enlazamos la hoja de estilo con </w:t>
      </w:r>
      <w:r w:rsidR="00C0639B" w:rsidRPr="00904F88">
        <w:rPr>
          <w:lang w:val="es-ES"/>
        </w:rPr>
        <w:t>la etiqueta &lt;rel&gt; como sigue</w:t>
      </w:r>
    </w:p>
    <w:p w14:paraId="4F37AFC1" w14:textId="5E1B92D1" w:rsidR="00C0639B" w:rsidRPr="00904F88" w:rsidRDefault="00C0639B" w:rsidP="008E1BFF">
      <w:pPr>
        <w:rPr>
          <w:lang w:val="es-ES"/>
        </w:rPr>
      </w:pPr>
      <w:r w:rsidRPr="00904F88">
        <w:rPr>
          <w:rFonts w:ascii="Consolas" w:hAnsi="Consolas"/>
          <w:color w:val="808080"/>
          <w:sz w:val="21"/>
          <w:szCs w:val="21"/>
          <w:lang w:val="es-ES"/>
        </w:rPr>
        <w:t>&lt;</w:t>
      </w:r>
      <w:proofErr w:type="gramStart"/>
      <w:r w:rsidRPr="00904F88">
        <w:rPr>
          <w:rFonts w:ascii="Consolas" w:hAnsi="Consolas"/>
          <w:color w:val="569CD6"/>
          <w:sz w:val="21"/>
          <w:szCs w:val="21"/>
          <w:lang w:val="es-ES"/>
        </w:rPr>
        <w:t>link</w:t>
      </w:r>
      <w:proofErr w:type="gramEnd"/>
      <w:r w:rsidRPr="00904F88">
        <w:rPr>
          <w:rFonts w:ascii="Consolas" w:hAnsi="Consolas"/>
          <w:color w:val="CCCCCC"/>
          <w:sz w:val="21"/>
          <w:szCs w:val="21"/>
          <w:lang w:val="es-ES"/>
        </w:rPr>
        <w:t xml:space="preserve"> </w:t>
      </w:r>
      <w:r w:rsidRPr="00904F88">
        <w:rPr>
          <w:rFonts w:ascii="Consolas" w:hAnsi="Consolas"/>
          <w:color w:val="9CDCFE"/>
          <w:sz w:val="21"/>
          <w:szCs w:val="21"/>
          <w:lang w:val="es-ES"/>
        </w:rPr>
        <w:t>rel</w:t>
      </w:r>
      <w:r w:rsidRPr="00904F88">
        <w:rPr>
          <w:rFonts w:ascii="Consolas" w:hAnsi="Consolas"/>
          <w:color w:val="CCCCCC"/>
          <w:sz w:val="21"/>
          <w:szCs w:val="21"/>
          <w:lang w:val="es-ES"/>
        </w:rPr>
        <w:t>=</w:t>
      </w:r>
      <w:r w:rsidRPr="00904F88">
        <w:rPr>
          <w:rFonts w:ascii="Consolas" w:hAnsi="Consolas"/>
          <w:color w:val="CE9178"/>
          <w:sz w:val="21"/>
          <w:szCs w:val="21"/>
          <w:lang w:val="es-ES"/>
        </w:rPr>
        <w:t>"stylesheet"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"./css/estilos1.css"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 xml:space="preserve">/&gt; </w:t>
      </w:r>
      <w:r w:rsidRPr="00904F88">
        <w:rPr>
          <w:lang w:val="es-ES"/>
        </w:rPr>
        <w:t>en rel se indica que el enlace es a una hoja de estilos y en href la url del fichero.</w:t>
      </w:r>
    </w:p>
    <w:p w14:paraId="0CBDF7DC" w14:textId="77777777" w:rsidR="00C0639B" w:rsidRPr="00904F88" w:rsidRDefault="00C0639B" w:rsidP="008E1BFF">
      <w:pPr>
        <w:rPr>
          <w:lang w:val="es-ES"/>
        </w:rPr>
      </w:pPr>
    </w:p>
    <w:p w14:paraId="545559BC" w14:textId="22A317A7" w:rsidR="0043496A" w:rsidRPr="00904F88" w:rsidRDefault="00A434A0" w:rsidP="008E1BFF">
      <w:pPr>
        <w:rPr>
          <w:b/>
          <w:bCs/>
          <w:u w:val="single"/>
          <w:lang w:val="es-ES"/>
        </w:rPr>
      </w:pPr>
      <w:r w:rsidRPr="00904F88">
        <w:rPr>
          <w:b/>
          <w:bCs/>
          <w:u w:val="single"/>
          <w:lang w:val="es-ES"/>
        </w:rPr>
        <w:t>estilosenlazados.html</w:t>
      </w:r>
    </w:p>
    <w:p w14:paraId="1E97B14E"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C79C3C5"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26582C84"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FB09687"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48B72F6"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4C630DF"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Ejemplo estilos</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24D84E6" w14:textId="77777777" w:rsidR="00A434A0" w:rsidRPr="009B20CB"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link</w:t>
      </w:r>
      <w:r w:rsidRPr="009B20CB">
        <w:rPr>
          <w:rFonts w:ascii="Consolas" w:hAnsi="Consolas"/>
          <w:color w:val="CCCCCC"/>
          <w:sz w:val="21"/>
          <w:szCs w:val="21"/>
        </w:rPr>
        <w:t xml:space="preserve"> </w:t>
      </w:r>
      <w:r w:rsidRPr="009B20CB">
        <w:rPr>
          <w:rFonts w:ascii="Consolas" w:hAnsi="Consolas"/>
          <w:color w:val="9CDCFE"/>
          <w:sz w:val="21"/>
          <w:szCs w:val="21"/>
        </w:rPr>
        <w:t>rel</w:t>
      </w:r>
      <w:r w:rsidRPr="009B20CB">
        <w:rPr>
          <w:rFonts w:ascii="Consolas" w:hAnsi="Consolas"/>
          <w:color w:val="CCCCCC"/>
          <w:sz w:val="21"/>
          <w:szCs w:val="21"/>
        </w:rPr>
        <w:t>=</w:t>
      </w:r>
      <w:r w:rsidRPr="009B20CB">
        <w:rPr>
          <w:rFonts w:ascii="Consolas" w:hAnsi="Consolas"/>
          <w:color w:val="CE9178"/>
          <w:sz w:val="21"/>
          <w:szCs w:val="21"/>
        </w:rPr>
        <w:t>"stylesheet"</w:t>
      </w:r>
      <w:r w:rsidRPr="009B20CB">
        <w:rPr>
          <w:rFonts w:ascii="Consolas" w:hAnsi="Consolas"/>
          <w:color w:val="CCCCCC"/>
          <w:sz w:val="21"/>
          <w:szCs w:val="21"/>
        </w:rPr>
        <w:t xml:space="preserve"> </w:t>
      </w:r>
      <w:r w:rsidRPr="009B20CB">
        <w:rPr>
          <w:rFonts w:ascii="Consolas" w:hAnsi="Consolas"/>
          <w:color w:val="9CDCFE"/>
          <w:sz w:val="21"/>
          <w:szCs w:val="21"/>
        </w:rPr>
        <w:t>href</w:t>
      </w:r>
      <w:r w:rsidRPr="009B20CB">
        <w:rPr>
          <w:rFonts w:ascii="Consolas" w:hAnsi="Consolas"/>
          <w:color w:val="CCCCCC"/>
          <w:sz w:val="21"/>
          <w:szCs w:val="21"/>
        </w:rPr>
        <w:t>=</w:t>
      </w:r>
      <w:r w:rsidRPr="009B20CB">
        <w:rPr>
          <w:rFonts w:ascii="Consolas" w:hAnsi="Consolas"/>
          <w:color w:val="CE9178"/>
          <w:sz w:val="21"/>
          <w:szCs w:val="21"/>
        </w:rPr>
        <w:t>"./css/estilos1.css"</w:t>
      </w:r>
      <w:r w:rsidRPr="009B20CB">
        <w:rPr>
          <w:rFonts w:ascii="Consolas" w:hAnsi="Consolas"/>
          <w:color w:val="CCCCCC"/>
          <w:sz w:val="21"/>
          <w:szCs w:val="21"/>
        </w:rPr>
        <w:t xml:space="preserve"> </w:t>
      </w:r>
      <w:r w:rsidRPr="009B20CB">
        <w:rPr>
          <w:rFonts w:ascii="Consolas" w:hAnsi="Consolas"/>
          <w:color w:val="808080"/>
          <w:sz w:val="21"/>
          <w:szCs w:val="21"/>
        </w:rPr>
        <w:t>/&gt;</w:t>
      </w:r>
    </w:p>
    <w:p w14:paraId="32F033A3"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3F9C403"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E19216"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BAE3E84"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6A136B5"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"page"</w:t>
      </w:r>
      <w:r w:rsidRPr="00904F88">
        <w:rPr>
          <w:rFonts w:ascii="Consolas" w:hAnsi="Consolas"/>
          <w:color w:val="808080"/>
          <w:sz w:val="21"/>
          <w:szCs w:val="21"/>
          <w:lang w:val="es-ES"/>
        </w:rPr>
        <w:t>&gt;</w:t>
      </w:r>
    </w:p>
    <w:p w14:paraId="41BC6ED5"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Título de la </w:t>
      </w:r>
      <w:proofErr w:type="gramStart"/>
      <w:r w:rsidRPr="00904F88">
        <w:rPr>
          <w:rFonts w:ascii="Consolas" w:hAnsi="Consolas"/>
          <w:color w:val="CCCCCC"/>
          <w:sz w:val="21"/>
          <w:szCs w:val="21"/>
          <w:lang w:val="es-ES"/>
        </w:rPr>
        <w:t>página.</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4F4BA3E"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Me encanta Manzanita. Lo veo en Twitch o Youtube todos los </w:t>
      </w:r>
      <w:proofErr w:type="gramStart"/>
      <w:r w:rsidRPr="00904F88">
        <w:rPr>
          <w:rFonts w:ascii="Consolas" w:hAnsi="Consolas"/>
          <w:color w:val="CCCCCC"/>
          <w:sz w:val="21"/>
          <w:szCs w:val="21"/>
          <w:lang w:val="es-ES"/>
        </w:rPr>
        <w:t>días.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99C6B2"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5688358"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837102"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E930961"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DBBC29" w14:textId="77777777" w:rsidR="00A434A0" w:rsidRPr="00904F88" w:rsidRDefault="00A434A0" w:rsidP="00A434A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2ADC76C" w14:textId="062B2D9A" w:rsidR="008C465F" w:rsidRPr="00904F88" w:rsidRDefault="008C465F" w:rsidP="008E1BFF">
      <w:pPr>
        <w:rPr>
          <w:lang w:val="es-ES"/>
        </w:rPr>
      </w:pPr>
    </w:p>
    <w:p w14:paraId="37667922" w14:textId="003B379F" w:rsidR="008C50AA" w:rsidRPr="00904F88" w:rsidRDefault="008C50AA" w:rsidP="008E1BFF">
      <w:pPr>
        <w:rPr>
          <w:lang w:val="es-ES"/>
        </w:rPr>
      </w:pPr>
      <w:r w:rsidRPr="00904F88">
        <w:rPr>
          <w:lang w:val="es-ES"/>
        </w:rPr>
        <w:t>Como se vería en el navegador es:</w:t>
      </w:r>
    </w:p>
    <w:p w14:paraId="4F4534F3" w14:textId="77777777" w:rsidR="008C50AA" w:rsidRPr="00904F88" w:rsidRDefault="008C50AA" w:rsidP="008E1BFF">
      <w:pPr>
        <w:rPr>
          <w:lang w:val="es-ES"/>
        </w:rPr>
      </w:pPr>
    </w:p>
    <w:p w14:paraId="6DE84BA3" w14:textId="03AA8F80" w:rsidR="008C50AA" w:rsidRPr="00904F88" w:rsidRDefault="008C50AA" w:rsidP="008E1BFF">
      <w:pPr>
        <w:rPr>
          <w:lang w:val="es-ES"/>
        </w:rPr>
      </w:pPr>
      <w:r w:rsidRPr="00904F88">
        <w:rPr>
          <w:noProof/>
          <w:lang w:val="es-ES"/>
        </w:rPr>
        <w:drawing>
          <wp:inline distT="0" distB="0" distL="0" distR="0" wp14:anchorId="414FC88A" wp14:editId="1CC7464C">
            <wp:extent cx="6300470" cy="2508250"/>
            <wp:effectExtent l="0" t="0" r="5080" b="6350"/>
            <wp:docPr id="11417400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0035" name="Imagen 1" descr="Texto&#10;&#10;El contenido generado por IA puede ser incorrecto."/>
                    <pic:cNvPicPr/>
                  </pic:nvPicPr>
                  <pic:blipFill>
                    <a:blip r:embed="rId19"/>
                    <a:stretch>
                      <a:fillRect/>
                    </a:stretch>
                  </pic:blipFill>
                  <pic:spPr>
                    <a:xfrm>
                      <a:off x="0" y="0"/>
                      <a:ext cx="6300470" cy="2508250"/>
                    </a:xfrm>
                    <a:prstGeom prst="rect">
                      <a:avLst/>
                    </a:prstGeom>
                  </pic:spPr>
                </pic:pic>
              </a:graphicData>
            </a:graphic>
          </wp:inline>
        </w:drawing>
      </w:r>
    </w:p>
    <w:p w14:paraId="313B1814" w14:textId="77777777" w:rsidR="008C50AA" w:rsidRPr="00904F88" w:rsidRDefault="008C50AA" w:rsidP="008E1BFF">
      <w:pPr>
        <w:rPr>
          <w:lang w:val="es-ES"/>
        </w:rPr>
      </w:pPr>
    </w:p>
    <w:p w14:paraId="0A2CE149" w14:textId="77777777" w:rsidR="00192D04" w:rsidRPr="00904F88" w:rsidRDefault="00192D04" w:rsidP="00192D04">
      <w:pPr>
        <w:rPr>
          <w:lang w:val="es-ES"/>
        </w:rPr>
      </w:pPr>
      <w:r w:rsidRPr="00904F88">
        <w:rPr>
          <w:lang w:val="es-ES"/>
        </w:rPr>
        <w:t>Se pueden enlazar dos o más hojas de estilo, con lo que el código fuente contendrá tantas etiquetas &lt;</w:t>
      </w:r>
      <w:proofErr w:type="gramStart"/>
      <w:r w:rsidRPr="00904F88">
        <w:rPr>
          <w:lang w:val="es-ES"/>
        </w:rPr>
        <w:t>link</w:t>
      </w:r>
      <w:proofErr w:type="gramEnd"/>
      <w:r w:rsidRPr="00904F88">
        <w:rPr>
          <w:lang w:val="es-ES"/>
        </w:rPr>
        <w:t>&gt; como hojas enlazadas:</w:t>
      </w:r>
    </w:p>
    <w:p w14:paraId="76CB5AB3" w14:textId="77777777" w:rsidR="00192D04" w:rsidRPr="009B20CB" w:rsidRDefault="00192D04" w:rsidP="00192D04">
      <w:r w:rsidRPr="009B20CB">
        <w:t>&lt;link rel="stylesheet" href="estilo-1.css"&gt;</w:t>
      </w:r>
    </w:p>
    <w:p w14:paraId="7263732B" w14:textId="77777777" w:rsidR="00192D04" w:rsidRPr="009B20CB" w:rsidRDefault="00192D04" w:rsidP="00192D04">
      <w:r w:rsidRPr="009B20CB">
        <w:t>&lt;link rel="stylesheet" href="estilo-2.css"&gt;</w:t>
      </w:r>
    </w:p>
    <w:p w14:paraId="6C46396C" w14:textId="77777777" w:rsidR="00192D04" w:rsidRPr="00904F88" w:rsidRDefault="00192D04" w:rsidP="00192D04">
      <w:pPr>
        <w:rPr>
          <w:lang w:val="es-ES"/>
        </w:rPr>
      </w:pPr>
      <w:r w:rsidRPr="00904F88">
        <w:rPr>
          <w:lang w:val="es-ES"/>
        </w:rPr>
        <w:t>En este caso, el navegador aplica las dos hojas de estilo a la página web, una tras otra. Si un elemento está definido en las dos hojas, el navegador hará lo que diga la última hoja de estilo de la lista.</w:t>
      </w:r>
    </w:p>
    <w:p w14:paraId="1D5663BD" w14:textId="77777777" w:rsidR="008C465F" w:rsidRPr="00904F88" w:rsidRDefault="008C465F" w:rsidP="008E1BFF">
      <w:pPr>
        <w:rPr>
          <w:lang w:val="es-ES"/>
        </w:rPr>
      </w:pPr>
    </w:p>
    <w:p w14:paraId="563BBD74" w14:textId="77777777" w:rsidR="00A757F6" w:rsidRPr="00904F88" w:rsidRDefault="00A757F6" w:rsidP="00A757F6">
      <w:pPr>
        <w:pStyle w:val="Ttulo2"/>
        <w:rPr>
          <w:lang w:val="es-ES"/>
        </w:rPr>
      </w:pPr>
      <w:bookmarkStart w:id="5" w:name="_Toc210637355"/>
      <w:r w:rsidRPr="00904F88">
        <w:rPr>
          <w:lang w:val="es-ES"/>
        </w:rPr>
        <w:t>Estilos en cascada</w:t>
      </w:r>
      <w:bookmarkEnd w:id="5"/>
    </w:p>
    <w:p w14:paraId="08FB3D73" w14:textId="77777777" w:rsidR="008C50AA" w:rsidRPr="00904F88" w:rsidRDefault="008C50AA" w:rsidP="00A757F6">
      <w:pPr>
        <w:rPr>
          <w:lang w:val="es-ES"/>
        </w:rPr>
      </w:pPr>
    </w:p>
    <w:p w14:paraId="4CDFF22B" w14:textId="574EE6DB" w:rsidR="00A757F6" w:rsidRPr="00904F88" w:rsidRDefault="00A757F6" w:rsidP="00A757F6">
      <w:pPr>
        <w:rPr>
          <w:lang w:val="es-ES"/>
        </w:rPr>
      </w:pPr>
      <w:r w:rsidRPr="00904F88">
        <w:rPr>
          <w:lang w:val="es-ES"/>
        </w:rPr>
        <w:t>El formato final de cualquier elemento depende de la combinación de todas las propiedades que afectan al elemento. La denominación de hojas de estilo </w:t>
      </w:r>
      <w:r w:rsidRPr="00904F88">
        <w:rPr>
          <w:b/>
          <w:bCs/>
          <w:lang w:val="es-ES"/>
        </w:rPr>
        <w:t>en cascada</w:t>
      </w:r>
      <w:r w:rsidRPr="00904F88">
        <w:rPr>
          <w:lang w:val="es-ES"/>
        </w:rPr>
        <w:t> hace referencia precisamente a este hecho. En la lección </w:t>
      </w:r>
      <w:r w:rsidRPr="00904F88">
        <w:rPr>
          <w:b/>
          <w:bCs/>
          <w:lang w:val="es-ES"/>
        </w:rPr>
        <w:t>Estilos en cascada</w:t>
      </w:r>
      <w:r w:rsidRPr="00904F88">
        <w:rPr>
          <w:lang w:val="es-ES"/>
        </w:rPr>
        <w:t> se detallan las reglas que emplean los navegadores.</w:t>
      </w:r>
    </w:p>
    <w:p w14:paraId="4DC01B53" w14:textId="77777777" w:rsidR="009A7DB6" w:rsidRPr="00904F88" w:rsidRDefault="00A757F6" w:rsidP="00A757F6">
      <w:pPr>
        <w:rPr>
          <w:lang w:val="es-ES"/>
        </w:rPr>
      </w:pPr>
      <w:r w:rsidRPr="00904F88">
        <w:rPr>
          <w:lang w:val="es-ES"/>
        </w:rPr>
        <w:t>Por ejemplo, una de esas reglas es que a un elemento le afectan todas las propiedades de los elementos en los que está incluido, como muestra el ejemplo siguiente, en el que el color de texto del párrafo &lt;p&gt; viene determinado por la propiedad establecida para el elemento &lt;body&gt;</w:t>
      </w:r>
      <w:r w:rsidR="008C50AA" w:rsidRPr="00904F88">
        <w:rPr>
          <w:lang w:val="es-ES"/>
        </w:rPr>
        <w:t>.</w:t>
      </w:r>
      <w:r w:rsidR="009A7DB6" w:rsidRPr="00904F88">
        <w:rPr>
          <w:lang w:val="es-ES"/>
        </w:rPr>
        <w:t xml:space="preserve"> </w:t>
      </w:r>
    </w:p>
    <w:p w14:paraId="3A3E8B76" w14:textId="77777777" w:rsidR="009A7DB6" w:rsidRPr="00904F88" w:rsidRDefault="009A7DB6" w:rsidP="00A757F6">
      <w:pPr>
        <w:rPr>
          <w:lang w:val="es-ES"/>
        </w:rPr>
      </w:pPr>
    </w:p>
    <w:p w14:paraId="465A2C18" w14:textId="444D43A1" w:rsidR="00A757F6" w:rsidRPr="00904F88" w:rsidRDefault="009A7DB6" w:rsidP="00A757F6">
      <w:pPr>
        <w:rPr>
          <w:lang w:val="es-ES"/>
        </w:rPr>
      </w:pPr>
      <w:r w:rsidRPr="00904F88">
        <w:rPr>
          <w:b/>
          <w:bCs/>
          <w:highlight w:val="yellow"/>
          <w:lang w:val="es-ES"/>
        </w:rPr>
        <w:t>Nota:</w:t>
      </w:r>
      <w:r w:rsidRPr="00904F88">
        <w:rPr>
          <w:highlight w:val="yellow"/>
          <w:lang w:val="es-ES"/>
        </w:rPr>
        <w:t xml:space="preserve"> Por ahora trabajaremos con la hoja de estilos embebida en el HTML por comodidad</w:t>
      </w:r>
    </w:p>
    <w:p w14:paraId="5F33A30C" w14:textId="77777777" w:rsidR="008C50AA" w:rsidRPr="00904F88" w:rsidRDefault="008C50AA" w:rsidP="00A757F6">
      <w:pPr>
        <w:rPr>
          <w:lang w:val="es-ES"/>
        </w:rPr>
      </w:pPr>
    </w:p>
    <w:p w14:paraId="1D65CDF3" w14:textId="3A9ADCDD" w:rsidR="009A7DB6" w:rsidRPr="00904F88" w:rsidRDefault="00557697" w:rsidP="00A757F6">
      <w:pPr>
        <w:rPr>
          <w:lang w:val="es-ES"/>
        </w:rPr>
      </w:pPr>
      <w:r w:rsidRPr="00904F88">
        <w:rPr>
          <w:lang w:val="es-ES"/>
        </w:rPr>
        <w:t>hojasencascada.html</w:t>
      </w:r>
    </w:p>
    <w:p w14:paraId="740D90C5" w14:textId="77777777" w:rsidR="00570F49" w:rsidRPr="00904F88" w:rsidRDefault="00570F49" w:rsidP="00A757F6">
      <w:pPr>
        <w:rPr>
          <w:lang w:val="es-ES"/>
        </w:rPr>
      </w:pPr>
    </w:p>
    <w:p w14:paraId="1D9C5227"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1086C5A"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B31656E"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10CF14D" w14:textId="59B945ED"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Estilos en cascada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891BD42"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3A168636"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D27A6E1"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4539B05F"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513013E9"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C78C4F6"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28D9C1"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3A36600F"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lightcoral</w:t>
      </w:r>
      <w:r w:rsidRPr="00904F88">
        <w:rPr>
          <w:rFonts w:ascii="Consolas" w:hAnsi="Consolas"/>
          <w:color w:val="D4D4D4"/>
          <w:sz w:val="21"/>
          <w:szCs w:val="21"/>
          <w:lang w:val="es-ES"/>
        </w:rPr>
        <w:t>;</w:t>
      </w:r>
    </w:p>
    <w:p w14:paraId="530FF9F7"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6F54AC7"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B428A2A"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2BB26E1"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CF535D"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CBDF785"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ECD6FE6"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A4AA872" w14:textId="77777777" w:rsidR="00570F49" w:rsidRPr="00904F88" w:rsidRDefault="00570F49" w:rsidP="00570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67B747" w14:textId="77777777" w:rsidR="00570F49" w:rsidRPr="00904F88" w:rsidRDefault="00570F49" w:rsidP="00A757F6">
      <w:pPr>
        <w:rPr>
          <w:lang w:val="es-ES"/>
        </w:rPr>
      </w:pPr>
    </w:p>
    <w:p w14:paraId="794EC9CC" w14:textId="77777777" w:rsidR="00570F49" w:rsidRPr="00904F88" w:rsidRDefault="00570F49" w:rsidP="00A757F6">
      <w:pPr>
        <w:rPr>
          <w:lang w:val="es-ES"/>
        </w:rPr>
      </w:pPr>
    </w:p>
    <w:p w14:paraId="626C1816" w14:textId="77777777" w:rsidR="00304BE0" w:rsidRPr="00904F88" w:rsidRDefault="00304BE0" w:rsidP="00304BE0">
      <w:pPr>
        <w:pStyle w:val="Ttulo2"/>
        <w:rPr>
          <w:lang w:val="es-ES"/>
        </w:rPr>
      </w:pPr>
      <w:bookmarkStart w:id="6" w:name="_Toc210637356"/>
      <w:r w:rsidRPr="00904F88">
        <w:rPr>
          <w:lang w:val="es-ES"/>
        </w:rPr>
        <w:t>Repetir selectores</w:t>
      </w:r>
      <w:bookmarkEnd w:id="6"/>
    </w:p>
    <w:p w14:paraId="67E4F428" w14:textId="77777777" w:rsidR="00304BE0" w:rsidRPr="00904F88" w:rsidRDefault="00304BE0" w:rsidP="00304BE0">
      <w:pPr>
        <w:rPr>
          <w:lang w:val="es-ES"/>
        </w:rPr>
      </w:pPr>
      <w:r w:rsidRPr="00904F88">
        <w:rPr>
          <w:lang w:val="es-ES"/>
        </w:rPr>
        <w:t>Aunque no es incorrecto, no se aconseja repetir selectores, ya que distribuye la información en varios lugares de la hoja de estilo y eso dificulta la lectura e interpretación de la hoja de estilo a los lectores humanos.</w:t>
      </w:r>
    </w:p>
    <w:p w14:paraId="55779F83" w14:textId="77777777" w:rsidR="00304BE0" w:rsidRPr="00904F88" w:rsidRDefault="00304BE0" w:rsidP="00304BE0">
      <w:pPr>
        <w:rPr>
          <w:lang w:val="es-ES"/>
        </w:rPr>
      </w:pPr>
      <w:r w:rsidRPr="00904F88">
        <w:rPr>
          <w:lang w:val="es-ES"/>
        </w:rPr>
        <w:t>Si se repiten las propiedades, el navegador aplica la propiedad que aparece en último lugar, como muestra el siguiente ejemplo:</w:t>
      </w:r>
    </w:p>
    <w:p w14:paraId="6A780D47" w14:textId="77777777" w:rsidR="006A1B45" w:rsidRPr="00904F88" w:rsidRDefault="006A1B45" w:rsidP="00304BE0">
      <w:pPr>
        <w:rPr>
          <w:lang w:val="es-ES"/>
        </w:rPr>
      </w:pPr>
    </w:p>
    <w:p w14:paraId="5F9E0ED8"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DAC5A25"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80B29EF"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F54B6A1"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3FEEFB2E"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26F27F"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731C35C"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5B20765D"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0769B4BE"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478029"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B0CAC5E"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03D5535"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FAC1E5"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DED60E8"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6AB81B7" w14:textId="77777777" w:rsidR="00D309BB" w:rsidRPr="00904F88" w:rsidRDefault="00D309BB" w:rsidP="00D309B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03E46AC" w14:textId="77777777" w:rsidR="006A1B45" w:rsidRPr="00904F88" w:rsidRDefault="006A1B45" w:rsidP="00304BE0">
      <w:pPr>
        <w:rPr>
          <w:lang w:val="es-ES"/>
        </w:rPr>
      </w:pPr>
    </w:p>
    <w:p w14:paraId="35E5B1F1" w14:textId="2F3BDF36" w:rsidR="00D309BB" w:rsidRPr="00904F88" w:rsidRDefault="00D309BB" w:rsidP="00304BE0">
      <w:pPr>
        <w:rPr>
          <w:lang w:val="es-ES"/>
        </w:rPr>
      </w:pPr>
      <w:r w:rsidRPr="00904F88">
        <w:rPr>
          <w:lang w:val="es-ES"/>
        </w:rPr>
        <w:t>El resultado es que se aplica el mismo estilo a las etiquetas de tipo párrafo</w:t>
      </w:r>
      <w:r w:rsidR="00CD12C9" w:rsidRPr="00904F88">
        <w:rPr>
          <w:lang w:val="es-ES"/>
        </w:rPr>
        <w:t>, el último que aparece en la hoja en cascada</w:t>
      </w:r>
      <w:r w:rsidRPr="00904F88">
        <w:rPr>
          <w:lang w:val="es-ES"/>
        </w:rPr>
        <w:t>:</w:t>
      </w:r>
    </w:p>
    <w:p w14:paraId="6504F691" w14:textId="77777777" w:rsidR="00CD12C9" w:rsidRPr="00904F88" w:rsidRDefault="00CD12C9" w:rsidP="00304BE0">
      <w:pPr>
        <w:rPr>
          <w:lang w:val="es-ES"/>
        </w:rPr>
      </w:pPr>
    </w:p>
    <w:p w14:paraId="1F5EEA48" w14:textId="489C79AF" w:rsidR="00CD12C9" w:rsidRPr="00904F88" w:rsidRDefault="00CD12C9" w:rsidP="00304BE0">
      <w:pPr>
        <w:rPr>
          <w:lang w:val="es-ES"/>
        </w:rPr>
      </w:pPr>
      <w:r w:rsidRPr="00904F88">
        <w:rPr>
          <w:noProof/>
          <w:lang w:val="es-ES"/>
        </w:rPr>
        <w:drawing>
          <wp:inline distT="0" distB="0" distL="0" distR="0" wp14:anchorId="35F51633" wp14:editId="362085FC">
            <wp:extent cx="2810267" cy="1400370"/>
            <wp:effectExtent l="0" t="0" r="9525" b="9525"/>
            <wp:docPr id="8725648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4832" name="Imagen 1" descr="Interfaz de usuario gráfica, Texto, Aplicación&#10;&#10;El contenido generado por IA puede ser incorrecto."/>
                    <pic:cNvPicPr/>
                  </pic:nvPicPr>
                  <pic:blipFill>
                    <a:blip r:embed="rId20"/>
                    <a:stretch>
                      <a:fillRect/>
                    </a:stretch>
                  </pic:blipFill>
                  <pic:spPr>
                    <a:xfrm>
                      <a:off x="0" y="0"/>
                      <a:ext cx="2810267" cy="1400370"/>
                    </a:xfrm>
                    <a:prstGeom prst="rect">
                      <a:avLst/>
                    </a:prstGeom>
                  </pic:spPr>
                </pic:pic>
              </a:graphicData>
            </a:graphic>
          </wp:inline>
        </w:drawing>
      </w:r>
    </w:p>
    <w:p w14:paraId="35EEB7A7" w14:textId="77777777" w:rsidR="00CD12C9" w:rsidRPr="00904F88" w:rsidRDefault="00CD12C9" w:rsidP="00304BE0">
      <w:pPr>
        <w:rPr>
          <w:lang w:val="es-ES"/>
        </w:rPr>
      </w:pPr>
    </w:p>
    <w:p w14:paraId="3688B1F1" w14:textId="77777777" w:rsidR="00CD12C9" w:rsidRPr="00904F88" w:rsidRDefault="00CD12C9" w:rsidP="00304BE0">
      <w:pPr>
        <w:rPr>
          <w:lang w:val="es-ES"/>
        </w:rPr>
      </w:pPr>
    </w:p>
    <w:p w14:paraId="3332D2ED" w14:textId="77777777" w:rsidR="00D309BB" w:rsidRPr="00904F88" w:rsidRDefault="00D309BB" w:rsidP="00304BE0">
      <w:pPr>
        <w:rPr>
          <w:lang w:val="es-ES"/>
        </w:rPr>
      </w:pPr>
    </w:p>
    <w:p w14:paraId="097DBC5D" w14:textId="77777777" w:rsidR="002B5862" w:rsidRPr="00904F88" w:rsidRDefault="002B5862" w:rsidP="00304BE0">
      <w:pPr>
        <w:rPr>
          <w:lang w:val="es-ES"/>
        </w:rPr>
      </w:pPr>
    </w:p>
    <w:p w14:paraId="1144149B" w14:textId="77777777" w:rsidR="002B5862" w:rsidRPr="00904F88" w:rsidRDefault="002B5862" w:rsidP="002B5862">
      <w:pPr>
        <w:pStyle w:val="Ttulo2"/>
        <w:rPr>
          <w:lang w:val="es-ES"/>
        </w:rPr>
      </w:pPr>
      <w:bookmarkStart w:id="7" w:name="_Toc210637357"/>
      <w:r w:rsidRPr="00904F88">
        <w:rPr>
          <w:lang w:val="es-ES"/>
        </w:rPr>
        <w:t>Definir varios selectores simultáneamente</w:t>
      </w:r>
      <w:bookmarkEnd w:id="7"/>
    </w:p>
    <w:p w14:paraId="6BE07B0B" w14:textId="77777777" w:rsidR="009F04D7" w:rsidRPr="00904F88" w:rsidRDefault="009F04D7" w:rsidP="009F04D7">
      <w:pPr>
        <w:rPr>
          <w:lang w:val="es-ES"/>
        </w:rPr>
      </w:pPr>
    </w:p>
    <w:p w14:paraId="7BD7396C" w14:textId="77777777" w:rsidR="002B5862" w:rsidRPr="00904F88" w:rsidRDefault="002B5862" w:rsidP="002B5862">
      <w:pPr>
        <w:rPr>
          <w:lang w:val="es-ES"/>
        </w:rPr>
      </w:pPr>
      <w:r w:rsidRPr="00904F88">
        <w:rPr>
          <w:lang w:val="es-ES"/>
        </w:rPr>
        <w:t>Se pueden definir varios selectores simultáneamente escribiendo los selectores separados por comas, como muestran los siguientes ejemplos:</w:t>
      </w:r>
    </w:p>
    <w:p w14:paraId="74BCA086" w14:textId="77777777" w:rsidR="002B5862" w:rsidRPr="00904F88" w:rsidRDefault="002B5862" w:rsidP="00304BE0">
      <w:pPr>
        <w:rPr>
          <w:lang w:val="es-ES"/>
        </w:rPr>
      </w:pPr>
    </w:p>
    <w:p w14:paraId="5C664E6D"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DB8ACB"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w:t>
      </w:r>
    </w:p>
    <w:p w14:paraId="10687227"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address</w:t>
      </w:r>
      <w:r w:rsidRPr="00904F88">
        <w:rPr>
          <w:rFonts w:ascii="Consolas" w:hAnsi="Consolas"/>
          <w:color w:val="D4D4D4"/>
          <w:sz w:val="21"/>
          <w:szCs w:val="21"/>
          <w:lang w:val="es-ES"/>
        </w:rPr>
        <w:t xml:space="preserve"> {</w:t>
      </w:r>
    </w:p>
    <w:p w14:paraId="11F004E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3FF9F23B"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2CE9E1E"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B94D92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85CDCA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8ADBBF"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1D14BE"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B17525"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E7E826"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una dirección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address</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0AC20699" w14:textId="77777777" w:rsidR="003A6315" w:rsidRPr="00904F88" w:rsidRDefault="003A6315" w:rsidP="003A631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E914E9A" w14:textId="77777777" w:rsidR="003A6315" w:rsidRPr="00904F88" w:rsidRDefault="003A6315" w:rsidP="00304BE0">
      <w:pPr>
        <w:rPr>
          <w:lang w:val="es-ES"/>
        </w:rPr>
      </w:pPr>
    </w:p>
    <w:p w14:paraId="6C6FA309" w14:textId="77777777" w:rsidR="00647FE3" w:rsidRPr="00904F88" w:rsidRDefault="00647FE3" w:rsidP="00304BE0">
      <w:pPr>
        <w:rPr>
          <w:lang w:val="es-ES"/>
        </w:rPr>
      </w:pPr>
    </w:p>
    <w:p w14:paraId="066F1CD2" w14:textId="77777777" w:rsidR="00647FE3" w:rsidRPr="00904F88" w:rsidRDefault="00647FE3" w:rsidP="00304BE0">
      <w:pPr>
        <w:rPr>
          <w:lang w:val="es-ES"/>
        </w:rPr>
      </w:pPr>
    </w:p>
    <w:p w14:paraId="02BCFDA7" w14:textId="28675F9F" w:rsidR="00647FE3" w:rsidRPr="00904F88" w:rsidRDefault="00647FE3" w:rsidP="00647FE3">
      <w:pPr>
        <w:pStyle w:val="Ttulo1"/>
        <w:rPr>
          <w:lang w:val="es-ES"/>
        </w:rPr>
      </w:pPr>
      <w:bookmarkStart w:id="8" w:name="_Toc210637358"/>
      <w:r w:rsidRPr="00904F88">
        <w:rPr>
          <w:lang w:val="es-ES"/>
        </w:rPr>
        <w:t>Selectores CSS</w:t>
      </w:r>
      <w:bookmarkEnd w:id="8"/>
    </w:p>
    <w:p w14:paraId="1378AB96" w14:textId="77777777" w:rsidR="00647FE3" w:rsidRPr="00904F88" w:rsidRDefault="00647FE3" w:rsidP="00647FE3">
      <w:pPr>
        <w:rPr>
          <w:lang w:val="es-ES"/>
        </w:rPr>
      </w:pPr>
    </w:p>
    <w:p w14:paraId="7A30AD1A" w14:textId="77777777" w:rsidR="00647FE3" w:rsidRPr="00904F88" w:rsidRDefault="00647FE3" w:rsidP="00647FE3">
      <w:pPr>
        <w:rPr>
          <w:lang w:val="es-ES"/>
        </w:rPr>
      </w:pPr>
      <w:r w:rsidRPr="00904F88">
        <w:rPr>
          <w:lang w:val="es-ES"/>
        </w:rPr>
        <w:t>Los selectores CSS son patrones que permiten identificar y seleccionar elementos específicos de un documento HTML para aplicarle estilos, siendo la primera parte de una regla CSS. Existen varios tipos, como los selectores de etiqueta (ej: p), los de ID (ej: #mi-id) para elementos únicos, los de clase (ej: .mi-clase) para elementos reutilizables, los de atributo (ej: [type="text"]), el selector universal (*), y selectores más complejos como los de pseudoclase y pseudoelemento. </w:t>
      </w:r>
    </w:p>
    <w:p w14:paraId="28986A3F" w14:textId="77777777" w:rsidR="00647FE3" w:rsidRPr="00904F88" w:rsidRDefault="00647FE3" w:rsidP="00647FE3">
      <w:pPr>
        <w:rPr>
          <w:lang w:val="es-ES"/>
        </w:rPr>
      </w:pPr>
    </w:p>
    <w:p w14:paraId="75FA3404" w14:textId="06955F97" w:rsidR="001831BF" w:rsidRPr="00904F88" w:rsidRDefault="001831BF" w:rsidP="00647FE3">
      <w:pPr>
        <w:rPr>
          <w:lang w:val="es-ES"/>
        </w:rPr>
      </w:pPr>
      <w:r w:rsidRPr="00904F88">
        <w:rPr>
          <w:lang w:val="es-ES"/>
        </w:rPr>
        <w:t>Los selectores son la parte de las reglas que indican al navegador a qué elementos se van a aplicar las propiedades incluidas en las declaraciones.</w:t>
      </w:r>
    </w:p>
    <w:p w14:paraId="427C2831" w14:textId="77777777" w:rsidR="00647FE3" w:rsidRPr="00904F88" w:rsidRDefault="00647FE3" w:rsidP="00647FE3">
      <w:pPr>
        <w:pStyle w:val="Ttulo2"/>
        <w:shd w:val="clear" w:color="auto" w:fill="FFFFFF"/>
        <w:rPr>
          <w:color w:val="000000"/>
          <w:sz w:val="29"/>
          <w:szCs w:val="29"/>
          <w:lang w:val="es-ES"/>
        </w:rPr>
      </w:pPr>
      <w:bookmarkStart w:id="9" w:name="_Toc210637359"/>
      <w:r w:rsidRPr="00904F88">
        <w:rPr>
          <w:color w:val="000000"/>
          <w:sz w:val="29"/>
          <w:szCs w:val="29"/>
          <w:lang w:val="es-ES"/>
        </w:rPr>
        <w:t>Selector de tipo: E</w:t>
      </w:r>
      <w:bookmarkEnd w:id="9"/>
    </w:p>
    <w:p w14:paraId="3816F6EB" w14:textId="77777777" w:rsidR="00647FE3" w:rsidRPr="00904F88" w:rsidRDefault="00647FE3" w:rsidP="00304BE0">
      <w:pPr>
        <w:rPr>
          <w:lang w:val="es-ES"/>
        </w:rPr>
      </w:pPr>
    </w:p>
    <w:p w14:paraId="0D878AA0" w14:textId="4548F070" w:rsidR="00D309BB" w:rsidRPr="00904F88" w:rsidRDefault="009B199D" w:rsidP="00304BE0">
      <w:pPr>
        <w:rPr>
          <w:lang w:val="es-ES"/>
        </w:rPr>
      </w:pPr>
      <w:r w:rsidRPr="00904F88">
        <w:rPr>
          <w:lang w:val="es-ES"/>
        </w:rPr>
        <w:t>Si se escribe una etiqueta (E), las propiedades afectan a todos los elementos con etiqueta E. En el ejemplo siguiente, todos los párrafos &lt;p&gt; se ven de color rojo.</w:t>
      </w:r>
    </w:p>
    <w:p w14:paraId="50AEB742" w14:textId="77777777" w:rsidR="00570F49" w:rsidRPr="00904F88" w:rsidRDefault="00570F49" w:rsidP="00A757F6">
      <w:pPr>
        <w:rPr>
          <w:lang w:val="es-ES"/>
        </w:rPr>
      </w:pPr>
    </w:p>
    <w:p w14:paraId="68FA04F8" w14:textId="09A43B62" w:rsidR="006A4BE1" w:rsidRPr="00904F88" w:rsidRDefault="006A4BE1" w:rsidP="00A757F6">
      <w:pPr>
        <w:rPr>
          <w:lang w:val="es-ES"/>
        </w:rPr>
      </w:pPr>
      <w:r w:rsidRPr="00904F88">
        <w:rPr>
          <w:noProof/>
          <w:lang w:val="es-ES"/>
        </w:rPr>
        <w:drawing>
          <wp:inline distT="0" distB="0" distL="0" distR="0" wp14:anchorId="7C86C1D1" wp14:editId="261BC20D">
            <wp:extent cx="6300470" cy="789940"/>
            <wp:effectExtent l="0" t="0" r="5080" b="0"/>
            <wp:docPr id="106773185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1855" name="Imagen 1" descr="Forma, Rectángulo&#10;&#10;El contenido generado por IA puede ser incorrecto."/>
                    <pic:cNvPicPr/>
                  </pic:nvPicPr>
                  <pic:blipFill>
                    <a:blip r:embed="rId21"/>
                    <a:stretch>
                      <a:fillRect/>
                    </a:stretch>
                  </pic:blipFill>
                  <pic:spPr>
                    <a:xfrm>
                      <a:off x="0" y="0"/>
                      <a:ext cx="6300470" cy="789940"/>
                    </a:xfrm>
                    <a:prstGeom prst="rect">
                      <a:avLst/>
                    </a:prstGeom>
                  </pic:spPr>
                </pic:pic>
              </a:graphicData>
            </a:graphic>
          </wp:inline>
        </w:drawing>
      </w:r>
    </w:p>
    <w:p w14:paraId="495FB907" w14:textId="77777777" w:rsidR="006A4BE1" w:rsidRPr="00904F88" w:rsidRDefault="006A4BE1" w:rsidP="00A757F6">
      <w:pPr>
        <w:rPr>
          <w:lang w:val="es-ES"/>
        </w:rPr>
      </w:pPr>
    </w:p>
    <w:p w14:paraId="57A2BFC7" w14:textId="77777777" w:rsidR="00F22C4F" w:rsidRPr="00904F88" w:rsidRDefault="00F22C4F" w:rsidP="00F22C4F">
      <w:pPr>
        <w:pStyle w:val="Ttulo2"/>
        <w:shd w:val="clear" w:color="auto" w:fill="FFFFFF"/>
        <w:rPr>
          <w:color w:val="000000"/>
          <w:sz w:val="29"/>
          <w:szCs w:val="29"/>
          <w:lang w:val="es-ES"/>
        </w:rPr>
      </w:pPr>
      <w:bookmarkStart w:id="10" w:name="_Toc210637360"/>
      <w:r w:rsidRPr="00904F88">
        <w:rPr>
          <w:color w:val="000000"/>
          <w:sz w:val="29"/>
          <w:szCs w:val="29"/>
          <w:lang w:val="es-ES"/>
        </w:rPr>
        <w:t>Selector universal: *</w:t>
      </w:r>
      <w:bookmarkEnd w:id="10"/>
    </w:p>
    <w:p w14:paraId="46D1126B" w14:textId="77777777" w:rsidR="00F22C4F" w:rsidRPr="00904F88" w:rsidRDefault="00F22C4F" w:rsidP="00F22C4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 asterisco (*), las propiedades afectan a todos los elementos de la página. En el ejemplo siguiente, tanto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como la dirección </w:t>
      </w:r>
      <w:r w:rsidRPr="00904F88">
        <w:rPr>
          <w:rStyle w:val="html-eti"/>
          <w:rFonts w:ascii="Arial" w:hAnsi="Arial" w:cs="Arial"/>
          <w:color w:val="911F00"/>
          <w:sz w:val="27"/>
          <w:szCs w:val="27"/>
        </w:rPr>
        <w:t>&lt;address&gt;</w:t>
      </w:r>
      <w:r w:rsidRPr="00904F88">
        <w:rPr>
          <w:rFonts w:ascii="Arial" w:hAnsi="Arial" w:cs="Arial"/>
          <w:color w:val="000000"/>
          <w:sz w:val="27"/>
          <w:szCs w:val="27"/>
        </w:rPr>
        <w:t> se ven de color rojo.</w:t>
      </w:r>
    </w:p>
    <w:p w14:paraId="750A1763" w14:textId="77777777" w:rsidR="00F65A92" w:rsidRPr="00904F88" w:rsidRDefault="00F65A92" w:rsidP="00F22C4F">
      <w:pPr>
        <w:pStyle w:val="NormalWeb"/>
        <w:shd w:val="clear" w:color="auto" w:fill="FFFFFF"/>
        <w:spacing w:before="150" w:beforeAutospacing="0" w:after="150" w:afterAutospacing="0"/>
        <w:rPr>
          <w:rFonts w:ascii="Arial" w:hAnsi="Arial" w:cs="Arial"/>
          <w:color w:val="000000"/>
          <w:sz w:val="27"/>
          <w:szCs w:val="27"/>
        </w:rPr>
      </w:pPr>
    </w:p>
    <w:p w14:paraId="138836A7" w14:textId="008F9ABC" w:rsidR="00F65A92" w:rsidRPr="00904F88" w:rsidRDefault="00F65A92" w:rsidP="00F22C4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drawing>
          <wp:inline distT="0" distB="0" distL="0" distR="0" wp14:anchorId="202FC928" wp14:editId="1F716540">
            <wp:extent cx="6300470" cy="775970"/>
            <wp:effectExtent l="0" t="0" r="5080" b="5080"/>
            <wp:docPr id="1251494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4961" name=""/>
                    <pic:cNvPicPr/>
                  </pic:nvPicPr>
                  <pic:blipFill>
                    <a:blip r:embed="rId22"/>
                    <a:stretch>
                      <a:fillRect/>
                    </a:stretch>
                  </pic:blipFill>
                  <pic:spPr>
                    <a:xfrm>
                      <a:off x="0" y="0"/>
                      <a:ext cx="6300470" cy="775970"/>
                    </a:xfrm>
                    <a:prstGeom prst="rect">
                      <a:avLst/>
                    </a:prstGeom>
                  </pic:spPr>
                </pic:pic>
              </a:graphicData>
            </a:graphic>
          </wp:inline>
        </w:drawing>
      </w:r>
    </w:p>
    <w:p w14:paraId="4F0EE481" w14:textId="77777777" w:rsidR="006A4BE1" w:rsidRPr="00904F88" w:rsidRDefault="006A4BE1" w:rsidP="00A757F6">
      <w:pPr>
        <w:rPr>
          <w:lang w:val="es-ES"/>
        </w:rPr>
      </w:pPr>
    </w:p>
    <w:p w14:paraId="0AA3AE9C" w14:textId="77777777" w:rsidR="003A6315" w:rsidRPr="00904F88" w:rsidRDefault="003A6315" w:rsidP="00A757F6">
      <w:pPr>
        <w:rPr>
          <w:lang w:val="es-ES"/>
        </w:rPr>
      </w:pPr>
    </w:p>
    <w:p w14:paraId="378469EC" w14:textId="49674566" w:rsidR="00F65A92" w:rsidRPr="00904F88" w:rsidRDefault="00F65A92" w:rsidP="00F65A92">
      <w:pPr>
        <w:pStyle w:val="Ttulo2"/>
        <w:shd w:val="clear" w:color="auto" w:fill="FFFFFF"/>
        <w:rPr>
          <w:color w:val="000000"/>
          <w:sz w:val="29"/>
          <w:szCs w:val="29"/>
          <w:lang w:val="es-ES"/>
        </w:rPr>
      </w:pPr>
      <w:bookmarkStart w:id="11" w:name="_Toc210637361"/>
      <w:r w:rsidRPr="00904F88">
        <w:rPr>
          <w:color w:val="000000"/>
          <w:sz w:val="29"/>
          <w:szCs w:val="29"/>
          <w:lang w:val="es-ES"/>
        </w:rPr>
        <w:t>Selector de clase</w:t>
      </w:r>
      <w:proofErr w:type="gramStart"/>
      <w:r w:rsidRPr="00904F88">
        <w:rPr>
          <w:color w:val="000000"/>
          <w:sz w:val="29"/>
          <w:szCs w:val="29"/>
          <w:lang w:val="es-ES"/>
        </w:rPr>
        <w:t xml:space="preserve">: </w:t>
      </w:r>
      <w:r w:rsidR="00EC089C" w:rsidRPr="00904F88">
        <w:rPr>
          <w:color w:val="000000"/>
          <w:sz w:val="29"/>
          <w:szCs w:val="29"/>
          <w:lang w:val="es-ES"/>
        </w:rPr>
        <w:t>.e</w:t>
      </w:r>
      <w:proofErr w:type="gramEnd"/>
      <w:r w:rsidR="00EC089C" w:rsidRPr="00904F88">
        <w:rPr>
          <w:color w:val="000000"/>
          <w:sz w:val="29"/>
          <w:szCs w:val="29"/>
          <w:lang w:val="es-ES"/>
        </w:rPr>
        <w:t xml:space="preserve"> y </w:t>
      </w:r>
      <w:r w:rsidRPr="00904F88">
        <w:rPr>
          <w:color w:val="000000"/>
          <w:sz w:val="29"/>
          <w:szCs w:val="29"/>
          <w:lang w:val="es-ES"/>
        </w:rPr>
        <w:t>E.e</w:t>
      </w:r>
      <w:bookmarkEnd w:id="11"/>
    </w:p>
    <w:p w14:paraId="2D554A48" w14:textId="77777777"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p>
    <w:p w14:paraId="3852934E" w14:textId="281D05FD"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solo la clase para aplicar el estilo donde se encuentre el atributo class definido se aplica a todos los sitios</w:t>
      </w:r>
      <w:r w:rsidR="000D5D91" w:rsidRPr="00904F88">
        <w:rPr>
          <w:rFonts w:ascii="Arial" w:hAnsi="Arial" w:cs="Arial"/>
          <w:color w:val="000000"/>
          <w:sz w:val="27"/>
          <w:szCs w:val="27"/>
        </w:rPr>
        <w:t>.</w:t>
      </w:r>
    </w:p>
    <w:p w14:paraId="4062D1C4"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7F7329E0"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.clase</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001A6BCB"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10A5F023"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1114AE6"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53018870" w14:textId="3C0F76EF" w:rsidR="00F65A92" w:rsidRPr="00904F88" w:rsidRDefault="00F65A92"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una etiqueta seguida de un punto y un nombre de clase (E.e), las propiedades afectan a todos los elementos con etiqueta E cuyo atributo </w:t>
      </w:r>
      <w:r w:rsidRPr="00904F88">
        <w:rPr>
          <w:rStyle w:val="html-atri"/>
          <w:rFonts w:ascii="Arial" w:hAnsi="Arial" w:cs="Arial"/>
          <w:color w:val="FF0000"/>
          <w:sz w:val="27"/>
          <w:szCs w:val="27"/>
        </w:rPr>
        <w:t>class</w:t>
      </w:r>
      <w:r w:rsidRPr="00904F88">
        <w:rPr>
          <w:rFonts w:ascii="Arial" w:hAnsi="Arial" w:cs="Arial"/>
          <w:color w:val="000000"/>
          <w:sz w:val="27"/>
          <w:szCs w:val="27"/>
        </w:rPr>
        <w:t> tenga el valor e. En el ejemplo siguiente, sólo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de clase "aviso" se ven de color rojo.</w:t>
      </w:r>
    </w:p>
    <w:p w14:paraId="21253065" w14:textId="77777777"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p>
    <w:p w14:paraId="73A93623"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p.aviso</w:t>
      </w:r>
      <w:proofErr w:type="gramEnd"/>
      <w:r w:rsidRPr="00904F88">
        <w:rPr>
          <w:rFonts w:ascii="Consolas" w:hAnsi="Consolas"/>
          <w:color w:val="D4D4D4"/>
          <w:sz w:val="21"/>
          <w:szCs w:val="21"/>
          <w:lang w:val="es-ES"/>
        </w:rPr>
        <w:t xml:space="preserve"> {</w:t>
      </w:r>
    </w:p>
    <w:p w14:paraId="3D8EC1F2" w14:textId="77777777"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5AAB5BA" w14:textId="010A5972" w:rsidR="00EC089C" w:rsidRPr="00904F88" w:rsidRDefault="00EC089C" w:rsidP="00EC089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65E09461" w14:textId="28B323AD" w:rsidR="00EC089C" w:rsidRPr="00904F88" w:rsidRDefault="00EC089C" w:rsidP="00EC089C">
      <w:pPr>
        <w:pStyle w:val="NormalWeb"/>
        <w:shd w:val="clear" w:color="auto" w:fill="FFFFFF"/>
        <w:spacing w:before="150" w:beforeAutospacing="0" w:after="150" w:afterAutospacing="0"/>
        <w:rPr>
          <w:rFonts w:ascii="Arial" w:hAnsi="Arial" w:cs="Arial"/>
          <w:color w:val="000000"/>
          <w:sz w:val="27"/>
          <w:szCs w:val="27"/>
        </w:rPr>
      </w:pPr>
      <w:r w:rsidRPr="00904F88">
        <w:rPr>
          <w:rFonts w:ascii="Consolas" w:hAnsi="Consolas"/>
          <w:color w:val="D4D4D4"/>
          <w:sz w:val="21"/>
          <w:szCs w:val="21"/>
        </w:rPr>
        <w:t>    }</w:t>
      </w:r>
    </w:p>
    <w:p w14:paraId="76CE190A" w14:textId="77777777" w:rsidR="00006D7A" w:rsidRPr="00904F88" w:rsidRDefault="00006D7A" w:rsidP="00F65A92">
      <w:pPr>
        <w:pStyle w:val="NormalWeb"/>
        <w:shd w:val="clear" w:color="auto" w:fill="FFFFFF"/>
        <w:spacing w:before="150" w:beforeAutospacing="0" w:after="150" w:afterAutospacing="0"/>
        <w:rPr>
          <w:rFonts w:ascii="Arial" w:hAnsi="Arial" w:cs="Arial"/>
          <w:color w:val="000000"/>
          <w:sz w:val="27"/>
          <w:szCs w:val="27"/>
        </w:rPr>
      </w:pPr>
    </w:p>
    <w:p w14:paraId="0CFDC9DA"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F357760"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318D25"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.clase</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2500943E"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2243D32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F088E0F"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p.aviso</w:t>
      </w:r>
      <w:proofErr w:type="gramEnd"/>
      <w:r w:rsidRPr="00904F88">
        <w:rPr>
          <w:rFonts w:ascii="Consolas" w:hAnsi="Consolas"/>
          <w:color w:val="D4D4D4"/>
          <w:sz w:val="21"/>
          <w:szCs w:val="21"/>
          <w:lang w:val="es-ES"/>
        </w:rPr>
        <w:t xml:space="preserve"> {</w:t>
      </w:r>
    </w:p>
    <w:p w14:paraId="263E97D6"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A53C40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A945834"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8086894"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5A0DD9D"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62C6F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37715F1"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"clase1"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A91AB3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618589"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"clase1"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4CD9F2"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51F873" w14:textId="77777777" w:rsidR="000D5D91" w:rsidRPr="00904F88" w:rsidRDefault="000D5D91" w:rsidP="000D5D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"aviso</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D0745A" w14:textId="77777777" w:rsidR="00F65A92" w:rsidRPr="00904F88" w:rsidRDefault="00F65A92" w:rsidP="00F65A92">
      <w:pPr>
        <w:pStyle w:val="NormalWeb"/>
        <w:shd w:val="clear" w:color="auto" w:fill="FFFFFF"/>
        <w:spacing w:before="150" w:beforeAutospacing="0" w:after="150" w:afterAutospacing="0"/>
        <w:rPr>
          <w:rFonts w:ascii="Arial" w:hAnsi="Arial" w:cs="Arial"/>
          <w:color w:val="000000"/>
          <w:sz w:val="27"/>
          <w:szCs w:val="27"/>
        </w:rPr>
      </w:pPr>
    </w:p>
    <w:p w14:paraId="47C4D962" w14:textId="3C62D28F" w:rsidR="00EC089C"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En el navegador se aplicaría como sigue.</w:t>
      </w:r>
    </w:p>
    <w:p w14:paraId="5AB51A42" w14:textId="5E524DBC" w:rsidR="00F65A92" w:rsidRPr="00904F88" w:rsidRDefault="00EC089C" w:rsidP="00F65A92">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drawing>
          <wp:inline distT="0" distB="0" distL="0" distR="0" wp14:anchorId="167D1B63" wp14:editId="3624A723">
            <wp:extent cx="5325218" cy="1991003"/>
            <wp:effectExtent l="0" t="0" r="0" b="9525"/>
            <wp:docPr id="16953148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4820" name="Imagen 1" descr="Interfaz de usuario gráfica&#10;&#10;El contenido generado por IA puede ser incorrecto."/>
                    <pic:cNvPicPr/>
                  </pic:nvPicPr>
                  <pic:blipFill>
                    <a:blip r:embed="rId23"/>
                    <a:stretch>
                      <a:fillRect/>
                    </a:stretch>
                  </pic:blipFill>
                  <pic:spPr>
                    <a:xfrm>
                      <a:off x="0" y="0"/>
                      <a:ext cx="5325218" cy="1991003"/>
                    </a:xfrm>
                    <a:prstGeom prst="rect">
                      <a:avLst/>
                    </a:prstGeom>
                  </pic:spPr>
                </pic:pic>
              </a:graphicData>
            </a:graphic>
          </wp:inline>
        </w:drawing>
      </w:r>
    </w:p>
    <w:p w14:paraId="57C31298" w14:textId="77777777" w:rsidR="003A6315" w:rsidRPr="00904F88" w:rsidRDefault="003A6315" w:rsidP="00A757F6">
      <w:pPr>
        <w:rPr>
          <w:lang w:val="es-ES"/>
        </w:rPr>
      </w:pPr>
    </w:p>
    <w:p w14:paraId="210C1ED9" w14:textId="77777777" w:rsidR="002C1762" w:rsidRPr="00904F88" w:rsidRDefault="002C1762" w:rsidP="002C1762">
      <w:pPr>
        <w:pStyle w:val="Ttulo2"/>
        <w:rPr>
          <w:lang w:val="es-ES"/>
        </w:rPr>
      </w:pPr>
      <w:bookmarkStart w:id="12" w:name="_Toc210637362"/>
      <w:r w:rsidRPr="00904F88">
        <w:rPr>
          <w:lang w:val="es-ES"/>
        </w:rPr>
        <w:t>Selector de ID: E#e</w:t>
      </w:r>
      <w:bookmarkEnd w:id="12"/>
    </w:p>
    <w:p w14:paraId="690837C8" w14:textId="13437D03" w:rsidR="002C1762" w:rsidRPr="00904F88" w:rsidRDefault="002C1762" w:rsidP="002C1762">
      <w:pPr>
        <w:rPr>
          <w:lang w:val="es-ES"/>
        </w:rPr>
      </w:pPr>
    </w:p>
    <w:p w14:paraId="7B50E266" w14:textId="5AA702E3" w:rsidR="002C1762" w:rsidRPr="00904F88" w:rsidRDefault="002C1762" w:rsidP="002C1762">
      <w:pPr>
        <w:rPr>
          <w:lang w:val="es-ES"/>
        </w:rPr>
      </w:pPr>
      <w:proofErr w:type="gramStart"/>
      <w:r w:rsidRPr="00904F88">
        <w:rPr>
          <w:b/>
          <w:bCs/>
          <w:lang w:val="es-ES"/>
        </w:rPr>
        <w:t>Nota:</w:t>
      </w:r>
      <w:r w:rsidRPr="00904F88">
        <w:rPr>
          <w:lang w:val="es-ES"/>
        </w:rPr>
        <w:t>:</w:t>
      </w:r>
      <w:proofErr w:type="gramEnd"/>
      <w:r w:rsidRPr="00904F88">
        <w:rPr>
          <w:lang w:val="es-ES"/>
        </w:rPr>
        <w:t xml:space="preserve"> A menudo se </w:t>
      </w:r>
      <w:r w:rsidRPr="00904F88">
        <w:rPr>
          <w:b/>
          <w:bCs/>
          <w:lang w:val="es-ES"/>
        </w:rPr>
        <w:t>desaconseja el uso de selectores de ID</w:t>
      </w:r>
      <w:r w:rsidRPr="00904F88">
        <w:rPr>
          <w:lang w:val="es-ES"/>
        </w:rPr>
        <w:t xml:space="preserve"> y se recomienda utilizar en su lugar un selector de clase. En </w:t>
      </w:r>
      <w:r w:rsidRPr="00904F88">
        <w:rPr>
          <w:b/>
          <w:bCs/>
          <w:lang w:val="es-ES"/>
        </w:rPr>
        <w:t>estos apuntes también se desaconseja el uso de selectores de ID y por eso en la Configuración recomendada de Visual Studio</w:t>
      </w:r>
      <w:r w:rsidRPr="00904F88">
        <w:rPr>
          <w:lang w:val="es-ES"/>
        </w:rPr>
        <w:t xml:space="preserve"> Code se recomienda configurar el editor de manera que se señale como aviso el uso de selectores de ID.</w:t>
      </w:r>
    </w:p>
    <w:p w14:paraId="1B1536A7" w14:textId="77777777" w:rsidR="005B3772" w:rsidRPr="00904F88" w:rsidRDefault="005B3772" w:rsidP="002C1762">
      <w:pPr>
        <w:rPr>
          <w:lang w:val="es-ES"/>
        </w:rPr>
      </w:pPr>
    </w:p>
    <w:p w14:paraId="6028E3A4" w14:textId="4E75014E" w:rsidR="005B3772" w:rsidRPr="00904F88" w:rsidRDefault="005B3772" w:rsidP="002C1762">
      <w:pPr>
        <w:rPr>
          <w:lang w:val="es-ES"/>
        </w:rPr>
      </w:pPr>
      <w:r w:rsidRPr="00904F88">
        <w:rPr>
          <w:lang w:val="es-ES"/>
        </w:rPr>
        <w:t>Como antes para el atributo id en este caso tenemos un selector predeterminado #valorid.</w:t>
      </w:r>
    </w:p>
    <w:p w14:paraId="487CC065" w14:textId="77777777" w:rsidR="004B28D9" w:rsidRPr="00904F88" w:rsidRDefault="004B28D9" w:rsidP="004B28D9">
      <w:pPr>
        <w:rPr>
          <w:rFonts w:ascii="Consolas" w:hAnsi="Consolas"/>
          <w:color w:val="808080"/>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b/>
          <w:bCs/>
          <w:color w:val="000000" w:themeColor="text1"/>
          <w:sz w:val="21"/>
          <w:szCs w:val="21"/>
          <w:lang w:val="es-ES"/>
        </w:rPr>
        <w:t>Esto es un párrafo &amp;</w:t>
      </w:r>
      <w:proofErr w:type="gramStart"/>
      <w:r w:rsidRPr="00904F88">
        <w:rPr>
          <w:rFonts w:ascii="Consolas" w:hAnsi="Consolas"/>
          <w:b/>
          <w:bCs/>
          <w:color w:val="000000" w:themeColor="text1"/>
          <w:sz w:val="21"/>
          <w:szCs w:val="21"/>
          <w:lang w:val="es-ES"/>
        </w:rPr>
        <w:t>lt;a</w:t>
      </w:r>
      <w:proofErr w:type="gramEnd"/>
      <w:r w:rsidRPr="00904F88">
        <w:rPr>
          <w:rFonts w:ascii="Consolas" w:hAnsi="Consolas"/>
          <w:b/>
          <w:bCs/>
          <w:color w:val="000000" w:themeColor="text1"/>
          <w:sz w:val="21"/>
          <w:szCs w:val="21"/>
          <w:lang w:val="es-ES"/>
        </w:rPr>
        <w:t>&amp;gt; de clase "aviso</w:t>
      </w:r>
      <w:proofErr w:type="gramStart"/>
      <w:r w:rsidRPr="00904F88">
        <w:rPr>
          <w:rFonts w:ascii="Consolas" w:hAnsi="Consolas"/>
          <w:color w:val="000000" w:themeColor="text1"/>
          <w:sz w:val="21"/>
          <w:szCs w:val="21"/>
          <w:lang w:val="es-ES"/>
        </w:rPr>
        <w: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114A687" w14:textId="77777777" w:rsidR="005B3772" w:rsidRPr="00904F88" w:rsidRDefault="005B3772" w:rsidP="002C1762">
      <w:pPr>
        <w:rPr>
          <w:lang w:val="es-ES"/>
        </w:rPr>
      </w:pPr>
    </w:p>
    <w:p w14:paraId="0A782BDA"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#aviso</w:t>
      </w:r>
      <w:r w:rsidRPr="00904F88">
        <w:rPr>
          <w:rFonts w:ascii="Consolas" w:hAnsi="Consolas"/>
          <w:color w:val="D4D4D4"/>
          <w:sz w:val="21"/>
          <w:szCs w:val="21"/>
          <w:lang w:val="es-ES"/>
        </w:rPr>
        <w:t xml:space="preserve"> {</w:t>
      </w:r>
    </w:p>
    <w:p w14:paraId="3F36FBE0"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3B698443" w14:textId="77777777" w:rsidR="005B3772" w:rsidRPr="00904F88" w:rsidRDefault="005B3772" w:rsidP="005B377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419E54E" w14:textId="77777777" w:rsidR="005B3772" w:rsidRPr="00904F88" w:rsidRDefault="005B3772" w:rsidP="002C1762">
      <w:pPr>
        <w:rPr>
          <w:lang w:val="es-ES"/>
        </w:rPr>
      </w:pPr>
    </w:p>
    <w:p w14:paraId="2B021809" w14:textId="77777777" w:rsidR="004B28D9" w:rsidRPr="00904F88" w:rsidRDefault="004B28D9" w:rsidP="002C1762">
      <w:pPr>
        <w:rPr>
          <w:lang w:val="es-ES"/>
        </w:rPr>
      </w:pPr>
    </w:p>
    <w:p w14:paraId="690A4EB9" w14:textId="3DB4F8C5" w:rsidR="002C1762" w:rsidRPr="00904F88" w:rsidRDefault="002C1762" w:rsidP="002C1762">
      <w:pPr>
        <w:rPr>
          <w:lang w:val="es-ES"/>
        </w:rPr>
      </w:pPr>
      <w:r w:rsidRPr="00904F88">
        <w:rPr>
          <w:lang w:val="es-ES"/>
        </w:rPr>
        <w:t>Si se escribe una etiqueta seguida de una almohadilla y un nombre de id (E#e), las propiedades afectan al elemento con etiqueta E cuyo atributo id tenga el valor e. En el ejemplo siguiente, sólo el párrafo &lt;p&gt; de id aviso se ve de color rojo</w:t>
      </w:r>
      <w:r w:rsidR="004B28D9" w:rsidRPr="00904F88">
        <w:rPr>
          <w:lang w:val="es-ES"/>
        </w:rPr>
        <w:t>, el resto con azul</w:t>
      </w:r>
      <w:r w:rsidRPr="00904F88">
        <w:rPr>
          <w:lang w:val="es-ES"/>
        </w:rPr>
        <w:t>.</w:t>
      </w:r>
    </w:p>
    <w:p w14:paraId="4F78DCDA" w14:textId="77777777" w:rsidR="005B3772" w:rsidRPr="00904F88" w:rsidRDefault="005B3772" w:rsidP="002C1762">
      <w:pPr>
        <w:rPr>
          <w:lang w:val="es-ES"/>
        </w:rPr>
      </w:pPr>
    </w:p>
    <w:p w14:paraId="1653B1EF"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3DDCDC8"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0F2C2EBA"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094A79"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87AC093"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tipo: E, E.e y E#e (3). Selectores. CSS.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83A9F37"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BFAFCAF"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6BCC194"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25B3C47"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#aviso</w:t>
      </w:r>
      <w:r w:rsidRPr="00904F88">
        <w:rPr>
          <w:rFonts w:ascii="Consolas" w:hAnsi="Consolas"/>
          <w:color w:val="D4D4D4"/>
          <w:sz w:val="21"/>
          <w:szCs w:val="21"/>
          <w:lang w:val="es-ES"/>
        </w:rPr>
        <w:t xml:space="preserve"> {</w:t>
      </w:r>
    </w:p>
    <w:p w14:paraId="3124771D"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5EFA6F2C"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887CA71"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p#aviso</w:t>
      </w:r>
      <w:r w:rsidRPr="00904F88">
        <w:rPr>
          <w:rFonts w:ascii="Consolas" w:hAnsi="Consolas"/>
          <w:color w:val="D4D4D4"/>
          <w:sz w:val="21"/>
          <w:szCs w:val="21"/>
          <w:lang w:val="es-ES"/>
        </w:rPr>
        <w:t xml:space="preserve"> {</w:t>
      </w:r>
    </w:p>
    <w:p w14:paraId="1C6E3AA1"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BCBE357"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7DD6AED"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45BFCA3"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7F7BA54"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5B3FC70"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4E818F2"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a</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"aviso</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711E7F6"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FC9F5C"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id "aviso</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7A61D7"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0851A5"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"aviso"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id "aviso</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E30E6EE"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51816F1" w14:textId="77777777" w:rsidR="004B28D9" w:rsidRPr="00904F88" w:rsidRDefault="004B28D9" w:rsidP="004B28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D1296BA" w14:textId="77777777" w:rsidR="005B3772" w:rsidRPr="00904F88" w:rsidRDefault="005B3772" w:rsidP="002C1762">
      <w:pPr>
        <w:rPr>
          <w:lang w:val="es-ES"/>
        </w:rPr>
      </w:pPr>
    </w:p>
    <w:p w14:paraId="192BAB2C" w14:textId="77777777" w:rsidR="00EC089C" w:rsidRPr="00904F88" w:rsidRDefault="00EC089C" w:rsidP="00A757F6">
      <w:pPr>
        <w:rPr>
          <w:lang w:val="es-ES"/>
        </w:rPr>
      </w:pPr>
    </w:p>
    <w:p w14:paraId="6F3A9B26" w14:textId="49782221" w:rsidR="00557697" w:rsidRPr="00904F88" w:rsidRDefault="003C1EAC" w:rsidP="00A757F6">
      <w:pPr>
        <w:rPr>
          <w:lang w:val="es-ES"/>
        </w:rPr>
      </w:pPr>
      <w:r w:rsidRPr="00904F88">
        <w:rPr>
          <w:lang w:val="es-ES"/>
        </w:rPr>
        <w:t>Aunque en una página web no puede haber dos elementos con el mismo valor del atributo id, en páginas distintas sí que puede haber dos elementos con el mismo valor del atributo id. Si la misma hoja de estilo se enlaza desde varias páginas web, el selector universal afectará en cada página a los elementos con el id correspondiente.</w:t>
      </w:r>
    </w:p>
    <w:p w14:paraId="42302961" w14:textId="77777777" w:rsidR="003C1EAC" w:rsidRPr="00904F88" w:rsidRDefault="003C1EAC" w:rsidP="00A757F6">
      <w:pPr>
        <w:rPr>
          <w:lang w:val="es-ES"/>
        </w:rPr>
      </w:pPr>
    </w:p>
    <w:p w14:paraId="485E1814" w14:textId="77777777" w:rsidR="009212A4" w:rsidRPr="00904F88" w:rsidRDefault="009212A4" w:rsidP="00A757F6">
      <w:pPr>
        <w:rPr>
          <w:lang w:val="es-ES"/>
        </w:rPr>
      </w:pPr>
    </w:p>
    <w:p w14:paraId="6ACB791C" w14:textId="7E591213" w:rsidR="009212A4" w:rsidRPr="00904F88" w:rsidRDefault="009212A4" w:rsidP="009212A4">
      <w:pPr>
        <w:pStyle w:val="Ttulo2"/>
        <w:rPr>
          <w:lang w:val="es-ES"/>
        </w:rPr>
      </w:pPr>
      <w:bookmarkStart w:id="13" w:name="_Toc210637363"/>
      <w:r w:rsidRPr="00904F88">
        <w:rPr>
          <w:lang w:val="es-ES"/>
        </w:rPr>
        <w:t>Selector de descendientes: E F</w:t>
      </w:r>
      <w:bookmarkEnd w:id="13"/>
    </w:p>
    <w:p w14:paraId="698F4418" w14:textId="77777777" w:rsidR="009212A4" w:rsidRPr="00904F88" w:rsidRDefault="009212A4" w:rsidP="009212A4">
      <w:pPr>
        <w:pStyle w:val="NormalWeb"/>
        <w:shd w:val="clear" w:color="auto" w:fill="FFFFFF"/>
        <w:spacing w:before="150" w:beforeAutospacing="0" w:after="150" w:afterAutospacing="0"/>
        <w:rPr>
          <w:rFonts w:ascii="Arial" w:hAnsi="Arial" w:cs="Arial"/>
          <w:color w:val="000000"/>
          <w:sz w:val="27"/>
          <w:szCs w:val="27"/>
        </w:rPr>
      </w:pPr>
    </w:p>
    <w:p w14:paraId="573C3B47" w14:textId="055A0570" w:rsidR="009212A4" w:rsidRPr="00904F88" w:rsidRDefault="009212A4" w:rsidP="009212A4">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(E F), las propiedades afectan a los elementos con la segunda etiqueta (F) contenidos dentro de la primera etiqueta (E), aunque haya etiquetas intermedias. En el ejemplo siguiente, todos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dentro de una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se ven de color rojo.</w:t>
      </w:r>
    </w:p>
    <w:p w14:paraId="2184FC0B" w14:textId="77777777" w:rsidR="003C1EAC" w:rsidRPr="00904F88" w:rsidRDefault="003C1EAC" w:rsidP="00A757F6">
      <w:pPr>
        <w:rPr>
          <w:lang w:val="es-ES"/>
        </w:rPr>
      </w:pPr>
    </w:p>
    <w:p w14:paraId="2519CB6E"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99DFA59"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C9A1BCB"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F29376D"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B403408"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descendientes: E F (1). Selectores.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918CBE2"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175260B1"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E5413A2"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0A820393"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8CFCA1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168883DD"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0E376EE9"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FA687E7"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B8B00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7245501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81F270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E28FDE7"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5A14FE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883014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D3ADC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7BF31C5"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CE5110E"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CC32A9"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C0387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741FFA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F855EC"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7050C7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57BAE606"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8175D01"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357CD9F"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A7839F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53525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48A2573"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CB8AD0"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address</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459925D4"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F4D0ECF"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3DD80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195E45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E66400A" w14:textId="77777777" w:rsidR="003467A8" w:rsidRPr="00904F88" w:rsidRDefault="003467A8" w:rsidP="003467A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1F386B8" w14:textId="77777777" w:rsidR="00557697" w:rsidRPr="00904F88" w:rsidRDefault="00557697" w:rsidP="00A757F6">
      <w:pPr>
        <w:rPr>
          <w:lang w:val="es-ES"/>
        </w:rPr>
      </w:pPr>
    </w:p>
    <w:p w14:paraId="2D8C94C7" w14:textId="2DDB679A" w:rsidR="005F38F3" w:rsidRPr="00904F88" w:rsidRDefault="00407539" w:rsidP="00A757F6">
      <w:pPr>
        <w:rPr>
          <w:lang w:val="es-ES"/>
        </w:rPr>
      </w:pPr>
      <w:r w:rsidRPr="00904F88">
        <w:rPr>
          <w:noProof/>
          <w:lang w:val="es-ES"/>
        </w:rPr>
        <w:drawing>
          <wp:inline distT="0" distB="0" distL="0" distR="0" wp14:anchorId="552238A4" wp14:editId="6EF8019C">
            <wp:extent cx="6300470" cy="3546475"/>
            <wp:effectExtent l="0" t="0" r="5080" b="0"/>
            <wp:docPr id="8847483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8323" name="Imagen 1" descr="Interfaz de usuario gráfica, Texto, Aplicación, Correo electrónico&#10;&#10;El contenido generado por IA puede ser incorrecto."/>
                    <pic:cNvPicPr/>
                  </pic:nvPicPr>
                  <pic:blipFill>
                    <a:blip r:embed="rId24"/>
                    <a:stretch>
                      <a:fillRect/>
                    </a:stretch>
                  </pic:blipFill>
                  <pic:spPr>
                    <a:xfrm>
                      <a:off x="0" y="0"/>
                      <a:ext cx="6300470" cy="3546475"/>
                    </a:xfrm>
                    <a:prstGeom prst="rect">
                      <a:avLst/>
                    </a:prstGeom>
                  </pic:spPr>
                </pic:pic>
              </a:graphicData>
            </a:graphic>
          </wp:inline>
        </w:drawing>
      </w:r>
    </w:p>
    <w:p w14:paraId="558B7F90" w14:textId="6D5CCD7C" w:rsidR="003467A8" w:rsidRPr="00904F88" w:rsidRDefault="001266CB" w:rsidP="00A757F6">
      <w:pPr>
        <w:rPr>
          <w:lang w:val="es-ES"/>
        </w:rPr>
      </w:pPr>
      <w:r w:rsidRPr="00904F88">
        <w:rPr>
          <w:lang w:val="es-ES"/>
        </w:rPr>
        <w:t>En general, si se escriben varias etiquetas seguidas (E F G ...), las propiedades afectan a los elementos con la última etiqueta contenidos dentro de la etiqueta anterior, contenidos a su vez dentro de etiqueta anterior y así sucesivamente, aunque haya etiquetas intermedias. En el ejemplo siguiente, únicamente los párrafos &lt;p&gt; dentro de un elemento de lista &lt;li&gt; dentro de una división &lt;div&gt; se ven de color rojo.</w:t>
      </w:r>
    </w:p>
    <w:p w14:paraId="17E9DF55" w14:textId="6A16111A" w:rsidR="008C50AA" w:rsidRPr="00904F88" w:rsidRDefault="008C50AA" w:rsidP="00A757F6">
      <w:pPr>
        <w:rPr>
          <w:lang w:val="es-ES"/>
        </w:rPr>
      </w:pPr>
    </w:p>
    <w:p w14:paraId="2E5C9A0F"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18EFB2E"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546E35C"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B8D1D7C"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FB0E87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descendientes: E F (2). Selectores. </w:t>
      </w:r>
      <w:proofErr w:type="gramStart"/>
      <w:r w:rsidRPr="00904F88">
        <w:rPr>
          <w:rFonts w:ascii="Consolas" w:hAnsi="Consolas"/>
          <w:color w:val="CCCCCC"/>
          <w:sz w:val="21"/>
          <w:szCs w:val="21"/>
          <w:lang w:val="es-ES"/>
        </w:rPr>
        <w:t>CSS.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0D26BC8"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37D8FA0"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2FBE14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03FDB62A"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7420F2C"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7C4CE160"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C6F0A46"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AE9F692"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CA52265"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262550F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0A0BAA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12549BF"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E8AFD40"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52275E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12D619"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BAC3E1F"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9D7F83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5A1E5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54B9B1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089C23B"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ED3B7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B0ED23D"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02A46D2B"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8FCB999"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2691E85"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5C4892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CE0617"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CC7C4A"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C91E38"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address</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2698FD12"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317441"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45BDDA"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8911EAE"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2529B74" w14:textId="77777777" w:rsidR="006E3CB5" w:rsidRPr="00904F88" w:rsidRDefault="006E3CB5" w:rsidP="006E3CB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429066" w14:textId="77777777" w:rsidR="00A757F6" w:rsidRPr="00904F88" w:rsidRDefault="00A757F6" w:rsidP="008E1BFF">
      <w:pPr>
        <w:rPr>
          <w:lang w:val="es-ES"/>
        </w:rPr>
      </w:pPr>
    </w:p>
    <w:p w14:paraId="520D1BF3" w14:textId="64755B94" w:rsidR="006E3CB5" w:rsidRPr="00904F88" w:rsidRDefault="00A91CAC" w:rsidP="008E1BFF">
      <w:pPr>
        <w:rPr>
          <w:lang w:val="es-ES"/>
        </w:rPr>
      </w:pPr>
      <w:r w:rsidRPr="00904F88">
        <w:rPr>
          <w:noProof/>
          <w:lang w:val="es-ES"/>
        </w:rPr>
        <w:drawing>
          <wp:inline distT="0" distB="0" distL="0" distR="0" wp14:anchorId="0547291E" wp14:editId="75AE9388">
            <wp:extent cx="6300470" cy="3683635"/>
            <wp:effectExtent l="0" t="0" r="5080" b="0"/>
            <wp:docPr id="11421228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2831" name="Imagen 1" descr="Interfaz de usuario gráfica, Texto, Aplicación, Correo electrónico&#10;&#10;El contenido generado por IA puede ser incorrecto."/>
                    <pic:cNvPicPr/>
                  </pic:nvPicPr>
                  <pic:blipFill>
                    <a:blip r:embed="rId25"/>
                    <a:stretch>
                      <a:fillRect/>
                    </a:stretch>
                  </pic:blipFill>
                  <pic:spPr>
                    <a:xfrm>
                      <a:off x="0" y="0"/>
                      <a:ext cx="6300470" cy="3683635"/>
                    </a:xfrm>
                    <a:prstGeom prst="rect">
                      <a:avLst/>
                    </a:prstGeom>
                  </pic:spPr>
                </pic:pic>
              </a:graphicData>
            </a:graphic>
          </wp:inline>
        </w:drawing>
      </w:r>
    </w:p>
    <w:p w14:paraId="5D577C0B" w14:textId="77777777" w:rsidR="00A91CAC" w:rsidRPr="00904F88" w:rsidRDefault="00A91CAC" w:rsidP="008E1BFF">
      <w:pPr>
        <w:rPr>
          <w:lang w:val="es-ES"/>
        </w:rPr>
      </w:pPr>
    </w:p>
    <w:p w14:paraId="49F9A9E3" w14:textId="77777777" w:rsidR="00A91CAC" w:rsidRPr="00904F88" w:rsidRDefault="00A91CAC" w:rsidP="008E1BFF">
      <w:pPr>
        <w:rPr>
          <w:lang w:val="es-ES"/>
        </w:rPr>
      </w:pPr>
    </w:p>
    <w:p w14:paraId="6FF74423" w14:textId="77777777" w:rsidR="0053167F" w:rsidRPr="00904F88" w:rsidRDefault="0053167F" w:rsidP="0053167F">
      <w:pPr>
        <w:pStyle w:val="Ttulo2"/>
        <w:shd w:val="clear" w:color="auto" w:fill="FFFFFF"/>
        <w:rPr>
          <w:color w:val="000000"/>
          <w:sz w:val="29"/>
          <w:szCs w:val="29"/>
          <w:lang w:val="es-ES"/>
        </w:rPr>
      </w:pPr>
      <w:bookmarkStart w:id="14" w:name="_Toc210637364"/>
      <w:r w:rsidRPr="00904F88">
        <w:rPr>
          <w:color w:val="000000"/>
          <w:sz w:val="29"/>
          <w:szCs w:val="29"/>
          <w:lang w:val="es-ES"/>
        </w:rPr>
        <w:t>Selector de hijos: E &gt; F</w:t>
      </w:r>
      <w:bookmarkEnd w:id="14"/>
    </w:p>
    <w:p w14:paraId="7BFDF8D5" w14:textId="01C95DD6" w:rsidR="0053167F" w:rsidRPr="00904F88" w:rsidRDefault="0053167F" w:rsidP="0053167F">
      <w:pPr>
        <w:pStyle w:val="NormalWeb"/>
        <w:spacing w:before="150" w:beforeAutospacing="0" w:after="150" w:afterAutospacing="0"/>
        <w:ind w:left="150"/>
        <w:jc w:val="center"/>
      </w:pPr>
    </w:p>
    <w:p w14:paraId="594008FA" w14:textId="77777777" w:rsidR="0053167F" w:rsidRPr="00904F88" w:rsidRDefault="0053167F" w:rsidP="0053167F">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separadas por un signo "mayor que" (E &gt; F), las propiedades afectan a los elementos con la segunda etiqueta (F) contenidos dentro de la primera etiqueta (E), pero no afecta si hay etiquetas intermedias entre ellos. En el ejemplo siguiente, únicamente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dentro de una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sin elementos intermedios se ven de color rojo.</w:t>
      </w:r>
    </w:p>
    <w:p w14:paraId="6ACC077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047C630"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C8AE47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76ACE6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77DB304"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hijos: E </w:t>
      </w:r>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F (1). Selectores. </w:t>
      </w:r>
      <w:proofErr w:type="gramStart"/>
      <w:r w:rsidRPr="00904F88">
        <w:rPr>
          <w:rFonts w:ascii="Consolas" w:hAnsi="Consolas"/>
          <w:color w:val="CCCCCC"/>
          <w:sz w:val="21"/>
          <w:szCs w:val="21"/>
          <w:lang w:val="es-ES"/>
        </w:rPr>
        <w:t>CSS.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C49799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9CB8215"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F4A37B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7D49653D"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3BDC09D"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192E66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1B9EE7E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A341A0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D781D0"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&gt;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159C11C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1F62096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10A585"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CAA89A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56F9733"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08369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72378D4"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DF3069"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510C5B"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F53BB39"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427471"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79DAC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7CA17CC"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una lista</w:t>
      </w:r>
    </w:p>
    <w:p w14:paraId="0EFFC65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dentro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692AFD"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EA2D98B"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88074BA"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0AC522"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F3980B8"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0BE4BE"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no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CCCCCC"/>
          <w:sz w:val="21"/>
          <w:szCs w:val="21"/>
          <w:lang w:val="es-ES"/>
        </w:rPr>
        <w:t xml:space="preserve"> sino una dirección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address</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address</w:t>
      </w:r>
      <w:r w:rsidRPr="00904F88">
        <w:rPr>
          <w:rFonts w:ascii="Consolas" w:hAnsi="Consolas"/>
          <w:color w:val="808080"/>
          <w:sz w:val="21"/>
          <w:szCs w:val="21"/>
          <w:lang w:val="es-ES"/>
        </w:rPr>
        <w:t>&gt;</w:t>
      </w:r>
    </w:p>
    <w:p w14:paraId="0F5314F5"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157BCD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F55D87"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911C574"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9D0EE6F" w14:textId="77777777" w:rsidR="005A502C" w:rsidRPr="00904F88" w:rsidRDefault="005A502C" w:rsidP="005A502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CBB8611" w14:textId="77777777" w:rsidR="00A91CAC" w:rsidRPr="00904F88" w:rsidRDefault="00A91CAC" w:rsidP="008E1BFF">
      <w:pPr>
        <w:rPr>
          <w:lang w:val="es-ES"/>
        </w:rPr>
      </w:pPr>
    </w:p>
    <w:p w14:paraId="3024A8E0" w14:textId="77777777" w:rsidR="005A502C" w:rsidRPr="00904F88" w:rsidRDefault="005A502C" w:rsidP="008E1BFF">
      <w:pPr>
        <w:rPr>
          <w:lang w:val="es-ES"/>
        </w:rPr>
      </w:pPr>
    </w:p>
    <w:p w14:paraId="1302DDE6" w14:textId="77777777" w:rsidR="005A502C" w:rsidRPr="00904F88" w:rsidRDefault="005A502C" w:rsidP="008E1BFF">
      <w:pPr>
        <w:rPr>
          <w:lang w:val="es-ES"/>
        </w:rPr>
      </w:pPr>
    </w:p>
    <w:p w14:paraId="22FB04A9" w14:textId="4BE0EF49" w:rsidR="000B4430" w:rsidRPr="00904F88" w:rsidRDefault="00030F80" w:rsidP="008E1BFF">
      <w:pPr>
        <w:rPr>
          <w:lang w:val="es-ES"/>
        </w:rPr>
      </w:pPr>
      <w:r w:rsidRPr="00904F88">
        <w:rPr>
          <w:noProof/>
          <w:lang w:val="es-ES"/>
        </w:rPr>
        <w:drawing>
          <wp:inline distT="0" distB="0" distL="0" distR="0" wp14:anchorId="0F48AB86" wp14:editId="1F7BA3D5">
            <wp:extent cx="6300470" cy="3571240"/>
            <wp:effectExtent l="0" t="0" r="5080" b="0"/>
            <wp:docPr id="19630679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7926" name="Imagen 1" descr="Interfaz de usuario gráfica, Texto, Aplicación, Correo electrónico&#10;&#10;El contenido generado por IA puede ser incorrecto."/>
                    <pic:cNvPicPr/>
                  </pic:nvPicPr>
                  <pic:blipFill>
                    <a:blip r:embed="rId26"/>
                    <a:stretch>
                      <a:fillRect/>
                    </a:stretch>
                  </pic:blipFill>
                  <pic:spPr>
                    <a:xfrm>
                      <a:off x="0" y="0"/>
                      <a:ext cx="6300470" cy="3571240"/>
                    </a:xfrm>
                    <a:prstGeom prst="rect">
                      <a:avLst/>
                    </a:prstGeom>
                  </pic:spPr>
                </pic:pic>
              </a:graphicData>
            </a:graphic>
          </wp:inline>
        </w:drawing>
      </w:r>
    </w:p>
    <w:p w14:paraId="66CFDF56" w14:textId="77777777" w:rsidR="005A502C" w:rsidRPr="00904F88" w:rsidRDefault="005A502C" w:rsidP="008E1BFF">
      <w:pPr>
        <w:rPr>
          <w:lang w:val="es-ES"/>
        </w:rPr>
      </w:pPr>
    </w:p>
    <w:p w14:paraId="4D206203" w14:textId="77777777" w:rsidR="005A502C" w:rsidRPr="00904F88" w:rsidRDefault="005A502C" w:rsidP="005A502C">
      <w:pPr>
        <w:pStyle w:val="Ttulo2"/>
        <w:shd w:val="clear" w:color="auto" w:fill="FFFFFF"/>
        <w:rPr>
          <w:color w:val="000000"/>
          <w:sz w:val="29"/>
          <w:szCs w:val="29"/>
          <w:lang w:val="es-ES"/>
        </w:rPr>
      </w:pPr>
      <w:bookmarkStart w:id="15" w:name="_Toc210637365"/>
      <w:r w:rsidRPr="00904F88">
        <w:rPr>
          <w:color w:val="000000"/>
          <w:sz w:val="29"/>
          <w:szCs w:val="29"/>
          <w:lang w:val="es-ES"/>
        </w:rPr>
        <w:t>Selector de consecutivos: E + F</w:t>
      </w:r>
      <w:bookmarkEnd w:id="15"/>
    </w:p>
    <w:p w14:paraId="7F3071D1" w14:textId="77777777" w:rsidR="005A502C" w:rsidRPr="00904F88" w:rsidRDefault="005A502C" w:rsidP="005A502C">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separadas por un signo "más" (E + F), las propiedades afectan únicamente a los elementos con la segunda etiqueta (F) que van justo después de un elemento con la primera etiqueta (E). En el ejemplo siguiente, únicamente el párrafo </w:t>
      </w:r>
      <w:r w:rsidRPr="00904F88">
        <w:rPr>
          <w:rStyle w:val="html-eti"/>
          <w:rFonts w:ascii="Arial" w:hAnsi="Arial" w:cs="Arial"/>
          <w:color w:val="911F00"/>
          <w:sz w:val="27"/>
          <w:szCs w:val="27"/>
        </w:rPr>
        <w:t>&lt;p&gt;</w:t>
      </w:r>
      <w:r w:rsidRPr="00904F88">
        <w:rPr>
          <w:rFonts w:ascii="Arial" w:hAnsi="Arial" w:cs="Arial"/>
          <w:color w:val="000000"/>
          <w:sz w:val="27"/>
          <w:szCs w:val="27"/>
        </w:rPr>
        <w:t> inmediatamente posterior a la división </w:t>
      </w:r>
      <w:r w:rsidRPr="00904F88">
        <w:rPr>
          <w:rStyle w:val="html-eti"/>
          <w:rFonts w:ascii="Arial" w:hAnsi="Arial" w:cs="Arial"/>
          <w:color w:val="911F00"/>
          <w:sz w:val="27"/>
          <w:szCs w:val="27"/>
        </w:rPr>
        <w:t>&lt;div&gt;</w:t>
      </w:r>
      <w:r w:rsidRPr="00904F88">
        <w:rPr>
          <w:rFonts w:ascii="Arial" w:hAnsi="Arial" w:cs="Arial"/>
          <w:color w:val="000000"/>
          <w:sz w:val="27"/>
          <w:szCs w:val="27"/>
        </w:rPr>
        <w:t> se ven de color rojo.</w:t>
      </w:r>
    </w:p>
    <w:p w14:paraId="59EB994C" w14:textId="77777777" w:rsidR="005A502C" w:rsidRPr="00904F88" w:rsidRDefault="005A502C" w:rsidP="008E1BFF">
      <w:pPr>
        <w:rPr>
          <w:lang w:val="es-ES"/>
        </w:rPr>
      </w:pPr>
    </w:p>
    <w:p w14:paraId="7E0F8B61" w14:textId="77777777" w:rsidR="00B45415" w:rsidRPr="00904F88" w:rsidRDefault="00B45415" w:rsidP="00B45415">
      <w:pPr>
        <w:pStyle w:val="Ttulo2"/>
        <w:shd w:val="clear" w:color="auto" w:fill="FFFFFF"/>
        <w:rPr>
          <w:color w:val="000000"/>
          <w:sz w:val="29"/>
          <w:szCs w:val="29"/>
          <w:lang w:val="es-ES"/>
        </w:rPr>
      </w:pPr>
      <w:bookmarkStart w:id="16" w:name="_Toc210637366"/>
      <w:r w:rsidRPr="00904F88">
        <w:rPr>
          <w:color w:val="000000"/>
          <w:sz w:val="29"/>
          <w:szCs w:val="29"/>
          <w:lang w:val="es-ES"/>
        </w:rPr>
        <w:t>Selector de hermanos: E ~ F</w:t>
      </w:r>
      <w:bookmarkEnd w:id="16"/>
    </w:p>
    <w:p w14:paraId="35381390" w14:textId="77777777" w:rsidR="00B45415" w:rsidRPr="00904F88" w:rsidRDefault="00B45415" w:rsidP="00B45415">
      <w:pPr>
        <w:pStyle w:val="NormalWeb"/>
        <w:shd w:val="clear" w:color="auto" w:fill="FFFFFF"/>
        <w:spacing w:before="150" w:beforeAutospacing="0" w:after="150" w:afterAutospacing="0"/>
        <w:rPr>
          <w:rFonts w:ascii="Arial" w:hAnsi="Arial" w:cs="Arial"/>
          <w:color w:val="000000"/>
          <w:sz w:val="27"/>
          <w:szCs w:val="27"/>
        </w:rPr>
      </w:pPr>
    </w:p>
    <w:p w14:paraId="30C0E5F9" w14:textId="2ED179BD" w:rsidR="00B45415" w:rsidRPr="00904F88" w:rsidRDefault="00B45415" w:rsidP="00B45415">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escriben dos etiquetas seguidas separadas por un signo "tilde" (E ~ F), las propiedades afectan únicamente a los elementos con la segunda etiqueta (F) que van después de un elemento con la primera etiqueta (E), siendo ambos elementos hermanos, es decir, hijos del mismo padre. En el ejemplo siguiente, se ven de color rojo dos de los párrafos </w:t>
      </w:r>
      <w:r w:rsidRPr="00904F88">
        <w:rPr>
          <w:rStyle w:val="html-eti"/>
          <w:rFonts w:ascii="Arial" w:hAnsi="Arial" w:cs="Arial"/>
          <w:color w:val="911F00"/>
          <w:sz w:val="27"/>
          <w:szCs w:val="27"/>
        </w:rPr>
        <w:t>&lt;p&gt;</w:t>
      </w:r>
      <w:r w:rsidRPr="00904F88">
        <w:rPr>
          <w:rFonts w:ascii="Arial" w:hAnsi="Arial" w:cs="Arial"/>
          <w:color w:val="000000"/>
          <w:sz w:val="27"/>
          <w:szCs w:val="27"/>
        </w:rPr>
        <w:t xml:space="preserve">. Dentro de la división, el segundo párrafo se muestra de color </w:t>
      </w:r>
      <w:proofErr w:type="gramStart"/>
      <w:r w:rsidRPr="00904F88">
        <w:rPr>
          <w:rFonts w:ascii="Arial" w:hAnsi="Arial" w:cs="Arial"/>
          <w:color w:val="000000"/>
          <w:sz w:val="27"/>
          <w:szCs w:val="27"/>
        </w:rPr>
        <w:t>rojo</w:t>
      </w:r>
      <w:proofErr w:type="gramEnd"/>
      <w:r w:rsidRPr="00904F88">
        <w:rPr>
          <w:rFonts w:ascii="Arial" w:hAnsi="Arial" w:cs="Arial"/>
          <w:color w:val="000000"/>
          <w:sz w:val="27"/>
          <w:szCs w:val="27"/>
        </w:rPr>
        <w:t xml:space="preserve"> aunque haya una lista entre él y el primer párrafo. Sin embargo, el párrafo dentro de la lista no, porque no es hermano de los párrafos de fuera de la lista. Fuera de la división, el segundo párrafo se muestra de color rojo, mientras que el primero no porque los párrafos de dentro de la división no son sus hermanos.</w:t>
      </w:r>
    </w:p>
    <w:p w14:paraId="670A7AC8" w14:textId="77777777" w:rsidR="00B45415" w:rsidRPr="00904F88" w:rsidRDefault="00B45415" w:rsidP="008E1BFF">
      <w:pPr>
        <w:rPr>
          <w:lang w:val="es-ES"/>
        </w:rPr>
      </w:pPr>
    </w:p>
    <w:p w14:paraId="03E13796" w14:textId="77777777" w:rsidR="00AA4B8B" w:rsidRPr="00904F88" w:rsidRDefault="00AA4B8B" w:rsidP="00AA4B8B">
      <w:pPr>
        <w:pStyle w:val="Ttulo2"/>
        <w:shd w:val="clear" w:color="auto" w:fill="FFFFFF"/>
        <w:rPr>
          <w:color w:val="000000"/>
          <w:sz w:val="29"/>
          <w:szCs w:val="29"/>
          <w:lang w:val="es-ES"/>
        </w:rPr>
      </w:pPr>
      <w:bookmarkStart w:id="17" w:name="_Toc210637367"/>
      <w:r w:rsidRPr="00904F88">
        <w:rPr>
          <w:color w:val="000000"/>
          <w:sz w:val="29"/>
          <w:szCs w:val="29"/>
          <w:lang w:val="es-ES"/>
        </w:rPr>
        <w:t>Selector de atributo</w:t>
      </w:r>
      <w:bookmarkEnd w:id="17"/>
    </w:p>
    <w:p w14:paraId="6D8E1087" w14:textId="77777777"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p>
    <w:p w14:paraId="095E8C0C" w14:textId="0203F9AD"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Hay cuatro formas de seleccionar elementos con determinados atributos: E[atributo], E[atributo="valor"], E[atributo~="valor"], E[atributo|="valor"].</w:t>
      </w:r>
    </w:p>
    <w:p w14:paraId="321F7B36" w14:textId="77777777" w:rsidR="00AA4B8B" w:rsidRPr="00904F88" w:rsidRDefault="00AA4B8B" w:rsidP="00AA4B8B">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Si se escribe una etiqueta seguida del nombre de un atributo entre corchetes, E[atributo], las propiedades afectan a todos los elementos que tengan establecidos ese atributo. En el ejemplo siguiente, los párrafos con clase, independientemente de la clase asignada, se muestran en mayúsculas.</w:t>
      </w:r>
    </w:p>
    <w:p w14:paraId="05F3EBC9" w14:textId="77777777" w:rsidR="00AA4B8B" w:rsidRPr="00904F88" w:rsidRDefault="00AA4B8B" w:rsidP="008E1BFF">
      <w:pPr>
        <w:rPr>
          <w:lang w:val="es-ES"/>
        </w:rPr>
      </w:pPr>
    </w:p>
    <w:p w14:paraId="3BEF2CAF"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1920B24"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AC24E8D"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B4C555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A727D1D"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Selectores de atributo (2). Selectores. CSS.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536963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3A2D2C79"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20FE0CA"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w:t>
      </w:r>
      <w:r w:rsidRPr="00904F88">
        <w:rPr>
          <w:rFonts w:ascii="Consolas" w:hAnsi="Consolas"/>
          <w:color w:val="9CDCFE"/>
          <w:sz w:val="21"/>
          <w:szCs w:val="21"/>
          <w:lang w:val="es-ES"/>
        </w:rPr>
        <w:t>atr</w:t>
      </w:r>
      <w:r w:rsidRPr="00904F88">
        <w:rPr>
          <w:rFonts w:ascii="Consolas" w:hAnsi="Consolas"/>
          <w:color w:val="D4D4D4"/>
          <w:sz w:val="21"/>
          <w:szCs w:val="21"/>
          <w:lang w:val="es-ES"/>
        </w:rPr>
        <w:t>] {</w:t>
      </w:r>
    </w:p>
    <w:p w14:paraId="662FA67B"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D12BBB0"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2B72434"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F4D3DB"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w:t>
      </w:r>
      <w:r w:rsidRPr="00904F88">
        <w:rPr>
          <w:rFonts w:ascii="Consolas" w:hAnsi="Consolas"/>
          <w:color w:val="9CDCFE"/>
          <w:sz w:val="21"/>
          <w:szCs w:val="21"/>
          <w:lang w:val="es-ES"/>
        </w:rPr>
        <w:t>atr2</w:t>
      </w:r>
      <w:r w:rsidRPr="00904F88">
        <w:rPr>
          <w:rFonts w:ascii="Consolas" w:hAnsi="Consolas"/>
          <w:color w:val="D4D4D4"/>
          <w:sz w:val="21"/>
          <w:szCs w:val="21"/>
          <w:lang w:val="es-ES"/>
        </w:rPr>
        <w:t>] {</w:t>
      </w:r>
    </w:p>
    <w:p w14:paraId="197040CB"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0272631F"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5158A7"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0C2E7F2"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r w:rsidRPr="00904F88">
        <w:rPr>
          <w:rFonts w:ascii="Consolas" w:hAnsi="Consolas"/>
          <w:color w:val="D4D4D4"/>
          <w:sz w:val="21"/>
          <w:szCs w:val="21"/>
          <w:lang w:val="es-ES"/>
        </w:rPr>
        <w:t>[</w:t>
      </w:r>
      <w:proofErr w:type="gramEnd"/>
      <w:r w:rsidRPr="00904F88">
        <w:rPr>
          <w:rFonts w:ascii="Consolas" w:hAnsi="Consolas"/>
          <w:color w:val="9CDCFE"/>
          <w:sz w:val="21"/>
          <w:szCs w:val="21"/>
          <w:lang w:val="es-ES"/>
        </w:rPr>
        <w:t>class</w:t>
      </w:r>
      <w:r w:rsidRPr="00904F88">
        <w:rPr>
          <w:rFonts w:ascii="Consolas" w:hAnsi="Consolas"/>
          <w:color w:val="D4D4D4"/>
          <w:sz w:val="21"/>
          <w:szCs w:val="21"/>
          <w:lang w:val="es-ES"/>
        </w:rPr>
        <w:t>=</w:t>
      </w:r>
      <w:r w:rsidRPr="00904F88">
        <w:rPr>
          <w:rFonts w:ascii="Consolas" w:hAnsi="Consolas"/>
          <w:color w:val="CE9178"/>
          <w:sz w:val="21"/>
          <w:szCs w:val="21"/>
          <w:lang w:val="es-ES"/>
        </w:rPr>
        <w:t>"p1 p2"</w:t>
      </w:r>
      <w:r w:rsidRPr="00904F88">
        <w:rPr>
          <w:rFonts w:ascii="Consolas" w:hAnsi="Consolas"/>
          <w:color w:val="D4D4D4"/>
          <w:sz w:val="21"/>
          <w:szCs w:val="21"/>
          <w:lang w:val="es-ES"/>
        </w:rPr>
        <w:t>] {</w:t>
      </w:r>
    </w:p>
    <w:p w14:paraId="10490143"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text-transform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uppercase</w:t>
      </w:r>
      <w:r w:rsidRPr="00904F88">
        <w:rPr>
          <w:rFonts w:ascii="Consolas" w:hAnsi="Consolas"/>
          <w:color w:val="D4D4D4"/>
          <w:sz w:val="21"/>
          <w:szCs w:val="21"/>
          <w:lang w:val="es-ES"/>
        </w:rPr>
        <w:t>;</w:t>
      </w:r>
    </w:p>
    <w:p w14:paraId="5BC232B7"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4208C58"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B4DB18"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845FA5D"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A2A909"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3BA3A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atr</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p</w:t>
      </w:r>
      <w:proofErr w:type="gramStart"/>
      <w:r w:rsidRPr="00904F88">
        <w:rPr>
          <w:rFonts w:ascii="Consolas" w:hAnsi="Consolas"/>
          <w:color w:val="CCCCCC"/>
          <w:sz w:val="21"/>
          <w:szCs w:val="21"/>
          <w:lang w:val="es-ES"/>
        </w:rPr>
        <w:t>1.</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101E7EE"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12B5A06"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atr2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de clase p</w:t>
      </w:r>
      <w:proofErr w:type="gramStart"/>
      <w:r w:rsidRPr="00904F88">
        <w:rPr>
          <w:rFonts w:ascii="Consolas" w:hAnsi="Consolas"/>
          <w:color w:val="CCCCCC"/>
          <w:sz w:val="21"/>
          <w:szCs w:val="21"/>
          <w:lang w:val="es-ES"/>
        </w:rPr>
        <w:t>2.</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729535F"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705062"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 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clase p1 y p2 (en ese orden</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AC89684"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433AC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 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con clase p2 y p1 (en ese orden</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3251F0"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7E2AC5" w14:textId="77777777" w:rsidR="00694317" w:rsidRPr="00904F88" w:rsidRDefault="00694317" w:rsidP="0069431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1FDD0B9" w14:textId="616BB54A" w:rsidR="00694317" w:rsidRPr="00904F88" w:rsidRDefault="003C0690" w:rsidP="008E1BFF">
      <w:pPr>
        <w:rPr>
          <w:lang w:val="es-ES"/>
        </w:rPr>
      </w:pPr>
      <w:r w:rsidRPr="00904F88">
        <w:rPr>
          <w:noProof/>
          <w:lang w:val="es-ES"/>
        </w:rPr>
        <w:drawing>
          <wp:inline distT="0" distB="0" distL="0" distR="0" wp14:anchorId="7C16CEB7" wp14:editId="128D069C">
            <wp:extent cx="6300470" cy="2731135"/>
            <wp:effectExtent l="0" t="0" r="5080" b="0"/>
            <wp:docPr id="2796792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79228" name="Imagen 1" descr="Interfaz de usuario gráfica, Texto, Aplicación, Correo electrónico&#10;&#10;El contenido generado por IA puede ser incorrecto."/>
                    <pic:cNvPicPr/>
                  </pic:nvPicPr>
                  <pic:blipFill>
                    <a:blip r:embed="rId27"/>
                    <a:stretch>
                      <a:fillRect/>
                    </a:stretch>
                  </pic:blipFill>
                  <pic:spPr>
                    <a:xfrm>
                      <a:off x="0" y="0"/>
                      <a:ext cx="6300470" cy="2731135"/>
                    </a:xfrm>
                    <a:prstGeom prst="rect">
                      <a:avLst/>
                    </a:prstGeom>
                  </pic:spPr>
                </pic:pic>
              </a:graphicData>
            </a:graphic>
          </wp:inline>
        </w:drawing>
      </w:r>
    </w:p>
    <w:p w14:paraId="7AA69977" w14:textId="77777777" w:rsidR="003C0690" w:rsidRPr="00904F88" w:rsidRDefault="003C0690" w:rsidP="008E1BFF">
      <w:pPr>
        <w:rPr>
          <w:lang w:val="es-ES"/>
        </w:rPr>
      </w:pPr>
    </w:p>
    <w:p w14:paraId="681EBC74" w14:textId="77777777" w:rsidR="00FF67DC" w:rsidRPr="00904F88" w:rsidRDefault="00FF67DC" w:rsidP="00FF67DC">
      <w:pPr>
        <w:pStyle w:val="Ttulo1"/>
        <w:rPr>
          <w:lang w:val="es-ES"/>
        </w:rPr>
      </w:pPr>
      <w:bookmarkStart w:id="18" w:name="_Toc210637368"/>
      <w:r w:rsidRPr="00904F88">
        <w:rPr>
          <w:lang w:val="es-ES"/>
        </w:rPr>
        <w:t>Qué son las pseudo-clases y los pseudo-elementos</w:t>
      </w:r>
      <w:bookmarkEnd w:id="18"/>
    </w:p>
    <w:p w14:paraId="491BB173" w14:textId="77777777" w:rsidR="00FF67DC" w:rsidRPr="00904F88" w:rsidRDefault="00FF67DC" w:rsidP="00FF67DC">
      <w:pPr>
        <w:rPr>
          <w:lang w:val="es-ES"/>
        </w:rPr>
      </w:pPr>
    </w:p>
    <w:p w14:paraId="7E308BDF" w14:textId="5CC693A9" w:rsidR="00FF67DC" w:rsidRPr="00904F88" w:rsidRDefault="00FF67DC" w:rsidP="00FF67DC">
      <w:pPr>
        <w:rPr>
          <w:lang w:val="es-ES"/>
        </w:rPr>
      </w:pPr>
      <w:r w:rsidRPr="00904F88">
        <w:rPr>
          <w:lang w:val="es-ES"/>
        </w:rPr>
        <w:t>Las hojas de estilo asocian características de estilo a los elementos basándose en las etiquetas de los elementos y en su posición relativa (en el árbol del documento). Las pseudo-clases y los pseudo-elementos permiten hacer referencia a determinados elementos sin basarse en la información contenida en el árbol del documento.</w:t>
      </w:r>
    </w:p>
    <w:p w14:paraId="2772F322" w14:textId="77777777" w:rsidR="00FF67DC" w:rsidRPr="00904F88" w:rsidRDefault="00FF67DC" w:rsidP="00FF67DC">
      <w:pPr>
        <w:rPr>
          <w:lang w:val="es-ES"/>
        </w:rPr>
      </w:pPr>
      <w:r w:rsidRPr="00904F88">
        <w:rPr>
          <w:lang w:val="es-ES"/>
        </w:rPr>
        <w:t>La diferencia entre pseudo-clases y pseudo-elementos es sutil. En general, los pseudo-elementos suelen hacer referencia a determinadas partes de un elemento, mientras que las pseudo-clases suelen hacer referencia al estado del elemento.</w:t>
      </w:r>
    </w:p>
    <w:p w14:paraId="7FE62269" w14:textId="77777777" w:rsidR="00FF67DC" w:rsidRPr="00904F88" w:rsidRDefault="00FF67DC" w:rsidP="00FF67DC">
      <w:pPr>
        <w:rPr>
          <w:lang w:val="es-ES"/>
        </w:rPr>
      </w:pPr>
      <w:r w:rsidRPr="00904F88">
        <w:rPr>
          <w:lang w:val="es-ES"/>
        </w:rPr>
        <w:t>Otra diferencia importante es que un pseudo-elemento sólo puede aparecer al final de un selector, mientras que una pseudo-clase puede aparecer en cualquier elemento del selector.</w:t>
      </w:r>
    </w:p>
    <w:p w14:paraId="3AC305CA" w14:textId="77777777" w:rsidR="00FF67DC" w:rsidRPr="00904F88" w:rsidRDefault="00FF67DC" w:rsidP="00FF67DC">
      <w:pPr>
        <w:rPr>
          <w:lang w:val="es-ES"/>
        </w:rPr>
      </w:pPr>
      <w:r w:rsidRPr="00904F88">
        <w:rPr>
          <w:lang w:val="es-ES"/>
        </w:rPr>
        <w:t xml:space="preserve">En CSS 2, la sintaxis de las pseudo-clases y los pseudo-elementos era la misma, </w:t>
      </w:r>
      <w:proofErr w:type="gramStart"/>
      <w:r w:rsidRPr="00904F88">
        <w:rPr>
          <w:lang w:val="es-ES"/>
        </w:rPr>
        <w:t>etiqueta:pseudo</w:t>
      </w:r>
      <w:proofErr w:type="gramEnd"/>
      <w:r w:rsidRPr="00904F88">
        <w:rPr>
          <w:lang w:val="es-ES"/>
        </w:rPr>
        <w:t>-elemento-o-pseudo-clase (es decir, el nombre de la etiqueta seguido de dos puntos y del nombre del pseudo-elemento o de la pseudo-clase). En 2011, en la recomendación CSS 3 Selectores (cuya segunda versión </w:t>
      </w:r>
      <w:hyperlink r:id="rId28" w:history="1">
        <w:r w:rsidRPr="00904F88">
          <w:rPr>
            <w:rStyle w:val="Hipervnculo"/>
            <w:lang w:val="es-ES"/>
          </w:rPr>
          <w:t>CSS 3 Selectores</w:t>
        </w:r>
      </w:hyperlink>
      <w:r w:rsidRPr="00904F88">
        <w:rPr>
          <w:lang w:val="es-ES"/>
        </w:rPr>
        <w:t xml:space="preserve"> se publicó en 2018), se modificó la notación de los pseudo-elementos a </w:t>
      </w:r>
      <w:proofErr w:type="gramStart"/>
      <w:r w:rsidRPr="00904F88">
        <w:rPr>
          <w:lang w:val="es-ES"/>
        </w:rPr>
        <w:t>etiqueta::</w:t>
      </w:r>
      <w:proofErr w:type="gramEnd"/>
      <w:r w:rsidRPr="00904F88">
        <w:rPr>
          <w:lang w:val="es-ES"/>
        </w:rPr>
        <w:t>pseudo-elemento (es decir, el nombre de la etiqueta seguido dos veces de dos puntos y del nombre del pseudo-elemento) para distinguir unos de otros, pero permitiendo utilizar también la antigua notación.</w:t>
      </w:r>
    </w:p>
    <w:p w14:paraId="66C1E2BC" w14:textId="71142A8B" w:rsidR="00FF67DC" w:rsidRPr="009B20CB" w:rsidRDefault="00FF67DC" w:rsidP="00FF67DC">
      <w:pPr>
        <w:pStyle w:val="Ttulo2"/>
        <w:rPr>
          <w:lang w:val="en-US"/>
        </w:rPr>
      </w:pPr>
      <w:bookmarkStart w:id="19" w:name="_Toc210637369"/>
      <w:r w:rsidRPr="009B20CB">
        <w:rPr>
          <w:lang w:val="en-US"/>
        </w:rPr>
        <w:t>La pseudo-clase :first-child</w:t>
      </w:r>
      <w:r w:rsidR="002377AB" w:rsidRPr="009B20CB">
        <w:rPr>
          <w:lang w:val="en-US"/>
        </w:rPr>
        <w:t xml:space="preserve"> :last</w:t>
      </w:r>
      <w:r w:rsidR="005F4AEF" w:rsidRPr="009B20CB">
        <w:rPr>
          <w:lang w:val="en-US"/>
        </w:rPr>
        <w:t>-</w:t>
      </w:r>
      <w:r w:rsidR="002377AB" w:rsidRPr="009B20CB">
        <w:rPr>
          <w:lang w:val="en-US"/>
        </w:rPr>
        <w:t>child</w:t>
      </w:r>
      <w:bookmarkEnd w:id="19"/>
    </w:p>
    <w:p w14:paraId="56109CBF" w14:textId="77777777" w:rsidR="00FF67DC" w:rsidRPr="009B20CB" w:rsidRDefault="00FF67DC" w:rsidP="00FF67DC"/>
    <w:p w14:paraId="0078CA50" w14:textId="2DB10A09" w:rsidR="00FF67DC" w:rsidRPr="00904F88" w:rsidRDefault="00FF67DC" w:rsidP="00FF67DC">
      <w:pPr>
        <w:rPr>
          <w:lang w:val="es-ES"/>
        </w:rPr>
      </w:pPr>
      <w:r w:rsidRPr="00904F88">
        <w:rPr>
          <w:lang w:val="es-ES"/>
        </w:rPr>
        <w:t>La pseudo-</w:t>
      </w:r>
      <w:proofErr w:type="gramStart"/>
      <w:r w:rsidRPr="00904F88">
        <w:rPr>
          <w:lang w:val="es-ES"/>
        </w:rPr>
        <w:t>clase :first</w:t>
      </w:r>
      <w:proofErr w:type="gramEnd"/>
      <w:r w:rsidRPr="00904F88">
        <w:rPr>
          <w:lang w:val="es-ES"/>
        </w:rPr>
        <w:t>-child hace referencia al primer elemento de un tipo contenido dentro de otro. El ejemplo siguiente muestra cómo identificar al primer párrafo dentro de una división sin necesidad de asignar ninguna clase al párrafo.</w:t>
      </w:r>
      <w:r w:rsidR="002377AB" w:rsidRPr="00904F88">
        <w:rPr>
          <w:lang w:val="es-ES"/>
        </w:rPr>
        <w:t xml:space="preserve"> Lo mismo para last-child</w:t>
      </w:r>
      <w:r w:rsidR="005F4AEF" w:rsidRPr="00904F88">
        <w:rPr>
          <w:lang w:val="es-ES"/>
        </w:rPr>
        <w:t>.</w:t>
      </w:r>
    </w:p>
    <w:p w14:paraId="15B85EA4" w14:textId="77777777" w:rsidR="005F4AEF" w:rsidRPr="00904F88" w:rsidRDefault="005F4AEF" w:rsidP="00FF67DC">
      <w:pPr>
        <w:rPr>
          <w:lang w:val="es-ES"/>
        </w:rPr>
      </w:pPr>
    </w:p>
    <w:p w14:paraId="6CDA383D"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AC5D3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180035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770CA83F"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B9F66F5"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D3D986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r w:rsidRPr="009B20CB">
        <w:rPr>
          <w:rFonts w:ascii="Consolas" w:hAnsi="Consolas"/>
          <w:color w:val="CCCCCC"/>
          <w:sz w:val="21"/>
          <w:szCs w:val="21"/>
        </w:rPr>
        <w:t xml:space="preserve">La pseudo-clase :first-child (1).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F0C6143"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8FC29DF"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CDF247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67866B2D"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2ACA92E9"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3872CE4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75F9D1C"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A1AFA90"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80B336B"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p:first</w:t>
      </w:r>
      <w:proofErr w:type="gramEnd"/>
      <w:r w:rsidRPr="00904F88">
        <w:rPr>
          <w:rFonts w:ascii="Consolas" w:hAnsi="Consolas"/>
          <w:color w:val="D7BA7D"/>
          <w:sz w:val="21"/>
          <w:szCs w:val="21"/>
          <w:lang w:val="es-ES"/>
        </w:rPr>
        <w:t>-child</w:t>
      </w:r>
      <w:r w:rsidRPr="00904F88">
        <w:rPr>
          <w:rFonts w:ascii="Consolas" w:hAnsi="Consolas"/>
          <w:color w:val="D4D4D4"/>
          <w:sz w:val="21"/>
          <w:szCs w:val="21"/>
          <w:lang w:val="es-ES"/>
        </w:rPr>
        <w:t xml:space="preserve"> {</w:t>
      </w:r>
    </w:p>
    <w:p w14:paraId="00C03FD4"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A5D6514"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BFBB1E5"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E4664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p:last</w:t>
      </w:r>
      <w:proofErr w:type="gramEnd"/>
      <w:r w:rsidRPr="00904F88">
        <w:rPr>
          <w:rFonts w:ascii="Consolas" w:hAnsi="Consolas"/>
          <w:color w:val="D7BA7D"/>
          <w:sz w:val="21"/>
          <w:szCs w:val="21"/>
          <w:lang w:val="es-ES"/>
        </w:rPr>
        <w:t>-child</w:t>
      </w:r>
      <w:r w:rsidRPr="00904F88">
        <w:rPr>
          <w:rFonts w:ascii="Consolas" w:hAnsi="Consolas"/>
          <w:color w:val="D4D4D4"/>
          <w:sz w:val="21"/>
          <w:szCs w:val="21"/>
          <w:lang w:val="es-ES"/>
        </w:rPr>
        <w:t xml:space="preserve"> {</w:t>
      </w:r>
    </w:p>
    <w:p w14:paraId="52345B3A"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3D9CAB1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E5B93B4"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A3E22C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CC90396"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9B5C6B"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356749"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8C8435F"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primer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w:t>
      </w:r>
      <w:proofErr w:type="gramStart"/>
      <w:r w:rsidRPr="00904F88">
        <w:rPr>
          <w:rFonts w:ascii="Consolas" w:hAnsi="Consolas"/>
          <w:color w:val="CCCCCC"/>
          <w:sz w:val="21"/>
          <w:szCs w:val="21"/>
          <w:lang w:val="es-ES"/>
        </w:rPr>
        <w:t>párrafos.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5CD6410"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84776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segundo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w:t>
      </w:r>
      <w:proofErr w:type="gramStart"/>
      <w:r w:rsidRPr="00904F88">
        <w:rPr>
          <w:rFonts w:ascii="Consolas" w:hAnsi="Consolas"/>
          <w:color w:val="CCCCCC"/>
          <w:sz w:val="21"/>
          <w:szCs w:val="21"/>
          <w:lang w:val="es-ES"/>
        </w:rPr>
        <w:t>párrafos.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BE59019"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D5D537"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tercer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en una división que contiene tres </w:t>
      </w:r>
      <w:proofErr w:type="gramStart"/>
      <w:r w:rsidRPr="00904F88">
        <w:rPr>
          <w:rFonts w:ascii="Consolas" w:hAnsi="Consolas"/>
          <w:color w:val="CCCCCC"/>
          <w:sz w:val="21"/>
          <w:szCs w:val="21"/>
          <w:lang w:val="es-ES"/>
        </w:rPr>
        <w:t>párrafos.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61796B"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47BE0ED"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F70C2E2" w14:textId="77777777" w:rsidR="005F4AEF" w:rsidRPr="00904F88" w:rsidRDefault="005F4AEF" w:rsidP="005F4A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C5A0E9F" w14:textId="77777777" w:rsidR="005F4AEF" w:rsidRPr="00904F88" w:rsidRDefault="005F4AEF" w:rsidP="00FF67DC">
      <w:pPr>
        <w:rPr>
          <w:lang w:val="es-ES"/>
        </w:rPr>
      </w:pPr>
    </w:p>
    <w:p w14:paraId="79BAECA0" w14:textId="76D9F03C" w:rsidR="003C0690" w:rsidRPr="00904F88" w:rsidRDefault="004F641A" w:rsidP="008E1BFF">
      <w:pPr>
        <w:rPr>
          <w:lang w:val="es-ES"/>
        </w:rPr>
      </w:pPr>
      <w:r w:rsidRPr="00904F88">
        <w:rPr>
          <w:noProof/>
          <w:lang w:val="es-ES"/>
        </w:rPr>
        <w:drawing>
          <wp:inline distT="0" distB="0" distL="0" distR="0" wp14:anchorId="21E23725" wp14:editId="16935C00">
            <wp:extent cx="6300470" cy="1670050"/>
            <wp:effectExtent l="0" t="0" r="5080" b="6350"/>
            <wp:docPr id="6011001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0131" name="Imagen 1" descr="Interfaz de usuario gráfica, Texto, Aplicación&#10;&#10;El contenido generado por IA puede ser incorrecto."/>
                    <pic:cNvPicPr/>
                  </pic:nvPicPr>
                  <pic:blipFill>
                    <a:blip r:embed="rId29"/>
                    <a:stretch>
                      <a:fillRect/>
                    </a:stretch>
                  </pic:blipFill>
                  <pic:spPr>
                    <a:xfrm>
                      <a:off x="0" y="0"/>
                      <a:ext cx="6300470" cy="1670050"/>
                    </a:xfrm>
                    <a:prstGeom prst="rect">
                      <a:avLst/>
                    </a:prstGeom>
                  </pic:spPr>
                </pic:pic>
              </a:graphicData>
            </a:graphic>
          </wp:inline>
        </w:drawing>
      </w:r>
    </w:p>
    <w:p w14:paraId="796EE2AE" w14:textId="77777777" w:rsidR="004F641A" w:rsidRPr="00904F88" w:rsidRDefault="004F641A" w:rsidP="008E1BFF">
      <w:pPr>
        <w:rPr>
          <w:lang w:val="es-ES"/>
        </w:rPr>
      </w:pPr>
    </w:p>
    <w:p w14:paraId="176FA427" w14:textId="77777777" w:rsidR="00677267" w:rsidRPr="00904F88" w:rsidRDefault="00677267" w:rsidP="00677267">
      <w:pPr>
        <w:rPr>
          <w:lang w:val="es-ES"/>
        </w:rPr>
      </w:pPr>
      <w:r w:rsidRPr="00904F88">
        <w:rPr>
          <w:lang w:val="es-ES"/>
        </w:rPr>
        <w:t xml:space="preserve">La pseudo </w:t>
      </w:r>
      <w:proofErr w:type="gramStart"/>
      <w:r w:rsidRPr="00904F88">
        <w:rPr>
          <w:lang w:val="es-ES"/>
        </w:rPr>
        <w:t>clase :link</w:t>
      </w:r>
      <w:proofErr w:type="gramEnd"/>
      <w:r w:rsidRPr="00904F88">
        <w:rPr>
          <w:lang w:val="es-ES"/>
        </w:rPr>
        <w:t> (o </w:t>
      </w:r>
      <w:proofErr w:type="gramStart"/>
      <w:r w:rsidRPr="00904F88">
        <w:rPr>
          <w:lang w:val="es-ES"/>
        </w:rPr>
        <w:t>a:link</w:t>
      </w:r>
      <w:proofErr w:type="gramEnd"/>
      <w:r w:rsidRPr="00904F88">
        <w:rPr>
          <w:lang w:val="es-ES"/>
        </w:rPr>
        <w:t>) permite especificar el aspecto de los enlaces que todavía no han sido visitados.</w:t>
      </w:r>
    </w:p>
    <w:p w14:paraId="30F9330D" w14:textId="77777777" w:rsidR="00677267" w:rsidRPr="00904F88" w:rsidRDefault="00677267" w:rsidP="00677267">
      <w:pPr>
        <w:rPr>
          <w:lang w:val="es-ES"/>
        </w:rPr>
      </w:pPr>
      <w:r w:rsidRPr="00904F88">
        <w:rPr>
          <w:lang w:val="es-ES"/>
        </w:rPr>
        <w:t xml:space="preserve">La pseudo </w:t>
      </w:r>
      <w:proofErr w:type="gramStart"/>
      <w:r w:rsidRPr="00904F88">
        <w:rPr>
          <w:lang w:val="es-ES"/>
        </w:rPr>
        <w:t>clase :visited</w:t>
      </w:r>
      <w:proofErr w:type="gramEnd"/>
      <w:r w:rsidRPr="00904F88">
        <w:rPr>
          <w:lang w:val="es-ES"/>
        </w:rPr>
        <w:t> (o </w:t>
      </w:r>
      <w:proofErr w:type="gramStart"/>
      <w:r w:rsidRPr="00904F88">
        <w:rPr>
          <w:lang w:val="es-ES"/>
        </w:rPr>
        <w:t>a:visited</w:t>
      </w:r>
      <w:proofErr w:type="gramEnd"/>
      <w:r w:rsidRPr="00904F88">
        <w:rPr>
          <w:lang w:val="es-ES"/>
        </w:rPr>
        <w:t>) permite especificar el aspecto de los enlaces que sí han sido visitados.</w:t>
      </w:r>
    </w:p>
    <w:p w14:paraId="1C23581C" w14:textId="77777777" w:rsidR="00677267" w:rsidRPr="00904F88" w:rsidRDefault="00677267" w:rsidP="00677267">
      <w:pPr>
        <w:rPr>
          <w:lang w:val="es-ES"/>
        </w:rPr>
      </w:pPr>
      <w:r w:rsidRPr="00904F88">
        <w:rPr>
          <w:lang w:val="es-ES"/>
        </w:rPr>
        <w:t>La pseudo-</w:t>
      </w:r>
      <w:proofErr w:type="gramStart"/>
      <w:r w:rsidRPr="00904F88">
        <w:rPr>
          <w:lang w:val="es-ES"/>
        </w:rPr>
        <w:t>clase :link</w:t>
      </w:r>
      <w:proofErr w:type="gramEnd"/>
      <w:r w:rsidRPr="00904F88">
        <w:rPr>
          <w:lang w:val="es-ES"/>
        </w:rPr>
        <w:t> establece el aspecto de los enlaces no visitados, pero si sólo se incluye en la hoja de estilo la pseudo-</w:t>
      </w:r>
      <w:proofErr w:type="gramStart"/>
      <w:r w:rsidRPr="00904F88">
        <w:rPr>
          <w:lang w:val="es-ES"/>
        </w:rPr>
        <w:t>clase :link</w:t>
      </w:r>
      <w:proofErr w:type="gramEnd"/>
      <w:r w:rsidRPr="00904F88">
        <w:rPr>
          <w:lang w:val="es-ES"/>
        </w:rPr>
        <w:t>, el aspecto no cambiará al hacer clic en los enlaces:</w:t>
      </w:r>
    </w:p>
    <w:p w14:paraId="16666024" w14:textId="77777777" w:rsidR="004F641A" w:rsidRPr="00904F88" w:rsidRDefault="004F641A" w:rsidP="008E1BFF">
      <w:pPr>
        <w:rPr>
          <w:lang w:val="es-ES"/>
        </w:rPr>
      </w:pPr>
    </w:p>
    <w:p w14:paraId="01F8BE84"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EB18D91"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C90D5AF"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B627B89"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C29EBE5"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Las pseudo-clases de </w:t>
      </w:r>
      <w:proofErr w:type="gramStart"/>
      <w:r w:rsidRPr="00904F88">
        <w:rPr>
          <w:rFonts w:ascii="Consolas" w:hAnsi="Consolas"/>
          <w:color w:val="CCCCCC"/>
          <w:sz w:val="21"/>
          <w:szCs w:val="21"/>
          <w:lang w:val="es-ES"/>
        </w:rPr>
        <w:t>enlace :link</w:t>
      </w:r>
      <w:proofErr w:type="gramEnd"/>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y :visited</w:t>
      </w:r>
      <w:proofErr w:type="gramEnd"/>
      <w:r w:rsidRPr="00904F88">
        <w:rPr>
          <w:rFonts w:ascii="Consolas" w:hAnsi="Consolas"/>
          <w:color w:val="CCCCCC"/>
          <w:sz w:val="21"/>
          <w:szCs w:val="21"/>
          <w:lang w:val="es-ES"/>
        </w:rPr>
        <w:t xml:space="preserve"> (6).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F4B81B6"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6EBC14EE"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07BEB4B"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a:link</w:t>
      </w:r>
      <w:proofErr w:type="gramEnd"/>
      <w:r w:rsidRPr="00904F88">
        <w:rPr>
          <w:rFonts w:ascii="Consolas" w:hAnsi="Consolas"/>
          <w:color w:val="D4D4D4"/>
          <w:sz w:val="21"/>
          <w:szCs w:val="21"/>
          <w:lang w:val="es-ES"/>
        </w:rPr>
        <w:t xml:space="preserve"> {</w:t>
      </w:r>
    </w:p>
    <w:p w14:paraId="6CFE6766"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w:t>
      </w:r>
    </w:p>
    <w:p w14:paraId="76D19502"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14E6FBA"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a:visited</w:t>
      </w:r>
      <w:proofErr w:type="gramEnd"/>
      <w:r w:rsidRPr="00904F88">
        <w:rPr>
          <w:rFonts w:ascii="Consolas" w:hAnsi="Consolas"/>
          <w:color w:val="D4D4D4"/>
          <w:sz w:val="21"/>
          <w:szCs w:val="21"/>
          <w:lang w:val="es-ES"/>
        </w:rPr>
        <w:t xml:space="preserve"> {</w:t>
      </w:r>
    </w:p>
    <w:p w14:paraId="1921121B"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24C05FFD"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32F4002"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6B75110"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1AD9F78"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CB821A"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64B128A"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contiene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un enlace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al párrafo </w:t>
      </w:r>
      <w:proofErr w:type="gramStart"/>
      <w:r w:rsidRPr="00904F88">
        <w:rPr>
          <w:rFonts w:ascii="Consolas" w:hAnsi="Consolas"/>
          <w:color w:val="CCCCCC"/>
          <w:sz w:val="21"/>
          <w:szCs w:val="21"/>
          <w:lang w:val="es-ES"/>
        </w:rPr>
        <w:t>siguiente.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91302B0"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5AE983"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el destino del enlace </w:t>
      </w:r>
      <w:proofErr w:type="gramStart"/>
      <w:r w:rsidRPr="00904F88">
        <w:rPr>
          <w:rFonts w:ascii="Consolas" w:hAnsi="Consolas"/>
          <w:color w:val="CCCCCC"/>
          <w:sz w:val="21"/>
          <w:szCs w:val="21"/>
          <w:lang w:val="es-ES"/>
        </w:rPr>
        <w:t>anterior.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FBD1CB0"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5023419" w14:textId="77777777" w:rsidR="00056291" w:rsidRPr="00904F88" w:rsidRDefault="00056291" w:rsidP="0005629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A756971" w14:textId="77777777" w:rsidR="00677267" w:rsidRPr="00904F88" w:rsidRDefault="00677267" w:rsidP="008E1BFF">
      <w:pPr>
        <w:rPr>
          <w:lang w:val="es-ES"/>
        </w:rPr>
      </w:pPr>
    </w:p>
    <w:p w14:paraId="6323AA6C" w14:textId="77777777" w:rsidR="0055473C" w:rsidRPr="00904F88" w:rsidRDefault="0055473C" w:rsidP="0055473C">
      <w:pPr>
        <w:pStyle w:val="Ttulo2"/>
        <w:rPr>
          <w:rStyle w:val="css-pseudo"/>
          <w:color w:val="800000"/>
          <w:sz w:val="29"/>
          <w:szCs w:val="29"/>
          <w:lang w:val="es-ES"/>
        </w:rPr>
      </w:pPr>
      <w:bookmarkStart w:id="20" w:name="_Toc210637370"/>
      <w:r w:rsidRPr="00904F88">
        <w:rPr>
          <w:lang w:val="es-ES"/>
        </w:rPr>
        <w:t xml:space="preserve">Las pseudo-clases </w:t>
      </w:r>
      <w:proofErr w:type="gramStart"/>
      <w:r w:rsidRPr="00904F88">
        <w:rPr>
          <w:lang w:val="es-ES"/>
        </w:rPr>
        <w:t>dinámicas </w:t>
      </w:r>
      <w:r w:rsidRPr="00904F88">
        <w:rPr>
          <w:rStyle w:val="css-pseudo"/>
          <w:color w:val="800000"/>
          <w:sz w:val="29"/>
          <w:szCs w:val="29"/>
          <w:lang w:val="es-ES"/>
        </w:rPr>
        <w:t>:hover</w:t>
      </w:r>
      <w:r w:rsidRPr="00904F88">
        <w:rPr>
          <w:lang w:val="es-ES"/>
        </w:rPr>
        <w:t>, </w:t>
      </w:r>
      <w:r w:rsidRPr="00904F88">
        <w:rPr>
          <w:rStyle w:val="css-pseudo"/>
          <w:color w:val="800000"/>
          <w:sz w:val="29"/>
          <w:szCs w:val="29"/>
          <w:lang w:val="es-ES"/>
        </w:rPr>
        <w:t>:active</w:t>
      </w:r>
      <w:proofErr w:type="gramEnd"/>
      <w:r w:rsidRPr="00904F88">
        <w:rPr>
          <w:lang w:val="es-ES"/>
        </w:rPr>
        <w:t> </w:t>
      </w:r>
      <w:proofErr w:type="gramStart"/>
      <w:r w:rsidRPr="00904F88">
        <w:rPr>
          <w:lang w:val="es-ES"/>
        </w:rPr>
        <w:t>y </w:t>
      </w:r>
      <w:r w:rsidRPr="00904F88">
        <w:rPr>
          <w:rStyle w:val="css-pseudo"/>
          <w:color w:val="800000"/>
          <w:sz w:val="29"/>
          <w:szCs w:val="29"/>
          <w:lang w:val="es-ES"/>
        </w:rPr>
        <w:t>:focus</w:t>
      </w:r>
      <w:bookmarkEnd w:id="20"/>
      <w:proofErr w:type="gramEnd"/>
    </w:p>
    <w:p w14:paraId="59095DB1" w14:textId="77777777" w:rsidR="00186B51" w:rsidRPr="00904F88" w:rsidRDefault="00186B51" w:rsidP="00186B51">
      <w:pPr>
        <w:rPr>
          <w:lang w:val="es-ES"/>
        </w:rPr>
      </w:pPr>
    </w:p>
    <w:p w14:paraId="4E8D34C8" w14:textId="77777777" w:rsidR="0055473C" w:rsidRPr="00904F88" w:rsidRDefault="0055473C" w:rsidP="00186B51">
      <w:pPr>
        <w:rPr>
          <w:rStyle w:val="css-pseudo"/>
          <w:b/>
          <w:bCs/>
          <w:u w:val="single"/>
          <w:lang w:val="es-ES"/>
        </w:rPr>
      </w:pPr>
      <w:r w:rsidRPr="00904F88">
        <w:rPr>
          <w:b/>
          <w:bCs/>
          <w:u w:val="single"/>
          <w:lang w:val="es-ES"/>
        </w:rPr>
        <w:t xml:space="preserve">La pseudo-clase </w:t>
      </w:r>
      <w:proofErr w:type="gramStart"/>
      <w:r w:rsidRPr="00904F88">
        <w:rPr>
          <w:b/>
          <w:bCs/>
          <w:u w:val="single"/>
          <w:lang w:val="es-ES"/>
        </w:rPr>
        <w:t>dinámica </w:t>
      </w:r>
      <w:r w:rsidRPr="00904F88">
        <w:rPr>
          <w:rStyle w:val="css-pseudo"/>
          <w:rFonts w:cs="Arial"/>
          <w:b/>
          <w:bCs/>
          <w:color w:val="800000"/>
          <w:sz w:val="26"/>
          <w:szCs w:val="26"/>
          <w:u w:val="single"/>
          <w:lang w:val="es-ES"/>
        </w:rPr>
        <w:t>:hover</w:t>
      </w:r>
      <w:proofErr w:type="gramEnd"/>
      <w:r w:rsidRPr="00904F88">
        <w:rPr>
          <w:rStyle w:val="css-pseudo"/>
          <w:b/>
          <w:bCs/>
          <w:color w:val="800000"/>
          <w:u w:val="single"/>
          <w:lang w:val="es-ES"/>
        </w:rPr>
        <w:t>:hover</w:t>
      </w:r>
    </w:p>
    <w:p w14:paraId="0692696B" w14:textId="14F390BF" w:rsidR="0055473C" w:rsidRPr="00904F88" w:rsidRDefault="0055473C" w:rsidP="0055473C">
      <w:pPr>
        <w:rPr>
          <w:lang w:val="es-ES"/>
        </w:rPr>
      </w:pPr>
    </w:p>
    <w:p w14:paraId="6EAA0CC3" w14:textId="77777777" w:rsidR="0055473C" w:rsidRPr="00904F88" w:rsidRDefault="0055473C" w:rsidP="0055473C">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pseudo-</w:t>
      </w:r>
      <w:proofErr w:type="gramStart"/>
      <w:r w:rsidRPr="00904F88">
        <w:rPr>
          <w:rFonts w:ascii="Arial" w:hAnsi="Arial" w:cs="Arial"/>
          <w:color w:val="000000"/>
          <w:sz w:val="27"/>
          <w:szCs w:val="27"/>
        </w:rPr>
        <w:t>clase </w:t>
      </w:r>
      <w:r w:rsidRPr="00904F88">
        <w:rPr>
          <w:rStyle w:val="css-pseudo"/>
          <w:rFonts w:ascii="Arial" w:hAnsi="Arial" w:cs="Arial"/>
          <w:color w:val="800000"/>
          <w:sz w:val="27"/>
          <w:szCs w:val="27"/>
        </w:rPr>
        <w:t>:hover</w:t>
      </w:r>
      <w:proofErr w:type="gramEnd"/>
      <w:r w:rsidRPr="00904F88">
        <w:rPr>
          <w:rFonts w:ascii="Arial" w:hAnsi="Arial" w:cs="Arial"/>
          <w:color w:val="000000"/>
          <w:sz w:val="27"/>
          <w:szCs w:val="27"/>
        </w:rPr>
        <w:t> permite especificar el aspecto del elemento sobre el que se encuentra el ratón.</w:t>
      </w:r>
    </w:p>
    <w:p w14:paraId="1A5CEF6D" w14:textId="77777777" w:rsidR="00056291" w:rsidRPr="00904F88" w:rsidRDefault="00056291" w:rsidP="008E1BFF">
      <w:pPr>
        <w:rPr>
          <w:lang w:val="es-ES"/>
        </w:rPr>
      </w:pPr>
    </w:p>
    <w:p w14:paraId="0557E5FC" w14:textId="77777777" w:rsidR="00056A8E" w:rsidRPr="00904F88" w:rsidRDefault="00056A8E" w:rsidP="00186B51">
      <w:pPr>
        <w:rPr>
          <w:b/>
          <w:bCs/>
          <w:u w:val="single"/>
          <w:lang w:val="es-ES"/>
        </w:rPr>
      </w:pPr>
      <w:r w:rsidRPr="00904F88">
        <w:rPr>
          <w:b/>
          <w:bCs/>
          <w:u w:val="single"/>
          <w:lang w:val="es-ES"/>
        </w:rPr>
        <w:t xml:space="preserve">La pseudo-clase </w:t>
      </w:r>
      <w:proofErr w:type="gramStart"/>
      <w:r w:rsidRPr="00904F88">
        <w:rPr>
          <w:b/>
          <w:bCs/>
          <w:u w:val="single"/>
          <w:lang w:val="es-ES"/>
        </w:rPr>
        <w:t>dinámica </w:t>
      </w:r>
      <w:r w:rsidRPr="00904F88">
        <w:rPr>
          <w:rStyle w:val="css-pseudo"/>
          <w:rFonts w:cs="Arial"/>
          <w:b/>
          <w:bCs/>
          <w:color w:val="800000"/>
          <w:sz w:val="26"/>
          <w:szCs w:val="26"/>
          <w:u w:val="single"/>
          <w:lang w:val="es-ES"/>
        </w:rPr>
        <w:t>:active</w:t>
      </w:r>
      <w:proofErr w:type="gramEnd"/>
    </w:p>
    <w:p w14:paraId="6CB8ED7C" w14:textId="39922B43" w:rsidR="00056A8E" w:rsidRPr="00904F88" w:rsidRDefault="00056A8E" w:rsidP="00FF0F82">
      <w:pPr>
        <w:rPr>
          <w:lang w:val="es-ES"/>
        </w:rPr>
      </w:pPr>
      <w:r w:rsidRPr="00904F88">
        <w:rPr>
          <w:lang w:val="es-ES"/>
        </w:rPr>
        <w:t>La pseudo-</w:t>
      </w:r>
      <w:proofErr w:type="gramStart"/>
      <w:r w:rsidRPr="00904F88">
        <w:rPr>
          <w:lang w:val="es-ES"/>
        </w:rPr>
        <w:t>clase </w:t>
      </w:r>
      <w:r w:rsidRPr="00904F88">
        <w:rPr>
          <w:rStyle w:val="css-pseudo"/>
          <w:rFonts w:cs="Arial"/>
          <w:color w:val="800000"/>
          <w:sz w:val="27"/>
          <w:szCs w:val="27"/>
          <w:lang w:val="es-ES"/>
        </w:rPr>
        <w:t>:active</w:t>
      </w:r>
      <w:proofErr w:type="gramEnd"/>
      <w:r w:rsidRPr="00904F88">
        <w:rPr>
          <w:lang w:val="es-ES"/>
        </w:rPr>
        <w:t> permite especificar el aspecto de un elemento cuando se hace clic sobre él (y mientras se mantiene el botón del ratón apretado).</w:t>
      </w:r>
    </w:p>
    <w:p w14:paraId="1E77A157" w14:textId="77777777" w:rsidR="00FF0F82" w:rsidRPr="00904F88" w:rsidRDefault="00FF0F82" w:rsidP="00FF0F82">
      <w:pPr>
        <w:rPr>
          <w:b/>
          <w:bCs/>
          <w:u w:val="single"/>
          <w:lang w:val="es-ES"/>
        </w:rPr>
      </w:pPr>
    </w:p>
    <w:p w14:paraId="59664E01" w14:textId="7DB83289" w:rsidR="00FF0F82" w:rsidRPr="00904F88" w:rsidRDefault="00FF0F82" w:rsidP="00FF0F82">
      <w:pPr>
        <w:rPr>
          <w:b/>
          <w:bCs/>
          <w:u w:val="single"/>
          <w:lang w:val="es-ES"/>
        </w:rPr>
      </w:pPr>
      <w:r w:rsidRPr="00904F88">
        <w:rPr>
          <w:b/>
          <w:bCs/>
          <w:u w:val="single"/>
          <w:lang w:val="es-ES"/>
        </w:rPr>
        <w:t xml:space="preserve">La pseudo-clase </w:t>
      </w:r>
      <w:proofErr w:type="gramStart"/>
      <w:r w:rsidRPr="00904F88">
        <w:rPr>
          <w:b/>
          <w:bCs/>
          <w:u w:val="single"/>
          <w:lang w:val="es-ES"/>
        </w:rPr>
        <w:t>dinámica :</w:t>
      </w:r>
      <w:r w:rsidRPr="00904F88">
        <w:rPr>
          <w:rStyle w:val="css-pseudo"/>
          <w:rFonts w:cs="Arial"/>
          <w:b/>
          <w:bCs/>
          <w:color w:val="800000"/>
          <w:sz w:val="26"/>
          <w:szCs w:val="26"/>
          <w:lang w:val="es-ES"/>
        </w:rPr>
        <w:t>focus</w:t>
      </w:r>
      <w:proofErr w:type="gramEnd"/>
    </w:p>
    <w:p w14:paraId="44CB6F88" w14:textId="77777777" w:rsidR="00FF0F82" w:rsidRPr="00904F88" w:rsidRDefault="00FF0F82" w:rsidP="00FF0F82">
      <w:pPr>
        <w:rPr>
          <w:lang w:val="es-ES"/>
        </w:rPr>
      </w:pPr>
      <w:r w:rsidRPr="00904F88">
        <w:rPr>
          <w:lang w:val="es-ES"/>
        </w:rPr>
        <w:t>La pseudo-</w:t>
      </w:r>
      <w:proofErr w:type="gramStart"/>
      <w:r w:rsidRPr="00904F88">
        <w:rPr>
          <w:lang w:val="es-ES"/>
        </w:rPr>
        <w:t>clase :focus</w:t>
      </w:r>
      <w:proofErr w:type="gramEnd"/>
      <w:r w:rsidRPr="00904F88">
        <w:rPr>
          <w:lang w:val="es-ES"/>
        </w:rPr>
        <w:t> permite especificar el aspecto de un elemento cuando este tiene el foco. Los elementos que admiten el foco en una página web son aquellos que reaccionan a entrada por teclado (por ejemplo, los elementos de los formularios o los enlaces). En el ejemplo siguiente, al hacer clic en un campo de texto (o cambiar de campo con el tabulador), el campo seleccionado se resalta con un borde rojo.</w:t>
      </w:r>
    </w:p>
    <w:p w14:paraId="24EE2A86" w14:textId="77777777" w:rsidR="00FF0F82" w:rsidRPr="00904F88" w:rsidRDefault="00FF0F82" w:rsidP="00FF0F82">
      <w:pPr>
        <w:rPr>
          <w:lang w:val="es-ES"/>
        </w:rPr>
      </w:pPr>
    </w:p>
    <w:p w14:paraId="4A70593C"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31C2272"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9624C7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B1CAEB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Las pseudo-clases </w:t>
      </w:r>
      <w:proofErr w:type="gramStart"/>
      <w:r w:rsidRPr="00904F88">
        <w:rPr>
          <w:rFonts w:ascii="Consolas" w:hAnsi="Consolas"/>
          <w:color w:val="CCCCCC"/>
          <w:sz w:val="21"/>
          <w:szCs w:val="21"/>
          <w:lang w:val="es-ES"/>
        </w:rPr>
        <w:t>dinámicas :hover, :active</w:t>
      </w:r>
      <w:proofErr w:type="gramEnd"/>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y :focus</w:t>
      </w:r>
      <w:proofErr w:type="gramEnd"/>
      <w:r w:rsidRPr="00904F88">
        <w:rPr>
          <w:rFonts w:ascii="Consolas" w:hAnsi="Consolas"/>
          <w:color w:val="CCCCCC"/>
          <w:sz w:val="21"/>
          <w:szCs w:val="21"/>
          <w:lang w:val="es-ES"/>
        </w:rPr>
        <w:t xml:space="preserve"> (1). Pseudo-clases y pseudo-elementos.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667D74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8BACA75"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0F5DA86"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2CD0F6F"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FD5FD7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F69F73A"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F3E580B"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C46E18"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a:hover</w:t>
      </w:r>
      <w:proofErr w:type="gramEnd"/>
      <w:r w:rsidRPr="00904F88">
        <w:rPr>
          <w:rFonts w:ascii="Consolas" w:hAnsi="Consolas"/>
          <w:color w:val="D4D4D4"/>
          <w:sz w:val="21"/>
          <w:szCs w:val="21"/>
          <w:lang w:val="es-ES"/>
        </w:rPr>
        <w:t xml:space="preserve"> {</w:t>
      </w:r>
    </w:p>
    <w:p w14:paraId="4BC06F3A"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3077DC1D"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0144086D"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A03E071"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C61448"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a:active</w:t>
      </w:r>
      <w:proofErr w:type="gramEnd"/>
      <w:r w:rsidRPr="00904F88">
        <w:rPr>
          <w:rFonts w:ascii="Consolas" w:hAnsi="Consolas"/>
          <w:color w:val="D4D4D4"/>
          <w:sz w:val="21"/>
          <w:szCs w:val="21"/>
          <w:lang w:val="es-ES"/>
        </w:rPr>
        <w:t xml:space="preserve"> {</w:t>
      </w:r>
    </w:p>
    <w:p w14:paraId="57051391"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8CC7837"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572CCE50"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CF3C87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5EBBFF"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input:focus</w:t>
      </w:r>
      <w:proofErr w:type="gramEnd"/>
      <w:r w:rsidRPr="00904F88">
        <w:rPr>
          <w:rFonts w:ascii="Consolas" w:hAnsi="Consolas"/>
          <w:color w:val="D4D4D4"/>
          <w:sz w:val="21"/>
          <w:szCs w:val="21"/>
          <w:lang w:val="es-ES"/>
        </w:rPr>
        <w:t xml:space="preserve"> {</w:t>
      </w:r>
    </w:p>
    <w:p w14:paraId="505F1128"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dotted</w:t>
      </w:r>
      <w:r w:rsidRPr="00904F88">
        <w:rPr>
          <w:rFonts w:ascii="Consolas" w:hAnsi="Consolas"/>
          <w:color w:val="D4D4D4"/>
          <w:sz w:val="21"/>
          <w:szCs w:val="21"/>
          <w:lang w:val="es-ES"/>
        </w:rPr>
        <w:t>;</w:t>
      </w:r>
    </w:p>
    <w:p w14:paraId="6A221E78"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39F7D3DC"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8778D5"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338262"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61DBEF1"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331F7C"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A4B9C2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escrito en negro sobre blanco, pero cuando se hace clic en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"#destino"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w:t>
      </w:r>
      <w:proofErr w:type="gramStart"/>
      <w:r w:rsidRPr="00904F88">
        <w:rPr>
          <w:rFonts w:ascii="Consolas" w:hAnsi="Consolas"/>
          <w:color w:val="CCCCCC"/>
          <w:sz w:val="21"/>
          <w:szCs w:val="21"/>
          <w:lang w:val="es-ES"/>
        </w:rPr>
        <w:t>enlace,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el enlace se muestra de color blanco sobre fondo </w:t>
      </w:r>
      <w:proofErr w:type="gramStart"/>
      <w:r w:rsidRPr="00904F88">
        <w:rPr>
          <w:rFonts w:ascii="Consolas" w:hAnsi="Consolas"/>
          <w:color w:val="CCCCCC"/>
          <w:sz w:val="21"/>
          <w:szCs w:val="21"/>
          <w:lang w:val="es-ES"/>
        </w:rPr>
        <w:t>negro.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1B288A4"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30DAD0"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247323B"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input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type</w:t>
      </w:r>
      <w:r w:rsidRPr="00904F88">
        <w:rPr>
          <w:rFonts w:ascii="Consolas" w:hAnsi="Consolas"/>
          <w:color w:val="CCCCCC"/>
          <w:sz w:val="21"/>
          <w:szCs w:val="21"/>
          <w:lang w:val="es-ES"/>
        </w:rPr>
        <w:t>=</w:t>
      </w:r>
      <w:r w:rsidRPr="00904F88">
        <w:rPr>
          <w:rFonts w:ascii="Consolas" w:hAnsi="Consolas"/>
          <w:color w:val="CE9178"/>
          <w:sz w:val="21"/>
          <w:szCs w:val="21"/>
          <w:lang w:val="es-ES"/>
        </w:rPr>
        <w:t>"text"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value</w:t>
      </w:r>
      <w:r w:rsidRPr="00904F88">
        <w:rPr>
          <w:rFonts w:ascii="Consolas" w:hAnsi="Consolas"/>
          <w:color w:val="CCCCCC"/>
          <w:sz w:val="21"/>
          <w:szCs w:val="21"/>
          <w:lang w:val="es-ES"/>
        </w:rPr>
        <w:t>=</w:t>
      </w:r>
      <w:r w:rsidRPr="00904F88">
        <w:rPr>
          <w:rFonts w:ascii="Consolas" w:hAnsi="Consolas"/>
          <w:color w:val="CE9178"/>
          <w:sz w:val="21"/>
          <w:szCs w:val="21"/>
          <w:lang w:val="es-ES"/>
        </w:rPr>
        <w:t>"Texto 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size</w:t>
      </w:r>
      <w:r w:rsidRPr="00904F88">
        <w:rPr>
          <w:rFonts w:ascii="Consolas" w:hAnsi="Consolas"/>
          <w:color w:val="CCCCCC"/>
          <w:sz w:val="21"/>
          <w:szCs w:val="21"/>
          <w:lang w:val="es-ES"/>
        </w:rPr>
        <w:t>=</w:t>
      </w:r>
      <w:r w:rsidRPr="00904F88">
        <w:rPr>
          <w:rFonts w:ascii="Consolas" w:hAnsi="Consolas"/>
          <w:color w:val="CE9178"/>
          <w:sz w:val="21"/>
          <w:szCs w:val="21"/>
          <w:lang w:val="es-ES"/>
        </w:rPr>
        <w:t>"8"</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tabindex</w:t>
      </w:r>
      <w:r w:rsidRPr="00904F88">
        <w:rPr>
          <w:rFonts w:ascii="Consolas" w:hAnsi="Consolas"/>
          <w:color w:val="CCCCCC"/>
          <w:sz w:val="21"/>
          <w:szCs w:val="21"/>
          <w:lang w:val="es-ES"/>
        </w:rPr>
        <w:t>=</w:t>
      </w:r>
      <w:r w:rsidRPr="00904F88">
        <w:rPr>
          <w:rFonts w:ascii="Consolas" w:hAnsi="Consolas"/>
          <w:color w:val="CE9178"/>
          <w:sz w:val="21"/>
          <w:szCs w:val="21"/>
          <w:lang w:val="es-ES"/>
        </w:rPr>
        <w:t>"1"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"ifocus"</w:t>
      </w:r>
      <w:r w:rsidRPr="00904F88">
        <w:rPr>
          <w:rFonts w:ascii="Consolas" w:hAnsi="Consolas"/>
          <w:color w:val="808080"/>
          <w:sz w:val="21"/>
          <w:szCs w:val="21"/>
          <w:lang w:val="es-ES"/>
        </w:rPr>
        <w:t>&gt;</w:t>
      </w:r>
    </w:p>
    <w:p w14:paraId="105EE504"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input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type</w:t>
      </w:r>
      <w:r w:rsidRPr="00904F88">
        <w:rPr>
          <w:rFonts w:ascii="Consolas" w:hAnsi="Consolas"/>
          <w:color w:val="CCCCCC"/>
          <w:sz w:val="21"/>
          <w:szCs w:val="21"/>
          <w:lang w:val="es-ES"/>
        </w:rPr>
        <w:t>=</w:t>
      </w:r>
      <w:r w:rsidRPr="00904F88">
        <w:rPr>
          <w:rFonts w:ascii="Consolas" w:hAnsi="Consolas"/>
          <w:color w:val="CE9178"/>
          <w:sz w:val="21"/>
          <w:szCs w:val="21"/>
          <w:lang w:val="es-ES"/>
        </w:rPr>
        <w:t>"text"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value</w:t>
      </w:r>
      <w:r w:rsidRPr="00904F88">
        <w:rPr>
          <w:rFonts w:ascii="Consolas" w:hAnsi="Consolas"/>
          <w:color w:val="CCCCCC"/>
          <w:sz w:val="21"/>
          <w:szCs w:val="21"/>
          <w:lang w:val="es-ES"/>
        </w:rPr>
        <w:t>=</w:t>
      </w:r>
      <w:r w:rsidRPr="00904F88">
        <w:rPr>
          <w:rFonts w:ascii="Consolas" w:hAnsi="Consolas"/>
          <w:color w:val="CE9178"/>
          <w:sz w:val="21"/>
          <w:szCs w:val="21"/>
          <w:lang w:val="es-ES"/>
        </w:rPr>
        <w:t>"Texto 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size</w:t>
      </w:r>
      <w:r w:rsidRPr="00904F88">
        <w:rPr>
          <w:rFonts w:ascii="Consolas" w:hAnsi="Consolas"/>
          <w:color w:val="CCCCCC"/>
          <w:sz w:val="21"/>
          <w:szCs w:val="21"/>
          <w:lang w:val="es-ES"/>
        </w:rPr>
        <w:t>=</w:t>
      </w:r>
      <w:r w:rsidRPr="00904F88">
        <w:rPr>
          <w:rFonts w:ascii="Consolas" w:hAnsi="Consolas"/>
          <w:color w:val="CE9178"/>
          <w:sz w:val="21"/>
          <w:szCs w:val="21"/>
          <w:lang w:val="es-ES"/>
        </w:rPr>
        <w:t>"8"</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tabindex</w:t>
      </w:r>
      <w:r w:rsidRPr="00904F88">
        <w:rPr>
          <w:rFonts w:ascii="Consolas" w:hAnsi="Consolas"/>
          <w:color w:val="CCCCCC"/>
          <w:sz w:val="21"/>
          <w:szCs w:val="21"/>
          <w:lang w:val="es-ES"/>
        </w:rPr>
        <w:t>=</w:t>
      </w:r>
      <w:r w:rsidRPr="00904F88">
        <w:rPr>
          <w:rFonts w:ascii="Consolas" w:hAnsi="Consolas"/>
          <w:color w:val="CE9178"/>
          <w:sz w:val="21"/>
          <w:szCs w:val="21"/>
          <w:lang w:val="es-ES"/>
        </w:rPr>
        <w:t>"1"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"ifocus"</w:t>
      </w:r>
      <w:r w:rsidRPr="00904F88">
        <w:rPr>
          <w:rFonts w:ascii="Consolas" w:hAnsi="Consolas"/>
          <w:color w:val="808080"/>
          <w:sz w:val="21"/>
          <w:szCs w:val="21"/>
          <w:lang w:val="es-ES"/>
        </w:rPr>
        <w:t>&gt;</w:t>
      </w:r>
    </w:p>
    <w:p w14:paraId="23848D4B"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input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type</w:t>
      </w:r>
      <w:r w:rsidRPr="00904F88">
        <w:rPr>
          <w:rFonts w:ascii="Consolas" w:hAnsi="Consolas"/>
          <w:color w:val="CCCCCC"/>
          <w:sz w:val="21"/>
          <w:szCs w:val="21"/>
          <w:lang w:val="es-ES"/>
        </w:rPr>
        <w:t>=</w:t>
      </w:r>
      <w:r w:rsidRPr="00904F88">
        <w:rPr>
          <w:rFonts w:ascii="Consolas" w:hAnsi="Consolas"/>
          <w:color w:val="CE9178"/>
          <w:sz w:val="21"/>
          <w:szCs w:val="21"/>
          <w:lang w:val="es-ES"/>
        </w:rPr>
        <w:t>"text"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value</w:t>
      </w:r>
      <w:r w:rsidRPr="00904F88">
        <w:rPr>
          <w:rFonts w:ascii="Consolas" w:hAnsi="Consolas"/>
          <w:color w:val="CCCCCC"/>
          <w:sz w:val="21"/>
          <w:szCs w:val="21"/>
          <w:lang w:val="es-ES"/>
        </w:rPr>
        <w:t>=</w:t>
      </w:r>
      <w:r w:rsidRPr="00904F88">
        <w:rPr>
          <w:rFonts w:ascii="Consolas" w:hAnsi="Consolas"/>
          <w:color w:val="CE9178"/>
          <w:sz w:val="21"/>
          <w:szCs w:val="21"/>
          <w:lang w:val="es-ES"/>
        </w:rPr>
        <w:t>"Texto 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size</w:t>
      </w:r>
      <w:r w:rsidRPr="00904F88">
        <w:rPr>
          <w:rFonts w:ascii="Consolas" w:hAnsi="Consolas"/>
          <w:color w:val="CCCCCC"/>
          <w:sz w:val="21"/>
          <w:szCs w:val="21"/>
          <w:lang w:val="es-ES"/>
        </w:rPr>
        <w:t>=</w:t>
      </w:r>
      <w:r w:rsidRPr="00904F88">
        <w:rPr>
          <w:rFonts w:ascii="Consolas" w:hAnsi="Consolas"/>
          <w:color w:val="CE9178"/>
          <w:sz w:val="21"/>
          <w:szCs w:val="21"/>
          <w:lang w:val="es-ES"/>
        </w:rPr>
        <w:t>"8"</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tabindex</w:t>
      </w:r>
      <w:r w:rsidRPr="00904F88">
        <w:rPr>
          <w:rFonts w:ascii="Consolas" w:hAnsi="Consolas"/>
          <w:color w:val="CCCCCC"/>
          <w:sz w:val="21"/>
          <w:szCs w:val="21"/>
          <w:lang w:val="es-ES"/>
        </w:rPr>
        <w:t>=</w:t>
      </w:r>
      <w:r w:rsidRPr="00904F88">
        <w:rPr>
          <w:rFonts w:ascii="Consolas" w:hAnsi="Consolas"/>
          <w:color w:val="CE9178"/>
          <w:sz w:val="21"/>
          <w:szCs w:val="21"/>
          <w:lang w:val="es-ES"/>
        </w:rPr>
        <w:t>"1"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"ifocus"</w:t>
      </w:r>
      <w:r w:rsidRPr="00904F88">
        <w:rPr>
          <w:rFonts w:ascii="Consolas" w:hAnsi="Consolas"/>
          <w:color w:val="808080"/>
          <w:sz w:val="21"/>
          <w:szCs w:val="21"/>
          <w:lang w:val="es-ES"/>
        </w:rPr>
        <w:t>&gt;</w:t>
      </w:r>
    </w:p>
    <w:p w14:paraId="2F2D2A9F"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input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type</w:t>
      </w:r>
      <w:r w:rsidRPr="00904F88">
        <w:rPr>
          <w:rFonts w:ascii="Consolas" w:hAnsi="Consolas"/>
          <w:color w:val="CCCCCC"/>
          <w:sz w:val="21"/>
          <w:szCs w:val="21"/>
          <w:lang w:val="es-ES"/>
        </w:rPr>
        <w:t>=</w:t>
      </w:r>
      <w:r w:rsidRPr="00904F88">
        <w:rPr>
          <w:rFonts w:ascii="Consolas" w:hAnsi="Consolas"/>
          <w:color w:val="CE9178"/>
          <w:sz w:val="21"/>
          <w:szCs w:val="21"/>
          <w:lang w:val="es-ES"/>
        </w:rPr>
        <w:t>"text"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value</w:t>
      </w:r>
      <w:r w:rsidRPr="00904F88">
        <w:rPr>
          <w:rFonts w:ascii="Consolas" w:hAnsi="Consolas"/>
          <w:color w:val="CCCCCC"/>
          <w:sz w:val="21"/>
          <w:szCs w:val="21"/>
          <w:lang w:val="es-ES"/>
        </w:rPr>
        <w:t>=</w:t>
      </w:r>
      <w:r w:rsidRPr="00904F88">
        <w:rPr>
          <w:rFonts w:ascii="Consolas" w:hAnsi="Consolas"/>
          <w:color w:val="CE9178"/>
          <w:sz w:val="21"/>
          <w:szCs w:val="21"/>
          <w:lang w:val="es-ES"/>
        </w:rPr>
        <w:t>"Texto 4"</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size</w:t>
      </w:r>
      <w:r w:rsidRPr="00904F88">
        <w:rPr>
          <w:rFonts w:ascii="Consolas" w:hAnsi="Consolas"/>
          <w:color w:val="CCCCCC"/>
          <w:sz w:val="21"/>
          <w:szCs w:val="21"/>
          <w:lang w:val="es-ES"/>
        </w:rPr>
        <w:t>=</w:t>
      </w:r>
      <w:r w:rsidRPr="00904F88">
        <w:rPr>
          <w:rFonts w:ascii="Consolas" w:hAnsi="Consolas"/>
          <w:color w:val="CE9178"/>
          <w:sz w:val="21"/>
          <w:szCs w:val="21"/>
          <w:lang w:val="es-ES"/>
        </w:rPr>
        <w:t>"8"</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tabindex</w:t>
      </w:r>
      <w:r w:rsidRPr="00904F88">
        <w:rPr>
          <w:rFonts w:ascii="Consolas" w:hAnsi="Consolas"/>
          <w:color w:val="CCCCCC"/>
          <w:sz w:val="21"/>
          <w:szCs w:val="21"/>
          <w:lang w:val="es-ES"/>
        </w:rPr>
        <w:t>=</w:t>
      </w:r>
      <w:r w:rsidRPr="00904F88">
        <w:rPr>
          <w:rFonts w:ascii="Consolas" w:hAnsi="Consolas"/>
          <w:color w:val="CE9178"/>
          <w:sz w:val="21"/>
          <w:szCs w:val="21"/>
          <w:lang w:val="es-ES"/>
        </w:rPr>
        <w:t>"1"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"ifocus"</w:t>
      </w:r>
      <w:r w:rsidRPr="00904F88">
        <w:rPr>
          <w:rFonts w:ascii="Consolas" w:hAnsi="Consolas"/>
          <w:color w:val="808080"/>
          <w:sz w:val="21"/>
          <w:szCs w:val="21"/>
          <w:lang w:val="es-ES"/>
        </w:rPr>
        <w:t>&gt;</w:t>
      </w:r>
    </w:p>
    <w:p w14:paraId="72C8EE53"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16BDAD1"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B656B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B29C609" w14:textId="77777777" w:rsidR="00373967" w:rsidRPr="00904F88" w:rsidRDefault="00373967" w:rsidP="00373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D38EBEE" w14:textId="77777777" w:rsidR="00107B36" w:rsidRPr="00904F88" w:rsidRDefault="00107B36" w:rsidP="00FF0F82">
      <w:pPr>
        <w:rPr>
          <w:lang w:val="es-ES"/>
        </w:rPr>
      </w:pPr>
    </w:p>
    <w:p w14:paraId="7E49C55D" w14:textId="77777777" w:rsidR="00056A8E" w:rsidRPr="00904F88" w:rsidRDefault="00056A8E" w:rsidP="008E1BFF">
      <w:pPr>
        <w:rPr>
          <w:lang w:val="es-ES"/>
        </w:rPr>
      </w:pPr>
    </w:p>
    <w:p w14:paraId="702C288B" w14:textId="77777777" w:rsidR="008E0847" w:rsidRPr="00904F88" w:rsidRDefault="008E0847" w:rsidP="008E1BFF">
      <w:pPr>
        <w:rPr>
          <w:lang w:val="es-ES"/>
        </w:rPr>
      </w:pPr>
    </w:p>
    <w:p w14:paraId="7C76DAE0" w14:textId="77777777" w:rsidR="008E0847" w:rsidRPr="00904F88" w:rsidRDefault="008E0847" w:rsidP="008E1BFF">
      <w:pPr>
        <w:rPr>
          <w:lang w:val="es-ES"/>
        </w:rPr>
      </w:pPr>
    </w:p>
    <w:p w14:paraId="045AE522" w14:textId="77777777" w:rsidR="008E0847" w:rsidRPr="00904F88" w:rsidRDefault="008E0847" w:rsidP="008E1BFF">
      <w:pPr>
        <w:rPr>
          <w:lang w:val="es-ES"/>
        </w:rPr>
      </w:pPr>
    </w:p>
    <w:p w14:paraId="1ECB5A53"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7A54F16C"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27BEC32F"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529AC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8094AD7"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78905ED" w14:textId="77777777" w:rsidR="008E0847" w:rsidRPr="009B20CB"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r w:rsidRPr="009B20CB">
        <w:rPr>
          <w:rFonts w:ascii="Consolas" w:hAnsi="Consolas"/>
          <w:color w:val="CCCCCC"/>
          <w:sz w:val="21"/>
          <w:szCs w:val="21"/>
        </w:rPr>
        <w:t>Los pseudo-elementos ::first-line y ::first-letter</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p>
    <w:p w14:paraId="6EB53D8C"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3A0705A4"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A704011"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first-line</w:t>
      </w:r>
      <w:r w:rsidRPr="00904F88">
        <w:rPr>
          <w:rFonts w:ascii="Consolas" w:hAnsi="Consolas"/>
          <w:color w:val="D4D4D4"/>
          <w:sz w:val="21"/>
          <w:szCs w:val="21"/>
          <w:lang w:val="es-ES"/>
        </w:rPr>
        <w:t xml:space="preserve"> {</w:t>
      </w:r>
    </w:p>
    <w:p w14:paraId="7F569DB2"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text-transform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uppercase</w:t>
      </w:r>
      <w:r w:rsidRPr="00904F88">
        <w:rPr>
          <w:rFonts w:ascii="Consolas" w:hAnsi="Consolas"/>
          <w:color w:val="D4D4D4"/>
          <w:sz w:val="21"/>
          <w:szCs w:val="21"/>
          <w:lang w:val="es-ES"/>
        </w:rPr>
        <w:t>;</w:t>
      </w:r>
    </w:p>
    <w:p w14:paraId="38ECA77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9E1F039"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C9B30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first-letter</w:t>
      </w:r>
      <w:r w:rsidRPr="00904F88">
        <w:rPr>
          <w:rFonts w:ascii="Consolas" w:hAnsi="Consolas"/>
          <w:color w:val="D4D4D4"/>
          <w:sz w:val="21"/>
          <w:szCs w:val="21"/>
          <w:lang w:val="es-ES"/>
        </w:rPr>
        <w:t xml:space="preserve"> {</w:t>
      </w:r>
    </w:p>
    <w:p w14:paraId="23E67BE6"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pink</w:t>
      </w:r>
      <w:r w:rsidRPr="00904F88">
        <w:rPr>
          <w:rFonts w:ascii="Consolas" w:hAnsi="Consolas"/>
          <w:color w:val="D4D4D4"/>
          <w:sz w:val="21"/>
          <w:szCs w:val="21"/>
          <w:lang w:val="es-ES"/>
        </w:rPr>
        <w:t>;</w:t>
      </w:r>
    </w:p>
    <w:p w14:paraId="5C2BE44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1AE204DD"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6BE1502C"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3DCDA989"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w:t>
      </w:r>
      <w:r w:rsidRPr="00904F88">
        <w:rPr>
          <w:rFonts w:ascii="Consolas" w:hAnsi="Consolas"/>
          <w:color w:val="D4D4D4"/>
          <w:sz w:val="21"/>
          <w:szCs w:val="21"/>
          <w:lang w:val="es-ES"/>
        </w:rPr>
        <w:t>;</w:t>
      </w:r>
    </w:p>
    <w:p w14:paraId="15EDC8DC"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E3F5C76"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FCB1214"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C8162BA"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B57521"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5B3AB1"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La primera línea de este párrafo se tiene que ver en mayúsculas. Modifique el tamaño de la fuente o el tamaño de</w:t>
      </w:r>
    </w:p>
    <w:p w14:paraId="6CE791F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la ventana para ver cómo se modifica el aspecto del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AD849CA"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938AC0"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This is for the things I don't say enough Waitin' for the day we touch Your lips to mine, eclipse solar lunar</w:t>
      </w:r>
    </w:p>
    <w:p w14:paraId="053E9C5B"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I'll see you soon but I'll talk to you sooner This is for the things I don't say enough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E00EFCD"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FC73C7"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3F246C7"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091FD95" w14:textId="77777777" w:rsidR="008E0847" w:rsidRPr="00904F88" w:rsidRDefault="008E0847" w:rsidP="008E0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559AC83" w14:textId="77777777" w:rsidR="008E0847" w:rsidRPr="00904F88" w:rsidRDefault="008E0847" w:rsidP="008E1BFF">
      <w:pPr>
        <w:rPr>
          <w:lang w:val="es-ES"/>
        </w:rPr>
      </w:pPr>
    </w:p>
    <w:p w14:paraId="18F7ABA6" w14:textId="77777777" w:rsidR="00C255B0" w:rsidRPr="00904F88" w:rsidRDefault="00C255B0" w:rsidP="008E1BFF">
      <w:pPr>
        <w:rPr>
          <w:lang w:val="es-ES"/>
        </w:rPr>
      </w:pPr>
    </w:p>
    <w:p w14:paraId="16B8E46A" w14:textId="77777777" w:rsidR="00C255B0" w:rsidRPr="00904F88" w:rsidRDefault="00C255B0" w:rsidP="008E1BFF">
      <w:pPr>
        <w:rPr>
          <w:lang w:val="es-ES"/>
        </w:rPr>
      </w:pPr>
    </w:p>
    <w:p w14:paraId="2C466FE0" w14:textId="77777777" w:rsidR="007D6D94" w:rsidRPr="009B20CB" w:rsidRDefault="00C255B0" w:rsidP="007D6D94">
      <w:r w:rsidRPr="009B20CB">
        <w:rPr>
          <w:b/>
          <w:bCs/>
          <w:u w:val="single"/>
        </w:rPr>
        <w:t>El pseudo-</w:t>
      </w:r>
      <w:proofErr w:type="gramStart"/>
      <w:r w:rsidRPr="009B20CB">
        <w:rPr>
          <w:b/>
          <w:bCs/>
          <w:u w:val="single"/>
        </w:rPr>
        <w:t>elemento</w:t>
      </w:r>
      <w:r w:rsidRPr="009B20CB">
        <w:rPr>
          <w:u w:val="single"/>
        </w:rPr>
        <w:t> ::</w:t>
      </w:r>
      <w:r w:rsidRPr="009B20CB">
        <w:rPr>
          <w:rStyle w:val="css-pseudo"/>
          <w:rFonts w:cs="Arial"/>
          <w:b/>
          <w:bCs/>
          <w:color w:val="800000"/>
          <w:sz w:val="26"/>
          <w:szCs w:val="26"/>
        </w:rPr>
        <w:t>first</w:t>
      </w:r>
      <w:proofErr w:type="gramEnd"/>
      <w:r w:rsidRPr="009B20CB">
        <w:rPr>
          <w:rStyle w:val="css-pseudo"/>
          <w:rFonts w:cs="Arial"/>
          <w:b/>
          <w:bCs/>
          <w:color w:val="800000"/>
          <w:sz w:val="26"/>
          <w:szCs w:val="26"/>
        </w:rPr>
        <w:t>-</w:t>
      </w:r>
      <w:proofErr w:type="gramStart"/>
      <w:r w:rsidRPr="009B20CB">
        <w:rPr>
          <w:rStyle w:val="css-pseudo"/>
          <w:rFonts w:cs="Arial"/>
          <w:b/>
          <w:bCs/>
          <w:color w:val="800000"/>
          <w:sz w:val="26"/>
          <w:szCs w:val="26"/>
        </w:rPr>
        <w:t>line</w:t>
      </w:r>
      <w:r w:rsidR="007D6D94" w:rsidRPr="009B20CB">
        <w:rPr>
          <w:rStyle w:val="css-pseudo"/>
          <w:rFonts w:cs="Arial"/>
          <w:b/>
          <w:bCs/>
          <w:color w:val="800000"/>
          <w:sz w:val="26"/>
          <w:szCs w:val="26"/>
        </w:rPr>
        <w:t xml:space="preserve"> ,</w:t>
      </w:r>
      <w:proofErr w:type="gramEnd"/>
      <w:r w:rsidR="007D6D94" w:rsidRPr="009B20CB">
        <w:rPr>
          <w:rStyle w:val="css-pseudo"/>
          <w:rFonts w:cs="Arial"/>
          <w:b/>
          <w:bCs/>
          <w:color w:val="800000"/>
          <w:sz w:val="26"/>
          <w:szCs w:val="26"/>
        </w:rPr>
        <w:t xml:space="preserve"> </w:t>
      </w:r>
      <w:proofErr w:type="gramStart"/>
      <w:r w:rsidR="007D6D94" w:rsidRPr="009B20CB">
        <w:rPr>
          <w:rStyle w:val="css-pseudo"/>
          <w:rFonts w:cs="Arial"/>
          <w:b/>
          <w:bCs/>
          <w:color w:val="800000"/>
          <w:sz w:val="26"/>
          <w:szCs w:val="26"/>
        </w:rPr>
        <w:t>::first</w:t>
      </w:r>
      <w:proofErr w:type="gramEnd"/>
      <w:r w:rsidR="007D6D94" w:rsidRPr="009B20CB">
        <w:rPr>
          <w:rStyle w:val="css-pseudo"/>
          <w:rFonts w:cs="Arial"/>
          <w:b/>
          <w:bCs/>
          <w:color w:val="800000"/>
          <w:sz w:val="26"/>
          <w:szCs w:val="26"/>
        </w:rPr>
        <w:t>-letter</w:t>
      </w:r>
    </w:p>
    <w:p w14:paraId="46138CE8" w14:textId="253EC170" w:rsidR="00C255B0" w:rsidRPr="009B20CB" w:rsidRDefault="00C255B0" w:rsidP="00C255B0">
      <w:pPr>
        <w:rPr>
          <w:b/>
          <w:bCs/>
          <w:u w:val="single"/>
        </w:rPr>
      </w:pPr>
    </w:p>
    <w:p w14:paraId="7483E90F" w14:textId="3781C32E" w:rsidR="00C255B0" w:rsidRPr="00904F88" w:rsidRDefault="00C255B0" w:rsidP="00C255B0">
      <w:pPr>
        <w:rPr>
          <w:lang w:val="es-ES"/>
        </w:rPr>
      </w:pPr>
      <w:r w:rsidRPr="009B20CB">
        <w:rPr>
          <w:lang w:val="es-ES"/>
        </w:rPr>
        <w:br/>
      </w:r>
      <w:r w:rsidRPr="00904F88">
        <w:rPr>
          <w:lang w:val="es-ES"/>
        </w:rPr>
        <w:t>El pseudo-</w:t>
      </w:r>
      <w:proofErr w:type="gramStart"/>
      <w:r w:rsidRPr="00904F88">
        <w:rPr>
          <w:lang w:val="es-ES"/>
        </w:rPr>
        <w:t>elemento ::first</w:t>
      </w:r>
      <w:proofErr w:type="gramEnd"/>
      <w:r w:rsidRPr="00904F88">
        <w:rPr>
          <w:lang w:val="es-ES"/>
        </w:rPr>
        <w:t>-line permite especificar el aspecto de la primera línea de texto.</w:t>
      </w:r>
    </w:p>
    <w:p w14:paraId="29A152A6" w14:textId="0F32CA64" w:rsidR="00C255B0" w:rsidRPr="00904F88" w:rsidRDefault="001F3AED" w:rsidP="008E1BFF">
      <w:pPr>
        <w:rPr>
          <w:lang w:val="es-ES"/>
        </w:rPr>
      </w:pPr>
      <w:r w:rsidRPr="00904F88">
        <w:rPr>
          <w:lang w:val="es-ES"/>
        </w:rPr>
        <w:t>El pseudo-</w:t>
      </w:r>
      <w:proofErr w:type="gramStart"/>
      <w:r w:rsidRPr="00904F88">
        <w:rPr>
          <w:lang w:val="es-ES"/>
        </w:rPr>
        <w:t>elemento ::first</w:t>
      </w:r>
      <w:proofErr w:type="gramEnd"/>
      <w:r w:rsidRPr="00904F88">
        <w:rPr>
          <w:lang w:val="es-ES"/>
        </w:rPr>
        <w:t>-letter permite especificar el aspecto de la primera letra de texto.</w:t>
      </w:r>
    </w:p>
    <w:p w14:paraId="6F1B1CB3" w14:textId="77777777" w:rsidR="007565A3" w:rsidRPr="00904F88" w:rsidRDefault="007565A3" w:rsidP="008E1BFF">
      <w:pPr>
        <w:rPr>
          <w:lang w:val="es-ES"/>
        </w:rPr>
      </w:pPr>
    </w:p>
    <w:p w14:paraId="455BF3BD"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73A26183"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783E63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A2376C3"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D900C2E"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A30056C" w14:textId="77777777" w:rsidR="007565A3" w:rsidRPr="009B20CB"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r w:rsidRPr="009B20CB">
        <w:rPr>
          <w:rFonts w:ascii="Consolas" w:hAnsi="Consolas"/>
          <w:color w:val="CCCCCC"/>
          <w:sz w:val="21"/>
          <w:szCs w:val="21"/>
        </w:rPr>
        <w:t>Los pseudo-elementos ::first-line y ::first-letter</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p>
    <w:p w14:paraId="5F4CC95D"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1FD5D96B"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A028F2C"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first-line</w:t>
      </w:r>
      <w:r w:rsidRPr="00904F88">
        <w:rPr>
          <w:rFonts w:ascii="Consolas" w:hAnsi="Consolas"/>
          <w:color w:val="D4D4D4"/>
          <w:sz w:val="21"/>
          <w:szCs w:val="21"/>
          <w:lang w:val="es-ES"/>
        </w:rPr>
        <w:t xml:space="preserve"> {</w:t>
      </w:r>
    </w:p>
    <w:p w14:paraId="7F3B78C0"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text-transform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uppercase</w:t>
      </w:r>
      <w:r w:rsidRPr="00904F88">
        <w:rPr>
          <w:rFonts w:ascii="Consolas" w:hAnsi="Consolas"/>
          <w:color w:val="D4D4D4"/>
          <w:sz w:val="21"/>
          <w:szCs w:val="21"/>
          <w:lang w:val="es-ES"/>
        </w:rPr>
        <w:t>;</w:t>
      </w:r>
    </w:p>
    <w:p w14:paraId="279461ED"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27D847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44F61A9"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first-letter</w:t>
      </w:r>
      <w:r w:rsidRPr="00904F88">
        <w:rPr>
          <w:rFonts w:ascii="Consolas" w:hAnsi="Consolas"/>
          <w:color w:val="D4D4D4"/>
          <w:sz w:val="21"/>
          <w:szCs w:val="21"/>
          <w:lang w:val="es-ES"/>
        </w:rPr>
        <w:t xml:space="preserve"> {</w:t>
      </w:r>
    </w:p>
    <w:p w14:paraId="14624C1E"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pink</w:t>
      </w:r>
      <w:r w:rsidRPr="00904F88">
        <w:rPr>
          <w:rFonts w:ascii="Consolas" w:hAnsi="Consolas"/>
          <w:color w:val="D4D4D4"/>
          <w:sz w:val="21"/>
          <w:szCs w:val="21"/>
          <w:lang w:val="es-ES"/>
        </w:rPr>
        <w:t>;</w:t>
      </w:r>
    </w:p>
    <w:p w14:paraId="1A0EDC77"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472C723C"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0F2739B2"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6EDD2998"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w:t>
      </w:r>
      <w:r w:rsidRPr="00904F88">
        <w:rPr>
          <w:rFonts w:ascii="Consolas" w:hAnsi="Consolas"/>
          <w:color w:val="D4D4D4"/>
          <w:sz w:val="21"/>
          <w:szCs w:val="21"/>
          <w:lang w:val="es-ES"/>
        </w:rPr>
        <w:t>;</w:t>
      </w:r>
    </w:p>
    <w:p w14:paraId="35919472"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F8A65E"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A132C87"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CA022B7"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660A0FF"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0D1A4D"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5B6B04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La primera línea de este párrafo se tiene que ver en mayúsculas. Modifique el tamaño de la fuente o el tamaño de</w:t>
      </w:r>
    </w:p>
    <w:p w14:paraId="5C953F0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la ventana para ver cómo se modifica el aspecto del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49FC1F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E0F313"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53DA11A5"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E3B670"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This is for the things I don't say enough Waitin' for the day we touch Your lips to mine, eclipse solar lunar</w:t>
      </w:r>
    </w:p>
    <w:p w14:paraId="0DDADC2E"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I'll see you soon but I'll talk to you sooner This is for the things I don't say enough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03D7CFF"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F10386"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621110F"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983D25" w14:textId="77777777" w:rsidR="007565A3" w:rsidRPr="00904F88" w:rsidRDefault="007565A3" w:rsidP="007565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2E8EDCF" w14:textId="77777777" w:rsidR="007565A3" w:rsidRPr="00904F88" w:rsidRDefault="007565A3" w:rsidP="008E1BFF">
      <w:pPr>
        <w:rPr>
          <w:lang w:val="es-ES"/>
        </w:rPr>
      </w:pPr>
    </w:p>
    <w:p w14:paraId="544E27A0" w14:textId="77777777" w:rsidR="007565A3" w:rsidRPr="00904F88" w:rsidRDefault="007565A3" w:rsidP="008E1BFF">
      <w:pPr>
        <w:rPr>
          <w:lang w:val="es-ES"/>
        </w:rPr>
      </w:pPr>
    </w:p>
    <w:p w14:paraId="446DCC2D" w14:textId="77777777" w:rsidR="002D656A" w:rsidRPr="00904F88" w:rsidRDefault="002D656A" w:rsidP="002D656A">
      <w:pPr>
        <w:rPr>
          <w:b/>
          <w:bCs/>
          <w:u w:val="single"/>
          <w:lang w:val="es-ES"/>
        </w:rPr>
      </w:pPr>
      <w:r w:rsidRPr="00904F88">
        <w:rPr>
          <w:b/>
          <w:bCs/>
          <w:u w:val="single"/>
          <w:lang w:val="es-ES"/>
        </w:rPr>
        <w:t>Generar contadores: </w:t>
      </w:r>
      <w:r w:rsidRPr="00904F88">
        <w:rPr>
          <w:rStyle w:val="css-pseudo"/>
          <w:rFonts w:cs="Arial"/>
          <w:color w:val="800000"/>
          <w:sz w:val="26"/>
          <w:szCs w:val="26"/>
          <w:lang w:val="es-ES"/>
        </w:rPr>
        <w:t>counter, counter-increment y counter-reset</w:t>
      </w:r>
    </w:p>
    <w:p w14:paraId="60F868F9" w14:textId="77777777" w:rsidR="000D6244" w:rsidRPr="00904F88" w:rsidRDefault="000D6244" w:rsidP="000D6244">
      <w:pPr>
        <w:rPr>
          <w:lang w:val="es-ES"/>
        </w:rPr>
      </w:pPr>
      <w:r w:rsidRPr="00904F88">
        <w:rPr>
          <w:lang w:val="es-ES"/>
        </w:rPr>
        <w:t>Los pseudo-</w:t>
      </w:r>
      <w:proofErr w:type="gramStart"/>
      <w:r w:rsidRPr="00904F88">
        <w:rPr>
          <w:lang w:val="es-ES"/>
        </w:rPr>
        <w:t>elementos ::before</w:t>
      </w:r>
      <w:proofErr w:type="gramEnd"/>
      <w:r w:rsidRPr="00904F88">
        <w:rPr>
          <w:lang w:val="es-ES"/>
        </w:rPr>
        <w:t> </w:t>
      </w:r>
      <w:proofErr w:type="gramStart"/>
      <w:r w:rsidRPr="00904F88">
        <w:rPr>
          <w:lang w:val="es-ES"/>
        </w:rPr>
        <w:t>y ::after</w:t>
      </w:r>
      <w:proofErr w:type="gramEnd"/>
      <w:r w:rsidRPr="00904F88">
        <w:rPr>
          <w:lang w:val="es-ES"/>
        </w:rPr>
        <w:t> permiten añadir contenido a un elemento desde la hoja de estilo, al principio o al final del elemento.</w:t>
      </w:r>
    </w:p>
    <w:p w14:paraId="390AC9AA" w14:textId="2AC05066" w:rsidR="002D656A" w:rsidRPr="00904F88" w:rsidRDefault="000D6244" w:rsidP="002D656A">
      <w:pPr>
        <w:rPr>
          <w:lang w:val="es-ES"/>
        </w:rPr>
      </w:pPr>
      <w:r w:rsidRPr="00904F88">
        <w:rPr>
          <w:lang w:val="es-ES"/>
        </w:rPr>
        <w:t>El contenido generado no puede seleccionarse con el ratón (para copiarlo y pegarlo en otro documento, por ejemplo</w:t>
      </w:r>
      <w:proofErr w:type="gramStart"/>
      <w:r w:rsidRPr="00904F88">
        <w:rPr>
          <w:lang w:val="es-ES"/>
        </w:rPr>
        <w:t>).El</w:t>
      </w:r>
      <w:proofErr w:type="gramEnd"/>
      <w:r w:rsidRPr="00904F88">
        <w:rPr>
          <w:lang w:val="es-ES"/>
        </w:rPr>
        <w:t xml:space="preserve"> contenido generado mediante la propiedad content puede incluir</w:t>
      </w:r>
      <w:r w:rsidR="00414826" w:rsidRPr="00904F88">
        <w:rPr>
          <w:lang w:val="es-ES"/>
        </w:rPr>
        <w:t xml:space="preserve"> texto.</w:t>
      </w:r>
    </w:p>
    <w:p w14:paraId="6DE75A18" w14:textId="77777777" w:rsidR="002D656A" w:rsidRPr="00904F88" w:rsidRDefault="002D656A" w:rsidP="002D656A">
      <w:pPr>
        <w:rPr>
          <w:lang w:val="es-ES"/>
        </w:rPr>
      </w:pPr>
      <w:r w:rsidRPr="00904F88">
        <w:rPr>
          <w:lang w:val="es-ES"/>
        </w:rPr>
        <w:t>Se pueden generar contadores en los pseudo-</w:t>
      </w:r>
      <w:proofErr w:type="gramStart"/>
      <w:r w:rsidRPr="00904F88">
        <w:rPr>
          <w:lang w:val="es-ES"/>
        </w:rPr>
        <w:t>elementos ::after</w:t>
      </w:r>
      <w:proofErr w:type="gramEnd"/>
      <w:r w:rsidRPr="00904F88">
        <w:rPr>
          <w:lang w:val="es-ES"/>
        </w:rPr>
        <w:t> </w:t>
      </w:r>
      <w:proofErr w:type="gramStart"/>
      <w:r w:rsidRPr="00904F88">
        <w:rPr>
          <w:lang w:val="es-ES"/>
        </w:rPr>
        <w:t>y ::before</w:t>
      </w:r>
      <w:proofErr w:type="gramEnd"/>
      <w:r w:rsidRPr="00904F88">
        <w:rPr>
          <w:lang w:val="es-ES"/>
        </w:rPr>
        <w:t> mediante la propiedad content y el valor counter(nombre_de_contador). El contador debe ponerse a cero con la propiedad counter-reset y aumentarse con la propiedad counter-increment.</w:t>
      </w:r>
    </w:p>
    <w:p w14:paraId="5F7834AA" w14:textId="77777777" w:rsidR="002D656A" w:rsidRPr="00904F88" w:rsidRDefault="002D656A" w:rsidP="002D656A">
      <w:pPr>
        <w:rPr>
          <w:lang w:val="es-ES"/>
        </w:rPr>
      </w:pPr>
      <w:r w:rsidRPr="00904F88">
        <w:rPr>
          <w:lang w:val="es-ES"/>
        </w:rPr>
        <w:t>En los ejemplos siguientes se ha definido un contador que se llama cuenta-parrafos. Este contador se genera al principio de cada párrafo, se pone a cero con el elemento &lt;pre&gt; y se incrementa en cada párrafo</w:t>
      </w:r>
    </w:p>
    <w:p w14:paraId="6F05D921" w14:textId="77777777" w:rsidR="007565A3" w:rsidRPr="00904F88" w:rsidRDefault="007565A3" w:rsidP="008E1BFF">
      <w:pPr>
        <w:rPr>
          <w:lang w:val="es-ES"/>
        </w:rPr>
      </w:pPr>
    </w:p>
    <w:p w14:paraId="007B2F33"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0CE5820"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71777A0"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A551CB7"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E3B63B5"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Generar contadores: counter, counter-increment y counter-reset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76CFEAD"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B7330A7"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D1E4F9B"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pre</w:t>
      </w:r>
      <w:r w:rsidRPr="00904F88">
        <w:rPr>
          <w:rFonts w:ascii="Consolas" w:hAnsi="Consolas"/>
          <w:color w:val="D4D4D4"/>
          <w:sz w:val="21"/>
          <w:szCs w:val="21"/>
          <w:lang w:val="es-ES"/>
        </w:rPr>
        <w:t xml:space="preserve"> {</w:t>
      </w:r>
    </w:p>
    <w:p w14:paraId="0EE0DE7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counter-reset</w:t>
      </w:r>
      <w:r w:rsidRPr="00904F88">
        <w:rPr>
          <w:rFonts w:ascii="Consolas" w:hAnsi="Consolas"/>
          <w:color w:val="D4D4D4"/>
          <w:sz w:val="21"/>
          <w:szCs w:val="21"/>
          <w:lang w:val="es-ES"/>
        </w:rPr>
        <w:t>: cuenta-parrafos;</w:t>
      </w:r>
    </w:p>
    <w:p w14:paraId="63C2C667"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425B73"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BB1230"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before</w:t>
      </w:r>
      <w:r w:rsidRPr="00904F88">
        <w:rPr>
          <w:rFonts w:ascii="Consolas" w:hAnsi="Consolas"/>
          <w:color w:val="D4D4D4"/>
          <w:sz w:val="21"/>
          <w:szCs w:val="21"/>
          <w:lang w:val="es-ES"/>
        </w:rPr>
        <w:t xml:space="preserve"> {</w:t>
      </w:r>
    </w:p>
    <w:p w14:paraId="51B572E2"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counter</w:t>
      </w:r>
      <w:r w:rsidRPr="00904F88">
        <w:rPr>
          <w:rFonts w:ascii="Consolas" w:hAnsi="Consolas"/>
          <w:color w:val="D4D4D4"/>
          <w:sz w:val="21"/>
          <w:szCs w:val="21"/>
          <w:lang w:val="es-ES"/>
        </w:rPr>
        <w:t>(</w:t>
      </w:r>
      <w:r w:rsidRPr="00904F88">
        <w:rPr>
          <w:rFonts w:ascii="Consolas" w:hAnsi="Consolas"/>
          <w:color w:val="9CDCFE"/>
          <w:sz w:val="21"/>
          <w:szCs w:val="21"/>
          <w:lang w:val="es-ES"/>
        </w:rPr>
        <w:t>cuenta-parrafos</w:t>
      </w:r>
      <w:r w:rsidRPr="00904F88">
        <w:rPr>
          <w:rFonts w:ascii="Consolas" w:hAnsi="Consolas"/>
          <w:color w:val="D4D4D4"/>
          <w:sz w:val="21"/>
          <w:szCs w:val="21"/>
          <w:lang w:val="es-ES"/>
        </w:rPr>
        <w:t>)</w:t>
      </w:r>
      <w:r w:rsidRPr="00904F88">
        <w:rPr>
          <w:rFonts w:ascii="Consolas" w:hAnsi="Consolas"/>
          <w:color w:val="CE9178"/>
          <w:sz w:val="21"/>
          <w:szCs w:val="21"/>
          <w:lang w:val="es-ES"/>
        </w:rPr>
        <w:t>". "</w:t>
      </w:r>
      <w:r w:rsidRPr="00904F88">
        <w:rPr>
          <w:rFonts w:ascii="Consolas" w:hAnsi="Consolas"/>
          <w:color w:val="D4D4D4"/>
          <w:sz w:val="21"/>
          <w:szCs w:val="21"/>
          <w:lang w:val="es-ES"/>
        </w:rPr>
        <w:t>;</w:t>
      </w:r>
    </w:p>
    <w:p w14:paraId="390531D3"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counter-increment</w:t>
      </w:r>
      <w:r w:rsidRPr="00904F88">
        <w:rPr>
          <w:rFonts w:ascii="Consolas" w:hAnsi="Consolas"/>
          <w:color w:val="D4D4D4"/>
          <w:sz w:val="21"/>
          <w:szCs w:val="21"/>
          <w:lang w:val="es-ES"/>
        </w:rPr>
        <w:t>: cuenta-parrafos;</w:t>
      </w:r>
    </w:p>
    <w:p w14:paraId="175550CF"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F09D0EB"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6A0984A"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9FF55AF"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386C55C"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44E2966"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Ejemplo de contadores (este párrafo es un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pre</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p>
    <w:p w14:paraId="4596F2C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EC1255"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882B82"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F9F1E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EC1A599"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FABC6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F1A320E"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FF01F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Ejemplo de contadores (este párrafo es un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pre</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w:t>
      </w:r>
      <w:r w:rsidRPr="00904F88">
        <w:rPr>
          <w:rFonts w:ascii="Consolas" w:hAnsi="Consolas"/>
          <w:color w:val="808080"/>
          <w:sz w:val="21"/>
          <w:szCs w:val="21"/>
          <w:lang w:val="es-ES"/>
        </w:rPr>
        <w:t>&lt;/</w:t>
      </w:r>
      <w:r w:rsidRPr="00904F88">
        <w:rPr>
          <w:rFonts w:ascii="Consolas" w:hAnsi="Consolas"/>
          <w:color w:val="569CD6"/>
          <w:sz w:val="21"/>
          <w:szCs w:val="21"/>
          <w:lang w:val="es-ES"/>
        </w:rPr>
        <w:t>pre</w:t>
      </w:r>
      <w:r w:rsidRPr="00904F88">
        <w:rPr>
          <w:rFonts w:ascii="Consolas" w:hAnsi="Consolas"/>
          <w:color w:val="808080"/>
          <w:sz w:val="21"/>
          <w:szCs w:val="21"/>
          <w:lang w:val="es-ES"/>
        </w:rPr>
        <w:t>&gt;</w:t>
      </w:r>
    </w:p>
    <w:p w14:paraId="43FAB054"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34B5352"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BC82B3B"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2F6A5A"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B0FC91A"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A2AC15" w14:textId="77777777" w:rsidR="002907CC" w:rsidRPr="00904F88" w:rsidRDefault="002907CC" w:rsidP="002907C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9054BCA" w14:textId="77777777" w:rsidR="002907CC" w:rsidRPr="00904F88" w:rsidRDefault="002907CC" w:rsidP="008E1BFF">
      <w:pPr>
        <w:rPr>
          <w:lang w:val="es-ES"/>
        </w:rPr>
      </w:pPr>
    </w:p>
    <w:p w14:paraId="2097475E" w14:textId="3BD6E4BB" w:rsidR="003D5E42" w:rsidRPr="00904F88" w:rsidRDefault="003D5E42" w:rsidP="008E1BFF">
      <w:pPr>
        <w:rPr>
          <w:lang w:val="es-ES"/>
        </w:rPr>
      </w:pPr>
      <w:r w:rsidRPr="00904F88">
        <w:rPr>
          <w:noProof/>
          <w:lang w:val="es-ES"/>
        </w:rPr>
        <w:drawing>
          <wp:inline distT="0" distB="0" distL="0" distR="0" wp14:anchorId="3E119F51" wp14:editId="0A5B8C6B">
            <wp:extent cx="6300470" cy="3108960"/>
            <wp:effectExtent l="0" t="0" r="5080" b="0"/>
            <wp:docPr id="1563655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5510" name="Imagen 1" descr="Interfaz de usuario gráfica, Texto&#10;&#10;El contenido generado por IA puede ser incorrecto."/>
                    <pic:cNvPicPr/>
                  </pic:nvPicPr>
                  <pic:blipFill>
                    <a:blip r:embed="rId30"/>
                    <a:stretch>
                      <a:fillRect/>
                    </a:stretch>
                  </pic:blipFill>
                  <pic:spPr>
                    <a:xfrm>
                      <a:off x="0" y="0"/>
                      <a:ext cx="6300470" cy="3108960"/>
                    </a:xfrm>
                    <a:prstGeom prst="rect">
                      <a:avLst/>
                    </a:prstGeom>
                  </pic:spPr>
                </pic:pic>
              </a:graphicData>
            </a:graphic>
          </wp:inline>
        </w:drawing>
      </w:r>
    </w:p>
    <w:p w14:paraId="65A0D523" w14:textId="77777777" w:rsidR="003D5E42" w:rsidRPr="00904F88" w:rsidRDefault="003D5E42" w:rsidP="008E1BFF">
      <w:pPr>
        <w:rPr>
          <w:lang w:val="es-ES"/>
        </w:rPr>
      </w:pPr>
    </w:p>
    <w:p w14:paraId="4F8B9897" w14:textId="4342A353" w:rsidR="00832667" w:rsidRPr="00904F88" w:rsidRDefault="00832667" w:rsidP="00832667">
      <w:pPr>
        <w:pStyle w:val="Ttulo1"/>
        <w:rPr>
          <w:lang w:val="es-ES"/>
        </w:rPr>
      </w:pPr>
      <w:bookmarkStart w:id="21" w:name="_Toc210637371"/>
      <w:r w:rsidRPr="00904F88">
        <w:rPr>
          <w:lang w:val="es-ES"/>
        </w:rPr>
        <w:t>Hojas de estilos</w:t>
      </w:r>
      <w:bookmarkEnd w:id="21"/>
    </w:p>
    <w:p w14:paraId="2D4A3468" w14:textId="77777777" w:rsidR="00832667" w:rsidRPr="00904F88" w:rsidRDefault="00832667" w:rsidP="008E1BFF">
      <w:pPr>
        <w:rPr>
          <w:lang w:val="es-ES"/>
        </w:rPr>
      </w:pPr>
    </w:p>
    <w:p w14:paraId="7EA46C48" w14:textId="36573E2D" w:rsidR="0039717B" w:rsidRPr="00904F88" w:rsidRDefault="0039717B" w:rsidP="0039717B">
      <w:pPr>
        <w:rPr>
          <w:lang w:val="es-ES"/>
        </w:rPr>
      </w:pPr>
      <w:r w:rsidRPr="00904F88">
        <w:rPr>
          <w:lang w:val="es-ES"/>
        </w:rPr>
        <w:t xml:space="preserve">En </w:t>
      </w:r>
      <w:r w:rsidR="001C2AE1" w:rsidRPr="00904F88">
        <w:rPr>
          <w:lang w:val="es-ES"/>
        </w:rPr>
        <w:t>este apartado</w:t>
      </w:r>
      <w:r w:rsidRPr="00904F88">
        <w:rPr>
          <w:lang w:val="es-ES"/>
        </w:rPr>
        <w:t xml:space="preserve"> se comenta el mecanismo de cascada definida en la futura recomendación </w:t>
      </w:r>
      <w:hyperlink r:id="rId31" w:history="1">
        <w:r w:rsidRPr="00904F88">
          <w:rPr>
            <w:rStyle w:val="Hipervnculo"/>
            <w:lang w:val="es-ES"/>
          </w:rPr>
          <w:t>CSS Cascading and Inheritance Level 4</w:t>
        </w:r>
      </w:hyperlink>
      <w:r w:rsidRPr="00904F88">
        <w:rPr>
          <w:lang w:val="es-ES"/>
        </w:rPr>
        <w:t>. Aunque actualmente (febrero de 2025) esta recomendación no está formalmente aprobada, se considera parte de la </w:t>
      </w:r>
      <w:hyperlink r:id="rId32" w:anchor="css-official" w:history="1">
        <w:r w:rsidRPr="00904F88">
          <w:rPr>
            <w:rStyle w:val="Hipervnculo"/>
            <w:lang w:val="es-ES"/>
          </w:rPr>
          <w:t>definición oficial de CSS en CSS Snapshot 2024</w:t>
        </w:r>
      </w:hyperlink>
      <w:r w:rsidRPr="00904F88">
        <w:rPr>
          <w:lang w:val="es-ES"/>
        </w:rPr>
        <w:t>.</w:t>
      </w:r>
    </w:p>
    <w:p w14:paraId="04DAF940" w14:textId="77777777" w:rsidR="0039717B" w:rsidRPr="00904F88" w:rsidRDefault="0039717B" w:rsidP="00832667">
      <w:pPr>
        <w:pStyle w:val="Ttulo2"/>
        <w:rPr>
          <w:lang w:val="es-ES"/>
        </w:rPr>
      </w:pPr>
      <w:bookmarkStart w:id="22" w:name="_Toc210637372"/>
      <w:r w:rsidRPr="00904F88">
        <w:rPr>
          <w:lang w:val="es-ES"/>
        </w:rPr>
        <w:t>Por qué se llaman estilos en cascada</w:t>
      </w:r>
      <w:bookmarkEnd w:id="22"/>
    </w:p>
    <w:p w14:paraId="5F98BFB9" w14:textId="77777777" w:rsidR="0039717B" w:rsidRPr="00904F88" w:rsidRDefault="0039717B" w:rsidP="0039717B">
      <w:pPr>
        <w:rPr>
          <w:lang w:val="es-ES"/>
        </w:rPr>
      </w:pPr>
      <w:r w:rsidRPr="00904F88">
        <w:rPr>
          <w:lang w:val="es-ES"/>
        </w:rPr>
        <w:t>Las hojas de estilo se llaman hojas de estilo "en cascada" porque:</w:t>
      </w:r>
    </w:p>
    <w:p w14:paraId="0200143F" w14:textId="77777777" w:rsidR="0039717B" w:rsidRPr="00904F88" w:rsidRDefault="0039717B" w:rsidP="00A97AF2">
      <w:pPr>
        <w:numPr>
          <w:ilvl w:val="0"/>
          <w:numId w:val="6"/>
        </w:numPr>
        <w:rPr>
          <w:lang w:val="es-ES"/>
        </w:rPr>
      </w:pPr>
      <w:r w:rsidRPr="00904F88">
        <w:rPr>
          <w:lang w:val="es-ES"/>
        </w:rPr>
        <w:t>Las propiedades de estilo pueden estar escritas en varios sitios (en varios lugares de la página web o de la hoja de estilo) y dependiendo del sitio, afectan a más o menos elementos.</w:t>
      </w:r>
    </w:p>
    <w:p w14:paraId="581567E9" w14:textId="77777777" w:rsidR="0039717B" w:rsidRPr="00904F88" w:rsidRDefault="0039717B" w:rsidP="00A97AF2">
      <w:pPr>
        <w:numPr>
          <w:ilvl w:val="0"/>
          <w:numId w:val="6"/>
        </w:numPr>
        <w:rPr>
          <w:lang w:val="es-ES"/>
        </w:rPr>
      </w:pPr>
      <w:r w:rsidRPr="00904F88">
        <w:rPr>
          <w:lang w:val="es-ES"/>
        </w:rPr>
        <w:t>Cuando un elemento está contenido en otro (por ejemplo, un párrafo &lt;p&gt; dentro de una división &lt;div&gt;), al elemento de dentro se le aplican también las propiedades definidas para el elemento de fuera (al párrafo &lt;p&gt; se le aplicarían las propiedades definidas para la división &lt;div&gt;).</w:t>
      </w:r>
    </w:p>
    <w:p w14:paraId="48404A3C" w14:textId="77777777" w:rsidR="0039717B" w:rsidRPr="00904F88" w:rsidRDefault="0039717B" w:rsidP="00A97AF2">
      <w:pPr>
        <w:numPr>
          <w:ilvl w:val="0"/>
          <w:numId w:val="6"/>
        </w:numPr>
        <w:rPr>
          <w:lang w:val="es-ES"/>
        </w:rPr>
      </w:pPr>
      <w:r w:rsidRPr="00904F88">
        <w:rPr>
          <w:lang w:val="es-ES"/>
        </w:rPr>
        <w:t xml:space="preserve">Dos reglas distintas pueden </w:t>
      </w:r>
      <w:proofErr w:type="gramStart"/>
      <w:r w:rsidRPr="00904F88">
        <w:rPr>
          <w:lang w:val="es-ES"/>
        </w:rPr>
        <w:t>ser de aplicación</w:t>
      </w:r>
      <w:proofErr w:type="gramEnd"/>
      <w:r w:rsidRPr="00904F88">
        <w:rPr>
          <w:lang w:val="es-ES"/>
        </w:rPr>
        <w:t xml:space="preserve"> a un mismo elemento (por ejemplo, a un párrafo &lt;p&gt; con clase nombre, le es de aplicación tanto el </w:t>
      </w:r>
      <w:proofErr w:type="gramStart"/>
      <w:r w:rsidRPr="00904F88">
        <w:rPr>
          <w:lang w:val="es-ES"/>
        </w:rPr>
        <w:t>selector .nombre</w:t>
      </w:r>
      <w:proofErr w:type="gramEnd"/>
      <w:r w:rsidRPr="00904F88">
        <w:rPr>
          <w:lang w:val="es-ES"/>
        </w:rPr>
        <w:t> como el selector p).</w:t>
      </w:r>
    </w:p>
    <w:p w14:paraId="656CC28D" w14:textId="77777777" w:rsidR="0039717B" w:rsidRPr="00904F88" w:rsidRDefault="0039717B" w:rsidP="0039717B">
      <w:pPr>
        <w:rPr>
          <w:lang w:val="es-ES"/>
        </w:rPr>
      </w:pPr>
      <w:r w:rsidRPr="00904F88">
        <w:rPr>
          <w:lang w:val="es-ES"/>
        </w:rPr>
        <w:t>Si las propiedades (escritas en diferentes sitios o para diferentes elementos) no entran en conflicto, el navegador aplica todas las propiedades. Por ejemplo, si el color de fondo de un elemento está definido en un sitio y el tamaño de letra en otro sitio, el navegador aplicará ambas propiedades al elemento.</w:t>
      </w:r>
    </w:p>
    <w:p w14:paraId="18708480" w14:textId="77777777" w:rsidR="0039717B" w:rsidRPr="00904F88" w:rsidRDefault="0039717B" w:rsidP="0039717B">
      <w:pPr>
        <w:rPr>
          <w:lang w:val="es-ES"/>
        </w:rPr>
      </w:pPr>
      <w:r w:rsidRPr="00904F88">
        <w:rPr>
          <w:lang w:val="es-ES"/>
        </w:rPr>
        <w:t>Pero si las propiedades entran en conflicto (por ejemplo, el color del fondo del elemento está definido en varios sitios con colores distintos), existen reglas para decidir qué propiedad tiene preferencia.</w:t>
      </w:r>
    </w:p>
    <w:p w14:paraId="2F97DDD8" w14:textId="77777777" w:rsidR="0039717B" w:rsidRPr="00904F88" w:rsidRDefault="0039717B" w:rsidP="00832667">
      <w:pPr>
        <w:pStyle w:val="Ttulo2"/>
        <w:rPr>
          <w:lang w:val="es-ES"/>
        </w:rPr>
      </w:pPr>
      <w:bookmarkStart w:id="23" w:name="_Toc210637373"/>
      <w:r w:rsidRPr="00904F88">
        <w:rPr>
          <w:lang w:val="es-ES"/>
        </w:rPr>
        <w:t>Dónde pueden aparecer las propiedades de estilo</w:t>
      </w:r>
      <w:bookmarkEnd w:id="23"/>
    </w:p>
    <w:p w14:paraId="3547BC03" w14:textId="77777777" w:rsidR="00832667" w:rsidRPr="00904F88" w:rsidRDefault="00832667" w:rsidP="0039717B">
      <w:pPr>
        <w:rPr>
          <w:lang w:val="es-ES"/>
        </w:rPr>
      </w:pPr>
    </w:p>
    <w:p w14:paraId="70267BE9" w14:textId="5B6B0FBD" w:rsidR="0039717B" w:rsidRPr="00904F88" w:rsidRDefault="0039717B" w:rsidP="0039717B">
      <w:pPr>
        <w:rPr>
          <w:lang w:val="es-ES"/>
        </w:rPr>
      </w:pPr>
      <w:r w:rsidRPr="00904F88">
        <w:rPr>
          <w:lang w:val="es-ES"/>
        </w:rPr>
        <w:t>Las propiedades de estilo pueden aparecer en tres lugares distintos:</w:t>
      </w:r>
    </w:p>
    <w:p w14:paraId="0F6C8EB0" w14:textId="77777777" w:rsidR="0039717B" w:rsidRPr="00904F88" w:rsidRDefault="0039717B" w:rsidP="00A97AF2">
      <w:pPr>
        <w:numPr>
          <w:ilvl w:val="0"/>
          <w:numId w:val="7"/>
        </w:numPr>
        <w:rPr>
          <w:lang w:val="es-ES"/>
        </w:rPr>
      </w:pPr>
      <w:r w:rsidRPr="00904F88">
        <w:rPr>
          <w:lang w:val="es-ES"/>
        </w:rPr>
        <w:t>en un archivo distinto a la página web (el archivo recibe el nombre de hoja de estilo)</w:t>
      </w:r>
    </w:p>
    <w:p w14:paraId="52AA9EEC" w14:textId="77777777" w:rsidR="0039717B" w:rsidRPr="00904F88" w:rsidRDefault="0039717B" w:rsidP="0039717B">
      <w:pPr>
        <w:rPr>
          <w:lang w:val="es-ES"/>
        </w:rPr>
      </w:pPr>
      <w:r w:rsidRPr="00904F88">
        <w:rPr>
          <w:lang w:val="es-ES"/>
        </w:rPr>
        <w:t>En ese caso, la página web debe incluir un enlace (&lt;</w:t>
      </w:r>
      <w:proofErr w:type="gramStart"/>
      <w:r w:rsidRPr="00904F88">
        <w:rPr>
          <w:lang w:val="es-ES"/>
        </w:rPr>
        <w:t>link</w:t>
      </w:r>
      <w:proofErr w:type="gramEnd"/>
      <w:r w:rsidRPr="00904F88">
        <w:rPr>
          <w:lang w:val="es-ES"/>
        </w:rPr>
        <w:t>&gt;) a la hoja de estilo, como muestra el ejemplo siguiente:</w:t>
      </w:r>
    </w:p>
    <w:p w14:paraId="3D8F4536" w14:textId="77777777" w:rsidR="0081605F" w:rsidRPr="00904F88" w:rsidRDefault="0081605F" w:rsidP="0039717B">
      <w:pPr>
        <w:rPr>
          <w:lang w:val="es-ES"/>
        </w:rPr>
      </w:pPr>
    </w:p>
    <w:p w14:paraId="0DD4C5B2" w14:textId="0D31A335" w:rsidR="0081605F" w:rsidRPr="00904F88" w:rsidRDefault="0081605F" w:rsidP="0039717B">
      <w:pPr>
        <w:rPr>
          <w:lang w:val="es-ES"/>
        </w:rPr>
      </w:pPr>
      <w:r w:rsidRPr="00904F88">
        <w:rPr>
          <w:noProof/>
          <w:lang w:val="es-ES"/>
        </w:rPr>
        <w:drawing>
          <wp:inline distT="0" distB="0" distL="0" distR="0" wp14:anchorId="444EEC5D" wp14:editId="523426CD">
            <wp:extent cx="6300470" cy="1127125"/>
            <wp:effectExtent l="0" t="0" r="5080" b="0"/>
            <wp:docPr id="20643355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5565" name="Imagen 1" descr="Texto&#10;&#10;El contenido generado por IA puede ser incorrecto."/>
                    <pic:cNvPicPr/>
                  </pic:nvPicPr>
                  <pic:blipFill>
                    <a:blip r:embed="rId33"/>
                    <a:stretch>
                      <a:fillRect/>
                    </a:stretch>
                  </pic:blipFill>
                  <pic:spPr>
                    <a:xfrm>
                      <a:off x="0" y="0"/>
                      <a:ext cx="6300470" cy="1127125"/>
                    </a:xfrm>
                    <a:prstGeom prst="rect">
                      <a:avLst/>
                    </a:prstGeom>
                  </pic:spPr>
                </pic:pic>
              </a:graphicData>
            </a:graphic>
          </wp:inline>
        </w:drawing>
      </w:r>
    </w:p>
    <w:p w14:paraId="20B5194B" w14:textId="77777777" w:rsidR="0081605F" w:rsidRPr="00904F88" w:rsidRDefault="0081605F" w:rsidP="0039717B">
      <w:pPr>
        <w:rPr>
          <w:lang w:val="es-ES"/>
        </w:rPr>
      </w:pPr>
    </w:p>
    <w:p w14:paraId="1828EE41" w14:textId="55D73EC1" w:rsidR="0039717B" w:rsidRPr="00904F88" w:rsidRDefault="0039717B" w:rsidP="0039717B">
      <w:pPr>
        <w:rPr>
          <w:lang w:val="es-ES"/>
        </w:rPr>
      </w:pPr>
      <w:r w:rsidRPr="00904F88">
        <w:rPr>
          <w:lang w:val="es-ES"/>
        </w:rPr>
        <w:t>Las propiedades definidas en una hoja de estilo se aplican en todas las páginas web que enlacen a la misma hoja de estilo.</w:t>
      </w:r>
    </w:p>
    <w:p w14:paraId="7548EF1A" w14:textId="77777777" w:rsidR="0039717B" w:rsidRPr="00904F88" w:rsidRDefault="0039717B" w:rsidP="00A97AF2">
      <w:pPr>
        <w:numPr>
          <w:ilvl w:val="0"/>
          <w:numId w:val="7"/>
        </w:numPr>
        <w:rPr>
          <w:lang w:val="es-ES"/>
        </w:rPr>
      </w:pPr>
      <w:r w:rsidRPr="00904F88">
        <w:rPr>
          <w:lang w:val="es-ES"/>
        </w:rPr>
        <w:t>en la etiqueta &lt;style&gt; situada al principio de la página web (concretamente, en el bloque &lt;head&gt;)</w:t>
      </w:r>
    </w:p>
    <w:p w14:paraId="0A09C131" w14:textId="77777777" w:rsidR="0039717B" w:rsidRPr="00904F88" w:rsidRDefault="0039717B" w:rsidP="0039717B">
      <w:pPr>
        <w:rPr>
          <w:lang w:val="es-ES"/>
        </w:rPr>
      </w:pPr>
      <w:r w:rsidRPr="00904F88">
        <w:rPr>
          <w:lang w:val="es-ES"/>
        </w:rPr>
        <w:t>En ese caso, la página web debe incluir una etiqueta &lt;style&gt; que contenga las propiedades de estilo, como muestra el ejemplo siguiente:</w:t>
      </w:r>
    </w:p>
    <w:p w14:paraId="5FC83999" w14:textId="77777777" w:rsidR="004805AB" w:rsidRPr="00904F88" w:rsidRDefault="004805AB" w:rsidP="0039717B">
      <w:pPr>
        <w:rPr>
          <w:lang w:val="es-ES"/>
        </w:rPr>
      </w:pPr>
    </w:p>
    <w:p w14:paraId="55DE76A9" w14:textId="77777777" w:rsidR="004805AB" w:rsidRPr="00904F88" w:rsidRDefault="004805AB" w:rsidP="0039717B">
      <w:pPr>
        <w:rPr>
          <w:lang w:val="es-ES"/>
        </w:rPr>
      </w:pPr>
      <w:r w:rsidRPr="00904F88">
        <w:rPr>
          <w:noProof/>
          <w:lang w:val="es-ES"/>
        </w:rPr>
        <w:drawing>
          <wp:inline distT="0" distB="0" distL="0" distR="0" wp14:anchorId="492114DF" wp14:editId="585AE178">
            <wp:extent cx="6300470" cy="1760220"/>
            <wp:effectExtent l="0" t="0" r="5080" b="0"/>
            <wp:docPr id="1516423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23606" name="Imagen 1" descr="Texto&#10;&#10;El contenido generado por IA puede ser incorrecto."/>
                    <pic:cNvPicPr/>
                  </pic:nvPicPr>
                  <pic:blipFill>
                    <a:blip r:embed="rId34"/>
                    <a:stretch>
                      <a:fillRect/>
                    </a:stretch>
                  </pic:blipFill>
                  <pic:spPr>
                    <a:xfrm>
                      <a:off x="0" y="0"/>
                      <a:ext cx="6300470" cy="1760220"/>
                    </a:xfrm>
                    <a:prstGeom prst="rect">
                      <a:avLst/>
                    </a:prstGeom>
                  </pic:spPr>
                </pic:pic>
              </a:graphicData>
            </a:graphic>
          </wp:inline>
        </w:drawing>
      </w:r>
    </w:p>
    <w:p w14:paraId="585BEC96" w14:textId="77777777" w:rsidR="004805AB" w:rsidRPr="00904F88" w:rsidRDefault="004805AB" w:rsidP="0039717B">
      <w:pPr>
        <w:rPr>
          <w:lang w:val="es-ES"/>
        </w:rPr>
      </w:pPr>
    </w:p>
    <w:p w14:paraId="59E87526" w14:textId="527B1EDD" w:rsidR="0039717B" w:rsidRPr="00904F88" w:rsidRDefault="0039717B" w:rsidP="0039717B">
      <w:pPr>
        <w:rPr>
          <w:lang w:val="es-ES"/>
        </w:rPr>
      </w:pPr>
      <w:r w:rsidRPr="00904F88">
        <w:rPr>
          <w:lang w:val="es-ES"/>
        </w:rPr>
        <w:t>Las propiedades definidas en la etiqueta &lt;style&gt; se aplican únicamente en la página que contiene a la etiqueta &lt;style&gt;.</w:t>
      </w:r>
    </w:p>
    <w:p w14:paraId="45E31F60" w14:textId="77777777" w:rsidR="0039717B" w:rsidRPr="00904F88" w:rsidRDefault="0039717B" w:rsidP="00A97AF2">
      <w:pPr>
        <w:numPr>
          <w:ilvl w:val="0"/>
          <w:numId w:val="7"/>
        </w:numPr>
        <w:rPr>
          <w:lang w:val="es-ES"/>
        </w:rPr>
      </w:pPr>
      <w:r w:rsidRPr="00904F88">
        <w:rPr>
          <w:lang w:val="es-ES"/>
        </w:rPr>
        <w:t>en el atributo style de cualquier elemento</w:t>
      </w:r>
    </w:p>
    <w:p w14:paraId="35378748" w14:textId="77777777" w:rsidR="0039717B" w:rsidRPr="00904F88" w:rsidRDefault="0039717B" w:rsidP="0039717B">
      <w:pPr>
        <w:rPr>
          <w:lang w:val="es-ES"/>
        </w:rPr>
      </w:pPr>
      <w:r w:rsidRPr="00904F88">
        <w:rPr>
          <w:lang w:val="es-ES"/>
        </w:rPr>
        <w:t>En ese caso, el elemento debe incluir el atributo style, como muestra el ejemplo siguiente:</w:t>
      </w:r>
    </w:p>
    <w:p w14:paraId="62B1883B" w14:textId="77777777" w:rsidR="00832667" w:rsidRPr="00904F88" w:rsidRDefault="003B5639" w:rsidP="0039717B">
      <w:pPr>
        <w:rPr>
          <w:lang w:val="es-ES"/>
        </w:rPr>
      </w:pPr>
      <w:r w:rsidRPr="00904F88">
        <w:rPr>
          <w:noProof/>
          <w:lang w:val="es-ES"/>
        </w:rPr>
        <w:drawing>
          <wp:inline distT="0" distB="0" distL="0" distR="0" wp14:anchorId="264685BC" wp14:editId="57941009">
            <wp:extent cx="6300470" cy="689610"/>
            <wp:effectExtent l="0" t="0" r="5080" b="0"/>
            <wp:docPr id="1694374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4422" name=""/>
                    <pic:cNvPicPr/>
                  </pic:nvPicPr>
                  <pic:blipFill>
                    <a:blip r:embed="rId35"/>
                    <a:stretch>
                      <a:fillRect/>
                    </a:stretch>
                  </pic:blipFill>
                  <pic:spPr>
                    <a:xfrm>
                      <a:off x="0" y="0"/>
                      <a:ext cx="6300470" cy="689610"/>
                    </a:xfrm>
                    <a:prstGeom prst="rect">
                      <a:avLst/>
                    </a:prstGeom>
                  </pic:spPr>
                </pic:pic>
              </a:graphicData>
            </a:graphic>
          </wp:inline>
        </w:drawing>
      </w:r>
    </w:p>
    <w:p w14:paraId="7EDB2C71" w14:textId="642E63A4" w:rsidR="0039717B" w:rsidRPr="00904F88" w:rsidRDefault="0039717B" w:rsidP="0039717B">
      <w:pPr>
        <w:rPr>
          <w:lang w:val="es-ES"/>
        </w:rPr>
      </w:pPr>
      <w:r w:rsidRPr="00904F88">
        <w:rPr>
          <w:lang w:val="es-ES"/>
        </w:rPr>
        <w:t>Las propiedades definidas en el atributo style de un elemento se aplican únicamente al elemento en el que se ha definido la etiqueta style.</w:t>
      </w:r>
    </w:p>
    <w:p w14:paraId="348E1BA0" w14:textId="77777777" w:rsidR="00832667" w:rsidRPr="00904F88" w:rsidRDefault="00832667" w:rsidP="0039717B">
      <w:pPr>
        <w:rPr>
          <w:lang w:val="es-ES"/>
        </w:rPr>
      </w:pPr>
    </w:p>
    <w:p w14:paraId="61948E28" w14:textId="77777777" w:rsidR="00832667" w:rsidRPr="00904F88" w:rsidRDefault="00832667" w:rsidP="00832667">
      <w:pPr>
        <w:pStyle w:val="Ttulo2"/>
        <w:rPr>
          <w:lang w:val="es-ES"/>
        </w:rPr>
      </w:pPr>
      <w:bookmarkStart w:id="24" w:name="_Toc210637374"/>
      <w:r w:rsidRPr="00904F88">
        <w:rPr>
          <w:lang w:val="es-ES"/>
        </w:rPr>
        <w:t>Reglas de aplicación de los estilos</w:t>
      </w:r>
      <w:bookmarkEnd w:id="24"/>
    </w:p>
    <w:p w14:paraId="1C895413" w14:textId="77777777" w:rsidR="00832667" w:rsidRPr="00904F88" w:rsidRDefault="00832667" w:rsidP="00832667">
      <w:pPr>
        <w:rPr>
          <w:lang w:val="es-ES"/>
        </w:rPr>
      </w:pPr>
    </w:p>
    <w:p w14:paraId="1B1E781D" w14:textId="28D207FE" w:rsidR="00832667" w:rsidRPr="00904F88" w:rsidRDefault="00832667" w:rsidP="00832667">
      <w:pPr>
        <w:rPr>
          <w:lang w:val="es-ES"/>
        </w:rPr>
      </w:pPr>
      <w:r w:rsidRPr="00904F88">
        <w:rPr>
          <w:lang w:val="es-ES"/>
        </w:rPr>
        <w:t>Si se define la misma propiedad para la misma etiqueta con el mismo selector en dos sitios distintos, las reglas de precedencia son las siguientes:</w:t>
      </w:r>
    </w:p>
    <w:p w14:paraId="7AF2B35E" w14:textId="77777777" w:rsidR="00832667" w:rsidRPr="00904F88" w:rsidRDefault="00832667" w:rsidP="00A97AF2">
      <w:pPr>
        <w:numPr>
          <w:ilvl w:val="0"/>
          <w:numId w:val="8"/>
        </w:numPr>
        <w:rPr>
          <w:lang w:val="es-ES"/>
        </w:rPr>
      </w:pPr>
      <w:r w:rsidRPr="00904F88">
        <w:rPr>
          <w:lang w:val="es-ES"/>
        </w:rPr>
        <w:t>Las propiedades definidas en un atributo style se imponen a las propiedades definidas en la etiqueta &lt;style&gt;.</w:t>
      </w:r>
    </w:p>
    <w:p w14:paraId="4BD81E40" w14:textId="77777777" w:rsidR="00832667" w:rsidRPr="00904F88" w:rsidRDefault="00832667" w:rsidP="00A97AF2">
      <w:pPr>
        <w:numPr>
          <w:ilvl w:val="0"/>
          <w:numId w:val="8"/>
        </w:numPr>
        <w:rPr>
          <w:lang w:val="es-ES"/>
        </w:rPr>
      </w:pPr>
      <w:r w:rsidRPr="00904F88">
        <w:rPr>
          <w:lang w:val="es-ES"/>
        </w:rPr>
        <w:t>Las propiedades definidas en la etiqueta &lt;style&gt; se imponen a las propiedades definidas en una hoja de estilo enlazada.</w:t>
      </w:r>
    </w:p>
    <w:p w14:paraId="3D0D55E4" w14:textId="77777777" w:rsidR="00832667" w:rsidRPr="00904F88" w:rsidRDefault="00832667" w:rsidP="00A97AF2">
      <w:pPr>
        <w:numPr>
          <w:ilvl w:val="0"/>
          <w:numId w:val="8"/>
        </w:numPr>
        <w:rPr>
          <w:lang w:val="es-ES"/>
        </w:rPr>
      </w:pPr>
      <w:r w:rsidRPr="00904F88">
        <w:rPr>
          <w:lang w:val="es-ES"/>
        </w:rPr>
        <w:t>Las propiedades definidas en un atributo style se imponen a las propiedades definidas en una hoja de estilo enlazada.</w:t>
      </w:r>
    </w:p>
    <w:p w14:paraId="43A4E119" w14:textId="77777777" w:rsidR="00832667" w:rsidRPr="00904F88" w:rsidRDefault="00832667" w:rsidP="00832667">
      <w:pPr>
        <w:rPr>
          <w:lang w:val="es-ES"/>
        </w:rPr>
      </w:pPr>
      <w:r w:rsidRPr="00904F88">
        <w:rPr>
          <w:lang w:val="es-ES"/>
        </w:rPr>
        <w:t>Además de estas propiedades definidas por el creador de la página web, hay que tener en cuenta que también se aplican las propiedades definidas en la hoja de estilo por defecto del navegador.</w:t>
      </w:r>
    </w:p>
    <w:p w14:paraId="275C4AAF" w14:textId="77777777" w:rsidR="00832667" w:rsidRPr="00904F88" w:rsidRDefault="00832667" w:rsidP="00832667">
      <w:pPr>
        <w:rPr>
          <w:lang w:val="es-ES"/>
        </w:rPr>
      </w:pPr>
      <w:r w:rsidRPr="00904F88">
        <w:rPr>
          <w:lang w:val="es-ES"/>
        </w:rPr>
        <w:t>Si las propiedades se encuentran definidas en diferentes hojas de estilo, el navegador aplica el valor definido en la última hoja de estilo enlazada (es decir, en el último enlace &lt;</w:t>
      </w:r>
      <w:proofErr w:type="gramStart"/>
      <w:r w:rsidRPr="00904F88">
        <w:rPr>
          <w:lang w:val="es-ES"/>
        </w:rPr>
        <w:t>link</w:t>
      </w:r>
      <w:proofErr w:type="gramEnd"/>
      <w:r w:rsidRPr="00904F88">
        <w:rPr>
          <w:lang w:val="es-ES"/>
        </w:rPr>
        <w:t>&gt; del &lt;head&gt;).</w:t>
      </w:r>
    </w:p>
    <w:p w14:paraId="016F6067" w14:textId="77777777" w:rsidR="00832667" w:rsidRPr="00904F88" w:rsidRDefault="00832667" w:rsidP="00832667">
      <w:pPr>
        <w:rPr>
          <w:lang w:val="es-ES"/>
        </w:rPr>
      </w:pPr>
    </w:p>
    <w:p w14:paraId="1AA9E3CF" w14:textId="77777777" w:rsidR="00832667" w:rsidRPr="00904F88" w:rsidRDefault="00832667" w:rsidP="00832667">
      <w:pPr>
        <w:pStyle w:val="Ttulo2"/>
        <w:rPr>
          <w:lang w:val="es-ES"/>
        </w:rPr>
      </w:pPr>
      <w:bookmarkStart w:id="25" w:name="_Toc210637375"/>
      <w:r w:rsidRPr="00904F88">
        <w:rPr>
          <w:lang w:val="es-ES"/>
        </w:rPr>
        <w:t>Elementos dentro de otros</w:t>
      </w:r>
      <w:bookmarkEnd w:id="25"/>
    </w:p>
    <w:p w14:paraId="179AE8D9" w14:textId="77777777" w:rsidR="00832667" w:rsidRPr="00904F88" w:rsidRDefault="00832667" w:rsidP="00832667">
      <w:pPr>
        <w:rPr>
          <w:lang w:val="es-ES"/>
        </w:rPr>
      </w:pPr>
    </w:p>
    <w:p w14:paraId="02953393" w14:textId="4B806476" w:rsidR="00832667" w:rsidRPr="00904F88" w:rsidRDefault="00832667" w:rsidP="00832667">
      <w:pPr>
        <w:rPr>
          <w:lang w:val="es-ES"/>
        </w:rPr>
      </w:pPr>
      <w:r w:rsidRPr="00904F88">
        <w:rPr>
          <w:lang w:val="es-ES"/>
        </w:rPr>
        <w:t>Cuando un elemento está contenido en otro (por ejemplo, un párrafo &lt;p&gt; dentro de una división &lt;div&gt;), al elemento de dentro se le aplican también las propiedades definidas para el elemento de fuera.</w:t>
      </w:r>
    </w:p>
    <w:p w14:paraId="30E84ACC" w14:textId="77777777" w:rsidR="00832667" w:rsidRPr="00904F88" w:rsidRDefault="00832667" w:rsidP="00832667">
      <w:pPr>
        <w:rPr>
          <w:lang w:val="es-ES"/>
        </w:rPr>
      </w:pPr>
      <w:r w:rsidRPr="00904F88">
        <w:rPr>
          <w:lang w:val="es-ES"/>
        </w:rPr>
        <w:t>En el ejemplo siguiente, el párrafo incluido dentro de la división se muestra de color rojo porque el párrafo está incluido dentro de la división.</w:t>
      </w:r>
    </w:p>
    <w:p w14:paraId="41B7AAD3" w14:textId="662A204F" w:rsidR="00264994" w:rsidRPr="00904F88" w:rsidRDefault="00264994" w:rsidP="00264994">
      <w:pPr>
        <w:rPr>
          <w:lang w:val="es-ES"/>
        </w:rPr>
      </w:pPr>
      <w:r w:rsidRPr="00904F88">
        <w:rPr>
          <w:lang w:val="es-ES"/>
        </w:rPr>
        <w:t>Si una misma propiedad está definida para el elemento inferior y para el superior, se aplica el valor establecido para el elemento inferior. En el ejemplo siguiente, el párrafo se muestra de color negro, independientemente del orden en que se escriban las reglas.</w:t>
      </w:r>
    </w:p>
    <w:p w14:paraId="5C5F1620" w14:textId="77777777" w:rsidR="00300C72" w:rsidRPr="00904F88" w:rsidRDefault="00300C72" w:rsidP="00264994">
      <w:pPr>
        <w:rPr>
          <w:lang w:val="es-ES"/>
        </w:rPr>
      </w:pPr>
    </w:p>
    <w:p w14:paraId="33A9955E" w14:textId="77777777" w:rsidR="00300C72" w:rsidRPr="00904F88" w:rsidRDefault="00300C72" w:rsidP="00264994">
      <w:pPr>
        <w:rPr>
          <w:lang w:val="es-ES"/>
        </w:rPr>
      </w:pPr>
    </w:p>
    <w:p w14:paraId="6107124E" w14:textId="6A5B26DB" w:rsidR="00300C72" w:rsidRPr="00904F88" w:rsidRDefault="00300C72" w:rsidP="00264994">
      <w:pPr>
        <w:rPr>
          <w:lang w:val="es-ES"/>
        </w:rPr>
      </w:pPr>
      <w:r w:rsidRPr="00904F88">
        <w:rPr>
          <w:noProof/>
          <w:lang w:val="es-ES"/>
        </w:rPr>
        <w:drawing>
          <wp:inline distT="0" distB="0" distL="0" distR="0" wp14:anchorId="45EE9831" wp14:editId="370E42B0">
            <wp:extent cx="6300470" cy="1083945"/>
            <wp:effectExtent l="0" t="0" r="5080" b="1905"/>
            <wp:docPr id="94647742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7426" name="Imagen 1" descr="Imagen que contiene Tabla&#10;&#10;El contenido generado por IA puede ser incorrecto."/>
                    <pic:cNvPicPr/>
                  </pic:nvPicPr>
                  <pic:blipFill>
                    <a:blip r:embed="rId36"/>
                    <a:stretch>
                      <a:fillRect/>
                    </a:stretch>
                  </pic:blipFill>
                  <pic:spPr>
                    <a:xfrm>
                      <a:off x="0" y="0"/>
                      <a:ext cx="6300470" cy="1083945"/>
                    </a:xfrm>
                    <a:prstGeom prst="rect">
                      <a:avLst/>
                    </a:prstGeom>
                  </pic:spPr>
                </pic:pic>
              </a:graphicData>
            </a:graphic>
          </wp:inline>
        </w:drawing>
      </w:r>
    </w:p>
    <w:p w14:paraId="484AAA5F" w14:textId="77777777" w:rsidR="00264994" w:rsidRPr="00904F88" w:rsidRDefault="00264994" w:rsidP="00832667">
      <w:pPr>
        <w:rPr>
          <w:lang w:val="es-ES"/>
        </w:rPr>
      </w:pPr>
    </w:p>
    <w:p w14:paraId="1593E6DD" w14:textId="77777777" w:rsidR="00DE5DC5" w:rsidRPr="00904F88" w:rsidRDefault="00DE5DC5" w:rsidP="00DE5DC5">
      <w:pPr>
        <w:pStyle w:val="Ttulo2"/>
        <w:rPr>
          <w:lang w:val="es-ES"/>
        </w:rPr>
      </w:pPr>
      <w:bookmarkStart w:id="26" w:name="_Toc210637376"/>
      <w:r w:rsidRPr="00904F88">
        <w:rPr>
          <w:lang w:val="es-ES"/>
        </w:rPr>
        <w:t>Reglas distintas que se aplican al mismo elemento</w:t>
      </w:r>
      <w:bookmarkEnd w:id="26"/>
    </w:p>
    <w:p w14:paraId="493F31BE" w14:textId="77777777" w:rsidR="001A38C0" w:rsidRPr="00904F88" w:rsidRDefault="001A38C0" w:rsidP="00DE5DC5">
      <w:pPr>
        <w:rPr>
          <w:lang w:val="es-ES"/>
        </w:rPr>
      </w:pPr>
    </w:p>
    <w:p w14:paraId="660C5B31" w14:textId="52E8D4F9" w:rsidR="00DE5DC5" w:rsidRPr="00904F88" w:rsidRDefault="00DE5DC5" w:rsidP="00DE5DC5">
      <w:pPr>
        <w:rPr>
          <w:lang w:val="es-ES"/>
        </w:rPr>
      </w:pPr>
      <w:r w:rsidRPr="00904F88">
        <w:rPr>
          <w:lang w:val="es-ES"/>
        </w:rPr>
        <w:t>Dos reglas distintas se aplican a un mismo elemento cuando el elemento coincide con los selectores de ambas reglas. La regla que se aplica es la del selector de mayor especificidad. La especificidad de un selector se calcula atendiendo a los siguientes criterios:</w:t>
      </w:r>
    </w:p>
    <w:p w14:paraId="03134C68" w14:textId="77777777" w:rsidR="00DE5DC5" w:rsidRPr="00904F88" w:rsidRDefault="00DE5DC5" w:rsidP="00A97AF2">
      <w:pPr>
        <w:numPr>
          <w:ilvl w:val="0"/>
          <w:numId w:val="9"/>
        </w:numPr>
        <w:rPr>
          <w:lang w:val="es-ES"/>
        </w:rPr>
      </w:pPr>
      <w:r w:rsidRPr="00904F88">
        <w:rPr>
          <w:lang w:val="es-ES"/>
        </w:rPr>
        <w:t>Número de atributos id en el selector</w:t>
      </w:r>
    </w:p>
    <w:p w14:paraId="1666F0F3" w14:textId="77777777" w:rsidR="00DE5DC5" w:rsidRPr="00904F88" w:rsidRDefault="00DE5DC5" w:rsidP="00A97AF2">
      <w:pPr>
        <w:numPr>
          <w:ilvl w:val="0"/>
          <w:numId w:val="9"/>
        </w:numPr>
        <w:rPr>
          <w:lang w:val="es-ES"/>
        </w:rPr>
      </w:pPr>
      <w:r w:rsidRPr="00904F88">
        <w:rPr>
          <w:lang w:val="es-ES"/>
        </w:rPr>
        <w:t>Número de otros atributos y pseudo-clases en el selector (los pseudo-elementos se ignoran)</w:t>
      </w:r>
    </w:p>
    <w:p w14:paraId="0636527B" w14:textId="77777777" w:rsidR="00DE5DC5" w:rsidRPr="00904F88" w:rsidRDefault="00DE5DC5" w:rsidP="00A97AF2">
      <w:pPr>
        <w:numPr>
          <w:ilvl w:val="0"/>
          <w:numId w:val="9"/>
        </w:numPr>
        <w:rPr>
          <w:lang w:val="es-ES"/>
        </w:rPr>
      </w:pPr>
      <w:r w:rsidRPr="00904F88">
        <w:rPr>
          <w:lang w:val="es-ES"/>
        </w:rPr>
        <w:t>Número de elementos en el selector</w:t>
      </w:r>
    </w:p>
    <w:p w14:paraId="6D06E5A3" w14:textId="77777777" w:rsidR="00DE5DC5" w:rsidRPr="00904F88" w:rsidRDefault="00DE5DC5" w:rsidP="00A97AF2">
      <w:pPr>
        <w:numPr>
          <w:ilvl w:val="0"/>
          <w:numId w:val="9"/>
        </w:numPr>
        <w:rPr>
          <w:lang w:val="es-ES"/>
        </w:rPr>
      </w:pPr>
      <w:r w:rsidRPr="00904F88">
        <w:rPr>
          <w:lang w:val="es-ES"/>
        </w:rPr>
        <w:t>Posición en la hoja de estilo</w:t>
      </w:r>
    </w:p>
    <w:p w14:paraId="3CA49DD1" w14:textId="77777777" w:rsidR="00DE5DC5" w:rsidRPr="00904F88" w:rsidRDefault="00DE5DC5" w:rsidP="00DE5DC5">
      <w:pPr>
        <w:rPr>
          <w:lang w:val="es-ES"/>
        </w:rPr>
      </w:pPr>
      <w:r w:rsidRPr="00904F88">
        <w:rPr>
          <w:lang w:val="es-ES"/>
        </w:rPr>
        <w:t>Estos criterios se aplican en orden, es decir, primero se comparan el número de atributos id de cada selector. Si un selector tiene más que el otro, se aplica esa regla, si el número es el mismo, entonces se calcula el segundo criterio (número de otros atributos y pseudo-clases). Y así sucesivamente.</w:t>
      </w:r>
    </w:p>
    <w:p w14:paraId="124741A8" w14:textId="669A923B" w:rsidR="00DE5DC5" w:rsidRPr="00904F88" w:rsidRDefault="00DE5DC5" w:rsidP="00DE5DC5">
      <w:pPr>
        <w:rPr>
          <w:lang w:val="es-ES"/>
        </w:rPr>
      </w:pPr>
      <w:r w:rsidRPr="00904F88">
        <w:rPr>
          <w:lang w:val="es-ES"/>
        </w:rPr>
        <w:t>A continuación</w:t>
      </w:r>
      <w:r w:rsidR="001A38C0" w:rsidRPr="00904F88">
        <w:rPr>
          <w:lang w:val="es-ES"/>
        </w:rPr>
        <w:t>,</w:t>
      </w:r>
      <w:r w:rsidRPr="00904F88">
        <w:rPr>
          <w:lang w:val="es-ES"/>
        </w:rPr>
        <w:t xml:space="preserve"> se muestran varios ejemplos de aplicación de estas reglas</w:t>
      </w:r>
    </w:p>
    <w:p w14:paraId="73F93BD5" w14:textId="77777777" w:rsidR="00832667" w:rsidRPr="00904F88" w:rsidRDefault="00832667" w:rsidP="00832667">
      <w:pPr>
        <w:rPr>
          <w:lang w:val="es-ES"/>
        </w:rPr>
      </w:pPr>
    </w:p>
    <w:p w14:paraId="7258A774"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E1D0FE4"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BF77651"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82EF1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D1C4F1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213865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Número de atributos id en el selector (1).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2168989"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5A707E4"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3E6755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p#nuevo</w:t>
      </w:r>
      <w:r w:rsidRPr="00904F88">
        <w:rPr>
          <w:rFonts w:ascii="Consolas" w:hAnsi="Consolas"/>
          <w:color w:val="D4D4D4"/>
          <w:sz w:val="21"/>
          <w:szCs w:val="21"/>
          <w:lang w:val="es-ES"/>
        </w:rPr>
        <w:t xml:space="preserve"> {</w:t>
      </w:r>
    </w:p>
    <w:p w14:paraId="6B31722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2F66996"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23D8AB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FF658C"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39E7883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0262B14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F38BDB4"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D256F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div#viejo</w:t>
      </w:r>
      <w:r w:rsidRPr="00904F88">
        <w:rPr>
          <w:rFonts w:ascii="Consolas" w:hAnsi="Consolas"/>
          <w:color w:val="D4D4D4"/>
          <w:sz w:val="21"/>
          <w:szCs w:val="21"/>
          <w:lang w:val="es-ES"/>
        </w:rPr>
        <w:t xml:space="preserve"> {</w:t>
      </w:r>
    </w:p>
    <w:p w14:paraId="46602C62"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72938AD5"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2142086A"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7D4987D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8EE6D2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DE1D73"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span#nuevo</w:t>
      </w:r>
      <w:r w:rsidRPr="00904F88">
        <w:rPr>
          <w:rFonts w:ascii="Consolas" w:hAnsi="Consolas"/>
          <w:color w:val="D4D4D4"/>
          <w:sz w:val="21"/>
          <w:szCs w:val="21"/>
          <w:lang w:val="es-ES"/>
        </w:rPr>
        <w:t xml:space="preserve"> {</w:t>
      </w:r>
    </w:p>
    <w:p w14:paraId="0D1CAC08"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20006DEC"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B85C75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3DD8F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div#viejo</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span#nuevo</w:t>
      </w:r>
      <w:r w:rsidRPr="00904F88">
        <w:rPr>
          <w:rFonts w:ascii="Consolas" w:hAnsi="Consolas"/>
          <w:color w:val="D4D4D4"/>
          <w:sz w:val="21"/>
          <w:szCs w:val="21"/>
          <w:lang w:val="es-ES"/>
        </w:rPr>
        <w:t xml:space="preserve"> {</w:t>
      </w:r>
    </w:p>
    <w:p w14:paraId="6DB9F6B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w:t>
      </w:r>
    </w:p>
    <w:p w14:paraId="123B9D89"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17416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34BB79"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108ED7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8BE121"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748671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atributo id "nuevo"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FA878E3"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325C87"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sin atributo </w:t>
      </w:r>
      <w:proofErr w:type="gramStart"/>
      <w:r w:rsidRPr="00904F88">
        <w:rPr>
          <w:rFonts w:ascii="Consolas" w:hAnsi="Consolas"/>
          <w:color w:val="CCCCCC"/>
          <w:sz w:val="21"/>
          <w:szCs w:val="21"/>
          <w:lang w:val="es-ES"/>
        </w:rPr>
        <w:t>id.</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0148C7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5EBBE0"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"viejo"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Dios premia a los justos de corazon</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05A751E"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atributo id "nuevo"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494BB360"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"viejo"</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"nuevo"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atributo id "viejo" id "nuevo" se aplica la regla con mas elementos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82D3B8B"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52433F"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0EABC8D"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504006" w14:textId="77777777" w:rsidR="008B1C87" w:rsidRPr="00904F88" w:rsidRDefault="008B1C87" w:rsidP="008B1C8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C0796F" w14:textId="77777777" w:rsidR="00832667" w:rsidRPr="00904F88" w:rsidRDefault="00832667" w:rsidP="0039717B">
      <w:pPr>
        <w:rPr>
          <w:lang w:val="es-ES"/>
        </w:rPr>
      </w:pPr>
    </w:p>
    <w:p w14:paraId="195ECE1D" w14:textId="5B326C31" w:rsidR="003D5E42" w:rsidRPr="00904F88" w:rsidRDefault="00CA1160" w:rsidP="008E1BFF">
      <w:pPr>
        <w:rPr>
          <w:lang w:val="es-ES"/>
        </w:rPr>
      </w:pPr>
      <w:r w:rsidRPr="00904F88">
        <w:rPr>
          <w:noProof/>
          <w:lang w:val="es-ES"/>
        </w:rPr>
        <w:drawing>
          <wp:inline distT="0" distB="0" distL="0" distR="0" wp14:anchorId="386D84B8" wp14:editId="52C60CB4">
            <wp:extent cx="6300470" cy="2286635"/>
            <wp:effectExtent l="0" t="0" r="5080" b="0"/>
            <wp:docPr id="7241948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4820" name="Imagen 1" descr="Tabla&#10;&#10;El contenido generado por IA puede ser incorrecto."/>
                    <pic:cNvPicPr/>
                  </pic:nvPicPr>
                  <pic:blipFill>
                    <a:blip r:embed="rId37"/>
                    <a:stretch>
                      <a:fillRect/>
                    </a:stretch>
                  </pic:blipFill>
                  <pic:spPr>
                    <a:xfrm>
                      <a:off x="0" y="0"/>
                      <a:ext cx="6300470" cy="2286635"/>
                    </a:xfrm>
                    <a:prstGeom prst="rect">
                      <a:avLst/>
                    </a:prstGeom>
                  </pic:spPr>
                </pic:pic>
              </a:graphicData>
            </a:graphic>
          </wp:inline>
        </w:drawing>
      </w:r>
    </w:p>
    <w:p w14:paraId="005BA9F3" w14:textId="77777777" w:rsidR="00A066E3" w:rsidRPr="00904F88" w:rsidRDefault="00A066E3" w:rsidP="008E1BFF">
      <w:pPr>
        <w:rPr>
          <w:lang w:val="es-ES"/>
        </w:rPr>
      </w:pPr>
    </w:p>
    <w:p w14:paraId="4F1AAE29" w14:textId="142CDCD8" w:rsidR="00A066E3" w:rsidRPr="00904F88" w:rsidRDefault="001A44F2" w:rsidP="008E1BFF">
      <w:pPr>
        <w:rPr>
          <w:lang w:val="es-ES"/>
        </w:rPr>
      </w:pPr>
      <w:r w:rsidRPr="00904F88">
        <w:rPr>
          <w:lang w:val="es-ES"/>
        </w:rPr>
        <w:t>Para mas ejemplos de este tipo podéis visitar el enlace:</w:t>
      </w:r>
    </w:p>
    <w:p w14:paraId="44C67E12" w14:textId="77777777" w:rsidR="001A44F2" w:rsidRPr="00904F88" w:rsidRDefault="001A44F2" w:rsidP="008E1BFF">
      <w:pPr>
        <w:rPr>
          <w:lang w:val="es-ES"/>
        </w:rPr>
      </w:pPr>
    </w:p>
    <w:p w14:paraId="48DE8223" w14:textId="49801CA1" w:rsidR="001A44F2" w:rsidRPr="00904F88" w:rsidRDefault="001A44F2" w:rsidP="008E1BFF">
      <w:pPr>
        <w:rPr>
          <w:lang w:val="es-ES"/>
        </w:rPr>
      </w:pPr>
      <w:hyperlink r:id="rId38" w:history="1">
        <w:r w:rsidRPr="00904F88">
          <w:rPr>
            <w:rStyle w:val="Hipervnculo"/>
            <w:lang w:val="es-ES"/>
          </w:rPr>
          <w:t>https://www.mclibre.org/consultar/htmlcss/css/css-cascada.html</w:t>
        </w:r>
      </w:hyperlink>
    </w:p>
    <w:p w14:paraId="50F3A298" w14:textId="77777777" w:rsidR="001A44F2" w:rsidRPr="00904F88" w:rsidRDefault="001A44F2" w:rsidP="008E1BFF">
      <w:pPr>
        <w:rPr>
          <w:lang w:val="es-ES"/>
        </w:rPr>
      </w:pPr>
    </w:p>
    <w:p w14:paraId="33BCC207" w14:textId="77777777" w:rsidR="00FD3728" w:rsidRPr="00904F88" w:rsidRDefault="00FD3728" w:rsidP="008E1BFF">
      <w:pPr>
        <w:rPr>
          <w:lang w:val="es-ES"/>
        </w:rPr>
      </w:pPr>
    </w:p>
    <w:p w14:paraId="20AB5A34" w14:textId="77777777" w:rsidR="009E3C40" w:rsidRPr="00904F88" w:rsidRDefault="009E3C40" w:rsidP="009E3C40">
      <w:pPr>
        <w:pStyle w:val="Ttulo1"/>
        <w:rPr>
          <w:sz w:val="48"/>
          <w:szCs w:val="48"/>
          <w:lang w:val="es-ES"/>
        </w:rPr>
      </w:pPr>
      <w:bookmarkStart w:id="27" w:name="_Toc210637377"/>
      <w:r w:rsidRPr="00904F88">
        <w:rPr>
          <w:lang w:val="es-ES"/>
        </w:rPr>
        <w:t>CSS: Distancias y tamaños</w:t>
      </w:r>
      <w:bookmarkEnd w:id="27"/>
    </w:p>
    <w:p w14:paraId="0DB60473" w14:textId="77777777" w:rsidR="00FD3728" w:rsidRPr="00904F88" w:rsidRDefault="00FD3728" w:rsidP="008E1BFF">
      <w:pPr>
        <w:rPr>
          <w:lang w:val="es-ES"/>
        </w:rPr>
      </w:pPr>
    </w:p>
    <w:p w14:paraId="44EC95DA" w14:textId="2E08149F" w:rsidR="00FD3728" w:rsidRPr="00904F88" w:rsidRDefault="00FD3728" w:rsidP="00FD3728">
      <w:pPr>
        <w:rPr>
          <w:lang w:val="es-ES"/>
        </w:rPr>
      </w:pPr>
      <w:r w:rsidRPr="00904F88">
        <w:rPr>
          <w:lang w:val="es-ES"/>
        </w:rPr>
        <w:t xml:space="preserve">En </w:t>
      </w:r>
      <w:r w:rsidR="001C2AE1" w:rsidRPr="00904F88">
        <w:rPr>
          <w:lang w:val="es-ES"/>
        </w:rPr>
        <w:t>este apartado</w:t>
      </w:r>
      <w:r w:rsidRPr="00904F88">
        <w:rPr>
          <w:lang w:val="es-ES"/>
        </w:rPr>
        <w:t xml:space="preserve"> se comenta las unidades de distancia definidas en la futura recomendación CSS Values and Units Module Level 3. Aunque actualmente (febrero de 2025) esta recomendación no está formalmente aprobada, se considera parte de la definición oficial de CSS en CSS Snapshot 2024.</w:t>
      </w:r>
    </w:p>
    <w:p w14:paraId="433D9A45" w14:textId="77777777" w:rsidR="00FD3728" w:rsidRPr="00904F88" w:rsidRDefault="00FD3728" w:rsidP="009E3C40">
      <w:pPr>
        <w:rPr>
          <w:b/>
          <w:bCs/>
          <w:u w:val="single"/>
          <w:lang w:val="es-ES"/>
        </w:rPr>
      </w:pPr>
      <w:r w:rsidRPr="00904F88">
        <w:rPr>
          <w:b/>
          <w:bCs/>
          <w:u w:val="single"/>
          <w:lang w:val="es-ES"/>
        </w:rPr>
        <w:t>Unidades de distancias y tamaños</w:t>
      </w:r>
    </w:p>
    <w:p w14:paraId="2D542D3F" w14:textId="77777777" w:rsidR="00FD3728" w:rsidRPr="00904F88" w:rsidRDefault="00FD3728" w:rsidP="00FD3728">
      <w:pPr>
        <w:rPr>
          <w:lang w:val="es-ES"/>
        </w:rPr>
      </w:pPr>
      <w:r w:rsidRPr="00904F88">
        <w:rPr>
          <w:lang w:val="es-ES"/>
        </w:rPr>
        <w:t>En una página web o en una hoja de estilo se pueden definir las distancias o tamaños como porcentajes o como valores numéricos (absolutos o relativos).</w:t>
      </w:r>
    </w:p>
    <w:p w14:paraId="11589E1C" w14:textId="77777777" w:rsidR="00FD3728" w:rsidRPr="00904F88" w:rsidRDefault="00FD3728" w:rsidP="00A97AF2">
      <w:pPr>
        <w:numPr>
          <w:ilvl w:val="0"/>
          <w:numId w:val="10"/>
        </w:numPr>
        <w:rPr>
          <w:lang w:val="es-ES"/>
        </w:rPr>
      </w:pPr>
      <w:r w:rsidRPr="00904F88">
        <w:rPr>
          <w:lang w:val="es-ES"/>
        </w:rPr>
        <w:t>los porcentajes se escriben con el símbolo de porcentaje pegado al valor numérico (sin espacio entre ellos). Por ejemplo, 100%, 50%, etc.</w:t>
      </w:r>
    </w:p>
    <w:p w14:paraId="0FB651F2" w14:textId="77777777" w:rsidR="00FD3728" w:rsidRPr="00904F88" w:rsidRDefault="00FD3728" w:rsidP="00A97AF2">
      <w:pPr>
        <w:numPr>
          <w:ilvl w:val="0"/>
          <w:numId w:val="10"/>
        </w:numPr>
        <w:rPr>
          <w:lang w:val="es-ES"/>
        </w:rPr>
      </w:pPr>
      <w:r w:rsidRPr="00904F88">
        <w:rPr>
          <w:lang w:val="es-ES"/>
        </w:rPr>
        <w:t>los valores numéricos pueden ser positivos o negativos, enteros o decimales (utilizando el punto como separador de las partes entera y decimal). Las unidades deben ir pegadas a los valores numéricos (sin espacio entre ellos). Por ejemplo, 10px, 0.5cm, -10pt, etc.</w:t>
      </w:r>
    </w:p>
    <w:p w14:paraId="6072661D" w14:textId="77777777" w:rsidR="00FD3728" w:rsidRPr="00904F88" w:rsidRDefault="00FD3728" w:rsidP="00A97AF2">
      <w:pPr>
        <w:numPr>
          <w:ilvl w:val="0"/>
          <w:numId w:val="10"/>
        </w:numPr>
        <w:rPr>
          <w:lang w:val="es-ES"/>
        </w:rPr>
      </w:pPr>
      <w:r w:rsidRPr="00904F88">
        <w:rPr>
          <w:lang w:val="es-ES"/>
        </w:rPr>
        <w:t>cuando el valor es cero, se aconseja no escribir la unidad (por ejemplo, escribir 0 en vez de 0px)</w:t>
      </w:r>
    </w:p>
    <w:p w14:paraId="1FC43F07" w14:textId="77777777" w:rsidR="00FD3728" w:rsidRPr="00904F88" w:rsidRDefault="00FD3728" w:rsidP="00FD3728">
      <w:pPr>
        <w:rPr>
          <w:lang w:val="es-ES"/>
        </w:rPr>
      </w:pPr>
      <w:r w:rsidRPr="00904F88">
        <w:rPr>
          <w:lang w:val="es-ES"/>
        </w:rPr>
        <w:t>Las unidades relativas definidas respecto al tipo de letra son:</w:t>
      </w:r>
    </w:p>
    <w:p w14:paraId="46B2B6E0" w14:textId="77777777" w:rsidR="00FD3728" w:rsidRPr="00904F88" w:rsidRDefault="00FD3728" w:rsidP="00A97AF2">
      <w:pPr>
        <w:numPr>
          <w:ilvl w:val="0"/>
          <w:numId w:val="11"/>
        </w:numPr>
        <w:rPr>
          <w:lang w:val="es-ES"/>
        </w:rPr>
      </w:pPr>
      <w:r w:rsidRPr="00904F88">
        <w:rPr>
          <w:lang w:val="es-ES"/>
        </w:rPr>
        <w:t>em: el tamaño de fuente del elemento contenedor</w:t>
      </w:r>
    </w:p>
    <w:p w14:paraId="511E8637" w14:textId="77777777" w:rsidR="00FD3728" w:rsidRPr="00904F88" w:rsidRDefault="00FD3728" w:rsidP="00A97AF2">
      <w:pPr>
        <w:numPr>
          <w:ilvl w:val="0"/>
          <w:numId w:val="11"/>
        </w:numPr>
        <w:rPr>
          <w:lang w:val="es-ES"/>
        </w:rPr>
      </w:pPr>
      <w:r w:rsidRPr="00904F88">
        <w:rPr>
          <w:lang w:val="es-ES"/>
        </w:rPr>
        <w:t>ex: la altura de la letra x de la fuente del elemento contenedor</w:t>
      </w:r>
    </w:p>
    <w:p w14:paraId="1B0FD9D4" w14:textId="77777777" w:rsidR="00FD3728" w:rsidRPr="00904F88" w:rsidRDefault="00FD3728" w:rsidP="00A97AF2">
      <w:pPr>
        <w:numPr>
          <w:ilvl w:val="0"/>
          <w:numId w:val="11"/>
        </w:numPr>
        <w:rPr>
          <w:lang w:val="es-ES"/>
        </w:rPr>
      </w:pPr>
      <w:r w:rsidRPr="00904F88">
        <w:rPr>
          <w:lang w:val="es-ES"/>
        </w:rPr>
        <w:t>ch: la altura de la cifra 0 (cero) de la fuente del elemento contenedor</w:t>
      </w:r>
    </w:p>
    <w:p w14:paraId="4A24586E" w14:textId="77777777" w:rsidR="00FD3728" w:rsidRPr="00904F88" w:rsidRDefault="00FD3728" w:rsidP="00A97AF2">
      <w:pPr>
        <w:numPr>
          <w:ilvl w:val="0"/>
          <w:numId w:val="11"/>
        </w:numPr>
        <w:rPr>
          <w:lang w:val="es-ES"/>
        </w:rPr>
      </w:pPr>
      <w:r w:rsidRPr="00904F88">
        <w:rPr>
          <w:lang w:val="es-ES"/>
        </w:rPr>
        <w:t>rem: el tamaño de la fuente del elemento raíz de la página</w:t>
      </w:r>
    </w:p>
    <w:p w14:paraId="6F615990" w14:textId="77777777" w:rsidR="00FD3728" w:rsidRPr="00904F88" w:rsidRDefault="00FD3728" w:rsidP="00FD3728">
      <w:pPr>
        <w:rPr>
          <w:lang w:val="es-ES"/>
        </w:rPr>
      </w:pPr>
      <w:r w:rsidRPr="00904F88">
        <w:rPr>
          <w:lang w:val="es-ES"/>
        </w:rPr>
        <w:t>En la práctica, las unidades relativas más utilizadas son em y rem.</w:t>
      </w:r>
    </w:p>
    <w:p w14:paraId="04B5CED8" w14:textId="77777777" w:rsidR="00FD3728" w:rsidRPr="00904F88" w:rsidRDefault="00FD3728" w:rsidP="00FD3728">
      <w:pPr>
        <w:rPr>
          <w:lang w:val="es-ES"/>
        </w:rPr>
      </w:pPr>
      <w:r w:rsidRPr="00904F88">
        <w:rPr>
          <w:lang w:val="es-ES"/>
        </w:rPr>
        <w:t>Las unidades relativas definidas respecto a la pantalla son:</w:t>
      </w:r>
    </w:p>
    <w:p w14:paraId="4DCCECBD" w14:textId="77777777" w:rsidR="00FD3728" w:rsidRPr="00904F88" w:rsidRDefault="00FD3728" w:rsidP="00A97AF2">
      <w:pPr>
        <w:numPr>
          <w:ilvl w:val="0"/>
          <w:numId w:val="12"/>
        </w:numPr>
        <w:rPr>
          <w:lang w:val="es-ES"/>
        </w:rPr>
      </w:pPr>
      <w:r w:rsidRPr="00904F88">
        <w:rPr>
          <w:lang w:val="es-ES"/>
        </w:rPr>
        <w:t>vw: el 1% del ancho de la ventana (sin contar bordes, pestañas barras de desplazamiento, etc.)</w:t>
      </w:r>
    </w:p>
    <w:p w14:paraId="49A2F84F" w14:textId="77777777" w:rsidR="00FD3728" w:rsidRPr="00904F88" w:rsidRDefault="00FD3728" w:rsidP="00A97AF2">
      <w:pPr>
        <w:numPr>
          <w:ilvl w:val="0"/>
          <w:numId w:val="12"/>
        </w:numPr>
        <w:rPr>
          <w:lang w:val="es-ES"/>
        </w:rPr>
      </w:pPr>
      <w:r w:rsidRPr="00904F88">
        <w:rPr>
          <w:lang w:val="es-ES"/>
        </w:rPr>
        <w:t>vh: el 1% del alto de ventana (sin contar bordes, pestañas barras de desplazamiento, etc.)</w:t>
      </w:r>
    </w:p>
    <w:p w14:paraId="0C1CCCE3" w14:textId="77777777" w:rsidR="00FD3728" w:rsidRPr="00904F88" w:rsidRDefault="00FD3728" w:rsidP="00A97AF2">
      <w:pPr>
        <w:numPr>
          <w:ilvl w:val="0"/>
          <w:numId w:val="12"/>
        </w:numPr>
        <w:rPr>
          <w:lang w:val="es-ES"/>
        </w:rPr>
      </w:pPr>
      <w:r w:rsidRPr="00904F88">
        <w:rPr>
          <w:lang w:val="es-ES"/>
        </w:rPr>
        <w:t>vmin: el menor de los tamaños vw y vh</w:t>
      </w:r>
    </w:p>
    <w:p w14:paraId="47ECE04E" w14:textId="77777777" w:rsidR="00FD3728" w:rsidRPr="00904F88" w:rsidRDefault="00FD3728" w:rsidP="00A97AF2">
      <w:pPr>
        <w:numPr>
          <w:ilvl w:val="0"/>
          <w:numId w:val="12"/>
        </w:numPr>
        <w:rPr>
          <w:lang w:val="es-ES"/>
        </w:rPr>
      </w:pPr>
      <w:r w:rsidRPr="00904F88">
        <w:rPr>
          <w:lang w:val="es-ES"/>
        </w:rPr>
        <w:t>vmax: el mayor de los tamaños vw y vh</w:t>
      </w:r>
    </w:p>
    <w:p w14:paraId="6565E0E2" w14:textId="77777777" w:rsidR="00FD3728" w:rsidRPr="00904F88" w:rsidRDefault="00FD3728" w:rsidP="00FD3728">
      <w:pPr>
        <w:rPr>
          <w:lang w:val="es-ES"/>
        </w:rPr>
      </w:pPr>
      <w:r w:rsidRPr="00904F88">
        <w:rPr>
          <w:lang w:val="es-ES"/>
        </w:rPr>
        <w:t>Las unidades absolutas disponibles son:</w:t>
      </w:r>
    </w:p>
    <w:p w14:paraId="1071220F" w14:textId="77777777" w:rsidR="00FD3728" w:rsidRPr="00904F88" w:rsidRDefault="00FD3728" w:rsidP="00A97AF2">
      <w:pPr>
        <w:numPr>
          <w:ilvl w:val="0"/>
          <w:numId w:val="13"/>
        </w:numPr>
        <w:rPr>
          <w:lang w:val="es-ES"/>
        </w:rPr>
      </w:pPr>
      <w:r w:rsidRPr="00904F88">
        <w:rPr>
          <w:lang w:val="es-ES"/>
        </w:rPr>
        <w:t>px: píxeles, la 96ava parte de una pulgada (96 px = 1in = 2.54cm)</w:t>
      </w:r>
    </w:p>
    <w:p w14:paraId="5F3458C3" w14:textId="77777777" w:rsidR="00FD3728" w:rsidRPr="00904F88" w:rsidRDefault="00FD3728" w:rsidP="00A97AF2">
      <w:pPr>
        <w:numPr>
          <w:ilvl w:val="0"/>
          <w:numId w:val="13"/>
        </w:numPr>
        <w:rPr>
          <w:lang w:val="es-ES"/>
        </w:rPr>
      </w:pPr>
      <w:r w:rsidRPr="00904F88">
        <w:rPr>
          <w:lang w:val="es-ES"/>
        </w:rPr>
        <w:t>cm: centímetros</w:t>
      </w:r>
    </w:p>
    <w:p w14:paraId="763E1D55" w14:textId="77777777" w:rsidR="00FD3728" w:rsidRPr="00904F88" w:rsidRDefault="00FD3728" w:rsidP="00A97AF2">
      <w:pPr>
        <w:numPr>
          <w:ilvl w:val="0"/>
          <w:numId w:val="13"/>
        </w:numPr>
        <w:rPr>
          <w:lang w:val="es-ES"/>
        </w:rPr>
      </w:pPr>
      <w:r w:rsidRPr="00904F88">
        <w:rPr>
          <w:lang w:val="es-ES"/>
        </w:rPr>
        <w:t>mm: milímetros</w:t>
      </w:r>
    </w:p>
    <w:p w14:paraId="47F846AE" w14:textId="77777777" w:rsidR="00FD3728" w:rsidRPr="00904F88" w:rsidRDefault="00FD3728" w:rsidP="00A97AF2">
      <w:pPr>
        <w:numPr>
          <w:ilvl w:val="0"/>
          <w:numId w:val="13"/>
        </w:numPr>
        <w:rPr>
          <w:lang w:val="es-ES"/>
        </w:rPr>
      </w:pPr>
      <w:r w:rsidRPr="00904F88">
        <w:rPr>
          <w:lang w:val="es-ES"/>
        </w:rPr>
        <w:t>Q: cuartos de milímetros</w:t>
      </w:r>
    </w:p>
    <w:p w14:paraId="1ABC6458" w14:textId="77777777" w:rsidR="00FD3728" w:rsidRPr="00904F88" w:rsidRDefault="00FD3728" w:rsidP="00A97AF2">
      <w:pPr>
        <w:numPr>
          <w:ilvl w:val="0"/>
          <w:numId w:val="13"/>
        </w:numPr>
        <w:rPr>
          <w:lang w:val="es-ES"/>
        </w:rPr>
      </w:pPr>
      <w:r w:rsidRPr="00904F88">
        <w:rPr>
          <w:lang w:val="es-ES"/>
        </w:rPr>
        <w:t>in: pulgadas (1in = 2.54cm = 25.4mm)</w:t>
      </w:r>
    </w:p>
    <w:p w14:paraId="4862435C" w14:textId="77777777" w:rsidR="00FD3728" w:rsidRPr="00904F88" w:rsidRDefault="00FD3728" w:rsidP="00A97AF2">
      <w:pPr>
        <w:numPr>
          <w:ilvl w:val="0"/>
          <w:numId w:val="13"/>
        </w:numPr>
        <w:rPr>
          <w:lang w:val="es-ES"/>
        </w:rPr>
      </w:pPr>
      <w:r w:rsidRPr="00904F88">
        <w:rPr>
          <w:lang w:val="es-ES"/>
        </w:rPr>
        <w:t>pc: picas, la sexta parte de una pulgada (1in = 6pc)</w:t>
      </w:r>
    </w:p>
    <w:p w14:paraId="7CBEED85" w14:textId="77777777" w:rsidR="00FD3728" w:rsidRPr="00904F88" w:rsidRDefault="00FD3728" w:rsidP="00A97AF2">
      <w:pPr>
        <w:numPr>
          <w:ilvl w:val="0"/>
          <w:numId w:val="13"/>
        </w:numPr>
        <w:rPr>
          <w:lang w:val="es-ES"/>
        </w:rPr>
      </w:pPr>
      <w:r w:rsidRPr="00904F88">
        <w:rPr>
          <w:lang w:val="es-ES"/>
        </w:rPr>
        <w:t>pt: puntos, la doceava parte de una pica, es decir, la 72ava parte de una pulgada (1in = 6pc = 72pt)</w:t>
      </w:r>
    </w:p>
    <w:p w14:paraId="43AB03FF" w14:textId="77777777" w:rsidR="00FD3728" w:rsidRPr="00904F88" w:rsidRDefault="00FD3728" w:rsidP="00FD3728">
      <w:pPr>
        <w:rPr>
          <w:lang w:val="es-ES"/>
        </w:rPr>
      </w:pPr>
      <w:r w:rsidRPr="00904F88">
        <w:rPr>
          <w:lang w:val="es-ES"/>
        </w:rPr>
        <w:t>En la práctica, las unidades absolutas más utilizadas son px y pt.</w:t>
      </w:r>
    </w:p>
    <w:p w14:paraId="12C53112" w14:textId="77777777" w:rsidR="00FD3728" w:rsidRPr="00904F88" w:rsidRDefault="00FD3728" w:rsidP="009E3C40">
      <w:pPr>
        <w:rPr>
          <w:b/>
          <w:bCs/>
          <w:u w:val="single"/>
          <w:lang w:val="es-ES"/>
        </w:rPr>
      </w:pPr>
      <w:r w:rsidRPr="00904F88">
        <w:rPr>
          <w:b/>
          <w:bCs/>
          <w:u w:val="single"/>
          <w:lang w:val="es-ES"/>
        </w:rPr>
        <w:t>Unidades relativas</w:t>
      </w:r>
    </w:p>
    <w:p w14:paraId="31F83471" w14:textId="4F106336" w:rsidR="00FD3728" w:rsidRPr="00904F88" w:rsidRDefault="00FD3728" w:rsidP="00FD3728">
      <w:pPr>
        <w:rPr>
          <w:lang w:val="es-ES"/>
        </w:rPr>
      </w:pPr>
      <w:r w:rsidRPr="00904F88">
        <w:rPr>
          <w:lang w:val="es-ES"/>
        </w:rPr>
        <w:t xml:space="preserve">Entre </w:t>
      </w:r>
      <w:proofErr w:type="gramStart"/>
      <w:r w:rsidRPr="00904F88">
        <w:rPr>
          <w:lang w:val="es-ES"/>
        </w:rPr>
        <w:t>la unidades relativas</w:t>
      </w:r>
      <w:proofErr w:type="gramEnd"/>
      <w:r w:rsidRPr="00904F88">
        <w:rPr>
          <w:lang w:val="es-ES"/>
        </w:rPr>
        <w:t>, es necesario distinguir la unidad </w:t>
      </w:r>
      <w:r w:rsidR="003029DC" w:rsidRPr="00904F88">
        <w:rPr>
          <w:lang w:val="es-ES"/>
        </w:rPr>
        <w:t xml:space="preserve">em y </w:t>
      </w:r>
      <w:r w:rsidRPr="00904F88">
        <w:rPr>
          <w:lang w:val="es-ES"/>
        </w:rPr>
        <w:t>rem del resto de unidades relativas o de los porcentajes.</w:t>
      </w:r>
      <w:r w:rsidR="00D70285" w:rsidRPr="00904F88">
        <w:rPr>
          <w:lang w:val="es-ES"/>
        </w:rPr>
        <w:t xml:space="preserve"> Rem o em es el tamaño de letra por def</w:t>
      </w:r>
      <w:r w:rsidR="003029DC" w:rsidRPr="00904F88">
        <w:rPr>
          <w:lang w:val="es-ES"/>
        </w:rPr>
        <w:t xml:space="preserve">ecto para </w:t>
      </w:r>
      <w:proofErr w:type="gramStart"/>
      <w:r w:rsidR="003029DC" w:rsidRPr="00904F88">
        <w:rPr>
          <w:lang w:val="es-ES"/>
        </w:rPr>
        <w:t>el raíz</w:t>
      </w:r>
      <w:proofErr w:type="gramEnd"/>
      <w:r w:rsidR="003029DC" w:rsidRPr="00904F88">
        <w:rPr>
          <w:lang w:val="es-ES"/>
        </w:rPr>
        <w:t xml:space="preserve"> </w:t>
      </w:r>
      <w:r w:rsidR="00875934" w:rsidRPr="00904F88">
        <w:rPr>
          <w:lang w:val="es-ES"/>
        </w:rPr>
        <w:t>que se hereda al resto de elementos HTML si no se define un tamaño de letra con una unidad absoluta.</w:t>
      </w:r>
    </w:p>
    <w:p w14:paraId="1A008FAC" w14:textId="77777777" w:rsidR="00FD3728" w:rsidRPr="00904F88" w:rsidRDefault="00FD3728" w:rsidP="009E3C40">
      <w:pPr>
        <w:rPr>
          <w:b/>
          <w:bCs/>
          <w:u w:val="single"/>
          <w:lang w:val="es-ES"/>
        </w:rPr>
      </w:pPr>
      <w:r w:rsidRPr="00904F88">
        <w:rPr>
          <w:b/>
          <w:bCs/>
          <w:u w:val="single"/>
          <w:lang w:val="es-ES"/>
        </w:rPr>
        <w:t>Porcentajes %</w:t>
      </w:r>
    </w:p>
    <w:p w14:paraId="32D74E88" w14:textId="22411697" w:rsidR="00FD3728" w:rsidRPr="00904F88" w:rsidRDefault="00FD3728" w:rsidP="00FD3728">
      <w:pPr>
        <w:rPr>
          <w:lang w:val="es-ES"/>
        </w:rPr>
      </w:pPr>
      <w:r w:rsidRPr="00904F88">
        <w:rPr>
          <w:lang w:val="es-ES"/>
        </w:rPr>
        <w:t>Cuando se emplean porcentajes para expresar el tamaño del tipo de letra, los valores superiores a 100% significan una ampliación y los valores inferiores a 100% significan reducción.</w:t>
      </w:r>
    </w:p>
    <w:p w14:paraId="063F5272" w14:textId="77777777" w:rsidR="00FD3728" w:rsidRPr="00904F88" w:rsidRDefault="00FD3728" w:rsidP="008E1BFF">
      <w:pPr>
        <w:rPr>
          <w:lang w:val="es-ES"/>
        </w:rPr>
      </w:pPr>
    </w:p>
    <w:p w14:paraId="2F10F1F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81FE93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B421A27"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F20EB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E2BD72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2E8D3A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Porcentajes 4. Distancias y tamaños. CSS. Páginas web HTML y hojas de estilo CSS. Bartolomé Sintes Marco.</w:t>
      </w:r>
    </w:p>
    <w:p w14:paraId="590C45D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6E1493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BC193B9"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C4CFF84"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10F3469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FE7EE5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5FAE5CA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F24B06F"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91564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hr</w:t>
      </w:r>
      <w:r w:rsidRPr="00904F88">
        <w:rPr>
          <w:rFonts w:ascii="Consolas" w:hAnsi="Consolas"/>
          <w:color w:val="D4D4D4"/>
          <w:sz w:val="21"/>
          <w:szCs w:val="21"/>
          <w:lang w:val="es-ES"/>
        </w:rPr>
        <w:t xml:space="preserve"> {</w:t>
      </w:r>
    </w:p>
    <w:p w14:paraId="4BA7FEB1"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w:t>
      </w:r>
    </w:p>
    <w:p w14:paraId="06E2B3E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1D6CF4"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E9AF05"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section</w:t>
      </w:r>
      <w:r w:rsidRPr="00904F88">
        <w:rPr>
          <w:rFonts w:ascii="Consolas" w:hAnsi="Consolas"/>
          <w:color w:val="D4D4D4"/>
          <w:sz w:val="21"/>
          <w:szCs w:val="21"/>
          <w:lang w:val="es-ES"/>
        </w:rPr>
        <w:t xml:space="preserve"> {</w:t>
      </w:r>
    </w:p>
    <w:p w14:paraId="08EC3F9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w:t>
      </w:r>
    </w:p>
    <w:p w14:paraId="6A5139F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130%</w:t>
      </w:r>
      <w:r w:rsidRPr="00904F88">
        <w:rPr>
          <w:rFonts w:ascii="Consolas" w:hAnsi="Consolas"/>
          <w:color w:val="D4D4D4"/>
          <w:sz w:val="21"/>
          <w:szCs w:val="21"/>
          <w:lang w:val="es-ES"/>
        </w:rPr>
        <w:t>;</w:t>
      </w:r>
    </w:p>
    <w:p w14:paraId="492A4B1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blue</w:t>
      </w:r>
      <w:proofErr w:type="gramEnd"/>
      <w:r w:rsidRPr="00904F88">
        <w:rPr>
          <w:rFonts w:ascii="Consolas" w:hAnsi="Consolas"/>
          <w:color w:val="D4D4D4"/>
          <w:sz w:val="21"/>
          <w:szCs w:val="21"/>
          <w:lang w:val="es-ES"/>
        </w:rPr>
        <w:t>;</w:t>
      </w:r>
    </w:p>
    <w:p w14:paraId="76909E2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margin</w:t>
      </w:r>
      <w:r w:rsidRPr="00904F88">
        <w:rPr>
          <w:rFonts w:ascii="Consolas" w:hAnsi="Consolas"/>
          <w:color w:val="D4D4D4"/>
          <w:sz w:val="21"/>
          <w:szCs w:val="21"/>
          <w:lang w:val="es-ES"/>
        </w:rPr>
        <w:t>:</w:t>
      </w:r>
      <w:r w:rsidRPr="00904F88">
        <w:rPr>
          <w:rFonts w:ascii="Consolas" w:hAnsi="Consolas"/>
          <w:color w:val="CE9178"/>
          <w:sz w:val="21"/>
          <w:szCs w:val="21"/>
          <w:lang w:val="es-ES"/>
        </w:rPr>
        <w:t>auto</w:t>
      </w:r>
      <w:proofErr w:type="gramEnd"/>
      <w:r w:rsidRPr="00904F88">
        <w:rPr>
          <w:rFonts w:ascii="Consolas" w:hAnsi="Consolas"/>
          <w:color w:val="D4D4D4"/>
          <w:sz w:val="21"/>
          <w:szCs w:val="21"/>
          <w:lang w:val="es-ES"/>
        </w:rPr>
        <w:t>;</w:t>
      </w:r>
    </w:p>
    <w:p w14:paraId="2511343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dotted</w:t>
      </w:r>
      <w:r w:rsidRPr="00904F88">
        <w:rPr>
          <w:rFonts w:ascii="Consolas" w:hAnsi="Consolas"/>
          <w:color w:val="D4D4D4"/>
          <w:sz w:val="21"/>
          <w:szCs w:val="21"/>
          <w:lang w:val="es-ES"/>
        </w:rPr>
        <w:t>;</w:t>
      </w:r>
    </w:p>
    <w:p w14:paraId="200CCBD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5F5CBB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9594BB"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277B4EE"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564F6F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640A4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1EBDCE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Párrafo fuera de una </w:t>
      </w:r>
      <w:proofErr w:type="gramStart"/>
      <w:r w:rsidRPr="00904F88">
        <w:rPr>
          <w:rFonts w:ascii="Consolas" w:hAnsi="Consolas"/>
          <w:color w:val="CCCCCC"/>
          <w:sz w:val="21"/>
          <w:szCs w:val="21"/>
          <w:lang w:val="es-ES"/>
        </w:rPr>
        <w:t>división.</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08654D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71D4E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00C9F3"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Párrafo dentro de una </w:t>
      </w:r>
      <w:proofErr w:type="gramStart"/>
      <w:r w:rsidRPr="00904F88">
        <w:rPr>
          <w:rFonts w:ascii="Consolas" w:hAnsi="Consolas"/>
          <w:color w:val="CCCCCC"/>
          <w:sz w:val="21"/>
          <w:szCs w:val="21"/>
          <w:lang w:val="es-ES"/>
        </w:rPr>
        <w:t>división.</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7506609"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26763A6"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66C53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8A90775"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8FCE9F"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2F68FAA"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F247CD"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Párrafo dentro de una </w:t>
      </w:r>
      <w:proofErr w:type="gramStart"/>
      <w:r w:rsidRPr="00904F88">
        <w:rPr>
          <w:rFonts w:ascii="Consolas" w:hAnsi="Consolas"/>
          <w:color w:val="CCCCCC"/>
          <w:sz w:val="21"/>
          <w:szCs w:val="21"/>
          <w:lang w:val="es-ES"/>
        </w:rPr>
        <w:t>sección.</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4B92B2F"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EBA8E40"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5F027E8"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937D674"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2B24E9" w14:textId="77777777" w:rsidR="00740D16" w:rsidRPr="00904F88" w:rsidRDefault="00740D16" w:rsidP="00740D1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91B2E47" w14:textId="77777777" w:rsidR="00740D16" w:rsidRPr="00904F88" w:rsidRDefault="00740D16" w:rsidP="008E1BFF">
      <w:pPr>
        <w:rPr>
          <w:lang w:val="es-ES"/>
        </w:rPr>
      </w:pPr>
    </w:p>
    <w:p w14:paraId="1C1908A7" w14:textId="58AEE5B0" w:rsidR="00F712FF" w:rsidRPr="00904F88" w:rsidRDefault="00F712FF" w:rsidP="008E1BFF">
      <w:pPr>
        <w:rPr>
          <w:lang w:val="es-ES"/>
        </w:rPr>
      </w:pPr>
      <w:r w:rsidRPr="00904F88">
        <w:rPr>
          <w:lang w:val="es-ES"/>
        </w:rPr>
        <w:t>El resultado en el navegador sería como el siguiente:</w:t>
      </w:r>
    </w:p>
    <w:p w14:paraId="5E826AC4" w14:textId="77777777" w:rsidR="00F712FF" w:rsidRPr="00904F88" w:rsidRDefault="00F712FF" w:rsidP="008E1BFF">
      <w:pPr>
        <w:rPr>
          <w:lang w:val="es-ES"/>
        </w:rPr>
      </w:pPr>
    </w:p>
    <w:p w14:paraId="53B5A1CF" w14:textId="6B2BCEAF" w:rsidR="00F712FF" w:rsidRPr="00904F88" w:rsidRDefault="00F712FF" w:rsidP="008E1BFF">
      <w:pPr>
        <w:rPr>
          <w:lang w:val="es-ES"/>
        </w:rPr>
      </w:pPr>
      <w:r w:rsidRPr="00904F88">
        <w:rPr>
          <w:noProof/>
          <w:lang w:val="es-ES"/>
        </w:rPr>
        <w:drawing>
          <wp:inline distT="0" distB="0" distL="0" distR="0" wp14:anchorId="0AA4F70E" wp14:editId="38CCE99E">
            <wp:extent cx="6300470" cy="2336165"/>
            <wp:effectExtent l="0" t="0" r="5080" b="6985"/>
            <wp:docPr id="7361765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657" name="Imagen 1" descr="Imagen que contiene Interfaz de usuario gráfica&#10;&#10;El contenido generado por IA puede ser incorrecto."/>
                    <pic:cNvPicPr/>
                  </pic:nvPicPr>
                  <pic:blipFill>
                    <a:blip r:embed="rId39"/>
                    <a:stretch>
                      <a:fillRect/>
                    </a:stretch>
                  </pic:blipFill>
                  <pic:spPr>
                    <a:xfrm>
                      <a:off x="0" y="0"/>
                      <a:ext cx="6300470" cy="2336165"/>
                    </a:xfrm>
                    <a:prstGeom prst="rect">
                      <a:avLst/>
                    </a:prstGeom>
                  </pic:spPr>
                </pic:pic>
              </a:graphicData>
            </a:graphic>
          </wp:inline>
        </w:drawing>
      </w:r>
    </w:p>
    <w:p w14:paraId="68B5C9C5" w14:textId="77777777" w:rsidR="00F712FF" w:rsidRPr="00904F88" w:rsidRDefault="00F712FF" w:rsidP="008E1BFF">
      <w:pPr>
        <w:rPr>
          <w:lang w:val="es-ES"/>
        </w:rPr>
      </w:pPr>
    </w:p>
    <w:p w14:paraId="1A20E499" w14:textId="77777777" w:rsidR="00AF640A" w:rsidRPr="00904F88" w:rsidRDefault="00AF640A" w:rsidP="00AF640A">
      <w:pPr>
        <w:pStyle w:val="Ttulo2"/>
        <w:rPr>
          <w:lang w:val="es-ES"/>
        </w:rPr>
      </w:pPr>
      <w:bookmarkStart w:id="28" w:name="_Toc210637378"/>
      <w:r w:rsidRPr="00904F88">
        <w:rPr>
          <w:lang w:val="es-ES"/>
        </w:rPr>
        <w:t>Unidades relativas respecto al tipo de letra em, ex y ch</w:t>
      </w:r>
      <w:bookmarkEnd w:id="28"/>
    </w:p>
    <w:p w14:paraId="7AEE8C0F" w14:textId="13F4DC84" w:rsidR="00AF640A" w:rsidRPr="00904F88" w:rsidRDefault="00AF640A" w:rsidP="00AF640A">
      <w:pPr>
        <w:rPr>
          <w:lang w:val="es-ES"/>
        </w:rPr>
      </w:pPr>
    </w:p>
    <w:p w14:paraId="2C800A6B" w14:textId="77777777" w:rsidR="00AF640A" w:rsidRPr="00904F88" w:rsidRDefault="00AF640A" w:rsidP="00AF640A">
      <w:pPr>
        <w:rPr>
          <w:lang w:val="es-ES"/>
        </w:rPr>
      </w:pPr>
      <w:r w:rsidRPr="00904F88">
        <w:rPr>
          <w:lang w:val="es-ES"/>
        </w:rPr>
        <w:t>Las unidades relativas em, ex y ch permiten expresar el tamaño en función de la altura de un carácter:</w:t>
      </w:r>
    </w:p>
    <w:p w14:paraId="471C8529" w14:textId="77777777" w:rsidR="00AF640A" w:rsidRPr="00904F88" w:rsidRDefault="00AF640A" w:rsidP="00A97AF2">
      <w:pPr>
        <w:numPr>
          <w:ilvl w:val="0"/>
          <w:numId w:val="14"/>
        </w:numPr>
        <w:rPr>
          <w:lang w:val="es-ES"/>
        </w:rPr>
      </w:pPr>
      <w:r w:rsidRPr="00904F88">
        <w:rPr>
          <w:lang w:val="es-ES"/>
        </w:rPr>
        <w:t>em corresponde a la altura total del tipo de letra</w:t>
      </w:r>
    </w:p>
    <w:p w14:paraId="2C2D4B04" w14:textId="77777777" w:rsidR="00AF640A" w:rsidRPr="00904F88" w:rsidRDefault="00AF640A" w:rsidP="00A97AF2">
      <w:pPr>
        <w:numPr>
          <w:ilvl w:val="0"/>
          <w:numId w:val="14"/>
        </w:numPr>
        <w:rPr>
          <w:lang w:val="es-ES"/>
        </w:rPr>
      </w:pPr>
      <w:r w:rsidRPr="00904F88">
        <w:rPr>
          <w:lang w:val="es-ES"/>
        </w:rPr>
        <w:t>ex corresponde a la altura del carácter "x"</w:t>
      </w:r>
    </w:p>
    <w:p w14:paraId="60A3991D" w14:textId="77777777" w:rsidR="00AF640A" w:rsidRPr="00904F88" w:rsidRDefault="00AF640A" w:rsidP="00A97AF2">
      <w:pPr>
        <w:numPr>
          <w:ilvl w:val="0"/>
          <w:numId w:val="14"/>
        </w:numPr>
        <w:rPr>
          <w:lang w:val="es-ES"/>
        </w:rPr>
      </w:pPr>
      <w:r w:rsidRPr="00904F88">
        <w:rPr>
          <w:lang w:val="es-ES"/>
        </w:rPr>
        <w:t>ch corresponde a la altura del carácter "0"</w:t>
      </w:r>
    </w:p>
    <w:p w14:paraId="7F35E45E" w14:textId="77777777" w:rsidR="00AF640A" w:rsidRPr="00904F88" w:rsidRDefault="00AF640A" w:rsidP="00AF640A">
      <w:pPr>
        <w:rPr>
          <w:lang w:val="es-ES"/>
        </w:rPr>
      </w:pPr>
      <w:r w:rsidRPr="00904F88">
        <w:rPr>
          <w:lang w:val="es-ES"/>
        </w:rPr>
        <w:t>En el ejemplo siguiente, los párrafos tienen un borde con un grosor expresado en em, ex y ch.</w:t>
      </w:r>
    </w:p>
    <w:p w14:paraId="7EEDBF9D" w14:textId="77777777" w:rsidR="00AF640A" w:rsidRPr="00904F88" w:rsidRDefault="00AF640A" w:rsidP="00AF640A">
      <w:pPr>
        <w:rPr>
          <w:lang w:val="es-ES"/>
        </w:rPr>
      </w:pPr>
    </w:p>
    <w:p w14:paraId="118649C2" w14:textId="509762DD" w:rsidR="00AF640A" w:rsidRPr="00904F88" w:rsidRDefault="00AF640A" w:rsidP="00AF640A">
      <w:pPr>
        <w:rPr>
          <w:lang w:val="es-ES"/>
        </w:rPr>
      </w:pPr>
      <w:r w:rsidRPr="00904F88">
        <w:rPr>
          <w:lang w:val="es-ES"/>
        </w:rPr>
        <w:t>En estas unidades, el tamaño depende del tipo de letra que se esté utilizando. En los ejemplos siguientes, los párrafos tienen un borde con un grosor 1em. Como cada fuente tiene una altura total diferente, el grosor del borde es distinto en cada caso.</w:t>
      </w:r>
    </w:p>
    <w:p w14:paraId="24AC8B84" w14:textId="77777777" w:rsidR="00AF640A" w:rsidRPr="00904F88" w:rsidRDefault="00AF640A" w:rsidP="00AF640A">
      <w:pPr>
        <w:rPr>
          <w:lang w:val="es-ES"/>
        </w:rPr>
      </w:pPr>
    </w:p>
    <w:p w14:paraId="0DB82B03" w14:textId="77777777" w:rsidR="00AF640A" w:rsidRPr="00904F88" w:rsidRDefault="00AF640A" w:rsidP="00AF640A">
      <w:pPr>
        <w:rPr>
          <w:lang w:val="es-ES"/>
        </w:rPr>
      </w:pPr>
    </w:p>
    <w:p w14:paraId="23729139"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7D3A0E8C"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74CFEB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D42452"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8822AF8" w14:textId="33505559"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Unidades relativas 2. Distancias y tamaños</w:t>
      </w:r>
      <w:r w:rsidRPr="00904F88">
        <w:rPr>
          <w:rFonts w:ascii="Consolas" w:hAnsi="Consolas"/>
          <w:color w:val="808080"/>
          <w:sz w:val="21"/>
          <w:szCs w:val="21"/>
          <w:lang w:val="es-ES"/>
        </w:rPr>
        <w:t xml:space="preserve"> &lt;/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4B7230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0C72FC4"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480277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p.borde</w:t>
      </w:r>
      <w:proofErr w:type="gramEnd"/>
      <w:r w:rsidRPr="00904F88">
        <w:rPr>
          <w:rFonts w:ascii="Consolas" w:hAnsi="Consolas"/>
          <w:color w:val="D7BA7D"/>
          <w:sz w:val="21"/>
          <w:szCs w:val="21"/>
          <w:lang w:val="es-ES"/>
        </w:rPr>
        <w:t>-em-serif</w:t>
      </w:r>
      <w:r w:rsidRPr="00904F88">
        <w:rPr>
          <w:rFonts w:ascii="Consolas" w:hAnsi="Consolas"/>
          <w:color w:val="D4D4D4"/>
          <w:sz w:val="21"/>
          <w:szCs w:val="21"/>
          <w:lang w:val="es-ES"/>
        </w:rPr>
        <w:t xml:space="preserve"> {</w:t>
      </w:r>
    </w:p>
    <w:p w14:paraId="137752C8"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1em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3AF85DD"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serif</w:t>
      </w:r>
      <w:r w:rsidRPr="00904F88">
        <w:rPr>
          <w:rFonts w:ascii="Consolas" w:hAnsi="Consolas"/>
          <w:color w:val="D4D4D4"/>
          <w:sz w:val="21"/>
          <w:szCs w:val="21"/>
          <w:lang w:val="es-ES"/>
        </w:rPr>
        <w:t>;</w:t>
      </w:r>
    </w:p>
    <w:p w14:paraId="5FAF6CDD"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7F0449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84E4D9" w14:textId="77777777" w:rsidR="00AF640A" w:rsidRPr="009B20CB"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D7BA7D"/>
          <w:sz w:val="21"/>
          <w:szCs w:val="21"/>
        </w:rPr>
        <w:t>p.borde-em-sans-serif</w:t>
      </w:r>
      <w:r w:rsidRPr="009B20CB">
        <w:rPr>
          <w:rFonts w:ascii="Consolas" w:hAnsi="Consolas"/>
          <w:color w:val="D4D4D4"/>
          <w:sz w:val="21"/>
          <w:szCs w:val="21"/>
        </w:rPr>
        <w:t xml:space="preserve"> {</w:t>
      </w:r>
    </w:p>
    <w:p w14:paraId="104C19F3"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1em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28C2CD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66A0D200"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A5360C"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17415A"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p.borde</w:t>
      </w:r>
      <w:proofErr w:type="gramEnd"/>
      <w:r w:rsidRPr="00904F88">
        <w:rPr>
          <w:rFonts w:ascii="Consolas" w:hAnsi="Consolas"/>
          <w:color w:val="D7BA7D"/>
          <w:sz w:val="21"/>
          <w:szCs w:val="21"/>
          <w:lang w:val="es-ES"/>
        </w:rPr>
        <w:t>-em-monospace</w:t>
      </w:r>
      <w:r w:rsidRPr="00904F88">
        <w:rPr>
          <w:rFonts w:ascii="Consolas" w:hAnsi="Consolas"/>
          <w:color w:val="D4D4D4"/>
          <w:sz w:val="21"/>
          <w:szCs w:val="21"/>
          <w:lang w:val="es-ES"/>
        </w:rPr>
        <w:t xml:space="preserve"> {</w:t>
      </w:r>
    </w:p>
    <w:p w14:paraId="3232EF1D"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1em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70C0812"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539E80E4"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2C38951"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2779DC7"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1EC9B5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10EE84"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9B0C7B"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"borde-em-serif"</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03A8BF2"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17A4C5"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"borde-em-sans-serif"</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318FBF3"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865FB6"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"borde-em-monospace"</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borde de 1em de grosor (la altura total del tipo de letra</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E129911"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A86F3C0" w14:textId="77777777" w:rsidR="00AF640A" w:rsidRPr="00904F88" w:rsidRDefault="00AF640A" w:rsidP="00AF640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51F9AC3" w14:textId="77777777" w:rsidR="00AF640A" w:rsidRPr="00904F88" w:rsidRDefault="00AF640A" w:rsidP="00AF640A">
      <w:pPr>
        <w:rPr>
          <w:lang w:val="es-ES"/>
        </w:rPr>
      </w:pPr>
    </w:p>
    <w:p w14:paraId="2B3EE7D7" w14:textId="2FBF0E89" w:rsidR="00AF640A" w:rsidRPr="00904F88" w:rsidRDefault="00AF640A" w:rsidP="00AF640A">
      <w:pPr>
        <w:rPr>
          <w:lang w:val="es-ES"/>
        </w:rPr>
      </w:pPr>
      <w:r w:rsidRPr="00904F88">
        <w:rPr>
          <w:lang w:val="es-ES"/>
        </w:rPr>
        <w:t>El navegador muestra el siguiente resultado.</w:t>
      </w:r>
    </w:p>
    <w:p w14:paraId="6308DB20" w14:textId="0D82D7D1" w:rsidR="00AF640A" w:rsidRPr="00904F88" w:rsidRDefault="00AF640A" w:rsidP="00AF640A">
      <w:pPr>
        <w:rPr>
          <w:lang w:val="es-ES"/>
        </w:rPr>
      </w:pPr>
      <w:r w:rsidRPr="00904F88">
        <w:rPr>
          <w:noProof/>
          <w:lang w:val="es-ES"/>
        </w:rPr>
        <w:drawing>
          <wp:inline distT="0" distB="0" distL="0" distR="0" wp14:anchorId="6F9E27AB" wp14:editId="1F9888A8">
            <wp:extent cx="6300470" cy="1607185"/>
            <wp:effectExtent l="0" t="0" r="5080" b="0"/>
            <wp:docPr id="1192652081"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2081" name="Imagen 1" descr="Imagen que contiene Patrón de fondo&#10;&#10;El contenido generado por IA puede ser incorrecto."/>
                    <pic:cNvPicPr/>
                  </pic:nvPicPr>
                  <pic:blipFill>
                    <a:blip r:embed="rId40"/>
                    <a:stretch>
                      <a:fillRect/>
                    </a:stretch>
                  </pic:blipFill>
                  <pic:spPr>
                    <a:xfrm>
                      <a:off x="0" y="0"/>
                      <a:ext cx="6300470" cy="1607185"/>
                    </a:xfrm>
                    <a:prstGeom prst="rect">
                      <a:avLst/>
                    </a:prstGeom>
                  </pic:spPr>
                </pic:pic>
              </a:graphicData>
            </a:graphic>
          </wp:inline>
        </w:drawing>
      </w:r>
    </w:p>
    <w:p w14:paraId="5F54278F" w14:textId="1DA30202" w:rsidR="00AF640A" w:rsidRPr="00904F88" w:rsidRDefault="00152501" w:rsidP="00AF640A">
      <w:pPr>
        <w:rPr>
          <w:b/>
          <w:bCs/>
          <w:u w:val="single"/>
          <w:lang w:val="es-ES"/>
        </w:rPr>
      </w:pPr>
      <w:r w:rsidRPr="00904F88">
        <w:rPr>
          <w:b/>
          <w:bCs/>
          <w:u w:val="single"/>
          <w:lang w:val="es-ES"/>
        </w:rPr>
        <w:t>Unidad relativa em, rem</w:t>
      </w:r>
    </w:p>
    <w:p w14:paraId="25155845" w14:textId="74D567F3" w:rsidR="00AF640A" w:rsidRPr="00904F88" w:rsidRDefault="00AF640A" w:rsidP="00AF640A">
      <w:pPr>
        <w:rPr>
          <w:lang w:val="es-ES"/>
        </w:rPr>
      </w:pPr>
      <w:r w:rsidRPr="00904F88">
        <w:rPr>
          <w:lang w:val="es-ES"/>
        </w:rPr>
        <w:t>La unidad relativa em se puede relacionar directamente con los porcentajes, concretamente 1em = 100%.</w:t>
      </w:r>
    </w:p>
    <w:p w14:paraId="3EE808C3" w14:textId="77777777" w:rsidR="00AF640A" w:rsidRPr="00904F88" w:rsidRDefault="00AF640A" w:rsidP="00AF640A">
      <w:pPr>
        <w:rPr>
          <w:lang w:val="es-ES"/>
        </w:rPr>
      </w:pPr>
      <w:r w:rsidRPr="00904F88">
        <w:rPr>
          <w:lang w:val="es-ES"/>
        </w:rPr>
        <w:t xml:space="preserve">Con las unidades relativas em, ex y ch se produce también el fenómeno de composición comentado en el apartado anterior sobre porcentajes, es decir </w:t>
      </w:r>
      <w:proofErr w:type="gramStart"/>
      <w:r w:rsidRPr="00904F88">
        <w:rPr>
          <w:lang w:val="es-ES"/>
        </w:rPr>
        <w:t>que</w:t>
      </w:r>
      <w:proofErr w:type="gramEnd"/>
      <w:r w:rsidRPr="00904F88">
        <w:rPr>
          <w:lang w:val="es-ES"/>
        </w:rPr>
        <w:t xml:space="preserve"> si se cambia el tamaño en dos elementos anidados, los porcentajes se multiplican entre sí</w:t>
      </w:r>
    </w:p>
    <w:p w14:paraId="6CF536BC" w14:textId="77777777" w:rsidR="00152501" w:rsidRPr="00904F88" w:rsidRDefault="00152501" w:rsidP="00152501">
      <w:pPr>
        <w:rPr>
          <w:lang w:val="es-ES"/>
        </w:rPr>
      </w:pPr>
      <w:r w:rsidRPr="00904F88">
        <w:rPr>
          <w:lang w:val="es-ES"/>
        </w:rPr>
        <w:t>La unidad relativa rem corresponde a la altura total del tipo de letra, como em, pero con la diferencia que la altura se interpreta siempre con respecto al elemento raíz de la página.</w:t>
      </w:r>
    </w:p>
    <w:p w14:paraId="1641BD2A" w14:textId="77777777" w:rsidR="00152501" w:rsidRPr="00904F88" w:rsidRDefault="00152501" w:rsidP="00152501">
      <w:pPr>
        <w:rPr>
          <w:lang w:val="es-ES"/>
        </w:rPr>
      </w:pPr>
      <w:r w:rsidRPr="00904F88">
        <w:rPr>
          <w:lang w:val="es-ES"/>
        </w:rPr>
        <w:t>Por tanto, con la unidad relativa rem no se produce el fenómeno de composición de tamaños en elementos anidados, como muestra el ejemplo siguiente, en el que los párrafos dentro de la división se ven del mismo tamaño que los párrafos de fuera de la división:</w:t>
      </w:r>
    </w:p>
    <w:p w14:paraId="2675E828" w14:textId="77777777" w:rsidR="00152501" w:rsidRPr="00904F88" w:rsidRDefault="00152501" w:rsidP="008E1BFF">
      <w:pPr>
        <w:rPr>
          <w:lang w:val="es-ES"/>
        </w:rPr>
      </w:pPr>
    </w:p>
    <w:p w14:paraId="79BF9D7D" w14:textId="77777777" w:rsidR="00152501" w:rsidRPr="00904F88" w:rsidRDefault="00152501" w:rsidP="008E1BFF">
      <w:pPr>
        <w:rPr>
          <w:lang w:val="es-ES"/>
        </w:rPr>
      </w:pPr>
    </w:p>
    <w:p w14:paraId="54939CE8"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DF74241"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1B5868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F633B2"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F2A00E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971F54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Unidades relativas 3. Distancias y tamaños. CSS.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3DAE6AD"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FD064CB"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8B7B9C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1B5FE98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498FBEA2"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2A9122B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CEDCCD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9D7AEA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1253AA5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2EB985A5"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E48E8D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18D758"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w:t>
      </w:r>
      <w:r w:rsidRPr="00904F88">
        <w:rPr>
          <w:rFonts w:ascii="Consolas" w:hAnsi="Consolas"/>
          <w:color w:val="D4D4D4"/>
          <w:sz w:val="21"/>
          <w:szCs w:val="21"/>
          <w:lang w:val="es-ES"/>
        </w:rPr>
        <w:t xml:space="preserve"> {</w:t>
      </w:r>
    </w:p>
    <w:p w14:paraId="4A0A2C0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346DE8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1.5rem</w:t>
      </w:r>
      <w:r w:rsidRPr="00904F88">
        <w:rPr>
          <w:rFonts w:ascii="Consolas" w:hAnsi="Consolas"/>
          <w:color w:val="D4D4D4"/>
          <w:sz w:val="21"/>
          <w:szCs w:val="21"/>
          <w:lang w:val="es-ES"/>
        </w:rPr>
        <w:t>;</w:t>
      </w:r>
    </w:p>
    <w:p w14:paraId="50D3DBC6"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AA3290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68CF5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w:t>
      </w:r>
      <w:r w:rsidRPr="00904F88">
        <w:rPr>
          <w:rFonts w:ascii="Consolas" w:hAnsi="Consolas"/>
          <w:color w:val="D4D4D4"/>
          <w:sz w:val="21"/>
          <w:szCs w:val="21"/>
          <w:lang w:val="es-ES"/>
        </w:rPr>
        <w:t xml:space="preserve"> {</w:t>
      </w:r>
    </w:p>
    <w:p w14:paraId="1FE6735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1.5rem</w:t>
      </w:r>
      <w:r w:rsidRPr="00904F88">
        <w:rPr>
          <w:rFonts w:ascii="Consolas" w:hAnsi="Consolas"/>
          <w:color w:val="D4D4D4"/>
          <w:sz w:val="21"/>
          <w:szCs w:val="21"/>
          <w:lang w:val="es-ES"/>
        </w:rPr>
        <w:t>;</w:t>
      </w:r>
    </w:p>
    <w:p w14:paraId="66E31EA0"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21ADA6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B39B26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F7E0576"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A47D3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164C93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está aumentado a 1.5</w:t>
      </w:r>
      <w:proofErr w:type="gramStart"/>
      <w:r w:rsidRPr="00904F88">
        <w:rPr>
          <w:rFonts w:ascii="Consolas" w:hAnsi="Consolas"/>
          <w:color w:val="CCCCCC"/>
          <w:sz w:val="21"/>
          <w:szCs w:val="21"/>
          <w:lang w:val="es-ES"/>
        </w:rPr>
        <w:t>em.</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878D08"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3A4E23"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8D473A6"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está aumentado a 1.5</w:t>
      </w:r>
      <w:proofErr w:type="gramStart"/>
      <w:r w:rsidRPr="00904F88">
        <w:rPr>
          <w:rFonts w:ascii="Consolas" w:hAnsi="Consolas"/>
          <w:color w:val="CCCCCC"/>
          <w:sz w:val="21"/>
          <w:szCs w:val="21"/>
          <w:lang w:val="es-ES"/>
        </w:rPr>
        <w:t>em.</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965867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6E450E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01A22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29B6E7B9"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E45C1A"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BAE3E9E"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Este span está aumentado a 1.5</w:t>
      </w:r>
      <w:proofErr w:type="gramStart"/>
      <w:r w:rsidRPr="00904F88">
        <w:rPr>
          <w:rFonts w:ascii="Consolas" w:hAnsi="Consolas"/>
          <w:color w:val="CCCCCC"/>
          <w:sz w:val="21"/>
          <w:szCs w:val="21"/>
          <w:lang w:val="es-ES"/>
        </w:rPr>
        <w:t>rem.</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p>
    <w:p w14:paraId="06A4FFD4"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2F725FC"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78F057"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A9117F" w14:textId="77777777" w:rsidR="00152501" w:rsidRPr="00904F88" w:rsidRDefault="00152501" w:rsidP="0015250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BAED974" w14:textId="77777777" w:rsidR="00152501" w:rsidRPr="00904F88" w:rsidRDefault="00152501" w:rsidP="008E1BFF">
      <w:pPr>
        <w:rPr>
          <w:lang w:val="es-ES"/>
        </w:rPr>
      </w:pPr>
    </w:p>
    <w:p w14:paraId="7C61E3D4" w14:textId="1F17F5BC" w:rsidR="00152501" w:rsidRPr="00904F88" w:rsidRDefault="00152501" w:rsidP="008E1BFF">
      <w:pPr>
        <w:rPr>
          <w:lang w:val="es-ES"/>
        </w:rPr>
      </w:pPr>
      <w:r w:rsidRPr="00904F88">
        <w:rPr>
          <w:lang w:val="es-ES"/>
        </w:rPr>
        <w:t>En el navegador se vería de la siguiente:</w:t>
      </w:r>
    </w:p>
    <w:p w14:paraId="10D6911B" w14:textId="2C98E262" w:rsidR="00152501" w:rsidRPr="00904F88" w:rsidRDefault="00152501" w:rsidP="008E1BFF">
      <w:pPr>
        <w:rPr>
          <w:lang w:val="es-ES"/>
        </w:rPr>
      </w:pPr>
      <w:r w:rsidRPr="00904F88">
        <w:rPr>
          <w:noProof/>
          <w:lang w:val="es-ES"/>
        </w:rPr>
        <w:drawing>
          <wp:inline distT="0" distB="0" distL="0" distR="0" wp14:anchorId="003185C6" wp14:editId="4DAEFB4B">
            <wp:extent cx="6300470" cy="3489325"/>
            <wp:effectExtent l="0" t="0" r="5080" b="0"/>
            <wp:docPr id="2666149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4980" name="Imagen 1" descr="Interfaz de usuario gráfica, Texto, Aplicación&#10;&#10;El contenido generado por IA puede ser incorrecto."/>
                    <pic:cNvPicPr/>
                  </pic:nvPicPr>
                  <pic:blipFill>
                    <a:blip r:embed="rId41"/>
                    <a:stretch>
                      <a:fillRect/>
                    </a:stretch>
                  </pic:blipFill>
                  <pic:spPr>
                    <a:xfrm>
                      <a:off x="0" y="0"/>
                      <a:ext cx="6300470" cy="3489325"/>
                    </a:xfrm>
                    <a:prstGeom prst="rect">
                      <a:avLst/>
                    </a:prstGeom>
                  </pic:spPr>
                </pic:pic>
              </a:graphicData>
            </a:graphic>
          </wp:inline>
        </w:drawing>
      </w:r>
    </w:p>
    <w:p w14:paraId="3D007EB6" w14:textId="77777777" w:rsidR="00152501" w:rsidRPr="00904F88" w:rsidRDefault="00152501" w:rsidP="008E1BFF">
      <w:pPr>
        <w:rPr>
          <w:lang w:val="es-ES"/>
        </w:rPr>
      </w:pPr>
    </w:p>
    <w:p w14:paraId="10C3ED42" w14:textId="77777777" w:rsidR="00152501" w:rsidRPr="00904F88" w:rsidRDefault="00152501" w:rsidP="008E1BFF">
      <w:pPr>
        <w:rPr>
          <w:lang w:val="es-ES"/>
        </w:rPr>
      </w:pPr>
    </w:p>
    <w:p w14:paraId="6FBEE17B" w14:textId="77777777" w:rsidR="00152501" w:rsidRPr="00904F88" w:rsidRDefault="00152501" w:rsidP="008E1BFF">
      <w:pPr>
        <w:rPr>
          <w:lang w:val="es-ES"/>
        </w:rPr>
      </w:pPr>
    </w:p>
    <w:p w14:paraId="2839F198" w14:textId="77777777" w:rsidR="00152501" w:rsidRPr="00904F88" w:rsidRDefault="00152501" w:rsidP="008E1BFF">
      <w:pPr>
        <w:rPr>
          <w:lang w:val="es-ES"/>
        </w:rPr>
      </w:pPr>
    </w:p>
    <w:p w14:paraId="5F3A9023" w14:textId="77777777" w:rsidR="00152501" w:rsidRPr="00904F88" w:rsidRDefault="00152501" w:rsidP="00C14A36">
      <w:pPr>
        <w:pStyle w:val="Ttulo2"/>
        <w:rPr>
          <w:lang w:val="es-ES"/>
        </w:rPr>
      </w:pPr>
      <w:bookmarkStart w:id="29" w:name="_Toc210637379"/>
      <w:r w:rsidRPr="00904F88">
        <w:rPr>
          <w:lang w:val="es-ES"/>
        </w:rPr>
        <w:t>Unidades relativas respecto al tamaño de la pantalla vw, vh, vmin y vmax</w:t>
      </w:r>
      <w:bookmarkEnd w:id="29"/>
    </w:p>
    <w:p w14:paraId="7891145A" w14:textId="77777777" w:rsidR="00152501" w:rsidRPr="00904F88" w:rsidRDefault="00152501" w:rsidP="00152501">
      <w:pPr>
        <w:rPr>
          <w:lang w:val="es-ES"/>
        </w:rPr>
      </w:pPr>
    </w:p>
    <w:p w14:paraId="14198408" w14:textId="2963E691" w:rsidR="00152501" w:rsidRPr="00904F88" w:rsidRDefault="00152501" w:rsidP="00152501">
      <w:pPr>
        <w:rPr>
          <w:lang w:val="es-ES"/>
        </w:rPr>
      </w:pPr>
      <w:r w:rsidRPr="00904F88">
        <w:rPr>
          <w:lang w:val="es-ES"/>
        </w:rPr>
        <w:t>Las unidades relativas vw y vh corresponden, respectivamente, al 1% del ancho y alto total disponibles para el documento.</w:t>
      </w:r>
    </w:p>
    <w:p w14:paraId="67809E9A" w14:textId="417FA47C" w:rsidR="00152501" w:rsidRPr="00904F88" w:rsidRDefault="00152501" w:rsidP="00152501">
      <w:pPr>
        <w:rPr>
          <w:lang w:val="es-ES"/>
        </w:rPr>
      </w:pPr>
      <w:r w:rsidRPr="00904F88">
        <w:rPr>
          <w:lang w:val="es-ES"/>
        </w:rPr>
        <w:t>Las unidades relativas vmin y vmax corresponden, respectivamente, al menor y mayor de los valores vw y vh.</w:t>
      </w:r>
    </w:p>
    <w:p w14:paraId="6F075B03" w14:textId="77777777" w:rsidR="00152501" w:rsidRPr="00904F88" w:rsidRDefault="00152501" w:rsidP="008E1BFF">
      <w:pPr>
        <w:rPr>
          <w:lang w:val="es-ES"/>
        </w:rPr>
      </w:pPr>
    </w:p>
    <w:p w14:paraId="0D3FBAED"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0F2C52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C8245B4"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B8F0BF"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F8878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27361F1"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Unidades relativas 4. Distancias y tamaños. CSS. Páginas web HTML y hojas de estilo CSS. Bartolomé Sintes</w:t>
      </w:r>
    </w:p>
    <w:p w14:paraId="0F811A9E"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6E6DE7C"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1F23900"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4819BCE"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7B42E96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lightgray</w:t>
      </w:r>
      <w:r w:rsidRPr="00904F88">
        <w:rPr>
          <w:rFonts w:ascii="Consolas" w:hAnsi="Consolas"/>
          <w:color w:val="D4D4D4"/>
          <w:sz w:val="21"/>
          <w:szCs w:val="21"/>
          <w:lang w:val="es-ES"/>
        </w:rPr>
        <w:t>;</w:t>
      </w:r>
    </w:p>
    <w:p w14:paraId="5100FDC4"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50vw</w:t>
      </w:r>
      <w:r w:rsidRPr="00904F88">
        <w:rPr>
          <w:rFonts w:ascii="Consolas" w:hAnsi="Consolas"/>
          <w:color w:val="D4D4D4"/>
          <w:sz w:val="21"/>
          <w:szCs w:val="21"/>
          <w:lang w:val="es-ES"/>
        </w:rPr>
        <w:t>;</w:t>
      </w:r>
    </w:p>
    <w:p w14:paraId="2E14310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50vh</w:t>
      </w:r>
      <w:r w:rsidRPr="00904F88">
        <w:rPr>
          <w:rFonts w:ascii="Consolas" w:hAnsi="Consolas"/>
          <w:color w:val="D4D4D4"/>
          <w:sz w:val="21"/>
          <w:szCs w:val="21"/>
          <w:lang w:val="es-ES"/>
        </w:rPr>
        <w:t>;</w:t>
      </w:r>
    </w:p>
    <w:p w14:paraId="57A9B7CD"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4FD20A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DA265F"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article.min</w:t>
      </w:r>
      <w:r w:rsidRPr="00904F88">
        <w:rPr>
          <w:rFonts w:ascii="Consolas" w:hAnsi="Consolas"/>
          <w:color w:val="D4D4D4"/>
          <w:sz w:val="21"/>
          <w:szCs w:val="21"/>
          <w:lang w:val="es-ES"/>
        </w:rPr>
        <w:t xml:space="preserve"> {</w:t>
      </w:r>
    </w:p>
    <w:p w14:paraId="54FEC87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lightgray</w:t>
      </w:r>
      <w:r w:rsidRPr="00904F88">
        <w:rPr>
          <w:rFonts w:ascii="Consolas" w:hAnsi="Consolas"/>
          <w:color w:val="D4D4D4"/>
          <w:sz w:val="21"/>
          <w:szCs w:val="21"/>
          <w:lang w:val="es-ES"/>
        </w:rPr>
        <w:t>;</w:t>
      </w:r>
    </w:p>
    <w:p w14:paraId="4D5DD27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50vmin</w:t>
      </w:r>
      <w:r w:rsidRPr="00904F88">
        <w:rPr>
          <w:rFonts w:ascii="Consolas" w:hAnsi="Consolas"/>
          <w:color w:val="D4D4D4"/>
          <w:sz w:val="21"/>
          <w:szCs w:val="21"/>
          <w:lang w:val="es-ES"/>
        </w:rPr>
        <w:t>;</w:t>
      </w:r>
    </w:p>
    <w:p w14:paraId="23606A3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50vmin</w:t>
      </w:r>
      <w:r w:rsidRPr="00904F88">
        <w:rPr>
          <w:rFonts w:ascii="Consolas" w:hAnsi="Consolas"/>
          <w:color w:val="D4D4D4"/>
          <w:sz w:val="21"/>
          <w:szCs w:val="21"/>
          <w:lang w:val="es-ES"/>
        </w:rPr>
        <w:t>;</w:t>
      </w:r>
    </w:p>
    <w:p w14:paraId="44D775EE"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8D3FCE9"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9A3B2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article.max</w:t>
      </w:r>
      <w:r w:rsidRPr="00904F88">
        <w:rPr>
          <w:rFonts w:ascii="Consolas" w:hAnsi="Consolas"/>
          <w:color w:val="D4D4D4"/>
          <w:sz w:val="21"/>
          <w:szCs w:val="21"/>
          <w:lang w:val="es-ES"/>
        </w:rPr>
        <w:t xml:space="preserve"> {</w:t>
      </w:r>
    </w:p>
    <w:p w14:paraId="12DB3B94"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lightgray</w:t>
      </w:r>
      <w:r w:rsidRPr="00904F88">
        <w:rPr>
          <w:rFonts w:ascii="Consolas" w:hAnsi="Consolas"/>
          <w:color w:val="D4D4D4"/>
          <w:sz w:val="21"/>
          <w:szCs w:val="21"/>
          <w:lang w:val="es-ES"/>
        </w:rPr>
        <w:t>;</w:t>
      </w:r>
    </w:p>
    <w:p w14:paraId="7F896764"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50vmax</w:t>
      </w:r>
      <w:r w:rsidRPr="00904F88">
        <w:rPr>
          <w:rFonts w:ascii="Consolas" w:hAnsi="Consolas"/>
          <w:color w:val="D4D4D4"/>
          <w:sz w:val="21"/>
          <w:szCs w:val="21"/>
          <w:lang w:val="es-ES"/>
        </w:rPr>
        <w:t>;</w:t>
      </w:r>
    </w:p>
    <w:p w14:paraId="5550643C"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50vmax</w:t>
      </w:r>
      <w:r w:rsidRPr="00904F88">
        <w:rPr>
          <w:rFonts w:ascii="Consolas" w:hAnsi="Consolas"/>
          <w:color w:val="D4D4D4"/>
          <w:sz w:val="21"/>
          <w:szCs w:val="21"/>
          <w:lang w:val="es-ES"/>
        </w:rPr>
        <w:t>;</w:t>
      </w:r>
    </w:p>
    <w:p w14:paraId="082223D9"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0C5EB5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3E22239"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547D8B1"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51056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F48E0B7"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ocupa la cuarta parte de la pantalla </w:t>
      </w:r>
      <w:proofErr w:type="gramStart"/>
      <w:r w:rsidRPr="00904F88">
        <w:rPr>
          <w:rFonts w:ascii="Consolas" w:hAnsi="Consolas"/>
          <w:color w:val="CCCCCC"/>
          <w:sz w:val="21"/>
          <w:szCs w:val="21"/>
          <w:lang w:val="es-ES"/>
        </w:rPr>
        <w:t>disponible.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9E18AF8"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9D38A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ocupa la cuarta parte de la pantalla </w:t>
      </w:r>
      <w:proofErr w:type="gramStart"/>
      <w:r w:rsidRPr="00904F88">
        <w:rPr>
          <w:rFonts w:ascii="Consolas" w:hAnsi="Consolas"/>
          <w:color w:val="CCCCCC"/>
          <w:sz w:val="21"/>
          <w:szCs w:val="21"/>
          <w:lang w:val="es-ES"/>
        </w:rPr>
        <w:t>disponible.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693B32A"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4D3131"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cuadrado ocupa la mitad del lado más </w:t>
      </w:r>
      <w:proofErr w:type="gramStart"/>
      <w:r w:rsidRPr="00904F88">
        <w:rPr>
          <w:rFonts w:ascii="Consolas" w:hAnsi="Consolas"/>
          <w:color w:val="CCCCCC"/>
          <w:sz w:val="21"/>
          <w:szCs w:val="21"/>
          <w:lang w:val="es-ES"/>
        </w:rPr>
        <w:t>corto.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6B6503F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55C21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"max"</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cuadrado ocupa la mitad del lado más </w:t>
      </w:r>
      <w:proofErr w:type="gramStart"/>
      <w:r w:rsidRPr="00904F88">
        <w:rPr>
          <w:rFonts w:ascii="Consolas" w:hAnsi="Consolas"/>
          <w:color w:val="CCCCCC"/>
          <w:sz w:val="21"/>
          <w:szCs w:val="21"/>
          <w:lang w:val="es-ES"/>
        </w:rPr>
        <w:t>largo.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E02EDF3"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6F7312"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B9E53AE"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FD0165" w14:textId="77777777" w:rsidR="00C14A36" w:rsidRPr="00904F88" w:rsidRDefault="00C14A36" w:rsidP="00C14A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0E91D15" w14:textId="77777777" w:rsidR="00C14A36" w:rsidRPr="00904F88" w:rsidRDefault="00C14A36" w:rsidP="008E1BFF">
      <w:pPr>
        <w:rPr>
          <w:lang w:val="es-ES"/>
        </w:rPr>
      </w:pPr>
    </w:p>
    <w:p w14:paraId="67337C58" w14:textId="0953928E" w:rsidR="00C14A36" w:rsidRPr="00904F88" w:rsidRDefault="00C14A36" w:rsidP="008E1BFF">
      <w:pPr>
        <w:rPr>
          <w:lang w:val="es-ES"/>
        </w:rPr>
      </w:pPr>
      <w:r w:rsidRPr="00904F88">
        <w:rPr>
          <w:lang w:val="es-ES"/>
        </w:rPr>
        <w:t xml:space="preserve">Los dos párrafos ocupan la mitad de la </w:t>
      </w:r>
      <w:proofErr w:type="gramStart"/>
      <w:r w:rsidRPr="00904F88">
        <w:rPr>
          <w:lang w:val="es-ES"/>
        </w:rPr>
        <w:t>pantalla  50</w:t>
      </w:r>
      <w:proofErr w:type="gramEnd"/>
      <w:r w:rsidRPr="00904F88">
        <w:rPr>
          <w:lang w:val="es-ES"/>
        </w:rPr>
        <w:t xml:space="preserve">vw anchura, y 50vh altura. </w:t>
      </w:r>
    </w:p>
    <w:p w14:paraId="1CE05144" w14:textId="7DB0F926" w:rsidR="00C14A36" w:rsidRPr="00904F88" w:rsidRDefault="00C14A36" w:rsidP="008E1BFF">
      <w:pPr>
        <w:rPr>
          <w:lang w:val="es-ES"/>
        </w:rPr>
      </w:pPr>
      <w:r w:rsidRPr="00904F88">
        <w:rPr>
          <w:noProof/>
          <w:lang w:val="es-ES"/>
        </w:rPr>
        <w:drawing>
          <wp:inline distT="0" distB="0" distL="0" distR="0" wp14:anchorId="09531960" wp14:editId="48531E3C">
            <wp:extent cx="6300470" cy="3561715"/>
            <wp:effectExtent l="0" t="0" r="5080" b="635"/>
            <wp:docPr id="361164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443" name="Imagen 1" descr="Interfaz de usuario gráfica, Aplicación&#10;&#10;El contenido generado por IA puede ser incorrecto."/>
                    <pic:cNvPicPr/>
                  </pic:nvPicPr>
                  <pic:blipFill>
                    <a:blip r:embed="rId42"/>
                    <a:stretch>
                      <a:fillRect/>
                    </a:stretch>
                  </pic:blipFill>
                  <pic:spPr>
                    <a:xfrm>
                      <a:off x="0" y="0"/>
                      <a:ext cx="6300470" cy="3561715"/>
                    </a:xfrm>
                    <a:prstGeom prst="rect">
                      <a:avLst/>
                    </a:prstGeom>
                  </pic:spPr>
                </pic:pic>
              </a:graphicData>
            </a:graphic>
          </wp:inline>
        </w:drawing>
      </w:r>
    </w:p>
    <w:p w14:paraId="3AF64A67" w14:textId="77777777" w:rsidR="00C14A36" w:rsidRPr="00904F88" w:rsidRDefault="00C14A36" w:rsidP="008E1BFF">
      <w:pPr>
        <w:rPr>
          <w:lang w:val="es-ES"/>
        </w:rPr>
      </w:pPr>
    </w:p>
    <w:p w14:paraId="6F049BFF" w14:textId="77777777" w:rsidR="00C14A36" w:rsidRPr="00904F88" w:rsidRDefault="00C14A36" w:rsidP="008E1BFF">
      <w:pPr>
        <w:rPr>
          <w:lang w:val="es-ES"/>
        </w:rPr>
      </w:pPr>
    </w:p>
    <w:p w14:paraId="49D03DC5" w14:textId="77777777" w:rsidR="00C14A36" w:rsidRPr="00904F88" w:rsidRDefault="00C14A36" w:rsidP="008E1BFF">
      <w:pPr>
        <w:rPr>
          <w:lang w:val="es-ES"/>
        </w:rPr>
      </w:pPr>
    </w:p>
    <w:p w14:paraId="7923A3F1" w14:textId="77777777" w:rsidR="00C14A36" w:rsidRPr="00904F88" w:rsidRDefault="00C14A36" w:rsidP="008E1BFF">
      <w:pPr>
        <w:rPr>
          <w:lang w:val="es-ES"/>
        </w:rPr>
      </w:pPr>
    </w:p>
    <w:p w14:paraId="4C5707D4" w14:textId="77777777" w:rsidR="00C14A36" w:rsidRPr="00904F88" w:rsidRDefault="00C14A36" w:rsidP="008E1BFF">
      <w:pPr>
        <w:rPr>
          <w:lang w:val="es-ES"/>
        </w:rPr>
      </w:pPr>
    </w:p>
    <w:p w14:paraId="0256B3BF" w14:textId="77777777" w:rsidR="00C14A36" w:rsidRPr="00904F88" w:rsidRDefault="00C14A36" w:rsidP="008E1BFF">
      <w:pPr>
        <w:rPr>
          <w:lang w:val="es-ES"/>
        </w:rPr>
      </w:pPr>
    </w:p>
    <w:p w14:paraId="7DFE42D5" w14:textId="77777777" w:rsidR="00C14A36" w:rsidRPr="00904F88" w:rsidRDefault="00C14A36" w:rsidP="008E1BFF">
      <w:pPr>
        <w:rPr>
          <w:lang w:val="es-ES"/>
        </w:rPr>
      </w:pPr>
    </w:p>
    <w:p w14:paraId="0342BE74" w14:textId="77777777" w:rsidR="00C14A36" w:rsidRPr="00904F88" w:rsidRDefault="00C14A36" w:rsidP="008E1BFF">
      <w:pPr>
        <w:rPr>
          <w:lang w:val="es-ES"/>
        </w:rPr>
      </w:pPr>
    </w:p>
    <w:p w14:paraId="0419AB5C" w14:textId="77777777" w:rsidR="00C14A36" w:rsidRPr="00904F88" w:rsidRDefault="00C14A36" w:rsidP="008E1BFF">
      <w:pPr>
        <w:rPr>
          <w:lang w:val="es-ES"/>
        </w:rPr>
      </w:pPr>
    </w:p>
    <w:p w14:paraId="2485423E" w14:textId="77777777" w:rsidR="00C14A36" w:rsidRPr="00904F88" w:rsidRDefault="00C14A36" w:rsidP="008E1BFF">
      <w:pPr>
        <w:rPr>
          <w:lang w:val="es-ES"/>
        </w:rPr>
      </w:pPr>
    </w:p>
    <w:p w14:paraId="06463991" w14:textId="77777777" w:rsidR="00C14A36" w:rsidRPr="00904F88" w:rsidRDefault="00C14A36" w:rsidP="008E1BFF">
      <w:pPr>
        <w:rPr>
          <w:lang w:val="es-ES"/>
        </w:rPr>
      </w:pPr>
    </w:p>
    <w:p w14:paraId="5F489F07" w14:textId="77777777" w:rsidR="00C14A36" w:rsidRPr="00904F88" w:rsidRDefault="00C14A36" w:rsidP="008E1BFF">
      <w:pPr>
        <w:rPr>
          <w:lang w:val="es-ES"/>
        </w:rPr>
      </w:pPr>
    </w:p>
    <w:p w14:paraId="107CC634" w14:textId="77777777" w:rsidR="00C14A36" w:rsidRPr="00904F88" w:rsidRDefault="00C14A36" w:rsidP="008E1BFF">
      <w:pPr>
        <w:rPr>
          <w:lang w:val="es-ES"/>
        </w:rPr>
      </w:pPr>
    </w:p>
    <w:p w14:paraId="4865DA75" w14:textId="77777777" w:rsidR="00C14A36" w:rsidRPr="00904F88" w:rsidRDefault="00C14A36" w:rsidP="008E1BFF">
      <w:pPr>
        <w:rPr>
          <w:lang w:val="es-ES"/>
        </w:rPr>
      </w:pPr>
    </w:p>
    <w:p w14:paraId="25FEB823" w14:textId="77777777" w:rsidR="00C14A36" w:rsidRPr="00904F88" w:rsidRDefault="00C14A36" w:rsidP="008E1BFF">
      <w:pPr>
        <w:rPr>
          <w:lang w:val="es-ES"/>
        </w:rPr>
      </w:pPr>
    </w:p>
    <w:p w14:paraId="475E1453" w14:textId="77777777" w:rsidR="00C14A36" w:rsidRPr="00904F88" w:rsidRDefault="00C14A36" w:rsidP="008E1BFF">
      <w:pPr>
        <w:rPr>
          <w:lang w:val="es-ES"/>
        </w:rPr>
      </w:pPr>
    </w:p>
    <w:p w14:paraId="1C788ADB" w14:textId="23487259" w:rsidR="00C14A36" w:rsidRPr="00904F88" w:rsidRDefault="00C14A36" w:rsidP="008E1BFF">
      <w:pPr>
        <w:rPr>
          <w:lang w:val="es-ES"/>
        </w:rPr>
      </w:pPr>
      <w:r w:rsidRPr="00904F88">
        <w:rPr>
          <w:lang w:val="es-ES"/>
        </w:rPr>
        <w:t>El párrafo primero tiene anchura 50vmin y altura 50vmin lo que quiere decir que ocupa el mínimo de 50% de la pantalla en este caso un cuarto. El segundo párrafo tiene anchura 50vmax y altura 50</w:t>
      </w:r>
      <w:proofErr w:type="gramStart"/>
      <w:r w:rsidRPr="00904F88">
        <w:rPr>
          <w:lang w:val="es-ES"/>
        </w:rPr>
        <w:t>vmax  es</w:t>
      </w:r>
      <w:proofErr w:type="gramEnd"/>
      <w:r w:rsidRPr="00904F88">
        <w:rPr>
          <w:lang w:val="es-ES"/>
        </w:rPr>
        <w:t xml:space="preserve"> decir el máximo de la mitad de la pantalla la mitad.</w:t>
      </w:r>
    </w:p>
    <w:p w14:paraId="7A4FB603" w14:textId="27C367FD" w:rsidR="00C14A36" w:rsidRPr="00904F88" w:rsidRDefault="00C14A36" w:rsidP="008E1BFF">
      <w:pPr>
        <w:rPr>
          <w:lang w:val="es-ES"/>
        </w:rPr>
      </w:pPr>
      <w:r w:rsidRPr="00904F88">
        <w:rPr>
          <w:noProof/>
          <w:lang w:val="es-ES"/>
        </w:rPr>
        <w:drawing>
          <wp:inline distT="0" distB="0" distL="0" distR="0" wp14:anchorId="0E791F9E" wp14:editId="3704F9CC">
            <wp:extent cx="6300470" cy="4126230"/>
            <wp:effectExtent l="0" t="0" r="5080" b="7620"/>
            <wp:docPr id="11973208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20864" name="Imagen 1" descr="Interfaz de usuario gráfica, Aplicación&#10;&#10;El contenido generado por IA puede ser incorrecto."/>
                    <pic:cNvPicPr/>
                  </pic:nvPicPr>
                  <pic:blipFill>
                    <a:blip r:embed="rId43"/>
                    <a:stretch>
                      <a:fillRect/>
                    </a:stretch>
                  </pic:blipFill>
                  <pic:spPr>
                    <a:xfrm>
                      <a:off x="0" y="0"/>
                      <a:ext cx="6300470" cy="4126230"/>
                    </a:xfrm>
                    <a:prstGeom prst="rect">
                      <a:avLst/>
                    </a:prstGeom>
                  </pic:spPr>
                </pic:pic>
              </a:graphicData>
            </a:graphic>
          </wp:inline>
        </w:drawing>
      </w:r>
    </w:p>
    <w:p w14:paraId="4E9EC9DC" w14:textId="77777777" w:rsidR="00C14A36" w:rsidRPr="00904F88" w:rsidRDefault="00C14A36" w:rsidP="008E1BFF">
      <w:pPr>
        <w:rPr>
          <w:lang w:val="es-ES"/>
        </w:rPr>
      </w:pPr>
    </w:p>
    <w:p w14:paraId="62CB9ECB" w14:textId="77777777" w:rsidR="00C14A36" w:rsidRPr="00904F88" w:rsidRDefault="00C14A36" w:rsidP="00C14A36">
      <w:pPr>
        <w:pStyle w:val="Ttulo2"/>
        <w:rPr>
          <w:lang w:val="es-ES"/>
        </w:rPr>
      </w:pPr>
      <w:bookmarkStart w:id="30" w:name="_Toc210637380"/>
      <w:r w:rsidRPr="00904F88">
        <w:rPr>
          <w:lang w:val="es-ES"/>
        </w:rPr>
        <w:t>Unidades absolutas</w:t>
      </w:r>
      <w:bookmarkEnd w:id="30"/>
    </w:p>
    <w:p w14:paraId="2E61E25F" w14:textId="77777777" w:rsidR="00C14A36" w:rsidRPr="00904F88" w:rsidRDefault="00C14A36" w:rsidP="00C14A36">
      <w:pPr>
        <w:rPr>
          <w:lang w:val="es-ES"/>
        </w:rPr>
      </w:pPr>
      <w:r w:rsidRPr="00904F88">
        <w:rPr>
          <w:lang w:val="es-ES"/>
        </w:rPr>
        <w:t>Todas las unidades absolutas están relacionadas, puesto que se trata de unidades de distancia:</w:t>
      </w:r>
    </w:p>
    <w:p w14:paraId="7C362436" w14:textId="77777777" w:rsidR="00C14A36" w:rsidRPr="00904F88" w:rsidRDefault="00C14A36" w:rsidP="00A97AF2">
      <w:pPr>
        <w:numPr>
          <w:ilvl w:val="0"/>
          <w:numId w:val="15"/>
        </w:numPr>
        <w:rPr>
          <w:lang w:val="es-ES"/>
        </w:rPr>
      </w:pPr>
      <w:r w:rsidRPr="00904F88">
        <w:rPr>
          <w:lang w:val="es-ES"/>
        </w:rPr>
        <w:t>px: píxeles, la 96ava parte de una pulgada (96 px = 1in = 2.54cm)</w:t>
      </w:r>
    </w:p>
    <w:p w14:paraId="44181351" w14:textId="77777777" w:rsidR="00C14A36" w:rsidRPr="00904F88" w:rsidRDefault="00C14A36" w:rsidP="00A97AF2">
      <w:pPr>
        <w:numPr>
          <w:ilvl w:val="0"/>
          <w:numId w:val="15"/>
        </w:numPr>
        <w:rPr>
          <w:lang w:val="es-ES"/>
        </w:rPr>
      </w:pPr>
      <w:r w:rsidRPr="00904F88">
        <w:rPr>
          <w:lang w:val="es-ES"/>
        </w:rPr>
        <w:t>cm: centímetros</w:t>
      </w:r>
    </w:p>
    <w:p w14:paraId="6AA9F340" w14:textId="77777777" w:rsidR="00C14A36" w:rsidRPr="00904F88" w:rsidRDefault="00C14A36" w:rsidP="00A97AF2">
      <w:pPr>
        <w:numPr>
          <w:ilvl w:val="0"/>
          <w:numId w:val="15"/>
        </w:numPr>
        <w:rPr>
          <w:lang w:val="es-ES"/>
        </w:rPr>
      </w:pPr>
      <w:r w:rsidRPr="00904F88">
        <w:rPr>
          <w:lang w:val="es-ES"/>
        </w:rPr>
        <w:t>mm: milímetros (10mm = 1cm)</w:t>
      </w:r>
    </w:p>
    <w:p w14:paraId="14E5BC83" w14:textId="77777777" w:rsidR="00C14A36" w:rsidRPr="00904F88" w:rsidRDefault="00C14A36" w:rsidP="00A97AF2">
      <w:pPr>
        <w:numPr>
          <w:ilvl w:val="0"/>
          <w:numId w:val="15"/>
        </w:numPr>
        <w:rPr>
          <w:lang w:val="es-ES"/>
        </w:rPr>
      </w:pPr>
      <w:r w:rsidRPr="00904F88">
        <w:rPr>
          <w:lang w:val="es-ES"/>
        </w:rPr>
        <w:t>Q: cuartos de milímetros (4Q = 1mm)</w:t>
      </w:r>
    </w:p>
    <w:p w14:paraId="4C7DB466" w14:textId="77777777" w:rsidR="00C14A36" w:rsidRPr="00904F88" w:rsidRDefault="00C14A36" w:rsidP="00A97AF2">
      <w:pPr>
        <w:numPr>
          <w:ilvl w:val="0"/>
          <w:numId w:val="15"/>
        </w:numPr>
        <w:rPr>
          <w:lang w:val="es-ES"/>
        </w:rPr>
      </w:pPr>
      <w:r w:rsidRPr="00904F88">
        <w:rPr>
          <w:lang w:val="es-ES"/>
        </w:rPr>
        <w:t>in: pulgadas (1in = 2.54cm = 25.4mm)</w:t>
      </w:r>
    </w:p>
    <w:p w14:paraId="0D7E797C" w14:textId="77777777" w:rsidR="00C14A36" w:rsidRPr="00904F88" w:rsidRDefault="00C14A36" w:rsidP="00A97AF2">
      <w:pPr>
        <w:numPr>
          <w:ilvl w:val="0"/>
          <w:numId w:val="15"/>
        </w:numPr>
        <w:rPr>
          <w:lang w:val="es-ES"/>
        </w:rPr>
      </w:pPr>
      <w:r w:rsidRPr="00904F88">
        <w:rPr>
          <w:lang w:val="es-ES"/>
        </w:rPr>
        <w:t>pc: picas, la sexta parte de una pulgada (6pc = 1in)</w:t>
      </w:r>
    </w:p>
    <w:p w14:paraId="48074803" w14:textId="77777777" w:rsidR="00C14A36" w:rsidRPr="00904F88" w:rsidRDefault="00C14A36" w:rsidP="00A97AF2">
      <w:pPr>
        <w:numPr>
          <w:ilvl w:val="0"/>
          <w:numId w:val="15"/>
        </w:numPr>
        <w:rPr>
          <w:lang w:val="es-ES"/>
        </w:rPr>
      </w:pPr>
      <w:r w:rsidRPr="00904F88">
        <w:rPr>
          <w:lang w:val="es-ES"/>
        </w:rPr>
        <w:t>pt: puntos, la doceava parte de una pica, es decir, la 72ava parte de una pulgada (72pt = 6pc = 1in)</w:t>
      </w:r>
    </w:p>
    <w:p w14:paraId="5A627D3F" w14:textId="77777777" w:rsidR="00C14A36" w:rsidRPr="00904F88" w:rsidRDefault="00C14A36" w:rsidP="00C14A36">
      <w:pPr>
        <w:rPr>
          <w:lang w:val="es-ES"/>
        </w:rPr>
      </w:pPr>
      <w:r w:rsidRPr="00904F88">
        <w:rPr>
          <w:lang w:val="es-ES"/>
        </w:rPr>
        <w:t>La imagen siguiente muestra estas distancias a tamaño real y aumentado:</w:t>
      </w:r>
    </w:p>
    <w:p w14:paraId="5B232859" w14:textId="77777777" w:rsidR="00C14A36" w:rsidRPr="00904F88" w:rsidRDefault="00C14A36" w:rsidP="00C14A36">
      <w:pPr>
        <w:rPr>
          <w:lang w:val="es-ES"/>
        </w:rPr>
      </w:pPr>
    </w:p>
    <w:p w14:paraId="33A52CF7" w14:textId="754E47CF" w:rsidR="00C14A36" w:rsidRPr="00904F88" w:rsidRDefault="00C14A36" w:rsidP="00C14A36">
      <w:pPr>
        <w:rPr>
          <w:lang w:val="es-ES"/>
        </w:rPr>
      </w:pPr>
      <w:r w:rsidRPr="00904F88">
        <w:rPr>
          <w:noProof/>
          <w:lang w:val="es-ES"/>
        </w:rPr>
        <w:drawing>
          <wp:inline distT="0" distB="0" distL="0" distR="0" wp14:anchorId="5725D964" wp14:editId="3B7B67BF">
            <wp:extent cx="6300470" cy="1555115"/>
            <wp:effectExtent l="0" t="0" r="5080" b="6985"/>
            <wp:docPr id="69640986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9864" name="Imagen 1" descr="Imagen que contiene Diagrama&#10;&#10;El contenido generado por IA puede ser incorrecto."/>
                    <pic:cNvPicPr/>
                  </pic:nvPicPr>
                  <pic:blipFill>
                    <a:blip r:embed="rId44"/>
                    <a:stretch>
                      <a:fillRect/>
                    </a:stretch>
                  </pic:blipFill>
                  <pic:spPr>
                    <a:xfrm>
                      <a:off x="0" y="0"/>
                      <a:ext cx="6300470" cy="1555115"/>
                    </a:xfrm>
                    <a:prstGeom prst="rect">
                      <a:avLst/>
                    </a:prstGeom>
                  </pic:spPr>
                </pic:pic>
              </a:graphicData>
            </a:graphic>
          </wp:inline>
        </w:drawing>
      </w:r>
    </w:p>
    <w:p w14:paraId="3777DF63" w14:textId="77777777" w:rsidR="00C14A36" w:rsidRPr="00904F88" w:rsidRDefault="00C14A36" w:rsidP="008E1BFF">
      <w:pPr>
        <w:rPr>
          <w:lang w:val="es-ES"/>
        </w:rPr>
      </w:pPr>
    </w:p>
    <w:p w14:paraId="42644333" w14:textId="77777777" w:rsidR="00C14A36" w:rsidRPr="00904F88" w:rsidRDefault="00C14A36" w:rsidP="00C14A36">
      <w:pPr>
        <w:pStyle w:val="Ttulo2"/>
        <w:rPr>
          <w:lang w:val="es-ES"/>
        </w:rPr>
      </w:pPr>
      <w:bookmarkStart w:id="31" w:name="_Toc210637381"/>
      <w:r w:rsidRPr="00904F88">
        <w:rPr>
          <w:lang w:val="es-ES"/>
        </w:rPr>
        <w:t>Redefinición de la unidad px en CSS 3</w:t>
      </w:r>
      <w:bookmarkEnd w:id="31"/>
    </w:p>
    <w:p w14:paraId="4AE02532" w14:textId="77777777" w:rsidR="00C14A36" w:rsidRPr="00904F88" w:rsidRDefault="00C14A36" w:rsidP="00C14A36">
      <w:pPr>
        <w:rPr>
          <w:lang w:val="es-ES"/>
        </w:rPr>
      </w:pPr>
    </w:p>
    <w:p w14:paraId="1B72C556" w14:textId="22EBCB3A" w:rsidR="00C14A36" w:rsidRPr="00904F88" w:rsidRDefault="00C14A36" w:rsidP="00C14A36">
      <w:pPr>
        <w:rPr>
          <w:lang w:val="es-ES"/>
        </w:rPr>
      </w:pPr>
      <w:r w:rsidRPr="00904F88">
        <w:rPr>
          <w:lang w:val="es-ES"/>
        </w:rPr>
        <w:t>En CSS 2 el píxel (px) era una unidad relativa, ya que se refería al tamaño de un píxel físico de una pantalla. Cuando se redactó CSS 2, en los años 90, los píxeles de las pantallas tenían más o menos el mismo tamaño en todas las pantallas, por lo que al definir elementos en px, el resultado era más o menos el mismo en todas las pantallas.</w:t>
      </w:r>
    </w:p>
    <w:p w14:paraId="1D092480" w14:textId="77777777" w:rsidR="00C14A36" w:rsidRPr="00904F88" w:rsidRDefault="00C14A36" w:rsidP="00C14A36">
      <w:pPr>
        <w:rPr>
          <w:lang w:val="es-ES"/>
        </w:rPr>
      </w:pPr>
      <w:r w:rsidRPr="00904F88">
        <w:rPr>
          <w:lang w:val="es-ES"/>
        </w:rPr>
        <w:t>El problema es que desde hace unos años existen pantallas de alta densidad (sobre todo en los móviles) en los que los píxeles físicos son mucho más pequeños que en las pantallas de loas años 90. En estas pantallas, los elementos definidos en px se ven mucho más pequeños, lo que convierte en ilegibles las páginas.</w:t>
      </w:r>
    </w:p>
    <w:p w14:paraId="02C9F515" w14:textId="77777777" w:rsidR="00C14A36" w:rsidRPr="00904F88" w:rsidRDefault="00C14A36" w:rsidP="00C14A36">
      <w:pPr>
        <w:rPr>
          <w:lang w:val="es-ES"/>
        </w:rPr>
      </w:pPr>
      <w:r w:rsidRPr="00904F88">
        <w:rPr>
          <w:lang w:val="es-ES"/>
        </w:rPr>
        <w:t>Este problema se ha resuelto en CSS 3 redefiniendo la unidad px, convirtiéndola en una distancia absoluta, independiente del tamaño del píxel de la pantalla. Para mantener cierta compatibilidad con la definición antigua, se ha tenido en cuenta que las pantallas de los años 90 tenían una densidad de píxeles de 96dpi (96dpi = 96 dots per inch = 96 puntos por pulgada), definiendo el nuevo px de manera que 96 píxeles miden 1 pulgada (96px = 1in).</w:t>
      </w:r>
    </w:p>
    <w:p w14:paraId="4E50F800" w14:textId="77777777" w:rsidR="00C14A36" w:rsidRPr="00904F88" w:rsidRDefault="00C14A36" w:rsidP="00C14A36">
      <w:pPr>
        <w:rPr>
          <w:lang w:val="es-ES"/>
        </w:rPr>
      </w:pPr>
    </w:p>
    <w:p w14:paraId="558FEB64" w14:textId="547AD15A" w:rsidR="00C14A36" w:rsidRPr="00904F88" w:rsidRDefault="00C14A36" w:rsidP="009161D8">
      <w:pPr>
        <w:pStyle w:val="Ttulo2"/>
        <w:rPr>
          <w:lang w:val="es-ES"/>
        </w:rPr>
      </w:pPr>
      <w:bookmarkStart w:id="32" w:name="_Toc210637382"/>
      <w:r w:rsidRPr="00904F88">
        <w:rPr>
          <w:lang w:val="es-ES"/>
        </w:rPr>
        <w:t>Unidades recomendadas en estos apuntes</w:t>
      </w:r>
      <w:bookmarkEnd w:id="32"/>
    </w:p>
    <w:p w14:paraId="5D39497A" w14:textId="13FFC0B0" w:rsidR="00C14A36" w:rsidRPr="00904F88" w:rsidRDefault="00C14A36" w:rsidP="00C14A36">
      <w:pPr>
        <w:rPr>
          <w:lang w:val="es-ES"/>
        </w:rPr>
      </w:pPr>
      <w:r w:rsidRPr="00904F88">
        <w:rPr>
          <w:lang w:val="es-ES"/>
        </w:rPr>
        <w:t>La elección de unidades es algo muy personal, pero en estos apuntes se intentará utilizar siempre las siguientes unidades:</w:t>
      </w:r>
    </w:p>
    <w:p w14:paraId="79C4AE0D" w14:textId="77777777" w:rsidR="00C14A36" w:rsidRPr="00904F88" w:rsidRDefault="00C14A36" w:rsidP="00A97AF2">
      <w:pPr>
        <w:numPr>
          <w:ilvl w:val="0"/>
          <w:numId w:val="16"/>
        </w:numPr>
        <w:rPr>
          <w:lang w:val="es-ES"/>
        </w:rPr>
      </w:pPr>
      <w:r w:rsidRPr="00904F88">
        <w:rPr>
          <w:lang w:val="es-ES"/>
        </w:rPr>
        <w:t>px para distancias pequeñas (anchos de bordes, márgenes, etc.).</w:t>
      </w:r>
    </w:p>
    <w:p w14:paraId="095615AC" w14:textId="77777777" w:rsidR="00C14A36" w:rsidRPr="00904F88" w:rsidRDefault="00C14A36" w:rsidP="00A97AF2">
      <w:pPr>
        <w:numPr>
          <w:ilvl w:val="0"/>
          <w:numId w:val="16"/>
        </w:numPr>
        <w:rPr>
          <w:lang w:val="es-ES"/>
        </w:rPr>
      </w:pPr>
      <w:r w:rsidRPr="00904F88">
        <w:rPr>
          <w:lang w:val="es-ES"/>
        </w:rPr>
        <w:t>rem para tamaños de fuente, salvo que se quiera aprovechar en el diseño la composición de tamaños, en cuyo caso se usarán porcentajes %.</w:t>
      </w:r>
    </w:p>
    <w:p w14:paraId="468A1F28" w14:textId="77777777" w:rsidR="00C14A36" w:rsidRPr="00904F88" w:rsidRDefault="00C14A36" w:rsidP="00A97AF2">
      <w:pPr>
        <w:numPr>
          <w:ilvl w:val="0"/>
          <w:numId w:val="16"/>
        </w:numPr>
        <w:rPr>
          <w:lang w:val="es-ES"/>
        </w:rPr>
      </w:pPr>
      <w:r w:rsidRPr="00904F88">
        <w:rPr>
          <w:lang w:val="es-ES"/>
        </w:rPr>
        <w:t>vw, vh y porcentajes % para tamaños de elementos grandes y distribución de elementos por la pantalla.</w:t>
      </w:r>
    </w:p>
    <w:p w14:paraId="481421DD" w14:textId="77777777" w:rsidR="00C14A36" w:rsidRPr="00904F88" w:rsidRDefault="00C14A36" w:rsidP="008E1BFF">
      <w:pPr>
        <w:rPr>
          <w:lang w:val="es-ES"/>
        </w:rPr>
      </w:pPr>
    </w:p>
    <w:p w14:paraId="426DCB01" w14:textId="77777777" w:rsidR="00A05BDC" w:rsidRPr="00904F88" w:rsidRDefault="00A05BDC" w:rsidP="008E1BFF">
      <w:pPr>
        <w:rPr>
          <w:lang w:val="es-ES"/>
        </w:rPr>
      </w:pPr>
    </w:p>
    <w:p w14:paraId="0634DE59" w14:textId="77777777" w:rsidR="00A05BDC" w:rsidRPr="00904F88" w:rsidRDefault="00A05BDC" w:rsidP="008E1BFF">
      <w:pPr>
        <w:rPr>
          <w:lang w:val="es-ES"/>
        </w:rPr>
      </w:pPr>
    </w:p>
    <w:p w14:paraId="57D0075B" w14:textId="77777777" w:rsidR="00A05BDC" w:rsidRPr="00904F88" w:rsidRDefault="00A05BDC" w:rsidP="008E1BFF">
      <w:pPr>
        <w:rPr>
          <w:lang w:val="es-ES"/>
        </w:rPr>
      </w:pPr>
    </w:p>
    <w:p w14:paraId="7BF0246E" w14:textId="77777777" w:rsidR="000775AB" w:rsidRPr="00904F88" w:rsidRDefault="000775AB" w:rsidP="008E1BFF">
      <w:pPr>
        <w:rPr>
          <w:lang w:val="es-ES"/>
        </w:rPr>
      </w:pPr>
    </w:p>
    <w:p w14:paraId="49D5FE13" w14:textId="77777777" w:rsidR="000775AB" w:rsidRPr="00904F88" w:rsidRDefault="000775AB" w:rsidP="008E1BFF">
      <w:pPr>
        <w:rPr>
          <w:lang w:val="es-ES"/>
        </w:rPr>
      </w:pPr>
    </w:p>
    <w:p w14:paraId="3DD5EB8C" w14:textId="77777777" w:rsidR="000775AB" w:rsidRPr="00904F88" w:rsidRDefault="000775AB" w:rsidP="008E1BFF">
      <w:pPr>
        <w:rPr>
          <w:lang w:val="es-ES"/>
        </w:rPr>
      </w:pPr>
    </w:p>
    <w:p w14:paraId="4AFC9B9B" w14:textId="1594ADBC" w:rsidR="000775AB" w:rsidRPr="00904F88" w:rsidRDefault="000775AB" w:rsidP="000775AB">
      <w:pPr>
        <w:pStyle w:val="Ttulo2"/>
        <w:rPr>
          <w:lang w:val="es-ES"/>
        </w:rPr>
      </w:pPr>
      <w:bookmarkStart w:id="33" w:name="_Toc210637383"/>
      <w:r w:rsidRPr="00904F88">
        <w:rPr>
          <w:lang w:val="es-ES"/>
        </w:rPr>
        <w:t xml:space="preserve">La función de CSS </w:t>
      </w:r>
      <w:proofErr w:type="gramStart"/>
      <w:r w:rsidRPr="00904F88">
        <w:rPr>
          <w:lang w:val="es-ES"/>
        </w:rPr>
        <w:t>calc(</w:t>
      </w:r>
      <w:proofErr w:type="gramEnd"/>
      <w:r w:rsidRPr="00904F88">
        <w:rPr>
          <w:lang w:val="es-ES"/>
        </w:rPr>
        <w:t>)</w:t>
      </w:r>
      <w:bookmarkEnd w:id="33"/>
    </w:p>
    <w:p w14:paraId="2579F46A" w14:textId="77777777" w:rsidR="00A05BDC" w:rsidRPr="00904F88" w:rsidRDefault="00A05BDC" w:rsidP="008E1BFF">
      <w:pPr>
        <w:rPr>
          <w:lang w:val="es-ES"/>
        </w:rPr>
      </w:pPr>
    </w:p>
    <w:p w14:paraId="0B06370B" w14:textId="35BB7685" w:rsidR="000775AB" w:rsidRPr="00904F88" w:rsidRDefault="008B0638" w:rsidP="008E1BFF">
      <w:pPr>
        <w:rPr>
          <w:lang w:val="es-ES"/>
        </w:rPr>
      </w:pPr>
      <w:r w:rsidRPr="00904F88">
        <w:rPr>
          <w:lang w:val="es-ES"/>
        </w:rPr>
        <w:t>Las medidas relativas en </w:t>
      </w:r>
      <w:r w:rsidRPr="00904F88">
        <w:rPr>
          <w:b/>
          <w:bCs/>
          <w:lang w:val="es-ES"/>
        </w:rPr>
        <w:t>CSS</w:t>
      </w:r>
      <w:r w:rsidRPr="00904F88">
        <w:rPr>
          <w:lang w:val="es-ES"/>
        </w:rPr>
        <w:t xml:space="preserve"> pueden darnos más de un dolor de cabeza, por </w:t>
      </w:r>
      <w:proofErr w:type="gramStart"/>
      <w:r w:rsidRPr="00904F88">
        <w:rPr>
          <w:lang w:val="es-ES"/>
        </w:rPr>
        <w:t>ejemplo</w:t>
      </w:r>
      <w:proofErr w:type="gramEnd"/>
      <w:r w:rsidRPr="00904F88">
        <w:rPr>
          <w:lang w:val="es-ES"/>
        </w:rPr>
        <w:t xml:space="preserve"> usar porcentajes y márgenes puede llevar a que no se visualice bien ciertos elementos, por ese motivo existe </w:t>
      </w:r>
      <w:proofErr w:type="gramStart"/>
      <w:r w:rsidRPr="00904F88">
        <w:rPr>
          <w:b/>
          <w:bCs/>
          <w:lang w:val="es-ES"/>
        </w:rPr>
        <w:t>calc(</w:t>
      </w:r>
      <w:proofErr w:type="gramEnd"/>
      <w:r w:rsidRPr="00904F88">
        <w:rPr>
          <w:b/>
          <w:bCs/>
          <w:lang w:val="es-ES"/>
        </w:rPr>
        <w:t>)</w:t>
      </w:r>
      <w:r w:rsidRPr="00904F88">
        <w:rPr>
          <w:lang w:val="es-ES"/>
        </w:rPr>
        <w:t>, una función de </w:t>
      </w:r>
      <w:r w:rsidRPr="00904F88">
        <w:rPr>
          <w:b/>
          <w:bCs/>
          <w:lang w:val="es-ES"/>
        </w:rPr>
        <w:t>CSS3</w:t>
      </w:r>
      <w:r w:rsidRPr="00904F88">
        <w:rPr>
          <w:lang w:val="es-ES"/>
        </w:rPr>
        <w:t> con la que podemos realizar cálculos con medidas, es decir: </w:t>
      </w:r>
      <w:r w:rsidRPr="00904F88">
        <w:rPr>
          <w:b/>
          <w:bCs/>
          <w:lang w:val="es-ES"/>
        </w:rPr>
        <w:t>sumas</w:t>
      </w:r>
      <w:r w:rsidRPr="00904F88">
        <w:rPr>
          <w:lang w:val="es-ES"/>
        </w:rPr>
        <w:t>, </w:t>
      </w:r>
      <w:r w:rsidRPr="00904F88">
        <w:rPr>
          <w:b/>
          <w:bCs/>
          <w:lang w:val="es-ES"/>
        </w:rPr>
        <w:t>restas</w:t>
      </w:r>
      <w:r w:rsidRPr="00904F88">
        <w:rPr>
          <w:lang w:val="es-ES"/>
        </w:rPr>
        <w:t>, </w:t>
      </w:r>
      <w:r w:rsidRPr="00904F88">
        <w:rPr>
          <w:b/>
          <w:bCs/>
          <w:lang w:val="es-ES"/>
        </w:rPr>
        <w:t>multiplicaciones</w:t>
      </w:r>
      <w:r w:rsidRPr="00904F88">
        <w:rPr>
          <w:lang w:val="es-ES"/>
        </w:rPr>
        <w:t> y </w:t>
      </w:r>
      <w:r w:rsidRPr="00904F88">
        <w:rPr>
          <w:b/>
          <w:bCs/>
          <w:lang w:val="es-ES"/>
        </w:rPr>
        <w:t>divisiones</w:t>
      </w:r>
      <w:r w:rsidRPr="00904F88">
        <w:rPr>
          <w:lang w:val="es-ES"/>
        </w:rPr>
        <w:t> mezclando porcentajes, píxeles o cualquier unidad.</w:t>
      </w:r>
    </w:p>
    <w:p w14:paraId="694B2A4E" w14:textId="537BE741" w:rsidR="006F01C0" w:rsidRPr="00904F88" w:rsidRDefault="003B16D9" w:rsidP="008E1BFF">
      <w:pPr>
        <w:rPr>
          <w:lang w:val="es-ES"/>
        </w:rPr>
      </w:pPr>
      <w:r w:rsidRPr="00904F88">
        <w:rPr>
          <w:lang w:val="es-ES"/>
        </w:rPr>
        <w:t xml:space="preserve">En el ejemplo el div con fondo amarillo </w:t>
      </w:r>
      <w:r w:rsidR="001602EC" w:rsidRPr="00904F88">
        <w:rPr>
          <w:lang w:val="es-ES"/>
        </w:rPr>
        <w:t>aparece centrado con un tamaño de 100% menos 100px usando la función calc</w:t>
      </w:r>
      <w:r w:rsidR="00B25337" w:rsidRPr="00904F88">
        <w:rPr>
          <w:lang w:val="es-ES"/>
        </w:rPr>
        <w:t xml:space="preserve"> y dejando 50px de espacio a cada lado</w:t>
      </w:r>
    </w:p>
    <w:p w14:paraId="1CDACE55" w14:textId="77777777" w:rsidR="006F01C0" w:rsidRPr="00904F88" w:rsidRDefault="006F01C0" w:rsidP="008E1BFF">
      <w:pPr>
        <w:rPr>
          <w:lang w:val="es-ES"/>
        </w:rPr>
      </w:pPr>
    </w:p>
    <w:p w14:paraId="2226D133" w14:textId="77777777" w:rsidR="006F01C0" w:rsidRPr="00904F88" w:rsidRDefault="006F01C0" w:rsidP="008E1BFF">
      <w:pPr>
        <w:rPr>
          <w:lang w:val="es-ES"/>
        </w:rPr>
      </w:pPr>
    </w:p>
    <w:p w14:paraId="6133CB1C"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B03DF78"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EA0C074"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8041561"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FB5122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#div1</w:t>
      </w:r>
      <w:r w:rsidRPr="00904F88">
        <w:rPr>
          <w:rFonts w:ascii="Consolas" w:hAnsi="Consolas"/>
          <w:color w:val="D4D4D4"/>
          <w:sz w:val="21"/>
          <w:szCs w:val="21"/>
          <w:lang w:val="es-ES"/>
        </w:rPr>
        <w:t xml:space="preserve"> {</w:t>
      </w:r>
    </w:p>
    <w:p w14:paraId="7086ACB2"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799C27E4"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76B34026"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calc</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100%</w:t>
      </w:r>
      <w:r w:rsidRPr="00904F88">
        <w:rPr>
          <w:rFonts w:ascii="Consolas" w:hAnsi="Consolas"/>
          <w:color w:val="D4D4D4"/>
          <w:sz w:val="21"/>
          <w:szCs w:val="21"/>
          <w:lang w:val="es-ES"/>
        </w:rPr>
        <w:t xml:space="preserve"> -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55B0E86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ED11906"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yellow</w:t>
      </w:r>
      <w:r w:rsidRPr="00904F88">
        <w:rPr>
          <w:rFonts w:ascii="Consolas" w:hAnsi="Consolas"/>
          <w:color w:val="D4D4D4"/>
          <w:sz w:val="21"/>
          <w:szCs w:val="21"/>
          <w:lang w:val="es-ES"/>
        </w:rPr>
        <w:t>;</w:t>
      </w:r>
    </w:p>
    <w:p w14:paraId="36B9F850"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1777D5B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6B4F110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534DAFFB"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6651A0E"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FA57E2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AE65E30"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B8291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La función </w:t>
      </w:r>
      <w:proofErr w:type="gramStart"/>
      <w:r w:rsidRPr="00904F88">
        <w:rPr>
          <w:rFonts w:ascii="Consolas" w:hAnsi="Consolas"/>
          <w:color w:val="CCCCCC"/>
          <w:sz w:val="21"/>
          <w:szCs w:val="21"/>
          <w:lang w:val="es-ES"/>
        </w:rPr>
        <w:t>calc(</w:t>
      </w:r>
      <w:proofErr w:type="gramEnd"/>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E0DF090"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D2928A"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crea un div que se extiende en toda la longitud con una separación de 50px a ambos lados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44C83E3"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6C6772"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"div1"</w:t>
      </w:r>
      <w:r w:rsidRPr="00904F88">
        <w:rPr>
          <w:rFonts w:ascii="Consolas" w:hAnsi="Consolas"/>
          <w:color w:val="808080"/>
          <w:sz w:val="21"/>
          <w:szCs w:val="21"/>
          <w:lang w:val="es-ES"/>
        </w:rPr>
        <w:t>&gt;</w:t>
      </w:r>
      <w:r w:rsidRPr="00904F88">
        <w:rPr>
          <w:rFonts w:ascii="Consolas" w:hAnsi="Consolas"/>
          <w:color w:val="CCCCCC"/>
          <w:sz w:val="21"/>
          <w:szCs w:val="21"/>
          <w:lang w:val="es-ES"/>
        </w:rPr>
        <w:t>Texto para el div...</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7C93AEF"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E6B757"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714809D" w14:textId="77777777" w:rsidR="006F01C0" w:rsidRPr="00904F88" w:rsidRDefault="006F01C0" w:rsidP="006F01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324B109" w14:textId="77777777" w:rsidR="006F01C0" w:rsidRPr="00904F88" w:rsidRDefault="006F01C0" w:rsidP="008E1BFF">
      <w:pPr>
        <w:rPr>
          <w:lang w:val="es-ES"/>
        </w:rPr>
      </w:pPr>
    </w:p>
    <w:p w14:paraId="0F12EE5F" w14:textId="7481D09F" w:rsidR="006F01C0" w:rsidRPr="00904F88" w:rsidRDefault="006F01C0" w:rsidP="008E1BFF">
      <w:pPr>
        <w:rPr>
          <w:lang w:val="es-ES"/>
        </w:rPr>
      </w:pPr>
      <w:r w:rsidRPr="00904F88">
        <w:rPr>
          <w:lang w:val="es-ES"/>
        </w:rPr>
        <w:t xml:space="preserve">El div con la función </w:t>
      </w:r>
      <w:proofErr w:type="gramStart"/>
      <w:r w:rsidRPr="00904F88">
        <w:rPr>
          <w:lang w:val="es-ES"/>
        </w:rPr>
        <w:t>calc(</w:t>
      </w:r>
      <w:proofErr w:type="gramEnd"/>
      <w:r w:rsidRPr="00904F88">
        <w:rPr>
          <w:lang w:val="es-ES"/>
        </w:rPr>
        <w:t>) se muestra como sigue en el navegador:</w:t>
      </w:r>
    </w:p>
    <w:p w14:paraId="6DCE5E95" w14:textId="77777777" w:rsidR="006F01C0" w:rsidRPr="00904F88" w:rsidRDefault="006F01C0" w:rsidP="008E1BFF">
      <w:pPr>
        <w:rPr>
          <w:lang w:val="es-ES"/>
        </w:rPr>
      </w:pPr>
    </w:p>
    <w:p w14:paraId="6548B513" w14:textId="35EA62EF" w:rsidR="006F01C0" w:rsidRPr="00904F88" w:rsidRDefault="003B16D9" w:rsidP="008E1BFF">
      <w:pPr>
        <w:rPr>
          <w:lang w:val="es-ES"/>
        </w:rPr>
      </w:pPr>
      <w:r w:rsidRPr="00904F88">
        <w:rPr>
          <w:noProof/>
          <w:lang w:val="es-ES"/>
        </w:rPr>
        <w:drawing>
          <wp:inline distT="0" distB="0" distL="0" distR="0" wp14:anchorId="7BE23F6A" wp14:editId="195B520A">
            <wp:extent cx="6300470" cy="1993900"/>
            <wp:effectExtent l="0" t="0" r="5080" b="6350"/>
            <wp:docPr id="8181747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74750" name="Imagen 1" descr="Interfaz de usuario gráfica, Texto, Aplicación&#10;&#10;El contenido generado por IA puede ser incorrecto."/>
                    <pic:cNvPicPr/>
                  </pic:nvPicPr>
                  <pic:blipFill>
                    <a:blip r:embed="rId45"/>
                    <a:stretch>
                      <a:fillRect/>
                    </a:stretch>
                  </pic:blipFill>
                  <pic:spPr>
                    <a:xfrm>
                      <a:off x="0" y="0"/>
                      <a:ext cx="6300470" cy="1993900"/>
                    </a:xfrm>
                    <a:prstGeom prst="rect">
                      <a:avLst/>
                    </a:prstGeom>
                  </pic:spPr>
                </pic:pic>
              </a:graphicData>
            </a:graphic>
          </wp:inline>
        </w:drawing>
      </w:r>
    </w:p>
    <w:p w14:paraId="37D324F9" w14:textId="77777777" w:rsidR="00A05BDC" w:rsidRPr="00904F88" w:rsidRDefault="00A05BDC" w:rsidP="008E1BFF">
      <w:pPr>
        <w:rPr>
          <w:lang w:val="es-ES"/>
        </w:rPr>
      </w:pPr>
    </w:p>
    <w:p w14:paraId="013377EC" w14:textId="36B3CDD2" w:rsidR="00A05BDC" w:rsidRPr="00904F88" w:rsidRDefault="00A05BDC" w:rsidP="00A05BDC">
      <w:pPr>
        <w:pStyle w:val="Ttulo1"/>
        <w:rPr>
          <w:lang w:val="es-ES"/>
        </w:rPr>
      </w:pPr>
      <w:bookmarkStart w:id="34" w:name="_Toc210637384"/>
      <w:r w:rsidRPr="00904F88">
        <w:rPr>
          <w:lang w:val="es-ES"/>
        </w:rPr>
        <w:t>CSS: Colores</w:t>
      </w:r>
      <w:bookmarkEnd w:id="34"/>
    </w:p>
    <w:p w14:paraId="2B8257E9" w14:textId="77777777" w:rsidR="00D41DD5" w:rsidRPr="00904F88" w:rsidRDefault="00D41DD5" w:rsidP="00D41DD5">
      <w:pPr>
        <w:rPr>
          <w:lang w:val="es-ES"/>
        </w:rPr>
      </w:pPr>
    </w:p>
    <w:p w14:paraId="335FB009" w14:textId="13186FB6" w:rsidR="00A05BDC" w:rsidRPr="00904F88" w:rsidRDefault="00A05BDC" w:rsidP="00D41DD5">
      <w:pPr>
        <w:rPr>
          <w:b/>
          <w:bCs/>
          <w:u w:val="single"/>
          <w:lang w:val="es-ES"/>
        </w:rPr>
      </w:pPr>
      <w:r w:rsidRPr="00904F88">
        <w:rPr>
          <w:b/>
          <w:bCs/>
          <w:u w:val="single"/>
          <w:lang w:val="es-ES"/>
        </w:rPr>
        <w:t>Color del texto: </w:t>
      </w:r>
      <w:r w:rsidRPr="00904F88">
        <w:rPr>
          <w:rStyle w:val="css-prop"/>
          <w:b/>
          <w:bCs/>
          <w:color w:val="FF0000"/>
          <w:sz w:val="29"/>
          <w:szCs w:val="29"/>
          <w:u w:val="single"/>
          <w:lang w:val="es-ES"/>
        </w:rPr>
        <w:t>color</w:t>
      </w:r>
      <w:r w:rsidRPr="00904F88">
        <w:rPr>
          <w:b/>
          <w:bCs/>
          <w:u w:val="single"/>
          <w:lang w:val="es-ES"/>
        </w:rPr>
        <w:t> </w:t>
      </w:r>
    </w:p>
    <w:p w14:paraId="6FAD95C7" w14:textId="77777777" w:rsidR="00A05BDC" w:rsidRPr="00904F88" w:rsidRDefault="00A05BDC" w:rsidP="00A05BDC">
      <w:pPr>
        <w:rPr>
          <w:lang w:val="es-ES"/>
        </w:rPr>
      </w:pPr>
    </w:p>
    <w:p w14:paraId="78F12B59" w14:textId="419E4443" w:rsidR="00A05BDC" w:rsidRPr="00904F88" w:rsidRDefault="00A05BDC" w:rsidP="00A05BDC">
      <w:pPr>
        <w:rPr>
          <w:lang w:val="es-ES"/>
        </w:rPr>
      </w:pPr>
      <w:r w:rsidRPr="00904F88">
        <w:rPr>
          <w:lang w:val="es-ES"/>
        </w:rPr>
        <w:t>La propiedad </w:t>
      </w:r>
      <w:r w:rsidRPr="00904F88">
        <w:rPr>
          <w:rStyle w:val="css-prop"/>
          <w:color w:val="FF0000"/>
          <w:lang w:val="es-ES"/>
        </w:rPr>
        <w:t>color</w:t>
      </w:r>
      <w:r w:rsidRPr="00904F88">
        <w:rPr>
          <w:lang w:val="es-ES"/>
        </w:rPr>
        <w:t> permite establecer el color del texto. Las formas de expresar colores se comentan en la lección </w:t>
      </w:r>
      <w:hyperlink r:id="rId46" w:history="1">
        <w:r w:rsidRPr="00904F88">
          <w:rPr>
            <w:rStyle w:val="Hipervnculo"/>
            <w:lang w:val="es-ES"/>
          </w:rPr>
          <w:t>CSS: Colores</w:t>
        </w:r>
      </w:hyperlink>
      <w:r w:rsidRPr="00904F88">
        <w:rPr>
          <w:lang w:val="es-ES"/>
        </w:rPr>
        <w:t>.</w:t>
      </w:r>
    </w:p>
    <w:p w14:paraId="666D9698" w14:textId="77777777" w:rsidR="00A05BDC" w:rsidRPr="00904F88" w:rsidRDefault="00A05BDC" w:rsidP="008E1BFF">
      <w:pPr>
        <w:rPr>
          <w:lang w:val="es-ES"/>
        </w:rPr>
      </w:pPr>
    </w:p>
    <w:p w14:paraId="6A48B620" w14:textId="77777777" w:rsidR="00A05BDC" w:rsidRPr="00904F88" w:rsidRDefault="00A05BDC" w:rsidP="008E1BFF">
      <w:pPr>
        <w:rPr>
          <w:lang w:val="es-ES"/>
        </w:rPr>
      </w:pPr>
    </w:p>
    <w:p w14:paraId="4C036398" w14:textId="77777777" w:rsidR="00A05BDC" w:rsidRPr="00904F88" w:rsidRDefault="00A05BDC" w:rsidP="00D41DD5">
      <w:pPr>
        <w:rPr>
          <w:b/>
          <w:bCs/>
          <w:u w:val="single"/>
          <w:lang w:val="es-ES"/>
        </w:rPr>
      </w:pPr>
      <w:r w:rsidRPr="00904F88">
        <w:rPr>
          <w:b/>
          <w:bCs/>
          <w:u w:val="single"/>
          <w:lang w:val="es-ES"/>
        </w:rPr>
        <w:t>Opacidad (transparencia): </w:t>
      </w:r>
      <w:r w:rsidRPr="00904F88">
        <w:rPr>
          <w:rStyle w:val="css-prop"/>
          <w:rFonts w:cs="Arial"/>
          <w:b/>
          <w:bCs/>
          <w:color w:val="FF0000"/>
          <w:sz w:val="29"/>
          <w:szCs w:val="29"/>
          <w:u w:val="single"/>
          <w:lang w:val="es-ES"/>
        </w:rPr>
        <w:t>opacity</w:t>
      </w:r>
    </w:p>
    <w:p w14:paraId="0DDED88C" w14:textId="77777777" w:rsidR="00A05BDC" w:rsidRPr="00904F88" w:rsidRDefault="00A05BDC" w:rsidP="008E1BFF">
      <w:pPr>
        <w:rPr>
          <w:lang w:val="es-ES"/>
        </w:rPr>
      </w:pPr>
    </w:p>
    <w:p w14:paraId="4DB96CC8" w14:textId="77777777" w:rsidR="00A05BDC" w:rsidRPr="00904F88" w:rsidRDefault="00A05BDC" w:rsidP="00A05BDC">
      <w:pPr>
        <w:rPr>
          <w:lang w:val="es-ES"/>
        </w:rPr>
      </w:pPr>
      <w:r w:rsidRPr="00904F88">
        <w:rPr>
          <w:lang w:val="es-ES"/>
        </w:rPr>
        <w:t>La propiedad opacity permite hacer que un elemento sea parcialmente transparente. El valor de esta propiedad debe ser un valor decimal entre 0 y 1 (el valor 0 hace que el elemento sea completamente transparente y el valor 1 hace que el elemento sea completamente opaco).</w:t>
      </w:r>
    </w:p>
    <w:p w14:paraId="5D8F23EC" w14:textId="77777777" w:rsidR="00A05BDC" w:rsidRPr="00904F88" w:rsidRDefault="00A05BDC" w:rsidP="00A05BDC">
      <w:pPr>
        <w:rPr>
          <w:lang w:val="es-ES"/>
        </w:rPr>
      </w:pPr>
      <w:r w:rsidRPr="00904F88">
        <w:rPr>
          <w:lang w:val="es-ES"/>
        </w:rPr>
        <w:t>Si un elemento parcialmente transparente se superpone a otro elemento de otro color, el navegador mezcla los colores de los elementos, como muestra el siguiente ejemplo:</w:t>
      </w:r>
    </w:p>
    <w:p w14:paraId="0011FD81" w14:textId="77777777" w:rsidR="00A05BDC" w:rsidRPr="00904F88" w:rsidRDefault="00A05BDC" w:rsidP="008E1BFF">
      <w:pPr>
        <w:rPr>
          <w:lang w:val="es-ES"/>
        </w:rPr>
      </w:pPr>
    </w:p>
    <w:p w14:paraId="7DF9AB0C"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E23D5A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FC96AD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13E8D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D7240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B8E817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Propiedad color (1). Texto. CSS. Páginas web HTML y hojas de estilo CSS. Bartolomé Sintes Marco.</w:t>
      </w:r>
    </w:p>
    <w:p w14:paraId="450A0A1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D3246B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CCE8D1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B07FD0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1C81F23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magenta</w:t>
      </w:r>
      <w:r w:rsidRPr="00904F88">
        <w:rPr>
          <w:rFonts w:ascii="Consolas" w:hAnsi="Consolas"/>
          <w:color w:val="D4D4D4"/>
          <w:sz w:val="21"/>
          <w:szCs w:val="21"/>
          <w:lang w:val="es-ES"/>
        </w:rPr>
        <w:t>;</w:t>
      </w:r>
    </w:p>
    <w:p w14:paraId="4035320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3CDAD95"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8901F3"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71C926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4E2A66E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BBB20DC"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E86971"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p.p1</w:t>
      </w:r>
      <w:r w:rsidRPr="00904F88">
        <w:rPr>
          <w:rFonts w:ascii="Consolas" w:hAnsi="Consolas"/>
          <w:color w:val="D4D4D4"/>
          <w:sz w:val="21"/>
          <w:szCs w:val="21"/>
          <w:lang w:val="es-ES"/>
        </w:rPr>
        <w:t xml:space="preserve"> {</w:t>
      </w:r>
    </w:p>
    <w:p w14:paraId="432205D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0B47EC1F"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max-width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300px</w:t>
      </w:r>
      <w:r w:rsidRPr="00904F88">
        <w:rPr>
          <w:rFonts w:ascii="Consolas" w:hAnsi="Consolas"/>
          <w:color w:val="D4D4D4"/>
          <w:sz w:val="21"/>
          <w:szCs w:val="21"/>
          <w:lang w:val="es-ES"/>
        </w:rPr>
        <w:t>;</w:t>
      </w:r>
    </w:p>
    <w:p w14:paraId="613A05E6"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90%</w:t>
      </w:r>
      <w:r w:rsidRPr="00904F88">
        <w:rPr>
          <w:rFonts w:ascii="Consolas" w:hAnsi="Consolas"/>
          <w:color w:val="D4D4D4"/>
          <w:sz w:val="21"/>
          <w:szCs w:val="21"/>
          <w:lang w:val="es-ES"/>
        </w:rPr>
        <w:t>;</w:t>
      </w:r>
    </w:p>
    <w:p w14:paraId="0A0141F1"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195px</w:t>
      </w:r>
      <w:r w:rsidRPr="00904F88">
        <w:rPr>
          <w:rFonts w:ascii="Consolas" w:hAnsi="Consolas"/>
          <w:color w:val="D4D4D4"/>
          <w:sz w:val="21"/>
          <w:szCs w:val="21"/>
          <w:lang w:val="es-ES"/>
        </w:rPr>
        <w:t>;</w:t>
      </w:r>
    </w:p>
    <w:p w14:paraId="6D4B77EA"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03444326"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yellow</w:t>
      </w:r>
      <w:r w:rsidRPr="00904F88">
        <w:rPr>
          <w:rFonts w:ascii="Consolas" w:hAnsi="Consolas"/>
          <w:color w:val="D4D4D4"/>
          <w:sz w:val="21"/>
          <w:szCs w:val="21"/>
          <w:lang w:val="es-ES"/>
        </w:rPr>
        <w:t>;</w:t>
      </w:r>
    </w:p>
    <w:p w14:paraId="6CD0B516"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DBFF44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09EAFA"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p.p2</w:t>
      </w:r>
      <w:r w:rsidRPr="00904F88">
        <w:rPr>
          <w:rFonts w:ascii="Consolas" w:hAnsi="Consolas"/>
          <w:color w:val="D4D4D4"/>
          <w:sz w:val="21"/>
          <w:szCs w:val="21"/>
          <w:lang w:val="es-ES"/>
        </w:rPr>
        <w:t xml:space="preserve"> {</w:t>
      </w:r>
    </w:p>
    <w:p w14:paraId="5F886DB5"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0FE5A06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max-width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300px</w:t>
      </w:r>
      <w:r w:rsidRPr="00904F88">
        <w:rPr>
          <w:rFonts w:ascii="Consolas" w:hAnsi="Consolas"/>
          <w:color w:val="D4D4D4"/>
          <w:sz w:val="21"/>
          <w:szCs w:val="21"/>
          <w:lang w:val="es-ES"/>
        </w:rPr>
        <w:t>;</w:t>
      </w:r>
    </w:p>
    <w:p w14:paraId="77468B1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90%</w:t>
      </w:r>
      <w:r w:rsidRPr="00904F88">
        <w:rPr>
          <w:rFonts w:ascii="Consolas" w:hAnsi="Consolas"/>
          <w:color w:val="D4D4D4"/>
          <w:sz w:val="21"/>
          <w:szCs w:val="21"/>
          <w:lang w:val="es-ES"/>
        </w:rPr>
        <w:t>;</w:t>
      </w:r>
    </w:p>
    <w:p w14:paraId="6852FA19" w14:textId="00118EF3"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003E3E2E" w:rsidRPr="00904F88">
        <w:rPr>
          <w:rFonts w:ascii="Consolas" w:hAnsi="Consolas"/>
          <w:color w:val="B5CEA8"/>
          <w:sz w:val="21"/>
          <w:szCs w:val="21"/>
          <w:lang w:val="es-ES"/>
        </w:rPr>
        <w:t>2</w:t>
      </w:r>
      <w:r w:rsidRPr="00904F88">
        <w:rPr>
          <w:rFonts w:ascii="Consolas" w:hAnsi="Consolas"/>
          <w:color w:val="B5CEA8"/>
          <w:sz w:val="21"/>
          <w:szCs w:val="21"/>
          <w:lang w:val="es-ES"/>
        </w:rPr>
        <w:t>0px</w:t>
      </w:r>
      <w:r w:rsidRPr="00904F88">
        <w:rPr>
          <w:rFonts w:ascii="Consolas" w:hAnsi="Consolas"/>
          <w:color w:val="D4D4D4"/>
          <w:sz w:val="21"/>
          <w:szCs w:val="21"/>
          <w:lang w:val="es-ES"/>
        </w:rPr>
        <w:t>;</w:t>
      </w:r>
    </w:p>
    <w:p w14:paraId="52517DF4"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59D08F"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5FA2CC66"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038845B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1DE73D1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opacity</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0.5</w:t>
      </w:r>
      <w:r w:rsidRPr="00904F88">
        <w:rPr>
          <w:rFonts w:ascii="Consolas" w:hAnsi="Consolas"/>
          <w:color w:val="D4D4D4"/>
          <w:sz w:val="21"/>
          <w:szCs w:val="21"/>
          <w:lang w:val="es-ES"/>
        </w:rPr>
        <w:t>;</w:t>
      </w:r>
    </w:p>
    <w:p w14:paraId="4B1FA3B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7D8E08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62A593B"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1AE237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948ABE"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D9B591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h1</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BB4A3F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020208"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w:t>
      </w:r>
      <w:proofErr w:type="gramStart"/>
      <w:r w:rsidRPr="00904F88">
        <w:rPr>
          <w:rFonts w:ascii="Consolas" w:hAnsi="Consolas"/>
          <w:color w:val="CCCCCC"/>
          <w:sz w:val="21"/>
          <w:szCs w:val="21"/>
          <w:lang w:val="es-ES"/>
        </w:rPr>
        <w:t>corriente.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414D090"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91EE44"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otro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6E8B41"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E133AD"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texto se encuentra situado a la izquierda, a la izquierda, a la izquierda, a la izquierda, a la</w:t>
      </w:r>
    </w:p>
    <w:p w14:paraId="7B883F72"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izquierda, a la izquierda, a la izquierda, a la izquierda, a la izquierda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4F7032F"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341E4D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texto se encuentra situado a la derecha, a la derecha, a la derecha, a la derecha, a la derecha,</w:t>
      </w:r>
    </w:p>
    <w:p w14:paraId="11F4B984"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 la derecha, a la derecha, a la derecha, a la derecha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47DB347"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538FB9"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1BD7975"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E961C3" w14:textId="77777777" w:rsidR="00FB0F21" w:rsidRPr="00904F88" w:rsidRDefault="00FB0F21" w:rsidP="00FB0F2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4B026D2" w14:textId="77777777" w:rsidR="00D41DD5" w:rsidRPr="00904F88" w:rsidRDefault="00D41DD5" w:rsidP="008E1BFF">
      <w:pPr>
        <w:rPr>
          <w:lang w:val="es-ES"/>
        </w:rPr>
      </w:pPr>
    </w:p>
    <w:p w14:paraId="22D474B1" w14:textId="76848D30" w:rsidR="00D53D63" w:rsidRPr="00904F88" w:rsidRDefault="00DF1B75" w:rsidP="008E1BFF">
      <w:pPr>
        <w:rPr>
          <w:lang w:val="es-ES"/>
        </w:rPr>
      </w:pPr>
      <w:r w:rsidRPr="00904F88">
        <w:rPr>
          <w:lang w:val="es-ES"/>
        </w:rPr>
        <w:t xml:space="preserve">En el navegador se mostraría como sigue. El párrafo rosa es semitransparente con opacidad 0.5. </w:t>
      </w:r>
    </w:p>
    <w:p w14:paraId="0EB33E54" w14:textId="77777777" w:rsidR="00DF1B75" w:rsidRPr="00904F88" w:rsidRDefault="00DF1B75" w:rsidP="008E1BFF">
      <w:pPr>
        <w:rPr>
          <w:lang w:val="es-ES"/>
        </w:rPr>
      </w:pPr>
    </w:p>
    <w:p w14:paraId="590A0ECB" w14:textId="5E03EFD1" w:rsidR="00DF1B75" w:rsidRPr="00904F88" w:rsidRDefault="00DF1B75" w:rsidP="008E1BFF">
      <w:pPr>
        <w:rPr>
          <w:lang w:val="es-ES"/>
        </w:rPr>
      </w:pPr>
      <w:r w:rsidRPr="00904F88">
        <w:rPr>
          <w:noProof/>
          <w:lang w:val="es-ES"/>
        </w:rPr>
        <w:drawing>
          <wp:inline distT="0" distB="0" distL="0" distR="0" wp14:anchorId="58141518" wp14:editId="56C1D76A">
            <wp:extent cx="6300470" cy="4822190"/>
            <wp:effectExtent l="0" t="0" r="5080" b="0"/>
            <wp:docPr id="30886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64508" name="Imagen 1" descr="Texto&#10;&#10;El contenido generado por IA puede ser incorrecto."/>
                    <pic:cNvPicPr/>
                  </pic:nvPicPr>
                  <pic:blipFill>
                    <a:blip r:embed="rId47"/>
                    <a:stretch>
                      <a:fillRect/>
                    </a:stretch>
                  </pic:blipFill>
                  <pic:spPr>
                    <a:xfrm>
                      <a:off x="0" y="0"/>
                      <a:ext cx="6300470" cy="4822190"/>
                    </a:xfrm>
                    <a:prstGeom prst="rect">
                      <a:avLst/>
                    </a:prstGeom>
                  </pic:spPr>
                </pic:pic>
              </a:graphicData>
            </a:graphic>
          </wp:inline>
        </w:drawing>
      </w:r>
    </w:p>
    <w:p w14:paraId="46C7C817" w14:textId="77777777" w:rsidR="006710CF" w:rsidRPr="00904F88" w:rsidRDefault="006710CF" w:rsidP="008E1BFF">
      <w:pPr>
        <w:rPr>
          <w:lang w:val="es-ES"/>
        </w:rPr>
      </w:pPr>
    </w:p>
    <w:p w14:paraId="23FFDD05" w14:textId="5A49C208" w:rsidR="006710CF" w:rsidRPr="00904F88" w:rsidRDefault="00733688" w:rsidP="008E1BFF">
      <w:pPr>
        <w:rPr>
          <w:b/>
          <w:bCs/>
          <w:u w:val="single"/>
          <w:lang w:val="es-ES"/>
        </w:rPr>
      </w:pPr>
      <w:r w:rsidRPr="00904F88">
        <w:rPr>
          <w:b/>
          <w:bCs/>
          <w:u w:val="single"/>
          <w:lang w:val="es-ES"/>
        </w:rPr>
        <w:t>Códigos</w:t>
      </w:r>
      <w:r w:rsidR="006710CF" w:rsidRPr="00904F88">
        <w:rPr>
          <w:b/>
          <w:bCs/>
          <w:u w:val="single"/>
          <w:lang w:val="es-ES"/>
        </w:rPr>
        <w:t xml:space="preserve"> de </w:t>
      </w:r>
      <w:r w:rsidRPr="00904F88">
        <w:rPr>
          <w:b/>
          <w:bCs/>
          <w:u w:val="single"/>
          <w:lang w:val="es-ES"/>
        </w:rPr>
        <w:t>colores RGB</w:t>
      </w:r>
    </w:p>
    <w:p w14:paraId="1D14E934" w14:textId="77777777" w:rsidR="00733688" w:rsidRPr="00904F88" w:rsidRDefault="00733688" w:rsidP="006710CF">
      <w:pPr>
        <w:rPr>
          <w:lang w:val="es-ES"/>
        </w:rPr>
      </w:pPr>
    </w:p>
    <w:p w14:paraId="69395EC0" w14:textId="5AA59368" w:rsidR="006710CF" w:rsidRPr="00904F88" w:rsidRDefault="006710CF" w:rsidP="006710CF">
      <w:pPr>
        <w:rPr>
          <w:lang w:val="es-ES"/>
        </w:rPr>
      </w:pPr>
      <w:r w:rsidRPr="00904F88">
        <w:rPr>
          <w:lang w:val="es-ES"/>
        </w:rPr>
        <w:t>Los códigos de colores RGB ya formaban parte de la recomendación </w:t>
      </w:r>
      <w:hyperlink r:id="rId48" w:history="1">
        <w:r w:rsidRPr="00904F88">
          <w:rPr>
            <w:rStyle w:val="Hipervnculo"/>
            <w:lang w:val="es-ES"/>
          </w:rPr>
          <w:t>CSS 1</w:t>
        </w:r>
      </w:hyperlink>
      <w:r w:rsidRPr="00904F88">
        <w:rPr>
          <w:lang w:val="es-ES"/>
        </w:rPr>
        <w:t> (diciembre de 1996).</w:t>
      </w:r>
    </w:p>
    <w:p w14:paraId="58F4D267" w14:textId="77777777" w:rsidR="006710CF" w:rsidRPr="00904F88" w:rsidRDefault="006710CF" w:rsidP="006710CF">
      <w:pPr>
        <w:rPr>
          <w:lang w:val="es-ES"/>
        </w:rPr>
      </w:pPr>
      <w:r w:rsidRPr="00904F88">
        <w:rPr>
          <w:lang w:val="es-ES"/>
        </w:rPr>
        <w:t>Las pantallas de ordenador consiguen los colores mezclando tres colores básicos (</w:t>
      </w:r>
      <w:r w:rsidRPr="00904F88">
        <w:rPr>
          <w:b/>
          <w:bCs/>
          <w:lang w:val="es-ES"/>
        </w:rPr>
        <w:t>rojo</w:t>
      </w:r>
      <w:r w:rsidRPr="00904F88">
        <w:rPr>
          <w:lang w:val="es-ES"/>
        </w:rPr>
        <w:t>, </w:t>
      </w:r>
      <w:r w:rsidRPr="00904F88">
        <w:rPr>
          <w:b/>
          <w:bCs/>
          <w:lang w:val="es-ES"/>
        </w:rPr>
        <w:t>verde</w:t>
      </w:r>
      <w:r w:rsidRPr="00904F88">
        <w:rPr>
          <w:lang w:val="es-ES"/>
        </w:rPr>
        <w:t> y </w:t>
      </w:r>
      <w:r w:rsidRPr="00904F88">
        <w:rPr>
          <w:b/>
          <w:bCs/>
          <w:lang w:val="es-ES"/>
        </w:rPr>
        <w:t>azul</w:t>
      </w:r>
      <w:r w:rsidRPr="00904F88">
        <w:rPr>
          <w:lang w:val="es-ES"/>
        </w:rPr>
        <w:t>). Cada color admite 256 niveles de intensidad, lo que hace un total de 256 x 256 x 256 = 16.777.216 colores distintos. Para hacer referencia a un color concreto, basta con indicar las intensidades de cada uno de los tres colores básicos.</w:t>
      </w:r>
    </w:p>
    <w:p w14:paraId="43388D6A" w14:textId="77777777" w:rsidR="006710CF" w:rsidRPr="00904F88" w:rsidRDefault="006710CF" w:rsidP="006710CF">
      <w:pPr>
        <w:rPr>
          <w:lang w:val="es-ES"/>
        </w:rPr>
      </w:pPr>
      <w:r w:rsidRPr="00904F88">
        <w:rPr>
          <w:lang w:val="es-ES"/>
        </w:rPr>
        <w:t>Los códigos RGB se pueden expresar de distintas formas:</w:t>
      </w:r>
    </w:p>
    <w:p w14:paraId="6B95E6BC" w14:textId="77777777" w:rsidR="006710CF" w:rsidRPr="00904F88" w:rsidRDefault="006710CF" w:rsidP="00A97AF2">
      <w:pPr>
        <w:numPr>
          <w:ilvl w:val="0"/>
          <w:numId w:val="17"/>
        </w:numPr>
        <w:rPr>
          <w:lang w:val="es-ES"/>
        </w:rPr>
      </w:pPr>
      <w:proofErr w:type="gramStart"/>
      <w:r w:rsidRPr="00904F88">
        <w:rPr>
          <w:b/>
          <w:bCs/>
          <w:lang w:val="es-ES"/>
        </w:rPr>
        <w:t>rgb(</w:t>
      </w:r>
      <w:proofErr w:type="gramEnd"/>
      <w:r w:rsidRPr="00904F88">
        <w:rPr>
          <w:b/>
          <w:bCs/>
          <w:lang w:val="es-ES"/>
        </w:rPr>
        <w:t>rojo verde azul)</w:t>
      </w:r>
      <w:r w:rsidRPr="00904F88">
        <w:rPr>
          <w:lang w:val="es-ES"/>
        </w:rPr>
        <w:t>, donde rojo, verde y azul son números enteros desde 0 a 255.</w:t>
      </w:r>
    </w:p>
    <w:p w14:paraId="70C1A238" w14:textId="77777777" w:rsidR="006710CF" w:rsidRPr="00904F88" w:rsidRDefault="006710CF" w:rsidP="00A97AF2">
      <w:pPr>
        <w:numPr>
          <w:ilvl w:val="0"/>
          <w:numId w:val="17"/>
        </w:numPr>
        <w:rPr>
          <w:lang w:val="es-ES"/>
        </w:rPr>
      </w:pPr>
      <w:proofErr w:type="gramStart"/>
      <w:r w:rsidRPr="00904F88">
        <w:rPr>
          <w:b/>
          <w:bCs/>
          <w:lang w:val="es-ES"/>
        </w:rPr>
        <w:t>rgb(</w:t>
      </w:r>
      <w:proofErr w:type="gramEnd"/>
      <w:r w:rsidRPr="00904F88">
        <w:rPr>
          <w:b/>
          <w:bCs/>
          <w:lang w:val="es-ES"/>
        </w:rPr>
        <w:t>rojo verde azul)</w:t>
      </w:r>
      <w:r w:rsidRPr="00904F88">
        <w:rPr>
          <w:lang w:val="es-ES"/>
        </w:rPr>
        <w:t>, donde rojo, verde y azul son porcentajes desde 0% hasta 100%.</w:t>
      </w:r>
    </w:p>
    <w:p w14:paraId="4F793C26" w14:textId="77777777" w:rsidR="006710CF" w:rsidRPr="00904F88" w:rsidRDefault="006710CF" w:rsidP="00A97AF2">
      <w:pPr>
        <w:numPr>
          <w:ilvl w:val="0"/>
          <w:numId w:val="17"/>
        </w:numPr>
        <w:rPr>
          <w:lang w:val="es-ES"/>
        </w:rPr>
      </w:pPr>
      <w:r w:rsidRPr="00904F88">
        <w:rPr>
          <w:b/>
          <w:bCs/>
          <w:lang w:val="es-ES"/>
        </w:rPr>
        <w:t>#RRGGBB</w:t>
      </w:r>
      <w:r w:rsidRPr="00904F88">
        <w:rPr>
          <w:lang w:val="es-ES"/>
        </w:rPr>
        <w:t>, donde RR, GG y BB son números hexadecimales desde 00 hasta FF.</w:t>
      </w:r>
    </w:p>
    <w:p w14:paraId="790556BE" w14:textId="77777777" w:rsidR="006710CF" w:rsidRPr="00904F88" w:rsidRDefault="006710CF" w:rsidP="00A97AF2">
      <w:pPr>
        <w:numPr>
          <w:ilvl w:val="0"/>
          <w:numId w:val="17"/>
        </w:numPr>
        <w:rPr>
          <w:lang w:val="es-ES"/>
        </w:rPr>
      </w:pPr>
      <w:r w:rsidRPr="00904F88">
        <w:rPr>
          <w:b/>
          <w:bCs/>
          <w:lang w:val="es-ES"/>
        </w:rPr>
        <w:t>#RGB</w:t>
      </w:r>
      <w:r w:rsidRPr="00904F88">
        <w:rPr>
          <w:lang w:val="es-ES"/>
        </w:rPr>
        <w:t>, donde R, G y B son números hexadecimales desde 0 hasta F (el navegador transforma esos números en números de dos cifras repitiendo el valor, es decir, F se convierte en FF, 6 en 66, etc.</w:t>
      </w:r>
    </w:p>
    <w:p w14:paraId="5CDDA82A" w14:textId="77777777" w:rsidR="006710CF" w:rsidRPr="00904F88" w:rsidRDefault="006710CF" w:rsidP="006710CF">
      <w:pPr>
        <w:rPr>
          <w:lang w:val="es-ES"/>
        </w:rPr>
      </w:pPr>
      <w:r w:rsidRPr="00904F88">
        <w:rPr>
          <w:lang w:val="es-ES"/>
        </w:rPr>
        <w:t>Las más utilizadas son la tercera y la primera.</w:t>
      </w:r>
    </w:p>
    <w:p w14:paraId="1D7C079A" w14:textId="77777777" w:rsidR="00733688" w:rsidRPr="00904F88" w:rsidRDefault="00733688" w:rsidP="006710CF">
      <w:pPr>
        <w:rPr>
          <w:lang w:val="es-ES"/>
        </w:rPr>
      </w:pPr>
    </w:p>
    <w:p w14:paraId="479A48F5"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04EDAA76"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#14B76E</w:t>
      </w:r>
      <w:r w:rsidRPr="00904F88">
        <w:rPr>
          <w:rFonts w:ascii="Consolas" w:hAnsi="Consolas"/>
          <w:color w:val="D4D4D4"/>
          <w:sz w:val="21"/>
          <w:szCs w:val="21"/>
          <w:lang w:val="es-ES"/>
        </w:rPr>
        <w:t>;</w:t>
      </w:r>
    </w:p>
    <w:p w14:paraId="2CB120F9" w14:textId="77777777" w:rsidR="00D072B8" w:rsidRPr="00904F88" w:rsidRDefault="00D072B8" w:rsidP="00D072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7E22305" w14:textId="77777777" w:rsidR="00733688" w:rsidRPr="00904F88" w:rsidRDefault="00733688" w:rsidP="006710CF">
      <w:pPr>
        <w:rPr>
          <w:lang w:val="es-ES"/>
        </w:rPr>
      </w:pPr>
    </w:p>
    <w:p w14:paraId="76FDCADB" w14:textId="77777777" w:rsidR="00BF44BE" w:rsidRPr="00904F88" w:rsidRDefault="00BF44BE" w:rsidP="00BF44BE">
      <w:pPr>
        <w:rPr>
          <w:lang w:val="es-ES"/>
        </w:rPr>
      </w:pPr>
      <w:r w:rsidRPr="00904F88">
        <w:rPr>
          <w:lang w:val="es-ES"/>
        </w:rPr>
        <w:t xml:space="preserve">El color negro se consigue con la ausencia de cualquier color, así que su código RGB es </w:t>
      </w:r>
      <w:proofErr w:type="gramStart"/>
      <w:r w:rsidRPr="00904F88">
        <w:rPr>
          <w:lang w:val="es-ES"/>
        </w:rPr>
        <w:t>rgb(</w:t>
      </w:r>
      <w:proofErr w:type="gramEnd"/>
      <w:r w:rsidRPr="00904F88">
        <w:rPr>
          <w:lang w:val="es-ES"/>
        </w:rPr>
        <w:t xml:space="preserve">0 0 0), </w:t>
      </w:r>
      <w:proofErr w:type="gramStart"/>
      <w:r w:rsidRPr="00904F88">
        <w:rPr>
          <w:lang w:val="es-ES"/>
        </w:rPr>
        <w:t>rgb(</w:t>
      </w:r>
      <w:proofErr w:type="gramEnd"/>
      <w:r w:rsidRPr="00904F88">
        <w:rPr>
          <w:lang w:val="es-ES"/>
        </w:rPr>
        <w:t>0% 0% 0%), #000000 o #000.</w:t>
      </w:r>
    </w:p>
    <w:p w14:paraId="015C34F7" w14:textId="77777777" w:rsidR="00BF44BE" w:rsidRPr="00904F88" w:rsidRDefault="00BF44BE" w:rsidP="00BF44BE">
      <w:pPr>
        <w:rPr>
          <w:lang w:val="es-ES"/>
        </w:rPr>
      </w:pPr>
      <w:r w:rsidRPr="00904F88">
        <w:rPr>
          <w:lang w:val="es-ES"/>
        </w:rPr>
        <w:t xml:space="preserve">El color blanco se consigue mezclando los tres colores con la máxima intensidad, así que su código RGB es </w:t>
      </w:r>
      <w:proofErr w:type="gramStart"/>
      <w:r w:rsidRPr="00904F88">
        <w:rPr>
          <w:lang w:val="es-ES"/>
        </w:rPr>
        <w:t>rgb(</w:t>
      </w:r>
      <w:proofErr w:type="gramEnd"/>
      <w:r w:rsidRPr="00904F88">
        <w:rPr>
          <w:lang w:val="es-ES"/>
        </w:rPr>
        <w:t xml:space="preserve">255 255 255), </w:t>
      </w:r>
      <w:proofErr w:type="gramStart"/>
      <w:r w:rsidRPr="00904F88">
        <w:rPr>
          <w:lang w:val="es-ES"/>
        </w:rPr>
        <w:t>rgb(</w:t>
      </w:r>
      <w:proofErr w:type="gramEnd"/>
      <w:r w:rsidRPr="00904F88">
        <w:rPr>
          <w:lang w:val="es-ES"/>
        </w:rPr>
        <w:t>100% 100% 100%), #FFFFFF o #FFF.</w:t>
      </w:r>
    </w:p>
    <w:p w14:paraId="49688F84" w14:textId="77777777" w:rsidR="00BF44BE" w:rsidRPr="00904F88" w:rsidRDefault="00BF44BE" w:rsidP="00BF44BE">
      <w:pPr>
        <w:rPr>
          <w:lang w:val="es-ES"/>
        </w:rPr>
      </w:pPr>
      <w:r w:rsidRPr="00904F88">
        <w:rPr>
          <w:lang w:val="es-ES"/>
        </w:rPr>
        <w:t xml:space="preserve">Este modelo de color es poco intuitivo. En general, no es fácil acertar la combinación de rojo, verde y azul necesaria para obtener un color concreto, ni tampoco es fácil acertar cómo modificar las tres componentes para obtener un color relacionado con otro (un color poco </w:t>
      </w:r>
      <w:proofErr w:type="gramStart"/>
      <w:r w:rsidRPr="00904F88">
        <w:rPr>
          <w:lang w:val="es-ES"/>
        </w:rPr>
        <w:t>más claro o más oscuro</w:t>
      </w:r>
      <w:proofErr w:type="gramEnd"/>
      <w:r w:rsidRPr="00904F88">
        <w:rPr>
          <w:lang w:val="es-ES"/>
        </w:rPr>
        <w:t xml:space="preserve"> que otro, por ejemplo).</w:t>
      </w:r>
    </w:p>
    <w:p w14:paraId="2ADE3A38" w14:textId="77777777" w:rsidR="00D072B8" w:rsidRPr="00904F88" w:rsidRDefault="00D072B8" w:rsidP="006710CF">
      <w:pPr>
        <w:rPr>
          <w:lang w:val="es-ES"/>
        </w:rPr>
      </w:pPr>
    </w:p>
    <w:p w14:paraId="7F024072" w14:textId="379D35FB" w:rsidR="008B6412" w:rsidRPr="00904F88" w:rsidRDefault="008B6412" w:rsidP="006710CF">
      <w:pPr>
        <w:rPr>
          <w:lang w:val="es-ES"/>
        </w:rPr>
      </w:pPr>
      <w:r w:rsidRPr="00904F88">
        <w:rPr>
          <w:noProof/>
          <w:lang w:val="es-ES"/>
        </w:rPr>
        <w:drawing>
          <wp:inline distT="0" distB="0" distL="0" distR="0" wp14:anchorId="252CBC4C" wp14:editId="70E521EE">
            <wp:extent cx="6300470" cy="1625600"/>
            <wp:effectExtent l="0" t="0" r="5080" b="0"/>
            <wp:docPr id="1363656491"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6491" name="Imagen 1" descr="Interfaz de usuario gráfica, Diagrama&#10;&#10;El contenido generado por IA puede ser incorrecto."/>
                    <pic:cNvPicPr/>
                  </pic:nvPicPr>
                  <pic:blipFill>
                    <a:blip r:embed="rId49"/>
                    <a:stretch>
                      <a:fillRect/>
                    </a:stretch>
                  </pic:blipFill>
                  <pic:spPr>
                    <a:xfrm>
                      <a:off x="0" y="0"/>
                      <a:ext cx="6300470" cy="1625600"/>
                    </a:xfrm>
                    <a:prstGeom prst="rect">
                      <a:avLst/>
                    </a:prstGeom>
                  </pic:spPr>
                </pic:pic>
              </a:graphicData>
            </a:graphic>
          </wp:inline>
        </w:drawing>
      </w:r>
    </w:p>
    <w:p w14:paraId="204D0786" w14:textId="77777777" w:rsidR="008B2DB5" w:rsidRPr="00904F88" w:rsidRDefault="008B2DB5" w:rsidP="008B2DB5">
      <w:pPr>
        <w:rPr>
          <w:lang w:val="es-ES"/>
        </w:rPr>
      </w:pPr>
    </w:p>
    <w:p w14:paraId="38F352D7" w14:textId="23A8DDAD" w:rsidR="000949AC" w:rsidRPr="00904F88" w:rsidRDefault="000949AC" w:rsidP="008B2DB5">
      <w:pPr>
        <w:pStyle w:val="Ttulo1"/>
        <w:rPr>
          <w:lang w:val="es-ES"/>
        </w:rPr>
      </w:pPr>
      <w:bookmarkStart w:id="35" w:name="_Toc210637385"/>
      <w:r w:rsidRPr="00904F88">
        <w:rPr>
          <w:lang w:val="es-ES"/>
        </w:rPr>
        <w:t>CSS: Consultas de medios (media queries)</w:t>
      </w:r>
      <w:bookmarkEnd w:id="35"/>
    </w:p>
    <w:p w14:paraId="69BDC337" w14:textId="276B66D7" w:rsidR="000949AC" w:rsidRPr="00904F88" w:rsidRDefault="000949AC" w:rsidP="000949AC">
      <w:pPr>
        <w:rPr>
          <w:lang w:val="es-ES"/>
        </w:rPr>
      </w:pPr>
      <w:r w:rsidRPr="00904F88">
        <w:rPr>
          <w:noProof/>
          <w:lang w:val="es-ES"/>
        </w:rPr>
        <mc:AlternateContent>
          <mc:Choice Requires="wps">
            <w:drawing>
              <wp:inline distT="0" distB="0" distL="0" distR="0" wp14:anchorId="3CE3F162" wp14:editId="2C3FD216">
                <wp:extent cx="403860" cy="457200"/>
                <wp:effectExtent l="0" t="0" r="0" b="0"/>
                <wp:docPr id="1113316639" name="Rectángulo 16" descr="Hom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38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9627D" id="Rectángulo 16" o:spid="_x0000_s1026" alt="Home" href="https://www.mclibre.org/consultar/htmlcss/index.html" style="width:31.8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0FB00476" wp14:editId="1A4E3C6A">
                <wp:extent cx="342900" cy="342900"/>
                <wp:effectExtent l="0" t="0" r="0" b="0"/>
                <wp:docPr id="1762603536" name="Rectángulo 15" descr="Principio de la página">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FC963" id="Rectángulo 15" o:spid="_x0000_s1026" alt="Principio de la página" href="https://www.mclibre.org/consultar/htmlcss/css/css-media-queries.html" style="width:27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" o:button="t" filled="f" stroked="f">
                <v:fill o:detectmouseclick="t"/>
                <o:lock v:ext="edit" aspectratio="t"/>
                <w10:anchorlock/>
              </v:rect>
            </w:pict>
          </mc:Fallback>
        </mc:AlternateContent>
      </w:r>
    </w:p>
    <w:p w14:paraId="7D680E55" w14:textId="6DA8707D" w:rsidR="000949AC" w:rsidRPr="00904F88" w:rsidRDefault="000949AC" w:rsidP="000949AC">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recomendación Media Queries Level 3 (3ª ed), publicada en mayo de 2024.</w:t>
      </w:r>
    </w:p>
    <w:p w14:paraId="1BFAD4F5" w14:textId="77777777" w:rsidR="000949AC" w:rsidRPr="00904F88" w:rsidRDefault="000949AC" w:rsidP="000949AC">
      <w:pPr>
        <w:rPr>
          <w:lang w:val="es-ES"/>
        </w:rPr>
      </w:pPr>
      <w:r w:rsidRPr="00904F88">
        <w:rPr>
          <w:lang w:val="es-ES"/>
        </w:rPr>
        <w:t>Estas propiedades permiten obtener detalles sobre las características del dispositivo del usuario y adaptar y optimizar la hoja de estilo a ellas.</w:t>
      </w:r>
    </w:p>
    <w:p w14:paraId="00C87B12" w14:textId="77777777" w:rsidR="000949AC" w:rsidRPr="00904F88" w:rsidRDefault="000949AC" w:rsidP="00FD0C27">
      <w:pPr>
        <w:rPr>
          <w:b/>
          <w:bCs/>
          <w:u w:val="single"/>
          <w:lang w:val="es-ES"/>
        </w:rPr>
      </w:pPr>
      <w:r w:rsidRPr="00904F88">
        <w:rPr>
          <w:b/>
          <w:bCs/>
          <w:u w:val="single"/>
          <w:lang w:val="es-ES"/>
        </w:rPr>
        <w:t>Diseño adaptativo (responsive design)</w:t>
      </w:r>
    </w:p>
    <w:p w14:paraId="262620A1" w14:textId="7A5B6245" w:rsidR="000949AC" w:rsidRPr="00904F88" w:rsidRDefault="000949AC" w:rsidP="000949AC">
      <w:pPr>
        <w:rPr>
          <w:lang w:val="es-ES"/>
        </w:rPr>
      </w:pPr>
      <w:r w:rsidRPr="00904F88">
        <w:rPr>
          <w:lang w:val="es-ES"/>
        </w:rPr>
        <w:t>Al diseñar una página web, se debe tener en cuenta la diversidad de dispositivos en los que se va a ver esa página web</w:t>
      </w:r>
      <w:r w:rsidR="00AC546C" w:rsidRPr="00904F88">
        <w:rPr>
          <w:lang w:val="es-ES"/>
        </w:rPr>
        <w:t xml:space="preserve">. </w:t>
      </w:r>
      <w:proofErr w:type="gramStart"/>
      <w:r w:rsidR="00AC546C" w:rsidRPr="00904F88">
        <w:rPr>
          <w:lang w:val="es-ES"/>
        </w:rPr>
        <w:t>Recordar</w:t>
      </w:r>
      <w:proofErr w:type="gramEnd"/>
      <w:r w:rsidR="00AC546C" w:rsidRPr="00904F88">
        <w:rPr>
          <w:lang w:val="es-ES"/>
        </w:rPr>
        <w:t xml:space="preserve"> que es especialmente útil para móviles y tables, y en la actualidad es obligatorio para las empresas de desarrollo web de facto que las paginas sean responsive y se adapten a todos los dispositivos.</w:t>
      </w:r>
    </w:p>
    <w:p w14:paraId="1FBE9815" w14:textId="77777777" w:rsidR="000949AC" w:rsidRPr="00904F88" w:rsidRDefault="000949AC" w:rsidP="00A97AF2">
      <w:pPr>
        <w:numPr>
          <w:ilvl w:val="0"/>
          <w:numId w:val="18"/>
        </w:numPr>
        <w:rPr>
          <w:lang w:val="es-ES"/>
        </w:rPr>
      </w:pPr>
      <w:r w:rsidRPr="00904F88">
        <w:rPr>
          <w:lang w:val="es-ES"/>
        </w:rPr>
        <w:t xml:space="preserve">la mayoría de </w:t>
      </w:r>
      <w:proofErr w:type="gramStart"/>
      <w:r w:rsidRPr="00904F88">
        <w:rPr>
          <w:lang w:val="es-ES"/>
        </w:rPr>
        <w:t>páginas</w:t>
      </w:r>
      <w:proofErr w:type="gramEnd"/>
      <w:r w:rsidRPr="00904F88">
        <w:rPr>
          <w:lang w:val="es-ES"/>
        </w:rPr>
        <w:t xml:space="preserve"> web se ven en pantallas, pero también hay que pensar en las impresoras, en los lectores de pantallas, etc.</w:t>
      </w:r>
    </w:p>
    <w:p w14:paraId="6DDD2991" w14:textId="4BCF09EA" w:rsidR="000949AC" w:rsidRPr="00904F88" w:rsidRDefault="000949AC" w:rsidP="00A97AF2">
      <w:pPr>
        <w:numPr>
          <w:ilvl w:val="0"/>
          <w:numId w:val="18"/>
        </w:numPr>
        <w:rPr>
          <w:lang w:val="es-ES"/>
        </w:rPr>
      </w:pPr>
      <w:r w:rsidRPr="00904F88">
        <w:rPr>
          <w:lang w:val="es-ES"/>
        </w:rPr>
        <w:t xml:space="preserve">la diversidad en las resoluciones de las pantallas va en aumento (véase la </w:t>
      </w:r>
      <w:proofErr w:type="gramStart"/>
      <w:r w:rsidRPr="00904F88">
        <w:rPr>
          <w:lang w:val="es-ES"/>
        </w:rPr>
        <w:t>lección estadísticas</w:t>
      </w:r>
      <w:proofErr w:type="gramEnd"/>
      <w:r w:rsidRPr="00904F88">
        <w:rPr>
          <w:lang w:val="es-ES"/>
        </w:rPr>
        <w:t xml:space="preserve"> de pantallas): pantallas de escritorio cada vez más grandes, pantallas de móviles mucho más pequeñas que las de escritorio, pantallas de tabletas de tamaños intermedios entre unas y otras</w:t>
      </w:r>
    </w:p>
    <w:p w14:paraId="58909041" w14:textId="77777777" w:rsidR="000949AC" w:rsidRPr="00904F88" w:rsidRDefault="000949AC" w:rsidP="00A97AF2">
      <w:pPr>
        <w:numPr>
          <w:ilvl w:val="0"/>
          <w:numId w:val="18"/>
        </w:numPr>
        <w:rPr>
          <w:lang w:val="es-ES"/>
        </w:rPr>
      </w:pPr>
      <w:r w:rsidRPr="00904F88">
        <w:rPr>
          <w:lang w:val="es-ES"/>
        </w:rPr>
        <w:t>las pantallas de escritorio están siempre en la misma posición, pero los móviles y tabletas pueden cambiar fácilmente de orientación</w:t>
      </w:r>
    </w:p>
    <w:p w14:paraId="3CFAF77D" w14:textId="2DDAD123" w:rsidR="000949AC" w:rsidRPr="00904F88" w:rsidRDefault="000949AC" w:rsidP="00A97AF2">
      <w:pPr>
        <w:numPr>
          <w:ilvl w:val="0"/>
          <w:numId w:val="18"/>
        </w:numPr>
        <w:rPr>
          <w:lang w:val="es-ES"/>
        </w:rPr>
      </w:pPr>
      <w:r w:rsidRPr="00904F88">
        <w:rPr>
          <w:lang w:val="es-ES"/>
        </w:rPr>
        <w:t>las pantallas de escritorio suelen tener una densidad de píxeles de 96 píxeles por pulgada (DPI), pero los dispositivos móviles pueden tener densidades mucho más altas (en 2016 ya había móviles con pantallas de más de 800 DPI)</w:t>
      </w:r>
    </w:p>
    <w:p w14:paraId="02F54324" w14:textId="0DA4316C" w:rsidR="000949AC" w:rsidRPr="00904F88" w:rsidRDefault="000949AC" w:rsidP="000949AC">
      <w:pPr>
        <w:rPr>
          <w:lang w:val="es-ES"/>
        </w:rPr>
      </w:pPr>
      <w:r w:rsidRPr="00904F88">
        <w:rPr>
          <w:lang w:val="es-ES"/>
        </w:rPr>
        <w:t>En los últimos años se ha acuñado el término </w:t>
      </w:r>
      <w:r w:rsidRPr="00904F88">
        <w:rPr>
          <w:i/>
          <w:iCs/>
          <w:lang w:val="es-ES"/>
        </w:rPr>
        <w:t>responsive web design</w:t>
      </w:r>
      <w:r w:rsidRPr="00904F88">
        <w:rPr>
          <w:lang w:val="es-ES"/>
        </w:rPr>
        <w:t> para referirse a las técnicas de diseño que se preocupan por tratar esta diversidad. En español </w:t>
      </w:r>
      <w:r w:rsidRPr="00904F88">
        <w:rPr>
          <w:i/>
          <w:iCs/>
          <w:lang w:val="es-ES"/>
        </w:rPr>
        <w:t>responsive web design</w:t>
      </w:r>
      <w:r w:rsidRPr="00904F88">
        <w:rPr>
          <w:lang w:val="es-ES"/>
        </w:rPr>
        <w:t> se suele traducir por </w:t>
      </w:r>
      <w:r w:rsidRPr="00904F88">
        <w:rPr>
          <w:b/>
          <w:bCs/>
          <w:lang w:val="es-ES"/>
        </w:rPr>
        <w:t>diseño web adaptativo</w:t>
      </w:r>
      <w:r w:rsidRPr="00904F88">
        <w:rPr>
          <w:lang w:val="es-ES"/>
        </w:rPr>
        <w:t> (o al menos, es lo que recomienda la Fundéu, consulta 1573, 31/01/13).</w:t>
      </w:r>
    </w:p>
    <w:p w14:paraId="161D6F8F" w14:textId="2E3AE4EC" w:rsidR="000949AC" w:rsidRPr="00904F88" w:rsidRDefault="000949AC" w:rsidP="000949AC">
      <w:pPr>
        <w:rPr>
          <w:lang w:val="es-ES"/>
        </w:rPr>
      </w:pPr>
      <w:r w:rsidRPr="00904F88">
        <w:rPr>
          <w:lang w:val="es-ES"/>
        </w:rPr>
        <w:t xml:space="preserve">Las consultas de medios (media queries) de las hojas de estilo que se comentan en </w:t>
      </w:r>
      <w:r w:rsidR="001C2AE1" w:rsidRPr="00904F88">
        <w:rPr>
          <w:lang w:val="es-ES"/>
        </w:rPr>
        <w:t>este apartado</w:t>
      </w:r>
      <w:r w:rsidRPr="00904F88">
        <w:rPr>
          <w:lang w:val="es-ES"/>
        </w:rPr>
        <w:t xml:space="preserve"> son una herramienta básica para un diseño adaptativo.</w:t>
      </w:r>
    </w:p>
    <w:p w14:paraId="024D6C44" w14:textId="702F4054" w:rsidR="000949AC" w:rsidRPr="00904F88" w:rsidRDefault="000949AC" w:rsidP="000949AC">
      <w:pPr>
        <w:rPr>
          <w:lang w:val="es-ES"/>
        </w:rPr>
      </w:pPr>
    </w:p>
    <w:p w14:paraId="6F3F105E" w14:textId="77777777" w:rsidR="000949AC" w:rsidRPr="00904F88" w:rsidRDefault="000949AC" w:rsidP="000949AC">
      <w:pPr>
        <w:rPr>
          <w:lang w:val="es-ES"/>
        </w:rPr>
      </w:pPr>
      <w:r w:rsidRPr="00904F88">
        <w:rPr>
          <w:lang w:val="es-ES"/>
        </w:rPr>
        <w:t>Herramientas:</w:t>
      </w:r>
    </w:p>
    <w:p w14:paraId="6163D1AC" w14:textId="77777777" w:rsidR="000949AC" w:rsidRPr="00904F88" w:rsidRDefault="000949AC" w:rsidP="00A97AF2">
      <w:pPr>
        <w:numPr>
          <w:ilvl w:val="0"/>
          <w:numId w:val="19"/>
        </w:numPr>
        <w:rPr>
          <w:lang w:val="es-ES"/>
        </w:rPr>
      </w:pPr>
      <w:r w:rsidRPr="00904F88">
        <w:rPr>
          <w:lang w:val="es-ES"/>
        </w:rPr>
        <w:t>Chrome &gt; Más herramientas &gt; Herramientas para desarrolladores &gt; Device mode (</w:t>
      </w:r>
      <w:r w:rsidRPr="00904F88">
        <w:rPr>
          <w:b/>
          <w:bCs/>
          <w:lang w:val="es-ES"/>
        </w:rPr>
        <w:t>Ctrl+Mayús+M</w:t>
      </w:r>
      <w:r w:rsidRPr="00904F88">
        <w:rPr>
          <w:lang w:val="es-ES"/>
        </w:rPr>
        <w:t>, o icono móvil)</w:t>
      </w:r>
    </w:p>
    <w:p w14:paraId="4D6F9710" w14:textId="3D0736BE" w:rsidR="000949AC" w:rsidRPr="00904F88" w:rsidRDefault="000949AC" w:rsidP="00A97AF2">
      <w:pPr>
        <w:numPr>
          <w:ilvl w:val="0"/>
          <w:numId w:val="19"/>
        </w:numPr>
        <w:rPr>
          <w:lang w:val="es-ES"/>
        </w:rPr>
      </w:pPr>
      <w:r w:rsidRPr="00904F88">
        <w:rPr>
          <w:lang w:val="es-ES"/>
        </w:rPr>
        <w:t>Firefox &gt; Herramientas &gt; Desarrollador web &gt; Vista de diseño adaptable (</w:t>
      </w:r>
      <w:r w:rsidRPr="00904F88">
        <w:rPr>
          <w:b/>
          <w:bCs/>
          <w:lang w:val="es-ES"/>
        </w:rPr>
        <w:t>Ctrl+Mayús+M</w:t>
      </w:r>
      <w:r w:rsidRPr="00904F88">
        <w:rPr>
          <w:lang w:val="es-ES"/>
        </w:rPr>
        <w:t>). Puede consultar más información en la lección Firefox. Herramientas para Desarrollador Web de los apuntes de Informática general.</w:t>
      </w:r>
    </w:p>
    <w:p w14:paraId="4D032A03" w14:textId="77777777" w:rsidR="000949AC" w:rsidRPr="00904F88" w:rsidRDefault="000949AC" w:rsidP="00A97AF2">
      <w:pPr>
        <w:numPr>
          <w:ilvl w:val="0"/>
          <w:numId w:val="19"/>
        </w:numPr>
        <w:rPr>
          <w:lang w:val="es-ES"/>
        </w:rPr>
      </w:pPr>
      <w:r w:rsidRPr="00904F88">
        <w:rPr>
          <w:lang w:val="es-ES"/>
        </w:rPr>
        <w:t>Extensión Web Developer de Firefox &gt; Resize &gt; View Responsive Layouts</w:t>
      </w:r>
    </w:p>
    <w:p w14:paraId="0D6F8FD5" w14:textId="24D84975" w:rsidR="000949AC" w:rsidRPr="00904F88" w:rsidRDefault="000949AC" w:rsidP="00A97AF2">
      <w:pPr>
        <w:numPr>
          <w:ilvl w:val="0"/>
          <w:numId w:val="19"/>
        </w:numPr>
        <w:rPr>
          <w:lang w:val="es-ES"/>
        </w:rPr>
      </w:pPr>
      <w:r w:rsidRPr="00904F88">
        <w:rPr>
          <w:lang w:val="es-ES"/>
        </w:rPr>
        <w:t>Prueba de optimización para móviles de Google</w:t>
      </w:r>
    </w:p>
    <w:p w14:paraId="0BED9096" w14:textId="065B1B34" w:rsidR="000949AC" w:rsidRPr="00904F88" w:rsidRDefault="000949AC" w:rsidP="00A97AF2">
      <w:pPr>
        <w:numPr>
          <w:ilvl w:val="0"/>
          <w:numId w:val="19"/>
        </w:numPr>
        <w:rPr>
          <w:lang w:val="es-ES"/>
        </w:rPr>
      </w:pPr>
      <w:r w:rsidRPr="00904F88">
        <w:rPr>
          <w:lang w:val="es-ES"/>
        </w:rPr>
        <w:t>Responsinator</w:t>
      </w:r>
    </w:p>
    <w:p w14:paraId="5BDADD71" w14:textId="77777777" w:rsidR="00DF1B75" w:rsidRPr="00904F88" w:rsidRDefault="00DF1B75" w:rsidP="008E1BFF">
      <w:pPr>
        <w:rPr>
          <w:lang w:val="es-ES"/>
        </w:rPr>
      </w:pPr>
    </w:p>
    <w:p w14:paraId="06B2C5C5" w14:textId="77777777" w:rsidR="00AC0694" w:rsidRPr="00904F88" w:rsidRDefault="00AC0694" w:rsidP="00AC0694">
      <w:pPr>
        <w:rPr>
          <w:b/>
          <w:bCs/>
          <w:u w:val="single"/>
          <w:lang w:val="es-ES"/>
        </w:rPr>
      </w:pPr>
      <w:r w:rsidRPr="00904F88">
        <w:rPr>
          <w:b/>
          <w:bCs/>
          <w:u w:val="single"/>
          <w:lang w:val="es-ES"/>
        </w:rPr>
        <w:t>Hojas de estilo específicas: etiqueta </w:t>
      </w:r>
      <w:proofErr w:type="gramStart"/>
      <w:r w:rsidRPr="00904F88">
        <w:rPr>
          <w:b/>
          <w:bCs/>
          <w:u w:val="single"/>
          <w:lang w:val="es-ES"/>
        </w:rPr>
        <w:t>link media</w:t>
      </w:r>
      <w:proofErr w:type="gramEnd"/>
    </w:p>
    <w:p w14:paraId="1359BDD5" w14:textId="3814D750" w:rsidR="00AC0694" w:rsidRPr="00904F88" w:rsidRDefault="00AC0694" w:rsidP="00AC0694">
      <w:pPr>
        <w:rPr>
          <w:lang w:val="es-ES"/>
        </w:rPr>
      </w:pPr>
      <w:r w:rsidRPr="00904F88">
        <w:rPr>
          <w:noProof/>
          <w:lang w:val="es-ES"/>
        </w:rPr>
        <mc:AlternateContent>
          <mc:Choice Requires="wps">
            <w:drawing>
              <wp:inline distT="0" distB="0" distL="0" distR="0" wp14:anchorId="3586A812" wp14:editId="435D9967">
                <wp:extent cx="266700" cy="304800"/>
                <wp:effectExtent l="0" t="0" r="0" b="0"/>
                <wp:docPr id="472187913" name="Rectángulo 20" descr="Recomendación CSS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812292" id="Rectángulo 20" o:spid="_x0000_s1026" alt="Recomendación CSS2" href="https://www.w3.org/TR/CSS2/media.html#q7.0"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09EA9069" wp14:editId="257AD5D8">
                <wp:extent cx="350520" cy="304800"/>
                <wp:effectExtent l="0" t="0" r="0" b="0"/>
                <wp:docPr id="1475535613" name="Rectángulo 19" descr="Mozilla Developer Network">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882AF4" id="Rectángulo 19" o:spid="_x0000_s1026" alt="Mozilla Developer Network" href="https://developer.mozilla.org/en-US/docs/Web/HTML/Element/link#attr-media"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74D44EBF" w14:textId="77777777" w:rsidR="00AC0694" w:rsidRPr="00904F88" w:rsidRDefault="00AC0694" w:rsidP="00AC0694">
      <w:pPr>
        <w:rPr>
          <w:lang w:val="es-ES"/>
        </w:rPr>
      </w:pPr>
      <w:r w:rsidRPr="00904F88">
        <w:rPr>
          <w:lang w:val="es-ES"/>
        </w:rPr>
        <w:t xml:space="preserve">HTML 4 y CSS 2 ya permitían enlazar hojas de estilo específicas para los diferentes tipos de dispositivos. Al añadir el </w:t>
      </w:r>
      <w:proofErr w:type="gramStart"/>
      <w:r w:rsidRPr="00904F88">
        <w:rPr>
          <w:lang w:val="es-ES"/>
        </w:rPr>
        <w:t>atributo media</w:t>
      </w:r>
      <w:proofErr w:type="gramEnd"/>
      <w:r w:rsidRPr="00904F88">
        <w:rPr>
          <w:lang w:val="es-ES"/>
        </w:rPr>
        <w:t> al enlace a la hoja de estilo, el navegador aplica esa hoja de estilo únicamente cuando el documento se muestra en ese dispositivo.</w:t>
      </w:r>
    </w:p>
    <w:p w14:paraId="629F0674" w14:textId="77777777" w:rsidR="00A63332" w:rsidRPr="00904F88" w:rsidRDefault="00A63332" w:rsidP="00AC0694">
      <w:pPr>
        <w:rPr>
          <w:lang w:val="es-ES"/>
        </w:rPr>
      </w:pPr>
    </w:p>
    <w:p w14:paraId="73F4DA34" w14:textId="77777777" w:rsidR="00A63332" w:rsidRPr="009B20CB" w:rsidRDefault="00A63332" w:rsidP="00A6333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link</w:t>
      </w:r>
      <w:r w:rsidRPr="009B20CB">
        <w:rPr>
          <w:rFonts w:ascii="Consolas" w:hAnsi="Consolas"/>
          <w:color w:val="CCCCCC"/>
          <w:sz w:val="21"/>
          <w:szCs w:val="21"/>
        </w:rPr>
        <w:t xml:space="preserve"> </w:t>
      </w:r>
      <w:r w:rsidRPr="009B20CB">
        <w:rPr>
          <w:rFonts w:ascii="Consolas" w:hAnsi="Consolas"/>
          <w:color w:val="9CDCFE"/>
          <w:sz w:val="21"/>
          <w:szCs w:val="21"/>
        </w:rPr>
        <w:t>rel</w:t>
      </w:r>
      <w:r w:rsidRPr="009B20CB">
        <w:rPr>
          <w:rFonts w:ascii="Consolas" w:hAnsi="Consolas"/>
          <w:color w:val="CCCCCC"/>
          <w:sz w:val="21"/>
          <w:szCs w:val="21"/>
        </w:rPr>
        <w:t>=</w:t>
      </w:r>
      <w:r w:rsidRPr="009B20CB">
        <w:rPr>
          <w:rFonts w:ascii="Consolas" w:hAnsi="Consolas"/>
          <w:color w:val="CE9178"/>
          <w:sz w:val="21"/>
          <w:szCs w:val="21"/>
        </w:rPr>
        <w:t>"stylesheet"</w:t>
      </w:r>
      <w:r w:rsidRPr="009B20CB">
        <w:rPr>
          <w:rFonts w:ascii="Consolas" w:hAnsi="Consolas"/>
          <w:color w:val="CCCCCC"/>
          <w:sz w:val="21"/>
          <w:szCs w:val="21"/>
        </w:rPr>
        <w:t xml:space="preserve"> </w:t>
      </w:r>
      <w:r w:rsidRPr="009B20CB">
        <w:rPr>
          <w:rFonts w:ascii="Consolas" w:hAnsi="Consolas"/>
          <w:color w:val="9CDCFE"/>
          <w:sz w:val="21"/>
          <w:szCs w:val="21"/>
        </w:rPr>
        <w:t>media</w:t>
      </w:r>
      <w:r w:rsidRPr="009B20CB">
        <w:rPr>
          <w:rFonts w:ascii="Consolas" w:hAnsi="Consolas"/>
          <w:color w:val="CCCCCC"/>
          <w:sz w:val="21"/>
          <w:szCs w:val="21"/>
        </w:rPr>
        <w:t>=</w:t>
      </w:r>
      <w:r w:rsidRPr="009B20CB">
        <w:rPr>
          <w:rFonts w:ascii="Consolas" w:hAnsi="Consolas"/>
          <w:color w:val="CE9178"/>
          <w:sz w:val="21"/>
          <w:szCs w:val="21"/>
        </w:rPr>
        <w:t>"screen"</w:t>
      </w:r>
      <w:r w:rsidRPr="009B20CB">
        <w:rPr>
          <w:rFonts w:ascii="Consolas" w:hAnsi="Consolas"/>
          <w:color w:val="CCCCCC"/>
          <w:sz w:val="21"/>
          <w:szCs w:val="21"/>
        </w:rPr>
        <w:t xml:space="preserve"> </w:t>
      </w:r>
      <w:r w:rsidRPr="009B20CB">
        <w:rPr>
          <w:rFonts w:ascii="Consolas" w:hAnsi="Consolas"/>
          <w:color w:val="9CDCFE"/>
          <w:sz w:val="21"/>
          <w:szCs w:val="21"/>
        </w:rPr>
        <w:t>href</w:t>
      </w:r>
      <w:r w:rsidRPr="009B20CB">
        <w:rPr>
          <w:rFonts w:ascii="Consolas" w:hAnsi="Consolas"/>
          <w:color w:val="CCCCCC"/>
          <w:sz w:val="21"/>
          <w:szCs w:val="21"/>
        </w:rPr>
        <w:t>=</w:t>
      </w:r>
      <w:r w:rsidRPr="009B20CB">
        <w:rPr>
          <w:rFonts w:ascii="Consolas" w:hAnsi="Consolas"/>
          <w:color w:val="CE9178"/>
          <w:sz w:val="21"/>
          <w:szCs w:val="21"/>
        </w:rPr>
        <w:t>"pantalla.css"</w:t>
      </w:r>
      <w:r w:rsidRPr="009B20CB">
        <w:rPr>
          <w:rFonts w:ascii="Consolas" w:hAnsi="Consolas"/>
          <w:color w:val="808080"/>
          <w:sz w:val="21"/>
          <w:szCs w:val="21"/>
        </w:rPr>
        <w:t>&gt;</w:t>
      </w:r>
    </w:p>
    <w:p w14:paraId="1363E8A4" w14:textId="77777777" w:rsidR="00A63332" w:rsidRPr="009B20CB" w:rsidRDefault="00A63332" w:rsidP="00A63332">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link</w:t>
      </w:r>
      <w:r w:rsidRPr="009B20CB">
        <w:rPr>
          <w:rFonts w:ascii="Consolas" w:hAnsi="Consolas"/>
          <w:color w:val="CCCCCC"/>
          <w:sz w:val="21"/>
          <w:szCs w:val="21"/>
        </w:rPr>
        <w:t xml:space="preserve"> </w:t>
      </w:r>
      <w:r w:rsidRPr="009B20CB">
        <w:rPr>
          <w:rFonts w:ascii="Consolas" w:hAnsi="Consolas"/>
          <w:color w:val="9CDCFE"/>
          <w:sz w:val="21"/>
          <w:szCs w:val="21"/>
        </w:rPr>
        <w:t>rel</w:t>
      </w:r>
      <w:r w:rsidRPr="009B20CB">
        <w:rPr>
          <w:rFonts w:ascii="Consolas" w:hAnsi="Consolas"/>
          <w:color w:val="CCCCCC"/>
          <w:sz w:val="21"/>
          <w:szCs w:val="21"/>
        </w:rPr>
        <w:t>=</w:t>
      </w:r>
      <w:r w:rsidRPr="009B20CB">
        <w:rPr>
          <w:rFonts w:ascii="Consolas" w:hAnsi="Consolas"/>
          <w:color w:val="CE9178"/>
          <w:sz w:val="21"/>
          <w:szCs w:val="21"/>
        </w:rPr>
        <w:t>"stylesheet"</w:t>
      </w:r>
      <w:r w:rsidRPr="009B20CB">
        <w:rPr>
          <w:rFonts w:ascii="Consolas" w:hAnsi="Consolas"/>
          <w:color w:val="CCCCCC"/>
          <w:sz w:val="21"/>
          <w:szCs w:val="21"/>
        </w:rPr>
        <w:t xml:space="preserve"> </w:t>
      </w:r>
      <w:r w:rsidRPr="009B20CB">
        <w:rPr>
          <w:rFonts w:ascii="Consolas" w:hAnsi="Consolas"/>
          <w:color w:val="9CDCFE"/>
          <w:sz w:val="21"/>
          <w:szCs w:val="21"/>
        </w:rPr>
        <w:t>media</w:t>
      </w:r>
      <w:r w:rsidRPr="009B20CB">
        <w:rPr>
          <w:rFonts w:ascii="Consolas" w:hAnsi="Consolas"/>
          <w:color w:val="CCCCCC"/>
          <w:sz w:val="21"/>
          <w:szCs w:val="21"/>
        </w:rPr>
        <w:t>=</w:t>
      </w:r>
      <w:r w:rsidRPr="009B20CB">
        <w:rPr>
          <w:rFonts w:ascii="Consolas" w:hAnsi="Consolas"/>
          <w:color w:val="CE9178"/>
          <w:sz w:val="21"/>
          <w:szCs w:val="21"/>
        </w:rPr>
        <w:t>"print"</w:t>
      </w:r>
      <w:r w:rsidRPr="009B20CB">
        <w:rPr>
          <w:rFonts w:ascii="Consolas" w:hAnsi="Consolas"/>
          <w:color w:val="CCCCCC"/>
          <w:sz w:val="21"/>
          <w:szCs w:val="21"/>
        </w:rPr>
        <w:t xml:space="preserve"> </w:t>
      </w:r>
      <w:r w:rsidRPr="009B20CB">
        <w:rPr>
          <w:rFonts w:ascii="Consolas" w:hAnsi="Consolas"/>
          <w:color w:val="9CDCFE"/>
          <w:sz w:val="21"/>
          <w:szCs w:val="21"/>
        </w:rPr>
        <w:t>href</w:t>
      </w:r>
      <w:r w:rsidRPr="009B20CB">
        <w:rPr>
          <w:rFonts w:ascii="Consolas" w:hAnsi="Consolas"/>
          <w:color w:val="CCCCCC"/>
          <w:sz w:val="21"/>
          <w:szCs w:val="21"/>
        </w:rPr>
        <w:t>=</w:t>
      </w:r>
      <w:r w:rsidRPr="009B20CB">
        <w:rPr>
          <w:rFonts w:ascii="Consolas" w:hAnsi="Consolas"/>
          <w:color w:val="CE9178"/>
          <w:sz w:val="21"/>
          <w:szCs w:val="21"/>
        </w:rPr>
        <w:t>"impresora.css"</w:t>
      </w:r>
      <w:r w:rsidRPr="009B20CB">
        <w:rPr>
          <w:rFonts w:ascii="Consolas" w:hAnsi="Consolas"/>
          <w:color w:val="808080"/>
          <w:sz w:val="21"/>
          <w:szCs w:val="21"/>
        </w:rPr>
        <w:t>&gt;</w:t>
      </w:r>
    </w:p>
    <w:p w14:paraId="4353472E" w14:textId="77777777" w:rsidR="00A63332" w:rsidRPr="009B20CB" w:rsidRDefault="00A63332" w:rsidP="00AC0694"/>
    <w:p w14:paraId="3A2C8D2B" w14:textId="77777777" w:rsidR="006F3D48" w:rsidRPr="00904F88" w:rsidRDefault="006F3D48" w:rsidP="006F3D48">
      <w:pPr>
        <w:pStyle w:val="Ttulo2"/>
        <w:rPr>
          <w:lang w:val="es-ES"/>
        </w:rPr>
      </w:pPr>
      <w:bookmarkStart w:id="36" w:name="_Toc210637386"/>
      <w:r w:rsidRPr="00904F88">
        <w:rPr>
          <w:lang w:val="es-ES"/>
        </w:rPr>
        <w:t>Características del dispositivo: media queries</w:t>
      </w:r>
      <w:bookmarkEnd w:id="36"/>
    </w:p>
    <w:p w14:paraId="0F00BAF4" w14:textId="51A46E19" w:rsidR="006F3D48" w:rsidRPr="00904F88" w:rsidRDefault="006F3D48" w:rsidP="006F3D48">
      <w:pPr>
        <w:rPr>
          <w:lang w:val="es-ES"/>
        </w:rPr>
      </w:pPr>
    </w:p>
    <w:p w14:paraId="2A10D1FF" w14:textId="7A370CF6" w:rsidR="006F3D48" w:rsidRPr="00904F88" w:rsidRDefault="006F3D48" w:rsidP="006F3D48">
      <w:pPr>
        <w:rPr>
          <w:lang w:val="es-ES"/>
        </w:rPr>
      </w:pPr>
      <w:r w:rsidRPr="00904F88">
        <w:rPr>
          <w:lang w:val="es-ES"/>
        </w:rPr>
        <w:t>La recomendación Media Queries Level 3 (3ª ed) define toda una serie de </w:t>
      </w:r>
      <w:r w:rsidRPr="00904F88">
        <w:rPr>
          <w:b/>
          <w:bCs/>
          <w:lang w:val="es-ES"/>
        </w:rPr>
        <w:t>características de medios</w:t>
      </w:r>
      <w:r w:rsidRPr="00904F88">
        <w:rPr>
          <w:lang w:val="es-ES"/>
        </w:rPr>
        <w:t> (</w:t>
      </w:r>
      <w:r w:rsidRPr="00904F88">
        <w:rPr>
          <w:i/>
          <w:iCs/>
          <w:lang w:val="es-ES"/>
        </w:rPr>
        <w:t>media features</w:t>
      </w:r>
      <w:r w:rsidRPr="00904F88">
        <w:rPr>
          <w:lang w:val="es-ES"/>
        </w:rPr>
        <w:t>) que corresponden a características del dispositivo. Las más importantes son:</w:t>
      </w:r>
    </w:p>
    <w:p w14:paraId="6254F5AE" w14:textId="77777777" w:rsidR="006F3D48" w:rsidRPr="00904F88" w:rsidRDefault="006F3D48" w:rsidP="00A97AF2">
      <w:pPr>
        <w:numPr>
          <w:ilvl w:val="0"/>
          <w:numId w:val="20"/>
        </w:numPr>
        <w:rPr>
          <w:lang w:val="es-ES"/>
        </w:rPr>
      </w:pPr>
      <w:r w:rsidRPr="00904F88">
        <w:rPr>
          <w:lang w:val="es-ES"/>
        </w:rPr>
        <w:t>width: anchura de la pantalla</w:t>
      </w:r>
    </w:p>
    <w:p w14:paraId="70621070" w14:textId="77777777" w:rsidR="006F3D48" w:rsidRPr="00904F88" w:rsidRDefault="006F3D48" w:rsidP="00A97AF2">
      <w:pPr>
        <w:numPr>
          <w:ilvl w:val="0"/>
          <w:numId w:val="20"/>
        </w:numPr>
        <w:rPr>
          <w:lang w:val="es-ES"/>
        </w:rPr>
      </w:pPr>
      <w:r w:rsidRPr="00904F88">
        <w:rPr>
          <w:lang w:val="es-ES"/>
        </w:rPr>
        <w:t>height: altura de la pantalla</w:t>
      </w:r>
    </w:p>
    <w:p w14:paraId="7D1D9F08" w14:textId="77777777" w:rsidR="006F3D48" w:rsidRPr="00904F88" w:rsidRDefault="006F3D48" w:rsidP="00A97AF2">
      <w:pPr>
        <w:numPr>
          <w:ilvl w:val="0"/>
          <w:numId w:val="20"/>
        </w:numPr>
        <w:rPr>
          <w:lang w:val="es-ES"/>
        </w:rPr>
      </w:pPr>
      <w:r w:rsidRPr="00904F88">
        <w:rPr>
          <w:lang w:val="es-ES"/>
        </w:rPr>
        <w:t>orientation: orientación de la pantalla portrait (vertical) o landscape (horizontal)</w:t>
      </w:r>
    </w:p>
    <w:p w14:paraId="746AE9F8" w14:textId="77777777" w:rsidR="006F3D48" w:rsidRPr="00904F88" w:rsidRDefault="006F3D48" w:rsidP="00A97AF2">
      <w:pPr>
        <w:numPr>
          <w:ilvl w:val="0"/>
          <w:numId w:val="20"/>
        </w:numPr>
        <w:rPr>
          <w:lang w:val="es-ES"/>
        </w:rPr>
      </w:pPr>
      <w:r w:rsidRPr="00904F88">
        <w:rPr>
          <w:lang w:val="es-ES"/>
        </w:rPr>
        <w:t>aspect-ratio: proporción entre la anchura y la altura de la pantalla</w:t>
      </w:r>
    </w:p>
    <w:p w14:paraId="449EB6DF" w14:textId="77777777" w:rsidR="006F3D48" w:rsidRPr="00904F88" w:rsidRDefault="006F3D48" w:rsidP="00A97AF2">
      <w:pPr>
        <w:numPr>
          <w:ilvl w:val="0"/>
          <w:numId w:val="20"/>
        </w:numPr>
        <w:rPr>
          <w:lang w:val="es-ES"/>
        </w:rPr>
      </w:pPr>
      <w:r w:rsidRPr="00904F88">
        <w:rPr>
          <w:lang w:val="es-ES"/>
        </w:rPr>
        <w:t>resolution: resolución (densidad de píxeles)</w:t>
      </w:r>
    </w:p>
    <w:p w14:paraId="17DA5285" w14:textId="77777777" w:rsidR="006F3D48" w:rsidRPr="00904F88" w:rsidRDefault="006F3D48" w:rsidP="006F3D48">
      <w:pPr>
        <w:rPr>
          <w:lang w:val="es-ES"/>
        </w:rPr>
      </w:pPr>
      <w:r w:rsidRPr="00904F88">
        <w:rPr>
          <w:lang w:val="es-ES"/>
        </w:rPr>
        <w:t>Estas características no permiten modificar las características físicas del dispositivo, lógicamente. Lo que hacen es tomar como valor las características del dispositivo, de una forma dinámica.</w:t>
      </w:r>
    </w:p>
    <w:p w14:paraId="2D9C7310" w14:textId="77777777" w:rsidR="006F3D48" w:rsidRPr="00904F88" w:rsidRDefault="006F3D48" w:rsidP="006F3D48">
      <w:pPr>
        <w:rPr>
          <w:lang w:val="es-ES"/>
        </w:rPr>
      </w:pPr>
      <w:r w:rsidRPr="00904F88">
        <w:rPr>
          <w:lang w:val="es-ES"/>
        </w:rPr>
        <w:t>Algunas características tienen variantes con prefijos min- y max- para expresar comparaciones sin tener que utilizar los caracteres menor o mayor (&lt; y &gt;), que en HTML son caracteres especiales.</w:t>
      </w:r>
    </w:p>
    <w:p w14:paraId="65F6EFDF" w14:textId="77777777" w:rsidR="006F3D48" w:rsidRPr="00904F88" w:rsidRDefault="006F3D48" w:rsidP="006F3D48">
      <w:pPr>
        <w:rPr>
          <w:lang w:val="es-ES"/>
        </w:rPr>
      </w:pPr>
      <w:r w:rsidRPr="00904F88">
        <w:rPr>
          <w:lang w:val="es-ES"/>
        </w:rPr>
        <w:t>Esas propiedades se combinan con la regla arroba @media para condicionar la aplicación de propiedades a características del dispositivo.</w:t>
      </w:r>
    </w:p>
    <w:p w14:paraId="4D5D2DA8" w14:textId="77777777" w:rsidR="006F3D48" w:rsidRPr="00904F88" w:rsidRDefault="006F3D48" w:rsidP="006F3D48">
      <w:pPr>
        <w:rPr>
          <w:lang w:val="es-ES"/>
        </w:rPr>
      </w:pPr>
      <w:r w:rsidRPr="00904F88">
        <w:rPr>
          <w:lang w:val="es-ES"/>
        </w:rPr>
        <w:t>Se pueden combinar varias características mediante el operador and y la coma (que representa el operador lógico or) para crear expresiones más complejas.</w:t>
      </w:r>
    </w:p>
    <w:p w14:paraId="0AAD523D" w14:textId="77777777" w:rsidR="006F3D48" w:rsidRPr="00904F88" w:rsidRDefault="006F3D48" w:rsidP="006F3D48">
      <w:pPr>
        <w:rPr>
          <w:lang w:val="es-ES"/>
        </w:rPr>
      </w:pPr>
      <w:r w:rsidRPr="00904F88">
        <w:rPr>
          <w:b/>
          <w:bCs/>
          <w:lang w:val="es-ES"/>
        </w:rPr>
        <w:t>Notas</w:t>
      </w:r>
      <w:r w:rsidRPr="00904F88">
        <w:rPr>
          <w:lang w:val="es-ES"/>
        </w:rPr>
        <w:t>:</w:t>
      </w:r>
    </w:p>
    <w:p w14:paraId="36389739" w14:textId="77777777" w:rsidR="006F3D48" w:rsidRPr="00904F88" w:rsidRDefault="006F3D48" w:rsidP="00A97AF2">
      <w:pPr>
        <w:numPr>
          <w:ilvl w:val="0"/>
          <w:numId w:val="21"/>
        </w:numPr>
        <w:rPr>
          <w:lang w:val="es-ES"/>
        </w:rPr>
      </w:pPr>
      <w:r w:rsidRPr="00904F88">
        <w:rPr>
          <w:lang w:val="es-ES"/>
        </w:rPr>
        <w:t>En CSS 3: Media queries se definen también las características de medios color, color-index, monochrome, scan y grid, que se mantienen en Media Queries Level 4.</w:t>
      </w:r>
    </w:p>
    <w:p w14:paraId="340E2DDD" w14:textId="77777777" w:rsidR="006F3D48" w:rsidRPr="00904F88" w:rsidRDefault="006F3D48" w:rsidP="00A97AF2">
      <w:pPr>
        <w:numPr>
          <w:ilvl w:val="0"/>
          <w:numId w:val="21"/>
        </w:numPr>
        <w:rPr>
          <w:lang w:val="es-ES"/>
        </w:rPr>
      </w:pPr>
      <w:r w:rsidRPr="00904F88">
        <w:rPr>
          <w:lang w:val="es-ES"/>
        </w:rPr>
        <w:t>En CSS 3: Media queries se definen también las características de medios device-width, device-height y device-aspect-ratio, que en Media Queries Level 4 se consideran obsoletas.</w:t>
      </w:r>
    </w:p>
    <w:p w14:paraId="1F024E0E" w14:textId="77777777" w:rsidR="006F3D48" w:rsidRPr="00904F88" w:rsidRDefault="006F3D48" w:rsidP="00A97AF2">
      <w:pPr>
        <w:numPr>
          <w:ilvl w:val="0"/>
          <w:numId w:val="21"/>
        </w:numPr>
        <w:rPr>
          <w:lang w:val="es-ES"/>
        </w:rPr>
      </w:pPr>
      <w:r w:rsidRPr="00904F88">
        <w:rPr>
          <w:lang w:val="es-ES"/>
        </w:rPr>
        <w:t>En Media Queries Level 4 se definen también las características de medios update, overflow-block, overflow-</w:t>
      </w:r>
      <w:proofErr w:type="gramStart"/>
      <w:r w:rsidRPr="00904F88">
        <w:rPr>
          <w:lang w:val="es-ES"/>
        </w:rPr>
        <w:t>inline,color</w:t>
      </w:r>
      <w:proofErr w:type="gramEnd"/>
      <w:r w:rsidRPr="00904F88">
        <w:rPr>
          <w:lang w:val="es-ES"/>
        </w:rPr>
        <w:t>-gamut, pointer, hover, any-pointer y any-hover.</w:t>
      </w:r>
    </w:p>
    <w:p w14:paraId="561765F4" w14:textId="77777777" w:rsidR="00A63332" w:rsidRPr="00904F88" w:rsidRDefault="00A63332" w:rsidP="00AC0694">
      <w:pPr>
        <w:rPr>
          <w:lang w:val="es-ES"/>
        </w:rPr>
      </w:pPr>
    </w:p>
    <w:p w14:paraId="336F9A16" w14:textId="77777777" w:rsidR="006A5E5F" w:rsidRPr="00904F88" w:rsidRDefault="006A5E5F" w:rsidP="006A5E5F">
      <w:pPr>
        <w:rPr>
          <w:b/>
          <w:bCs/>
          <w:u w:val="single"/>
          <w:lang w:val="es-ES"/>
        </w:rPr>
      </w:pPr>
      <w:r w:rsidRPr="00904F88">
        <w:rPr>
          <w:b/>
          <w:bCs/>
          <w:u w:val="single"/>
          <w:lang w:val="es-ES"/>
        </w:rPr>
        <w:t>Ancho de pantalla: min-width y max-width</w:t>
      </w:r>
    </w:p>
    <w:p w14:paraId="5B771C2B" w14:textId="5B2CDC51" w:rsidR="006A5E5F" w:rsidRPr="00904F88" w:rsidRDefault="006A5E5F" w:rsidP="006A5E5F">
      <w:pPr>
        <w:rPr>
          <w:lang w:val="es-ES"/>
        </w:rPr>
      </w:pPr>
      <w:r w:rsidRPr="00904F88">
        <w:rPr>
          <w:lang w:val="es-ES"/>
        </w:rPr>
        <w:t> </w:t>
      </w:r>
      <w:r w:rsidRPr="00904F88">
        <w:rPr>
          <w:noProof/>
          <w:lang w:val="es-ES"/>
        </w:rPr>
        <mc:AlternateContent>
          <mc:Choice Requires="wps">
            <w:drawing>
              <wp:inline distT="0" distB="0" distL="0" distR="0" wp14:anchorId="0BBED7F5" wp14:editId="0D27FDD7">
                <wp:extent cx="350520" cy="304800"/>
                <wp:effectExtent l="0" t="0" r="0" b="0"/>
                <wp:docPr id="1482778274" name="Rectángulo 40" descr="Mozilla Developer Network">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4047B" id="Rectángulo 40" o:spid="_x0000_s1026" alt="Mozilla Developer Network" href="https://developer.mozilla.org/en-US/docs/Web/CSS/@media/width"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3807494" w14:textId="77777777" w:rsidR="006A5E5F" w:rsidRPr="00904F88" w:rsidRDefault="006A5E5F" w:rsidP="006A5E5F">
      <w:pPr>
        <w:rPr>
          <w:lang w:val="es-ES"/>
        </w:rPr>
      </w:pPr>
      <w:r w:rsidRPr="00904F88">
        <w:rPr>
          <w:lang w:val="es-ES"/>
        </w:rPr>
        <w:t>La característica de medios min-width se refiere al ancho mínimo de pantalla, es decir, que las reglas que contenga se aplicarán cuando la pantalla tenga una anchura mayor de la indicada.</w:t>
      </w:r>
    </w:p>
    <w:p w14:paraId="7205108E" w14:textId="77777777" w:rsidR="006A5E5F" w:rsidRPr="00904F88" w:rsidRDefault="006A5E5F" w:rsidP="006A5E5F">
      <w:pPr>
        <w:rPr>
          <w:lang w:val="es-ES"/>
        </w:rPr>
      </w:pPr>
      <w:r w:rsidRPr="00904F88">
        <w:rPr>
          <w:lang w:val="es-ES"/>
        </w:rPr>
        <w:t>La característica de medios max-width se refiere al ancho máximo de pantalla, es decir, que las reglas que contenga se aplicarán cuando la pantalla tenga una anchura menor o igual a la indicada.</w:t>
      </w:r>
    </w:p>
    <w:p w14:paraId="4758F9AB" w14:textId="3912DBC6" w:rsidR="006A5E5F" w:rsidRPr="00904F88" w:rsidRDefault="006A5E5F" w:rsidP="006A5E5F">
      <w:pPr>
        <w:rPr>
          <w:lang w:val="es-ES"/>
        </w:rPr>
      </w:pPr>
      <w:r w:rsidRPr="00904F88">
        <w:rPr>
          <w:lang w:val="es-ES"/>
        </w:rPr>
        <w:t>El ejemplo siguiente muestra una hoja de estilo que modifica el color de fondo de la página dependiendo de si la pantalla tiene menos</w:t>
      </w:r>
      <w:r w:rsidR="00520C8A" w:rsidRPr="00904F88">
        <w:rPr>
          <w:lang w:val="es-ES"/>
        </w:rPr>
        <w:t xml:space="preserve"> de 400px</w:t>
      </w:r>
      <w:r w:rsidR="000B0AD3" w:rsidRPr="00904F88">
        <w:rPr>
          <w:lang w:val="es-ES"/>
        </w:rPr>
        <w:t>,</w:t>
      </w:r>
      <w:r w:rsidR="00520C8A" w:rsidRPr="00904F88">
        <w:rPr>
          <w:lang w:val="es-ES"/>
        </w:rPr>
        <w:t xml:space="preserve"> entre 400</w:t>
      </w:r>
      <w:r w:rsidR="000B0AD3" w:rsidRPr="00904F88">
        <w:rPr>
          <w:lang w:val="es-ES"/>
        </w:rPr>
        <w:t>px</w:t>
      </w:r>
      <w:r w:rsidR="00520C8A" w:rsidRPr="00904F88">
        <w:rPr>
          <w:lang w:val="es-ES"/>
        </w:rPr>
        <w:t xml:space="preserve"> y 800</w:t>
      </w:r>
      <w:r w:rsidR="000B0AD3" w:rsidRPr="00904F88">
        <w:rPr>
          <w:lang w:val="es-ES"/>
        </w:rPr>
        <w:t>px,</w:t>
      </w:r>
      <w:r w:rsidR="00520C8A" w:rsidRPr="00904F88">
        <w:rPr>
          <w:lang w:val="es-ES"/>
        </w:rPr>
        <w:t xml:space="preserve"> y</w:t>
      </w:r>
      <w:r w:rsidRPr="00904F88">
        <w:rPr>
          <w:lang w:val="es-ES"/>
        </w:rPr>
        <w:t xml:space="preserve"> más de </w:t>
      </w:r>
      <w:r w:rsidR="00520C8A" w:rsidRPr="00904F88">
        <w:rPr>
          <w:lang w:val="es-ES"/>
        </w:rPr>
        <w:t>8</w:t>
      </w:r>
      <w:r w:rsidRPr="00904F88">
        <w:rPr>
          <w:lang w:val="es-ES"/>
        </w:rPr>
        <w:t>00px de ancho.</w:t>
      </w:r>
    </w:p>
    <w:p w14:paraId="26675598" w14:textId="77777777" w:rsidR="0048498C" w:rsidRPr="00904F88" w:rsidRDefault="0048498C" w:rsidP="006A5E5F">
      <w:pPr>
        <w:rPr>
          <w:lang w:val="es-ES"/>
        </w:rPr>
      </w:pPr>
    </w:p>
    <w:p w14:paraId="1B287DE0" w14:textId="77777777" w:rsidR="0048498C" w:rsidRPr="00904F88" w:rsidRDefault="0048498C" w:rsidP="006A5E5F">
      <w:pPr>
        <w:rPr>
          <w:lang w:val="es-ES"/>
        </w:rPr>
      </w:pPr>
    </w:p>
    <w:p w14:paraId="228C8DF3"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52E5A47"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E4A15B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B2F984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BF16EE6"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min-width y max-width (2). Media queries.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838539C"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3EC4A48"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AEA985A"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@media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screen</w:t>
      </w:r>
      <w:r w:rsidRPr="00904F88">
        <w:rPr>
          <w:rFonts w:ascii="Consolas" w:hAnsi="Consolas"/>
          <w:color w:val="D4D4D4"/>
          <w:sz w:val="21"/>
          <w:szCs w:val="21"/>
          <w:lang w:val="es-ES"/>
        </w:rPr>
        <w:t xml:space="preserve"> and (</w:t>
      </w:r>
      <w:r w:rsidRPr="00904F88">
        <w:rPr>
          <w:rFonts w:ascii="Consolas" w:hAnsi="Consolas"/>
          <w:color w:val="9CDCFE"/>
          <w:sz w:val="21"/>
          <w:szCs w:val="21"/>
          <w:lang w:val="es-ES"/>
        </w:rPr>
        <w:t>max-width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400px</w:t>
      </w:r>
      <w:r w:rsidRPr="00904F88">
        <w:rPr>
          <w:rFonts w:ascii="Consolas" w:hAnsi="Consolas"/>
          <w:color w:val="D4D4D4"/>
          <w:sz w:val="21"/>
          <w:szCs w:val="21"/>
          <w:lang w:val="es-ES"/>
        </w:rPr>
        <w:t>) {</w:t>
      </w:r>
    </w:p>
    <w:p w14:paraId="24E399A0"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4A895C4D"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lightblue</w:t>
      </w:r>
      <w:r w:rsidRPr="00904F88">
        <w:rPr>
          <w:rFonts w:ascii="Consolas" w:hAnsi="Consolas"/>
          <w:color w:val="D4D4D4"/>
          <w:sz w:val="21"/>
          <w:szCs w:val="21"/>
          <w:lang w:val="es-ES"/>
        </w:rPr>
        <w:t>;</w:t>
      </w:r>
    </w:p>
    <w:p w14:paraId="12A6D343"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5036A4A"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114E2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F033FE"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@media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screen</w:t>
      </w:r>
      <w:r w:rsidRPr="00904F88">
        <w:rPr>
          <w:rFonts w:ascii="Consolas" w:hAnsi="Consolas"/>
          <w:color w:val="D4D4D4"/>
          <w:sz w:val="21"/>
          <w:szCs w:val="21"/>
          <w:lang w:val="es-ES"/>
        </w:rPr>
        <w:t xml:space="preserve"> and (</w:t>
      </w:r>
      <w:r w:rsidRPr="00904F88">
        <w:rPr>
          <w:rFonts w:ascii="Consolas" w:hAnsi="Consolas"/>
          <w:color w:val="9CDCFE"/>
          <w:sz w:val="21"/>
          <w:szCs w:val="21"/>
          <w:lang w:val="es-ES"/>
        </w:rPr>
        <w:t>min-width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400px</w:t>
      </w:r>
      <w:r w:rsidRPr="00904F88">
        <w:rPr>
          <w:rFonts w:ascii="Consolas" w:hAnsi="Consolas"/>
          <w:color w:val="D4D4D4"/>
          <w:sz w:val="21"/>
          <w:szCs w:val="21"/>
          <w:lang w:val="es-ES"/>
        </w:rPr>
        <w:t>) and (</w:t>
      </w:r>
      <w:r w:rsidRPr="00904F88">
        <w:rPr>
          <w:rFonts w:ascii="Consolas" w:hAnsi="Consolas"/>
          <w:color w:val="9CDCFE"/>
          <w:sz w:val="21"/>
          <w:szCs w:val="21"/>
          <w:lang w:val="es-ES"/>
        </w:rPr>
        <w:t>max-width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800px</w:t>
      </w:r>
      <w:r w:rsidRPr="00904F88">
        <w:rPr>
          <w:rFonts w:ascii="Consolas" w:hAnsi="Consolas"/>
          <w:color w:val="D4D4D4"/>
          <w:sz w:val="21"/>
          <w:szCs w:val="21"/>
          <w:lang w:val="es-ES"/>
        </w:rPr>
        <w:t>) {</w:t>
      </w:r>
    </w:p>
    <w:p w14:paraId="0B075A7D"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34271E44"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lightcoral</w:t>
      </w:r>
      <w:r w:rsidRPr="00904F88">
        <w:rPr>
          <w:rFonts w:ascii="Consolas" w:hAnsi="Consolas"/>
          <w:color w:val="D4D4D4"/>
          <w:sz w:val="21"/>
          <w:szCs w:val="21"/>
          <w:lang w:val="es-ES"/>
        </w:rPr>
        <w:t>;</w:t>
      </w:r>
    </w:p>
    <w:p w14:paraId="5BC0DAA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917BEF"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84C40F0"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640B1B"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@media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screen</w:t>
      </w:r>
      <w:r w:rsidRPr="00904F88">
        <w:rPr>
          <w:rFonts w:ascii="Consolas" w:hAnsi="Consolas"/>
          <w:color w:val="D4D4D4"/>
          <w:sz w:val="21"/>
          <w:szCs w:val="21"/>
          <w:lang w:val="es-ES"/>
        </w:rPr>
        <w:t xml:space="preserve"> and (</w:t>
      </w:r>
      <w:r w:rsidRPr="00904F88">
        <w:rPr>
          <w:rFonts w:ascii="Consolas" w:hAnsi="Consolas"/>
          <w:color w:val="9CDCFE"/>
          <w:sz w:val="21"/>
          <w:szCs w:val="21"/>
          <w:lang w:val="es-ES"/>
        </w:rPr>
        <w:t>min-width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800px</w:t>
      </w:r>
      <w:r w:rsidRPr="00904F88">
        <w:rPr>
          <w:rFonts w:ascii="Consolas" w:hAnsi="Consolas"/>
          <w:color w:val="D4D4D4"/>
          <w:sz w:val="21"/>
          <w:szCs w:val="21"/>
          <w:lang w:val="es-ES"/>
        </w:rPr>
        <w:t>) {</w:t>
      </w:r>
    </w:p>
    <w:p w14:paraId="790AF56E"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34766902"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lightgreen</w:t>
      </w:r>
      <w:r w:rsidRPr="00904F88">
        <w:rPr>
          <w:rFonts w:ascii="Consolas" w:hAnsi="Consolas"/>
          <w:color w:val="D4D4D4"/>
          <w:sz w:val="21"/>
          <w:szCs w:val="21"/>
          <w:lang w:val="es-ES"/>
        </w:rPr>
        <w:t>;</w:t>
      </w:r>
    </w:p>
    <w:p w14:paraId="3DA748DE"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5A35001"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5410AA8"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42B622"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9520DCB"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E7FD9C"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F933D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El color de fondo de esta página cambia según el ancho de la pantalla: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C46CE11"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35C51E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es menor de 400px, el color es azul</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7BE9170"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desde 400px hasta 500px, el color es rojo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4DE47F5"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es mayor o igual a 500px, el color es verde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E7B6CC8"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008E1FD"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D27CA0"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El ancho actual es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"size"</w:t>
      </w:r>
      <w:r w:rsidRPr="00904F88">
        <w:rPr>
          <w:rFonts w:ascii="Consolas" w:hAnsi="Consolas"/>
          <w:color w:val="808080"/>
          <w:sz w:val="21"/>
          <w:szCs w:val="21"/>
          <w:lang w:val="es-ES"/>
        </w:rPr>
        <w:t>&gt;&lt;/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px</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903FE8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48A3A4"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12BA8433"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ancho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innerWidth</w:t>
      </w:r>
      <w:r w:rsidRPr="009B20CB">
        <w:rPr>
          <w:rFonts w:ascii="Consolas" w:hAnsi="Consolas"/>
          <w:color w:val="D4D4D4"/>
          <w:sz w:val="21"/>
          <w:szCs w:val="21"/>
        </w:rPr>
        <w:t>;</w:t>
      </w:r>
    </w:p>
    <w:p w14:paraId="186E6628"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texto</w:t>
      </w:r>
      <w:r w:rsidRPr="009B20CB">
        <w:rPr>
          <w:rFonts w:ascii="Consolas" w:hAnsi="Consolas"/>
          <w:color w:val="D4D4D4"/>
          <w:sz w:val="21"/>
          <w:szCs w:val="21"/>
        </w:rPr>
        <w:t xml:space="preserve"> = </w:t>
      </w:r>
      <w:r w:rsidRPr="009B20CB">
        <w:rPr>
          <w:rFonts w:ascii="Consolas" w:hAnsi="Consolas"/>
          <w:color w:val="9CDCFE"/>
          <w:sz w:val="21"/>
          <w:szCs w:val="21"/>
        </w:rPr>
        <w:t>document</w:t>
      </w:r>
      <w:r w:rsidRPr="009B20CB">
        <w:rPr>
          <w:rFonts w:ascii="Consolas" w:hAnsi="Consolas"/>
          <w:color w:val="D4D4D4"/>
          <w:sz w:val="21"/>
          <w:szCs w:val="21"/>
        </w:rPr>
        <w:t>.</w:t>
      </w:r>
      <w:r w:rsidRPr="009B20CB">
        <w:rPr>
          <w:rFonts w:ascii="Consolas" w:hAnsi="Consolas"/>
          <w:color w:val="DCDCAA"/>
          <w:sz w:val="21"/>
          <w:szCs w:val="21"/>
        </w:rPr>
        <w:t>getElementById</w:t>
      </w:r>
      <w:r w:rsidRPr="009B20CB">
        <w:rPr>
          <w:rFonts w:ascii="Consolas" w:hAnsi="Consolas"/>
          <w:color w:val="D4D4D4"/>
          <w:sz w:val="21"/>
          <w:szCs w:val="21"/>
        </w:rPr>
        <w:t>(</w:t>
      </w:r>
      <w:r w:rsidRPr="009B20CB">
        <w:rPr>
          <w:rFonts w:ascii="Consolas" w:hAnsi="Consolas"/>
          <w:color w:val="CE9178"/>
          <w:sz w:val="21"/>
          <w:szCs w:val="21"/>
        </w:rPr>
        <w:t>"size"</w:t>
      </w:r>
      <w:r w:rsidRPr="009B20CB">
        <w:rPr>
          <w:rFonts w:ascii="Consolas" w:hAnsi="Consolas"/>
          <w:color w:val="D4D4D4"/>
          <w:sz w:val="21"/>
          <w:szCs w:val="21"/>
        </w:rPr>
        <w:t>);</w:t>
      </w:r>
    </w:p>
    <w:p w14:paraId="5E51C6E6"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9CDCFE"/>
          <w:sz w:val="21"/>
          <w:szCs w:val="21"/>
        </w:rPr>
        <w:t>texto</w:t>
      </w:r>
      <w:r w:rsidRPr="009B20CB">
        <w:rPr>
          <w:rFonts w:ascii="Consolas" w:hAnsi="Consolas"/>
          <w:color w:val="D4D4D4"/>
          <w:sz w:val="21"/>
          <w:szCs w:val="21"/>
        </w:rPr>
        <w:t>.</w:t>
      </w:r>
      <w:r w:rsidRPr="009B20CB">
        <w:rPr>
          <w:rFonts w:ascii="Consolas" w:hAnsi="Consolas"/>
          <w:color w:val="9CDCFE"/>
          <w:sz w:val="21"/>
          <w:szCs w:val="21"/>
        </w:rPr>
        <w:t>textContent</w:t>
      </w:r>
      <w:r w:rsidRPr="009B20CB">
        <w:rPr>
          <w:rFonts w:ascii="Consolas" w:hAnsi="Consolas"/>
          <w:color w:val="D4D4D4"/>
          <w:sz w:val="21"/>
          <w:szCs w:val="21"/>
        </w:rPr>
        <w:t xml:space="preserve"> = </w:t>
      </w:r>
      <w:r w:rsidRPr="009B20CB">
        <w:rPr>
          <w:rFonts w:ascii="Consolas" w:hAnsi="Consolas"/>
          <w:color w:val="9CDCFE"/>
          <w:sz w:val="21"/>
          <w:szCs w:val="21"/>
        </w:rPr>
        <w:t>ancho</w:t>
      </w:r>
      <w:r w:rsidRPr="009B20CB">
        <w:rPr>
          <w:rFonts w:ascii="Consolas" w:hAnsi="Consolas"/>
          <w:color w:val="D4D4D4"/>
          <w:sz w:val="21"/>
          <w:szCs w:val="21"/>
        </w:rPr>
        <w:t>;</w:t>
      </w:r>
    </w:p>
    <w:p w14:paraId="02485281"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DCDCAA"/>
          <w:sz w:val="21"/>
          <w:szCs w:val="21"/>
        </w:rPr>
        <w:t>onresize</w:t>
      </w:r>
      <w:r w:rsidRPr="009B20CB">
        <w:rPr>
          <w:rFonts w:ascii="Consolas" w:hAnsi="Consolas"/>
          <w:color w:val="D4D4D4"/>
          <w:sz w:val="21"/>
          <w:szCs w:val="21"/>
        </w:rPr>
        <w:t xml:space="preserve"> = </w:t>
      </w:r>
      <w:r w:rsidRPr="009B20CB">
        <w:rPr>
          <w:rFonts w:ascii="Consolas" w:hAnsi="Consolas"/>
          <w:color w:val="569CD6"/>
          <w:sz w:val="21"/>
          <w:szCs w:val="21"/>
        </w:rPr>
        <w:t>function</w:t>
      </w:r>
      <w:r w:rsidRPr="009B20CB">
        <w:rPr>
          <w:rFonts w:ascii="Consolas" w:hAnsi="Consolas"/>
          <w:color w:val="D4D4D4"/>
          <w:sz w:val="21"/>
          <w:szCs w:val="21"/>
        </w:rPr>
        <w:t xml:space="preserve"> () {</w:t>
      </w:r>
    </w:p>
    <w:p w14:paraId="2B91D663"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ancho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innerWidth</w:t>
      </w:r>
      <w:r w:rsidRPr="009B20CB">
        <w:rPr>
          <w:rFonts w:ascii="Consolas" w:hAnsi="Consolas"/>
          <w:color w:val="D4D4D4"/>
          <w:sz w:val="21"/>
          <w:szCs w:val="21"/>
        </w:rPr>
        <w:t>;</w:t>
      </w:r>
    </w:p>
    <w:p w14:paraId="14DA5E4D" w14:textId="77777777" w:rsidR="000165FB" w:rsidRPr="009B20CB"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texto</w:t>
      </w:r>
      <w:r w:rsidRPr="009B20CB">
        <w:rPr>
          <w:rFonts w:ascii="Consolas" w:hAnsi="Consolas"/>
          <w:color w:val="D4D4D4"/>
          <w:sz w:val="21"/>
          <w:szCs w:val="21"/>
        </w:rPr>
        <w:t xml:space="preserve"> = </w:t>
      </w:r>
      <w:r w:rsidRPr="009B20CB">
        <w:rPr>
          <w:rFonts w:ascii="Consolas" w:hAnsi="Consolas"/>
          <w:color w:val="9CDCFE"/>
          <w:sz w:val="21"/>
          <w:szCs w:val="21"/>
        </w:rPr>
        <w:t>document</w:t>
      </w:r>
      <w:r w:rsidRPr="009B20CB">
        <w:rPr>
          <w:rFonts w:ascii="Consolas" w:hAnsi="Consolas"/>
          <w:color w:val="D4D4D4"/>
          <w:sz w:val="21"/>
          <w:szCs w:val="21"/>
        </w:rPr>
        <w:t>.</w:t>
      </w:r>
      <w:r w:rsidRPr="009B20CB">
        <w:rPr>
          <w:rFonts w:ascii="Consolas" w:hAnsi="Consolas"/>
          <w:color w:val="DCDCAA"/>
          <w:sz w:val="21"/>
          <w:szCs w:val="21"/>
        </w:rPr>
        <w:t>getElementById</w:t>
      </w:r>
      <w:r w:rsidRPr="009B20CB">
        <w:rPr>
          <w:rFonts w:ascii="Consolas" w:hAnsi="Consolas"/>
          <w:color w:val="D4D4D4"/>
          <w:sz w:val="21"/>
          <w:szCs w:val="21"/>
        </w:rPr>
        <w:t>(</w:t>
      </w:r>
      <w:r w:rsidRPr="009B20CB">
        <w:rPr>
          <w:rFonts w:ascii="Consolas" w:hAnsi="Consolas"/>
          <w:color w:val="CE9178"/>
          <w:sz w:val="21"/>
          <w:szCs w:val="21"/>
        </w:rPr>
        <w:t>"size"</w:t>
      </w:r>
      <w:r w:rsidRPr="009B20CB">
        <w:rPr>
          <w:rFonts w:ascii="Consolas" w:hAnsi="Consolas"/>
          <w:color w:val="D4D4D4"/>
          <w:sz w:val="21"/>
          <w:szCs w:val="21"/>
        </w:rPr>
        <w:t>);</w:t>
      </w:r>
    </w:p>
    <w:p w14:paraId="18605B49"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proofErr w:type="gramStart"/>
      <w:r w:rsidRPr="00904F88">
        <w:rPr>
          <w:rFonts w:ascii="Consolas" w:hAnsi="Consolas"/>
          <w:color w:val="9CDCFE"/>
          <w:sz w:val="21"/>
          <w:szCs w:val="21"/>
          <w:lang w:val="es-ES"/>
        </w:rPr>
        <w:t>texto</w:t>
      </w:r>
      <w:r w:rsidRPr="00904F88">
        <w:rPr>
          <w:rFonts w:ascii="Consolas" w:hAnsi="Consolas"/>
          <w:color w:val="D4D4D4"/>
          <w:sz w:val="21"/>
          <w:szCs w:val="21"/>
          <w:lang w:val="es-ES"/>
        </w:rPr>
        <w:t>.</w:t>
      </w:r>
      <w:r w:rsidRPr="00904F88">
        <w:rPr>
          <w:rFonts w:ascii="Consolas" w:hAnsi="Consolas"/>
          <w:color w:val="9CDCFE"/>
          <w:sz w:val="21"/>
          <w:szCs w:val="21"/>
          <w:lang w:val="es-ES"/>
        </w:rPr>
        <w:t>textContent</w:t>
      </w:r>
      <w:proofErr w:type="gramEnd"/>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ancho</w:t>
      </w:r>
      <w:r w:rsidRPr="00904F88">
        <w:rPr>
          <w:rFonts w:ascii="Consolas" w:hAnsi="Consolas"/>
          <w:color w:val="D4D4D4"/>
          <w:sz w:val="21"/>
          <w:szCs w:val="21"/>
          <w:lang w:val="es-ES"/>
        </w:rPr>
        <w:t>;</w:t>
      </w:r>
    </w:p>
    <w:p w14:paraId="439AB28C"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0C07316"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120BDEBF"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C6D115D" w14:textId="77777777" w:rsidR="000165FB" w:rsidRPr="00904F88" w:rsidRDefault="000165FB" w:rsidP="000165F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666107E" w14:textId="77777777" w:rsidR="0048498C" w:rsidRPr="00904F88" w:rsidRDefault="0048498C" w:rsidP="006A5E5F">
      <w:pPr>
        <w:rPr>
          <w:lang w:val="es-ES"/>
        </w:rPr>
      </w:pPr>
    </w:p>
    <w:p w14:paraId="513A51A2" w14:textId="77777777" w:rsidR="00AC0694" w:rsidRPr="00904F88" w:rsidRDefault="00AC0694" w:rsidP="008E1BFF">
      <w:pPr>
        <w:rPr>
          <w:lang w:val="es-ES"/>
        </w:rPr>
      </w:pPr>
    </w:p>
    <w:p w14:paraId="070CDE75" w14:textId="77777777" w:rsidR="0048498C" w:rsidRPr="00904F88" w:rsidRDefault="0048498C" w:rsidP="0048498C">
      <w:pPr>
        <w:rPr>
          <w:lang w:val="es-ES"/>
        </w:rPr>
      </w:pPr>
      <w:r w:rsidRPr="00904F88">
        <w:rPr>
          <w:lang w:val="es-ES"/>
        </w:rPr>
        <w:t>La característica de medios orientation toma dos posibles valores:</w:t>
      </w:r>
    </w:p>
    <w:p w14:paraId="13BEE1AF" w14:textId="77777777" w:rsidR="0048498C" w:rsidRPr="00904F88" w:rsidRDefault="0048498C" w:rsidP="00A97AF2">
      <w:pPr>
        <w:numPr>
          <w:ilvl w:val="0"/>
          <w:numId w:val="22"/>
        </w:numPr>
        <w:rPr>
          <w:lang w:val="es-ES"/>
        </w:rPr>
      </w:pPr>
      <w:r w:rsidRPr="00904F88">
        <w:rPr>
          <w:lang w:val="es-ES"/>
        </w:rPr>
        <w:t>landscape: orientación horizontal, es decir, que el ancho es mayor o igual que el alto</w:t>
      </w:r>
    </w:p>
    <w:p w14:paraId="1CE4AC60" w14:textId="77777777" w:rsidR="0048498C" w:rsidRPr="00904F88" w:rsidRDefault="0048498C" w:rsidP="00A97AF2">
      <w:pPr>
        <w:numPr>
          <w:ilvl w:val="0"/>
          <w:numId w:val="22"/>
        </w:numPr>
        <w:rPr>
          <w:lang w:val="es-ES"/>
        </w:rPr>
      </w:pPr>
      <w:r w:rsidRPr="00904F88">
        <w:rPr>
          <w:lang w:val="es-ES"/>
        </w:rPr>
        <w:t>portrait: orientación vertical, es decir, que el ancho es menor que el alto</w:t>
      </w:r>
    </w:p>
    <w:p w14:paraId="0BB5A264" w14:textId="77777777" w:rsidR="0048498C" w:rsidRPr="00904F88" w:rsidRDefault="0048498C" w:rsidP="0048498C">
      <w:pPr>
        <w:rPr>
          <w:lang w:val="es-ES"/>
        </w:rPr>
      </w:pPr>
      <w:r w:rsidRPr="00904F88">
        <w:rPr>
          <w:lang w:val="es-ES"/>
        </w:rPr>
        <w:t>El ejemplo siguiente muestra una hoja de estilo que modifica el color de fondo de la página dependiendo de si el ancho es mayor que el alto.</w:t>
      </w:r>
    </w:p>
    <w:p w14:paraId="6D6BA87D" w14:textId="77777777" w:rsidR="00520C8A" w:rsidRPr="00904F88" w:rsidRDefault="00520C8A" w:rsidP="008E1BFF">
      <w:pPr>
        <w:rPr>
          <w:lang w:val="es-ES"/>
        </w:rPr>
      </w:pPr>
    </w:p>
    <w:p w14:paraId="2AE09C1B"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5D17B7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07A8542"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7570694"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0A407D3"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orientation (1). Media queries.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FCCFC0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15EC5761"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6E0F3BD"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@media</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orientation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portrait</w:t>
      </w:r>
      <w:r w:rsidRPr="00904F88">
        <w:rPr>
          <w:rFonts w:ascii="Consolas" w:hAnsi="Consolas"/>
          <w:color w:val="D4D4D4"/>
          <w:sz w:val="21"/>
          <w:szCs w:val="21"/>
          <w:lang w:val="es-ES"/>
        </w:rPr>
        <w:t>) {</w:t>
      </w:r>
    </w:p>
    <w:p w14:paraId="1EF368C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B07B9AA"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lightblue</w:t>
      </w:r>
      <w:r w:rsidRPr="00904F88">
        <w:rPr>
          <w:rFonts w:ascii="Consolas" w:hAnsi="Consolas"/>
          <w:color w:val="D4D4D4"/>
          <w:sz w:val="21"/>
          <w:szCs w:val="21"/>
          <w:lang w:val="es-ES"/>
        </w:rPr>
        <w:t>;</w:t>
      </w:r>
    </w:p>
    <w:p w14:paraId="726A9602"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E09B04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4BB8C3F"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00369C"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@media</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orientation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landscape</w:t>
      </w:r>
      <w:r w:rsidRPr="00904F88">
        <w:rPr>
          <w:rFonts w:ascii="Consolas" w:hAnsi="Consolas"/>
          <w:color w:val="D4D4D4"/>
          <w:sz w:val="21"/>
          <w:szCs w:val="21"/>
          <w:lang w:val="es-ES"/>
        </w:rPr>
        <w:t>) {</w:t>
      </w:r>
    </w:p>
    <w:p w14:paraId="353BE3D3"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559FF7BC"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lightcoral</w:t>
      </w:r>
      <w:r w:rsidRPr="00904F88">
        <w:rPr>
          <w:rFonts w:ascii="Consolas" w:hAnsi="Consolas"/>
          <w:color w:val="D4D4D4"/>
          <w:sz w:val="21"/>
          <w:szCs w:val="21"/>
          <w:lang w:val="es-ES"/>
        </w:rPr>
        <w:t>;</w:t>
      </w:r>
    </w:p>
    <w:p w14:paraId="74EFB83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B7B1CC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D0BCF71"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921F10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6285E4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4ACBF"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F53D9A6"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El color de fondo de esta página cambia según la orientación de la pantalla: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ED1B355"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DD9B1CC"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el ancho es menor que el alto el color es azul</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386CAEF"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Si el ancho es mayor o igual que el alto el color es rojo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523F4E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77706D"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20E104"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El ancho actual es </w:t>
      </w:r>
      <w:r w:rsidRPr="009B20CB">
        <w:rPr>
          <w:rFonts w:ascii="Consolas" w:hAnsi="Consolas"/>
          <w:color w:val="808080"/>
          <w:sz w:val="21"/>
          <w:szCs w:val="21"/>
        </w:rPr>
        <w:t>&lt;</w:t>
      </w:r>
      <w:r w:rsidRPr="009B20CB">
        <w:rPr>
          <w:rFonts w:ascii="Consolas" w:hAnsi="Consolas"/>
          <w:color w:val="569CD6"/>
          <w:sz w:val="21"/>
          <w:szCs w:val="21"/>
        </w:rPr>
        <w:t>strong</w:t>
      </w:r>
      <w:r w:rsidRPr="009B20CB">
        <w:rPr>
          <w:rFonts w:ascii="Consolas" w:hAnsi="Consolas"/>
          <w:color w:val="808080"/>
          <w:sz w:val="21"/>
          <w:szCs w:val="21"/>
        </w:rPr>
        <w:t>&gt;&lt;</w:t>
      </w:r>
      <w:r w:rsidRPr="009B20CB">
        <w:rPr>
          <w:rFonts w:ascii="Consolas" w:hAnsi="Consolas"/>
          <w:color w:val="569CD6"/>
          <w:sz w:val="21"/>
          <w:szCs w:val="21"/>
        </w:rPr>
        <w:t>span</w:t>
      </w:r>
      <w:r w:rsidRPr="009B20CB">
        <w:rPr>
          <w:rFonts w:ascii="Consolas" w:hAnsi="Consolas"/>
          <w:color w:val="CCCCCC"/>
          <w:sz w:val="21"/>
          <w:szCs w:val="21"/>
        </w:rPr>
        <w:t xml:space="preserve"> </w:t>
      </w:r>
      <w:r w:rsidRPr="009B20CB">
        <w:rPr>
          <w:rFonts w:ascii="Consolas" w:hAnsi="Consolas"/>
          <w:color w:val="9CDCFE"/>
          <w:sz w:val="21"/>
          <w:szCs w:val="21"/>
        </w:rPr>
        <w:t>id</w:t>
      </w:r>
      <w:r w:rsidRPr="009B20CB">
        <w:rPr>
          <w:rFonts w:ascii="Consolas" w:hAnsi="Consolas"/>
          <w:color w:val="CCCCCC"/>
          <w:sz w:val="21"/>
          <w:szCs w:val="21"/>
        </w:rPr>
        <w:t>=</w:t>
      </w:r>
      <w:r w:rsidRPr="009B20CB">
        <w:rPr>
          <w:rFonts w:ascii="Consolas" w:hAnsi="Consolas"/>
          <w:color w:val="CE9178"/>
          <w:sz w:val="21"/>
          <w:szCs w:val="21"/>
        </w:rPr>
        <w:t>"sizeH"</w:t>
      </w:r>
      <w:r w:rsidRPr="009B20CB">
        <w:rPr>
          <w:rFonts w:ascii="Consolas" w:hAnsi="Consolas"/>
          <w:color w:val="808080"/>
          <w:sz w:val="21"/>
          <w:szCs w:val="21"/>
        </w:rPr>
        <w:t>&gt;&lt;/</w:t>
      </w:r>
      <w:r w:rsidRPr="009B20CB">
        <w:rPr>
          <w:rFonts w:ascii="Consolas" w:hAnsi="Consolas"/>
          <w:color w:val="569CD6"/>
          <w:sz w:val="21"/>
          <w:szCs w:val="21"/>
        </w:rPr>
        <w:t>span</w:t>
      </w:r>
      <w:r w:rsidRPr="009B20CB">
        <w:rPr>
          <w:rFonts w:ascii="Consolas" w:hAnsi="Consolas"/>
          <w:color w:val="808080"/>
          <w:sz w:val="21"/>
          <w:szCs w:val="21"/>
        </w:rPr>
        <w:t>&gt;</w:t>
      </w:r>
      <w:r w:rsidRPr="009B20CB">
        <w:rPr>
          <w:rFonts w:ascii="Consolas" w:hAnsi="Consolas"/>
          <w:color w:val="CCCCCC"/>
          <w:sz w:val="21"/>
          <w:szCs w:val="21"/>
        </w:rPr>
        <w:t>px</w:t>
      </w:r>
      <w:r w:rsidRPr="009B20CB">
        <w:rPr>
          <w:rFonts w:ascii="Consolas" w:hAnsi="Consolas"/>
          <w:color w:val="808080"/>
          <w:sz w:val="21"/>
          <w:szCs w:val="21"/>
        </w:rPr>
        <w:t>&lt;/</w:t>
      </w:r>
      <w:r w:rsidRPr="009B20CB">
        <w:rPr>
          <w:rFonts w:ascii="Consolas" w:hAnsi="Consolas"/>
          <w:color w:val="569CD6"/>
          <w:sz w:val="21"/>
          <w:szCs w:val="21"/>
        </w:rPr>
        <w:t>strong</w:t>
      </w:r>
      <w:r w:rsidRPr="009B20CB">
        <w:rPr>
          <w:rFonts w:ascii="Consolas" w:hAnsi="Consolas"/>
          <w:color w:val="808080"/>
          <w:sz w:val="21"/>
          <w:szCs w:val="21"/>
        </w:rPr>
        <w:t>&gt;</w:t>
      </w:r>
      <w:r w:rsidRPr="009B20CB">
        <w:rPr>
          <w:rFonts w:ascii="Consolas" w:hAnsi="Consolas"/>
          <w:color w:val="CCCCCC"/>
          <w:sz w:val="21"/>
          <w:szCs w:val="21"/>
        </w:rPr>
        <w:t>.</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p>
    <w:p w14:paraId="7C64FAA4"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p>
    <w:p w14:paraId="48F05B84"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El alto actual es </w:t>
      </w:r>
      <w:r w:rsidRPr="009B20CB">
        <w:rPr>
          <w:rFonts w:ascii="Consolas" w:hAnsi="Consolas"/>
          <w:color w:val="808080"/>
          <w:sz w:val="21"/>
          <w:szCs w:val="21"/>
        </w:rPr>
        <w:t>&lt;</w:t>
      </w:r>
      <w:r w:rsidRPr="009B20CB">
        <w:rPr>
          <w:rFonts w:ascii="Consolas" w:hAnsi="Consolas"/>
          <w:color w:val="569CD6"/>
          <w:sz w:val="21"/>
          <w:szCs w:val="21"/>
        </w:rPr>
        <w:t>strong</w:t>
      </w:r>
      <w:r w:rsidRPr="009B20CB">
        <w:rPr>
          <w:rFonts w:ascii="Consolas" w:hAnsi="Consolas"/>
          <w:color w:val="808080"/>
          <w:sz w:val="21"/>
          <w:szCs w:val="21"/>
        </w:rPr>
        <w:t>&gt;&lt;</w:t>
      </w:r>
      <w:r w:rsidRPr="009B20CB">
        <w:rPr>
          <w:rFonts w:ascii="Consolas" w:hAnsi="Consolas"/>
          <w:color w:val="569CD6"/>
          <w:sz w:val="21"/>
          <w:szCs w:val="21"/>
        </w:rPr>
        <w:t>span</w:t>
      </w:r>
      <w:r w:rsidRPr="009B20CB">
        <w:rPr>
          <w:rFonts w:ascii="Consolas" w:hAnsi="Consolas"/>
          <w:color w:val="CCCCCC"/>
          <w:sz w:val="21"/>
          <w:szCs w:val="21"/>
        </w:rPr>
        <w:t xml:space="preserve"> </w:t>
      </w:r>
      <w:r w:rsidRPr="009B20CB">
        <w:rPr>
          <w:rFonts w:ascii="Consolas" w:hAnsi="Consolas"/>
          <w:color w:val="9CDCFE"/>
          <w:sz w:val="21"/>
          <w:szCs w:val="21"/>
        </w:rPr>
        <w:t>id</w:t>
      </w:r>
      <w:r w:rsidRPr="009B20CB">
        <w:rPr>
          <w:rFonts w:ascii="Consolas" w:hAnsi="Consolas"/>
          <w:color w:val="CCCCCC"/>
          <w:sz w:val="21"/>
          <w:szCs w:val="21"/>
        </w:rPr>
        <w:t>=</w:t>
      </w:r>
      <w:r w:rsidRPr="009B20CB">
        <w:rPr>
          <w:rFonts w:ascii="Consolas" w:hAnsi="Consolas"/>
          <w:color w:val="CE9178"/>
          <w:sz w:val="21"/>
          <w:szCs w:val="21"/>
        </w:rPr>
        <w:t>"sizeV"</w:t>
      </w:r>
      <w:r w:rsidRPr="009B20CB">
        <w:rPr>
          <w:rFonts w:ascii="Consolas" w:hAnsi="Consolas"/>
          <w:color w:val="808080"/>
          <w:sz w:val="21"/>
          <w:szCs w:val="21"/>
        </w:rPr>
        <w:t>&gt;&lt;/</w:t>
      </w:r>
      <w:r w:rsidRPr="009B20CB">
        <w:rPr>
          <w:rFonts w:ascii="Consolas" w:hAnsi="Consolas"/>
          <w:color w:val="569CD6"/>
          <w:sz w:val="21"/>
          <w:szCs w:val="21"/>
        </w:rPr>
        <w:t>span</w:t>
      </w:r>
      <w:r w:rsidRPr="009B20CB">
        <w:rPr>
          <w:rFonts w:ascii="Consolas" w:hAnsi="Consolas"/>
          <w:color w:val="808080"/>
          <w:sz w:val="21"/>
          <w:szCs w:val="21"/>
        </w:rPr>
        <w:t>&gt;</w:t>
      </w:r>
      <w:r w:rsidRPr="009B20CB">
        <w:rPr>
          <w:rFonts w:ascii="Consolas" w:hAnsi="Consolas"/>
          <w:color w:val="CCCCCC"/>
          <w:sz w:val="21"/>
          <w:szCs w:val="21"/>
        </w:rPr>
        <w:t>px</w:t>
      </w:r>
      <w:r w:rsidRPr="009B20CB">
        <w:rPr>
          <w:rFonts w:ascii="Consolas" w:hAnsi="Consolas"/>
          <w:color w:val="808080"/>
          <w:sz w:val="21"/>
          <w:szCs w:val="21"/>
        </w:rPr>
        <w:t>&lt;/</w:t>
      </w:r>
      <w:r w:rsidRPr="009B20CB">
        <w:rPr>
          <w:rFonts w:ascii="Consolas" w:hAnsi="Consolas"/>
          <w:color w:val="569CD6"/>
          <w:sz w:val="21"/>
          <w:szCs w:val="21"/>
        </w:rPr>
        <w:t>strong</w:t>
      </w:r>
      <w:proofErr w:type="gramStart"/>
      <w:r w:rsidRPr="009B20CB">
        <w:rPr>
          <w:rFonts w:ascii="Consolas" w:hAnsi="Consolas"/>
          <w:color w:val="808080"/>
          <w:sz w:val="21"/>
          <w:szCs w:val="21"/>
        </w:rPr>
        <w:t>&gt;</w:t>
      </w:r>
      <w:r w:rsidRPr="009B20CB">
        <w:rPr>
          <w:rFonts w:ascii="Consolas" w:hAnsi="Consolas"/>
          <w:color w:val="CCCCCC"/>
          <w:sz w:val="21"/>
          <w:szCs w:val="21"/>
        </w:rPr>
        <w:t>.</w:t>
      </w:r>
      <w:r w:rsidRPr="009B20CB">
        <w:rPr>
          <w:rFonts w:ascii="Consolas" w:hAnsi="Consolas"/>
          <w:color w:val="808080"/>
          <w:sz w:val="21"/>
          <w:szCs w:val="21"/>
        </w:rPr>
        <w:t>&lt;</w:t>
      </w:r>
      <w:proofErr w:type="gramEnd"/>
      <w:r w:rsidRPr="009B20CB">
        <w:rPr>
          <w:rFonts w:ascii="Consolas" w:hAnsi="Consolas"/>
          <w:color w:val="808080"/>
          <w:sz w:val="21"/>
          <w:szCs w:val="21"/>
        </w:rPr>
        <w:t>/</w:t>
      </w:r>
      <w:r w:rsidRPr="009B20CB">
        <w:rPr>
          <w:rFonts w:ascii="Consolas" w:hAnsi="Consolas"/>
          <w:color w:val="569CD6"/>
          <w:sz w:val="21"/>
          <w:szCs w:val="21"/>
        </w:rPr>
        <w:t>p</w:t>
      </w:r>
      <w:r w:rsidRPr="009B20CB">
        <w:rPr>
          <w:rFonts w:ascii="Consolas" w:hAnsi="Consolas"/>
          <w:color w:val="808080"/>
          <w:sz w:val="21"/>
          <w:szCs w:val="21"/>
        </w:rPr>
        <w:t>&gt;</w:t>
      </w:r>
    </w:p>
    <w:p w14:paraId="47F3AD32"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p>
    <w:p w14:paraId="6A4833A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6EF16082"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ancho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innerWidth</w:t>
      </w:r>
      <w:r w:rsidRPr="009B20CB">
        <w:rPr>
          <w:rFonts w:ascii="Consolas" w:hAnsi="Consolas"/>
          <w:color w:val="D4D4D4"/>
          <w:sz w:val="21"/>
          <w:szCs w:val="21"/>
        </w:rPr>
        <w:t>;</w:t>
      </w:r>
    </w:p>
    <w:p w14:paraId="3D103DD5"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texto</w:t>
      </w:r>
      <w:r w:rsidRPr="009B20CB">
        <w:rPr>
          <w:rFonts w:ascii="Consolas" w:hAnsi="Consolas"/>
          <w:color w:val="D4D4D4"/>
          <w:sz w:val="21"/>
          <w:szCs w:val="21"/>
        </w:rPr>
        <w:t xml:space="preserve"> = </w:t>
      </w:r>
      <w:r w:rsidRPr="009B20CB">
        <w:rPr>
          <w:rFonts w:ascii="Consolas" w:hAnsi="Consolas"/>
          <w:color w:val="9CDCFE"/>
          <w:sz w:val="21"/>
          <w:szCs w:val="21"/>
        </w:rPr>
        <w:t>document</w:t>
      </w:r>
      <w:r w:rsidRPr="009B20CB">
        <w:rPr>
          <w:rFonts w:ascii="Consolas" w:hAnsi="Consolas"/>
          <w:color w:val="D4D4D4"/>
          <w:sz w:val="21"/>
          <w:szCs w:val="21"/>
        </w:rPr>
        <w:t>.</w:t>
      </w:r>
      <w:r w:rsidRPr="009B20CB">
        <w:rPr>
          <w:rFonts w:ascii="Consolas" w:hAnsi="Consolas"/>
          <w:color w:val="DCDCAA"/>
          <w:sz w:val="21"/>
          <w:szCs w:val="21"/>
        </w:rPr>
        <w:t>getElementById</w:t>
      </w:r>
      <w:r w:rsidRPr="009B20CB">
        <w:rPr>
          <w:rFonts w:ascii="Consolas" w:hAnsi="Consolas"/>
          <w:color w:val="D4D4D4"/>
          <w:sz w:val="21"/>
          <w:szCs w:val="21"/>
        </w:rPr>
        <w:t>(</w:t>
      </w:r>
      <w:r w:rsidRPr="009B20CB">
        <w:rPr>
          <w:rFonts w:ascii="Consolas" w:hAnsi="Consolas"/>
          <w:color w:val="CE9178"/>
          <w:sz w:val="21"/>
          <w:szCs w:val="21"/>
        </w:rPr>
        <w:t>"sizeH"</w:t>
      </w:r>
      <w:r w:rsidRPr="009B20CB">
        <w:rPr>
          <w:rFonts w:ascii="Consolas" w:hAnsi="Consolas"/>
          <w:color w:val="D4D4D4"/>
          <w:sz w:val="21"/>
          <w:szCs w:val="21"/>
        </w:rPr>
        <w:t>);</w:t>
      </w:r>
    </w:p>
    <w:p w14:paraId="3320EFB8"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9CDCFE"/>
          <w:sz w:val="21"/>
          <w:szCs w:val="21"/>
        </w:rPr>
        <w:t>texto</w:t>
      </w:r>
      <w:r w:rsidRPr="009B20CB">
        <w:rPr>
          <w:rFonts w:ascii="Consolas" w:hAnsi="Consolas"/>
          <w:color w:val="D4D4D4"/>
          <w:sz w:val="21"/>
          <w:szCs w:val="21"/>
        </w:rPr>
        <w:t>.</w:t>
      </w:r>
      <w:r w:rsidRPr="009B20CB">
        <w:rPr>
          <w:rFonts w:ascii="Consolas" w:hAnsi="Consolas"/>
          <w:color w:val="9CDCFE"/>
          <w:sz w:val="21"/>
          <w:szCs w:val="21"/>
        </w:rPr>
        <w:t>textContent</w:t>
      </w:r>
      <w:r w:rsidRPr="009B20CB">
        <w:rPr>
          <w:rFonts w:ascii="Consolas" w:hAnsi="Consolas"/>
          <w:color w:val="D4D4D4"/>
          <w:sz w:val="21"/>
          <w:szCs w:val="21"/>
        </w:rPr>
        <w:t xml:space="preserve"> = </w:t>
      </w:r>
      <w:r w:rsidRPr="009B20CB">
        <w:rPr>
          <w:rFonts w:ascii="Consolas" w:hAnsi="Consolas"/>
          <w:color w:val="9CDCFE"/>
          <w:sz w:val="21"/>
          <w:szCs w:val="21"/>
        </w:rPr>
        <w:t>ancho</w:t>
      </w:r>
      <w:r w:rsidRPr="009B20CB">
        <w:rPr>
          <w:rFonts w:ascii="Consolas" w:hAnsi="Consolas"/>
          <w:color w:val="D4D4D4"/>
          <w:sz w:val="21"/>
          <w:szCs w:val="21"/>
        </w:rPr>
        <w:t>;</w:t>
      </w:r>
    </w:p>
    <w:p w14:paraId="1199296F"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alto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innerHeight</w:t>
      </w:r>
      <w:r w:rsidRPr="009B20CB">
        <w:rPr>
          <w:rFonts w:ascii="Consolas" w:hAnsi="Consolas"/>
          <w:color w:val="D4D4D4"/>
          <w:sz w:val="21"/>
          <w:szCs w:val="21"/>
        </w:rPr>
        <w:t>;</w:t>
      </w:r>
    </w:p>
    <w:p w14:paraId="3BD734A8"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 xml:space="preserve"> = </w:t>
      </w:r>
      <w:proofErr w:type="gramStart"/>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proofErr w:type="gramEnd"/>
      <w:r w:rsidRPr="00904F88">
        <w:rPr>
          <w:rFonts w:ascii="Consolas" w:hAnsi="Consolas"/>
          <w:color w:val="D4D4D4"/>
          <w:sz w:val="21"/>
          <w:szCs w:val="21"/>
          <w:lang w:val="es-ES"/>
        </w:rPr>
        <w:t>(</w:t>
      </w:r>
      <w:r w:rsidRPr="00904F88">
        <w:rPr>
          <w:rFonts w:ascii="Consolas" w:hAnsi="Consolas"/>
          <w:color w:val="CE9178"/>
          <w:sz w:val="21"/>
          <w:szCs w:val="21"/>
          <w:lang w:val="es-ES"/>
        </w:rPr>
        <w:t>"sizeV"</w:t>
      </w:r>
      <w:r w:rsidRPr="00904F88">
        <w:rPr>
          <w:rFonts w:ascii="Consolas" w:hAnsi="Consolas"/>
          <w:color w:val="D4D4D4"/>
          <w:sz w:val="21"/>
          <w:szCs w:val="21"/>
          <w:lang w:val="es-ES"/>
        </w:rPr>
        <w:t>);</w:t>
      </w:r>
    </w:p>
    <w:p w14:paraId="4A0BE6C0"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w:t>
      </w:r>
      <w:r w:rsidRPr="00904F88">
        <w:rPr>
          <w:rFonts w:ascii="Consolas" w:hAnsi="Consolas"/>
          <w:color w:val="9CDCFE"/>
          <w:sz w:val="21"/>
          <w:szCs w:val="21"/>
          <w:lang w:val="es-ES"/>
        </w:rPr>
        <w:t>textContent</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alto</w:t>
      </w:r>
      <w:r w:rsidRPr="00904F88">
        <w:rPr>
          <w:rFonts w:ascii="Consolas" w:hAnsi="Consolas"/>
          <w:color w:val="D4D4D4"/>
          <w:sz w:val="21"/>
          <w:szCs w:val="21"/>
          <w:lang w:val="es-ES"/>
        </w:rPr>
        <w:t>;</w:t>
      </w:r>
    </w:p>
    <w:p w14:paraId="45A025CC"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DCDCAA"/>
          <w:sz w:val="21"/>
          <w:szCs w:val="21"/>
        </w:rPr>
        <w:t>onresize</w:t>
      </w:r>
      <w:r w:rsidRPr="009B20CB">
        <w:rPr>
          <w:rFonts w:ascii="Consolas" w:hAnsi="Consolas"/>
          <w:color w:val="D4D4D4"/>
          <w:sz w:val="21"/>
          <w:szCs w:val="21"/>
        </w:rPr>
        <w:t xml:space="preserve"> = </w:t>
      </w:r>
      <w:r w:rsidRPr="009B20CB">
        <w:rPr>
          <w:rFonts w:ascii="Consolas" w:hAnsi="Consolas"/>
          <w:color w:val="569CD6"/>
          <w:sz w:val="21"/>
          <w:szCs w:val="21"/>
        </w:rPr>
        <w:t>function</w:t>
      </w:r>
      <w:r w:rsidRPr="009B20CB">
        <w:rPr>
          <w:rFonts w:ascii="Consolas" w:hAnsi="Consolas"/>
          <w:color w:val="D4D4D4"/>
          <w:sz w:val="21"/>
          <w:szCs w:val="21"/>
        </w:rPr>
        <w:t xml:space="preserve"> () {</w:t>
      </w:r>
    </w:p>
    <w:p w14:paraId="2BD6D8FB"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ancho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innerWidth</w:t>
      </w:r>
      <w:r w:rsidRPr="009B20CB">
        <w:rPr>
          <w:rFonts w:ascii="Consolas" w:hAnsi="Consolas"/>
          <w:color w:val="D4D4D4"/>
          <w:sz w:val="21"/>
          <w:szCs w:val="21"/>
        </w:rPr>
        <w:t>;</w:t>
      </w:r>
    </w:p>
    <w:p w14:paraId="6C4ECECD"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w:t>
      </w:r>
      <w:r w:rsidRPr="00904F88">
        <w:rPr>
          <w:rFonts w:ascii="Consolas" w:hAnsi="Consolas"/>
          <w:color w:val="D4D4D4"/>
          <w:sz w:val="21"/>
          <w:szCs w:val="21"/>
          <w:lang w:val="es-ES"/>
        </w:rPr>
        <w:t xml:space="preserve"> = </w:t>
      </w:r>
      <w:proofErr w:type="gramStart"/>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proofErr w:type="gramEnd"/>
      <w:r w:rsidRPr="00904F88">
        <w:rPr>
          <w:rFonts w:ascii="Consolas" w:hAnsi="Consolas"/>
          <w:color w:val="D4D4D4"/>
          <w:sz w:val="21"/>
          <w:szCs w:val="21"/>
          <w:lang w:val="es-ES"/>
        </w:rPr>
        <w:t>(</w:t>
      </w:r>
      <w:r w:rsidRPr="00904F88">
        <w:rPr>
          <w:rFonts w:ascii="Consolas" w:hAnsi="Consolas"/>
          <w:color w:val="CE9178"/>
          <w:sz w:val="21"/>
          <w:szCs w:val="21"/>
          <w:lang w:val="es-ES"/>
        </w:rPr>
        <w:t>"sizeH"</w:t>
      </w:r>
      <w:r w:rsidRPr="00904F88">
        <w:rPr>
          <w:rFonts w:ascii="Consolas" w:hAnsi="Consolas"/>
          <w:color w:val="D4D4D4"/>
          <w:sz w:val="21"/>
          <w:szCs w:val="21"/>
          <w:lang w:val="es-ES"/>
        </w:rPr>
        <w:t>);</w:t>
      </w:r>
    </w:p>
    <w:p w14:paraId="26608277"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9CDCFE"/>
          <w:sz w:val="21"/>
          <w:szCs w:val="21"/>
        </w:rPr>
        <w:t>texto</w:t>
      </w:r>
      <w:r w:rsidRPr="009B20CB">
        <w:rPr>
          <w:rFonts w:ascii="Consolas" w:hAnsi="Consolas"/>
          <w:color w:val="D4D4D4"/>
          <w:sz w:val="21"/>
          <w:szCs w:val="21"/>
        </w:rPr>
        <w:t>.</w:t>
      </w:r>
      <w:r w:rsidRPr="009B20CB">
        <w:rPr>
          <w:rFonts w:ascii="Consolas" w:hAnsi="Consolas"/>
          <w:color w:val="9CDCFE"/>
          <w:sz w:val="21"/>
          <w:szCs w:val="21"/>
        </w:rPr>
        <w:t>textContent</w:t>
      </w:r>
      <w:r w:rsidRPr="009B20CB">
        <w:rPr>
          <w:rFonts w:ascii="Consolas" w:hAnsi="Consolas"/>
          <w:color w:val="D4D4D4"/>
          <w:sz w:val="21"/>
          <w:szCs w:val="21"/>
        </w:rPr>
        <w:t xml:space="preserve"> = </w:t>
      </w:r>
      <w:r w:rsidRPr="009B20CB">
        <w:rPr>
          <w:rFonts w:ascii="Consolas" w:hAnsi="Consolas"/>
          <w:color w:val="9CDCFE"/>
          <w:sz w:val="21"/>
          <w:szCs w:val="21"/>
        </w:rPr>
        <w:t>ancho</w:t>
      </w:r>
      <w:r w:rsidRPr="009B20CB">
        <w:rPr>
          <w:rFonts w:ascii="Consolas" w:hAnsi="Consolas"/>
          <w:color w:val="D4D4D4"/>
          <w:sz w:val="21"/>
          <w:szCs w:val="21"/>
        </w:rPr>
        <w:t>;</w:t>
      </w:r>
    </w:p>
    <w:p w14:paraId="5F79C999" w14:textId="77777777" w:rsidR="0041170C" w:rsidRPr="009B20CB"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569CD6"/>
          <w:sz w:val="21"/>
          <w:szCs w:val="21"/>
        </w:rPr>
        <w:t>var</w:t>
      </w:r>
      <w:r w:rsidRPr="009B20CB">
        <w:rPr>
          <w:rFonts w:ascii="Consolas" w:hAnsi="Consolas"/>
          <w:color w:val="D4D4D4"/>
          <w:sz w:val="21"/>
          <w:szCs w:val="21"/>
        </w:rPr>
        <w:t xml:space="preserve"> </w:t>
      </w:r>
      <w:r w:rsidRPr="009B20CB">
        <w:rPr>
          <w:rFonts w:ascii="Consolas" w:hAnsi="Consolas"/>
          <w:color w:val="9CDCFE"/>
          <w:sz w:val="21"/>
          <w:szCs w:val="21"/>
        </w:rPr>
        <w:t>alto</w:t>
      </w:r>
      <w:r w:rsidRPr="009B20CB">
        <w:rPr>
          <w:rFonts w:ascii="Consolas" w:hAnsi="Consolas"/>
          <w:color w:val="D4D4D4"/>
          <w:sz w:val="21"/>
          <w:szCs w:val="21"/>
        </w:rPr>
        <w:t xml:space="preserve"> = </w:t>
      </w:r>
      <w:r w:rsidRPr="009B20CB">
        <w:rPr>
          <w:rFonts w:ascii="Consolas" w:hAnsi="Consolas"/>
          <w:color w:val="9CDCFE"/>
          <w:sz w:val="21"/>
          <w:szCs w:val="21"/>
        </w:rPr>
        <w:t>window</w:t>
      </w:r>
      <w:r w:rsidRPr="009B20CB">
        <w:rPr>
          <w:rFonts w:ascii="Consolas" w:hAnsi="Consolas"/>
          <w:color w:val="D4D4D4"/>
          <w:sz w:val="21"/>
          <w:szCs w:val="21"/>
        </w:rPr>
        <w:t>.</w:t>
      </w:r>
      <w:r w:rsidRPr="009B20CB">
        <w:rPr>
          <w:rFonts w:ascii="Consolas" w:hAnsi="Consolas"/>
          <w:color w:val="9CDCFE"/>
          <w:sz w:val="21"/>
          <w:szCs w:val="21"/>
        </w:rPr>
        <w:t>innerHeight</w:t>
      </w:r>
      <w:r w:rsidRPr="009B20CB">
        <w:rPr>
          <w:rFonts w:ascii="Consolas" w:hAnsi="Consolas"/>
          <w:color w:val="D4D4D4"/>
          <w:sz w:val="21"/>
          <w:szCs w:val="21"/>
        </w:rPr>
        <w:t>;</w:t>
      </w:r>
    </w:p>
    <w:p w14:paraId="5E37DF87"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569CD6"/>
          <w:sz w:val="21"/>
          <w:szCs w:val="21"/>
          <w:lang w:val="es-ES"/>
        </w:rPr>
        <w:t>var</w:t>
      </w: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 xml:space="preserve"> = </w:t>
      </w:r>
      <w:proofErr w:type="gramStart"/>
      <w:r w:rsidRPr="00904F88">
        <w:rPr>
          <w:rFonts w:ascii="Consolas" w:hAnsi="Consolas"/>
          <w:color w:val="9CDCFE"/>
          <w:sz w:val="21"/>
          <w:szCs w:val="21"/>
          <w:lang w:val="es-ES"/>
        </w:rPr>
        <w:t>document</w:t>
      </w:r>
      <w:r w:rsidRPr="00904F88">
        <w:rPr>
          <w:rFonts w:ascii="Consolas" w:hAnsi="Consolas"/>
          <w:color w:val="D4D4D4"/>
          <w:sz w:val="21"/>
          <w:szCs w:val="21"/>
          <w:lang w:val="es-ES"/>
        </w:rPr>
        <w:t>.</w:t>
      </w:r>
      <w:r w:rsidRPr="00904F88">
        <w:rPr>
          <w:rFonts w:ascii="Consolas" w:hAnsi="Consolas"/>
          <w:color w:val="DCDCAA"/>
          <w:sz w:val="21"/>
          <w:szCs w:val="21"/>
          <w:lang w:val="es-ES"/>
        </w:rPr>
        <w:t>getElementById</w:t>
      </w:r>
      <w:proofErr w:type="gramEnd"/>
      <w:r w:rsidRPr="00904F88">
        <w:rPr>
          <w:rFonts w:ascii="Consolas" w:hAnsi="Consolas"/>
          <w:color w:val="D4D4D4"/>
          <w:sz w:val="21"/>
          <w:szCs w:val="21"/>
          <w:lang w:val="es-ES"/>
        </w:rPr>
        <w:t>(</w:t>
      </w:r>
      <w:r w:rsidRPr="00904F88">
        <w:rPr>
          <w:rFonts w:ascii="Consolas" w:hAnsi="Consolas"/>
          <w:color w:val="CE9178"/>
          <w:sz w:val="21"/>
          <w:szCs w:val="21"/>
          <w:lang w:val="es-ES"/>
        </w:rPr>
        <w:t>"sizeV"</w:t>
      </w:r>
      <w:r w:rsidRPr="00904F88">
        <w:rPr>
          <w:rFonts w:ascii="Consolas" w:hAnsi="Consolas"/>
          <w:color w:val="D4D4D4"/>
          <w:sz w:val="21"/>
          <w:szCs w:val="21"/>
          <w:lang w:val="es-ES"/>
        </w:rPr>
        <w:t>);</w:t>
      </w:r>
    </w:p>
    <w:p w14:paraId="20871BEE"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texto2</w:t>
      </w:r>
      <w:r w:rsidRPr="00904F88">
        <w:rPr>
          <w:rFonts w:ascii="Consolas" w:hAnsi="Consolas"/>
          <w:color w:val="D4D4D4"/>
          <w:sz w:val="21"/>
          <w:szCs w:val="21"/>
          <w:lang w:val="es-ES"/>
        </w:rPr>
        <w:t>.</w:t>
      </w:r>
      <w:r w:rsidRPr="00904F88">
        <w:rPr>
          <w:rFonts w:ascii="Consolas" w:hAnsi="Consolas"/>
          <w:color w:val="9CDCFE"/>
          <w:sz w:val="21"/>
          <w:szCs w:val="21"/>
          <w:lang w:val="es-ES"/>
        </w:rPr>
        <w:t>textContent</w:t>
      </w:r>
      <w:r w:rsidRPr="00904F88">
        <w:rPr>
          <w:rFonts w:ascii="Consolas" w:hAnsi="Consolas"/>
          <w:color w:val="D4D4D4"/>
          <w:sz w:val="21"/>
          <w:szCs w:val="21"/>
          <w:lang w:val="es-ES"/>
        </w:rPr>
        <w:t xml:space="preserve"> = </w:t>
      </w:r>
      <w:r w:rsidRPr="00904F88">
        <w:rPr>
          <w:rFonts w:ascii="Consolas" w:hAnsi="Consolas"/>
          <w:color w:val="9CDCFE"/>
          <w:sz w:val="21"/>
          <w:szCs w:val="21"/>
          <w:lang w:val="es-ES"/>
        </w:rPr>
        <w:t>alto</w:t>
      </w:r>
      <w:r w:rsidRPr="00904F88">
        <w:rPr>
          <w:rFonts w:ascii="Consolas" w:hAnsi="Consolas"/>
          <w:color w:val="D4D4D4"/>
          <w:sz w:val="21"/>
          <w:szCs w:val="21"/>
          <w:lang w:val="es-ES"/>
        </w:rPr>
        <w:t>;</w:t>
      </w:r>
    </w:p>
    <w:p w14:paraId="7A4743C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B007D6B"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script</w:t>
      </w:r>
      <w:r w:rsidRPr="00904F88">
        <w:rPr>
          <w:rFonts w:ascii="Consolas" w:hAnsi="Consolas"/>
          <w:color w:val="808080"/>
          <w:sz w:val="21"/>
          <w:szCs w:val="21"/>
          <w:lang w:val="es-ES"/>
        </w:rPr>
        <w:t>&gt;</w:t>
      </w:r>
    </w:p>
    <w:p w14:paraId="7CD82E09"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C6B0A01" w14:textId="77777777" w:rsidR="0041170C" w:rsidRPr="00904F88" w:rsidRDefault="0041170C" w:rsidP="0041170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646A18E8" w14:textId="77777777" w:rsidR="00520C8A" w:rsidRPr="00904F88" w:rsidRDefault="00520C8A" w:rsidP="008E1BFF">
      <w:pPr>
        <w:rPr>
          <w:lang w:val="es-ES"/>
        </w:rPr>
      </w:pPr>
    </w:p>
    <w:p w14:paraId="543A0956" w14:textId="2080FDDE" w:rsidR="0041170C" w:rsidRPr="00904F88" w:rsidRDefault="00CE6C1A" w:rsidP="00395B6C">
      <w:pPr>
        <w:pStyle w:val="Ttulo1"/>
        <w:rPr>
          <w:lang w:val="es-ES"/>
        </w:rPr>
      </w:pPr>
      <w:bookmarkStart w:id="37" w:name="_Toc210637387"/>
      <w:r w:rsidRPr="00904F88">
        <w:rPr>
          <w:lang w:val="es-ES"/>
        </w:rPr>
        <w:t xml:space="preserve">Buenas prácticas para escribir </w:t>
      </w:r>
      <w:r w:rsidR="00395B6C" w:rsidRPr="00904F88">
        <w:rPr>
          <w:lang w:val="es-ES"/>
        </w:rPr>
        <w:t>hojas de estilo</w:t>
      </w:r>
      <w:bookmarkEnd w:id="37"/>
      <w:r w:rsidR="006007F3" w:rsidRPr="00904F88">
        <w:rPr>
          <w:lang w:val="es-ES"/>
        </w:rPr>
        <w:t xml:space="preserve"> </w:t>
      </w:r>
    </w:p>
    <w:p w14:paraId="5DFA27C2" w14:textId="77777777" w:rsidR="00395B6C" w:rsidRPr="00904F88" w:rsidRDefault="00395B6C" w:rsidP="00395B6C">
      <w:pPr>
        <w:rPr>
          <w:lang w:val="es-ES"/>
        </w:rPr>
      </w:pPr>
    </w:p>
    <w:p w14:paraId="30133D4F" w14:textId="77777777" w:rsidR="00395B6C" w:rsidRPr="00904F88" w:rsidRDefault="00395B6C" w:rsidP="002F2546">
      <w:pPr>
        <w:pStyle w:val="Ttulo1"/>
        <w:rPr>
          <w:lang w:val="es-ES"/>
        </w:rPr>
      </w:pPr>
      <w:bookmarkStart w:id="38" w:name="_Toc210637388"/>
      <w:r w:rsidRPr="00904F88">
        <w:rPr>
          <w:lang w:val="es-ES"/>
        </w:rPr>
        <w:t>Qué es una guía de estilo</w:t>
      </w:r>
      <w:bookmarkEnd w:id="38"/>
    </w:p>
    <w:p w14:paraId="6D23BCC3" w14:textId="77777777" w:rsidR="00395B6C" w:rsidRPr="00904F88" w:rsidRDefault="00395B6C" w:rsidP="00395B6C">
      <w:pPr>
        <w:rPr>
          <w:lang w:val="es-ES"/>
        </w:rPr>
      </w:pPr>
      <w:r w:rsidRPr="00904F88">
        <w:rPr>
          <w:lang w:val="es-ES"/>
        </w:rPr>
        <w:t>Una hoja de estilo se puede escribir de muchas maneras distintas y dar el mismo resultado.</w:t>
      </w:r>
    </w:p>
    <w:p w14:paraId="0F0D8678" w14:textId="77777777" w:rsidR="00395B6C" w:rsidRPr="00904F88" w:rsidRDefault="00395B6C" w:rsidP="00395B6C">
      <w:pPr>
        <w:rPr>
          <w:lang w:val="es-ES"/>
        </w:rPr>
      </w:pPr>
      <w:r w:rsidRPr="00904F88">
        <w:rPr>
          <w:lang w:val="es-ES"/>
        </w:rPr>
        <w:t>Hay muchos aspectos que se pueden hacer de varias maneras (los espacios en blanco utilizados, los saltos de línea, el orden en que se escriben las propiedades, el orden en que se escriben las sentencias, etc.) y no se puede decir de forma objetiva que una manera esté bien y otra esté mal. Por ejemplo, los dos siguientes ejemplos son completamente equivalentes para los navegadores:</w:t>
      </w:r>
    </w:p>
    <w:p w14:paraId="2559AF01" w14:textId="77777777" w:rsidR="00395B6C" w:rsidRPr="00904F88" w:rsidRDefault="00395B6C" w:rsidP="00395B6C">
      <w:pPr>
        <w:rPr>
          <w:lang w:val="es-ES"/>
        </w:rPr>
      </w:pPr>
    </w:p>
    <w:p w14:paraId="73A2770C" w14:textId="77777777" w:rsidR="00855DED" w:rsidRPr="009B20CB"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9B20CB">
        <w:rPr>
          <w:rFonts w:ascii="Consolas" w:hAnsi="Consolas"/>
          <w:color w:val="D7BA7D"/>
          <w:sz w:val="21"/>
          <w:szCs w:val="21"/>
        </w:rPr>
        <w:t>h1</w:t>
      </w:r>
      <w:r w:rsidRPr="009B20CB">
        <w:rPr>
          <w:rFonts w:ascii="Consolas" w:hAnsi="Consolas"/>
          <w:color w:val="D4D4D4"/>
          <w:sz w:val="21"/>
          <w:szCs w:val="21"/>
        </w:rPr>
        <w:t>{</w:t>
      </w:r>
      <w:r w:rsidRPr="009B20CB">
        <w:rPr>
          <w:rFonts w:ascii="Consolas" w:hAnsi="Consolas"/>
          <w:color w:val="9CDCFE"/>
          <w:sz w:val="21"/>
          <w:szCs w:val="21"/>
        </w:rPr>
        <w:t>color</w:t>
      </w:r>
      <w:r w:rsidRPr="009B20CB">
        <w:rPr>
          <w:rFonts w:ascii="Consolas" w:hAnsi="Consolas"/>
          <w:color w:val="D4D4D4"/>
          <w:sz w:val="21"/>
          <w:szCs w:val="21"/>
        </w:rPr>
        <w:t>:</w:t>
      </w:r>
      <w:r w:rsidRPr="009B20CB">
        <w:rPr>
          <w:rFonts w:ascii="Consolas" w:hAnsi="Consolas"/>
          <w:color w:val="CE9178"/>
          <w:sz w:val="21"/>
          <w:szCs w:val="21"/>
        </w:rPr>
        <w:t>white</w:t>
      </w:r>
      <w:r w:rsidRPr="009B20CB">
        <w:rPr>
          <w:rFonts w:ascii="Consolas" w:hAnsi="Consolas"/>
          <w:color w:val="D4D4D4"/>
          <w:sz w:val="21"/>
          <w:szCs w:val="21"/>
        </w:rPr>
        <w:t>;</w:t>
      </w:r>
      <w:r w:rsidRPr="009B20CB">
        <w:rPr>
          <w:rFonts w:ascii="Consolas" w:hAnsi="Consolas"/>
          <w:color w:val="9CDCFE"/>
          <w:sz w:val="21"/>
          <w:szCs w:val="21"/>
        </w:rPr>
        <w:t>background-color</w:t>
      </w:r>
      <w:r w:rsidRPr="009B20CB">
        <w:rPr>
          <w:rFonts w:ascii="Consolas" w:hAnsi="Consolas"/>
          <w:color w:val="D4D4D4"/>
          <w:sz w:val="21"/>
          <w:szCs w:val="21"/>
        </w:rPr>
        <w:t>:</w:t>
      </w:r>
      <w:r w:rsidRPr="009B20CB">
        <w:rPr>
          <w:rFonts w:ascii="Consolas" w:hAnsi="Consolas"/>
          <w:color w:val="CE9178"/>
          <w:sz w:val="21"/>
          <w:szCs w:val="21"/>
        </w:rPr>
        <w:t>black</w:t>
      </w:r>
      <w:r w:rsidRPr="009B20CB">
        <w:rPr>
          <w:rFonts w:ascii="Consolas" w:hAnsi="Consolas"/>
          <w:color w:val="D4D4D4"/>
          <w:sz w:val="21"/>
          <w:szCs w:val="21"/>
        </w:rPr>
        <w:t>;}</w:t>
      </w:r>
    </w:p>
    <w:p w14:paraId="3ABE09BC"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27884D3C"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307CBC4" w14:textId="77777777" w:rsidR="00855DED" w:rsidRPr="009B20CB"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9B20CB">
        <w:rPr>
          <w:rFonts w:ascii="Consolas" w:hAnsi="Consolas"/>
          <w:color w:val="9CDCFE"/>
          <w:sz w:val="21"/>
          <w:szCs w:val="21"/>
        </w:rPr>
        <w:t>color</w:t>
      </w:r>
      <w:r w:rsidRPr="009B20CB">
        <w:rPr>
          <w:rFonts w:ascii="Consolas" w:hAnsi="Consolas"/>
          <w:color w:val="D4D4D4"/>
          <w:sz w:val="21"/>
          <w:szCs w:val="21"/>
        </w:rPr>
        <w:t xml:space="preserve">     :     </w:t>
      </w:r>
      <w:r w:rsidRPr="009B20CB">
        <w:rPr>
          <w:rFonts w:ascii="Consolas" w:hAnsi="Consolas"/>
          <w:color w:val="CE9178"/>
          <w:sz w:val="21"/>
          <w:szCs w:val="21"/>
        </w:rPr>
        <w:t>white</w:t>
      </w:r>
      <w:r w:rsidRPr="009B20CB">
        <w:rPr>
          <w:rFonts w:ascii="Consolas" w:hAnsi="Consolas"/>
          <w:color w:val="D4D4D4"/>
          <w:sz w:val="21"/>
          <w:szCs w:val="21"/>
        </w:rPr>
        <w:t xml:space="preserve">     ;</w:t>
      </w:r>
    </w:p>
    <w:p w14:paraId="4D20F74B" w14:textId="77777777" w:rsidR="00855DED" w:rsidRPr="009B20CB"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w:t>
      </w:r>
      <w:r w:rsidRPr="009B20CB">
        <w:rPr>
          <w:rFonts w:ascii="Consolas" w:hAnsi="Consolas"/>
          <w:color w:val="9CDCFE"/>
          <w:sz w:val="21"/>
          <w:szCs w:val="21"/>
        </w:rPr>
        <w:t>background-color</w:t>
      </w:r>
      <w:r w:rsidRPr="009B20CB">
        <w:rPr>
          <w:rFonts w:ascii="Consolas" w:hAnsi="Consolas"/>
          <w:color w:val="D4D4D4"/>
          <w:sz w:val="21"/>
          <w:szCs w:val="21"/>
        </w:rPr>
        <w:t xml:space="preserve">      :       </w:t>
      </w:r>
      <w:r w:rsidRPr="009B20CB">
        <w:rPr>
          <w:rFonts w:ascii="Consolas" w:hAnsi="Consolas"/>
          <w:color w:val="CE9178"/>
          <w:sz w:val="21"/>
          <w:szCs w:val="21"/>
        </w:rPr>
        <w:t>black</w:t>
      </w:r>
      <w:r w:rsidRPr="009B20CB">
        <w:rPr>
          <w:rFonts w:ascii="Consolas" w:hAnsi="Consolas"/>
          <w:color w:val="D4D4D4"/>
          <w:sz w:val="21"/>
          <w:szCs w:val="21"/>
        </w:rPr>
        <w:t xml:space="preserve">      ;</w:t>
      </w:r>
    </w:p>
    <w:p w14:paraId="04BBD0F7" w14:textId="77777777" w:rsidR="00855DED" w:rsidRPr="00904F88" w:rsidRDefault="00855DED" w:rsidP="00855DE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w:t>
      </w:r>
      <w:r w:rsidRPr="00904F88">
        <w:rPr>
          <w:rFonts w:ascii="Consolas" w:hAnsi="Consolas"/>
          <w:color w:val="D4D4D4"/>
          <w:sz w:val="21"/>
          <w:szCs w:val="21"/>
          <w:lang w:val="es-ES"/>
        </w:rPr>
        <w:t>}</w:t>
      </w:r>
    </w:p>
    <w:p w14:paraId="75DE5568" w14:textId="77777777" w:rsidR="00395B6C" w:rsidRPr="00904F88" w:rsidRDefault="00395B6C" w:rsidP="00395B6C">
      <w:pPr>
        <w:rPr>
          <w:lang w:val="es-ES"/>
        </w:rPr>
      </w:pPr>
    </w:p>
    <w:p w14:paraId="6C598A8D" w14:textId="0D1846B7" w:rsidR="007767B9" w:rsidRPr="00904F88" w:rsidRDefault="007767B9" w:rsidP="00395B6C">
      <w:pPr>
        <w:rPr>
          <w:lang w:val="es-ES"/>
        </w:rPr>
      </w:pPr>
      <w:r w:rsidRPr="00904F88">
        <w:rPr>
          <w:lang w:val="es-ES"/>
        </w:rPr>
        <w:t>Correctamente escrito sería:</w:t>
      </w:r>
    </w:p>
    <w:p w14:paraId="599A9301" w14:textId="77777777" w:rsidR="007767B9" w:rsidRPr="00904F88" w:rsidRDefault="007767B9" w:rsidP="00395B6C">
      <w:pPr>
        <w:rPr>
          <w:lang w:val="es-ES"/>
        </w:rPr>
      </w:pPr>
    </w:p>
    <w:p w14:paraId="6D12965F"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7D1FAFEC"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43ACE2DA"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5A87913F" w14:textId="77777777" w:rsidR="007767B9" w:rsidRPr="00904F88" w:rsidRDefault="007767B9" w:rsidP="007767B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4E56E38" w14:textId="77777777" w:rsidR="007767B9" w:rsidRPr="00904F88" w:rsidRDefault="007767B9" w:rsidP="00395B6C">
      <w:pPr>
        <w:rPr>
          <w:lang w:val="es-ES"/>
        </w:rPr>
      </w:pPr>
    </w:p>
    <w:p w14:paraId="5FE6DA26" w14:textId="7C9B88DC" w:rsidR="00395B6C" w:rsidRPr="00904F88" w:rsidRDefault="00395B6C" w:rsidP="00395B6C">
      <w:pPr>
        <w:rPr>
          <w:lang w:val="es-ES"/>
        </w:rPr>
      </w:pPr>
      <w:r w:rsidRPr="00904F88">
        <w:rPr>
          <w:lang w:val="es-ES"/>
        </w:rPr>
        <w:t>Lo importante al escribir una hoja de estilo es seguir siempre los mismos criterios, para que sea más fácil detectar errores o reutilizar las hojas de estilo en nuevos proyectos. Pero la diversidad de casos posibles hace que cada regla tenga excepciones.</w:t>
      </w:r>
    </w:p>
    <w:p w14:paraId="364BBF11" w14:textId="77777777" w:rsidR="00395B6C" w:rsidRPr="00904F88" w:rsidRDefault="00395B6C" w:rsidP="00395B6C">
      <w:pPr>
        <w:rPr>
          <w:lang w:val="es-ES"/>
        </w:rPr>
      </w:pPr>
      <w:r w:rsidRPr="00904F88">
        <w:rPr>
          <w:lang w:val="es-ES"/>
        </w:rPr>
        <w:t xml:space="preserve">En estos apuntes, tanto en los ejemplos como en los ejercicios, se sigue una serie de criterios que se detallan a continuación. En la mayoría de </w:t>
      </w:r>
      <w:proofErr w:type="gramStart"/>
      <w:r w:rsidRPr="00904F88">
        <w:rPr>
          <w:lang w:val="es-ES"/>
        </w:rPr>
        <w:t>casos</w:t>
      </w:r>
      <w:proofErr w:type="gramEnd"/>
      <w:r w:rsidRPr="00904F88">
        <w:rPr>
          <w:lang w:val="es-ES"/>
        </w:rPr>
        <w:t xml:space="preserve"> se trata de criterios bastante extendidos, por lo que se recomienda al alumno seguirlos al realizar los ejercicios.</w:t>
      </w:r>
    </w:p>
    <w:p w14:paraId="472A0695" w14:textId="77777777" w:rsidR="00395B6C" w:rsidRPr="00904F88" w:rsidRDefault="00395B6C" w:rsidP="00395B6C">
      <w:pPr>
        <w:rPr>
          <w:lang w:val="es-ES"/>
        </w:rPr>
      </w:pPr>
    </w:p>
    <w:p w14:paraId="070217BF" w14:textId="77777777" w:rsidR="003150BF" w:rsidRPr="00904F88" w:rsidRDefault="003150BF" w:rsidP="002F2546">
      <w:pPr>
        <w:rPr>
          <w:b/>
          <w:bCs/>
          <w:u w:val="single"/>
          <w:lang w:val="es-ES"/>
        </w:rPr>
      </w:pPr>
      <w:r w:rsidRPr="00904F88">
        <w:rPr>
          <w:b/>
          <w:bCs/>
          <w:u w:val="single"/>
          <w:lang w:val="es-ES"/>
        </w:rPr>
        <w:t>Juego de caracteres</w:t>
      </w:r>
    </w:p>
    <w:p w14:paraId="7655A58B" w14:textId="77777777" w:rsidR="003150BF" w:rsidRPr="00904F88" w:rsidRDefault="003150BF" w:rsidP="003150BF">
      <w:pPr>
        <w:rPr>
          <w:lang w:val="es-ES"/>
        </w:rPr>
      </w:pPr>
      <w:r w:rsidRPr="00904F88">
        <w:rPr>
          <w:lang w:val="es-ES"/>
        </w:rPr>
        <w:t>Se recomienda que las hojas de estilo se guarden en el juego de caracteres UTF-8. De todas formas, se recomienda utilizar únicamente caracteres "ingleses" en las hojas de estilo. Es decir, se recomienda no utilizar acentos, ñ, ç, etc. en los nombres de las clases o ids. La única excepción admisible sería el uso de caracteres "no ingleses" en los comentarios</w:t>
      </w:r>
    </w:p>
    <w:p w14:paraId="4EBCB750" w14:textId="77777777" w:rsidR="003150BF" w:rsidRPr="00904F88" w:rsidRDefault="003150BF" w:rsidP="003150BF">
      <w:pPr>
        <w:rPr>
          <w:lang w:val="es-ES"/>
        </w:rPr>
      </w:pPr>
      <w:r w:rsidRPr="00904F88">
        <w:rPr>
          <w:b/>
          <w:bCs/>
          <w:lang w:val="es-ES"/>
        </w:rPr>
        <w:t>Notas</w:t>
      </w:r>
      <w:r w:rsidRPr="00904F88">
        <w:rPr>
          <w:lang w:val="es-ES"/>
        </w:rPr>
        <w:t>:</w:t>
      </w:r>
    </w:p>
    <w:p w14:paraId="38D14E9B" w14:textId="61716EEF" w:rsidR="003150BF" w:rsidRPr="00904F88" w:rsidRDefault="003150BF" w:rsidP="00A97AF2">
      <w:pPr>
        <w:numPr>
          <w:ilvl w:val="0"/>
          <w:numId w:val="23"/>
        </w:numPr>
        <w:rPr>
          <w:lang w:val="es-ES"/>
        </w:rPr>
      </w:pPr>
      <w:r w:rsidRPr="00904F88">
        <w:rPr>
          <w:lang w:val="es-ES"/>
        </w:rPr>
        <w:t>El borrador de la recomendación CSS Syntax Module Level 3 describe cómo deben reconocer los navegadores el juego de caracteres de una hoja de estilo. El primer criterio es recibir en la cabecera Content-Type el valor del juego de caracteres charset=UTF-8. El segundo criterio es que la hoja de estilo empiece con la línea (@charset no se considera regla-arroba):</w:t>
      </w:r>
    </w:p>
    <w:p w14:paraId="50C16248" w14:textId="77777777" w:rsidR="003150BF" w:rsidRPr="00904F88" w:rsidRDefault="003150BF" w:rsidP="003150BF">
      <w:pPr>
        <w:rPr>
          <w:lang w:val="es-ES"/>
        </w:rPr>
      </w:pPr>
      <w:r w:rsidRPr="00904F88">
        <w:rPr>
          <w:lang w:val="es-ES"/>
        </w:rPr>
        <w:t>@charset "utf-8";</w:t>
      </w:r>
    </w:p>
    <w:p w14:paraId="25E4330F" w14:textId="072D2D3E" w:rsidR="003150BF" w:rsidRPr="00904F88" w:rsidRDefault="003150BF" w:rsidP="003150BF">
      <w:pPr>
        <w:rPr>
          <w:lang w:val="es-ES"/>
        </w:rPr>
      </w:pPr>
      <w:r w:rsidRPr="00904F88">
        <w:rPr>
          <w:lang w:val="es-ES"/>
        </w:rPr>
        <w:t>Pero ni Firefox ni Google Chrome atienden a esa línea, aunque sí a la cabecera Content-Type, como se comenta en la lección de diferencias entre navegadores.</w:t>
      </w:r>
    </w:p>
    <w:p w14:paraId="1FEE5699" w14:textId="77777777" w:rsidR="002F2546" w:rsidRPr="00904F88" w:rsidRDefault="002F2546" w:rsidP="002F2546">
      <w:pPr>
        <w:rPr>
          <w:b/>
          <w:bCs/>
          <w:u w:val="single"/>
          <w:lang w:val="es-ES"/>
        </w:rPr>
      </w:pPr>
    </w:p>
    <w:p w14:paraId="2AE28060" w14:textId="7BF277E4" w:rsidR="002F2546" w:rsidRPr="00904F88" w:rsidRDefault="002F2546" w:rsidP="002F2546">
      <w:pPr>
        <w:rPr>
          <w:b/>
          <w:bCs/>
          <w:u w:val="single"/>
          <w:lang w:val="es-ES"/>
        </w:rPr>
      </w:pPr>
      <w:r w:rsidRPr="00904F88">
        <w:rPr>
          <w:b/>
          <w:bCs/>
          <w:u w:val="single"/>
          <w:lang w:val="es-ES"/>
        </w:rPr>
        <w:t>Tabuladores</w:t>
      </w:r>
    </w:p>
    <w:p w14:paraId="74A83B8C" w14:textId="77777777" w:rsidR="002F2546" w:rsidRPr="00904F88" w:rsidRDefault="002F2546" w:rsidP="002F2546">
      <w:pPr>
        <w:rPr>
          <w:lang w:val="es-ES"/>
        </w:rPr>
      </w:pPr>
    </w:p>
    <w:p w14:paraId="4E63B1EC" w14:textId="157CED4C" w:rsidR="002F2546" w:rsidRPr="00904F88" w:rsidRDefault="002F2546" w:rsidP="002F2546">
      <w:pPr>
        <w:rPr>
          <w:lang w:val="es-ES"/>
        </w:rPr>
      </w:pPr>
      <w:r w:rsidRPr="00904F88">
        <w:rPr>
          <w:lang w:val="es-ES"/>
        </w:rPr>
        <w:t>Se recomienda no usar tabuladores. Cuando se quiera tabular una línea, se recomienda usar un par de espacios en blanco.</w:t>
      </w:r>
    </w:p>
    <w:p w14:paraId="2B794342" w14:textId="77777777" w:rsidR="002F2546" w:rsidRPr="00904F88" w:rsidRDefault="002F2546" w:rsidP="002F2546">
      <w:pPr>
        <w:rPr>
          <w:lang w:val="es-ES"/>
        </w:rPr>
      </w:pPr>
    </w:p>
    <w:p w14:paraId="61AD9CC6" w14:textId="77777777" w:rsidR="002F2546" w:rsidRPr="00904F88" w:rsidRDefault="002F2546" w:rsidP="002F2546">
      <w:pPr>
        <w:rPr>
          <w:b/>
          <w:bCs/>
          <w:u w:val="single"/>
          <w:lang w:val="es-ES"/>
        </w:rPr>
      </w:pPr>
      <w:r w:rsidRPr="00904F88">
        <w:rPr>
          <w:b/>
          <w:bCs/>
          <w:u w:val="single"/>
          <w:lang w:val="es-ES"/>
        </w:rPr>
        <w:t>Saltos de línea y espacios en blanco</w:t>
      </w:r>
    </w:p>
    <w:p w14:paraId="73721DE9" w14:textId="77777777" w:rsidR="002F2546" w:rsidRPr="00904F88" w:rsidRDefault="002F2546" w:rsidP="002F2546">
      <w:pPr>
        <w:rPr>
          <w:b/>
          <w:bCs/>
          <w:u w:val="single"/>
          <w:lang w:val="es-ES"/>
        </w:rPr>
      </w:pPr>
    </w:p>
    <w:p w14:paraId="5C64434D" w14:textId="77777777" w:rsidR="002F2546" w:rsidRPr="00904F88" w:rsidRDefault="002F2546" w:rsidP="002F2546">
      <w:pPr>
        <w:rPr>
          <w:lang w:val="es-ES"/>
        </w:rPr>
      </w:pPr>
      <w:r w:rsidRPr="00904F88">
        <w:rPr>
          <w:lang w:val="es-ES"/>
        </w:rPr>
        <w:t>Se recomienda escribir las sentencias de la siguiente manera:</w:t>
      </w:r>
    </w:p>
    <w:p w14:paraId="0D76C5FB" w14:textId="77777777" w:rsidR="002F2546" w:rsidRPr="00904F88" w:rsidRDefault="002F2546" w:rsidP="00A97AF2">
      <w:pPr>
        <w:numPr>
          <w:ilvl w:val="0"/>
          <w:numId w:val="24"/>
        </w:numPr>
        <w:rPr>
          <w:lang w:val="es-ES"/>
        </w:rPr>
      </w:pPr>
      <w:r w:rsidRPr="00904F88">
        <w:rPr>
          <w:lang w:val="es-ES"/>
        </w:rPr>
        <w:t xml:space="preserve">Escribir el selector y la llave de apertura en </w:t>
      </w:r>
      <w:proofErr w:type="gramStart"/>
      <w:r w:rsidRPr="00904F88">
        <w:rPr>
          <w:lang w:val="es-ES"/>
        </w:rPr>
        <w:t>las misma línea</w:t>
      </w:r>
      <w:proofErr w:type="gramEnd"/>
      <w:r w:rsidRPr="00904F88">
        <w:rPr>
          <w:lang w:val="es-ES"/>
        </w:rPr>
        <w:t>, sin sangrar.</w:t>
      </w:r>
    </w:p>
    <w:p w14:paraId="2095DBF8" w14:textId="77777777" w:rsidR="002F2546" w:rsidRPr="00904F88" w:rsidRDefault="002F2546" w:rsidP="00A97AF2">
      <w:pPr>
        <w:numPr>
          <w:ilvl w:val="0"/>
          <w:numId w:val="24"/>
        </w:numPr>
        <w:rPr>
          <w:lang w:val="es-ES"/>
        </w:rPr>
      </w:pPr>
      <w:r w:rsidRPr="00904F88">
        <w:rPr>
          <w:lang w:val="es-ES"/>
        </w:rPr>
        <w:t>Dejar un espacio en blanco entre el selector y la llave.</w:t>
      </w:r>
    </w:p>
    <w:p w14:paraId="30246BE5" w14:textId="77777777" w:rsidR="002F2546" w:rsidRPr="00904F88" w:rsidRDefault="002F2546" w:rsidP="00A97AF2">
      <w:pPr>
        <w:numPr>
          <w:ilvl w:val="0"/>
          <w:numId w:val="24"/>
        </w:numPr>
        <w:rPr>
          <w:lang w:val="es-ES"/>
        </w:rPr>
      </w:pPr>
      <w:r w:rsidRPr="00904F88">
        <w:rPr>
          <w:lang w:val="es-ES"/>
        </w:rPr>
        <w:t>Escribir cada propiedad en una línea, sangrando cada línea con dos espacios en blanco y completando la línea con un punto y coma.</w:t>
      </w:r>
    </w:p>
    <w:p w14:paraId="004C0FE1" w14:textId="77777777" w:rsidR="002F2546" w:rsidRPr="00904F88" w:rsidRDefault="002F2546" w:rsidP="00A97AF2">
      <w:pPr>
        <w:numPr>
          <w:ilvl w:val="0"/>
          <w:numId w:val="24"/>
        </w:numPr>
        <w:rPr>
          <w:lang w:val="es-ES"/>
        </w:rPr>
      </w:pPr>
      <w:r w:rsidRPr="00904F88">
        <w:rPr>
          <w:lang w:val="es-ES"/>
        </w:rPr>
        <w:t>No escribir espacios antes de los dos puntos que separan la propiedad y su valor. Escribir un espacio tras los dos puntos.</w:t>
      </w:r>
    </w:p>
    <w:p w14:paraId="0109DC7F" w14:textId="77777777" w:rsidR="002F2546" w:rsidRPr="00904F88" w:rsidRDefault="002F2546" w:rsidP="00A97AF2">
      <w:pPr>
        <w:numPr>
          <w:ilvl w:val="0"/>
          <w:numId w:val="24"/>
        </w:numPr>
        <w:rPr>
          <w:lang w:val="es-ES"/>
        </w:rPr>
      </w:pPr>
      <w:r w:rsidRPr="00904F88">
        <w:rPr>
          <w:lang w:val="es-ES"/>
        </w:rPr>
        <w:t>No escribir espacios en blanco antes del punto y coma final de cada línea de propiedad</w:t>
      </w:r>
    </w:p>
    <w:p w14:paraId="725C98A0" w14:textId="77777777" w:rsidR="002F2546" w:rsidRPr="00904F88" w:rsidRDefault="002F2546" w:rsidP="00A97AF2">
      <w:pPr>
        <w:numPr>
          <w:ilvl w:val="0"/>
          <w:numId w:val="24"/>
        </w:numPr>
        <w:rPr>
          <w:lang w:val="es-ES"/>
        </w:rPr>
      </w:pPr>
      <w:r w:rsidRPr="00904F88">
        <w:rPr>
          <w:lang w:val="es-ES"/>
        </w:rPr>
        <w:t>Escribir la llave de cierre en una línea, sin sangrar. En esa línea sólo estará la llave de cierre.</w:t>
      </w:r>
    </w:p>
    <w:p w14:paraId="65582BF2" w14:textId="77777777" w:rsidR="002F2546" w:rsidRPr="00904F88" w:rsidRDefault="002F2546" w:rsidP="00A97AF2">
      <w:pPr>
        <w:numPr>
          <w:ilvl w:val="0"/>
          <w:numId w:val="24"/>
        </w:numPr>
        <w:rPr>
          <w:lang w:val="es-ES"/>
        </w:rPr>
      </w:pPr>
      <w:r w:rsidRPr="00904F88">
        <w:rPr>
          <w:lang w:val="es-ES"/>
        </w:rPr>
        <w:t>Dejar una línea en blanco entre sentencia y sentencia.</w:t>
      </w:r>
    </w:p>
    <w:p w14:paraId="2D3BE494" w14:textId="77777777" w:rsidR="00DC2CC0" w:rsidRPr="00904F88" w:rsidRDefault="00DC2CC0" w:rsidP="00DC2CC0">
      <w:pPr>
        <w:ind w:left="720"/>
        <w:rPr>
          <w:lang w:val="es-ES"/>
        </w:rPr>
      </w:pPr>
    </w:p>
    <w:p w14:paraId="008C8322" w14:textId="77777777" w:rsidR="00DC2CC0" w:rsidRPr="00904F88" w:rsidRDefault="00DC2CC0" w:rsidP="00DC2CC0">
      <w:pPr>
        <w:ind w:left="720"/>
        <w:rPr>
          <w:lang w:val="es-ES"/>
        </w:rPr>
      </w:pPr>
    </w:p>
    <w:p w14:paraId="3D142904"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4976420A"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58D04D54"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4A33653C"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0BF80D8"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BEB456"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58192739"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text-indent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3em</w:t>
      </w:r>
      <w:r w:rsidRPr="00904F88">
        <w:rPr>
          <w:rFonts w:ascii="Consolas" w:hAnsi="Consolas"/>
          <w:color w:val="D4D4D4"/>
          <w:sz w:val="21"/>
          <w:szCs w:val="21"/>
          <w:lang w:val="es-ES"/>
        </w:rPr>
        <w:t>;</w:t>
      </w:r>
    </w:p>
    <w:p w14:paraId="5802A9B2" w14:textId="77777777" w:rsidR="00DC2CC0" w:rsidRPr="00904F88" w:rsidRDefault="00DC2CC0" w:rsidP="00DC2C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B6AC0B9" w14:textId="77777777" w:rsidR="00DC2CC0" w:rsidRPr="00904F88" w:rsidRDefault="00DC2CC0" w:rsidP="00DC2CC0">
      <w:pPr>
        <w:rPr>
          <w:lang w:val="es-ES"/>
        </w:rPr>
      </w:pPr>
    </w:p>
    <w:p w14:paraId="3DABC429" w14:textId="77777777" w:rsidR="004523C0" w:rsidRPr="00904F88" w:rsidRDefault="004523C0" w:rsidP="004523C0">
      <w:pPr>
        <w:tabs>
          <w:tab w:val="num" w:pos="360"/>
        </w:tabs>
        <w:rPr>
          <w:b/>
          <w:bCs/>
          <w:u w:val="single"/>
          <w:lang w:val="es-ES"/>
        </w:rPr>
      </w:pPr>
      <w:r w:rsidRPr="00904F88">
        <w:rPr>
          <w:b/>
          <w:bCs/>
          <w:u w:val="single"/>
          <w:lang w:val="es-ES"/>
        </w:rPr>
        <w:t>Orden de las sentencias en la hoja de estilo</w:t>
      </w:r>
    </w:p>
    <w:p w14:paraId="01911DE8" w14:textId="77777777" w:rsidR="004523C0" w:rsidRPr="00904F88" w:rsidRDefault="004523C0" w:rsidP="004523C0">
      <w:pPr>
        <w:rPr>
          <w:lang w:val="es-ES"/>
        </w:rPr>
      </w:pPr>
      <w:r w:rsidRPr="00904F88">
        <w:rPr>
          <w:lang w:val="es-ES"/>
        </w:rPr>
        <w:t>Se pueden utilizar dos criterios:</w:t>
      </w:r>
    </w:p>
    <w:p w14:paraId="37350BEC" w14:textId="77777777" w:rsidR="004523C0" w:rsidRPr="00904F88" w:rsidRDefault="004523C0" w:rsidP="00A97AF2">
      <w:pPr>
        <w:numPr>
          <w:ilvl w:val="0"/>
          <w:numId w:val="25"/>
        </w:numPr>
        <w:rPr>
          <w:lang w:val="es-ES"/>
        </w:rPr>
      </w:pPr>
      <w:r w:rsidRPr="00904F88">
        <w:rPr>
          <w:lang w:val="es-ES"/>
        </w:rPr>
        <w:t>Escribir las sentencias en el orden en que aparecen los elementos en la página web. Este criterio se suele utilizar cuando una hoja de estilo se va a aplicar a una sola página, lo que será habitual en este curso, en que cada ejercicio tiene su propia página web.</w:t>
      </w:r>
    </w:p>
    <w:p w14:paraId="5071EE08"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3DC593FB"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5FCACD50"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02335AB2"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p>
    <w:p w14:paraId="072B0FF8"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1A106481"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01EC774F"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67A9BCBE"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p>
    <w:p w14:paraId="75BABF91"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18542479"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6F08071A" w14:textId="77777777" w:rsidR="008023B9" w:rsidRPr="00904F88" w:rsidRDefault="008023B9" w:rsidP="008023B9">
      <w:pPr>
        <w:widowControl/>
        <w:shd w:val="clear" w:color="auto" w:fill="1F1F1F"/>
        <w:autoSpaceDE/>
        <w:autoSpaceDN/>
        <w:adjustRightInd/>
        <w:spacing w:before="0" w:after="0" w:line="285" w:lineRule="atLeast"/>
        <w:ind w:left="360"/>
        <w:jc w:val="left"/>
        <w:rPr>
          <w:rFonts w:ascii="Consolas" w:hAnsi="Consolas"/>
          <w:color w:val="CCCCCC"/>
          <w:sz w:val="21"/>
          <w:szCs w:val="21"/>
          <w:lang w:val="es-ES"/>
        </w:rPr>
      </w:pPr>
      <w:r w:rsidRPr="00904F88">
        <w:rPr>
          <w:rFonts w:ascii="Consolas" w:hAnsi="Consolas"/>
          <w:color w:val="D4D4D4"/>
          <w:sz w:val="21"/>
          <w:szCs w:val="21"/>
          <w:lang w:val="es-ES"/>
        </w:rPr>
        <w:t>        }</w:t>
      </w:r>
    </w:p>
    <w:p w14:paraId="018B5D09" w14:textId="77777777" w:rsidR="003150BF" w:rsidRPr="00904F88" w:rsidRDefault="003150BF" w:rsidP="008023B9">
      <w:pPr>
        <w:rPr>
          <w:lang w:val="es-ES"/>
        </w:rPr>
      </w:pPr>
    </w:p>
    <w:p w14:paraId="4698DA84" w14:textId="76224564" w:rsidR="008023B9" w:rsidRPr="00904F88" w:rsidRDefault="008023B9" w:rsidP="008023B9">
      <w:pPr>
        <w:rPr>
          <w:lang w:val="es-ES"/>
        </w:rPr>
      </w:pPr>
      <w:r w:rsidRPr="00904F88">
        <w:rPr>
          <w:lang w:val="es-ES"/>
        </w:rPr>
        <w:t>Agrupar las sentencias por categorías. Por ejemplo, escribir primero las relativas a los bloques y después las relativas a elementos en línea. Dentro de cada categoría se pueden escribir las sentencias por orden alfabético o por el orden en que suelen aparecer en la página. Este criterio se suele utilizar cuando una hoja de estilo se va a aplicar a muchas páginas distintas, lo que suele ser habitual en sitios web reales.</w:t>
      </w:r>
    </w:p>
    <w:p w14:paraId="61A6339A" w14:textId="77777777" w:rsidR="007A55BC" w:rsidRPr="00904F88" w:rsidRDefault="007A55BC" w:rsidP="008023B9">
      <w:pPr>
        <w:rPr>
          <w:lang w:val="es-ES"/>
        </w:rPr>
      </w:pPr>
    </w:p>
    <w:p w14:paraId="391397C5"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3FB22846"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30BFD8C0"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EB16FD"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DDCE90"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address</w:t>
      </w:r>
      <w:r w:rsidRPr="00904F88">
        <w:rPr>
          <w:rFonts w:ascii="Consolas" w:hAnsi="Consolas"/>
          <w:color w:val="D4D4D4"/>
          <w:sz w:val="21"/>
          <w:szCs w:val="21"/>
          <w:lang w:val="es-ES"/>
        </w:rPr>
        <w:t xml:space="preserve"> {</w:t>
      </w:r>
    </w:p>
    <w:p w14:paraId="534A3E4E"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624527ED"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2199707"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C3988B"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em</w:t>
      </w:r>
      <w:r w:rsidRPr="00904F88">
        <w:rPr>
          <w:rFonts w:ascii="Consolas" w:hAnsi="Consolas"/>
          <w:color w:val="D4D4D4"/>
          <w:sz w:val="21"/>
          <w:szCs w:val="21"/>
          <w:lang w:val="es-ES"/>
        </w:rPr>
        <w:t xml:space="preserve"> {</w:t>
      </w:r>
    </w:p>
    <w:p w14:paraId="3CC004C2"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2D834E7C"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166B3E1"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0F877E"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strong</w:t>
      </w:r>
      <w:r w:rsidRPr="00904F88">
        <w:rPr>
          <w:rFonts w:ascii="Consolas" w:hAnsi="Consolas"/>
          <w:color w:val="D4D4D4"/>
          <w:sz w:val="21"/>
          <w:szCs w:val="21"/>
          <w:lang w:val="es-ES"/>
        </w:rPr>
        <w:t xml:space="preserve"> {</w:t>
      </w:r>
    </w:p>
    <w:p w14:paraId="7ACDD4EC"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456E4E28" w14:textId="77777777" w:rsidR="007A55BC" w:rsidRPr="00904F88" w:rsidRDefault="007A55BC" w:rsidP="007A55B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890D46F" w14:textId="77777777" w:rsidR="007A55BC" w:rsidRPr="00904F88" w:rsidRDefault="007A55BC" w:rsidP="008023B9">
      <w:pPr>
        <w:rPr>
          <w:lang w:val="es-ES"/>
        </w:rPr>
      </w:pPr>
    </w:p>
    <w:p w14:paraId="3FD56AD2" w14:textId="77777777" w:rsidR="00F66294" w:rsidRPr="00904F88" w:rsidRDefault="00F66294" w:rsidP="00F66294">
      <w:pPr>
        <w:tabs>
          <w:tab w:val="num" w:pos="360"/>
        </w:tabs>
        <w:rPr>
          <w:b/>
          <w:bCs/>
          <w:u w:val="single"/>
          <w:lang w:val="es-ES"/>
        </w:rPr>
      </w:pPr>
      <w:r w:rsidRPr="00904F88">
        <w:rPr>
          <w:b/>
          <w:bCs/>
          <w:u w:val="single"/>
          <w:lang w:val="es-ES"/>
        </w:rPr>
        <w:t>Orden de las propiedades en cada sentencia</w:t>
      </w:r>
    </w:p>
    <w:p w14:paraId="796FD147" w14:textId="77777777" w:rsidR="00F66294" w:rsidRPr="00904F88" w:rsidRDefault="00F66294" w:rsidP="00F66294">
      <w:pPr>
        <w:rPr>
          <w:lang w:val="es-ES"/>
        </w:rPr>
      </w:pPr>
      <w:r w:rsidRPr="00904F88">
        <w:rPr>
          <w:lang w:val="es-ES"/>
        </w:rPr>
        <w:t>Las propiedades se escribirán en el siguiente orden:</w:t>
      </w:r>
    </w:p>
    <w:p w14:paraId="51BC8C93" w14:textId="77777777" w:rsidR="00F66294" w:rsidRPr="00904F88" w:rsidRDefault="00F66294" w:rsidP="00A97AF2">
      <w:pPr>
        <w:numPr>
          <w:ilvl w:val="0"/>
          <w:numId w:val="26"/>
        </w:numPr>
        <w:rPr>
          <w:lang w:val="es-ES"/>
        </w:rPr>
      </w:pPr>
      <w:r w:rsidRPr="00904F88">
        <w:rPr>
          <w:lang w:val="es-ES"/>
        </w:rPr>
        <w:t>propiedades relacionadas con el posicionamiento (position, float, clear, width, height, top, right, bottom, left, overflow, etc.)</w:t>
      </w:r>
    </w:p>
    <w:p w14:paraId="4969BFF0" w14:textId="77777777" w:rsidR="00F66294" w:rsidRPr="00904F88" w:rsidRDefault="00F66294" w:rsidP="00A97AF2">
      <w:pPr>
        <w:numPr>
          <w:ilvl w:val="0"/>
          <w:numId w:val="26"/>
        </w:numPr>
        <w:rPr>
          <w:lang w:val="es-ES"/>
        </w:rPr>
      </w:pPr>
      <w:r w:rsidRPr="00904F88">
        <w:rPr>
          <w:lang w:val="es-ES"/>
        </w:rPr>
        <w:t>propiedades relacionadas con el modelo de caja (border, margin, padding, etc.)</w:t>
      </w:r>
    </w:p>
    <w:p w14:paraId="78F54089" w14:textId="77777777" w:rsidR="00F66294" w:rsidRPr="00904F88" w:rsidRDefault="00F66294" w:rsidP="00A97AF2">
      <w:pPr>
        <w:numPr>
          <w:ilvl w:val="0"/>
          <w:numId w:val="26"/>
        </w:numPr>
        <w:rPr>
          <w:lang w:val="es-ES"/>
        </w:rPr>
      </w:pPr>
      <w:r w:rsidRPr="00904F88">
        <w:rPr>
          <w:lang w:val="es-ES"/>
        </w:rPr>
        <w:t>propiedades relacionadas con el color (background-color, color)</w:t>
      </w:r>
    </w:p>
    <w:p w14:paraId="73B9CC9D" w14:textId="77777777" w:rsidR="00F66294" w:rsidRPr="00904F88" w:rsidRDefault="00F66294" w:rsidP="00A97AF2">
      <w:pPr>
        <w:numPr>
          <w:ilvl w:val="0"/>
          <w:numId w:val="26"/>
        </w:numPr>
        <w:rPr>
          <w:lang w:val="es-ES"/>
        </w:rPr>
      </w:pPr>
      <w:r w:rsidRPr="00904F88">
        <w:rPr>
          <w:lang w:val="es-ES"/>
        </w:rPr>
        <w:t>resto de propiedades (en orden alfabético)</w:t>
      </w:r>
    </w:p>
    <w:p w14:paraId="39EBA530" w14:textId="77777777" w:rsidR="00F66294" w:rsidRPr="00904F88" w:rsidRDefault="00F66294" w:rsidP="00F66294">
      <w:pPr>
        <w:rPr>
          <w:lang w:val="es-ES"/>
        </w:rPr>
      </w:pPr>
      <w:r w:rsidRPr="00904F88">
        <w:rPr>
          <w:lang w:val="es-ES"/>
        </w:rPr>
        <w:t>Cuando hay varias propiedades que hacen referencia a los lados (por ejemplo, margin-top, margin-right, margin-bottom, margin-left) yo tengo la costumbre de escribirlas en el orden left, right, top, bottom.</w:t>
      </w:r>
    </w:p>
    <w:p w14:paraId="202CE98C" w14:textId="77777777" w:rsidR="00F66294" w:rsidRPr="00904F88" w:rsidRDefault="00F66294" w:rsidP="00F66294">
      <w:pPr>
        <w:rPr>
          <w:lang w:val="es-ES"/>
        </w:rPr>
      </w:pPr>
      <w:r w:rsidRPr="00904F88">
        <w:rPr>
          <w:lang w:val="es-ES"/>
        </w:rPr>
        <w:t>Yo tengo la costumbre de escribir los valores de la propiedad border en el orden color, grosor, estilo.</w:t>
      </w:r>
    </w:p>
    <w:p w14:paraId="0486310C" w14:textId="77777777" w:rsidR="00F66294" w:rsidRPr="00904F88" w:rsidRDefault="00F66294" w:rsidP="00F66294">
      <w:pPr>
        <w:rPr>
          <w:lang w:val="es-ES"/>
        </w:rPr>
      </w:pPr>
    </w:p>
    <w:p w14:paraId="760861CB" w14:textId="77777777" w:rsidR="00F66294" w:rsidRPr="00904F88" w:rsidRDefault="00F66294" w:rsidP="00F66294">
      <w:pPr>
        <w:tabs>
          <w:tab w:val="num" w:pos="360"/>
        </w:tabs>
        <w:rPr>
          <w:b/>
          <w:bCs/>
          <w:u w:val="single"/>
          <w:lang w:val="es-ES"/>
        </w:rPr>
      </w:pPr>
      <w:r w:rsidRPr="00904F88">
        <w:rPr>
          <w:b/>
          <w:bCs/>
          <w:u w:val="single"/>
          <w:lang w:val="es-ES"/>
        </w:rPr>
        <w:t>Nombres de las clases</w:t>
      </w:r>
    </w:p>
    <w:p w14:paraId="3A9CA2F4" w14:textId="77777777" w:rsidR="00F66294" w:rsidRPr="00904F88" w:rsidRDefault="00F66294" w:rsidP="00F66294">
      <w:pPr>
        <w:rPr>
          <w:lang w:val="es-ES"/>
        </w:rPr>
      </w:pPr>
      <w:r w:rsidRPr="00904F88">
        <w:rPr>
          <w:lang w:val="es-ES"/>
        </w:rPr>
        <w:t xml:space="preserve">Se intentará que los nombres de </w:t>
      </w:r>
      <w:proofErr w:type="gramStart"/>
      <w:r w:rsidRPr="00904F88">
        <w:rPr>
          <w:lang w:val="es-ES"/>
        </w:rPr>
        <w:t>los clases</w:t>
      </w:r>
      <w:proofErr w:type="gramEnd"/>
      <w:r w:rsidRPr="00904F88">
        <w:rPr>
          <w:lang w:val="es-ES"/>
        </w:rPr>
        <w:t xml:space="preserve"> hagan referencia a categorías más que a aspectos visuales. Por ejemplo, conviene evitar llamar a las clases con nombres de colores (azul, blanco, etc.) porque en una página web real los colores es uno de los elementos que más se suele cambiar con el paso del tiempo.</w:t>
      </w:r>
    </w:p>
    <w:p w14:paraId="26244E5F" w14:textId="77777777" w:rsidR="00F66294" w:rsidRPr="00904F88" w:rsidRDefault="00F66294" w:rsidP="00F66294">
      <w:pPr>
        <w:rPr>
          <w:lang w:val="es-ES"/>
        </w:rPr>
      </w:pPr>
      <w:r w:rsidRPr="00904F88">
        <w:rPr>
          <w:lang w:val="es-ES"/>
        </w:rPr>
        <w:t>Lógicamente, esta recomendación es más importante en las webs reales que en un curso como este, ya que en las webs reales se modifica a menudo el aspecto visual, mientras que en un curso como este cada ejercicio es independiente y sólo se realiza una vez.</w:t>
      </w:r>
    </w:p>
    <w:p w14:paraId="59DF6348" w14:textId="77777777" w:rsidR="00F66294" w:rsidRPr="00904F88" w:rsidRDefault="00F66294" w:rsidP="00F66294">
      <w:pPr>
        <w:rPr>
          <w:lang w:val="es-ES"/>
        </w:rPr>
      </w:pPr>
      <w:r w:rsidRPr="00904F88">
        <w:rPr>
          <w:lang w:val="es-ES"/>
        </w:rPr>
        <w:t>Por otro lado, esta recomendación es una de las más ambiguas y por tanto difíciles de seguir. Por ejemplo, aunque se desaconseje utilizar nombres de colores, sería más admisible definir clases "izquierda" y "derecha" para imágenes flotantes, que también hacen referencia a un aspecto visual. El motivo es que es menos probable que decidamos cambiar a la derecha todas las imágenes flotantes que salían a la izquierda y viceversa, que decidamos cambiar el color de un elemento o cambiar la gama de colores de un sitio web.</w:t>
      </w:r>
    </w:p>
    <w:p w14:paraId="69F0BA03" w14:textId="77777777" w:rsidR="00F66294" w:rsidRPr="00904F88" w:rsidRDefault="00F66294" w:rsidP="00F66294">
      <w:pPr>
        <w:rPr>
          <w:lang w:val="es-ES"/>
        </w:rPr>
      </w:pPr>
      <w:r w:rsidRPr="00904F88">
        <w:rPr>
          <w:lang w:val="es-ES"/>
        </w:rPr>
        <w:t>En los casos en los que no sea fácil nombrar las categorías, se recomienda utilizar nombres genéricos, por ejemplo "color-1", "color-2", "color-3", sería preferible a "azul", "rojo", etc.</w:t>
      </w:r>
    </w:p>
    <w:p w14:paraId="531D04C4" w14:textId="77777777" w:rsidR="00F66294" w:rsidRPr="00904F88" w:rsidRDefault="00F66294" w:rsidP="00F66294">
      <w:pPr>
        <w:rPr>
          <w:lang w:val="es-ES"/>
        </w:rPr>
      </w:pPr>
      <w:r w:rsidRPr="00904F88">
        <w:rPr>
          <w:lang w:val="es-ES"/>
        </w:rPr>
        <w:t>Cuando el nombre de la clase contiene varias palabras o números, separar las palabras con guiones (-): por ejemplo "estilo-1", "fecha-edicion", "autor-libro", etc.</w:t>
      </w:r>
    </w:p>
    <w:p w14:paraId="78465BBD" w14:textId="77777777" w:rsidR="00F66294" w:rsidRPr="00904F88" w:rsidRDefault="00F66294" w:rsidP="00F66294">
      <w:pPr>
        <w:rPr>
          <w:lang w:val="es-ES"/>
        </w:rPr>
      </w:pPr>
    </w:p>
    <w:p w14:paraId="1B4CC0D3" w14:textId="77777777" w:rsidR="00F66294" w:rsidRPr="00904F88" w:rsidRDefault="00F66294" w:rsidP="00F66294">
      <w:pPr>
        <w:tabs>
          <w:tab w:val="num" w:pos="360"/>
        </w:tabs>
        <w:rPr>
          <w:b/>
          <w:bCs/>
          <w:u w:val="single"/>
          <w:lang w:val="es-ES"/>
        </w:rPr>
      </w:pPr>
      <w:r w:rsidRPr="00904F88">
        <w:rPr>
          <w:b/>
          <w:bCs/>
          <w:u w:val="single"/>
          <w:lang w:val="es-ES"/>
        </w:rPr>
        <w:t>Orden de las clases en la hoja de estilo</w:t>
      </w:r>
    </w:p>
    <w:p w14:paraId="6A8E2E86" w14:textId="77777777" w:rsidR="00F66294" w:rsidRPr="00904F88" w:rsidRDefault="00F66294" w:rsidP="00F66294">
      <w:pPr>
        <w:rPr>
          <w:lang w:val="es-ES"/>
        </w:rPr>
      </w:pPr>
      <w:r w:rsidRPr="00904F88">
        <w:rPr>
          <w:lang w:val="es-ES"/>
        </w:rPr>
        <w:t>Si se definen clases, se agruparán todas las sentencias en la primera aparición de la etiqueta (aunque en la página web esas clases aparezcan más tarde).</w:t>
      </w:r>
    </w:p>
    <w:p w14:paraId="35C75F98"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3CAB10BA"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09AD867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10D37D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24D394"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6D5BAB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1069ED08"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B715D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CE7D79"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p.importante</w:t>
      </w:r>
      <w:proofErr w:type="gramEnd"/>
      <w:r w:rsidRPr="00904F88">
        <w:rPr>
          <w:rFonts w:ascii="Consolas" w:hAnsi="Consolas"/>
          <w:color w:val="D4D4D4"/>
          <w:sz w:val="21"/>
          <w:szCs w:val="21"/>
          <w:lang w:val="es-ES"/>
        </w:rPr>
        <w:t xml:space="preserve"> {</w:t>
      </w:r>
    </w:p>
    <w:p w14:paraId="48B08205"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3678C56C"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23A7E46"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0B2C8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p.errata</w:t>
      </w:r>
      <w:proofErr w:type="gramEnd"/>
      <w:r w:rsidRPr="00904F88">
        <w:rPr>
          <w:rFonts w:ascii="Consolas" w:hAnsi="Consolas"/>
          <w:color w:val="D4D4D4"/>
          <w:sz w:val="21"/>
          <w:szCs w:val="21"/>
          <w:lang w:val="es-ES"/>
        </w:rPr>
        <w:t xml:space="preserve"> {</w:t>
      </w:r>
    </w:p>
    <w:p w14:paraId="2CB9175B"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 */</w:t>
      </w:r>
    </w:p>
    <w:p w14:paraId="53C1DABE" w14:textId="77777777" w:rsidR="00104073" w:rsidRPr="00904F88" w:rsidRDefault="00104073" w:rsidP="0010407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9B95599" w14:textId="77777777" w:rsidR="00F66294" w:rsidRPr="00904F88" w:rsidRDefault="00F66294" w:rsidP="008023B9">
      <w:pPr>
        <w:rPr>
          <w:lang w:val="es-ES"/>
        </w:rPr>
      </w:pPr>
    </w:p>
    <w:p w14:paraId="5976932E" w14:textId="77777777" w:rsidR="008576BF" w:rsidRPr="00904F88" w:rsidRDefault="008576BF" w:rsidP="008576BF">
      <w:pPr>
        <w:tabs>
          <w:tab w:val="num" w:pos="360"/>
        </w:tabs>
        <w:rPr>
          <w:b/>
          <w:bCs/>
          <w:u w:val="single"/>
          <w:lang w:val="es-ES"/>
        </w:rPr>
      </w:pPr>
      <w:r w:rsidRPr="00904F88">
        <w:rPr>
          <w:b/>
          <w:bCs/>
          <w:u w:val="single"/>
          <w:lang w:val="es-ES"/>
        </w:rPr>
        <w:t>Clases o id</w:t>
      </w:r>
    </w:p>
    <w:p w14:paraId="34F92EFE" w14:textId="77777777" w:rsidR="008576BF" w:rsidRPr="00904F88" w:rsidRDefault="008576BF" w:rsidP="008576BF">
      <w:pPr>
        <w:rPr>
          <w:lang w:val="es-ES"/>
        </w:rPr>
      </w:pPr>
      <w:r w:rsidRPr="00904F88">
        <w:rPr>
          <w:lang w:val="es-ES"/>
        </w:rPr>
        <w:t>Se utilizarán preferentemente clases en vez de id, aunque las clases se vayan a asignar a un único elemento.</w:t>
      </w:r>
    </w:p>
    <w:p w14:paraId="568C9399" w14:textId="77777777" w:rsidR="008576BF" w:rsidRPr="00904F88" w:rsidRDefault="008576BF" w:rsidP="008576BF">
      <w:pPr>
        <w:rPr>
          <w:lang w:val="es-ES"/>
        </w:rPr>
      </w:pPr>
      <w:r w:rsidRPr="00904F88">
        <w:rPr>
          <w:lang w:val="es-ES"/>
        </w:rPr>
        <w:t>Únicamente se aconseja el uso de id cuando asignar la misma clase a varios elementos provoque problemas en la página (por ejemplo, en el caso de posicionamiento absoluto de elementos).</w:t>
      </w:r>
    </w:p>
    <w:p w14:paraId="6A073FCD" w14:textId="77777777" w:rsidR="008576BF" w:rsidRPr="00904F88" w:rsidRDefault="008576BF" w:rsidP="008576BF">
      <w:pPr>
        <w:tabs>
          <w:tab w:val="num" w:pos="360"/>
        </w:tabs>
        <w:rPr>
          <w:b/>
          <w:bCs/>
          <w:u w:val="single"/>
          <w:lang w:val="es-ES"/>
        </w:rPr>
      </w:pPr>
      <w:r w:rsidRPr="00904F88">
        <w:rPr>
          <w:b/>
          <w:bCs/>
          <w:u w:val="single"/>
          <w:lang w:val="es-ES"/>
        </w:rPr>
        <w:t>Número de clases</w:t>
      </w:r>
    </w:p>
    <w:p w14:paraId="332798E7" w14:textId="77777777" w:rsidR="008576BF" w:rsidRPr="00904F88" w:rsidRDefault="008576BF" w:rsidP="008576BF">
      <w:pPr>
        <w:rPr>
          <w:lang w:val="es-ES"/>
        </w:rPr>
      </w:pPr>
      <w:r w:rsidRPr="00904F88">
        <w:rPr>
          <w:lang w:val="es-ES"/>
        </w:rPr>
        <w:t>Cuando un elemento se muestra en una página de N formas distintas, se puede hacer como mínimo de dos maneras:</w:t>
      </w:r>
    </w:p>
    <w:p w14:paraId="1121B24F" w14:textId="77777777" w:rsidR="008576BF" w:rsidRPr="00904F88" w:rsidRDefault="008576BF" w:rsidP="00A97AF2">
      <w:pPr>
        <w:numPr>
          <w:ilvl w:val="0"/>
          <w:numId w:val="27"/>
        </w:numPr>
        <w:rPr>
          <w:lang w:val="es-ES"/>
        </w:rPr>
      </w:pPr>
      <w:r w:rsidRPr="00904F88">
        <w:rPr>
          <w:lang w:val="es-ES"/>
        </w:rPr>
        <w:t>definir N clases distintas (una para cada de las formas distintas en que aparece el elemento)</w:t>
      </w:r>
    </w:p>
    <w:p w14:paraId="54C232C0" w14:textId="77777777" w:rsidR="008576BF" w:rsidRPr="00904F88" w:rsidRDefault="008576BF" w:rsidP="00A97AF2">
      <w:pPr>
        <w:numPr>
          <w:ilvl w:val="0"/>
          <w:numId w:val="27"/>
        </w:numPr>
        <w:rPr>
          <w:lang w:val="es-ES"/>
        </w:rPr>
      </w:pPr>
      <w:r w:rsidRPr="00904F88">
        <w:rPr>
          <w:lang w:val="es-ES"/>
        </w:rPr>
        <w:t>definir N-1 clases distintas (una para cada una -menos una- de las formas distintas en que aparece el elemento) y definir la etiqueta sin clase como la forma distinta restante.</w:t>
      </w:r>
    </w:p>
    <w:p w14:paraId="3921D67A" w14:textId="77777777" w:rsidR="008576BF" w:rsidRPr="00904F88" w:rsidRDefault="008576BF" w:rsidP="008576BF">
      <w:pPr>
        <w:rPr>
          <w:lang w:val="es-ES"/>
        </w:rPr>
      </w:pPr>
      <w:r w:rsidRPr="00904F88">
        <w:rPr>
          <w:lang w:val="es-ES"/>
        </w:rPr>
        <w:t>Se aconseja utilizar el primer método, es decir, definir tantas clases como tipos de elementos, y reservar la sentencia sin clase para los aspectos comunes a todas las clases.</w:t>
      </w:r>
    </w:p>
    <w:p w14:paraId="622DE148" w14:textId="77777777" w:rsidR="008576BF" w:rsidRPr="00904F88" w:rsidRDefault="009B20CB" w:rsidP="008576BF">
      <w:pPr>
        <w:rPr>
          <w:lang w:val="es-ES"/>
        </w:rPr>
      </w:pPr>
      <w:r>
        <w:rPr>
          <w:lang w:val="es-ES"/>
        </w:rPr>
        <w:pict w14:anchorId="6225A6A3">
          <v:rect id="_x0000_i1025" style="width:486.3pt;height:1.5pt" o:hrpct="0" o:hralign="center" o:hrstd="t" o:hr="t" fillcolor="#a0a0a0" stroked="f"/>
        </w:pict>
      </w:r>
    </w:p>
    <w:p w14:paraId="152874A1" w14:textId="77777777" w:rsidR="008576BF" w:rsidRPr="00904F88" w:rsidRDefault="008576BF" w:rsidP="008576BF">
      <w:pPr>
        <w:rPr>
          <w:lang w:val="es-ES"/>
        </w:rPr>
      </w:pPr>
      <w:r w:rsidRPr="00904F88">
        <w:rPr>
          <w:lang w:val="es-ES"/>
        </w:rPr>
        <w:t>Por ejemplo, supongamos que en una página hay tres tipos distintos de párrafos &lt;p&gt; (con tipos de letra o colores distintos, etc.). Podemos hacerlo de dos maneras (se aconseja utilizar la primera):</w:t>
      </w:r>
    </w:p>
    <w:p w14:paraId="4C0F066D" w14:textId="6BA2D9CD" w:rsidR="008576BF" w:rsidRPr="00904F88" w:rsidRDefault="005C5C38" w:rsidP="00A97AF2">
      <w:pPr>
        <w:numPr>
          <w:ilvl w:val="0"/>
          <w:numId w:val="28"/>
        </w:numPr>
        <w:rPr>
          <w:lang w:val="es-ES"/>
        </w:rPr>
      </w:pPr>
      <w:r w:rsidRPr="00904F88">
        <w:rPr>
          <w:lang w:val="es-ES"/>
        </w:rPr>
        <w:t>D</w:t>
      </w:r>
      <w:r w:rsidR="008576BF" w:rsidRPr="00904F88">
        <w:rPr>
          <w:lang w:val="es-ES"/>
        </w:rPr>
        <w:t>efinir 3 clases distintas de párrafo &lt;p&gt; (una para cada de los tres tipos que hay en la página):</w:t>
      </w:r>
    </w:p>
    <w:p w14:paraId="487463B0" w14:textId="77777777" w:rsidR="00104073" w:rsidRPr="00904F88" w:rsidRDefault="00104073" w:rsidP="008023B9">
      <w:pPr>
        <w:rPr>
          <w:lang w:val="es-ES"/>
        </w:rPr>
      </w:pPr>
    </w:p>
    <w:p w14:paraId="3ED54C4F" w14:textId="77777777" w:rsidR="00636335" w:rsidRPr="00904F88" w:rsidRDefault="00636335" w:rsidP="008023B9">
      <w:pPr>
        <w:rPr>
          <w:lang w:val="es-ES"/>
        </w:rPr>
      </w:pPr>
    </w:p>
    <w:p w14:paraId="56E000DA"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p.clase</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6A8D8734"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5288D831"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6DAA4C4"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EFF2A7"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p.clase</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4C3CEFBF"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serif</w:t>
      </w:r>
      <w:r w:rsidRPr="00904F88">
        <w:rPr>
          <w:rFonts w:ascii="Consolas" w:hAnsi="Consolas"/>
          <w:color w:val="D4D4D4"/>
          <w:sz w:val="21"/>
          <w:szCs w:val="21"/>
          <w:lang w:val="es-ES"/>
        </w:rPr>
        <w:t>;</w:t>
      </w:r>
    </w:p>
    <w:p w14:paraId="58C64E9F"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C31A9A"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E074EA"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p.clase</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72F20F38"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4B3ECBDB" w14:textId="77777777" w:rsidR="00636335" w:rsidRPr="00904F88" w:rsidRDefault="00636335" w:rsidP="0063633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09472E2" w14:textId="77777777" w:rsidR="00636335" w:rsidRPr="00904F88" w:rsidRDefault="00636335" w:rsidP="008023B9">
      <w:pPr>
        <w:rPr>
          <w:lang w:val="es-ES"/>
        </w:rPr>
      </w:pPr>
    </w:p>
    <w:p w14:paraId="6415AB15" w14:textId="3AEFFDEF" w:rsidR="005C5C38" w:rsidRPr="00904F88" w:rsidRDefault="005C5C38" w:rsidP="00A97AF2">
      <w:pPr>
        <w:numPr>
          <w:ilvl w:val="0"/>
          <w:numId w:val="28"/>
        </w:numPr>
        <w:rPr>
          <w:lang w:val="es-ES"/>
        </w:rPr>
      </w:pPr>
      <w:r w:rsidRPr="00904F88">
        <w:rPr>
          <w:lang w:val="es-ES"/>
        </w:rPr>
        <w:t>Definir sólo 2 clases distintas de párrafo &lt;p&gt; (para dos de los tipos que hay en la página) y definir la etiqueta sin clase para el tercer tipo:</w:t>
      </w:r>
    </w:p>
    <w:p w14:paraId="0DBD7D00" w14:textId="439D8326" w:rsidR="005C5C38" w:rsidRPr="00904F88" w:rsidRDefault="005C5C38" w:rsidP="005C5C38">
      <w:pPr>
        <w:rPr>
          <w:lang w:val="es-ES"/>
        </w:rPr>
      </w:pPr>
    </w:p>
    <w:p w14:paraId="0476F274"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24000AA"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4C666042"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E87B067"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870C87"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p.clase</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05F857DC"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serif</w:t>
      </w:r>
      <w:r w:rsidRPr="00904F88">
        <w:rPr>
          <w:rFonts w:ascii="Consolas" w:hAnsi="Consolas"/>
          <w:color w:val="D4D4D4"/>
          <w:sz w:val="21"/>
          <w:szCs w:val="21"/>
          <w:lang w:val="es-ES"/>
        </w:rPr>
        <w:t>;</w:t>
      </w:r>
    </w:p>
    <w:p w14:paraId="234F4AF8"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3FBE0D7"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ED5C4A"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p.clase</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0CFA67F7"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7D73237A" w14:textId="77777777" w:rsidR="00A770E0" w:rsidRPr="00904F88" w:rsidRDefault="00A770E0" w:rsidP="00A770E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CBEFE72" w14:textId="77777777" w:rsidR="005C5C38" w:rsidRPr="00904F88" w:rsidRDefault="005C5C38" w:rsidP="005C5C38">
      <w:pPr>
        <w:rPr>
          <w:lang w:val="es-ES"/>
        </w:rPr>
      </w:pPr>
    </w:p>
    <w:p w14:paraId="0C3CBF2D" w14:textId="77777777" w:rsidR="00FE4438" w:rsidRPr="00904F88" w:rsidRDefault="00FE4438" w:rsidP="005C5C38">
      <w:pPr>
        <w:rPr>
          <w:lang w:val="es-ES"/>
        </w:rPr>
      </w:pPr>
    </w:p>
    <w:p w14:paraId="477E4DEE" w14:textId="77777777" w:rsidR="00FE4438" w:rsidRPr="00904F88" w:rsidRDefault="00FE4438" w:rsidP="005C5C38">
      <w:pPr>
        <w:rPr>
          <w:lang w:val="es-ES"/>
        </w:rPr>
      </w:pPr>
    </w:p>
    <w:p w14:paraId="04CF3394" w14:textId="033C7E6E" w:rsidR="00FE4438" w:rsidRPr="00904F88" w:rsidRDefault="0048692B" w:rsidP="00634040">
      <w:pPr>
        <w:pStyle w:val="Ttulo1"/>
        <w:rPr>
          <w:lang w:val="es-ES"/>
        </w:rPr>
      </w:pPr>
      <w:bookmarkStart w:id="39" w:name="_Toc210637389"/>
      <w:r w:rsidRPr="00904F88">
        <w:rPr>
          <w:lang w:val="es-ES"/>
        </w:rPr>
        <w:t>Fuentes y tipos de letra en CSS</w:t>
      </w:r>
      <w:bookmarkEnd w:id="39"/>
    </w:p>
    <w:p w14:paraId="7C315E26" w14:textId="77777777" w:rsidR="0048692B" w:rsidRPr="00904F88" w:rsidRDefault="0048692B" w:rsidP="0048692B">
      <w:pPr>
        <w:rPr>
          <w:lang w:val="es-ES"/>
        </w:rPr>
      </w:pPr>
    </w:p>
    <w:p w14:paraId="66E3FDDE" w14:textId="01CD0CD8" w:rsidR="007A58B9" w:rsidRPr="00904F88" w:rsidRDefault="007A58B9" w:rsidP="007A58B9">
      <w:pPr>
        <w:rPr>
          <w:lang w:val="es-ES"/>
        </w:rPr>
      </w:pPr>
      <w:r w:rsidRPr="00904F88">
        <w:rPr>
          <w:lang w:val="es-ES"/>
        </w:rPr>
        <w:t xml:space="preserve">En </w:t>
      </w:r>
      <w:r w:rsidR="001C2AE1" w:rsidRPr="00904F88">
        <w:rPr>
          <w:lang w:val="es-ES"/>
        </w:rPr>
        <w:t>este apartado</w:t>
      </w:r>
      <w:r w:rsidRPr="00904F88">
        <w:rPr>
          <w:lang w:val="es-ES"/>
        </w:rPr>
        <w:t xml:space="preserve"> y en las lecciones CSS Fuentes (2) y CSS Fuentes web se comentan las propiedades CSS definidas en la recomendación CSS Fonts Module Level 3, publicada en septiembre de 2018.</w:t>
      </w:r>
    </w:p>
    <w:p w14:paraId="538F0A8F" w14:textId="77777777" w:rsidR="007A58B9" w:rsidRPr="00904F88" w:rsidRDefault="007A58B9" w:rsidP="007A58B9">
      <w:pPr>
        <w:rPr>
          <w:lang w:val="es-ES"/>
        </w:rPr>
      </w:pPr>
      <w:r w:rsidRPr="00904F88">
        <w:rPr>
          <w:lang w:val="es-ES"/>
        </w:rPr>
        <w:t>Estas propiedades permiten elegir con todo detalle el tipo de letra que se mostrará en el navegador del usuario.</w:t>
      </w:r>
    </w:p>
    <w:p w14:paraId="3194F2C8" w14:textId="69E27ABE" w:rsidR="007A58B9" w:rsidRPr="00904F88" w:rsidRDefault="007A58B9" w:rsidP="007A58B9">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"clásicas", que ya estaban incluidas en CSS 2, publicada en mayo de 1998.</w:t>
      </w:r>
    </w:p>
    <w:p w14:paraId="6E45DD24" w14:textId="77777777" w:rsidR="00285A01" w:rsidRPr="00904F88" w:rsidRDefault="00285A01" w:rsidP="007A58B9">
      <w:pPr>
        <w:rPr>
          <w:lang w:val="es-ES"/>
        </w:rPr>
      </w:pPr>
    </w:p>
    <w:p w14:paraId="553B4816" w14:textId="77777777" w:rsidR="00285A01" w:rsidRPr="00904F88" w:rsidRDefault="00285A01" w:rsidP="00F8099F">
      <w:pPr>
        <w:pStyle w:val="Ttulo2"/>
        <w:rPr>
          <w:lang w:val="es-ES"/>
        </w:rPr>
      </w:pPr>
      <w:bookmarkStart w:id="40" w:name="_Toc210637390"/>
      <w:r w:rsidRPr="00904F88">
        <w:rPr>
          <w:lang w:val="es-ES"/>
        </w:rPr>
        <w:t>Interlineado: line-height</w:t>
      </w:r>
      <w:bookmarkEnd w:id="40"/>
    </w:p>
    <w:p w14:paraId="5E49613C" w14:textId="42406382" w:rsidR="00285A01" w:rsidRPr="00904F88" w:rsidRDefault="00285A01" w:rsidP="00285A01">
      <w:pPr>
        <w:rPr>
          <w:lang w:val="es-ES"/>
        </w:rPr>
      </w:pPr>
      <w:r w:rsidRPr="00904F88">
        <w:rPr>
          <w:lang w:val="es-ES"/>
        </w:rPr>
        <w:t> </w:t>
      </w:r>
    </w:p>
    <w:p w14:paraId="4024348E" w14:textId="77777777" w:rsidR="00285A01" w:rsidRPr="00904F88" w:rsidRDefault="00285A01" w:rsidP="00285A01">
      <w:pPr>
        <w:rPr>
          <w:lang w:val="es-ES"/>
        </w:rPr>
      </w:pPr>
      <w:r w:rsidRPr="00904F88">
        <w:rPr>
          <w:lang w:val="es-ES"/>
        </w:rPr>
        <w:t>La propiedad line-height permite establecer el interlineado de un bloque de texto. El valor se puede expresar en cualquier unidad de longitud, aunque lo más lógico es utilizar porcentajes o em. Si se expresa en porcentajes, el valor 100% corresponde al interlineado normal.</w:t>
      </w:r>
    </w:p>
    <w:p w14:paraId="2C3C436B" w14:textId="77777777" w:rsidR="00285A01" w:rsidRPr="00904F88" w:rsidRDefault="00285A01" w:rsidP="00285A01">
      <w:pPr>
        <w:rPr>
          <w:lang w:val="es-ES"/>
        </w:rPr>
      </w:pPr>
    </w:p>
    <w:p w14:paraId="739DD0ED" w14:textId="77777777" w:rsidR="00285A01" w:rsidRPr="00904F88" w:rsidRDefault="00285A01" w:rsidP="00285A01">
      <w:pPr>
        <w:rPr>
          <w:lang w:val="es-ES"/>
        </w:rPr>
      </w:pPr>
    </w:p>
    <w:p w14:paraId="20DF9239"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BF94663"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50E07D9"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64FFF66"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605D7A7"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line-height (1). Tipo de letra (fuente).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92EF536"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98206C3"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C4A4120"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7B1641B"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7B5A46D5"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15C5037"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7E2B1D"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4C48EF45"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w:t>
      </w:r>
      <w:r w:rsidRPr="00904F88">
        <w:rPr>
          <w:rFonts w:ascii="Consolas" w:hAnsi="Consolas"/>
          <w:color w:val="D4D4D4"/>
          <w:sz w:val="21"/>
          <w:szCs w:val="21"/>
          <w:lang w:val="es-ES"/>
        </w:rPr>
        <w:t>;</w:t>
      </w:r>
    </w:p>
    <w:p w14:paraId="25100DF3"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F3DB9F"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3D5360"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4B48A60"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D2D727E"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8E420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8738D8"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tiene un interlineado del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100%</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 decir un interlineado sencillo. Este es el mismo interlineado que se aplica si no se utiliza esta </w:t>
      </w:r>
      <w:proofErr w:type="gramStart"/>
      <w:r w:rsidRPr="00904F88">
        <w:rPr>
          <w:rFonts w:ascii="Consolas" w:hAnsi="Consolas"/>
          <w:color w:val="CCCCCC"/>
          <w:sz w:val="21"/>
          <w:szCs w:val="21"/>
          <w:lang w:val="es-ES"/>
        </w:rPr>
        <w:t>propiedad.</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9C827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tiene un interlineado del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200%</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 decir un interlineado doble. Las líneas de texto están separadas el doble de lo </w:t>
      </w:r>
      <w:proofErr w:type="gramStart"/>
      <w:r w:rsidRPr="00904F88">
        <w:rPr>
          <w:rFonts w:ascii="Consolas" w:hAnsi="Consolas"/>
          <w:color w:val="CCCCCC"/>
          <w:sz w:val="21"/>
          <w:szCs w:val="21"/>
          <w:lang w:val="es-ES"/>
        </w:rPr>
        <w:t>normal.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045304C"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5AA82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5F0CFA2" w14:textId="77777777" w:rsidR="002A711B" w:rsidRPr="00904F88" w:rsidRDefault="002A711B" w:rsidP="002A711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66641BC" w14:textId="77777777" w:rsidR="00285A01" w:rsidRPr="00904F88" w:rsidRDefault="00285A01" w:rsidP="007A58B9">
      <w:pPr>
        <w:rPr>
          <w:lang w:val="es-ES"/>
        </w:rPr>
      </w:pPr>
    </w:p>
    <w:p w14:paraId="7126828D" w14:textId="76970CDA" w:rsidR="00B544C9" w:rsidRPr="00904F88" w:rsidRDefault="00B544C9" w:rsidP="007A58B9">
      <w:pPr>
        <w:rPr>
          <w:lang w:val="es-ES"/>
        </w:rPr>
      </w:pPr>
      <w:r w:rsidRPr="00904F88">
        <w:rPr>
          <w:lang w:val="es-ES"/>
        </w:rPr>
        <w:t>El resultado en el browser sería:</w:t>
      </w:r>
    </w:p>
    <w:p w14:paraId="52B29208" w14:textId="77777777" w:rsidR="00B544C9" w:rsidRPr="00904F88" w:rsidRDefault="00B544C9" w:rsidP="007A58B9">
      <w:pPr>
        <w:rPr>
          <w:lang w:val="es-ES"/>
        </w:rPr>
      </w:pPr>
    </w:p>
    <w:p w14:paraId="36835523" w14:textId="67C69DCB" w:rsidR="00B544C9" w:rsidRPr="00904F88" w:rsidRDefault="00B544C9" w:rsidP="007A58B9">
      <w:pPr>
        <w:rPr>
          <w:lang w:val="es-ES"/>
        </w:rPr>
      </w:pPr>
      <w:r w:rsidRPr="00904F88">
        <w:rPr>
          <w:noProof/>
          <w:lang w:val="es-ES"/>
        </w:rPr>
        <w:drawing>
          <wp:inline distT="0" distB="0" distL="0" distR="0" wp14:anchorId="49A06C42" wp14:editId="5C5EB1EE">
            <wp:extent cx="6300470" cy="2872105"/>
            <wp:effectExtent l="0" t="0" r="5080" b="4445"/>
            <wp:docPr id="331680552"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0552" name="Imagen 1" descr="Captura de pantalla de un celular con texto&#10;&#10;El contenido generado por IA puede ser incorrecto."/>
                    <pic:cNvPicPr/>
                  </pic:nvPicPr>
                  <pic:blipFill>
                    <a:blip r:embed="rId55"/>
                    <a:stretch>
                      <a:fillRect/>
                    </a:stretch>
                  </pic:blipFill>
                  <pic:spPr>
                    <a:xfrm>
                      <a:off x="0" y="0"/>
                      <a:ext cx="6300470" cy="2872105"/>
                    </a:xfrm>
                    <a:prstGeom prst="rect">
                      <a:avLst/>
                    </a:prstGeom>
                  </pic:spPr>
                </pic:pic>
              </a:graphicData>
            </a:graphic>
          </wp:inline>
        </w:drawing>
      </w:r>
    </w:p>
    <w:p w14:paraId="677F3117" w14:textId="77777777" w:rsidR="00D43457" w:rsidRPr="00904F88" w:rsidRDefault="00D43457" w:rsidP="007A58B9">
      <w:pPr>
        <w:rPr>
          <w:lang w:val="es-ES"/>
        </w:rPr>
      </w:pPr>
    </w:p>
    <w:p w14:paraId="6AEB5943" w14:textId="75CDF674" w:rsidR="00D43457" w:rsidRPr="00904F88" w:rsidRDefault="00D43457" w:rsidP="00D85671">
      <w:pPr>
        <w:pStyle w:val="Ttulo2"/>
        <w:shd w:val="clear" w:color="auto" w:fill="FFFFFF"/>
        <w:spacing w:before="150" w:after="150"/>
        <w:rPr>
          <w:color w:val="000000"/>
          <w:sz w:val="27"/>
          <w:szCs w:val="27"/>
          <w:lang w:val="es-ES"/>
        </w:rPr>
      </w:pPr>
      <w:bookmarkStart w:id="41" w:name="_Toc210637391"/>
      <w:proofErr w:type="gramStart"/>
      <w:r w:rsidRPr="00904F88">
        <w:rPr>
          <w:color w:val="000000"/>
          <w:sz w:val="29"/>
          <w:szCs w:val="29"/>
          <w:lang w:val="es-ES"/>
        </w:rPr>
        <w:t>La propiedad</w:t>
      </w:r>
      <w:r w:rsidR="00BD64B8" w:rsidRPr="00904F88">
        <w:rPr>
          <w:color w:val="000000"/>
          <w:sz w:val="29"/>
          <w:szCs w:val="29"/>
          <w:lang w:val="es-ES"/>
        </w:rPr>
        <w:t>es</w:t>
      </w:r>
      <w:proofErr w:type="gramEnd"/>
      <w:r w:rsidRPr="00904F88">
        <w:rPr>
          <w:color w:val="000000"/>
          <w:sz w:val="29"/>
          <w:szCs w:val="29"/>
          <w:lang w:val="es-ES"/>
        </w:rPr>
        <w:t xml:space="preserve"> </w:t>
      </w:r>
      <w:r w:rsidR="00BD64B8" w:rsidRPr="00904F88">
        <w:rPr>
          <w:color w:val="000000"/>
          <w:sz w:val="29"/>
          <w:szCs w:val="29"/>
          <w:lang w:val="es-ES"/>
        </w:rPr>
        <w:t>de fuente</w:t>
      </w:r>
      <w:bookmarkEnd w:id="41"/>
    </w:p>
    <w:p w14:paraId="7CED8FEF" w14:textId="243A4810" w:rsidR="00D43457" w:rsidRPr="00904F88" w:rsidRDefault="00D43457"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propiedad compuesta </w:t>
      </w:r>
      <w:r w:rsidRPr="00904F88">
        <w:rPr>
          <w:rStyle w:val="css-prop"/>
          <w:rFonts w:ascii="Arial" w:hAnsi="Arial" w:cs="Arial"/>
          <w:color w:val="FF0000"/>
          <w:sz w:val="27"/>
          <w:szCs w:val="27"/>
        </w:rPr>
        <w:t>font</w:t>
      </w:r>
      <w:r w:rsidRPr="00904F88">
        <w:rPr>
          <w:rFonts w:ascii="Arial" w:hAnsi="Arial" w:cs="Arial"/>
          <w:color w:val="000000"/>
          <w:sz w:val="27"/>
          <w:szCs w:val="27"/>
        </w:rPr>
        <w:t> permite definir simultáneamente las propiedades relacionadas con el tipo de letra: </w:t>
      </w:r>
      <w:r w:rsidRPr="00904F88">
        <w:rPr>
          <w:rStyle w:val="css-prop"/>
          <w:rFonts w:ascii="Arial" w:hAnsi="Arial" w:cs="Arial"/>
          <w:color w:val="FF0000"/>
          <w:sz w:val="27"/>
          <w:szCs w:val="27"/>
        </w:rPr>
        <w:t>font-style</w:t>
      </w:r>
      <w:r w:rsidRPr="00904F88">
        <w:rPr>
          <w:rFonts w:ascii="Arial" w:hAnsi="Arial" w:cs="Arial"/>
          <w:color w:val="000000"/>
          <w:sz w:val="27"/>
          <w:szCs w:val="27"/>
        </w:rPr>
        <w:t>, </w:t>
      </w:r>
      <w:r w:rsidRPr="00904F88">
        <w:rPr>
          <w:rStyle w:val="css-prop"/>
          <w:rFonts w:ascii="Arial" w:hAnsi="Arial" w:cs="Arial"/>
          <w:color w:val="FF0000"/>
          <w:sz w:val="27"/>
          <w:szCs w:val="27"/>
        </w:rPr>
        <w:t>font-variant</w:t>
      </w:r>
      <w:r w:rsidRPr="00904F88">
        <w:rPr>
          <w:rFonts w:ascii="Arial" w:hAnsi="Arial" w:cs="Arial"/>
          <w:color w:val="000000"/>
          <w:sz w:val="27"/>
          <w:szCs w:val="27"/>
        </w:rPr>
        <w:t> (solamente los valores definidos en CSS 2.1 </w:t>
      </w:r>
      <w:r w:rsidRPr="00904F88">
        <w:rPr>
          <w:rStyle w:val="css-valor"/>
          <w:rFonts w:ascii="Arial" w:hAnsi="Arial" w:cs="Arial"/>
          <w:color w:val="0451A5"/>
          <w:sz w:val="27"/>
          <w:szCs w:val="27"/>
        </w:rPr>
        <w:t>normal</w:t>
      </w:r>
      <w:r w:rsidRPr="00904F88">
        <w:rPr>
          <w:rFonts w:ascii="Arial" w:hAnsi="Arial" w:cs="Arial"/>
          <w:color w:val="000000"/>
          <w:sz w:val="27"/>
          <w:szCs w:val="27"/>
        </w:rPr>
        <w:t> y </w:t>
      </w:r>
      <w:r w:rsidRPr="00904F88">
        <w:rPr>
          <w:rStyle w:val="css-valor"/>
          <w:rFonts w:ascii="Arial" w:hAnsi="Arial" w:cs="Arial"/>
          <w:color w:val="0451A5"/>
          <w:sz w:val="27"/>
          <w:szCs w:val="27"/>
        </w:rPr>
        <w:t>small-caps</w:t>
      </w:r>
      <w:r w:rsidRPr="00904F88">
        <w:rPr>
          <w:rFonts w:ascii="Arial" w:hAnsi="Arial" w:cs="Arial"/>
          <w:color w:val="000000"/>
          <w:sz w:val="27"/>
          <w:szCs w:val="27"/>
        </w:rPr>
        <w:t>), </w:t>
      </w:r>
      <w:r w:rsidRPr="00904F88">
        <w:rPr>
          <w:rStyle w:val="css-prop"/>
          <w:rFonts w:ascii="Arial" w:hAnsi="Arial" w:cs="Arial"/>
          <w:color w:val="FF0000"/>
          <w:sz w:val="27"/>
          <w:szCs w:val="27"/>
        </w:rPr>
        <w:t>font-weight</w:t>
      </w:r>
      <w:r w:rsidRPr="00904F88">
        <w:rPr>
          <w:rFonts w:ascii="Arial" w:hAnsi="Arial" w:cs="Arial"/>
          <w:color w:val="000000"/>
          <w:sz w:val="27"/>
          <w:szCs w:val="27"/>
        </w:rPr>
        <w:t>, </w:t>
      </w:r>
      <w:r w:rsidRPr="00904F88">
        <w:rPr>
          <w:rStyle w:val="css-prop"/>
          <w:rFonts w:ascii="Arial" w:hAnsi="Arial" w:cs="Arial"/>
          <w:color w:val="FF0000"/>
          <w:sz w:val="27"/>
          <w:szCs w:val="27"/>
        </w:rPr>
        <w:t>font-stretch</w:t>
      </w:r>
      <w:r w:rsidRPr="00904F88">
        <w:rPr>
          <w:rFonts w:ascii="Arial" w:hAnsi="Arial" w:cs="Arial"/>
          <w:color w:val="000000"/>
          <w:sz w:val="27"/>
          <w:szCs w:val="27"/>
        </w:rPr>
        <w:t>, </w:t>
      </w:r>
      <w:r w:rsidRPr="00904F88">
        <w:rPr>
          <w:rStyle w:val="css-prop"/>
          <w:rFonts w:ascii="Arial" w:hAnsi="Arial" w:cs="Arial"/>
          <w:color w:val="FF0000"/>
          <w:sz w:val="27"/>
          <w:szCs w:val="27"/>
        </w:rPr>
        <w:t>font-size</w:t>
      </w:r>
      <w:r w:rsidRPr="00904F88">
        <w:rPr>
          <w:rFonts w:ascii="Arial" w:hAnsi="Arial" w:cs="Arial"/>
          <w:color w:val="000000"/>
          <w:sz w:val="27"/>
          <w:szCs w:val="27"/>
        </w:rPr>
        <w:t>, </w:t>
      </w:r>
      <w:r w:rsidRPr="00904F88">
        <w:rPr>
          <w:rStyle w:val="css-prop"/>
          <w:rFonts w:ascii="Arial" w:hAnsi="Arial" w:cs="Arial"/>
          <w:color w:val="FF0000"/>
          <w:sz w:val="27"/>
          <w:szCs w:val="27"/>
        </w:rPr>
        <w:t>line-height</w:t>
      </w:r>
      <w:r w:rsidRPr="00904F88">
        <w:rPr>
          <w:rFonts w:ascii="Arial" w:hAnsi="Arial" w:cs="Arial"/>
          <w:color w:val="000000"/>
          <w:sz w:val="27"/>
          <w:szCs w:val="27"/>
        </w:rPr>
        <w:t> y </w:t>
      </w:r>
      <w:r w:rsidRPr="00904F88">
        <w:rPr>
          <w:rStyle w:val="css-prop"/>
          <w:rFonts w:ascii="Arial" w:hAnsi="Arial" w:cs="Arial"/>
          <w:color w:val="FF0000"/>
          <w:sz w:val="27"/>
          <w:szCs w:val="27"/>
        </w:rPr>
        <w:t>font-family</w:t>
      </w:r>
      <w:r w:rsidRPr="00904F88">
        <w:rPr>
          <w:rFonts w:ascii="Arial" w:hAnsi="Arial" w:cs="Arial"/>
          <w:color w:val="000000"/>
          <w:sz w:val="27"/>
          <w:szCs w:val="27"/>
        </w:rPr>
        <w:t> (explicadas más adelante en esta misma página).</w:t>
      </w:r>
    </w:p>
    <w:p w14:paraId="6602DF19" w14:textId="61945A2D" w:rsidR="00310C88" w:rsidRPr="00904F88" w:rsidRDefault="00D43457"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Al escribir la propiedad compuesta, el orden en que deben aparecer los valores es el orden en que aparecen las propiedades simples en el párrafo anterior. Las únicas propiedades que deben aparecer obligatoriamente son </w:t>
      </w:r>
      <w:r w:rsidRPr="00904F88">
        <w:rPr>
          <w:rStyle w:val="css-prop"/>
          <w:rFonts w:ascii="Arial" w:hAnsi="Arial" w:cs="Arial"/>
          <w:color w:val="FF0000"/>
          <w:sz w:val="27"/>
          <w:szCs w:val="27"/>
        </w:rPr>
        <w:t>font-size</w:t>
      </w:r>
      <w:r w:rsidRPr="00904F88">
        <w:rPr>
          <w:rFonts w:ascii="Arial" w:hAnsi="Arial" w:cs="Arial"/>
          <w:color w:val="000000"/>
          <w:sz w:val="27"/>
          <w:szCs w:val="27"/>
        </w:rPr>
        <w:t> y </w:t>
      </w:r>
      <w:r w:rsidRPr="00904F88">
        <w:rPr>
          <w:rStyle w:val="css-prop"/>
          <w:rFonts w:ascii="Arial" w:hAnsi="Arial" w:cs="Arial"/>
          <w:color w:val="FF0000"/>
          <w:sz w:val="27"/>
          <w:szCs w:val="27"/>
        </w:rPr>
        <w:t>font-family</w:t>
      </w:r>
      <w:r w:rsidRPr="00904F88">
        <w:rPr>
          <w:rFonts w:ascii="Arial" w:hAnsi="Arial" w:cs="Arial"/>
          <w:color w:val="000000"/>
          <w:sz w:val="27"/>
          <w:szCs w:val="27"/>
        </w:rPr>
        <w:t>. Si se escribe la propiedad </w:t>
      </w:r>
      <w:r w:rsidRPr="00904F88">
        <w:rPr>
          <w:rStyle w:val="css-prop"/>
          <w:rFonts w:ascii="Arial" w:hAnsi="Arial" w:cs="Arial"/>
          <w:color w:val="FF0000"/>
          <w:sz w:val="27"/>
          <w:szCs w:val="27"/>
        </w:rPr>
        <w:t>line-height</w:t>
      </w:r>
      <w:r w:rsidRPr="00904F88">
        <w:rPr>
          <w:rFonts w:ascii="Arial" w:hAnsi="Arial" w:cs="Arial"/>
          <w:color w:val="000000"/>
          <w:sz w:val="27"/>
          <w:szCs w:val="27"/>
        </w:rPr>
        <w:t> debe aparecer separada de </w:t>
      </w:r>
      <w:r w:rsidRPr="00904F88">
        <w:rPr>
          <w:rStyle w:val="css-prop"/>
          <w:rFonts w:ascii="Arial" w:hAnsi="Arial" w:cs="Arial"/>
          <w:color w:val="FF0000"/>
          <w:sz w:val="27"/>
          <w:szCs w:val="27"/>
        </w:rPr>
        <w:t>font-size</w:t>
      </w:r>
      <w:r w:rsidRPr="00904F88">
        <w:rPr>
          <w:rFonts w:ascii="Arial" w:hAnsi="Arial" w:cs="Arial"/>
          <w:color w:val="000000"/>
          <w:sz w:val="27"/>
          <w:szCs w:val="27"/>
        </w:rPr>
        <w:t> por una barra (/).</w:t>
      </w:r>
    </w:p>
    <w:p w14:paraId="12C54E3A" w14:textId="4CB80F9C"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Además, la propiedad font admite los valores caption, icon, menu, message-box, small-caption y </w:t>
      </w:r>
      <w:proofErr w:type="gramStart"/>
      <w:r w:rsidRPr="00904F88">
        <w:rPr>
          <w:rFonts w:ascii="Arial" w:hAnsi="Arial" w:cs="Arial"/>
          <w:color w:val="000000"/>
          <w:sz w:val="27"/>
          <w:szCs w:val="27"/>
        </w:rPr>
        <w:t>status</w:t>
      </w:r>
      <w:proofErr w:type="gramEnd"/>
      <w:r w:rsidRPr="00904F88">
        <w:rPr>
          <w:rFonts w:ascii="Arial" w:hAnsi="Arial" w:cs="Arial"/>
          <w:color w:val="000000"/>
          <w:sz w:val="27"/>
          <w:szCs w:val="27"/>
        </w:rPr>
        <w:t>-bar, que hacen referencia a los tipos de letra que utiliza el sistema operativo para esos elementos.</w:t>
      </w:r>
    </w:p>
    <w:p w14:paraId="69846BEB"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5DF11F15"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6425115"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92D4E0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17FDC6"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56F5F7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CAEE79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font (1). Tipo de letra (fuente). Páginas web HTML y hojas de estilo CSS. Bartolomé Sintes Marco.</w:t>
      </w:r>
    </w:p>
    <w:p w14:paraId="1CF894DB"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7736416"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0D3614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846DC77"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5184CA20"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6E4B021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E9B3B37"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3B7C55"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691D8A10"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90%</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D4D4D4"/>
          <w:sz w:val="21"/>
          <w:szCs w:val="21"/>
          <w:lang w:val="es-ES"/>
        </w:rPr>
        <w:t>;</w:t>
      </w:r>
    </w:p>
    <w:p w14:paraId="2D46891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605115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B76167D"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w:t>
      </w:r>
      <w:r w:rsidRPr="00904F88">
        <w:rPr>
          <w:rFonts w:ascii="Consolas" w:hAnsi="Consolas"/>
          <w:color w:val="D4D4D4"/>
          <w:sz w:val="21"/>
          <w:szCs w:val="21"/>
          <w:lang w:val="es-ES"/>
        </w:rPr>
        <w:t xml:space="preserve"> {</w:t>
      </w:r>
    </w:p>
    <w:p w14:paraId="4C496684"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oblique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120%</w:t>
      </w:r>
      <w:r w:rsidRPr="00904F88">
        <w:rPr>
          <w:rFonts w:ascii="Consolas" w:hAnsi="Consolas"/>
          <w:color w:val="D4D4D4"/>
          <w:sz w:val="21"/>
          <w:szCs w:val="21"/>
          <w:lang w:val="es-ES"/>
        </w:rPr>
        <w:t xml:space="preserve"> cursive;</w:t>
      </w:r>
    </w:p>
    <w:p w14:paraId="36EEBD2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FDA7965"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7012C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w:t>
      </w:r>
      <w:r w:rsidRPr="00904F88">
        <w:rPr>
          <w:rFonts w:ascii="Consolas" w:hAnsi="Consolas"/>
          <w:color w:val="D4D4D4"/>
          <w:sz w:val="21"/>
          <w:szCs w:val="21"/>
          <w:lang w:val="es-ES"/>
        </w:rPr>
        <w:t xml:space="preserve"> {</w:t>
      </w:r>
    </w:p>
    <w:p w14:paraId="158E06B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caption</w:t>
      </w:r>
      <w:r w:rsidRPr="00904F88">
        <w:rPr>
          <w:rFonts w:ascii="Consolas" w:hAnsi="Consolas"/>
          <w:color w:val="D4D4D4"/>
          <w:sz w:val="21"/>
          <w:szCs w:val="21"/>
          <w:lang w:val="es-ES"/>
        </w:rPr>
        <w:t>;</w:t>
      </w:r>
    </w:p>
    <w:p w14:paraId="04A5200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DCB970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66E78A9"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17A1F2"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0AC7D61"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52E27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AC76644"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sans-serif</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Arial) al 150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EAB39E2"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monospace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Consolas) al 90% y en negrita.</w:t>
      </w:r>
    </w:p>
    <w:p w14:paraId="19D8849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264825C"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fuente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cursive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Windows suele ser Comic Sans) al 120%, en negrita y</w:t>
      </w:r>
    </w:p>
    <w:p w14:paraId="04E9B88D"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en </w:t>
      </w:r>
      <w:proofErr w:type="gramStart"/>
      <w:r w:rsidRPr="00904F88">
        <w:rPr>
          <w:rFonts w:ascii="Consolas" w:hAnsi="Consolas"/>
          <w:color w:val="CCCCCC"/>
          <w:sz w:val="21"/>
          <w:szCs w:val="21"/>
          <w:lang w:val="es-ES"/>
        </w:rPr>
        <w:t>cursiva.</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559A462"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2B040F0E"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Este párrafo se muestra como un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caption</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5C2628D"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4BAC97"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28EFDF" w14:textId="77777777" w:rsidR="009619DC" w:rsidRPr="00904F88" w:rsidRDefault="009619DC" w:rsidP="009619D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28851EC" w14:textId="77777777" w:rsidR="00310C88" w:rsidRPr="00904F88" w:rsidRDefault="00310C88" w:rsidP="00D43457">
      <w:pPr>
        <w:pStyle w:val="NormalWeb"/>
        <w:shd w:val="clear" w:color="auto" w:fill="FFFFFF"/>
        <w:spacing w:before="150" w:beforeAutospacing="0" w:after="150" w:afterAutospacing="0"/>
        <w:rPr>
          <w:rFonts w:ascii="Arial" w:hAnsi="Arial" w:cs="Arial"/>
          <w:color w:val="000000"/>
          <w:sz w:val="27"/>
          <w:szCs w:val="27"/>
        </w:rPr>
      </w:pPr>
    </w:p>
    <w:p w14:paraId="019D2709"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66A51E4B" w14:textId="77777777" w:rsidR="0084356F" w:rsidRPr="00904F88" w:rsidRDefault="0084356F" w:rsidP="00D43457">
      <w:pPr>
        <w:pStyle w:val="NormalWeb"/>
        <w:shd w:val="clear" w:color="auto" w:fill="FFFFFF"/>
        <w:spacing w:before="150" w:beforeAutospacing="0" w:after="150" w:afterAutospacing="0"/>
        <w:rPr>
          <w:rFonts w:ascii="Arial" w:hAnsi="Arial" w:cs="Arial"/>
          <w:color w:val="000000"/>
          <w:sz w:val="27"/>
          <w:szCs w:val="27"/>
        </w:rPr>
      </w:pPr>
    </w:p>
    <w:p w14:paraId="2E196CF7" w14:textId="4853DE87" w:rsidR="00310C88" w:rsidRPr="00904F88" w:rsidRDefault="00217422"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apariencia de los diferentes párrafos</w:t>
      </w:r>
      <w:r w:rsidR="000D1D60" w:rsidRPr="00904F88">
        <w:rPr>
          <w:rFonts w:ascii="Arial" w:hAnsi="Arial" w:cs="Arial"/>
          <w:color w:val="000000"/>
          <w:sz w:val="27"/>
          <w:szCs w:val="27"/>
        </w:rPr>
        <w:t xml:space="preserve"> con las fuentes definidas</w:t>
      </w:r>
      <w:r w:rsidRPr="00904F88">
        <w:rPr>
          <w:rFonts w:ascii="Arial" w:hAnsi="Arial" w:cs="Arial"/>
          <w:color w:val="000000"/>
          <w:sz w:val="27"/>
          <w:szCs w:val="27"/>
        </w:rPr>
        <w:t xml:space="preserve"> en el </w:t>
      </w:r>
      <w:r w:rsidR="000D1D60" w:rsidRPr="00904F88">
        <w:rPr>
          <w:rFonts w:ascii="Arial" w:hAnsi="Arial" w:cs="Arial"/>
          <w:color w:val="000000"/>
          <w:sz w:val="27"/>
          <w:szCs w:val="27"/>
        </w:rPr>
        <w:t>navegador</w:t>
      </w:r>
      <w:r w:rsidRPr="00904F88">
        <w:rPr>
          <w:rFonts w:ascii="Arial" w:hAnsi="Arial" w:cs="Arial"/>
          <w:color w:val="000000"/>
          <w:sz w:val="27"/>
          <w:szCs w:val="27"/>
        </w:rPr>
        <w:t xml:space="preserve"> </w:t>
      </w:r>
      <w:r w:rsidR="000D1D60" w:rsidRPr="00904F88">
        <w:rPr>
          <w:rFonts w:ascii="Arial" w:hAnsi="Arial" w:cs="Arial"/>
          <w:color w:val="000000"/>
          <w:sz w:val="27"/>
          <w:szCs w:val="27"/>
        </w:rPr>
        <w:t>es:</w:t>
      </w:r>
    </w:p>
    <w:p w14:paraId="53C907EA" w14:textId="77777777" w:rsidR="000D1D60" w:rsidRPr="00904F88" w:rsidRDefault="000D1D60" w:rsidP="00D43457">
      <w:pPr>
        <w:pStyle w:val="NormalWeb"/>
        <w:shd w:val="clear" w:color="auto" w:fill="FFFFFF"/>
        <w:spacing w:before="150" w:beforeAutospacing="0" w:after="150" w:afterAutospacing="0"/>
        <w:rPr>
          <w:rFonts w:ascii="Arial" w:hAnsi="Arial" w:cs="Arial"/>
          <w:color w:val="000000"/>
          <w:sz w:val="27"/>
          <w:szCs w:val="27"/>
        </w:rPr>
      </w:pPr>
    </w:p>
    <w:p w14:paraId="05EDE504" w14:textId="549E1283" w:rsidR="000D1D60" w:rsidRPr="00904F88" w:rsidRDefault="006E1149" w:rsidP="00D43457">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noProof/>
          <w:color w:val="000000"/>
          <w:sz w:val="27"/>
          <w:szCs w:val="27"/>
        </w:rPr>
        <w:drawing>
          <wp:inline distT="0" distB="0" distL="0" distR="0" wp14:anchorId="4F39092D" wp14:editId="410177B6">
            <wp:extent cx="6300470" cy="3153410"/>
            <wp:effectExtent l="0" t="0" r="5080" b="8890"/>
            <wp:docPr id="1529716535"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6535" name="Imagen 1" descr="Imagen de la pantalla de un celular de un mensaje en letras blancas&#10;&#10;El contenido generado por IA puede ser incorrecto."/>
                    <pic:cNvPicPr/>
                  </pic:nvPicPr>
                  <pic:blipFill>
                    <a:blip r:embed="rId56"/>
                    <a:stretch>
                      <a:fillRect/>
                    </a:stretch>
                  </pic:blipFill>
                  <pic:spPr>
                    <a:xfrm>
                      <a:off x="0" y="0"/>
                      <a:ext cx="6300470" cy="3153410"/>
                    </a:xfrm>
                    <a:prstGeom prst="rect">
                      <a:avLst/>
                    </a:prstGeom>
                  </pic:spPr>
                </pic:pic>
              </a:graphicData>
            </a:graphic>
          </wp:inline>
        </w:drawing>
      </w:r>
    </w:p>
    <w:p w14:paraId="38988EDE" w14:textId="77777777" w:rsidR="00BD0D7F" w:rsidRPr="00904F88" w:rsidRDefault="00BD0D7F" w:rsidP="007A58B9">
      <w:pPr>
        <w:rPr>
          <w:lang w:val="es-ES"/>
        </w:rPr>
      </w:pPr>
    </w:p>
    <w:p w14:paraId="029DDF90" w14:textId="46E38278" w:rsidR="009A5538" w:rsidRPr="00904F88" w:rsidRDefault="009A5538" w:rsidP="00BD64B8">
      <w:pPr>
        <w:rPr>
          <w:b/>
          <w:bCs/>
          <w:sz w:val="28"/>
          <w:szCs w:val="28"/>
          <w:u w:val="single"/>
          <w:lang w:val="es-ES"/>
        </w:rPr>
      </w:pPr>
      <w:r w:rsidRPr="00904F88">
        <w:rPr>
          <w:b/>
          <w:bCs/>
          <w:sz w:val="28"/>
          <w:szCs w:val="28"/>
          <w:u w:val="single"/>
          <w:lang w:val="es-ES"/>
        </w:rPr>
        <w:t>Tipo de letra: </w:t>
      </w:r>
      <w:r w:rsidRPr="00904F88">
        <w:rPr>
          <w:b/>
          <w:bCs/>
          <w:color w:val="FF0000"/>
          <w:sz w:val="28"/>
          <w:szCs w:val="28"/>
          <w:u w:val="single"/>
          <w:lang w:val="es-ES"/>
        </w:rPr>
        <w:t>font-family</w:t>
      </w:r>
      <w:r w:rsidRPr="00904F88">
        <w:rPr>
          <w:rFonts w:ascii="Times New Roman" w:hAnsi="Times New Roman"/>
          <w:b/>
          <w:bCs/>
          <w:sz w:val="28"/>
          <w:szCs w:val="28"/>
          <w:u w:val="single"/>
          <w:lang w:val="es-ES"/>
        </w:rPr>
        <w:t> </w:t>
      </w:r>
    </w:p>
    <w:p w14:paraId="7D963FB2" w14:textId="77777777" w:rsidR="009A5538" w:rsidRPr="00904F88" w:rsidRDefault="009A5538"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La propiedad </w:t>
      </w:r>
      <w:r w:rsidRPr="00904F88">
        <w:rPr>
          <w:rFonts w:cs="Arial"/>
          <w:color w:val="FF0000"/>
          <w:sz w:val="27"/>
          <w:szCs w:val="27"/>
          <w:lang w:val="es-ES"/>
        </w:rPr>
        <w:t>font-family</w:t>
      </w:r>
      <w:r w:rsidRPr="00904F88">
        <w:rPr>
          <w:rFonts w:cs="Arial"/>
          <w:color w:val="000000"/>
          <w:sz w:val="27"/>
          <w:szCs w:val="27"/>
          <w:lang w:val="es-ES"/>
        </w:rPr>
        <w:t> permite establecer el tipo de letra (fuente) del elemento.</w:t>
      </w:r>
    </w:p>
    <w:p w14:paraId="62779C6C" w14:textId="188B45AD" w:rsidR="005F73AC" w:rsidRPr="00904F88" w:rsidRDefault="009A5538"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La propiedad </w:t>
      </w:r>
      <w:r w:rsidRPr="00904F88">
        <w:rPr>
          <w:rFonts w:cs="Arial"/>
          <w:color w:val="FF0000"/>
          <w:sz w:val="27"/>
          <w:szCs w:val="27"/>
          <w:lang w:val="es-ES"/>
        </w:rPr>
        <w:t>font-family</w:t>
      </w:r>
      <w:r w:rsidRPr="00904F88">
        <w:rPr>
          <w:rFonts w:cs="Arial"/>
          <w:color w:val="000000"/>
          <w:sz w:val="27"/>
          <w:szCs w:val="27"/>
          <w:lang w:val="es-ES"/>
        </w:rPr>
        <w:t> puede tomar como valor el nombre concreto de una fuente. El nombre de la fuente debe escribirse entre comillas si contiene espacios (y puede escribirse entre comillas si no contiene espacios). Si el ordenador no tiene instalada la fuente indicada, el navegador utilizará una fuente de la familia genérica </w:t>
      </w:r>
      <w:r w:rsidRPr="00904F88">
        <w:rPr>
          <w:rFonts w:cs="Arial"/>
          <w:color w:val="0451A5"/>
          <w:sz w:val="27"/>
          <w:szCs w:val="27"/>
          <w:lang w:val="es-ES"/>
        </w:rPr>
        <w:t>serif</w:t>
      </w:r>
      <w:r w:rsidRPr="00904F88">
        <w:rPr>
          <w:rFonts w:cs="Arial"/>
          <w:color w:val="000000"/>
          <w:sz w:val="27"/>
          <w:szCs w:val="27"/>
          <w:lang w:val="es-ES"/>
        </w:rPr>
        <w:t> (que se explica a continuación). En los ejemplos siguientes si no está instalada alguna de las fuentes Arial, Segoe UI u Homer Simpson, el ejemplo se verá en el mismo tipo de letra que el cuarto ejemplo.</w:t>
      </w:r>
    </w:p>
    <w:p w14:paraId="46B103F2" w14:textId="3D31908D" w:rsidR="005F73AC" w:rsidRPr="00904F88" w:rsidRDefault="005F73AC" w:rsidP="009A5538">
      <w:pPr>
        <w:widowControl/>
        <w:shd w:val="clear" w:color="auto" w:fill="FFFFFF"/>
        <w:autoSpaceDE/>
        <w:autoSpaceDN/>
        <w:adjustRightInd/>
        <w:spacing w:before="150" w:after="150"/>
        <w:rPr>
          <w:rFonts w:cs="Arial"/>
          <w:color w:val="000000"/>
          <w:sz w:val="27"/>
          <w:szCs w:val="27"/>
          <w:lang w:val="es-ES"/>
        </w:rPr>
      </w:pPr>
      <w:r w:rsidRPr="00904F88">
        <w:rPr>
          <w:rFonts w:cs="Arial"/>
          <w:color w:val="000000"/>
          <w:sz w:val="27"/>
          <w:szCs w:val="27"/>
          <w:lang w:val="es-ES"/>
        </w:rPr>
        <w:t xml:space="preserve">Si el valor de la propiedad font-family son varios nombres de fuentes separados por comas, el navegador aplicará la primera fuente de la lista que esté instalada en el ordenador. Por ello es conveniente incluir en último lugar uno de los nombres genéricos, por si acaso el resto de </w:t>
      </w:r>
      <w:proofErr w:type="gramStart"/>
      <w:r w:rsidRPr="00904F88">
        <w:rPr>
          <w:rFonts w:cs="Arial"/>
          <w:color w:val="000000"/>
          <w:sz w:val="27"/>
          <w:szCs w:val="27"/>
          <w:lang w:val="es-ES"/>
        </w:rPr>
        <w:t>fuentes</w:t>
      </w:r>
      <w:proofErr w:type="gramEnd"/>
      <w:r w:rsidRPr="00904F88">
        <w:rPr>
          <w:rFonts w:cs="Arial"/>
          <w:color w:val="000000"/>
          <w:sz w:val="27"/>
          <w:szCs w:val="27"/>
          <w:lang w:val="es-ES"/>
        </w:rPr>
        <w:t xml:space="preserve"> no estuvieran disponibles. Hay que tener en cuenta también </w:t>
      </w:r>
      <w:proofErr w:type="gramStart"/>
      <w:r w:rsidRPr="00904F88">
        <w:rPr>
          <w:rFonts w:cs="Arial"/>
          <w:color w:val="000000"/>
          <w:sz w:val="27"/>
          <w:szCs w:val="27"/>
          <w:lang w:val="es-ES"/>
        </w:rPr>
        <w:t>que</w:t>
      </w:r>
      <w:proofErr w:type="gramEnd"/>
      <w:r w:rsidRPr="00904F88">
        <w:rPr>
          <w:rFonts w:cs="Arial"/>
          <w:color w:val="000000"/>
          <w:sz w:val="27"/>
          <w:szCs w:val="27"/>
          <w:lang w:val="es-ES"/>
        </w:rPr>
        <w:t xml:space="preserve"> si una fuente no contiene un carácter determinado, el navegador busca ese carácter en las siguientes fuentes de la lista.</w:t>
      </w:r>
    </w:p>
    <w:p w14:paraId="4B75B89D" w14:textId="77777777" w:rsidR="0048692B" w:rsidRPr="00904F88" w:rsidRDefault="0048692B" w:rsidP="0048692B">
      <w:pPr>
        <w:rPr>
          <w:lang w:val="es-ES"/>
        </w:rPr>
      </w:pPr>
    </w:p>
    <w:p w14:paraId="6F6430DE" w14:textId="77777777" w:rsidR="00FE4438" w:rsidRPr="00904F88" w:rsidRDefault="00FE4438" w:rsidP="005C5C38">
      <w:pPr>
        <w:rPr>
          <w:lang w:val="es-ES"/>
        </w:rPr>
      </w:pPr>
    </w:p>
    <w:p w14:paraId="7D99FC04" w14:textId="77777777" w:rsidR="00BD64B8" w:rsidRPr="00904F88" w:rsidRDefault="00BD64B8" w:rsidP="00BD64B8">
      <w:pPr>
        <w:rPr>
          <w:rStyle w:val="css-prop"/>
          <w:rFonts w:cs="Arial"/>
          <w:b/>
          <w:bCs/>
          <w:color w:val="FF0000"/>
          <w:sz w:val="28"/>
          <w:szCs w:val="28"/>
          <w:u w:val="single"/>
          <w:lang w:val="es-ES"/>
        </w:rPr>
      </w:pPr>
      <w:r w:rsidRPr="00904F88">
        <w:rPr>
          <w:b/>
          <w:bCs/>
          <w:sz w:val="28"/>
          <w:szCs w:val="28"/>
          <w:u w:val="single"/>
          <w:lang w:val="es-ES"/>
        </w:rPr>
        <w:t>Tamaño del tipo de letra: </w:t>
      </w:r>
      <w:r w:rsidRPr="00904F88">
        <w:rPr>
          <w:rStyle w:val="css-prop"/>
          <w:rFonts w:cs="Arial"/>
          <w:b/>
          <w:bCs/>
          <w:color w:val="FF0000"/>
          <w:sz w:val="28"/>
          <w:szCs w:val="28"/>
          <w:u w:val="single"/>
          <w:lang w:val="es-ES"/>
        </w:rPr>
        <w:t>font-size</w:t>
      </w:r>
    </w:p>
    <w:p w14:paraId="5A592A22" w14:textId="52E02FE3" w:rsidR="00BD64B8" w:rsidRPr="00904F88" w:rsidRDefault="00BD64B8" w:rsidP="00BD64B8">
      <w:pPr>
        <w:rPr>
          <w:b/>
          <w:bCs/>
          <w:sz w:val="28"/>
          <w:szCs w:val="28"/>
          <w:u w:val="single"/>
          <w:lang w:val="es-ES"/>
        </w:rPr>
      </w:pPr>
      <w:r w:rsidRPr="00904F88">
        <w:rPr>
          <w:noProof/>
          <w:color w:val="0000FF"/>
          <w:lang w:val="es-ES"/>
        </w:rPr>
        <mc:AlternateContent>
          <mc:Choice Requires="wps">
            <w:drawing>
              <wp:inline distT="0" distB="0" distL="0" distR="0" wp14:anchorId="0680C1D9" wp14:editId="2D6CC280">
                <wp:extent cx="350520" cy="304800"/>
                <wp:effectExtent l="0" t="0" r="0" b="0"/>
                <wp:docPr id="2066892851" name="Rectángulo 90" descr="Mozilla Developer Network">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D1495" id="Rectángulo 90" o:spid="_x0000_s1026" alt="Mozilla Developer Network" href="https://developer.mozilla.org/en-US/docs/Web/CSS/font-siz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29B23DFD" w14:textId="77777777" w:rsidR="00BD64B8" w:rsidRPr="00904F88" w:rsidRDefault="00BD64B8" w:rsidP="00BD64B8">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La propiedad </w:t>
      </w:r>
      <w:r w:rsidRPr="00904F88">
        <w:rPr>
          <w:rStyle w:val="css-prop"/>
          <w:rFonts w:ascii="Arial" w:hAnsi="Arial" w:cs="Arial"/>
          <w:color w:val="FF0000"/>
          <w:sz w:val="27"/>
          <w:szCs w:val="27"/>
        </w:rPr>
        <w:t>font-size</w:t>
      </w:r>
      <w:r w:rsidRPr="00904F88">
        <w:rPr>
          <w:rFonts w:ascii="Arial" w:hAnsi="Arial" w:cs="Arial"/>
          <w:color w:val="000000"/>
          <w:sz w:val="27"/>
          <w:szCs w:val="27"/>
        </w:rPr>
        <w:t> permite establecer el tamaño del tipo de letra (fuente) del elemento. Se puede expresar el tamaño de varias maneras: tamaño absoluto, tamaño relativo, distancia o porcentaje, aunque generalmente se aconseja utilizar unidades relativas (</w:t>
      </w:r>
      <w:r w:rsidRPr="00904F88">
        <w:rPr>
          <w:rStyle w:val="css-unidad"/>
          <w:rFonts w:ascii="Arial" w:hAnsi="Arial" w:cs="Arial"/>
          <w:color w:val="008000"/>
          <w:sz w:val="27"/>
          <w:szCs w:val="27"/>
        </w:rPr>
        <w:t>%</w:t>
      </w:r>
      <w:r w:rsidRPr="00904F88">
        <w:rPr>
          <w:rFonts w:ascii="Arial" w:hAnsi="Arial" w:cs="Arial"/>
          <w:color w:val="000000"/>
          <w:sz w:val="27"/>
          <w:szCs w:val="27"/>
        </w:rPr>
        <w:t> o </w:t>
      </w:r>
      <w:r w:rsidRPr="00904F88">
        <w:rPr>
          <w:rStyle w:val="css-unidad"/>
          <w:rFonts w:ascii="Arial" w:hAnsi="Arial" w:cs="Arial"/>
          <w:color w:val="008000"/>
          <w:sz w:val="27"/>
          <w:szCs w:val="27"/>
        </w:rPr>
        <w:t>em</w:t>
      </w:r>
      <w:r w:rsidRPr="00904F88">
        <w:rPr>
          <w:rFonts w:ascii="Arial" w:hAnsi="Arial" w:cs="Arial"/>
          <w:color w:val="000000"/>
          <w:sz w:val="27"/>
          <w:szCs w:val="27"/>
        </w:rPr>
        <w:t>).</w:t>
      </w:r>
    </w:p>
    <w:p w14:paraId="3D51245E" w14:textId="77777777" w:rsidR="00BD64B8" w:rsidRPr="00904F88" w:rsidRDefault="00BD64B8" w:rsidP="00BD64B8">
      <w:pPr>
        <w:pStyle w:val="NormalWeb"/>
        <w:shd w:val="clear" w:color="auto" w:fill="FFFFFF"/>
        <w:spacing w:before="150" w:beforeAutospacing="0" w:after="150" w:afterAutospacing="0"/>
        <w:rPr>
          <w:rFonts w:ascii="Arial" w:hAnsi="Arial" w:cs="Arial"/>
          <w:color w:val="000000"/>
          <w:sz w:val="27"/>
          <w:szCs w:val="27"/>
        </w:rPr>
      </w:pPr>
    </w:p>
    <w:p w14:paraId="3600E495" w14:textId="77777777" w:rsidR="00BD64B8" w:rsidRPr="00904F88" w:rsidRDefault="00BD64B8" w:rsidP="00BD64B8">
      <w:pPr>
        <w:rPr>
          <w:rFonts w:ascii="Times New Roman" w:hAnsi="Times New Roman"/>
          <w:b/>
          <w:bCs/>
          <w:sz w:val="28"/>
          <w:szCs w:val="28"/>
          <w:u w:val="single"/>
          <w:lang w:val="es-ES"/>
        </w:rPr>
      </w:pPr>
      <w:r w:rsidRPr="00904F88">
        <w:rPr>
          <w:b/>
          <w:bCs/>
          <w:sz w:val="28"/>
          <w:szCs w:val="28"/>
          <w:u w:val="single"/>
          <w:lang w:val="es-ES"/>
        </w:rPr>
        <w:t>Tamaño absoluto</w:t>
      </w:r>
    </w:p>
    <w:p w14:paraId="5B4E0184" w14:textId="77777777" w:rsidR="00BD64B8" w:rsidRPr="00904F88" w:rsidRDefault="00BD64B8" w:rsidP="00BD64B8">
      <w:pPr>
        <w:pStyle w:val="NormalWeb"/>
        <w:spacing w:before="150" w:beforeAutospacing="0" w:after="150" w:afterAutospacing="0"/>
      </w:pPr>
      <w:r w:rsidRPr="00904F88">
        <w:t>El navegador tiene definidos una serie de tamaños que se llaman </w:t>
      </w:r>
      <w:r w:rsidRPr="00904F88">
        <w:rPr>
          <w:rStyle w:val="css-valor"/>
          <w:color w:val="0451A5"/>
        </w:rPr>
        <w:t>xx-small</w:t>
      </w:r>
      <w:r w:rsidRPr="00904F88">
        <w:t>, </w:t>
      </w:r>
      <w:r w:rsidRPr="00904F88">
        <w:rPr>
          <w:rStyle w:val="css-valor"/>
          <w:color w:val="0451A5"/>
        </w:rPr>
        <w:t>x-small</w:t>
      </w:r>
      <w:r w:rsidRPr="00904F88">
        <w:t>, </w:t>
      </w:r>
      <w:r w:rsidRPr="00904F88">
        <w:rPr>
          <w:rStyle w:val="css-valor"/>
          <w:color w:val="0451A5"/>
        </w:rPr>
        <w:t>small</w:t>
      </w:r>
      <w:r w:rsidRPr="00904F88">
        <w:t>, </w:t>
      </w:r>
      <w:r w:rsidRPr="00904F88">
        <w:rPr>
          <w:rStyle w:val="css-valor"/>
          <w:color w:val="0451A5"/>
        </w:rPr>
        <w:t>medium</w:t>
      </w:r>
      <w:r w:rsidRPr="00904F88">
        <w:t>, </w:t>
      </w:r>
      <w:r w:rsidRPr="00904F88">
        <w:rPr>
          <w:rStyle w:val="css-valor"/>
          <w:color w:val="0451A5"/>
        </w:rPr>
        <w:t>large</w:t>
      </w:r>
      <w:r w:rsidRPr="00904F88">
        <w:t>, </w:t>
      </w:r>
      <w:r w:rsidRPr="00904F88">
        <w:rPr>
          <w:rStyle w:val="css-valor"/>
          <w:color w:val="0451A5"/>
        </w:rPr>
        <w:t>x-large</w:t>
      </w:r>
      <w:r w:rsidRPr="00904F88">
        <w:t> y </w:t>
      </w:r>
      <w:r w:rsidRPr="00904F88">
        <w:rPr>
          <w:rStyle w:val="css-valor"/>
          <w:color w:val="0451A5"/>
        </w:rPr>
        <w:t>xx-large</w:t>
      </w:r>
      <w:r w:rsidRPr="00904F88">
        <w:t>. Estos tamaños el navegador los elige en función de la resolución de la pantalla, el tamaño de la fuente, etc.</w:t>
      </w:r>
    </w:p>
    <w:p w14:paraId="5A9D198A" w14:textId="7989E61B" w:rsidR="00BD64B8" w:rsidRPr="00904F88" w:rsidRDefault="00BD64B8" w:rsidP="00BD64B8">
      <w:pPr>
        <w:pStyle w:val="NormalWeb"/>
        <w:spacing w:before="150" w:beforeAutospacing="0" w:after="150" w:afterAutospacing="0"/>
      </w:pPr>
      <w:r w:rsidRPr="00904F88">
        <w:t xml:space="preserve">A </w:t>
      </w:r>
      <w:r w:rsidR="00D001EB" w:rsidRPr="00904F88">
        <w:t>continuación,</w:t>
      </w:r>
      <w:r w:rsidRPr="00904F88">
        <w:t xml:space="preserve"> se encuentra cada uno de los nombres de tamaños absolutos a su propio tamaño: </w:t>
      </w:r>
      <w:r w:rsidRPr="00904F88">
        <w:rPr>
          <w:rStyle w:val="css-valor"/>
          <w:color w:val="0451A5"/>
          <w:sz w:val="15"/>
          <w:szCs w:val="15"/>
        </w:rPr>
        <w:t>xx-small</w:t>
      </w:r>
      <w:r w:rsidRPr="00904F88">
        <w:t>, </w:t>
      </w:r>
      <w:r w:rsidRPr="00904F88">
        <w:rPr>
          <w:rStyle w:val="css-valor"/>
          <w:color w:val="0451A5"/>
          <w:sz w:val="20"/>
          <w:szCs w:val="20"/>
        </w:rPr>
        <w:t>x-small</w:t>
      </w:r>
      <w:r w:rsidRPr="00904F88">
        <w:t>, </w:t>
      </w:r>
      <w:r w:rsidRPr="00904F88">
        <w:rPr>
          <w:rStyle w:val="css-valor"/>
          <w:color w:val="0451A5"/>
        </w:rPr>
        <w:t>small</w:t>
      </w:r>
      <w:r w:rsidRPr="00904F88">
        <w:t>, </w:t>
      </w:r>
      <w:r w:rsidRPr="00904F88">
        <w:rPr>
          <w:rStyle w:val="css-valor"/>
          <w:color w:val="0451A5"/>
          <w:sz w:val="27"/>
          <w:szCs w:val="27"/>
        </w:rPr>
        <w:t>medium</w:t>
      </w:r>
      <w:r w:rsidRPr="00904F88">
        <w:t>, </w:t>
      </w:r>
      <w:r w:rsidRPr="00904F88">
        <w:rPr>
          <w:rStyle w:val="css-valor"/>
          <w:color w:val="0451A5"/>
          <w:sz w:val="36"/>
          <w:szCs w:val="36"/>
        </w:rPr>
        <w:t>large</w:t>
      </w:r>
      <w:r w:rsidRPr="00904F88">
        <w:t>, </w:t>
      </w:r>
      <w:r w:rsidRPr="00904F88">
        <w:rPr>
          <w:rStyle w:val="css-valor"/>
          <w:color w:val="0451A5"/>
          <w:sz w:val="48"/>
          <w:szCs w:val="48"/>
        </w:rPr>
        <w:t>x-large</w:t>
      </w:r>
      <w:r w:rsidRPr="00904F88">
        <w:t> y </w:t>
      </w:r>
      <w:r w:rsidRPr="00904F88">
        <w:rPr>
          <w:rStyle w:val="css-valor"/>
          <w:color w:val="0451A5"/>
          <w:sz w:val="72"/>
          <w:szCs w:val="72"/>
        </w:rPr>
        <w:t>xx-large</w:t>
      </w:r>
      <w:r w:rsidRPr="00904F88">
        <w:t>.</w:t>
      </w:r>
    </w:p>
    <w:p w14:paraId="13650105" w14:textId="77777777" w:rsidR="00FE4438" w:rsidRPr="00904F88" w:rsidRDefault="00FE4438" w:rsidP="005C5C38">
      <w:pPr>
        <w:rPr>
          <w:lang w:val="es-ES"/>
        </w:rPr>
      </w:pPr>
    </w:p>
    <w:p w14:paraId="34C576F8" w14:textId="77777777" w:rsidR="00475CE4" w:rsidRPr="00904F88" w:rsidRDefault="00475CE4" w:rsidP="00475CE4">
      <w:pPr>
        <w:rPr>
          <w:b/>
          <w:bCs/>
          <w:lang w:val="es-ES"/>
        </w:rPr>
      </w:pPr>
      <w:r w:rsidRPr="00904F88">
        <w:rPr>
          <w:b/>
          <w:bCs/>
          <w:sz w:val="28"/>
          <w:szCs w:val="28"/>
          <w:u w:val="single"/>
          <w:lang w:val="es-ES"/>
        </w:rPr>
        <w:t>Valor numérico con unidades absolutas</w:t>
      </w:r>
    </w:p>
    <w:p w14:paraId="1671E263" w14:textId="77777777" w:rsidR="00475CE4" w:rsidRPr="00904F88" w:rsidRDefault="00475CE4" w:rsidP="00475CE4">
      <w:pPr>
        <w:rPr>
          <w:lang w:val="es-ES"/>
        </w:rPr>
      </w:pPr>
      <w:r w:rsidRPr="00904F88">
        <w:rPr>
          <w:lang w:val="es-ES"/>
        </w:rPr>
        <w:t>Se puede definir un tamaño concreto, por ejemplo, 14pt, 3cm, 20px, etc.</w:t>
      </w:r>
    </w:p>
    <w:p w14:paraId="2A069EB9" w14:textId="77777777" w:rsidR="00475CE4" w:rsidRPr="00904F88" w:rsidRDefault="00475CE4" w:rsidP="00475CE4">
      <w:pPr>
        <w:rPr>
          <w:lang w:val="es-ES"/>
        </w:rPr>
      </w:pPr>
      <w:r w:rsidRPr="00904F88">
        <w:rPr>
          <w:b/>
          <w:bCs/>
          <w:lang w:val="es-ES"/>
        </w:rPr>
        <w:t>Nota</w:t>
      </w:r>
      <w:r w:rsidRPr="00904F88">
        <w:rPr>
          <w:lang w:val="es-ES"/>
        </w:rPr>
        <w:t>: Hace años (antes de 2010) se desaconsejaba utilizar estas unidades de forma indiscriminada porque los navegadores no permitían reducir ni ampliar los elementos definidos mediante unidades absolutas, pero actualmente no existe esa limitación.</w:t>
      </w:r>
    </w:p>
    <w:p w14:paraId="20E46939" w14:textId="77777777" w:rsidR="00C94486" w:rsidRPr="00904F88" w:rsidRDefault="00C94486" w:rsidP="005C5C38">
      <w:pPr>
        <w:rPr>
          <w:lang w:val="es-ES"/>
        </w:rPr>
      </w:pPr>
    </w:p>
    <w:p w14:paraId="58B008E3" w14:textId="25770CA9" w:rsidR="00777A2B" w:rsidRPr="00904F88"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7451C45B" w14:textId="77777777" w:rsidR="00777A2B" w:rsidRPr="00904F88"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x-large</w:t>
      </w:r>
      <w:r w:rsidRPr="00904F88">
        <w:rPr>
          <w:rFonts w:ascii="Consolas" w:hAnsi="Consolas"/>
          <w:color w:val="D4D4D4"/>
          <w:sz w:val="21"/>
          <w:szCs w:val="21"/>
          <w:lang w:val="es-ES"/>
        </w:rPr>
        <w:t>;</w:t>
      </w:r>
    </w:p>
    <w:p w14:paraId="7FE6BED5" w14:textId="77777777" w:rsidR="00777A2B" w:rsidRPr="00904F88" w:rsidRDefault="00777A2B" w:rsidP="00777A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66BADE26" w14:textId="77777777" w:rsidR="00C94486" w:rsidRPr="00904F88" w:rsidRDefault="00C94486" w:rsidP="005C5C38">
      <w:pPr>
        <w:rPr>
          <w:lang w:val="es-ES"/>
        </w:rPr>
      </w:pPr>
    </w:p>
    <w:p w14:paraId="0EAFA49E" w14:textId="77777777" w:rsidR="00697738" w:rsidRPr="00904F88" w:rsidRDefault="00697738" w:rsidP="00697738">
      <w:pPr>
        <w:rPr>
          <w:b/>
          <w:bCs/>
          <w:sz w:val="28"/>
          <w:szCs w:val="28"/>
          <w:u w:val="single"/>
          <w:lang w:val="es-ES"/>
        </w:rPr>
      </w:pPr>
      <w:r w:rsidRPr="00904F88">
        <w:rPr>
          <w:b/>
          <w:bCs/>
          <w:sz w:val="28"/>
          <w:szCs w:val="28"/>
          <w:u w:val="single"/>
          <w:lang w:val="es-ES"/>
        </w:rPr>
        <w:t>Tamaño relativo</w:t>
      </w:r>
    </w:p>
    <w:p w14:paraId="034B01B1" w14:textId="77777777" w:rsidR="00697738" w:rsidRPr="00904F88" w:rsidRDefault="00697738" w:rsidP="00697738">
      <w:pPr>
        <w:rPr>
          <w:lang w:val="es-ES"/>
        </w:rPr>
      </w:pPr>
      <w:r w:rsidRPr="00904F88">
        <w:rPr>
          <w:lang w:val="es-ES"/>
        </w:rPr>
        <w:t>Se pueden utilizar los valores larger o smaller. Estos valores se interpretan con respecto al elemento padre y se toman el valor siguiente o anterior de la lista de tamaños absolutos.</w:t>
      </w:r>
    </w:p>
    <w:p w14:paraId="6F8C90EE" w14:textId="77777777" w:rsidR="00697738" w:rsidRPr="00904F88" w:rsidRDefault="00697738" w:rsidP="00697738">
      <w:pPr>
        <w:rPr>
          <w:lang w:val="es-ES"/>
        </w:rPr>
      </w:pPr>
      <w:r w:rsidRPr="00904F88">
        <w:rPr>
          <w:lang w:val="es-ES"/>
        </w:rPr>
        <w:t xml:space="preserve">En el ejemplo siguiente, la hoja de estilo establece que una lista </w:t>
      </w:r>
      <w:proofErr w:type="gramStart"/>
      <w:r w:rsidRPr="00904F88">
        <w:rPr>
          <w:lang w:val="es-ES"/>
        </w:rPr>
        <w:t>tiene que tener</w:t>
      </w:r>
      <w:proofErr w:type="gramEnd"/>
      <w:r w:rsidRPr="00904F88">
        <w:rPr>
          <w:lang w:val="es-ES"/>
        </w:rPr>
        <w:t xml:space="preserve"> un tamaño menor que el elemento padre. Si se escriben listas anidadas, cada sublista es cada vez más pequeña. Cuando se llega al límite inferior, el navegador puede seguir reduciendo la letra o dejarla en xx-small.</w:t>
      </w:r>
    </w:p>
    <w:p w14:paraId="0ADA0A50" w14:textId="77777777" w:rsidR="00697738" w:rsidRPr="00904F88" w:rsidRDefault="00697738" w:rsidP="005C5C38">
      <w:pPr>
        <w:rPr>
          <w:lang w:val="es-ES"/>
        </w:rPr>
      </w:pPr>
    </w:p>
    <w:p w14:paraId="695A93B8"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52E1E178"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smaller</w:t>
      </w:r>
      <w:r w:rsidRPr="00904F88">
        <w:rPr>
          <w:rFonts w:ascii="Consolas" w:hAnsi="Consolas"/>
          <w:color w:val="D4D4D4"/>
          <w:sz w:val="21"/>
          <w:szCs w:val="21"/>
          <w:lang w:val="es-ES"/>
        </w:rPr>
        <w:t>;</w:t>
      </w:r>
    </w:p>
    <w:p w14:paraId="3E939A73" w14:textId="77777777" w:rsidR="001B059F" w:rsidRPr="00904F88" w:rsidRDefault="001B059F" w:rsidP="001B059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w:t>
      </w:r>
    </w:p>
    <w:p w14:paraId="726D153F" w14:textId="77777777" w:rsidR="00C94486" w:rsidRPr="00904F88" w:rsidRDefault="00C94486" w:rsidP="005C5C38">
      <w:pPr>
        <w:rPr>
          <w:lang w:val="es-ES"/>
        </w:rPr>
      </w:pPr>
    </w:p>
    <w:p w14:paraId="5647E351" w14:textId="77777777" w:rsidR="00E91478" w:rsidRPr="00904F88" w:rsidRDefault="00E91478" w:rsidP="00E91478">
      <w:pPr>
        <w:rPr>
          <w:b/>
          <w:bCs/>
          <w:u w:val="single"/>
          <w:lang w:val="es-ES"/>
        </w:rPr>
      </w:pPr>
      <w:r w:rsidRPr="00904F88">
        <w:rPr>
          <w:b/>
          <w:bCs/>
          <w:u w:val="single"/>
          <w:lang w:val="es-ES"/>
        </w:rPr>
        <w:t>Subfamilias tipográficas</w:t>
      </w:r>
    </w:p>
    <w:p w14:paraId="1EE88460" w14:textId="77777777" w:rsidR="00E91478" w:rsidRPr="00904F88" w:rsidRDefault="00E91478" w:rsidP="00E91478">
      <w:pPr>
        <w:rPr>
          <w:lang w:val="es-ES"/>
        </w:rPr>
      </w:pPr>
      <w:r w:rsidRPr="00904F88">
        <w:rPr>
          <w:lang w:val="es-ES"/>
        </w:rPr>
        <w:t>En Tipografía existen lo que se llaman subfamilias tipográficas, es decir, fuentes que son variaciones de una fuente determinada. Algunas de las posibles variaciones son:</w:t>
      </w:r>
    </w:p>
    <w:p w14:paraId="592B2A92" w14:textId="6F4C31E1" w:rsidR="00E91478" w:rsidRPr="00904F88" w:rsidRDefault="00E91478" w:rsidP="00A97AF2">
      <w:pPr>
        <w:numPr>
          <w:ilvl w:val="0"/>
          <w:numId w:val="29"/>
        </w:numPr>
        <w:rPr>
          <w:lang w:val="es-ES"/>
        </w:rPr>
      </w:pPr>
      <w:r w:rsidRPr="00904F88">
        <w:rPr>
          <w:lang w:val="es-ES"/>
        </w:rPr>
        <w:t>el grosor del trazo</w:t>
      </w:r>
    </w:p>
    <w:p w14:paraId="680CF8C1" w14:textId="18A12DEC" w:rsidR="00E91478" w:rsidRPr="00904F88" w:rsidRDefault="00E91478" w:rsidP="00A97AF2">
      <w:pPr>
        <w:numPr>
          <w:ilvl w:val="0"/>
          <w:numId w:val="29"/>
        </w:numPr>
        <w:rPr>
          <w:lang w:val="es-ES"/>
        </w:rPr>
      </w:pPr>
      <w:r w:rsidRPr="00904F88">
        <w:rPr>
          <w:lang w:val="es-ES"/>
        </w:rPr>
        <w:t>la inclinación</w:t>
      </w:r>
    </w:p>
    <w:p w14:paraId="54AFFC86" w14:textId="09D2DD62" w:rsidR="00E91478" w:rsidRPr="00904F88" w:rsidRDefault="00E91478" w:rsidP="00A97AF2">
      <w:pPr>
        <w:numPr>
          <w:ilvl w:val="0"/>
          <w:numId w:val="29"/>
        </w:numPr>
        <w:rPr>
          <w:lang w:val="es-ES"/>
        </w:rPr>
      </w:pPr>
      <w:r w:rsidRPr="00904F88">
        <w:rPr>
          <w:lang w:val="es-ES"/>
        </w:rPr>
        <w:t>Otras características</w:t>
      </w:r>
    </w:p>
    <w:p w14:paraId="4A989682" w14:textId="41AF792F" w:rsidR="00E91478" w:rsidRPr="00904F88" w:rsidRDefault="00E91478" w:rsidP="00E91478">
      <w:pPr>
        <w:rPr>
          <w:lang w:val="es-ES"/>
        </w:rPr>
      </w:pPr>
      <w:r w:rsidRPr="00904F88">
        <w:rPr>
          <w:lang w:val="es-ES"/>
        </w:rPr>
        <w:t>Las propiedades font-weight, font-style y font-variant le indican al navegador qué variación es la que debería mostrar. El navegador es el que tiene que decidir qué fuente (de las instaladas en el ordenador en el que se están viendo las páginas) debe utilizar o, si es capaz de ello, simular la propiedad.</w:t>
      </w:r>
    </w:p>
    <w:p w14:paraId="19518231" w14:textId="77777777" w:rsidR="00FE43C5" w:rsidRPr="00904F88" w:rsidRDefault="00FE43C5" w:rsidP="00FE43C5">
      <w:pPr>
        <w:rPr>
          <w:lang w:val="es-ES"/>
        </w:rPr>
      </w:pPr>
      <w:r w:rsidRPr="00904F88">
        <w:rPr>
          <w:lang w:val="es-ES"/>
        </w:rPr>
        <w:t xml:space="preserve">La propiedad font-weight permite elegir el grosor del trazo. Existen nueve valores numéricos (100, 200, 300, 400, 500, 600, 700, 800, 900), del más fino al más grueso. Además, existen los valores normal y bold que deben coincidir respectivamente, con los valores numéricos 400 y 700. </w:t>
      </w:r>
      <w:proofErr w:type="gramStart"/>
      <w:r w:rsidRPr="00904F88">
        <w:rPr>
          <w:lang w:val="es-ES"/>
        </w:rPr>
        <w:t>Y</w:t>
      </w:r>
      <w:proofErr w:type="gramEnd"/>
      <w:r w:rsidRPr="00904F88">
        <w:rPr>
          <w:lang w:val="es-ES"/>
        </w:rPr>
        <w:t xml:space="preserve"> por último, existen los valores lighter y bolder que significan, respectivamente, un valor inferior y superior en la lista de valores numéricos y se interpretan respecto del elemento padre.</w:t>
      </w:r>
    </w:p>
    <w:p w14:paraId="66FC52D6" w14:textId="77777777" w:rsidR="00FE43C5" w:rsidRPr="00904F88" w:rsidRDefault="00FE43C5" w:rsidP="00FE43C5">
      <w:pPr>
        <w:rPr>
          <w:lang w:val="es-ES"/>
        </w:rPr>
      </w:pPr>
      <w:r w:rsidRPr="00904F88">
        <w:rPr>
          <w:lang w:val="es-ES"/>
        </w:rPr>
        <w:t>Al definir el grosor con valores numéricos, los navegadores muestran tres grosores distintos (de 100 a 500 como normal, 600 y 700 como bold y 800 y 900 más grueso que bold). Esos grosores no se aprecian de la misma manera en cada tipo de letra. En la siguiente lista, cada valor está en el grosor indicado por el propio valor:</w:t>
      </w:r>
    </w:p>
    <w:p w14:paraId="7902CF0E" w14:textId="77777777" w:rsidR="00FE43C5" w:rsidRPr="00904F88" w:rsidRDefault="00FE43C5" w:rsidP="00A97AF2">
      <w:pPr>
        <w:numPr>
          <w:ilvl w:val="0"/>
          <w:numId w:val="30"/>
        </w:numPr>
        <w:rPr>
          <w:lang w:val="es-ES"/>
        </w:rPr>
      </w:pPr>
      <w:r w:rsidRPr="00904F88">
        <w:rPr>
          <w:lang w:val="es-ES"/>
        </w:rPr>
        <w:t>Fuente sans-serif</w:t>
      </w:r>
    </w:p>
    <w:p w14:paraId="7BCE3AD4"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31B3C2D7"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58467444"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21E73D74" w14:textId="77777777" w:rsidR="00FE43C5" w:rsidRPr="00904F88" w:rsidRDefault="00FE43C5" w:rsidP="00A97AF2">
      <w:pPr>
        <w:numPr>
          <w:ilvl w:val="0"/>
          <w:numId w:val="30"/>
        </w:numPr>
        <w:rPr>
          <w:lang w:val="es-ES"/>
        </w:rPr>
      </w:pPr>
      <w:r w:rsidRPr="00904F88">
        <w:rPr>
          <w:lang w:val="es-ES"/>
        </w:rPr>
        <w:t>Fuente serif</w:t>
      </w:r>
    </w:p>
    <w:p w14:paraId="3F2D626F"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4B260741"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0CF114AB"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17B2A59C" w14:textId="77777777" w:rsidR="00FE43C5" w:rsidRPr="00904F88" w:rsidRDefault="00FE43C5" w:rsidP="00A97AF2">
      <w:pPr>
        <w:numPr>
          <w:ilvl w:val="0"/>
          <w:numId w:val="30"/>
        </w:numPr>
        <w:rPr>
          <w:lang w:val="es-ES"/>
        </w:rPr>
      </w:pPr>
      <w:r w:rsidRPr="00904F88">
        <w:rPr>
          <w:lang w:val="es-ES"/>
        </w:rPr>
        <w:t>Fuente monospace</w:t>
      </w:r>
    </w:p>
    <w:p w14:paraId="3B882212"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708FE28E"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5AF34F81"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433DF3AF" w14:textId="77777777" w:rsidR="00FE43C5" w:rsidRPr="00904F88" w:rsidRDefault="00FE43C5" w:rsidP="00A97AF2">
      <w:pPr>
        <w:numPr>
          <w:ilvl w:val="0"/>
          <w:numId w:val="30"/>
        </w:numPr>
        <w:rPr>
          <w:lang w:val="es-ES"/>
        </w:rPr>
      </w:pPr>
      <w:r w:rsidRPr="00904F88">
        <w:rPr>
          <w:lang w:val="es-ES"/>
        </w:rPr>
        <w:t>Fuente cursive</w:t>
      </w:r>
    </w:p>
    <w:p w14:paraId="3ABA6906" w14:textId="77777777" w:rsidR="00FE43C5" w:rsidRPr="00904F88" w:rsidRDefault="00FE43C5" w:rsidP="00A97AF2">
      <w:pPr>
        <w:numPr>
          <w:ilvl w:val="1"/>
          <w:numId w:val="30"/>
        </w:numPr>
        <w:rPr>
          <w:lang w:val="es-ES"/>
        </w:rPr>
      </w:pPr>
      <w:r w:rsidRPr="00904F88">
        <w:rPr>
          <w:lang w:val="es-ES"/>
        </w:rPr>
        <w:t>100, 200, 300, 400, 500, </w:t>
      </w:r>
      <w:r w:rsidRPr="00904F88">
        <w:rPr>
          <w:b/>
          <w:bCs/>
          <w:lang w:val="es-ES"/>
        </w:rPr>
        <w:t>600</w:t>
      </w:r>
      <w:r w:rsidRPr="00904F88">
        <w:rPr>
          <w:lang w:val="es-ES"/>
        </w:rPr>
        <w:t>, </w:t>
      </w:r>
      <w:r w:rsidRPr="00904F88">
        <w:rPr>
          <w:b/>
          <w:bCs/>
          <w:lang w:val="es-ES"/>
        </w:rPr>
        <w:t>700</w:t>
      </w:r>
      <w:r w:rsidRPr="00904F88">
        <w:rPr>
          <w:lang w:val="es-ES"/>
        </w:rPr>
        <w:t>, </w:t>
      </w:r>
      <w:r w:rsidRPr="00904F88">
        <w:rPr>
          <w:b/>
          <w:bCs/>
          <w:lang w:val="es-ES"/>
        </w:rPr>
        <w:t>800</w:t>
      </w:r>
      <w:r w:rsidRPr="00904F88">
        <w:rPr>
          <w:lang w:val="es-ES"/>
        </w:rPr>
        <w:t>, </w:t>
      </w:r>
      <w:r w:rsidRPr="00904F88">
        <w:rPr>
          <w:b/>
          <w:bCs/>
          <w:lang w:val="es-ES"/>
        </w:rPr>
        <w:t>900</w:t>
      </w:r>
    </w:p>
    <w:p w14:paraId="1C5BECF7" w14:textId="77777777" w:rsidR="00FE43C5" w:rsidRPr="00904F88" w:rsidRDefault="00FE43C5" w:rsidP="00A97AF2">
      <w:pPr>
        <w:numPr>
          <w:ilvl w:val="1"/>
          <w:numId w:val="30"/>
        </w:numPr>
        <w:rPr>
          <w:lang w:val="es-ES"/>
        </w:rPr>
      </w:pPr>
      <w:r w:rsidRPr="00904F88">
        <w:rPr>
          <w:lang w:val="es-ES"/>
        </w:rPr>
        <w:t>normal y </w:t>
      </w:r>
      <w:r w:rsidRPr="00904F88">
        <w:rPr>
          <w:b/>
          <w:bCs/>
          <w:lang w:val="es-ES"/>
        </w:rPr>
        <w:t>bold</w:t>
      </w:r>
    </w:p>
    <w:p w14:paraId="0D9E74C8" w14:textId="77777777" w:rsidR="00FE43C5" w:rsidRPr="00904F88" w:rsidRDefault="00FE43C5" w:rsidP="00A97AF2">
      <w:pPr>
        <w:numPr>
          <w:ilvl w:val="1"/>
          <w:numId w:val="30"/>
        </w:numPr>
        <w:rPr>
          <w:lang w:val="es-ES"/>
        </w:rPr>
      </w:pPr>
      <w:r w:rsidRPr="00904F88">
        <w:rPr>
          <w:lang w:val="es-ES"/>
        </w:rPr>
        <w:t>lighter y </w:t>
      </w:r>
      <w:r w:rsidRPr="00904F88">
        <w:rPr>
          <w:b/>
          <w:bCs/>
          <w:lang w:val="es-ES"/>
        </w:rPr>
        <w:t>bolder</w:t>
      </w:r>
    </w:p>
    <w:p w14:paraId="649C08FC" w14:textId="77777777" w:rsidR="00E91478" w:rsidRPr="00904F88" w:rsidRDefault="00E91478" w:rsidP="00E91478">
      <w:pPr>
        <w:rPr>
          <w:lang w:val="es-ES"/>
        </w:rPr>
      </w:pPr>
    </w:p>
    <w:p w14:paraId="751989D1" w14:textId="77777777" w:rsidR="00A726A4" w:rsidRPr="00904F88" w:rsidRDefault="00A726A4" w:rsidP="00A726A4">
      <w:pPr>
        <w:rPr>
          <w:b/>
          <w:bCs/>
          <w:u w:val="single"/>
          <w:lang w:val="es-ES"/>
        </w:rPr>
      </w:pPr>
      <w:r w:rsidRPr="00904F88">
        <w:rPr>
          <w:b/>
          <w:bCs/>
          <w:u w:val="single"/>
          <w:lang w:val="es-ES"/>
        </w:rPr>
        <w:t>Inclinación (itálica): font-style</w:t>
      </w:r>
    </w:p>
    <w:p w14:paraId="6FC91E2B" w14:textId="692C7C15" w:rsidR="00A726A4" w:rsidRPr="00904F88" w:rsidRDefault="00A726A4" w:rsidP="00A726A4">
      <w:pPr>
        <w:rPr>
          <w:lang w:val="es-ES"/>
        </w:rPr>
      </w:pPr>
    </w:p>
    <w:p w14:paraId="7584505F" w14:textId="77777777" w:rsidR="005B54C3" w:rsidRPr="00904F88" w:rsidRDefault="005B54C3" w:rsidP="005B54C3">
      <w:pPr>
        <w:rPr>
          <w:lang w:val="es-ES"/>
        </w:rPr>
      </w:pPr>
      <w:r w:rsidRPr="00904F88">
        <w:rPr>
          <w:lang w:val="es-ES"/>
        </w:rPr>
        <w:t>Una forma de obtener una variante de un tipo de letra es inclinar las letras. En Tipografía se distinguen dos formas de inclinación:</w:t>
      </w:r>
    </w:p>
    <w:p w14:paraId="700C3F60" w14:textId="77777777" w:rsidR="005B54C3" w:rsidRPr="00904F88" w:rsidRDefault="005B54C3" w:rsidP="00A97AF2">
      <w:pPr>
        <w:numPr>
          <w:ilvl w:val="0"/>
          <w:numId w:val="31"/>
        </w:numPr>
        <w:rPr>
          <w:lang w:val="es-ES"/>
        </w:rPr>
      </w:pPr>
      <w:r w:rsidRPr="00904F88">
        <w:rPr>
          <w:lang w:val="es-ES"/>
        </w:rPr>
        <w:t>oblicua: la forma de la letra no cambia, simplemente se inclina</w:t>
      </w:r>
    </w:p>
    <w:p w14:paraId="20E83140" w14:textId="77777777" w:rsidR="005B54C3" w:rsidRPr="00904F88" w:rsidRDefault="005B54C3" w:rsidP="00A97AF2">
      <w:pPr>
        <w:numPr>
          <w:ilvl w:val="0"/>
          <w:numId w:val="31"/>
        </w:numPr>
        <w:rPr>
          <w:lang w:val="es-ES"/>
        </w:rPr>
      </w:pPr>
      <w:r w:rsidRPr="00904F88">
        <w:rPr>
          <w:lang w:val="es-ES"/>
        </w:rPr>
        <w:t>itálicas: además de inclinarse, la forma de algunas letras cambia</w:t>
      </w:r>
    </w:p>
    <w:p w14:paraId="06B622F8" w14:textId="77777777" w:rsidR="005B54C3" w:rsidRPr="00904F88" w:rsidRDefault="005B54C3" w:rsidP="005B54C3">
      <w:pPr>
        <w:rPr>
          <w:lang w:val="es-ES"/>
        </w:rPr>
      </w:pPr>
      <w:r w:rsidRPr="00904F88">
        <w:rPr>
          <w:lang w:val="es-ES"/>
        </w:rPr>
        <w:t>Para distinguir si una fuente es oblicua o itálica, es necesario fijarse en letras como la "a". La imagen siguiente muestra un ejemplo: la primera línea corresponde a la fuente Aldine (normal e itálica) y la segunda línea corresponde a la fuente Arial (normal y oblicua).</w:t>
      </w:r>
    </w:p>
    <w:p w14:paraId="5343412B" w14:textId="77777777" w:rsidR="00C94486" w:rsidRPr="00904F88" w:rsidRDefault="00C94486" w:rsidP="005C5C38">
      <w:pPr>
        <w:rPr>
          <w:lang w:val="es-ES"/>
        </w:rPr>
      </w:pPr>
    </w:p>
    <w:p w14:paraId="5584F6F1" w14:textId="77777777" w:rsidR="00CA4331" w:rsidRPr="00904F88" w:rsidRDefault="00CA4331" w:rsidP="00CA4331">
      <w:pPr>
        <w:rPr>
          <w:lang w:val="es-ES"/>
        </w:rPr>
      </w:pPr>
      <w:r w:rsidRPr="00904F88">
        <w:rPr>
          <w:lang w:val="es-ES"/>
        </w:rPr>
        <w:t>Una forma de obtener una variante de un tipo de letra es inclinar las letras. En Tipografía se distinguen dos formas de inclinación:</w:t>
      </w:r>
    </w:p>
    <w:p w14:paraId="6902695B" w14:textId="77777777" w:rsidR="00CA4331" w:rsidRPr="00904F88" w:rsidRDefault="00CA4331" w:rsidP="00A97AF2">
      <w:pPr>
        <w:numPr>
          <w:ilvl w:val="0"/>
          <w:numId w:val="32"/>
        </w:numPr>
        <w:rPr>
          <w:lang w:val="es-ES"/>
        </w:rPr>
      </w:pPr>
      <w:r w:rsidRPr="00904F88">
        <w:rPr>
          <w:lang w:val="es-ES"/>
        </w:rPr>
        <w:t>oblicua: la forma de la letra no cambia, simplemente se inclina</w:t>
      </w:r>
    </w:p>
    <w:p w14:paraId="1C90BC80" w14:textId="77777777" w:rsidR="00CA4331" w:rsidRPr="00904F88" w:rsidRDefault="00CA4331" w:rsidP="00A97AF2">
      <w:pPr>
        <w:numPr>
          <w:ilvl w:val="0"/>
          <w:numId w:val="32"/>
        </w:numPr>
        <w:rPr>
          <w:lang w:val="es-ES"/>
        </w:rPr>
      </w:pPr>
      <w:r w:rsidRPr="00904F88">
        <w:rPr>
          <w:lang w:val="es-ES"/>
        </w:rPr>
        <w:t>itálicas: además de inclinarse, la forma de algunas letras cambia</w:t>
      </w:r>
    </w:p>
    <w:p w14:paraId="779C3850" w14:textId="77777777" w:rsidR="00CA4331" w:rsidRPr="00904F88" w:rsidRDefault="00CA4331" w:rsidP="00CA4331">
      <w:pPr>
        <w:rPr>
          <w:lang w:val="es-ES"/>
        </w:rPr>
      </w:pPr>
      <w:r w:rsidRPr="00904F88">
        <w:rPr>
          <w:lang w:val="es-ES"/>
        </w:rPr>
        <w:t>Para distinguir si una fuente es oblicua o itálica, es necesario fijarse en letras como la "a". La imagen siguiente muestra un ejemplo: la primera línea corresponde a la fuente Aldine (normal e itálica) y la segunda línea corresponde a la fuente Arial (normal y oblicua).</w:t>
      </w:r>
    </w:p>
    <w:p w14:paraId="3F294FA5" w14:textId="1025D47F" w:rsidR="00CA4331" w:rsidRPr="00904F88" w:rsidRDefault="00CA4331" w:rsidP="00CA4331">
      <w:pPr>
        <w:rPr>
          <w:lang w:val="es-ES"/>
        </w:rPr>
      </w:pPr>
      <w:r w:rsidRPr="00904F88">
        <w:rPr>
          <w:noProof/>
          <w:lang w:val="es-ES"/>
        </w:rPr>
        <w:drawing>
          <wp:inline distT="0" distB="0" distL="0" distR="0" wp14:anchorId="264C3B20" wp14:editId="3BA6FC32">
            <wp:extent cx="998220" cy="1188720"/>
            <wp:effectExtent l="0" t="0" r="0" b="0"/>
            <wp:docPr id="1157410416" name="Imagen 97" descr="Ejemplo de fuente oblique e ita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jemplo de fuente oblique e ital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8220" cy="1188720"/>
                    </a:xfrm>
                    <a:prstGeom prst="rect">
                      <a:avLst/>
                    </a:prstGeom>
                    <a:noFill/>
                    <a:ln>
                      <a:noFill/>
                    </a:ln>
                  </pic:spPr>
                </pic:pic>
              </a:graphicData>
            </a:graphic>
          </wp:inline>
        </w:drawing>
      </w:r>
    </w:p>
    <w:p w14:paraId="2EE14D13" w14:textId="77777777" w:rsidR="00CA4331" w:rsidRPr="00904F88" w:rsidRDefault="00CA4331" w:rsidP="00CA4331">
      <w:pPr>
        <w:rPr>
          <w:lang w:val="es-ES"/>
        </w:rPr>
      </w:pPr>
      <w:r w:rsidRPr="00904F88">
        <w:rPr>
          <w:lang w:val="es-ES"/>
        </w:rPr>
        <w:t>La propiedad font-style permite elegir la inclinación: normal, oblique o italic. Para que los navegadores puedan mostrar las variantes oblicua e itálica es necesario que en el ordenador esté instaladas fuentes de ambas variantes, lo que no suele ser habitual.</w:t>
      </w:r>
    </w:p>
    <w:p w14:paraId="1456AD78" w14:textId="77777777" w:rsidR="00CA4331" w:rsidRPr="00904F88" w:rsidRDefault="00CA4331" w:rsidP="00CA4331">
      <w:pPr>
        <w:rPr>
          <w:lang w:val="es-ES"/>
        </w:rPr>
      </w:pPr>
      <w:r w:rsidRPr="00904F88">
        <w:rPr>
          <w:lang w:val="es-ES"/>
        </w:rPr>
        <w:t>En general, si no hay instaladas fuentes específicas, los navegadores simplemente inclinan el tipo de letra normal, tanto para oblique como italic. Como esto correspondería más bien a la variante oblicua, se aconseja dar el valor oblique en vez de italic.</w:t>
      </w:r>
    </w:p>
    <w:p w14:paraId="56834C37" w14:textId="77777777" w:rsidR="00C94486" w:rsidRPr="00904F88" w:rsidRDefault="00C94486" w:rsidP="005C5C38">
      <w:pPr>
        <w:rPr>
          <w:lang w:val="es-ES"/>
        </w:rPr>
      </w:pPr>
    </w:p>
    <w:p w14:paraId="554B36D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1840045"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000B1DF4"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588C6AC"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B3A94B2"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font-style (1). Tipo de letra (fuente).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1673A7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03AE435"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E51C490"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1EE7857"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748B8C00"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2886D982"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normal</w:t>
      </w:r>
      <w:r w:rsidRPr="00904F88">
        <w:rPr>
          <w:rFonts w:ascii="Consolas" w:hAnsi="Consolas"/>
          <w:color w:val="D4D4D4"/>
          <w:sz w:val="21"/>
          <w:szCs w:val="21"/>
          <w:lang w:val="es-ES"/>
        </w:rPr>
        <w:t>;</w:t>
      </w:r>
    </w:p>
    <w:p w14:paraId="58530D4B"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531D18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633F4B34"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'Franklin Gothic Medium'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'Arial Narrow'</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Arial</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0E35081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23836FE2"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italic</w:t>
      </w:r>
      <w:r w:rsidRPr="00904F88">
        <w:rPr>
          <w:rFonts w:ascii="Consolas" w:hAnsi="Consolas"/>
          <w:color w:val="D4D4D4"/>
          <w:sz w:val="21"/>
          <w:szCs w:val="21"/>
          <w:lang w:val="es-ES"/>
        </w:rPr>
        <w:t>;</w:t>
      </w:r>
    </w:p>
    <w:p w14:paraId="046806AC"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5D4B89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BA7D54"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w:t>
      </w:r>
      <w:r w:rsidRPr="00904F88">
        <w:rPr>
          <w:rFonts w:ascii="Consolas" w:hAnsi="Consolas"/>
          <w:color w:val="D4D4D4"/>
          <w:sz w:val="21"/>
          <w:szCs w:val="21"/>
          <w:lang w:val="es-ES"/>
        </w:rPr>
        <w:t xml:space="preserve"> {</w:t>
      </w:r>
    </w:p>
    <w:p w14:paraId="4966DEC0"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"Latin Modern Roman"</w:t>
      </w:r>
      <w:r w:rsidRPr="00904F88">
        <w:rPr>
          <w:rFonts w:ascii="Consolas" w:hAnsi="Consolas"/>
          <w:color w:val="D4D4D4"/>
          <w:sz w:val="21"/>
          <w:szCs w:val="21"/>
          <w:lang w:val="es-ES"/>
        </w:rPr>
        <w:t>;</w:t>
      </w:r>
    </w:p>
    <w:p w14:paraId="0A7C407F"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5BC30C52"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oblique</w:t>
      </w:r>
      <w:r w:rsidRPr="00904F88">
        <w:rPr>
          <w:rFonts w:ascii="Consolas" w:hAnsi="Consolas"/>
          <w:color w:val="D4D4D4"/>
          <w:sz w:val="21"/>
          <w:szCs w:val="21"/>
          <w:lang w:val="es-ES"/>
        </w:rPr>
        <w:t>;</w:t>
      </w:r>
    </w:p>
    <w:p w14:paraId="64BC8ADE"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02841C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36FAAE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DFB802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70797C"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9F18D06"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normal</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2BBE623"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78A714"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italic</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8AE865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está en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oblique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5A650D99"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C79DCA" w14:textId="77777777" w:rsidR="00966956" w:rsidRPr="00904F88" w:rsidRDefault="00966956" w:rsidP="009669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261B9250" w14:textId="77777777" w:rsidR="00C94486" w:rsidRPr="00904F88" w:rsidRDefault="00C94486" w:rsidP="005C5C38">
      <w:pPr>
        <w:rPr>
          <w:lang w:val="es-ES"/>
        </w:rPr>
      </w:pPr>
    </w:p>
    <w:p w14:paraId="54B40EC2" w14:textId="5E0D0D14" w:rsidR="00C94486" w:rsidRPr="00904F88" w:rsidRDefault="0001168A" w:rsidP="005C5C38">
      <w:pPr>
        <w:rPr>
          <w:lang w:val="es-ES"/>
        </w:rPr>
      </w:pPr>
      <w:r w:rsidRPr="00904F88">
        <w:rPr>
          <w:noProof/>
          <w:lang w:val="es-ES"/>
        </w:rPr>
        <w:drawing>
          <wp:inline distT="0" distB="0" distL="0" distR="0" wp14:anchorId="35BB915B" wp14:editId="7263CB47">
            <wp:extent cx="6300470" cy="2298700"/>
            <wp:effectExtent l="0" t="0" r="5080" b="6350"/>
            <wp:docPr id="8782932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3215" name="Imagen 1" descr="Texto&#10;&#10;El contenido generado por IA puede ser incorrecto."/>
                    <pic:cNvPicPr/>
                  </pic:nvPicPr>
                  <pic:blipFill>
                    <a:blip r:embed="rId59"/>
                    <a:stretch>
                      <a:fillRect/>
                    </a:stretch>
                  </pic:blipFill>
                  <pic:spPr>
                    <a:xfrm>
                      <a:off x="0" y="0"/>
                      <a:ext cx="6300470" cy="2298700"/>
                    </a:xfrm>
                    <a:prstGeom prst="rect">
                      <a:avLst/>
                    </a:prstGeom>
                  </pic:spPr>
                </pic:pic>
              </a:graphicData>
            </a:graphic>
          </wp:inline>
        </w:drawing>
      </w:r>
    </w:p>
    <w:p w14:paraId="135B9740" w14:textId="5F34E351" w:rsidR="00C94486" w:rsidRPr="00904F88" w:rsidRDefault="00702BA7" w:rsidP="00702BA7">
      <w:pPr>
        <w:pStyle w:val="Ttulo2"/>
        <w:rPr>
          <w:lang w:val="es-ES"/>
        </w:rPr>
      </w:pPr>
      <w:bookmarkStart w:id="42" w:name="_Toc210637392"/>
      <w:r w:rsidRPr="00904F88">
        <w:rPr>
          <w:lang w:val="es-ES"/>
        </w:rPr>
        <w:t xml:space="preserve">Añadiendo fuentes </w:t>
      </w:r>
      <w:r w:rsidR="001C09EE" w:rsidRPr="00904F88">
        <w:rPr>
          <w:lang w:val="es-ES"/>
        </w:rPr>
        <w:t>externas a nuestra css</w:t>
      </w:r>
      <w:bookmarkEnd w:id="42"/>
    </w:p>
    <w:p w14:paraId="170DBBC3" w14:textId="034FF37E"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 xml:space="preserve">En </w:t>
      </w:r>
      <w:proofErr w:type="gramStart"/>
      <w:r w:rsidRPr="00904F88">
        <w:rPr>
          <w:rFonts w:ascii="Arial" w:hAnsi="Arial" w:cs="Arial"/>
          <w:color w:val="000000"/>
          <w:sz w:val="27"/>
          <w:szCs w:val="27"/>
        </w:rPr>
        <w:t>esta secciones</w:t>
      </w:r>
      <w:proofErr w:type="gramEnd"/>
      <w:r w:rsidRPr="00904F88">
        <w:rPr>
          <w:rFonts w:ascii="Arial" w:hAnsi="Arial" w:cs="Arial"/>
          <w:color w:val="000000"/>
          <w:sz w:val="27"/>
          <w:szCs w:val="27"/>
        </w:rPr>
        <w:t xml:space="preserve"> relativas a fuentes se comentan las propiedades CSS definidas en la recomendación </w:t>
      </w:r>
      <w:hyperlink r:id="rId60" w:history="1">
        <w:r w:rsidRPr="00904F88">
          <w:rPr>
            <w:rStyle w:val="Hipervnculo"/>
            <w:rFonts w:ascii="Arial" w:hAnsi="Arial" w:cs="Arial"/>
            <w:sz w:val="27"/>
            <w:szCs w:val="27"/>
          </w:rPr>
          <w:t>CSS Fonts Module Level 3</w:t>
        </w:r>
      </w:hyperlink>
      <w:r w:rsidRPr="00904F88">
        <w:rPr>
          <w:rFonts w:ascii="Arial" w:hAnsi="Arial" w:cs="Arial"/>
          <w:color w:val="000000"/>
          <w:sz w:val="27"/>
          <w:szCs w:val="27"/>
        </w:rPr>
        <w:t>, publicada en septiembre de 2018.</w:t>
      </w:r>
    </w:p>
    <w:p w14:paraId="04E8ED61" w14:textId="77777777"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Estas propiedades permiten elegir con todo detalle el tipo de letra que se mostrará en el navegador del usuario.</w:t>
      </w:r>
    </w:p>
    <w:p w14:paraId="76E744ED" w14:textId="05E1D114" w:rsidR="001D184A" w:rsidRPr="00904F88" w:rsidRDefault="001D184A" w:rsidP="001D184A">
      <w:pPr>
        <w:pStyle w:val="NormalWeb"/>
        <w:shd w:val="clear" w:color="auto" w:fill="FFFFFF"/>
        <w:spacing w:before="150" w:beforeAutospacing="0" w:after="150" w:afterAutospacing="0"/>
        <w:rPr>
          <w:rFonts w:ascii="Arial" w:hAnsi="Arial" w:cs="Arial"/>
          <w:color w:val="000000"/>
          <w:sz w:val="27"/>
          <w:szCs w:val="27"/>
        </w:rPr>
      </w:pPr>
      <w:r w:rsidRPr="00904F88">
        <w:rPr>
          <w:rFonts w:ascii="Arial" w:hAnsi="Arial" w:cs="Arial"/>
          <w:color w:val="000000"/>
          <w:sz w:val="27"/>
          <w:szCs w:val="27"/>
        </w:rPr>
        <w:t>En este apartado se comentan las propiedades relacionadas con las fuentes web, es decir fuentes que pueden mostrarse en el navegador sin necesidad de estar instaladas en el ordenador ya que se descargan automáticamente.</w:t>
      </w:r>
    </w:p>
    <w:p w14:paraId="3E2B4DE6" w14:textId="77777777" w:rsidR="00702BA7" w:rsidRPr="00904F88" w:rsidRDefault="00702BA7" w:rsidP="00702BA7">
      <w:pPr>
        <w:rPr>
          <w:lang w:val="es-ES"/>
        </w:rPr>
      </w:pPr>
    </w:p>
    <w:p w14:paraId="5FB06A68" w14:textId="77777777" w:rsidR="00D75925" w:rsidRPr="00904F88" w:rsidRDefault="00D75925" w:rsidP="00D75925">
      <w:pPr>
        <w:rPr>
          <w:b/>
          <w:bCs/>
          <w:u w:val="single"/>
          <w:lang w:val="es-ES"/>
        </w:rPr>
      </w:pPr>
      <w:r w:rsidRPr="00904F88">
        <w:rPr>
          <w:b/>
          <w:bCs/>
          <w:u w:val="single"/>
          <w:lang w:val="es-ES"/>
        </w:rPr>
        <w:t>Fuentes WOFF (Web Open Font Format)</w:t>
      </w:r>
    </w:p>
    <w:p w14:paraId="0FC3EC53" w14:textId="77777777" w:rsidR="00D75925" w:rsidRPr="00904F88" w:rsidRDefault="00D75925" w:rsidP="00702BA7">
      <w:pPr>
        <w:rPr>
          <w:lang w:val="es-ES"/>
        </w:rPr>
      </w:pPr>
    </w:p>
    <w:p w14:paraId="746BF3EE" w14:textId="526F9E42" w:rsidR="004622ED" w:rsidRPr="00904F88" w:rsidRDefault="004622ED" w:rsidP="004622ED">
      <w:pPr>
        <w:rPr>
          <w:lang w:val="es-ES"/>
        </w:rPr>
      </w:pPr>
      <w:r w:rsidRPr="00904F88">
        <w:rPr>
          <w:lang w:val="es-ES"/>
        </w:rPr>
        <w:t xml:space="preserve">En 2009 se desarrolló un formato de fuentes llamado WOFF (Web Open Font Format) pensado para la web. En </w:t>
      </w:r>
      <w:proofErr w:type="gramStart"/>
      <w:r w:rsidRPr="00904F88">
        <w:rPr>
          <w:lang w:val="es-ES"/>
        </w:rPr>
        <w:t>realidad</w:t>
      </w:r>
      <w:proofErr w:type="gramEnd"/>
      <w:r w:rsidRPr="00904F88">
        <w:rPr>
          <w:lang w:val="es-ES"/>
        </w:rPr>
        <w:t xml:space="preserve"> no se trata de un nuevo formato, puesto que una fuente WOFF no es más que una fuente TrueType, OpenType, Open Font o SVG comprimida y con metadatos para indicar detalles como el origen de la fuente o la licencia.</w:t>
      </w:r>
    </w:p>
    <w:p w14:paraId="1D2D5906" w14:textId="5FA4BFFB" w:rsidR="004622ED" w:rsidRPr="00904F88" w:rsidRDefault="004622ED" w:rsidP="004622ED">
      <w:pPr>
        <w:rPr>
          <w:lang w:val="es-ES"/>
        </w:rPr>
      </w:pPr>
      <w:r w:rsidRPr="00904F88">
        <w:rPr>
          <w:lang w:val="es-ES"/>
        </w:rPr>
        <w:t>En abril de 2010, Mozilla, Microsoft y Opera presentaron este formato al W3C, que aprobó la recomendación WOFF File Format 1.0 en diciembre de 2012.</w:t>
      </w:r>
    </w:p>
    <w:p w14:paraId="4191CCDF" w14:textId="659A7FA0" w:rsidR="004622ED" w:rsidRPr="00904F88" w:rsidRDefault="004622ED" w:rsidP="004622ED">
      <w:pPr>
        <w:rPr>
          <w:lang w:val="es-ES"/>
        </w:rPr>
      </w:pPr>
      <w:r w:rsidRPr="00904F88">
        <w:rPr>
          <w:lang w:val="es-ES"/>
        </w:rPr>
        <w:t>En marzo de 2018 se aprobó la recomendación WOFF File Format 2.0. Gracias al nuevo algoritmo de compresión Brotli, esta recomendación consigue reducir el tamaño de las fuentes a la cuarta parte, aumentar la velocidad de descompresión y reducir los requisitos de memoria, como se explica en el WOFF 2.0 Evaluation Report publicado por el W3C en marzo de 2016 o en este artículo en lwn.net sobre WOFF2 (13/11/2013).</w:t>
      </w:r>
    </w:p>
    <w:p w14:paraId="2B9F6314" w14:textId="714AD0FF" w:rsidR="004622ED" w:rsidRPr="00904F88" w:rsidRDefault="004622ED" w:rsidP="004622ED">
      <w:pPr>
        <w:rPr>
          <w:lang w:val="es-ES"/>
        </w:rPr>
      </w:pPr>
      <w:r w:rsidRPr="00904F88">
        <w:rPr>
          <w:lang w:val="es-ES"/>
        </w:rPr>
        <w:t>El formato WOFF 2 es mucho mejor que el formato WOFF 1 y servicios como Google Fonts ya sólo ofrecen WOFF 2.</w:t>
      </w:r>
    </w:p>
    <w:p w14:paraId="3C7B52BE" w14:textId="1CA8AF4A" w:rsidR="00702BA7" w:rsidRPr="00904F88" w:rsidRDefault="004622ED" w:rsidP="004622ED">
      <w:pPr>
        <w:rPr>
          <w:lang w:val="es-ES"/>
        </w:rPr>
      </w:pPr>
      <w:r w:rsidRPr="00904F88">
        <w:rPr>
          <w:lang w:val="es-ES"/>
        </w:rPr>
        <w:t>Para crear fuentes WOFF se puede utilizar webs como Font Squirrel en la que subiendo una fuente TTF u OTF podemos descargar la misma fuente en los formatos WOFF2, WOFF, EOT y SVG.</w:t>
      </w:r>
    </w:p>
    <w:p w14:paraId="10432DF2" w14:textId="77777777" w:rsidR="001C09EE" w:rsidRPr="00904F88" w:rsidRDefault="001C09EE" w:rsidP="004622ED">
      <w:pPr>
        <w:rPr>
          <w:lang w:val="es-ES"/>
        </w:rPr>
      </w:pPr>
    </w:p>
    <w:p w14:paraId="186037A0" w14:textId="0FC03C32" w:rsidR="009C51D0" w:rsidRPr="00904F88" w:rsidRDefault="009C51D0" w:rsidP="009C51D0">
      <w:pPr>
        <w:pStyle w:val="Ttulo3"/>
        <w:rPr>
          <w:lang w:val="es-ES"/>
        </w:rPr>
      </w:pPr>
      <w:bookmarkStart w:id="43" w:name="_Toc210637393"/>
      <w:r w:rsidRPr="00904F88">
        <w:rPr>
          <w:lang w:val="es-ES"/>
        </w:rPr>
        <w:t>Buscando fuentes en Google fonts</w:t>
      </w:r>
      <w:bookmarkEnd w:id="43"/>
    </w:p>
    <w:p w14:paraId="19FD0147" w14:textId="77777777" w:rsidR="009C51D0" w:rsidRPr="00904F88" w:rsidRDefault="009C51D0" w:rsidP="004622ED">
      <w:pPr>
        <w:rPr>
          <w:lang w:val="es-ES"/>
        </w:rPr>
      </w:pPr>
    </w:p>
    <w:p w14:paraId="269D165B" w14:textId="2A965693" w:rsidR="00512D3F" w:rsidRPr="00904F88" w:rsidRDefault="00512D3F" w:rsidP="004622ED">
      <w:pPr>
        <w:rPr>
          <w:lang w:val="es-ES"/>
        </w:rPr>
      </w:pPr>
      <w:r w:rsidRPr="00904F88">
        <w:rPr>
          <w:lang w:val="es-ES"/>
        </w:rPr>
        <w:t>Crear la carpeta fuentes</w:t>
      </w:r>
      <w:r w:rsidR="00EF0939" w:rsidRPr="00904F88">
        <w:rPr>
          <w:lang w:val="es-ES"/>
        </w:rPr>
        <w:t>externas</w:t>
      </w:r>
      <w:r w:rsidR="00595EA1" w:rsidRPr="00904F88">
        <w:rPr>
          <w:lang w:val="es-ES"/>
        </w:rPr>
        <w:t xml:space="preserve"> en vuestro Visual Studio Code con la carpeta</w:t>
      </w:r>
      <w:r w:rsidR="000E4F3D" w:rsidRPr="00904F88">
        <w:rPr>
          <w:lang w:val="es-ES"/>
        </w:rPr>
        <w:t xml:space="preserve"> fonts dentro y una página index.html</w:t>
      </w:r>
    </w:p>
    <w:p w14:paraId="16A25D0A" w14:textId="77777777" w:rsidR="00512D3F" w:rsidRPr="00904F88" w:rsidRDefault="00512D3F" w:rsidP="004622ED">
      <w:pPr>
        <w:rPr>
          <w:lang w:val="es-ES"/>
        </w:rPr>
      </w:pPr>
    </w:p>
    <w:p w14:paraId="324FD060" w14:textId="3494E575" w:rsidR="000D217C" w:rsidRPr="00904F88" w:rsidRDefault="000D217C" w:rsidP="004622ED">
      <w:pPr>
        <w:rPr>
          <w:lang w:val="es-ES"/>
        </w:rPr>
      </w:pPr>
      <w:r w:rsidRPr="00904F88">
        <w:rPr>
          <w:noProof/>
          <w:lang w:val="es-ES"/>
        </w:rPr>
        <w:drawing>
          <wp:inline distT="0" distB="0" distL="0" distR="0" wp14:anchorId="4F33972A" wp14:editId="37CA4D64">
            <wp:extent cx="2286319" cy="771633"/>
            <wp:effectExtent l="0" t="0" r="0" b="9525"/>
            <wp:docPr id="1264665048"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048" name="Imagen 1" descr="Interfaz de usuario gráfica, Texto, Correo electrónico&#10;&#10;El contenido generado por IA puede ser incorrecto."/>
                    <pic:cNvPicPr/>
                  </pic:nvPicPr>
                  <pic:blipFill>
                    <a:blip r:embed="rId61"/>
                    <a:stretch>
                      <a:fillRect/>
                    </a:stretch>
                  </pic:blipFill>
                  <pic:spPr>
                    <a:xfrm>
                      <a:off x="0" y="0"/>
                      <a:ext cx="2286319" cy="771633"/>
                    </a:xfrm>
                    <a:prstGeom prst="rect">
                      <a:avLst/>
                    </a:prstGeom>
                  </pic:spPr>
                </pic:pic>
              </a:graphicData>
            </a:graphic>
          </wp:inline>
        </w:drawing>
      </w:r>
    </w:p>
    <w:p w14:paraId="1AD9498B" w14:textId="77777777" w:rsidR="000D217C" w:rsidRPr="00904F88" w:rsidRDefault="000D217C" w:rsidP="004622ED">
      <w:pPr>
        <w:rPr>
          <w:lang w:val="es-ES"/>
        </w:rPr>
      </w:pPr>
    </w:p>
    <w:p w14:paraId="3AE05DA9" w14:textId="3411E1A6" w:rsidR="009C51D0" w:rsidRPr="00904F88" w:rsidRDefault="009C51D0" w:rsidP="004622ED">
      <w:pPr>
        <w:rPr>
          <w:lang w:val="es-ES"/>
        </w:rPr>
      </w:pPr>
      <w:r w:rsidRPr="00904F88">
        <w:rPr>
          <w:lang w:val="es-ES"/>
        </w:rPr>
        <w:t>Podemos ir al siguiente enlace a buscar fuentes</w:t>
      </w:r>
      <w:r w:rsidR="00971F57" w:rsidRPr="00904F88">
        <w:rPr>
          <w:lang w:val="es-ES"/>
        </w:rPr>
        <w:t xml:space="preserve"> en Google para descargar, incrustar embebidas en nuestra página web o </w:t>
      </w:r>
      <w:r w:rsidR="00E42BC2" w:rsidRPr="00904F88">
        <w:rPr>
          <w:lang w:val="es-ES"/>
        </w:rPr>
        <w:t>importar a nuestra css.</w:t>
      </w:r>
    </w:p>
    <w:p w14:paraId="2257D058" w14:textId="77777777" w:rsidR="00E10F35" w:rsidRPr="00904F88" w:rsidRDefault="00E10F35" w:rsidP="004622ED">
      <w:pPr>
        <w:rPr>
          <w:lang w:val="es-ES"/>
        </w:rPr>
      </w:pPr>
    </w:p>
    <w:p w14:paraId="4785C4E7" w14:textId="139DF5CC" w:rsidR="00E10F35" w:rsidRPr="00904F88" w:rsidRDefault="00E10F35" w:rsidP="004622ED">
      <w:pPr>
        <w:rPr>
          <w:lang w:val="es-ES"/>
        </w:rPr>
      </w:pPr>
      <w:hyperlink r:id="rId62" w:history="1">
        <w:r w:rsidRPr="00904F88">
          <w:rPr>
            <w:rStyle w:val="Hipervnculo"/>
            <w:lang w:val="es-ES"/>
          </w:rPr>
          <w:t>https://fonts.google.com/</w:t>
        </w:r>
      </w:hyperlink>
    </w:p>
    <w:p w14:paraId="07E63936" w14:textId="77777777" w:rsidR="00E10F35" w:rsidRPr="00904F88" w:rsidRDefault="00E10F35" w:rsidP="004622ED">
      <w:pPr>
        <w:rPr>
          <w:lang w:val="es-ES"/>
        </w:rPr>
      </w:pPr>
    </w:p>
    <w:p w14:paraId="401613EA" w14:textId="7852525F" w:rsidR="00512D3F" w:rsidRPr="00904F88" w:rsidRDefault="00512D3F" w:rsidP="004622ED">
      <w:pPr>
        <w:rPr>
          <w:lang w:val="es-ES"/>
        </w:rPr>
      </w:pPr>
      <w:r w:rsidRPr="00904F88">
        <w:rPr>
          <w:lang w:val="es-ES"/>
        </w:rPr>
        <w:t>Buscamos la fuente inder en Google Fonts</w:t>
      </w:r>
      <w:r w:rsidR="00643226" w:rsidRPr="00904F88">
        <w:rPr>
          <w:lang w:val="es-ES"/>
        </w:rPr>
        <w:t xml:space="preserve"> y pulsamos en el botón get Font.</w:t>
      </w:r>
    </w:p>
    <w:p w14:paraId="01DAC289" w14:textId="77777777" w:rsidR="00E42BC2" w:rsidRPr="00904F88" w:rsidRDefault="00E42BC2" w:rsidP="004622ED">
      <w:pPr>
        <w:rPr>
          <w:lang w:val="es-ES"/>
        </w:rPr>
      </w:pPr>
    </w:p>
    <w:p w14:paraId="42262E26" w14:textId="4E18B8C0" w:rsidR="00E42BC2" w:rsidRPr="00904F88" w:rsidRDefault="00577A10" w:rsidP="004622ED">
      <w:pPr>
        <w:rPr>
          <w:lang w:val="es-ES"/>
        </w:rPr>
      </w:pPr>
      <w:r w:rsidRPr="00904F88">
        <w:rPr>
          <w:noProof/>
          <w:lang w:val="es-ES"/>
        </w:rPr>
        <w:drawing>
          <wp:inline distT="0" distB="0" distL="0" distR="0" wp14:anchorId="24814435" wp14:editId="2FF110A8">
            <wp:extent cx="6289675" cy="3053715"/>
            <wp:effectExtent l="0" t="0" r="0" b="0"/>
            <wp:docPr id="188546760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89675" cy="3053715"/>
                    </a:xfrm>
                    <a:prstGeom prst="rect">
                      <a:avLst/>
                    </a:prstGeom>
                    <a:noFill/>
                    <a:ln>
                      <a:noFill/>
                    </a:ln>
                  </pic:spPr>
                </pic:pic>
              </a:graphicData>
            </a:graphic>
          </wp:inline>
        </w:drawing>
      </w:r>
    </w:p>
    <w:p w14:paraId="7EC69CEA" w14:textId="77777777" w:rsidR="00577A10" w:rsidRPr="00904F88" w:rsidRDefault="00577A10" w:rsidP="004622ED">
      <w:pPr>
        <w:rPr>
          <w:lang w:val="es-ES"/>
        </w:rPr>
      </w:pPr>
    </w:p>
    <w:p w14:paraId="46B690E8" w14:textId="77777777" w:rsidR="006C4A34" w:rsidRPr="00904F88" w:rsidRDefault="006C4A34" w:rsidP="004622ED">
      <w:pPr>
        <w:rPr>
          <w:lang w:val="es-ES"/>
        </w:rPr>
      </w:pPr>
    </w:p>
    <w:p w14:paraId="4C9DF43B" w14:textId="233BAF5E" w:rsidR="006C4A34" w:rsidRPr="00904F88" w:rsidRDefault="006C4A34" w:rsidP="004622ED">
      <w:pPr>
        <w:rPr>
          <w:lang w:val="es-ES"/>
        </w:rPr>
      </w:pPr>
      <w:r w:rsidRPr="00904F88">
        <w:rPr>
          <w:lang w:val="es-ES"/>
        </w:rPr>
        <w:t>Pulsar en el botón GetFont.</w:t>
      </w:r>
    </w:p>
    <w:p w14:paraId="2BDD4192" w14:textId="4DE87995" w:rsidR="00577A10" w:rsidRPr="00904F88" w:rsidRDefault="006C4A34" w:rsidP="004622ED">
      <w:pPr>
        <w:rPr>
          <w:lang w:val="es-ES"/>
        </w:rPr>
      </w:pPr>
      <w:r w:rsidRPr="00904F88">
        <w:rPr>
          <w:noProof/>
          <w:lang w:val="es-ES"/>
        </w:rPr>
        <w:drawing>
          <wp:inline distT="0" distB="0" distL="0" distR="0" wp14:anchorId="5E8FDE75" wp14:editId="63A1B6A3">
            <wp:extent cx="6295390" cy="1875790"/>
            <wp:effectExtent l="0" t="0" r="0" b="0"/>
            <wp:docPr id="14915133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5390" cy="1875790"/>
                    </a:xfrm>
                    <a:prstGeom prst="rect">
                      <a:avLst/>
                    </a:prstGeom>
                    <a:noFill/>
                    <a:ln>
                      <a:noFill/>
                    </a:ln>
                  </pic:spPr>
                </pic:pic>
              </a:graphicData>
            </a:graphic>
          </wp:inline>
        </w:drawing>
      </w:r>
    </w:p>
    <w:p w14:paraId="1A2EB4D2" w14:textId="5750D041" w:rsidR="00E42BC2" w:rsidRPr="00904F88" w:rsidRDefault="00BB3633" w:rsidP="004622ED">
      <w:pPr>
        <w:rPr>
          <w:lang w:val="es-ES"/>
        </w:rPr>
      </w:pPr>
      <w:r w:rsidRPr="00904F88">
        <w:rPr>
          <w:lang w:val="es-ES"/>
        </w:rPr>
        <w:t xml:space="preserve">Y ahora descargarlas </w:t>
      </w:r>
      <w:r w:rsidR="006108BB" w:rsidRPr="00904F88">
        <w:rPr>
          <w:lang w:val="es-ES"/>
        </w:rPr>
        <w:t xml:space="preserve">pulsando el botón download </w:t>
      </w:r>
      <w:r w:rsidRPr="00904F88">
        <w:rPr>
          <w:lang w:val="es-ES"/>
        </w:rPr>
        <w:t>y copiarlas a la carpeta Font.</w:t>
      </w:r>
    </w:p>
    <w:p w14:paraId="255732B2" w14:textId="77777777" w:rsidR="00BB3633" w:rsidRPr="00904F88" w:rsidRDefault="00BB3633" w:rsidP="004622ED">
      <w:pPr>
        <w:rPr>
          <w:lang w:val="es-ES"/>
        </w:rPr>
      </w:pPr>
    </w:p>
    <w:p w14:paraId="52B239B6" w14:textId="34EBB20A" w:rsidR="00BB3633" w:rsidRPr="00904F88" w:rsidRDefault="006108BB" w:rsidP="004622ED">
      <w:pPr>
        <w:rPr>
          <w:lang w:val="es-ES"/>
        </w:rPr>
      </w:pPr>
      <w:r w:rsidRPr="00904F88">
        <w:rPr>
          <w:noProof/>
          <w:lang w:val="es-ES"/>
        </w:rPr>
        <w:drawing>
          <wp:inline distT="0" distB="0" distL="0" distR="0" wp14:anchorId="1C61791F" wp14:editId="6D624A3A">
            <wp:extent cx="3746172" cy="1899138"/>
            <wp:effectExtent l="0" t="0" r="6985" b="6350"/>
            <wp:docPr id="4624832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0376" cy="1906339"/>
                    </a:xfrm>
                    <a:prstGeom prst="rect">
                      <a:avLst/>
                    </a:prstGeom>
                    <a:noFill/>
                    <a:ln>
                      <a:noFill/>
                    </a:ln>
                  </pic:spPr>
                </pic:pic>
              </a:graphicData>
            </a:graphic>
          </wp:inline>
        </w:drawing>
      </w:r>
    </w:p>
    <w:p w14:paraId="5E41982D" w14:textId="77777777" w:rsidR="00E42BC2" w:rsidRPr="00904F88" w:rsidRDefault="00E42BC2" w:rsidP="004622ED">
      <w:pPr>
        <w:rPr>
          <w:lang w:val="es-ES"/>
        </w:rPr>
      </w:pPr>
    </w:p>
    <w:p w14:paraId="3E347934" w14:textId="1724C25F" w:rsidR="006C4A34" w:rsidRPr="00904F88" w:rsidRDefault="000122A3" w:rsidP="004622ED">
      <w:pPr>
        <w:rPr>
          <w:lang w:val="es-ES"/>
        </w:rPr>
      </w:pPr>
      <w:r w:rsidRPr="00904F88">
        <w:rPr>
          <w:lang w:val="es-ES"/>
        </w:rPr>
        <w:t>Abrimos el comprimido</w:t>
      </w:r>
      <w:r w:rsidR="00580DEF" w:rsidRPr="00904F88">
        <w:rPr>
          <w:lang w:val="es-ES"/>
        </w:rPr>
        <w:t xml:space="preserve"> que esta en la carpeta descargas</w:t>
      </w:r>
      <w:r w:rsidRPr="00904F88">
        <w:rPr>
          <w:lang w:val="es-ES"/>
        </w:rPr>
        <w:t>, lo descomprimimos y lo copiamos en la carpeta fonts creada</w:t>
      </w:r>
    </w:p>
    <w:p w14:paraId="52DC12A1" w14:textId="77777777" w:rsidR="000122A3" w:rsidRPr="00904F88" w:rsidRDefault="000122A3" w:rsidP="004622ED">
      <w:pPr>
        <w:rPr>
          <w:lang w:val="es-ES"/>
        </w:rPr>
      </w:pPr>
    </w:p>
    <w:p w14:paraId="6CC0A4C7" w14:textId="0A69DBAC" w:rsidR="000122A3" w:rsidRPr="00904F88" w:rsidRDefault="00580DEF" w:rsidP="004622ED">
      <w:pPr>
        <w:rPr>
          <w:lang w:val="es-ES"/>
        </w:rPr>
      </w:pPr>
      <w:r w:rsidRPr="00904F88">
        <w:rPr>
          <w:noProof/>
          <w:lang w:val="es-ES"/>
        </w:rPr>
        <w:drawing>
          <wp:inline distT="0" distB="0" distL="0" distR="0" wp14:anchorId="07CEDD8B" wp14:editId="565EB59B">
            <wp:extent cx="4871085" cy="2491105"/>
            <wp:effectExtent l="0" t="0" r="5715" b="4445"/>
            <wp:docPr id="10015281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1085" cy="2491105"/>
                    </a:xfrm>
                    <a:prstGeom prst="rect">
                      <a:avLst/>
                    </a:prstGeom>
                    <a:noFill/>
                    <a:ln>
                      <a:noFill/>
                    </a:ln>
                  </pic:spPr>
                </pic:pic>
              </a:graphicData>
            </a:graphic>
          </wp:inline>
        </w:drawing>
      </w:r>
    </w:p>
    <w:p w14:paraId="63EFE5AE" w14:textId="77777777" w:rsidR="00A10FC4" w:rsidRPr="00904F88" w:rsidRDefault="00A10FC4" w:rsidP="004622ED">
      <w:pPr>
        <w:rPr>
          <w:lang w:val="es-ES"/>
        </w:rPr>
      </w:pPr>
    </w:p>
    <w:p w14:paraId="2ED51E7F" w14:textId="77777777" w:rsidR="00A10FC4" w:rsidRPr="00904F88" w:rsidRDefault="00A10FC4" w:rsidP="004622ED">
      <w:pPr>
        <w:rPr>
          <w:lang w:val="es-ES"/>
        </w:rPr>
      </w:pPr>
    </w:p>
    <w:p w14:paraId="6491F232" w14:textId="0326EA67" w:rsidR="00580DEF" w:rsidRPr="00904F88" w:rsidRDefault="004C584A" w:rsidP="004622ED">
      <w:pPr>
        <w:rPr>
          <w:lang w:val="es-ES"/>
        </w:rPr>
      </w:pPr>
      <w:r w:rsidRPr="00904F88">
        <w:rPr>
          <w:lang w:val="es-ES"/>
        </w:rPr>
        <w:t>Dejarlo dentro de la carpeta fonts copiado.</w:t>
      </w:r>
    </w:p>
    <w:p w14:paraId="6BC056FE" w14:textId="77777777" w:rsidR="004C584A" w:rsidRPr="00904F88" w:rsidRDefault="004C584A" w:rsidP="004622ED">
      <w:pPr>
        <w:rPr>
          <w:lang w:val="es-ES"/>
        </w:rPr>
      </w:pPr>
    </w:p>
    <w:p w14:paraId="66B9E5E3" w14:textId="582BBA0C" w:rsidR="004C584A" w:rsidRPr="00904F88" w:rsidRDefault="004C584A" w:rsidP="004622ED">
      <w:pPr>
        <w:rPr>
          <w:lang w:val="es-ES"/>
        </w:rPr>
      </w:pPr>
      <w:r w:rsidRPr="00904F88">
        <w:rPr>
          <w:noProof/>
          <w:lang w:val="es-ES"/>
        </w:rPr>
        <w:drawing>
          <wp:inline distT="0" distB="0" distL="0" distR="0" wp14:anchorId="208D49F5" wp14:editId="2B705C01">
            <wp:extent cx="2524477" cy="1076475"/>
            <wp:effectExtent l="0" t="0" r="9525" b="9525"/>
            <wp:docPr id="3565075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7582" name="Imagen 1" descr="Interfaz de usuario gráfica, Texto, Aplicación, Correo electrónico&#10;&#10;El contenido generado por IA puede ser incorrecto."/>
                    <pic:cNvPicPr/>
                  </pic:nvPicPr>
                  <pic:blipFill>
                    <a:blip r:embed="rId67"/>
                    <a:stretch>
                      <a:fillRect/>
                    </a:stretch>
                  </pic:blipFill>
                  <pic:spPr>
                    <a:xfrm>
                      <a:off x="0" y="0"/>
                      <a:ext cx="2524477" cy="1076475"/>
                    </a:xfrm>
                    <a:prstGeom prst="rect">
                      <a:avLst/>
                    </a:prstGeom>
                  </pic:spPr>
                </pic:pic>
              </a:graphicData>
            </a:graphic>
          </wp:inline>
        </w:drawing>
      </w:r>
    </w:p>
    <w:p w14:paraId="3DE6CDD3" w14:textId="77777777" w:rsidR="00580DEF" w:rsidRPr="00904F88" w:rsidRDefault="00580DEF" w:rsidP="004622ED">
      <w:pPr>
        <w:rPr>
          <w:lang w:val="es-ES"/>
        </w:rPr>
      </w:pPr>
    </w:p>
    <w:p w14:paraId="04196ACE" w14:textId="06C0F207" w:rsidR="00D465A5" w:rsidRPr="00904F88" w:rsidRDefault="00D465A5" w:rsidP="004622ED">
      <w:pPr>
        <w:rPr>
          <w:b/>
          <w:bCs/>
          <w:u w:val="single"/>
          <w:lang w:val="es-ES"/>
        </w:rPr>
      </w:pPr>
      <w:r w:rsidRPr="00904F88">
        <w:rPr>
          <w:b/>
          <w:bCs/>
          <w:u w:val="single"/>
          <w:lang w:val="es-ES"/>
        </w:rPr>
        <w:t>La propiedad @font-face</w:t>
      </w:r>
    </w:p>
    <w:p w14:paraId="04759FBA" w14:textId="77777777" w:rsidR="00D465A5" w:rsidRPr="00904F88" w:rsidRDefault="00D465A5" w:rsidP="004622ED">
      <w:pPr>
        <w:rPr>
          <w:lang w:val="es-ES"/>
        </w:rPr>
      </w:pPr>
    </w:p>
    <w:p w14:paraId="32C63A0B" w14:textId="77777777" w:rsidR="00752C38" w:rsidRPr="00904F88" w:rsidRDefault="00752C38" w:rsidP="00752C38">
      <w:pPr>
        <w:rPr>
          <w:lang w:val="es-ES"/>
        </w:rPr>
      </w:pPr>
      <w:r w:rsidRPr="00904F88">
        <w:rPr>
          <w:lang w:val="es-ES"/>
        </w:rPr>
        <w:t>La recomendación </w:t>
      </w:r>
      <w:hyperlink r:id="rId68" w:history="1">
        <w:r w:rsidRPr="00904F88">
          <w:rPr>
            <w:rStyle w:val="Hipervnculo"/>
            <w:lang w:val="es-ES"/>
          </w:rPr>
          <w:t>CSS Fonts Module Level 3</w:t>
        </w:r>
      </w:hyperlink>
      <w:r w:rsidRPr="00904F88">
        <w:rPr>
          <w:lang w:val="es-ES"/>
        </w:rPr>
        <w:t>, publicada en septiembre de 2018, permite la utilización de fuentes web mediante el uso de la regla-arroba @font-face, como muestra el ejemplo siguiente:</w:t>
      </w:r>
    </w:p>
    <w:p w14:paraId="6521E3A0"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@font-face</w:t>
      </w:r>
      <w:r w:rsidRPr="00904F88">
        <w:rPr>
          <w:rFonts w:ascii="Consolas" w:hAnsi="Consolas"/>
          <w:color w:val="D4D4D4"/>
          <w:sz w:val="21"/>
          <w:szCs w:val="21"/>
          <w:lang w:val="es-ES"/>
        </w:rPr>
        <w:t xml:space="preserve"> {</w:t>
      </w:r>
    </w:p>
    <w:p w14:paraId="60264E1C"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w:t>
      </w:r>
    </w:p>
    <w:p w14:paraId="388F71F9"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"./fonts/Inder-Regular.ttf"</w:t>
      </w:r>
      <w:r w:rsidRPr="00904F88">
        <w:rPr>
          <w:rFonts w:ascii="Consolas" w:hAnsi="Consolas"/>
          <w:color w:val="D4D4D4"/>
          <w:sz w:val="21"/>
          <w:szCs w:val="21"/>
          <w:lang w:val="es-ES"/>
        </w:rPr>
        <w:t>);</w:t>
      </w:r>
    </w:p>
    <w:p w14:paraId="72142336"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5A9B165" w14:textId="77777777" w:rsidR="00752C38" w:rsidRPr="00904F88" w:rsidRDefault="00752C38" w:rsidP="00752C38">
      <w:pPr>
        <w:rPr>
          <w:lang w:val="es-ES"/>
        </w:rPr>
      </w:pPr>
    </w:p>
    <w:p w14:paraId="2212498A" w14:textId="77777777" w:rsidR="00D465A5" w:rsidRPr="00904F88" w:rsidRDefault="00D465A5" w:rsidP="00752C38">
      <w:pPr>
        <w:rPr>
          <w:lang w:val="es-ES"/>
        </w:rPr>
      </w:pPr>
    </w:p>
    <w:p w14:paraId="230473AC" w14:textId="77777777" w:rsidR="00D465A5" w:rsidRPr="00904F88" w:rsidRDefault="00D465A5" w:rsidP="00752C38">
      <w:pPr>
        <w:rPr>
          <w:lang w:val="es-ES"/>
        </w:rPr>
      </w:pPr>
    </w:p>
    <w:p w14:paraId="452D5085" w14:textId="77777777" w:rsidR="00D465A5" w:rsidRPr="00904F88" w:rsidRDefault="00D465A5" w:rsidP="00752C38">
      <w:pPr>
        <w:rPr>
          <w:lang w:val="es-ES"/>
        </w:rPr>
      </w:pPr>
    </w:p>
    <w:p w14:paraId="463E6000" w14:textId="5BAC8C64" w:rsidR="00D465A5" w:rsidRPr="00904F88" w:rsidRDefault="00D465A5" w:rsidP="00752C38">
      <w:pPr>
        <w:rPr>
          <w:lang w:val="es-ES"/>
        </w:rPr>
      </w:pPr>
      <w:r w:rsidRPr="00904F88">
        <w:rPr>
          <w:lang w:val="es-ES"/>
        </w:rPr>
        <w:t>Y la aplicariamos como sigue</w:t>
      </w:r>
    </w:p>
    <w:p w14:paraId="1CF959BA" w14:textId="77777777" w:rsidR="006A568E" w:rsidRPr="00904F88" w:rsidRDefault="006A568E" w:rsidP="006A568E">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4F3E80C"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.fontfichero</w:t>
      </w:r>
      <w:proofErr w:type="gramEnd"/>
      <w:r w:rsidRPr="00904F88">
        <w:rPr>
          <w:rFonts w:ascii="Consolas" w:hAnsi="Consolas"/>
          <w:color w:val="D4D4D4"/>
          <w:sz w:val="21"/>
          <w:szCs w:val="21"/>
          <w:lang w:val="es-ES"/>
        </w:rPr>
        <w:t xml:space="preserve"> {</w:t>
      </w:r>
    </w:p>
    <w:p w14:paraId="3C19E608"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489A9A4C"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6E1E23D5" w14:textId="77777777" w:rsidR="006A568E" w:rsidRPr="00904F88" w:rsidRDefault="006A568E" w:rsidP="006A568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0317CA" w14:textId="77777777" w:rsidR="004C584A" w:rsidRPr="00904F88" w:rsidRDefault="004C584A" w:rsidP="004622ED">
      <w:pPr>
        <w:rPr>
          <w:lang w:val="es-ES"/>
        </w:rPr>
      </w:pPr>
    </w:p>
    <w:p w14:paraId="47306ACF" w14:textId="77777777" w:rsidR="006A568E" w:rsidRPr="00904F88" w:rsidRDefault="006A568E" w:rsidP="006A568E">
      <w:pPr>
        <w:rPr>
          <w:lang w:val="es-ES"/>
        </w:rPr>
      </w:pPr>
      <w:r w:rsidRPr="00904F88">
        <w:rPr>
          <w:lang w:val="es-ES"/>
        </w:rPr>
        <w:t>En la regla @font-face:</w:t>
      </w:r>
    </w:p>
    <w:p w14:paraId="277E5E31" w14:textId="77777777" w:rsidR="006A568E" w:rsidRPr="00904F88" w:rsidRDefault="006A568E" w:rsidP="006A568E">
      <w:pPr>
        <w:numPr>
          <w:ilvl w:val="0"/>
          <w:numId w:val="62"/>
        </w:numPr>
        <w:rPr>
          <w:lang w:val="es-ES"/>
        </w:rPr>
      </w:pPr>
      <w:r w:rsidRPr="00904F88">
        <w:rPr>
          <w:lang w:val="es-ES"/>
        </w:rPr>
        <w:t>La propiedad font-family establece cómo tenemos que llamar a la fuente en la hoja de estilo. Si el nombre contiene espacios en blanco, es necesario escribir el nombre entre comillas.</w:t>
      </w:r>
    </w:p>
    <w:p w14:paraId="35F05338" w14:textId="77777777" w:rsidR="006A568E" w:rsidRPr="00904F88" w:rsidRDefault="006A568E" w:rsidP="006A568E">
      <w:pPr>
        <w:numPr>
          <w:ilvl w:val="0"/>
          <w:numId w:val="62"/>
        </w:numPr>
        <w:rPr>
          <w:lang w:val="es-ES"/>
        </w:rPr>
      </w:pPr>
      <w:r w:rsidRPr="00904F88">
        <w:rPr>
          <w:lang w:val="es-ES"/>
        </w:rPr>
        <w:t>La propiedad src indica el camino (absoluto o relativo) del fichero de la fuente. En el caso de indicar un camino relativo, el camino relativo es el camino relativo de la fuente con respecto a la hoja de estilo, no respecto a la página web.</w:t>
      </w:r>
    </w:p>
    <w:p w14:paraId="5FB567E1" w14:textId="77777777" w:rsidR="006A568E" w:rsidRPr="00904F88" w:rsidRDefault="006A568E" w:rsidP="006A568E">
      <w:pPr>
        <w:rPr>
          <w:lang w:val="es-ES"/>
        </w:rPr>
      </w:pPr>
      <w:r w:rsidRPr="00904F88">
        <w:rPr>
          <w:lang w:val="es-ES"/>
        </w:rPr>
        <w:t>Una vez definido el nombre de la fuente, se puede hacer referencia a ella en las propiedades font-family.</w:t>
      </w:r>
    </w:p>
    <w:p w14:paraId="04C9A7A0" w14:textId="77777777" w:rsidR="006A568E" w:rsidRPr="00904F88" w:rsidRDefault="006A568E" w:rsidP="004622ED">
      <w:pPr>
        <w:rPr>
          <w:lang w:val="es-ES"/>
        </w:rPr>
      </w:pPr>
    </w:p>
    <w:p w14:paraId="45707E14" w14:textId="71457AE9" w:rsidR="00A72E45" w:rsidRPr="00904F88" w:rsidRDefault="00D745E8" w:rsidP="004622ED">
      <w:pPr>
        <w:rPr>
          <w:lang w:val="es-ES"/>
        </w:rPr>
      </w:pPr>
      <w:r w:rsidRPr="00904F88">
        <w:rPr>
          <w:lang w:val="es-ES"/>
        </w:rPr>
        <w:t>Y añadimos este código al fichero index.html</w:t>
      </w:r>
    </w:p>
    <w:p w14:paraId="55276E3C" w14:textId="77777777" w:rsidR="00D745E8" w:rsidRPr="00904F88" w:rsidRDefault="00D745E8" w:rsidP="004622ED">
      <w:pPr>
        <w:rPr>
          <w:lang w:val="es-ES"/>
        </w:rPr>
      </w:pPr>
    </w:p>
    <w:p w14:paraId="6A3CC1C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7E3D334"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A2A43CA"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2776451"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950394A"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5B298C3"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Plantilla HTML5</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3F9B4941" w14:textId="77777777" w:rsidR="00D745E8" w:rsidRPr="00904F88"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3562957"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B7CC991"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D4DAD25" w14:textId="7C6E07CD"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
    <w:p w14:paraId="07F84CBF"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A4E8DE"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@font-face</w:t>
      </w:r>
      <w:r w:rsidRPr="00904F88">
        <w:rPr>
          <w:rFonts w:ascii="Consolas" w:hAnsi="Consolas"/>
          <w:color w:val="D4D4D4"/>
          <w:sz w:val="21"/>
          <w:szCs w:val="21"/>
          <w:lang w:val="es-ES"/>
        </w:rPr>
        <w:t xml:space="preserve"> {</w:t>
      </w:r>
    </w:p>
    <w:p w14:paraId="6086704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w:t>
      </w:r>
    </w:p>
    <w:p w14:paraId="208F2A24"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"./fonts/Inder-Regular.ttf"</w:t>
      </w:r>
      <w:r w:rsidRPr="00904F88">
        <w:rPr>
          <w:rFonts w:ascii="Consolas" w:hAnsi="Consolas"/>
          <w:color w:val="D4D4D4"/>
          <w:sz w:val="21"/>
          <w:szCs w:val="21"/>
          <w:lang w:val="es-ES"/>
        </w:rPr>
        <w:t>);</w:t>
      </w:r>
    </w:p>
    <w:p w14:paraId="2F507DB2"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DF2EE9B" w14:textId="77777777" w:rsidR="00D745E8" w:rsidRPr="00904F88"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BB87B17"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.fontfichero</w:t>
      </w:r>
      <w:proofErr w:type="gramEnd"/>
      <w:r w:rsidRPr="00904F88">
        <w:rPr>
          <w:rFonts w:ascii="Consolas" w:hAnsi="Consolas"/>
          <w:color w:val="D4D4D4"/>
          <w:sz w:val="21"/>
          <w:szCs w:val="21"/>
          <w:lang w:val="es-ES"/>
        </w:rPr>
        <w:t xml:space="preserve"> {</w:t>
      </w:r>
    </w:p>
    <w:p w14:paraId="5F56DF78"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22C7EEB0"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6B1CA595"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509488E"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313A25"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B9046A7"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F34AC2"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887E95E"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107C6A"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Fuentes Externas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081AA00"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63A462"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"fontfichero"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En este ejemplo se utiliza la fuente externa inder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"https://fonts.google.com/specimen/inder"</w:t>
      </w:r>
      <w:r w:rsidRPr="00904F88">
        <w:rPr>
          <w:rFonts w:ascii="Consolas" w:hAnsi="Consolas"/>
          <w:color w:val="808080"/>
          <w:sz w:val="21"/>
          <w:szCs w:val="21"/>
          <w:lang w:val="es-ES"/>
        </w:rPr>
        <w:t>&gt;</w:t>
      </w:r>
      <w:r w:rsidRPr="00904F88">
        <w:rPr>
          <w:rFonts w:ascii="Consolas" w:hAnsi="Consolas"/>
          <w:color w:val="CCCCCC"/>
          <w:sz w:val="21"/>
          <w:szCs w:val="21"/>
          <w:lang w:val="es-ES"/>
        </w:rPr>
        <w:t>Inder</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de Google Fonts.</w:t>
      </w:r>
    </w:p>
    <w:p w14:paraId="3EA615A6"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0499572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vamos a incluir como fichero externo en la cabecera de la página web, y luego la aplicamos a un párrafo con CSS.</w:t>
      </w:r>
    </w:p>
    <w:p w14:paraId="09B212F9"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0F8E81B9"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9135093" w14:textId="77777777" w:rsidR="00D745E8" w:rsidRPr="00904F88" w:rsidRDefault="00D745E8" w:rsidP="00D745E8">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507045A"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193EA838"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C836AD" w14:textId="77777777" w:rsidR="00D745E8" w:rsidRPr="00904F88" w:rsidRDefault="00D745E8" w:rsidP="00D745E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57334A" w14:textId="77777777" w:rsidR="00D745E8" w:rsidRPr="00904F88" w:rsidRDefault="00D745E8" w:rsidP="004622ED">
      <w:pPr>
        <w:rPr>
          <w:lang w:val="es-ES"/>
        </w:rPr>
      </w:pPr>
    </w:p>
    <w:p w14:paraId="5C8A35B0" w14:textId="55A3006B" w:rsidR="00A72E45" w:rsidRPr="00904F88" w:rsidRDefault="00D745E8" w:rsidP="004622ED">
      <w:pPr>
        <w:rPr>
          <w:lang w:val="es-ES"/>
        </w:rPr>
      </w:pPr>
      <w:r w:rsidRPr="00904F88">
        <w:rPr>
          <w:lang w:val="es-ES"/>
        </w:rPr>
        <w:t>Un nuevo tipo de letra se ha añadido a nuestra página web, inder</w:t>
      </w:r>
    </w:p>
    <w:p w14:paraId="388CDFED" w14:textId="77777777" w:rsidR="006A568E" w:rsidRPr="00904F88" w:rsidRDefault="006A568E" w:rsidP="006A568E">
      <w:pPr>
        <w:rPr>
          <w:lang w:val="es-ES"/>
        </w:rPr>
      </w:pPr>
      <w:r w:rsidRPr="00904F88">
        <w:rPr>
          <w:lang w:val="es-ES"/>
        </w:rPr>
        <w:t>La recomendación no impone ningún formato específico para los tipos de letra, pero nombra algunos como posibilidad: woff (WOFF Web Open Font Format</w:t>
      </w:r>
      <w:proofErr w:type="gramStart"/>
      <w:r w:rsidRPr="00904F88">
        <w:rPr>
          <w:lang w:val="es-ES"/>
        </w:rPr>
        <w:t>, .woff</w:t>
      </w:r>
      <w:proofErr w:type="gramEnd"/>
      <w:r w:rsidRPr="00904F88">
        <w:rPr>
          <w:lang w:val="es-ES"/>
        </w:rPr>
        <w:t>), truetype (TrueType, .ttf), opentype (OpenType, .ttf, .otf), embedded-opentype (Embedded OpenType, .eot), svg (SVG Font, .svg</w:t>
      </w:r>
      <w:proofErr w:type="gramStart"/>
      <w:r w:rsidRPr="00904F88">
        <w:rPr>
          <w:lang w:val="es-ES"/>
        </w:rPr>
        <w:t>, .svgz</w:t>
      </w:r>
      <w:proofErr w:type="gramEnd"/>
      <w:r w:rsidRPr="00904F88">
        <w:rPr>
          <w:lang w:val="es-ES"/>
        </w:rPr>
        <w:t>).</w:t>
      </w:r>
    </w:p>
    <w:p w14:paraId="456887BA" w14:textId="77777777" w:rsidR="006A568E" w:rsidRPr="00904F88" w:rsidRDefault="006A568E" w:rsidP="004622ED">
      <w:pPr>
        <w:rPr>
          <w:lang w:val="es-ES"/>
        </w:rPr>
      </w:pPr>
    </w:p>
    <w:p w14:paraId="56B06D34" w14:textId="5049AA99" w:rsidR="008D0C98" w:rsidRPr="00904F88" w:rsidRDefault="008D0C98" w:rsidP="004622ED">
      <w:pPr>
        <w:rPr>
          <w:lang w:val="es-ES"/>
        </w:rPr>
      </w:pPr>
      <w:r w:rsidRPr="00904F88">
        <w:rPr>
          <w:lang w:val="es-ES"/>
        </w:rPr>
        <w:t>En el ejemplo en ele navegador podéis apre</w:t>
      </w:r>
      <w:r w:rsidR="00AE7657" w:rsidRPr="00904F88">
        <w:rPr>
          <w:lang w:val="es-ES"/>
        </w:rPr>
        <w:t>ciar el nuevo tipo de letra:</w:t>
      </w:r>
    </w:p>
    <w:p w14:paraId="07F371F0" w14:textId="77777777" w:rsidR="00AE7657" w:rsidRPr="00904F88" w:rsidRDefault="00AE7657" w:rsidP="004622ED">
      <w:pPr>
        <w:rPr>
          <w:lang w:val="es-ES"/>
        </w:rPr>
      </w:pPr>
    </w:p>
    <w:p w14:paraId="7C8127D9" w14:textId="0F663C40" w:rsidR="00AE7657" w:rsidRPr="00904F88" w:rsidRDefault="001D6DF5" w:rsidP="004622ED">
      <w:pPr>
        <w:rPr>
          <w:lang w:val="es-ES"/>
        </w:rPr>
      </w:pPr>
      <w:r w:rsidRPr="00904F88">
        <w:rPr>
          <w:noProof/>
          <w:lang w:val="es-ES"/>
        </w:rPr>
        <w:drawing>
          <wp:inline distT="0" distB="0" distL="0" distR="0" wp14:anchorId="60222C01" wp14:editId="53486C25">
            <wp:extent cx="6300470" cy="1704975"/>
            <wp:effectExtent l="0" t="0" r="5080" b="9525"/>
            <wp:docPr id="2133723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23745" name="Imagen 1" descr="Texto&#10;&#10;El contenido generado por IA puede ser incorrecto."/>
                    <pic:cNvPicPr/>
                  </pic:nvPicPr>
                  <pic:blipFill>
                    <a:blip r:embed="rId69"/>
                    <a:stretch>
                      <a:fillRect/>
                    </a:stretch>
                  </pic:blipFill>
                  <pic:spPr>
                    <a:xfrm>
                      <a:off x="0" y="0"/>
                      <a:ext cx="6300470" cy="1704975"/>
                    </a:xfrm>
                    <a:prstGeom prst="rect">
                      <a:avLst/>
                    </a:prstGeom>
                  </pic:spPr>
                </pic:pic>
              </a:graphicData>
            </a:graphic>
          </wp:inline>
        </w:drawing>
      </w:r>
    </w:p>
    <w:p w14:paraId="260A8017" w14:textId="107CED29" w:rsidR="008D0C98" w:rsidRPr="00904F88" w:rsidRDefault="001D6DF5" w:rsidP="004622ED">
      <w:pPr>
        <w:rPr>
          <w:lang w:val="es-ES"/>
        </w:rPr>
      </w:pPr>
      <w:r w:rsidRPr="00904F88">
        <w:rPr>
          <w:lang w:val="es-ES"/>
        </w:rPr>
        <w:t xml:space="preserve">Ahora vamos a añadir otra fuente embebida. Para eso debemos buscar en </w:t>
      </w:r>
      <w:r w:rsidR="005F54F1" w:rsidRPr="00904F88">
        <w:rPr>
          <w:lang w:val="es-ES"/>
        </w:rPr>
        <w:t>Google fonts</w:t>
      </w:r>
      <w:r w:rsidR="00290F3C" w:rsidRPr="00904F88">
        <w:rPr>
          <w:lang w:val="es-ES"/>
        </w:rPr>
        <w:t xml:space="preserve"> Bitcount Prop </w:t>
      </w:r>
      <w:proofErr w:type="gramStart"/>
      <w:r w:rsidR="00290F3C" w:rsidRPr="00904F88">
        <w:rPr>
          <w:lang w:val="es-ES"/>
        </w:rPr>
        <w:t>Single</w:t>
      </w:r>
      <w:proofErr w:type="gramEnd"/>
      <w:r w:rsidR="00290F3C" w:rsidRPr="00904F88">
        <w:rPr>
          <w:lang w:val="es-ES"/>
        </w:rPr>
        <w:t xml:space="preserve"> Ink y pulsar el botón de</w:t>
      </w:r>
      <w:r w:rsidR="00146D00" w:rsidRPr="00904F88">
        <w:rPr>
          <w:lang w:val="es-ES"/>
        </w:rPr>
        <w:t xml:space="preserve"> Get </w:t>
      </w:r>
      <w:r w:rsidR="00290F3C" w:rsidRPr="00904F88">
        <w:rPr>
          <w:lang w:val="es-ES"/>
        </w:rPr>
        <w:t>embed</w:t>
      </w:r>
      <w:r w:rsidR="00146D00" w:rsidRPr="00904F88">
        <w:rPr>
          <w:lang w:val="es-ES"/>
        </w:rPr>
        <w:t xml:space="preserve"> code.</w:t>
      </w:r>
    </w:p>
    <w:p w14:paraId="4BFB740D" w14:textId="77777777" w:rsidR="00146D00" w:rsidRPr="00904F88" w:rsidRDefault="00146D00" w:rsidP="004622ED">
      <w:pPr>
        <w:rPr>
          <w:lang w:val="es-ES"/>
        </w:rPr>
      </w:pPr>
    </w:p>
    <w:p w14:paraId="275386AA" w14:textId="77777777" w:rsidR="00290F3C" w:rsidRPr="00904F88" w:rsidRDefault="00290F3C" w:rsidP="004622ED">
      <w:pPr>
        <w:rPr>
          <w:lang w:val="es-ES"/>
        </w:rPr>
      </w:pPr>
    </w:p>
    <w:p w14:paraId="0D489FAD" w14:textId="12109433" w:rsidR="005F54F1" w:rsidRPr="00904F88" w:rsidRDefault="006A5A8C" w:rsidP="004622ED">
      <w:pPr>
        <w:rPr>
          <w:lang w:val="es-ES"/>
        </w:rPr>
      </w:pPr>
      <w:r w:rsidRPr="00904F88">
        <w:rPr>
          <w:noProof/>
          <w:lang w:val="es-ES"/>
        </w:rPr>
        <w:drawing>
          <wp:inline distT="0" distB="0" distL="0" distR="0" wp14:anchorId="1731DA7C" wp14:editId="1ACBB75C">
            <wp:extent cx="6289675" cy="1723390"/>
            <wp:effectExtent l="0" t="0" r="0" b="0"/>
            <wp:docPr id="20598220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89675" cy="1723390"/>
                    </a:xfrm>
                    <a:prstGeom prst="rect">
                      <a:avLst/>
                    </a:prstGeom>
                    <a:noFill/>
                    <a:ln>
                      <a:noFill/>
                    </a:ln>
                  </pic:spPr>
                </pic:pic>
              </a:graphicData>
            </a:graphic>
          </wp:inline>
        </w:drawing>
      </w:r>
    </w:p>
    <w:p w14:paraId="4DE8EE1F" w14:textId="77777777" w:rsidR="00717977" w:rsidRPr="00904F88" w:rsidRDefault="00717977" w:rsidP="004622ED">
      <w:pPr>
        <w:rPr>
          <w:lang w:val="es-ES"/>
        </w:rPr>
      </w:pPr>
    </w:p>
    <w:p w14:paraId="1DAD3E30" w14:textId="4557E700" w:rsidR="001D6DF5" w:rsidRPr="00904F88" w:rsidRDefault="00781587" w:rsidP="004622ED">
      <w:pPr>
        <w:rPr>
          <w:lang w:val="es-ES"/>
        </w:rPr>
      </w:pPr>
      <w:r w:rsidRPr="00904F88">
        <w:rPr>
          <w:lang w:val="es-ES"/>
        </w:rPr>
        <w:t xml:space="preserve">Y copiar el siguiente código a la hoja de estilos tras seleccionar </w:t>
      </w:r>
      <w:r w:rsidR="004308CE" w:rsidRPr="00904F88">
        <w:rPr>
          <w:lang w:val="es-ES"/>
        </w:rPr>
        <w:t>la etiqueta @import con el valor de fuente</w:t>
      </w:r>
    </w:p>
    <w:p w14:paraId="3B40F023" w14:textId="3E89709B" w:rsidR="00146D00" w:rsidRPr="00904F88" w:rsidRDefault="00507434" w:rsidP="004622ED">
      <w:pPr>
        <w:rPr>
          <w:lang w:val="es-ES"/>
        </w:rPr>
      </w:pPr>
      <w:r w:rsidRPr="00904F88">
        <w:rPr>
          <w:lang w:val="es-ES"/>
        </w:rPr>
        <w:t>La regla @import debe escribirse al principio de la hoja de estilo, sin otras reglas delante, ni siquiera reglas @font-face, como muestran los siguientes ejemplos</w:t>
      </w:r>
      <w:r w:rsidR="00D5623F" w:rsidRPr="00904F88">
        <w:rPr>
          <w:lang w:val="es-ES"/>
        </w:rPr>
        <w:t>. Añadir el @import a los estilos</w:t>
      </w:r>
      <w:r w:rsidR="00736B92" w:rsidRPr="00904F88">
        <w:rPr>
          <w:lang w:val="es-ES"/>
        </w:rPr>
        <w:t xml:space="preserve"> al principio.</w:t>
      </w:r>
    </w:p>
    <w:p w14:paraId="5FFE2BC6" w14:textId="77777777" w:rsidR="001D6DF5" w:rsidRPr="00904F88" w:rsidRDefault="001D6DF5" w:rsidP="004622ED">
      <w:pPr>
        <w:rPr>
          <w:lang w:val="es-ES"/>
        </w:rPr>
      </w:pPr>
    </w:p>
    <w:p w14:paraId="12A3B04D"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CAF3F48"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@import</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w:t>
      </w:r>
      <w:proofErr w:type="gramStart"/>
      <w:r w:rsidRPr="00904F88">
        <w:rPr>
          <w:rFonts w:ascii="Consolas" w:hAnsi="Consolas"/>
          <w:color w:val="CE9178"/>
          <w:sz w:val="21"/>
          <w:szCs w:val="21"/>
          <w:lang w:val="es-ES"/>
        </w:rPr>
        <w:t>https://fonts.googleapis.com/css2?family=Bitcount+Prop+Single+Ink:wght@100..</w:t>
      </w:r>
      <w:proofErr w:type="gramEnd"/>
      <w:r w:rsidRPr="00904F88">
        <w:rPr>
          <w:rFonts w:ascii="Consolas" w:hAnsi="Consolas"/>
          <w:color w:val="CE9178"/>
          <w:sz w:val="21"/>
          <w:szCs w:val="21"/>
          <w:lang w:val="es-ES"/>
        </w:rPr>
        <w:t>900&amp;display=swap'</w:t>
      </w:r>
      <w:r w:rsidRPr="00904F88">
        <w:rPr>
          <w:rFonts w:ascii="Consolas" w:hAnsi="Consolas"/>
          <w:color w:val="D4D4D4"/>
          <w:sz w:val="21"/>
          <w:szCs w:val="21"/>
          <w:lang w:val="es-ES"/>
        </w:rPr>
        <w:t>);</w:t>
      </w:r>
    </w:p>
    <w:p w14:paraId="5A1B87AB"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309524"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C586C0"/>
          <w:sz w:val="21"/>
          <w:szCs w:val="21"/>
          <w:lang w:val="es-ES"/>
        </w:rPr>
        <w:t>@font-face</w:t>
      </w:r>
      <w:r w:rsidRPr="00904F88">
        <w:rPr>
          <w:rFonts w:ascii="Consolas" w:hAnsi="Consolas"/>
          <w:color w:val="D4D4D4"/>
          <w:sz w:val="21"/>
          <w:szCs w:val="21"/>
          <w:lang w:val="es-ES"/>
        </w:rPr>
        <w:t xml:space="preserve"> {</w:t>
      </w:r>
    </w:p>
    <w:p w14:paraId="7BD6871A"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"Inder"</w:t>
      </w:r>
      <w:r w:rsidRPr="00904F88">
        <w:rPr>
          <w:rFonts w:ascii="Consolas" w:hAnsi="Consolas"/>
          <w:color w:val="D4D4D4"/>
          <w:sz w:val="21"/>
          <w:szCs w:val="21"/>
          <w:lang w:val="es-ES"/>
        </w:rPr>
        <w:t>;</w:t>
      </w:r>
    </w:p>
    <w:p w14:paraId="7009E88E"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"./fonts/Inder-Regular.ttf"</w:t>
      </w:r>
      <w:r w:rsidRPr="00904F88">
        <w:rPr>
          <w:rFonts w:ascii="Consolas" w:hAnsi="Consolas"/>
          <w:color w:val="D4D4D4"/>
          <w:sz w:val="21"/>
          <w:szCs w:val="21"/>
          <w:lang w:val="es-ES"/>
        </w:rPr>
        <w:t>);</w:t>
      </w:r>
    </w:p>
    <w:p w14:paraId="472B7005" w14:textId="77777777" w:rsidR="00D5623F" w:rsidRPr="00904F88" w:rsidRDefault="00D5623F" w:rsidP="00D5623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87540F6" w14:textId="77777777" w:rsidR="00D5623F" w:rsidRPr="00904F88" w:rsidRDefault="00D5623F" w:rsidP="00D5623F">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D4CF7F1" w14:textId="252A7797" w:rsidR="00D5623F" w:rsidRPr="00904F88" w:rsidRDefault="00D5623F" w:rsidP="00736B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C5B1B2" w14:textId="77777777" w:rsidR="00D5623F" w:rsidRPr="00904F88" w:rsidRDefault="00D5623F" w:rsidP="004622ED">
      <w:pPr>
        <w:rPr>
          <w:lang w:val="es-ES"/>
        </w:rPr>
      </w:pPr>
    </w:p>
    <w:p w14:paraId="1F25397A" w14:textId="77777777" w:rsidR="0018052B" w:rsidRPr="00904F88" w:rsidRDefault="0018052B" w:rsidP="004622ED">
      <w:pPr>
        <w:rPr>
          <w:lang w:val="es-ES"/>
        </w:rPr>
      </w:pPr>
    </w:p>
    <w:p w14:paraId="3D2A8FBA" w14:textId="16AB468B" w:rsidR="0018052B" w:rsidRPr="00904F88" w:rsidRDefault="0018052B" w:rsidP="004622ED">
      <w:pPr>
        <w:rPr>
          <w:lang w:val="es-ES"/>
        </w:rPr>
      </w:pPr>
      <w:r w:rsidRPr="00904F88">
        <w:rPr>
          <w:lang w:val="es-ES"/>
        </w:rPr>
        <w:t>Añadir este código al final de los estilos:</w:t>
      </w:r>
    </w:p>
    <w:p w14:paraId="1CC1844D" w14:textId="77777777" w:rsidR="0018052B" w:rsidRPr="00904F88" w:rsidRDefault="0018052B" w:rsidP="004622ED">
      <w:pPr>
        <w:rPr>
          <w:lang w:val="es-ES"/>
        </w:rPr>
      </w:pPr>
    </w:p>
    <w:p w14:paraId="6F2D23C3" w14:textId="77777777" w:rsidR="0018052B" w:rsidRPr="009B20CB"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D7BA7D"/>
          <w:sz w:val="21"/>
          <w:szCs w:val="21"/>
        </w:rPr>
        <w:t>.fontimport</w:t>
      </w:r>
      <w:r w:rsidRPr="009B20CB">
        <w:rPr>
          <w:rFonts w:ascii="Consolas" w:hAnsi="Consolas"/>
          <w:color w:val="D4D4D4"/>
          <w:sz w:val="21"/>
          <w:szCs w:val="21"/>
        </w:rPr>
        <w:t xml:space="preserve"> {</w:t>
      </w:r>
    </w:p>
    <w:p w14:paraId="31C1DE6F" w14:textId="77777777" w:rsidR="0018052B" w:rsidRPr="009B20CB"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w:t>
      </w:r>
      <w:r w:rsidRPr="009B20CB">
        <w:rPr>
          <w:rFonts w:ascii="Consolas" w:hAnsi="Consolas"/>
          <w:color w:val="9CDCFE"/>
          <w:sz w:val="21"/>
          <w:szCs w:val="21"/>
        </w:rPr>
        <w:t>font-family</w:t>
      </w:r>
      <w:r w:rsidRPr="009B20CB">
        <w:rPr>
          <w:rFonts w:ascii="Consolas" w:hAnsi="Consolas"/>
          <w:color w:val="D4D4D4"/>
          <w:sz w:val="21"/>
          <w:szCs w:val="21"/>
        </w:rPr>
        <w:t xml:space="preserve">: </w:t>
      </w:r>
      <w:r w:rsidRPr="009B20CB">
        <w:rPr>
          <w:rFonts w:ascii="Consolas" w:hAnsi="Consolas"/>
          <w:color w:val="CE9178"/>
          <w:sz w:val="21"/>
          <w:szCs w:val="21"/>
        </w:rPr>
        <w:t>"Bitcount Prop Single Ink"</w:t>
      </w:r>
      <w:r w:rsidRPr="009B20CB">
        <w:rPr>
          <w:rFonts w:ascii="Consolas" w:hAnsi="Consolas"/>
          <w:color w:val="D4D4D4"/>
          <w:sz w:val="21"/>
          <w:szCs w:val="21"/>
        </w:rPr>
        <w:t xml:space="preserve">, </w:t>
      </w:r>
      <w:r w:rsidRPr="009B20CB">
        <w:rPr>
          <w:rFonts w:ascii="Consolas" w:hAnsi="Consolas"/>
          <w:color w:val="CE9178"/>
          <w:sz w:val="21"/>
          <w:szCs w:val="21"/>
        </w:rPr>
        <w:t>system-ui</w:t>
      </w:r>
      <w:r w:rsidRPr="009B20CB">
        <w:rPr>
          <w:rFonts w:ascii="Consolas" w:hAnsi="Consolas"/>
          <w:color w:val="D4D4D4"/>
          <w:sz w:val="21"/>
          <w:szCs w:val="21"/>
        </w:rPr>
        <w:t>;</w:t>
      </w:r>
    </w:p>
    <w:p w14:paraId="757F260E" w14:textId="77777777" w:rsidR="0018052B" w:rsidRPr="00904F88"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29E3F035" w14:textId="77777777" w:rsidR="0018052B" w:rsidRPr="00904F88" w:rsidRDefault="0018052B" w:rsidP="001805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B4D6FB6" w14:textId="77777777" w:rsidR="0018052B" w:rsidRPr="00904F88" w:rsidRDefault="0018052B" w:rsidP="004622ED">
      <w:pPr>
        <w:rPr>
          <w:lang w:val="es-ES"/>
        </w:rPr>
      </w:pPr>
    </w:p>
    <w:p w14:paraId="75962244" w14:textId="7BBE7243" w:rsidR="00736B92" w:rsidRPr="00904F88" w:rsidRDefault="0018052B" w:rsidP="004622ED">
      <w:pPr>
        <w:rPr>
          <w:lang w:val="es-ES"/>
        </w:rPr>
      </w:pPr>
      <w:r w:rsidRPr="00904F88">
        <w:rPr>
          <w:lang w:val="es-ES"/>
        </w:rPr>
        <w:t>Y este detrás del párrafo anterior en el código HTML</w:t>
      </w:r>
    </w:p>
    <w:p w14:paraId="681921AB" w14:textId="77777777" w:rsidR="00736B92" w:rsidRPr="00904F88" w:rsidRDefault="00736B92" w:rsidP="004622ED">
      <w:pPr>
        <w:rPr>
          <w:lang w:val="es-ES"/>
        </w:rPr>
      </w:pPr>
    </w:p>
    <w:p w14:paraId="54414FDF"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"fontimport"</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En este ejemplo se utiliza la fuente externa BitCount Prop </w:t>
      </w:r>
      <w:proofErr w:type="gramStart"/>
      <w:r w:rsidRPr="00904F88">
        <w:rPr>
          <w:rFonts w:ascii="Consolas" w:hAnsi="Consolas"/>
          <w:color w:val="CCCCCC"/>
          <w:sz w:val="21"/>
          <w:szCs w:val="21"/>
          <w:lang w:val="es-ES"/>
        </w:rPr>
        <w:t>Single</w:t>
      </w:r>
      <w:proofErr w:type="gramEnd"/>
      <w:r w:rsidRPr="00904F88">
        <w:rPr>
          <w:rFonts w:ascii="Consolas" w:hAnsi="Consolas"/>
          <w:color w:val="CCCCCC"/>
          <w:sz w:val="21"/>
          <w:szCs w:val="21"/>
          <w:lang w:val="es-ES"/>
        </w:rPr>
        <w:t xml:space="preserve"> Ink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"https://fonts.google.com/specimen/Bitcount+Prop+Single+Ink"</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BitCount Prop </w:t>
      </w:r>
      <w:proofErr w:type="gramStart"/>
      <w:r w:rsidRPr="00904F88">
        <w:rPr>
          <w:rFonts w:ascii="Consolas" w:hAnsi="Consolas"/>
          <w:color w:val="CCCCCC"/>
          <w:sz w:val="21"/>
          <w:szCs w:val="21"/>
          <w:lang w:val="es-ES"/>
        </w:rPr>
        <w:t>Single</w:t>
      </w:r>
      <w:proofErr w:type="gramEnd"/>
      <w:r w:rsidRPr="00904F88">
        <w:rPr>
          <w:rFonts w:ascii="Consolas" w:hAnsi="Consolas"/>
          <w:color w:val="CCCCCC"/>
          <w:sz w:val="21"/>
          <w:szCs w:val="21"/>
          <w:lang w:val="es-ES"/>
        </w:rPr>
        <w:t xml:space="preserve"> Ink</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de Google Fonts.</w:t>
      </w:r>
    </w:p>
    <w:p w14:paraId="68A2063C"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2AD61F0A"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La vamos a incluir como la etiqueta import externo en la cabecera de la página web, y luego la aplicamos a un párrafo con CSS.</w:t>
      </w:r>
    </w:p>
    <w:p w14:paraId="7371840B"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64E389CA" w14:textId="77777777" w:rsidR="00275B0E" w:rsidRPr="00904F88" w:rsidRDefault="00275B0E" w:rsidP="00275B0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1E92899" w14:textId="77777777" w:rsidR="00275B0E" w:rsidRPr="00904F88" w:rsidRDefault="00275B0E" w:rsidP="004622ED">
      <w:pPr>
        <w:rPr>
          <w:lang w:val="es-ES"/>
        </w:rPr>
      </w:pPr>
    </w:p>
    <w:p w14:paraId="5C81AA7B" w14:textId="77777777" w:rsidR="00275B0E" w:rsidRPr="00904F88" w:rsidRDefault="00275B0E" w:rsidP="004622ED">
      <w:pPr>
        <w:rPr>
          <w:lang w:val="es-ES"/>
        </w:rPr>
      </w:pPr>
    </w:p>
    <w:p w14:paraId="08329CAD" w14:textId="088651EC" w:rsidR="00736B92" w:rsidRPr="00904F88" w:rsidRDefault="00B4656C" w:rsidP="004622ED">
      <w:pPr>
        <w:rPr>
          <w:lang w:val="es-ES"/>
        </w:rPr>
      </w:pPr>
      <w:r w:rsidRPr="00904F88">
        <w:rPr>
          <w:lang w:val="es-ES"/>
        </w:rPr>
        <w:t>Como resultado obtendréis este tipo de letra nuevo en el segundo párrafo:</w:t>
      </w:r>
    </w:p>
    <w:p w14:paraId="0F1E2DDB" w14:textId="77777777" w:rsidR="00B4656C" w:rsidRPr="00904F88" w:rsidRDefault="00B4656C" w:rsidP="004622ED">
      <w:pPr>
        <w:rPr>
          <w:lang w:val="es-ES"/>
        </w:rPr>
      </w:pPr>
    </w:p>
    <w:p w14:paraId="248EC844" w14:textId="5DE698F4" w:rsidR="00275B0E" w:rsidRPr="00904F88" w:rsidRDefault="00311B8B" w:rsidP="004622ED">
      <w:pPr>
        <w:rPr>
          <w:lang w:val="es-ES"/>
        </w:rPr>
      </w:pPr>
      <w:r w:rsidRPr="00904F88">
        <w:rPr>
          <w:noProof/>
          <w:lang w:val="es-ES"/>
        </w:rPr>
        <w:drawing>
          <wp:inline distT="0" distB="0" distL="0" distR="0" wp14:anchorId="72869E48" wp14:editId="4D9B7C58">
            <wp:extent cx="6300470" cy="3726180"/>
            <wp:effectExtent l="0" t="0" r="5080" b="7620"/>
            <wp:docPr id="8207924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2423" name="Imagen 1" descr="Texto&#10;&#10;El contenido generado por IA puede ser incorrecto."/>
                    <pic:cNvPicPr/>
                  </pic:nvPicPr>
                  <pic:blipFill>
                    <a:blip r:embed="rId71"/>
                    <a:stretch>
                      <a:fillRect/>
                    </a:stretch>
                  </pic:blipFill>
                  <pic:spPr>
                    <a:xfrm>
                      <a:off x="0" y="0"/>
                      <a:ext cx="6300470" cy="3726180"/>
                    </a:xfrm>
                    <a:prstGeom prst="rect">
                      <a:avLst/>
                    </a:prstGeom>
                  </pic:spPr>
                </pic:pic>
              </a:graphicData>
            </a:graphic>
          </wp:inline>
        </w:drawing>
      </w:r>
    </w:p>
    <w:p w14:paraId="77FD3162" w14:textId="77777777" w:rsidR="00B4656C" w:rsidRPr="00904F88" w:rsidRDefault="00B4656C" w:rsidP="004622ED">
      <w:pPr>
        <w:rPr>
          <w:lang w:val="es-ES"/>
        </w:rPr>
      </w:pPr>
    </w:p>
    <w:p w14:paraId="3503D49F" w14:textId="77777777" w:rsidR="00ED6CD5" w:rsidRPr="00904F88" w:rsidRDefault="00ED6CD5" w:rsidP="00ED6CD5">
      <w:pPr>
        <w:pStyle w:val="Ttulo1"/>
        <w:rPr>
          <w:sz w:val="48"/>
          <w:szCs w:val="48"/>
          <w:lang w:val="es-ES"/>
        </w:rPr>
      </w:pPr>
      <w:bookmarkStart w:id="44" w:name="_Toc210637394"/>
      <w:r w:rsidRPr="00904F88">
        <w:rPr>
          <w:lang w:val="es-ES"/>
        </w:rPr>
        <w:t>CSS: Columnas</w:t>
      </w:r>
      <w:bookmarkEnd w:id="44"/>
    </w:p>
    <w:p w14:paraId="6F00AFE0" w14:textId="77777777" w:rsidR="00ED6CD5" w:rsidRPr="00904F88" w:rsidRDefault="00ED6CD5" w:rsidP="00ED6CD5">
      <w:pPr>
        <w:rPr>
          <w:lang w:val="es-ES"/>
        </w:rPr>
      </w:pPr>
    </w:p>
    <w:p w14:paraId="08681598" w14:textId="7C31768F" w:rsidR="00ED6CD5" w:rsidRPr="00904F88" w:rsidRDefault="00ED6CD5" w:rsidP="00ED6CD5">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futura recomendación </w:t>
      </w:r>
      <w:hyperlink r:id="rId72" w:history="1">
        <w:r w:rsidRPr="00904F88">
          <w:rPr>
            <w:rStyle w:val="Hipervnculo"/>
            <w:lang w:val="es-ES"/>
          </w:rPr>
          <w:t>CSS Multi-column Layout Module Level 1</w:t>
        </w:r>
      </w:hyperlink>
      <w:r w:rsidRPr="00904F88">
        <w:rPr>
          <w:lang w:val="es-ES"/>
        </w:rPr>
        <w:t>. Aunque actualmente (febrero de 2025) esta recomendación no está formalmente aprobada, se considera parte de la </w:t>
      </w:r>
      <w:hyperlink r:id="rId73" w:anchor="css-official" w:history="1">
        <w:r w:rsidRPr="00904F88">
          <w:rPr>
            <w:rStyle w:val="Hipervnculo"/>
            <w:lang w:val="es-ES"/>
          </w:rPr>
          <w:t>definición oficial de CSS en CSS Snapshot 2024</w:t>
        </w:r>
      </w:hyperlink>
      <w:r w:rsidRPr="00904F88">
        <w:rPr>
          <w:lang w:val="es-ES"/>
        </w:rPr>
        <w:t>.</w:t>
      </w:r>
    </w:p>
    <w:p w14:paraId="1C112D61" w14:textId="77777777" w:rsidR="00ED6CD5" w:rsidRPr="00904F88" w:rsidRDefault="00ED6CD5" w:rsidP="00ED6CD5">
      <w:pPr>
        <w:rPr>
          <w:lang w:val="es-ES"/>
        </w:rPr>
      </w:pPr>
      <w:r w:rsidRPr="00904F88">
        <w:rPr>
          <w:lang w:val="es-ES"/>
        </w:rPr>
        <w:t>Estas propiedades permiten definir columnas de texto en cualquier elemento de bloque.</w:t>
      </w:r>
    </w:p>
    <w:p w14:paraId="5A06AED0" w14:textId="77777777" w:rsidR="00ED6CD5" w:rsidRPr="00904F88" w:rsidRDefault="00ED6CD5" w:rsidP="00ED6CD5">
      <w:pPr>
        <w:rPr>
          <w:lang w:val="es-ES"/>
        </w:rPr>
      </w:pPr>
    </w:p>
    <w:p w14:paraId="4D6D53D4" w14:textId="77777777" w:rsidR="00ED6CD5" w:rsidRPr="00904F88" w:rsidRDefault="00ED6CD5" w:rsidP="00ED6CD5">
      <w:pPr>
        <w:rPr>
          <w:b/>
          <w:bCs/>
          <w:sz w:val="28"/>
          <w:szCs w:val="28"/>
          <w:u w:val="single"/>
          <w:lang w:val="es-ES"/>
        </w:rPr>
      </w:pPr>
      <w:r w:rsidRPr="00904F88">
        <w:rPr>
          <w:b/>
          <w:bCs/>
          <w:sz w:val="28"/>
          <w:szCs w:val="28"/>
          <w:u w:val="single"/>
          <w:lang w:val="es-ES"/>
        </w:rPr>
        <w:t>La propiedad column-count</w:t>
      </w:r>
    </w:p>
    <w:p w14:paraId="7635C5ED" w14:textId="77777777" w:rsidR="00ED6CD5" w:rsidRPr="00904F88" w:rsidRDefault="00ED6CD5" w:rsidP="00ED6CD5">
      <w:pPr>
        <w:rPr>
          <w:lang w:val="es-ES"/>
        </w:rPr>
      </w:pPr>
      <w:r w:rsidRPr="00904F88">
        <w:rPr>
          <w:lang w:val="es-ES"/>
        </w:rPr>
        <w:t>La propiedad column-count establece el número de columnas a mostrar. El navegador distribuye el espacio disponible para acomodar el número de columnas solicitadas.</w:t>
      </w:r>
    </w:p>
    <w:p w14:paraId="07F7141B" w14:textId="77777777" w:rsidR="00ED6CD5" w:rsidRPr="00904F88" w:rsidRDefault="00ED6CD5" w:rsidP="00ED6CD5">
      <w:pPr>
        <w:rPr>
          <w:lang w:val="es-ES"/>
        </w:rPr>
      </w:pPr>
    </w:p>
    <w:p w14:paraId="2CCAFECA" w14:textId="77777777" w:rsidR="00ED6CD5" w:rsidRPr="00904F88" w:rsidRDefault="00ED6CD5" w:rsidP="00ED6CD5">
      <w:pPr>
        <w:rPr>
          <w:b/>
          <w:bCs/>
          <w:sz w:val="28"/>
          <w:szCs w:val="28"/>
          <w:u w:val="single"/>
          <w:lang w:val="es-ES"/>
        </w:rPr>
      </w:pPr>
      <w:r w:rsidRPr="00904F88">
        <w:rPr>
          <w:b/>
          <w:bCs/>
          <w:sz w:val="28"/>
          <w:szCs w:val="28"/>
          <w:u w:val="single"/>
          <w:lang w:val="es-ES"/>
        </w:rPr>
        <w:t>La propiedad column-width</w:t>
      </w:r>
    </w:p>
    <w:p w14:paraId="029D60F4" w14:textId="77777777" w:rsidR="00ED6CD5" w:rsidRPr="00904F88" w:rsidRDefault="00ED6CD5" w:rsidP="00ED6CD5">
      <w:pPr>
        <w:rPr>
          <w:lang w:val="es-ES"/>
        </w:rPr>
      </w:pPr>
      <w:r w:rsidRPr="00904F88">
        <w:rPr>
          <w:lang w:val="es-ES"/>
        </w:rPr>
        <w:t>La propiedad column-width establece el ancho de las columnas. El navegador muestra el número de columnas que quepan en el espacio disponible.</w:t>
      </w:r>
    </w:p>
    <w:p w14:paraId="6A9D34C0" w14:textId="77777777" w:rsidR="00ED6CD5" w:rsidRPr="00904F88" w:rsidRDefault="00ED6CD5" w:rsidP="00ED6CD5">
      <w:pPr>
        <w:rPr>
          <w:lang w:val="es-ES"/>
        </w:rPr>
      </w:pPr>
    </w:p>
    <w:p w14:paraId="2BFD87D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851F92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BD0657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D29D8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EF2A04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CFAD7C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column-count. Columnas. CSS. Páginas web HTML y hojas de estilo CSS. Bartolomé Sintes Marco. www.mclibre.org</w:t>
      </w:r>
    </w:p>
    <w:p w14:paraId="5E33971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C3781D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787C784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A1E588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.count</w:t>
      </w:r>
      <w:proofErr w:type="gramEnd"/>
      <w:r w:rsidRPr="00904F88">
        <w:rPr>
          <w:rFonts w:ascii="Consolas" w:hAnsi="Consolas"/>
          <w:color w:val="D4D4D4"/>
          <w:sz w:val="21"/>
          <w:szCs w:val="21"/>
          <w:lang w:val="es-ES"/>
        </w:rPr>
        <w:t xml:space="preserve"> {</w:t>
      </w:r>
    </w:p>
    <w:p w14:paraId="5936800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column-count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w:t>
      </w:r>
    </w:p>
    <w:p w14:paraId="1AD9FEE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3814E1E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2A0ED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87237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.colwith</w:t>
      </w:r>
      <w:proofErr w:type="gramEnd"/>
      <w:r w:rsidRPr="00904F88">
        <w:rPr>
          <w:rFonts w:ascii="Consolas" w:hAnsi="Consolas"/>
          <w:color w:val="D4D4D4"/>
          <w:sz w:val="21"/>
          <w:szCs w:val="21"/>
          <w:lang w:val="es-ES"/>
        </w:rPr>
        <w:t xml:space="preserve"> {</w:t>
      </w:r>
    </w:p>
    <w:p w14:paraId="5769821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10em</w:t>
      </w:r>
      <w:r w:rsidRPr="00904F88">
        <w:rPr>
          <w:rFonts w:ascii="Consolas" w:hAnsi="Consolas"/>
          <w:color w:val="D4D4D4"/>
          <w:sz w:val="21"/>
          <w:szCs w:val="21"/>
          <w:lang w:val="es-ES"/>
        </w:rPr>
        <w:t>;</w:t>
      </w:r>
    </w:p>
    <w:p w14:paraId="05B1C7F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1050128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AE2FAA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0B6314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88C762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F9CE94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1AEAE2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"count"</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 mayoría de</w:t>
      </w:r>
    </w:p>
    <w:p w14:paraId="755BC1B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propiedades de esta recomendación (con el nombre oficial o prefijadas). Las columnas suponen un gran avance para</w:t>
      </w:r>
    </w:p>
    <w:p w14:paraId="5C23887C"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el diseño de páginas web ya que facilitan la lectura de textos largos en una misma página, sobre todo en las</w:t>
      </w:r>
    </w:p>
    <w:p w14:paraId="5A37D26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pantallas de escritorio actuales, de cada vez más resolución </w:t>
      </w:r>
      <w:proofErr w:type="gramStart"/>
      <w:r w:rsidRPr="00904F88">
        <w:rPr>
          <w:rFonts w:ascii="Consolas" w:hAnsi="Consolas"/>
          <w:color w:val="CCCCCC"/>
          <w:sz w:val="21"/>
          <w:szCs w:val="21"/>
          <w:lang w:val="es-ES"/>
        </w:rPr>
        <w:t>horizontal.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8F1BE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"colwith"</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 mayoría</w:t>
      </w:r>
    </w:p>
    <w:p w14:paraId="4F2E0AA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de propiedades de esta recomendación (con el nombre oficial o prefijadas). Las columnas suponen un gran avance</w:t>
      </w:r>
    </w:p>
    <w:p w14:paraId="345BF9D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para el diseño de páginas web ya que facilitan la lectura de textos largos en una misma página, sobre todo en</w:t>
      </w:r>
    </w:p>
    <w:p w14:paraId="478D98E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las pantallas de escritorio actuales, de cada vez más resolución </w:t>
      </w:r>
      <w:proofErr w:type="gramStart"/>
      <w:r w:rsidRPr="00904F88">
        <w:rPr>
          <w:rFonts w:ascii="Consolas" w:hAnsi="Consolas"/>
          <w:color w:val="CCCCCC"/>
          <w:sz w:val="21"/>
          <w:szCs w:val="21"/>
          <w:lang w:val="es-ES"/>
        </w:rPr>
        <w:t>horizontal.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E2EEAC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8F16B2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A853A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49D9551" w14:textId="77777777" w:rsidR="00ED6CD5" w:rsidRPr="00904F88" w:rsidRDefault="00ED6CD5" w:rsidP="00ED6CD5">
      <w:pPr>
        <w:rPr>
          <w:lang w:val="es-ES"/>
        </w:rPr>
      </w:pPr>
    </w:p>
    <w:p w14:paraId="6C761CFD" w14:textId="77777777" w:rsidR="00ED6CD5" w:rsidRPr="00904F88" w:rsidRDefault="00ED6CD5" w:rsidP="00ED6CD5">
      <w:pPr>
        <w:rPr>
          <w:lang w:val="es-ES"/>
        </w:rPr>
      </w:pPr>
      <w:r w:rsidRPr="00904F88">
        <w:rPr>
          <w:noProof/>
          <w:lang w:val="es-ES"/>
        </w:rPr>
        <w:drawing>
          <wp:inline distT="0" distB="0" distL="0" distR="0" wp14:anchorId="2B749BD1" wp14:editId="338A77FE">
            <wp:extent cx="6300470" cy="981710"/>
            <wp:effectExtent l="0" t="0" r="5080" b="8890"/>
            <wp:docPr id="401818205"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8205" name="Imagen 1" descr="Imagen que contiene Diagrama&#10;&#10;El contenido generado por IA puede ser incorrecto."/>
                    <pic:cNvPicPr/>
                  </pic:nvPicPr>
                  <pic:blipFill>
                    <a:blip r:embed="rId74"/>
                    <a:stretch>
                      <a:fillRect/>
                    </a:stretch>
                  </pic:blipFill>
                  <pic:spPr>
                    <a:xfrm>
                      <a:off x="0" y="0"/>
                      <a:ext cx="6300470" cy="981710"/>
                    </a:xfrm>
                    <a:prstGeom prst="rect">
                      <a:avLst/>
                    </a:prstGeom>
                  </pic:spPr>
                </pic:pic>
              </a:graphicData>
            </a:graphic>
          </wp:inline>
        </w:drawing>
      </w:r>
    </w:p>
    <w:p w14:paraId="0A430A94" w14:textId="77777777" w:rsidR="00ED6CD5" w:rsidRPr="00904F88" w:rsidRDefault="00ED6CD5" w:rsidP="00ED6CD5">
      <w:pPr>
        <w:rPr>
          <w:lang w:val="es-ES"/>
        </w:rPr>
      </w:pPr>
    </w:p>
    <w:p w14:paraId="48F97C33" w14:textId="77777777" w:rsidR="00ED6CD5" w:rsidRPr="00904F88" w:rsidRDefault="00ED6CD5" w:rsidP="00ED6CD5">
      <w:pPr>
        <w:rPr>
          <w:lang w:val="es-ES"/>
        </w:rPr>
      </w:pPr>
    </w:p>
    <w:p w14:paraId="261E7F5B" w14:textId="77777777" w:rsidR="00ED6CD5" w:rsidRPr="00904F88" w:rsidRDefault="00ED6CD5" w:rsidP="00ED6CD5">
      <w:pPr>
        <w:rPr>
          <w:b/>
          <w:bCs/>
          <w:lang w:val="es-ES"/>
        </w:rPr>
      </w:pPr>
      <w:r w:rsidRPr="00904F88">
        <w:rPr>
          <w:b/>
          <w:bCs/>
          <w:sz w:val="28"/>
          <w:szCs w:val="28"/>
          <w:u w:val="single"/>
          <w:lang w:val="es-ES"/>
        </w:rPr>
        <w:t>La propiedad compuesta columns</w:t>
      </w:r>
    </w:p>
    <w:p w14:paraId="7B087CD4" w14:textId="77777777" w:rsidR="00ED6CD5" w:rsidRPr="00904F88" w:rsidRDefault="00ED6CD5" w:rsidP="00ED6CD5">
      <w:pPr>
        <w:rPr>
          <w:lang w:val="es-ES"/>
        </w:rPr>
      </w:pPr>
      <w:r w:rsidRPr="00904F88">
        <w:rPr>
          <w:lang w:val="es-ES"/>
        </w:rPr>
        <w:t> </w:t>
      </w:r>
    </w:p>
    <w:p w14:paraId="0FA9C8C1" w14:textId="77777777" w:rsidR="00ED6CD5" w:rsidRPr="00904F88" w:rsidRDefault="00ED6CD5" w:rsidP="00ED6CD5">
      <w:pPr>
        <w:rPr>
          <w:lang w:val="es-ES"/>
        </w:rPr>
      </w:pPr>
      <w:r w:rsidRPr="00904F88">
        <w:rPr>
          <w:lang w:val="es-ES"/>
        </w:rPr>
        <w:t>La propiedad compuesta columns establece el ancho de las columnas o el número de columnas.</w:t>
      </w:r>
    </w:p>
    <w:p w14:paraId="7F8751C7" w14:textId="77777777" w:rsidR="00ED6CD5" w:rsidRPr="00904F88" w:rsidRDefault="00ED6CD5" w:rsidP="00ED6CD5">
      <w:pPr>
        <w:rPr>
          <w:lang w:val="es-ES"/>
        </w:rPr>
      </w:pPr>
      <w:r w:rsidRPr="00904F88">
        <w:rPr>
          <w:lang w:val="es-ES"/>
        </w:rPr>
        <w:t>Esta propiedad admite uno o dos valores:</w:t>
      </w:r>
    </w:p>
    <w:p w14:paraId="05592BF1" w14:textId="77777777" w:rsidR="00ED6CD5" w:rsidRPr="00904F88" w:rsidRDefault="00ED6CD5" w:rsidP="00A97AF2">
      <w:pPr>
        <w:numPr>
          <w:ilvl w:val="0"/>
          <w:numId w:val="36"/>
        </w:numPr>
        <w:rPr>
          <w:lang w:val="es-ES"/>
        </w:rPr>
      </w:pPr>
      <w:r w:rsidRPr="00904F88">
        <w:rPr>
          <w:lang w:val="es-ES"/>
        </w:rPr>
        <w:t>Si el valor es un número sin unidad, se interpreta como el número de columnas</w:t>
      </w:r>
    </w:p>
    <w:p w14:paraId="48F77EB6" w14:textId="77777777" w:rsidR="00ED6CD5" w:rsidRPr="00904F88" w:rsidRDefault="00ED6CD5" w:rsidP="00A97AF2">
      <w:pPr>
        <w:numPr>
          <w:ilvl w:val="0"/>
          <w:numId w:val="36"/>
        </w:numPr>
        <w:rPr>
          <w:lang w:val="es-ES"/>
        </w:rPr>
      </w:pPr>
      <w:r w:rsidRPr="00904F88">
        <w:rPr>
          <w:lang w:val="es-ES"/>
        </w:rPr>
        <w:t>Si el valor es una distancia (un número con unidad), se interpreta como la anchura de las columnas</w:t>
      </w:r>
    </w:p>
    <w:p w14:paraId="59C4F4DE" w14:textId="77777777" w:rsidR="00ED6CD5" w:rsidRPr="00904F88" w:rsidRDefault="00ED6CD5" w:rsidP="00A97AF2">
      <w:pPr>
        <w:numPr>
          <w:ilvl w:val="0"/>
          <w:numId w:val="36"/>
        </w:numPr>
        <w:rPr>
          <w:lang w:val="es-ES"/>
        </w:rPr>
      </w:pPr>
      <w:r w:rsidRPr="00904F88">
        <w:rPr>
          <w:lang w:val="es-ES"/>
        </w:rPr>
        <w:t>Si se escriben dos valores, si el elemento tiene un tamaño predefinido, se hace caso únicamente al número de columnas, pero si el elemento no tiene un tamaño predefinido (tablas, elementos flotantes, etc.), se hace caso de los dos valores:</w:t>
      </w:r>
    </w:p>
    <w:p w14:paraId="73F2BFF0" w14:textId="77777777" w:rsidR="00ED6CD5" w:rsidRPr="00904F88" w:rsidRDefault="00ED6CD5" w:rsidP="00ED6CD5">
      <w:pPr>
        <w:rPr>
          <w:lang w:val="es-ES"/>
        </w:rPr>
      </w:pPr>
    </w:p>
    <w:p w14:paraId="42BA4B7B" w14:textId="77777777" w:rsidR="00ED6CD5" w:rsidRPr="00904F88" w:rsidRDefault="00ED6CD5" w:rsidP="00ED6CD5">
      <w:pPr>
        <w:rPr>
          <w:b/>
          <w:bCs/>
          <w:sz w:val="28"/>
          <w:szCs w:val="28"/>
          <w:u w:val="single"/>
          <w:lang w:val="es-ES"/>
        </w:rPr>
      </w:pPr>
      <w:r w:rsidRPr="00904F88">
        <w:rPr>
          <w:b/>
          <w:bCs/>
          <w:sz w:val="28"/>
          <w:szCs w:val="28"/>
          <w:u w:val="single"/>
          <w:lang w:val="es-ES"/>
        </w:rPr>
        <w:t>Espacio entre columnas: column-gap</w:t>
      </w:r>
    </w:p>
    <w:p w14:paraId="7FEE79BB" w14:textId="77777777" w:rsidR="00ED6CD5" w:rsidRPr="00904F88" w:rsidRDefault="00ED6CD5" w:rsidP="00ED6CD5">
      <w:pPr>
        <w:rPr>
          <w:lang w:val="es-ES"/>
        </w:rPr>
      </w:pPr>
      <w:r w:rsidRPr="00904F88">
        <w:rPr>
          <w:lang w:val="es-ES"/>
        </w:rPr>
        <w:t>La propiedad column-gap establece el tamaño del espacio entre columnas. El navegador distribuye el espacio disponible para acomodar el número de columnas solicitadas.</w:t>
      </w:r>
    </w:p>
    <w:p w14:paraId="7AC10925" w14:textId="77777777" w:rsidR="00ED6CD5" w:rsidRPr="00904F88" w:rsidRDefault="00ED6CD5" w:rsidP="00ED6CD5">
      <w:pPr>
        <w:rPr>
          <w:lang w:val="es-ES"/>
        </w:rPr>
      </w:pPr>
    </w:p>
    <w:p w14:paraId="5A88C75A" w14:textId="77777777" w:rsidR="00ED6CD5" w:rsidRPr="00904F88" w:rsidRDefault="00ED6CD5" w:rsidP="00ED6CD5">
      <w:pPr>
        <w:rPr>
          <w:lang w:val="es-ES"/>
        </w:rPr>
      </w:pPr>
    </w:p>
    <w:p w14:paraId="4C54ABB9" w14:textId="77777777" w:rsidR="00ED6CD5" w:rsidRPr="00904F88" w:rsidRDefault="00ED6CD5" w:rsidP="00ED6CD5">
      <w:pPr>
        <w:rPr>
          <w:lang w:val="es-ES"/>
        </w:rPr>
      </w:pPr>
      <w:r w:rsidRPr="00904F88">
        <w:rPr>
          <w:b/>
          <w:bCs/>
          <w:sz w:val="28"/>
          <w:szCs w:val="28"/>
          <w:u w:val="single"/>
          <w:lang w:val="es-ES"/>
        </w:rPr>
        <w:t>La propiedad column-rule</w:t>
      </w:r>
    </w:p>
    <w:p w14:paraId="674CC4DA" w14:textId="77777777" w:rsidR="00ED6CD5" w:rsidRPr="00904F88" w:rsidRDefault="00ED6CD5" w:rsidP="00ED6CD5">
      <w:pPr>
        <w:rPr>
          <w:lang w:val="es-ES"/>
        </w:rPr>
      </w:pPr>
      <w:r w:rsidRPr="00904F88">
        <w:rPr>
          <w:lang w:val="es-ES"/>
        </w:rPr>
        <w:t>La propiedad compuesta column-rule requiere tres valores, el color, el grosor y el estilo del borde, como en el caso de los bordes de los elementos.</w:t>
      </w:r>
    </w:p>
    <w:p w14:paraId="0728C793" w14:textId="77777777" w:rsidR="00ED6CD5" w:rsidRPr="00904F88" w:rsidRDefault="00ED6CD5" w:rsidP="00ED6CD5">
      <w:pPr>
        <w:rPr>
          <w:lang w:val="es-ES"/>
        </w:rPr>
      </w:pPr>
    </w:p>
    <w:p w14:paraId="427D06D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17CB8B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8C7A81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8933A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08E922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88B0818"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columns (3). Columnas. CSS. Páginas web HTML y hojas de estilo CSS. Bartolomé Sintes Marco. www.mclibre.org</w:t>
      </w:r>
    </w:p>
    <w:p w14:paraId="58C22D3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C4DDFD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291FA4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53C2DB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.dos</w:t>
      </w:r>
      <w:proofErr w:type="gramEnd"/>
      <w:r w:rsidRPr="00904F88">
        <w:rPr>
          <w:rFonts w:ascii="Consolas" w:hAnsi="Consolas"/>
          <w:color w:val="D7BA7D"/>
          <w:sz w:val="21"/>
          <w:szCs w:val="21"/>
          <w:lang w:val="es-ES"/>
        </w:rPr>
        <w:t>-valores</w:t>
      </w:r>
      <w:r w:rsidRPr="00904F88">
        <w:rPr>
          <w:rFonts w:ascii="Consolas" w:hAnsi="Consolas"/>
          <w:color w:val="D4D4D4"/>
          <w:sz w:val="21"/>
          <w:szCs w:val="21"/>
          <w:lang w:val="es-ES"/>
        </w:rPr>
        <w:t xml:space="preserve"> {</w:t>
      </w:r>
    </w:p>
    <w:p w14:paraId="20B2CC34"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8em</w:t>
      </w:r>
      <w:r w:rsidRPr="00904F88">
        <w:rPr>
          <w:rFonts w:ascii="Consolas" w:hAnsi="Consolas"/>
          <w:color w:val="D4D4D4"/>
          <w:sz w:val="21"/>
          <w:szCs w:val="21"/>
          <w:lang w:val="es-ES"/>
        </w:rPr>
        <w:t>;</w:t>
      </w:r>
    </w:p>
    <w:p w14:paraId="0650B12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60A8B28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42D4E57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C72ED13"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FDE79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.gap</w:t>
      </w:r>
      <w:proofErr w:type="gramEnd"/>
      <w:r w:rsidRPr="00904F88">
        <w:rPr>
          <w:rFonts w:ascii="Consolas" w:hAnsi="Consolas"/>
          <w:color w:val="D7BA7D"/>
          <w:sz w:val="21"/>
          <w:szCs w:val="21"/>
          <w:lang w:val="es-ES"/>
        </w:rPr>
        <w:t>-y-columnas</w:t>
      </w:r>
      <w:r w:rsidRPr="00904F88">
        <w:rPr>
          <w:rFonts w:ascii="Consolas" w:hAnsi="Consolas"/>
          <w:color w:val="D4D4D4"/>
          <w:sz w:val="21"/>
          <w:szCs w:val="21"/>
          <w:lang w:val="es-ES"/>
        </w:rPr>
        <w:t xml:space="preserve"> {</w:t>
      </w:r>
    </w:p>
    <w:p w14:paraId="2AAB59A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column-gap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3em</w:t>
      </w:r>
      <w:r w:rsidRPr="00904F88">
        <w:rPr>
          <w:rFonts w:ascii="Consolas" w:hAnsi="Consolas"/>
          <w:color w:val="D4D4D4"/>
          <w:sz w:val="21"/>
          <w:szCs w:val="21"/>
          <w:lang w:val="es-ES"/>
        </w:rPr>
        <w:t>;</w:t>
      </w:r>
    </w:p>
    <w:p w14:paraId="0A9B8A4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8em</w:t>
      </w:r>
      <w:r w:rsidRPr="00904F88">
        <w:rPr>
          <w:rFonts w:ascii="Consolas" w:hAnsi="Consolas"/>
          <w:color w:val="D4D4D4"/>
          <w:sz w:val="21"/>
          <w:szCs w:val="21"/>
          <w:lang w:val="es-ES"/>
        </w:rPr>
        <w:t>;</w:t>
      </w:r>
    </w:p>
    <w:p w14:paraId="0C139BA2"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67465C48"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14F2C7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69CA2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.columnas</w:t>
      </w:r>
      <w:proofErr w:type="gramEnd"/>
      <w:r w:rsidRPr="00904F88">
        <w:rPr>
          <w:rFonts w:ascii="Consolas" w:hAnsi="Consolas"/>
          <w:color w:val="D7BA7D"/>
          <w:sz w:val="21"/>
          <w:szCs w:val="21"/>
          <w:lang w:val="es-ES"/>
        </w:rPr>
        <w:t>-rule</w:t>
      </w:r>
      <w:r w:rsidRPr="00904F88">
        <w:rPr>
          <w:rFonts w:ascii="Consolas" w:hAnsi="Consolas"/>
          <w:color w:val="D4D4D4"/>
          <w:sz w:val="21"/>
          <w:szCs w:val="21"/>
          <w:lang w:val="es-ES"/>
        </w:rPr>
        <w:t xml:space="preserve"> {</w:t>
      </w:r>
    </w:p>
    <w:p w14:paraId="667D8D8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column-rule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79ABD0A1"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w:t>
      </w:r>
      <w:r w:rsidRPr="00904F88">
        <w:rPr>
          <w:rFonts w:ascii="Consolas" w:hAnsi="Consolas"/>
          <w:color w:val="D4D4D4"/>
          <w:sz w:val="21"/>
          <w:szCs w:val="21"/>
          <w:lang w:val="es-ES"/>
        </w:rPr>
        <w:t>;</w:t>
      </w:r>
    </w:p>
    <w:p w14:paraId="4F6FA71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096A589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FD5E2B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6746F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41B672D"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51E836"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34648A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"dos-valores"</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7A5E94E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1984028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78625C0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todo en las pantallas de escritorio actuales, de cada vez más resolución </w:t>
      </w:r>
      <w:proofErr w:type="gramStart"/>
      <w:r w:rsidRPr="00904F88">
        <w:rPr>
          <w:rFonts w:ascii="Consolas" w:hAnsi="Consolas"/>
          <w:color w:val="CCCCCC"/>
          <w:sz w:val="21"/>
          <w:szCs w:val="21"/>
          <w:lang w:val="es-ES"/>
        </w:rPr>
        <w:t>horizontal.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072121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ahí estamos bien</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32E207A"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"gap-y-columnas"</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7BA0D3D7"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63EBD20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68E5E269"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todo en las pantallas de escritorio actuales, de cada vez más resolución </w:t>
      </w:r>
      <w:proofErr w:type="gramStart"/>
      <w:r w:rsidRPr="00904F88">
        <w:rPr>
          <w:rFonts w:ascii="Consolas" w:hAnsi="Consolas"/>
          <w:color w:val="CCCCCC"/>
          <w:sz w:val="21"/>
          <w:szCs w:val="21"/>
          <w:lang w:val="es-ES"/>
        </w:rPr>
        <w:t>horizontal.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62BBDFE"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724B008"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en la fragua de Antonio Mairena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5821F4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"columnas-rule"</w:t>
      </w:r>
      <w:r w:rsidRPr="00904F88">
        <w:rPr>
          <w:rFonts w:ascii="Consolas" w:hAnsi="Consolas"/>
          <w:color w:val="808080"/>
          <w:sz w:val="21"/>
          <w:szCs w:val="21"/>
          <w:lang w:val="es-ES"/>
        </w:rPr>
        <w:t>&gt;</w:t>
      </w:r>
      <w:r w:rsidRPr="00904F88">
        <w:rPr>
          <w:rFonts w:ascii="Consolas" w:hAnsi="Consolas"/>
          <w:color w:val="CCCCCC"/>
          <w:sz w:val="21"/>
          <w:szCs w:val="21"/>
          <w:lang w:val="es-ES"/>
        </w:rPr>
        <w:t>Aunque la recomendación CSS 3: Columnas no ha sido aprobada, los navegadores admiten la</w:t>
      </w:r>
    </w:p>
    <w:p w14:paraId="6BF7217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mayoría de propiedades de esta recomendación (con el nombre oficial o prefijadas). Las columnas suponen un gran</w:t>
      </w:r>
    </w:p>
    <w:p w14:paraId="02CAB170"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avance para el diseño de páginas web ya que facilitan la lectura de textos largos en una misma página, sobre</w:t>
      </w:r>
    </w:p>
    <w:p w14:paraId="3505D0F5"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todo en las pantallas de escritorio actuales, de cada vez más resolución </w:t>
      </w:r>
      <w:proofErr w:type="gramStart"/>
      <w:r w:rsidRPr="00904F88">
        <w:rPr>
          <w:rFonts w:ascii="Consolas" w:hAnsi="Consolas"/>
          <w:color w:val="CCCCCC"/>
          <w:sz w:val="21"/>
          <w:szCs w:val="21"/>
          <w:lang w:val="es-ES"/>
        </w:rPr>
        <w:t>horizontal.</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B2E147C"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1D49C7B"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8406CF" w14:textId="77777777" w:rsidR="00ED6CD5" w:rsidRPr="00904F88" w:rsidRDefault="00ED6CD5" w:rsidP="00ED6C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805EADF" w14:textId="77777777" w:rsidR="00ED6CD5" w:rsidRPr="00904F88" w:rsidRDefault="00ED6CD5" w:rsidP="00ED6CD5">
      <w:pPr>
        <w:rPr>
          <w:lang w:val="es-ES"/>
        </w:rPr>
      </w:pPr>
    </w:p>
    <w:p w14:paraId="76104546" w14:textId="77777777" w:rsidR="00ED6CD5" w:rsidRPr="00904F88" w:rsidRDefault="00ED6CD5" w:rsidP="00ED6CD5">
      <w:pPr>
        <w:rPr>
          <w:lang w:val="es-ES"/>
        </w:rPr>
      </w:pPr>
    </w:p>
    <w:p w14:paraId="693E8D95" w14:textId="77777777" w:rsidR="00ED6CD5" w:rsidRPr="00904F88" w:rsidRDefault="00ED6CD5" w:rsidP="00ED6CD5">
      <w:pPr>
        <w:rPr>
          <w:lang w:val="es-ES"/>
        </w:rPr>
      </w:pPr>
    </w:p>
    <w:p w14:paraId="1FCA7069" w14:textId="77777777" w:rsidR="00ED6CD5" w:rsidRPr="00904F88" w:rsidRDefault="00ED6CD5" w:rsidP="00ED6CD5">
      <w:pPr>
        <w:rPr>
          <w:lang w:val="es-ES"/>
        </w:rPr>
      </w:pPr>
      <w:r w:rsidRPr="00904F88">
        <w:rPr>
          <w:noProof/>
          <w:lang w:val="es-ES"/>
        </w:rPr>
        <w:drawing>
          <wp:inline distT="0" distB="0" distL="0" distR="0" wp14:anchorId="622A27A9" wp14:editId="064056D0">
            <wp:extent cx="6300470" cy="1952625"/>
            <wp:effectExtent l="0" t="0" r="5080" b="9525"/>
            <wp:docPr id="1022408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8891" name="Imagen 1" descr="Imagen que contiene Texto&#10;&#10;El contenido generado por IA puede ser incorrecto."/>
                    <pic:cNvPicPr/>
                  </pic:nvPicPr>
                  <pic:blipFill>
                    <a:blip r:embed="rId75"/>
                    <a:stretch>
                      <a:fillRect/>
                    </a:stretch>
                  </pic:blipFill>
                  <pic:spPr>
                    <a:xfrm>
                      <a:off x="0" y="0"/>
                      <a:ext cx="6300470" cy="1952625"/>
                    </a:xfrm>
                    <a:prstGeom prst="rect">
                      <a:avLst/>
                    </a:prstGeom>
                  </pic:spPr>
                </pic:pic>
              </a:graphicData>
            </a:graphic>
          </wp:inline>
        </w:drawing>
      </w:r>
    </w:p>
    <w:p w14:paraId="34473979" w14:textId="77777777" w:rsidR="00ED6CD5" w:rsidRPr="00904F88" w:rsidRDefault="00ED6CD5" w:rsidP="00ED6CD5">
      <w:pPr>
        <w:rPr>
          <w:lang w:val="es-ES"/>
        </w:rPr>
      </w:pPr>
    </w:p>
    <w:p w14:paraId="21BB99B1" w14:textId="77777777" w:rsidR="00ED6CD5" w:rsidRPr="00904F88" w:rsidRDefault="00ED6CD5" w:rsidP="005C5C38">
      <w:pPr>
        <w:rPr>
          <w:lang w:val="es-ES"/>
        </w:rPr>
      </w:pPr>
    </w:p>
    <w:p w14:paraId="3A3AD269" w14:textId="75E2B6E6" w:rsidR="00C94486" w:rsidRPr="00904F88" w:rsidRDefault="003B0D4A" w:rsidP="003B0D4A">
      <w:pPr>
        <w:pStyle w:val="Ttulo1"/>
        <w:rPr>
          <w:lang w:val="es-ES"/>
        </w:rPr>
      </w:pPr>
      <w:bookmarkStart w:id="45" w:name="_Toc210637395"/>
      <w:r w:rsidRPr="00904F88">
        <w:rPr>
          <w:lang w:val="es-ES"/>
        </w:rPr>
        <w:t>Ejercicio</w:t>
      </w:r>
      <w:bookmarkEnd w:id="45"/>
    </w:p>
    <w:p w14:paraId="6F638426" w14:textId="77777777" w:rsidR="00B564CD" w:rsidRPr="00904F88" w:rsidRDefault="00B564CD" w:rsidP="005C5C38">
      <w:pPr>
        <w:rPr>
          <w:lang w:val="es-ES"/>
        </w:rPr>
      </w:pPr>
    </w:p>
    <w:p w14:paraId="0750E07E" w14:textId="579588DD" w:rsidR="00040353" w:rsidRPr="00904F88" w:rsidRDefault="00040353" w:rsidP="005C5C38">
      <w:pPr>
        <w:rPr>
          <w:lang w:val="es-ES"/>
        </w:rPr>
      </w:pPr>
      <w:r w:rsidRPr="00904F88">
        <w:rPr>
          <w:lang w:val="es-ES"/>
        </w:rPr>
        <w:t xml:space="preserve">Probar siguiendo el siguiente enlace a añadir </w:t>
      </w:r>
      <w:r w:rsidR="005446CD" w:rsidRPr="00904F88">
        <w:rPr>
          <w:lang w:val="es-ES"/>
        </w:rPr>
        <w:t>dos fuentes</w:t>
      </w:r>
      <w:r w:rsidRPr="00904F88">
        <w:rPr>
          <w:lang w:val="es-ES"/>
        </w:rPr>
        <w:t xml:space="preserve"> de Google a dos párrafos que escribáis vosotros mismos.</w:t>
      </w:r>
    </w:p>
    <w:p w14:paraId="3C01AEC5" w14:textId="76E31D3A" w:rsidR="00C94486" w:rsidRPr="00904F88" w:rsidRDefault="00040353" w:rsidP="005C5C38">
      <w:pPr>
        <w:rPr>
          <w:b/>
          <w:bCs/>
          <w:lang w:val="es-ES"/>
        </w:rPr>
      </w:pPr>
      <w:r w:rsidRPr="00904F88">
        <w:rPr>
          <w:lang w:val="es-ES"/>
        </w:rPr>
        <w:t xml:space="preserve">Probar </w:t>
      </w:r>
      <w:r w:rsidR="005446CD" w:rsidRPr="00904F88">
        <w:rPr>
          <w:lang w:val="es-ES"/>
        </w:rPr>
        <w:t xml:space="preserve">dos tipos de fuentes, oblique y </w:t>
      </w:r>
      <w:r w:rsidR="00B564CD" w:rsidRPr="00904F88">
        <w:rPr>
          <w:lang w:val="es-ES"/>
        </w:rPr>
        <w:t>cursive y dos tamaños diferentes, uno relativo, 1,5em y otro absoluto 30px.</w:t>
      </w:r>
      <w:r w:rsidRPr="00904F88">
        <w:rPr>
          <w:lang w:val="es-ES"/>
        </w:rPr>
        <w:t xml:space="preserve"> </w:t>
      </w:r>
      <w:r w:rsidR="00FE658C" w:rsidRPr="00904F88">
        <w:rPr>
          <w:lang w:val="es-ES"/>
        </w:rPr>
        <w:t xml:space="preserve"> Intentar descargar las fuentes como dice en el apartado: </w:t>
      </w:r>
      <w:r w:rsidR="00FE658C" w:rsidRPr="00904F88">
        <w:rPr>
          <w:b/>
          <w:bCs/>
          <w:lang w:val="es-ES"/>
        </w:rPr>
        <w:t>Descargar las fuentes de Google Fonts en formato WOFF2 desde google-webfonts-helper</w:t>
      </w:r>
    </w:p>
    <w:p w14:paraId="05579BEE" w14:textId="4B4230D6" w:rsidR="002038DC" w:rsidRPr="00904F88" w:rsidRDefault="002038DC" w:rsidP="005C5C38">
      <w:pPr>
        <w:rPr>
          <w:lang w:val="es-ES"/>
        </w:rPr>
      </w:pPr>
      <w:hyperlink r:id="rId76" w:history="1">
        <w:r w:rsidRPr="00904F88">
          <w:rPr>
            <w:rStyle w:val="Hipervnculo"/>
            <w:lang w:val="es-ES"/>
          </w:rPr>
          <w:t>https://www.mclibre.org/consultar/htmlcss/css/css-fuentes-web.html</w:t>
        </w:r>
      </w:hyperlink>
    </w:p>
    <w:p w14:paraId="331F34FA" w14:textId="618E989A" w:rsidR="002038DC" w:rsidRPr="00904F88" w:rsidRDefault="00B11CD2" w:rsidP="005C5C38">
      <w:pPr>
        <w:rPr>
          <w:lang w:val="es-ES"/>
        </w:rPr>
      </w:pPr>
      <w:r w:rsidRPr="00904F88">
        <w:rPr>
          <w:lang w:val="es-ES"/>
        </w:rPr>
        <w:t>Crear un párrafo con tres columnas</w:t>
      </w:r>
      <w:r w:rsidR="001823F1" w:rsidRPr="00904F88">
        <w:rPr>
          <w:lang w:val="es-ES"/>
        </w:rPr>
        <w:t xml:space="preserve"> y otro sin columnas.</w:t>
      </w:r>
    </w:p>
    <w:p w14:paraId="6DEFE4A5" w14:textId="77777777" w:rsidR="00C94486" w:rsidRPr="00904F88" w:rsidRDefault="00C94486" w:rsidP="005C5C38">
      <w:pPr>
        <w:rPr>
          <w:lang w:val="es-ES"/>
        </w:rPr>
      </w:pPr>
    </w:p>
    <w:p w14:paraId="10880380" w14:textId="507CF940" w:rsidR="00181AA5" w:rsidRPr="00904F88" w:rsidRDefault="00181AA5" w:rsidP="00181AA5">
      <w:pPr>
        <w:pStyle w:val="Ttulo1"/>
        <w:rPr>
          <w:lang w:val="es-ES"/>
        </w:rPr>
      </w:pPr>
      <w:bookmarkStart w:id="46" w:name="_Toc210637396"/>
      <w:r w:rsidRPr="00904F88">
        <w:rPr>
          <w:lang w:val="es-ES"/>
        </w:rPr>
        <w:t>Alineación de texto</w:t>
      </w:r>
      <w:bookmarkEnd w:id="46"/>
    </w:p>
    <w:p w14:paraId="0781C0FC" w14:textId="77777777" w:rsidR="00181AA5" w:rsidRPr="00904F88" w:rsidRDefault="00181AA5" w:rsidP="00181AA5">
      <w:pPr>
        <w:rPr>
          <w:lang w:val="es-ES"/>
        </w:rPr>
      </w:pPr>
    </w:p>
    <w:p w14:paraId="5D35CBA3" w14:textId="7D4C8127" w:rsidR="00181AA5" w:rsidRPr="00904F88" w:rsidRDefault="00181AA5" w:rsidP="00181AA5">
      <w:pPr>
        <w:rPr>
          <w:lang w:val="es-ES"/>
        </w:rPr>
      </w:pPr>
      <w:r w:rsidRPr="00904F88">
        <w:rPr>
          <w:lang w:val="es-ES"/>
        </w:rPr>
        <w:t>La propiedad text-align permite establecer la alineación horizontal de un bloque de texto. Los posibles</w:t>
      </w:r>
      <w:r w:rsidR="009B77D5" w:rsidRPr="00904F88">
        <w:rPr>
          <w:lang w:val="es-ES"/>
        </w:rPr>
        <w:t xml:space="preserve"> </w:t>
      </w:r>
      <w:r w:rsidRPr="00904F88">
        <w:rPr>
          <w:lang w:val="es-ES"/>
        </w:rPr>
        <w:t>valores de text-align son left (izquierda), right (derecha), center (centro)</w:t>
      </w:r>
      <w:r w:rsidR="009B77D5" w:rsidRPr="00904F88">
        <w:rPr>
          <w:lang w:val="es-ES"/>
        </w:rPr>
        <w:t xml:space="preserve"> y justify (justificado a derecha e izquierda).</w:t>
      </w:r>
      <w:r w:rsidRPr="00904F88">
        <w:rPr>
          <w:lang w:val="es-ES"/>
        </w:rPr>
        <w:t> </w:t>
      </w:r>
    </w:p>
    <w:p w14:paraId="68E37BE7" w14:textId="7C0B7838" w:rsidR="00181AA5" w:rsidRPr="00904F88" w:rsidRDefault="00A55F66" w:rsidP="00181AA5">
      <w:pPr>
        <w:rPr>
          <w:lang w:val="es-ES"/>
        </w:rPr>
      </w:pPr>
      <w:r w:rsidRPr="00904F88">
        <w:rPr>
          <w:lang w:val="es-ES"/>
        </w:rPr>
        <w:t xml:space="preserve">Para centrar una imagen, el elemento que contiene la imagen </w:t>
      </w:r>
      <w:proofErr w:type="gramStart"/>
      <w:r w:rsidRPr="00904F88">
        <w:rPr>
          <w:lang w:val="es-ES"/>
        </w:rPr>
        <w:t>tiene que tener</w:t>
      </w:r>
      <w:proofErr w:type="gramEnd"/>
      <w:r w:rsidRPr="00904F88">
        <w:rPr>
          <w:lang w:val="es-ES"/>
        </w:rPr>
        <w:t xml:space="preserve"> su contenido centrado. Por ejemplo, si la imagen está en un párrafo, se puede definir la clase "</w:t>
      </w:r>
      <w:proofErr w:type="gramStart"/>
      <w:r w:rsidRPr="00904F88">
        <w:rPr>
          <w:lang w:val="es-ES"/>
        </w:rPr>
        <w:t>p.centrado</w:t>
      </w:r>
      <w:proofErr w:type="gramEnd"/>
      <w:r w:rsidRPr="00904F88">
        <w:rPr>
          <w:lang w:val="es-ES"/>
        </w:rPr>
        <w:t>" con el atributo text-align establecido con el valor center y después dar al párrafo que contiene la imagen la clase "centrado". Lógicamente, si se añade texto al párrafo, el texto también se centrará.</w:t>
      </w:r>
    </w:p>
    <w:p w14:paraId="5519EA60" w14:textId="77777777" w:rsidR="00181AA5" w:rsidRPr="00904F88" w:rsidRDefault="00181AA5" w:rsidP="005C5C38">
      <w:pPr>
        <w:rPr>
          <w:lang w:val="es-ES"/>
        </w:rPr>
      </w:pPr>
    </w:p>
    <w:p w14:paraId="7307CC61"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D38915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E2D5475"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C0DE4C5"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C0E325A"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7AEB043"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Propiedad text-align (1). Texto. CSS. Páginas web HTML y hojas de estilo CSS. Bartolomé Sintes Marco.</w:t>
      </w:r>
    </w:p>
    <w:p w14:paraId="13ACE71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B2919CA"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2CF5771"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75A43A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2CE2EB1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186271E8"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3B897DE"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A6D72C"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3A997D5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2D694719"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AD9462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C65F9C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h2</w:t>
      </w:r>
      <w:r w:rsidRPr="00904F88">
        <w:rPr>
          <w:rFonts w:ascii="Consolas" w:hAnsi="Consolas"/>
          <w:color w:val="D4D4D4"/>
          <w:sz w:val="21"/>
          <w:szCs w:val="21"/>
          <w:lang w:val="es-ES"/>
        </w:rPr>
        <w:t xml:space="preserve"> {</w:t>
      </w:r>
    </w:p>
    <w:p w14:paraId="2F2B0694"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right</w:t>
      </w:r>
      <w:r w:rsidRPr="00904F88">
        <w:rPr>
          <w:rFonts w:ascii="Consolas" w:hAnsi="Consolas"/>
          <w:color w:val="D4D4D4"/>
          <w:sz w:val="21"/>
          <w:szCs w:val="21"/>
          <w:lang w:val="es-ES"/>
        </w:rPr>
        <w:t>;</w:t>
      </w:r>
    </w:p>
    <w:p w14:paraId="20A82EB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F14D8E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p.centrado</w:t>
      </w:r>
      <w:proofErr w:type="gramEnd"/>
      <w:r w:rsidRPr="00904F88">
        <w:rPr>
          <w:rFonts w:ascii="Consolas" w:hAnsi="Consolas"/>
          <w:color w:val="D4D4D4"/>
          <w:sz w:val="21"/>
          <w:szCs w:val="21"/>
          <w:lang w:val="es-ES"/>
        </w:rPr>
        <w:t xml:space="preserve"> {</w:t>
      </w:r>
    </w:p>
    <w:p w14:paraId="0DD104A3"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26AB8D0D"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E4EE92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453C7FF"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D2C7660"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C61A91"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3F5F069"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h1</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D14CDC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2718C5"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encabezado h2</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70EE105C"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7F68E9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p</w:t>
      </w:r>
      <w:proofErr w:type="gramEnd"/>
      <w:r w:rsidRPr="00904F88">
        <w:rPr>
          <w:rFonts w:ascii="Consolas" w:hAnsi="Consolas"/>
          <w:color w:val="569CD6"/>
          <w:sz w:val="21"/>
          <w:szCs w:val="21"/>
          <w:lang w:val="es-ES"/>
        </w:rPr>
        <w:t>&amp;gt;</w:t>
      </w:r>
      <w:r w:rsidRPr="00904F88">
        <w:rPr>
          <w:rFonts w:ascii="Consolas" w:hAnsi="Consolas"/>
          <w:color w:val="CCCCCC"/>
          <w:sz w:val="21"/>
          <w:szCs w:val="21"/>
          <w:lang w:val="es-ES"/>
        </w:rPr>
        <w:t xml:space="preserve"> normal y corriente que se muestra justificado a derecha e izquierda porque se ha</w:t>
      </w:r>
    </w:p>
    <w:p w14:paraId="48C9D3CF"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establecido la propiedad en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"html-eti"</w:t>
      </w:r>
      <w:r w:rsidRPr="00904F88">
        <w:rPr>
          <w:rFonts w:ascii="Consolas" w:hAnsi="Consolas"/>
          <w:color w:val="808080"/>
          <w:sz w:val="21"/>
          <w:szCs w:val="21"/>
          <w:lang w:val="es-ES"/>
        </w:rPr>
        <w:t>&gt;</w:t>
      </w:r>
      <w:r w:rsidRPr="00904F88">
        <w:rPr>
          <w:rFonts w:ascii="Consolas" w:hAnsi="Consolas"/>
          <w:color w:val="569CD6"/>
          <w:sz w:val="21"/>
          <w:szCs w:val="21"/>
          <w:lang w:val="es-ES"/>
        </w:rPr>
        <w:t>&amp;</w:t>
      </w:r>
      <w:proofErr w:type="gramStart"/>
      <w:r w:rsidRPr="00904F88">
        <w:rPr>
          <w:rFonts w:ascii="Consolas" w:hAnsi="Consolas"/>
          <w:color w:val="569CD6"/>
          <w:sz w:val="21"/>
          <w:szCs w:val="21"/>
          <w:lang w:val="es-ES"/>
        </w:rPr>
        <w:t>lt;</w:t>
      </w:r>
      <w:r w:rsidRPr="00904F88">
        <w:rPr>
          <w:rFonts w:ascii="Consolas" w:hAnsi="Consolas"/>
          <w:color w:val="CCCCCC"/>
          <w:sz w:val="21"/>
          <w:szCs w:val="21"/>
          <w:lang w:val="es-ES"/>
        </w:rPr>
        <w:t>body</w:t>
      </w:r>
      <w:proofErr w:type="gramEnd"/>
      <w:r w:rsidRPr="00904F88">
        <w:rPr>
          <w:rFonts w:ascii="Consolas" w:hAnsi="Consolas"/>
          <w:color w:val="569CD6"/>
          <w:sz w:val="21"/>
          <w:szCs w:val="21"/>
          <w:lang w:val="es-ES"/>
        </w:rPr>
        <w:t>&amp;gt;</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y, por tanto, afecta a todos los</w:t>
      </w:r>
    </w:p>
    <w:p w14:paraId="01CF7DA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elementos menos a los que tienen la propiedad explícitamente establecida con otro valor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0140DC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61D8F9"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"centrado"</w:t>
      </w:r>
      <w:r w:rsidRPr="00904F88">
        <w:rPr>
          <w:rFonts w:ascii="Consolas" w:hAnsi="Consolas"/>
          <w:color w:val="808080"/>
          <w:sz w:val="21"/>
          <w:szCs w:val="21"/>
          <w:lang w:val="es-ES"/>
        </w:rPr>
        <w:t>&gt;</w:t>
      </w:r>
    </w:p>
    <w:p w14:paraId="00CDAA18"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"https://upload.wikimedia.org/wikipedia/en/thumb/2/22/Heckert_GNU_white.svg/535px-Heckert_GNU_white.svg.png"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w:t>
      </w:r>
      <w:r w:rsidRPr="00904F88">
        <w:rPr>
          <w:rFonts w:ascii="Consolas" w:hAnsi="Consolas"/>
          <w:color w:val="CE9178"/>
          <w:sz w:val="21"/>
          <w:szCs w:val="21"/>
          <w:lang w:val="es-ES"/>
        </w:rPr>
        <w:t>"129"</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"122"</w:t>
      </w:r>
      <w:r w:rsidRPr="00904F88">
        <w:rPr>
          <w:rFonts w:ascii="Consolas" w:hAnsi="Consolas"/>
          <w:color w:val="808080"/>
          <w:sz w:val="21"/>
          <w:szCs w:val="21"/>
          <w:lang w:val="es-ES"/>
        </w:rPr>
        <w:t>&gt;</w:t>
      </w:r>
    </w:p>
    <w:p w14:paraId="6D0301E7"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76CFB0C"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E7D19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A60DD68"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1ABE2B" w14:textId="77777777" w:rsidR="00346F1A" w:rsidRPr="00904F88" w:rsidRDefault="00346F1A" w:rsidP="00346F1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1B64B79" w14:textId="77777777" w:rsidR="00CB33C7" w:rsidRPr="00904F88" w:rsidRDefault="00CB33C7" w:rsidP="005C5C38">
      <w:pPr>
        <w:rPr>
          <w:lang w:val="es-ES"/>
        </w:rPr>
      </w:pPr>
    </w:p>
    <w:p w14:paraId="6BF8B1CA" w14:textId="6D110D55" w:rsidR="00CB33C7" w:rsidRPr="00904F88" w:rsidRDefault="00CB33C7" w:rsidP="005C5C38">
      <w:pPr>
        <w:rPr>
          <w:lang w:val="es-ES"/>
        </w:rPr>
      </w:pPr>
      <w:r w:rsidRPr="00904F88">
        <w:rPr>
          <w:noProof/>
          <w:lang w:val="es-ES"/>
        </w:rPr>
        <w:drawing>
          <wp:inline distT="0" distB="0" distL="0" distR="0" wp14:anchorId="42395D5B" wp14:editId="07F0473B">
            <wp:extent cx="6300470" cy="3307080"/>
            <wp:effectExtent l="0" t="0" r="5080" b="7620"/>
            <wp:docPr id="21203503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0388" name="Imagen 1" descr="Texto&#10;&#10;El contenido generado por IA puede ser incorrecto."/>
                    <pic:cNvPicPr/>
                  </pic:nvPicPr>
                  <pic:blipFill>
                    <a:blip r:embed="rId77"/>
                    <a:stretch>
                      <a:fillRect/>
                    </a:stretch>
                  </pic:blipFill>
                  <pic:spPr>
                    <a:xfrm>
                      <a:off x="0" y="0"/>
                      <a:ext cx="6300470" cy="3307080"/>
                    </a:xfrm>
                    <a:prstGeom prst="rect">
                      <a:avLst/>
                    </a:prstGeom>
                  </pic:spPr>
                </pic:pic>
              </a:graphicData>
            </a:graphic>
          </wp:inline>
        </w:drawing>
      </w:r>
    </w:p>
    <w:p w14:paraId="61CDE629" w14:textId="77777777" w:rsidR="009146E2" w:rsidRPr="00904F88" w:rsidRDefault="009146E2" w:rsidP="009146E2">
      <w:pPr>
        <w:rPr>
          <w:b/>
          <w:bCs/>
          <w:sz w:val="28"/>
          <w:szCs w:val="28"/>
          <w:u w:val="single"/>
          <w:lang w:val="es-ES"/>
        </w:rPr>
      </w:pPr>
      <w:r w:rsidRPr="00904F88">
        <w:rPr>
          <w:b/>
          <w:bCs/>
          <w:sz w:val="28"/>
          <w:szCs w:val="28"/>
          <w:u w:val="single"/>
          <w:lang w:val="es-ES"/>
        </w:rPr>
        <w:t>Alineación vertical: vertical-align</w:t>
      </w:r>
    </w:p>
    <w:p w14:paraId="6715AED3" w14:textId="77777777" w:rsidR="000D0689" w:rsidRPr="00904F88" w:rsidRDefault="000D0689" w:rsidP="005C5C38">
      <w:pPr>
        <w:rPr>
          <w:lang w:val="es-ES"/>
        </w:rPr>
      </w:pPr>
    </w:p>
    <w:p w14:paraId="165B1566" w14:textId="77777777" w:rsidR="00E8316B" w:rsidRPr="00904F88" w:rsidRDefault="00E8316B" w:rsidP="00E8316B">
      <w:pPr>
        <w:rPr>
          <w:lang w:val="es-ES"/>
        </w:rPr>
      </w:pPr>
      <w:r w:rsidRPr="00904F88">
        <w:rPr>
          <w:lang w:val="es-ES"/>
        </w:rPr>
        <w:t>La propiedad vertical-align permite establecer la alineación vertical de un elemento respecto al elemento que lo contiene. Los posibles valores de vertical-align son baseline, sub, super, top, text-top, middle, bottom y text-bottom.</w:t>
      </w:r>
    </w:p>
    <w:p w14:paraId="3F509E21" w14:textId="77777777" w:rsidR="00E8316B" w:rsidRPr="00904F88" w:rsidRDefault="00E8316B" w:rsidP="00E8316B">
      <w:pPr>
        <w:rPr>
          <w:lang w:val="es-ES"/>
        </w:rPr>
      </w:pPr>
      <w:r w:rsidRPr="00904F88">
        <w:rPr>
          <w:lang w:val="es-ES"/>
        </w:rPr>
        <w:t>La lección </w:t>
      </w:r>
      <w:hyperlink r:id="rId78" w:history="1">
        <w:r w:rsidRPr="00904F88">
          <w:rPr>
            <w:rStyle w:val="Hipervnculo"/>
            <w:lang w:val="es-ES"/>
          </w:rPr>
          <w:t>CSS: La propiedad vertical-align</w:t>
        </w:r>
      </w:hyperlink>
      <w:r w:rsidRPr="00904F88">
        <w:rPr>
          <w:lang w:val="es-ES"/>
        </w:rPr>
        <w:t> contiene ejemplos que detallan el significado de cada una de estas alineaciones.</w:t>
      </w:r>
    </w:p>
    <w:p w14:paraId="12CF3B0C" w14:textId="77777777" w:rsidR="00E8316B" w:rsidRPr="00904F88" w:rsidRDefault="00E8316B" w:rsidP="00E8316B">
      <w:pPr>
        <w:rPr>
          <w:lang w:val="es-ES"/>
        </w:rPr>
      </w:pPr>
      <w:r w:rsidRPr="00904F88">
        <w:rPr>
          <w:lang w:val="es-ES"/>
        </w:rPr>
        <w:t>Esta propiedad se necesita cuando un elemento contiene fragmentos de texto o imágenes de diferentes tamaños o tipos de letra, para obtener la alineación más adecuada. La propiedad se debe aplicar a los fragmentos de texto o imágenes, no al bloque de texto que contiene los fragmentos o imágenes.</w:t>
      </w:r>
    </w:p>
    <w:p w14:paraId="5F4D10E0" w14:textId="77777777" w:rsidR="00E8316B" w:rsidRPr="00904F88" w:rsidRDefault="00E8316B" w:rsidP="00E8316B">
      <w:pPr>
        <w:rPr>
          <w:lang w:val="es-ES"/>
        </w:rPr>
      </w:pPr>
      <w:r w:rsidRPr="00904F88">
        <w:rPr>
          <w:lang w:val="es-ES"/>
        </w:rPr>
        <w:t>Por ejemplo, si insertamos una imagen en un párrafo, la imagen se coloca como un carácter más del texto (la parte inferior de la imagen está a la misma altura que la línea base del texto).</w:t>
      </w:r>
    </w:p>
    <w:p w14:paraId="33645AAA" w14:textId="77777777" w:rsidR="007631CE" w:rsidRPr="00904F88" w:rsidRDefault="007631CE" w:rsidP="00E8316B">
      <w:pPr>
        <w:rPr>
          <w:lang w:val="es-ES"/>
        </w:rPr>
      </w:pPr>
    </w:p>
    <w:p w14:paraId="675CACDD"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9609B3C"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A303DCA"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7BF44EC"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FC40A12"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EC32371"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vertical-align (1). Texto. CSS. Páginas web HTML y hojas de estilo CSS. Bartolomé Sintes Marco.</w:t>
      </w:r>
    </w:p>
    <w:p w14:paraId="6F3363CA"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1883000"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0A62DF8"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23E3EE4"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.v</w:t>
      </w:r>
      <w:proofErr w:type="gramEnd"/>
      <w:r w:rsidRPr="00904F88">
        <w:rPr>
          <w:rFonts w:ascii="Consolas" w:hAnsi="Consolas"/>
          <w:color w:val="D7BA7D"/>
          <w:sz w:val="21"/>
          <w:szCs w:val="21"/>
          <w:lang w:val="es-ES"/>
        </w:rPr>
        <w:t>-centrado</w:t>
      </w:r>
      <w:r w:rsidRPr="00904F88">
        <w:rPr>
          <w:rFonts w:ascii="Consolas" w:hAnsi="Consolas"/>
          <w:color w:val="D4D4D4"/>
          <w:sz w:val="21"/>
          <w:szCs w:val="21"/>
          <w:lang w:val="es-ES"/>
        </w:rPr>
        <w:t xml:space="preserve"> {</w:t>
      </w:r>
    </w:p>
    <w:p w14:paraId="28FF625C"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686D24D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E2C481B"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D701BC"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2A6A5F8A"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4DE00D98"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D4D4D4"/>
          <w:sz w:val="21"/>
          <w:szCs w:val="21"/>
          <w:lang w:val="es-ES"/>
        </w:rPr>
        <w:t>;</w:t>
      </w:r>
    </w:p>
    <w:p w14:paraId="27765F9B"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033E798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0EC9F190"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w:t>
      </w:r>
      <w:r w:rsidRPr="00904F88">
        <w:rPr>
          <w:rFonts w:ascii="Consolas" w:hAnsi="Consolas"/>
          <w:color w:val="D4D4D4"/>
          <w:sz w:val="21"/>
          <w:szCs w:val="21"/>
          <w:lang w:val="es-ES"/>
        </w:rPr>
        <w:t xml:space="preserve"> em;</w:t>
      </w:r>
    </w:p>
    <w:p w14:paraId="7444E4E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w:t>
      </w:r>
      <w:r w:rsidRPr="00904F88">
        <w:rPr>
          <w:rFonts w:ascii="Consolas" w:hAnsi="Consolas"/>
          <w:color w:val="D4D4D4"/>
          <w:sz w:val="21"/>
          <w:szCs w:val="21"/>
          <w:lang w:val="es-ES"/>
        </w:rPr>
        <w:t xml:space="preserve"> em;</w:t>
      </w:r>
    </w:p>
    <w:p w14:paraId="120E3641"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w:t>
      </w:r>
      <w:r w:rsidRPr="00904F88">
        <w:rPr>
          <w:rFonts w:ascii="Consolas" w:hAnsi="Consolas"/>
          <w:color w:val="D4D4D4"/>
          <w:sz w:val="21"/>
          <w:szCs w:val="21"/>
          <w:lang w:val="es-ES"/>
        </w:rPr>
        <w:t>;</w:t>
      </w:r>
    </w:p>
    <w:p w14:paraId="46442844"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FC98B93"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1FC5C32"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969C32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718D7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44CA1DE"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r w:rsidRPr="00904F88">
        <w:rPr>
          <w:rFonts w:ascii="Consolas" w:hAnsi="Consolas"/>
          <w:color w:val="CCCCCC"/>
          <w:sz w:val="21"/>
          <w:szCs w:val="21"/>
          <w:lang w:val="es-ES"/>
        </w:rPr>
        <w:t>El logotipo de la Free Software Foundation y del proyecto GNU es una cabeza de ñu, un tipo de antílope</w:t>
      </w:r>
    </w:p>
    <w:p w14:paraId="0AEA6565"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africano: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D407974"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8045F7"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"v-centrado"</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"https://upload.wikimedia.org/wikipedia/en/thumb/2/22/Heckert_GNU_white.svg/535px-Heckert_GNU_white.svg.png"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w:t>
      </w:r>
      <w:r w:rsidRPr="00904F88">
        <w:rPr>
          <w:rFonts w:ascii="Consolas" w:hAnsi="Consolas"/>
          <w:color w:val="CE9178"/>
          <w:sz w:val="21"/>
          <w:szCs w:val="21"/>
          <w:lang w:val="es-ES"/>
        </w:rPr>
        <w:t>"129"</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"122"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title</w:t>
      </w:r>
      <w:r w:rsidRPr="00904F88">
        <w:rPr>
          <w:rFonts w:ascii="Consolas" w:hAnsi="Consolas"/>
          <w:color w:val="CCCCCC"/>
          <w:sz w:val="21"/>
          <w:szCs w:val="21"/>
          <w:lang w:val="es-ES"/>
        </w:rPr>
        <w:t>=</w:t>
      </w:r>
      <w:r w:rsidRPr="00904F88">
        <w:rPr>
          <w:rFonts w:ascii="Consolas" w:hAnsi="Consolas"/>
          <w:color w:val="CE9178"/>
          <w:sz w:val="21"/>
          <w:szCs w:val="21"/>
          <w:lang w:val="es-ES"/>
        </w:rPr>
        <w:t>"Logotipo de GNU"</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w:t>
      </w:r>
      <w:r w:rsidRPr="00904F88">
        <w:rPr>
          <w:rFonts w:ascii="Consolas" w:hAnsi="Consolas"/>
          <w:color w:val="CE9178"/>
          <w:sz w:val="21"/>
          <w:szCs w:val="21"/>
          <w:lang w:val="es-ES"/>
        </w:rPr>
        <w:t>"75"</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D08BAA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2ED225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proofErr w:type="gramEnd"/>
      <w:r w:rsidRPr="00904F88">
        <w:rPr>
          <w:rFonts w:ascii="Consolas" w:hAnsi="Consolas"/>
          <w:color w:val="CCCCCC"/>
          <w:sz w:val="21"/>
          <w:szCs w:val="21"/>
          <w:lang w:val="es-ES"/>
        </w:rPr>
        <w:t xml:space="preserve"> La versión actual del logotipo fue dibujada por Aurelio Heckert en </w:t>
      </w:r>
      <w:proofErr w:type="gramStart"/>
      <w:r w:rsidRPr="00904F88">
        <w:rPr>
          <w:rFonts w:ascii="Consolas" w:hAnsi="Consolas"/>
          <w:color w:val="CCCCCC"/>
          <w:sz w:val="21"/>
          <w:szCs w:val="21"/>
          <w:lang w:val="es-ES"/>
        </w:rPr>
        <w:t>2003.</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E4B0146"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E7CD7F0"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74CF41" w14:textId="77777777" w:rsidR="007631CE" w:rsidRPr="00904F88" w:rsidRDefault="007631CE" w:rsidP="007631C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E0D8CA" w14:textId="77777777" w:rsidR="007631CE" w:rsidRPr="00904F88" w:rsidRDefault="007631CE" w:rsidP="00E8316B">
      <w:pPr>
        <w:rPr>
          <w:lang w:val="es-ES"/>
        </w:rPr>
      </w:pPr>
    </w:p>
    <w:p w14:paraId="3160917F" w14:textId="77777777" w:rsidR="00152B18" w:rsidRPr="00904F88" w:rsidRDefault="00152B18" w:rsidP="00E8316B">
      <w:pPr>
        <w:rPr>
          <w:lang w:val="es-ES"/>
        </w:rPr>
      </w:pPr>
    </w:p>
    <w:p w14:paraId="6BB090AB" w14:textId="77777777" w:rsidR="00152B18" w:rsidRPr="00904F88" w:rsidRDefault="00152B18" w:rsidP="00E8316B">
      <w:pPr>
        <w:rPr>
          <w:lang w:val="es-ES"/>
        </w:rPr>
      </w:pPr>
    </w:p>
    <w:p w14:paraId="09E9C7E3" w14:textId="77777777" w:rsidR="00152B18" w:rsidRPr="00904F88" w:rsidRDefault="00152B18" w:rsidP="00E8316B">
      <w:pPr>
        <w:rPr>
          <w:lang w:val="es-ES"/>
        </w:rPr>
      </w:pPr>
    </w:p>
    <w:p w14:paraId="4649CC83" w14:textId="77777777" w:rsidR="00152B18" w:rsidRPr="00904F88" w:rsidRDefault="00152B18" w:rsidP="00E8316B">
      <w:pPr>
        <w:rPr>
          <w:lang w:val="es-ES"/>
        </w:rPr>
      </w:pPr>
    </w:p>
    <w:p w14:paraId="587BBEF8" w14:textId="15F530F8" w:rsidR="000D0689" w:rsidRPr="00904F88" w:rsidRDefault="00152B18" w:rsidP="00152B18">
      <w:pPr>
        <w:pStyle w:val="Ttulo1"/>
        <w:rPr>
          <w:lang w:val="es-ES"/>
        </w:rPr>
      </w:pPr>
      <w:bookmarkStart w:id="47" w:name="_Toc210637397"/>
      <w:r w:rsidRPr="00904F88">
        <w:rPr>
          <w:lang w:val="es-ES"/>
        </w:rPr>
        <w:t>CSS: Modelo de caja</w:t>
      </w:r>
      <w:bookmarkEnd w:id="47"/>
    </w:p>
    <w:p w14:paraId="00E2747D" w14:textId="77777777" w:rsidR="000D0689" w:rsidRPr="00904F88" w:rsidRDefault="000D0689" w:rsidP="005C5C38">
      <w:pPr>
        <w:rPr>
          <w:lang w:val="es-ES"/>
        </w:rPr>
      </w:pPr>
    </w:p>
    <w:p w14:paraId="7FBF51D9" w14:textId="77777777" w:rsidR="00152B18" w:rsidRPr="00904F88" w:rsidRDefault="00152B18" w:rsidP="00152B18">
      <w:pPr>
        <w:rPr>
          <w:lang w:val="es-ES"/>
        </w:rPr>
      </w:pPr>
      <w:r w:rsidRPr="00904F88">
        <w:rPr>
          <w:lang w:val="es-ES"/>
        </w:rPr>
        <w:t>Cualquier elemento de una página web está contenido en una "caja" rectangular. Esta caja puede tener:</w:t>
      </w:r>
    </w:p>
    <w:p w14:paraId="69B3FF4B" w14:textId="77777777" w:rsidR="00152B18" w:rsidRPr="00904F88" w:rsidRDefault="00152B18" w:rsidP="00A97AF2">
      <w:pPr>
        <w:numPr>
          <w:ilvl w:val="0"/>
          <w:numId w:val="33"/>
        </w:numPr>
        <w:rPr>
          <w:lang w:val="es-ES"/>
        </w:rPr>
      </w:pPr>
      <w:r w:rsidRPr="00904F88">
        <w:rPr>
          <w:lang w:val="es-ES"/>
        </w:rPr>
        <w:t>un </w:t>
      </w:r>
      <w:hyperlink r:id="rId79" w:history="1">
        <w:r w:rsidRPr="00904F88">
          <w:rPr>
            <w:rStyle w:val="Hipervnculo"/>
            <w:lang w:val="es-ES"/>
          </w:rPr>
          <w:t>borde</w:t>
        </w:r>
      </w:hyperlink>
      <w:r w:rsidRPr="00904F88">
        <w:rPr>
          <w:lang w:val="es-ES"/>
        </w:rPr>
        <w:t> visible (que se define mediante la propiedad border)</w:t>
      </w:r>
    </w:p>
    <w:p w14:paraId="3955DE0D" w14:textId="77777777" w:rsidR="00152B18" w:rsidRPr="00904F88" w:rsidRDefault="00152B18" w:rsidP="00A97AF2">
      <w:pPr>
        <w:numPr>
          <w:ilvl w:val="0"/>
          <w:numId w:val="33"/>
        </w:numPr>
        <w:rPr>
          <w:lang w:val="es-ES"/>
        </w:rPr>
      </w:pPr>
      <w:r w:rsidRPr="00904F88">
        <w:rPr>
          <w:lang w:val="es-ES"/>
        </w:rPr>
        <w:t>un </w:t>
      </w:r>
      <w:hyperlink r:id="rId80" w:anchor="margin" w:history="1">
        <w:r w:rsidRPr="00904F88">
          <w:rPr>
            <w:rStyle w:val="Hipervnculo"/>
            <w:lang w:val="es-ES"/>
          </w:rPr>
          <w:t>margen exterior</w:t>
        </w:r>
      </w:hyperlink>
      <w:r w:rsidRPr="00904F88">
        <w:rPr>
          <w:lang w:val="es-ES"/>
        </w:rPr>
        <w:t> transparente por fuera del borde (que se define mediante la propiedad margin)</w:t>
      </w:r>
    </w:p>
    <w:p w14:paraId="2E347197" w14:textId="77777777" w:rsidR="00152B18" w:rsidRPr="00904F88" w:rsidRDefault="00152B18" w:rsidP="00A97AF2">
      <w:pPr>
        <w:numPr>
          <w:ilvl w:val="0"/>
          <w:numId w:val="33"/>
        </w:numPr>
        <w:rPr>
          <w:lang w:val="es-ES"/>
        </w:rPr>
      </w:pPr>
      <w:r w:rsidRPr="00904F88">
        <w:rPr>
          <w:lang w:val="es-ES"/>
        </w:rPr>
        <w:t>un </w:t>
      </w:r>
      <w:hyperlink r:id="rId81" w:anchor="padding" w:history="1">
        <w:r w:rsidRPr="00904F88">
          <w:rPr>
            <w:rStyle w:val="Hipervnculo"/>
            <w:lang w:val="es-ES"/>
          </w:rPr>
          <w:t>margen interior</w:t>
        </w:r>
      </w:hyperlink>
      <w:r w:rsidRPr="00904F88">
        <w:rPr>
          <w:lang w:val="es-ES"/>
        </w:rPr>
        <w:t> transparente entre el borde y el elemento (que se define mediante la propiedad padding)</w:t>
      </w:r>
    </w:p>
    <w:p w14:paraId="2CF671AB" w14:textId="77777777" w:rsidR="00152B18" w:rsidRPr="00904F88" w:rsidRDefault="00152B18" w:rsidP="00152B18">
      <w:pPr>
        <w:rPr>
          <w:lang w:val="es-ES"/>
        </w:rPr>
      </w:pPr>
      <w:r w:rsidRPr="00904F88">
        <w:rPr>
          <w:lang w:val="es-ES"/>
        </w:rPr>
        <w:t>La imagen siguiente muestra un párrafo de texto con borde y márgenes exterior e interior. En la imagen, los límites del borde y de los márgenes se han indicado mediante líneas discontinuas, pero en realidad esos límites no se ven en los navegadores.</w:t>
      </w:r>
    </w:p>
    <w:p w14:paraId="28881F53" w14:textId="566C8B2E" w:rsidR="00152B18" w:rsidRPr="00904F88" w:rsidRDefault="004C60EB" w:rsidP="005C5C38">
      <w:pPr>
        <w:rPr>
          <w:lang w:val="es-ES"/>
        </w:rPr>
      </w:pPr>
      <w:r w:rsidRPr="00904F88">
        <w:rPr>
          <w:noProof/>
          <w:lang w:val="es-ES"/>
        </w:rPr>
        <w:drawing>
          <wp:inline distT="0" distB="0" distL="0" distR="0" wp14:anchorId="1D244B0A" wp14:editId="5737B6D1">
            <wp:extent cx="6300470" cy="2180590"/>
            <wp:effectExtent l="0" t="0" r="5080" b="0"/>
            <wp:docPr id="1005018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8287" name="Imagen 1" descr="Diagrama&#10;&#10;El contenido generado por IA puede ser incorrecto."/>
                    <pic:cNvPicPr/>
                  </pic:nvPicPr>
                  <pic:blipFill>
                    <a:blip r:embed="rId82"/>
                    <a:stretch>
                      <a:fillRect/>
                    </a:stretch>
                  </pic:blipFill>
                  <pic:spPr>
                    <a:xfrm>
                      <a:off x="0" y="0"/>
                      <a:ext cx="6300470" cy="2180590"/>
                    </a:xfrm>
                    <a:prstGeom prst="rect">
                      <a:avLst/>
                    </a:prstGeom>
                  </pic:spPr>
                </pic:pic>
              </a:graphicData>
            </a:graphic>
          </wp:inline>
        </w:drawing>
      </w:r>
    </w:p>
    <w:p w14:paraId="22B1AF5A" w14:textId="77777777" w:rsidR="00152B18" w:rsidRPr="00904F88" w:rsidRDefault="00152B18" w:rsidP="005C5C38">
      <w:pPr>
        <w:rPr>
          <w:lang w:val="es-ES"/>
        </w:rPr>
      </w:pPr>
    </w:p>
    <w:p w14:paraId="538EBF1A" w14:textId="32E31262" w:rsidR="00152B18" w:rsidRPr="00904F88" w:rsidRDefault="004C60EB" w:rsidP="005C5C38">
      <w:pPr>
        <w:rPr>
          <w:lang w:val="es-ES"/>
        </w:rPr>
      </w:pPr>
      <w:r w:rsidRPr="00904F88">
        <w:rPr>
          <w:lang w:val="es-ES"/>
        </w:rPr>
        <w:t>Tanto el margen exterior (margin) como el margen interior (padding) son transparentes. Por eso el margen interior se ve del color de fondo del elemento (en el ejemplo, del color de fondo del párrafo), mientras que el margen exterior se ve del color de fondo del elemento padre (en el ejemplo, del color de fondo de la página).</w:t>
      </w:r>
    </w:p>
    <w:p w14:paraId="56BB57C9" w14:textId="77777777" w:rsidR="00071DD8" w:rsidRPr="00904F88" w:rsidRDefault="00071DD8" w:rsidP="00071DD8">
      <w:pPr>
        <w:rPr>
          <w:b/>
          <w:bCs/>
          <w:sz w:val="28"/>
          <w:szCs w:val="28"/>
          <w:u w:val="single"/>
          <w:lang w:val="es-ES"/>
        </w:rPr>
      </w:pPr>
    </w:p>
    <w:p w14:paraId="2DE73795" w14:textId="62A107F6" w:rsidR="00071DD8" w:rsidRPr="00904F88" w:rsidRDefault="00071DD8" w:rsidP="00071DD8">
      <w:pPr>
        <w:rPr>
          <w:b/>
          <w:bCs/>
          <w:sz w:val="28"/>
          <w:szCs w:val="28"/>
          <w:u w:val="single"/>
          <w:lang w:val="es-ES"/>
        </w:rPr>
      </w:pPr>
      <w:r w:rsidRPr="00904F88">
        <w:rPr>
          <w:b/>
          <w:bCs/>
          <w:sz w:val="28"/>
          <w:szCs w:val="28"/>
          <w:u w:val="single"/>
          <w:lang w:val="es-ES"/>
        </w:rPr>
        <w:t>Cambio del modelo de caja: box-sizing</w:t>
      </w:r>
    </w:p>
    <w:p w14:paraId="1A4C2167" w14:textId="03AEDB05" w:rsidR="00071DD8" w:rsidRPr="00904F88" w:rsidRDefault="00071DD8" w:rsidP="00071DD8">
      <w:pPr>
        <w:rPr>
          <w:lang w:val="es-ES"/>
        </w:rPr>
      </w:pPr>
    </w:p>
    <w:p w14:paraId="75AA30D3" w14:textId="77777777" w:rsidR="00071DD8" w:rsidRPr="00904F88" w:rsidRDefault="00071DD8" w:rsidP="00071DD8">
      <w:pPr>
        <w:rPr>
          <w:lang w:val="es-ES"/>
        </w:rPr>
      </w:pPr>
      <w:r w:rsidRPr="00904F88">
        <w:rPr>
          <w:lang w:val="es-ES"/>
        </w:rPr>
        <w:t>En el modelo de caja CSS "clásico", el borde y el margen interior se añaden al tamaño del elemento definido con las propiedades width y height.</w:t>
      </w:r>
    </w:p>
    <w:p w14:paraId="76459320" w14:textId="77777777" w:rsidR="004C60EB" w:rsidRPr="00904F88" w:rsidRDefault="004C60EB" w:rsidP="005C5C38">
      <w:pPr>
        <w:rPr>
          <w:lang w:val="es-ES"/>
        </w:rPr>
      </w:pPr>
    </w:p>
    <w:p w14:paraId="792F6051" w14:textId="65C30E56" w:rsidR="004C60EB" w:rsidRPr="00904F88" w:rsidRDefault="00B41BA5" w:rsidP="005C5C38">
      <w:pPr>
        <w:rPr>
          <w:lang w:val="es-ES"/>
        </w:rPr>
      </w:pPr>
      <w:r w:rsidRPr="00904F88">
        <w:rPr>
          <w:noProof/>
          <w:lang w:val="es-ES"/>
        </w:rPr>
        <w:drawing>
          <wp:inline distT="0" distB="0" distL="0" distR="0" wp14:anchorId="0709EBE3" wp14:editId="6107286C">
            <wp:extent cx="6300470" cy="2312670"/>
            <wp:effectExtent l="0" t="0" r="5080" b="0"/>
            <wp:docPr id="12327411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1145" name="Imagen 1" descr="Diagrama&#10;&#10;El contenido generado por IA puede ser incorrecto."/>
                    <pic:cNvPicPr/>
                  </pic:nvPicPr>
                  <pic:blipFill>
                    <a:blip r:embed="rId83"/>
                    <a:stretch>
                      <a:fillRect/>
                    </a:stretch>
                  </pic:blipFill>
                  <pic:spPr>
                    <a:xfrm>
                      <a:off x="0" y="0"/>
                      <a:ext cx="6300470" cy="2312670"/>
                    </a:xfrm>
                    <a:prstGeom prst="rect">
                      <a:avLst/>
                    </a:prstGeom>
                  </pic:spPr>
                </pic:pic>
              </a:graphicData>
            </a:graphic>
          </wp:inline>
        </w:drawing>
      </w:r>
    </w:p>
    <w:p w14:paraId="26AB84FA" w14:textId="77777777" w:rsidR="00904433" w:rsidRPr="00904F88" w:rsidRDefault="00904433" w:rsidP="005C5C38">
      <w:pPr>
        <w:rPr>
          <w:lang w:val="es-ES"/>
        </w:rPr>
      </w:pPr>
    </w:p>
    <w:p w14:paraId="27843442" w14:textId="65867F68" w:rsidR="00904433" w:rsidRPr="00904F88" w:rsidRDefault="00904433" w:rsidP="005C5C38">
      <w:pPr>
        <w:rPr>
          <w:lang w:val="es-ES"/>
        </w:rPr>
      </w:pPr>
      <w:r w:rsidRPr="00904F88">
        <w:rPr>
          <w:lang w:val="es-ES"/>
        </w:rPr>
        <w:t>La propiedad box-sizing, introducida en la recomendación </w:t>
      </w:r>
      <w:hyperlink r:id="rId84" w:history="1">
        <w:r w:rsidRPr="00904F88">
          <w:rPr>
            <w:rStyle w:val="Hipervnculo"/>
            <w:lang w:val="es-ES"/>
          </w:rPr>
          <w:t xml:space="preserve">CSS Basic User </w:t>
        </w:r>
        <w:proofErr w:type="gramStart"/>
        <w:r w:rsidRPr="00904F88">
          <w:rPr>
            <w:rStyle w:val="Hipervnculo"/>
            <w:lang w:val="es-ES"/>
          </w:rPr>
          <w:t>Interface</w:t>
        </w:r>
        <w:proofErr w:type="gramEnd"/>
        <w:r w:rsidRPr="00904F88">
          <w:rPr>
            <w:rStyle w:val="Hipervnculo"/>
            <w:lang w:val="es-ES"/>
          </w:rPr>
          <w:t xml:space="preserve"> Module Level 3 (CSS3 UI)</w:t>
        </w:r>
      </w:hyperlink>
      <w:r w:rsidRPr="00904F88">
        <w:rPr>
          <w:lang w:val="es-ES"/>
        </w:rPr>
        <w:t> (aprobada en junio de 2018), permite modificar este comportamiento y hacer que el borde y el margen interior se puedan incluir en el interior del tamaño definido con las propiedades width y height. En este caso, lógicamente, se reducirá el espacio disponbile para el contenido.</w:t>
      </w:r>
    </w:p>
    <w:p w14:paraId="2E831B9A" w14:textId="77777777" w:rsidR="00904433" w:rsidRPr="00904F88" w:rsidRDefault="00904433" w:rsidP="005C5C38">
      <w:pPr>
        <w:rPr>
          <w:lang w:val="es-ES"/>
        </w:rPr>
      </w:pPr>
    </w:p>
    <w:p w14:paraId="3D4E8A58" w14:textId="7AC1299F" w:rsidR="00904433" w:rsidRPr="00904F88" w:rsidRDefault="000171B2" w:rsidP="005C5C38">
      <w:pPr>
        <w:rPr>
          <w:lang w:val="es-ES"/>
        </w:rPr>
      </w:pPr>
      <w:r w:rsidRPr="00904F88">
        <w:rPr>
          <w:noProof/>
          <w:lang w:val="es-ES"/>
        </w:rPr>
        <w:drawing>
          <wp:inline distT="0" distB="0" distL="0" distR="0" wp14:anchorId="5F66B72A" wp14:editId="5C5C0426">
            <wp:extent cx="6300470" cy="2115820"/>
            <wp:effectExtent l="0" t="0" r="5080" b="0"/>
            <wp:docPr id="13269040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4029" name="Imagen 1" descr="Diagrama&#10;&#10;El contenido generado por IA puede ser incorrecto."/>
                    <pic:cNvPicPr/>
                  </pic:nvPicPr>
                  <pic:blipFill>
                    <a:blip r:embed="rId85"/>
                    <a:stretch>
                      <a:fillRect/>
                    </a:stretch>
                  </pic:blipFill>
                  <pic:spPr>
                    <a:xfrm>
                      <a:off x="0" y="0"/>
                      <a:ext cx="6300470" cy="2115820"/>
                    </a:xfrm>
                    <a:prstGeom prst="rect">
                      <a:avLst/>
                    </a:prstGeom>
                  </pic:spPr>
                </pic:pic>
              </a:graphicData>
            </a:graphic>
          </wp:inline>
        </w:drawing>
      </w:r>
    </w:p>
    <w:p w14:paraId="10189A2D" w14:textId="77777777" w:rsidR="002D1731" w:rsidRPr="00904F88" w:rsidRDefault="002D1731" w:rsidP="005C5C38">
      <w:pPr>
        <w:rPr>
          <w:lang w:val="es-ES"/>
        </w:rPr>
      </w:pPr>
    </w:p>
    <w:p w14:paraId="07786228" w14:textId="7672EBD0" w:rsidR="002D1731" w:rsidRPr="00904F88" w:rsidRDefault="002D1731" w:rsidP="005C5C38">
      <w:pPr>
        <w:rPr>
          <w:lang w:val="es-ES"/>
        </w:rPr>
      </w:pPr>
      <w:r w:rsidRPr="00904F88">
        <w:rPr>
          <w:lang w:val="es-ES"/>
        </w:rPr>
        <w:t>La propiedad box-sizing, introducida en la recomendación </w:t>
      </w:r>
      <w:hyperlink r:id="rId86" w:history="1">
        <w:r w:rsidRPr="00904F88">
          <w:rPr>
            <w:rStyle w:val="Hipervnculo"/>
            <w:lang w:val="es-ES"/>
          </w:rPr>
          <w:t xml:space="preserve">CSS Basic User </w:t>
        </w:r>
        <w:proofErr w:type="gramStart"/>
        <w:r w:rsidRPr="00904F88">
          <w:rPr>
            <w:rStyle w:val="Hipervnculo"/>
            <w:lang w:val="es-ES"/>
          </w:rPr>
          <w:t>Interface</w:t>
        </w:r>
        <w:proofErr w:type="gramEnd"/>
        <w:r w:rsidRPr="00904F88">
          <w:rPr>
            <w:rStyle w:val="Hipervnculo"/>
            <w:lang w:val="es-ES"/>
          </w:rPr>
          <w:t xml:space="preserve"> Module Level 3 (CSS3 UI)</w:t>
        </w:r>
      </w:hyperlink>
      <w:r w:rsidRPr="00904F88">
        <w:rPr>
          <w:lang w:val="es-ES"/>
        </w:rPr>
        <w:t> (aprobada en junio de 2018), permite modificar este comportamiento y hacer que el borde y el margen interior se puedan incluir en el interior del tamaño definido con las propiedades width y height. En este caso, lógicamente, se reducirá el espacio disponbile para el contenido.</w:t>
      </w:r>
    </w:p>
    <w:p w14:paraId="2198B183" w14:textId="77777777" w:rsidR="001807D1" w:rsidRPr="00904F88" w:rsidRDefault="001807D1" w:rsidP="005C5C38">
      <w:pPr>
        <w:rPr>
          <w:lang w:val="es-ES"/>
        </w:rPr>
      </w:pPr>
    </w:p>
    <w:p w14:paraId="2C2549BF" w14:textId="77777777" w:rsidR="001807D1" w:rsidRPr="00904F88" w:rsidRDefault="001807D1" w:rsidP="001807D1">
      <w:pPr>
        <w:rPr>
          <w:lang w:val="es-ES"/>
        </w:rPr>
      </w:pPr>
      <w:r w:rsidRPr="00904F88">
        <w:rPr>
          <w:lang w:val="es-ES"/>
        </w:rPr>
        <w:t>Los ejemplos siguientes muestran como la propiedad box-sizing modifica la presentación de dos elementos del mismo tamaño:</w:t>
      </w:r>
    </w:p>
    <w:p w14:paraId="2D8AE08E" w14:textId="77777777" w:rsidR="001807D1" w:rsidRPr="00904F88" w:rsidRDefault="001807D1" w:rsidP="00A97AF2">
      <w:pPr>
        <w:numPr>
          <w:ilvl w:val="0"/>
          <w:numId w:val="34"/>
        </w:numPr>
        <w:rPr>
          <w:lang w:val="es-ES"/>
        </w:rPr>
      </w:pPr>
      <w:r w:rsidRPr="00904F88">
        <w:rPr>
          <w:lang w:val="es-ES"/>
        </w:rPr>
        <w:t>en el primer ejemplo el borde se dibuja por fuera del tamaño definido para el elemento</w:t>
      </w:r>
    </w:p>
    <w:p w14:paraId="43D57BF5" w14:textId="77777777" w:rsidR="001807D1" w:rsidRPr="00904F88" w:rsidRDefault="001807D1" w:rsidP="00A97AF2">
      <w:pPr>
        <w:numPr>
          <w:ilvl w:val="0"/>
          <w:numId w:val="34"/>
        </w:numPr>
        <w:rPr>
          <w:lang w:val="es-ES"/>
        </w:rPr>
      </w:pPr>
      <w:r w:rsidRPr="00904F88">
        <w:rPr>
          <w:lang w:val="es-ES"/>
        </w:rPr>
        <w:t>en el segundo, el borde se dibuja por dentro del tamaño definido para el elemento</w:t>
      </w:r>
    </w:p>
    <w:p w14:paraId="70012DB5" w14:textId="77777777" w:rsidR="001807D1" w:rsidRPr="00904F88" w:rsidRDefault="001807D1" w:rsidP="00A97AF2">
      <w:pPr>
        <w:numPr>
          <w:ilvl w:val="0"/>
          <w:numId w:val="34"/>
        </w:numPr>
        <w:rPr>
          <w:lang w:val="es-ES"/>
        </w:rPr>
      </w:pPr>
      <w:r w:rsidRPr="00904F88">
        <w:rPr>
          <w:lang w:val="es-ES"/>
        </w:rPr>
        <w:t>en el tercero, se observa como el comportamiento predeterminado de los navegadores es el correspondiente a content-box</w:t>
      </w:r>
    </w:p>
    <w:p w14:paraId="6F691BE9" w14:textId="77777777" w:rsidR="001807D1" w:rsidRPr="00904F88" w:rsidRDefault="001807D1" w:rsidP="005C5C38">
      <w:pPr>
        <w:rPr>
          <w:lang w:val="es-ES"/>
        </w:rPr>
      </w:pPr>
    </w:p>
    <w:p w14:paraId="63BB3FF7"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191DA59"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73724638"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1FCD3E6"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B59D447"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title</w:t>
      </w:r>
      <w:r w:rsidRPr="009B20CB">
        <w:rPr>
          <w:rFonts w:ascii="Consolas" w:hAnsi="Consolas"/>
          <w:color w:val="808080"/>
          <w:sz w:val="21"/>
          <w:szCs w:val="21"/>
        </w:rPr>
        <w:t>&gt;</w:t>
      </w:r>
      <w:r w:rsidRPr="009B20CB">
        <w:rPr>
          <w:rFonts w:ascii="Consolas" w:hAnsi="Consolas"/>
          <w:color w:val="CCCCCC"/>
          <w:sz w:val="21"/>
          <w:szCs w:val="21"/>
        </w:rPr>
        <w:t xml:space="preserve">box-sizing: content-box. </w:t>
      </w:r>
      <w:proofErr w:type="gramStart"/>
      <w:r w:rsidRPr="00904F88">
        <w:rPr>
          <w:rFonts w:ascii="Consolas" w:hAnsi="Consolas"/>
          <w:color w:val="CCCCCC"/>
          <w:sz w:val="21"/>
          <w:szCs w:val="21"/>
          <w:lang w:val="es-ES"/>
        </w:rPr>
        <w:t>Interface</w:t>
      </w:r>
      <w:proofErr w:type="gramEnd"/>
      <w:r w:rsidRPr="00904F88">
        <w:rPr>
          <w:rFonts w:ascii="Consolas" w:hAnsi="Consolas"/>
          <w:color w:val="CCCCCC"/>
          <w:sz w:val="21"/>
          <w:szCs w:val="21"/>
          <w:lang w:val="es-ES"/>
        </w:rPr>
        <w:t xml:space="preserve"> de usuario.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0318AB4"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7A2DCE1"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E007423"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.contentb</w:t>
      </w:r>
      <w:proofErr w:type="gramEnd"/>
      <w:r w:rsidRPr="00904F88">
        <w:rPr>
          <w:rFonts w:ascii="Consolas" w:hAnsi="Consolas"/>
          <w:color w:val="D4D4D4"/>
          <w:sz w:val="21"/>
          <w:szCs w:val="21"/>
          <w:lang w:val="es-ES"/>
        </w:rPr>
        <w:t xml:space="preserve"> {</w:t>
      </w:r>
    </w:p>
    <w:p w14:paraId="627438BB"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200px</w:t>
      </w:r>
      <w:r w:rsidRPr="00904F88">
        <w:rPr>
          <w:rFonts w:ascii="Consolas" w:hAnsi="Consolas"/>
          <w:color w:val="D4D4D4"/>
          <w:sz w:val="21"/>
          <w:szCs w:val="21"/>
          <w:lang w:val="es-ES"/>
        </w:rPr>
        <w:t>;</w:t>
      </w:r>
    </w:p>
    <w:p w14:paraId="1FB14BDB"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6FB7D5F1"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content-box</w:t>
      </w:r>
      <w:r w:rsidRPr="00904F88">
        <w:rPr>
          <w:rFonts w:ascii="Consolas" w:hAnsi="Consolas"/>
          <w:color w:val="D4D4D4"/>
          <w:sz w:val="21"/>
          <w:szCs w:val="21"/>
          <w:lang w:val="es-ES"/>
        </w:rPr>
        <w:t>;</w:t>
      </w:r>
    </w:p>
    <w:p w14:paraId="7A976007"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C4BF8E3"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display</w:t>
      </w:r>
      <w:r w:rsidRPr="00904F88">
        <w:rPr>
          <w:rFonts w:ascii="Consolas" w:hAnsi="Consolas"/>
          <w:color w:val="D4D4D4"/>
          <w:sz w:val="21"/>
          <w:szCs w:val="21"/>
          <w:lang w:val="es-ES"/>
        </w:rPr>
        <w:t>:</w:t>
      </w:r>
      <w:r w:rsidRPr="00904F88">
        <w:rPr>
          <w:rFonts w:ascii="Consolas" w:hAnsi="Consolas"/>
          <w:color w:val="CE9178"/>
          <w:sz w:val="21"/>
          <w:szCs w:val="21"/>
          <w:lang w:val="es-ES"/>
        </w:rPr>
        <w:t>inline</w:t>
      </w:r>
      <w:proofErr w:type="gramEnd"/>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2997D82F"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14D53FF"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9C3E12"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.borderb</w:t>
      </w:r>
      <w:proofErr w:type="gramEnd"/>
      <w:r w:rsidRPr="00904F88">
        <w:rPr>
          <w:rFonts w:ascii="Consolas" w:hAnsi="Consolas"/>
          <w:color w:val="D4D4D4"/>
          <w:sz w:val="21"/>
          <w:szCs w:val="21"/>
          <w:lang w:val="es-ES"/>
        </w:rPr>
        <w:t xml:space="preserve"> {</w:t>
      </w:r>
    </w:p>
    <w:p w14:paraId="5B06099C"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200px</w:t>
      </w:r>
      <w:r w:rsidRPr="00904F88">
        <w:rPr>
          <w:rFonts w:ascii="Consolas" w:hAnsi="Consolas"/>
          <w:color w:val="D4D4D4"/>
          <w:sz w:val="21"/>
          <w:szCs w:val="21"/>
          <w:lang w:val="es-ES"/>
        </w:rPr>
        <w:t>;</w:t>
      </w:r>
    </w:p>
    <w:p w14:paraId="11AB940B"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7E5B32D3"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0BB9B7C6"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ECBE8CA"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display</w:t>
      </w:r>
      <w:r w:rsidRPr="00904F88">
        <w:rPr>
          <w:rFonts w:ascii="Consolas" w:hAnsi="Consolas"/>
          <w:color w:val="D4D4D4"/>
          <w:sz w:val="21"/>
          <w:szCs w:val="21"/>
          <w:lang w:val="es-ES"/>
        </w:rPr>
        <w:t>:</w:t>
      </w:r>
      <w:r w:rsidRPr="00904F88">
        <w:rPr>
          <w:rFonts w:ascii="Consolas" w:hAnsi="Consolas"/>
          <w:color w:val="CE9178"/>
          <w:sz w:val="21"/>
          <w:szCs w:val="21"/>
          <w:lang w:val="es-ES"/>
        </w:rPr>
        <w:t>inline</w:t>
      </w:r>
      <w:proofErr w:type="gramEnd"/>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1FAE80A0"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4893BB1" w14:textId="77777777" w:rsidR="008346A1" w:rsidRPr="00904F88" w:rsidRDefault="008346A1" w:rsidP="008346A1">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FC3A64E"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FCFD03C"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27455BA"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09A8CB"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19D66FD"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"contentb"</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tamaño de 200px por 100px. content-box</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E84B952"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4C66E96"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"borderb"</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tamaño de 200px por 100px. border-box</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8D2444"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0B53240" w14:textId="77777777" w:rsidR="008346A1" w:rsidRPr="00904F88" w:rsidRDefault="008346A1" w:rsidP="008346A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5C74BAB" w14:textId="77777777" w:rsidR="008346A1" w:rsidRPr="00904F88" w:rsidRDefault="008346A1" w:rsidP="005C5C38">
      <w:pPr>
        <w:rPr>
          <w:lang w:val="es-ES"/>
        </w:rPr>
      </w:pPr>
    </w:p>
    <w:p w14:paraId="3CDDE14B" w14:textId="7305A73D" w:rsidR="009F5C7C" w:rsidRPr="00904F88" w:rsidRDefault="009F5C7C" w:rsidP="005C5C38">
      <w:pPr>
        <w:rPr>
          <w:lang w:val="es-ES"/>
        </w:rPr>
      </w:pPr>
      <w:r w:rsidRPr="00904F88">
        <w:rPr>
          <w:noProof/>
          <w:lang w:val="es-ES"/>
        </w:rPr>
        <w:drawing>
          <wp:inline distT="0" distB="0" distL="0" distR="0" wp14:anchorId="3AEDC9F8" wp14:editId="2769101D">
            <wp:extent cx="6300470" cy="2575560"/>
            <wp:effectExtent l="0" t="0" r="5080" b="0"/>
            <wp:docPr id="43196751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7511" name="Imagen 1" descr="Imagen que contiene Texto&#10;&#10;El contenido generado por IA puede ser incorrecto."/>
                    <pic:cNvPicPr/>
                  </pic:nvPicPr>
                  <pic:blipFill>
                    <a:blip r:embed="rId87"/>
                    <a:stretch>
                      <a:fillRect/>
                    </a:stretch>
                  </pic:blipFill>
                  <pic:spPr>
                    <a:xfrm>
                      <a:off x="0" y="0"/>
                      <a:ext cx="6300470" cy="2575560"/>
                    </a:xfrm>
                    <a:prstGeom prst="rect">
                      <a:avLst/>
                    </a:prstGeom>
                  </pic:spPr>
                </pic:pic>
              </a:graphicData>
            </a:graphic>
          </wp:inline>
        </w:drawing>
      </w:r>
    </w:p>
    <w:p w14:paraId="4A3A5C26" w14:textId="77777777" w:rsidR="00A65BC3" w:rsidRPr="00904F88" w:rsidRDefault="00A65BC3" w:rsidP="00A65BC3">
      <w:pPr>
        <w:rPr>
          <w:b/>
          <w:bCs/>
          <w:u w:val="single"/>
          <w:lang w:val="es-ES"/>
        </w:rPr>
      </w:pPr>
      <w:r w:rsidRPr="00904F88">
        <w:rPr>
          <w:b/>
          <w:bCs/>
          <w:u w:val="single"/>
          <w:lang w:val="es-ES"/>
        </w:rPr>
        <w:t>Tipo de caja: la propiedad display</w:t>
      </w:r>
    </w:p>
    <w:p w14:paraId="7756BAE3" w14:textId="77777777" w:rsidR="00A65BC3" w:rsidRPr="00904F88" w:rsidRDefault="00A65BC3" w:rsidP="00A65BC3">
      <w:pPr>
        <w:rPr>
          <w:lang w:val="es-ES"/>
        </w:rPr>
      </w:pPr>
    </w:p>
    <w:p w14:paraId="3378E428" w14:textId="514C4DEF" w:rsidR="00A65BC3" w:rsidRPr="00904F88" w:rsidRDefault="00A65BC3" w:rsidP="00A65BC3">
      <w:pPr>
        <w:rPr>
          <w:lang w:val="es-ES"/>
        </w:rPr>
      </w:pPr>
      <w:r w:rsidRPr="00904F88">
        <w:rPr>
          <w:lang w:val="es-ES"/>
        </w:rPr>
        <w:t>La propiedad display permite especificar el tipo de caja que se aplica en un elemento. Los diferentes tipos de cajas corresponden a diferentes tipos de contenido (texto, listas, tablas)</w:t>
      </w:r>
    </w:p>
    <w:p w14:paraId="3FD5AA59" w14:textId="77777777" w:rsidR="00A65BC3" w:rsidRPr="00904F88" w:rsidRDefault="00A65BC3" w:rsidP="00A65BC3">
      <w:pPr>
        <w:rPr>
          <w:lang w:val="es-ES"/>
        </w:rPr>
      </w:pPr>
      <w:r w:rsidRPr="00904F88">
        <w:rPr>
          <w:lang w:val="es-ES"/>
        </w:rPr>
        <w:t>Los posibles valores de display son los siguientes:</w:t>
      </w:r>
    </w:p>
    <w:p w14:paraId="02F4EDAE" w14:textId="77777777" w:rsidR="00A65BC3" w:rsidRPr="00904F88" w:rsidRDefault="00A65BC3" w:rsidP="00A97AF2">
      <w:pPr>
        <w:numPr>
          <w:ilvl w:val="0"/>
          <w:numId w:val="35"/>
        </w:numPr>
        <w:rPr>
          <w:lang w:val="es-ES"/>
        </w:rPr>
      </w:pPr>
      <w:r w:rsidRPr="00904F88">
        <w:rPr>
          <w:lang w:val="es-ES"/>
        </w:rPr>
        <w:t>none: hace que no se genere caja</w:t>
      </w:r>
    </w:p>
    <w:p w14:paraId="094EDB6B" w14:textId="77777777" w:rsidR="00A65BC3" w:rsidRPr="00904F88" w:rsidRDefault="00A65BC3" w:rsidP="00A97AF2">
      <w:pPr>
        <w:numPr>
          <w:ilvl w:val="0"/>
          <w:numId w:val="35"/>
        </w:numPr>
        <w:rPr>
          <w:lang w:val="es-ES"/>
        </w:rPr>
      </w:pPr>
      <w:r w:rsidRPr="00904F88">
        <w:rPr>
          <w:lang w:val="es-ES"/>
        </w:rPr>
        <w:t>block: caja rectangular que forma un bloque</w:t>
      </w:r>
    </w:p>
    <w:p w14:paraId="31445BFC" w14:textId="77777777" w:rsidR="00A65BC3" w:rsidRPr="00904F88" w:rsidRDefault="00A65BC3" w:rsidP="00A97AF2">
      <w:pPr>
        <w:numPr>
          <w:ilvl w:val="0"/>
          <w:numId w:val="35"/>
        </w:numPr>
        <w:rPr>
          <w:lang w:val="es-ES"/>
        </w:rPr>
      </w:pPr>
      <w:r w:rsidRPr="00904F88">
        <w:rPr>
          <w:lang w:val="es-ES"/>
        </w:rPr>
        <w:t>inline: caja en-línea que puede ocupar varias líneas y está incluida en una caja de tipo block</w:t>
      </w:r>
    </w:p>
    <w:p w14:paraId="2689A14A" w14:textId="77777777" w:rsidR="00A65BC3" w:rsidRPr="00904F88" w:rsidRDefault="00A65BC3" w:rsidP="00A97AF2">
      <w:pPr>
        <w:numPr>
          <w:ilvl w:val="0"/>
          <w:numId w:val="35"/>
        </w:numPr>
        <w:rPr>
          <w:lang w:val="es-ES"/>
        </w:rPr>
      </w:pPr>
      <w:r w:rsidRPr="00904F88">
        <w:rPr>
          <w:lang w:val="es-ES"/>
        </w:rPr>
        <w:t>inline-block: caja en-línea, pero que se formatea como una caja de tipo block</w:t>
      </w:r>
    </w:p>
    <w:p w14:paraId="08FD5ACE" w14:textId="77777777" w:rsidR="00A65BC3" w:rsidRPr="00904F88" w:rsidRDefault="00A65BC3" w:rsidP="00A97AF2">
      <w:pPr>
        <w:numPr>
          <w:ilvl w:val="0"/>
          <w:numId w:val="35"/>
        </w:numPr>
        <w:rPr>
          <w:lang w:val="es-ES"/>
        </w:rPr>
      </w:pPr>
      <w:r w:rsidRPr="00904F88">
        <w:rPr>
          <w:lang w:val="es-ES"/>
        </w:rPr>
        <w:t>run-in: caja de tipo inline, pero que se añade al principio del elemento siguiente</w:t>
      </w:r>
    </w:p>
    <w:p w14:paraId="7A915488" w14:textId="77777777" w:rsidR="00A65BC3" w:rsidRPr="00904F88" w:rsidRDefault="00A65BC3" w:rsidP="00A97AF2">
      <w:pPr>
        <w:numPr>
          <w:ilvl w:val="0"/>
          <w:numId w:val="35"/>
        </w:numPr>
        <w:rPr>
          <w:lang w:val="es-ES"/>
        </w:rPr>
      </w:pPr>
      <w:r w:rsidRPr="00904F88">
        <w:rPr>
          <w:lang w:val="es-ES"/>
        </w:rPr>
        <w:t>list-item: caja de tipo block pero que también incluye un marcador</w:t>
      </w:r>
    </w:p>
    <w:p w14:paraId="3464D6BD" w14:textId="77777777" w:rsidR="00A65BC3" w:rsidRPr="00904F88" w:rsidRDefault="00A65BC3" w:rsidP="00A97AF2">
      <w:pPr>
        <w:numPr>
          <w:ilvl w:val="0"/>
          <w:numId w:val="35"/>
        </w:numPr>
        <w:rPr>
          <w:lang w:val="es-ES"/>
        </w:rPr>
      </w:pPr>
      <w:r w:rsidRPr="00904F88">
        <w:rPr>
          <w:lang w:val="es-ES"/>
        </w:rPr>
        <w:t>Cajas que forman parte de una tabla:</w:t>
      </w:r>
    </w:p>
    <w:p w14:paraId="1B8ECD21" w14:textId="77777777" w:rsidR="00A65BC3" w:rsidRPr="00904F88" w:rsidRDefault="00A65BC3" w:rsidP="00A97AF2">
      <w:pPr>
        <w:numPr>
          <w:ilvl w:val="1"/>
          <w:numId w:val="35"/>
        </w:numPr>
        <w:rPr>
          <w:lang w:val="es-ES"/>
        </w:rPr>
      </w:pPr>
      <w:r w:rsidRPr="00904F88">
        <w:rPr>
          <w:lang w:val="es-ES"/>
        </w:rPr>
        <w:t>table</w:t>
      </w:r>
    </w:p>
    <w:p w14:paraId="506034DE" w14:textId="77777777" w:rsidR="00A65BC3" w:rsidRPr="00904F88" w:rsidRDefault="00A65BC3" w:rsidP="00A97AF2">
      <w:pPr>
        <w:numPr>
          <w:ilvl w:val="1"/>
          <w:numId w:val="35"/>
        </w:numPr>
        <w:rPr>
          <w:lang w:val="es-ES"/>
        </w:rPr>
      </w:pPr>
      <w:r w:rsidRPr="00904F88">
        <w:rPr>
          <w:lang w:val="es-ES"/>
        </w:rPr>
        <w:t>table-caption</w:t>
      </w:r>
    </w:p>
    <w:p w14:paraId="15D9063D" w14:textId="77777777" w:rsidR="00A65BC3" w:rsidRPr="00904F88" w:rsidRDefault="00A65BC3" w:rsidP="00A97AF2">
      <w:pPr>
        <w:numPr>
          <w:ilvl w:val="1"/>
          <w:numId w:val="35"/>
        </w:numPr>
        <w:rPr>
          <w:lang w:val="es-ES"/>
        </w:rPr>
      </w:pPr>
      <w:r w:rsidRPr="00904F88">
        <w:rPr>
          <w:lang w:val="es-ES"/>
        </w:rPr>
        <w:t>table-cell</w:t>
      </w:r>
    </w:p>
    <w:p w14:paraId="41D1009E" w14:textId="77777777" w:rsidR="00A65BC3" w:rsidRPr="00904F88" w:rsidRDefault="00A65BC3" w:rsidP="00A97AF2">
      <w:pPr>
        <w:numPr>
          <w:ilvl w:val="1"/>
          <w:numId w:val="35"/>
        </w:numPr>
        <w:rPr>
          <w:lang w:val="es-ES"/>
        </w:rPr>
      </w:pPr>
      <w:r w:rsidRPr="00904F88">
        <w:rPr>
          <w:lang w:val="es-ES"/>
        </w:rPr>
        <w:t>table-column</w:t>
      </w:r>
    </w:p>
    <w:p w14:paraId="0A11788E" w14:textId="77777777" w:rsidR="00A65BC3" w:rsidRPr="00904F88" w:rsidRDefault="00A65BC3" w:rsidP="00A97AF2">
      <w:pPr>
        <w:numPr>
          <w:ilvl w:val="1"/>
          <w:numId w:val="35"/>
        </w:numPr>
        <w:rPr>
          <w:lang w:val="es-ES"/>
        </w:rPr>
      </w:pPr>
      <w:r w:rsidRPr="00904F88">
        <w:rPr>
          <w:lang w:val="es-ES"/>
        </w:rPr>
        <w:t>table-column-group</w:t>
      </w:r>
    </w:p>
    <w:p w14:paraId="5B4A9A2E" w14:textId="77777777" w:rsidR="00A65BC3" w:rsidRPr="00904F88" w:rsidRDefault="00A65BC3" w:rsidP="00A97AF2">
      <w:pPr>
        <w:numPr>
          <w:ilvl w:val="1"/>
          <w:numId w:val="35"/>
        </w:numPr>
        <w:rPr>
          <w:lang w:val="es-ES"/>
        </w:rPr>
      </w:pPr>
      <w:r w:rsidRPr="00904F88">
        <w:rPr>
          <w:lang w:val="es-ES"/>
        </w:rPr>
        <w:t>table-footer-group</w:t>
      </w:r>
    </w:p>
    <w:p w14:paraId="5809B232" w14:textId="77777777" w:rsidR="00A65BC3" w:rsidRPr="00904F88" w:rsidRDefault="00A65BC3" w:rsidP="00A97AF2">
      <w:pPr>
        <w:numPr>
          <w:ilvl w:val="1"/>
          <w:numId w:val="35"/>
        </w:numPr>
        <w:rPr>
          <w:lang w:val="es-ES"/>
        </w:rPr>
      </w:pPr>
      <w:r w:rsidRPr="00904F88">
        <w:rPr>
          <w:lang w:val="es-ES"/>
        </w:rPr>
        <w:t>table-header-group</w:t>
      </w:r>
    </w:p>
    <w:p w14:paraId="0706200E" w14:textId="77777777" w:rsidR="00A65BC3" w:rsidRPr="00904F88" w:rsidRDefault="00A65BC3" w:rsidP="00A97AF2">
      <w:pPr>
        <w:numPr>
          <w:ilvl w:val="1"/>
          <w:numId w:val="35"/>
        </w:numPr>
        <w:rPr>
          <w:lang w:val="es-ES"/>
        </w:rPr>
      </w:pPr>
      <w:r w:rsidRPr="00904F88">
        <w:rPr>
          <w:lang w:val="es-ES"/>
        </w:rPr>
        <w:t>table-row</w:t>
      </w:r>
    </w:p>
    <w:p w14:paraId="11085E2E" w14:textId="77777777" w:rsidR="00A65BC3" w:rsidRPr="00904F88" w:rsidRDefault="00A65BC3" w:rsidP="00A97AF2">
      <w:pPr>
        <w:numPr>
          <w:ilvl w:val="1"/>
          <w:numId w:val="35"/>
        </w:numPr>
        <w:rPr>
          <w:lang w:val="es-ES"/>
        </w:rPr>
      </w:pPr>
      <w:r w:rsidRPr="00904F88">
        <w:rPr>
          <w:lang w:val="es-ES"/>
        </w:rPr>
        <w:t>table-row-group</w:t>
      </w:r>
    </w:p>
    <w:p w14:paraId="0911BAD2" w14:textId="77777777" w:rsidR="00A65BC3" w:rsidRPr="00904F88" w:rsidRDefault="00A65BC3" w:rsidP="00A97AF2">
      <w:pPr>
        <w:numPr>
          <w:ilvl w:val="1"/>
          <w:numId w:val="35"/>
        </w:numPr>
        <w:rPr>
          <w:lang w:val="es-ES"/>
        </w:rPr>
      </w:pPr>
      <w:r w:rsidRPr="00904F88">
        <w:rPr>
          <w:lang w:val="es-ES"/>
        </w:rPr>
        <w:t>inline-table</w:t>
      </w:r>
    </w:p>
    <w:p w14:paraId="115C8ED6" w14:textId="68378F79" w:rsidR="002D1731" w:rsidRPr="00904F88" w:rsidRDefault="002D1731" w:rsidP="005C5C38">
      <w:pPr>
        <w:rPr>
          <w:lang w:val="es-ES"/>
        </w:rPr>
      </w:pPr>
    </w:p>
    <w:p w14:paraId="1BE5EB7C" w14:textId="77777777" w:rsidR="00396590" w:rsidRPr="00904F88" w:rsidRDefault="00396590" w:rsidP="005C5C38">
      <w:pPr>
        <w:rPr>
          <w:lang w:val="es-ES"/>
        </w:rPr>
      </w:pPr>
    </w:p>
    <w:p w14:paraId="71EC1613" w14:textId="26363C0A" w:rsidR="00DA40E3" w:rsidRPr="00904F88" w:rsidRDefault="00DA40E3" w:rsidP="00DA40E3">
      <w:pPr>
        <w:pStyle w:val="Ttulo1"/>
        <w:rPr>
          <w:lang w:val="es-ES"/>
        </w:rPr>
      </w:pPr>
      <w:bookmarkStart w:id="48" w:name="_Toc210637398"/>
      <w:r w:rsidRPr="00904F88">
        <w:rPr>
          <w:lang w:val="es-ES"/>
        </w:rPr>
        <w:t>Bordes</w:t>
      </w:r>
      <w:bookmarkEnd w:id="48"/>
    </w:p>
    <w:p w14:paraId="44FBB7DA" w14:textId="77777777" w:rsidR="006530FF" w:rsidRPr="00904F88" w:rsidRDefault="006530FF" w:rsidP="005C5C38">
      <w:pPr>
        <w:rPr>
          <w:lang w:val="es-ES"/>
        </w:rPr>
      </w:pPr>
    </w:p>
    <w:p w14:paraId="68D25C7D" w14:textId="257D1317" w:rsidR="001F2764" w:rsidRPr="00904F88" w:rsidRDefault="001F2764" w:rsidP="001F2764">
      <w:pPr>
        <w:rPr>
          <w:lang w:val="es-ES"/>
        </w:rPr>
      </w:pPr>
      <w:r w:rsidRPr="00904F88">
        <w:rPr>
          <w:lang w:val="es-ES"/>
        </w:rPr>
        <w:t xml:space="preserve">En </w:t>
      </w:r>
      <w:r w:rsidR="001C2AE1" w:rsidRPr="00904F88">
        <w:rPr>
          <w:lang w:val="es-ES"/>
        </w:rPr>
        <w:t>este apartado</w:t>
      </w:r>
      <w:r w:rsidRPr="00904F88">
        <w:rPr>
          <w:lang w:val="es-ES"/>
        </w:rPr>
        <w:t xml:space="preserve"> y en la lección </w:t>
      </w:r>
      <w:hyperlink r:id="rId88" w:history="1">
        <w:r w:rsidRPr="00904F88">
          <w:rPr>
            <w:rStyle w:val="Hipervnculo"/>
            <w:lang w:val="es-ES"/>
          </w:rPr>
          <w:t>CSS Bordes (2)</w:t>
        </w:r>
      </w:hyperlink>
      <w:r w:rsidRPr="00904F88">
        <w:rPr>
          <w:lang w:val="es-ES"/>
        </w:rPr>
        <w:t> se comentan las propiedades CSS definidas en la futura recomendación </w:t>
      </w:r>
      <w:hyperlink r:id="rId89" w:history="1">
        <w:r w:rsidRPr="00904F88">
          <w:rPr>
            <w:rStyle w:val="Hipervnculo"/>
            <w:lang w:val="es-ES"/>
          </w:rPr>
          <w:t>CSS Backgrounds and Borders Module Level 3</w:t>
        </w:r>
      </w:hyperlink>
      <w:r w:rsidRPr="00904F88">
        <w:rPr>
          <w:lang w:val="es-ES"/>
        </w:rPr>
        <w:t>. Aunque actualmente (febrero de 2025) esta recomendación no está formalmente aprobada, se considera parte de la </w:t>
      </w:r>
      <w:hyperlink r:id="rId90" w:anchor="css-official" w:history="1">
        <w:r w:rsidRPr="00904F88">
          <w:rPr>
            <w:rStyle w:val="Hipervnculo"/>
            <w:lang w:val="es-ES"/>
          </w:rPr>
          <w:t>definición oficial de CSS en CSS Snapshot 2024</w:t>
        </w:r>
      </w:hyperlink>
      <w:r w:rsidRPr="00904F88">
        <w:rPr>
          <w:lang w:val="es-ES"/>
        </w:rPr>
        <w:t>.</w:t>
      </w:r>
    </w:p>
    <w:p w14:paraId="69330FB5" w14:textId="77777777" w:rsidR="001F2764" w:rsidRPr="00904F88" w:rsidRDefault="001F2764" w:rsidP="001F2764">
      <w:pPr>
        <w:rPr>
          <w:lang w:val="es-ES"/>
        </w:rPr>
      </w:pPr>
      <w:r w:rsidRPr="00904F88">
        <w:rPr>
          <w:lang w:val="es-ES"/>
        </w:rPr>
        <w:t>Estas propiedades permiten añadir un borde a cualquier elemento elemento de una página web.</w:t>
      </w:r>
    </w:p>
    <w:p w14:paraId="66EE8CF6" w14:textId="4B219DC3" w:rsidR="001F2764" w:rsidRPr="00904F88" w:rsidRDefault="001F2764" w:rsidP="001F2764">
      <w:pPr>
        <w:rPr>
          <w:lang w:val="es-ES"/>
        </w:rPr>
      </w:pPr>
      <w:r w:rsidRPr="00904F88">
        <w:rPr>
          <w:lang w:val="es-ES"/>
        </w:rPr>
        <w:t xml:space="preserve">En </w:t>
      </w:r>
      <w:r w:rsidR="001C2AE1" w:rsidRPr="00904F88">
        <w:rPr>
          <w:lang w:val="es-ES"/>
        </w:rPr>
        <w:t>este apartado</w:t>
      </w:r>
      <w:r w:rsidRPr="00904F88">
        <w:rPr>
          <w:lang w:val="es-ES"/>
        </w:rPr>
        <w:t xml:space="preserve"> se comentan principalmente las propiedades "clásicas", que ya estaban incluidas en CSS 2, publicada en mayo de 1998.</w:t>
      </w:r>
    </w:p>
    <w:p w14:paraId="155109BB" w14:textId="77777777" w:rsidR="000B587F" w:rsidRPr="00904F88" w:rsidRDefault="000B587F" w:rsidP="001F2764">
      <w:pPr>
        <w:rPr>
          <w:lang w:val="es-ES"/>
        </w:rPr>
      </w:pPr>
    </w:p>
    <w:p w14:paraId="2DBC7F43" w14:textId="30C6B6C3" w:rsidR="001F2764" w:rsidRPr="00904F88" w:rsidRDefault="001F2764" w:rsidP="000B587F">
      <w:pPr>
        <w:rPr>
          <w:b/>
          <w:bCs/>
          <w:sz w:val="28"/>
          <w:szCs w:val="28"/>
          <w:u w:val="single"/>
          <w:lang w:val="es-ES"/>
        </w:rPr>
      </w:pPr>
      <w:r w:rsidRPr="00904F88">
        <w:rPr>
          <w:b/>
          <w:bCs/>
          <w:sz w:val="28"/>
          <w:szCs w:val="28"/>
          <w:u w:val="single"/>
          <w:lang w:val="es-ES"/>
        </w:rPr>
        <w:t xml:space="preserve"> La propiedad compuesta border</w:t>
      </w:r>
    </w:p>
    <w:p w14:paraId="4F4909C9" w14:textId="77777777" w:rsidR="000B587F" w:rsidRPr="00904F88" w:rsidRDefault="000B587F" w:rsidP="001F2764">
      <w:pPr>
        <w:rPr>
          <w:lang w:val="es-ES"/>
        </w:rPr>
      </w:pPr>
    </w:p>
    <w:p w14:paraId="4FBB722A" w14:textId="60EF16C2" w:rsidR="001F2764" w:rsidRPr="00904F88" w:rsidRDefault="001F2764" w:rsidP="001F2764">
      <w:pPr>
        <w:rPr>
          <w:lang w:val="es-ES"/>
        </w:rPr>
      </w:pPr>
      <w:r w:rsidRPr="00904F88">
        <w:rPr>
          <w:lang w:val="es-ES"/>
        </w:rPr>
        <w:t>La propiedad compuesta border permite establecer simultáneamente los cuatro bordes (arriba, derecha, abajo e izquierda) de un elemento, definiendo su:</w:t>
      </w:r>
    </w:p>
    <w:p w14:paraId="65178E32" w14:textId="77777777" w:rsidR="001F2764" w:rsidRPr="00904F88" w:rsidRDefault="001F2764" w:rsidP="00A97AF2">
      <w:pPr>
        <w:numPr>
          <w:ilvl w:val="0"/>
          <w:numId w:val="44"/>
        </w:numPr>
        <w:rPr>
          <w:lang w:val="es-ES"/>
        </w:rPr>
      </w:pPr>
      <w:r w:rsidRPr="00904F88">
        <w:rPr>
          <w:lang w:val="es-ES"/>
        </w:rPr>
        <w:t>color (</w:t>
      </w:r>
      <w:hyperlink r:id="rId91" w:history="1">
        <w:r w:rsidRPr="00904F88">
          <w:rPr>
            <w:rStyle w:val="Hipervnculo"/>
            <w:lang w:val="es-ES"/>
          </w:rPr>
          <w:t>nombre de color o código RGB</w:t>
        </w:r>
      </w:hyperlink>
      <w:r w:rsidRPr="00904F88">
        <w:rPr>
          <w:lang w:val="es-ES"/>
        </w:rPr>
        <w:t> o el valor transparent)</w:t>
      </w:r>
    </w:p>
    <w:p w14:paraId="53B7054E" w14:textId="77777777" w:rsidR="001F2764" w:rsidRPr="00904F88" w:rsidRDefault="001F2764" w:rsidP="00A97AF2">
      <w:pPr>
        <w:numPr>
          <w:ilvl w:val="0"/>
          <w:numId w:val="44"/>
        </w:numPr>
        <w:rPr>
          <w:lang w:val="es-ES"/>
        </w:rPr>
      </w:pPr>
      <w:r w:rsidRPr="00904F88">
        <w:rPr>
          <w:lang w:val="es-ES"/>
        </w:rPr>
        <w:t>grosor (</w:t>
      </w:r>
      <w:hyperlink r:id="rId92" w:anchor="unidades" w:history="1">
        <w:r w:rsidRPr="00904F88">
          <w:rPr>
            <w:rStyle w:val="Hipervnculo"/>
            <w:lang w:val="es-ES"/>
          </w:rPr>
          <w:t>valor absoluto de distancia</w:t>
        </w:r>
      </w:hyperlink>
      <w:r w:rsidRPr="00904F88">
        <w:rPr>
          <w:lang w:val="es-ES"/>
        </w:rPr>
        <w:t>, o los valores thin (fino), medium (medio) o thick (grueso))</w:t>
      </w:r>
    </w:p>
    <w:p w14:paraId="2F5365D1" w14:textId="77777777" w:rsidR="001F2764" w:rsidRPr="00904F88" w:rsidRDefault="001F2764" w:rsidP="00A97AF2">
      <w:pPr>
        <w:numPr>
          <w:ilvl w:val="0"/>
          <w:numId w:val="44"/>
        </w:numPr>
        <w:rPr>
          <w:lang w:val="es-ES"/>
        </w:rPr>
      </w:pPr>
      <w:r w:rsidRPr="00904F88">
        <w:rPr>
          <w:lang w:val="es-ES"/>
        </w:rPr>
        <w:t>estilo</w:t>
      </w:r>
    </w:p>
    <w:p w14:paraId="2D75CCA8" w14:textId="77777777" w:rsidR="001F2764" w:rsidRPr="00904F88" w:rsidRDefault="001F2764" w:rsidP="001F2764">
      <w:pPr>
        <w:rPr>
          <w:lang w:val="es-ES"/>
        </w:rPr>
      </w:pPr>
      <w:r w:rsidRPr="00904F88">
        <w:rPr>
          <w:lang w:val="es-ES"/>
        </w:rPr>
        <w:t>Las tres características del borde se pueden escribir en cualquier orden.</w:t>
      </w:r>
    </w:p>
    <w:p w14:paraId="3ED75146" w14:textId="77777777" w:rsidR="001F2764" w:rsidRPr="00904F88" w:rsidRDefault="001F2764" w:rsidP="001F2764">
      <w:pPr>
        <w:rPr>
          <w:lang w:val="es-ES"/>
        </w:rPr>
      </w:pPr>
    </w:p>
    <w:p w14:paraId="37674D94" w14:textId="77777777" w:rsidR="000B587F" w:rsidRPr="00904F88" w:rsidRDefault="000B587F" w:rsidP="000B587F">
      <w:pPr>
        <w:rPr>
          <w:b/>
          <w:bCs/>
          <w:sz w:val="28"/>
          <w:szCs w:val="28"/>
          <w:u w:val="single"/>
          <w:lang w:val="es-ES"/>
        </w:rPr>
      </w:pPr>
      <w:r w:rsidRPr="00904F88">
        <w:rPr>
          <w:b/>
          <w:bCs/>
          <w:sz w:val="28"/>
          <w:szCs w:val="28"/>
          <w:u w:val="single"/>
          <w:lang w:val="es-ES"/>
        </w:rPr>
        <w:t>Estilos de bordes</w:t>
      </w:r>
    </w:p>
    <w:p w14:paraId="1117EB07" w14:textId="0D9D12AC" w:rsidR="000B587F" w:rsidRPr="00904F88" w:rsidRDefault="000B587F" w:rsidP="000B587F">
      <w:pPr>
        <w:rPr>
          <w:lang w:val="es-ES"/>
        </w:rPr>
      </w:pPr>
      <w:r w:rsidRPr="00904F88">
        <w:rPr>
          <w:lang w:val="es-ES"/>
        </w:rPr>
        <w:t xml:space="preserve">Los estilos de bordes definidos en CSS </w:t>
      </w:r>
      <w:proofErr w:type="gramStart"/>
      <w:r w:rsidRPr="00904F88">
        <w:rPr>
          <w:lang w:val="es-ES"/>
        </w:rPr>
        <w:t xml:space="preserve">2 </w:t>
      </w:r>
      <w:r w:rsidR="00FD1204" w:rsidRPr="00904F88">
        <w:rPr>
          <w:lang w:val="es-ES"/>
        </w:rPr>
        <w:t xml:space="preserve"> sone</w:t>
      </w:r>
      <w:proofErr w:type="gramEnd"/>
      <w:r w:rsidR="00FD1204" w:rsidRPr="00904F88">
        <w:rPr>
          <w:lang w:val="es-ES"/>
        </w:rPr>
        <w:t xml:space="preserve"> none</w:t>
      </w:r>
      <w:r w:rsidR="00126250" w:rsidRPr="00904F88">
        <w:rPr>
          <w:lang w:val="es-ES"/>
        </w:rPr>
        <w:t>, hidden, dotted, dashed, solid, double,</w:t>
      </w:r>
      <w:r w:rsidRPr="00904F88">
        <w:rPr>
          <w:lang w:val="es-ES"/>
        </w:rPr>
        <w:t> groove, ridge, inset y outset.</w:t>
      </w:r>
      <w:r w:rsidR="00593F41" w:rsidRPr="00904F88">
        <w:rPr>
          <w:lang w:val="es-ES"/>
        </w:rPr>
        <w:t xml:space="preserve"> Con hidden el borde no se </w:t>
      </w:r>
      <w:proofErr w:type="gramStart"/>
      <w:r w:rsidR="00593F41" w:rsidRPr="00904F88">
        <w:rPr>
          <w:lang w:val="es-ES"/>
        </w:rPr>
        <w:t>ve</w:t>
      </w:r>
      <w:proofErr w:type="gramEnd"/>
      <w:r w:rsidR="00593F41" w:rsidRPr="00904F88">
        <w:rPr>
          <w:lang w:val="es-ES"/>
        </w:rPr>
        <w:t xml:space="preserve"> pero ocupa espacio, con none no ocupa espacio.</w:t>
      </w:r>
    </w:p>
    <w:p w14:paraId="25852CC2" w14:textId="3426C937" w:rsidR="00840670" w:rsidRPr="00904F88" w:rsidRDefault="00840670" w:rsidP="001F2764">
      <w:pPr>
        <w:rPr>
          <w:lang w:val="es-ES"/>
        </w:rPr>
      </w:pPr>
      <w:r w:rsidRPr="00904F88">
        <w:rPr>
          <w:lang w:val="es-ES"/>
        </w:rPr>
        <w:t>Los estilos groove, ridge inset y outset producen un efecto tridimensional, pero el resultado depende del color del borde y de los colores de fondo del elemento y del elemento superior:</w:t>
      </w:r>
    </w:p>
    <w:p w14:paraId="7B791214" w14:textId="77777777" w:rsidR="001F2764" w:rsidRPr="00904F88" w:rsidRDefault="001F2764" w:rsidP="005C5C38">
      <w:pPr>
        <w:rPr>
          <w:lang w:val="es-ES"/>
        </w:rPr>
      </w:pPr>
    </w:p>
    <w:p w14:paraId="0F3D5099" w14:textId="58F92445" w:rsidR="00771CE7" w:rsidRPr="00904F88" w:rsidRDefault="00771CE7" w:rsidP="005C5C38">
      <w:pPr>
        <w:rPr>
          <w:lang w:val="es-ES"/>
        </w:rPr>
      </w:pPr>
      <w:r w:rsidRPr="00904F88">
        <w:rPr>
          <w:noProof/>
          <w:lang w:val="es-ES"/>
        </w:rPr>
        <w:drawing>
          <wp:inline distT="0" distB="0" distL="0" distR="0" wp14:anchorId="68F1595C" wp14:editId="61082D11">
            <wp:extent cx="6300470" cy="3128010"/>
            <wp:effectExtent l="0" t="0" r="5080" b="0"/>
            <wp:docPr id="168293625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6252" name="Imagen 1" descr="Interfaz de usuario gráfica&#10;&#10;El contenido generado por IA puede ser incorrecto."/>
                    <pic:cNvPicPr/>
                  </pic:nvPicPr>
                  <pic:blipFill>
                    <a:blip r:embed="rId93"/>
                    <a:stretch>
                      <a:fillRect/>
                    </a:stretch>
                  </pic:blipFill>
                  <pic:spPr>
                    <a:xfrm>
                      <a:off x="0" y="0"/>
                      <a:ext cx="6300470" cy="3128010"/>
                    </a:xfrm>
                    <a:prstGeom prst="rect">
                      <a:avLst/>
                    </a:prstGeom>
                  </pic:spPr>
                </pic:pic>
              </a:graphicData>
            </a:graphic>
          </wp:inline>
        </w:drawing>
      </w:r>
    </w:p>
    <w:p w14:paraId="42C8CD78" w14:textId="77777777" w:rsidR="00DA40E3" w:rsidRPr="00904F88" w:rsidRDefault="00DA40E3" w:rsidP="005C5C38">
      <w:pPr>
        <w:rPr>
          <w:lang w:val="es-ES"/>
        </w:rPr>
      </w:pPr>
    </w:p>
    <w:p w14:paraId="6744CD07"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57A846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58360463"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5320C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F1E6CA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D3C33F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border: solid. Bordes. Páginas web HTML y hojas de estilo CSS. Bartolomé Sintes Marco. www.mclibre.org</w:t>
      </w:r>
    </w:p>
    <w:p w14:paraId="49A35683"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A3AC51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BA8EE7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AD0E12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3A5BAA6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9A43110"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AFB2D3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039C1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3287B56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hidden</w:t>
      </w:r>
      <w:r w:rsidRPr="00904F88">
        <w:rPr>
          <w:rFonts w:ascii="Consolas" w:hAnsi="Consolas"/>
          <w:color w:val="D4D4D4"/>
          <w:sz w:val="21"/>
          <w:szCs w:val="21"/>
          <w:lang w:val="es-ES"/>
        </w:rPr>
        <w:t>;</w:t>
      </w:r>
    </w:p>
    <w:p w14:paraId="1B483B1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D0EC98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56FFE9"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53A477B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79295A7"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D841B8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201D06"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7B063E13"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double</w:t>
      </w:r>
      <w:r w:rsidRPr="00904F88">
        <w:rPr>
          <w:rFonts w:ascii="Consolas" w:hAnsi="Consolas"/>
          <w:color w:val="D4D4D4"/>
          <w:sz w:val="21"/>
          <w:szCs w:val="21"/>
          <w:lang w:val="es-ES"/>
        </w:rPr>
        <w:t>;</w:t>
      </w:r>
    </w:p>
    <w:p w14:paraId="3988695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13F2EC3" w14:textId="77777777" w:rsidR="00771CE7" w:rsidRPr="00904F88" w:rsidRDefault="00771CE7" w:rsidP="00771CE7">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FF1D31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5</w:t>
      </w:r>
      <w:r w:rsidRPr="00904F88">
        <w:rPr>
          <w:rFonts w:ascii="Consolas" w:hAnsi="Consolas"/>
          <w:color w:val="D4D4D4"/>
          <w:sz w:val="21"/>
          <w:szCs w:val="21"/>
          <w:lang w:val="es-ES"/>
        </w:rPr>
        <w:t xml:space="preserve"> {</w:t>
      </w:r>
    </w:p>
    <w:p w14:paraId="6B3C1AE7"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groove</w:t>
      </w:r>
      <w:r w:rsidRPr="00904F88">
        <w:rPr>
          <w:rFonts w:ascii="Consolas" w:hAnsi="Consolas"/>
          <w:color w:val="D4D4D4"/>
          <w:sz w:val="21"/>
          <w:szCs w:val="21"/>
          <w:lang w:val="es-ES"/>
        </w:rPr>
        <w:t>;</w:t>
      </w:r>
    </w:p>
    <w:p w14:paraId="7BE1124A"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487A330"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6</w:t>
      </w:r>
      <w:r w:rsidRPr="00904F88">
        <w:rPr>
          <w:rFonts w:ascii="Consolas" w:hAnsi="Consolas"/>
          <w:color w:val="D4D4D4"/>
          <w:sz w:val="21"/>
          <w:szCs w:val="21"/>
          <w:lang w:val="es-ES"/>
        </w:rPr>
        <w:t xml:space="preserve"> {</w:t>
      </w:r>
    </w:p>
    <w:p w14:paraId="628C171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ridge</w:t>
      </w:r>
      <w:r w:rsidRPr="00904F88">
        <w:rPr>
          <w:rFonts w:ascii="Consolas" w:hAnsi="Consolas"/>
          <w:color w:val="D4D4D4"/>
          <w:sz w:val="21"/>
          <w:szCs w:val="21"/>
          <w:lang w:val="es-ES"/>
        </w:rPr>
        <w:t>;</w:t>
      </w:r>
    </w:p>
    <w:p w14:paraId="335FB9F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A6DC09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828A3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span.css-valor</w:t>
      </w:r>
      <w:r w:rsidRPr="00904F88">
        <w:rPr>
          <w:rFonts w:ascii="Consolas" w:hAnsi="Consolas"/>
          <w:color w:val="D4D4D4"/>
          <w:sz w:val="21"/>
          <w:szCs w:val="21"/>
          <w:lang w:val="es-ES"/>
        </w:rPr>
        <w:t xml:space="preserve"> {</w:t>
      </w:r>
    </w:p>
    <w:p w14:paraId="2DFC671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#E88501</w:t>
      </w:r>
      <w:r w:rsidRPr="00904F88">
        <w:rPr>
          <w:rFonts w:ascii="Consolas" w:hAnsi="Consolas"/>
          <w:color w:val="D4D4D4"/>
          <w:sz w:val="21"/>
          <w:szCs w:val="21"/>
          <w:lang w:val="es-ES"/>
        </w:rPr>
        <w:t>;</w:t>
      </w:r>
    </w:p>
    <w:p w14:paraId="470CEAA0"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591D836"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7207285"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2D64F8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B5C782"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2B39B6B"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solid</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F5E45D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hidden</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EAB21FF"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solid</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644375D"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r w:rsidRPr="00904F88">
        <w:rPr>
          <w:rFonts w:ascii="Consolas" w:hAnsi="Consolas"/>
          <w:color w:val="808080"/>
          <w:sz w:val="21"/>
          <w:szCs w:val="21"/>
          <w:lang w:val="es-ES"/>
        </w:rPr>
        <w:t>&gt;</w:t>
      </w:r>
      <w:r w:rsidRPr="00904F88">
        <w:rPr>
          <w:rFonts w:ascii="Consolas" w:hAnsi="Consolas"/>
          <w:color w:val="CCCCCC"/>
          <w:sz w:val="21"/>
          <w:szCs w:val="21"/>
          <w:lang w:val="es-ES"/>
        </w:rPr>
        <w:t>double</w:t>
      </w:r>
      <w:r w:rsidRPr="00904F88">
        <w:rPr>
          <w:rFonts w:ascii="Consolas" w:hAnsi="Consolas"/>
          <w:color w:val="808080"/>
          <w:sz w:val="21"/>
          <w:szCs w:val="21"/>
          <w:lang w:val="es-ES"/>
        </w:rPr>
        <w:t>&lt;/</w:t>
      </w:r>
      <w:r w:rsidRPr="00904F88">
        <w:rPr>
          <w:rFonts w:ascii="Consolas" w:hAnsi="Consolas"/>
          <w:color w:val="569CD6"/>
          <w:sz w:val="21"/>
          <w:szCs w:val="21"/>
          <w:lang w:val="es-ES"/>
        </w:rPr>
        <w:t>strong</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0CAAD9"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"p5"</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"css-valor"</w:t>
      </w:r>
      <w:r w:rsidRPr="00904F88">
        <w:rPr>
          <w:rFonts w:ascii="Consolas" w:hAnsi="Consolas"/>
          <w:color w:val="808080"/>
          <w:sz w:val="21"/>
          <w:szCs w:val="21"/>
          <w:lang w:val="es-ES"/>
        </w:rPr>
        <w:t>&gt;</w:t>
      </w:r>
      <w:r w:rsidRPr="00904F88">
        <w:rPr>
          <w:rFonts w:ascii="Consolas" w:hAnsi="Consolas"/>
          <w:color w:val="CCCCCC"/>
          <w:sz w:val="21"/>
          <w:szCs w:val="21"/>
          <w:lang w:val="es-ES"/>
        </w:rPr>
        <w:t>groove</w:t>
      </w:r>
      <w:r w:rsidRPr="00904F88">
        <w:rPr>
          <w:rFonts w:ascii="Consolas" w:hAnsi="Consolas"/>
          <w:color w:val="808080"/>
          <w:sz w:val="21"/>
          <w:szCs w:val="21"/>
          <w:lang w:val="es-ES"/>
        </w:rPr>
        <w:t>&lt;/</w:t>
      </w:r>
      <w:r w:rsidRPr="00904F88">
        <w:rPr>
          <w:rFonts w:ascii="Consolas" w:hAnsi="Consolas"/>
          <w:color w:val="569CD6"/>
          <w:sz w:val="21"/>
          <w:szCs w:val="21"/>
          <w:lang w:val="es-ES"/>
        </w:rPr>
        <w:t>span</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032C48"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C6C442"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"p6"</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Esto es un párrafo con borde de estilo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"css-valor"</w:t>
      </w:r>
      <w:r w:rsidRPr="00904F88">
        <w:rPr>
          <w:rFonts w:ascii="Consolas" w:hAnsi="Consolas"/>
          <w:color w:val="808080"/>
          <w:sz w:val="21"/>
          <w:szCs w:val="21"/>
          <w:lang w:val="es-ES"/>
        </w:rPr>
        <w:t>&gt;</w:t>
      </w:r>
      <w:r w:rsidRPr="00904F88">
        <w:rPr>
          <w:rFonts w:ascii="Consolas" w:hAnsi="Consolas"/>
          <w:color w:val="CCCCCC"/>
          <w:sz w:val="21"/>
          <w:szCs w:val="21"/>
          <w:lang w:val="es-ES"/>
        </w:rPr>
        <w:t>ridge</w:t>
      </w:r>
      <w:r w:rsidRPr="00904F88">
        <w:rPr>
          <w:rFonts w:ascii="Consolas" w:hAnsi="Consolas"/>
          <w:color w:val="808080"/>
          <w:sz w:val="21"/>
          <w:szCs w:val="21"/>
          <w:lang w:val="es-ES"/>
        </w:rPr>
        <w:t>&lt;/</w:t>
      </w:r>
      <w:r w:rsidRPr="00904F88">
        <w:rPr>
          <w:rFonts w:ascii="Consolas" w:hAnsi="Consolas"/>
          <w:color w:val="569CD6"/>
          <w:sz w:val="21"/>
          <w:szCs w:val="21"/>
          <w:lang w:val="es-ES"/>
        </w:rPr>
        <w:t>span</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B640CCB"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4B821E"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3CB7F7B" w14:textId="77777777" w:rsidR="00771CE7" w:rsidRPr="00904F88" w:rsidRDefault="00771CE7" w:rsidP="00771CE7">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0E66F91" w14:textId="77777777" w:rsidR="00771CE7" w:rsidRPr="00904F88" w:rsidRDefault="00771CE7" w:rsidP="00771CE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7A3E924" w14:textId="77777777" w:rsidR="00771CE7" w:rsidRPr="00904F88" w:rsidRDefault="00771CE7" w:rsidP="005C5C38">
      <w:pPr>
        <w:rPr>
          <w:lang w:val="es-ES"/>
        </w:rPr>
      </w:pPr>
    </w:p>
    <w:p w14:paraId="2A7E0671" w14:textId="77777777" w:rsidR="00535412" w:rsidRPr="00904F88" w:rsidRDefault="00535412" w:rsidP="00C62D3D">
      <w:pPr>
        <w:rPr>
          <w:lang w:val="es-ES"/>
        </w:rPr>
      </w:pPr>
    </w:p>
    <w:p w14:paraId="29CA4447" w14:textId="168EFAD0" w:rsidR="00C62D3D" w:rsidRPr="00904F88" w:rsidRDefault="00535412" w:rsidP="00535412">
      <w:pPr>
        <w:rPr>
          <w:lang w:val="es-ES"/>
        </w:rPr>
      </w:pPr>
      <w:r w:rsidRPr="00904F88">
        <w:rPr>
          <w:b/>
          <w:bCs/>
          <w:sz w:val="28"/>
          <w:szCs w:val="28"/>
          <w:u w:val="single"/>
          <w:lang w:val="es-ES"/>
        </w:rPr>
        <w:t>Las propiedades compuestas border-top, border-right, border-</w:t>
      </w:r>
      <w:proofErr w:type="gramStart"/>
      <w:r w:rsidRPr="00904F88">
        <w:rPr>
          <w:b/>
          <w:bCs/>
          <w:sz w:val="28"/>
          <w:szCs w:val="28"/>
          <w:u w:val="single"/>
          <w:lang w:val="es-ES"/>
        </w:rPr>
        <w:t>bottom  border</w:t>
      </w:r>
      <w:proofErr w:type="gramEnd"/>
      <w:r w:rsidRPr="00904F88">
        <w:rPr>
          <w:b/>
          <w:bCs/>
          <w:sz w:val="28"/>
          <w:szCs w:val="28"/>
          <w:u w:val="single"/>
          <w:lang w:val="es-ES"/>
        </w:rPr>
        <w:t>-left</w:t>
      </w:r>
      <w:r w:rsidR="00C62D3D" w:rsidRPr="00904F88">
        <w:rPr>
          <w:lang w:val="es-ES"/>
        </w:rPr>
        <w:t> </w:t>
      </w:r>
      <w:r w:rsidRPr="00904F88">
        <w:rPr>
          <w:lang w:val="es-ES"/>
        </w:rPr>
        <w:t xml:space="preserve"> </w:t>
      </w:r>
      <w:r w:rsidR="00C62D3D" w:rsidRPr="00904F88">
        <w:rPr>
          <w:lang w:val="es-ES"/>
        </w:rPr>
        <w:br/>
      </w:r>
      <w:r w:rsidR="00C62D3D" w:rsidRPr="00904F88">
        <w:rPr>
          <w:noProof/>
          <w:lang w:val="es-ES"/>
        </w:rPr>
        <mc:AlternateContent>
          <mc:Choice Requires="wps">
            <w:drawing>
              <wp:inline distT="0" distB="0" distL="0" distR="0" wp14:anchorId="5F4D813D" wp14:editId="08BAB2BC">
                <wp:extent cx="266700" cy="304800"/>
                <wp:effectExtent l="0" t="0" r="0" b="0"/>
                <wp:docPr id="400517169" name="Rectángulo 21" descr="Recomendación CSS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547EBB" id="Rectángulo 21" o:spid="_x0000_s1026" alt="Recomendación CSS3" href="https://www.w3.org/TR/css-backgrounds-3/#border-shorthands"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00C62D3D" w:rsidRPr="00904F88">
        <w:rPr>
          <w:lang w:val="es-ES"/>
        </w:rPr>
        <w:t> </w:t>
      </w:r>
      <w:r w:rsidR="00C62D3D" w:rsidRPr="00904F88">
        <w:rPr>
          <w:noProof/>
          <w:lang w:val="es-ES"/>
        </w:rPr>
        <mc:AlternateContent>
          <mc:Choice Requires="wps">
            <w:drawing>
              <wp:inline distT="0" distB="0" distL="0" distR="0" wp14:anchorId="3B63FC6B" wp14:editId="2F5D35E6">
                <wp:extent cx="350520" cy="304800"/>
                <wp:effectExtent l="0" t="0" r="0" b="0"/>
                <wp:docPr id="1748426577" name="Rectángulo 20" descr="Mozilla Developer Network">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F074D" id="Rectángulo 20" o:spid="_x0000_s1026" alt="Mozilla Developer Network" href="https://developer.mozilla.org/en-US/docs/Web/CSS/border-left"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4FAA3022" w14:textId="77777777" w:rsidR="00C62D3D" w:rsidRPr="00904F88" w:rsidRDefault="00C62D3D" w:rsidP="00C62D3D">
      <w:pPr>
        <w:rPr>
          <w:lang w:val="es-ES"/>
        </w:rPr>
      </w:pPr>
      <w:r w:rsidRPr="00904F88">
        <w:rPr>
          <w:lang w:val="es-ES"/>
        </w:rPr>
        <w:t>Las propiedades compuestas border-top, border-right, border-bottom y border-left permiten establecer de forma independiente los cuatro bordes (arriba, derecha, abajo e izquierda, respectivamente) de un elemento, definiendo su color, su grosor y su estilo. Se pueden escribir las tres características de cada borde en cualquier orden. Se puede definir uno, dos, tres o cuatro bordes.</w:t>
      </w:r>
    </w:p>
    <w:p w14:paraId="3361050F" w14:textId="77777777" w:rsidR="00C62D3D" w:rsidRPr="00904F88" w:rsidRDefault="00C62D3D" w:rsidP="005C5C38">
      <w:pPr>
        <w:rPr>
          <w:lang w:val="es-ES"/>
        </w:rPr>
      </w:pPr>
    </w:p>
    <w:p w14:paraId="7B82B0AB" w14:textId="07088394" w:rsidR="00771CE7" w:rsidRPr="00904F88" w:rsidRDefault="00861622" w:rsidP="005C5C38">
      <w:pPr>
        <w:rPr>
          <w:lang w:val="es-ES"/>
        </w:rPr>
      </w:pPr>
      <w:r w:rsidRPr="00904F88">
        <w:rPr>
          <w:noProof/>
          <w:lang w:val="es-ES"/>
        </w:rPr>
        <w:drawing>
          <wp:inline distT="0" distB="0" distL="0" distR="0" wp14:anchorId="6CAC89EC" wp14:editId="4EF5F97D">
            <wp:extent cx="6300470" cy="2591435"/>
            <wp:effectExtent l="0" t="0" r="5080" b="0"/>
            <wp:docPr id="62837762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7625" name="Imagen 1" descr="Escala de tiempo&#10;&#10;El contenido generado por IA puede ser incorrecto."/>
                    <pic:cNvPicPr/>
                  </pic:nvPicPr>
                  <pic:blipFill>
                    <a:blip r:embed="rId96"/>
                    <a:stretch>
                      <a:fillRect/>
                    </a:stretch>
                  </pic:blipFill>
                  <pic:spPr>
                    <a:xfrm>
                      <a:off x="0" y="0"/>
                      <a:ext cx="6300470" cy="2591435"/>
                    </a:xfrm>
                    <a:prstGeom prst="rect">
                      <a:avLst/>
                    </a:prstGeom>
                  </pic:spPr>
                </pic:pic>
              </a:graphicData>
            </a:graphic>
          </wp:inline>
        </w:drawing>
      </w:r>
    </w:p>
    <w:p w14:paraId="22FC330D" w14:textId="77777777" w:rsidR="006D4B43" w:rsidRPr="00904F88" w:rsidRDefault="006D4B43" w:rsidP="005C5C38">
      <w:pPr>
        <w:rPr>
          <w:lang w:val="es-ES"/>
        </w:rPr>
      </w:pPr>
    </w:p>
    <w:p w14:paraId="30634F50" w14:textId="2F583C49" w:rsidR="00861622" w:rsidRPr="00904F88" w:rsidRDefault="00861622" w:rsidP="005C5C38">
      <w:pPr>
        <w:rPr>
          <w:lang w:val="es-ES"/>
        </w:rPr>
      </w:pPr>
    </w:p>
    <w:p w14:paraId="5988E2B1" w14:textId="77777777" w:rsidR="008E1F11" w:rsidRPr="00904F88" w:rsidRDefault="008E1F11" w:rsidP="005C5C38">
      <w:pPr>
        <w:rPr>
          <w:b/>
          <w:bCs/>
          <w:sz w:val="28"/>
          <w:szCs w:val="28"/>
          <w:u w:val="single"/>
          <w:lang w:val="es-ES"/>
        </w:rPr>
      </w:pPr>
    </w:p>
    <w:p w14:paraId="3B10EF01" w14:textId="77777777" w:rsidR="008E1F11" w:rsidRPr="00904F88" w:rsidRDefault="008E1F11" w:rsidP="00486E2F">
      <w:pPr>
        <w:rPr>
          <w:b/>
          <w:bCs/>
          <w:sz w:val="28"/>
          <w:szCs w:val="28"/>
          <w:u w:val="single"/>
          <w:lang w:val="es-ES"/>
        </w:rPr>
      </w:pPr>
      <w:r w:rsidRPr="00904F88">
        <w:rPr>
          <w:b/>
          <w:bCs/>
          <w:sz w:val="28"/>
          <w:szCs w:val="28"/>
          <w:u w:val="single"/>
          <w:lang w:val="es-ES"/>
        </w:rPr>
        <w:t>Las propiedades border-color, border-width y border-style</w:t>
      </w:r>
    </w:p>
    <w:p w14:paraId="31DDA541" w14:textId="2F7DF6DD" w:rsidR="008E1F11" w:rsidRPr="00904F88" w:rsidRDefault="008E1F11" w:rsidP="008E1F11">
      <w:pPr>
        <w:rPr>
          <w:lang w:val="es-ES"/>
        </w:rPr>
      </w:pPr>
      <w:r w:rsidRPr="00904F88">
        <w:rPr>
          <w:lang w:val="es-ES"/>
        </w:rPr>
        <w:t> </w:t>
      </w:r>
    </w:p>
    <w:p w14:paraId="0694BB66" w14:textId="5D3B9CFB" w:rsidR="00024BAB" w:rsidRPr="00904F88" w:rsidRDefault="008B184A" w:rsidP="008E1F11">
      <w:pPr>
        <w:rPr>
          <w:lang w:val="es-ES"/>
        </w:rPr>
      </w:pPr>
      <w:r w:rsidRPr="00904F88">
        <w:rPr>
          <w:lang w:val="es-ES"/>
        </w:rPr>
        <w:t>Las propiedades border-color, border-width y border-style permiten establecer, respectivamente, el color respectivamente, el color, el grosor y el estilo de los cuatro bordes de un elemento. A cada una de las propiedades se le puedes dar uno, dos, tres o cuatro valores, que se interpretan de la siguiente manera:</w:t>
      </w:r>
    </w:p>
    <w:p w14:paraId="62C69019" w14:textId="77777777" w:rsidR="00E577EB" w:rsidRPr="00904F88" w:rsidRDefault="00E577EB" w:rsidP="008E1F11">
      <w:pPr>
        <w:rPr>
          <w:lang w:val="es-ES"/>
        </w:rPr>
      </w:pPr>
    </w:p>
    <w:p w14:paraId="30FF228A" w14:textId="77777777" w:rsidR="008E1F11" w:rsidRPr="00904F88" w:rsidRDefault="008E1F11" w:rsidP="00A97AF2">
      <w:pPr>
        <w:numPr>
          <w:ilvl w:val="0"/>
          <w:numId w:val="45"/>
        </w:numPr>
        <w:rPr>
          <w:lang w:val="es-ES"/>
        </w:rPr>
      </w:pPr>
      <w:r w:rsidRPr="00904F88">
        <w:rPr>
          <w:lang w:val="es-ES"/>
        </w:rPr>
        <w:t>1 valor: este valor se aplica a los cuatro bordes</w:t>
      </w:r>
    </w:p>
    <w:p w14:paraId="46DCD1A3" w14:textId="77777777" w:rsidR="008E1F11" w:rsidRPr="00904F88" w:rsidRDefault="008E1F11" w:rsidP="00A97AF2">
      <w:pPr>
        <w:numPr>
          <w:ilvl w:val="0"/>
          <w:numId w:val="45"/>
        </w:numPr>
        <w:rPr>
          <w:lang w:val="es-ES"/>
        </w:rPr>
      </w:pPr>
      <w:r w:rsidRPr="00904F88">
        <w:rPr>
          <w:lang w:val="es-ES"/>
        </w:rPr>
        <w:t>2 valores: el primer valor se aplica a los bordes inferior y superior y el segundo a los bordes derecho e izquierdo</w:t>
      </w:r>
    </w:p>
    <w:p w14:paraId="20633B53" w14:textId="77777777" w:rsidR="008E1F11" w:rsidRPr="00904F88" w:rsidRDefault="008E1F11" w:rsidP="00A97AF2">
      <w:pPr>
        <w:numPr>
          <w:ilvl w:val="0"/>
          <w:numId w:val="45"/>
        </w:numPr>
        <w:rPr>
          <w:lang w:val="es-ES"/>
        </w:rPr>
      </w:pPr>
      <w:r w:rsidRPr="00904F88">
        <w:rPr>
          <w:lang w:val="es-ES"/>
        </w:rPr>
        <w:t>3 valores: el primer valor se aplica al borde superior, el segundo a los bordes derecho e izquierdo y el tercer valor al borde inferior</w:t>
      </w:r>
    </w:p>
    <w:p w14:paraId="19E7A237" w14:textId="77777777" w:rsidR="008E1F11" w:rsidRPr="00904F88" w:rsidRDefault="008E1F11" w:rsidP="00A97AF2">
      <w:pPr>
        <w:numPr>
          <w:ilvl w:val="0"/>
          <w:numId w:val="45"/>
        </w:numPr>
        <w:rPr>
          <w:lang w:val="es-ES"/>
        </w:rPr>
      </w:pPr>
      <w:r w:rsidRPr="00904F88">
        <w:rPr>
          <w:lang w:val="es-ES"/>
        </w:rPr>
        <w:t>4 valores: el primer valor se aplica al borde superior, el segundo al borde derecho, el tercer valor al borde inferior y el cuarto al borde izquierdo</w:t>
      </w:r>
    </w:p>
    <w:p w14:paraId="4D911F1B" w14:textId="77777777" w:rsidR="008E1F11" w:rsidRPr="00904F88" w:rsidRDefault="008E1F11" w:rsidP="005C5C38">
      <w:pPr>
        <w:rPr>
          <w:lang w:val="es-ES"/>
        </w:rPr>
      </w:pPr>
    </w:p>
    <w:p w14:paraId="4D6BC4E7" w14:textId="77777777" w:rsidR="00A97AF2" w:rsidRPr="00904F88" w:rsidRDefault="00A97AF2" w:rsidP="005C5C38">
      <w:pPr>
        <w:rPr>
          <w:lang w:val="es-ES"/>
        </w:rPr>
      </w:pPr>
    </w:p>
    <w:p w14:paraId="1B9F8BF2" w14:textId="77777777" w:rsidR="00A97AF2" w:rsidRPr="00904F88" w:rsidRDefault="00A97AF2" w:rsidP="005C5C38">
      <w:pPr>
        <w:rPr>
          <w:lang w:val="es-ES"/>
        </w:rPr>
      </w:pPr>
    </w:p>
    <w:p w14:paraId="1AC355CB" w14:textId="5FB7E635" w:rsidR="005D7911" w:rsidRPr="00904F88" w:rsidRDefault="005D7911" w:rsidP="005C5C38">
      <w:pPr>
        <w:rPr>
          <w:lang w:val="es-ES"/>
        </w:rPr>
      </w:pPr>
      <w:r w:rsidRPr="00904F88">
        <w:rPr>
          <w:noProof/>
          <w:lang w:val="es-ES"/>
        </w:rPr>
        <w:drawing>
          <wp:inline distT="0" distB="0" distL="0" distR="0" wp14:anchorId="2D076AED" wp14:editId="60B0E059">
            <wp:extent cx="6300470" cy="4472305"/>
            <wp:effectExtent l="0" t="0" r="5080" b="4445"/>
            <wp:docPr id="7499885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88545" name="Imagen 1" descr="Texto&#10;&#10;El contenido generado por IA puede ser incorrecto."/>
                    <pic:cNvPicPr/>
                  </pic:nvPicPr>
                  <pic:blipFill>
                    <a:blip r:embed="rId97"/>
                    <a:stretch>
                      <a:fillRect/>
                    </a:stretch>
                  </pic:blipFill>
                  <pic:spPr>
                    <a:xfrm>
                      <a:off x="0" y="0"/>
                      <a:ext cx="6300470" cy="4472305"/>
                    </a:xfrm>
                    <a:prstGeom prst="rect">
                      <a:avLst/>
                    </a:prstGeom>
                  </pic:spPr>
                </pic:pic>
              </a:graphicData>
            </a:graphic>
          </wp:inline>
        </w:drawing>
      </w:r>
    </w:p>
    <w:p w14:paraId="4AEA9DA3" w14:textId="77777777" w:rsidR="00A97AF2" w:rsidRPr="00904F88" w:rsidRDefault="00A97AF2" w:rsidP="005C5C38">
      <w:pPr>
        <w:rPr>
          <w:lang w:val="es-ES"/>
        </w:rPr>
      </w:pPr>
    </w:p>
    <w:p w14:paraId="2BBAB554" w14:textId="77777777" w:rsidR="00A97AF2" w:rsidRPr="00904F88" w:rsidRDefault="00A97AF2" w:rsidP="005C5C38">
      <w:pPr>
        <w:rPr>
          <w:lang w:val="es-ES"/>
        </w:rPr>
      </w:pPr>
    </w:p>
    <w:p w14:paraId="6F2EE463" w14:textId="77777777" w:rsidR="00A97AF2" w:rsidRPr="00904F88" w:rsidRDefault="00A97AF2" w:rsidP="005C5C38">
      <w:pPr>
        <w:rPr>
          <w:lang w:val="es-ES"/>
        </w:rPr>
      </w:pPr>
    </w:p>
    <w:p w14:paraId="68D8F945"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66DFA800"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2D3D0355"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8B5ACF9"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CB97ED0"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border-top, border-right, border-bottom, border-left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342A770"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6F1E3E2A"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643C039"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20324B5C"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border-top</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dashed</w:t>
      </w:r>
      <w:r w:rsidRPr="00904F88">
        <w:rPr>
          <w:rFonts w:ascii="Consolas" w:hAnsi="Consolas"/>
          <w:color w:val="D4D4D4"/>
          <w:sz w:val="21"/>
          <w:szCs w:val="21"/>
          <w:lang w:val="es-ES"/>
        </w:rPr>
        <w:t>;</w:t>
      </w:r>
    </w:p>
    <w:p w14:paraId="4481DD9E"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double</w:t>
      </w:r>
      <w:r w:rsidRPr="00904F88">
        <w:rPr>
          <w:rFonts w:ascii="Consolas" w:hAnsi="Consolas"/>
          <w:color w:val="D4D4D4"/>
          <w:sz w:val="21"/>
          <w:szCs w:val="21"/>
          <w:lang w:val="es-ES"/>
        </w:rPr>
        <w:t>;</w:t>
      </w:r>
    </w:p>
    <w:p w14:paraId="451FBE08"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border-bottom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dotted</w:t>
      </w:r>
      <w:r w:rsidRPr="00904F88">
        <w:rPr>
          <w:rFonts w:ascii="Consolas" w:hAnsi="Consolas"/>
          <w:color w:val="D4D4D4"/>
          <w:sz w:val="21"/>
          <w:szCs w:val="21"/>
          <w:lang w:val="es-ES"/>
        </w:rPr>
        <w:t>;</w:t>
      </w:r>
    </w:p>
    <w:p w14:paraId="6DCA0541"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border-left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7A389256"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752D3AB"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8F2CA5"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62B0BADD"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green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orange</w:t>
      </w:r>
      <w:r w:rsidRPr="00904F88">
        <w:rPr>
          <w:rFonts w:ascii="Consolas" w:hAnsi="Consolas"/>
          <w:color w:val="D4D4D4"/>
          <w:sz w:val="21"/>
          <w:szCs w:val="21"/>
          <w:lang w:val="es-ES"/>
        </w:rPr>
        <w:t>;</w:t>
      </w:r>
    </w:p>
    <w:p w14:paraId="30FD931E"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0B01AFC8"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AC142E1"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32F868F"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149E71B"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B33B167"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92997E7"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BB570CD"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cuatro bordes </w:t>
      </w:r>
      <w:proofErr w:type="gramStart"/>
      <w:r w:rsidRPr="00904F88">
        <w:rPr>
          <w:rFonts w:ascii="Consolas" w:hAnsi="Consolas"/>
          <w:color w:val="CCCCCC"/>
          <w:sz w:val="21"/>
          <w:szCs w:val="21"/>
          <w:lang w:val="es-ES"/>
        </w:rPr>
        <w:t>distintos.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AB55A49"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cuatro bordes </w:t>
      </w:r>
      <w:proofErr w:type="gramStart"/>
      <w:r w:rsidRPr="00904F88">
        <w:rPr>
          <w:rFonts w:ascii="Consolas" w:hAnsi="Consolas"/>
          <w:color w:val="CCCCCC"/>
          <w:sz w:val="21"/>
          <w:szCs w:val="21"/>
          <w:lang w:val="es-ES"/>
        </w:rPr>
        <w:t>distintos.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A559F6D" w14:textId="77777777" w:rsidR="00A97AF2" w:rsidRPr="00904F88" w:rsidRDefault="00A97AF2" w:rsidP="00A97AF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1D1EAA4"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D2391CF" w14:textId="77777777" w:rsidR="00A97AF2" w:rsidRPr="00904F88" w:rsidRDefault="00A97AF2" w:rsidP="00A97A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AD1541D" w14:textId="77777777" w:rsidR="00A97AF2" w:rsidRPr="00904F88" w:rsidRDefault="00A97AF2" w:rsidP="005C5C38">
      <w:pPr>
        <w:rPr>
          <w:lang w:val="es-ES"/>
        </w:rPr>
      </w:pPr>
    </w:p>
    <w:p w14:paraId="54BB9EAB" w14:textId="2058139C" w:rsidR="005D7911" w:rsidRPr="00904F88" w:rsidRDefault="00A97AF2" w:rsidP="005C5C38">
      <w:pPr>
        <w:rPr>
          <w:lang w:val="es-ES"/>
        </w:rPr>
      </w:pPr>
      <w:r w:rsidRPr="00904F88">
        <w:rPr>
          <w:noProof/>
          <w:lang w:val="es-ES"/>
        </w:rPr>
        <w:drawing>
          <wp:inline distT="0" distB="0" distL="0" distR="0" wp14:anchorId="6DF512D3" wp14:editId="35B79EB5">
            <wp:extent cx="6300470" cy="1203325"/>
            <wp:effectExtent l="0" t="0" r="5080" b="0"/>
            <wp:docPr id="1941137552"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7552" name="Imagen 1" descr="Imagen que contiene Sitio web&#10;&#10;El contenido generado por IA puede ser incorrecto."/>
                    <pic:cNvPicPr/>
                  </pic:nvPicPr>
                  <pic:blipFill>
                    <a:blip r:embed="rId98"/>
                    <a:stretch>
                      <a:fillRect/>
                    </a:stretch>
                  </pic:blipFill>
                  <pic:spPr>
                    <a:xfrm>
                      <a:off x="0" y="0"/>
                      <a:ext cx="6300470" cy="1203325"/>
                    </a:xfrm>
                    <a:prstGeom prst="rect">
                      <a:avLst/>
                    </a:prstGeom>
                  </pic:spPr>
                </pic:pic>
              </a:graphicData>
            </a:graphic>
          </wp:inline>
        </w:drawing>
      </w:r>
    </w:p>
    <w:p w14:paraId="5DCAC122" w14:textId="77777777" w:rsidR="00E51E01" w:rsidRPr="00904F88" w:rsidRDefault="00E51E01" w:rsidP="005C5C38">
      <w:pPr>
        <w:rPr>
          <w:lang w:val="es-ES"/>
        </w:rPr>
      </w:pPr>
    </w:p>
    <w:p w14:paraId="4CB3A694" w14:textId="2D21AA35" w:rsidR="00486E2F" w:rsidRPr="00904F88" w:rsidRDefault="00486E2F" w:rsidP="005C5C38">
      <w:pPr>
        <w:rPr>
          <w:b/>
          <w:bCs/>
          <w:sz w:val="28"/>
          <w:szCs w:val="28"/>
          <w:u w:val="single"/>
          <w:lang w:val="es-ES"/>
        </w:rPr>
      </w:pPr>
      <w:r w:rsidRPr="00904F88">
        <w:rPr>
          <w:b/>
          <w:bCs/>
          <w:sz w:val="28"/>
          <w:szCs w:val="28"/>
          <w:u w:val="single"/>
          <w:lang w:val="es-ES"/>
        </w:rPr>
        <w:t>La propiedad Border-Radius</w:t>
      </w:r>
    </w:p>
    <w:p w14:paraId="1BF4D02B" w14:textId="77777777" w:rsidR="008B669F" w:rsidRPr="00904F88" w:rsidRDefault="008B669F" w:rsidP="005C5C38">
      <w:pPr>
        <w:rPr>
          <w:lang w:val="es-ES"/>
        </w:rPr>
      </w:pPr>
    </w:p>
    <w:p w14:paraId="06A9F396" w14:textId="12EA9190" w:rsidR="00486E2F" w:rsidRPr="00904F88" w:rsidRDefault="002723D4" w:rsidP="005C5C38">
      <w:pPr>
        <w:rPr>
          <w:lang w:val="es-ES"/>
        </w:rPr>
      </w:pPr>
      <w:r w:rsidRPr="00904F88">
        <w:rPr>
          <w:lang w:val="es-ES"/>
        </w:rPr>
        <w:t>La propiedad </w:t>
      </w:r>
      <w:r w:rsidRPr="00904F88">
        <w:rPr>
          <w:b/>
          <w:bCs/>
          <w:lang w:val="es-ES"/>
        </w:rPr>
        <w:t>border-radius</w:t>
      </w:r>
      <w:r w:rsidRPr="00904F88">
        <w:rPr>
          <w:lang w:val="es-ES"/>
        </w:rPr>
        <w:t> </w:t>
      </w:r>
      <w:hyperlink r:id="rId99" w:history="1">
        <w:r w:rsidRPr="00904F88">
          <w:rPr>
            <w:rStyle w:val="Hipervnculo"/>
            <w:lang w:val="es-ES"/>
          </w:rPr>
          <w:t>CSS</w:t>
        </w:r>
      </w:hyperlink>
      <w:r w:rsidRPr="00904F88">
        <w:rPr>
          <w:lang w:val="es-ES"/>
        </w:rPr>
        <w:t> redondea las esquinas del borde exterior de un elemento. Puedes establecer un único radio para crear esquinas circulares o dos radios para crear esquinas elípticas.</w:t>
      </w:r>
    </w:p>
    <w:p w14:paraId="4FF54550" w14:textId="77777777" w:rsidR="0055305D" w:rsidRPr="00904F88" w:rsidRDefault="0055305D" w:rsidP="005C5C38">
      <w:pPr>
        <w:rPr>
          <w:lang w:val="es-ES"/>
        </w:rPr>
      </w:pPr>
    </w:p>
    <w:p w14:paraId="29757D48" w14:textId="77777777" w:rsidR="0055305D" w:rsidRPr="00904F88" w:rsidRDefault="0055305D" w:rsidP="0055305D">
      <w:pPr>
        <w:rPr>
          <w:lang w:val="es-ES"/>
        </w:rPr>
      </w:pPr>
      <w:r w:rsidRPr="00904F88">
        <w:rPr>
          <w:lang w:val="es-ES"/>
        </w:rPr>
        <w:t>La propiedad border-radius define el radio de círculo de las cuatro esquinas.</w:t>
      </w:r>
    </w:p>
    <w:p w14:paraId="1B5407D4" w14:textId="77777777" w:rsidR="0055305D" w:rsidRPr="00904F88" w:rsidRDefault="0055305D" w:rsidP="0055305D">
      <w:pPr>
        <w:rPr>
          <w:lang w:val="es-ES"/>
        </w:rPr>
      </w:pPr>
      <w:r w:rsidRPr="00904F88">
        <w:rPr>
          <w:lang w:val="es-ES"/>
        </w:rPr>
        <w:t>Los valores se pueden expresar como distancias o como porcentajes. Cuanto mayor es el valor, mayor es la esquina redondeada.</w:t>
      </w:r>
    </w:p>
    <w:p w14:paraId="79DF1631" w14:textId="723013AD" w:rsidR="0055305D" w:rsidRPr="00904F88" w:rsidRDefault="0055305D" w:rsidP="005C5C38">
      <w:pPr>
        <w:rPr>
          <w:lang w:val="es-ES"/>
        </w:rPr>
      </w:pPr>
      <w:r w:rsidRPr="00904F88">
        <w:rPr>
          <w:noProof/>
          <w:lang w:val="es-ES"/>
        </w:rPr>
        <w:drawing>
          <wp:inline distT="0" distB="0" distL="0" distR="0" wp14:anchorId="396FC701" wp14:editId="6ED64E45">
            <wp:extent cx="6300470" cy="2776855"/>
            <wp:effectExtent l="0" t="0" r="5080" b="4445"/>
            <wp:docPr id="9303077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7738" name="Imagen 1" descr="Diagrama&#10;&#10;El contenido generado por IA puede ser incorrecto."/>
                    <pic:cNvPicPr/>
                  </pic:nvPicPr>
                  <pic:blipFill>
                    <a:blip r:embed="rId100"/>
                    <a:stretch>
                      <a:fillRect/>
                    </a:stretch>
                  </pic:blipFill>
                  <pic:spPr>
                    <a:xfrm>
                      <a:off x="0" y="0"/>
                      <a:ext cx="6300470" cy="2776855"/>
                    </a:xfrm>
                    <a:prstGeom prst="rect">
                      <a:avLst/>
                    </a:prstGeom>
                  </pic:spPr>
                </pic:pic>
              </a:graphicData>
            </a:graphic>
          </wp:inline>
        </w:drawing>
      </w:r>
    </w:p>
    <w:p w14:paraId="72FAEBB6" w14:textId="7A24D3CD" w:rsidR="00E34138" w:rsidRPr="00904F88" w:rsidRDefault="00E34138" w:rsidP="005C5C38">
      <w:pPr>
        <w:rPr>
          <w:lang w:val="es-ES"/>
        </w:rPr>
      </w:pPr>
      <w:r w:rsidRPr="00904F88">
        <w:rPr>
          <w:lang w:val="es-ES"/>
        </w:rPr>
        <w:t>Las propiedades border-top-right-radius, border-bottom-right-radius, border-bottom-left-radius y border-top-left-radius permiten definir los radios de cada una de las esquinas de forma independiente.</w:t>
      </w:r>
    </w:p>
    <w:p w14:paraId="4ADFF7BB" w14:textId="062DACFB" w:rsidR="00E34138" w:rsidRPr="00904F88" w:rsidRDefault="0031289F" w:rsidP="005C5C38">
      <w:pPr>
        <w:rPr>
          <w:lang w:val="es-ES"/>
        </w:rPr>
      </w:pPr>
      <w:r w:rsidRPr="00904F88">
        <w:rPr>
          <w:noProof/>
          <w:lang w:val="es-ES"/>
        </w:rPr>
        <w:drawing>
          <wp:inline distT="0" distB="0" distL="0" distR="0" wp14:anchorId="2151BB6E" wp14:editId="4E41B139">
            <wp:extent cx="6300470" cy="3286760"/>
            <wp:effectExtent l="0" t="0" r="5080" b="8890"/>
            <wp:docPr id="1330691238"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1238" name="Imagen 1" descr="Un dibujo de una persona&#10;&#10;El contenido generado por IA puede ser incorrecto."/>
                    <pic:cNvPicPr/>
                  </pic:nvPicPr>
                  <pic:blipFill>
                    <a:blip r:embed="rId101"/>
                    <a:stretch>
                      <a:fillRect/>
                    </a:stretch>
                  </pic:blipFill>
                  <pic:spPr>
                    <a:xfrm>
                      <a:off x="0" y="0"/>
                      <a:ext cx="6300470" cy="3286760"/>
                    </a:xfrm>
                    <a:prstGeom prst="rect">
                      <a:avLst/>
                    </a:prstGeom>
                  </pic:spPr>
                </pic:pic>
              </a:graphicData>
            </a:graphic>
          </wp:inline>
        </w:drawing>
      </w:r>
    </w:p>
    <w:p w14:paraId="21759D36" w14:textId="77777777" w:rsidR="0031289F" w:rsidRPr="00904F88" w:rsidRDefault="0031289F" w:rsidP="005C5C38">
      <w:pPr>
        <w:rPr>
          <w:lang w:val="es-ES"/>
        </w:rPr>
      </w:pPr>
    </w:p>
    <w:p w14:paraId="38B63D6D" w14:textId="4938C1F5" w:rsidR="00164097" w:rsidRPr="00904F88" w:rsidRDefault="00164097" w:rsidP="005C5C38">
      <w:pPr>
        <w:rPr>
          <w:lang w:val="es-ES"/>
        </w:rPr>
      </w:pPr>
      <w:r w:rsidRPr="00904F88">
        <w:rPr>
          <w:lang w:val="es-ES"/>
        </w:rPr>
        <w:t>En el ejemplo</w:t>
      </w:r>
      <w:r w:rsidR="00BF62B0" w:rsidRPr="00904F88">
        <w:rPr>
          <w:lang w:val="es-ES"/>
        </w:rPr>
        <w:t xml:space="preserve"> siguiente encontramos:</w:t>
      </w:r>
    </w:p>
    <w:p w14:paraId="293B8933" w14:textId="77777777" w:rsidR="00F237B7" w:rsidRPr="00904F88" w:rsidRDefault="00F237B7" w:rsidP="005C5C38">
      <w:pPr>
        <w:rPr>
          <w:lang w:val="es-ES"/>
        </w:rPr>
      </w:pPr>
    </w:p>
    <w:p w14:paraId="17E8637E" w14:textId="1E6AE721" w:rsidR="00EA11BE" w:rsidRPr="00904F88" w:rsidRDefault="00EA11BE" w:rsidP="00BF62B0">
      <w:pPr>
        <w:pStyle w:val="Prrafodelista"/>
        <w:numPr>
          <w:ilvl w:val="0"/>
          <w:numId w:val="48"/>
        </w:numPr>
        <w:rPr>
          <w:lang w:val="es-ES"/>
        </w:rPr>
      </w:pPr>
      <w:r w:rsidRPr="00904F88">
        <w:rPr>
          <w:b/>
          <w:bCs/>
          <w:lang w:val="es-ES"/>
        </w:rPr>
        <w:t xml:space="preserve">Cuatro valores para la propiedad radius-border: </w:t>
      </w:r>
      <w:r w:rsidR="00164097" w:rsidRPr="00904F88">
        <w:rPr>
          <w:b/>
          <w:bCs/>
          <w:lang w:val="es-ES"/>
        </w:rPr>
        <w:t>50% 20% / 10% 40%</w:t>
      </w:r>
      <w:r w:rsidRPr="00904F88">
        <w:rPr>
          <w:b/>
          <w:bCs/>
          <w:lang w:val="es-ES"/>
        </w:rPr>
        <w:t xml:space="preserve">; </w:t>
      </w:r>
      <w:r w:rsidRPr="00904F88">
        <w:rPr>
          <w:lang w:val="es-ES"/>
        </w:rPr>
        <w:t>(el primer valor se aplica a la esquina superior izquierda, el segundo valor se aplica a la esquina superior derecha, el tercer valor se aplica a la esquina inferior derecha y el cuarto valor se aplica a la esquina inferior izquierda):</w:t>
      </w:r>
    </w:p>
    <w:p w14:paraId="500E0947" w14:textId="77777777" w:rsidR="00B65BE1" w:rsidRPr="00904F88" w:rsidRDefault="00B65BE1" w:rsidP="00082057">
      <w:pPr>
        <w:rPr>
          <w:lang w:val="es-ES"/>
        </w:rPr>
      </w:pPr>
    </w:p>
    <w:p w14:paraId="2F10B8C7" w14:textId="2F8D8568" w:rsidR="00B65BE1" w:rsidRPr="00904F88" w:rsidRDefault="00B65BE1" w:rsidP="00082057">
      <w:pPr>
        <w:rPr>
          <w:lang w:val="es-ES"/>
        </w:rPr>
      </w:pPr>
      <w:r w:rsidRPr="00904F88">
        <w:rPr>
          <w:noProof/>
          <w:lang w:val="es-ES"/>
        </w:rPr>
        <w:drawing>
          <wp:inline distT="0" distB="0" distL="0" distR="0" wp14:anchorId="6343BBD3" wp14:editId="463EC5D8">
            <wp:extent cx="2639274" cy="2506980"/>
            <wp:effectExtent l="0" t="0" r="8890" b="7620"/>
            <wp:docPr id="125288501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5011" name="Imagen 1" descr="Imagen que contiene Diagrama&#10;&#10;El contenido generado por IA puede ser incorrecto."/>
                    <pic:cNvPicPr/>
                  </pic:nvPicPr>
                  <pic:blipFill>
                    <a:blip r:embed="rId102"/>
                    <a:stretch>
                      <a:fillRect/>
                    </a:stretch>
                  </pic:blipFill>
                  <pic:spPr>
                    <a:xfrm>
                      <a:off x="0" y="0"/>
                      <a:ext cx="2648143" cy="2515404"/>
                    </a:xfrm>
                    <a:prstGeom prst="rect">
                      <a:avLst/>
                    </a:prstGeom>
                  </pic:spPr>
                </pic:pic>
              </a:graphicData>
            </a:graphic>
          </wp:inline>
        </w:drawing>
      </w:r>
    </w:p>
    <w:p w14:paraId="0F42BFA0" w14:textId="77777777" w:rsidR="00B65BE1" w:rsidRPr="00904F88" w:rsidRDefault="00B65BE1" w:rsidP="00082057">
      <w:pPr>
        <w:rPr>
          <w:b/>
          <w:bCs/>
          <w:lang w:val="es-ES"/>
        </w:rPr>
      </w:pPr>
    </w:p>
    <w:p w14:paraId="493DA773" w14:textId="53CC1CB8" w:rsidR="00EA11BE" w:rsidRPr="00904F88" w:rsidRDefault="00EA11BE" w:rsidP="00BF62B0">
      <w:pPr>
        <w:pStyle w:val="Prrafodelista"/>
        <w:numPr>
          <w:ilvl w:val="0"/>
          <w:numId w:val="48"/>
        </w:numPr>
        <w:rPr>
          <w:lang w:val="es-ES"/>
        </w:rPr>
      </w:pPr>
      <w:r w:rsidRPr="00904F88">
        <w:rPr>
          <w:b/>
          <w:bCs/>
          <w:lang w:val="es-ES"/>
        </w:rPr>
        <w:t xml:space="preserve">Tres valores: radio de borde: </w:t>
      </w:r>
      <w:r w:rsidR="00DC0AC0" w:rsidRPr="00904F88">
        <w:rPr>
          <w:b/>
          <w:bCs/>
          <w:lang w:val="es-ES"/>
        </w:rPr>
        <w:t>10% 30% 50</w:t>
      </w:r>
      <w:proofErr w:type="gramStart"/>
      <w:r w:rsidR="00DC0AC0" w:rsidRPr="00904F88">
        <w:rPr>
          <w:b/>
          <w:bCs/>
          <w:lang w:val="es-ES"/>
        </w:rPr>
        <w:t>% ;</w:t>
      </w:r>
      <w:proofErr w:type="gramEnd"/>
      <w:r w:rsidR="00DC0AC0" w:rsidRPr="00904F88">
        <w:rPr>
          <w:b/>
          <w:bCs/>
          <w:lang w:val="es-ES"/>
        </w:rPr>
        <w:t xml:space="preserve"> </w:t>
      </w:r>
      <w:r w:rsidRPr="00904F88">
        <w:rPr>
          <w:lang w:val="es-ES"/>
        </w:rPr>
        <w:t>(el primer valor se aplica a la esquina superior izquierda, el segundo valor se aplica a las esquinas superior derecha e inferior izquierda, y el tercer valor se aplica a la esquina inferior derecha):</w:t>
      </w:r>
    </w:p>
    <w:p w14:paraId="3BCEE067" w14:textId="12262510" w:rsidR="007D4894" w:rsidRPr="00904F88" w:rsidRDefault="00B65BE1" w:rsidP="00082057">
      <w:pPr>
        <w:rPr>
          <w:lang w:val="es-ES"/>
        </w:rPr>
      </w:pPr>
      <w:r w:rsidRPr="00904F88">
        <w:rPr>
          <w:noProof/>
          <w:lang w:val="es-ES"/>
        </w:rPr>
        <w:drawing>
          <wp:inline distT="0" distB="0" distL="0" distR="0" wp14:anchorId="5C688C89" wp14:editId="2AC186CB">
            <wp:extent cx="2462412" cy="2788920"/>
            <wp:effectExtent l="0" t="0" r="0" b="0"/>
            <wp:docPr id="116743096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0960" name="Imagen 1" descr="Imagen que contiene Diagrama&#10;&#10;El contenido generado por IA puede ser incorrecto."/>
                    <pic:cNvPicPr/>
                  </pic:nvPicPr>
                  <pic:blipFill>
                    <a:blip r:embed="rId103"/>
                    <a:stretch>
                      <a:fillRect/>
                    </a:stretch>
                  </pic:blipFill>
                  <pic:spPr>
                    <a:xfrm>
                      <a:off x="0" y="0"/>
                      <a:ext cx="2465696" cy="2792639"/>
                    </a:xfrm>
                    <a:prstGeom prst="rect">
                      <a:avLst/>
                    </a:prstGeom>
                  </pic:spPr>
                </pic:pic>
              </a:graphicData>
            </a:graphic>
          </wp:inline>
        </w:drawing>
      </w:r>
    </w:p>
    <w:p w14:paraId="4D7CBE85" w14:textId="7C069F3E" w:rsidR="007D4894" w:rsidRPr="00904F88" w:rsidRDefault="007D4894" w:rsidP="00082057">
      <w:pPr>
        <w:rPr>
          <w:lang w:val="es-ES"/>
        </w:rPr>
      </w:pPr>
    </w:p>
    <w:p w14:paraId="79236D95" w14:textId="77777777" w:rsidR="007D4894" w:rsidRPr="00904F88" w:rsidRDefault="007D4894" w:rsidP="00082057">
      <w:pPr>
        <w:rPr>
          <w:lang w:val="es-ES"/>
        </w:rPr>
      </w:pPr>
    </w:p>
    <w:p w14:paraId="5D4DB5FA" w14:textId="10B23DDC" w:rsidR="00EA11BE" w:rsidRPr="00904F88" w:rsidRDefault="00EA11BE" w:rsidP="00BF62B0">
      <w:pPr>
        <w:pStyle w:val="Prrafodelista"/>
        <w:numPr>
          <w:ilvl w:val="0"/>
          <w:numId w:val="48"/>
        </w:numPr>
        <w:rPr>
          <w:lang w:val="es-ES"/>
        </w:rPr>
      </w:pPr>
      <w:r w:rsidRPr="00904F88">
        <w:rPr>
          <w:b/>
          <w:bCs/>
          <w:lang w:val="es-ES"/>
        </w:rPr>
        <w:t xml:space="preserve">Dos valores: border-radius: </w:t>
      </w:r>
      <w:r w:rsidR="00DC0AC0" w:rsidRPr="00904F88">
        <w:rPr>
          <w:b/>
          <w:bCs/>
          <w:lang w:val="es-ES"/>
        </w:rPr>
        <w:t xml:space="preserve">25% 10%; </w:t>
      </w:r>
      <w:r w:rsidRPr="00904F88">
        <w:rPr>
          <w:lang w:val="es-ES"/>
        </w:rPr>
        <w:t>(el primer valor se aplica a las esquinas superior izquierda e inferior derecha, y el segundo valor se aplica a las esquinas superior derecha e inferior izquierda):</w:t>
      </w:r>
    </w:p>
    <w:p w14:paraId="0B8B21BD" w14:textId="77777777" w:rsidR="002128E2" w:rsidRPr="00904F88" w:rsidRDefault="002128E2" w:rsidP="00082057">
      <w:pPr>
        <w:rPr>
          <w:lang w:val="es-ES"/>
        </w:rPr>
      </w:pPr>
    </w:p>
    <w:p w14:paraId="7494489D" w14:textId="3A382173" w:rsidR="002128E2" w:rsidRPr="00904F88" w:rsidRDefault="002128E2" w:rsidP="00082057">
      <w:pPr>
        <w:rPr>
          <w:lang w:val="es-ES"/>
        </w:rPr>
      </w:pPr>
      <w:r w:rsidRPr="00904F88">
        <w:rPr>
          <w:noProof/>
          <w:lang w:val="es-ES"/>
        </w:rPr>
        <w:drawing>
          <wp:inline distT="0" distB="0" distL="0" distR="0" wp14:anchorId="16681864" wp14:editId="7920BFB4">
            <wp:extent cx="2441265" cy="2644140"/>
            <wp:effectExtent l="0" t="0" r="0" b="3810"/>
            <wp:docPr id="151233545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35459" name="Imagen 1" descr="Imagen que contiene Texto&#10;&#10;El contenido generado por IA puede ser incorrecto."/>
                    <pic:cNvPicPr/>
                  </pic:nvPicPr>
                  <pic:blipFill>
                    <a:blip r:embed="rId104"/>
                    <a:stretch>
                      <a:fillRect/>
                    </a:stretch>
                  </pic:blipFill>
                  <pic:spPr>
                    <a:xfrm>
                      <a:off x="0" y="0"/>
                      <a:ext cx="2443499" cy="2646560"/>
                    </a:xfrm>
                    <a:prstGeom prst="rect">
                      <a:avLst/>
                    </a:prstGeom>
                  </pic:spPr>
                </pic:pic>
              </a:graphicData>
            </a:graphic>
          </wp:inline>
        </w:drawing>
      </w:r>
    </w:p>
    <w:p w14:paraId="094B1170" w14:textId="19D0FCFB" w:rsidR="00EA11BE" w:rsidRPr="00904F88" w:rsidRDefault="00EA11BE" w:rsidP="00BF62B0">
      <w:pPr>
        <w:pStyle w:val="Prrafodelista"/>
        <w:numPr>
          <w:ilvl w:val="0"/>
          <w:numId w:val="48"/>
        </w:numPr>
        <w:rPr>
          <w:lang w:val="es-ES"/>
        </w:rPr>
      </w:pPr>
      <w:r w:rsidRPr="00904F88">
        <w:rPr>
          <w:b/>
          <w:bCs/>
          <w:lang w:val="es-ES"/>
        </w:rPr>
        <w:t xml:space="preserve">Un valor - border-radius: </w:t>
      </w:r>
      <w:r w:rsidR="002128E2" w:rsidRPr="00904F88">
        <w:rPr>
          <w:b/>
          <w:bCs/>
          <w:lang w:val="es-ES"/>
        </w:rPr>
        <w:t>30</w:t>
      </w:r>
      <w:r w:rsidRPr="00904F88">
        <w:rPr>
          <w:b/>
          <w:bCs/>
          <w:lang w:val="es-ES"/>
        </w:rPr>
        <w:t xml:space="preserve">px; </w:t>
      </w:r>
      <w:r w:rsidRPr="00904F88">
        <w:rPr>
          <w:lang w:val="es-ES"/>
        </w:rPr>
        <w:t>(El valor se aplica a las cuatro esquinas, que se redondean por igual:</w:t>
      </w:r>
    </w:p>
    <w:p w14:paraId="5B2E32AE" w14:textId="77777777" w:rsidR="008B0BBF" w:rsidRPr="00904F88" w:rsidRDefault="008B0BBF" w:rsidP="00082057">
      <w:pPr>
        <w:rPr>
          <w:lang w:val="es-ES"/>
        </w:rPr>
      </w:pPr>
    </w:p>
    <w:p w14:paraId="043040D6" w14:textId="5968B312" w:rsidR="00F237B7" w:rsidRPr="00904F88" w:rsidRDefault="008B0BBF" w:rsidP="005C5C38">
      <w:pPr>
        <w:rPr>
          <w:lang w:val="es-ES"/>
        </w:rPr>
      </w:pPr>
      <w:r w:rsidRPr="00904F88">
        <w:rPr>
          <w:noProof/>
          <w:lang w:val="es-ES"/>
        </w:rPr>
        <w:drawing>
          <wp:inline distT="0" distB="0" distL="0" distR="0" wp14:anchorId="20AAA06B" wp14:editId="65878B5A">
            <wp:extent cx="2350999" cy="2522220"/>
            <wp:effectExtent l="0" t="0" r="0" b="0"/>
            <wp:docPr id="170445028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0287" name="Imagen 1" descr="Imagen que contiene Texto&#10;&#10;El contenido generado por IA puede ser incorrecto."/>
                    <pic:cNvPicPr/>
                  </pic:nvPicPr>
                  <pic:blipFill>
                    <a:blip r:embed="rId105"/>
                    <a:stretch>
                      <a:fillRect/>
                    </a:stretch>
                  </pic:blipFill>
                  <pic:spPr>
                    <a:xfrm>
                      <a:off x="0" y="0"/>
                      <a:ext cx="2352769" cy="2524119"/>
                    </a:xfrm>
                    <a:prstGeom prst="rect">
                      <a:avLst/>
                    </a:prstGeom>
                  </pic:spPr>
                </pic:pic>
              </a:graphicData>
            </a:graphic>
          </wp:inline>
        </w:drawing>
      </w:r>
    </w:p>
    <w:p w14:paraId="61DCD449" w14:textId="77777777" w:rsidR="00486E2F" w:rsidRPr="00904F88" w:rsidRDefault="00486E2F" w:rsidP="005C5C38">
      <w:pPr>
        <w:rPr>
          <w:lang w:val="es-ES"/>
        </w:rPr>
      </w:pPr>
    </w:p>
    <w:p w14:paraId="4D91BCC7" w14:textId="41D7190C" w:rsidR="00D57700" w:rsidRPr="00904F88" w:rsidRDefault="008B0BBF" w:rsidP="00BF62B0">
      <w:pPr>
        <w:pStyle w:val="Prrafodelista"/>
        <w:numPr>
          <w:ilvl w:val="0"/>
          <w:numId w:val="48"/>
        </w:numPr>
        <w:rPr>
          <w:lang w:val="es-ES"/>
        </w:rPr>
      </w:pPr>
      <w:r w:rsidRPr="00904F88">
        <w:rPr>
          <w:lang w:val="es-ES"/>
        </w:rPr>
        <w:t>Si queremos saltarnos uno de los valores podemos poner una barra “/”</w:t>
      </w:r>
      <w:r w:rsidR="00D57700" w:rsidRPr="00904F88">
        <w:rPr>
          <w:lang w:val="es-ES"/>
        </w:rPr>
        <w:t xml:space="preserve"> en este caso el tercer </w:t>
      </w:r>
      <w:proofErr w:type="gramStart"/>
      <w:r w:rsidR="00D57700" w:rsidRPr="00904F88">
        <w:rPr>
          <w:lang w:val="es-ES"/>
        </w:rPr>
        <w:t>valor:.</w:t>
      </w:r>
      <w:proofErr w:type="gramEnd"/>
      <w:r w:rsidR="00D57700" w:rsidRPr="00904F88">
        <w:rPr>
          <w:lang w:val="es-ES"/>
        </w:rPr>
        <w:t xml:space="preserve"> </w:t>
      </w:r>
      <w:r w:rsidR="00D57700" w:rsidRPr="00904F88">
        <w:rPr>
          <w:b/>
          <w:bCs/>
          <w:lang w:val="es-ES"/>
        </w:rPr>
        <w:t>border-radius: 50px 100px / 120px;</w:t>
      </w:r>
    </w:p>
    <w:p w14:paraId="42AF3B71" w14:textId="6B03FFFF" w:rsidR="008B0BBF" w:rsidRPr="00904F88" w:rsidRDefault="008B0BBF" w:rsidP="005C5C38">
      <w:pPr>
        <w:rPr>
          <w:lang w:val="es-ES"/>
        </w:rPr>
      </w:pPr>
    </w:p>
    <w:p w14:paraId="66A71B7E" w14:textId="5D16307B" w:rsidR="009205B4" w:rsidRPr="00904F88" w:rsidRDefault="009205B4" w:rsidP="005C5C38">
      <w:pPr>
        <w:rPr>
          <w:lang w:val="es-ES"/>
        </w:rPr>
      </w:pPr>
      <w:r w:rsidRPr="00904F88">
        <w:rPr>
          <w:noProof/>
          <w:lang w:val="es-ES"/>
        </w:rPr>
        <w:drawing>
          <wp:inline distT="0" distB="0" distL="0" distR="0" wp14:anchorId="374ED97E" wp14:editId="190BA697">
            <wp:extent cx="2451557" cy="2499360"/>
            <wp:effectExtent l="0" t="0" r="6350" b="0"/>
            <wp:docPr id="16902299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9956" name="Imagen 1" descr="Diagrama&#10;&#10;El contenido generado por IA puede ser incorrecto."/>
                    <pic:cNvPicPr/>
                  </pic:nvPicPr>
                  <pic:blipFill>
                    <a:blip r:embed="rId106"/>
                    <a:stretch>
                      <a:fillRect/>
                    </a:stretch>
                  </pic:blipFill>
                  <pic:spPr>
                    <a:xfrm>
                      <a:off x="0" y="0"/>
                      <a:ext cx="2456250" cy="2504144"/>
                    </a:xfrm>
                    <a:prstGeom prst="rect">
                      <a:avLst/>
                    </a:prstGeom>
                  </pic:spPr>
                </pic:pic>
              </a:graphicData>
            </a:graphic>
          </wp:inline>
        </w:drawing>
      </w:r>
    </w:p>
    <w:p w14:paraId="208CEF3A" w14:textId="77777777" w:rsidR="008B0BBF" w:rsidRPr="00904F88" w:rsidRDefault="008B0BBF" w:rsidP="005C5C38">
      <w:pPr>
        <w:rPr>
          <w:lang w:val="es-ES"/>
        </w:rPr>
      </w:pPr>
    </w:p>
    <w:p w14:paraId="59901D6E" w14:textId="77777777" w:rsidR="008B0BBF" w:rsidRPr="00904F88" w:rsidRDefault="008B0BBF" w:rsidP="005C5C38">
      <w:pPr>
        <w:rPr>
          <w:lang w:val="es-ES"/>
        </w:rPr>
      </w:pPr>
    </w:p>
    <w:p w14:paraId="24909E3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B13AB4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C9DCAA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756EE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02C206E"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7E502A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border: solid. Bordes.</w:t>
      </w:r>
    </w:p>
    <w:p w14:paraId="57A4F4F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E56E8E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17317D60"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0A379CE"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7A84BAE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510460A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2FFBD96E"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BD11BB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50220623"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44525CE2"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26C220B8"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006E0BC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8C6E8C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1DDBE97" w14:textId="77777777" w:rsidR="008B0BBF" w:rsidRPr="00904F88"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2E57C1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48D6364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5CED926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2115FA8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33975C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w:t>
      </w:r>
    </w:p>
    <w:p w14:paraId="2E67E72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631B7BD0"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3069C0B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64120FE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23F812D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EF69AD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A0004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7638791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6F8A4F8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2818F44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0606810"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proofErr w:type="gramStart"/>
      <w:r w:rsidRPr="00904F88">
        <w:rPr>
          <w:rFonts w:ascii="Consolas" w:hAnsi="Consolas"/>
          <w:color w:val="B5CEA8"/>
          <w:sz w:val="21"/>
          <w:szCs w:val="21"/>
          <w:lang w:val="es-ES"/>
        </w:rPr>
        <w:t>%</w:t>
      </w:r>
      <w:r w:rsidRPr="00904F88">
        <w:rPr>
          <w:rFonts w:ascii="Consolas" w:hAnsi="Consolas"/>
          <w:color w:val="D4D4D4"/>
          <w:sz w:val="21"/>
          <w:szCs w:val="21"/>
          <w:lang w:val="es-ES"/>
        </w:rPr>
        <w:t xml:space="preserve"> ;</w:t>
      </w:r>
      <w:proofErr w:type="gramEnd"/>
    </w:p>
    <w:p w14:paraId="6D851BF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268E604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3F10F27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0831A0B0"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2EE25EC"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531D27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63B8EE"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33BA67E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1131539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2C60FB63"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F98C08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 xml:space="preserve"> / </w:t>
      </w:r>
      <w:r w:rsidRPr="00904F88">
        <w:rPr>
          <w:rFonts w:ascii="Consolas" w:hAnsi="Consolas"/>
          <w:color w:val="B5CEA8"/>
          <w:sz w:val="21"/>
          <w:szCs w:val="21"/>
          <w:lang w:val="es-ES"/>
        </w:rPr>
        <w:t>50%</w:t>
      </w:r>
      <w:r w:rsidRPr="00904F88">
        <w:rPr>
          <w:rFonts w:ascii="Consolas" w:hAnsi="Consolas"/>
          <w:color w:val="D4D4D4"/>
          <w:sz w:val="21"/>
          <w:szCs w:val="21"/>
          <w:lang w:val="es-ES"/>
        </w:rPr>
        <w:t>;</w:t>
      </w:r>
    </w:p>
    <w:p w14:paraId="421F0AC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3BEC76C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7995F3B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08B335C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5E23EB9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311CBD6" w14:textId="77777777" w:rsidR="008B0BBF" w:rsidRPr="00904F88"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CC58B42"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5</w:t>
      </w:r>
      <w:r w:rsidRPr="00904F88">
        <w:rPr>
          <w:rFonts w:ascii="Consolas" w:hAnsi="Consolas"/>
          <w:color w:val="D4D4D4"/>
          <w:sz w:val="21"/>
          <w:szCs w:val="21"/>
          <w:lang w:val="es-ES"/>
        </w:rPr>
        <w:t xml:space="preserve"> {</w:t>
      </w:r>
    </w:p>
    <w:p w14:paraId="417C5DDC"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5B299690"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658203C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47D6DD1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 xml:space="preserve"> / </w:t>
      </w:r>
      <w:r w:rsidRPr="00904F88">
        <w:rPr>
          <w:rFonts w:ascii="Consolas" w:hAnsi="Consolas"/>
          <w:color w:val="B5CEA8"/>
          <w:sz w:val="21"/>
          <w:szCs w:val="21"/>
          <w:lang w:val="es-ES"/>
        </w:rPr>
        <w:t>120px</w:t>
      </w:r>
      <w:r w:rsidRPr="00904F88">
        <w:rPr>
          <w:rFonts w:ascii="Consolas" w:hAnsi="Consolas"/>
          <w:color w:val="D4D4D4"/>
          <w:sz w:val="21"/>
          <w:szCs w:val="21"/>
          <w:lang w:val="es-ES"/>
        </w:rPr>
        <w:t>;</w:t>
      </w:r>
    </w:p>
    <w:p w14:paraId="18ED0E0E"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5941003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2DB2CCC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3F668CA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5C2E38B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4425C6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DEF34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6</w:t>
      </w:r>
      <w:r w:rsidRPr="00904F88">
        <w:rPr>
          <w:rFonts w:ascii="Consolas" w:hAnsi="Consolas"/>
          <w:color w:val="D4D4D4"/>
          <w:sz w:val="21"/>
          <w:szCs w:val="21"/>
          <w:lang w:val="es-ES"/>
        </w:rPr>
        <w:t xml:space="preserve"> {</w:t>
      </w:r>
    </w:p>
    <w:p w14:paraId="7427659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#4eb3cf</w:t>
      </w:r>
      <w:r w:rsidRPr="00904F88">
        <w:rPr>
          <w:rFonts w:ascii="Consolas" w:hAnsi="Consolas"/>
          <w:color w:val="D4D4D4"/>
          <w:sz w:val="21"/>
          <w:szCs w:val="21"/>
          <w:lang w:val="es-ES"/>
        </w:rPr>
        <w:t>;</w:t>
      </w:r>
    </w:p>
    <w:p w14:paraId="26727083"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color</w:t>
      </w:r>
      <w:r w:rsidRPr="00904F88">
        <w:rPr>
          <w:rFonts w:ascii="Consolas" w:hAnsi="Consolas"/>
          <w:color w:val="D4D4D4"/>
          <w:sz w:val="21"/>
          <w:szCs w:val="21"/>
          <w:lang w:val="es-ES"/>
        </w:rPr>
        <w:t>:</w:t>
      </w:r>
      <w:r w:rsidRPr="00904F88">
        <w:rPr>
          <w:rFonts w:ascii="Consolas" w:hAnsi="Consolas"/>
          <w:color w:val="CE9178"/>
          <w:sz w:val="21"/>
          <w:szCs w:val="21"/>
          <w:lang w:val="es-ES"/>
        </w:rPr>
        <w:t>white</w:t>
      </w:r>
      <w:proofErr w:type="gramEnd"/>
      <w:r w:rsidRPr="00904F88">
        <w:rPr>
          <w:rFonts w:ascii="Consolas" w:hAnsi="Consolas"/>
          <w:color w:val="D4D4D4"/>
          <w:sz w:val="21"/>
          <w:szCs w:val="21"/>
          <w:lang w:val="es-ES"/>
        </w:rPr>
        <w:t>;</w:t>
      </w:r>
    </w:p>
    <w:p w14:paraId="0F530CD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021216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 xml:space="preserve"> / </w:t>
      </w:r>
      <w:r w:rsidRPr="00904F88">
        <w:rPr>
          <w:rFonts w:ascii="Consolas" w:hAnsi="Consolas"/>
          <w:color w:val="B5CEA8"/>
          <w:sz w:val="21"/>
          <w:szCs w:val="21"/>
          <w:lang w:val="es-ES"/>
        </w:rPr>
        <w:t>10%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w:t>
      </w:r>
      <w:r w:rsidRPr="00904F88">
        <w:rPr>
          <w:rFonts w:ascii="Consolas" w:hAnsi="Consolas"/>
          <w:color w:val="D4D4D4"/>
          <w:sz w:val="21"/>
          <w:szCs w:val="21"/>
          <w:lang w:val="es-ES"/>
        </w:rPr>
        <w:t>;</w:t>
      </w:r>
    </w:p>
    <w:p w14:paraId="120B18D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4EC5320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7E1CD551"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33307F3C"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68DEF8B"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E2BA406"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B40760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2FD1AD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FBE00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3CE6DA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512B83"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1FEE88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B2B55C4"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886138F"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"p5"</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A944E5"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C4C6E7"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"p6"</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estilo radius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A0F7139"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77615D"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7DEF577" w14:textId="77777777" w:rsidR="008B0BBF" w:rsidRPr="00904F88" w:rsidRDefault="008B0BBF" w:rsidP="008B0BBF">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F7BB76A" w14:textId="77777777" w:rsidR="008B0BBF" w:rsidRPr="00904F88" w:rsidRDefault="008B0BBF" w:rsidP="008B0BB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32FBF96" w14:textId="77777777" w:rsidR="008B0BBF" w:rsidRPr="00904F88" w:rsidRDefault="008B0BBF" w:rsidP="005C5C38">
      <w:pPr>
        <w:rPr>
          <w:lang w:val="es-ES"/>
        </w:rPr>
      </w:pPr>
    </w:p>
    <w:p w14:paraId="100693BA" w14:textId="77777777" w:rsidR="00011962" w:rsidRPr="00904F88" w:rsidRDefault="00011962" w:rsidP="005C5C38">
      <w:pPr>
        <w:rPr>
          <w:lang w:val="es-ES"/>
        </w:rPr>
      </w:pPr>
    </w:p>
    <w:p w14:paraId="33D76E1C" w14:textId="77777777" w:rsidR="00011962" w:rsidRPr="00904F88" w:rsidRDefault="00011962" w:rsidP="00011962">
      <w:pPr>
        <w:rPr>
          <w:b/>
          <w:bCs/>
          <w:sz w:val="28"/>
          <w:szCs w:val="28"/>
          <w:u w:val="single"/>
          <w:lang w:val="es-ES"/>
        </w:rPr>
      </w:pPr>
      <w:r w:rsidRPr="00904F88">
        <w:rPr>
          <w:b/>
          <w:bCs/>
          <w:sz w:val="28"/>
          <w:szCs w:val="28"/>
          <w:u w:val="single"/>
          <w:lang w:val="es-ES"/>
        </w:rPr>
        <w:t>Márgenes interiores: las propiedades padding-top, padding-right, padding-bottom y padding-left</w:t>
      </w:r>
    </w:p>
    <w:p w14:paraId="68B77DA9" w14:textId="77777777" w:rsidR="00011962" w:rsidRPr="00904F88" w:rsidRDefault="00011962" w:rsidP="005C5C38">
      <w:pPr>
        <w:rPr>
          <w:lang w:val="es-ES"/>
        </w:rPr>
      </w:pPr>
    </w:p>
    <w:p w14:paraId="199983B1" w14:textId="72C41DC8" w:rsidR="00011962" w:rsidRPr="00904F88" w:rsidRDefault="00011962" w:rsidP="005C5C38">
      <w:pPr>
        <w:rPr>
          <w:lang w:val="es-ES"/>
        </w:rPr>
      </w:pPr>
      <w:r w:rsidRPr="00904F88">
        <w:rPr>
          <w:lang w:val="es-ES"/>
        </w:rPr>
        <w:t>Las propiedades padding-top, padding-right, padding-bottom y padding-left permiten establecer el tamaño del margen interior de forma independiente (arriba, derecha, abajo e izquierda respectivamente).</w:t>
      </w:r>
    </w:p>
    <w:p w14:paraId="78F0DF03" w14:textId="77777777" w:rsidR="00011962" w:rsidRPr="00904F88" w:rsidRDefault="00011962" w:rsidP="005C5C38">
      <w:pPr>
        <w:rPr>
          <w:lang w:val="es-ES"/>
        </w:rPr>
      </w:pPr>
    </w:p>
    <w:p w14:paraId="3E0FECA1" w14:textId="14AF98F3" w:rsidR="008B0BBF" w:rsidRPr="00904F88" w:rsidRDefault="00B80143" w:rsidP="00B80143">
      <w:pPr>
        <w:pStyle w:val="Ttulo2"/>
        <w:rPr>
          <w:lang w:val="es-ES"/>
        </w:rPr>
      </w:pPr>
      <w:bookmarkStart w:id="49" w:name="_Toc210637399"/>
      <w:r w:rsidRPr="00904F88">
        <w:rPr>
          <w:lang w:val="es-ES"/>
        </w:rPr>
        <w:t>Bordes con imágenes</w:t>
      </w:r>
      <w:bookmarkEnd w:id="49"/>
    </w:p>
    <w:p w14:paraId="47433A54" w14:textId="77777777" w:rsidR="00B80143" w:rsidRPr="00904F88" w:rsidRDefault="00B80143" w:rsidP="00B80143">
      <w:pPr>
        <w:rPr>
          <w:lang w:val="es-ES"/>
        </w:rPr>
      </w:pPr>
    </w:p>
    <w:p w14:paraId="025B0EC8" w14:textId="56A83F53" w:rsidR="007833EA" w:rsidRPr="00904F88" w:rsidRDefault="007833EA" w:rsidP="007833EA">
      <w:pPr>
        <w:rPr>
          <w:lang w:val="es-ES"/>
        </w:rPr>
      </w:pPr>
      <w:r w:rsidRPr="00904F88">
        <w:rPr>
          <w:lang w:val="es-ES"/>
        </w:rPr>
        <w:t>En este apartado se comentan principalmente las propiedades relacionadas con el uso de imágenes en bordes, que no estaban incluidas en CSS 2, publicada en mayo de 1998.</w:t>
      </w:r>
    </w:p>
    <w:p w14:paraId="0359F51F" w14:textId="777B540A" w:rsidR="007833EA" w:rsidRPr="00904F88" w:rsidRDefault="007833EA" w:rsidP="007833EA">
      <w:pPr>
        <w:rPr>
          <w:b/>
          <w:bCs/>
          <w:u w:val="single"/>
          <w:lang w:val="es-ES"/>
        </w:rPr>
      </w:pPr>
    </w:p>
    <w:p w14:paraId="650ECD9F" w14:textId="17DFB847" w:rsidR="007833EA" w:rsidRPr="00904F88" w:rsidRDefault="007833EA" w:rsidP="007833EA">
      <w:pPr>
        <w:rPr>
          <w:lang w:val="es-ES"/>
        </w:rPr>
      </w:pPr>
      <w:r w:rsidRPr="00904F88">
        <w:rPr>
          <w:b/>
          <w:bCs/>
          <w:u w:val="single"/>
          <w:lang w:val="es-ES"/>
        </w:rPr>
        <w:t>border-image-source</w:t>
      </w:r>
      <w:r w:rsidRPr="00904F88">
        <w:rPr>
          <w:lang w:val="es-ES"/>
        </w:rPr>
        <w:br/>
      </w:r>
      <w:r w:rsidRPr="00904F88">
        <w:rPr>
          <w:noProof/>
          <w:lang w:val="es-ES"/>
        </w:rPr>
        <mc:AlternateContent>
          <mc:Choice Requires="wps">
            <w:drawing>
              <wp:inline distT="0" distB="0" distL="0" distR="0" wp14:anchorId="033C46FF" wp14:editId="1F3037F7">
                <wp:extent cx="266700" cy="304800"/>
                <wp:effectExtent l="0" t="0" r="0" b="0"/>
                <wp:docPr id="1894972926" name="Rectángulo 12" descr="Recomendación CSS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B53B4" id="Rectángulo 12" o:spid="_x0000_s1026" alt="Recomendación CSS3" href="https://www.w3.org/TR/css-backgrounds-3/#border-image-source"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3A7C56EA" wp14:editId="6AD12F2C">
                <wp:extent cx="350520" cy="304800"/>
                <wp:effectExtent l="0" t="0" r="0" b="0"/>
                <wp:docPr id="239764053" name="Rectángulo 11" descr="Mozilla Developer Network">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10FE2" id="Rectángulo 11" o:spid="_x0000_s1026" alt="Mozilla Developer Network" href="https://developer.mozilla.org/en-US/docs/Web/CSS/border-image-sourc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3F33D62" w14:textId="77777777" w:rsidR="007833EA" w:rsidRPr="00904F88" w:rsidRDefault="007833EA" w:rsidP="007833EA">
      <w:pPr>
        <w:rPr>
          <w:lang w:val="es-ES"/>
        </w:rPr>
      </w:pPr>
      <w:r w:rsidRPr="00904F88">
        <w:rPr>
          <w:lang w:val="es-ES"/>
        </w:rPr>
        <w:t>La propiedad border-image-source establece la imagen a utilizar como imagen de borde.</w:t>
      </w:r>
    </w:p>
    <w:p w14:paraId="25868C4E" w14:textId="77777777" w:rsidR="007833EA" w:rsidRPr="00904F88" w:rsidRDefault="007833EA" w:rsidP="007833EA">
      <w:pPr>
        <w:rPr>
          <w:lang w:val="es-ES"/>
        </w:rPr>
      </w:pPr>
      <w:r w:rsidRPr="00904F88">
        <w:rPr>
          <w:lang w:val="es-ES"/>
        </w:rPr>
        <w:t xml:space="preserve">El elemento </w:t>
      </w:r>
      <w:proofErr w:type="gramStart"/>
      <w:r w:rsidRPr="00904F88">
        <w:rPr>
          <w:lang w:val="es-ES"/>
        </w:rPr>
        <w:t>tiene que tener</w:t>
      </w:r>
      <w:proofErr w:type="gramEnd"/>
      <w:r w:rsidRPr="00904F88">
        <w:rPr>
          <w:lang w:val="es-ES"/>
        </w:rPr>
        <w:t xml:space="preserve"> definido un borde y la imagen se amplía o reduce para mostrarse completa.</w:t>
      </w:r>
    </w:p>
    <w:p w14:paraId="35C14C8D" w14:textId="77777777" w:rsidR="007833EA" w:rsidRPr="00904F88" w:rsidRDefault="007833EA" w:rsidP="007833EA">
      <w:pPr>
        <w:rPr>
          <w:lang w:val="es-ES"/>
        </w:rPr>
      </w:pPr>
      <w:r w:rsidRPr="00904F88">
        <w:rPr>
          <w:lang w:val="es-ES"/>
        </w:rPr>
        <w:t>Si sólo se utiliza esta propiedad, la imagen se muestra en las cuatro esquinas del elemento.</w:t>
      </w:r>
    </w:p>
    <w:p w14:paraId="1222FF3C" w14:textId="454C2D09" w:rsidR="00B80143" w:rsidRPr="00904F88" w:rsidRDefault="0028339F" w:rsidP="00B80143">
      <w:pPr>
        <w:rPr>
          <w:lang w:val="es-ES"/>
        </w:rPr>
      </w:pPr>
      <w:r w:rsidRPr="00904F88">
        <w:rPr>
          <w:noProof/>
          <w:lang w:val="es-ES"/>
        </w:rPr>
        <w:drawing>
          <wp:inline distT="0" distB="0" distL="0" distR="0" wp14:anchorId="166892B5" wp14:editId="378D84B9">
            <wp:extent cx="6300470" cy="1645920"/>
            <wp:effectExtent l="0" t="0" r="5080" b="0"/>
            <wp:docPr id="1505869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938" name="Imagen 1" descr="Texto&#10;&#10;El contenido generado por IA puede ser incorrecto."/>
                    <pic:cNvPicPr/>
                  </pic:nvPicPr>
                  <pic:blipFill>
                    <a:blip r:embed="rId109"/>
                    <a:stretch>
                      <a:fillRect/>
                    </a:stretch>
                  </pic:blipFill>
                  <pic:spPr>
                    <a:xfrm>
                      <a:off x="0" y="0"/>
                      <a:ext cx="6300470" cy="1645920"/>
                    </a:xfrm>
                    <a:prstGeom prst="rect">
                      <a:avLst/>
                    </a:prstGeom>
                  </pic:spPr>
                </pic:pic>
              </a:graphicData>
            </a:graphic>
          </wp:inline>
        </w:drawing>
      </w:r>
    </w:p>
    <w:p w14:paraId="152A75FD" w14:textId="77777777" w:rsidR="006D432D" w:rsidRPr="00904F88" w:rsidRDefault="006D432D" w:rsidP="00B80143">
      <w:pPr>
        <w:rPr>
          <w:lang w:val="es-ES"/>
        </w:rPr>
      </w:pPr>
    </w:p>
    <w:p w14:paraId="41EB08FB" w14:textId="77777777" w:rsidR="006D432D" w:rsidRPr="00904F88" w:rsidRDefault="006D432D" w:rsidP="00B80143">
      <w:pPr>
        <w:rPr>
          <w:lang w:val="es-ES"/>
        </w:rPr>
      </w:pPr>
    </w:p>
    <w:p w14:paraId="2A46736D" w14:textId="77777777" w:rsidR="006D432D" w:rsidRPr="00904F88" w:rsidRDefault="006D432D" w:rsidP="006D432D">
      <w:pPr>
        <w:rPr>
          <w:lang w:val="es-ES"/>
        </w:rPr>
      </w:pPr>
      <w:r w:rsidRPr="00904F88">
        <w:rPr>
          <w:lang w:val="es-ES"/>
        </w:rPr>
        <w:t xml:space="preserve">El elemento </w:t>
      </w:r>
      <w:proofErr w:type="gramStart"/>
      <w:r w:rsidRPr="00904F88">
        <w:rPr>
          <w:lang w:val="es-ES"/>
        </w:rPr>
        <w:t>tiene que tener</w:t>
      </w:r>
      <w:proofErr w:type="gramEnd"/>
      <w:r w:rsidRPr="00904F88">
        <w:rPr>
          <w:lang w:val="es-ES"/>
        </w:rPr>
        <w:t xml:space="preserve"> definido un borde y la imagen se amplía o reduce para mostrarse completa.</w:t>
      </w:r>
    </w:p>
    <w:p w14:paraId="6BC6E68D" w14:textId="77777777" w:rsidR="006D432D" w:rsidRPr="00904F88" w:rsidRDefault="006D432D" w:rsidP="006D432D">
      <w:pPr>
        <w:rPr>
          <w:lang w:val="es-ES"/>
        </w:rPr>
      </w:pPr>
      <w:r w:rsidRPr="00904F88">
        <w:rPr>
          <w:lang w:val="es-ES"/>
        </w:rPr>
        <w:t>Si sólo se utiliza esta propiedad, la imagen se muestra en las cuatro esquinas del elemento.</w:t>
      </w:r>
    </w:p>
    <w:p w14:paraId="2C88C96E"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0</w:t>
      </w:r>
      <w:r w:rsidRPr="00904F88">
        <w:rPr>
          <w:rFonts w:ascii="Consolas" w:hAnsi="Consolas"/>
          <w:color w:val="D4D4D4"/>
          <w:sz w:val="21"/>
          <w:szCs w:val="21"/>
          <w:lang w:val="es-ES"/>
        </w:rPr>
        <w:t xml:space="preserve"> {</w:t>
      </w:r>
    </w:p>
    <w:p w14:paraId="16A45C3A"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A72D9B0"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"https://www.mclibre.org/consultar/htmlcss/css/ejemplos/img/css3-bordes/bola-100.png"</w:t>
      </w:r>
      <w:r w:rsidRPr="00904F88">
        <w:rPr>
          <w:rFonts w:ascii="Consolas" w:hAnsi="Consolas"/>
          <w:color w:val="D4D4D4"/>
          <w:sz w:val="21"/>
          <w:szCs w:val="21"/>
          <w:lang w:val="es-ES"/>
        </w:rPr>
        <w:t>);</w:t>
      </w:r>
    </w:p>
    <w:p w14:paraId="63160CC0"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5FF41D74" w14:textId="77777777" w:rsidR="006D432D" w:rsidRPr="00904F88" w:rsidRDefault="006D432D" w:rsidP="006D43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BEA72D" w14:textId="5DE07766" w:rsidR="006D432D" w:rsidRPr="00904F88" w:rsidRDefault="006D432D" w:rsidP="006D432D">
      <w:pPr>
        <w:rPr>
          <w:lang w:val="es-ES"/>
        </w:rPr>
      </w:pPr>
      <w:r w:rsidRPr="00904F88">
        <w:rPr>
          <w:lang w:val="es-ES"/>
        </w:rPr>
        <w:t>Imagen utilizada en este ejemplo: </w:t>
      </w:r>
      <w:r w:rsidRPr="00904F88">
        <w:rPr>
          <w:noProof/>
          <w:lang w:val="es-ES"/>
        </w:rPr>
        <w:drawing>
          <wp:inline distT="0" distB="0" distL="0" distR="0" wp14:anchorId="62973180" wp14:editId="1DEE668A">
            <wp:extent cx="952500" cy="998220"/>
            <wp:effectExtent l="0" t="0" r="0" b="0"/>
            <wp:docPr id="378926172" name="Imagen 46" descr="Ejemplo de imagen de bo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jemplo de imagen de bor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2500" cy="998220"/>
                    </a:xfrm>
                    <a:prstGeom prst="rect">
                      <a:avLst/>
                    </a:prstGeom>
                    <a:noFill/>
                    <a:ln>
                      <a:noFill/>
                    </a:ln>
                  </pic:spPr>
                </pic:pic>
              </a:graphicData>
            </a:graphic>
          </wp:inline>
        </w:drawing>
      </w:r>
    </w:p>
    <w:p w14:paraId="272046B6" w14:textId="669DA549" w:rsidR="006D432D" w:rsidRPr="00904F88" w:rsidRDefault="006D432D" w:rsidP="006D432D">
      <w:pPr>
        <w:rPr>
          <w:lang w:val="es-ES"/>
        </w:rPr>
      </w:pPr>
      <w:r w:rsidRPr="00904F88">
        <w:rPr>
          <w:noProof/>
          <w:lang w:val="es-ES"/>
        </w:rPr>
        <mc:AlternateContent>
          <mc:Choice Requires="wps">
            <w:drawing>
              <wp:inline distT="0" distB="0" distL="0" distR="0" wp14:anchorId="5D52E8F8" wp14:editId="0A8D37AD">
                <wp:extent cx="297180" cy="342900"/>
                <wp:effectExtent l="0" t="0" r="0" b="0"/>
                <wp:docPr id="1480254741" name="Rectángulo 45" descr="Enlace externo">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718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45F03" id="Rectángulo 45" o:spid="_x0000_s1026" alt="Enlace externo" href="https://www.mclibre.org/consultar/htmlcss/css/ejemplos/css3-bordes/border-image-source.html" style="width:23.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" o:button="t" filled="f" stroked="f">
                <v:fill o:detectmouseclick="t"/>
                <o:lock v:ext="edit" aspectratio="t"/>
                <w10:anchorlock/>
              </v:rect>
            </w:pict>
          </mc:Fallback>
        </mc:AlternateContent>
      </w:r>
    </w:p>
    <w:p w14:paraId="1C457409" w14:textId="77777777" w:rsidR="006D432D" w:rsidRPr="00904F88" w:rsidRDefault="006D432D" w:rsidP="006D432D">
      <w:pPr>
        <w:rPr>
          <w:b/>
          <w:bCs/>
          <w:sz w:val="28"/>
          <w:szCs w:val="28"/>
          <w:u w:val="single"/>
          <w:lang w:val="es-ES"/>
        </w:rPr>
      </w:pPr>
      <w:r w:rsidRPr="00904F88">
        <w:rPr>
          <w:b/>
          <w:bCs/>
          <w:sz w:val="28"/>
          <w:szCs w:val="28"/>
          <w:u w:val="single"/>
          <w:lang w:val="es-ES"/>
        </w:rPr>
        <w:t>Troceado de la imagen de borde: border-image-slice</w:t>
      </w:r>
    </w:p>
    <w:p w14:paraId="2F812E6C" w14:textId="339A256E" w:rsidR="006D432D" w:rsidRPr="00904F88" w:rsidRDefault="006D432D" w:rsidP="006D432D">
      <w:pPr>
        <w:rPr>
          <w:lang w:val="es-ES"/>
        </w:rPr>
      </w:pPr>
      <w:r w:rsidRPr="00904F88">
        <w:rPr>
          <w:lang w:val="es-ES"/>
        </w:rPr>
        <w:br/>
      </w:r>
      <w:r w:rsidRPr="00904F88">
        <w:rPr>
          <w:noProof/>
          <w:lang w:val="es-ES"/>
        </w:rPr>
        <mc:AlternateContent>
          <mc:Choice Requires="wps">
            <w:drawing>
              <wp:inline distT="0" distB="0" distL="0" distR="0" wp14:anchorId="50C05A65" wp14:editId="28E41C89">
                <wp:extent cx="266700" cy="304800"/>
                <wp:effectExtent l="0" t="0" r="0" b="0"/>
                <wp:docPr id="995110455" name="Rectángulo 44" descr="Recomendación CSS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A5B0C" id="Rectángulo 44" o:spid="_x0000_s1026" alt="Recomendación CSS3" href="https://www.w3.org/TR/css-backgrounds-3/#border-image-slice" style="width:21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" o:button="t" filled="f" stroked="f">
                <v:fill o:detectmouseclick="t"/>
                <o:lock v:ext="edit" aspectratio="t"/>
                <w10:anchorlock/>
              </v:rect>
            </w:pict>
          </mc:Fallback>
        </mc:AlternateContent>
      </w:r>
      <w:r w:rsidRPr="00904F88">
        <w:rPr>
          <w:lang w:val="es-ES"/>
        </w:rPr>
        <w:t> </w:t>
      </w:r>
      <w:r w:rsidRPr="00904F88">
        <w:rPr>
          <w:noProof/>
          <w:lang w:val="es-ES"/>
        </w:rPr>
        <mc:AlternateContent>
          <mc:Choice Requires="wps">
            <w:drawing>
              <wp:inline distT="0" distB="0" distL="0" distR="0" wp14:anchorId="7E58A888" wp14:editId="099257CE">
                <wp:extent cx="350520" cy="304800"/>
                <wp:effectExtent l="0" t="0" r="0" b="0"/>
                <wp:docPr id="2084258986" name="Rectángulo 43" descr="Mozilla Developer Network">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052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E5809" id="Rectángulo 43" o:spid="_x0000_s1026" alt="Mozilla Developer Network" href="https://developer.mozilla.org/en-US/docs/Web/CSS/border-image-slice" style="width:27.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" o:button="t" filled="f" stroked="f">
                <v:fill o:detectmouseclick="t"/>
                <o:lock v:ext="edit" aspectratio="t"/>
                <w10:anchorlock/>
              </v:rect>
            </w:pict>
          </mc:Fallback>
        </mc:AlternateContent>
      </w:r>
    </w:p>
    <w:p w14:paraId="09DEC512" w14:textId="77777777" w:rsidR="006D432D" w:rsidRPr="00904F88" w:rsidRDefault="006D432D" w:rsidP="006D432D">
      <w:pPr>
        <w:rPr>
          <w:lang w:val="es-ES"/>
        </w:rPr>
      </w:pPr>
      <w:r w:rsidRPr="00904F88">
        <w:rPr>
          <w:lang w:val="es-ES"/>
        </w:rPr>
        <w:t>La propiedad border-image-slice permite trocear la imagen de borde de manera que cada trozo se emplee en un lado del borde.</w:t>
      </w:r>
    </w:p>
    <w:p w14:paraId="423B033A" w14:textId="77777777" w:rsidR="006D432D" w:rsidRPr="00904F88" w:rsidRDefault="006D432D" w:rsidP="006D432D">
      <w:pPr>
        <w:rPr>
          <w:lang w:val="es-ES"/>
        </w:rPr>
      </w:pPr>
      <w:r w:rsidRPr="00904F88">
        <w:rPr>
          <w:lang w:val="es-ES"/>
        </w:rPr>
        <w:t>Los posibles valores de la propiedad border-image-slice son:</w:t>
      </w:r>
    </w:p>
    <w:p w14:paraId="6CF7B10B" w14:textId="77777777" w:rsidR="006D432D" w:rsidRPr="00904F88" w:rsidRDefault="006D432D" w:rsidP="006D432D">
      <w:pPr>
        <w:numPr>
          <w:ilvl w:val="0"/>
          <w:numId w:val="49"/>
        </w:numPr>
        <w:rPr>
          <w:lang w:val="es-ES"/>
        </w:rPr>
      </w:pPr>
      <w:r w:rsidRPr="00904F88">
        <w:rPr>
          <w:lang w:val="es-ES"/>
        </w:rPr>
        <w:t>de uno a cuatro valores numéricos (porcentajes o números sin unidades): se interpretan como píxeles en imágenes de mapa de bits o como coordenadas en imágenes vectoriales.</w:t>
      </w:r>
    </w:p>
    <w:p w14:paraId="754FDF31" w14:textId="77777777" w:rsidR="006D432D" w:rsidRPr="00904F88" w:rsidRDefault="006D432D" w:rsidP="006D432D">
      <w:pPr>
        <w:rPr>
          <w:lang w:val="es-ES"/>
        </w:rPr>
      </w:pPr>
      <w:r w:rsidRPr="00904F88">
        <w:rPr>
          <w:lang w:val="es-ES"/>
        </w:rPr>
        <w:t>Los valores numéricos indican a qué distancia de los bordes se recorta la imagen, como muestra la imagen siguiente:</w:t>
      </w:r>
    </w:p>
    <w:p w14:paraId="5AAD334A" w14:textId="77777777" w:rsidR="006D432D" w:rsidRPr="00904F88" w:rsidRDefault="006D432D" w:rsidP="00B80143">
      <w:pPr>
        <w:rPr>
          <w:lang w:val="es-ES"/>
        </w:rPr>
      </w:pPr>
    </w:p>
    <w:p w14:paraId="1E617A49" w14:textId="0B185A1B" w:rsidR="00617BE9" w:rsidRPr="00904F88" w:rsidRDefault="00617BE9" w:rsidP="00B80143">
      <w:pPr>
        <w:rPr>
          <w:lang w:val="es-ES"/>
        </w:rPr>
      </w:pPr>
      <w:r w:rsidRPr="00904F88">
        <w:rPr>
          <w:noProof/>
          <w:lang w:val="es-ES"/>
        </w:rPr>
        <w:drawing>
          <wp:inline distT="0" distB="0" distL="0" distR="0" wp14:anchorId="4045624D" wp14:editId="5C71AA0E">
            <wp:extent cx="3496163" cy="2638793"/>
            <wp:effectExtent l="0" t="0" r="9525" b="9525"/>
            <wp:docPr id="1604255904"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55904" name="Imagen 1" descr="Diagrama, Forma&#10;&#10;El contenido generado por IA puede ser incorrecto."/>
                    <pic:cNvPicPr/>
                  </pic:nvPicPr>
                  <pic:blipFill>
                    <a:blip r:embed="rId114"/>
                    <a:stretch>
                      <a:fillRect/>
                    </a:stretch>
                  </pic:blipFill>
                  <pic:spPr>
                    <a:xfrm>
                      <a:off x="0" y="0"/>
                      <a:ext cx="3496163" cy="2638793"/>
                    </a:xfrm>
                    <a:prstGeom prst="rect">
                      <a:avLst/>
                    </a:prstGeom>
                  </pic:spPr>
                </pic:pic>
              </a:graphicData>
            </a:graphic>
          </wp:inline>
        </w:drawing>
      </w:r>
    </w:p>
    <w:p w14:paraId="500C196B" w14:textId="77777777" w:rsidR="00617BE9" w:rsidRPr="00904F88" w:rsidRDefault="00617BE9" w:rsidP="00617BE9">
      <w:pPr>
        <w:rPr>
          <w:lang w:val="es-ES"/>
        </w:rPr>
      </w:pPr>
      <w:r w:rsidRPr="00904F88">
        <w:rPr>
          <w:lang w:val="es-ES"/>
        </w:rPr>
        <w:t>Cada uno de lo ocho trozos (descartando el trozo central) se utiliza en cada una de las ocho zonas correspondientes del borde.</w:t>
      </w:r>
    </w:p>
    <w:p w14:paraId="7B37EEDE" w14:textId="77777777" w:rsidR="00617BE9" w:rsidRPr="00904F88" w:rsidRDefault="00617BE9" w:rsidP="00617BE9">
      <w:pPr>
        <w:rPr>
          <w:lang w:val="es-ES"/>
        </w:rPr>
      </w:pPr>
      <w:r w:rsidRPr="00904F88">
        <w:rPr>
          <w:lang w:val="es-ES"/>
        </w:rPr>
        <w:t>Como en otras propiedades en las que se pueden escribir de uno a cuatro valores:</w:t>
      </w:r>
    </w:p>
    <w:p w14:paraId="2BD3A20D" w14:textId="77777777" w:rsidR="00617BE9" w:rsidRPr="00904F88" w:rsidRDefault="00617BE9" w:rsidP="00617BE9">
      <w:pPr>
        <w:numPr>
          <w:ilvl w:val="1"/>
          <w:numId w:val="50"/>
        </w:numPr>
        <w:rPr>
          <w:lang w:val="es-ES"/>
        </w:rPr>
      </w:pPr>
      <w:r w:rsidRPr="00904F88">
        <w:rPr>
          <w:lang w:val="es-ES"/>
        </w:rPr>
        <w:t>si sólo se escribe un valor, este se aplica a los cuatro lados</w:t>
      </w:r>
    </w:p>
    <w:p w14:paraId="70FC99AC" w14:textId="77777777" w:rsidR="00617BE9" w:rsidRPr="00904F88" w:rsidRDefault="00617BE9" w:rsidP="00617BE9">
      <w:pPr>
        <w:numPr>
          <w:ilvl w:val="1"/>
          <w:numId w:val="50"/>
        </w:numPr>
        <w:rPr>
          <w:lang w:val="es-ES"/>
        </w:rPr>
      </w:pPr>
      <w:r w:rsidRPr="00904F88">
        <w:rPr>
          <w:lang w:val="es-ES"/>
        </w:rPr>
        <w:t>si se escriben dos valores, el primero se aplica arriba y abajo y el segundo a derecha e izquierda</w:t>
      </w:r>
    </w:p>
    <w:p w14:paraId="25A04A3B" w14:textId="77777777" w:rsidR="00617BE9" w:rsidRPr="00904F88" w:rsidRDefault="00617BE9" w:rsidP="00617BE9">
      <w:pPr>
        <w:numPr>
          <w:ilvl w:val="1"/>
          <w:numId w:val="50"/>
        </w:numPr>
        <w:rPr>
          <w:lang w:val="es-ES"/>
        </w:rPr>
      </w:pPr>
      <w:r w:rsidRPr="00904F88">
        <w:rPr>
          <w:lang w:val="es-ES"/>
        </w:rPr>
        <w:t>si se escriben tres valores, el primero se aplica arriba, el segundo a derecha e izquierda y el tercero abajo</w:t>
      </w:r>
    </w:p>
    <w:p w14:paraId="114C7EE5" w14:textId="77777777" w:rsidR="00617BE9" w:rsidRPr="00904F88" w:rsidRDefault="00617BE9" w:rsidP="00617BE9">
      <w:pPr>
        <w:numPr>
          <w:ilvl w:val="1"/>
          <w:numId w:val="50"/>
        </w:numPr>
        <w:rPr>
          <w:lang w:val="es-ES"/>
        </w:rPr>
      </w:pPr>
      <w:r w:rsidRPr="00904F88">
        <w:rPr>
          <w:lang w:val="es-ES"/>
        </w:rPr>
        <w:t>si se escriben cuatro valores, el primero se aplica arriba, el segundo a la derecha, el tercero abajo y el cuarto a la izquierda</w:t>
      </w:r>
    </w:p>
    <w:p w14:paraId="3EACD947" w14:textId="77777777" w:rsidR="00617BE9" w:rsidRPr="00904F88" w:rsidRDefault="00617BE9" w:rsidP="00617BE9">
      <w:pPr>
        <w:numPr>
          <w:ilvl w:val="0"/>
          <w:numId w:val="50"/>
        </w:numPr>
        <w:rPr>
          <w:lang w:val="es-ES"/>
        </w:rPr>
      </w:pPr>
      <w:proofErr w:type="gramStart"/>
      <w:r w:rsidRPr="00904F88">
        <w:rPr>
          <w:lang w:val="es-ES"/>
        </w:rPr>
        <w:t>fill:este</w:t>
      </w:r>
      <w:proofErr w:type="gramEnd"/>
      <w:r w:rsidRPr="00904F88">
        <w:rPr>
          <w:lang w:val="es-ES"/>
        </w:rPr>
        <w:t xml:space="preserve"> valor hace que la parte central de la imagen se utilice para rellenar el elemento.</w:t>
      </w:r>
    </w:p>
    <w:p w14:paraId="393072D6" w14:textId="77777777" w:rsidR="006D432D" w:rsidRPr="00904F88" w:rsidRDefault="006D432D" w:rsidP="00B80143">
      <w:pPr>
        <w:rPr>
          <w:lang w:val="es-ES"/>
        </w:rPr>
      </w:pPr>
    </w:p>
    <w:p w14:paraId="7DB421D7" w14:textId="77777777" w:rsidR="00B80143" w:rsidRPr="00904F88" w:rsidRDefault="00B80143" w:rsidP="00B80143">
      <w:pPr>
        <w:rPr>
          <w:lang w:val="es-ES"/>
        </w:rPr>
      </w:pPr>
    </w:p>
    <w:p w14:paraId="37D02FA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8BFF6A0"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0765286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CAB2F5"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14030CD"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269D137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border: solid. Bordes.</w:t>
      </w:r>
    </w:p>
    <w:p w14:paraId="7300CB1E"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07D26A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C4085BF"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257C94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0</w:t>
      </w:r>
      <w:r w:rsidRPr="00904F88">
        <w:rPr>
          <w:rFonts w:ascii="Consolas" w:hAnsi="Consolas"/>
          <w:color w:val="D4D4D4"/>
          <w:sz w:val="21"/>
          <w:szCs w:val="21"/>
          <w:lang w:val="es-ES"/>
        </w:rPr>
        <w:t xml:space="preserve"> {</w:t>
      </w:r>
    </w:p>
    <w:p w14:paraId="6CD091E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879920D"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"https://www.mclibre.org/consultar/htmlcss/css/ejemplos/img/css3-bordes/bola-100.png"</w:t>
      </w:r>
      <w:r w:rsidRPr="00904F88">
        <w:rPr>
          <w:rFonts w:ascii="Consolas" w:hAnsi="Consolas"/>
          <w:color w:val="D4D4D4"/>
          <w:sz w:val="21"/>
          <w:szCs w:val="21"/>
          <w:lang w:val="es-ES"/>
        </w:rPr>
        <w:t>);</w:t>
      </w:r>
    </w:p>
    <w:p w14:paraId="0AE4B572"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03119D2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5C6804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3372C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3FC7A82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silver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27px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98B4BF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"https://www.mclibre.org/consultar/htmlcss/css/ejemplos/img/css3-bordes/pastilla-60.png"</w:t>
      </w:r>
      <w:r w:rsidRPr="00904F88">
        <w:rPr>
          <w:rFonts w:ascii="Consolas" w:hAnsi="Consolas"/>
          <w:color w:val="D4D4D4"/>
          <w:sz w:val="21"/>
          <w:szCs w:val="21"/>
          <w:lang w:val="es-ES"/>
        </w:rPr>
        <w:t>);</w:t>
      </w:r>
    </w:p>
    <w:p w14:paraId="1FEE347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border-image-slice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27</w:t>
      </w:r>
      <w:r w:rsidRPr="00904F88">
        <w:rPr>
          <w:rFonts w:ascii="Consolas" w:hAnsi="Consolas"/>
          <w:color w:val="D4D4D4"/>
          <w:sz w:val="21"/>
          <w:szCs w:val="21"/>
          <w:lang w:val="es-ES"/>
        </w:rPr>
        <w:t>;</w:t>
      </w:r>
    </w:p>
    <w:p w14:paraId="105FD57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8CB8A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7C93CB2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4CE4BE9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E70FF78"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05A384"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035EE1C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silver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27px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A08A5E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"https://www.mclibre.org/consultar/htmlcss/css/ejemplos/img/css3-bordes/pastilla-60.png"</w:t>
      </w:r>
      <w:r w:rsidRPr="00904F88">
        <w:rPr>
          <w:rFonts w:ascii="Consolas" w:hAnsi="Consolas"/>
          <w:color w:val="D4D4D4"/>
          <w:sz w:val="21"/>
          <w:szCs w:val="21"/>
          <w:lang w:val="es-ES"/>
        </w:rPr>
        <w:t>);</w:t>
      </w:r>
    </w:p>
    <w:p w14:paraId="68D1462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border-image-slice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27</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fill</w:t>
      </w:r>
      <w:r w:rsidRPr="00904F88">
        <w:rPr>
          <w:rFonts w:ascii="Consolas" w:hAnsi="Consolas"/>
          <w:color w:val="D4D4D4"/>
          <w:sz w:val="21"/>
          <w:szCs w:val="21"/>
          <w:lang w:val="es-ES"/>
        </w:rPr>
        <w:t>;</w:t>
      </w:r>
    </w:p>
    <w:p w14:paraId="3F7CA7E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41EDB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784919B5"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276C369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7D77A9E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2BDFBB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6DFABC"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7F38F01C"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silver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27px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46605F14"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"https://www.mclibre.org/consultar/htmlcss/css/ejemplos/img/css3-bordes/marco-200.png"</w:t>
      </w:r>
      <w:r w:rsidRPr="00904F88">
        <w:rPr>
          <w:rFonts w:ascii="Consolas" w:hAnsi="Consolas"/>
          <w:color w:val="D4D4D4"/>
          <w:sz w:val="21"/>
          <w:szCs w:val="21"/>
          <w:lang w:val="es-ES"/>
        </w:rPr>
        <w:t>);</w:t>
      </w:r>
    </w:p>
    <w:p w14:paraId="7A2C544F"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border-image-slice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75</w:t>
      </w:r>
      <w:r w:rsidRPr="00904F88">
        <w:rPr>
          <w:rFonts w:ascii="Consolas" w:hAnsi="Consolas"/>
          <w:color w:val="D4D4D4"/>
          <w:sz w:val="21"/>
          <w:szCs w:val="21"/>
          <w:lang w:val="es-ES"/>
        </w:rPr>
        <w:t>;</w:t>
      </w:r>
    </w:p>
    <w:p w14:paraId="11AB56EF"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32C89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38464AC8"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BAFB34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7E3FE1"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6C65697C"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silver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98CB695"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80px</w:t>
      </w:r>
      <w:r w:rsidRPr="00904F88">
        <w:rPr>
          <w:rFonts w:ascii="Consolas" w:hAnsi="Consolas"/>
          <w:color w:val="D4D4D4"/>
          <w:sz w:val="21"/>
          <w:szCs w:val="21"/>
          <w:lang w:val="es-ES"/>
        </w:rPr>
        <w:t>;</w:t>
      </w:r>
    </w:p>
    <w:p w14:paraId="76452168"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border-image-source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"https://www.mclibre.org/consultar/htmlcss/css/ejemplos/img/css3-bordes/ventana.png"</w:t>
      </w:r>
      <w:r w:rsidRPr="00904F88">
        <w:rPr>
          <w:rFonts w:ascii="Consolas" w:hAnsi="Consolas"/>
          <w:color w:val="D4D4D4"/>
          <w:sz w:val="21"/>
          <w:szCs w:val="21"/>
          <w:lang w:val="es-ES"/>
        </w:rPr>
        <w:t>);</w:t>
      </w:r>
    </w:p>
    <w:p w14:paraId="551F843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border-image-slice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w:t>
      </w:r>
    </w:p>
    <w:p w14:paraId="352058D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FD4404"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7327165B"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D919725"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5604A7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A15CA3E"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FC6E8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F295896"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0382BA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"p0"</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con pelota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5EFE2F0"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con pastilla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EE1E449"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pastilla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AFF88DA"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marco /p&gt;</w:t>
      </w:r>
    </w:p>
    <w:p w14:paraId="18320637"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ventana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225187D" w14:textId="77777777" w:rsidR="007230E9" w:rsidRPr="00904F88" w:rsidRDefault="007230E9" w:rsidP="007230E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4294933"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EEA28E7" w14:textId="77777777" w:rsidR="007230E9" w:rsidRPr="00904F88" w:rsidRDefault="007230E9" w:rsidP="007230E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8301E08" w14:textId="77777777" w:rsidR="007230E9" w:rsidRPr="00904F88" w:rsidRDefault="007230E9" w:rsidP="007230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A127765" w14:textId="77777777" w:rsidR="008B0BBF" w:rsidRPr="00904F88" w:rsidRDefault="008B0BBF" w:rsidP="005C5C38">
      <w:pPr>
        <w:rPr>
          <w:lang w:val="es-ES"/>
        </w:rPr>
      </w:pPr>
    </w:p>
    <w:p w14:paraId="3DEF8103" w14:textId="4E435783" w:rsidR="00046709" w:rsidRPr="00904F88" w:rsidRDefault="00046709" w:rsidP="00046709">
      <w:pPr>
        <w:pStyle w:val="Ttulo1"/>
        <w:rPr>
          <w:lang w:val="es-ES"/>
        </w:rPr>
      </w:pPr>
      <w:bookmarkStart w:id="50" w:name="_Toc210637400"/>
      <w:r w:rsidRPr="00904F88">
        <w:rPr>
          <w:lang w:val="es-ES"/>
        </w:rPr>
        <w:t>Sombras</w:t>
      </w:r>
      <w:bookmarkEnd w:id="50"/>
    </w:p>
    <w:p w14:paraId="78899D12" w14:textId="77777777" w:rsidR="00046709" w:rsidRPr="00904F88" w:rsidRDefault="00046709" w:rsidP="00046709">
      <w:pPr>
        <w:rPr>
          <w:lang w:val="es-ES"/>
        </w:rPr>
      </w:pPr>
    </w:p>
    <w:p w14:paraId="25357A30" w14:textId="3CED8B71" w:rsidR="00046709" w:rsidRPr="00904F88" w:rsidRDefault="00046709" w:rsidP="00046709">
      <w:pPr>
        <w:rPr>
          <w:lang w:val="es-ES"/>
        </w:rPr>
      </w:pPr>
      <w:r w:rsidRPr="00904F88">
        <w:rPr>
          <w:lang w:val="es-ES"/>
        </w:rPr>
        <w:t>Gracias a las propiedades de CSS3 «</w:t>
      </w:r>
      <w:r w:rsidRPr="00904F88">
        <w:rPr>
          <w:b/>
          <w:bCs/>
          <w:lang w:val="es-ES"/>
        </w:rPr>
        <w:t>text-shado</w:t>
      </w:r>
      <w:r w:rsidRPr="00904F88">
        <w:rPr>
          <w:lang w:val="es-ES"/>
        </w:rPr>
        <w:t>w» y «</w:t>
      </w:r>
      <w:r w:rsidRPr="00904F88">
        <w:rPr>
          <w:b/>
          <w:bCs/>
          <w:lang w:val="es-ES"/>
        </w:rPr>
        <w:t>box-shadow</w:t>
      </w:r>
      <w:r w:rsidRPr="00904F88">
        <w:rPr>
          <w:lang w:val="es-ES"/>
        </w:rPr>
        <w:t>» podemos aplicar sombras en los textos y en los contenedores para así enriquecer nuestras interfaces.</w:t>
      </w:r>
    </w:p>
    <w:p w14:paraId="7B3847BF" w14:textId="77777777" w:rsidR="00687C99" w:rsidRPr="00904F88" w:rsidRDefault="00687C99" w:rsidP="00046709">
      <w:pPr>
        <w:rPr>
          <w:lang w:val="es-ES"/>
        </w:rPr>
      </w:pPr>
    </w:p>
    <w:p w14:paraId="47040049" w14:textId="049A7C76" w:rsidR="002E221E" w:rsidRPr="00904F88" w:rsidRDefault="002E221E" w:rsidP="002E221E">
      <w:pPr>
        <w:rPr>
          <w:b/>
          <w:bCs/>
          <w:u w:val="single"/>
          <w:lang w:val="es-ES"/>
        </w:rPr>
      </w:pPr>
      <w:r w:rsidRPr="00904F88">
        <w:rPr>
          <w:b/>
          <w:bCs/>
          <w:u w:val="single"/>
          <w:lang w:val="es-ES"/>
        </w:rPr>
        <w:t>Propiedades text-shadow y box-shadow</w:t>
      </w:r>
    </w:p>
    <w:p w14:paraId="251FA7CF" w14:textId="77777777" w:rsidR="002E221E" w:rsidRPr="00904F88" w:rsidRDefault="002E221E" w:rsidP="002E221E">
      <w:pPr>
        <w:rPr>
          <w:lang w:val="es-ES"/>
        </w:rPr>
      </w:pPr>
    </w:p>
    <w:p w14:paraId="7F8BB9A5" w14:textId="35A564FA" w:rsidR="002E221E" w:rsidRPr="00904F88" w:rsidRDefault="002E221E" w:rsidP="002E221E">
      <w:pPr>
        <w:rPr>
          <w:lang w:val="es-ES"/>
        </w:rPr>
      </w:pPr>
      <w:r w:rsidRPr="00904F88">
        <w:rPr>
          <w:lang w:val="es-ES"/>
        </w:rPr>
        <w:t>El formato es prácticamente el mismo para las dos propiedades.</w:t>
      </w:r>
    </w:p>
    <w:p w14:paraId="2E5DF9EF" w14:textId="77777777" w:rsidR="002E221E" w:rsidRPr="00904F88" w:rsidRDefault="002E221E" w:rsidP="002E221E">
      <w:pPr>
        <w:numPr>
          <w:ilvl w:val="0"/>
          <w:numId w:val="63"/>
        </w:numPr>
        <w:rPr>
          <w:lang w:val="es-ES"/>
        </w:rPr>
      </w:pPr>
      <w:r w:rsidRPr="00904F88">
        <w:rPr>
          <w:b/>
          <w:bCs/>
          <w:lang w:val="es-ES"/>
        </w:rPr>
        <w:t>text-shadow:</w:t>
      </w:r>
      <w:r w:rsidRPr="00904F88">
        <w:rPr>
          <w:lang w:val="es-ES"/>
        </w:rPr>
        <w:t> posx posy desenfoque color | none;</w:t>
      </w:r>
    </w:p>
    <w:p w14:paraId="664A1D90" w14:textId="77777777" w:rsidR="002E221E" w:rsidRPr="00904F88" w:rsidRDefault="002E221E" w:rsidP="002E221E">
      <w:pPr>
        <w:numPr>
          <w:ilvl w:val="0"/>
          <w:numId w:val="63"/>
        </w:numPr>
        <w:rPr>
          <w:lang w:val="es-ES"/>
        </w:rPr>
      </w:pPr>
      <w:r w:rsidRPr="00904F88">
        <w:rPr>
          <w:b/>
          <w:bCs/>
          <w:lang w:val="es-ES"/>
        </w:rPr>
        <w:t>box-shadow:</w:t>
      </w:r>
      <w:r w:rsidRPr="00904F88">
        <w:rPr>
          <w:lang w:val="es-ES"/>
        </w:rPr>
        <w:t> posx posy desenfoque tamaño color inset | none;</w:t>
      </w:r>
    </w:p>
    <w:p w14:paraId="445D120D" w14:textId="77777777" w:rsidR="002E221E" w:rsidRPr="00904F88" w:rsidRDefault="002E221E" w:rsidP="002E221E">
      <w:pPr>
        <w:rPr>
          <w:lang w:val="es-ES"/>
        </w:rPr>
      </w:pPr>
      <w:r w:rsidRPr="00904F88">
        <w:rPr>
          <w:lang w:val="es-ES"/>
        </w:rPr>
        <w:t>Significado de las propiedades:</w:t>
      </w:r>
    </w:p>
    <w:p w14:paraId="418A5669" w14:textId="316E19E5" w:rsidR="002E221E" w:rsidRPr="00904F88" w:rsidRDefault="002E221E" w:rsidP="002E221E">
      <w:pPr>
        <w:numPr>
          <w:ilvl w:val="0"/>
          <w:numId w:val="64"/>
        </w:numPr>
        <w:rPr>
          <w:lang w:val="es-ES"/>
        </w:rPr>
      </w:pPr>
      <w:r w:rsidRPr="00904F88">
        <w:rPr>
          <w:b/>
          <w:bCs/>
          <w:lang w:val="es-ES"/>
        </w:rPr>
        <w:t>posx</w:t>
      </w:r>
      <w:r w:rsidRPr="00904F88">
        <w:rPr>
          <w:lang w:val="es-ES"/>
        </w:rPr>
        <w:t>: sombra que se aplica en el eje horizontal</w:t>
      </w:r>
      <w:r w:rsidR="00B37C12" w:rsidRPr="00904F88">
        <w:rPr>
          <w:lang w:val="es-ES"/>
        </w:rPr>
        <w:t>, valor negativo va hacia arriba.</w:t>
      </w:r>
    </w:p>
    <w:p w14:paraId="7321E43D" w14:textId="7B79D24E" w:rsidR="002E221E" w:rsidRPr="00904F88" w:rsidRDefault="002E221E" w:rsidP="002E221E">
      <w:pPr>
        <w:numPr>
          <w:ilvl w:val="0"/>
          <w:numId w:val="64"/>
        </w:numPr>
        <w:rPr>
          <w:lang w:val="es-ES"/>
        </w:rPr>
      </w:pPr>
      <w:r w:rsidRPr="00904F88">
        <w:rPr>
          <w:b/>
          <w:bCs/>
          <w:lang w:val="es-ES"/>
        </w:rPr>
        <w:t>posy</w:t>
      </w:r>
      <w:r w:rsidRPr="00904F88">
        <w:rPr>
          <w:lang w:val="es-ES"/>
        </w:rPr>
        <w:t>: sombra que se proyecta en el eje vertical</w:t>
      </w:r>
      <w:r w:rsidR="00B37C12" w:rsidRPr="00904F88">
        <w:rPr>
          <w:lang w:val="es-ES"/>
        </w:rPr>
        <w:t>, valor negativo va hacia la izquierda.</w:t>
      </w:r>
    </w:p>
    <w:p w14:paraId="763E0027" w14:textId="77777777" w:rsidR="002E221E" w:rsidRPr="00904F88" w:rsidRDefault="002E221E" w:rsidP="002E221E">
      <w:pPr>
        <w:numPr>
          <w:ilvl w:val="0"/>
          <w:numId w:val="64"/>
        </w:numPr>
        <w:rPr>
          <w:lang w:val="es-ES"/>
        </w:rPr>
      </w:pPr>
      <w:r w:rsidRPr="00904F88">
        <w:rPr>
          <w:b/>
          <w:bCs/>
          <w:lang w:val="es-ES"/>
        </w:rPr>
        <w:t>desenfoque o </w:t>
      </w:r>
      <w:r w:rsidRPr="00904F88">
        <w:rPr>
          <w:b/>
          <w:bCs/>
          <w:i/>
          <w:iCs/>
          <w:lang w:val="es-ES"/>
        </w:rPr>
        <w:t>blur</w:t>
      </w:r>
      <w:r w:rsidRPr="00904F88">
        <w:rPr>
          <w:lang w:val="es-ES"/>
        </w:rPr>
        <w:t>: cantidad de sombra borrosa.</w:t>
      </w:r>
    </w:p>
    <w:p w14:paraId="4398CC15" w14:textId="77777777" w:rsidR="002E221E" w:rsidRPr="00904F88" w:rsidRDefault="002E221E" w:rsidP="002E221E">
      <w:pPr>
        <w:numPr>
          <w:ilvl w:val="0"/>
          <w:numId w:val="64"/>
        </w:numPr>
        <w:rPr>
          <w:lang w:val="es-ES"/>
        </w:rPr>
      </w:pPr>
      <w:r w:rsidRPr="00904F88">
        <w:rPr>
          <w:b/>
          <w:bCs/>
          <w:lang w:val="es-ES"/>
        </w:rPr>
        <w:t>tamaño</w:t>
      </w:r>
      <w:r w:rsidRPr="00904F88">
        <w:rPr>
          <w:lang w:val="es-ES"/>
        </w:rPr>
        <w:t>: tamaño de la sombra hacia los lados.</w:t>
      </w:r>
    </w:p>
    <w:p w14:paraId="57DA1B78" w14:textId="77777777" w:rsidR="002E221E" w:rsidRPr="00904F88" w:rsidRDefault="002E221E" w:rsidP="002E221E">
      <w:pPr>
        <w:numPr>
          <w:ilvl w:val="0"/>
          <w:numId w:val="64"/>
        </w:numPr>
        <w:rPr>
          <w:lang w:val="es-ES"/>
        </w:rPr>
      </w:pPr>
      <w:r w:rsidRPr="00904F88">
        <w:rPr>
          <w:b/>
          <w:bCs/>
          <w:lang w:val="es-ES"/>
        </w:rPr>
        <w:t>color</w:t>
      </w:r>
      <w:r w:rsidRPr="00904F88">
        <w:rPr>
          <w:lang w:val="es-ES"/>
        </w:rPr>
        <w:t>: color de la sombra.</w:t>
      </w:r>
    </w:p>
    <w:p w14:paraId="655C9C43" w14:textId="77777777" w:rsidR="002E221E" w:rsidRPr="00904F88" w:rsidRDefault="002E221E" w:rsidP="002E221E">
      <w:pPr>
        <w:numPr>
          <w:ilvl w:val="0"/>
          <w:numId w:val="64"/>
        </w:numPr>
        <w:rPr>
          <w:lang w:val="es-ES"/>
        </w:rPr>
      </w:pPr>
      <w:r w:rsidRPr="00904F88">
        <w:rPr>
          <w:b/>
          <w:bCs/>
          <w:lang w:val="es-ES"/>
        </w:rPr>
        <w:t>inset</w:t>
      </w:r>
      <w:r w:rsidRPr="00904F88">
        <w:rPr>
          <w:lang w:val="es-ES"/>
        </w:rPr>
        <w:t>: posiciona la sombra dentro del marco.</w:t>
      </w:r>
    </w:p>
    <w:p w14:paraId="1258FD57" w14:textId="77777777" w:rsidR="00757B32" w:rsidRPr="00904F88" w:rsidRDefault="00757B32" w:rsidP="00757B32">
      <w:pPr>
        <w:ind w:left="720"/>
        <w:rPr>
          <w:lang w:val="es-ES"/>
        </w:rPr>
      </w:pPr>
    </w:p>
    <w:p w14:paraId="2CE3B618" w14:textId="77777777" w:rsidR="002E221E" w:rsidRPr="00904F88" w:rsidRDefault="002E221E" w:rsidP="002E221E">
      <w:pPr>
        <w:rPr>
          <w:lang w:val="es-ES"/>
        </w:rPr>
      </w:pPr>
      <w:r w:rsidRPr="00904F88">
        <w:rPr>
          <w:lang w:val="es-ES"/>
        </w:rPr>
        <w:t>No existe un valor máximo formal en la especificación CSS para desenfoque o tamaño. Sin embargo, valores muy altos suelen ser innecesarios ya que se vuelven indistinguibles a medida que se extiende más allá de los límites del elemento.</w:t>
      </w:r>
    </w:p>
    <w:p w14:paraId="38441FD8" w14:textId="77777777" w:rsidR="000B1E38" w:rsidRPr="00904F88" w:rsidRDefault="000B1E38" w:rsidP="000B1E38">
      <w:pPr>
        <w:rPr>
          <w:lang w:val="es-ES"/>
        </w:rPr>
      </w:pPr>
      <w:r w:rsidRPr="00904F88">
        <w:rPr>
          <w:b/>
          <w:bCs/>
          <w:lang w:val="es-ES"/>
        </w:rPr>
        <w:t>Importante: </w:t>
      </w:r>
    </w:p>
    <w:p w14:paraId="28867D8F" w14:textId="77777777" w:rsidR="000B1E38" w:rsidRPr="00904F88" w:rsidRDefault="000B1E38" w:rsidP="000B1E38">
      <w:pPr>
        <w:numPr>
          <w:ilvl w:val="0"/>
          <w:numId w:val="65"/>
        </w:numPr>
        <w:rPr>
          <w:lang w:val="es-ES"/>
        </w:rPr>
      </w:pPr>
      <w:r w:rsidRPr="00904F88">
        <w:rPr>
          <w:lang w:val="es-ES"/>
        </w:rPr>
        <w:t>Para aplicar sombras arriba y a la izquierda se deben utilizar valores negativos.</w:t>
      </w:r>
    </w:p>
    <w:p w14:paraId="4A8B937E" w14:textId="77777777" w:rsidR="000B1E38" w:rsidRPr="00904F88" w:rsidRDefault="000B1E38" w:rsidP="000B1E38">
      <w:pPr>
        <w:numPr>
          <w:ilvl w:val="0"/>
          <w:numId w:val="65"/>
        </w:numPr>
        <w:rPr>
          <w:lang w:val="es-ES"/>
        </w:rPr>
      </w:pPr>
      <w:r w:rsidRPr="00904F88">
        <w:rPr>
          <w:lang w:val="es-ES"/>
        </w:rPr>
        <w:t>Para aplicar doble sombra se pueden poner dos valores separados con coma.</w:t>
      </w:r>
    </w:p>
    <w:p w14:paraId="76B00CA4" w14:textId="77777777" w:rsidR="000B1E38" w:rsidRPr="00904F88" w:rsidRDefault="000B1E38" w:rsidP="000B1E38">
      <w:pPr>
        <w:rPr>
          <w:b/>
          <w:bCs/>
          <w:u w:val="single"/>
          <w:lang w:val="es-ES"/>
        </w:rPr>
      </w:pPr>
    </w:p>
    <w:p w14:paraId="67A6199E" w14:textId="6A53E59D" w:rsidR="000B1E38" w:rsidRPr="00904F88" w:rsidRDefault="000B1E38" w:rsidP="000B1E38">
      <w:pPr>
        <w:rPr>
          <w:b/>
          <w:bCs/>
          <w:u w:val="single"/>
          <w:lang w:val="es-ES"/>
        </w:rPr>
      </w:pPr>
      <w:r w:rsidRPr="00904F88">
        <w:rPr>
          <w:b/>
          <w:bCs/>
          <w:u w:val="single"/>
          <w:lang w:val="es-ES"/>
        </w:rPr>
        <w:t>Ejemplo</w:t>
      </w:r>
    </w:p>
    <w:p w14:paraId="6A31C239" w14:textId="77777777" w:rsidR="000B1E38" w:rsidRPr="00904F88" w:rsidRDefault="000B1E38" w:rsidP="000B1E38">
      <w:pPr>
        <w:rPr>
          <w:lang w:val="es-ES"/>
        </w:rPr>
      </w:pPr>
      <w:r w:rsidRPr="00904F88">
        <w:rPr>
          <w:lang w:val="es-ES"/>
        </w:rPr>
        <w:t>Veamos por ejemplo qué significan los valores de la propiedad «text-shadow» del siguiente ejemplo:</w:t>
      </w:r>
    </w:p>
    <w:p w14:paraId="26C473E8" w14:textId="77777777" w:rsidR="000B1E38" w:rsidRPr="00904F88" w:rsidRDefault="000B1E38" w:rsidP="000B1E38">
      <w:pPr>
        <w:rPr>
          <w:lang w:val="es-ES"/>
        </w:rPr>
      </w:pPr>
    </w:p>
    <w:p w14:paraId="11F50044" w14:textId="494D915D" w:rsidR="000B1E38" w:rsidRPr="00904F88" w:rsidRDefault="000B1E38" w:rsidP="000B1E38">
      <w:pPr>
        <w:rPr>
          <w:lang w:val="es-ES"/>
        </w:rPr>
      </w:pPr>
      <w:r w:rsidRPr="00904F88">
        <w:rPr>
          <w:lang w:val="es-ES"/>
        </w:rPr>
        <w:t xml:space="preserve">text-shadow: </w:t>
      </w:r>
      <w:r w:rsidR="005F7A96" w:rsidRPr="00904F88">
        <w:rPr>
          <w:lang w:val="es-ES"/>
        </w:rPr>
        <w:t>2</w:t>
      </w:r>
      <w:r w:rsidRPr="00904F88">
        <w:rPr>
          <w:lang w:val="es-ES"/>
        </w:rPr>
        <w:t xml:space="preserve">px </w:t>
      </w:r>
      <w:r w:rsidR="005F7A96" w:rsidRPr="00904F88">
        <w:rPr>
          <w:lang w:val="es-ES"/>
        </w:rPr>
        <w:t>2</w:t>
      </w:r>
      <w:r w:rsidRPr="00904F88">
        <w:rPr>
          <w:lang w:val="es-ES"/>
        </w:rPr>
        <w:t xml:space="preserve">px </w:t>
      </w:r>
      <w:r w:rsidR="00CE6D5D" w:rsidRPr="00904F88">
        <w:rPr>
          <w:lang w:val="es-ES"/>
        </w:rPr>
        <w:t>3</w:t>
      </w:r>
      <w:r w:rsidRPr="00904F88">
        <w:rPr>
          <w:lang w:val="es-ES"/>
        </w:rPr>
        <w:t>px #fff;</w:t>
      </w:r>
    </w:p>
    <w:p w14:paraId="522B111D" w14:textId="77777777" w:rsidR="000B1E38" w:rsidRPr="00904F88" w:rsidRDefault="000B1E38" w:rsidP="000B1E38">
      <w:pPr>
        <w:rPr>
          <w:lang w:val="es-ES"/>
        </w:rPr>
      </w:pPr>
    </w:p>
    <w:p w14:paraId="7F17F855" w14:textId="3A852F4C" w:rsidR="000B1E38" w:rsidRPr="00904F88" w:rsidRDefault="005F7A96" w:rsidP="000B1E38">
      <w:pPr>
        <w:numPr>
          <w:ilvl w:val="0"/>
          <w:numId w:val="66"/>
        </w:numPr>
        <w:rPr>
          <w:lang w:val="es-ES"/>
        </w:rPr>
      </w:pPr>
      <w:r w:rsidRPr="00904F88">
        <w:rPr>
          <w:lang w:val="es-ES"/>
        </w:rPr>
        <w:t>2</w:t>
      </w:r>
      <w:r w:rsidR="000B1E38" w:rsidRPr="00904F88">
        <w:rPr>
          <w:lang w:val="es-ES"/>
        </w:rPr>
        <w:t>px: es el tamaño de la sombra que se aplica a la derecha del texto.</w:t>
      </w:r>
    </w:p>
    <w:p w14:paraId="559EC798" w14:textId="65054904" w:rsidR="000B1E38" w:rsidRPr="00904F88" w:rsidRDefault="005F7A96" w:rsidP="000B1E38">
      <w:pPr>
        <w:numPr>
          <w:ilvl w:val="0"/>
          <w:numId w:val="66"/>
        </w:numPr>
        <w:rPr>
          <w:lang w:val="es-ES"/>
        </w:rPr>
      </w:pPr>
      <w:r w:rsidRPr="00904F88">
        <w:rPr>
          <w:lang w:val="es-ES"/>
        </w:rPr>
        <w:t>2</w:t>
      </w:r>
      <w:r w:rsidR="000B1E38" w:rsidRPr="00904F88">
        <w:rPr>
          <w:lang w:val="es-ES"/>
        </w:rPr>
        <w:t>px: es la sombra que se proyecta hacia abajo.</w:t>
      </w:r>
    </w:p>
    <w:p w14:paraId="475BEFA7" w14:textId="1D2F25E3" w:rsidR="000B1E38" w:rsidRPr="00904F88" w:rsidRDefault="005F7A96" w:rsidP="000B1E38">
      <w:pPr>
        <w:numPr>
          <w:ilvl w:val="0"/>
          <w:numId w:val="66"/>
        </w:numPr>
        <w:rPr>
          <w:lang w:val="es-ES"/>
        </w:rPr>
      </w:pPr>
      <w:r w:rsidRPr="00904F88">
        <w:rPr>
          <w:lang w:val="es-ES"/>
        </w:rPr>
        <w:t>3</w:t>
      </w:r>
      <w:r w:rsidR="000B1E38" w:rsidRPr="00904F88">
        <w:rPr>
          <w:lang w:val="es-ES"/>
        </w:rPr>
        <w:t>px: es la cantidad de sombra borrosa que se aplica.</w:t>
      </w:r>
    </w:p>
    <w:p w14:paraId="2D05C6EA" w14:textId="46681E34" w:rsidR="000B1E38" w:rsidRPr="00904F88" w:rsidRDefault="000B1E38" w:rsidP="000B1E38">
      <w:pPr>
        <w:numPr>
          <w:ilvl w:val="0"/>
          <w:numId w:val="66"/>
        </w:numPr>
        <w:rPr>
          <w:lang w:val="es-ES"/>
        </w:rPr>
      </w:pPr>
      <w:r w:rsidRPr="00904F88">
        <w:rPr>
          <w:lang w:val="es-ES"/>
        </w:rPr>
        <w:t>#</w:t>
      </w:r>
      <w:r w:rsidR="00CE6D5D" w:rsidRPr="00904F88">
        <w:rPr>
          <w:lang w:val="es-ES"/>
        </w:rPr>
        <w:t>770404</w:t>
      </w:r>
      <w:r w:rsidRPr="00904F88">
        <w:rPr>
          <w:lang w:val="es-ES"/>
        </w:rPr>
        <w:t>: es el color de la sombra. Se puede aplicar también en RGBA y HSLA.</w:t>
      </w:r>
    </w:p>
    <w:p w14:paraId="6FAF3E07" w14:textId="77777777" w:rsidR="00CE6D5D" w:rsidRPr="00904F88" w:rsidRDefault="00CE6D5D" w:rsidP="00CE6D5D">
      <w:pPr>
        <w:rPr>
          <w:lang w:val="es-ES"/>
        </w:rPr>
      </w:pPr>
    </w:p>
    <w:p w14:paraId="7A6B2025"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ABD1D8E"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.texto</w:t>
      </w:r>
      <w:proofErr w:type="gramEnd"/>
      <w:r w:rsidRPr="00904F88">
        <w:rPr>
          <w:rFonts w:ascii="Consolas" w:hAnsi="Consolas"/>
          <w:color w:val="D4D4D4"/>
          <w:sz w:val="21"/>
          <w:szCs w:val="21"/>
          <w:lang w:val="es-ES"/>
        </w:rPr>
        <w:t xml:space="preserve"> {</w:t>
      </w:r>
    </w:p>
    <w:p w14:paraId="4423C300"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#770404</w:t>
      </w:r>
      <w:r w:rsidRPr="00904F88">
        <w:rPr>
          <w:rFonts w:ascii="Consolas" w:hAnsi="Consolas"/>
          <w:color w:val="D4D4D4"/>
          <w:sz w:val="21"/>
          <w:szCs w:val="21"/>
          <w:lang w:val="es-ES"/>
        </w:rPr>
        <w:t>;</w:t>
      </w:r>
    </w:p>
    <w:p w14:paraId="2AFCBEED"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D356177"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3E8E421"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64B276"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w:t>
      </w:r>
      <w:r w:rsidRPr="00904F88">
        <w:rPr>
          <w:rFonts w:ascii="Consolas" w:hAnsi="Consolas"/>
          <w:color w:val="808080"/>
          <w:sz w:val="21"/>
          <w:szCs w:val="21"/>
          <w:lang w:val="es-ES"/>
        </w:rPr>
        <w:t>&gt;</w:t>
      </w:r>
      <w:r w:rsidRPr="00904F88">
        <w:rPr>
          <w:rFonts w:ascii="Consolas" w:hAnsi="Consolas"/>
          <w:color w:val="CCCCCC"/>
          <w:sz w:val="21"/>
          <w:szCs w:val="21"/>
          <w:lang w:val="es-ES"/>
        </w:rPr>
        <w:t>El siguiente texto esta realizado para probar las sombras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51F1A6E" w14:textId="77777777" w:rsidR="00CE6D5D" w:rsidRPr="00904F88" w:rsidRDefault="00CE6D5D" w:rsidP="00CE6D5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E30F2D" w14:textId="77777777" w:rsidR="00CE6D5D" w:rsidRPr="00904F88" w:rsidRDefault="00CE6D5D" w:rsidP="00CE6D5D">
      <w:pPr>
        <w:rPr>
          <w:lang w:val="es-ES"/>
        </w:rPr>
      </w:pPr>
    </w:p>
    <w:p w14:paraId="411ACEC2" w14:textId="1CEB9CB8" w:rsidR="002936CA" w:rsidRPr="00904F88" w:rsidRDefault="002936CA" w:rsidP="00CE6D5D">
      <w:pPr>
        <w:rPr>
          <w:lang w:val="es-ES"/>
        </w:rPr>
      </w:pPr>
      <w:r w:rsidRPr="00904F88">
        <w:rPr>
          <w:lang w:val="es-ES"/>
        </w:rPr>
        <w:t>En el navegador se vería como sigue:</w:t>
      </w:r>
    </w:p>
    <w:p w14:paraId="0BB70F9F" w14:textId="348E3504" w:rsidR="00CE6D5D" w:rsidRPr="00904F88" w:rsidRDefault="002936CA" w:rsidP="00CE6D5D">
      <w:pPr>
        <w:rPr>
          <w:lang w:val="es-ES"/>
        </w:rPr>
      </w:pPr>
      <w:r w:rsidRPr="00904F88">
        <w:rPr>
          <w:noProof/>
          <w:lang w:val="es-ES"/>
        </w:rPr>
        <w:drawing>
          <wp:inline distT="0" distB="0" distL="0" distR="0" wp14:anchorId="4E94B8F0" wp14:editId="702C3DA3">
            <wp:extent cx="6300470" cy="445770"/>
            <wp:effectExtent l="0" t="0" r="5080" b="0"/>
            <wp:docPr id="88881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4913" name=""/>
                    <pic:cNvPicPr/>
                  </pic:nvPicPr>
                  <pic:blipFill>
                    <a:blip r:embed="rId115"/>
                    <a:stretch>
                      <a:fillRect/>
                    </a:stretch>
                  </pic:blipFill>
                  <pic:spPr>
                    <a:xfrm>
                      <a:off x="0" y="0"/>
                      <a:ext cx="6300470" cy="445770"/>
                    </a:xfrm>
                    <a:prstGeom prst="rect">
                      <a:avLst/>
                    </a:prstGeom>
                  </pic:spPr>
                </pic:pic>
              </a:graphicData>
            </a:graphic>
          </wp:inline>
        </w:drawing>
      </w:r>
    </w:p>
    <w:p w14:paraId="4485DA2B" w14:textId="77777777" w:rsidR="002936CA" w:rsidRPr="00904F88" w:rsidRDefault="002936CA" w:rsidP="00CE6D5D">
      <w:pPr>
        <w:rPr>
          <w:lang w:val="es-ES"/>
        </w:rPr>
      </w:pPr>
    </w:p>
    <w:p w14:paraId="15F34B05" w14:textId="77777777" w:rsidR="002936CA" w:rsidRPr="00904F88" w:rsidRDefault="002936CA" w:rsidP="00CE6D5D">
      <w:pPr>
        <w:rPr>
          <w:lang w:val="es-ES"/>
        </w:rPr>
      </w:pPr>
    </w:p>
    <w:p w14:paraId="51ACD267" w14:textId="77777777" w:rsidR="000B1E38" w:rsidRPr="00904F88" w:rsidRDefault="000B1E38" w:rsidP="000B1E38">
      <w:pPr>
        <w:rPr>
          <w:lang w:val="es-ES"/>
        </w:rPr>
      </w:pPr>
      <w:r w:rsidRPr="00904F88">
        <w:rPr>
          <w:lang w:val="es-ES"/>
        </w:rPr>
        <w:t>Para aplicar sombras arriba y a la izquierda se deben utilizar valores negativos.</w:t>
      </w:r>
    </w:p>
    <w:p w14:paraId="6E1099A0" w14:textId="07DAA761" w:rsidR="000B1E38" w:rsidRPr="00904F88" w:rsidRDefault="000B1E38" w:rsidP="000B1E38">
      <w:pPr>
        <w:rPr>
          <w:b/>
          <w:bCs/>
          <w:u w:val="single"/>
          <w:lang w:val="es-ES"/>
        </w:rPr>
      </w:pPr>
      <w:r w:rsidRPr="00904F88">
        <w:rPr>
          <w:b/>
          <w:bCs/>
          <w:u w:val="single"/>
          <w:lang w:val="es-ES"/>
        </w:rPr>
        <w:t>Ejemplo</w:t>
      </w:r>
    </w:p>
    <w:p w14:paraId="0DE271A9" w14:textId="77777777" w:rsidR="000B1E38" w:rsidRPr="00904F88" w:rsidRDefault="000B1E38" w:rsidP="000B1E38">
      <w:pPr>
        <w:rPr>
          <w:lang w:val="es-ES"/>
        </w:rPr>
      </w:pPr>
      <w:r w:rsidRPr="00904F88">
        <w:rPr>
          <w:lang w:val="es-ES"/>
        </w:rPr>
        <w:t>Veamos también un ejemplo de «box-shadow»:</w:t>
      </w:r>
    </w:p>
    <w:p w14:paraId="432F0E7A" w14:textId="77777777" w:rsidR="000B1E38" w:rsidRPr="00904F88" w:rsidRDefault="000B1E38" w:rsidP="000B1E38">
      <w:pPr>
        <w:rPr>
          <w:lang w:val="es-ES"/>
        </w:rPr>
      </w:pPr>
      <w:r w:rsidRPr="00904F88">
        <w:rPr>
          <w:lang w:val="es-ES"/>
        </w:rPr>
        <w:t xml:space="preserve">box-shadow: 10px 12px 14px 2px </w:t>
      </w:r>
      <w:proofErr w:type="gramStart"/>
      <w:r w:rsidRPr="00904F88">
        <w:rPr>
          <w:lang w:val="es-ES"/>
        </w:rPr>
        <w:t>rgba(</w:t>
      </w:r>
      <w:proofErr w:type="gramEnd"/>
      <w:r w:rsidRPr="00904F88">
        <w:rPr>
          <w:lang w:val="es-ES"/>
        </w:rPr>
        <w:t>0,0,0,0.47);</w:t>
      </w:r>
    </w:p>
    <w:p w14:paraId="7F4B2CFE" w14:textId="77777777" w:rsidR="000B1E38" w:rsidRPr="00904F88" w:rsidRDefault="000B1E38" w:rsidP="000B1E38">
      <w:pPr>
        <w:numPr>
          <w:ilvl w:val="0"/>
          <w:numId w:val="67"/>
        </w:numPr>
        <w:rPr>
          <w:lang w:val="es-ES"/>
        </w:rPr>
      </w:pPr>
      <w:r w:rsidRPr="00904F88">
        <w:rPr>
          <w:lang w:val="es-ES"/>
        </w:rPr>
        <w:t>10px. La sombra estará desplazada 10 píxeles hacia la derecha desde el borde del elemento.</w:t>
      </w:r>
    </w:p>
    <w:p w14:paraId="020A01D7" w14:textId="77777777" w:rsidR="000B1E38" w:rsidRPr="00904F88" w:rsidRDefault="000B1E38" w:rsidP="000B1E38">
      <w:pPr>
        <w:numPr>
          <w:ilvl w:val="0"/>
          <w:numId w:val="67"/>
        </w:numPr>
        <w:rPr>
          <w:lang w:val="es-ES"/>
        </w:rPr>
      </w:pPr>
      <w:r w:rsidRPr="00904F88">
        <w:rPr>
          <w:lang w:val="es-ES"/>
        </w:rPr>
        <w:t>12px. La sombra estará desplazada 12 píxeles hacia abajo desde el borde del elemento.</w:t>
      </w:r>
    </w:p>
    <w:p w14:paraId="54F5486E" w14:textId="77777777" w:rsidR="000B1E38" w:rsidRPr="00904F88" w:rsidRDefault="000B1E38" w:rsidP="000B1E38">
      <w:pPr>
        <w:numPr>
          <w:ilvl w:val="0"/>
          <w:numId w:val="67"/>
        </w:numPr>
        <w:rPr>
          <w:lang w:val="es-ES"/>
        </w:rPr>
      </w:pPr>
      <w:r w:rsidRPr="00904F88">
        <w:rPr>
          <w:lang w:val="es-ES"/>
        </w:rPr>
        <w:t>14px. La sombra tendrá un desenfoque de 14 píxeles, lo que hará que la sombra tenga un aspecto difuso y suave.</w:t>
      </w:r>
    </w:p>
    <w:p w14:paraId="60E88E0F" w14:textId="77777777" w:rsidR="000B1E38" w:rsidRPr="00904F88" w:rsidRDefault="000B1E38" w:rsidP="000B1E38">
      <w:pPr>
        <w:numPr>
          <w:ilvl w:val="0"/>
          <w:numId w:val="67"/>
        </w:numPr>
        <w:rPr>
          <w:lang w:val="es-ES"/>
        </w:rPr>
      </w:pPr>
      <w:r w:rsidRPr="00904F88">
        <w:rPr>
          <w:lang w:val="es-ES"/>
        </w:rPr>
        <w:t>2px. La sombra se extenderá 2 píxeles más desde el tamaño definido.</w:t>
      </w:r>
    </w:p>
    <w:p w14:paraId="549ECE15" w14:textId="77777777" w:rsidR="000B1E38" w:rsidRPr="00904F88" w:rsidRDefault="000B1E38" w:rsidP="000B1E38">
      <w:pPr>
        <w:numPr>
          <w:ilvl w:val="0"/>
          <w:numId w:val="67"/>
        </w:numPr>
        <w:rPr>
          <w:lang w:val="es-ES"/>
        </w:rPr>
      </w:pPr>
      <w:r w:rsidRPr="00904F88">
        <w:rPr>
          <w:lang w:val="es-ES"/>
        </w:rPr>
        <w:t>color: </w:t>
      </w:r>
      <w:proofErr w:type="gramStart"/>
      <w:r w:rsidRPr="00904F88">
        <w:rPr>
          <w:lang w:val="es-ES"/>
        </w:rPr>
        <w:t>rgba(</w:t>
      </w:r>
      <w:proofErr w:type="gramEnd"/>
      <w:r w:rsidRPr="00904F88">
        <w:rPr>
          <w:lang w:val="es-ES"/>
        </w:rPr>
        <w:t>0,0,0,0.47). El color de la sombra será un gris oscuro con una opacidad de 0.47, lo que significa que la sombra será algo transparente.</w:t>
      </w:r>
    </w:p>
    <w:p w14:paraId="7E92C218" w14:textId="77777777" w:rsidR="002936CA" w:rsidRPr="00904F88" w:rsidRDefault="000B1E38" w:rsidP="000B1E38">
      <w:pPr>
        <w:rPr>
          <w:lang w:val="es-ES"/>
        </w:rPr>
      </w:pPr>
      <w:r w:rsidRPr="00904F88">
        <w:rPr>
          <w:lang w:val="es-ES"/>
        </w:rPr>
        <w:t> </w:t>
      </w:r>
    </w:p>
    <w:p w14:paraId="6182DF4C"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w:t>
      </w:r>
    </w:p>
    <w:p w14:paraId="165D89A3" w14:textId="75B5FB9E"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.caja</w:t>
      </w:r>
      <w:proofErr w:type="gramEnd"/>
      <w:r w:rsidRPr="00904F88">
        <w:rPr>
          <w:rFonts w:ascii="Consolas" w:hAnsi="Consolas"/>
          <w:color w:val="D4D4D4"/>
          <w:sz w:val="21"/>
          <w:szCs w:val="21"/>
          <w:lang w:val="es-ES"/>
        </w:rPr>
        <w:t xml:space="preserve"> {</w:t>
      </w:r>
    </w:p>
    <w:p w14:paraId="1D75E6F8" w14:textId="77777777" w:rsidR="002B53F2" w:rsidRPr="00904F88" w:rsidRDefault="002B53F2" w:rsidP="002B53F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F2A66C6"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#770404</w:t>
      </w:r>
      <w:r w:rsidRPr="00904F88">
        <w:rPr>
          <w:rFonts w:ascii="Consolas" w:hAnsi="Consolas"/>
          <w:color w:val="D4D4D4"/>
          <w:sz w:val="21"/>
          <w:szCs w:val="21"/>
          <w:lang w:val="es-ES"/>
        </w:rPr>
        <w:t>;</w:t>
      </w:r>
    </w:p>
    <w:p w14:paraId="28B599FD"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59E15381"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344D587A"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w:t>
      </w:r>
      <w:proofErr w:type="gramStart"/>
      <w:r w:rsidRPr="00904F88">
        <w:rPr>
          <w:rFonts w:ascii="Consolas" w:hAnsi="Consolas"/>
          <w:color w:val="B5CEA8"/>
          <w:sz w:val="21"/>
          <w:szCs w:val="21"/>
          <w:lang w:val="es-ES"/>
        </w:rPr>
        <w:t>px</w:t>
      </w:r>
      <w:r w:rsidRPr="00904F88">
        <w:rPr>
          <w:rFonts w:ascii="Consolas" w:hAnsi="Consolas"/>
          <w:color w:val="D4D4D4"/>
          <w:sz w:val="21"/>
          <w:szCs w:val="21"/>
          <w:lang w:val="es-ES"/>
        </w:rPr>
        <w:t>;;</w:t>
      </w:r>
      <w:proofErr w:type="gramEnd"/>
    </w:p>
    <w:p w14:paraId="16480748"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w:t>
      </w:r>
      <w:r w:rsidRPr="00904F88">
        <w:rPr>
          <w:rFonts w:ascii="Consolas" w:hAnsi="Consolas"/>
          <w:color w:val="D4D4D4"/>
          <w:sz w:val="21"/>
          <w:szCs w:val="21"/>
          <w:lang w:val="es-ES"/>
        </w:rPr>
        <w:t>;</w:t>
      </w:r>
    </w:p>
    <w:p w14:paraId="644C0928"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54081F9E"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w:t>
      </w:r>
      <w:r w:rsidRPr="00904F88">
        <w:rPr>
          <w:rFonts w:ascii="Consolas" w:hAnsi="Consolas"/>
          <w:color w:val="D4D4D4"/>
          <w:sz w:val="21"/>
          <w:szCs w:val="21"/>
          <w:lang w:val="es-ES"/>
        </w:rPr>
        <w:t>,</w:t>
      </w:r>
      <w:r w:rsidRPr="00904F88">
        <w:rPr>
          <w:rFonts w:ascii="Consolas" w:hAnsi="Consolas"/>
          <w:color w:val="B5CEA8"/>
          <w:sz w:val="21"/>
          <w:szCs w:val="21"/>
          <w:lang w:val="es-ES"/>
        </w:rPr>
        <w:t>0.47</w:t>
      </w:r>
      <w:r w:rsidRPr="00904F88">
        <w:rPr>
          <w:rFonts w:ascii="Consolas" w:hAnsi="Consolas"/>
          <w:color w:val="D4D4D4"/>
          <w:sz w:val="21"/>
          <w:szCs w:val="21"/>
          <w:lang w:val="es-ES"/>
        </w:rPr>
        <w:t>);</w:t>
      </w:r>
    </w:p>
    <w:p w14:paraId="56B1D34D"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7F04282E" w14:textId="77777777" w:rsidR="002B53F2" w:rsidRPr="00904F88" w:rsidRDefault="002B53F2" w:rsidP="002B53F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D866C8A"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8FEBF7B"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00480E4"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71522A" w14:textId="77777777" w:rsidR="002B53F2" w:rsidRPr="00904F88" w:rsidRDefault="002B53F2" w:rsidP="002B53F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"caja"</w:t>
      </w:r>
      <w:r w:rsidRPr="00904F88">
        <w:rPr>
          <w:rFonts w:ascii="Consolas" w:hAnsi="Consolas"/>
          <w:color w:val="808080"/>
          <w:sz w:val="21"/>
          <w:szCs w:val="21"/>
          <w:lang w:val="es-ES"/>
        </w:rPr>
        <w:t>&gt;&lt;</w:t>
      </w:r>
      <w:r w:rsidRPr="00904F88">
        <w:rPr>
          <w:rFonts w:ascii="Consolas" w:hAnsi="Consolas"/>
          <w:color w:val="569CD6"/>
          <w:sz w:val="21"/>
          <w:szCs w:val="21"/>
          <w:lang w:val="es-ES"/>
        </w:rPr>
        <w:t>br</w:t>
      </w:r>
      <w:r w:rsidRPr="00904F88">
        <w:rPr>
          <w:rFonts w:ascii="Consolas" w:hAnsi="Consolas"/>
          <w:color w:val="808080"/>
          <w:sz w:val="21"/>
          <w:szCs w:val="21"/>
          <w:lang w:val="es-ES"/>
        </w:rPr>
        <w:t>&gt;&lt;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r w:rsidRPr="00904F88">
        <w:rPr>
          <w:rFonts w:ascii="Consolas" w:hAnsi="Consolas"/>
          <w:color w:val="CCCCCC"/>
          <w:sz w:val="21"/>
          <w:szCs w:val="21"/>
          <w:lang w:val="es-ES"/>
        </w:rPr>
        <w:t>Buenos dias que tal</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0A74042" w14:textId="77777777" w:rsidR="001A135C" w:rsidRPr="00904F88" w:rsidRDefault="001A135C" w:rsidP="001A13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AF6C381" w14:textId="77777777" w:rsidR="002936CA" w:rsidRPr="00904F88" w:rsidRDefault="002936CA" w:rsidP="000B1E38">
      <w:pPr>
        <w:rPr>
          <w:lang w:val="es-ES"/>
        </w:rPr>
      </w:pPr>
    </w:p>
    <w:p w14:paraId="497067D6" w14:textId="48A5C4C8" w:rsidR="002B53F2" w:rsidRPr="00904F88" w:rsidRDefault="001A135C" w:rsidP="000B1E38">
      <w:pPr>
        <w:rPr>
          <w:lang w:val="es-ES"/>
        </w:rPr>
      </w:pPr>
      <w:r w:rsidRPr="00904F88">
        <w:rPr>
          <w:lang w:val="es-ES"/>
        </w:rPr>
        <w:t>Resultado en el navegador</w:t>
      </w:r>
      <w:r w:rsidR="002B53F2" w:rsidRPr="00904F88">
        <w:rPr>
          <w:lang w:val="es-ES"/>
        </w:rPr>
        <w:t>:</w:t>
      </w:r>
    </w:p>
    <w:p w14:paraId="21D6787F" w14:textId="4FA67BA1" w:rsidR="002B53F2" w:rsidRPr="00904F88" w:rsidRDefault="007A412E" w:rsidP="000B1E38">
      <w:pPr>
        <w:rPr>
          <w:lang w:val="es-ES"/>
        </w:rPr>
      </w:pPr>
      <w:r w:rsidRPr="00904F88">
        <w:rPr>
          <w:noProof/>
          <w:lang w:val="es-ES"/>
        </w:rPr>
        <w:drawing>
          <wp:inline distT="0" distB="0" distL="0" distR="0" wp14:anchorId="40E1BD09" wp14:editId="33CD6E3F">
            <wp:extent cx="3562350" cy="1725238"/>
            <wp:effectExtent l="0" t="0" r="0" b="8890"/>
            <wp:docPr id="1297933380"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3380" name="Imagen 1" descr="Imagen que contiene Rectángulo&#10;&#10;El contenido generado por IA puede ser incorrecto."/>
                    <pic:cNvPicPr/>
                  </pic:nvPicPr>
                  <pic:blipFill>
                    <a:blip r:embed="rId116"/>
                    <a:stretch>
                      <a:fillRect/>
                    </a:stretch>
                  </pic:blipFill>
                  <pic:spPr>
                    <a:xfrm>
                      <a:off x="0" y="0"/>
                      <a:ext cx="3567822" cy="1727888"/>
                    </a:xfrm>
                    <a:prstGeom prst="rect">
                      <a:avLst/>
                    </a:prstGeom>
                  </pic:spPr>
                </pic:pic>
              </a:graphicData>
            </a:graphic>
          </wp:inline>
        </w:drawing>
      </w:r>
    </w:p>
    <w:p w14:paraId="20ADDB3B" w14:textId="77777777" w:rsidR="002936CA" w:rsidRPr="00904F88" w:rsidRDefault="002936CA" w:rsidP="000B1E38">
      <w:pPr>
        <w:rPr>
          <w:lang w:val="es-ES"/>
        </w:rPr>
      </w:pPr>
    </w:p>
    <w:p w14:paraId="6B54E666" w14:textId="57B6F3A5" w:rsidR="000B1E38" w:rsidRPr="00904F88" w:rsidRDefault="000B1E38" w:rsidP="000B1E38">
      <w:pPr>
        <w:rPr>
          <w:b/>
          <w:bCs/>
          <w:u w:val="single"/>
          <w:lang w:val="es-ES"/>
        </w:rPr>
      </w:pPr>
      <w:r w:rsidRPr="00904F88">
        <w:rPr>
          <w:b/>
          <w:bCs/>
          <w:u w:val="single"/>
          <w:lang w:val="es-ES"/>
        </w:rPr>
        <w:t>Ejemplo</w:t>
      </w:r>
    </w:p>
    <w:p w14:paraId="3317D10A" w14:textId="77777777" w:rsidR="000B1E38" w:rsidRPr="00904F88" w:rsidRDefault="000B1E38" w:rsidP="000B1E38">
      <w:pPr>
        <w:rPr>
          <w:lang w:val="es-ES"/>
        </w:rPr>
      </w:pPr>
      <w:r w:rsidRPr="00904F88">
        <w:rPr>
          <w:lang w:val="es-ES"/>
        </w:rPr>
        <w:t>Para aplicar varias sombras se puede añadir una lista de sombras separadas por comas. En el siguiente ejemplo se aplicarían dos sombras.</w:t>
      </w:r>
    </w:p>
    <w:p w14:paraId="33BB3B62" w14:textId="2DDDD266" w:rsidR="000B1E38" w:rsidRPr="00904F88" w:rsidRDefault="000B1E38" w:rsidP="000B1E38">
      <w:pPr>
        <w:rPr>
          <w:lang w:val="es-ES"/>
        </w:rPr>
      </w:pPr>
      <w:r w:rsidRPr="00904F88">
        <w:rPr>
          <w:lang w:val="es-ES"/>
        </w:rPr>
        <w:t xml:space="preserve">text-shadow: </w:t>
      </w:r>
      <w:r w:rsidR="007A412E" w:rsidRPr="00904F88">
        <w:rPr>
          <w:lang w:val="es-ES"/>
        </w:rPr>
        <w:t xml:space="preserve"> 2px 2px 3px #770404, </w:t>
      </w:r>
      <w:r w:rsidR="00B37C12" w:rsidRPr="00904F88">
        <w:rPr>
          <w:lang w:val="es-ES"/>
        </w:rPr>
        <w:t>-</w:t>
      </w:r>
      <w:r w:rsidRPr="00904F88">
        <w:rPr>
          <w:lang w:val="es-ES"/>
        </w:rPr>
        <w:t xml:space="preserve">2px </w:t>
      </w:r>
      <w:r w:rsidR="00B37C12" w:rsidRPr="00904F88">
        <w:rPr>
          <w:lang w:val="es-ES"/>
        </w:rPr>
        <w:t>-</w:t>
      </w:r>
      <w:r w:rsidRPr="00904F88">
        <w:rPr>
          <w:lang w:val="es-ES"/>
        </w:rPr>
        <w:t>2px 1px #ccc;</w:t>
      </w:r>
    </w:p>
    <w:p w14:paraId="30E1F4C5" w14:textId="6D9A8833" w:rsidR="000B1E38" w:rsidRPr="00904F88" w:rsidRDefault="000B1E38" w:rsidP="000B1E38">
      <w:pPr>
        <w:rPr>
          <w:lang w:val="es-ES"/>
        </w:rPr>
      </w:pPr>
      <w:r w:rsidRPr="00904F88">
        <w:rPr>
          <w:lang w:val="es-ES"/>
        </w:rPr>
        <w:t xml:space="preserve">Aunque actualmente esta propiedad está aceptada en todos los navegadores, recuerda </w:t>
      </w:r>
      <w:proofErr w:type="gramStart"/>
      <w:r w:rsidRPr="00904F88">
        <w:rPr>
          <w:lang w:val="es-ES"/>
        </w:rPr>
        <w:t>que</w:t>
      </w:r>
      <w:proofErr w:type="gramEnd"/>
      <w:r w:rsidRPr="00904F88">
        <w:rPr>
          <w:lang w:val="es-ES"/>
        </w:rPr>
        <w:t xml:space="preserve"> para este tipo de propiedades, para el caso de navegadores antiguos, debemos incluir los prefijos para navegadores correspondientes.</w:t>
      </w:r>
    </w:p>
    <w:p w14:paraId="65A230CD" w14:textId="77777777" w:rsidR="00687C99" w:rsidRPr="00904F88" w:rsidRDefault="00687C99" w:rsidP="00046709">
      <w:pPr>
        <w:rPr>
          <w:lang w:val="es-ES"/>
        </w:rPr>
      </w:pPr>
    </w:p>
    <w:p w14:paraId="26CE72C9"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.texto</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5916610F"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3D2D04" w14:textId="77777777" w:rsidR="00323308" w:rsidRPr="00904F88" w:rsidRDefault="002834DA" w:rsidP="0032330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00323308" w:rsidRPr="00904F88">
        <w:rPr>
          <w:rFonts w:ascii="Consolas" w:hAnsi="Consolas"/>
          <w:color w:val="9CDCFE"/>
          <w:sz w:val="21"/>
          <w:szCs w:val="21"/>
          <w:lang w:val="es-ES"/>
        </w:rPr>
        <w:t>text-shadow</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3px</w:t>
      </w:r>
      <w:r w:rsidR="00323308" w:rsidRPr="00904F88">
        <w:rPr>
          <w:rFonts w:ascii="Consolas" w:hAnsi="Consolas"/>
          <w:color w:val="D4D4D4"/>
          <w:sz w:val="21"/>
          <w:szCs w:val="21"/>
          <w:lang w:val="es-ES"/>
        </w:rPr>
        <w:t xml:space="preserve"> </w:t>
      </w:r>
      <w:r w:rsidR="00323308" w:rsidRPr="00904F88">
        <w:rPr>
          <w:rFonts w:ascii="Consolas" w:hAnsi="Consolas"/>
          <w:color w:val="CE9178"/>
          <w:sz w:val="21"/>
          <w:szCs w:val="21"/>
          <w:lang w:val="es-ES"/>
        </w:rPr>
        <w:t>#770404</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-2px</w:t>
      </w:r>
      <w:r w:rsidR="00323308" w:rsidRPr="00904F88">
        <w:rPr>
          <w:rFonts w:ascii="Consolas" w:hAnsi="Consolas"/>
          <w:color w:val="D4D4D4"/>
          <w:sz w:val="21"/>
          <w:szCs w:val="21"/>
          <w:lang w:val="es-ES"/>
        </w:rPr>
        <w:t xml:space="preserve"> </w:t>
      </w:r>
      <w:r w:rsidR="00323308" w:rsidRPr="00904F88">
        <w:rPr>
          <w:rFonts w:ascii="Consolas" w:hAnsi="Consolas"/>
          <w:color w:val="B5CEA8"/>
          <w:sz w:val="21"/>
          <w:szCs w:val="21"/>
          <w:lang w:val="es-ES"/>
        </w:rPr>
        <w:t>1px</w:t>
      </w:r>
      <w:r w:rsidR="00323308" w:rsidRPr="00904F88">
        <w:rPr>
          <w:rFonts w:ascii="Consolas" w:hAnsi="Consolas"/>
          <w:color w:val="D4D4D4"/>
          <w:sz w:val="21"/>
          <w:szCs w:val="21"/>
          <w:lang w:val="es-ES"/>
        </w:rPr>
        <w:t xml:space="preserve"> </w:t>
      </w:r>
      <w:r w:rsidR="00323308" w:rsidRPr="00904F88">
        <w:rPr>
          <w:rFonts w:ascii="Consolas" w:hAnsi="Consolas"/>
          <w:color w:val="CE9178"/>
          <w:sz w:val="21"/>
          <w:szCs w:val="21"/>
          <w:lang w:val="es-ES"/>
        </w:rPr>
        <w:t>#19d7d1</w:t>
      </w:r>
      <w:r w:rsidR="00323308" w:rsidRPr="00904F88">
        <w:rPr>
          <w:rFonts w:ascii="Consolas" w:hAnsi="Consolas"/>
          <w:color w:val="D4D4D4"/>
          <w:sz w:val="21"/>
          <w:szCs w:val="21"/>
          <w:lang w:val="es-ES"/>
        </w:rPr>
        <w:t>;</w:t>
      </w:r>
    </w:p>
    <w:p w14:paraId="4A9666B2" w14:textId="10F4BB23"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6EEAA3C"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w:t>
      </w:r>
    </w:p>
    <w:p w14:paraId="40497374"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2E8F73E7"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"texto1"</w:t>
      </w:r>
      <w:r w:rsidRPr="00904F88">
        <w:rPr>
          <w:rFonts w:ascii="Consolas" w:hAnsi="Consolas"/>
          <w:color w:val="808080"/>
          <w:sz w:val="21"/>
          <w:szCs w:val="21"/>
          <w:lang w:val="es-ES"/>
        </w:rPr>
        <w:t>&gt;</w:t>
      </w:r>
      <w:r w:rsidRPr="00904F88">
        <w:rPr>
          <w:rFonts w:ascii="Consolas" w:hAnsi="Consolas"/>
          <w:color w:val="CCCCCC"/>
          <w:sz w:val="21"/>
          <w:szCs w:val="21"/>
          <w:lang w:val="es-ES"/>
        </w:rPr>
        <w:t>El siguiente texto esta realizado para probar las sombras dobles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3F4F82B"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058509" w14:textId="77777777" w:rsidR="002834DA" w:rsidRPr="00904F88" w:rsidRDefault="002834DA" w:rsidP="002834D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11D76B" w14:textId="77777777" w:rsidR="00D81D05" w:rsidRPr="00904F88" w:rsidRDefault="00D81D05" w:rsidP="00046709">
      <w:pPr>
        <w:rPr>
          <w:lang w:val="es-ES"/>
        </w:rPr>
      </w:pPr>
    </w:p>
    <w:p w14:paraId="5B274AFF" w14:textId="77777777" w:rsidR="00D81D05" w:rsidRPr="00904F88" w:rsidRDefault="00D81D05" w:rsidP="00046709">
      <w:pPr>
        <w:rPr>
          <w:lang w:val="es-ES"/>
        </w:rPr>
      </w:pPr>
    </w:p>
    <w:p w14:paraId="58E1FD84" w14:textId="1C4D1E16" w:rsidR="00D81D05" w:rsidRPr="00904F88" w:rsidRDefault="00D81D05" w:rsidP="00046709">
      <w:pPr>
        <w:rPr>
          <w:lang w:val="es-ES"/>
        </w:rPr>
      </w:pPr>
      <w:r w:rsidRPr="00904F88">
        <w:rPr>
          <w:lang w:val="es-ES"/>
        </w:rPr>
        <w:t>El resultado en el navegador</w:t>
      </w:r>
    </w:p>
    <w:p w14:paraId="1EC5D35F" w14:textId="05BDC846" w:rsidR="00D81D05" w:rsidRPr="00904F88" w:rsidRDefault="00FC5BB8" w:rsidP="00046709">
      <w:pPr>
        <w:rPr>
          <w:lang w:val="es-ES"/>
        </w:rPr>
      </w:pPr>
      <w:r w:rsidRPr="00904F88">
        <w:rPr>
          <w:noProof/>
          <w:lang w:val="es-ES"/>
        </w:rPr>
        <w:drawing>
          <wp:inline distT="0" distB="0" distL="0" distR="0" wp14:anchorId="5CB8C6FF" wp14:editId="31FEAD26">
            <wp:extent cx="6300470" cy="493395"/>
            <wp:effectExtent l="0" t="0" r="5080" b="1905"/>
            <wp:docPr id="190997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6273" name=""/>
                    <pic:cNvPicPr/>
                  </pic:nvPicPr>
                  <pic:blipFill>
                    <a:blip r:embed="rId117"/>
                    <a:stretch>
                      <a:fillRect/>
                    </a:stretch>
                  </pic:blipFill>
                  <pic:spPr>
                    <a:xfrm>
                      <a:off x="0" y="0"/>
                      <a:ext cx="6300470" cy="493395"/>
                    </a:xfrm>
                    <a:prstGeom prst="rect">
                      <a:avLst/>
                    </a:prstGeom>
                  </pic:spPr>
                </pic:pic>
              </a:graphicData>
            </a:graphic>
          </wp:inline>
        </w:drawing>
      </w:r>
    </w:p>
    <w:p w14:paraId="2BD5444F" w14:textId="77777777" w:rsidR="00D81D05" w:rsidRPr="00904F88" w:rsidRDefault="00D81D05" w:rsidP="00046709">
      <w:pPr>
        <w:rPr>
          <w:lang w:val="es-ES"/>
        </w:rPr>
      </w:pPr>
    </w:p>
    <w:p w14:paraId="53AA266F" w14:textId="54201B5D" w:rsidR="00D81D05" w:rsidRPr="00904F88" w:rsidRDefault="00B6768C" w:rsidP="00046709">
      <w:pPr>
        <w:rPr>
          <w:b/>
          <w:bCs/>
          <w:u w:val="single"/>
          <w:lang w:val="es-ES"/>
        </w:rPr>
      </w:pPr>
      <w:r w:rsidRPr="00904F88">
        <w:rPr>
          <w:b/>
          <w:bCs/>
          <w:u w:val="single"/>
          <w:lang w:val="es-ES"/>
        </w:rPr>
        <w:t>Ejercicio</w:t>
      </w:r>
    </w:p>
    <w:p w14:paraId="01D37106" w14:textId="77777777" w:rsidR="00D81D05" w:rsidRPr="00904F88" w:rsidRDefault="00D81D05" w:rsidP="00046709">
      <w:pPr>
        <w:rPr>
          <w:lang w:val="es-ES"/>
        </w:rPr>
      </w:pPr>
    </w:p>
    <w:p w14:paraId="5618E9EE" w14:textId="1354A1A9" w:rsidR="00B6768C" w:rsidRPr="00904F88" w:rsidRDefault="00B6768C" w:rsidP="00046709">
      <w:pPr>
        <w:rPr>
          <w:lang w:val="es-ES"/>
        </w:rPr>
      </w:pPr>
      <w:r w:rsidRPr="00904F88">
        <w:rPr>
          <w:lang w:val="es-ES"/>
        </w:rPr>
        <w:t>Estudiar los siguientes efectos y explicar que hace cada uno:</w:t>
      </w:r>
    </w:p>
    <w:p w14:paraId="682B65E6" w14:textId="77777777" w:rsidR="00B6768C" w:rsidRPr="00904F88" w:rsidRDefault="00B6768C" w:rsidP="00046709">
      <w:pPr>
        <w:rPr>
          <w:lang w:val="es-ES"/>
        </w:rPr>
      </w:pPr>
    </w:p>
    <w:p w14:paraId="0173DEF5" w14:textId="04C6E6FC" w:rsidR="00B6768C" w:rsidRPr="00904F88" w:rsidRDefault="00B6768C" w:rsidP="00046709">
      <w:pPr>
        <w:rPr>
          <w:b/>
          <w:bCs/>
          <w:u w:val="single"/>
          <w:lang w:val="es-ES"/>
        </w:rPr>
      </w:pPr>
      <w:r w:rsidRPr="00904F88">
        <w:rPr>
          <w:b/>
          <w:bCs/>
          <w:u w:val="single"/>
          <w:lang w:val="es-ES"/>
        </w:rPr>
        <w:t>sombras2.html</w:t>
      </w:r>
    </w:p>
    <w:p w14:paraId="357BEEBC" w14:textId="77777777" w:rsidR="00B6768C" w:rsidRPr="00904F88" w:rsidRDefault="00B6768C" w:rsidP="00046709">
      <w:pPr>
        <w:rPr>
          <w:lang w:val="es-ES"/>
        </w:rPr>
      </w:pPr>
    </w:p>
    <w:p w14:paraId="431D53F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72BA2A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00C55D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45B2CF"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0E96E49"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638E479"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FA1DCD6"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Sombras 1</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FA1C047"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B5A4906"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B02DD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EDC6A72" w14:textId="77777777" w:rsidR="00B6768C" w:rsidRPr="009B20CB"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D7BA7D"/>
          <w:sz w:val="21"/>
          <w:szCs w:val="21"/>
        </w:rPr>
        <w:t>.shadow1</w:t>
      </w:r>
      <w:r w:rsidRPr="009B20CB">
        <w:rPr>
          <w:rFonts w:ascii="Consolas" w:hAnsi="Consolas"/>
          <w:color w:val="D4D4D4"/>
          <w:sz w:val="21"/>
          <w:szCs w:val="21"/>
        </w:rPr>
        <w:t xml:space="preserve"> {</w:t>
      </w:r>
    </w:p>
    <w:p w14:paraId="68EC9E95" w14:textId="77777777" w:rsidR="00B6768C" w:rsidRPr="009B20CB"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xml:space="preserve">        </w:t>
      </w:r>
      <w:r w:rsidRPr="009B20CB">
        <w:rPr>
          <w:rFonts w:ascii="Consolas" w:hAnsi="Consolas"/>
          <w:color w:val="9CDCFE"/>
          <w:sz w:val="21"/>
          <w:szCs w:val="21"/>
        </w:rPr>
        <w:t>text-shadow</w:t>
      </w:r>
      <w:r w:rsidRPr="009B20CB">
        <w:rPr>
          <w:rFonts w:ascii="Consolas" w:hAnsi="Consolas"/>
          <w:color w:val="D4D4D4"/>
          <w:sz w:val="21"/>
          <w:szCs w:val="21"/>
        </w:rPr>
        <w:t xml:space="preserve">: </w:t>
      </w:r>
      <w:r w:rsidRPr="009B20CB">
        <w:rPr>
          <w:rFonts w:ascii="Consolas" w:hAnsi="Consolas"/>
          <w:color w:val="B5CEA8"/>
          <w:sz w:val="21"/>
          <w:szCs w:val="21"/>
        </w:rPr>
        <w:t>3px</w:t>
      </w:r>
      <w:r w:rsidRPr="009B20CB">
        <w:rPr>
          <w:rFonts w:ascii="Consolas" w:hAnsi="Consolas"/>
          <w:color w:val="D4D4D4"/>
          <w:sz w:val="21"/>
          <w:szCs w:val="21"/>
        </w:rPr>
        <w:t xml:space="preserve"> </w:t>
      </w:r>
      <w:r w:rsidRPr="009B20CB">
        <w:rPr>
          <w:rFonts w:ascii="Consolas" w:hAnsi="Consolas"/>
          <w:color w:val="B5CEA8"/>
          <w:sz w:val="21"/>
          <w:szCs w:val="21"/>
        </w:rPr>
        <w:t>3px</w:t>
      </w:r>
      <w:r w:rsidRPr="009B20CB">
        <w:rPr>
          <w:rFonts w:ascii="Consolas" w:hAnsi="Consolas"/>
          <w:color w:val="D4D4D4"/>
          <w:sz w:val="21"/>
          <w:szCs w:val="21"/>
        </w:rPr>
        <w:t xml:space="preserve"> </w:t>
      </w:r>
      <w:r w:rsidRPr="009B20CB">
        <w:rPr>
          <w:rFonts w:ascii="Consolas" w:hAnsi="Consolas"/>
          <w:color w:val="B5CEA8"/>
          <w:sz w:val="21"/>
          <w:szCs w:val="21"/>
        </w:rPr>
        <w:t>2px</w:t>
      </w:r>
      <w:r w:rsidRPr="009B20CB">
        <w:rPr>
          <w:rFonts w:ascii="Consolas" w:hAnsi="Consolas"/>
          <w:color w:val="D4D4D4"/>
          <w:sz w:val="21"/>
          <w:szCs w:val="21"/>
        </w:rPr>
        <w:t xml:space="preserve"> </w:t>
      </w:r>
      <w:r w:rsidRPr="009B20CB">
        <w:rPr>
          <w:rFonts w:ascii="Consolas" w:hAnsi="Consolas"/>
          <w:color w:val="DCDCAA"/>
          <w:sz w:val="21"/>
          <w:szCs w:val="21"/>
        </w:rPr>
        <w:t>rgba</w:t>
      </w:r>
      <w:r w:rsidRPr="009B20CB">
        <w:rPr>
          <w:rFonts w:ascii="Consolas" w:hAnsi="Consolas"/>
          <w:color w:val="D4D4D4"/>
          <w:sz w:val="21"/>
          <w:szCs w:val="21"/>
        </w:rPr>
        <w:t>(</w:t>
      </w:r>
      <w:r w:rsidRPr="009B20CB">
        <w:rPr>
          <w:rFonts w:ascii="Consolas" w:hAnsi="Consolas"/>
          <w:color w:val="B5CEA8"/>
          <w:sz w:val="21"/>
          <w:szCs w:val="21"/>
        </w:rPr>
        <w:t>152</w:t>
      </w:r>
      <w:r w:rsidRPr="009B20CB">
        <w:rPr>
          <w:rFonts w:ascii="Consolas" w:hAnsi="Consolas"/>
          <w:color w:val="D4D4D4"/>
          <w:sz w:val="21"/>
          <w:szCs w:val="21"/>
        </w:rPr>
        <w:t xml:space="preserve">, </w:t>
      </w:r>
      <w:r w:rsidRPr="009B20CB">
        <w:rPr>
          <w:rFonts w:ascii="Consolas" w:hAnsi="Consolas"/>
          <w:color w:val="B5CEA8"/>
          <w:sz w:val="21"/>
          <w:szCs w:val="21"/>
        </w:rPr>
        <w:t>150</w:t>
      </w:r>
      <w:r w:rsidRPr="009B20CB">
        <w:rPr>
          <w:rFonts w:ascii="Consolas" w:hAnsi="Consolas"/>
          <w:color w:val="D4D4D4"/>
          <w:sz w:val="21"/>
          <w:szCs w:val="21"/>
        </w:rPr>
        <w:t xml:space="preserve">, </w:t>
      </w:r>
      <w:r w:rsidRPr="009B20CB">
        <w:rPr>
          <w:rFonts w:ascii="Consolas" w:hAnsi="Consolas"/>
          <w:color w:val="B5CEA8"/>
          <w:sz w:val="21"/>
          <w:szCs w:val="21"/>
        </w:rPr>
        <w:t>207</w:t>
      </w:r>
      <w:r w:rsidRPr="009B20CB">
        <w:rPr>
          <w:rFonts w:ascii="Consolas" w:hAnsi="Consolas"/>
          <w:color w:val="D4D4D4"/>
          <w:sz w:val="21"/>
          <w:szCs w:val="21"/>
        </w:rPr>
        <w:t xml:space="preserve">, </w:t>
      </w:r>
      <w:r w:rsidRPr="009B20CB">
        <w:rPr>
          <w:rFonts w:ascii="Consolas" w:hAnsi="Consolas"/>
          <w:color w:val="B5CEA8"/>
          <w:sz w:val="21"/>
          <w:szCs w:val="21"/>
        </w:rPr>
        <w:t>0.7</w:t>
      </w:r>
      <w:r w:rsidRPr="009B20CB">
        <w:rPr>
          <w:rFonts w:ascii="Consolas" w:hAnsi="Consolas"/>
          <w:color w:val="D4D4D4"/>
          <w:sz w:val="21"/>
          <w:szCs w:val="21"/>
        </w:rPr>
        <w:t>);</w:t>
      </w:r>
    </w:p>
    <w:p w14:paraId="588CAE0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D4D4D4"/>
          <w:sz w:val="21"/>
          <w:szCs w:val="21"/>
          <w:lang w:val="es-ES"/>
        </w:rPr>
        <w:t>}</w:t>
      </w:r>
    </w:p>
    <w:p w14:paraId="27FDB5C3"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32C48B"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.shadow</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75AAE601"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0.47</w:t>
      </w:r>
      <w:r w:rsidRPr="00904F88">
        <w:rPr>
          <w:rFonts w:ascii="Consolas" w:hAnsi="Consolas"/>
          <w:color w:val="D4D4D4"/>
          <w:sz w:val="21"/>
          <w:szCs w:val="21"/>
          <w:lang w:val="es-ES"/>
        </w:rPr>
        <w:t>);</w:t>
      </w:r>
    </w:p>
    <w:p w14:paraId="3846A894"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9BE051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D71116"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.shadow</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2AB753E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#45f875</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inset</w:t>
      </w:r>
      <w:r w:rsidRPr="00904F88">
        <w:rPr>
          <w:rFonts w:ascii="Consolas" w:hAnsi="Consolas"/>
          <w:color w:val="D4D4D4"/>
          <w:sz w:val="21"/>
          <w:szCs w:val="21"/>
          <w:lang w:val="es-ES"/>
        </w:rPr>
        <w:t>;</w:t>
      </w:r>
    </w:p>
    <w:p w14:paraId="5619C53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5B0A19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33A499"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.shadow</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5C3E68C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grey</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yellow</w:t>
      </w:r>
      <w:r w:rsidRPr="00904F88">
        <w:rPr>
          <w:rFonts w:ascii="Consolas" w:hAnsi="Consolas"/>
          <w:color w:val="D4D4D4"/>
          <w:sz w:val="21"/>
          <w:szCs w:val="21"/>
          <w:lang w:val="es-ES"/>
        </w:rPr>
        <w:t>;</w:t>
      </w:r>
    </w:p>
    <w:p w14:paraId="6145B8E2"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D2B135"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FE528C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55B258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4BC6D55" w14:textId="77777777" w:rsidR="00B6768C" w:rsidRPr="00904F88" w:rsidRDefault="00B6768C" w:rsidP="00B6768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BBB5148"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"shadow1"</w:t>
      </w:r>
      <w:r w:rsidRPr="00904F88">
        <w:rPr>
          <w:rFonts w:ascii="Consolas" w:hAnsi="Consolas"/>
          <w:color w:val="808080"/>
          <w:sz w:val="21"/>
          <w:szCs w:val="21"/>
          <w:lang w:val="es-ES"/>
        </w:rPr>
        <w:t>&gt;</w:t>
      </w:r>
      <w:r w:rsidRPr="00904F88">
        <w:rPr>
          <w:rFonts w:ascii="Consolas" w:hAnsi="Consolas"/>
          <w:color w:val="CCCCCC"/>
          <w:sz w:val="21"/>
          <w:szCs w:val="21"/>
          <w:lang w:val="es-ES"/>
        </w:rPr>
        <w:t>Texto con sombra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C2A3DA7"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"shadow2"</w:t>
      </w:r>
      <w:r w:rsidRPr="00904F88">
        <w:rPr>
          <w:rFonts w:ascii="Consolas" w:hAnsi="Consolas"/>
          <w:color w:val="808080"/>
          <w:sz w:val="21"/>
          <w:szCs w:val="21"/>
          <w:lang w:val="es-ES"/>
        </w:rPr>
        <w:t>&gt;</w:t>
      </w:r>
      <w:r w:rsidRPr="00904F88">
        <w:rPr>
          <w:rFonts w:ascii="Consolas" w:hAnsi="Consolas"/>
          <w:color w:val="CCCCCC"/>
          <w:sz w:val="21"/>
          <w:szCs w:val="21"/>
          <w:lang w:val="es-ES"/>
        </w:rPr>
        <w:t>Texto en contenedor con sombra</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B8C0B4E"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"shadow3"</w:t>
      </w:r>
      <w:r w:rsidRPr="00904F88">
        <w:rPr>
          <w:rFonts w:ascii="Consolas" w:hAnsi="Consolas"/>
          <w:color w:val="808080"/>
          <w:sz w:val="21"/>
          <w:szCs w:val="21"/>
          <w:lang w:val="es-ES"/>
        </w:rPr>
        <w:t>&gt;</w:t>
      </w:r>
      <w:r w:rsidRPr="00904F88">
        <w:rPr>
          <w:rFonts w:ascii="Consolas" w:hAnsi="Consolas"/>
          <w:color w:val="CCCCCC"/>
          <w:sz w:val="21"/>
          <w:szCs w:val="21"/>
          <w:lang w:val="es-ES"/>
        </w:rPr>
        <w:t>Texto en contenedor con sombra interior</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69A8ECC"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"shadow4"</w:t>
      </w:r>
      <w:r w:rsidRPr="00904F88">
        <w:rPr>
          <w:rFonts w:ascii="Consolas" w:hAnsi="Consolas"/>
          <w:color w:val="808080"/>
          <w:sz w:val="21"/>
          <w:szCs w:val="21"/>
          <w:lang w:val="es-ES"/>
        </w:rPr>
        <w:t>&gt;</w:t>
      </w:r>
      <w:r w:rsidRPr="00904F88">
        <w:rPr>
          <w:rFonts w:ascii="Consolas" w:hAnsi="Consolas"/>
          <w:color w:val="CCCCCC"/>
          <w:sz w:val="21"/>
          <w:szCs w:val="21"/>
          <w:lang w:val="es-ES"/>
        </w:rPr>
        <w:t>Texto con dos sombras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64EB53"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A48001"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5CF90AF"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EE801D" w14:textId="77777777" w:rsidR="00B6768C" w:rsidRPr="00904F88" w:rsidRDefault="00B6768C" w:rsidP="00B6768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FAA5356" w14:textId="77777777" w:rsidR="00B6768C" w:rsidRPr="00904F88" w:rsidRDefault="00B6768C" w:rsidP="00046709">
      <w:pPr>
        <w:rPr>
          <w:lang w:val="es-ES"/>
        </w:rPr>
      </w:pPr>
    </w:p>
    <w:p w14:paraId="2E6CAD2D" w14:textId="1A6C4A9A" w:rsidR="00B6768C" w:rsidRPr="00904F88" w:rsidRDefault="00B6768C" w:rsidP="00046709">
      <w:pPr>
        <w:rPr>
          <w:lang w:val="es-ES"/>
        </w:rPr>
      </w:pPr>
      <w:r w:rsidRPr="00904F88">
        <w:rPr>
          <w:lang w:val="es-ES"/>
        </w:rPr>
        <w:t>Resultado en el navegador:</w:t>
      </w:r>
    </w:p>
    <w:p w14:paraId="30DDC86C" w14:textId="77777777" w:rsidR="00B6768C" w:rsidRPr="00904F88" w:rsidRDefault="00B6768C" w:rsidP="00046709">
      <w:pPr>
        <w:rPr>
          <w:lang w:val="es-ES"/>
        </w:rPr>
      </w:pPr>
    </w:p>
    <w:p w14:paraId="13D658F1" w14:textId="5C12E574" w:rsidR="00B6768C" w:rsidRPr="00904F88" w:rsidRDefault="000B061E" w:rsidP="00046709">
      <w:pPr>
        <w:rPr>
          <w:lang w:val="es-ES"/>
        </w:rPr>
      </w:pPr>
      <w:r w:rsidRPr="00904F88">
        <w:rPr>
          <w:noProof/>
          <w:lang w:val="es-ES"/>
        </w:rPr>
        <w:drawing>
          <wp:inline distT="0" distB="0" distL="0" distR="0" wp14:anchorId="5BF976CB" wp14:editId="566D9CA0">
            <wp:extent cx="2876951" cy="1552792"/>
            <wp:effectExtent l="0" t="0" r="0" b="9525"/>
            <wp:docPr id="66410245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2455" name="Imagen 1" descr="Interfaz de usuario gráfica, Texto, Aplicación, Chat o mensaje de texto&#10;&#10;El contenido generado por IA puede ser incorrecto."/>
                    <pic:cNvPicPr/>
                  </pic:nvPicPr>
                  <pic:blipFill>
                    <a:blip r:embed="rId118"/>
                    <a:stretch>
                      <a:fillRect/>
                    </a:stretch>
                  </pic:blipFill>
                  <pic:spPr>
                    <a:xfrm>
                      <a:off x="0" y="0"/>
                      <a:ext cx="2876951" cy="1552792"/>
                    </a:xfrm>
                    <a:prstGeom prst="rect">
                      <a:avLst/>
                    </a:prstGeom>
                  </pic:spPr>
                </pic:pic>
              </a:graphicData>
            </a:graphic>
          </wp:inline>
        </w:drawing>
      </w:r>
    </w:p>
    <w:p w14:paraId="06CF9F06" w14:textId="77777777" w:rsidR="00B6768C" w:rsidRPr="00904F88" w:rsidRDefault="00B6768C" w:rsidP="00046709">
      <w:pPr>
        <w:rPr>
          <w:lang w:val="es-ES"/>
        </w:rPr>
      </w:pPr>
    </w:p>
    <w:p w14:paraId="24B435F6" w14:textId="77777777" w:rsidR="0060765D" w:rsidRPr="00904F88" w:rsidRDefault="0060765D" w:rsidP="0060765D">
      <w:pPr>
        <w:pStyle w:val="Ttulo1"/>
        <w:rPr>
          <w:sz w:val="48"/>
          <w:szCs w:val="48"/>
          <w:lang w:val="es-ES"/>
        </w:rPr>
      </w:pPr>
      <w:bookmarkStart w:id="51" w:name="_Toc210637401"/>
      <w:r w:rsidRPr="00904F88">
        <w:rPr>
          <w:lang w:val="es-ES"/>
        </w:rPr>
        <w:t>CSS: Márgenes exteriores e interiores</w:t>
      </w:r>
      <w:bookmarkEnd w:id="51"/>
    </w:p>
    <w:p w14:paraId="10D7FACE" w14:textId="77777777" w:rsidR="0060765D" w:rsidRPr="00904F88" w:rsidRDefault="0060765D" w:rsidP="005C5C38">
      <w:pPr>
        <w:rPr>
          <w:lang w:val="es-ES"/>
        </w:rPr>
      </w:pPr>
    </w:p>
    <w:p w14:paraId="7D5A0A76" w14:textId="2B42FE8C" w:rsidR="008B669F" w:rsidRPr="00904F88" w:rsidRDefault="008B669F" w:rsidP="008B669F">
      <w:pPr>
        <w:rPr>
          <w:lang w:val="es-ES"/>
        </w:rPr>
      </w:pPr>
      <w:r w:rsidRPr="00904F88">
        <w:rPr>
          <w:lang w:val="es-ES"/>
        </w:rPr>
        <w:t xml:space="preserve">En </w:t>
      </w:r>
      <w:r w:rsidR="001C2AE1" w:rsidRPr="00904F88">
        <w:rPr>
          <w:lang w:val="es-ES"/>
        </w:rPr>
        <w:t>este apartado</w:t>
      </w:r>
      <w:r w:rsidRPr="00904F88">
        <w:rPr>
          <w:lang w:val="es-ES"/>
        </w:rPr>
        <w:t xml:space="preserve"> se comentan las propiedades CSS definidas en la recomendación </w:t>
      </w:r>
      <w:hyperlink r:id="rId119" w:history="1">
        <w:r w:rsidRPr="00904F88">
          <w:rPr>
            <w:rStyle w:val="Hipervnculo"/>
            <w:lang w:val="es-ES"/>
          </w:rPr>
          <w:t>CSS Box Model Module Level 3</w:t>
        </w:r>
      </w:hyperlink>
      <w:r w:rsidRPr="00904F88">
        <w:rPr>
          <w:lang w:val="es-ES"/>
        </w:rPr>
        <w:t>, publicada en abril de 2024.</w:t>
      </w:r>
    </w:p>
    <w:p w14:paraId="02504F80" w14:textId="77777777" w:rsidR="008B669F" w:rsidRPr="00904F88" w:rsidRDefault="008B669F" w:rsidP="008B669F">
      <w:pPr>
        <w:rPr>
          <w:lang w:val="es-ES"/>
        </w:rPr>
      </w:pPr>
      <w:r w:rsidRPr="00904F88">
        <w:rPr>
          <w:lang w:val="es-ES"/>
        </w:rPr>
        <w:t>Estas propiedades permiten dar margen exterior y un margen interior a cualquier elemento de una página web.</w:t>
      </w:r>
    </w:p>
    <w:p w14:paraId="5E069413" w14:textId="77777777" w:rsidR="008B669F" w:rsidRPr="00904F88" w:rsidRDefault="008B669F" w:rsidP="008B669F">
      <w:pPr>
        <w:rPr>
          <w:lang w:val="es-ES"/>
        </w:rPr>
      </w:pPr>
      <w:r w:rsidRPr="00904F88">
        <w:rPr>
          <w:lang w:val="es-ES"/>
        </w:rPr>
        <w:t>En el modelo de caja CSS "clásico", el borde y los márgenes interior y exterior se añaden al tamaño del elemento definido con las propiedades width y height, aunque ese comportamiento se puede modificar con la propiedad box-sizing que se comenta en la lección </w:t>
      </w:r>
      <w:hyperlink r:id="rId120" w:anchor="box-sizing" w:history="1">
        <w:r w:rsidRPr="00904F88">
          <w:rPr>
            <w:rStyle w:val="Hipervnculo"/>
            <w:lang w:val="es-ES"/>
          </w:rPr>
          <w:t>Modelo de caja</w:t>
        </w:r>
      </w:hyperlink>
      <w:r w:rsidRPr="00904F88">
        <w:rPr>
          <w:lang w:val="es-ES"/>
        </w:rPr>
        <w:t>. Los ejemplos de esta página siguen el modelo "clásico"</w:t>
      </w:r>
    </w:p>
    <w:p w14:paraId="3D6B8E0C" w14:textId="1E39C05B" w:rsidR="008B669F" w:rsidRPr="00904F88" w:rsidRDefault="008B669F" w:rsidP="008B669F">
      <w:pPr>
        <w:rPr>
          <w:lang w:val="es-ES"/>
        </w:rPr>
      </w:pPr>
      <w:r w:rsidRPr="00904F88">
        <w:rPr>
          <w:lang w:val="es-ES"/>
        </w:rPr>
        <w:t xml:space="preserve">La hoja de estilo por defecto de los navegadores establece márgenes exteriores en bastantes elementos, especialmente a los elementos de bloque y a los títulos, y </w:t>
      </w:r>
      <w:proofErr w:type="gramStart"/>
      <w:r w:rsidRPr="00904F88">
        <w:rPr>
          <w:lang w:val="es-ES"/>
        </w:rPr>
        <w:t>márgenes interior</w:t>
      </w:r>
      <w:proofErr w:type="gramEnd"/>
      <w:r w:rsidRPr="00904F88">
        <w:rPr>
          <w:lang w:val="es-ES"/>
        </w:rPr>
        <w:t xml:space="preserve"> en algunos elementos. Aunque los márgenes establecidos en la hoja de estilo por el autor tienen prioridad sobre los márgenes establecidos por la hoja de estilo por defecto, el resultado final es la combinación de todos los márgenes establecidos en ambas hojas de estilo.</w:t>
      </w:r>
    </w:p>
    <w:p w14:paraId="04735C21" w14:textId="541E576B" w:rsidR="0060765D" w:rsidRPr="00904F88" w:rsidRDefault="0060765D" w:rsidP="0060765D">
      <w:pPr>
        <w:rPr>
          <w:lang w:val="es-ES"/>
        </w:rPr>
      </w:pPr>
    </w:p>
    <w:p w14:paraId="23E12B22" w14:textId="77777777" w:rsidR="00E645E2" w:rsidRPr="00904F88" w:rsidRDefault="00E645E2" w:rsidP="00E645E2">
      <w:pPr>
        <w:rPr>
          <w:b/>
          <w:bCs/>
          <w:sz w:val="28"/>
          <w:szCs w:val="28"/>
          <w:u w:val="single"/>
          <w:lang w:val="es-ES"/>
        </w:rPr>
      </w:pPr>
      <w:r w:rsidRPr="00904F88">
        <w:rPr>
          <w:b/>
          <w:bCs/>
          <w:sz w:val="28"/>
          <w:szCs w:val="28"/>
          <w:u w:val="single"/>
          <w:lang w:val="es-ES"/>
        </w:rPr>
        <w:t>Margen exterior: la propiedad compuesta margin</w:t>
      </w:r>
    </w:p>
    <w:p w14:paraId="3B0AFBBF" w14:textId="49C5E56F" w:rsidR="00FC5BB8" w:rsidRPr="00904F88" w:rsidRDefault="00E645E2" w:rsidP="00FC5BB8">
      <w:pPr>
        <w:rPr>
          <w:lang w:val="es-ES"/>
        </w:rPr>
      </w:pPr>
      <w:r w:rsidRPr="00904F88">
        <w:rPr>
          <w:lang w:val="es-ES"/>
        </w:rPr>
        <w:t> </w:t>
      </w:r>
    </w:p>
    <w:p w14:paraId="098C7AB7" w14:textId="012F3B87" w:rsidR="00E645E2" w:rsidRPr="00904F88" w:rsidRDefault="00FC5BB8" w:rsidP="0060765D">
      <w:pPr>
        <w:rPr>
          <w:lang w:val="es-ES"/>
        </w:rPr>
      </w:pPr>
      <w:r w:rsidRPr="00904F88">
        <w:rPr>
          <w:lang w:val="es-ES"/>
        </w:rPr>
        <w:t>El margen exterior de un elemento es el espacio transparente situado alrededor del borde del elemento, independientemente de que el borde sea o no visible.</w:t>
      </w:r>
    </w:p>
    <w:p w14:paraId="5BEC7AC1" w14:textId="0B4FA57E" w:rsidR="0060765D" w:rsidRPr="00904F88" w:rsidRDefault="0060765D" w:rsidP="0060765D">
      <w:pPr>
        <w:rPr>
          <w:lang w:val="es-ES"/>
        </w:rPr>
      </w:pPr>
      <w:r w:rsidRPr="00904F88">
        <w:rPr>
          <w:lang w:val="es-ES"/>
        </w:rPr>
        <w:t>La propiedad margin permite establecer el tamaño del margen exterior. Como en el caso de </w:t>
      </w:r>
      <w:hyperlink r:id="rId121" w:anchor="border-color-width-style" w:history="1">
        <w:r w:rsidRPr="00904F88">
          <w:rPr>
            <w:rStyle w:val="Hipervnculo"/>
            <w:lang w:val="es-ES"/>
          </w:rPr>
          <w:t>las propiedades border-color, border-width y border-style</w:t>
        </w:r>
      </w:hyperlink>
      <w:r w:rsidRPr="00904F88">
        <w:rPr>
          <w:lang w:val="es-ES"/>
        </w:rPr>
        <w:t> se pueden escribir de uno a cuatro valores, que se interpretan de la siguiente manera:</w:t>
      </w:r>
    </w:p>
    <w:p w14:paraId="4B74C3C9" w14:textId="77777777" w:rsidR="00FC5BB8" w:rsidRPr="00904F88" w:rsidRDefault="00FC5BB8" w:rsidP="0060765D">
      <w:pPr>
        <w:rPr>
          <w:lang w:val="es-ES"/>
        </w:rPr>
      </w:pPr>
    </w:p>
    <w:p w14:paraId="1A2E321B" w14:textId="77777777" w:rsidR="0060765D" w:rsidRPr="00904F88" w:rsidRDefault="0060765D" w:rsidP="0060765D">
      <w:pPr>
        <w:numPr>
          <w:ilvl w:val="0"/>
          <w:numId w:val="46"/>
        </w:numPr>
        <w:rPr>
          <w:lang w:val="es-ES"/>
        </w:rPr>
      </w:pPr>
      <w:r w:rsidRPr="00904F88">
        <w:rPr>
          <w:lang w:val="es-ES"/>
        </w:rPr>
        <w:t>1 valor: este valor se aplica a los cuatro lados</w:t>
      </w:r>
    </w:p>
    <w:p w14:paraId="7944F02D" w14:textId="77777777" w:rsidR="0060765D" w:rsidRPr="00904F88" w:rsidRDefault="0060765D" w:rsidP="0060765D">
      <w:pPr>
        <w:numPr>
          <w:ilvl w:val="0"/>
          <w:numId w:val="46"/>
        </w:numPr>
        <w:rPr>
          <w:lang w:val="es-ES"/>
        </w:rPr>
      </w:pPr>
      <w:r w:rsidRPr="00904F88">
        <w:rPr>
          <w:lang w:val="es-ES"/>
        </w:rPr>
        <w:t>2 valores: el primer valor se aplica a los lados inferior y superior y el segundo a los lados derecho e izquierdo</w:t>
      </w:r>
    </w:p>
    <w:p w14:paraId="64BEDB4B" w14:textId="77777777" w:rsidR="0060765D" w:rsidRPr="00904F88" w:rsidRDefault="0060765D" w:rsidP="0060765D">
      <w:pPr>
        <w:numPr>
          <w:ilvl w:val="0"/>
          <w:numId w:val="46"/>
        </w:numPr>
        <w:rPr>
          <w:lang w:val="es-ES"/>
        </w:rPr>
      </w:pPr>
      <w:r w:rsidRPr="00904F88">
        <w:rPr>
          <w:lang w:val="es-ES"/>
        </w:rPr>
        <w:t>3 valores: el primer valor se aplica al lado superior, el segundo a los lados derecho e izquierdo y el tercer valor al lado inferior</w:t>
      </w:r>
    </w:p>
    <w:p w14:paraId="08EFAA49" w14:textId="77777777" w:rsidR="0060765D" w:rsidRPr="00904F88" w:rsidRDefault="0060765D" w:rsidP="0060765D">
      <w:pPr>
        <w:numPr>
          <w:ilvl w:val="0"/>
          <w:numId w:val="46"/>
        </w:numPr>
        <w:rPr>
          <w:lang w:val="es-ES"/>
        </w:rPr>
      </w:pPr>
      <w:r w:rsidRPr="00904F88">
        <w:rPr>
          <w:lang w:val="es-ES"/>
        </w:rPr>
        <w:t>4 valores: el primer valor se aplica al lado superior, el segundo al lado derecho, el tercer valor al lado inferior y el cuarto al lado izquierdo</w:t>
      </w:r>
    </w:p>
    <w:p w14:paraId="61DA5246" w14:textId="77777777" w:rsidR="0060765D" w:rsidRPr="00904F88" w:rsidRDefault="0060765D" w:rsidP="008B669F">
      <w:pPr>
        <w:rPr>
          <w:b/>
          <w:bCs/>
          <w:sz w:val="28"/>
          <w:szCs w:val="28"/>
          <w:u w:val="single"/>
          <w:lang w:val="es-ES"/>
        </w:rPr>
      </w:pPr>
    </w:p>
    <w:p w14:paraId="5BBA7AEB" w14:textId="77777777" w:rsidR="005A4397" w:rsidRPr="00904F88" w:rsidRDefault="005A4397" w:rsidP="005A4397">
      <w:pPr>
        <w:rPr>
          <w:b/>
          <w:bCs/>
          <w:sz w:val="28"/>
          <w:szCs w:val="28"/>
          <w:u w:val="single"/>
          <w:lang w:val="es-ES"/>
        </w:rPr>
      </w:pPr>
      <w:r w:rsidRPr="00904F88">
        <w:rPr>
          <w:b/>
          <w:bCs/>
          <w:sz w:val="28"/>
          <w:szCs w:val="28"/>
          <w:u w:val="single"/>
          <w:lang w:val="es-ES"/>
        </w:rPr>
        <w:t>Márgenes exteriores: las propiedades margin-top, margin-right, margin-bottom y margin-left</w:t>
      </w:r>
    </w:p>
    <w:p w14:paraId="3915D4BE" w14:textId="77777777" w:rsidR="005A4397" w:rsidRPr="00904F88" w:rsidRDefault="005A4397" w:rsidP="005A4397">
      <w:pPr>
        <w:rPr>
          <w:lang w:val="es-ES"/>
        </w:rPr>
      </w:pPr>
    </w:p>
    <w:p w14:paraId="3738590C" w14:textId="1D32989F" w:rsidR="005A4397" w:rsidRPr="00904F88" w:rsidRDefault="005A4397" w:rsidP="005A4397">
      <w:pPr>
        <w:rPr>
          <w:lang w:val="es-ES"/>
        </w:rPr>
      </w:pPr>
      <w:r w:rsidRPr="00904F88">
        <w:rPr>
          <w:lang w:val="es-ES"/>
        </w:rPr>
        <w:t>Las propiedades margin-top, margin-right, margin-bottom y margin-left permiten establecer el tamaño del margen exterior de forma independiente (arriba, derecha, abajo e izquierda respectivamente).</w:t>
      </w:r>
    </w:p>
    <w:p w14:paraId="2C2A30A6" w14:textId="77777777" w:rsidR="008B669F" w:rsidRPr="00904F88" w:rsidRDefault="008B669F" w:rsidP="005C5C38">
      <w:pPr>
        <w:rPr>
          <w:lang w:val="es-ES"/>
        </w:rPr>
      </w:pPr>
    </w:p>
    <w:p w14:paraId="08C00C85" w14:textId="306077D4" w:rsidR="00E537AF" w:rsidRPr="00904F88" w:rsidRDefault="00E537AF" w:rsidP="005C5C38">
      <w:pPr>
        <w:rPr>
          <w:lang w:val="es-ES"/>
        </w:rPr>
      </w:pPr>
      <w:r w:rsidRPr="00904F88">
        <w:rPr>
          <w:noProof/>
          <w:lang w:val="es-ES"/>
        </w:rPr>
        <w:drawing>
          <wp:inline distT="0" distB="0" distL="0" distR="0" wp14:anchorId="7FE1CDA3" wp14:editId="0514D3D5">
            <wp:extent cx="6300470" cy="3070860"/>
            <wp:effectExtent l="0" t="0" r="5080" b="0"/>
            <wp:docPr id="748077916"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7916" name="Imagen 1" descr="Interfaz de usuario gráfica, Diagrama&#10;&#10;El contenido generado por IA puede ser incorrecto."/>
                    <pic:cNvPicPr/>
                  </pic:nvPicPr>
                  <pic:blipFill>
                    <a:blip r:embed="rId122"/>
                    <a:stretch>
                      <a:fillRect/>
                    </a:stretch>
                  </pic:blipFill>
                  <pic:spPr>
                    <a:xfrm>
                      <a:off x="0" y="0"/>
                      <a:ext cx="6300470" cy="3070860"/>
                    </a:xfrm>
                    <a:prstGeom prst="rect">
                      <a:avLst/>
                    </a:prstGeom>
                  </pic:spPr>
                </pic:pic>
              </a:graphicData>
            </a:graphic>
          </wp:inline>
        </w:drawing>
      </w:r>
    </w:p>
    <w:p w14:paraId="225E9EAF" w14:textId="77777777" w:rsidR="005A4397" w:rsidRPr="00904F88" w:rsidRDefault="005A4397" w:rsidP="005C5C38">
      <w:pPr>
        <w:rPr>
          <w:lang w:val="es-ES"/>
        </w:rPr>
      </w:pPr>
    </w:p>
    <w:p w14:paraId="116FBD35" w14:textId="77777777" w:rsidR="00BC6CDF" w:rsidRPr="00904F88" w:rsidRDefault="00BC6CDF" w:rsidP="005C5C38">
      <w:pPr>
        <w:rPr>
          <w:lang w:val="es-ES"/>
        </w:rPr>
      </w:pPr>
    </w:p>
    <w:p w14:paraId="34B7CB6F" w14:textId="1195BD74" w:rsidR="00BC6CDF" w:rsidRPr="00904F88" w:rsidRDefault="00BC6CDF" w:rsidP="005C5C38">
      <w:pPr>
        <w:rPr>
          <w:lang w:val="es-ES"/>
        </w:rPr>
      </w:pPr>
      <w:r w:rsidRPr="00904F88">
        <w:rPr>
          <w:lang w:val="es-ES"/>
        </w:rPr>
        <w:t>Además, para centrar un elemento de bloque se utiliza margin-left y margin-right.</w:t>
      </w:r>
      <w:r w:rsidR="0007493E" w:rsidRPr="00904F88">
        <w:rPr>
          <w:lang w:val="es-ES"/>
        </w:rPr>
        <w:t xml:space="preserve"> En el ejmplo la tabla ha sido centrada usando auto para margin-left y margin-right.</w:t>
      </w:r>
    </w:p>
    <w:p w14:paraId="5DEFECD7" w14:textId="77777777" w:rsidR="00AE28C4" w:rsidRPr="00904F88" w:rsidRDefault="00AE28C4" w:rsidP="005C5C38">
      <w:pPr>
        <w:rPr>
          <w:lang w:val="es-ES"/>
        </w:rPr>
      </w:pPr>
    </w:p>
    <w:p w14:paraId="22B542F3" w14:textId="1157F268" w:rsidR="00AE28C4" w:rsidRPr="00904F88" w:rsidRDefault="00BA0BE1" w:rsidP="005C5C38">
      <w:pPr>
        <w:rPr>
          <w:lang w:val="es-ES"/>
        </w:rPr>
      </w:pPr>
      <w:r w:rsidRPr="00904F88">
        <w:rPr>
          <w:noProof/>
          <w:lang w:val="es-ES"/>
        </w:rPr>
        <w:drawing>
          <wp:inline distT="0" distB="0" distL="0" distR="0" wp14:anchorId="75FB3726" wp14:editId="11C36077">
            <wp:extent cx="6300470" cy="2728595"/>
            <wp:effectExtent l="0" t="0" r="5080" b="0"/>
            <wp:docPr id="5052880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8045" name="Imagen 1" descr="Tabla&#10;&#10;El contenido generado por IA puede ser incorrecto."/>
                    <pic:cNvPicPr/>
                  </pic:nvPicPr>
                  <pic:blipFill>
                    <a:blip r:embed="rId123"/>
                    <a:stretch>
                      <a:fillRect/>
                    </a:stretch>
                  </pic:blipFill>
                  <pic:spPr>
                    <a:xfrm>
                      <a:off x="0" y="0"/>
                      <a:ext cx="6300470" cy="2728595"/>
                    </a:xfrm>
                    <a:prstGeom prst="rect">
                      <a:avLst/>
                    </a:prstGeom>
                  </pic:spPr>
                </pic:pic>
              </a:graphicData>
            </a:graphic>
          </wp:inline>
        </w:drawing>
      </w:r>
    </w:p>
    <w:p w14:paraId="6E1A2FC5" w14:textId="77777777" w:rsidR="00BC6CDF" w:rsidRPr="00904F88" w:rsidRDefault="00BC6CDF" w:rsidP="005C5C38">
      <w:pPr>
        <w:rPr>
          <w:lang w:val="es-ES"/>
        </w:rPr>
      </w:pPr>
    </w:p>
    <w:p w14:paraId="4CCDC1FE"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C9811E8"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40F3A29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B11BE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E88245D"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7E7ED82"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margin-top, margin-right, margin-bottom y margin-left (1). Márgenes. CSS. Páginas web HTML y hojas de estilo</w:t>
      </w:r>
    </w:p>
    <w:p w14:paraId="178F7975"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633404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735447A"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190B2C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6727F19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026CBBAD"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06892B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66D08F01"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A0B101F"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57671A5" w14:textId="77777777" w:rsidR="007960B8" w:rsidRPr="00904F88" w:rsidRDefault="007960B8" w:rsidP="007960B8">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BF28E7F"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535189E2"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7A2384B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margin-right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3FA7EDC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285997E1"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border-collapse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collapse</w:t>
      </w:r>
      <w:r w:rsidRPr="00904F88">
        <w:rPr>
          <w:rFonts w:ascii="Consolas" w:hAnsi="Consolas"/>
          <w:color w:val="D4D4D4"/>
          <w:sz w:val="21"/>
          <w:szCs w:val="21"/>
          <w:lang w:val="es-ES"/>
        </w:rPr>
        <w:t>;</w:t>
      </w:r>
    </w:p>
    <w:p w14:paraId="1024492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B16989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E96ACC" w14:textId="77777777" w:rsidR="007960B8" w:rsidRPr="009B20CB"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xml:space="preserve">        </w:t>
      </w:r>
      <w:r w:rsidRPr="009B20CB">
        <w:rPr>
          <w:rFonts w:ascii="Consolas" w:hAnsi="Consolas"/>
          <w:color w:val="D7BA7D"/>
          <w:sz w:val="21"/>
          <w:szCs w:val="21"/>
        </w:rPr>
        <w:t>td</w:t>
      </w:r>
      <w:r w:rsidRPr="009B20CB">
        <w:rPr>
          <w:rFonts w:ascii="Consolas" w:hAnsi="Consolas"/>
          <w:color w:val="D4D4D4"/>
          <w:sz w:val="21"/>
          <w:szCs w:val="21"/>
        </w:rPr>
        <w:t>{</w:t>
      </w:r>
    </w:p>
    <w:p w14:paraId="71B2CA94" w14:textId="77777777" w:rsidR="007960B8" w:rsidRPr="009B20CB"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p>
    <w:p w14:paraId="731291FD" w14:textId="4D3FDEBA" w:rsidR="007960B8" w:rsidRPr="009B20CB"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w:t>
      </w:r>
      <w:r w:rsidRPr="009B20CB">
        <w:rPr>
          <w:rFonts w:ascii="Consolas" w:hAnsi="Consolas"/>
          <w:color w:val="9CDCFE"/>
          <w:sz w:val="21"/>
          <w:szCs w:val="21"/>
        </w:rPr>
        <w:t>border</w:t>
      </w:r>
      <w:r w:rsidRPr="009B20CB">
        <w:rPr>
          <w:rFonts w:ascii="Consolas" w:hAnsi="Consolas"/>
          <w:color w:val="D4D4D4"/>
          <w:sz w:val="21"/>
          <w:szCs w:val="21"/>
        </w:rPr>
        <w:t xml:space="preserve">: </w:t>
      </w:r>
      <w:r w:rsidRPr="009B20CB">
        <w:rPr>
          <w:rFonts w:ascii="Consolas" w:hAnsi="Consolas"/>
          <w:color w:val="CE9178"/>
          <w:sz w:val="21"/>
          <w:szCs w:val="21"/>
        </w:rPr>
        <w:t>black</w:t>
      </w:r>
      <w:r w:rsidRPr="009B20CB">
        <w:rPr>
          <w:rFonts w:ascii="Consolas" w:hAnsi="Consolas"/>
          <w:color w:val="D4D4D4"/>
          <w:sz w:val="21"/>
          <w:szCs w:val="21"/>
        </w:rPr>
        <w:t xml:space="preserve"> </w:t>
      </w:r>
      <w:r w:rsidR="00BA0BE1" w:rsidRPr="009B20CB">
        <w:rPr>
          <w:rFonts w:ascii="Consolas" w:hAnsi="Consolas"/>
          <w:color w:val="D4D4D4"/>
          <w:sz w:val="21"/>
          <w:szCs w:val="21"/>
        </w:rPr>
        <w:t>2</w:t>
      </w:r>
      <w:r w:rsidRPr="009B20CB">
        <w:rPr>
          <w:rFonts w:ascii="Consolas" w:hAnsi="Consolas"/>
          <w:color w:val="B5CEA8"/>
          <w:sz w:val="21"/>
          <w:szCs w:val="21"/>
        </w:rPr>
        <w:t>px</w:t>
      </w:r>
      <w:r w:rsidRPr="009B20CB">
        <w:rPr>
          <w:rFonts w:ascii="Consolas" w:hAnsi="Consolas"/>
          <w:color w:val="D4D4D4"/>
          <w:sz w:val="21"/>
          <w:szCs w:val="21"/>
        </w:rPr>
        <w:t xml:space="preserve"> </w:t>
      </w:r>
      <w:r w:rsidRPr="009B20CB">
        <w:rPr>
          <w:rFonts w:ascii="Consolas" w:hAnsi="Consolas"/>
          <w:color w:val="CE9178"/>
          <w:sz w:val="21"/>
          <w:szCs w:val="21"/>
        </w:rPr>
        <w:t>solid</w:t>
      </w:r>
      <w:r w:rsidRPr="009B20CB">
        <w:rPr>
          <w:rFonts w:ascii="Consolas" w:hAnsi="Consolas"/>
          <w:color w:val="D4D4D4"/>
          <w:sz w:val="21"/>
          <w:szCs w:val="21"/>
        </w:rPr>
        <w:t xml:space="preserve"> ;</w:t>
      </w:r>
    </w:p>
    <w:p w14:paraId="2A778B6D" w14:textId="77777777" w:rsidR="007960B8" w:rsidRPr="009B20CB"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D4D4D4"/>
          <w:sz w:val="21"/>
          <w:szCs w:val="21"/>
        </w:rPr>
        <w:t>           </w:t>
      </w:r>
    </w:p>
    <w:p w14:paraId="472C9975"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1507F49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D3E616C"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D2C6B0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C1238D0"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1A84E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E68E61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color rojo y un margen izquierdo de 20 píxeles.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los elige el</w:t>
      </w:r>
    </w:p>
    <w:p w14:paraId="094FA9DF"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0347540"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82FCA8"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Esto es un párrafo con borde de color rojo y un margen izquierdo de 20 píxeles.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los elige el</w:t>
      </w:r>
    </w:p>
    <w:p w14:paraId="47237BC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750EE8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DB1AA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0E99D382"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3E53D21B"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1</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30B03245"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2</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7285607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01D1FE63"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018D0F0"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 3</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3147124"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Casilla4</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4245367D"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4482D08"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0FF471AA"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FB92DA6"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18F731" w14:textId="77777777" w:rsidR="007960B8" w:rsidRPr="00904F88" w:rsidRDefault="007960B8" w:rsidP="007960B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19672AD" w14:textId="77777777" w:rsidR="00BC6CDF" w:rsidRPr="00904F88" w:rsidRDefault="00BC6CDF" w:rsidP="005C5C38">
      <w:pPr>
        <w:rPr>
          <w:lang w:val="es-ES"/>
        </w:rPr>
      </w:pPr>
    </w:p>
    <w:p w14:paraId="328EC985" w14:textId="77777777" w:rsidR="00AE28C4" w:rsidRPr="00904F88" w:rsidRDefault="00AE28C4" w:rsidP="00AE28C4">
      <w:pPr>
        <w:rPr>
          <w:b/>
          <w:bCs/>
          <w:sz w:val="28"/>
          <w:szCs w:val="28"/>
          <w:u w:val="single"/>
          <w:lang w:val="es-ES"/>
        </w:rPr>
      </w:pPr>
      <w:r w:rsidRPr="00904F88">
        <w:rPr>
          <w:b/>
          <w:bCs/>
          <w:sz w:val="28"/>
          <w:szCs w:val="28"/>
          <w:u w:val="single"/>
          <w:lang w:val="es-ES"/>
        </w:rPr>
        <w:t>Margen interior: la propiedad compuesta padding</w:t>
      </w:r>
    </w:p>
    <w:p w14:paraId="397D1A78" w14:textId="77777777" w:rsidR="00AE28C4" w:rsidRPr="00904F88" w:rsidRDefault="00AE28C4" w:rsidP="00AE28C4">
      <w:pPr>
        <w:rPr>
          <w:lang w:val="es-ES"/>
        </w:rPr>
      </w:pPr>
    </w:p>
    <w:p w14:paraId="6B72959E" w14:textId="3AFDE669" w:rsidR="00AE28C4" w:rsidRPr="00904F88" w:rsidRDefault="00AE28C4" w:rsidP="00AE28C4">
      <w:pPr>
        <w:rPr>
          <w:lang w:val="es-ES"/>
        </w:rPr>
      </w:pPr>
      <w:r w:rsidRPr="00904F88">
        <w:rPr>
          <w:lang w:val="es-ES"/>
        </w:rPr>
        <w:t xml:space="preserve">El margen interior de un elemento es el espacio transparente situado entre el elemento y el borde. Este espacio se puede de </w:t>
      </w:r>
      <w:proofErr w:type="gramStart"/>
      <w:r w:rsidRPr="00904F88">
        <w:rPr>
          <w:lang w:val="es-ES"/>
        </w:rPr>
        <w:t>definir</w:t>
      </w:r>
      <w:proofErr w:type="gramEnd"/>
      <w:r w:rsidRPr="00904F88">
        <w:rPr>
          <w:lang w:val="es-ES"/>
        </w:rPr>
        <w:t xml:space="preserve"> aunque el elemento no tenga borde. La hoja de estilo por defecto del navegador aplica márgenes interiores a muy pocos elementos.</w:t>
      </w:r>
    </w:p>
    <w:p w14:paraId="25E2BD5F" w14:textId="77777777" w:rsidR="00AE28C4" w:rsidRPr="00904F88" w:rsidRDefault="00AE28C4" w:rsidP="00AE28C4">
      <w:pPr>
        <w:rPr>
          <w:lang w:val="es-ES"/>
        </w:rPr>
      </w:pPr>
      <w:r w:rsidRPr="00904F88">
        <w:rPr>
          <w:lang w:val="es-ES"/>
        </w:rPr>
        <w:t>La propiedad padding permite establecer el tamaño del margen interior. Como en el caso de </w:t>
      </w:r>
      <w:hyperlink r:id="rId124" w:anchor="border-color-width-style" w:history="1">
        <w:r w:rsidRPr="00904F88">
          <w:rPr>
            <w:rStyle w:val="Hipervnculo"/>
            <w:lang w:val="es-ES"/>
          </w:rPr>
          <w:t>las propiedades border-color, border-width y border-style</w:t>
        </w:r>
      </w:hyperlink>
      <w:r w:rsidRPr="00904F88">
        <w:rPr>
          <w:lang w:val="es-ES"/>
        </w:rPr>
        <w:t> se pueden escribir de uno a cuatro valores, que se interpretan de la siguiente manera:</w:t>
      </w:r>
    </w:p>
    <w:p w14:paraId="06879971" w14:textId="77777777" w:rsidR="00AE28C4" w:rsidRPr="00904F88" w:rsidRDefault="00AE28C4" w:rsidP="00AE28C4">
      <w:pPr>
        <w:numPr>
          <w:ilvl w:val="0"/>
          <w:numId w:val="47"/>
        </w:numPr>
        <w:rPr>
          <w:lang w:val="es-ES"/>
        </w:rPr>
      </w:pPr>
      <w:r w:rsidRPr="00904F88">
        <w:rPr>
          <w:lang w:val="es-ES"/>
        </w:rPr>
        <w:t>1 valor: este valor se aplica a los cuatro lados</w:t>
      </w:r>
    </w:p>
    <w:p w14:paraId="1B1632CF" w14:textId="77777777" w:rsidR="00AE28C4" w:rsidRPr="00904F88" w:rsidRDefault="00AE28C4" w:rsidP="00AE28C4">
      <w:pPr>
        <w:numPr>
          <w:ilvl w:val="0"/>
          <w:numId w:val="47"/>
        </w:numPr>
        <w:rPr>
          <w:lang w:val="es-ES"/>
        </w:rPr>
      </w:pPr>
      <w:r w:rsidRPr="00904F88">
        <w:rPr>
          <w:lang w:val="es-ES"/>
        </w:rPr>
        <w:t>2 valores: el primer valor se aplica a los lados inferior y superior y el segundo a los lados derecho e izquierdo</w:t>
      </w:r>
    </w:p>
    <w:p w14:paraId="3DA7EFDD" w14:textId="77777777" w:rsidR="00AE28C4" w:rsidRPr="00904F88" w:rsidRDefault="00AE28C4" w:rsidP="00AE28C4">
      <w:pPr>
        <w:numPr>
          <w:ilvl w:val="0"/>
          <w:numId w:val="47"/>
        </w:numPr>
        <w:rPr>
          <w:lang w:val="es-ES"/>
        </w:rPr>
      </w:pPr>
      <w:r w:rsidRPr="00904F88">
        <w:rPr>
          <w:lang w:val="es-ES"/>
        </w:rPr>
        <w:t>3 valores: el primer valor se aplica al lado superior, el segundo a los lados derecho e izquierdo y el tercer valor al lado inferior</w:t>
      </w:r>
    </w:p>
    <w:p w14:paraId="6EA9C1C1" w14:textId="77777777" w:rsidR="00AE28C4" w:rsidRPr="00904F88" w:rsidRDefault="00AE28C4" w:rsidP="00AE28C4">
      <w:pPr>
        <w:numPr>
          <w:ilvl w:val="0"/>
          <w:numId w:val="47"/>
        </w:numPr>
        <w:rPr>
          <w:lang w:val="es-ES"/>
        </w:rPr>
      </w:pPr>
      <w:r w:rsidRPr="00904F88">
        <w:rPr>
          <w:lang w:val="es-ES"/>
        </w:rPr>
        <w:t>4 valores: el primer valor se aplica al lado superior, el segundo al lado derecho, el tercer valor al lado inferior y el cuarto al lado izquierdo</w:t>
      </w:r>
    </w:p>
    <w:p w14:paraId="151182A8" w14:textId="77777777" w:rsidR="00AE28C4" w:rsidRPr="00904F88" w:rsidRDefault="00AE28C4" w:rsidP="005C5C38">
      <w:pPr>
        <w:rPr>
          <w:lang w:val="es-ES"/>
        </w:rPr>
      </w:pPr>
    </w:p>
    <w:p w14:paraId="1E3AB59A" w14:textId="6062A036" w:rsidR="002216AB" w:rsidRPr="00904F88" w:rsidRDefault="002216AB" w:rsidP="005C5C38">
      <w:pPr>
        <w:rPr>
          <w:lang w:val="es-ES"/>
        </w:rPr>
      </w:pPr>
      <w:r w:rsidRPr="00904F88">
        <w:rPr>
          <w:noProof/>
          <w:lang w:val="es-ES"/>
        </w:rPr>
        <w:drawing>
          <wp:inline distT="0" distB="0" distL="0" distR="0" wp14:anchorId="42A91CD8" wp14:editId="71EC3459">
            <wp:extent cx="6300470" cy="4385310"/>
            <wp:effectExtent l="0" t="0" r="5080" b="0"/>
            <wp:docPr id="422078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862" name="Imagen 1" descr="Diagrama&#10;&#10;El contenido generado por IA puede ser incorrecto."/>
                    <pic:cNvPicPr/>
                  </pic:nvPicPr>
                  <pic:blipFill>
                    <a:blip r:embed="rId125"/>
                    <a:stretch>
                      <a:fillRect/>
                    </a:stretch>
                  </pic:blipFill>
                  <pic:spPr>
                    <a:xfrm>
                      <a:off x="0" y="0"/>
                      <a:ext cx="6300470" cy="4385310"/>
                    </a:xfrm>
                    <a:prstGeom prst="rect">
                      <a:avLst/>
                    </a:prstGeom>
                  </pic:spPr>
                </pic:pic>
              </a:graphicData>
            </a:graphic>
          </wp:inline>
        </w:drawing>
      </w:r>
    </w:p>
    <w:p w14:paraId="7D552B41" w14:textId="77777777" w:rsidR="002216AB" w:rsidRPr="00904F88" w:rsidRDefault="002216AB" w:rsidP="005C5C38">
      <w:pPr>
        <w:rPr>
          <w:lang w:val="es-ES"/>
        </w:rPr>
      </w:pPr>
    </w:p>
    <w:p w14:paraId="37D16556" w14:textId="789B7E20" w:rsidR="00237528" w:rsidRPr="00904F88" w:rsidRDefault="00237528" w:rsidP="005C5C38">
      <w:pPr>
        <w:rPr>
          <w:b/>
          <w:bCs/>
          <w:sz w:val="28"/>
          <w:szCs w:val="28"/>
          <w:u w:val="single"/>
          <w:lang w:val="es-ES"/>
        </w:rPr>
      </w:pPr>
      <w:r w:rsidRPr="00904F88">
        <w:rPr>
          <w:b/>
          <w:bCs/>
          <w:sz w:val="28"/>
          <w:szCs w:val="28"/>
          <w:u w:val="single"/>
          <w:lang w:val="es-ES"/>
        </w:rPr>
        <w:t>Márgenes interiores: las propiedades padding-top, padding-right, padding-bottom y padding-left</w:t>
      </w:r>
    </w:p>
    <w:p w14:paraId="20B3B9DE" w14:textId="4F4F7F3F" w:rsidR="00BC6CDF" w:rsidRPr="00904F88" w:rsidRDefault="0096387B" w:rsidP="005C5C38">
      <w:pPr>
        <w:rPr>
          <w:lang w:val="es-ES"/>
        </w:rPr>
      </w:pPr>
      <w:r w:rsidRPr="00904F88">
        <w:rPr>
          <w:lang w:val="es-ES"/>
        </w:rPr>
        <w:t>Las propiedades padding-top, padding-right, padding-bottom y padding-left permiten establecer el tamaño del margen interior de forma independiente (arriba, derecha, abajo e izquierda respectivamente)</w:t>
      </w:r>
    </w:p>
    <w:p w14:paraId="5E74904A" w14:textId="77777777" w:rsidR="00DD5151" w:rsidRPr="00904F88" w:rsidRDefault="00DD5151" w:rsidP="005C5C38">
      <w:pPr>
        <w:rPr>
          <w:lang w:val="es-ES"/>
        </w:rPr>
      </w:pPr>
    </w:p>
    <w:p w14:paraId="2938A068" w14:textId="1CF6C5F7" w:rsidR="00DD5151" w:rsidRPr="00904F88" w:rsidRDefault="00DD5151" w:rsidP="005C5C38">
      <w:pPr>
        <w:rPr>
          <w:lang w:val="es-ES"/>
        </w:rPr>
      </w:pPr>
      <w:r w:rsidRPr="00904F88">
        <w:rPr>
          <w:noProof/>
          <w:lang w:val="es-ES"/>
        </w:rPr>
        <w:drawing>
          <wp:inline distT="0" distB="0" distL="0" distR="0" wp14:anchorId="42155A1D" wp14:editId="127A8A6A">
            <wp:extent cx="6300470" cy="2934970"/>
            <wp:effectExtent l="0" t="0" r="5080" b="0"/>
            <wp:docPr id="5347397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9730" name="Imagen 1" descr="Diagrama&#10;&#10;El contenido generado por IA puede ser incorrecto."/>
                    <pic:cNvPicPr/>
                  </pic:nvPicPr>
                  <pic:blipFill>
                    <a:blip r:embed="rId126"/>
                    <a:stretch>
                      <a:fillRect/>
                    </a:stretch>
                  </pic:blipFill>
                  <pic:spPr>
                    <a:xfrm>
                      <a:off x="0" y="0"/>
                      <a:ext cx="6300470" cy="2934970"/>
                    </a:xfrm>
                    <a:prstGeom prst="rect">
                      <a:avLst/>
                    </a:prstGeom>
                  </pic:spPr>
                </pic:pic>
              </a:graphicData>
            </a:graphic>
          </wp:inline>
        </w:drawing>
      </w:r>
    </w:p>
    <w:p w14:paraId="312D0FCE" w14:textId="77777777" w:rsidR="003F1A98" w:rsidRPr="00904F88" w:rsidRDefault="003F1A98" w:rsidP="005C5C38">
      <w:pPr>
        <w:rPr>
          <w:lang w:val="es-ES"/>
        </w:rPr>
      </w:pPr>
    </w:p>
    <w:p w14:paraId="29F04F08" w14:textId="38BA8821" w:rsidR="003F1A98" w:rsidRPr="00904F88" w:rsidRDefault="00932781" w:rsidP="005C5C38">
      <w:pPr>
        <w:rPr>
          <w:lang w:val="es-ES"/>
        </w:rPr>
      </w:pPr>
      <w:r w:rsidRPr="00904F88">
        <w:rPr>
          <w:lang w:val="es-ES"/>
        </w:rPr>
        <w:t xml:space="preserve">En el ejemplo trabajamos las cuatro propiedades por separadas, los cuatro padding en los cuatro bordes, como </w:t>
      </w:r>
      <w:r w:rsidR="00D26DC5" w:rsidRPr="00904F88">
        <w:rPr>
          <w:lang w:val="es-ES"/>
        </w:rPr>
        <w:t>márgenes interiores.</w:t>
      </w:r>
    </w:p>
    <w:p w14:paraId="4CD8E6BD" w14:textId="3818CDFB" w:rsidR="00D26DC5" w:rsidRPr="00904F88" w:rsidRDefault="00D26DC5">
      <w:pPr>
        <w:widowControl/>
        <w:autoSpaceDE/>
        <w:autoSpaceDN/>
        <w:adjustRightInd/>
        <w:spacing w:before="0" w:after="0"/>
        <w:jc w:val="left"/>
        <w:rPr>
          <w:lang w:val="es-ES"/>
        </w:rPr>
      </w:pPr>
      <w:r w:rsidRPr="00904F88">
        <w:rPr>
          <w:lang w:val="es-ES"/>
        </w:rPr>
        <w:br w:type="page"/>
      </w:r>
    </w:p>
    <w:p w14:paraId="2AA2F08C" w14:textId="7246B049" w:rsidR="00D26DC5" w:rsidRPr="00904F88" w:rsidRDefault="00D26DC5" w:rsidP="005C5C38">
      <w:pPr>
        <w:rPr>
          <w:lang w:val="es-ES"/>
        </w:rPr>
      </w:pPr>
      <w:r w:rsidRPr="00904F88">
        <w:rPr>
          <w:noProof/>
          <w:lang w:val="es-ES"/>
        </w:rPr>
        <w:drawing>
          <wp:inline distT="0" distB="0" distL="0" distR="0" wp14:anchorId="1CE5D423" wp14:editId="73C17344">
            <wp:extent cx="6300470" cy="3920490"/>
            <wp:effectExtent l="0" t="0" r="5080" b="3810"/>
            <wp:docPr id="1812355233"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5233" name="Imagen 1" descr="Imagen que contiene Aplicación&#10;&#10;El contenido generado por IA puede ser incorrecto."/>
                    <pic:cNvPicPr/>
                  </pic:nvPicPr>
                  <pic:blipFill>
                    <a:blip r:embed="rId127"/>
                    <a:stretch>
                      <a:fillRect/>
                    </a:stretch>
                  </pic:blipFill>
                  <pic:spPr>
                    <a:xfrm>
                      <a:off x="0" y="0"/>
                      <a:ext cx="6300470" cy="3920490"/>
                    </a:xfrm>
                    <a:prstGeom prst="rect">
                      <a:avLst/>
                    </a:prstGeom>
                  </pic:spPr>
                </pic:pic>
              </a:graphicData>
            </a:graphic>
          </wp:inline>
        </w:drawing>
      </w:r>
    </w:p>
    <w:p w14:paraId="65A30FBC" w14:textId="77777777" w:rsidR="00D26DC5" w:rsidRPr="00904F88" w:rsidRDefault="00D26DC5" w:rsidP="005C5C38">
      <w:pPr>
        <w:rPr>
          <w:lang w:val="es-ES"/>
        </w:rPr>
      </w:pPr>
    </w:p>
    <w:p w14:paraId="12365CA5"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A8CE04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98623A6"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124ED4"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B66E558"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57941F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padding-top, padding-right, padding-bottom y padding-left (1). Márgenes. CSS. Páginas web HTML y hojas de</w:t>
      </w:r>
    </w:p>
    <w:p w14:paraId="47E5DC75"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847420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0BDECDA"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13431E6"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5A6B221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B06B406"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40px</w:t>
      </w:r>
      <w:r w:rsidRPr="00904F88">
        <w:rPr>
          <w:rFonts w:ascii="Consolas" w:hAnsi="Consolas"/>
          <w:color w:val="D4D4D4"/>
          <w:sz w:val="21"/>
          <w:szCs w:val="21"/>
          <w:lang w:val="es-ES"/>
        </w:rPr>
        <w:t>;</w:t>
      </w:r>
    </w:p>
    <w:p w14:paraId="2B353FD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4DE158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EBFB3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661212E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E6CD7AD"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09AEFED"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2F3160A" w14:textId="77777777" w:rsidR="00D26DC5" w:rsidRPr="00904F88" w:rsidRDefault="00D26DC5" w:rsidP="00D26DC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2A14749"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6038AA9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78F4377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4C01CD2A"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C28AFC7"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EC583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6901C1D9"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037689B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58CCEF8"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5ECFC7A"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F9E9BE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2CECC1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79A2B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F6538E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6945B72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 izquierdo.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interiores los elige el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28F87D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5C146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3288B66C"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 derecho.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interiores los elige el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1CB2DB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2AA6AA11"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 superior.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interiores los elige el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6D7120F"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3DCB905"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párrafo con borde de color rojo y un margen interior de 20 píxeles entre el texto y el</w:t>
      </w:r>
    </w:p>
    <w:p w14:paraId="15B2BA0E"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 inferior. El resto de </w:t>
      </w:r>
      <w:proofErr w:type="gramStart"/>
      <w:r w:rsidRPr="00904F88">
        <w:rPr>
          <w:rFonts w:ascii="Consolas" w:hAnsi="Consolas"/>
          <w:color w:val="CCCCCC"/>
          <w:sz w:val="21"/>
          <w:szCs w:val="21"/>
          <w:lang w:val="es-ES"/>
        </w:rPr>
        <w:t>márgenes</w:t>
      </w:r>
      <w:proofErr w:type="gramEnd"/>
      <w:r w:rsidRPr="00904F88">
        <w:rPr>
          <w:rFonts w:ascii="Consolas" w:hAnsi="Consolas"/>
          <w:color w:val="CCCCCC"/>
          <w:sz w:val="21"/>
          <w:szCs w:val="21"/>
          <w:lang w:val="es-ES"/>
        </w:rPr>
        <w:t xml:space="preserve"> interiores los elige el </w:t>
      </w:r>
      <w:proofErr w:type="gramStart"/>
      <w:r w:rsidRPr="00904F88">
        <w:rPr>
          <w:rFonts w:ascii="Consolas" w:hAnsi="Consolas"/>
          <w:color w:val="CCCCCC"/>
          <w:sz w:val="21"/>
          <w:szCs w:val="21"/>
          <w:lang w:val="es-ES"/>
        </w:rPr>
        <w:t>navegador.</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4985846"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7F16D9"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9C5D20"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AD4362" w14:textId="77777777" w:rsidR="00D26DC5" w:rsidRPr="00904F88" w:rsidRDefault="00D26DC5" w:rsidP="00D26DC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C28B240" w14:textId="77777777" w:rsidR="00D26DC5" w:rsidRPr="00904F88" w:rsidRDefault="00D26DC5" w:rsidP="005C5C38">
      <w:pPr>
        <w:rPr>
          <w:lang w:val="es-ES"/>
        </w:rPr>
      </w:pPr>
    </w:p>
    <w:p w14:paraId="6617F248" w14:textId="77777777" w:rsidR="00817435" w:rsidRPr="00904F88" w:rsidRDefault="00817435" w:rsidP="00817435">
      <w:pPr>
        <w:rPr>
          <w:b/>
          <w:bCs/>
          <w:sz w:val="28"/>
          <w:szCs w:val="28"/>
          <w:u w:val="single"/>
          <w:lang w:val="es-ES"/>
        </w:rPr>
      </w:pPr>
      <w:r w:rsidRPr="00904F88">
        <w:rPr>
          <w:b/>
          <w:bCs/>
          <w:sz w:val="28"/>
          <w:szCs w:val="28"/>
          <w:u w:val="single"/>
          <w:lang w:val="es-ES"/>
        </w:rPr>
        <w:t>Superposición de márgenes exteriores e interiores</w:t>
      </w:r>
    </w:p>
    <w:p w14:paraId="6E98B56A" w14:textId="77777777" w:rsidR="00817435" w:rsidRPr="00904F88" w:rsidRDefault="00817435" w:rsidP="00817435">
      <w:pPr>
        <w:rPr>
          <w:lang w:val="es-ES"/>
        </w:rPr>
      </w:pPr>
    </w:p>
    <w:p w14:paraId="3FB69FFA" w14:textId="27AE8E60" w:rsidR="00817435" w:rsidRPr="00904F88" w:rsidRDefault="00817435" w:rsidP="00817435">
      <w:pPr>
        <w:rPr>
          <w:lang w:val="es-ES"/>
        </w:rPr>
      </w:pPr>
      <w:r w:rsidRPr="00904F88">
        <w:rPr>
          <w:lang w:val="es-ES"/>
        </w:rPr>
        <w:t>Únicamente se superponen los márgenes exteriores de dos elementos contiguos (horizontal o verticalmente). Es decir, el espacio entre dos elementos es igual al mayor de los márgenes exteriores de los elementos.</w:t>
      </w:r>
    </w:p>
    <w:p w14:paraId="5A8377E0" w14:textId="77777777" w:rsidR="00566DEC" w:rsidRPr="00904F88" w:rsidRDefault="00566DEC" w:rsidP="00817435">
      <w:pPr>
        <w:rPr>
          <w:lang w:val="es-ES"/>
        </w:rPr>
      </w:pPr>
    </w:p>
    <w:p w14:paraId="4089F5DA" w14:textId="10EF0E12" w:rsidR="00566DEC" w:rsidRPr="00904F88" w:rsidRDefault="00566DEC" w:rsidP="00817435">
      <w:pPr>
        <w:rPr>
          <w:lang w:val="es-ES"/>
        </w:rPr>
      </w:pPr>
      <w:r w:rsidRPr="00904F88">
        <w:rPr>
          <w:noProof/>
          <w:lang w:val="es-ES"/>
        </w:rPr>
        <w:drawing>
          <wp:inline distT="0" distB="0" distL="0" distR="0" wp14:anchorId="3DFB9292" wp14:editId="587E5D6C">
            <wp:extent cx="6300470" cy="1874520"/>
            <wp:effectExtent l="0" t="0" r="5080" b="0"/>
            <wp:docPr id="1377439127"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39127" name="Imagen 1" descr="Imagen que contiene Gráfico&#10;&#10;El contenido generado por IA puede ser incorrecto."/>
                    <pic:cNvPicPr/>
                  </pic:nvPicPr>
                  <pic:blipFill>
                    <a:blip r:embed="rId128"/>
                    <a:stretch>
                      <a:fillRect/>
                    </a:stretch>
                  </pic:blipFill>
                  <pic:spPr>
                    <a:xfrm>
                      <a:off x="0" y="0"/>
                      <a:ext cx="6300470" cy="1874520"/>
                    </a:xfrm>
                    <a:prstGeom prst="rect">
                      <a:avLst/>
                    </a:prstGeom>
                  </pic:spPr>
                </pic:pic>
              </a:graphicData>
            </a:graphic>
          </wp:inline>
        </w:drawing>
      </w:r>
    </w:p>
    <w:p w14:paraId="1B3DD063" w14:textId="77777777" w:rsidR="00566DEC" w:rsidRPr="00904F88" w:rsidRDefault="00566DEC" w:rsidP="00817435">
      <w:pPr>
        <w:rPr>
          <w:lang w:val="es-ES"/>
        </w:rPr>
      </w:pPr>
    </w:p>
    <w:p w14:paraId="04FC6A37" w14:textId="0875EBBC" w:rsidR="00E1726F" w:rsidRPr="00904F88" w:rsidRDefault="009E2371" w:rsidP="005C5C38">
      <w:pPr>
        <w:rPr>
          <w:lang w:val="es-ES"/>
        </w:rPr>
      </w:pPr>
      <w:r w:rsidRPr="00904F88">
        <w:rPr>
          <w:lang w:val="es-ES"/>
        </w:rPr>
        <w:t>Los márgenes interiores de dos elementos contiguos (horizontal o verticalmente) no se superponen, independientemente de que los elementos lleven borde o no:</w:t>
      </w:r>
    </w:p>
    <w:p w14:paraId="4DFEA22F" w14:textId="77777777" w:rsidR="00BB21C6" w:rsidRPr="00904F88" w:rsidRDefault="00BB21C6" w:rsidP="005C5C38">
      <w:pPr>
        <w:rPr>
          <w:lang w:val="es-ES"/>
        </w:rPr>
      </w:pPr>
    </w:p>
    <w:p w14:paraId="784FEDEE" w14:textId="63BD8C86" w:rsidR="00BB21C6" w:rsidRPr="00904F88" w:rsidRDefault="00BB21C6" w:rsidP="005C5C38">
      <w:pPr>
        <w:rPr>
          <w:lang w:val="es-ES"/>
        </w:rPr>
      </w:pPr>
      <w:r w:rsidRPr="00904F88">
        <w:rPr>
          <w:noProof/>
          <w:lang w:val="es-ES"/>
        </w:rPr>
        <w:drawing>
          <wp:inline distT="0" distB="0" distL="0" distR="0" wp14:anchorId="79C4EA5C" wp14:editId="60508C07">
            <wp:extent cx="6300470" cy="2580640"/>
            <wp:effectExtent l="0" t="0" r="5080" b="0"/>
            <wp:docPr id="193815675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6752" name="Imagen 1" descr="Gráfico&#10;&#10;El contenido generado por IA puede ser incorrecto."/>
                    <pic:cNvPicPr/>
                  </pic:nvPicPr>
                  <pic:blipFill>
                    <a:blip r:embed="rId129"/>
                    <a:stretch>
                      <a:fillRect/>
                    </a:stretch>
                  </pic:blipFill>
                  <pic:spPr>
                    <a:xfrm>
                      <a:off x="0" y="0"/>
                      <a:ext cx="6300470" cy="2580640"/>
                    </a:xfrm>
                    <a:prstGeom prst="rect">
                      <a:avLst/>
                    </a:prstGeom>
                  </pic:spPr>
                </pic:pic>
              </a:graphicData>
            </a:graphic>
          </wp:inline>
        </w:drawing>
      </w:r>
    </w:p>
    <w:p w14:paraId="00DF651F" w14:textId="77777777" w:rsidR="00BB21C6" w:rsidRPr="00904F88" w:rsidRDefault="00BB21C6" w:rsidP="005C5C38">
      <w:pPr>
        <w:rPr>
          <w:lang w:val="es-ES"/>
        </w:rPr>
      </w:pPr>
    </w:p>
    <w:p w14:paraId="67A384AA" w14:textId="48F54E5C" w:rsidR="00E1726F" w:rsidRPr="00904F88" w:rsidRDefault="006B1EE3" w:rsidP="005C5C38">
      <w:pPr>
        <w:rPr>
          <w:lang w:val="es-ES"/>
        </w:rPr>
      </w:pPr>
      <w:r w:rsidRPr="00904F88">
        <w:rPr>
          <w:lang w:val="es-ES"/>
        </w:rPr>
        <w:t>Los márgenes exteriores e interiores de dos elementos contiguos (horizontal o verticalmente) tampoco se superponen, independientemente de que los elementos lleven borde</w:t>
      </w:r>
    </w:p>
    <w:p w14:paraId="2D1BD3B9" w14:textId="77777777" w:rsidR="00D26DC5" w:rsidRPr="00904F88" w:rsidRDefault="00D26DC5" w:rsidP="005C5C38">
      <w:pPr>
        <w:rPr>
          <w:lang w:val="es-ES"/>
        </w:rPr>
      </w:pPr>
    </w:p>
    <w:p w14:paraId="4197405D" w14:textId="134D72D6" w:rsidR="006B4D66" w:rsidRPr="00904F88" w:rsidRDefault="000C70A1" w:rsidP="005C5C38">
      <w:pPr>
        <w:rPr>
          <w:lang w:val="es-ES"/>
        </w:rPr>
      </w:pPr>
      <w:r w:rsidRPr="00904F88">
        <w:rPr>
          <w:noProof/>
          <w:lang w:val="es-ES"/>
        </w:rPr>
        <w:drawing>
          <wp:inline distT="0" distB="0" distL="0" distR="0" wp14:anchorId="1D3B2ABA" wp14:editId="18EA81C7">
            <wp:extent cx="6300470" cy="2768600"/>
            <wp:effectExtent l="0" t="0" r="5080" b="0"/>
            <wp:docPr id="32994992"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992" name="Imagen 1" descr="Gráfico, Tabla&#10;&#10;El contenido generado por IA puede ser incorrecto."/>
                    <pic:cNvPicPr/>
                  </pic:nvPicPr>
                  <pic:blipFill>
                    <a:blip r:embed="rId130"/>
                    <a:stretch>
                      <a:fillRect/>
                    </a:stretch>
                  </pic:blipFill>
                  <pic:spPr>
                    <a:xfrm>
                      <a:off x="0" y="0"/>
                      <a:ext cx="6300470" cy="2768600"/>
                    </a:xfrm>
                    <a:prstGeom prst="rect">
                      <a:avLst/>
                    </a:prstGeom>
                  </pic:spPr>
                </pic:pic>
              </a:graphicData>
            </a:graphic>
          </wp:inline>
        </w:drawing>
      </w:r>
    </w:p>
    <w:p w14:paraId="5716180A" w14:textId="4D087FB2" w:rsidR="006B4D66" w:rsidRPr="00904F88" w:rsidRDefault="006B4D66" w:rsidP="005C5C38">
      <w:pPr>
        <w:rPr>
          <w:lang w:val="es-ES"/>
        </w:rPr>
      </w:pPr>
    </w:p>
    <w:p w14:paraId="7638F955" w14:textId="6856E8D6" w:rsidR="006B4D66" w:rsidRPr="00904F88" w:rsidRDefault="00BA798F" w:rsidP="005C5C38">
      <w:pPr>
        <w:rPr>
          <w:lang w:val="es-ES"/>
        </w:rPr>
      </w:pPr>
      <w:r w:rsidRPr="00904F88">
        <w:rPr>
          <w:lang w:val="es-ES"/>
        </w:rPr>
        <w:t>Los márgenes exteriores e interiores de dos elementos anidados tampoco se superponen, independientemente de que los elementos lleven borde:</w:t>
      </w:r>
    </w:p>
    <w:p w14:paraId="4DCBEAEF" w14:textId="77777777" w:rsidR="00BA798F" w:rsidRPr="00904F88" w:rsidRDefault="00BA798F" w:rsidP="005C5C38">
      <w:pPr>
        <w:rPr>
          <w:lang w:val="es-ES"/>
        </w:rPr>
      </w:pPr>
    </w:p>
    <w:p w14:paraId="6C15059E" w14:textId="34F9C878" w:rsidR="00BA798F" w:rsidRPr="00904F88" w:rsidRDefault="00A17109" w:rsidP="005C5C38">
      <w:pPr>
        <w:rPr>
          <w:lang w:val="es-ES"/>
        </w:rPr>
      </w:pPr>
      <w:r w:rsidRPr="00904F88">
        <w:rPr>
          <w:noProof/>
          <w:lang w:val="es-ES"/>
        </w:rPr>
        <w:drawing>
          <wp:inline distT="0" distB="0" distL="0" distR="0" wp14:anchorId="6D8C69CD" wp14:editId="08738346">
            <wp:extent cx="6300470" cy="2271395"/>
            <wp:effectExtent l="0" t="0" r="5080" b="0"/>
            <wp:docPr id="14889185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8505" name="Imagen 1" descr="Gráfico&#10;&#10;El contenido generado por IA puede ser incorrecto."/>
                    <pic:cNvPicPr/>
                  </pic:nvPicPr>
                  <pic:blipFill>
                    <a:blip r:embed="rId131"/>
                    <a:stretch>
                      <a:fillRect/>
                    </a:stretch>
                  </pic:blipFill>
                  <pic:spPr>
                    <a:xfrm>
                      <a:off x="0" y="0"/>
                      <a:ext cx="6300470" cy="2271395"/>
                    </a:xfrm>
                    <a:prstGeom prst="rect">
                      <a:avLst/>
                    </a:prstGeom>
                  </pic:spPr>
                </pic:pic>
              </a:graphicData>
            </a:graphic>
          </wp:inline>
        </w:drawing>
      </w:r>
    </w:p>
    <w:p w14:paraId="3E41B991" w14:textId="77777777" w:rsidR="00110A8D" w:rsidRPr="00904F88" w:rsidRDefault="00110A8D" w:rsidP="005C5C38">
      <w:pPr>
        <w:rPr>
          <w:lang w:val="es-ES"/>
        </w:rPr>
      </w:pPr>
    </w:p>
    <w:p w14:paraId="55732B11"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E47FF9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B26456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42A8E3"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655E628"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86B504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Superposición de margin y padding (1). Márgenes. CSS. Páginas web HTML y hojas de estilo CSS. Bartolomé</w:t>
      </w:r>
    </w:p>
    <w:p w14:paraId="67F3225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5790AB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3F9D07A4"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63AED7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1DB5456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4E3533D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"https://www.mclibre.org/consultar/htmlcss/css/ejemplos/margenes/cuadricula-transp.png"</w:t>
      </w:r>
      <w:r w:rsidRPr="00904F88">
        <w:rPr>
          <w:rFonts w:ascii="Consolas" w:hAnsi="Consolas"/>
          <w:color w:val="D4D4D4"/>
          <w:sz w:val="21"/>
          <w:szCs w:val="21"/>
          <w:lang w:val="es-ES"/>
        </w:rPr>
        <w:t>);</w:t>
      </w:r>
    </w:p>
    <w:p w14:paraId="6A12F01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91572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CA5BB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532DA42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8FEF46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07F3393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8E78B84"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5DFFCD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F31B7E"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15729FB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967164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2CFD02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9725BBC"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63363222"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12E1F5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75100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3</w:t>
      </w:r>
      <w:r w:rsidRPr="00904F88">
        <w:rPr>
          <w:rFonts w:ascii="Consolas" w:hAnsi="Consolas"/>
          <w:color w:val="D4D4D4"/>
          <w:sz w:val="21"/>
          <w:szCs w:val="21"/>
          <w:lang w:val="es-ES"/>
        </w:rPr>
        <w:t xml:space="preserve"> {</w:t>
      </w:r>
    </w:p>
    <w:p w14:paraId="12F53BC2"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5023912"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21545F34"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3CD5047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3181F84"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7DFB32"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w:t>
      </w:r>
      <w:proofErr w:type="gramEnd"/>
      <w:r w:rsidRPr="00904F88">
        <w:rPr>
          <w:rFonts w:ascii="Consolas" w:hAnsi="Consolas"/>
          <w:color w:val="D7BA7D"/>
          <w:sz w:val="21"/>
          <w:szCs w:val="21"/>
          <w:lang w:val="es-ES"/>
        </w:rPr>
        <w:t>4</w:t>
      </w:r>
      <w:r w:rsidRPr="00904F88">
        <w:rPr>
          <w:rFonts w:ascii="Consolas" w:hAnsi="Consolas"/>
          <w:color w:val="D4D4D4"/>
          <w:sz w:val="21"/>
          <w:szCs w:val="21"/>
          <w:lang w:val="es-ES"/>
        </w:rPr>
        <w:t xml:space="preserve"> {</w:t>
      </w:r>
    </w:p>
    <w:p w14:paraId="7F1A8AB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849BC92"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FD3F83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01E550C3"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5557FE1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BBC7DF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93A79D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3616E58"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D31131"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B475BDE"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20 píxeles alrededor suyo. El párrafo siguiente también. El espacio</w:t>
      </w:r>
    </w:p>
    <w:p w14:paraId="0B9C300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40 (20+20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EBA1B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20 píxeles alrededor suyo. El párrafo siguiente también. El espacio</w:t>
      </w:r>
    </w:p>
    <w:p w14:paraId="47A69D4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40 (20+20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DED6DF0"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9F6E4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175738D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2C8B3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interior de 20 píxeles alrededor suyo. El párrafo siguiente también. El</w:t>
      </w:r>
    </w:p>
    <w:p w14:paraId="2FE5812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espacio entre ambos párrafos es de 40 píxeles (20+20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990D57"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A1775C"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interior de 20 píxeles alrededor suyo. El párrafo anterior también. El</w:t>
      </w:r>
    </w:p>
    <w:p w14:paraId="116CB31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espacio entre ambos párrafos es de 40 píxeles (20+20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21FCC82" w14:textId="77777777" w:rsidR="00280766" w:rsidRPr="00904F88" w:rsidRDefault="00280766" w:rsidP="00280766">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p>
    <w:p w14:paraId="68F5457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2476761E"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9E23D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"p3"</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30 píxeles alrededor suyo. El párrafo anterior también. El espacio</w:t>
      </w:r>
    </w:p>
    <w:p w14:paraId="20D262ED"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60 (30+30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229D3F9"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"p4"</w:t>
      </w:r>
      <w:r w:rsidRPr="00904F88">
        <w:rPr>
          <w:rFonts w:ascii="Consolas" w:hAnsi="Consolas"/>
          <w:color w:val="808080"/>
          <w:sz w:val="21"/>
          <w:szCs w:val="21"/>
          <w:lang w:val="es-ES"/>
        </w:rPr>
        <w:t>&gt;</w:t>
      </w:r>
      <w:r w:rsidRPr="00904F88">
        <w:rPr>
          <w:rFonts w:ascii="Consolas" w:hAnsi="Consolas"/>
          <w:color w:val="CCCCCC"/>
          <w:sz w:val="21"/>
          <w:szCs w:val="21"/>
          <w:lang w:val="es-ES"/>
        </w:rPr>
        <w:t>Este párrafo tiene un margen de 30 píxeles alrededor suyo. El párrafo anterior también. El espacio</w:t>
      </w:r>
    </w:p>
    <w:p w14:paraId="59B5C1EF"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entre ambos párrafos es de 20 píxeles, no de 60 (30+30</w:t>
      </w:r>
      <w:proofErr w:type="gramStart"/>
      <w:r w:rsidRPr="00904F88">
        <w:rPr>
          <w:rFonts w:ascii="Consolas" w:hAnsi="Consolas"/>
          <w:color w:val="CCCCCC"/>
          <w:sz w:val="21"/>
          <w:szCs w:val="21"/>
          <w:lang w:val="es-ES"/>
        </w:rPr>
        <w:t>).</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CDDDCCB"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66C31F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br</w:t>
      </w:r>
      <w:r w:rsidRPr="00904F88">
        <w:rPr>
          <w:rFonts w:ascii="Consolas" w:hAnsi="Consolas"/>
          <w:color w:val="808080"/>
          <w:sz w:val="21"/>
          <w:szCs w:val="21"/>
          <w:lang w:val="es-ES"/>
        </w:rPr>
        <w:t>&gt;</w:t>
      </w:r>
    </w:p>
    <w:p w14:paraId="0FC57885"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5AD4B1A"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26F48C" w14:textId="77777777" w:rsidR="00280766" w:rsidRPr="00904F88" w:rsidRDefault="00280766" w:rsidP="002807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DD396D6" w14:textId="77777777" w:rsidR="008C44D9" w:rsidRPr="00904F88" w:rsidRDefault="008C44D9" w:rsidP="005C5C38">
      <w:pPr>
        <w:rPr>
          <w:lang w:val="es-ES"/>
        </w:rPr>
      </w:pPr>
    </w:p>
    <w:p w14:paraId="32DD3955" w14:textId="77777777" w:rsidR="008C44D9" w:rsidRPr="00904F88" w:rsidRDefault="008C44D9" w:rsidP="005C5C38">
      <w:pPr>
        <w:rPr>
          <w:lang w:val="es-ES"/>
        </w:rPr>
      </w:pPr>
    </w:p>
    <w:p w14:paraId="6F4F6C65" w14:textId="77777777" w:rsidR="00446E4E" w:rsidRPr="00904F88" w:rsidRDefault="00446E4E" w:rsidP="005C5C38">
      <w:pPr>
        <w:rPr>
          <w:lang w:val="es-ES"/>
        </w:rPr>
      </w:pPr>
    </w:p>
    <w:p w14:paraId="3B83006C" w14:textId="77777777" w:rsidR="00446E4E" w:rsidRPr="00904F88" w:rsidRDefault="00446E4E" w:rsidP="005C5C38">
      <w:pPr>
        <w:rPr>
          <w:lang w:val="es-ES"/>
        </w:rPr>
      </w:pPr>
    </w:p>
    <w:p w14:paraId="1B165D6D" w14:textId="77777777" w:rsidR="00446E4E" w:rsidRPr="00904F88" w:rsidRDefault="00446E4E" w:rsidP="00446E4E">
      <w:pPr>
        <w:rPr>
          <w:b/>
          <w:bCs/>
          <w:u w:val="single"/>
          <w:lang w:val="es-ES"/>
        </w:rPr>
      </w:pPr>
      <w:r w:rsidRPr="00904F88">
        <w:rPr>
          <w:b/>
          <w:bCs/>
          <w:u w:val="single"/>
          <w:lang w:val="es-ES"/>
        </w:rPr>
        <w:t>Superposición de márgenes exteriores e interiores de &lt;html&gt; y &lt;body&gt;</w:t>
      </w:r>
    </w:p>
    <w:p w14:paraId="4B0E719E" w14:textId="77777777" w:rsidR="00547A4F" w:rsidRPr="00904F88" w:rsidRDefault="00547A4F" w:rsidP="00446E4E">
      <w:pPr>
        <w:rPr>
          <w:lang w:val="es-ES"/>
        </w:rPr>
      </w:pPr>
    </w:p>
    <w:p w14:paraId="440AE2EF" w14:textId="0B47582D" w:rsidR="00446E4E" w:rsidRPr="00904F88" w:rsidRDefault="00446E4E" w:rsidP="00446E4E">
      <w:pPr>
        <w:rPr>
          <w:lang w:val="es-ES"/>
        </w:rPr>
      </w:pPr>
      <w:r w:rsidRPr="00904F88">
        <w:rPr>
          <w:lang w:val="es-ES"/>
        </w:rPr>
        <w:t>Los márgenes exteriores e interiores de &lt;html&gt; y &lt;body&gt; no se superponen ya que son elementos anidados, como puede comprobarse en la siguiente </w:t>
      </w:r>
      <w:hyperlink r:id="rId132" w:history="1">
        <w:r w:rsidRPr="00904F88">
          <w:rPr>
            <w:rStyle w:val="Hipervnculo"/>
            <w:lang w:val="es-ES"/>
          </w:rPr>
          <w:t>página de ejemplo</w:t>
        </w:r>
      </w:hyperlink>
      <w:r w:rsidRPr="00904F88">
        <w:rPr>
          <w:lang w:val="es-ES"/>
        </w:rPr>
        <w:t> o en las siguientes capturas de pantalla de esa página en Firefox. En esa página, tanto &lt;html&gt; como &lt;body&gt; tienen un margin y padding de 10px, por lo que espacio alrededor del contenido es de 40px en total (10px+10px+10px+10px).</w:t>
      </w:r>
    </w:p>
    <w:p w14:paraId="5F99337E" w14:textId="77777777" w:rsidR="007E2208" w:rsidRPr="00904F88" w:rsidRDefault="007E2208" w:rsidP="00446E4E">
      <w:pPr>
        <w:rPr>
          <w:lang w:val="es-ES"/>
        </w:rPr>
      </w:pPr>
    </w:p>
    <w:p w14:paraId="64379D5E" w14:textId="127A48DA" w:rsidR="007E2208" w:rsidRPr="00904F88" w:rsidRDefault="004D246A" w:rsidP="00446E4E">
      <w:pPr>
        <w:rPr>
          <w:lang w:val="es-ES"/>
        </w:rPr>
      </w:pPr>
      <w:r w:rsidRPr="00904F88">
        <w:rPr>
          <w:noProof/>
          <w:lang w:val="es-ES"/>
        </w:rPr>
        <w:drawing>
          <wp:inline distT="0" distB="0" distL="0" distR="0" wp14:anchorId="7849901C" wp14:editId="2CF86425">
            <wp:extent cx="5296639" cy="2381582"/>
            <wp:effectExtent l="0" t="0" r="0" b="0"/>
            <wp:docPr id="186232227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2279" name="Imagen 1" descr="Gráfico&#10;&#10;El contenido generado por IA puede ser incorrecto."/>
                    <pic:cNvPicPr/>
                  </pic:nvPicPr>
                  <pic:blipFill>
                    <a:blip r:embed="rId133"/>
                    <a:stretch>
                      <a:fillRect/>
                    </a:stretch>
                  </pic:blipFill>
                  <pic:spPr>
                    <a:xfrm>
                      <a:off x="0" y="0"/>
                      <a:ext cx="5296639" cy="2381582"/>
                    </a:xfrm>
                    <a:prstGeom prst="rect">
                      <a:avLst/>
                    </a:prstGeom>
                  </pic:spPr>
                </pic:pic>
              </a:graphicData>
            </a:graphic>
          </wp:inline>
        </w:drawing>
      </w:r>
    </w:p>
    <w:p w14:paraId="7834759C" w14:textId="77777777" w:rsidR="004D246A" w:rsidRPr="00904F88" w:rsidRDefault="004D246A" w:rsidP="00446E4E">
      <w:pPr>
        <w:rPr>
          <w:lang w:val="es-ES"/>
        </w:rPr>
      </w:pPr>
    </w:p>
    <w:p w14:paraId="61A45BDB" w14:textId="77777777" w:rsidR="004D246A" w:rsidRPr="00904F88" w:rsidRDefault="004D246A" w:rsidP="004D246A">
      <w:pPr>
        <w:rPr>
          <w:lang w:val="es-ES"/>
        </w:rPr>
      </w:pPr>
      <w:r w:rsidRPr="00904F88">
        <w:rPr>
          <w:lang w:val="es-ES"/>
        </w:rPr>
        <w:t>En las capturas anteriores:</w:t>
      </w:r>
    </w:p>
    <w:p w14:paraId="7964DBAA" w14:textId="77777777" w:rsidR="004D246A" w:rsidRPr="00904F88" w:rsidRDefault="004D246A" w:rsidP="004D246A">
      <w:pPr>
        <w:numPr>
          <w:ilvl w:val="0"/>
          <w:numId w:val="51"/>
        </w:numPr>
        <w:rPr>
          <w:lang w:val="es-ES"/>
        </w:rPr>
      </w:pPr>
      <w:r w:rsidRPr="00904F88">
        <w:rPr>
          <w:lang w:val="es-ES"/>
        </w:rPr>
        <w:t>los 10px exteriores (de color de fondo azul) corresponden al margin de &lt;html&gt;,</w:t>
      </w:r>
    </w:p>
    <w:p w14:paraId="2D4BF34F" w14:textId="77777777" w:rsidR="004D246A" w:rsidRPr="00904F88" w:rsidRDefault="004D246A" w:rsidP="004D246A">
      <w:pPr>
        <w:numPr>
          <w:ilvl w:val="0"/>
          <w:numId w:val="51"/>
        </w:numPr>
        <w:rPr>
          <w:lang w:val="es-ES"/>
        </w:rPr>
      </w:pPr>
      <w:r w:rsidRPr="00904F88">
        <w:rPr>
          <w:lang w:val="es-ES"/>
        </w:rPr>
        <w:t>los siguientes 10px (de color de fondo azul) corresponden al padding de &lt;html&gt;,</w:t>
      </w:r>
    </w:p>
    <w:p w14:paraId="55C1DC90" w14:textId="77777777" w:rsidR="004D246A" w:rsidRPr="00904F88" w:rsidRDefault="004D246A" w:rsidP="004D246A">
      <w:pPr>
        <w:numPr>
          <w:ilvl w:val="0"/>
          <w:numId w:val="51"/>
        </w:numPr>
        <w:rPr>
          <w:lang w:val="es-ES"/>
        </w:rPr>
      </w:pPr>
      <w:r w:rsidRPr="00904F88">
        <w:rPr>
          <w:lang w:val="es-ES"/>
        </w:rPr>
        <w:t>los siguientes 10px (de color de fondo azul) corresponden al margin de &lt;body&gt;,</w:t>
      </w:r>
    </w:p>
    <w:p w14:paraId="0937695E" w14:textId="77777777" w:rsidR="004D246A" w:rsidRPr="00904F88" w:rsidRDefault="004D246A" w:rsidP="004D246A">
      <w:pPr>
        <w:numPr>
          <w:ilvl w:val="0"/>
          <w:numId w:val="51"/>
        </w:numPr>
        <w:rPr>
          <w:lang w:val="es-ES"/>
        </w:rPr>
      </w:pPr>
      <w:r w:rsidRPr="00904F88">
        <w:rPr>
          <w:lang w:val="es-ES"/>
        </w:rPr>
        <w:t>y los últimos 10px (de color de fondo amarillo) corresponden al padding de &lt;body&gt;.</w:t>
      </w:r>
    </w:p>
    <w:p w14:paraId="2DD1E197" w14:textId="33D82694" w:rsidR="004D246A" w:rsidRPr="00904F88" w:rsidRDefault="004D246A" w:rsidP="004D246A">
      <w:pPr>
        <w:rPr>
          <w:lang w:val="es-ES"/>
        </w:rPr>
      </w:pPr>
      <w:r w:rsidRPr="00904F88">
        <w:rPr>
          <w:lang w:val="es-ES"/>
        </w:rPr>
        <w:t>Es importante señalar que la imagen de fondo (</w:t>
      </w:r>
      <w:r w:rsidRPr="00904F88">
        <w:rPr>
          <w:noProof/>
          <w:lang w:val="es-ES"/>
        </w:rPr>
        <w:drawing>
          <wp:inline distT="0" distB="0" distL="0" distR="0" wp14:anchorId="5B76384A" wp14:editId="19B79B93">
            <wp:extent cx="480060" cy="480060"/>
            <wp:effectExtent l="0" t="0" r="0" b="0"/>
            <wp:docPr id="658530923" name="Imagen 48" descr="Cuadricula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adricula transpar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r w:rsidRPr="00904F88">
        <w:rPr>
          <w:lang w:val="es-ES"/>
        </w:rPr>
        <w:t>) de la página no se coloca en la esquina superior izquierda de la ventana y se repite a partir de esa posición, sino que se coloca desplazada 10px a la derecha y hacia abajo de la esquina superior izquierda y se repite a partir de esa posición debido al margin de 10px de &lt;html&gt;, como se comenta en la </w:t>
      </w:r>
      <w:hyperlink r:id="rId135" w:anchor="fondos-margenes" w:history="1">
        <w:r w:rsidRPr="00904F88">
          <w:rPr>
            <w:rStyle w:val="Hipervnculo"/>
            <w:lang w:val="es-ES"/>
          </w:rPr>
          <w:t>lección de fondos</w:t>
        </w:r>
      </w:hyperlink>
      <w:r w:rsidRPr="00904F88">
        <w:rPr>
          <w:lang w:val="es-ES"/>
        </w:rPr>
        <w:t>.</w:t>
      </w:r>
    </w:p>
    <w:p w14:paraId="67C8184C" w14:textId="3072D48A" w:rsidR="004D246A" w:rsidRPr="00904F88" w:rsidRDefault="004D246A" w:rsidP="004D246A">
      <w:pPr>
        <w:rPr>
          <w:lang w:val="es-ES"/>
        </w:rPr>
      </w:pPr>
    </w:p>
    <w:p w14:paraId="02590F87" w14:textId="7C69AB83" w:rsidR="004D246A" w:rsidRPr="00904F88" w:rsidRDefault="004D246A" w:rsidP="004D246A">
      <w:pPr>
        <w:rPr>
          <w:lang w:val="es-ES"/>
        </w:rPr>
      </w:pPr>
      <w:r w:rsidRPr="00904F88">
        <w:rPr>
          <w:lang w:val="es-ES"/>
        </w:rPr>
        <w:t xml:space="preserve">Los navegadores aplican de forma predeterminada algunos de estos márgenes, como se observa en el ejemplo siguiente. El borde de color teal que se ve en el lado izquierdo, superior y derecho </w:t>
      </w:r>
      <w:r w:rsidR="00F6550D" w:rsidRPr="00904F88">
        <w:rPr>
          <w:lang w:val="es-ES"/>
        </w:rPr>
        <w:t xml:space="preserve">es de html </w:t>
      </w:r>
      <w:r w:rsidR="002E2D18" w:rsidRPr="00904F88">
        <w:rPr>
          <w:lang w:val="es-ES"/>
        </w:rPr>
        <w:t>y body</w:t>
      </w:r>
      <w:r w:rsidRPr="00904F88">
        <w:rPr>
          <w:lang w:val="es-ES"/>
        </w:rPr>
        <w:t>.</w:t>
      </w:r>
      <w:r w:rsidR="0089647D" w:rsidRPr="00904F88">
        <w:rPr>
          <w:lang w:val="es-ES"/>
        </w:rPr>
        <w:t xml:space="preserve"> Pode</w:t>
      </w:r>
      <w:r w:rsidR="002E2D18" w:rsidRPr="00904F88">
        <w:rPr>
          <w:lang w:val="es-ES"/>
        </w:rPr>
        <w:t>i</w:t>
      </w:r>
      <w:r w:rsidR="0089647D" w:rsidRPr="00904F88">
        <w:rPr>
          <w:lang w:val="es-ES"/>
        </w:rPr>
        <w:t>s ver</w:t>
      </w:r>
      <w:r w:rsidR="002E2D18" w:rsidRPr="00904F88">
        <w:rPr>
          <w:lang w:val="es-ES"/>
        </w:rPr>
        <w:t xml:space="preserve"> en la imagen que el color teal es el html y el body está en blanco. Hay que ponerle margin 0 a ambos para evitar ese desplazamiento entre el html y el body.</w:t>
      </w:r>
    </w:p>
    <w:p w14:paraId="145CFF3F" w14:textId="77777777" w:rsidR="004D246A" w:rsidRPr="00904F88" w:rsidRDefault="004D246A" w:rsidP="00446E4E">
      <w:pPr>
        <w:rPr>
          <w:lang w:val="es-ES"/>
        </w:rPr>
      </w:pPr>
    </w:p>
    <w:p w14:paraId="4CE5EBFB" w14:textId="6985A4BC" w:rsidR="00446E4E" w:rsidRPr="00904F88" w:rsidRDefault="00FA0D3A" w:rsidP="005C5C38">
      <w:pPr>
        <w:rPr>
          <w:lang w:val="es-ES"/>
        </w:rPr>
      </w:pPr>
      <w:r w:rsidRPr="00904F88">
        <w:rPr>
          <w:noProof/>
          <w:lang w:val="es-ES"/>
        </w:rPr>
        <w:drawing>
          <wp:inline distT="0" distB="0" distL="0" distR="0" wp14:anchorId="470DBAF4" wp14:editId="3A5F9985">
            <wp:extent cx="6300470" cy="1714500"/>
            <wp:effectExtent l="0" t="0" r="5080" b="0"/>
            <wp:docPr id="2037212857"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2857" name="Imagen 1" descr="Gráfico, Tabla&#10;&#10;El contenido generado por IA puede ser incorrecto."/>
                    <pic:cNvPicPr/>
                  </pic:nvPicPr>
                  <pic:blipFill>
                    <a:blip r:embed="rId136"/>
                    <a:stretch>
                      <a:fillRect/>
                    </a:stretch>
                  </pic:blipFill>
                  <pic:spPr>
                    <a:xfrm>
                      <a:off x="0" y="0"/>
                      <a:ext cx="6300470" cy="1714500"/>
                    </a:xfrm>
                    <a:prstGeom prst="rect">
                      <a:avLst/>
                    </a:prstGeom>
                  </pic:spPr>
                </pic:pic>
              </a:graphicData>
            </a:graphic>
          </wp:inline>
        </w:drawing>
      </w:r>
    </w:p>
    <w:p w14:paraId="4FD76D5E" w14:textId="77777777" w:rsidR="00F6550D" w:rsidRPr="00904F88" w:rsidRDefault="00F6550D" w:rsidP="005C5C38">
      <w:pPr>
        <w:rPr>
          <w:lang w:val="es-ES"/>
        </w:rPr>
      </w:pPr>
    </w:p>
    <w:p w14:paraId="019A6905" w14:textId="19D9823C" w:rsidR="00F6550D" w:rsidRPr="00904F88" w:rsidRDefault="008461CA" w:rsidP="005C5C38">
      <w:pPr>
        <w:rPr>
          <w:lang w:val="es-ES"/>
        </w:rPr>
      </w:pPr>
      <w:r w:rsidRPr="00904F88">
        <w:rPr>
          <w:lang w:val="es-ES"/>
        </w:rPr>
        <w:t>Concretamente, los navegadores aplican margin en px a &lt;body&gt;. Para verlo, lo podemos poner a cero:</w:t>
      </w:r>
    </w:p>
    <w:p w14:paraId="1EE8B971" w14:textId="77777777" w:rsidR="004E6182" w:rsidRPr="00904F88" w:rsidRDefault="004E6182" w:rsidP="005C5C38">
      <w:pPr>
        <w:rPr>
          <w:lang w:val="es-ES"/>
        </w:rPr>
      </w:pPr>
    </w:p>
    <w:p w14:paraId="7B7DB6D4" w14:textId="380BF0CD" w:rsidR="004E6182" w:rsidRPr="00904F88" w:rsidRDefault="001F5DB7" w:rsidP="005C5C38">
      <w:pPr>
        <w:rPr>
          <w:lang w:val="es-ES"/>
        </w:rPr>
      </w:pPr>
      <w:r w:rsidRPr="00904F88">
        <w:rPr>
          <w:noProof/>
          <w:lang w:val="es-ES"/>
        </w:rPr>
        <w:drawing>
          <wp:inline distT="0" distB="0" distL="0" distR="0" wp14:anchorId="3D21C6CF" wp14:editId="1E6D0B54">
            <wp:extent cx="6300470" cy="1824355"/>
            <wp:effectExtent l="0" t="0" r="5080" b="4445"/>
            <wp:docPr id="16131966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6628" name="Imagen 1" descr="Tabla&#10;&#10;El contenido generado por IA puede ser incorrecto."/>
                    <pic:cNvPicPr/>
                  </pic:nvPicPr>
                  <pic:blipFill>
                    <a:blip r:embed="rId137"/>
                    <a:stretch>
                      <a:fillRect/>
                    </a:stretch>
                  </pic:blipFill>
                  <pic:spPr>
                    <a:xfrm>
                      <a:off x="0" y="0"/>
                      <a:ext cx="6300470" cy="1824355"/>
                    </a:xfrm>
                    <a:prstGeom prst="rect">
                      <a:avLst/>
                    </a:prstGeom>
                  </pic:spPr>
                </pic:pic>
              </a:graphicData>
            </a:graphic>
          </wp:inline>
        </w:drawing>
      </w:r>
    </w:p>
    <w:p w14:paraId="371AE7D6" w14:textId="77777777" w:rsidR="009F780B" w:rsidRPr="00904F88" w:rsidRDefault="009F780B" w:rsidP="005C5C38">
      <w:pPr>
        <w:rPr>
          <w:lang w:val="es-ES"/>
        </w:rPr>
      </w:pPr>
    </w:p>
    <w:p w14:paraId="5AB065E0" w14:textId="03C1A671" w:rsidR="001D5F49" w:rsidRPr="00904F88" w:rsidRDefault="009F780B" w:rsidP="005C5C38">
      <w:pPr>
        <w:rPr>
          <w:lang w:val="es-ES"/>
        </w:rPr>
      </w:pPr>
      <w:r w:rsidRPr="00904F88">
        <w:rPr>
          <w:lang w:val="es-ES"/>
        </w:rPr>
        <w:t>El margen superior se debe al margin (en em) del elemento &lt;pre&gt;. Para verlo, lo podemos poner a cero:</w:t>
      </w:r>
    </w:p>
    <w:p w14:paraId="1D60168E" w14:textId="77777777" w:rsidR="009F780B" w:rsidRPr="00904F88" w:rsidRDefault="009F780B" w:rsidP="005C5C38">
      <w:pPr>
        <w:rPr>
          <w:lang w:val="es-ES"/>
        </w:rPr>
      </w:pPr>
    </w:p>
    <w:p w14:paraId="386A5E09"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3A6488C"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D3A156C"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"https://www.mclibre.org/consultar/htmlcss/css/ejemplos/margenes/cuadricula-transp.png"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teal</w:t>
      </w:r>
      <w:r w:rsidRPr="00904F88">
        <w:rPr>
          <w:rFonts w:ascii="Consolas" w:hAnsi="Consolas"/>
          <w:color w:val="D4D4D4"/>
          <w:sz w:val="21"/>
          <w:szCs w:val="21"/>
          <w:lang w:val="es-ES"/>
        </w:rPr>
        <w:t>;</w:t>
      </w:r>
    </w:p>
    <w:p w14:paraId="3854C606"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73D9C56"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A36603"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748D419A"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"https://www.mclibre.org/consultar/htmlcss/css/ejemplos/margenes/cuadricula-transp.png"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A1A99D8"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198CE43D"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4D1CB9CC"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210A571" w14:textId="77777777" w:rsidR="001D5F49" w:rsidRPr="00904F88" w:rsidRDefault="001D5F49" w:rsidP="001D5F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9D890A9" w14:textId="77777777" w:rsidR="001D5F49" w:rsidRPr="00904F88" w:rsidRDefault="001D5F49" w:rsidP="005C5C38">
      <w:pPr>
        <w:rPr>
          <w:lang w:val="es-ES"/>
        </w:rPr>
      </w:pPr>
    </w:p>
    <w:p w14:paraId="4B715069" w14:textId="06394583" w:rsidR="001D5F49" w:rsidRPr="00904F88" w:rsidRDefault="00272116" w:rsidP="005C5C38">
      <w:pPr>
        <w:rPr>
          <w:lang w:val="es-ES"/>
        </w:rPr>
      </w:pPr>
      <w:r w:rsidRPr="00904F88">
        <w:rPr>
          <w:noProof/>
          <w:lang w:val="es-ES"/>
        </w:rPr>
        <w:drawing>
          <wp:inline distT="0" distB="0" distL="0" distR="0" wp14:anchorId="5E2C6F6E" wp14:editId="1D0DA34A">
            <wp:extent cx="6300470" cy="3070860"/>
            <wp:effectExtent l="0" t="0" r="5080" b="0"/>
            <wp:docPr id="11537804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0477" name="Imagen 1" descr="Gráfico&#10;&#10;El contenido generado por IA puede ser incorrecto."/>
                    <pic:cNvPicPr/>
                  </pic:nvPicPr>
                  <pic:blipFill>
                    <a:blip r:embed="rId138"/>
                    <a:stretch>
                      <a:fillRect/>
                    </a:stretch>
                  </pic:blipFill>
                  <pic:spPr>
                    <a:xfrm>
                      <a:off x="0" y="0"/>
                      <a:ext cx="6300470" cy="3070860"/>
                    </a:xfrm>
                    <a:prstGeom prst="rect">
                      <a:avLst/>
                    </a:prstGeom>
                  </pic:spPr>
                </pic:pic>
              </a:graphicData>
            </a:graphic>
          </wp:inline>
        </w:drawing>
      </w:r>
    </w:p>
    <w:p w14:paraId="481D2A7C" w14:textId="77777777" w:rsidR="00F6550D" w:rsidRPr="00904F88" w:rsidRDefault="00F6550D" w:rsidP="005C5C38">
      <w:pPr>
        <w:rPr>
          <w:lang w:val="es-ES"/>
        </w:rPr>
      </w:pPr>
    </w:p>
    <w:p w14:paraId="7CA0EBBB" w14:textId="77777777" w:rsidR="00272116" w:rsidRPr="00904F88" w:rsidRDefault="00272116" w:rsidP="005C5C38">
      <w:pPr>
        <w:rPr>
          <w:lang w:val="es-ES"/>
        </w:rPr>
      </w:pPr>
    </w:p>
    <w:p w14:paraId="44AD3E5D" w14:textId="4CA5F2A1" w:rsidR="00FC4891" w:rsidRPr="00904F88" w:rsidRDefault="00FC4891" w:rsidP="00FC4891">
      <w:pPr>
        <w:pStyle w:val="Ttulo1"/>
        <w:rPr>
          <w:lang w:val="es-ES"/>
        </w:rPr>
      </w:pPr>
      <w:bookmarkStart w:id="52" w:name="_Toc210637402"/>
      <w:r w:rsidRPr="00904F88">
        <w:rPr>
          <w:lang w:val="es-ES"/>
        </w:rPr>
        <w:t>Fondos</w:t>
      </w:r>
      <w:bookmarkEnd w:id="52"/>
    </w:p>
    <w:p w14:paraId="42846206" w14:textId="77777777" w:rsidR="00FC4891" w:rsidRPr="00904F88" w:rsidRDefault="00FC4891" w:rsidP="00FC4891">
      <w:pPr>
        <w:rPr>
          <w:lang w:val="es-ES"/>
        </w:rPr>
      </w:pPr>
    </w:p>
    <w:p w14:paraId="00C16C7E" w14:textId="79CA1EA3" w:rsidR="001C2AE1" w:rsidRPr="00904F88" w:rsidRDefault="001C2AE1" w:rsidP="001C2AE1">
      <w:pPr>
        <w:rPr>
          <w:lang w:val="es-ES"/>
        </w:rPr>
      </w:pPr>
      <w:r w:rsidRPr="00904F88">
        <w:rPr>
          <w:lang w:val="es-ES"/>
        </w:rPr>
        <w:t>En este apartado se comentan las propiedades CSS definidas en la futura recomendación </w:t>
      </w:r>
      <w:hyperlink r:id="rId139" w:history="1">
        <w:r w:rsidRPr="00904F88">
          <w:rPr>
            <w:rStyle w:val="Hipervnculo"/>
            <w:lang w:val="es-ES"/>
          </w:rPr>
          <w:t>CSS Backgrounds and Borders Module Level 3</w:t>
        </w:r>
      </w:hyperlink>
      <w:r w:rsidRPr="00904F88">
        <w:rPr>
          <w:lang w:val="es-ES"/>
        </w:rPr>
        <w:t>. Aunque actualmente (febrero de 2025) esta recomendación no está formalmente aprobada, se considera parte de la </w:t>
      </w:r>
      <w:hyperlink r:id="rId140" w:anchor="css-official" w:history="1">
        <w:r w:rsidRPr="00904F88">
          <w:rPr>
            <w:rStyle w:val="Hipervnculo"/>
            <w:lang w:val="es-ES"/>
          </w:rPr>
          <w:t>definición oficial de CSS en CSS Snapshot 2024</w:t>
        </w:r>
      </w:hyperlink>
      <w:r w:rsidRPr="00904F88">
        <w:rPr>
          <w:lang w:val="es-ES"/>
        </w:rPr>
        <w:t>.</w:t>
      </w:r>
    </w:p>
    <w:p w14:paraId="176BC6C3" w14:textId="77777777" w:rsidR="001C2AE1" w:rsidRPr="00904F88" w:rsidRDefault="001C2AE1" w:rsidP="001C2AE1">
      <w:pPr>
        <w:rPr>
          <w:lang w:val="es-ES"/>
        </w:rPr>
      </w:pPr>
      <w:r w:rsidRPr="00904F88">
        <w:rPr>
          <w:lang w:val="es-ES"/>
        </w:rPr>
        <w:t>Estas propiedades permiten utilizar una imagen como fondo de cualquier elemento de una página web.</w:t>
      </w:r>
    </w:p>
    <w:p w14:paraId="1CB4E808" w14:textId="77777777" w:rsidR="001C2AE1" w:rsidRPr="00904F88" w:rsidRDefault="001C2AE1" w:rsidP="001C2AE1">
      <w:pPr>
        <w:rPr>
          <w:lang w:val="es-ES"/>
        </w:rPr>
      </w:pPr>
      <w:r w:rsidRPr="00904F88">
        <w:rPr>
          <w:lang w:val="es-ES"/>
        </w:rPr>
        <w:t>Para adaptarse a los diferentes tamaños de pantallas y mantener las imágenes lo más pequeñas posibles, si el elemento es mayor que la imagen, las imágenes se suelen repetir. Si la imagen está bien construida, la repetición puede dar un resultado continuo, como muestran los ejemplos siguientes:</w:t>
      </w:r>
    </w:p>
    <w:p w14:paraId="0C67540C" w14:textId="77777777" w:rsidR="00FC4891" w:rsidRPr="00904F88" w:rsidRDefault="00FC4891" w:rsidP="00FC4891">
      <w:pPr>
        <w:rPr>
          <w:lang w:val="es-ES"/>
        </w:rPr>
      </w:pPr>
    </w:p>
    <w:p w14:paraId="702F8A2C" w14:textId="26471376" w:rsidR="000739E4" w:rsidRPr="00904F88" w:rsidRDefault="000739E4" w:rsidP="00FC4891">
      <w:pPr>
        <w:rPr>
          <w:lang w:val="es-ES"/>
        </w:rPr>
      </w:pPr>
      <w:r w:rsidRPr="00904F88">
        <w:rPr>
          <w:noProof/>
          <w:lang w:val="es-ES"/>
        </w:rPr>
        <w:drawing>
          <wp:inline distT="0" distB="0" distL="0" distR="0" wp14:anchorId="0FC2643F" wp14:editId="5B4E4EE2">
            <wp:extent cx="6300470" cy="723900"/>
            <wp:effectExtent l="0" t="0" r="5080" b="0"/>
            <wp:docPr id="4728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5842" name=""/>
                    <pic:cNvPicPr/>
                  </pic:nvPicPr>
                  <pic:blipFill>
                    <a:blip r:embed="rId141"/>
                    <a:stretch>
                      <a:fillRect/>
                    </a:stretch>
                  </pic:blipFill>
                  <pic:spPr>
                    <a:xfrm>
                      <a:off x="0" y="0"/>
                      <a:ext cx="6300470" cy="723900"/>
                    </a:xfrm>
                    <a:prstGeom prst="rect">
                      <a:avLst/>
                    </a:prstGeom>
                  </pic:spPr>
                </pic:pic>
              </a:graphicData>
            </a:graphic>
          </wp:inline>
        </w:drawing>
      </w:r>
    </w:p>
    <w:p w14:paraId="207DD905" w14:textId="77777777" w:rsidR="000739E4" w:rsidRPr="00904F88" w:rsidRDefault="000739E4" w:rsidP="00FC4891">
      <w:pPr>
        <w:rPr>
          <w:lang w:val="es-ES"/>
        </w:rPr>
      </w:pPr>
    </w:p>
    <w:p w14:paraId="6DCAC4E0" w14:textId="3F000481" w:rsidR="000739E4" w:rsidRPr="00904F88" w:rsidRDefault="009D6626" w:rsidP="00FC4891">
      <w:pPr>
        <w:rPr>
          <w:lang w:val="es-ES"/>
        </w:rPr>
      </w:pPr>
      <w:r w:rsidRPr="00904F88">
        <w:rPr>
          <w:lang w:val="es-ES"/>
        </w:rPr>
        <w:t>La propiedad compuesta background permite definir simultáneamente todas las propiedades relacionadas con el fondo de cualquier elemento: background-color, background-image, background-position, background-size, background-repeat, background-attachment, background-origin y background-clip (explicadas más adelante en esta página).</w:t>
      </w:r>
    </w:p>
    <w:p w14:paraId="42F7AAA8" w14:textId="77777777" w:rsidR="00131832" w:rsidRPr="00904F88" w:rsidRDefault="00131832" w:rsidP="00FC4891">
      <w:pPr>
        <w:rPr>
          <w:lang w:val="es-ES"/>
        </w:rPr>
      </w:pPr>
    </w:p>
    <w:p w14:paraId="003EBEBE"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2283414"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"https://www.mclibre.org/consultar/htmlcss/css/ejemplos/fondos/fuego-1f525.svg"</w:t>
      </w:r>
      <w:r w:rsidRPr="00904F88">
        <w:rPr>
          <w:rFonts w:ascii="Consolas" w:hAnsi="Consolas"/>
          <w:color w:val="D4D4D4"/>
          <w:sz w:val="21"/>
          <w:szCs w:val="21"/>
          <w:lang w:val="es-ES"/>
        </w:rPr>
        <w:t>);</w:t>
      </w:r>
    </w:p>
    <w:p w14:paraId="5B628775"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170%</w:t>
      </w:r>
      <w:r w:rsidRPr="00904F88">
        <w:rPr>
          <w:rFonts w:ascii="Consolas" w:hAnsi="Consolas"/>
          <w:color w:val="D4D4D4"/>
          <w:sz w:val="21"/>
          <w:szCs w:val="21"/>
          <w:lang w:val="es-ES"/>
        </w:rPr>
        <w:t>;</w:t>
      </w:r>
    </w:p>
    <w:p w14:paraId="6DF37173"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2F544084"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8EF2386" w14:textId="77777777" w:rsidR="00CE0941" w:rsidRPr="00904F88" w:rsidRDefault="00CE0941" w:rsidP="00131832">
      <w:pPr>
        <w:rPr>
          <w:lang w:val="es-ES"/>
        </w:rPr>
      </w:pPr>
    </w:p>
    <w:p w14:paraId="58C92C65" w14:textId="34CBC91D" w:rsidR="00131832" w:rsidRPr="00904F88" w:rsidRDefault="00131832" w:rsidP="00131832">
      <w:pPr>
        <w:rPr>
          <w:lang w:val="es-ES"/>
        </w:rPr>
      </w:pPr>
      <w:r w:rsidRPr="00904F88">
        <w:rPr>
          <w:lang w:val="es-ES"/>
        </w:rPr>
        <w:t>Si sólo se escribe un valor de background-origin y background-clip, ese valor se aplica a las dos propiedades.</w:t>
      </w:r>
    </w:p>
    <w:p w14:paraId="5070BBCD" w14:textId="77777777" w:rsidR="00CE0941" w:rsidRPr="00904F88" w:rsidRDefault="00CE0941" w:rsidP="00131832">
      <w:pPr>
        <w:rPr>
          <w:lang w:val="es-ES"/>
        </w:rPr>
      </w:pPr>
    </w:p>
    <w:p w14:paraId="588AAC85"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5B095B28"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lightgray</w:t>
      </w:r>
      <w:r w:rsidRPr="00904F88">
        <w:rPr>
          <w:rFonts w:ascii="Consolas" w:hAnsi="Consolas"/>
          <w:color w:val="D4D4D4"/>
          <w:sz w:val="21"/>
          <w:szCs w:val="21"/>
          <w:lang w:val="es-ES"/>
        </w:rPr>
        <w:t>;</w:t>
      </w:r>
    </w:p>
    <w:p w14:paraId="10FAFC81"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"gota.png"</w:t>
      </w:r>
      <w:r w:rsidRPr="00904F88">
        <w:rPr>
          <w:rFonts w:ascii="Consolas" w:hAnsi="Consolas"/>
          <w:color w:val="D4D4D4"/>
          <w:sz w:val="21"/>
          <w:szCs w:val="21"/>
          <w:lang w:val="es-ES"/>
        </w:rPr>
        <w:t>);</w:t>
      </w:r>
    </w:p>
    <w:p w14:paraId="07B594B8" w14:textId="77777777" w:rsidR="00CE0941" w:rsidRPr="00904F88" w:rsidRDefault="00CE0941" w:rsidP="00CE09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9362B37" w14:textId="77777777" w:rsidR="00CE0941" w:rsidRPr="00904F88" w:rsidRDefault="00CE0941" w:rsidP="00131832">
      <w:pPr>
        <w:rPr>
          <w:lang w:val="es-ES"/>
        </w:rPr>
      </w:pPr>
    </w:p>
    <w:p w14:paraId="2C28DF50" w14:textId="77777777" w:rsidR="00131832" w:rsidRPr="00904F88" w:rsidRDefault="00131832" w:rsidP="00131832">
      <w:pPr>
        <w:rPr>
          <w:lang w:val="es-ES"/>
        </w:rPr>
      </w:pPr>
      <w:r w:rsidRPr="00904F88">
        <w:rPr>
          <w:lang w:val="es-ES"/>
        </w:rPr>
        <w:t>Tenga cuidado al utilizar conjuntamente la propiedad compuesta background y las propiedades individuales. Si se utiliza la propiedad compuesta background y además las propiedades individuales, es necesario escribir primero la propiedad compuesta, ya que la propiedad background anula las propiedades de fondo anteriores. En el primer ejemplo siguiente, no se ve el color lightgray porque la propiedad background anula la propiedad background-color anterior. En el segundo ejemplo, sí que se ve el color lightgray porque la propiedad background-color está después de la propiedad background.</w:t>
      </w:r>
    </w:p>
    <w:p w14:paraId="768669EC" w14:textId="77777777" w:rsidR="00131832" w:rsidRPr="00904F88" w:rsidRDefault="00131832" w:rsidP="00FC4891">
      <w:pPr>
        <w:rPr>
          <w:lang w:val="es-ES"/>
        </w:rPr>
      </w:pPr>
    </w:p>
    <w:p w14:paraId="7C487C2F"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3D1201F"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"https://www.mclibre.org/consultar/htmlcss/css/ejemplos/fondos/fuego-1f525.svg"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repeat-y</w:t>
      </w:r>
      <w:r w:rsidRPr="00904F88">
        <w:rPr>
          <w:rFonts w:ascii="Consolas" w:hAnsi="Consolas"/>
          <w:color w:val="D4D4D4"/>
          <w:sz w:val="21"/>
          <w:szCs w:val="21"/>
          <w:lang w:val="es-ES"/>
        </w:rPr>
        <w:t>,</w:t>
      </w:r>
    </w:p>
    <w:p w14:paraId="08CA0148"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"https://www.mclibre.org/consultar/htmlcss/css/ejemplos/fondos/tartan.png"</w:t>
      </w:r>
      <w:r w:rsidRPr="00904F88">
        <w:rPr>
          <w:rFonts w:ascii="Consolas" w:hAnsi="Consolas"/>
          <w:color w:val="D4D4D4"/>
          <w:sz w:val="21"/>
          <w:szCs w:val="21"/>
          <w:lang w:val="es-ES"/>
        </w:rPr>
        <w:t>);</w:t>
      </w:r>
    </w:p>
    <w:p w14:paraId="489FED97"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170%</w:t>
      </w:r>
      <w:r w:rsidRPr="00904F88">
        <w:rPr>
          <w:rFonts w:ascii="Consolas" w:hAnsi="Consolas"/>
          <w:color w:val="D4D4D4"/>
          <w:sz w:val="21"/>
          <w:szCs w:val="21"/>
          <w:lang w:val="es-ES"/>
        </w:rPr>
        <w:t>;</w:t>
      </w:r>
    </w:p>
    <w:p w14:paraId="3A6A89CE"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24357669" w14:textId="77777777" w:rsidR="00B33509" w:rsidRPr="00904F88" w:rsidRDefault="00B33509" w:rsidP="00B3350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743F96" w14:textId="77777777" w:rsidR="009D6626" w:rsidRPr="00904F88" w:rsidRDefault="009D6626" w:rsidP="00FC4891">
      <w:pPr>
        <w:rPr>
          <w:lang w:val="es-ES"/>
        </w:rPr>
      </w:pPr>
    </w:p>
    <w:p w14:paraId="1E547498" w14:textId="77777777" w:rsidR="003637DE" w:rsidRPr="00904F88" w:rsidRDefault="003637DE" w:rsidP="00FC4891">
      <w:pPr>
        <w:rPr>
          <w:lang w:val="es-ES"/>
        </w:rPr>
      </w:pPr>
    </w:p>
    <w:p w14:paraId="05C95467" w14:textId="48FD1297" w:rsidR="003637DE" w:rsidRPr="00904F88" w:rsidRDefault="00F034EC" w:rsidP="00FC4891">
      <w:pPr>
        <w:rPr>
          <w:lang w:val="es-ES"/>
        </w:rPr>
      </w:pPr>
      <w:r w:rsidRPr="00904F88">
        <w:rPr>
          <w:lang w:val="es-ES"/>
        </w:rPr>
        <w:t>Sólo se puede definir un color de fondo en la última de las imágenes de fondo. No solamente porque dar color de fondo a cualquier otra imagen ocultaría las que se encuentran por detrás, sino porque la recomendación no lo permite.</w:t>
      </w:r>
    </w:p>
    <w:p w14:paraId="73FF82F8" w14:textId="77777777" w:rsidR="003637DE" w:rsidRPr="00904F88" w:rsidRDefault="003637DE" w:rsidP="00FC4891">
      <w:pPr>
        <w:rPr>
          <w:lang w:val="es-ES"/>
        </w:rPr>
      </w:pPr>
    </w:p>
    <w:p w14:paraId="30ECAB12" w14:textId="33D9B1B9" w:rsidR="000A0967" w:rsidRPr="00904F88" w:rsidRDefault="000A0967" w:rsidP="00FC4891">
      <w:pPr>
        <w:rPr>
          <w:lang w:val="es-ES"/>
        </w:rPr>
      </w:pPr>
      <w:r w:rsidRPr="00904F88">
        <w:rPr>
          <w:noProof/>
          <w:lang w:val="es-ES"/>
        </w:rPr>
        <w:drawing>
          <wp:inline distT="0" distB="0" distL="0" distR="0" wp14:anchorId="4183E43E" wp14:editId="5D8EB265">
            <wp:extent cx="6300470" cy="2051050"/>
            <wp:effectExtent l="0" t="0" r="5080" b="6350"/>
            <wp:docPr id="429089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9672" name="Imagen 1" descr="Texto&#10;&#10;El contenido generado por IA puede ser incorrecto."/>
                    <pic:cNvPicPr/>
                  </pic:nvPicPr>
                  <pic:blipFill>
                    <a:blip r:embed="rId142"/>
                    <a:stretch>
                      <a:fillRect/>
                    </a:stretch>
                  </pic:blipFill>
                  <pic:spPr>
                    <a:xfrm>
                      <a:off x="0" y="0"/>
                      <a:ext cx="6300470" cy="2051050"/>
                    </a:xfrm>
                    <a:prstGeom prst="rect">
                      <a:avLst/>
                    </a:prstGeom>
                  </pic:spPr>
                </pic:pic>
              </a:graphicData>
            </a:graphic>
          </wp:inline>
        </w:drawing>
      </w:r>
    </w:p>
    <w:p w14:paraId="4012FF52" w14:textId="77777777" w:rsidR="000A0967" w:rsidRPr="00904F88" w:rsidRDefault="000A0967" w:rsidP="00FC4891">
      <w:pPr>
        <w:rPr>
          <w:lang w:val="es-ES"/>
        </w:rPr>
      </w:pPr>
    </w:p>
    <w:p w14:paraId="1F429C5B"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9750F1F"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AD1FDB6"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"https://www.mclibre.org/consultar/htmlcss/css/ejemplos/fondos/rosa-1f339.svg"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repeat-y</w:t>
      </w:r>
      <w:r w:rsidRPr="00904F88">
        <w:rPr>
          <w:rFonts w:ascii="Consolas" w:hAnsi="Consolas"/>
          <w:color w:val="D4D4D4"/>
          <w:sz w:val="21"/>
          <w:szCs w:val="21"/>
          <w:lang w:val="es-ES"/>
        </w:rPr>
        <w:t>,</w:t>
      </w:r>
    </w:p>
    <w:p w14:paraId="64FF2D12" w14:textId="77777777" w:rsidR="000A0967" w:rsidRPr="009B20CB"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D4D4D4"/>
          <w:sz w:val="21"/>
          <w:szCs w:val="21"/>
          <w:lang w:val="es-ES"/>
        </w:rPr>
        <w:t>       </w:t>
      </w:r>
      <w:r w:rsidRPr="009B20CB">
        <w:rPr>
          <w:rFonts w:ascii="Consolas" w:hAnsi="Consolas"/>
          <w:color w:val="DCDCAA"/>
          <w:sz w:val="21"/>
          <w:szCs w:val="21"/>
        </w:rPr>
        <w:t>hwb</w:t>
      </w:r>
      <w:r w:rsidRPr="009B20CB">
        <w:rPr>
          <w:rFonts w:ascii="Consolas" w:hAnsi="Consolas"/>
          <w:color w:val="D4D4D4"/>
          <w:sz w:val="21"/>
          <w:szCs w:val="21"/>
        </w:rPr>
        <w:t>(</w:t>
      </w:r>
      <w:r w:rsidRPr="009B20CB">
        <w:rPr>
          <w:rFonts w:ascii="Consolas" w:hAnsi="Consolas"/>
          <w:color w:val="B5CEA8"/>
          <w:sz w:val="21"/>
          <w:szCs w:val="21"/>
        </w:rPr>
        <w:t>105</w:t>
      </w:r>
      <w:r w:rsidRPr="009B20CB">
        <w:rPr>
          <w:rFonts w:ascii="Consolas" w:hAnsi="Consolas"/>
          <w:color w:val="D4D4D4"/>
          <w:sz w:val="21"/>
          <w:szCs w:val="21"/>
        </w:rPr>
        <w:t xml:space="preserve"> </w:t>
      </w:r>
      <w:r w:rsidRPr="009B20CB">
        <w:rPr>
          <w:rFonts w:ascii="Consolas" w:hAnsi="Consolas"/>
          <w:color w:val="B5CEA8"/>
          <w:sz w:val="21"/>
          <w:szCs w:val="21"/>
        </w:rPr>
        <w:t>75%</w:t>
      </w:r>
      <w:r w:rsidRPr="009B20CB">
        <w:rPr>
          <w:rFonts w:ascii="Consolas" w:hAnsi="Consolas"/>
          <w:color w:val="D4D4D4"/>
          <w:sz w:val="21"/>
          <w:szCs w:val="21"/>
        </w:rPr>
        <w:t xml:space="preserve"> </w:t>
      </w:r>
      <w:r w:rsidRPr="009B20CB">
        <w:rPr>
          <w:rFonts w:ascii="Consolas" w:hAnsi="Consolas"/>
          <w:color w:val="B5CEA8"/>
          <w:sz w:val="21"/>
          <w:szCs w:val="21"/>
        </w:rPr>
        <w:t>5%</w:t>
      </w:r>
      <w:r w:rsidRPr="009B20CB">
        <w:rPr>
          <w:rFonts w:ascii="Consolas" w:hAnsi="Consolas"/>
          <w:color w:val="D4D4D4"/>
          <w:sz w:val="21"/>
          <w:szCs w:val="21"/>
        </w:rPr>
        <w:t xml:space="preserve">) </w:t>
      </w:r>
      <w:r w:rsidRPr="009B20CB">
        <w:rPr>
          <w:rFonts w:ascii="Consolas" w:hAnsi="Consolas"/>
          <w:color w:val="DCDCAA"/>
          <w:sz w:val="21"/>
          <w:szCs w:val="21"/>
        </w:rPr>
        <w:t>url</w:t>
      </w:r>
      <w:r w:rsidRPr="009B20CB">
        <w:rPr>
          <w:rFonts w:ascii="Consolas" w:hAnsi="Consolas"/>
          <w:color w:val="D4D4D4"/>
          <w:sz w:val="21"/>
          <w:szCs w:val="21"/>
        </w:rPr>
        <w:t>(</w:t>
      </w:r>
      <w:r w:rsidRPr="009B20CB">
        <w:rPr>
          <w:rFonts w:ascii="Consolas" w:hAnsi="Consolas"/>
          <w:color w:val="CE9178"/>
          <w:sz w:val="21"/>
          <w:szCs w:val="21"/>
        </w:rPr>
        <w:t>"https://www.mclibre.org/consultar/htmlcss/css/ejemplos/fondos/tulipan-1f337.svg"</w:t>
      </w:r>
      <w:r w:rsidRPr="009B20CB">
        <w:rPr>
          <w:rFonts w:ascii="Consolas" w:hAnsi="Consolas"/>
          <w:color w:val="D4D4D4"/>
          <w:sz w:val="21"/>
          <w:szCs w:val="21"/>
        </w:rPr>
        <w:t xml:space="preserve">) </w:t>
      </w:r>
      <w:r w:rsidRPr="009B20CB">
        <w:rPr>
          <w:rFonts w:ascii="Consolas" w:hAnsi="Consolas"/>
          <w:color w:val="CE9178"/>
          <w:sz w:val="21"/>
          <w:szCs w:val="21"/>
        </w:rPr>
        <w:t>right</w:t>
      </w:r>
      <w:r w:rsidRPr="009B20CB">
        <w:rPr>
          <w:rFonts w:ascii="Consolas" w:hAnsi="Consolas"/>
          <w:color w:val="D4D4D4"/>
          <w:sz w:val="21"/>
          <w:szCs w:val="21"/>
        </w:rPr>
        <w:t xml:space="preserve"> </w:t>
      </w:r>
      <w:r w:rsidRPr="009B20CB">
        <w:rPr>
          <w:rFonts w:ascii="Consolas" w:hAnsi="Consolas"/>
          <w:color w:val="CE9178"/>
          <w:sz w:val="21"/>
          <w:szCs w:val="21"/>
        </w:rPr>
        <w:t>top</w:t>
      </w:r>
      <w:r w:rsidRPr="009B20CB">
        <w:rPr>
          <w:rFonts w:ascii="Consolas" w:hAnsi="Consolas"/>
          <w:color w:val="D4D4D4"/>
          <w:sz w:val="21"/>
          <w:szCs w:val="21"/>
        </w:rPr>
        <w:t xml:space="preserve"> </w:t>
      </w:r>
      <w:r w:rsidRPr="009B20CB">
        <w:rPr>
          <w:rFonts w:ascii="Consolas" w:hAnsi="Consolas"/>
          <w:color w:val="CE9178"/>
          <w:sz w:val="21"/>
          <w:szCs w:val="21"/>
        </w:rPr>
        <w:t>repeat-y</w:t>
      </w:r>
      <w:r w:rsidRPr="009B20CB">
        <w:rPr>
          <w:rFonts w:ascii="Consolas" w:hAnsi="Consolas"/>
          <w:color w:val="D4D4D4"/>
          <w:sz w:val="21"/>
          <w:szCs w:val="21"/>
        </w:rPr>
        <w:t>;</w:t>
      </w:r>
    </w:p>
    <w:p w14:paraId="2C70F26B"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70px</w:t>
      </w:r>
      <w:r w:rsidRPr="00904F88">
        <w:rPr>
          <w:rFonts w:ascii="Consolas" w:hAnsi="Consolas"/>
          <w:color w:val="D4D4D4"/>
          <w:sz w:val="21"/>
          <w:szCs w:val="21"/>
          <w:lang w:val="es-ES"/>
        </w:rPr>
        <w:t>;</w:t>
      </w:r>
    </w:p>
    <w:p w14:paraId="0410B569"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170%</w:t>
      </w:r>
      <w:r w:rsidRPr="00904F88">
        <w:rPr>
          <w:rFonts w:ascii="Consolas" w:hAnsi="Consolas"/>
          <w:color w:val="D4D4D4"/>
          <w:sz w:val="21"/>
          <w:szCs w:val="21"/>
          <w:lang w:val="es-ES"/>
        </w:rPr>
        <w:t>;</w:t>
      </w:r>
    </w:p>
    <w:p w14:paraId="100C3C03"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406701C7"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ABBFC18" w14:textId="77777777" w:rsidR="000A0967" w:rsidRPr="00904F88" w:rsidRDefault="000A0967" w:rsidP="000A096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09F6C30" w14:textId="77777777" w:rsidR="0044646D" w:rsidRPr="00904F88" w:rsidRDefault="0044646D" w:rsidP="00FC4891">
      <w:pPr>
        <w:rPr>
          <w:b/>
          <w:bCs/>
          <w:u w:val="single"/>
          <w:lang w:val="es-ES"/>
        </w:rPr>
      </w:pPr>
    </w:p>
    <w:p w14:paraId="6C14EB85" w14:textId="202ED278" w:rsidR="00270053" w:rsidRPr="00904F88" w:rsidRDefault="00270053" w:rsidP="00FC4891">
      <w:pPr>
        <w:rPr>
          <w:b/>
          <w:bCs/>
          <w:sz w:val="28"/>
          <w:szCs w:val="28"/>
          <w:u w:val="single"/>
          <w:lang w:val="es-ES"/>
        </w:rPr>
      </w:pPr>
      <w:r w:rsidRPr="00904F88">
        <w:rPr>
          <w:b/>
          <w:bCs/>
          <w:sz w:val="28"/>
          <w:szCs w:val="28"/>
          <w:u w:val="single"/>
          <w:lang w:val="es-ES"/>
        </w:rPr>
        <w:t>Background-color background-image</w:t>
      </w:r>
    </w:p>
    <w:p w14:paraId="63B1CBA6" w14:textId="37E942EC" w:rsidR="00270053" w:rsidRPr="00904F88" w:rsidRDefault="00270053" w:rsidP="00FC4891">
      <w:pPr>
        <w:rPr>
          <w:lang w:val="es-ES"/>
        </w:rPr>
      </w:pPr>
      <w:r w:rsidRPr="00904F88">
        <w:rPr>
          <w:lang w:val="es-ES"/>
        </w:rPr>
        <w:t>La propiedad background-color establece el color de fondo de cualquier elemento.</w:t>
      </w:r>
    </w:p>
    <w:p w14:paraId="131ECC7C" w14:textId="77777777" w:rsidR="00270053" w:rsidRPr="00904F88" w:rsidRDefault="00270053" w:rsidP="00FC4891">
      <w:pPr>
        <w:rPr>
          <w:lang w:val="es-ES"/>
        </w:rPr>
      </w:pPr>
    </w:p>
    <w:p w14:paraId="5114475A"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12022881"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gold</w:t>
      </w:r>
      <w:r w:rsidRPr="00904F88">
        <w:rPr>
          <w:rFonts w:ascii="Consolas" w:hAnsi="Consolas"/>
          <w:color w:val="D4D4D4"/>
          <w:sz w:val="21"/>
          <w:szCs w:val="21"/>
          <w:lang w:val="es-ES"/>
        </w:rPr>
        <w:t>;</w:t>
      </w:r>
    </w:p>
    <w:p w14:paraId="77D8AA69"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170%</w:t>
      </w:r>
      <w:r w:rsidRPr="00904F88">
        <w:rPr>
          <w:rFonts w:ascii="Consolas" w:hAnsi="Consolas"/>
          <w:color w:val="D4D4D4"/>
          <w:sz w:val="21"/>
          <w:szCs w:val="21"/>
          <w:lang w:val="es-ES"/>
        </w:rPr>
        <w:t>;</w:t>
      </w:r>
    </w:p>
    <w:p w14:paraId="4E0E7E45"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D4D4D4"/>
          <w:sz w:val="21"/>
          <w:szCs w:val="21"/>
          <w:lang w:val="es-ES"/>
        </w:rPr>
        <w:t>;</w:t>
      </w:r>
    </w:p>
    <w:p w14:paraId="1D0F0E49" w14:textId="77777777" w:rsidR="00AB6649" w:rsidRPr="00904F88" w:rsidRDefault="00AB6649" w:rsidP="00AB66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4BE6438" w14:textId="77777777" w:rsidR="00AB6649" w:rsidRPr="00904F88" w:rsidRDefault="00AB6649" w:rsidP="00FC4891">
      <w:pPr>
        <w:rPr>
          <w:lang w:val="es-ES"/>
        </w:rPr>
      </w:pPr>
    </w:p>
    <w:p w14:paraId="5E088AB0" w14:textId="77777777" w:rsidR="00AB6649" w:rsidRPr="00904F88" w:rsidRDefault="00AB6649" w:rsidP="00FC4891">
      <w:pPr>
        <w:rPr>
          <w:lang w:val="es-ES"/>
        </w:rPr>
      </w:pPr>
    </w:p>
    <w:p w14:paraId="011127A3" w14:textId="5CACDDC5" w:rsidR="0044646D" w:rsidRPr="00904F88" w:rsidRDefault="00FE7B9E" w:rsidP="00FC4891">
      <w:pPr>
        <w:rPr>
          <w:lang w:val="es-ES"/>
        </w:rPr>
      </w:pPr>
      <w:r w:rsidRPr="00904F88">
        <w:rPr>
          <w:lang w:val="es-ES"/>
        </w:rPr>
        <w:t>La propiedad background-image establece cualquier imagen como fondo de un elemento. La sintaxis es la siguiente background-image: url("nombre_de_la_imagen"), en la que el nombre de la imagen debe indicar el nombre (y la extensión) de la imagen, así como el camino absoluto o relativo desde la hoja de estilo. Las comillas que rodean el nombre de la imagen sólo son necesarias si hay espacios en blanco en el nombre de la imagen. Se pueden utilizar comillas simples (') o dobles ("). Si hay espacios en blanco entre url y el paréntesis, los navegadores no muestran la imagen de fondo.</w:t>
      </w:r>
      <w:r w:rsidR="009D6073" w:rsidRPr="00904F88">
        <w:rPr>
          <w:lang w:val="es-ES"/>
        </w:rPr>
        <w:t xml:space="preserve"> Si en un elemento tiene tanto color de fondo como imagen de fondo, la imagen se sitúa por encima del color. Si la imagen no contiene píxeles transparentes, el color de fondo no se ve.</w:t>
      </w:r>
    </w:p>
    <w:p w14:paraId="22B40C53" w14:textId="77777777" w:rsidR="00392948" w:rsidRPr="00904F88"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0498312" w14:textId="77777777" w:rsidR="00392948" w:rsidRPr="00904F88"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palegreen</w:t>
      </w:r>
      <w:r w:rsidRPr="00904F88">
        <w:rPr>
          <w:rFonts w:ascii="Consolas" w:hAnsi="Consolas"/>
          <w:color w:val="D4D4D4"/>
          <w:sz w:val="21"/>
          <w:szCs w:val="21"/>
          <w:lang w:val="es-ES"/>
        </w:rPr>
        <w:t>;</w:t>
      </w:r>
    </w:p>
    <w:p w14:paraId="4F364F36" w14:textId="77777777" w:rsidR="00392948" w:rsidRPr="00904F88"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"https://www.mclibre.org/consultar/htmlcss/css/ejemplos/fondos/tartan.png"</w:t>
      </w:r>
      <w:r w:rsidRPr="00904F88">
        <w:rPr>
          <w:rFonts w:ascii="Consolas" w:hAnsi="Consolas"/>
          <w:color w:val="D4D4D4"/>
          <w:sz w:val="21"/>
          <w:szCs w:val="21"/>
          <w:lang w:val="es-ES"/>
        </w:rPr>
        <w:t>);</w:t>
      </w:r>
    </w:p>
    <w:p w14:paraId="7189A640" w14:textId="77777777" w:rsidR="00392948" w:rsidRPr="00904F88" w:rsidRDefault="00392948" w:rsidP="0039294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013F303" w14:textId="77777777" w:rsidR="000A0967" w:rsidRPr="00904F88" w:rsidRDefault="000A0967" w:rsidP="00FC4891">
      <w:pPr>
        <w:rPr>
          <w:lang w:val="es-ES"/>
        </w:rPr>
      </w:pPr>
    </w:p>
    <w:p w14:paraId="2218595A" w14:textId="41E0126C" w:rsidR="00FE009B" w:rsidRPr="00904F88" w:rsidRDefault="00FE009B">
      <w:pPr>
        <w:widowControl/>
        <w:autoSpaceDE/>
        <w:autoSpaceDN/>
        <w:adjustRightInd/>
        <w:spacing w:before="0" w:after="0"/>
        <w:jc w:val="left"/>
        <w:rPr>
          <w:lang w:val="es-ES"/>
        </w:rPr>
      </w:pPr>
    </w:p>
    <w:p w14:paraId="7FC59568" w14:textId="083197F0" w:rsidR="00FE009B" w:rsidRPr="00904F88" w:rsidRDefault="00FE009B" w:rsidP="00FC4891">
      <w:pPr>
        <w:rPr>
          <w:lang w:val="es-ES"/>
        </w:rPr>
      </w:pPr>
      <w:r w:rsidRPr="00904F88">
        <w:rPr>
          <w:noProof/>
          <w:lang w:val="es-ES"/>
        </w:rPr>
        <w:drawing>
          <wp:inline distT="0" distB="0" distL="0" distR="0" wp14:anchorId="719E8AC1" wp14:editId="6A842210">
            <wp:extent cx="3886742" cy="1810003"/>
            <wp:effectExtent l="0" t="0" r="0" b="0"/>
            <wp:docPr id="104647619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6197" name="Imagen 1" descr="Patrón de fondo&#10;&#10;El contenido generado por IA puede ser incorrecto."/>
                    <pic:cNvPicPr/>
                  </pic:nvPicPr>
                  <pic:blipFill>
                    <a:blip r:embed="rId143"/>
                    <a:stretch>
                      <a:fillRect/>
                    </a:stretch>
                  </pic:blipFill>
                  <pic:spPr>
                    <a:xfrm>
                      <a:off x="0" y="0"/>
                      <a:ext cx="3886742" cy="1810003"/>
                    </a:xfrm>
                    <a:prstGeom prst="rect">
                      <a:avLst/>
                    </a:prstGeom>
                  </pic:spPr>
                </pic:pic>
              </a:graphicData>
            </a:graphic>
          </wp:inline>
        </w:drawing>
      </w:r>
    </w:p>
    <w:p w14:paraId="440CDD5C" w14:textId="77777777" w:rsidR="00FE009B" w:rsidRPr="00904F88" w:rsidRDefault="00FE009B" w:rsidP="00FC4891">
      <w:pPr>
        <w:rPr>
          <w:lang w:val="es-ES"/>
        </w:rPr>
      </w:pPr>
    </w:p>
    <w:p w14:paraId="5EC9D7BF" w14:textId="77777777" w:rsidR="00FE009B" w:rsidRPr="00904F88" w:rsidRDefault="00FE009B" w:rsidP="00FC4891">
      <w:pPr>
        <w:rPr>
          <w:lang w:val="es-ES"/>
        </w:rPr>
      </w:pPr>
    </w:p>
    <w:p w14:paraId="1531DFF0" w14:textId="1231E7A8" w:rsidR="00FE009B" w:rsidRPr="00904F88" w:rsidRDefault="00A16350" w:rsidP="00FC4891">
      <w:pPr>
        <w:rPr>
          <w:lang w:val="es-ES"/>
        </w:rPr>
      </w:pPr>
      <w:r w:rsidRPr="00904F88">
        <w:rPr>
          <w:lang w:val="es-ES"/>
        </w:rPr>
        <w:t>Pero si la imagen contiene píxeles transparentes se ve el color de fondo:</w:t>
      </w:r>
    </w:p>
    <w:p w14:paraId="2A095E94" w14:textId="77777777" w:rsidR="00A16350" w:rsidRPr="00904F88" w:rsidRDefault="00A16350" w:rsidP="00FC4891">
      <w:pPr>
        <w:rPr>
          <w:lang w:val="es-ES"/>
        </w:rPr>
      </w:pPr>
    </w:p>
    <w:p w14:paraId="16B04F32" w14:textId="77777777" w:rsidR="00A16350" w:rsidRPr="00904F88"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4DAE95D" w14:textId="77777777" w:rsidR="00A16350" w:rsidRPr="00904F88"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limegreen</w:t>
      </w:r>
      <w:r w:rsidRPr="00904F88">
        <w:rPr>
          <w:rFonts w:ascii="Consolas" w:hAnsi="Consolas"/>
          <w:color w:val="D4D4D4"/>
          <w:sz w:val="21"/>
          <w:szCs w:val="21"/>
          <w:lang w:val="es-ES"/>
        </w:rPr>
        <w:t>;</w:t>
      </w:r>
    </w:p>
    <w:p w14:paraId="5D37511A" w14:textId="77777777" w:rsidR="00A16350" w:rsidRPr="00904F88"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"https://www.mclibre.org/consultar/htmlcss/css/ejemplos/fondos/gota.png"</w:t>
      </w:r>
      <w:r w:rsidRPr="00904F88">
        <w:rPr>
          <w:rFonts w:ascii="Consolas" w:hAnsi="Consolas"/>
          <w:color w:val="D4D4D4"/>
          <w:sz w:val="21"/>
          <w:szCs w:val="21"/>
          <w:lang w:val="es-ES"/>
        </w:rPr>
        <w:t>);</w:t>
      </w:r>
    </w:p>
    <w:p w14:paraId="2E2F34C1" w14:textId="77777777" w:rsidR="00A16350" w:rsidRPr="00904F88" w:rsidRDefault="00A16350" w:rsidP="00A163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327B8D7" w14:textId="77777777" w:rsidR="00A16350" w:rsidRPr="00904F88" w:rsidRDefault="00A16350" w:rsidP="00FC4891">
      <w:pPr>
        <w:rPr>
          <w:lang w:val="es-ES"/>
        </w:rPr>
      </w:pPr>
    </w:p>
    <w:p w14:paraId="688F3248" w14:textId="020B91D3" w:rsidR="00A16350" w:rsidRPr="00904F88" w:rsidRDefault="00870016" w:rsidP="00FC4891">
      <w:pPr>
        <w:rPr>
          <w:lang w:val="es-ES"/>
        </w:rPr>
      </w:pPr>
      <w:r w:rsidRPr="00904F88">
        <w:rPr>
          <w:noProof/>
          <w:lang w:val="es-ES"/>
        </w:rPr>
        <w:drawing>
          <wp:inline distT="0" distB="0" distL="0" distR="0" wp14:anchorId="10E5ECDA" wp14:editId="63EBAA6D">
            <wp:extent cx="6300470" cy="1978660"/>
            <wp:effectExtent l="0" t="0" r="5080" b="2540"/>
            <wp:docPr id="1520791469"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1469" name="Imagen 1" descr="Patrón de fondo&#10;&#10;El contenido generado por IA puede ser incorrecto."/>
                    <pic:cNvPicPr/>
                  </pic:nvPicPr>
                  <pic:blipFill>
                    <a:blip r:embed="rId144"/>
                    <a:stretch>
                      <a:fillRect/>
                    </a:stretch>
                  </pic:blipFill>
                  <pic:spPr>
                    <a:xfrm>
                      <a:off x="0" y="0"/>
                      <a:ext cx="6300470" cy="1978660"/>
                    </a:xfrm>
                    <a:prstGeom prst="rect">
                      <a:avLst/>
                    </a:prstGeom>
                  </pic:spPr>
                </pic:pic>
              </a:graphicData>
            </a:graphic>
          </wp:inline>
        </w:drawing>
      </w:r>
    </w:p>
    <w:p w14:paraId="14B15405" w14:textId="77777777" w:rsidR="00870016" w:rsidRPr="00904F88" w:rsidRDefault="00870016" w:rsidP="00B17A0F">
      <w:pPr>
        <w:rPr>
          <w:sz w:val="28"/>
          <w:szCs w:val="28"/>
          <w:u w:val="single"/>
          <w:lang w:val="es-ES"/>
        </w:rPr>
      </w:pPr>
    </w:p>
    <w:p w14:paraId="51B4E16B" w14:textId="77777777" w:rsidR="00B17A0F" w:rsidRPr="00904F88" w:rsidRDefault="00B17A0F" w:rsidP="00B17A0F">
      <w:pPr>
        <w:rPr>
          <w:b/>
          <w:bCs/>
          <w:sz w:val="28"/>
          <w:szCs w:val="28"/>
          <w:u w:val="single"/>
          <w:lang w:val="es-ES"/>
        </w:rPr>
      </w:pPr>
      <w:r w:rsidRPr="00904F88">
        <w:rPr>
          <w:b/>
          <w:bCs/>
          <w:sz w:val="28"/>
          <w:szCs w:val="28"/>
          <w:u w:val="single"/>
          <w:lang w:val="es-ES"/>
        </w:rPr>
        <w:t>Tamaño de la imagen de fondo: background-size</w:t>
      </w:r>
    </w:p>
    <w:p w14:paraId="2FD2B7C0" w14:textId="77777777" w:rsidR="00B17A0F" w:rsidRPr="00904F88" w:rsidRDefault="00B17A0F" w:rsidP="00B17A0F">
      <w:pPr>
        <w:rPr>
          <w:lang w:val="es-ES"/>
        </w:rPr>
      </w:pPr>
    </w:p>
    <w:p w14:paraId="5167775A" w14:textId="46B884FD" w:rsidR="00B17A0F" w:rsidRPr="00904F88" w:rsidRDefault="00B17A0F" w:rsidP="00B17A0F">
      <w:pPr>
        <w:rPr>
          <w:lang w:val="es-ES"/>
        </w:rPr>
      </w:pPr>
      <w:r w:rsidRPr="00904F88">
        <w:rPr>
          <w:lang w:val="es-ES"/>
        </w:rPr>
        <w:t>La propiedad background-size permite establecer el tamaño de la imagen de fondo.</w:t>
      </w:r>
    </w:p>
    <w:p w14:paraId="095AA6D1" w14:textId="77777777" w:rsidR="00B17A0F" w:rsidRPr="00904F88" w:rsidRDefault="00B17A0F" w:rsidP="00B17A0F">
      <w:pPr>
        <w:rPr>
          <w:lang w:val="es-ES"/>
        </w:rPr>
      </w:pPr>
      <w:r w:rsidRPr="00904F88">
        <w:rPr>
          <w:lang w:val="es-ES"/>
        </w:rPr>
        <w:t>Los posibles valores de la propiedad background-size son:</w:t>
      </w:r>
    </w:p>
    <w:p w14:paraId="75BE61B6" w14:textId="77777777" w:rsidR="00B17A0F" w:rsidRPr="00904F88" w:rsidRDefault="00B17A0F" w:rsidP="00B17A0F">
      <w:pPr>
        <w:numPr>
          <w:ilvl w:val="0"/>
          <w:numId w:val="52"/>
        </w:numPr>
        <w:rPr>
          <w:lang w:val="es-ES"/>
        </w:rPr>
      </w:pPr>
      <w:r w:rsidRPr="00904F88">
        <w:rPr>
          <w:lang w:val="es-ES"/>
        </w:rPr>
        <w:t>auto: el primer valor corresponde al tamaño horizontal y el segundo al tamaño vertical, se conserva el tamaño original de la imagen.</w:t>
      </w:r>
    </w:p>
    <w:p w14:paraId="23B76F64" w14:textId="77777777" w:rsidR="00B17A0F" w:rsidRPr="00904F88" w:rsidRDefault="00B17A0F" w:rsidP="00B17A0F">
      <w:pPr>
        <w:numPr>
          <w:ilvl w:val="0"/>
          <w:numId w:val="52"/>
        </w:numPr>
        <w:rPr>
          <w:lang w:val="es-ES"/>
        </w:rPr>
      </w:pPr>
      <w:r w:rsidRPr="00904F88">
        <w:rPr>
          <w:lang w:val="es-ES"/>
        </w:rPr>
        <w:t>valores numéricos (porcentajes o distancias): el primer valor corresponde al tamaño horizontal y el segundo al tamaño vertical, la imagen se deforma para ajustarse a esos valores.</w:t>
      </w:r>
    </w:p>
    <w:p w14:paraId="4F3914F0" w14:textId="77777777" w:rsidR="00B17A0F" w:rsidRPr="00904F88" w:rsidRDefault="00B17A0F" w:rsidP="00B17A0F">
      <w:pPr>
        <w:numPr>
          <w:ilvl w:val="0"/>
          <w:numId w:val="52"/>
        </w:numPr>
        <w:rPr>
          <w:lang w:val="es-ES"/>
        </w:rPr>
      </w:pPr>
      <w:r w:rsidRPr="00904F88">
        <w:rPr>
          <w:lang w:val="es-ES"/>
        </w:rPr>
        <w:t>contain: la imagen se aumenta o disminuye de manera que pueda verse completa en una de las dimensiones (horizontal o vertical) y se repita en la otra dimensión.</w:t>
      </w:r>
    </w:p>
    <w:p w14:paraId="5BE50B36" w14:textId="77777777" w:rsidR="00B17A0F" w:rsidRPr="00904F88" w:rsidRDefault="00B17A0F" w:rsidP="00B17A0F">
      <w:pPr>
        <w:numPr>
          <w:ilvl w:val="0"/>
          <w:numId w:val="52"/>
        </w:numPr>
        <w:rPr>
          <w:lang w:val="es-ES"/>
        </w:rPr>
      </w:pPr>
      <w:r w:rsidRPr="00904F88">
        <w:rPr>
          <w:lang w:val="es-ES"/>
        </w:rPr>
        <w:t>cover: la imagen se aumenta o disminuye de manera que ocupe todo el espacio disponible en una dimensión (horizontal o vertical, dependiendo de la cantidad de contenido y el tamaño de la ventana) y se corta en la otra dimensión.</w:t>
      </w:r>
    </w:p>
    <w:p w14:paraId="7CEBF027" w14:textId="77777777" w:rsidR="00B17A0F" w:rsidRPr="00904F88" w:rsidRDefault="00B17A0F" w:rsidP="00B17A0F">
      <w:pPr>
        <w:rPr>
          <w:lang w:val="es-ES"/>
        </w:rPr>
      </w:pPr>
      <w:r w:rsidRPr="00904F88">
        <w:rPr>
          <w:lang w:val="es-ES"/>
        </w:rPr>
        <w:t>Si la imagen de fondo es una imagen de mapa de bits (jpg, png, etc.) y se aumenta, la calidad de la imagen se resiente. Sin embargo, si se utilizan imágenes en formato vectorial (SVG), la imagen se verá con la misma calidad independientemente del tamaño:</w:t>
      </w:r>
    </w:p>
    <w:p w14:paraId="4FA21415" w14:textId="77777777" w:rsidR="00870016" w:rsidRPr="00904F88" w:rsidRDefault="00870016" w:rsidP="00FC4891">
      <w:pPr>
        <w:rPr>
          <w:lang w:val="es-ES"/>
        </w:rPr>
      </w:pPr>
    </w:p>
    <w:p w14:paraId="41E86F82"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D0AA67F"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CA20890"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2F5F85"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77037AC"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background-size (1). Fondos.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714B0D4"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FD08BDB"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E923E67"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2B70DA33"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"https://www.mclibre.org/consultar/htmlcss/css/ejemplos/fondos/circulo-100.svg"</w:t>
      </w:r>
      <w:r w:rsidRPr="00904F88">
        <w:rPr>
          <w:rFonts w:ascii="Consolas" w:hAnsi="Consolas"/>
          <w:color w:val="D4D4D4"/>
          <w:sz w:val="21"/>
          <w:szCs w:val="21"/>
          <w:lang w:val="es-ES"/>
        </w:rPr>
        <w:t>);</w:t>
      </w:r>
    </w:p>
    <w:p w14:paraId="236F95C5"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0AD165BC"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E38957F"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BCBE573"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82E7572"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5C7C3F"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C172A98"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FC9DB6A" w14:textId="77777777" w:rsidR="001732E4" w:rsidRPr="00904F88" w:rsidRDefault="001732E4" w:rsidP="001732E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7ED879A" w14:textId="77777777" w:rsidR="001732E4" w:rsidRPr="00904F88" w:rsidRDefault="001732E4" w:rsidP="00FC4891">
      <w:pPr>
        <w:rPr>
          <w:lang w:val="es-ES"/>
        </w:rPr>
      </w:pPr>
    </w:p>
    <w:p w14:paraId="14BF59E7" w14:textId="3310F129" w:rsidR="001732E4" w:rsidRPr="00904F88" w:rsidRDefault="00BD0C76" w:rsidP="00FC4891">
      <w:pPr>
        <w:rPr>
          <w:lang w:val="es-ES"/>
        </w:rPr>
      </w:pPr>
      <w:r w:rsidRPr="00904F88">
        <w:rPr>
          <w:noProof/>
          <w:lang w:val="es-ES"/>
        </w:rPr>
        <w:drawing>
          <wp:inline distT="0" distB="0" distL="0" distR="0" wp14:anchorId="2C008345" wp14:editId="7DEC9C26">
            <wp:extent cx="6300470" cy="3158490"/>
            <wp:effectExtent l="0" t="0" r="5080" b="3810"/>
            <wp:docPr id="1802128992"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8992" name="Imagen 1" descr="Gráfico, Gráfico de burbujas&#10;&#10;El contenido generado por IA puede ser incorrecto."/>
                    <pic:cNvPicPr/>
                  </pic:nvPicPr>
                  <pic:blipFill>
                    <a:blip r:embed="rId145"/>
                    <a:stretch>
                      <a:fillRect/>
                    </a:stretch>
                  </pic:blipFill>
                  <pic:spPr>
                    <a:xfrm>
                      <a:off x="0" y="0"/>
                      <a:ext cx="6300470" cy="3158490"/>
                    </a:xfrm>
                    <a:prstGeom prst="rect">
                      <a:avLst/>
                    </a:prstGeom>
                  </pic:spPr>
                </pic:pic>
              </a:graphicData>
            </a:graphic>
          </wp:inline>
        </w:drawing>
      </w:r>
    </w:p>
    <w:p w14:paraId="15ED099E" w14:textId="77777777" w:rsidR="001732E4" w:rsidRPr="00904F88" w:rsidRDefault="001732E4" w:rsidP="00FC4891">
      <w:pPr>
        <w:rPr>
          <w:lang w:val="es-ES"/>
        </w:rPr>
      </w:pPr>
    </w:p>
    <w:p w14:paraId="4FB19DCF" w14:textId="7829D38A" w:rsidR="00D93E25" w:rsidRPr="00904F88" w:rsidRDefault="00D93E25" w:rsidP="00FC4891">
      <w:pPr>
        <w:rPr>
          <w:lang w:val="es-ES"/>
        </w:rPr>
      </w:pPr>
      <w:r w:rsidRPr="00904F88">
        <w:rPr>
          <w:lang w:val="es-ES"/>
        </w:rPr>
        <w:t>Podemos probar además todos estos ejemplos:</w:t>
      </w:r>
    </w:p>
    <w:p w14:paraId="1B51E6CE" w14:textId="77777777" w:rsidR="00D93E25" w:rsidRPr="00904F88" w:rsidRDefault="00D93E25" w:rsidP="00FC4891">
      <w:pPr>
        <w:rPr>
          <w:lang w:val="es-ES"/>
        </w:rPr>
      </w:pPr>
    </w:p>
    <w:p w14:paraId="48E3AA50"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61098AD0"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"https://www.mclibre.org/consultar/htmlcss/css/ejemplos/fondos/circulo.svg"</w:t>
      </w:r>
      <w:r w:rsidRPr="00904F88">
        <w:rPr>
          <w:rFonts w:ascii="Consolas" w:hAnsi="Consolas"/>
          <w:color w:val="D4D4D4"/>
          <w:sz w:val="21"/>
          <w:szCs w:val="21"/>
          <w:lang w:val="es-ES"/>
        </w:rPr>
        <w:t>);</w:t>
      </w:r>
    </w:p>
    <w:p w14:paraId="461F3FE7"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37E361CD"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92BC9FE"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FF0EAEB"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28710473"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"https://www.mclibre.org/consultar/htmlcss/css/ejemplos/fondos/circulo.svg"</w:t>
      </w:r>
      <w:r w:rsidRPr="00904F88">
        <w:rPr>
          <w:rFonts w:ascii="Consolas" w:hAnsi="Consolas"/>
          <w:color w:val="D4D4D4"/>
          <w:sz w:val="21"/>
          <w:szCs w:val="21"/>
          <w:lang w:val="es-ES"/>
        </w:rPr>
        <w:t>);</w:t>
      </w:r>
    </w:p>
    <w:p w14:paraId="12C489C5"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contain</w:t>
      </w:r>
      <w:r w:rsidRPr="00904F88">
        <w:rPr>
          <w:rFonts w:ascii="Consolas" w:hAnsi="Consolas"/>
          <w:color w:val="D4D4D4"/>
          <w:sz w:val="21"/>
          <w:szCs w:val="21"/>
          <w:lang w:val="es-ES"/>
        </w:rPr>
        <w:t>;</w:t>
      </w:r>
    </w:p>
    <w:p w14:paraId="18E603D0"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B2D13B6" w14:textId="77777777" w:rsidR="00D93E25" w:rsidRPr="00904F88" w:rsidRDefault="00D93E25" w:rsidP="00D93E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B59FC18"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6628E96D"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"https://www.mclibre.org/consultar/htmlcss/css/ejemplos/fondos/circulo.svg"</w:t>
      </w:r>
      <w:r w:rsidRPr="00904F88">
        <w:rPr>
          <w:rFonts w:ascii="Consolas" w:hAnsi="Consolas"/>
          <w:color w:val="D4D4D4"/>
          <w:sz w:val="21"/>
          <w:szCs w:val="21"/>
          <w:lang w:val="es-ES"/>
        </w:rPr>
        <w:t>);</w:t>
      </w:r>
    </w:p>
    <w:p w14:paraId="4A8FEA17"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cover</w:t>
      </w:r>
      <w:r w:rsidRPr="00904F88">
        <w:rPr>
          <w:rFonts w:ascii="Consolas" w:hAnsi="Consolas"/>
          <w:color w:val="D4D4D4"/>
          <w:sz w:val="21"/>
          <w:szCs w:val="21"/>
          <w:lang w:val="es-ES"/>
        </w:rPr>
        <w:t>;</w:t>
      </w:r>
    </w:p>
    <w:p w14:paraId="0E1458FD"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DA69337"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6A6C63"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1FCCEFC7"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"https://www.mclibre.org/consultar/htmlcss/css/ejemplos/fondos/circulo.svg"</w:t>
      </w:r>
      <w:r w:rsidRPr="00904F88">
        <w:rPr>
          <w:rFonts w:ascii="Consolas" w:hAnsi="Consolas"/>
          <w:color w:val="D4D4D4"/>
          <w:sz w:val="21"/>
          <w:szCs w:val="21"/>
          <w:lang w:val="es-ES"/>
        </w:rPr>
        <w:t>);</w:t>
      </w:r>
    </w:p>
    <w:p w14:paraId="141768A8"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33%</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D4D4D4"/>
          <w:sz w:val="21"/>
          <w:szCs w:val="21"/>
          <w:lang w:val="es-ES"/>
        </w:rPr>
        <w:t>;</w:t>
      </w:r>
    </w:p>
    <w:p w14:paraId="6116B3D2" w14:textId="77777777" w:rsidR="00D93E25" w:rsidRPr="00904F88" w:rsidRDefault="00D93E25" w:rsidP="00D93E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67DA5AE" w14:textId="77777777" w:rsidR="00D93E25" w:rsidRPr="00904F88" w:rsidRDefault="00D93E25" w:rsidP="00FC4891">
      <w:pPr>
        <w:rPr>
          <w:lang w:val="es-ES"/>
        </w:rPr>
      </w:pPr>
    </w:p>
    <w:p w14:paraId="71ACB55E" w14:textId="77777777" w:rsidR="00DE241F" w:rsidRPr="00904F88" w:rsidRDefault="00DE241F" w:rsidP="00FC4891">
      <w:pPr>
        <w:rPr>
          <w:lang w:val="es-ES"/>
        </w:rPr>
      </w:pPr>
    </w:p>
    <w:p w14:paraId="7ACD1F5E" w14:textId="77777777" w:rsidR="00DE241F" w:rsidRPr="00904F88" w:rsidRDefault="00DE241F" w:rsidP="00DE241F">
      <w:pPr>
        <w:rPr>
          <w:b/>
          <w:bCs/>
          <w:sz w:val="28"/>
          <w:szCs w:val="28"/>
          <w:u w:val="single"/>
          <w:lang w:val="es-ES"/>
        </w:rPr>
      </w:pPr>
      <w:r w:rsidRPr="00904F88">
        <w:rPr>
          <w:b/>
          <w:bCs/>
          <w:sz w:val="28"/>
          <w:szCs w:val="28"/>
          <w:u w:val="single"/>
          <w:lang w:val="es-ES"/>
        </w:rPr>
        <w:t>Repetición de la imagen de fondo: background-repeat</w:t>
      </w:r>
    </w:p>
    <w:p w14:paraId="2A396497" w14:textId="60DCE231" w:rsidR="00DE241F" w:rsidRPr="00904F88" w:rsidRDefault="00DE241F" w:rsidP="00DE241F">
      <w:pPr>
        <w:rPr>
          <w:lang w:val="es-ES"/>
        </w:rPr>
      </w:pPr>
      <w:r w:rsidRPr="00904F88">
        <w:rPr>
          <w:lang w:val="es-ES"/>
        </w:rPr>
        <w:t> </w:t>
      </w:r>
    </w:p>
    <w:p w14:paraId="76D4D00A" w14:textId="77777777" w:rsidR="00DE241F" w:rsidRPr="00904F88" w:rsidRDefault="00DE241F" w:rsidP="00DE241F">
      <w:pPr>
        <w:rPr>
          <w:lang w:val="es-ES"/>
        </w:rPr>
      </w:pPr>
      <w:r w:rsidRPr="00904F88">
        <w:rPr>
          <w:lang w:val="es-ES"/>
        </w:rPr>
        <w:t>Por omisión, los navegadores repiten la imagen de fondo tanto en vertical como en horizontal. La propiedad background-repeat permite controlar esa repetición.</w:t>
      </w:r>
    </w:p>
    <w:p w14:paraId="5D3E1202" w14:textId="77777777" w:rsidR="00DE241F" w:rsidRPr="00904F88" w:rsidRDefault="00DE241F" w:rsidP="00DE241F">
      <w:pPr>
        <w:rPr>
          <w:lang w:val="es-ES"/>
        </w:rPr>
      </w:pPr>
      <w:r w:rsidRPr="00904F88">
        <w:rPr>
          <w:lang w:val="es-ES"/>
        </w:rPr>
        <w:t>En la recomendación </w:t>
      </w:r>
      <w:hyperlink r:id="rId146" w:history="1">
        <w:r w:rsidRPr="00904F88">
          <w:rPr>
            <w:rStyle w:val="Hipervnculo"/>
            <w:lang w:val="es-ES"/>
          </w:rPr>
          <w:t>CSS 2.1</w:t>
        </w:r>
      </w:hyperlink>
      <w:r w:rsidRPr="00904F88">
        <w:rPr>
          <w:lang w:val="es-ES"/>
        </w:rPr>
        <w:t>, los posibles valores de background-repeat son:</w:t>
      </w:r>
    </w:p>
    <w:p w14:paraId="3145B2AA" w14:textId="77777777" w:rsidR="00DE241F" w:rsidRPr="00904F88" w:rsidRDefault="00DE241F" w:rsidP="00DE241F">
      <w:pPr>
        <w:numPr>
          <w:ilvl w:val="0"/>
          <w:numId w:val="53"/>
        </w:numPr>
        <w:rPr>
          <w:lang w:val="es-ES"/>
        </w:rPr>
      </w:pPr>
      <w:r w:rsidRPr="00904F88">
        <w:rPr>
          <w:lang w:val="es-ES"/>
        </w:rPr>
        <w:t>no-repeat: la imagen no se repite</w:t>
      </w:r>
    </w:p>
    <w:p w14:paraId="59E3F8BA" w14:textId="77777777" w:rsidR="00DE241F" w:rsidRPr="00904F88" w:rsidRDefault="00DE241F" w:rsidP="00DE241F">
      <w:pPr>
        <w:numPr>
          <w:ilvl w:val="0"/>
          <w:numId w:val="53"/>
        </w:numPr>
        <w:rPr>
          <w:lang w:val="es-ES"/>
        </w:rPr>
      </w:pPr>
      <w:r w:rsidRPr="00904F88">
        <w:rPr>
          <w:lang w:val="es-ES"/>
        </w:rPr>
        <w:t>repeat-x: la imagen se repite únicamente en horizontal</w:t>
      </w:r>
    </w:p>
    <w:p w14:paraId="19C9D0AA" w14:textId="77777777" w:rsidR="00DE241F" w:rsidRPr="00904F88" w:rsidRDefault="00DE241F" w:rsidP="00DE241F">
      <w:pPr>
        <w:numPr>
          <w:ilvl w:val="0"/>
          <w:numId w:val="53"/>
        </w:numPr>
        <w:rPr>
          <w:lang w:val="es-ES"/>
        </w:rPr>
      </w:pPr>
      <w:r w:rsidRPr="00904F88">
        <w:rPr>
          <w:lang w:val="es-ES"/>
        </w:rPr>
        <w:t>repeat-y: la imagen se repite únicamente en vertical</w:t>
      </w:r>
    </w:p>
    <w:p w14:paraId="6E56BC1B" w14:textId="77777777" w:rsidR="00DE241F" w:rsidRPr="00904F88" w:rsidRDefault="00DE241F" w:rsidP="00DE241F">
      <w:pPr>
        <w:numPr>
          <w:ilvl w:val="0"/>
          <w:numId w:val="53"/>
        </w:numPr>
        <w:rPr>
          <w:lang w:val="es-ES"/>
        </w:rPr>
      </w:pPr>
      <w:r w:rsidRPr="00904F88">
        <w:rPr>
          <w:lang w:val="es-ES"/>
        </w:rPr>
        <w:t>repeat: la imagen se repite en horizontal y vertical</w:t>
      </w:r>
    </w:p>
    <w:p w14:paraId="107B5A69" w14:textId="77777777" w:rsidR="00DE241F" w:rsidRPr="00904F88" w:rsidRDefault="00DE241F" w:rsidP="00DE241F">
      <w:pPr>
        <w:rPr>
          <w:lang w:val="es-ES"/>
        </w:rPr>
      </w:pPr>
      <w:r w:rsidRPr="00904F88">
        <w:rPr>
          <w:lang w:val="es-ES"/>
        </w:rPr>
        <w:t>La futura recomendación </w:t>
      </w:r>
      <w:hyperlink r:id="rId147" w:history="1">
        <w:r w:rsidRPr="00904F88">
          <w:rPr>
            <w:rStyle w:val="Hipervnculo"/>
            <w:lang w:val="es-ES"/>
          </w:rPr>
          <w:t>CSS Backgrounds and Borders Module Level 3</w:t>
        </w:r>
      </w:hyperlink>
      <w:r w:rsidRPr="00904F88">
        <w:rPr>
          <w:lang w:val="es-ES"/>
        </w:rPr>
        <w:t>, actualmente (octubre de 2022) en elaboración, ha añadido los valores:</w:t>
      </w:r>
    </w:p>
    <w:p w14:paraId="674838B2" w14:textId="77777777" w:rsidR="00DE241F" w:rsidRPr="00904F88" w:rsidRDefault="00DE241F" w:rsidP="00DE241F">
      <w:pPr>
        <w:numPr>
          <w:ilvl w:val="0"/>
          <w:numId w:val="54"/>
        </w:numPr>
        <w:rPr>
          <w:lang w:val="es-ES"/>
        </w:rPr>
      </w:pPr>
      <w:r w:rsidRPr="00904F88">
        <w:rPr>
          <w:lang w:val="es-ES"/>
        </w:rPr>
        <w:t>space: la imagen se repite en horizontal y vertical, pero se añaden espacios entre las imágenes para mostrar las imágenes completas y que no se corten en los bordes derecho o inferior.</w:t>
      </w:r>
    </w:p>
    <w:p w14:paraId="58B3FA9A" w14:textId="77777777" w:rsidR="00DE241F" w:rsidRPr="00904F88" w:rsidRDefault="00DE241F" w:rsidP="00DE241F">
      <w:pPr>
        <w:numPr>
          <w:ilvl w:val="0"/>
          <w:numId w:val="54"/>
        </w:numPr>
        <w:rPr>
          <w:lang w:val="es-ES"/>
        </w:rPr>
      </w:pPr>
      <w:proofErr w:type="gramStart"/>
      <w:r w:rsidRPr="00904F88">
        <w:rPr>
          <w:lang w:val="es-ES"/>
        </w:rPr>
        <w:t>round</w:t>
      </w:r>
      <w:proofErr w:type="gramEnd"/>
      <w:r w:rsidRPr="00904F88">
        <w:rPr>
          <w:lang w:val="es-ES"/>
        </w:rPr>
        <w:t>: la imagen se repite en horizontal y vertical, pero las imágenes se deforman para mostrarlas completas y que no se corten en los bordes derecho e inferior.</w:t>
      </w:r>
    </w:p>
    <w:p w14:paraId="0BA1BC0B" w14:textId="77777777" w:rsidR="00DE241F" w:rsidRPr="00904F88" w:rsidRDefault="00DE241F" w:rsidP="00DE241F">
      <w:pPr>
        <w:rPr>
          <w:lang w:val="es-ES"/>
        </w:rPr>
      </w:pPr>
      <w:r w:rsidRPr="00904F88">
        <w:rPr>
          <w:lang w:val="es-ES"/>
        </w:rPr>
        <w:t>La propiedad background-repeat admite uno o dos valores:</w:t>
      </w:r>
    </w:p>
    <w:p w14:paraId="56B79A28" w14:textId="77777777" w:rsidR="00DE241F" w:rsidRPr="00904F88" w:rsidRDefault="00DE241F" w:rsidP="00DE241F">
      <w:pPr>
        <w:numPr>
          <w:ilvl w:val="0"/>
          <w:numId w:val="55"/>
        </w:numPr>
        <w:rPr>
          <w:lang w:val="es-ES"/>
        </w:rPr>
      </w:pPr>
      <w:r w:rsidRPr="00904F88">
        <w:rPr>
          <w:lang w:val="es-ES"/>
        </w:rPr>
        <w:t>si sólo se da un valor, el valor se aplica tanto en horizontal como en vertical.</w:t>
      </w:r>
    </w:p>
    <w:p w14:paraId="5CA1D828" w14:textId="77777777" w:rsidR="00DE241F" w:rsidRPr="00904F88" w:rsidRDefault="00DE241F" w:rsidP="00DE241F">
      <w:pPr>
        <w:numPr>
          <w:ilvl w:val="0"/>
          <w:numId w:val="55"/>
        </w:numPr>
        <w:rPr>
          <w:lang w:val="es-ES"/>
        </w:rPr>
      </w:pPr>
      <w:r w:rsidRPr="00904F88">
        <w:rPr>
          <w:lang w:val="es-ES"/>
        </w:rPr>
        <w:t>si se dan dos valores, el primero se aplica en horizontal y el segundo en vertical.</w:t>
      </w:r>
    </w:p>
    <w:p w14:paraId="422C1A96" w14:textId="77777777" w:rsidR="00DE241F" w:rsidRPr="00904F88" w:rsidRDefault="00DE241F" w:rsidP="00FC4891">
      <w:pPr>
        <w:rPr>
          <w:lang w:val="es-ES"/>
        </w:rPr>
      </w:pPr>
    </w:p>
    <w:p w14:paraId="60142A1D" w14:textId="77777777" w:rsidR="001914A7" w:rsidRPr="00904F88" w:rsidRDefault="001914A7" w:rsidP="00FC4891">
      <w:pPr>
        <w:rPr>
          <w:lang w:val="es-ES"/>
        </w:rPr>
      </w:pPr>
    </w:p>
    <w:p w14:paraId="2F28C908" w14:textId="77777777" w:rsidR="00054AFF" w:rsidRPr="00904F88" w:rsidRDefault="00054AFF" w:rsidP="00FC4891">
      <w:pPr>
        <w:rPr>
          <w:lang w:val="es-ES"/>
        </w:rPr>
      </w:pPr>
    </w:p>
    <w:p w14:paraId="4AC3867F" w14:textId="65ABB7C7" w:rsidR="00054AFF" w:rsidRPr="00904F88" w:rsidRDefault="00054AFF" w:rsidP="00FC4891">
      <w:pPr>
        <w:rPr>
          <w:lang w:val="es-ES"/>
        </w:rPr>
      </w:pPr>
      <w:r w:rsidRPr="00904F88">
        <w:rPr>
          <w:noProof/>
          <w:lang w:val="es-ES"/>
        </w:rPr>
        <w:drawing>
          <wp:inline distT="0" distB="0" distL="0" distR="0" wp14:anchorId="07B63E83" wp14:editId="5DA8FB08">
            <wp:extent cx="6300470" cy="2367915"/>
            <wp:effectExtent l="0" t="0" r="5080" b="0"/>
            <wp:docPr id="471821053"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21053" name="Imagen 1" descr="Imagen que contiene Forma&#10;&#10;El contenido generado por IA puede ser incorrecto."/>
                    <pic:cNvPicPr/>
                  </pic:nvPicPr>
                  <pic:blipFill>
                    <a:blip r:embed="rId148"/>
                    <a:stretch>
                      <a:fillRect/>
                    </a:stretch>
                  </pic:blipFill>
                  <pic:spPr>
                    <a:xfrm>
                      <a:off x="0" y="0"/>
                      <a:ext cx="6300470" cy="2367915"/>
                    </a:xfrm>
                    <a:prstGeom prst="rect">
                      <a:avLst/>
                    </a:prstGeom>
                  </pic:spPr>
                </pic:pic>
              </a:graphicData>
            </a:graphic>
          </wp:inline>
        </w:drawing>
      </w:r>
    </w:p>
    <w:p w14:paraId="55CEA9FD" w14:textId="77777777" w:rsidR="00054AFF" w:rsidRPr="00904F88" w:rsidRDefault="00054AFF" w:rsidP="00FC4891">
      <w:pPr>
        <w:rPr>
          <w:lang w:val="es-ES"/>
        </w:rPr>
      </w:pPr>
    </w:p>
    <w:p w14:paraId="2A159096" w14:textId="77777777" w:rsidR="001914A7" w:rsidRPr="00904F88" w:rsidRDefault="001914A7" w:rsidP="00FC4891">
      <w:pPr>
        <w:rPr>
          <w:lang w:val="es-ES"/>
        </w:rPr>
      </w:pPr>
    </w:p>
    <w:p w14:paraId="1A775BA2" w14:textId="77777777" w:rsidR="001914A7" w:rsidRPr="00904F88" w:rsidRDefault="001914A7" w:rsidP="00FC4891">
      <w:pPr>
        <w:rPr>
          <w:lang w:val="es-ES"/>
        </w:rPr>
      </w:pPr>
    </w:p>
    <w:p w14:paraId="18514411"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ACFCCC"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76ACF91"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27A99CA9"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0EBBA1A"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E4F4A34"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background-repeat (1). Fondos.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2DE8B6A"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E972D7C"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8B8CEEF"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4E754FC"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"https://www.mclibre.org/consultar/htmlcss/css/ejemplos/fondos/verde.jpg"</w:t>
      </w:r>
      <w:r w:rsidRPr="00904F88">
        <w:rPr>
          <w:rFonts w:ascii="Consolas" w:hAnsi="Consolas"/>
          <w:color w:val="D4D4D4"/>
          <w:sz w:val="21"/>
          <w:szCs w:val="21"/>
          <w:lang w:val="es-ES"/>
        </w:rPr>
        <w:t>);</w:t>
      </w:r>
    </w:p>
    <w:p w14:paraId="39B3F6D4"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no-repeat</w:t>
      </w:r>
      <w:r w:rsidRPr="00904F88">
        <w:rPr>
          <w:rFonts w:ascii="Consolas" w:hAnsi="Consolas"/>
          <w:color w:val="D4D4D4"/>
          <w:sz w:val="21"/>
          <w:szCs w:val="21"/>
          <w:lang w:val="es-ES"/>
        </w:rPr>
        <w:t>;</w:t>
      </w:r>
    </w:p>
    <w:p w14:paraId="4810EE18"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C8AE8B5"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80E475E"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6D48BEF"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091ECC"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FEF632E"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DBCCB35" w14:textId="77777777" w:rsidR="00AA74B7" w:rsidRPr="00904F88" w:rsidRDefault="00AA74B7" w:rsidP="00AA74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2865A97" w14:textId="77777777" w:rsidR="001914A7" w:rsidRPr="00904F88" w:rsidRDefault="001914A7" w:rsidP="00FC4891">
      <w:pPr>
        <w:rPr>
          <w:lang w:val="es-ES"/>
        </w:rPr>
      </w:pPr>
    </w:p>
    <w:p w14:paraId="3E8B6196" w14:textId="001854B8" w:rsidR="00AA74B7" w:rsidRPr="00904F88" w:rsidRDefault="004F387E" w:rsidP="00FC4891">
      <w:pPr>
        <w:rPr>
          <w:lang w:val="es-ES"/>
        </w:rPr>
      </w:pPr>
      <w:r w:rsidRPr="00904F88">
        <w:rPr>
          <w:lang w:val="es-ES"/>
        </w:rPr>
        <w:t>Tenemos más opciones para controlar las di</w:t>
      </w:r>
      <w:r w:rsidR="004B61F5" w:rsidRPr="00904F88">
        <w:rPr>
          <w:lang w:val="es-ES"/>
        </w:rPr>
        <w:t>ferentes</w:t>
      </w:r>
      <w:r w:rsidR="00FB1D0B" w:rsidRPr="00904F88">
        <w:rPr>
          <w:lang w:val="es-ES"/>
        </w:rPr>
        <w:t>, vamos a probarlas en el navegador</w:t>
      </w:r>
    </w:p>
    <w:p w14:paraId="2A740A55" w14:textId="77777777" w:rsidR="004B61F5" w:rsidRPr="00904F88" w:rsidRDefault="004B61F5" w:rsidP="00FC4891">
      <w:pPr>
        <w:rPr>
          <w:lang w:val="es-ES"/>
        </w:rPr>
      </w:pPr>
    </w:p>
    <w:p w14:paraId="4B719E69" w14:textId="77777777" w:rsidR="00FB1D0B" w:rsidRPr="00904F88"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w:t>
      </w:r>
    </w:p>
    <w:p w14:paraId="60D6F23E" w14:textId="77777777" w:rsidR="00FB1D0B" w:rsidRPr="00904F88"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repeat-y</w:t>
      </w:r>
      <w:r w:rsidRPr="00904F88">
        <w:rPr>
          <w:rFonts w:ascii="Consolas" w:hAnsi="Consolas"/>
          <w:color w:val="D4D4D4"/>
          <w:sz w:val="21"/>
          <w:szCs w:val="21"/>
          <w:lang w:val="es-ES"/>
        </w:rPr>
        <w:t>;</w:t>
      </w:r>
    </w:p>
    <w:p w14:paraId="31181508" w14:textId="77777777" w:rsidR="00FB1D0B" w:rsidRPr="00904F88"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w:t>
      </w:r>
      <w:r w:rsidRPr="00904F88">
        <w:rPr>
          <w:rFonts w:ascii="Consolas" w:hAnsi="Consolas"/>
          <w:color w:val="D4D4D4"/>
          <w:sz w:val="21"/>
          <w:szCs w:val="21"/>
          <w:lang w:val="es-ES"/>
        </w:rPr>
        <w:t>;</w:t>
      </w:r>
    </w:p>
    <w:p w14:paraId="03EBABF3" w14:textId="77777777" w:rsidR="00FB1D0B" w:rsidRPr="00904F88"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space</w:t>
      </w:r>
      <w:r w:rsidRPr="00904F88">
        <w:rPr>
          <w:rFonts w:ascii="Consolas" w:hAnsi="Consolas"/>
          <w:color w:val="D4D4D4"/>
          <w:sz w:val="21"/>
          <w:szCs w:val="21"/>
          <w:lang w:val="es-ES"/>
        </w:rPr>
        <w:t>;</w:t>
      </w:r>
    </w:p>
    <w:p w14:paraId="03304D2B" w14:textId="77777777" w:rsidR="00FB1D0B" w:rsidRPr="00904F88" w:rsidRDefault="00FB1D0B" w:rsidP="00FB1D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background-repeat</w:t>
      </w:r>
      <w:r w:rsidRPr="00904F88">
        <w:rPr>
          <w:rFonts w:ascii="Consolas" w:hAnsi="Consolas"/>
          <w:color w:val="D4D4D4"/>
          <w:sz w:val="21"/>
          <w:szCs w:val="21"/>
          <w:lang w:val="es-ES"/>
        </w:rPr>
        <w:t xml:space="preserve">: </w:t>
      </w:r>
      <w:proofErr w:type="gramStart"/>
      <w:r w:rsidRPr="00904F88">
        <w:rPr>
          <w:rFonts w:ascii="Consolas" w:hAnsi="Consolas"/>
          <w:color w:val="CE9178"/>
          <w:sz w:val="21"/>
          <w:szCs w:val="21"/>
          <w:lang w:val="es-ES"/>
        </w:rPr>
        <w:t>round</w:t>
      </w:r>
      <w:proofErr w:type="gramEnd"/>
      <w:r w:rsidRPr="00904F88">
        <w:rPr>
          <w:rFonts w:ascii="Consolas" w:hAnsi="Consolas"/>
          <w:color w:val="D4D4D4"/>
          <w:sz w:val="21"/>
          <w:szCs w:val="21"/>
          <w:lang w:val="es-ES"/>
        </w:rPr>
        <w:t>;</w:t>
      </w:r>
    </w:p>
    <w:p w14:paraId="3230AAD1" w14:textId="77777777" w:rsidR="004B61F5" w:rsidRPr="00904F88" w:rsidRDefault="004B61F5" w:rsidP="00FC4891">
      <w:pPr>
        <w:rPr>
          <w:lang w:val="es-ES"/>
        </w:rPr>
      </w:pPr>
    </w:p>
    <w:p w14:paraId="7F1A2CBB" w14:textId="77777777" w:rsidR="005E6173" w:rsidRPr="00904F88" w:rsidRDefault="005E6173" w:rsidP="00F4621F">
      <w:pPr>
        <w:rPr>
          <w:b/>
          <w:bCs/>
          <w:sz w:val="28"/>
          <w:szCs w:val="28"/>
          <w:u w:val="single"/>
          <w:lang w:val="es-ES"/>
        </w:rPr>
      </w:pPr>
      <w:r w:rsidRPr="00904F88">
        <w:rPr>
          <w:b/>
          <w:bCs/>
          <w:sz w:val="28"/>
          <w:szCs w:val="28"/>
          <w:u w:val="single"/>
          <w:lang w:val="es-ES"/>
        </w:rPr>
        <w:t>Tipo predefinidos de marcador: list-style-type</w:t>
      </w:r>
    </w:p>
    <w:p w14:paraId="7B13654A" w14:textId="77777777" w:rsidR="00F4621F" w:rsidRPr="00904F88" w:rsidRDefault="00F4621F" w:rsidP="005E6173">
      <w:pPr>
        <w:rPr>
          <w:lang w:val="es-ES"/>
        </w:rPr>
      </w:pPr>
    </w:p>
    <w:p w14:paraId="0075DB05" w14:textId="352C2EFD" w:rsidR="005E6173" w:rsidRPr="00904F88" w:rsidRDefault="005E6173" w:rsidP="005E6173">
      <w:pPr>
        <w:rPr>
          <w:lang w:val="es-ES"/>
        </w:rPr>
      </w:pPr>
      <w:r w:rsidRPr="00904F88">
        <w:rPr>
          <w:lang w:val="es-ES"/>
        </w:rPr>
        <w:t>El marcador de las listas ordenadas (&lt;ol&gt;) o no ordenadas (&lt;ul&gt;) se modifica con la propiedad list-style-type.</w:t>
      </w:r>
    </w:p>
    <w:p w14:paraId="445FFF38" w14:textId="77777777" w:rsidR="005E6173" w:rsidRPr="00904F88" w:rsidRDefault="005E6173" w:rsidP="005E6173">
      <w:pPr>
        <w:rPr>
          <w:lang w:val="es-ES"/>
        </w:rPr>
      </w:pPr>
      <w:r w:rsidRPr="00904F88">
        <w:rPr>
          <w:lang w:val="es-ES"/>
        </w:rPr>
        <w:t>En esta lección se muestran los tipos de marcador "clásicos", incluidos en la </w:t>
      </w:r>
      <w:hyperlink r:id="rId149" w:history="1">
        <w:r w:rsidRPr="00904F88">
          <w:rPr>
            <w:rStyle w:val="Hipervnculo"/>
            <w:lang w:val="es-ES"/>
          </w:rPr>
          <w:t>recomendación CSS 2.1</w:t>
        </w:r>
      </w:hyperlink>
      <w:r w:rsidRPr="00904F88">
        <w:rPr>
          <w:lang w:val="es-ES"/>
        </w:rPr>
        <w:t>. En la lección </w:t>
      </w:r>
      <w:hyperlink r:id="rId150" w:anchor="list-style-type" w:history="1">
        <w:r w:rsidRPr="00904F88">
          <w:rPr>
            <w:rStyle w:val="Hipervnculo"/>
            <w:lang w:val="es-ES"/>
          </w:rPr>
          <w:t>CSS Listas (2)</w:t>
        </w:r>
      </w:hyperlink>
      <w:r w:rsidRPr="00904F88">
        <w:rPr>
          <w:lang w:val="es-ES"/>
        </w:rPr>
        <w:t> se muestran los tipos de marcador añadidos en la futura recomendación </w:t>
      </w:r>
      <w:hyperlink r:id="rId151" w:history="1">
        <w:r w:rsidRPr="00904F88">
          <w:rPr>
            <w:rStyle w:val="Hipervnculo"/>
            <w:lang w:val="es-ES"/>
          </w:rPr>
          <w:t>CSS Counter Styles Level 3</w:t>
        </w:r>
      </w:hyperlink>
      <w:r w:rsidRPr="00904F88">
        <w:rPr>
          <w:lang w:val="es-ES"/>
        </w:rPr>
        <w:t>, correspondientes en su mayoría a lenguas orientales.</w:t>
      </w:r>
    </w:p>
    <w:p w14:paraId="31CFF8F3" w14:textId="77777777" w:rsidR="005E6173" w:rsidRPr="00904F88" w:rsidRDefault="005E6173" w:rsidP="00FC4891">
      <w:pPr>
        <w:rPr>
          <w:lang w:val="es-ES"/>
        </w:rPr>
      </w:pPr>
    </w:p>
    <w:p w14:paraId="3E251217" w14:textId="77777777" w:rsidR="00EA149E" w:rsidRPr="00904F88" w:rsidRDefault="00EA149E" w:rsidP="00FC4891">
      <w:pPr>
        <w:rPr>
          <w:lang w:val="es-ES"/>
        </w:rPr>
      </w:pPr>
    </w:p>
    <w:p w14:paraId="72A46E39" w14:textId="77777777" w:rsidR="00EA149E" w:rsidRPr="00904F88" w:rsidRDefault="00EA149E" w:rsidP="00FC4891">
      <w:pPr>
        <w:rPr>
          <w:lang w:val="es-ES"/>
        </w:rPr>
      </w:pPr>
    </w:p>
    <w:p w14:paraId="1AD88A1F" w14:textId="77777777" w:rsidR="00EA149E" w:rsidRPr="00904F88" w:rsidRDefault="00EA149E" w:rsidP="00FC4891">
      <w:pPr>
        <w:rPr>
          <w:lang w:val="es-ES"/>
        </w:rPr>
      </w:pPr>
    </w:p>
    <w:p w14:paraId="6CFC045A" w14:textId="77777777" w:rsidR="00EA149E" w:rsidRPr="00904F88" w:rsidRDefault="00EA149E" w:rsidP="00FC4891">
      <w:pPr>
        <w:rPr>
          <w:lang w:val="es-ES"/>
        </w:rPr>
      </w:pPr>
    </w:p>
    <w:p w14:paraId="17A1F049" w14:textId="28FFC79F" w:rsidR="00EA149E" w:rsidRPr="00904F88" w:rsidRDefault="00EA149E" w:rsidP="00E23ACD">
      <w:pPr>
        <w:pStyle w:val="Ttulo1"/>
        <w:rPr>
          <w:lang w:val="es-ES"/>
        </w:rPr>
      </w:pPr>
      <w:bookmarkStart w:id="53" w:name="_Toc210637403"/>
      <w:r w:rsidRPr="00904F88">
        <w:rPr>
          <w:lang w:val="es-ES"/>
        </w:rPr>
        <w:t>Practicas de formas en CSS</w:t>
      </w:r>
      <w:bookmarkEnd w:id="53"/>
    </w:p>
    <w:p w14:paraId="4F1E1B79" w14:textId="77777777" w:rsidR="005E6173" w:rsidRPr="00904F88" w:rsidRDefault="005E6173" w:rsidP="00FC4891">
      <w:pPr>
        <w:rPr>
          <w:lang w:val="es-ES"/>
        </w:rPr>
      </w:pPr>
    </w:p>
    <w:p w14:paraId="547324BD" w14:textId="01201CD5" w:rsidR="00B623BB" w:rsidRPr="00904F88" w:rsidRDefault="00862701" w:rsidP="00FC4891">
      <w:pPr>
        <w:rPr>
          <w:lang w:val="es-ES"/>
        </w:rPr>
      </w:pPr>
      <w:r w:rsidRPr="00904F88">
        <w:rPr>
          <w:lang w:val="es-ES"/>
        </w:rPr>
        <w:t>En este apartado vamos a utilizar bordes, sombras, colo</w:t>
      </w:r>
      <w:r w:rsidR="001D7488" w:rsidRPr="00904F88">
        <w:rPr>
          <w:lang w:val="es-ES"/>
        </w:rPr>
        <w:t>res, fondos, etc, con lo aprendido hasta ahora.</w:t>
      </w:r>
      <w:r w:rsidR="00EB2938" w:rsidRPr="00904F88">
        <w:rPr>
          <w:lang w:val="es-ES"/>
        </w:rPr>
        <w:t xml:space="preserve"> Lo primero es añadir el contenedor de todas las formas que será bastante sencillo</w:t>
      </w:r>
      <w:r w:rsidR="0037620D" w:rsidRPr="00904F88">
        <w:rPr>
          <w:lang w:val="es-ES"/>
        </w:rPr>
        <w:t xml:space="preserve"> y tendrá un borde rojo para que se vea bien. Igualmente ocupará toda la pantalla.</w:t>
      </w:r>
      <w:r w:rsidR="004C2977" w:rsidRPr="00904F88">
        <w:rPr>
          <w:lang w:val="es-ES"/>
        </w:rPr>
        <w:t xml:space="preserve"> Le damos el valor box-sizing: border-box, </w:t>
      </w:r>
      <w:r w:rsidR="00C522CC" w:rsidRPr="00904F88">
        <w:rPr>
          <w:lang w:val="es-ES"/>
        </w:rPr>
        <w:t>lo que hace que el borde cuente en el ancho, para que no se salga de la pantalla.</w:t>
      </w:r>
    </w:p>
    <w:p w14:paraId="7BA37890" w14:textId="77777777" w:rsidR="0037620D" w:rsidRPr="00904F88" w:rsidRDefault="0037620D" w:rsidP="00FC4891">
      <w:pPr>
        <w:rPr>
          <w:lang w:val="es-ES"/>
        </w:rPr>
      </w:pPr>
    </w:p>
    <w:p w14:paraId="7DE6DC00"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92E10A"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-container</w:t>
      </w:r>
      <w:r w:rsidRPr="00904F88">
        <w:rPr>
          <w:rFonts w:ascii="Consolas" w:hAnsi="Consolas"/>
          <w:color w:val="D4D4D4"/>
          <w:sz w:val="21"/>
          <w:szCs w:val="21"/>
          <w:lang w:val="es-ES"/>
        </w:rPr>
        <w:t xml:space="preserve"> {</w:t>
      </w:r>
    </w:p>
    <w:p w14:paraId="49D00BFB"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6883BC"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3D929E2F"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7px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3CCB5794"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5FEB8ED2"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6AD3081F" w14:textId="77777777" w:rsidR="004C2977" w:rsidRPr="00904F88" w:rsidRDefault="004C2977" w:rsidP="004C2977">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CEB7470" w14:textId="77777777" w:rsidR="004C2977" w:rsidRPr="00904F88" w:rsidRDefault="004C2977" w:rsidP="004C297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0F6AFFA" w14:textId="77777777" w:rsidR="004C2977" w:rsidRPr="00904F88" w:rsidRDefault="004C2977" w:rsidP="00FC4891">
      <w:pPr>
        <w:rPr>
          <w:lang w:val="es-ES"/>
        </w:rPr>
      </w:pPr>
    </w:p>
    <w:p w14:paraId="35216839" w14:textId="77777777" w:rsidR="004C2977" w:rsidRPr="00904F88" w:rsidRDefault="004C2977" w:rsidP="00FC4891">
      <w:pPr>
        <w:rPr>
          <w:lang w:val="es-ES"/>
        </w:rPr>
      </w:pPr>
    </w:p>
    <w:p w14:paraId="6171AE87" w14:textId="2AAE420A" w:rsidR="0037620D" w:rsidRPr="00904F88" w:rsidRDefault="00CA4FDA" w:rsidP="00FC4891">
      <w:pPr>
        <w:rPr>
          <w:lang w:val="es-ES"/>
        </w:rPr>
      </w:pPr>
      <w:r w:rsidRPr="00904F88">
        <w:rPr>
          <w:noProof/>
          <w:lang w:val="es-ES"/>
        </w:rPr>
        <w:drawing>
          <wp:inline distT="0" distB="0" distL="0" distR="0" wp14:anchorId="7A28326D" wp14:editId="316FC6C4">
            <wp:extent cx="3897923" cy="2190175"/>
            <wp:effectExtent l="0" t="0" r="7620" b="635"/>
            <wp:docPr id="1973415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5621" name="Imagen 1" descr="Texto&#10;&#10;El contenido generado por IA puede ser incorrecto."/>
                    <pic:cNvPicPr/>
                  </pic:nvPicPr>
                  <pic:blipFill>
                    <a:blip r:embed="rId152"/>
                    <a:stretch>
                      <a:fillRect/>
                    </a:stretch>
                  </pic:blipFill>
                  <pic:spPr>
                    <a:xfrm>
                      <a:off x="0" y="0"/>
                      <a:ext cx="3909239" cy="2196533"/>
                    </a:xfrm>
                    <a:prstGeom prst="rect">
                      <a:avLst/>
                    </a:prstGeom>
                  </pic:spPr>
                </pic:pic>
              </a:graphicData>
            </a:graphic>
          </wp:inline>
        </w:drawing>
      </w:r>
    </w:p>
    <w:p w14:paraId="3F5981BE" w14:textId="77777777" w:rsidR="00CA4FDA" w:rsidRPr="00904F88" w:rsidRDefault="00CA4FDA" w:rsidP="00FC4891">
      <w:pPr>
        <w:rPr>
          <w:lang w:val="es-ES"/>
        </w:rPr>
      </w:pPr>
    </w:p>
    <w:p w14:paraId="61F59404" w14:textId="77777777" w:rsidR="001B2766" w:rsidRPr="00904F88" w:rsidRDefault="001B2766" w:rsidP="00FC4891">
      <w:pPr>
        <w:rPr>
          <w:lang w:val="es-ES"/>
        </w:rPr>
      </w:pPr>
    </w:p>
    <w:p w14:paraId="6C24AA92" w14:textId="336980D1" w:rsidR="001B2766" w:rsidRPr="00904F88" w:rsidRDefault="001B2766" w:rsidP="001B2766">
      <w:pPr>
        <w:pStyle w:val="Ttulo3"/>
        <w:rPr>
          <w:lang w:val="es-ES"/>
        </w:rPr>
      </w:pPr>
      <w:bookmarkStart w:id="54" w:name="_Toc210637404"/>
      <w:r w:rsidRPr="00904F88">
        <w:rPr>
          <w:lang w:val="es-ES"/>
        </w:rPr>
        <w:t>Forma 1</w:t>
      </w:r>
      <w:bookmarkEnd w:id="54"/>
    </w:p>
    <w:p w14:paraId="15D0DF80" w14:textId="77777777" w:rsidR="001B2766" w:rsidRPr="00904F88" w:rsidRDefault="001B2766" w:rsidP="00FC4891">
      <w:pPr>
        <w:rPr>
          <w:lang w:val="es-ES"/>
        </w:rPr>
      </w:pPr>
    </w:p>
    <w:p w14:paraId="1218BDBF" w14:textId="661BDD11" w:rsidR="00BC6F42" w:rsidRPr="00904F88" w:rsidRDefault="00BC6F42" w:rsidP="00FC4891">
      <w:pPr>
        <w:rPr>
          <w:lang w:val="es-ES"/>
        </w:rPr>
      </w:pPr>
      <w:r w:rsidRPr="00904F88">
        <w:rPr>
          <w:lang w:val="es-ES"/>
        </w:rPr>
        <w:t>El código HTML para la forma1 es el siguiente</w:t>
      </w:r>
      <w:r w:rsidR="00891FA2" w:rsidRPr="00904F88">
        <w:rPr>
          <w:lang w:val="es-ES"/>
        </w:rPr>
        <w:t>, con el atributo class</w:t>
      </w:r>
      <w:proofErr w:type="gramStart"/>
      <w:r w:rsidR="000E45A5" w:rsidRPr="00904F88">
        <w:rPr>
          <w:lang w:val="es-ES"/>
        </w:rPr>
        <w:t>=”forma</w:t>
      </w:r>
      <w:proofErr w:type="gramEnd"/>
      <w:r w:rsidR="000E45A5" w:rsidRPr="00904F88">
        <w:rPr>
          <w:lang w:val="es-ES"/>
        </w:rPr>
        <w:t>1”</w:t>
      </w:r>
      <w:r w:rsidR="00891FA2" w:rsidRPr="00904F88">
        <w:rPr>
          <w:lang w:val="es-ES"/>
        </w:rPr>
        <w:t xml:space="preserve"> para el aside </w:t>
      </w:r>
    </w:p>
    <w:p w14:paraId="28801DF1"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"forma1"</w:t>
      </w:r>
      <w:r w:rsidRPr="00904F88">
        <w:rPr>
          <w:rFonts w:ascii="Consolas" w:hAnsi="Consolas"/>
          <w:color w:val="808080"/>
          <w:sz w:val="21"/>
          <w:szCs w:val="21"/>
          <w:lang w:val="es-ES"/>
        </w:rPr>
        <w:t>&gt;</w:t>
      </w:r>
    </w:p>
    <w:p w14:paraId="56097F9A"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Sam</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5711F5C"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FCCD781"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"imagen-forma"</w:t>
      </w:r>
    </w:p>
    <w:p w14:paraId="1074237E"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"https://upload.wikimedia.org/wikipedia/commons/1/1a/Wikipedia_logo_bronze.png"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"wikipedia"</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52825205"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And I know you're worried at night I won't find my way</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C915AF6"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And I used to shine bright like gold Now I'm all indigo My colors are darker and cold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F5B84B5"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I think it's time that I went home And I don't understand why I always feel dead and alone</w:t>
      </w:r>
    </w:p>
    <w:p w14:paraId="14FED89E"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Well, I used to shine bright like gold Now I'm all indigo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FC8D61B"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CA7FD5" w14:textId="77777777" w:rsidR="00EB522D" w:rsidRPr="00904F88" w:rsidRDefault="00EB522D" w:rsidP="00EB52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2C74897A" w14:textId="77777777" w:rsidR="00BC6F42" w:rsidRPr="00904F88" w:rsidRDefault="00BC6F42" w:rsidP="00FC4891">
      <w:pPr>
        <w:rPr>
          <w:lang w:val="es-ES"/>
        </w:rPr>
      </w:pPr>
    </w:p>
    <w:p w14:paraId="15E7EF41" w14:textId="77777777" w:rsidR="00BC6F42" w:rsidRPr="00904F88" w:rsidRDefault="00BC6F42" w:rsidP="00FC4891">
      <w:pPr>
        <w:rPr>
          <w:lang w:val="es-ES"/>
        </w:rPr>
      </w:pPr>
    </w:p>
    <w:p w14:paraId="75C0FA59" w14:textId="0751234B" w:rsidR="00CB61DD" w:rsidRPr="00904F88" w:rsidRDefault="00C522CC" w:rsidP="008432BA">
      <w:pPr>
        <w:rPr>
          <w:lang w:val="es-ES"/>
        </w:rPr>
      </w:pPr>
      <w:r w:rsidRPr="00904F88">
        <w:rPr>
          <w:lang w:val="es-ES"/>
        </w:rPr>
        <w:t>La siguiente forma es más compleja, es un rectángulo redondeado en los bordes con border-radius</w:t>
      </w:r>
      <w:r w:rsidR="008432BA" w:rsidRPr="00904F88">
        <w:rPr>
          <w:lang w:val="es-ES"/>
        </w:rPr>
        <w:t>: 15px</w:t>
      </w:r>
      <w:r w:rsidR="007B5DBD" w:rsidRPr="00904F88">
        <w:rPr>
          <w:lang w:val="es-ES"/>
        </w:rPr>
        <w:t xml:space="preserve">. El fondo esta </w:t>
      </w:r>
      <w:r w:rsidR="00160B7B" w:rsidRPr="00904F88">
        <w:rPr>
          <w:lang w:val="es-ES"/>
        </w:rPr>
        <w:t>construido</w:t>
      </w:r>
      <w:r w:rsidR="007B5DBD" w:rsidRPr="00904F88">
        <w:rPr>
          <w:lang w:val="es-ES"/>
        </w:rPr>
        <w:t xml:space="preserve"> con una imagen repetida muchas veces</w:t>
      </w:r>
      <w:r w:rsidR="008432BA" w:rsidRPr="00904F88">
        <w:rPr>
          <w:lang w:val="es-ES"/>
        </w:rPr>
        <w:t xml:space="preserve"> con la propiedad</w:t>
      </w:r>
      <w:r w:rsidR="00CB61DD" w:rsidRPr="00904F88">
        <w:rPr>
          <w:lang w:val="es-ES"/>
        </w:rPr>
        <w:t>:</w:t>
      </w:r>
      <w:r w:rsidR="008432BA" w:rsidRPr="00904F88">
        <w:rPr>
          <w:lang w:val="es-ES"/>
        </w:rPr>
        <w:t xml:space="preserve">         </w:t>
      </w:r>
    </w:p>
    <w:p w14:paraId="595AA0D8" w14:textId="35FAE8C7" w:rsidR="008432BA" w:rsidRPr="00904F88" w:rsidRDefault="008432BA" w:rsidP="008432BA">
      <w:pPr>
        <w:rPr>
          <w:b/>
          <w:bCs/>
          <w:sz w:val="20"/>
          <w:szCs w:val="20"/>
          <w:lang w:val="es-ES"/>
        </w:rPr>
      </w:pPr>
      <w:r w:rsidRPr="00904F88">
        <w:rPr>
          <w:b/>
          <w:bCs/>
          <w:sz w:val="20"/>
          <w:szCs w:val="20"/>
          <w:lang w:val="es-ES"/>
        </w:rPr>
        <w:t>background-image:</w:t>
      </w:r>
      <w:r w:rsidR="00CB61DD" w:rsidRPr="00904F88">
        <w:rPr>
          <w:b/>
          <w:bCs/>
          <w:sz w:val="20"/>
          <w:szCs w:val="20"/>
          <w:lang w:val="es-ES"/>
        </w:rPr>
        <w:t xml:space="preserve"> </w:t>
      </w:r>
      <w:r w:rsidRPr="00904F88">
        <w:rPr>
          <w:b/>
          <w:bCs/>
          <w:sz w:val="20"/>
          <w:szCs w:val="20"/>
          <w:lang w:val="es-ES"/>
        </w:rPr>
        <w:t xml:space="preserve"> url('https://www.mclibre.org/consultar/htmlcss/css/ejemplos/fondos/tartan.png');</w:t>
      </w:r>
    </w:p>
    <w:p w14:paraId="2939A17B" w14:textId="08B8FD0E" w:rsidR="00CA4FDA" w:rsidRPr="00904F88" w:rsidRDefault="001D5FCA" w:rsidP="00FC4891">
      <w:pPr>
        <w:rPr>
          <w:lang w:val="es-ES"/>
        </w:rPr>
      </w:pPr>
      <w:r w:rsidRPr="00904F88">
        <w:rPr>
          <w:lang w:val="es-ES"/>
        </w:rPr>
        <w:t xml:space="preserve">Los ítems están centrados para que tanto texto como imágenes aparezcan centrados con la propiedad justify-items: </w:t>
      </w:r>
      <w:proofErr w:type="gramStart"/>
      <w:r w:rsidRPr="00904F88">
        <w:rPr>
          <w:lang w:val="es-ES"/>
        </w:rPr>
        <w:t>center;</w:t>
      </w:r>
      <w:r w:rsidR="00611ABB" w:rsidRPr="00904F88">
        <w:rPr>
          <w:lang w:val="es-ES"/>
        </w:rPr>
        <w:t>.</w:t>
      </w:r>
      <w:proofErr w:type="gramEnd"/>
      <w:r w:rsidR="00611ABB" w:rsidRPr="00904F88">
        <w:rPr>
          <w:lang w:val="es-ES"/>
        </w:rPr>
        <w:t xml:space="preserve"> Tiene un borde dorado con la propiedad border: 2px solid gold</w:t>
      </w:r>
      <w:proofErr w:type="gramStart"/>
      <w:r w:rsidR="00611ABB" w:rsidRPr="00904F88">
        <w:rPr>
          <w:lang w:val="es-ES"/>
        </w:rPr>
        <w:t>;</w:t>
      </w:r>
      <w:r w:rsidR="00C126A6" w:rsidRPr="00904F88">
        <w:rPr>
          <w:lang w:val="es-ES"/>
        </w:rPr>
        <w:t xml:space="preserve"> .</w:t>
      </w:r>
      <w:proofErr w:type="gramEnd"/>
      <w:r w:rsidR="00C126A6" w:rsidRPr="00904F88">
        <w:rPr>
          <w:lang w:val="es-ES"/>
        </w:rPr>
        <w:t xml:space="preserve"> Le damos margin</w:t>
      </w:r>
      <w:r w:rsidR="002A20D6" w:rsidRPr="00904F88">
        <w:rPr>
          <w:lang w:val="es-ES"/>
        </w:rPr>
        <w:t>:20px para separarlo del resto de elementos y padding:20px para que el texto no llegue hasta el borde.</w:t>
      </w:r>
    </w:p>
    <w:p w14:paraId="4560F497" w14:textId="77777777" w:rsidR="00B623BB" w:rsidRPr="00904F88" w:rsidRDefault="00B623BB" w:rsidP="00FC4891">
      <w:pPr>
        <w:rPr>
          <w:lang w:val="es-ES"/>
        </w:rPr>
      </w:pPr>
    </w:p>
    <w:p w14:paraId="717E831B"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1D789168"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6EFA27"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'https://www.mclibre.org/consultar/htmlcss/css/ejemplos/fondos/tartan.png'</w:t>
      </w:r>
      <w:r w:rsidRPr="00904F88">
        <w:rPr>
          <w:rFonts w:ascii="Consolas" w:hAnsi="Consolas"/>
          <w:color w:val="D4D4D4"/>
          <w:sz w:val="21"/>
          <w:szCs w:val="21"/>
          <w:lang w:val="es-ES"/>
        </w:rPr>
        <w:t>);</w:t>
      </w:r>
    </w:p>
    <w:p w14:paraId="7D7F8CEC"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w:t>
      </w:r>
      <w:r w:rsidRPr="00904F88">
        <w:rPr>
          <w:rFonts w:ascii="Consolas" w:hAnsi="Consolas"/>
          <w:color w:val="D4D4D4"/>
          <w:sz w:val="21"/>
          <w:szCs w:val="21"/>
          <w:lang w:val="es-ES"/>
        </w:rPr>
        <w:t>;</w:t>
      </w:r>
    </w:p>
    <w:p w14:paraId="2A9BBF4B" w14:textId="21637BBA" w:rsidR="00C126A6" w:rsidRPr="00904F88" w:rsidRDefault="00C126A6"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214E2303"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4DA1E582"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gold</w:t>
      </w:r>
      <w:r w:rsidRPr="00904F88">
        <w:rPr>
          <w:rFonts w:ascii="Consolas" w:hAnsi="Consolas"/>
          <w:color w:val="D4D4D4"/>
          <w:sz w:val="21"/>
          <w:szCs w:val="21"/>
          <w:lang w:val="es-ES"/>
        </w:rPr>
        <w:t>;</w:t>
      </w:r>
    </w:p>
    <w:p w14:paraId="56EE87A3"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17D66922"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justify-items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178C0CEE"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72D8B630"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63940BC7"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94B339" w14:textId="77777777" w:rsidR="001D5FCA" w:rsidRPr="00904F88" w:rsidRDefault="001D5FCA" w:rsidP="001D5FC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34683F" w14:textId="77777777" w:rsidR="001D5FCA" w:rsidRPr="00904F88" w:rsidRDefault="001D5FCA" w:rsidP="00FC4891">
      <w:pPr>
        <w:rPr>
          <w:lang w:val="es-ES"/>
        </w:rPr>
      </w:pPr>
    </w:p>
    <w:p w14:paraId="031642AD" w14:textId="6D70B124" w:rsidR="001D5FCA" w:rsidRPr="00904F88" w:rsidRDefault="00042E03" w:rsidP="00FC4891">
      <w:pPr>
        <w:rPr>
          <w:lang w:val="es-ES"/>
        </w:rPr>
      </w:pPr>
      <w:r w:rsidRPr="00904F88">
        <w:rPr>
          <w:lang w:val="es-ES"/>
        </w:rPr>
        <w:t>Cuando situamos el ratón sobre ella</w:t>
      </w:r>
      <w:r w:rsidR="00A2694A" w:rsidRPr="00904F88">
        <w:rPr>
          <w:lang w:val="es-ES"/>
        </w:rPr>
        <w:t xml:space="preserve"> el borde cambia de color y tamaño a rojo. El título va en azul oscuro.</w:t>
      </w:r>
    </w:p>
    <w:p w14:paraId="2A7C360D" w14:textId="77777777" w:rsidR="00A2694A" w:rsidRPr="00904F88" w:rsidRDefault="00A2694A" w:rsidP="00FC4891">
      <w:pPr>
        <w:rPr>
          <w:lang w:val="es-ES"/>
        </w:rPr>
      </w:pPr>
    </w:p>
    <w:p w14:paraId="4A87ADE6"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.forma1:hover</w:t>
      </w:r>
      <w:proofErr w:type="gramEnd"/>
      <w:r w:rsidRPr="00904F88">
        <w:rPr>
          <w:rFonts w:ascii="Consolas" w:hAnsi="Consolas"/>
          <w:color w:val="D4D4D4"/>
          <w:sz w:val="21"/>
          <w:szCs w:val="21"/>
          <w:lang w:val="es-ES"/>
        </w:rPr>
        <w:t xml:space="preserve"> {</w:t>
      </w:r>
    </w:p>
    <w:p w14:paraId="52273D0D"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5DF629"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6px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red</w:t>
      </w:r>
      <w:r w:rsidRPr="00904F88">
        <w:rPr>
          <w:rFonts w:ascii="Consolas" w:hAnsi="Consolas"/>
          <w:color w:val="D4D4D4"/>
          <w:sz w:val="21"/>
          <w:szCs w:val="21"/>
          <w:lang w:val="es-ES"/>
        </w:rPr>
        <w:t>;</w:t>
      </w:r>
    </w:p>
    <w:p w14:paraId="1DB965F4"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C88FA0F"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EE0909" w14:textId="77777777" w:rsidR="00A2694A" w:rsidRPr="00904F88" w:rsidRDefault="00A2694A" w:rsidP="00A2694A">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FDD7437"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3DC02292"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FB048C"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EEA299A" w14:textId="77777777" w:rsidR="00A2694A" w:rsidRPr="00904F88" w:rsidRDefault="00A2694A" w:rsidP="00A2694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601CCD" w14:textId="77777777" w:rsidR="00A2694A" w:rsidRPr="00904F88" w:rsidRDefault="00A2694A" w:rsidP="00FC4891">
      <w:pPr>
        <w:rPr>
          <w:lang w:val="es-ES"/>
        </w:rPr>
      </w:pPr>
    </w:p>
    <w:p w14:paraId="5E1480BF" w14:textId="1F1E4B65" w:rsidR="003767D5" w:rsidRPr="00904F88" w:rsidRDefault="003767D5" w:rsidP="00FC4891">
      <w:pPr>
        <w:rPr>
          <w:lang w:val="es-ES"/>
        </w:rPr>
      </w:pPr>
      <w:r w:rsidRPr="00904F88">
        <w:rPr>
          <w:lang w:val="es-ES"/>
        </w:rPr>
        <w:t>El texto de los párrafos va justificado.</w:t>
      </w:r>
    </w:p>
    <w:p w14:paraId="5C016F75" w14:textId="77777777" w:rsidR="003767D5" w:rsidRPr="00904F88" w:rsidRDefault="003767D5" w:rsidP="00FC4891">
      <w:pPr>
        <w:rPr>
          <w:lang w:val="es-ES"/>
        </w:rPr>
      </w:pPr>
    </w:p>
    <w:p w14:paraId="5AD11348"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DDA094"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4E660510"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DD129A"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E1F64FA"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2571AC27"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E62C23" w14:textId="635BEA82" w:rsidR="003767D5" w:rsidRPr="00904F88" w:rsidRDefault="003767D5" w:rsidP="003767D5">
      <w:pPr>
        <w:rPr>
          <w:lang w:val="es-ES"/>
        </w:rPr>
      </w:pPr>
      <w:r w:rsidRPr="00904F88">
        <w:rPr>
          <w:lang w:val="es-ES"/>
        </w:rPr>
        <w:br/>
        <w:t xml:space="preserve">Y la imagen se muestra con un tamaño con 20% y bloque para que </w:t>
      </w:r>
      <w:r w:rsidR="001A2165" w:rsidRPr="00904F88">
        <w:rPr>
          <w:lang w:val="es-ES"/>
        </w:rPr>
        <w:t>se convierta en elemento de bloque y ocupe toda la línea.</w:t>
      </w:r>
    </w:p>
    <w:p w14:paraId="043372A4" w14:textId="77777777" w:rsidR="00E23ACD" w:rsidRPr="00904F88" w:rsidRDefault="00E23ACD" w:rsidP="003767D5">
      <w:pPr>
        <w:rPr>
          <w:lang w:val="es-ES"/>
        </w:rPr>
      </w:pPr>
    </w:p>
    <w:p w14:paraId="5D37F7A1"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.forma1</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w:t>
      </w:r>
      <w:proofErr w:type="gramEnd"/>
      <w:r w:rsidRPr="00904F88">
        <w:rPr>
          <w:rFonts w:ascii="Consolas" w:hAnsi="Consolas"/>
          <w:color w:val="D7BA7D"/>
          <w:sz w:val="21"/>
          <w:szCs w:val="21"/>
          <w:lang w:val="es-ES"/>
        </w:rPr>
        <w:t>-forma</w:t>
      </w:r>
      <w:r w:rsidRPr="00904F88">
        <w:rPr>
          <w:rFonts w:ascii="Consolas" w:hAnsi="Consolas"/>
          <w:color w:val="D4D4D4"/>
          <w:sz w:val="21"/>
          <w:szCs w:val="21"/>
          <w:lang w:val="es-ES"/>
        </w:rPr>
        <w:t xml:space="preserve"> {</w:t>
      </w:r>
    </w:p>
    <w:p w14:paraId="4723CF2D"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CFDC92"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w:t>
      </w:r>
    </w:p>
    <w:p w14:paraId="184DA41C"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759D7C31"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26295" w14:textId="77777777" w:rsidR="003767D5" w:rsidRPr="00904F88" w:rsidRDefault="003767D5" w:rsidP="003767D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6A5ACEB" w14:textId="77777777" w:rsidR="003767D5" w:rsidRPr="00904F88" w:rsidRDefault="003767D5" w:rsidP="00FC4891">
      <w:pPr>
        <w:rPr>
          <w:lang w:val="es-ES"/>
        </w:rPr>
      </w:pPr>
    </w:p>
    <w:p w14:paraId="478D5232" w14:textId="77777777" w:rsidR="003767D5" w:rsidRPr="00904F88" w:rsidRDefault="003767D5" w:rsidP="00FC4891">
      <w:pPr>
        <w:rPr>
          <w:lang w:val="es-ES"/>
        </w:rPr>
      </w:pPr>
    </w:p>
    <w:p w14:paraId="13525084" w14:textId="50C0EEA8" w:rsidR="003767D5" w:rsidRPr="00904F88" w:rsidRDefault="00CB61DD" w:rsidP="00FC4891">
      <w:pPr>
        <w:rPr>
          <w:lang w:val="es-ES"/>
        </w:rPr>
      </w:pPr>
      <w:r w:rsidRPr="00904F88">
        <w:rPr>
          <w:lang w:val="es-ES"/>
        </w:rPr>
        <w:t>El resultado es el siguiente en el navegador:</w:t>
      </w:r>
    </w:p>
    <w:p w14:paraId="0607C934" w14:textId="77777777" w:rsidR="00CB61DD" w:rsidRPr="00904F88" w:rsidRDefault="00CB61DD" w:rsidP="00FC4891">
      <w:pPr>
        <w:rPr>
          <w:lang w:val="es-ES"/>
        </w:rPr>
      </w:pPr>
    </w:p>
    <w:p w14:paraId="7129A324" w14:textId="333D4CED" w:rsidR="00CB61DD" w:rsidRPr="00904F88" w:rsidRDefault="008B7225" w:rsidP="00FC4891">
      <w:pPr>
        <w:rPr>
          <w:lang w:val="es-ES"/>
        </w:rPr>
      </w:pPr>
      <w:r w:rsidRPr="00904F88">
        <w:rPr>
          <w:noProof/>
          <w:lang w:val="es-ES"/>
        </w:rPr>
        <w:drawing>
          <wp:inline distT="0" distB="0" distL="0" distR="0" wp14:anchorId="51BCDDC3" wp14:editId="741457A0">
            <wp:extent cx="2637692" cy="2767578"/>
            <wp:effectExtent l="0" t="0" r="0" b="0"/>
            <wp:docPr id="1119982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2522" name="Imagen 1" descr="Diagrama&#10;&#10;El contenido generado por IA puede ser incorrecto."/>
                    <pic:cNvPicPr/>
                  </pic:nvPicPr>
                  <pic:blipFill>
                    <a:blip r:embed="rId153"/>
                    <a:stretch>
                      <a:fillRect/>
                    </a:stretch>
                  </pic:blipFill>
                  <pic:spPr>
                    <a:xfrm>
                      <a:off x="0" y="0"/>
                      <a:ext cx="2643626" cy="2773804"/>
                    </a:xfrm>
                    <a:prstGeom prst="rect">
                      <a:avLst/>
                    </a:prstGeom>
                  </pic:spPr>
                </pic:pic>
              </a:graphicData>
            </a:graphic>
          </wp:inline>
        </w:drawing>
      </w:r>
    </w:p>
    <w:p w14:paraId="7BEA76CD" w14:textId="77777777" w:rsidR="003767D5" w:rsidRPr="00904F88" w:rsidRDefault="003767D5" w:rsidP="00FC4891">
      <w:pPr>
        <w:rPr>
          <w:lang w:val="es-ES"/>
        </w:rPr>
      </w:pPr>
    </w:p>
    <w:p w14:paraId="0295EEC5" w14:textId="017C8F9C" w:rsidR="008B7225" w:rsidRPr="00904F88" w:rsidRDefault="008B7225" w:rsidP="001B2766">
      <w:pPr>
        <w:pStyle w:val="Ttulo3"/>
        <w:rPr>
          <w:lang w:val="es-ES"/>
        </w:rPr>
      </w:pPr>
      <w:bookmarkStart w:id="55" w:name="_Toc210637405"/>
      <w:r w:rsidRPr="00904F88">
        <w:rPr>
          <w:lang w:val="es-ES"/>
        </w:rPr>
        <w:t>Ejercicio</w:t>
      </w:r>
      <w:r w:rsidR="002D147E">
        <w:rPr>
          <w:lang w:val="es-ES"/>
        </w:rPr>
        <w:t xml:space="preserve"> Forma2</w:t>
      </w:r>
      <w:bookmarkEnd w:id="55"/>
    </w:p>
    <w:p w14:paraId="75C2DF78" w14:textId="77777777" w:rsidR="00A50BCC" w:rsidRPr="00904F88" w:rsidRDefault="00A50BCC" w:rsidP="00FC4891">
      <w:pPr>
        <w:rPr>
          <w:lang w:val="es-ES"/>
        </w:rPr>
      </w:pPr>
    </w:p>
    <w:p w14:paraId="0A235556" w14:textId="2EB52115" w:rsidR="008B7225" w:rsidRPr="00904F88" w:rsidRDefault="00A50BCC" w:rsidP="00FC4891">
      <w:pPr>
        <w:rPr>
          <w:lang w:val="es-ES"/>
        </w:rPr>
      </w:pPr>
      <w:r w:rsidRPr="00904F88">
        <w:rPr>
          <w:lang w:val="es-ES"/>
        </w:rPr>
        <w:t>Explicar el siguiente código CSS para la forma 2, propiedad a propiedad y a que elemento se aplica.</w:t>
      </w:r>
    </w:p>
    <w:p w14:paraId="04A45F82" w14:textId="77777777" w:rsidR="00A50BCC" w:rsidRPr="00904F88" w:rsidRDefault="00A50BCC" w:rsidP="00FC4891">
      <w:pPr>
        <w:rPr>
          <w:lang w:val="es-ES"/>
        </w:rPr>
      </w:pPr>
    </w:p>
    <w:p w14:paraId="4C0D8275"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p>
    <w:p w14:paraId="3D52ADB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DF8FA4"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aliceblue</w:t>
      </w:r>
      <w:r w:rsidRPr="00904F88">
        <w:rPr>
          <w:rFonts w:ascii="Consolas" w:hAnsi="Consolas"/>
          <w:color w:val="D4D4D4"/>
          <w:sz w:val="21"/>
          <w:szCs w:val="21"/>
          <w:lang w:val="es-ES"/>
        </w:rPr>
        <w:t>;</w:t>
      </w:r>
    </w:p>
    <w:p w14:paraId="46963C9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w:t>
      </w:r>
      <w:r w:rsidRPr="00904F88">
        <w:rPr>
          <w:rFonts w:ascii="Consolas" w:hAnsi="Consolas"/>
          <w:color w:val="D4D4D4"/>
          <w:sz w:val="21"/>
          <w:szCs w:val="21"/>
          <w:lang w:val="es-ES"/>
        </w:rPr>
        <w:t>;</w:t>
      </w:r>
    </w:p>
    <w:p w14:paraId="0C9FB85D"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dotted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orange</w:t>
      </w:r>
      <w:r w:rsidRPr="00904F88">
        <w:rPr>
          <w:rFonts w:ascii="Consolas" w:hAnsi="Consolas"/>
          <w:color w:val="D4D4D4"/>
          <w:sz w:val="21"/>
          <w:szCs w:val="21"/>
          <w:lang w:val="es-ES"/>
        </w:rPr>
        <w:t>;</w:t>
      </w:r>
    </w:p>
    <w:p w14:paraId="66708826"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'Trebuchet MS'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oblique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0623F4C6"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 xml:space="preserve"> em;</w:t>
      </w:r>
    </w:p>
    <w:p w14:paraId="2C71F0AD"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bolder</w:t>
      </w:r>
      <w:r w:rsidRPr="00904F88">
        <w:rPr>
          <w:rFonts w:ascii="Consolas" w:hAnsi="Consolas"/>
          <w:color w:val="D4D4D4"/>
          <w:sz w:val="21"/>
          <w:szCs w:val="21"/>
          <w:lang w:val="es-ES"/>
        </w:rPr>
        <w:t>;</w:t>
      </w:r>
    </w:p>
    <w:p w14:paraId="2A2ADEC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BF6A144" w14:textId="3949F757" w:rsidR="00C12612" w:rsidRPr="00904F88" w:rsidRDefault="00985C7F" w:rsidP="00C12612">
      <w:pPr>
        <w:widowControl/>
        <w:shd w:val="clear" w:color="auto" w:fill="1F1F1F"/>
        <w:autoSpaceDE/>
        <w:autoSpaceDN/>
        <w:adjustRightInd/>
        <w:spacing w:before="0" w:after="0" w:line="285" w:lineRule="atLeast"/>
        <w:jc w:val="left"/>
        <w:rPr>
          <w:rFonts w:ascii="Consolas" w:hAnsi="Consolas"/>
          <w:color w:val="9CDCFE"/>
          <w:sz w:val="21"/>
          <w:szCs w:val="21"/>
          <w:lang w:val="es-ES"/>
        </w:rPr>
      </w:pPr>
      <w:r w:rsidRPr="00985C7F">
        <w:rPr>
          <w:rFonts w:ascii="Consolas" w:hAnsi="Consolas"/>
          <w:color w:val="D4D4D4"/>
          <w:sz w:val="21"/>
          <w:szCs w:val="21"/>
          <w:lang w:val="es-ES"/>
        </w:rPr>
        <w:t> </w:t>
      </w:r>
      <w:r w:rsidRPr="00904F88">
        <w:rPr>
          <w:rFonts w:ascii="Consolas" w:hAnsi="Consolas"/>
          <w:color w:val="D4D4D4"/>
          <w:sz w:val="21"/>
          <w:szCs w:val="21"/>
          <w:lang w:val="es-ES"/>
        </w:rPr>
        <w:tab/>
        <w:t xml:space="preserve"> </w:t>
      </w:r>
      <w:r w:rsidR="00C12612" w:rsidRPr="00904F88">
        <w:rPr>
          <w:rFonts w:ascii="Consolas" w:hAnsi="Consolas"/>
          <w:color w:val="D4D4D4"/>
          <w:sz w:val="21"/>
          <w:szCs w:val="21"/>
          <w:lang w:val="es-ES"/>
        </w:rPr>
        <w:t xml:space="preserve"> </w:t>
      </w:r>
      <w:r w:rsidR="00C12612" w:rsidRPr="00904F88">
        <w:rPr>
          <w:rFonts w:ascii="Consolas" w:hAnsi="Consolas"/>
          <w:color w:val="9CDCFE"/>
          <w:sz w:val="21"/>
          <w:szCs w:val="21"/>
          <w:lang w:val="es-ES"/>
        </w:rPr>
        <w:t xml:space="preserve">box-shadow: 3px 3px 3px 3px </w:t>
      </w:r>
      <w:proofErr w:type="gramStart"/>
      <w:r w:rsidR="00C12612" w:rsidRPr="00904F88">
        <w:rPr>
          <w:rFonts w:ascii="Consolas" w:hAnsi="Consolas"/>
          <w:color w:val="9CDCFE"/>
          <w:sz w:val="21"/>
          <w:szCs w:val="21"/>
          <w:lang w:val="es-ES"/>
        </w:rPr>
        <w:t>rgba(</w:t>
      </w:r>
      <w:proofErr w:type="gramEnd"/>
      <w:r w:rsidR="00C12612" w:rsidRPr="00904F88">
        <w:rPr>
          <w:rFonts w:ascii="Consolas" w:hAnsi="Consolas"/>
          <w:color w:val="9CDCFE"/>
          <w:sz w:val="21"/>
          <w:szCs w:val="21"/>
          <w:lang w:val="es-ES"/>
        </w:rPr>
        <w:t>4, 240, 248, 0.2);</w:t>
      </w:r>
    </w:p>
    <w:p w14:paraId="49B198DD" w14:textId="5F95630D"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4239F1"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0B59C5B"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3C25AD"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w:t>
      </w:r>
      <w:proofErr w:type="gramEnd"/>
      <w:r w:rsidRPr="00904F88">
        <w:rPr>
          <w:rFonts w:ascii="Consolas" w:hAnsi="Consolas"/>
          <w:color w:val="D7BA7D"/>
          <w:sz w:val="21"/>
          <w:szCs w:val="21"/>
          <w:lang w:val="es-ES"/>
        </w:rPr>
        <w:t>-forma</w:t>
      </w:r>
      <w:r w:rsidRPr="00904F88">
        <w:rPr>
          <w:rFonts w:ascii="Consolas" w:hAnsi="Consolas"/>
          <w:color w:val="D4D4D4"/>
          <w:sz w:val="21"/>
          <w:szCs w:val="21"/>
          <w:lang w:val="es-ES"/>
        </w:rPr>
        <w:t xml:space="preserve"> {</w:t>
      </w:r>
    </w:p>
    <w:p w14:paraId="187E36C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08AE2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w:t>
      </w:r>
    </w:p>
    <w:p w14:paraId="110E3F60"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A20F9A"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63D7CF5"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EFA010"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h1</w:t>
      </w:r>
      <w:r w:rsidRPr="00904F88">
        <w:rPr>
          <w:rFonts w:ascii="Consolas" w:hAnsi="Consolas"/>
          <w:color w:val="D4D4D4"/>
          <w:sz w:val="21"/>
          <w:szCs w:val="21"/>
          <w:lang w:val="es-ES"/>
        </w:rPr>
        <w:t xml:space="preserve"> {</w:t>
      </w:r>
    </w:p>
    <w:p w14:paraId="06DC7695"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BDF3C4"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5C3D848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3F126FE9"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5C05F3"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25D1FFC"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A0BED1"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.forma</w:t>
      </w:r>
      <w:proofErr w:type="gramEnd"/>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w:t>
      </w:r>
      <w:r w:rsidRPr="00904F88">
        <w:rPr>
          <w:rFonts w:ascii="Consolas" w:hAnsi="Consolas"/>
          <w:color w:val="D4D4D4"/>
          <w:sz w:val="21"/>
          <w:szCs w:val="21"/>
          <w:lang w:val="es-ES"/>
        </w:rPr>
        <w:t xml:space="preserve"> {</w:t>
      </w:r>
    </w:p>
    <w:p w14:paraId="36C54194"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8719997"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91E12FE"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21CB6BA6"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3ED7CD3" w14:textId="77777777" w:rsidR="00BC6F42" w:rsidRPr="00904F88" w:rsidRDefault="00BC6F42" w:rsidP="00BC6F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D7F10D3" w14:textId="77777777" w:rsidR="00A50BCC" w:rsidRPr="00904F88" w:rsidRDefault="00A50BCC" w:rsidP="00FC4891">
      <w:pPr>
        <w:rPr>
          <w:lang w:val="es-ES"/>
        </w:rPr>
      </w:pPr>
    </w:p>
    <w:p w14:paraId="5785DB44" w14:textId="23FD6DE1" w:rsidR="00A50BCC" w:rsidRPr="00904F88" w:rsidRDefault="00EB522D" w:rsidP="00FC4891">
      <w:pPr>
        <w:rPr>
          <w:lang w:val="es-ES"/>
        </w:rPr>
      </w:pPr>
      <w:r w:rsidRPr="00904F88">
        <w:rPr>
          <w:lang w:val="es-ES"/>
        </w:rPr>
        <w:t>Código HTML para la forma2:</w:t>
      </w:r>
    </w:p>
    <w:p w14:paraId="12A865B5" w14:textId="77777777" w:rsidR="00EB522D" w:rsidRPr="00904F88" w:rsidRDefault="00EB522D" w:rsidP="00FC4891">
      <w:pPr>
        <w:rPr>
          <w:lang w:val="es-ES"/>
        </w:rPr>
      </w:pPr>
    </w:p>
    <w:p w14:paraId="68CC8F69"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"forma2"</w:t>
      </w:r>
      <w:r w:rsidRPr="00904F88">
        <w:rPr>
          <w:rFonts w:ascii="Consolas" w:hAnsi="Consolas"/>
          <w:color w:val="808080"/>
          <w:sz w:val="21"/>
          <w:szCs w:val="21"/>
          <w:lang w:val="es-ES"/>
        </w:rPr>
        <w:t>&gt;</w:t>
      </w:r>
    </w:p>
    <w:p w14:paraId="0AA68B03"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Noah</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22FB0BB"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"imagen-forma"</w:t>
      </w:r>
    </w:p>
    <w:p w14:paraId="6A9BCA13"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"https://upload.wikimedia.org/wikipedia/commons/9/96/Microsoft_logo_%282012%29.svg"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p>
    <w:p w14:paraId="75A43A6D"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"flecha-rosa"</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38626DA5"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152B22"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Gone by day and gone by night It's not an easy road that leads you to the light</w:t>
      </w:r>
    </w:p>
    <w:p w14:paraId="4E24892C"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It's windy now but someday it'll straighten out</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AAF444F"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You only get one shot, everything to lose Lord take me now I'm broken and bruised</w:t>
      </w:r>
    </w:p>
    <w:p w14:paraId="60DC770B"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Can you save my soul cause I need you Cause I need you</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4CFD3DD"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FF8A38" w14:textId="77777777" w:rsidR="00DD6778" w:rsidRPr="00904F88" w:rsidRDefault="00DD6778" w:rsidP="00DD6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38B859CD" w14:textId="77777777" w:rsidR="00EB522D" w:rsidRPr="00904F88" w:rsidRDefault="00EB522D" w:rsidP="00FC4891">
      <w:pPr>
        <w:rPr>
          <w:lang w:val="es-ES"/>
        </w:rPr>
      </w:pPr>
    </w:p>
    <w:p w14:paraId="1620A76D" w14:textId="366B0B07" w:rsidR="00C777EC" w:rsidRPr="00904F88" w:rsidRDefault="00C777EC" w:rsidP="00FC4891">
      <w:pPr>
        <w:rPr>
          <w:lang w:val="es-ES"/>
        </w:rPr>
      </w:pPr>
      <w:r w:rsidRPr="00904F88">
        <w:rPr>
          <w:lang w:val="es-ES"/>
        </w:rPr>
        <w:t>Resultado en el</w:t>
      </w:r>
      <w:r w:rsidR="00F46BB7" w:rsidRPr="00904F88">
        <w:rPr>
          <w:lang w:val="es-ES"/>
        </w:rPr>
        <w:t xml:space="preserve"> navegador:</w:t>
      </w:r>
    </w:p>
    <w:p w14:paraId="7E2CFACF" w14:textId="77777777" w:rsidR="00197AFC" w:rsidRPr="00904F88" w:rsidRDefault="00197AFC" w:rsidP="00FC4891">
      <w:pPr>
        <w:rPr>
          <w:lang w:val="es-ES"/>
        </w:rPr>
      </w:pPr>
    </w:p>
    <w:p w14:paraId="76A76490" w14:textId="6E165F9B" w:rsidR="00F46BB7" w:rsidRPr="00904F88" w:rsidRDefault="00197AFC" w:rsidP="00FC4891">
      <w:pPr>
        <w:rPr>
          <w:lang w:val="es-ES"/>
        </w:rPr>
      </w:pPr>
      <w:r w:rsidRPr="00904F88">
        <w:rPr>
          <w:noProof/>
          <w:lang w:val="es-ES"/>
        </w:rPr>
        <w:drawing>
          <wp:inline distT="0" distB="0" distL="0" distR="0" wp14:anchorId="6B5EAA1A" wp14:editId="62B04C50">
            <wp:extent cx="2208286" cy="2332892"/>
            <wp:effectExtent l="0" t="0" r="1905" b="0"/>
            <wp:docPr id="202313632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6322" name="Imagen 1" descr="Imagen que contiene Texto&#10;&#10;El contenido generado por IA puede ser incorrecto."/>
                    <pic:cNvPicPr/>
                  </pic:nvPicPr>
                  <pic:blipFill>
                    <a:blip r:embed="rId154"/>
                    <a:stretch>
                      <a:fillRect/>
                    </a:stretch>
                  </pic:blipFill>
                  <pic:spPr>
                    <a:xfrm>
                      <a:off x="0" y="0"/>
                      <a:ext cx="2214298" cy="2339243"/>
                    </a:xfrm>
                    <a:prstGeom prst="rect">
                      <a:avLst/>
                    </a:prstGeom>
                  </pic:spPr>
                </pic:pic>
              </a:graphicData>
            </a:graphic>
          </wp:inline>
        </w:drawing>
      </w:r>
    </w:p>
    <w:p w14:paraId="709F7C14" w14:textId="77777777" w:rsidR="00F46BB7" w:rsidRPr="00904F88" w:rsidRDefault="00F46BB7" w:rsidP="00FC4891">
      <w:pPr>
        <w:rPr>
          <w:lang w:val="es-ES"/>
        </w:rPr>
      </w:pPr>
    </w:p>
    <w:p w14:paraId="523C47B2" w14:textId="67AD7617" w:rsidR="00A50BCC" w:rsidRPr="00904F88" w:rsidRDefault="001B2766" w:rsidP="001B2766">
      <w:pPr>
        <w:pStyle w:val="Ttulo3"/>
        <w:rPr>
          <w:lang w:val="es-ES"/>
        </w:rPr>
      </w:pPr>
      <w:bookmarkStart w:id="56" w:name="_Toc210637406"/>
      <w:r w:rsidRPr="00904F88">
        <w:rPr>
          <w:lang w:val="es-ES"/>
        </w:rPr>
        <w:t>La forma 3</w:t>
      </w:r>
      <w:bookmarkEnd w:id="56"/>
    </w:p>
    <w:p w14:paraId="5E6A1B2F" w14:textId="77777777" w:rsidR="008B7225" w:rsidRPr="00904F88" w:rsidRDefault="008B7225" w:rsidP="00FC4891">
      <w:pPr>
        <w:rPr>
          <w:lang w:val="es-ES"/>
        </w:rPr>
      </w:pPr>
    </w:p>
    <w:p w14:paraId="02F6C9A5" w14:textId="570D6231" w:rsidR="001B2766" w:rsidRPr="00904F88" w:rsidRDefault="001B2766" w:rsidP="00FC4891">
      <w:pPr>
        <w:rPr>
          <w:lang w:val="es-ES"/>
        </w:rPr>
      </w:pPr>
      <w:r w:rsidRPr="00904F88">
        <w:rPr>
          <w:lang w:val="es-ES"/>
        </w:rPr>
        <w:t>La forma 3</w:t>
      </w:r>
      <w:r w:rsidR="00EA0EE0" w:rsidRPr="00904F88">
        <w:rPr>
          <w:lang w:val="es-ES"/>
        </w:rPr>
        <w:t xml:space="preserve"> es un circulo </w:t>
      </w:r>
      <w:r w:rsidR="00C777EC" w:rsidRPr="00904F88">
        <w:rPr>
          <w:lang w:val="es-ES"/>
        </w:rPr>
        <w:t>que contiene un texto centrado en el</w:t>
      </w:r>
      <w:r w:rsidR="00F46BB7" w:rsidRPr="00904F88">
        <w:rPr>
          <w:lang w:val="es-ES"/>
        </w:rPr>
        <w:t>.</w:t>
      </w:r>
      <w:r w:rsidR="001669B4" w:rsidRPr="00904F88">
        <w:rPr>
          <w:lang w:val="es-ES"/>
        </w:rPr>
        <w:t xml:space="preserve"> El código HTML es muy sencillo porque la forma la construimos en CSS</w:t>
      </w:r>
      <w:r w:rsidR="00891FA2" w:rsidRPr="00904F88">
        <w:rPr>
          <w:lang w:val="es-ES"/>
        </w:rPr>
        <w:t>, con el atributo class</w:t>
      </w:r>
      <w:proofErr w:type="gramStart"/>
      <w:r w:rsidR="00891FA2" w:rsidRPr="00904F88">
        <w:rPr>
          <w:lang w:val="es-ES"/>
        </w:rPr>
        <w:t>=”forma</w:t>
      </w:r>
      <w:proofErr w:type="gramEnd"/>
      <w:r w:rsidR="00891FA2" w:rsidRPr="00904F88">
        <w:rPr>
          <w:lang w:val="es-ES"/>
        </w:rPr>
        <w:t>3”.</w:t>
      </w:r>
    </w:p>
    <w:p w14:paraId="0154CBA0" w14:textId="77777777" w:rsidR="008B7225" w:rsidRPr="00904F88" w:rsidRDefault="008B7225" w:rsidP="00FC4891">
      <w:pPr>
        <w:rPr>
          <w:lang w:val="es-ES"/>
        </w:rPr>
      </w:pPr>
    </w:p>
    <w:p w14:paraId="1C6C64D9" w14:textId="77777777" w:rsidR="001669B4" w:rsidRPr="001669B4"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1669B4">
        <w:rPr>
          <w:rFonts w:ascii="Consolas" w:hAnsi="Consolas"/>
          <w:color w:val="CCCCCC"/>
          <w:sz w:val="21"/>
          <w:szCs w:val="21"/>
          <w:lang w:val="es-ES"/>
        </w:rPr>
        <w:t> </w:t>
      </w:r>
      <w:r w:rsidRPr="001669B4">
        <w:rPr>
          <w:rFonts w:ascii="Consolas" w:hAnsi="Consolas"/>
          <w:color w:val="808080"/>
          <w:sz w:val="21"/>
          <w:szCs w:val="21"/>
          <w:lang w:val="es-ES"/>
        </w:rPr>
        <w:t>&lt;</w:t>
      </w:r>
      <w:r w:rsidRPr="001669B4">
        <w:rPr>
          <w:rFonts w:ascii="Consolas" w:hAnsi="Consolas"/>
          <w:color w:val="569CD6"/>
          <w:sz w:val="21"/>
          <w:szCs w:val="21"/>
          <w:lang w:val="es-ES"/>
        </w:rPr>
        <w:t>section</w:t>
      </w:r>
      <w:r w:rsidRPr="001669B4">
        <w:rPr>
          <w:rFonts w:ascii="Consolas" w:hAnsi="Consolas"/>
          <w:color w:val="CCCCCC"/>
          <w:sz w:val="21"/>
          <w:szCs w:val="21"/>
          <w:lang w:val="es-ES"/>
        </w:rPr>
        <w:t xml:space="preserve"> </w:t>
      </w:r>
      <w:r w:rsidRPr="001669B4">
        <w:rPr>
          <w:rFonts w:ascii="Consolas" w:hAnsi="Consolas"/>
          <w:color w:val="9CDCFE"/>
          <w:sz w:val="21"/>
          <w:szCs w:val="21"/>
          <w:lang w:val="es-ES"/>
        </w:rPr>
        <w:t>class</w:t>
      </w:r>
      <w:r w:rsidRPr="001669B4">
        <w:rPr>
          <w:rFonts w:ascii="Consolas" w:hAnsi="Consolas"/>
          <w:color w:val="CCCCCC"/>
          <w:sz w:val="21"/>
          <w:szCs w:val="21"/>
          <w:lang w:val="es-ES"/>
        </w:rPr>
        <w:t>=</w:t>
      </w:r>
      <w:r w:rsidRPr="001669B4">
        <w:rPr>
          <w:rFonts w:ascii="Consolas" w:hAnsi="Consolas"/>
          <w:color w:val="CE9178"/>
          <w:sz w:val="21"/>
          <w:szCs w:val="21"/>
          <w:lang w:val="es-ES"/>
        </w:rPr>
        <w:t>"forma3"</w:t>
      </w:r>
      <w:r w:rsidRPr="001669B4">
        <w:rPr>
          <w:rFonts w:ascii="Consolas" w:hAnsi="Consolas"/>
          <w:color w:val="808080"/>
          <w:sz w:val="21"/>
          <w:szCs w:val="21"/>
          <w:lang w:val="es-ES"/>
        </w:rPr>
        <w:t>&gt;</w:t>
      </w:r>
    </w:p>
    <w:p w14:paraId="0565ACC1" w14:textId="77777777" w:rsidR="001669B4" w:rsidRPr="001669B4"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A12C60" w14:textId="77777777" w:rsidR="001669B4" w:rsidRPr="001669B4"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1669B4">
        <w:rPr>
          <w:rFonts w:ascii="Consolas" w:hAnsi="Consolas"/>
          <w:color w:val="CCCCCC"/>
          <w:sz w:val="21"/>
          <w:szCs w:val="21"/>
          <w:lang w:val="es-ES"/>
        </w:rPr>
        <w:t xml:space="preserve">            </w:t>
      </w:r>
      <w:r w:rsidRPr="001669B4">
        <w:rPr>
          <w:rFonts w:ascii="Consolas" w:hAnsi="Consolas"/>
          <w:color w:val="808080"/>
          <w:sz w:val="21"/>
          <w:szCs w:val="21"/>
          <w:lang w:val="es-ES"/>
        </w:rPr>
        <w:t>&lt;</w:t>
      </w:r>
      <w:r w:rsidRPr="001669B4">
        <w:rPr>
          <w:rFonts w:ascii="Consolas" w:hAnsi="Consolas"/>
          <w:color w:val="569CD6"/>
          <w:sz w:val="21"/>
          <w:szCs w:val="21"/>
          <w:lang w:val="es-ES"/>
        </w:rPr>
        <w:t>h3</w:t>
      </w:r>
      <w:r w:rsidRPr="001669B4">
        <w:rPr>
          <w:rFonts w:ascii="Consolas" w:hAnsi="Consolas"/>
          <w:color w:val="808080"/>
          <w:sz w:val="21"/>
          <w:szCs w:val="21"/>
          <w:lang w:val="es-ES"/>
        </w:rPr>
        <w:t>&gt;</w:t>
      </w:r>
      <w:r w:rsidRPr="001669B4">
        <w:rPr>
          <w:rFonts w:ascii="Consolas" w:hAnsi="Consolas"/>
          <w:color w:val="CCCCCC"/>
          <w:sz w:val="21"/>
          <w:szCs w:val="21"/>
          <w:lang w:val="es-ES"/>
        </w:rPr>
        <w:t xml:space="preserve"> Text inside the Circle</w:t>
      </w:r>
      <w:r w:rsidRPr="001669B4">
        <w:rPr>
          <w:rFonts w:ascii="Consolas" w:hAnsi="Consolas"/>
          <w:color w:val="808080"/>
          <w:sz w:val="21"/>
          <w:szCs w:val="21"/>
          <w:lang w:val="es-ES"/>
        </w:rPr>
        <w:t>&lt;/</w:t>
      </w:r>
      <w:r w:rsidRPr="001669B4">
        <w:rPr>
          <w:rFonts w:ascii="Consolas" w:hAnsi="Consolas"/>
          <w:color w:val="569CD6"/>
          <w:sz w:val="21"/>
          <w:szCs w:val="21"/>
          <w:lang w:val="es-ES"/>
        </w:rPr>
        <w:t>h3</w:t>
      </w:r>
      <w:r w:rsidRPr="001669B4">
        <w:rPr>
          <w:rFonts w:ascii="Consolas" w:hAnsi="Consolas"/>
          <w:color w:val="808080"/>
          <w:sz w:val="21"/>
          <w:szCs w:val="21"/>
          <w:lang w:val="es-ES"/>
        </w:rPr>
        <w:t>&gt;</w:t>
      </w:r>
    </w:p>
    <w:p w14:paraId="4A30248F" w14:textId="77777777" w:rsidR="001669B4" w:rsidRPr="001669B4" w:rsidRDefault="001669B4" w:rsidP="001669B4">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3F758F1" w14:textId="7DAC64BE" w:rsidR="001669B4" w:rsidRPr="001669B4" w:rsidRDefault="001669B4" w:rsidP="001669B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1669B4">
        <w:rPr>
          <w:rFonts w:ascii="Consolas" w:hAnsi="Consolas"/>
          <w:color w:val="CCCCCC"/>
          <w:sz w:val="21"/>
          <w:szCs w:val="21"/>
          <w:lang w:val="es-ES"/>
        </w:rPr>
        <w:t> </w:t>
      </w:r>
      <w:r w:rsidRPr="001669B4">
        <w:rPr>
          <w:rFonts w:ascii="Consolas" w:hAnsi="Consolas"/>
          <w:color w:val="808080"/>
          <w:sz w:val="21"/>
          <w:szCs w:val="21"/>
          <w:lang w:val="es-ES"/>
        </w:rPr>
        <w:t>&lt;/</w:t>
      </w:r>
      <w:r w:rsidRPr="001669B4">
        <w:rPr>
          <w:rFonts w:ascii="Consolas" w:hAnsi="Consolas"/>
          <w:color w:val="569CD6"/>
          <w:sz w:val="21"/>
          <w:szCs w:val="21"/>
          <w:lang w:val="es-ES"/>
        </w:rPr>
        <w:t>section</w:t>
      </w:r>
      <w:r w:rsidRPr="001669B4">
        <w:rPr>
          <w:rFonts w:ascii="Consolas" w:hAnsi="Consolas"/>
          <w:color w:val="808080"/>
          <w:sz w:val="21"/>
          <w:szCs w:val="21"/>
          <w:lang w:val="es-ES"/>
        </w:rPr>
        <w:t>&gt;</w:t>
      </w:r>
    </w:p>
    <w:p w14:paraId="082F85FE" w14:textId="77777777" w:rsidR="001669B4" w:rsidRPr="00904F88" w:rsidRDefault="001669B4" w:rsidP="00FC4891">
      <w:pPr>
        <w:rPr>
          <w:lang w:val="es-ES"/>
        </w:rPr>
      </w:pPr>
    </w:p>
    <w:p w14:paraId="409757BF" w14:textId="1E02DD41" w:rsidR="001669B4" w:rsidRPr="00904F88" w:rsidRDefault="00740E6B" w:rsidP="00FC4891">
      <w:pPr>
        <w:rPr>
          <w:lang w:val="es-ES"/>
        </w:rPr>
      </w:pPr>
      <w:r w:rsidRPr="00904F88">
        <w:rPr>
          <w:noProof/>
          <w:lang w:val="es-ES"/>
        </w:rPr>
        <w:drawing>
          <wp:inline distT="0" distB="0" distL="0" distR="0" wp14:anchorId="6EEECFE4" wp14:editId="4DD53C5A">
            <wp:extent cx="2674445" cy="2309446"/>
            <wp:effectExtent l="0" t="0" r="0" b="0"/>
            <wp:docPr id="662586071" name="Imagen 1" descr="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6071" name="Imagen 1" descr="Gráfico de burbujas&#10;&#10;El contenido generado por IA puede ser incorrecto."/>
                    <pic:cNvPicPr/>
                  </pic:nvPicPr>
                  <pic:blipFill>
                    <a:blip r:embed="rId155"/>
                    <a:stretch>
                      <a:fillRect/>
                    </a:stretch>
                  </pic:blipFill>
                  <pic:spPr>
                    <a:xfrm>
                      <a:off x="0" y="0"/>
                      <a:ext cx="2678215" cy="2312702"/>
                    </a:xfrm>
                    <a:prstGeom prst="rect">
                      <a:avLst/>
                    </a:prstGeom>
                  </pic:spPr>
                </pic:pic>
              </a:graphicData>
            </a:graphic>
          </wp:inline>
        </w:drawing>
      </w:r>
    </w:p>
    <w:p w14:paraId="55168A4F" w14:textId="77777777" w:rsidR="001669B4" w:rsidRPr="00904F88" w:rsidRDefault="001669B4" w:rsidP="00FC4891">
      <w:pPr>
        <w:rPr>
          <w:lang w:val="es-ES"/>
        </w:rPr>
      </w:pPr>
    </w:p>
    <w:p w14:paraId="0391E3D8" w14:textId="3A4263C3" w:rsidR="00C76AEB" w:rsidRPr="00904F88" w:rsidRDefault="00C76AEB" w:rsidP="00C76AEB">
      <w:pPr>
        <w:rPr>
          <w:lang w:val="es-ES"/>
        </w:rPr>
      </w:pPr>
      <w:r w:rsidRPr="00904F88">
        <w:rPr>
          <w:lang w:val="es-ES"/>
        </w:rPr>
        <w:t xml:space="preserve">Lo que hacemos para construir el circulo es aplicar un border-radius de 100% </w:t>
      </w:r>
      <w:proofErr w:type="gramStart"/>
      <w:r w:rsidRPr="00904F88">
        <w:rPr>
          <w:lang w:val="es-ES"/>
        </w:rPr>
        <w:t>y  darle</w:t>
      </w:r>
      <w:proofErr w:type="gramEnd"/>
      <w:r w:rsidRPr="00904F88">
        <w:rPr>
          <w:lang w:val="es-ES"/>
        </w:rPr>
        <w:t xml:space="preserve"> una achura y una altura al objeto exactamente igual para que forme el </w:t>
      </w:r>
      <w:proofErr w:type="gramStart"/>
      <w:r w:rsidRPr="00904F88">
        <w:rPr>
          <w:lang w:val="es-ES"/>
        </w:rPr>
        <w:t>circulo,  width</w:t>
      </w:r>
      <w:proofErr w:type="gramEnd"/>
      <w:r w:rsidRPr="00904F88">
        <w:rPr>
          <w:lang w:val="es-ES"/>
        </w:rPr>
        <w:t>: 250</w:t>
      </w:r>
      <w:proofErr w:type="gramStart"/>
      <w:r w:rsidRPr="00904F88">
        <w:rPr>
          <w:lang w:val="es-ES"/>
        </w:rPr>
        <w:t xml:space="preserve">px;   </w:t>
      </w:r>
      <w:proofErr w:type="gramEnd"/>
      <w:r w:rsidRPr="00904F88">
        <w:rPr>
          <w:lang w:val="es-ES"/>
        </w:rPr>
        <w:t xml:space="preserve">      height: 250px; Probar a cambiar anchura y altura para </w:t>
      </w:r>
      <w:r w:rsidR="00554B9E" w:rsidRPr="00904F88">
        <w:rPr>
          <w:lang w:val="es-ES"/>
        </w:rPr>
        <w:t>ver como el círculo se transforma en una elipse.</w:t>
      </w:r>
    </w:p>
    <w:p w14:paraId="57D6386C" w14:textId="77777777" w:rsidR="00554B9E" w:rsidRPr="00904F88" w:rsidRDefault="00554B9E" w:rsidP="00C76AEB">
      <w:pPr>
        <w:rPr>
          <w:lang w:val="es-ES"/>
        </w:rPr>
      </w:pPr>
    </w:p>
    <w:p w14:paraId="2D47A760" w14:textId="0436F24F" w:rsidR="00554B9E" w:rsidRPr="00904F88" w:rsidRDefault="00891FA2" w:rsidP="00891FA2">
      <w:pPr>
        <w:rPr>
          <w:lang w:val="es-ES"/>
        </w:rPr>
      </w:pPr>
      <w:r w:rsidRPr="00904F88">
        <w:rPr>
          <w:lang w:val="es-ES"/>
        </w:rPr>
        <w:t>Además,</w:t>
      </w:r>
      <w:r w:rsidR="00554B9E" w:rsidRPr="00904F88">
        <w:rPr>
          <w:lang w:val="es-ES"/>
        </w:rPr>
        <w:t xml:space="preserve"> alineamos el texto </w:t>
      </w:r>
      <w:r w:rsidRPr="00904F88">
        <w:rPr>
          <w:lang w:val="es-ES"/>
        </w:rPr>
        <w:t xml:space="preserve">en el centro </w:t>
      </w:r>
      <w:proofErr w:type="gramStart"/>
      <w:r w:rsidRPr="00904F88">
        <w:rPr>
          <w:lang w:val="es-ES"/>
        </w:rPr>
        <w:t>horizontalmente y verticalmente</w:t>
      </w:r>
      <w:proofErr w:type="gramEnd"/>
      <w:r w:rsidRPr="00904F88">
        <w:rPr>
          <w:lang w:val="es-ES"/>
        </w:rPr>
        <w:t xml:space="preserve"> con las propiedades    align-content: center; text-align: </w:t>
      </w:r>
      <w:proofErr w:type="gramStart"/>
      <w:r w:rsidRPr="00904F88">
        <w:rPr>
          <w:lang w:val="es-ES"/>
        </w:rPr>
        <w:t>center;.</w:t>
      </w:r>
      <w:proofErr w:type="gramEnd"/>
      <w:r w:rsidRPr="00904F88">
        <w:rPr>
          <w:lang w:val="es-ES"/>
        </w:rPr>
        <w:t xml:space="preserve"> Hemos añadido un borde claro, con la propiedad         border: 3px solid blanchedalmond;</w:t>
      </w:r>
    </w:p>
    <w:p w14:paraId="2FC07E20" w14:textId="77777777" w:rsidR="00C76AEB" w:rsidRPr="00904F88" w:rsidRDefault="00C76AEB" w:rsidP="00FC4891">
      <w:pPr>
        <w:rPr>
          <w:lang w:val="es-ES"/>
        </w:rPr>
      </w:pPr>
    </w:p>
    <w:p w14:paraId="34B43F69"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proofErr w:type="gramStart"/>
      <w:r w:rsidRPr="00C76AEB">
        <w:rPr>
          <w:rFonts w:ascii="Consolas" w:hAnsi="Consolas"/>
          <w:color w:val="D7BA7D"/>
          <w:sz w:val="21"/>
          <w:szCs w:val="21"/>
          <w:lang w:val="es-ES"/>
        </w:rPr>
        <w:t>.forma</w:t>
      </w:r>
      <w:proofErr w:type="gramEnd"/>
      <w:r w:rsidRPr="00C76AEB">
        <w:rPr>
          <w:rFonts w:ascii="Consolas" w:hAnsi="Consolas"/>
          <w:color w:val="D7BA7D"/>
          <w:sz w:val="21"/>
          <w:szCs w:val="21"/>
          <w:lang w:val="es-ES"/>
        </w:rPr>
        <w:t>3</w:t>
      </w:r>
      <w:r w:rsidRPr="00C76AEB">
        <w:rPr>
          <w:rFonts w:ascii="Consolas" w:hAnsi="Consolas"/>
          <w:color w:val="D4D4D4"/>
          <w:sz w:val="21"/>
          <w:szCs w:val="21"/>
          <w:lang w:val="es-ES"/>
        </w:rPr>
        <w:t xml:space="preserve"> {</w:t>
      </w:r>
    </w:p>
    <w:p w14:paraId="01F17EFB"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A122E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background-color</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blueviolet</w:t>
      </w:r>
      <w:r w:rsidRPr="00C76AEB">
        <w:rPr>
          <w:rFonts w:ascii="Consolas" w:hAnsi="Consolas"/>
          <w:color w:val="D4D4D4"/>
          <w:sz w:val="21"/>
          <w:szCs w:val="21"/>
          <w:lang w:val="es-ES"/>
        </w:rPr>
        <w:t>;</w:t>
      </w:r>
    </w:p>
    <w:p w14:paraId="48C3ADFD"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padding</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50px</w:t>
      </w:r>
      <w:r w:rsidRPr="00C76AEB">
        <w:rPr>
          <w:rFonts w:ascii="Consolas" w:hAnsi="Consolas"/>
          <w:color w:val="D4D4D4"/>
          <w:sz w:val="21"/>
          <w:szCs w:val="21"/>
          <w:lang w:val="es-ES"/>
        </w:rPr>
        <w:t>;</w:t>
      </w:r>
    </w:p>
    <w:p w14:paraId="15F69FC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margin</w:t>
      </w:r>
      <w:r w:rsidRPr="00C76AEB">
        <w:rPr>
          <w:rFonts w:ascii="Consolas" w:hAnsi="Consolas"/>
          <w:color w:val="D4D4D4"/>
          <w:sz w:val="21"/>
          <w:szCs w:val="21"/>
          <w:lang w:val="es-ES"/>
        </w:rPr>
        <w:t>:</w:t>
      </w:r>
      <w:r w:rsidRPr="00C76AEB">
        <w:rPr>
          <w:rFonts w:ascii="Consolas" w:hAnsi="Consolas"/>
          <w:color w:val="B5CEA8"/>
          <w:sz w:val="21"/>
          <w:szCs w:val="21"/>
          <w:lang w:val="es-ES"/>
        </w:rPr>
        <w:t>20px</w:t>
      </w:r>
      <w:r w:rsidRPr="00C76AEB">
        <w:rPr>
          <w:rFonts w:ascii="Consolas" w:hAnsi="Consolas"/>
          <w:color w:val="D4D4D4"/>
          <w:sz w:val="21"/>
          <w:szCs w:val="21"/>
          <w:lang w:val="es-ES"/>
        </w:rPr>
        <w:t>;</w:t>
      </w:r>
    </w:p>
    <w:p w14:paraId="315B3E4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width</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250px</w:t>
      </w:r>
      <w:r w:rsidRPr="00C76AEB">
        <w:rPr>
          <w:rFonts w:ascii="Consolas" w:hAnsi="Consolas"/>
          <w:color w:val="D4D4D4"/>
          <w:sz w:val="21"/>
          <w:szCs w:val="21"/>
          <w:lang w:val="es-ES"/>
        </w:rPr>
        <w:t>;</w:t>
      </w:r>
    </w:p>
    <w:p w14:paraId="146FEB41"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height</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250px</w:t>
      </w:r>
      <w:r w:rsidRPr="00C76AEB">
        <w:rPr>
          <w:rFonts w:ascii="Consolas" w:hAnsi="Consolas"/>
          <w:color w:val="D4D4D4"/>
          <w:sz w:val="21"/>
          <w:szCs w:val="21"/>
          <w:lang w:val="es-ES"/>
        </w:rPr>
        <w:t>;</w:t>
      </w:r>
    </w:p>
    <w:p w14:paraId="24A0D376"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color</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white</w:t>
      </w:r>
      <w:r w:rsidRPr="00C76AEB">
        <w:rPr>
          <w:rFonts w:ascii="Consolas" w:hAnsi="Consolas"/>
          <w:color w:val="D4D4D4"/>
          <w:sz w:val="21"/>
          <w:szCs w:val="21"/>
          <w:lang w:val="es-ES"/>
        </w:rPr>
        <w:t>;</w:t>
      </w:r>
    </w:p>
    <w:p w14:paraId="48DD2E35"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font-size</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1.4em</w:t>
      </w:r>
      <w:r w:rsidRPr="00C76AEB">
        <w:rPr>
          <w:rFonts w:ascii="Consolas" w:hAnsi="Consolas"/>
          <w:color w:val="D4D4D4"/>
          <w:sz w:val="21"/>
          <w:szCs w:val="21"/>
          <w:lang w:val="es-ES"/>
        </w:rPr>
        <w:t>;</w:t>
      </w:r>
    </w:p>
    <w:p w14:paraId="68428703"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text-align</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center</w:t>
      </w:r>
      <w:r w:rsidRPr="00C76AEB">
        <w:rPr>
          <w:rFonts w:ascii="Consolas" w:hAnsi="Consolas"/>
          <w:color w:val="D4D4D4"/>
          <w:sz w:val="21"/>
          <w:szCs w:val="21"/>
          <w:lang w:val="es-ES"/>
        </w:rPr>
        <w:t>;</w:t>
      </w:r>
    </w:p>
    <w:p w14:paraId="5B425D2C"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border-radius</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100%</w:t>
      </w:r>
      <w:r w:rsidRPr="00C76AEB">
        <w:rPr>
          <w:rFonts w:ascii="Consolas" w:hAnsi="Consolas"/>
          <w:color w:val="D4D4D4"/>
          <w:sz w:val="21"/>
          <w:szCs w:val="21"/>
          <w:lang w:val="es-ES"/>
        </w:rPr>
        <w:t>;</w:t>
      </w:r>
    </w:p>
    <w:p w14:paraId="1BFD4E15"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align-content</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center</w:t>
      </w:r>
      <w:r w:rsidRPr="00C76AEB">
        <w:rPr>
          <w:rFonts w:ascii="Consolas" w:hAnsi="Consolas"/>
          <w:color w:val="D4D4D4"/>
          <w:sz w:val="21"/>
          <w:szCs w:val="21"/>
          <w:lang w:val="es-ES"/>
        </w:rPr>
        <w:t>;</w:t>
      </w:r>
    </w:p>
    <w:p w14:paraId="5FA94116"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border</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3px</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solid</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blanchedalmond</w:t>
      </w:r>
      <w:r w:rsidRPr="00C76AEB">
        <w:rPr>
          <w:rFonts w:ascii="Consolas" w:hAnsi="Consolas"/>
          <w:color w:val="D4D4D4"/>
          <w:sz w:val="21"/>
          <w:szCs w:val="21"/>
          <w:lang w:val="es-ES"/>
        </w:rPr>
        <w:t>;</w:t>
      </w:r>
    </w:p>
    <w:p w14:paraId="7B32D17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margin</w:t>
      </w:r>
      <w:r w:rsidRPr="00C76AEB">
        <w:rPr>
          <w:rFonts w:ascii="Consolas" w:hAnsi="Consolas"/>
          <w:color w:val="D4D4D4"/>
          <w:sz w:val="21"/>
          <w:szCs w:val="21"/>
          <w:lang w:val="es-ES"/>
        </w:rPr>
        <w:t>:</w:t>
      </w:r>
      <w:r w:rsidRPr="00C76AEB">
        <w:rPr>
          <w:rFonts w:ascii="Consolas" w:hAnsi="Consolas"/>
          <w:color w:val="B5CEA8"/>
          <w:sz w:val="21"/>
          <w:szCs w:val="21"/>
          <w:lang w:val="es-ES"/>
        </w:rPr>
        <w:t>20px</w:t>
      </w:r>
      <w:r w:rsidRPr="00C76AEB">
        <w:rPr>
          <w:rFonts w:ascii="Consolas" w:hAnsi="Consolas"/>
          <w:color w:val="D4D4D4"/>
          <w:sz w:val="21"/>
          <w:szCs w:val="21"/>
          <w:lang w:val="es-ES"/>
        </w:rPr>
        <w:t>;</w:t>
      </w:r>
    </w:p>
    <w:p w14:paraId="6799BDD5" w14:textId="77777777" w:rsidR="00C76AEB" w:rsidRPr="009B20C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C76AEB">
        <w:rPr>
          <w:rFonts w:ascii="Consolas" w:hAnsi="Consolas"/>
          <w:color w:val="D4D4D4"/>
          <w:sz w:val="21"/>
          <w:szCs w:val="21"/>
          <w:lang w:val="es-ES"/>
        </w:rPr>
        <w:t xml:space="preserve">        </w:t>
      </w:r>
      <w:r w:rsidRPr="009B20CB">
        <w:rPr>
          <w:rFonts w:ascii="Consolas" w:hAnsi="Consolas"/>
          <w:color w:val="9CDCFE"/>
          <w:sz w:val="21"/>
          <w:szCs w:val="21"/>
        </w:rPr>
        <w:t>text-shadow</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CE9178"/>
          <w:sz w:val="21"/>
          <w:szCs w:val="21"/>
        </w:rPr>
        <w:t>white</w:t>
      </w:r>
      <w:r w:rsidRPr="009B20CB">
        <w:rPr>
          <w:rFonts w:ascii="Consolas" w:hAnsi="Consolas"/>
          <w:color w:val="D4D4D4"/>
          <w:sz w:val="21"/>
          <w:szCs w:val="21"/>
        </w:rPr>
        <w:t xml:space="preserve"> ;</w:t>
      </w:r>
    </w:p>
    <w:p w14:paraId="10146FDF" w14:textId="77777777" w:rsidR="00C76AEB" w:rsidRPr="009B20C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p>
    <w:p w14:paraId="7B14692B"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C76AEB">
        <w:rPr>
          <w:rFonts w:ascii="Consolas" w:hAnsi="Consolas"/>
          <w:color w:val="D4D4D4"/>
          <w:sz w:val="21"/>
          <w:szCs w:val="21"/>
          <w:lang w:val="es-ES"/>
        </w:rPr>
        <w:t>}</w:t>
      </w:r>
    </w:p>
    <w:p w14:paraId="59138870" w14:textId="77777777" w:rsidR="00C76AEB" w:rsidRPr="00904F88"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97D962" w14:textId="77777777" w:rsidR="00891FA2" w:rsidRPr="00904F88" w:rsidRDefault="00891FA2"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C6E7C7" w14:textId="77777777" w:rsidR="00891FA2" w:rsidRPr="00904F88" w:rsidRDefault="00891FA2" w:rsidP="00891FA2">
      <w:pPr>
        <w:rPr>
          <w:lang w:val="es-ES"/>
        </w:rPr>
      </w:pPr>
    </w:p>
    <w:p w14:paraId="7C54323F" w14:textId="0E8CA7C0" w:rsidR="00891FA2" w:rsidRPr="00904F88" w:rsidRDefault="00891FA2" w:rsidP="00891FA2">
      <w:pPr>
        <w:rPr>
          <w:lang w:val="es-ES"/>
        </w:rPr>
      </w:pPr>
      <w:r w:rsidRPr="00904F88">
        <w:rPr>
          <w:lang w:val="es-ES"/>
        </w:rPr>
        <w:t xml:space="preserve">En este caso cambiamos el tamaño el color de la letra y del fondo cuando el ratón pasa sobre el con el </w:t>
      </w:r>
      <w:proofErr w:type="gramStart"/>
      <w:r w:rsidRPr="00904F88">
        <w:rPr>
          <w:lang w:val="es-ES"/>
        </w:rPr>
        <w:t>pseudoselector :hover</w:t>
      </w:r>
      <w:proofErr w:type="gramEnd"/>
      <w:r w:rsidRPr="00904F88">
        <w:rPr>
          <w:lang w:val="es-ES"/>
        </w:rPr>
        <w:t>, como podéis apreciar en el siguiente código CSS.</w:t>
      </w:r>
    </w:p>
    <w:p w14:paraId="0081CC70" w14:textId="77777777" w:rsidR="00891FA2" w:rsidRPr="00904F88" w:rsidRDefault="00891FA2" w:rsidP="00891FA2">
      <w:pPr>
        <w:rPr>
          <w:lang w:val="es-ES"/>
        </w:rPr>
      </w:pPr>
    </w:p>
    <w:p w14:paraId="5A6A6577" w14:textId="77777777" w:rsidR="00891FA2" w:rsidRPr="00C76AEB" w:rsidRDefault="00891FA2"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66073A"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proofErr w:type="gramStart"/>
      <w:r w:rsidRPr="00C76AEB">
        <w:rPr>
          <w:rFonts w:ascii="Consolas" w:hAnsi="Consolas"/>
          <w:color w:val="D7BA7D"/>
          <w:sz w:val="21"/>
          <w:szCs w:val="21"/>
          <w:lang w:val="es-ES"/>
        </w:rPr>
        <w:t>.forma3:hover</w:t>
      </w:r>
      <w:proofErr w:type="gramEnd"/>
      <w:r w:rsidRPr="00C76AEB">
        <w:rPr>
          <w:rFonts w:ascii="Consolas" w:hAnsi="Consolas"/>
          <w:color w:val="D4D4D4"/>
          <w:sz w:val="21"/>
          <w:szCs w:val="21"/>
          <w:lang w:val="es-ES"/>
        </w:rPr>
        <w:t xml:space="preserve"> {</w:t>
      </w:r>
    </w:p>
    <w:p w14:paraId="2E303468"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5748AF"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width</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300px</w:t>
      </w:r>
      <w:r w:rsidRPr="00C76AEB">
        <w:rPr>
          <w:rFonts w:ascii="Consolas" w:hAnsi="Consolas"/>
          <w:color w:val="D4D4D4"/>
          <w:sz w:val="21"/>
          <w:szCs w:val="21"/>
          <w:lang w:val="es-ES"/>
        </w:rPr>
        <w:t>;</w:t>
      </w:r>
    </w:p>
    <w:p w14:paraId="518C1F50"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height</w:t>
      </w:r>
      <w:r w:rsidRPr="00C76AEB">
        <w:rPr>
          <w:rFonts w:ascii="Consolas" w:hAnsi="Consolas"/>
          <w:color w:val="D4D4D4"/>
          <w:sz w:val="21"/>
          <w:szCs w:val="21"/>
          <w:lang w:val="es-ES"/>
        </w:rPr>
        <w:t xml:space="preserve">: </w:t>
      </w:r>
      <w:r w:rsidRPr="00C76AEB">
        <w:rPr>
          <w:rFonts w:ascii="Consolas" w:hAnsi="Consolas"/>
          <w:color w:val="B5CEA8"/>
          <w:sz w:val="21"/>
          <w:szCs w:val="21"/>
          <w:lang w:val="es-ES"/>
        </w:rPr>
        <w:t>300px</w:t>
      </w:r>
      <w:r w:rsidRPr="00C76AEB">
        <w:rPr>
          <w:rFonts w:ascii="Consolas" w:hAnsi="Consolas"/>
          <w:color w:val="D4D4D4"/>
          <w:sz w:val="21"/>
          <w:szCs w:val="21"/>
          <w:lang w:val="es-ES"/>
        </w:rPr>
        <w:t>;</w:t>
      </w:r>
    </w:p>
    <w:p w14:paraId="079A33AE"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background-color</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blanchedalmond</w:t>
      </w:r>
      <w:r w:rsidRPr="00C76AEB">
        <w:rPr>
          <w:rFonts w:ascii="Consolas" w:hAnsi="Consolas"/>
          <w:color w:val="D4D4D4"/>
          <w:sz w:val="21"/>
          <w:szCs w:val="21"/>
          <w:lang w:val="es-ES"/>
        </w:rPr>
        <w:t>;</w:t>
      </w:r>
    </w:p>
    <w:p w14:paraId="41BD581A"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76AEB">
        <w:rPr>
          <w:rFonts w:ascii="Consolas" w:hAnsi="Consolas"/>
          <w:color w:val="D4D4D4"/>
          <w:sz w:val="21"/>
          <w:szCs w:val="21"/>
          <w:lang w:val="es-ES"/>
        </w:rPr>
        <w:t xml:space="preserve">        </w:t>
      </w:r>
      <w:r w:rsidRPr="00C76AEB">
        <w:rPr>
          <w:rFonts w:ascii="Consolas" w:hAnsi="Consolas"/>
          <w:color w:val="9CDCFE"/>
          <w:sz w:val="21"/>
          <w:szCs w:val="21"/>
          <w:lang w:val="es-ES"/>
        </w:rPr>
        <w:t>color</w:t>
      </w:r>
      <w:r w:rsidRPr="00C76AEB">
        <w:rPr>
          <w:rFonts w:ascii="Consolas" w:hAnsi="Consolas"/>
          <w:color w:val="D4D4D4"/>
          <w:sz w:val="21"/>
          <w:szCs w:val="21"/>
          <w:lang w:val="es-ES"/>
        </w:rPr>
        <w:t xml:space="preserve">: </w:t>
      </w:r>
      <w:r w:rsidRPr="00C76AEB">
        <w:rPr>
          <w:rFonts w:ascii="Consolas" w:hAnsi="Consolas"/>
          <w:color w:val="CE9178"/>
          <w:sz w:val="21"/>
          <w:szCs w:val="21"/>
          <w:lang w:val="es-ES"/>
        </w:rPr>
        <w:t>blueviolet</w:t>
      </w:r>
      <w:r w:rsidRPr="00C76AEB">
        <w:rPr>
          <w:rFonts w:ascii="Consolas" w:hAnsi="Consolas"/>
          <w:color w:val="D4D4D4"/>
          <w:sz w:val="21"/>
          <w:szCs w:val="21"/>
          <w:lang w:val="es-ES"/>
        </w:rPr>
        <w:t>;</w:t>
      </w:r>
    </w:p>
    <w:p w14:paraId="17E9B8A3" w14:textId="77777777" w:rsidR="00C76AEB" w:rsidRPr="009B20C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rPr>
      </w:pPr>
      <w:r w:rsidRPr="00C76AEB">
        <w:rPr>
          <w:rFonts w:ascii="Consolas" w:hAnsi="Consolas"/>
          <w:color w:val="D4D4D4"/>
          <w:sz w:val="21"/>
          <w:szCs w:val="21"/>
          <w:lang w:val="es-ES"/>
        </w:rPr>
        <w:t xml:space="preserve">        </w:t>
      </w:r>
      <w:r w:rsidRPr="009B20CB">
        <w:rPr>
          <w:rFonts w:ascii="Consolas" w:hAnsi="Consolas"/>
          <w:color w:val="9CDCFE"/>
          <w:sz w:val="21"/>
          <w:szCs w:val="21"/>
        </w:rPr>
        <w:t>text-shadow</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CE9178"/>
          <w:sz w:val="21"/>
          <w:szCs w:val="21"/>
        </w:rPr>
        <w:t>darkblue</w:t>
      </w:r>
      <w:r w:rsidRPr="009B20CB">
        <w:rPr>
          <w:rFonts w:ascii="Consolas" w:hAnsi="Consolas"/>
          <w:color w:val="D4D4D4"/>
          <w:sz w:val="21"/>
          <w:szCs w:val="21"/>
        </w:rPr>
        <w:t xml:space="preserve"> ;</w:t>
      </w:r>
    </w:p>
    <w:p w14:paraId="7C5CFADC" w14:textId="77777777" w:rsidR="00C76AEB" w:rsidRPr="00C76AEB" w:rsidRDefault="00C76AEB" w:rsidP="00C76AE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C76AEB">
        <w:rPr>
          <w:rFonts w:ascii="Consolas" w:hAnsi="Consolas"/>
          <w:color w:val="D4D4D4"/>
          <w:sz w:val="21"/>
          <w:szCs w:val="21"/>
          <w:lang w:val="es-ES"/>
        </w:rPr>
        <w:t>}</w:t>
      </w:r>
    </w:p>
    <w:p w14:paraId="2C98F81F" w14:textId="07A3D331" w:rsidR="00C76AEB" w:rsidRPr="00904F88" w:rsidRDefault="00C76AEB" w:rsidP="00FC4891">
      <w:pPr>
        <w:rPr>
          <w:lang w:val="es-ES"/>
        </w:rPr>
      </w:pPr>
    </w:p>
    <w:p w14:paraId="4C93E681" w14:textId="166C1601" w:rsidR="00C76AEB" w:rsidRPr="00904F88" w:rsidRDefault="000E45A5" w:rsidP="00C63032">
      <w:pPr>
        <w:pStyle w:val="Ttulo3"/>
        <w:rPr>
          <w:lang w:val="es-ES"/>
        </w:rPr>
      </w:pPr>
      <w:bookmarkStart w:id="57" w:name="_Toc210637407"/>
      <w:r w:rsidRPr="00904F88">
        <w:rPr>
          <w:lang w:val="es-ES"/>
        </w:rPr>
        <w:t>Ejercicio</w:t>
      </w:r>
      <w:r w:rsidR="00252F51" w:rsidRPr="00904F88">
        <w:rPr>
          <w:lang w:val="es-ES"/>
        </w:rPr>
        <w:t xml:space="preserve"> forma 4 y 5</w:t>
      </w:r>
      <w:r w:rsidRPr="00904F88">
        <w:rPr>
          <w:lang w:val="es-ES"/>
        </w:rPr>
        <w:t>.</w:t>
      </w:r>
      <w:bookmarkEnd w:id="57"/>
    </w:p>
    <w:p w14:paraId="2912A61F" w14:textId="76307F16" w:rsidR="00C76AEB" w:rsidRPr="00904F88" w:rsidRDefault="00252F51" w:rsidP="00FC4891">
      <w:pPr>
        <w:rPr>
          <w:lang w:val="es-ES"/>
        </w:rPr>
      </w:pPr>
      <w:r w:rsidRPr="00904F88">
        <w:rPr>
          <w:lang w:val="es-ES"/>
        </w:rPr>
        <w:t>E</w:t>
      </w:r>
      <w:r w:rsidR="000E45A5" w:rsidRPr="00904F88">
        <w:rPr>
          <w:lang w:val="es-ES"/>
        </w:rPr>
        <w:t>xplicar el footer y la forma 4 y forma5 y cada uno de los atributos de CSS modificados</w:t>
      </w:r>
    </w:p>
    <w:p w14:paraId="774C216B" w14:textId="77777777" w:rsidR="00252F51" w:rsidRPr="00904F88" w:rsidRDefault="00252F51" w:rsidP="00252F51">
      <w:pPr>
        <w:rPr>
          <w:lang w:val="es-ES"/>
        </w:rPr>
      </w:pPr>
    </w:p>
    <w:p w14:paraId="3EAAEB53" w14:textId="77777777" w:rsidR="00252F51" w:rsidRPr="00904F88" w:rsidRDefault="00252F51" w:rsidP="00252F51">
      <w:pPr>
        <w:rPr>
          <w:lang w:val="es-ES"/>
        </w:rPr>
      </w:pPr>
      <w:r w:rsidRPr="00904F88">
        <w:rPr>
          <w:lang w:val="es-ES"/>
        </w:rPr>
        <w:t>El código HTML para estas formas es:</w:t>
      </w:r>
    </w:p>
    <w:p w14:paraId="3E12A6E5" w14:textId="77777777" w:rsidR="00252F51" w:rsidRPr="00904F88" w:rsidRDefault="00252F51" w:rsidP="00252F51">
      <w:pPr>
        <w:rPr>
          <w:lang w:val="es-ES"/>
        </w:rPr>
      </w:pPr>
    </w:p>
    <w:p w14:paraId="6C996D90" w14:textId="77777777" w:rsidR="00252F51" w:rsidRPr="00252F51"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252F51">
        <w:rPr>
          <w:rFonts w:ascii="Consolas" w:hAnsi="Consolas"/>
          <w:color w:val="CCCCCC"/>
          <w:sz w:val="21"/>
          <w:szCs w:val="21"/>
          <w:lang w:val="es-ES"/>
        </w:rPr>
        <w:t> </w:t>
      </w:r>
      <w:r w:rsidRPr="00252F51">
        <w:rPr>
          <w:rFonts w:ascii="Consolas" w:hAnsi="Consolas"/>
          <w:color w:val="808080"/>
          <w:sz w:val="21"/>
          <w:szCs w:val="21"/>
          <w:lang w:val="es-ES"/>
        </w:rPr>
        <w:t>&lt;</w:t>
      </w:r>
      <w:r w:rsidRPr="00252F51">
        <w:rPr>
          <w:rFonts w:ascii="Consolas" w:hAnsi="Consolas"/>
          <w:color w:val="569CD6"/>
          <w:sz w:val="21"/>
          <w:szCs w:val="21"/>
          <w:lang w:val="es-ES"/>
        </w:rPr>
        <w:t>section</w:t>
      </w:r>
      <w:r w:rsidRPr="00252F51">
        <w:rPr>
          <w:rFonts w:ascii="Consolas" w:hAnsi="Consolas"/>
          <w:color w:val="CCCCCC"/>
          <w:sz w:val="21"/>
          <w:szCs w:val="21"/>
          <w:lang w:val="es-ES"/>
        </w:rPr>
        <w:t xml:space="preserve"> </w:t>
      </w:r>
      <w:r w:rsidRPr="00252F51">
        <w:rPr>
          <w:rFonts w:ascii="Consolas" w:hAnsi="Consolas"/>
          <w:color w:val="9CDCFE"/>
          <w:sz w:val="21"/>
          <w:szCs w:val="21"/>
          <w:lang w:val="es-ES"/>
        </w:rPr>
        <w:t>class</w:t>
      </w:r>
      <w:r w:rsidRPr="00252F51">
        <w:rPr>
          <w:rFonts w:ascii="Consolas" w:hAnsi="Consolas"/>
          <w:color w:val="CCCCCC"/>
          <w:sz w:val="21"/>
          <w:szCs w:val="21"/>
          <w:lang w:val="es-ES"/>
        </w:rPr>
        <w:t>=</w:t>
      </w:r>
      <w:r w:rsidRPr="00252F51">
        <w:rPr>
          <w:rFonts w:ascii="Consolas" w:hAnsi="Consolas"/>
          <w:color w:val="CE9178"/>
          <w:sz w:val="21"/>
          <w:szCs w:val="21"/>
          <w:lang w:val="es-ES"/>
        </w:rPr>
        <w:t>"forma4"</w:t>
      </w:r>
      <w:r w:rsidRPr="00252F51">
        <w:rPr>
          <w:rFonts w:ascii="Consolas" w:hAnsi="Consolas"/>
          <w:color w:val="808080"/>
          <w:sz w:val="21"/>
          <w:szCs w:val="21"/>
          <w:lang w:val="es-ES"/>
        </w:rPr>
        <w:t>&gt;&lt;/</w:t>
      </w:r>
      <w:r w:rsidRPr="00252F51">
        <w:rPr>
          <w:rFonts w:ascii="Consolas" w:hAnsi="Consolas"/>
          <w:color w:val="569CD6"/>
          <w:sz w:val="21"/>
          <w:szCs w:val="21"/>
          <w:lang w:val="es-ES"/>
        </w:rPr>
        <w:t>section</w:t>
      </w:r>
      <w:r w:rsidRPr="00252F51">
        <w:rPr>
          <w:rFonts w:ascii="Consolas" w:hAnsi="Consolas"/>
          <w:color w:val="808080"/>
          <w:sz w:val="21"/>
          <w:szCs w:val="21"/>
          <w:lang w:val="es-ES"/>
        </w:rPr>
        <w:t>&gt;</w:t>
      </w:r>
    </w:p>
    <w:p w14:paraId="550D2D5D" w14:textId="77777777" w:rsidR="00252F51" w:rsidRPr="00252F51" w:rsidRDefault="00252F51" w:rsidP="00252F51">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59232F5" w14:textId="77777777" w:rsidR="00252F51" w:rsidRPr="00252F51"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252F51">
        <w:rPr>
          <w:rFonts w:ascii="Consolas" w:hAnsi="Consolas"/>
          <w:color w:val="CCCCCC"/>
          <w:sz w:val="21"/>
          <w:szCs w:val="21"/>
          <w:lang w:val="es-ES"/>
        </w:rPr>
        <w:t xml:space="preserve">          </w:t>
      </w:r>
      <w:r w:rsidRPr="00252F51">
        <w:rPr>
          <w:rFonts w:ascii="Consolas" w:hAnsi="Consolas"/>
          <w:color w:val="808080"/>
          <w:sz w:val="21"/>
          <w:szCs w:val="21"/>
          <w:lang w:val="es-ES"/>
        </w:rPr>
        <w:t>&lt;</w:t>
      </w:r>
      <w:r w:rsidRPr="00252F51">
        <w:rPr>
          <w:rFonts w:ascii="Consolas" w:hAnsi="Consolas"/>
          <w:color w:val="569CD6"/>
          <w:sz w:val="21"/>
          <w:szCs w:val="21"/>
          <w:lang w:val="es-ES"/>
        </w:rPr>
        <w:t>footer</w:t>
      </w:r>
      <w:r w:rsidRPr="00252F51">
        <w:rPr>
          <w:rFonts w:ascii="Consolas" w:hAnsi="Consolas"/>
          <w:color w:val="CCCCCC"/>
          <w:sz w:val="21"/>
          <w:szCs w:val="21"/>
          <w:lang w:val="es-ES"/>
        </w:rPr>
        <w:t xml:space="preserve"> </w:t>
      </w:r>
      <w:r w:rsidRPr="00252F51">
        <w:rPr>
          <w:rFonts w:ascii="Consolas" w:hAnsi="Consolas"/>
          <w:color w:val="9CDCFE"/>
          <w:sz w:val="21"/>
          <w:szCs w:val="21"/>
          <w:lang w:val="es-ES"/>
        </w:rPr>
        <w:t>class</w:t>
      </w:r>
      <w:r w:rsidRPr="00252F51">
        <w:rPr>
          <w:rFonts w:ascii="Consolas" w:hAnsi="Consolas"/>
          <w:color w:val="CCCCCC"/>
          <w:sz w:val="21"/>
          <w:szCs w:val="21"/>
          <w:lang w:val="es-ES"/>
        </w:rPr>
        <w:t>=</w:t>
      </w:r>
      <w:r w:rsidRPr="00252F51">
        <w:rPr>
          <w:rFonts w:ascii="Consolas" w:hAnsi="Consolas"/>
          <w:color w:val="CE9178"/>
          <w:sz w:val="21"/>
          <w:szCs w:val="21"/>
          <w:lang w:val="es-ES"/>
        </w:rPr>
        <w:t>"mifooter"</w:t>
      </w:r>
      <w:r w:rsidRPr="00252F51">
        <w:rPr>
          <w:rFonts w:ascii="Consolas" w:hAnsi="Consolas"/>
          <w:color w:val="808080"/>
          <w:sz w:val="21"/>
          <w:szCs w:val="21"/>
          <w:lang w:val="es-ES"/>
        </w:rPr>
        <w:t>&gt;</w:t>
      </w:r>
    </w:p>
    <w:p w14:paraId="04B9C99C" w14:textId="77777777" w:rsidR="00252F51" w:rsidRPr="00252F51"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252F51">
        <w:rPr>
          <w:rFonts w:ascii="Consolas" w:hAnsi="Consolas"/>
          <w:color w:val="CCCCCC"/>
          <w:sz w:val="21"/>
          <w:szCs w:val="21"/>
          <w:lang w:val="es-ES"/>
        </w:rPr>
        <w:t>           </w:t>
      </w:r>
      <w:r w:rsidRPr="00252F51">
        <w:rPr>
          <w:rFonts w:ascii="Consolas" w:hAnsi="Consolas"/>
          <w:color w:val="808080"/>
          <w:sz w:val="21"/>
          <w:szCs w:val="21"/>
          <w:lang w:val="es-ES"/>
        </w:rPr>
        <w:t>&lt;</w:t>
      </w:r>
      <w:r w:rsidRPr="00252F51">
        <w:rPr>
          <w:rFonts w:ascii="Consolas" w:hAnsi="Consolas"/>
          <w:color w:val="569CD6"/>
          <w:sz w:val="21"/>
          <w:szCs w:val="21"/>
          <w:lang w:val="es-ES"/>
        </w:rPr>
        <w:t>section</w:t>
      </w:r>
      <w:r w:rsidRPr="00252F51">
        <w:rPr>
          <w:rFonts w:ascii="Consolas" w:hAnsi="Consolas"/>
          <w:color w:val="CCCCCC"/>
          <w:sz w:val="21"/>
          <w:szCs w:val="21"/>
          <w:lang w:val="es-ES"/>
        </w:rPr>
        <w:t xml:space="preserve"> </w:t>
      </w:r>
      <w:r w:rsidRPr="00252F51">
        <w:rPr>
          <w:rFonts w:ascii="Consolas" w:hAnsi="Consolas"/>
          <w:color w:val="9CDCFE"/>
          <w:sz w:val="21"/>
          <w:szCs w:val="21"/>
          <w:lang w:val="es-ES"/>
        </w:rPr>
        <w:t>class</w:t>
      </w:r>
      <w:r w:rsidRPr="00252F51">
        <w:rPr>
          <w:rFonts w:ascii="Consolas" w:hAnsi="Consolas"/>
          <w:color w:val="CCCCCC"/>
          <w:sz w:val="21"/>
          <w:szCs w:val="21"/>
          <w:lang w:val="es-ES"/>
        </w:rPr>
        <w:t>=</w:t>
      </w:r>
      <w:r w:rsidRPr="00252F51">
        <w:rPr>
          <w:rFonts w:ascii="Consolas" w:hAnsi="Consolas"/>
          <w:color w:val="CE9178"/>
          <w:sz w:val="21"/>
          <w:szCs w:val="21"/>
          <w:lang w:val="es-ES"/>
        </w:rPr>
        <w:t>"forma5"</w:t>
      </w:r>
      <w:r w:rsidRPr="00252F51">
        <w:rPr>
          <w:rFonts w:ascii="Consolas" w:hAnsi="Consolas"/>
          <w:color w:val="808080"/>
          <w:sz w:val="21"/>
          <w:szCs w:val="21"/>
          <w:lang w:val="es-ES"/>
        </w:rPr>
        <w:t>&gt;&lt;/</w:t>
      </w:r>
      <w:r w:rsidRPr="00252F51">
        <w:rPr>
          <w:rFonts w:ascii="Consolas" w:hAnsi="Consolas"/>
          <w:color w:val="569CD6"/>
          <w:sz w:val="21"/>
          <w:szCs w:val="21"/>
          <w:lang w:val="es-ES"/>
        </w:rPr>
        <w:t>section</w:t>
      </w:r>
      <w:r w:rsidRPr="00252F51">
        <w:rPr>
          <w:rFonts w:ascii="Consolas" w:hAnsi="Consolas"/>
          <w:color w:val="808080"/>
          <w:sz w:val="21"/>
          <w:szCs w:val="21"/>
          <w:lang w:val="es-ES"/>
        </w:rPr>
        <w:t>&gt;</w:t>
      </w:r>
    </w:p>
    <w:p w14:paraId="667808A9" w14:textId="77777777" w:rsidR="00252F51" w:rsidRPr="00252F51" w:rsidRDefault="00252F51" w:rsidP="00252F5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252F51">
        <w:rPr>
          <w:rFonts w:ascii="Consolas" w:hAnsi="Consolas"/>
          <w:color w:val="CCCCCC"/>
          <w:sz w:val="21"/>
          <w:szCs w:val="21"/>
          <w:lang w:val="es-ES"/>
        </w:rPr>
        <w:t>         </w:t>
      </w:r>
      <w:r w:rsidRPr="00252F51">
        <w:rPr>
          <w:rFonts w:ascii="Consolas" w:hAnsi="Consolas"/>
          <w:color w:val="808080"/>
          <w:sz w:val="21"/>
          <w:szCs w:val="21"/>
          <w:lang w:val="es-ES"/>
        </w:rPr>
        <w:t>&lt;/</w:t>
      </w:r>
      <w:r w:rsidRPr="00252F51">
        <w:rPr>
          <w:rFonts w:ascii="Consolas" w:hAnsi="Consolas"/>
          <w:color w:val="569CD6"/>
          <w:sz w:val="21"/>
          <w:szCs w:val="21"/>
          <w:lang w:val="es-ES"/>
        </w:rPr>
        <w:t>footer</w:t>
      </w:r>
      <w:r w:rsidRPr="00252F51">
        <w:rPr>
          <w:rFonts w:ascii="Consolas" w:hAnsi="Consolas"/>
          <w:color w:val="808080"/>
          <w:sz w:val="21"/>
          <w:szCs w:val="21"/>
          <w:lang w:val="es-ES"/>
        </w:rPr>
        <w:t>&gt;</w:t>
      </w:r>
    </w:p>
    <w:p w14:paraId="5DD11BB4" w14:textId="77777777" w:rsidR="00252F51" w:rsidRPr="00904F88" w:rsidRDefault="00252F51" w:rsidP="00FC4891">
      <w:pPr>
        <w:rPr>
          <w:lang w:val="es-ES"/>
        </w:rPr>
      </w:pPr>
    </w:p>
    <w:p w14:paraId="11AEBB17" w14:textId="77777777" w:rsidR="00252F51" w:rsidRPr="00904F88" w:rsidRDefault="00252F51" w:rsidP="00FC4891">
      <w:pPr>
        <w:rPr>
          <w:lang w:val="es-ES"/>
        </w:rPr>
      </w:pPr>
    </w:p>
    <w:p w14:paraId="68A2D1FC" w14:textId="6EBE218D" w:rsidR="00997052" w:rsidRPr="00904F88" w:rsidRDefault="00997052" w:rsidP="00FC4891">
      <w:pPr>
        <w:rPr>
          <w:lang w:val="es-ES"/>
        </w:rPr>
      </w:pPr>
      <w:r w:rsidRPr="00904F88">
        <w:rPr>
          <w:lang w:val="es-ES"/>
        </w:rPr>
        <w:br/>
        <w:t>El código CSS es:</w:t>
      </w:r>
    </w:p>
    <w:p w14:paraId="621A9839" w14:textId="77777777" w:rsidR="00997052" w:rsidRPr="00904F88" w:rsidRDefault="00997052" w:rsidP="00FC4891">
      <w:pPr>
        <w:rPr>
          <w:lang w:val="es-ES"/>
        </w:rPr>
      </w:pPr>
    </w:p>
    <w:p w14:paraId="7E528DB2"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proofErr w:type="gramStart"/>
      <w:r w:rsidRPr="00997052">
        <w:rPr>
          <w:rFonts w:ascii="Consolas" w:hAnsi="Consolas"/>
          <w:color w:val="D7BA7D"/>
          <w:sz w:val="21"/>
          <w:szCs w:val="21"/>
          <w:lang w:val="es-ES"/>
        </w:rPr>
        <w:t>.forma</w:t>
      </w:r>
      <w:proofErr w:type="gramEnd"/>
      <w:r w:rsidRPr="00997052">
        <w:rPr>
          <w:rFonts w:ascii="Consolas" w:hAnsi="Consolas"/>
          <w:color w:val="D7BA7D"/>
          <w:sz w:val="21"/>
          <w:szCs w:val="21"/>
          <w:lang w:val="es-ES"/>
        </w:rPr>
        <w:t>4</w:t>
      </w:r>
      <w:r w:rsidRPr="00997052">
        <w:rPr>
          <w:rFonts w:ascii="Consolas" w:hAnsi="Consolas"/>
          <w:color w:val="D4D4D4"/>
          <w:sz w:val="21"/>
          <w:szCs w:val="21"/>
          <w:lang w:val="es-ES"/>
        </w:rPr>
        <w:t xml:space="preserve"> {</w:t>
      </w:r>
    </w:p>
    <w:p w14:paraId="4012D263"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1DE905"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width</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50px</w:t>
      </w:r>
      <w:r w:rsidRPr="00997052">
        <w:rPr>
          <w:rFonts w:ascii="Consolas" w:hAnsi="Consolas"/>
          <w:color w:val="D4D4D4"/>
          <w:sz w:val="21"/>
          <w:szCs w:val="21"/>
          <w:lang w:val="es-ES"/>
        </w:rPr>
        <w:t>;</w:t>
      </w:r>
    </w:p>
    <w:p w14:paraId="6F814279"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height</w:t>
      </w:r>
      <w:r w:rsidRPr="00997052">
        <w:rPr>
          <w:rFonts w:ascii="Consolas" w:hAnsi="Consolas"/>
          <w:color w:val="D4D4D4"/>
          <w:sz w:val="21"/>
          <w:szCs w:val="21"/>
          <w:lang w:val="es-ES"/>
        </w:rPr>
        <w:t>:</w:t>
      </w:r>
      <w:r w:rsidRPr="00997052">
        <w:rPr>
          <w:rFonts w:ascii="Consolas" w:hAnsi="Consolas"/>
          <w:color w:val="B5CEA8"/>
          <w:sz w:val="21"/>
          <w:szCs w:val="21"/>
          <w:lang w:val="es-ES"/>
        </w:rPr>
        <w:t>150px</w:t>
      </w:r>
      <w:r w:rsidRPr="00997052">
        <w:rPr>
          <w:rFonts w:ascii="Consolas" w:hAnsi="Consolas"/>
          <w:color w:val="D4D4D4"/>
          <w:sz w:val="21"/>
          <w:szCs w:val="21"/>
          <w:lang w:val="es-ES"/>
        </w:rPr>
        <w:t>;</w:t>
      </w:r>
    </w:p>
    <w:p w14:paraId="4CE01E1B"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background-color</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brown</w:t>
      </w:r>
      <w:r w:rsidRPr="00997052">
        <w:rPr>
          <w:rFonts w:ascii="Consolas" w:hAnsi="Consolas"/>
          <w:color w:val="D4D4D4"/>
          <w:sz w:val="21"/>
          <w:szCs w:val="21"/>
          <w:lang w:val="es-ES"/>
        </w:rPr>
        <w:t>;</w:t>
      </w:r>
    </w:p>
    <w:p w14:paraId="4CEFDF47"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border</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7px</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solid</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blanchedalmond</w:t>
      </w:r>
      <w:r w:rsidRPr="00997052">
        <w:rPr>
          <w:rFonts w:ascii="Consolas" w:hAnsi="Consolas"/>
          <w:color w:val="D4D4D4"/>
          <w:sz w:val="21"/>
          <w:szCs w:val="21"/>
          <w:lang w:val="es-ES"/>
        </w:rPr>
        <w:t>;</w:t>
      </w:r>
    </w:p>
    <w:p w14:paraId="29558F18"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margin</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20px</w:t>
      </w:r>
      <w:r w:rsidRPr="00997052">
        <w:rPr>
          <w:rFonts w:ascii="Consolas" w:hAnsi="Consolas"/>
          <w:color w:val="D4D4D4"/>
          <w:sz w:val="21"/>
          <w:szCs w:val="21"/>
          <w:lang w:val="es-ES"/>
        </w:rPr>
        <w:t>;</w:t>
      </w:r>
    </w:p>
    <w:p w14:paraId="525F5F90"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E1FAF8"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w:t>
      </w:r>
    </w:p>
    <w:p w14:paraId="0B65C5E7" w14:textId="77777777" w:rsidR="00997052" w:rsidRPr="00997052" w:rsidRDefault="00997052" w:rsidP="0099705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A65DF2C"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proofErr w:type="gramStart"/>
      <w:r w:rsidRPr="00997052">
        <w:rPr>
          <w:rFonts w:ascii="Consolas" w:hAnsi="Consolas"/>
          <w:color w:val="D7BA7D"/>
          <w:sz w:val="21"/>
          <w:szCs w:val="21"/>
          <w:lang w:val="es-ES"/>
        </w:rPr>
        <w:t>.forma</w:t>
      </w:r>
      <w:proofErr w:type="gramEnd"/>
      <w:r w:rsidRPr="00997052">
        <w:rPr>
          <w:rFonts w:ascii="Consolas" w:hAnsi="Consolas"/>
          <w:color w:val="D7BA7D"/>
          <w:sz w:val="21"/>
          <w:szCs w:val="21"/>
          <w:lang w:val="es-ES"/>
        </w:rPr>
        <w:t>5</w:t>
      </w:r>
      <w:r w:rsidRPr="00997052">
        <w:rPr>
          <w:rFonts w:ascii="Consolas" w:hAnsi="Consolas"/>
          <w:color w:val="D4D4D4"/>
          <w:sz w:val="21"/>
          <w:szCs w:val="21"/>
          <w:lang w:val="es-ES"/>
        </w:rPr>
        <w:t xml:space="preserve"> {</w:t>
      </w:r>
    </w:p>
    <w:p w14:paraId="112F73ED"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7F15E0"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width</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200px</w:t>
      </w:r>
      <w:r w:rsidRPr="00997052">
        <w:rPr>
          <w:rFonts w:ascii="Consolas" w:hAnsi="Consolas"/>
          <w:color w:val="D4D4D4"/>
          <w:sz w:val="21"/>
          <w:szCs w:val="21"/>
          <w:lang w:val="es-ES"/>
        </w:rPr>
        <w:t>;</w:t>
      </w:r>
    </w:p>
    <w:p w14:paraId="7A7716DA"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height</w:t>
      </w:r>
      <w:r w:rsidRPr="00997052">
        <w:rPr>
          <w:rFonts w:ascii="Consolas" w:hAnsi="Consolas"/>
          <w:color w:val="D4D4D4"/>
          <w:sz w:val="21"/>
          <w:szCs w:val="21"/>
          <w:lang w:val="es-ES"/>
        </w:rPr>
        <w:t>:</w:t>
      </w:r>
      <w:r w:rsidRPr="00997052">
        <w:rPr>
          <w:rFonts w:ascii="Consolas" w:hAnsi="Consolas"/>
          <w:color w:val="B5CEA8"/>
          <w:sz w:val="21"/>
          <w:szCs w:val="21"/>
          <w:lang w:val="es-ES"/>
        </w:rPr>
        <w:t>80px</w:t>
      </w:r>
      <w:r w:rsidRPr="00997052">
        <w:rPr>
          <w:rFonts w:ascii="Consolas" w:hAnsi="Consolas"/>
          <w:color w:val="D4D4D4"/>
          <w:sz w:val="21"/>
          <w:szCs w:val="21"/>
          <w:lang w:val="es-ES"/>
        </w:rPr>
        <w:t>;</w:t>
      </w:r>
    </w:p>
    <w:p w14:paraId="45B4994A"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background-color</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antiquewhite</w:t>
      </w:r>
      <w:r w:rsidRPr="00997052">
        <w:rPr>
          <w:rFonts w:ascii="Consolas" w:hAnsi="Consolas"/>
          <w:color w:val="D4D4D4"/>
          <w:sz w:val="21"/>
          <w:szCs w:val="21"/>
          <w:lang w:val="es-ES"/>
        </w:rPr>
        <w:t>;</w:t>
      </w:r>
    </w:p>
    <w:p w14:paraId="3C697B88"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border</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7px</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solid</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blue</w:t>
      </w:r>
      <w:r w:rsidRPr="00997052">
        <w:rPr>
          <w:rFonts w:ascii="Consolas" w:hAnsi="Consolas"/>
          <w:color w:val="D4D4D4"/>
          <w:sz w:val="21"/>
          <w:szCs w:val="21"/>
          <w:lang w:val="es-ES"/>
        </w:rPr>
        <w:t>;</w:t>
      </w:r>
    </w:p>
    <w:p w14:paraId="35B4ED78"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margin</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20px</w:t>
      </w:r>
      <w:r w:rsidRPr="00997052">
        <w:rPr>
          <w:rFonts w:ascii="Consolas" w:hAnsi="Consolas"/>
          <w:color w:val="D4D4D4"/>
          <w:sz w:val="21"/>
          <w:szCs w:val="21"/>
          <w:lang w:val="es-ES"/>
        </w:rPr>
        <w:t>;</w:t>
      </w:r>
    </w:p>
    <w:p w14:paraId="7906DEFF"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box-shadow</w:t>
      </w:r>
      <w:r w:rsidRPr="00997052">
        <w:rPr>
          <w:rFonts w:ascii="Consolas" w:hAnsi="Consolas"/>
          <w:color w:val="D4D4D4"/>
          <w:sz w:val="21"/>
          <w:szCs w:val="21"/>
          <w:lang w:val="es-ES"/>
        </w:rPr>
        <w:t>:  </w:t>
      </w:r>
      <w:r w:rsidRPr="00997052">
        <w:rPr>
          <w:rFonts w:ascii="Consolas" w:hAnsi="Consolas"/>
          <w:color w:val="B5CEA8"/>
          <w:sz w:val="21"/>
          <w:szCs w:val="21"/>
          <w:lang w:val="es-ES"/>
        </w:rPr>
        <w:t>12px</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14px</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2px</w:t>
      </w:r>
      <w:r w:rsidRPr="00997052">
        <w:rPr>
          <w:rFonts w:ascii="Consolas" w:hAnsi="Consolas"/>
          <w:color w:val="D4D4D4"/>
          <w:sz w:val="21"/>
          <w:szCs w:val="21"/>
          <w:lang w:val="es-ES"/>
        </w:rPr>
        <w:t xml:space="preserve"> </w:t>
      </w:r>
      <w:proofErr w:type="gramStart"/>
      <w:r w:rsidRPr="00997052">
        <w:rPr>
          <w:rFonts w:ascii="Consolas" w:hAnsi="Consolas"/>
          <w:color w:val="DCDCAA"/>
          <w:sz w:val="21"/>
          <w:szCs w:val="21"/>
          <w:lang w:val="es-ES"/>
        </w:rPr>
        <w:t>rgba</w:t>
      </w:r>
      <w:r w:rsidRPr="00997052">
        <w:rPr>
          <w:rFonts w:ascii="Consolas" w:hAnsi="Consolas"/>
          <w:color w:val="D4D4D4"/>
          <w:sz w:val="21"/>
          <w:szCs w:val="21"/>
          <w:lang w:val="es-ES"/>
        </w:rPr>
        <w:t>(</w:t>
      </w:r>
      <w:proofErr w:type="gramEnd"/>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w:t>
      </w:r>
      <w:r w:rsidRPr="00997052">
        <w:rPr>
          <w:rFonts w:ascii="Consolas" w:hAnsi="Consolas"/>
          <w:color w:val="D4D4D4"/>
          <w:sz w:val="21"/>
          <w:szCs w:val="21"/>
          <w:lang w:val="es-ES"/>
        </w:rPr>
        <w:t>,</w:t>
      </w:r>
      <w:r w:rsidRPr="00997052">
        <w:rPr>
          <w:rFonts w:ascii="Consolas" w:hAnsi="Consolas"/>
          <w:color w:val="B5CEA8"/>
          <w:sz w:val="21"/>
          <w:szCs w:val="21"/>
          <w:lang w:val="es-ES"/>
        </w:rPr>
        <w:t>0.47</w:t>
      </w:r>
      <w:r w:rsidRPr="00997052">
        <w:rPr>
          <w:rFonts w:ascii="Consolas" w:hAnsi="Consolas"/>
          <w:color w:val="D4D4D4"/>
          <w:sz w:val="21"/>
          <w:szCs w:val="21"/>
          <w:lang w:val="es-ES"/>
        </w:rPr>
        <w:t>);</w:t>
      </w:r>
    </w:p>
    <w:p w14:paraId="17A5C4A4"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757F8D"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w:t>
      </w:r>
    </w:p>
    <w:p w14:paraId="2FAB1200"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DE524E"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proofErr w:type="gramStart"/>
      <w:r w:rsidRPr="00997052">
        <w:rPr>
          <w:rFonts w:ascii="Consolas" w:hAnsi="Consolas"/>
          <w:color w:val="D7BA7D"/>
          <w:sz w:val="21"/>
          <w:szCs w:val="21"/>
          <w:lang w:val="es-ES"/>
        </w:rPr>
        <w:t>.mifooter</w:t>
      </w:r>
      <w:proofErr w:type="gramEnd"/>
      <w:r w:rsidRPr="00997052">
        <w:rPr>
          <w:rFonts w:ascii="Consolas" w:hAnsi="Consolas"/>
          <w:color w:val="D4D4D4"/>
          <w:sz w:val="21"/>
          <w:szCs w:val="21"/>
          <w:lang w:val="es-ES"/>
        </w:rPr>
        <w:t xml:space="preserve"> {</w:t>
      </w:r>
    </w:p>
    <w:p w14:paraId="7C085F09" w14:textId="2BF8E94D"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width</w:t>
      </w:r>
      <w:r w:rsidRPr="00997052">
        <w:rPr>
          <w:rFonts w:ascii="Consolas" w:hAnsi="Consolas"/>
          <w:color w:val="D4D4D4"/>
          <w:sz w:val="21"/>
          <w:szCs w:val="21"/>
          <w:lang w:val="es-ES"/>
        </w:rPr>
        <w:t>:</w:t>
      </w:r>
      <w:r w:rsidRPr="00997052">
        <w:rPr>
          <w:rFonts w:ascii="Consolas" w:hAnsi="Consolas"/>
          <w:color w:val="B5CEA8"/>
          <w:sz w:val="21"/>
          <w:szCs w:val="21"/>
          <w:lang w:val="es-ES"/>
        </w:rPr>
        <w:t>100%</w:t>
      </w:r>
      <w:r w:rsidRPr="00997052">
        <w:rPr>
          <w:rFonts w:ascii="Consolas" w:hAnsi="Consolas"/>
          <w:color w:val="D4D4D4"/>
          <w:sz w:val="21"/>
          <w:szCs w:val="21"/>
          <w:lang w:val="es-ES"/>
        </w:rPr>
        <w:t>;</w:t>
      </w:r>
    </w:p>
    <w:p w14:paraId="6832E144" w14:textId="2884D5B4" w:rsidR="00997052" w:rsidRPr="00904F88" w:rsidRDefault="00997052" w:rsidP="00997052">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97052">
        <w:rPr>
          <w:rFonts w:ascii="Consolas" w:hAnsi="Consolas"/>
          <w:color w:val="D4D4D4"/>
          <w:sz w:val="21"/>
          <w:szCs w:val="21"/>
          <w:lang w:val="es-ES"/>
        </w:rPr>
        <w:t xml:space="preserve">      </w:t>
      </w:r>
      <w:r w:rsidRPr="00997052">
        <w:rPr>
          <w:rFonts w:ascii="Consolas" w:hAnsi="Consolas"/>
          <w:color w:val="9CDCFE"/>
          <w:sz w:val="21"/>
          <w:szCs w:val="21"/>
          <w:lang w:val="es-ES"/>
        </w:rPr>
        <w:t>border</w:t>
      </w:r>
      <w:r w:rsidRPr="00997052">
        <w:rPr>
          <w:rFonts w:ascii="Consolas" w:hAnsi="Consolas"/>
          <w:color w:val="D4D4D4"/>
          <w:sz w:val="21"/>
          <w:szCs w:val="21"/>
          <w:lang w:val="es-ES"/>
        </w:rPr>
        <w:t xml:space="preserve">: </w:t>
      </w:r>
      <w:r w:rsidRPr="00997052">
        <w:rPr>
          <w:rFonts w:ascii="Consolas" w:hAnsi="Consolas"/>
          <w:color w:val="B5CEA8"/>
          <w:sz w:val="21"/>
          <w:szCs w:val="21"/>
          <w:lang w:val="es-ES"/>
        </w:rPr>
        <w:t>7px</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solid</w:t>
      </w:r>
      <w:r w:rsidRPr="00997052">
        <w:rPr>
          <w:rFonts w:ascii="Consolas" w:hAnsi="Consolas"/>
          <w:color w:val="D4D4D4"/>
          <w:sz w:val="21"/>
          <w:szCs w:val="21"/>
          <w:lang w:val="es-ES"/>
        </w:rPr>
        <w:t xml:space="preserve"> </w:t>
      </w:r>
      <w:r w:rsidRPr="00997052">
        <w:rPr>
          <w:rFonts w:ascii="Consolas" w:hAnsi="Consolas"/>
          <w:color w:val="CE9178"/>
          <w:sz w:val="21"/>
          <w:szCs w:val="21"/>
          <w:lang w:val="es-ES"/>
        </w:rPr>
        <w:t>red</w:t>
      </w:r>
      <w:r w:rsidRPr="00997052">
        <w:rPr>
          <w:rFonts w:ascii="Consolas" w:hAnsi="Consolas"/>
          <w:color w:val="D4D4D4"/>
          <w:sz w:val="21"/>
          <w:szCs w:val="21"/>
          <w:lang w:val="es-ES"/>
        </w:rPr>
        <w:t>;</w:t>
      </w:r>
    </w:p>
    <w:p w14:paraId="08458169" w14:textId="7724034A" w:rsidR="00C92212" w:rsidRPr="00C92212" w:rsidRDefault="00C92212" w:rsidP="00C922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92212">
        <w:rPr>
          <w:rFonts w:ascii="Consolas" w:hAnsi="Consolas"/>
          <w:color w:val="D4D4D4"/>
          <w:sz w:val="21"/>
          <w:szCs w:val="21"/>
          <w:lang w:val="es-ES"/>
        </w:rPr>
        <w:t>   </w:t>
      </w:r>
      <w:r w:rsidRPr="00904F88">
        <w:rPr>
          <w:rFonts w:ascii="Consolas" w:hAnsi="Consolas"/>
          <w:color w:val="D4D4D4"/>
          <w:sz w:val="21"/>
          <w:szCs w:val="21"/>
          <w:lang w:val="es-ES"/>
        </w:rPr>
        <w:t xml:space="preserve">   </w:t>
      </w:r>
      <w:r w:rsidRPr="00C92212">
        <w:rPr>
          <w:rFonts w:ascii="Consolas" w:hAnsi="Consolas"/>
          <w:color w:val="9CDCFE"/>
          <w:sz w:val="21"/>
          <w:szCs w:val="21"/>
          <w:lang w:val="es-ES"/>
        </w:rPr>
        <w:t>height</w:t>
      </w:r>
      <w:r w:rsidRPr="00C92212">
        <w:rPr>
          <w:rFonts w:ascii="Consolas" w:hAnsi="Consolas"/>
          <w:color w:val="D4D4D4"/>
          <w:sz w:val="21"/>
          <w:szCs w:val="21"/>
          <w:lang w:val="es-ES"/>
        </w:rPr>
        <w:t xml:space="preserve">: </w:t>
      </w:r>
      <w:r w:rsidR="005F52F9" w:rsidRPr="00904F88">
        <w:rPr>
          <w:rFonts w:ascii="Consolas" w:hAnsi="Consolas"/>
          <w:color w:val="B5CEA8"/>
          <w:sz w:val="21"/>
          <w:szCs w:val="21"/>
          <w:lang w:val="es-ES"/>
        </w:rPr>
        <w:t>12vh;</w:t>
      </w:r>
    </w:p>
    <w:p w14:paraId="02F8D76E" w14:textId="77777777" w:rsidR="00997052" w:rsidRPr="00997052" w:rsidRDefault="00997052" w:rsidP="009970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97052">
        <w:rPr>
          <w:rFonts w:ascii="Consolas" w:hAnsi="Consolas"/>
          <w:color w:val="D4D4D4"/>
          <w:sz w:val="21"/>
          <w:szCs w:val="21"/>
          <w:lang w:val="es-ES"/>
        </w:rPr>
        <w:t>    }</w:t>
      </w:r>
    </w:p>
    <w:p w14:paraId="28CB3BB0" w14:textId="77777777" w:rsidR="00252F51" w:rsidRPr="00904F88" w:rsidRDefault="00252F51" w:rsidP="00FC4891">
      <w:pPr>
        <w:rPr>
          <w:lang w:val="es-ES"/>
        </w:rPr>
      </w:pPr>
    </w:p>
    <w:p w14:paraId="603A8066" w14:textId="3CEBD641" w:rsidR="00252F51" w:rsidRPr="00904F88" w:rsidRDefault="00252F51" w:rsidP="00FC4891">
      <w:pPr>
        <w:rPr>
          <w:lang w:val="es-ES"/>
        </w:rPr>
      </w:pPr>
      <w:r w:rsidRPr="00904F88">
        <w:rPr>
          <w:lang w:val="es-ES"/>
        </w:rPr>
        <w:t>El resultado en el navegador.</w:t>
      </w:r>
    </w:p>
    <w:p w14:paraId="1314C47C" w14:textId="77777777" w:rsidR="0000255A" w:rsidRPr="00904F88" w:rsidRDefault="0000255A" w:rsidP="00FC4891">
      <w:pPr>
        <w:rPr>
          <w:lang w:val="es-ES"/>
        </w:rPr>
      </w:pPr>
    </w:p>
    <w:p w14:paraId="25415D16" w14:textId="234D24E3" w:rsidR="0000255A" w:rsidRPr="00904F88" w:rsidRDefault="001B051C" w:rsidP="00FC4891">
      <w:pPr>
        <w:rPr>
          <w:lang w:val="es-ES"/>
        </w:rPr>
      </w:pPr>
      <w:r w:rsidRPr="00904F88">
        <w:rPr>
          <w:noProof/>
          <w:lang w:val="es-ES"/>
        </w:rPr>
        <w:drawing>
          <wp:inline distT="0" distB="0" distL="0" distR="0" wp14:anchorId="618CD202" wp14:editId="10A52FB3">
            <wp:extent cx="6300470" cy="1896110"/>
            <wp:effectExtent l="0" t="0" r="5080" b="8890"/>
            <wp:docPr id="139771716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17164" name="Imagen 1" descr="Forma, Rectángulo&#10;&#10;El contenido generado por IA puede ser incorrecto."/>
                    <pic:cNvPicPr/>
                  </pic:nvPicPr>
                  <pic:blipFill>
                    <a:blip r:embed="rId156"/>
                    <a:stretch>
                      <a:fillRect/>
                    </a:stretch>
                  </pic:blipFill>
                  <pic:spPr>
                    <a:xfrm>
                      <a:off x="0" y="0"/>
                      <a:ext cx="6300470" cy="1896110"/>
                    </a:xfrm>
                    <a:prstGeom prst="rect">
                      <a:avLst/>
                    </a:prstGeom>
                  </pic:spPr>
                </pic:pic>
              </a:graphicData>
            </a:graphic>
          </wp:inline>
        </w:drawing>
      </w:r>
    </w:p>
    <w:p w14:paraId="6702AFD1" w14:textId="77777777" w:rsidR="0000255A" w:rsidRPr="00904F88" w:rsidRDefault="0000255A" w:rsidP="00FC4891">
      <w:pPr>
        <w:rPr>
          <w:lang w:val="es-ES"/>
        </w:rPr>
      </w:pPr>
    </w:p>
    <w:p w14:paraId="32CA4BD1" w14:textId="77777777" w:rsidR="00C63032" w:rsidRPr="00904F88" w:rsidRDefault="00C63032" w:rsidP="00FC4891">
      <w:pPr>
        <w:rPr>
          <w:lang w:val="es-ES"/>
        </w:rPr>
      </w:pPr>
    </w:p>
    <w:p w14:paraId="32942699" w14:textId="77777777" w:rsidR="00C63032" w:rsidRPr="00904F88" w:rsidRDefault="00C63032" w:rsidP="00FC4891">
      <w:pPr>
        <w:rPr>
          <w:lang w:val="es-ES"/>
        </w:rPr>
      </w:pPr>
    </w:p>
    <w:p w14:paraId="339F2918" w14:textId="77777777" w:rsidR="00C63032" w:rsidRPr="00904F88" w:rsidRDefault="00C63032" w:rsidP="00FC4891">
      <w:pPr>
        <w:rPr>
          <w:lang w:val="es-ES"/>
        </w:rPr>
      </w:pPr>
    </w:p>
    <w:p w14:paraId="7E9D7923" w14:textId="77777777" w:rsidR="00C63032" w:rsidRPr="00904F88" w:rsidRDefault="00C63032" w:rsidP="00FC4891">
      <w:pPr>
        <w:rPr>
          <w:lang w:val="es-ES"/>
        </w:rPr>
      </w:pPr>
    </w:p>
    <w:p w14:paraId="210366A6" w14:textId="24ACDEE9" w:rsidR="0000255A" w:rsidRPr="00904F88" w:rsidRDefault="00C63032" w:rsidP="00C63032">
      <w:pPr>
        <w:pStyle w:val="Ttulo3"/>
        <w:rPr>
          <w:lang w:val="es-ES"/>
        </w:rPr>
      </w:pPr>
      <w:bookmarkStart w:id="58" w:name="_Toc210637408"/>
      <w:r w:rsidRPr="00904F88">
        <w:rPr>
          <w:lang w:val="es-ES"/>
        </w:rPr>
        <w:t>Código del ejemplo completo</w:t>
      </w:r>
      <w:bookmarkEnd w:id="58"/>
    </w:p>
    <w:p w14:paraId="383D10EB" w14:textId="77777777" w:rsidR="00C63032" w:rsidRPr="00904F88" w:rsidRDefault="00C63032" w:rsidP="00C63032">
      <w:pPr>
        <w:rPr>
          <w:lang w:val="es-ES"/>
        </w:rPr>
      </w:pPr>
    </w:p>
    <w:p w14:paraId="6072B9BA" w14:textId="4EEAC8B6" w:rsidR="00A373D9" w:rsidRPr="00904F88" w:rsidRDefault="00A373D9" w:rsidP="00C63032">
      <w:pPr>
        <w:rPr>
          <w:b/>
          <w:bCs/>
          <w:u w:val="single"/>
          <w:lang w:val="es-ES"/>
        </w:rPr>
      </w:pPr>
      <w:r w:rsidRPr="00904F88">
        <w:rPr>
          <w:b/>
          <w:bCs/>
          <w:u w:val="single"/>
          <w:lang w:val="es-ES"/>
        </w:rPr>
        <w:t>Ejemplo1cajas.html</w:t>
      </w:r>
    </w:p>
    <w:p w14:paraId="6E94BC32" w14:textId="77777777" w:rsidR="00A373D9" w:rsidRPr="00904F88" w:rsidRDefault="00A373D9" w:rsidP="00C63032">
      <w:pPr>
        <w:rPr>
          <w:lang w:val="es-ES"/>
        </w:rPr>
      </w:pPr>
    </w:p>
    <w:p w14:paraId="6229D42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DOCTYPE</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html</w:t>
      </w:r>
      <w:r w:rsidRPr="00A373D9">
        <w:rPr>
          <w:rFonts w:ascii="Consolas" w:hAnsi="Consolas"/>
          <w:color w:val="808080"/>
          <w:sz w:val="21"/>
          <w:szCs w:val="21"/>
          <w:lang w:val="es-ES"/>
        </w:rPr>
        <w:t>&gt;</w:t>
      </w:r>
    </w:p>
    <w:p w14:paraId="79BCFD5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html</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lang</w:t>
      </w:r>
      <w:r w:rsidRPr="00A373D9">
        <w:rPr>
          <w:rFonts w:ascii="Consolas" w:hAnsi="Consolas"/>
          <w:color w:val="CCCCCC"/>
          <w:sz w:val="21"/>
          <w:szCs w:val="21"/>
          <w:lang w:val="es-ES"/>
        </w:rPr>
        <w:t>=</w:t>
      </w:r>
      <w:r w:rsidRPr="00A373D9">
        <w:rPr>
          <w:rFonts w:ascii="Consolas" w:hAnsi="Consolas"/>
          <w:color w:val="CE9178"/>
          <w:sz w:val="21"/>
          <w:szCs w:val="21"/>
          <w:lang w:val="es-ES"/>
        </w:rPr>
        <w:t>"es"</w:t>
      </w:r>
      <w:r w:rsidRPr="00A373D9">
        <w:rPr>
          <w:rFonts w:ascii="Consolas" w:hAnsi="Consolas"/>
          <w:color w:val="808080"/>
          <w:sz w:val="21"/>
          <w:szCs w:val="21"/>
          <w:lang w:val="es-ES"/>
        </w:rPr>
        <w:t>&gt;</w:t>
      </w:r>
    </w:p>
    <w:p w14:paraId="624FC14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B6B68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head</w:t>
      </w:r>
      <w:r w:rsidRPr="00A373D9">
        <w:rPr>
          <w:rFonts w:ascii="Consolas" w:hAnsi="Consolas"/>
          <w:color w:val="808080"/>
          <w:sz w:val="21"/>
          <w:szCs w:val="21"/>
          <w:lang w:val="es-ES"/>
        </w:rPr>
        <w:t>&gt;</w:t>
      </w:r>
    </w:p>
    <w:p w14:paraId="04845A6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meta</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charset</w:t>
      </w:r>
      <w:r w:rsidRPr="00A373D9">
        <w:rPr>
          <w:rFonts w:ascii="Consolas" w:hAnsi="Consolas"/>
          <w:color w:val="CCCCCC"/>
          <w:sz w:val="21"/>
          <w:szCs w:val="21"/>
          <w:lang w:val="es-ES"/>
        </w:rPr>
        <w:t>=</w:t>
      </w:r>
      <w:r w:rsidRPr="00A373D9">
        <w:rPr>
          <w:rFonts w:ascii="Consolas" w:hAnsi="Consolas"/>
          <w:color w:val="CE9178"/>
          <w:sz w:val="21"/>
          <w:szCs w:val="21"/>
          <w:lang w:val="es-ES"/>
        </w:rPr>
        <w:t>"UTF-8"</w:t>
      </w:r>
      <w:r w:rsidRPr="00A373D9">
        <w:rPr>
          <w:rFonts w:ascii="Consolas" w:hAnsi="Consolas"/>
          <w:color w:val="808080"/>
          <w:sz w:val="21"/>
          <w:szCs w:val="21"/>
          <w:lang w:val="es-ES"/>
        </w:rPr>
        <w:t>&gt;</w:t>
      </w:r>
    </w:p>
    <w:p w14:paraId="648D6F6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meta</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name</w:t>
      </w:r>
      <w:r w:rsidRPr="00A373D9">
        <w:rPr>
          <w:rFonts w:ascii="Consolas" w:hAnsi="Consolas"/>
          <w:color w:val="CCCCCC"/>
          <w:sz w:val="21"/>
          <w:szCs w:val="21"/>
          <w:lang w:val="es-ES"/>
        </w:rPr>
        <w:t>=</w:t>
      </w:r>
      <w:r w:rsidRPr="00A373D9">
        <w:rPr>
          <w:rFonts w:ascii="Consolas" w:hAnsi="Consolas"/>
          <w:color w:val="CE9178"/>
          <w:sz w:val="21"/>
          <w:szCs w:val="21"/>
          <w:lang w:val="es-ES"/>
        </w:rPr>
        <w:t>"viewport"</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content</w:t>
      </w:r>
      <w:r w:rsidRPr="00A373D9">
        <w:rPr>
          <w:rFonts w:ascii="Consolas" w:hAnsi="Consolas"/>
          <w:color w:val="CCCCCC"/>
          <w:sz w:val="21"/>
          <w:szCs w:val="21"/>
          <w:lang w:val="es-ES"/>
        </w:rPr>
        <w:t>=</w:t>
      </w:r>
      <w:r w:rsidRPr="00A373D9">
        <w:rPr>
          <w:rFonts w:ascii="Consolas" w:hAnsi="Consolas"/>
          <w:color w:val="CE9178"/>
          <w:sz w:val="21"/>
          <w:szCs w:val="21"/>
          <w:lang w:val="es-ES"/>
        </w:rPr>
        <w:t>"width=device-width, initial-scale=1.0"</w:t>
      </w:r>
      <w:r w:rsidRPr="00A373D9">
        <w:rPr>
          <w:rFonts w:ascii="Consolas" w:hAnsi="Consolas"/>
          <w:color w:val="808080"/>
          <w:sz w:val="21"/>
          <w:szCs w:val="21"/>
          <w:lang w:val="es-ES"/>
        </w:rPr>
        <w:t>&gt;</w:t>
      </w:r>
    </w:p>
    <w:p w14:paraId="20F75C3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title</w:t>
      </w:r>
      <w:r w:rsidRPr="00A373D9">
        <w:rPr>
          <w:rFonts w:ascii="Consolas" w:hAnsi="Consolas"/>
          <w:color w:val="808080"/>
          <w:sz w:val="21"/>
          <w:szCs w:val="21"/>
          <w:lang w:val="es-ES"/>
        </w:rPr>
        <w:t>&gt;</w:t>
      </w:r>
      <w:r w:rsidRPr="00A373D9">
        <w:rPr>
          <w:rFonts w:ascii="Consolas" w:hAnsi="Consolas"/>
          <w:color w:val="CCCCCC"/>
          <w:sz w:val="21"/>
          <w:szCs w:val="21"/>
          <w:lang w:val="es-ES"/>
        </w:rPr>
        <w:t>Objetos y Bordes CSS</w:t>
      </w:r>
      <w:r w:rsidRPr="00A373D9">
        <w:rPr>
          <w:rFonts w:ascii="Consolas" w:hAnsi="Consolas"/>
          <w:color w:val="808080"/>
          <w:sz w:val="21"/>
          <w:szCs w:val="21"/>
          <w:lang w:val="es-ES"/>
        </w:rPr>
        <w:t>&lt;/</w:t>
      </w:r>
      <w:r w:rsidRPr="00A373D9">
        <w:rPr>
          <w:rFonts w:ascii="Consolas" w:hAnsi="Consolas"/>
          <w:color w:val="569CD6"/>
          <w:sz w:val="21"/>
          <w:szCs w:val="21"/>
          <w:lang w:val="es-ES"/>
        </w:rPr>
        <w:t>title</w:t>
      </w:r>
      <w:r w:rsidRPr="00A373D9">
        <w:rPr>
          <w:rFonts w:ascii="Consolas" w:hAnsi="Consolas"/>
          <w:color w:val="808080"/>
          <w:sz w:val="21"/>
          <w:szCs w:val="21"/>
          <w:lang w:val="es-ES"/>
        </w:rPr>
        <w:t>&gt;</w:t>
      </w:r>
    </w:p>
    <w:p w14:paraId="4C98B03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head</w:t>
      </w:r>
      <w:r w:rsidRPr="00A373D9">
        <w:rPr>
          <w:rFonts w:ascii="Consolas" w:hAnsi="Consolas"/>
          <w:color w:val="808080"/>
          <w:sz w:val="21"/>
          <w:szCs w:val="21"/>
          <w:lang w:val="es-ES"/>
        </w:rPr>
        <w:t>&gt;</w:t>
      </w:r>
    </w:p>
    <w:p w14:paraId="18AD4E2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9CFB8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style</w:t>
      </w:r>
      <w:r w:rsidRPr="00A373D9">
        <w:rPr>
          <w:rFonts w:ascii="Consolas" w:hAnsi="Consolas"/>
          <w:color w:val="808080"/>
          <w:sz w:val="21"/>
          <w:szCs w:val="21"/>
          <w:lang w:val="es-ES"/>
        </w:rPr>
        <w:t>&gt;</w:t>
      </w:r>
    </w:p>
    <w:p w14:paraId="66855498" w14:textId="77777777" w:rsidR="00586CC4" w:rsidRPr="00586CC4"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586CC4">
        <w:rPr>
          <w:rFonts w:ascii="Consolas" w:hAnsi="Consolas"/>
          <w:color w:val="D4D4D4"/>
          <w:sz w:val="21"/>
          <w:szCs w:val="21"/>
          <w:lang w:val="es-ES"/>
        </w:rPr>
        <w:t xml:space="preserve">    </w:t>
      </w:r>
      <w:r w:rsidRPr="00586CC4">
        <w:rPr>
          <w:rFonts w:ascii="Consolas" w:hAnsi="Consolas"/>
          <w:color w:val="569CD6"/>
          <w:sz w:val="21"/>
          <w:szCs w:val="21"/>
          <w:lang w:val="es-ES"/>
        </w:rPr>
        <w:t>*</w:t>
      </w:r>
      <w:r w:rsidRPr="00586CC4">
        <w:rPr>
          <w:rFonts w:ascii="Consolas" w:hAnsi="Consolas"/>
          <w:color w:val="D4D4D4"/>
          <w:sz w:val="21"/>
          <w:szCs w:val="21"/>
          <w:lang w:val="es-ES"/>
        </w:rPr>
        <w:t xml:space="preserve"> {</w:t>
      </w:r>
    </w:p>
    <w:p w14:paraId="240B2AE7" w14:textId="77777777" w:rsidR="00586CC4" w:rsidRPr="00586CC4"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79B808" w14:textId="77777777" w:rsidR="00586CC4" w:rsidRPr="00586CC4"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586CC4">
        <w:rPr>
          <w:rFonts w:ascii="Consolas" w:hAnsi="Consolas"/>
          <w:color w:val="D4D4D4"/>
          <w:sz w:val="21"/>
          <w:szCs w:val="21"/>
          <w:lang w:val="es-ES"/>
        </w:rPr>
        <w:t xml:space="preserve">        </w:t>
      </w:r>
      <w:r w:rsidRPr="00586CC4">
        <w:rPr>
          <w:rFonts w:ascii="Consolas" w:hAnsi="Consolas"/>
          <w:color w:val="9CDCFE"/>
          <w:sz w:val="21"/>
          <w:szCs w:val="21"/>
          <w:lang w:val="es-ES"/>
        </w:rPr>
        <w:t>box-sizing</w:t>
      </w:r>
      <w:r w:rsidRPr="00586CC4">
        <w:rPr>
          <w:rFonts w:ascii="Consolas" w:hAnsi="Consolas"/>
          <w:color w:val="D4D4D4"/>
          <w:sz w:val="21"/>
          <w:szCs w:val="21"/>
          <w:lang w:val="es-ES"/>
        </w:rPr>
        <w:t xml:space="preserve">: </w:t>
      </w:r>
      <w:r w:rsidRPr="00586CC4">
        <w:rPr>
          <w:rFonts w:ascii="Consolas" w:hAnsi="Consolas"/>
          <w:color w:val="CE9178"/>
          <w:sz w:val="21"/>
          <w:szCs w:val="21"/>
          <w:lang w:val="es-ES"/>
        </w:rPr>
        <w:t>border-box</w:t>
      </w:r>
      <w:r w:rsidRPr="00586CC4">
        <w:rPr>
          <w:rFonts w:ascii="Consolas" w:hAnsi="Consolas"/>
          <w:color w:val="D4D4D4"/>
          <w:sz w:val="21"/>
          <w:szCs w:val="21"/>
          <w:lang w:val="es-ES"/>
        </w:rPr>
        <w:t>;</w:t>
      </w:r>
    </w:p>
    <w:p w14:paraId="6795FC1F" w14:textId="77777777" w:rsidR="00586CC4" w:rsidRPr="00586CC4" w:rsidRDefault="00586CC4" w:rsidP="00586CC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586CC4">
        <w:rPr>
          <w:rFonts w:ascii="Consolas" w:hAnsi="Consolas"/>
          <w:color w:val="D4D4D4"/>
          <w:sz w:val="21"/>
          <w:szCs w:val="21"/>
          <w:lang w:val="es-ES"/>
        </w:rPr>
        <w:t>    }</w:t>
      </w:r>
    </w:p>
    <w:p w14:paraId="084A3CCB"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30AE66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body</w:t>
      </w:r>
      <w:r w:rsidRPr="00A373D9">
        <w:rPr>
          <w:rFonts w:ascii="Consolas" w:hAnsi="Consolas"/>
          <w:color w:val="D4D4D4"/>
          <w:sz w:val="21"/>
          <w:szCs w:val="21"/>
          <w:lang w:val="es-ES"/>
        </w:rPr>
        <w:t xml:space="preserve"> {</w:t>
      </w:r>
    </w:p>
    <w:p w14:paraId="7436C3A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padding</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0</w:t>
      </w:r>
      <w:r w:rsidRPr="00A373D9">
        <w:rPr>
          <w:rFonts w:ascii="Consolas" w:hAnsi="Consolas"/>
          <w:color w:val="D4D4D4"/>
          <w:sz w:val="21"/>
          <w:szCs w:val="21"/>
          <w:lang w:val="es-ES"/>
        </w:rPr>
        <w:t>;</w:t>
      </w:r>
    </w:p>
    <w:p w14:paraId="73FCD89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0</w:t>
      </w:r>
      <w:r w:rsidRPr="00A373D9">
        <w:rPr>
          <w:rFonts w:ascii="Consolas" w:hAnsi="Consolas"/>
          <w:color w:val="D4D4D4"/>
          <w:sz w:val="21"/>
          <w:szCs w:val="21"/>
          <w:lang w:val="es-ES"/>
        </w:rPr>
        <w:t>;</w:t>
      </w:r>
    </w:p>
    <w:p w14:paraId="460F4ED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544F4F9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01AC248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02010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-container</w:t>
      </w:r>
      <w:r w:rsidRPr="00A373D9">
        <w:rPr>
          <w:rFonts w:ascii="Consolas" w:hAnsi="Consolas"/>
          <w:color w:val="D4D4D4"/>
          <w:sz w:val="21"/>
          <w:szCs w:val="21"/>
          <w:lang w:val="es-ES"/>
        </w:rPr>
        <w:t xml:space="preserve"> {</w:t>
      </w:r>
    </w:p>
    <w:p w14:paraId="1BEDFC9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3FF897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100%</w:t>
      </w:r>
      <w:r w:rsidRPr="00A373D9">
        <w:rPr>
          <w:rFonts w:ascii="Consolas" w:hAnsi="Consolas"/>
          <w:color w:val="D4D4D4"/>
          <w:sz w:val="21"/>
          <w:szCs w:val="21"/>
          <w:lang w:val="es-ES"/>
        </w:rPr>
        <w:t>;</w:t>
      </w:r>
    </w:p>
    <w:p w14:paraId="4D4A647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7px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red</w:t>
      </w:r>
      <w:r w:rsidRPr="00A373D9">
        <w:rPr>
          <w:rFonts w:ascii="Consolas" w:hAnsi="Consolas"/>
          <w:color w:val="D4D4D4"/>
          <w:sz w:val="21"/>
          <w:szCs w:val="21"/>
          <w:lang w:val="es-ES"/>
        </w:rPr>
        <w:t>;</w:t>
      </w:r>
    </w:p>
    <w:p w14:paraId="39FC095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padding</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50px</w:t>
      </w:r>
      <w:r w:rsidRPr="00A373D9">
        <w:rPr>
          <w:rFonts w:ascii="Consolas" w:hAnsi="Consolas"/>
          <w:color w:val="D4D4D4"/>
          <w:sz w:val="21"/>
          <w:szCs w:val="21"/>
          <w:lang w:val="es-ES"/>
        </w:rPr>
        <w:t>;</w:t>
      </w:r>
    </w:p>
    <w:p w14:paraId="14FEEA4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box-sizing</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border-box</w:t>
      </w:r>
      <w:r w:rsidRPr="00A373D9">
        <w:rPr>
          <w:rFonts w:ascii="Consolas" w:hAnsi="Consolas"/>
          <w:color w:val="D4D4D4"/>
          <w:sz w:val="21"/>
          <w:szCs w:val="21"/>
          <w:lang w:val="es-ES"/>
        </w:rPr>
        <w:t>;</w:t>
      </w:r>
    </w:p>
    <w:p w14:paraId="126D9A6E"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1CA272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134C0D8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7AFED8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1</w:t>
      </w:r>
      <w:r w:rsidRPr="00A373D9">
        <w:rPr>
          <w:rFonts w:ascii="Consolas" w:hAnsi="Consolas"/>
          <w:color w:val="D4D4D4"/>
          <w:sz w:val="21"/>
          <w:szCs w:val="21"/>
          <w:lang w:val="es-ES"/>
        </w:rPr>
        <w:t xml:space="preserve"> {</w:t>
      </w:r>
    </w:p>
    <w:p w14:paraId="6337323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8D9B2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background-image</w:t>
      </w:r>
      <w:r w:rsidRPr="00A373D9">
        <w:rPr>
          <w:rFonts w:ascii="Consolas" w:hAnsi="Consolas"/>
          <w:color w:val="D4D4D4"/>
          <w:sz w:val="21"/>
          <w:szCs w:val="21"/>
          <w:lang w:val="es-ES"/>
        </w:rPr>
        <w:t xml:space="preserve">: </w:t>
      </w:r>
      <w:r w:rsidRPr="00A373D9">
        <w:rPr>
          <w:rFonts w:ascii="Consolas" w:hAnsi="Consolas"/>
          <w:color w:val="DCDCAA"/>
          <w:sz w:val="21"/>
          <w:szCs w:val="21"/>
          <w:lang w:val="es-ES"/>
        </w:rPr>
        <w:t>url</w:t>
      </w:r>
      <w:r w:rsidRPr="00A373D9">
        <w:rPr>
          <w:rFonts w:ascii="Consolas" w:hAnsi="Consolas"/>
          <w:color w:val="D4D4D4"/>
          <w:sz w:val="21"/>
          <w:szCs w:val="21"/>
          <w:lang w:val="es-ES"/>
        </w:rPr>
        <w:t>(</w:t>
      </w:r>
      <w:r w:rsidRPr="00A373D9">
        <w:rPr>
          <w:rFonts w:ascii="Consolas" w:hAnsi="Consolas"/>
          <w:color w:val="CE9178"/>
          <w:sz w:val="21"/>
          <w:szCs w:val="21"/>
          <w:lang w:val="es-ES"/>
        </w:rPr>
        <w:t>'https://www.mclibre.org/consultar/htmlcss/css/ejemplos/fondos/tartan.png'</w:t>
      </w:r>
      <w:r w:rsidRPr="00A373D9">
        <w:rPr>
          <w:rFonts w:ascii="Consolas" w:hAnsi="Consolas"/>
          <w:color w:val="D4D4D4"/>
          <w:sz w:val="21"/>
          <w:szCs w:val="21"/>
          <w:lang w:val="es-ES"/>
        </w:rPr>
        <w:t>);</w:t>
      </w:r>
    </w:p>
    <w:p w14:paraId="6E87069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25%</w:t>
      </w:r>
      <w:r w:rsidRPr="00A373D9">
        <w:rPr>
          <w:rFonts w:ascii="Consolas" w:hAnsi="Consolas"/>
          <w:color w:val="D4D4D4"/>
          <w:sz w:val="21"/>
          <w:szCs w:val="21"/>
          <w:lang w:val="es-ES"/>
        </w:rPr>
        <w:t>;</w:t>
      </w:r>
    </w:p>
    <w:p w14:paraId="4D1457E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padding</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15px</w:t>
      </w:r>
      <w:r w:rsidRPr="00A373D9">
        <w:rPr>
          <w:rFonts w:ascii="Consolas" w:hAnsi="Consolas"/>
          <w:color w:val="D4D4D4"/>
          <w:sz w:val="21"/>
          <w:szCs w:val="21"/>
          <w:lang w:val="es-ES"/>
        </w:rPr>
        <w:t>;</w:t>
      </w:r>
    </w:p>
    <w:p w14:paraId="207DD1D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gold</w:t>
      </w:r>
      <w:r w:rsidRPr="00A373D9">
        <w:rPr>
          <w:rFonts w:ascii="Consolas" w:hAnsi="Consolas"/>
          <w:color w:val="D4D4D4"/>
          <w:sz w:val="21"/>
          <w:szCs w:val="21"/>
          <w:lang w:val="es-ES"/>
        </w:rPr>
        <w:t>;</w:t>
      </w:r>
    </w:p>
    <w:p w14:paraId="15E7645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border-radius</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15px</w:t>
      </w:r>
      <w:r w:rsidRPr="00A373D9">
        <w:rPr>
          <w:rFonts w:ascii="Consolas" w:hAnsi="Consolas"/>
          <w:color w:val="D4D4D4"/>
          <w:sz w:val="21"/>
          <w:szCs w:val="21"/>
          <w:lang w:val="es-ES"/>
        </w:rPr>
        <w:t>;</w:t>
      </w:r>
    </w:p>
    <w:p w14:paraId="6902466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justify-items</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center</w:t>
      </w:r>
      <w:r w:rsidRPr="00A373D9">
        <w:rPr>
          <w:rFonts w:ascii="Consolas" w:hAnsi="Consolas"/>
          <w:color w:val="D4D4D4"/>
          <w:sz w:val="21"/>
          <w:szCs w:val="21"/>
          <w:lang w:val="es-ES"/>
        </w:rPr>
        <w:t>;</w:t>
      </w:r>
    </w:p>
    <w:p w14:paraId="17530E7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font-size</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1.5em</w:t>
      </w:r>
      <w:r w:rsidRPr="00A373D9">
        <w:rPr>
          <w:rFonts w:ascii="Consolas" w:hAnsi="Consolas"/>
          <w:color w:val="D4D4D4"/>
          <w:sz w:val="21"/>
          <w:szCs w:val="21"/>
          <w:lang w:val="es-ES"/>
        </w:rPr>
        <w:t>;</w:t>
      </w:r>
    </w:p>
    <w:p w14:paraId="685DF40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red</w:t>
      </w:r>
      <w:r w:rsidRPr="00A373D9">
        <w:rPr>
          <w:rFonts w:ascii="Consolas" w:hAnsi="Consolas"/>
          <w:color w:val="D4D4D4"/>
          <w:sz w:val="21"/>
          <w:szCs w:val="21"/>
          <w:lang w:val="es-ES"/>
        </w:rPr>
        <w:t>;</w:t>
      </w:r>
    </w:p>
    <w:p w14:paraId="77673E0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4EC3870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E210F4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155520C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D6DB9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.forma1:hover</w:t>
      </w:r>
      <w:proofErr w:type="gramEnd"/>
      <w:r w:rsidRPr="00A373D9">
        <w:rPr>
          <w:rFonts w:ascii="Consolas" w:hAnsi="Consolas"/>
          <w:color w:val="D4D4D4"/>
          <w:sz w:val="21"/>
          <w:szCs w:val="21"/>
          <w:lang w:val="es-ES"/>
        </w:rPr>
        <w:t xml:space="preserve"> {</w:t>
      </w:r>
    </w:p>
    <w:p w14:paraId="36B3084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5125C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6px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red</w:t>
      </w:r>
      <w:r w:rsidRPr="00A373D9">
        <w:rPr>
          <w:rFonts w:ascii="Consolas" w:hAnsi="Consolas"/>
          <w:color w:val="D4D4D4"/>
          <w:sz w:val="21"/>
          <w:szCs w:val="21"/>
          <w:lang w:val="es-ES"/>
        </w:rPr>
        <w:t>;</w:t>
      </w:r>
    </w:p>
    <w:p w14:paraId="7D23B7B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4B883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12B5DB16"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5A28F7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h1</w:t>
      </w:r>
      <w:r w:rsidRPr="00A373D9">
        <w:rPr>
          <w:rFonts w:ascii="Consolas" w:hAnsi="Consolas"/>
          <w:color w:val="D4D4D4"/>
          <w:sz w:val="21"/>
          <w:szCs w:val="21"/>
          <w:lang w:val="es-ES"/>
        </w:rPr>
        <w:t xml:space="preserve"> {</w:t>
      </w:r>
    </w:p>
    <w:p w14:paraId="2865C19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C061A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096FD69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2287D67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3B5FE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p</w:t>
      </w:r>
      <w:r w:rsidRPr="00A373D9">
        <w:rPr>
          <w:rFonts w:ascii="Consolas" w:hAnsi="Consolas"/>
          <w:color w:val="D4D4D4"/>
          <w:sz w:val="21"/>
          <w:szCs w:val="21"/>
          <w:lang w:val="es-ES"/>
        </w:rPr>
        <w:t xml:space="preserve"> {</w:t>
      </w:r>
    </w:p>
    <w:p w14:paraId="10DA33F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08AD4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4DEB494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text-align</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justify</w:t>
      </w:r>
      <w:r w:rsidRPr="00A373D9">
        <w:rPr>
          <w:rFonts w:ascii="Consolas" w:hAnsi="Consolas"/>
          <w:color w:val="D4D4D4"/>
          <w:sz w:val="21"/>
          <w:szCs w:val="21"/>
          <w:lang w:val="es-ES"/>
        </w:rPr>
        <w:t>;</w:t>
      </w:r>
    </w:p>
    <w:p w14:paraId="5666877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36672723"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A373D9">
        <w:rPr>
          <w:rFonts w:ascii="Consolas" w:hAnsi="Consolas"/>
          <w:color w:val="CCCCCC"/>
          <w:sz w:val="21"/>
          <w:szCs w:val="21"/>
          <w:lang w:val="es-ES"/>
        </w:rPr>
        <w:br/>
      </w:r>
    </w:p>
    <w:p w14:paraId="2E5533D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.forma1</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.imagen</w:t>
      </w:r>
      <w:proofErr w:type="gramEnd"/>
      <w:r w:rsidRPr="00A373D9">
        <w:rPr>
          <w:rFonts w:ascii="Consolas" w:hAnsi="Consolas"/>
          <w:color w:val="D7BA7D"/>
          <w:sz w:val="21"/>
          <w:szCs w:val="21"/>
          <w:lang w:val="es-ES"/>
        </w:rPr>
        <w:t>-forma</w:t>
      </w:r>
      <w:r w:rsidRPr="00A373D9">
        <w:rPr>
          <w:rFonts w:ascii="Consolas" w:hAnsi="Consolas"/>
          <w:color w:val="D4D4D4"/>
          <w:sz w:val="21"/>
          <w:szCs w:val="21"/>
          <w:lang w:val="es-ES"/>
        </w:rPr>
        <w:t xml:space="preserve"> {</w:t>
      </w:r>
    </w:p>
    <w:p w14:paraId="15B1CB6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D5905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w:t>
      </w:r>
      <w:r w:rsidRPr="00A373D9">
        <w:rPr>
          <w:rFonts w:ascii="Consolas" w:hAnsi="Consolas"/>
          <w:color w:val="D4D4D4"/>
          <w:sz w:val="21"/>
          <w:szCs w:val="21"/>
          <w:lang w:val="es-ES"/>
        </w:rPr>
        <w:t>;</w:t>
      </w:r>
    </w:p>
    <w:p w14:paraId="7C0EB2C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display</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block</w:t>
      </w:r>
      <w:r w:rsidRPr="00A373D9">
        <w:rPr>
          <w:rFonts w:ascii="Consolas" w:hAnsi="Consolas"/>
          <w:color w:val="D4D4D4"/>
          <w:sz w:val="21"/>
          <w:szCs w:val="21"/>
          <w:lang w:val="es-ES"/>
        </w:rPr>
        <w:t>;</w:t>
      </w:r>
    </w:p>
    <w:p w14:paraId="5AEDEC2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88E52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42CD408C"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A373D9">
        <w:rPr>
          <w:rFonts w:ascii="Consolas" w:hAnsi="Consolas"/>
          <w:color w:val="CCCCCC"/>
          <w:sz w:val="21"/>
          <w:szCs w:val="21"/>
          <w:lang w:val="es-ES"/>
        </w:rPr>
        <w:br/>
      </w:r>
    </w:p>
    <w:p w14:paraId="57321A1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2</w:t>
      </w:r>
      <w:r w:rsidRPr="00A373D9">
        <w:rPr>
          <w:rFonts w:ascii="Consolas" w:hAnsi="Consolas"/>
          <w:color w:val="D4D4D4"/>
          <w:sz w:val="21"/>
          <w:szCs w:val="21"/>
          <w:lang w:val="es-ES"/>
        </w:rPr>
        <w:t xml:space="preserve"> {</w:t>
      </w:r>
    </w:p>
    <w:p w14:paraId="381FDF6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C9BC8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aliceblue</w:t>
      </w:r>
      <w:r w:rsidRPr="00A373D9">
        <w:rPr>
          <w:rFonts w:ascii="Consolas" w:hAnsi="Consolas"/>
          <w:color w:val="D4D4D4"/>
          <w:sz w:val="21"/>
          <w:szCs w:val="21"/>
          <w:lang w:val="es-ES"/>
        </w:rPr>
        <w:t>;</w:t>
      </w:r>
    </w:p>
    <w:p w14:paraId="0B5309B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15%</w:t>
      </w:r>
      <w:r w:rsidRPr="00A373D9">
        <w:rPr>
          <w:rFonts w:ascii="Consolas" w:hAnsi="Consolas"/>
          <w:color w:val="D4D4D4"/>
          <w:sz w:val="21"/>
          <w:szCs w:val="21"/>
          <w:lang w:val="es-ES"/>
        </w:rPr>
        <w:t>;</w:t>
      </w:r>
    </w:p>
    <w:p w14:paraId="0BA7CC6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dotted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orange</w:t>
      </w:r>
      <w:r w:rsidRPr="00A373D9">
        <w:rPr>
          <w:rFonts w:ascii="Consolas" w:hAnsi="Consolas"/>
          <w:color w:val="D4D4D4"/>
          <w:sz w:val="21"/>
          <w:szCs w:val="21"/>
          <w:lang w:val="es-ES"/>
        </w:rPr>
        <w:t>;</w:t>
      </w:r>
    </w:p>
    <w:p w14:paraId="3F5963F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font-family</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'Trebuchet MS'</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oblique</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sans-serif</w:t>
      </w:r>
      <w:r w:rsidRPr="00A373D9">
        <w:rPr>
          <w:rFonts w:ascii="Consolas" w:hAnsi="Consolas"/>
          <w:color w:val="D4D4D4"/>
          <w:sz w:val="21"/>
          <w:szCs w:val="21"/>
          <w:lang w:val="es-ES"/>
        </w:rPr>
        <w:t>;</w:t>
      </w:r>
    </w:p>
    <w:p w14:paraId="635D88D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font-size</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w:t>
      </w:r>
      <w:r w:rsidRPr="00A373D9">
        <w:rPr>
          <w:rFonts w:ascii="Consolas" w:hAnsi="Consolas"/>
          <w:color w:val="D4D4D4"/>
          <w:sz w:val="21"/>
          <w:szCs w:val="21"/>
          <w:lang w:val="es-ES"/>
        </w:rPr>
        <w:t xml:space="preserve"> em;</w:t>
      </w:r>
    </w:p>
    <w:p w14:paraId="1657BF8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font-weight</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bolder</w:t>
      </w:r>
      <w:r w:rsidRPr="00A373D9">
        <w:rPr>
          <w:rFonts w:ascii="Consolas" w:hAnsi="Consolas"/>
          <w:color w:val="D4D4D4"/>
          <w:sz w:val="21"/>
          <w:szCs w:val="21"/>
          <w:lang w:val="es-ES"/>
        </w:rPr>
        <w:t>;</w:t>
      </w:r>
    </w:p>
    <w:p w14:paraId="3F5C727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589F3A4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box-shadow</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proofErr w:type="gramStart"/>
      <w:r w:rsidRPr="00A373D9">
        <w:rPr>
          <w:rFonts w:ascii="Consolas" w:hAnsi="Consolas"/>
          <w:color w:val="DCDCAA"/>
          <w:sz w:val="21"/>
          <w:szCs w:val="21"/>
          <w:lang w:val="es-ES"/>
        </w:rPr>
        <w:t>rgba</w:t>
      </w:r>
      <w:r w:rsidRPr="00A373D9">
        <w:rPr>
          <w:rFonts w:ascii="Consolas" w:hAnsi="Consolas"/>
          <w:color w:val="D4D4D4"/>
          <w:sz w:val="21"/>
          <w:szCs w:val="21"/>
          <w:lang w:val="es-ES"/>
        </w:rPr>
        <w:t>(</w:t>
      </w:r>
      <w:proofErr w:type="gramEnd"/>
      <w:r w:rsidRPr="00A373D9">
        <w:rPr>
          <w:rFonts w:ascii="Consolas" w:hAnsi="Consolas"/>
          <w:color w:val="B5CEA8"/>
          <w:sz w:val="21"/>
          <w:szCs w:val="21"/>
          <w:lang w:val="es-ES"/>
        </w:rPr>
        <w:t>4</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240</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248</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0.2</w:t>
      </w:r>
      <w:r w:rsidRPr="00A373D9">
        <w:rPr>
          <w:rFonts w:ascii="Consolas" w:hAnsi="Consolas"/>
          <w:color w:val="D4D4D4"/>
          <w:sz w:val="21"/>
          <w:szCs w:val="21"/>
          <w:lang w:val="es-ES"/>
        </w:rPr>
        <w:t>);</w:t>
      </w:r>
    </w:p>
    <w:p w14:paraId="6F8CB9B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BCC91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597A5E2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79E05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.forma2</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.imagen</w:t>
      </w:r>
      <w:proofErr w:type="gramEnd"/>
      <w:r w:rsidRPr="00A373D9">
        <w:rPr>
          <w:rFonts w:ascii="Consolas" w:hAnsi="Consolas"/>
          <w:color w:val="D7BA7D"/>
          <w:sz w:val="21"/>
          <w:szCs w:val="21"/>
          <w:lang w:val="es-ES"/>
        </w:rPr>
        <w:t>-forma</w:t>
      </w:r>
      <w:r w:rsidRPr="00A373D9">
        <w:rPr>
          <w:rFonts w:ascii="Consolas" w:hAnsi="Consolas"/>
          <w:color w:val="D4D4D4"/>
          <w:sz w:val="21"/>
          <w:szCs w:val="21"/>
          <w:lang w:val="es-ES"/>
        </w:rPr>
        <w:t xml:space="preserve"> {</w:t>
      </w:r>
    </w:p>
    <w:p w14:paraId="4CA161D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328FC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80%</w:t>
      </w:r>
      <w:r w:rsidRPr="00A373D9">
        <w:rPr>
          <w:rFonts w:ascii="Consolas" w:hAnsi="Consolas"/>
          <w:color w:val="D4D4D4"/>
          <w:sz w:val="21"/>
          <w:szCs w:val="21"/>
          <w:lang w:val="es-ES"/>
        </w:rPr>
        <w:t>;</w:t>
      </w:r>
    </w:p>
    <w:p w14:paraId="3CC3957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4B03C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76DDA11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7901F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2</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h1</w:t>
      </w:r>
      <w:r w:rsidRPr="00A373D9">
        <w:rPr>
          <w:rFonts w:ascii="Consolas" w:hAnsi="Consolas"/>
          <w:color w:val="D4D4D4"/>
          <w:sz w:val="21"/>
          <w:szCs w:val="21"/>
          <w:lang w:val="es-ES"/>
        </w:rPr>
        <w:t xml:space="preserve"> {</w:t>
      </w:r>
    </w:p>
    <w:p w14:paraId="504D0CB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ED93D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534E2E6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text-align</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center</w:t>
      </w:r>
      <w:r w:rsidRPr="00A373D9">
        <w:rPr>
          <w:rFonts w:ascii="Consolas" w:hAnsi="Consolas"/>
          <w:color w:val="D4D4D4"/>
          <w:sz w:val="21"/>
          <w:szCs w:val="21"/>
          <w:lang w:val="es-ES"/>
        </w:rPr>
        <w:t>;</w:t>
      </w:r>
    </w:p>
    <w:p w14:paraId="7957B45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AF001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38A2738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35E1D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2</w:t>
      </w:r>
      <w:r w:rsidRPr="00A373D9">
        <w:rPr>
          <w:rFonts w:ascii="Consolas" w:hAnsi="Consolas"/>
          <w:color w:val="D4D4D4"/>
          <w:sz w:val="21"/>
          <w:szCs w:val="21"/>
          <w:lang w:val="es-ES"/>
        </w:rPr>
        <w:t xml:space="preserve"> </w:t>
      </w:r>
      <w:r w:rsidRPr="00A373D9">
        <w:rPr>
          <w:rFonts w:ascii="Consolas" w:hAnsi="Consolas"/>
          <w:color w:val="D7BA7D"/>
          <w:sz w:val="21"/>
          <w:szCs w:val="21"/>
          <w:lang w:val="es-ES"/>
        </w:rPr>
        <w:t>p</w:t>
      </w:r>
      <w:r w:rsidRPr="00A373D9">
        <w:rPr>
          <w:rFonts w:ascii="Consolas" w:hAnsi="Consolas"/>
          <w:color w:val="D4D4D4"/>
          <w:sz w:val="21"/>
          <w:szCs w:val="21"/>
          <w:lang w:val="es-ES"/>
        </w:rPr>
        <w:t xml:space="preserve"> {</w:t>
      </w:r>
    </w:p>
    <w:p w14:paraId="6D260E5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00BE2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darkblue</w:t>
      </w:r>
      <w:r w:rsidRPr="00A373D9">
        <w:rPr>
          <w:rFonts w:ascii="Consolas" w:hAnsi="Consolas"/>
          <w:color w:val="D4D4D4"/>
          <w:sz w:val="21"/>
          <w:szCs w:val="21"/>
          <w:lang w:val="es-ES"/>
        </w:rPr>
        <w:t>;</w:t>
      </w:r>
    </w:p>
    <w:p w14:paraId="7F8CA26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text-align</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justify</w:t>
      </w:r>
      <w:r w:rsidRPr="00A373D9">
        <w:rPr>
          <w:rFonts w:ascii="Consolas" w:hAnsi="Consolas"/>
          <w:color w:val="D4D4D4"/>
          <w:sz w:val="21"/>
          <w:szCs w:val="21"/>
          <w:lang w:val="es-ES"/>
        </w:rPr>
        <w:t>;</w:t>
      </w:r>
    </w:p>
    <w:p w14:paraId="513E61D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3D5A9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09C91DA3"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382B45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3</w:t>
      </w:r>
      <w:r w:rsidRPr="00A373D9">
        <w:rPr>
          <w:rFonts w:ascii="Consolas" w:hAnsi="Consolas"/>
          <w:color w:val="D4D4D4"/>
          <w:sz w:val="21"/>
          <w:szCs w:val="21"/>
          <w:lang w:val="es-ES"/>
        </w:rPr>
        <w:t xml:space="preserve"> {</w:t>
      </w:r>
    </w:p>
    <w:p w14:paraId="484CEA9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D1325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blueviolet</w:t>
      </w:r>
      <w:r w:rsidRPr="00A373D9">
        <w:rPr>
          <w:rFonts w:ascii="Consolas" w:hAnsi="Consolas"/>
          <w:color w:val="D4D4D4"/>
          <w:sz w:val="21"/>
          <w:szCs w:val="21"/>
          <w:lang w:val="es-ES"/>
        </w:rPr>
        <w:t>;</w:t>
      </w:r>
    </w:p>
    <w:p w14:paraId="798450D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padding</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50px</w:t>
      </w:r>
      <w:r w:rsidRPr="00A373D9">
        <w:rPr>
          <w:rFonts w:ascii="Consolas" w:hAnsi="Consolas"/>
          <w:color w:val="D4D4D4"/>
          <w:sz w:val="21"/>
          <w:szCs w:val="21"/>
          <w:lang w:val="es-ES"/>
        </w:rPr>
        <w:t>;</w:t>
      </w:r>
    </w:p>
    <w:p w14:paraId="641E859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01F826A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250px</w:t>
      </w:r>
      <w:r w:rsidRPr="00A373D9">
        <w:rPr>
          <w:rFonts w:ascii="Consolas" w:hAnsi="Consolas"/>
          <w:color w:val="D4D4D4"/>
          <w:sz w:val="21"/>
          <w:szCs w:val="21"/>
          <w:lang w:val="es-ES"/>
        </w:rPr>
        <w:t>;</w:t>
      </w:r>
    </w:p>
    <w:p w14:paraId="27EFE05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height</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250px</w:t>
      </w:r>
      <w:r w:rsidRPr="00A373D9">
        <w:rPr>
          <w:rFonts w:ascii="Consolas" w:hAnsi="Consolas"/>
          <w:color w:val="D4D4D4"/>
          <w:sz w:val="21"/>
          <w:szCs w:val="21"/>
          <w:lang w:val="es-ES"/>
        </w:rPr>
        <w:t>;</w:t>
      </w:r>
    </w:p>
    <w:p w14:paraId="387E0CE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white</w:t>
      </w:r>
      <w:r w:rsidRPr="00A373D9">
        <w:rPr>
          <w:rFonts w:ascii="Consolas" w:hAnsi="Consolas"/>
          <w:color w:val="D4D4D4"/>
          <w:sz w:val="21"/>
          <w:szCs w:val="21"/>
          <w:lang w:val="es-ES"/>
        </w:rPr>
        <w:t>;</w:t>
      </w:r>
    </w:p>
    <w:p w14:paraId="56C1B33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font-size</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1.4em</w:t>
      </w:r>
      <w:r w:rsidRPr="00A373D9">
        <w:rPr>
          <w:rFonts w:ascii="Consolas" w:hAnsi="Consolas"/>
          <w:color w:val="D4D4D4"/>
          <w:sz w:val="21"/>
          <w:szCs w:val="21"/>
          <w:lang w:val="es-ES"/>
        </w:rPr>
        <w:t>;</w:t>
      </w:r>
    </w:p>
    <w:p w14:paraId="6006034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align-content</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center</w:t>
      </w:r>
      <w:r w:rsidRPr="00A373D9">
        <w:rPr>
          <w:rFonts w:ascii="Consolas" w:hAnsi="Consolas"/>
          <w:color w:val="D4D4D4"/>
          <w:sz w:val="21"/>
          <w:szCs w:val="21"/>
          <w:lang w:val="es-ES"/>
        </w:rPr>
        <w:t>;</w:t>
      </w:r>
    </w:p>
    <w:p w14:paraId="61B885A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text-align</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center</w:t>
      </w:r>
      <w:r w:rsidRPr="00A373D9">
        <w:rPr>
          <w:rFonts w:ascii="Consolas" w:hAnsi="Consolas"/>
          <w:color w:val="D4D4D4"/>
          <w:sz w:val="21"/>
          <w:szCs w:val="21"/>
          <w:lang w:val="es-ES"/>
        </w:rPr>
        <w:t>;</w:t>
      </w:r>
    </w:p>
    <w:p w14:paraId="7EEBF66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border-radius</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100%</w:t>
      </w:r>
      <w:r w:rsidRPr="00A373D9">
        <w:rPr>
          <w:rFonts w:ascii="Consolas" w:hAnsi="Consolas"/>
          <w:color w:val="D4D4D4"/>
          <w:sz w:val="21"/>
          <w:szCs w:val="21"/>
          <w:lang w:val="es-ES"/>
        </w:rPr>
        <w:t>;</w:t>
      </w:r>
    </w:p>
    <w:p w14:paraId="3D581FF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align-content</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center</w:t>
      </w:r>
      <w:r w:rsidRPr="00A373D9">
        <w:rPr>
          <w:rFonts w:ascii="Consolas" w:hAnsi="Consolas"/>
          <w:color w:val="D4D4D4"/>
          <w:sz w:val="21"/>
          <w:szCs w:val="21"/>
          <w:lang w:val="es-ES"/>
        </w:rPr>
        <w:t>;</w:t>
      </w:r>
    </w:p>
    <w:p w14:paraId="78CE0A4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blanchedalmond</w:t>
      </w:r>
      <w:r w:rsidRPr="00A373D9">
        <w:rPr>
          <w:rFonts w:ascii="Consolas" w:hAnsi="Consolas"/>
          <w:color w:val="D4D4D4"/>
          <w:sz w:val="21"/>
          <w:szCs w:val="21"/>
          <w:lang w:val="es-ES"/>
        </w:rPr>
        <w:t>;</w:t>
      </w:r>
    </w:p>
    <w:p w14:paraId="136D730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68E2AB95" w14:textId="77777777" w:rsidR="00A373D9" w:rsidRPr="009B20CB"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A373D9">
        <w:rPr>
          <w:rFonts w:ascii="Consolas" w:hAnsi="Consolas"/>
          <w:color w:val="D4D4D4"/>
          <w:sz w:val="21"/>
          <w:szCs w:val="21"/>
          <w:lang w:val="es-ES"/>
        </w:rPr>
        <w:t xml:space="preserve">        </w:t>
      </w:r>
      <w:r w:rsidRPr="009B20CB">
        <w:rPr>
          <w:rFonts w:ascii="Consolas" w:hAnsi="Consolas"/>
          <w:color w:val="9CDCFE"/>
          <w:sz w:val="21"/>
          <w:szCs w:val="21"/>
        </w:rPr>
        <w:t>text-shadow</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CE9178"/>
          <w:sz w:val="21"/>
          <w:szCs w:val="21"/>
        </w:rPr>
        <w:t>white</w:t>
      </w:r>
      <w:r w:rsidRPr="009B20CB">
        <w:rPr>
          <w:rFonts w:ascii="Consolas" w:hAnsi="Consolas"/>
          <w:color w:val="D4D4D4"/>
          <w:sz w:val="21"/>
          <w:szCs w:val="21"/>
        </w:rPr>
        <w:t xml:space="preserve"> ;</w:t>
      </w:r>
    </w:p>
    <w:p w14:paraId="5ADD5D60" w14:textId="77777777" w:rsidR="00A373D9" w:rsidRPr="009B20CB"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p>
    <w:p w14:paraId="79541B7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A373D9">
        <w:rPr>
          <w:rFonts w:ascii="Consolas" w:hAnsi="Consolas"/>
          <w:color w:val="D4D4D4"/>
          <w:sz w:val="21"/>
          <w:szCs w:val="21"/>
          <w:lang w:val="es-ES"/>
        </w:rPr>
        <w:t>}</w:t>
      </w:r>
    </w:p>
    <w:p w14:paraId="2AADA9A6"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5218D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.forma3:hover</w:t>
      </w:r>
      <w:proofErr w:type="gramEnd"/>
      <w:r w:rsidRPr="00A373D9">
        <w:rPr>
          <w:rFonts w:ascii="Consolas" w:hAnsi="Consolas"/>
          <w:color w:val="D4D4D4"/>
          <w:sz w:val="21"/>
          <w:szCs w:val="21"/>
          <w:lang w:val="es-ES"/>
        </w:rPr>
        <w:t xml:space="preserve"> {</w:t>
      </w:r>
    </w:p>
    <w:p w14:paraId="5F902AF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CD931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300px</w:t>
      </w:r>
      <w:r w:rsidRPr="00A373D9">
        <w:rPr>
          <w:rFonts w:ascii="Consolas" w:hAnsi="Consolas"/>
          <w:color w:val="D4D4D4"/>
          <w:sz w:val="21"/>
          <w:szCs w:val="21"/>
          <w:lang w:val="es-ES"/>
        </w:rPr>
        <w:t>;</w:t>
      </w:r>
    </w:p>
    <w:p w14:paraId="41916E4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height</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300px</w:t>
      </w:r>
      <w:r w:rsidRPr="00A373D9">
        <w:rPr>
          <w:rFonts w:ascii="Consolas" w:hAnsi="Consolas"/>
          <w:color w:val="D4D4D4"/>
          <w:sz w:val="21"/>
          <w:szCs w:val="21"/>
          <w:lang w:val="es-ES"/>
        </w:rPr>
        <w:t>;</w:t>
      </w:r>
    </w:p>
    <w:p w14:paraId="0340F3E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blanchedalmond</w:t>
      </w:r>
      <w:r w:rsidRPr="00A373D9">
        <w:rPr>
          <w:rFonts w:ascii="Consolas" w:hAnsi="Consolas"/>
          <w:color w:val="D4D4D4"/>
          <w:sz w:val="21"/>
          <w:szCs w:val="21"/>
          <w:lang w:val="es-ES"/>
        </w:rPr>
        <w:t>;</w:t>
      </w:r>
    </w:p>
    <w:p w14:paraId="6DDA021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blueviolet</w:t>
      </w:r>
      <w:r w:rsidRPr="00A373D9">
        <w:rPr>
          <w:rFonts w:ascii="Consolas" w:hAnsi="Consolas"/>
          <w:color w:val="D4D4D4"/>
          <w:sz w:val="21"/>
          <w:szCs w:val="21"/>
          <w:lang w:val="es-ES"/>
        </w:rPr>
        <w:t>;</w:t>
      </w:r>
    </w:p>
    <w:p w14:paraId="5F9015E3" w14:textId="77777777" w:rsidR="00A373D9" w:rsidRPr="009B20CB"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rPr>
      </w:pPr>
      <w:r w:rsidRPr="00A373D9">
        <w:rPr>
          <w:rFonts w:ascii="Consolas" w:hAnsi="Consolas"/>
          <w:color w:val="D4D4D4"/>
          <w:sz w:val="21"/>
          <w:szCs w:val="21"/>
          <w:lang w:val="es-ES"/>
        </w:rPr>
        <w:t xml:space="preserve">        </w:t>
      </w:r>
      <w:r w:rsidRPr="009B20CB">
        <w:rPr>
          <w:rFonts w:ascii="Consolas" w:hAnsi="Consolas"/>
          <w:color w:val="9CDCFE"/>
          <w:sz w:val="21"/>
          <w:szCs w:val="21"/>
        </w:rPr>
        <w:t>text-shadow</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B5CEA8"/>
          <w:sz w:val="21"/>
          <w:szCs w:val="21"/>
        </w:rPr>
        <w:t>5px</w:t>
      </w:r>
      <w:r w:rsidRPr="009B20CB">
        <w:rPr>
          <w:rFonts w:ascii="Consolas" w:hAnsi="Consolas"/>
          <w:color w:val="D4D4D4"/>
          <w:sz w:val="21"/>
          <w:szCs w:val="21"/>
        </w:rPr>
        <w:t xml:space="preserve"> </w:t>
      </w:r>
      <w:r w:rsidRPr="009B20CB">
        <w:rPr>
          <w:rFonts w:ascii="Consolas" w:hAnsi="Consolas"/>
          <w:color w:val="CE9178"/>
          <w:sz w:val="21"/>
          <w:szCs w:val="21"/>
        </w:rPr>
        <w:t>darkblue</w:t>
      </w:r>
      <w:r w:rsidRPr="009B20CB">
        <w:rPr>
          <w:rFonts w:ascii="Consolas" w:hAnsi="Consolas"/>
          <w:color w:val="D4D4D4"/>
          <w:sz w:val="21"/>
          <w:szCs w:val="21"/>
        </w:rPr>
        <w:t xml:space="preserve"> ;</w:t>
      </w:r>
    </w:p>
    <w:p w14:paraId="35A47FE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A373D9">
        <w:rPr>
          <w:rFonts w:ascii="Consolas" w:hAnsi="Consolas"/>
          <w:color w:val="D4D4D4"/>
          <w:sz w:val="21"/>
          <w:szCs w:val="21"/>
          <w:lang w:val="es-ES"/>
        </w:rPr>
        <w:t>}</w:t>
      </w:r>
    </w:p>
    <w:p w14:paraId="02CBA3F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5E663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4</w:t>
      </w:r>
      <w:r w:rsidRPr="00A373D9">
        <w:rPr>
          <w:rFonts w:ascii="Consolas" w:hAnsi="Consolas"/>
          <w:color w:val="D4D4D4"/>
          <w:sz w:val="21"/>
          <w:szCs w:val="21"/>
          <w:lang w:val="es-ES"/>
        </w:rPr>
        <w:t xml:space="preserve"> {</w:t>
      </w:r>
    </w:p>
    <w:p w14:paraId="158529C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9F715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50px</w:t>
      </w:r>
      <w:r w:rsidRPr="00A373D9">
        <w:rPr>
          <w:rFonts w:ascii="Consolas" w:hAnsi="Consolas"/>
          <w:color w:val="D4D4D4"/>
          <w:sz w:val="21"/>
          <w:szCs w:val="21"/>
          <w:lang w:val="es-ES"/>
        </w:rPr>
        <w:t>;</w:t>
      </w:r>
    </w:p>
    <w:p w14:paraId="6FCBA7C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height</w:t>
      </w:r>
      <w:r w:rsidRPr="00A373D9">
        <w:rPr>
          <w:rFonts w:ascii="Consolas" w:hAnsi="Consolas"/>
          <w:color w:val="D4D4D4"/>
          <w:sz w:val="21"/>
          <w:szCs w:val="21"/>
          <w:lang w:val="es-ES"/>
        </w:rPr>
        <w:t>:</w:t>
      </w:r>
      <w:r w:rsidRPr="00A373D9">
        <w:rPr>
          <w:rFonts w:ascii="Consolas" w:hAnsi="Consolas"/>
          <w:color w:val="B5CEA8"/>
          <w:sz w:val="21"/>
          <w:szCs w:val="21"/>
          <w:lang w:val="es-ES"/>
        </w:rPr>
        <w:t>150px</w:t>
      </w:r>
      <w:r w:rsidRPr="00A373D9">
        <w:rPr>
          <w:rFonts w:ascii="Consolas" w:hAnsi="Consolas"/>
          <w:color w:val="D4D4D4"/>
          <w:sz w:val="21"/>
          <w:szCs w:val="21"/>
          <w:lang w:val="es-ES"/>
        </w:rPr>
        <w:t>;</w:t>
      </w:r>
    </w:p>
    <w:p w14:paraId="72EFD48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brown</w:t>
      </w:r>
      <w:r w:rsidRPr="00A373D9">
        <w:rPr>
          <w:rFonts w:ascii="Consolas" w:hAnsi="Consolas"/>
          <w:color w:val="D4D4D4"/>
          <w:sz w:val="21"/>
          <w:szCs w:val="21"/>
          <w:lang w:val="es-ES"/>
        </w:rPr>
        <w:t>;</w:t>
      </w:r>
    </w:p>
    <w:p w14:paraId="75B9466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7px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blanchedalmond</w:t>
      </w:r>
      <w:r w:rsidRPr="00A373D9">
        <w:rPr>
          <w:rFonts w:ascii="Consolas" w:hAnsi="Consolas"/>
          <w:color w:val="D4D4D4"/>
          <w:sz w:val="21"/>
          <w:szCs w:val="21"/>
          <w:lang w:val="es-ES"/>
        </w:rPr>
        <w:t>;</w:t>
      </w:r>
    </w:p>
    <w:p w14:paraId="5FD0193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4D644DC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090D0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2246C7A7"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06604E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.forma</w:t>
      </w:r>
      <w:proofErr w:type="gramEnd"/>
      <w:r w:rsidRPr="00A373D9">
        <w:rPr>
          <w:rFonts w:ascii="Consolas" w:hAnsi="Consolas"/>
          <w:color w:val="D7BA7D"/>
          <w:sz w:val="21"/>
          <w:szCs w:val="21"/>
          <w:lang w:val="es-ES"/>
        </w:rPr>
        <w:t>5</w:t>
      </w:r>
      <w:r w:rsidRPr="00A373D9">
        <w:rPr>
          <w:rFonts w:ascii="Consolas" w:hAnsi="Consolas"/>
          <w:color w:val="D4D4D4"/>
          <w:sz w:val="21"/>
          <w:szCs w:val="21"/>
          <w:lang w:val="es-ES"/>
        </w:rPr>
        <w:t xml:space="preserve"> {</w:t>
      </w:r>
    </w:p>
    <w:p w14:paraId="34D78E8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C82AA4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200px</w:t>
      </w:r>
      <w:r w:rsidRPr="00A373D9">
        <w:rPr>
          <w:rFonts w:ascii="Consolas" w:hAnsi="Consolas"/>
          <w:color w:val="D4D4D4"/>
          <w:sz w:val="21"/>
          <w:szCs w:val="21"/>
          <w:lang w:val="es-ES"/>
        </w:rPr>
        <w:t>;</w:t>
      </w:r>
    </w:p>
    <w:p w14:paraId="4BCA4CB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height</w:t>
      </w:r>
      <w:r w:rsidRPr="00A373D9">
        <w:rPr>
          <w:rFonts w:ascii="Consolas" w:hAnsi="Consolas"/>
          <w:color w:val="D4D4D4"/>
          <w:sz w:val="21"/>
          <w:szCs w:val="21"/>
          <w:lang w:val="es-ES"/>
        </w:rPr>
        <w:t>:</w:t>
      </w:r>
      <w:r w:rsidRPr="00A373D9">
        <w:rPr>
          <w:rFonts w:ascii="Consolas" w:hAnsi="Consolas"/>
          <w:color w:val="B5CEA8"/>
          <w:sz w:val="21"/>
          <w:szCs w:val="21"/>
          <w:lang w:val="es-ES"/>
        </w:rPr>
        <w:t>80px</w:t>
      </w:r>
      <w:r w:rsidRPr="00A373D9">
        <w:rPr>
          <w:rFonts w:ascii="Consolas" w:hAnsi="Consolas"/>
          <w:color w:val="D4D4D4"/>
          <w:sz w:val="21"/>
          <w:szCs w:val="21"/>
          <w:lang w:val="es-ES"/>
        </w:rPr>
        <w:t>;</w:t>
      </w:r>
    </w:p>
    <w:p w14:paraId="2AEDDEC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background-color</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antiquewhite</w:t>
      </w:r>
      <w:r w:rsidRPr="00A373D9">
        <w:rPr>
          <w:rFonts w:ascii="Consolas" w:hAnsi="Consolas"/>
          <w:color w:val="D4D4D4"/>
          <w:sz w:val="21"/>
          <w:szCs w:val="21"/>
          <w:lang w:val="es-ES"/>
        </w:rPr>
        <w:t>;</w:t>
      </w:r>
    </w:p>
    <w:p w14:paraId="02891B8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7px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blue</w:t>
      </w:r>
      <w:r w:rsidRPr="00A373D9">
        <w:rPr>
          <w:rFonts w:ascii="Consolas" w:hAnsi="Consolas"/>
          <w:color w:val="D4D4D4"/>
          <w:sz w:val="21"/>
          <w:szCs w:val="21"/>
          <w:lang w:val="es-ES"/>
        </w:rPr>
        <w:t>;</w:t>
      </w:r>
    </w:p>
    <w:p w14:paraId="60F2586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margin</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20px</w:t>
      </w:r>
      <w:r w:rsidRPr="00A373D9">
        <w:rPr>
          <w:rFonts w:ascii="Consolas" w:hAnsi="Consolas"/>
          <w:color w:val="D4D4D4"/>
          <w:sz w:val="21"/>
          <w:szCs w:val="21"/>
          <w:lang w:val="es-ES"/>
        </w:rPr>
        <w:t>;</w:t>
      </w:r>
    </w:p>
    <w:p w14:paraId="4C35FDA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box-shadow</w:t>
      </w:r>
      <w:r w:rsidRPr="00A373D9">
        <w:rPr>
          <w:rFonts w:ascii="Consolas" w:hAnsi="Consolas"/>
          <w:color w:val="D4D4D4"/>
          <w:sz w:val="21"/>
          <w:szCs w:val="21"/>
          <w:lang w:val="es-ES"/>
        </w:rPr>
        <w:t>:  </w:t>
      </w:r>
      <w:r w:rsidRPr="00A373D9">
        <w:rPr>
          <w:rFonts w:ascii="Consolas" w:hAnsi="Consolas"/>
          <w:color w:val="B5CEA8"/>
          <w:sz w:val="21"/>
          <w:szCs w:val="21"/>
          <w:lang w:val="es-ES"/>
        </w:rPr>
        <w:t>12px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14px</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2px</w:t>
      </w:r>
      <w:r w:rsidRPr="00A373D9">
        <w:rPr>
          <w:rFonts w:ascii="Consolas" w:hAnsi="Consolas"/>
          <w:color w:val="D4D4D4"/>
          <w:sz w:val="21"/>
          <w:szCs w:val="21"/>
          <w:lang w:val="es-ES"/>
        </w:rPr>
        <w:t xml:space="preserve"> </w:t>
      </w:r>
      <w:proofErr w:type="gramStart"/>
      <w:r w:rsidRPr="00A373D9">
        <w:rPr>
          <w:rFonts w:ascii="Consolas" w:hAnsi="Consolas"/>
          <w:color w:val="DCDCAA"/>
          <w:sz w:val="21"/>
          <w:szCs w:val="21"/>
          <w:lang w:val="es-ES"/>
        </w:rPr>
        <w:t>rgba</w:t>
      </w:r>
      <w:r w:rsidRPr="00A373D9">
        <w:rPr>
          <w:rFonts w:ascii="Consolas" w:hAnsi="Consolas"/>
          <w:color w:val="D4D4D4"/>
          <w:sz w:val="21"/>
          <w:szCs w:val="21"/>
          <w:lang w:val="es-ES"/>
        </w:rPr>
        <w:t>(</w:t>
      </w:r>
      <w:proofErr w:type="gramEnd"/>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w:t>
      </w:r>
      <w:r w:rsidRPr="00A373D9">
        <w:rPr>
          <w:rFonts w:ascii="Consolas" w:hAnsi="Consolas"/>
          <w:color w:val="D4D4D4"/>
          <w:sz w:val="21"/>
          <w:szCs w:val="21"/>
          <w:lang w:val="es-ES"/>
        </w:rPr>
        <w:t>,</w:t>
      </w:r>
      <w:r w:rsidRPr="00A373D9">
        <w:rPr>
          <w:rFonts w:ascii="Consolas" w:hAnsi="Consolas"/>
          <w:color w:val="B5CEA8"/>
          <w:sz w:val="21"/>
          <w:szCs w:val="21"/>
          <w:lang w:val="es-ES"/>
        </w:rPr>
        <w:t>0.47</w:t>
      </w:r>
      <w:r w:rsidRPr="00A373D9">
        <w:rPr>
          <w:rFonts w:ascii="Consolas" w:hAnsi="Consolas"/>
          <w:color w:val="D4D4D4"/>
          <w:sz w:val="21"/>
          <w:szCs w:val="21"/>
          <w:lang w:val="es-ES"/>
        </w:rPr>
        <w:t>);</w:t>
      </w:r>
    </w:p>
    <w:p w14:paraId="4E519E4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32E29D"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372C776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EE7AF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proofErr w:type="gramStart"/>
      <w:r w:rsidRPr="00A373D9">
        <w:rPr>
          <w:rFonts w:ascii="Consolas" w:hAnsi="Consolas"/>
          <w:color w:val="D7BA7D"/>
          <w:sz w:val="21"/>
          <w:szCs w:val="21"/>
          <w:lang w:val="es-ES"/>
        </w:rPr>
        <w:t>.mifooter</w:t>
      </w:r>
      <w:proofErr w:type="gramEnd"/>
      <w:r w:rsidRPr="00A373D9">
        <w:rPr>
          <w:rFonts w:ascii="Consolas" w:hAnsi="Consolas"/>
          <w:color w:val="D4D4D4"/>
          <w:sz w:val="21"/>
          <w:szCs w:val="21"/>
          <w:lang w:val="es-ES"/>
        </w:rPr>
        <w:t xml:space="preserve"> {</w:t>
      </w:r>
    </w:p>
    <w:p w14:paraId="3AF15FC7" w14:textId="12C7E79E"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width</w:t>
      </w:r>
      <w:r w:rsidRPr="00A373D9">
        <w:rPr>
          <w:rFonts w:ascii="Consolas" w:hAnsi="Consolas"/>
          <w:color w:val="D4D4D4"/>
          <w:sz w:val="21"/>
          <w:szCs w:val="21"/>
          <w:lang w:val="es-ES"/>
        </w:rPr>
        <w:t>:</w:t>
      </w:r>
      <w:r w:rsidRPr="00A373D9">
        <w:rPr>
          <w:rFonts w:ascii="Consolas" w:hAnsi="Consolas"/>
          <w:color w:val="B5CEA8"/>
          <w:sz w:val="21"/>
          <w:szCs w:val="21"/>
          <w:lang w:val="es-ES"/>
        </w:rPr>
        <w:t>100%</w:t>
      </w:r>
      <w:r w:rsidRPr="00A373D9">
        <w:rPr>
          <w:rFonts w:ascii="Consolas" w:hAnsi="Consolas"/>
          <w:color w:val="D4D4D4"/>
          <w:sz w:val="21"/>
          <w:szCs w:val="21"/>
          <w:lang w:val="es-ES"/>
        </w:rPr>
        <w:t>;</w:t>
      </w:r>
    </w:p>
    <w:p w14:paraId="58F438A6" w14:textId="362058E8" w:rsidR="00A373D9" w:rsidRPr="00904F88" w:rsidRDefault="00A373D9" w:rsidP="00A373D9">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A373D9">
        <w:rPr>
          <w:rFonts w:ascii="Consolas" w:hAnsi="Consolas"/>
          <w:color w:val="D4D4D4"/>
          <w:sz w:val="21"/>
          <w:szCs w:val="21"/>
          <w:lang w:val="es-ES"/>
        </w:rPr>
        <w:t xml:space="preserve">      </w:t>
      </w:r>
      <w:r w:rsidRPr="00A373D9">
        <w:rPr>
          <w:rFonts w:ascii="Consolas" w:hAnsi="Consolas"/>
          <w:color w:val="9CDCFE"/>
          <w:sz w:val="21"/>
          <w:szCs w:val="21"/>
          <w:lang w:val="es-ES"/>
        </w:rPr>
        <w:t>border</w:t>
      </w:r>
      <w:r w:rsidRPr="00A373D9">
        <w:rPr>
          <w:rFonts w:ascii="Consolas" w:hAnsi="Consolas"/>
          <w:color w:val="D4D4D4"/>
          <w:sz w:val="21"/>
          <w:szCs w:val="21"/>
          <w:lang w:val="es-ES"/>
        </w:rPr>
        <w:t xml:space="preserve">: </w:t>
      </w:r>
      <w:r w:rsidRPr="00A373D9">
        <w:rPr>
          <w:rFonts w:ascii="Consolas" w:hAnsi="Consolas"/>
          <w:color w:val="B5CEA8"/>
          <w:sz w:val="21"/>
          <w:szCs w:val="21"/>
          <w:lang w:val="es-ES"/>
        </w:rPr>
        <w:t>7px</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solid</w:t>
      </w:r>
      <w:r w:rsidRPr="00A373D9">
        <w:rPr>
          <w:rFonts w:ascii="Consolas" w:hAnsi="Consolas"/>
          <w:color w:val="D4D4D4"/>
          <w:sz w:val="21"/>
          <w:szCs w:val="21"/>
          <w:lang w:val="es-ES"/>
        </w:rPr>
        <w:t xml:space="preserve"> </w:t>
      </w:r>
      <w:r w:rsidRPr="00A373D9">
        <w:rPr>
          <w:rFonts w:ascii="Consolas" w:hAnsi="Consolas"/>
          <w:color w:val="CE9178"/>
          <w:sz w:val="21"/>
          <w:szCs w:val="21"/>
          <w:lang w:val="es-ES"/>
        </w:rPr>
        <w:t>red</w:t>
      </w:r>
      <w:r w:rsidRPr="00A373D9">
        <w:rPr>
          <w:rFonts w:ascii="Consolas" w:hAnsi="Consolas"/>
          <w:color w:val="D4D4D4"/>
          <w:sz w:val="21"/>
          <w:szCs w:val="21"/>
          <w:lang w:val="es-ES"/>
        </w:rPr>
        <w:t>;</w:t>
      </w:r>
    </w:p>
    <w:p w14:paraId="357C4060" w14:textId="7CD64717" w:rsidR="00C92212" w:rsidRPr="00904F88" w:rsidRDefault="00C92212" w:rsidP="00C922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92212">
        <w:rPr>
          <w:rFonts w:ascii="Consolas" w:hAnsi="Consolas"/>
          <w:color w:val="9CDCFE"/>
          <w:sz w:val="21"/>
          <w:szCs w:val="21"/>
          <w:lang w:val="es-ES"/>
        </w:rPr>
        <w:t xml:space="preserve">  </w:t>
      </w:r>
      <w:r w:rsidRPr="00904F88">
        <w:rPr>
          <w:rFonts w:ascii="Consolas" w:hAnsi="Consolas"/>
          <w:color w:val="9CDCFE"/>
          <w:sz w:val="21"/>
          <w:szCs w:val="21"/>
          <w:lang w:val="es-ES"/>
        </w:rPr>
        <w:tab/>
        <w:t>height</w:t>
      </w:r>
      <w:r w:rsidRPr="00904F88">
        <w:rPr>
          <w:rFonts w:ascii="Consolas" w:hAnsi="Consolas"/>
          <w:color w:val="D4D4D4"/>
          <w:sz w:val="21"/>
          <w:szCs w:val="21"/>
          <w:lang w:val="es-ES"/>
        </w:rPr>
        <w:t xml:space="preserve">: </w:t>
      </w:r>
      <w:r w:rsidR="005F52F9" w:rsidRPr="00904F88">
        <w:rPr>
          <w:rFonts w:ascii="Consolas" w:hAnsi="Consolas"/>
          <w:color w:val="B5CEA8"/>
          <w:sz w:val="21"/>
          <w:szCs w:val="21"/>
          <w:lang w:val="es-ES"/>
        </w:rPr>
        <w:t>12vh;</w:t>
      </w:r>
    </w:p>
    <w:p w14:paraId="7BE2B296" w14:textId="7ABE828E" w:rsidR="00C92212" w:rsidRPr="00C92212" w:rsidRDefault="00C92212" w:rsidP="00C92212">
      <w:pPr>
        <w:widowControl/>
        <w:shd w:val="clear" w:color="auto" w:fill="1F1F1F"/>
        <w:autoSpaceDE/>
        <w:autoSpaceDN/>
        <w:adjustRightInd/>
        <w:spacing w:before="0" w:after="0" w:line="285" w:lineRule="atLeast"/>
        <w:jc w:val="left"/>
        <w:rPr>
          <w:rFonts w:ascii="Consolas" w:hAnsi="Consolas"/>
          <w:color w:val="9CDCFE"/>
          <w:sz w:val="21"/>
          <w:szCs w:val="21"/>
          <w:lang w:val="es-ES"/>
        </w:rPr>
      </w:pPr>
    </w:p>
    <w:p w14:paraId="2C2E0C9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D4D4D4"/>
          <w:sz w:val="21"/>
          <w:szCs w:val="21"/>
          <w:lang w:val="es-ES"/>
        </w:rPr>
        <w:t>    }</w:t>
      </w:r>
    </w:p>
    <w:p w14:paraId="7DA630A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BA6810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style</w:t>
      </w:r>
      <w:r w:rsidRPr="00A373D9">
        <w:rPr>
          <w:rFonts w:ascii="Consolas" w:hAnsi="Consolas"/>
          <w:color w:val="808080"/>
          <w:sz w:val="21"/>
          <w:szCs w:val="21"/>
          <w:lang w:val="es-ES"/>
        </w:rPr>
        <w:t>&gt;</w:t>
      </w:r>
    </w:p>
    <w:p w14:paraId="6DB04F6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FE2A08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body</w:t>
      </w:r>
      <w:r w:rsidRPr="00A373D9">
        <w:rPr>
          <w:rFonts w:ascii="Consolas" w:hAnsi="Consolas"/>
          <w:color w:val="808080"/>
          <w:sz w:val="21"/>
          <w:szCs w:val="21"/>
          <w:lang w:val="es-ES"/>
        </w:rPr>
        <w:t>&gt;</w:t>
      </w:r>
    </w:p>
    <w:p w14:paraId="5435E004"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A373D9">
        <w:rPr>
          <w:rFonts w:ascii="Consolas" w:hAnsi="Consolas"/>
          <w:color w:val="CCCCCC"/>
          <w:sz w:val="21"/>
          <w:szCs w:val="21"/>
          <w:lang w:val="es-ES"/>
        </w:rPr>
        <w:br/>
      </w:r>
      <w:r w:rsidRPr="00A373D9">
        <w:rPr>
          <w:rFonts w:ascii="Consolas" w:hAnsi="Consolas"/>
          <w:color w:val="CCCCCC"/>
          <w:sz w:val="21"/>
          <w:szCs w:val="21"/>
          <w:lang w:val="es-ES"/>
        </w:rPr>
        <w:br/>
      </w:r>
      <w:r w:rsidRPr="00A373D9">
        <w:rPr>
          <w:rFonts w:ascii="Consolas" w:hAnsi="Consolas"/>
          <w:color w:val="CCCCCC"/>
          <w:sz w:val="21"/>
          <w:szCs w:val="21"/>
          <w:lang w:val="es-ES"/>
        </w:rPr>
        <w:br/>
      </w:r>
    </w:p>
    <w:p w14:paraId="31DFEC6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"forma-container"</w:t>
      </w:r>
      <w:r w:rsidRPr="00A373D9">
        <w:rPr>
          <w:rFonts w:ascii="Consolas" w:hAnsi="Consolas"/>
          <w:color w:val="808080"/>
          <w:sz w:val="21"/>
          <w:szCs w:val="21"/>
          <w:lang w:val="es-ES"/>
        </w:rPr>
        <w:t>&gt;</w:t>
      </w:r>
    </w:p>
    <w:p w14:paraId="767CAA9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A9632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"titulo-seccion"</w:t>
      </w:r>
      <w:r w:rsidRPr="00A373D9">
        <w:rPr>
          <w:rFonts w:ascii="Consolas" w:hAnsi="Consolas"/>
          <w:color w:val="808080"/>
          <w:sz w:val="21"/>
          <w:szCs w:val="21"/>
          <w:lang w:val="es-ES"/>
        </w:rPr>
        <w:t>&gt;</w:t>
      </w:r>
      <w:r w:rsidRPr="00A373D9">
        <w:rPr>
          <w:rFonts w:ascii="Consolas" w:hAnsi="Consolas"/>
          <w:color w:val="CCCCCC"/>
          <w:sz w:val="21"/>
          <w:szCs w:val="21"/>
          <w:lang w:val="es-ES"/>
        </w:rPr>
        <w:t>Sección con objetos creados con css. Bordes, background y sombras</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808080"/>
          <w:sz w:val="21"/>
          <w:szCs w:val="21"/>
          <w:lang w:val="es-ES"/>
        </w:rPr>
        <w:t>&gt;</w:t>
      </w:r>
    </w:p>
    <w:p w14:paraId="284CE7F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6CD08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aside</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"forma1"</w:t>
      </w:r>
      <w:r w:rsidRPr="00A373D9">
        <w:rPr>
          <w:rFonts w:ascii="Consolas" w:hAnsi="Consolas"/>
          <w:color w:val="808080"/>
          <w:sz w:val="21"/>
          <w:szCs w:val="21"/>
          <w:lang w:val="es-ES"/>
        </w:rPr>
        <w:t>&gt;</w:t>
      </w:r>
    </w:p>
    <w:p w14:paraId="4E89331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808080"/>
          <w:sz w:val="21"/>
          <w:szCs w:val="21"/>
          <w:lang w:val="es-ES"/>
        </w:rPr>
        <w:t>&gt;</w:t>
      </w:r>
      <w:r w:rsidRPr="00A373D9">
        <w:rPr>
          <w:rFonts w:ascii="Consolas" w:hAnsi="Consolas"/>
          <w:color w:val="CCCCCC"/>
          <w:sz w:val="21"/>
          <w:szCs w:val="21"/>
          <w:lang w:val="es-ES"/>
        </w:rPr>
        <w:t>Sam</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808080"/>
          <w:sz w:val="21"/>
          <w:szCs w:val="21"/>
          <w:lang w:val="es-ES"/>
        </w:rPr>
        <w:t>&gt;</w:t>
      </w:r>
    </w:p>
    <w:p w14:paraId="007A0E5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583F0C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img</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"imagen-forma"</w:t>
      </w:r>
    </w:p>
    <w:p w14:paraId="11B9A4D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src</w:t>
      </w:r>
      <w:r w:rsidRPr="00A373D9">
        <w:rPr>
          <w:rFonts w:ascii="Consolas" w:hAnsi="Consolas"/>
          <w:color w:val="CCCCCC"/>
          <w:sz w:val="21"/>
          <w:szCs w:val="21"/>
          <w:lang w:val="es-ES"/>
        </w:rPr>
        <w:t>=</w:t>
      </w:r>
      <w:r w:rsidRPr="00A373D9">
        <w:rPr>
          <w:rFonts w:ascii="Consolas" w:hAnsi="Consolas"/>
          <w:color w:val="CE9178"/>
          <w:sz w:val="21"/>
          <w:szCs w:val="21"/>
          <w:lang w:val="es-ES"/>
        </w:rPr>
        <w:t>"https://upload.wikimedia.org/wikipedia/commons/1/1a/Wikipedia_logo_bronze.png"</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alt</w:t>
      </w:r>
      <w:r w:rsidRPr="00A373D9">
        <w:rPr>
          <w:rFonts w:ascii="Consolas" w:hAnsi="Consolas"/>
          <w:color w:val="CCCCCC"/>
          <w:sz w:val="21"/>
          <w:szCs w:val="21"/>
          <w:lang w:val="es-ES"/>
        </w:rPr>
        <w:t>=</w:t>
      </w:r>
      <w:r w:rsidRPr="00A373D9">
        <w:rPr>
          <w:rFonts w:ascii="Consolas" w:hAnsi="Consolas"/>
          <w:color w:val="CE9178"/>
          <w:sz w:val="21"/>
          <w:szCs w:val="21"/>
          <w:lang w:val="es-ES"/>
        </w:rPr>
        <w:t>"wikipedia"</w:t>
      </w: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/&gt;</w:t>
      </w:r>
    </w:p>
    <w:p w14:paraId="19F6A70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r w:rsidRPr="00A373D9">
        <w:rPr>
          <w:rFonts w:ascii="Consolas" w:hAnsi="Consolas"/>
          <w:color w:val="CCCCCC"/>
          <w:sz w:val="21"/>
          <w:szCs w:val="21"/>
          <w:lang w:val="es-ES"/>
        </w:rPr>
        <w:t>And I know you're worried at night I won't find my way</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p>
    <w:p w14:paraId="26726AD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r w:rsidRPr="00A373D9">
        <w:rPr>
          <w:rFonts w:ascii="Consolas" w:hAnsi="Consolas"/>
          <w:color w:val="CCCCCC"/>
          <w:sz w:val="21"/>
          <w:szCs w:val="21"/>
          <w:lang w:val="es-ES"/>
        </w:rPr>
        <w:t xml:space="preserve">And I used to shine bright like gold Now I'm all indigo My colors are darker and cold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p>
    <w:p w14:paraId="0E7AB0C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r w:rsidRPr="00A373D9">
        <w:rPr>
          <w:rFonts w:ascii="Consolas" w:hAnsi="Consolas"/>
          <w:color w:val="CCCCCC"/>
          <w:sz w:val="21"/>
          <w:szCs w:val="21"/>
          <w:lang w:val="es-ES"/>
        </w:rPr>
        <w:t xml:space="preserve"> I think it's time that I went home And I don't understand why I always feel dead and alone</w:t>
      </w:r>
    </w:p>
    <w:p w14:paraId="13DB710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Well, I used to shine bright like gold Now I'm all indigo</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p>
    <w:p w14:paraId="648B9A4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AAB020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aside</w:t>
      </w:r>
      <w:r w:rsidRPr="00A373D9">
        <w:rPr>
          <w:rFonts w:ascii="Consolas" w:hAnsi="Consolas"/>
          <w:color w:val="808080"/>
          <w:sz w:val="21"/>
          <w:szCs w:val="21"/>
          <w:lang w:val="es-ES"/>
        </w:rPr>
        <w:t>&gt;</w:t>
      </w:r>
    </w:p>
    <w:p w14:paraId="6D7A2ED1"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aside</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"forma2"</w:t>
      </w:r>
      <w:r w:rsidRPr="00A373D9">
        <w:rPr>
          <w:rFonts w:ascii="Consolas" w:hAnsi="Consolas"/>
          <w:color w:val="808080"/>
          <w:sz w:val="21"/>
          <w:szCs w:val="21"/>
          <w:lang w:val="es-ES"/>
        </w:rPr>
        <w:t>&gt;</w:t>
      </w:r>
    </w:p>
    <w:p w14:paraId="03630B6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808080"/>
          <w:sz w:val="21"/>
          <w:szCs w:val="21"/>
          <w:lang w:val="es-ES"/>
        </w:rPr>
        <w:t>&gt;</w:t>
      </w:r>
      <w:r w:rsidRPr="00A373D9">
        <w:rPr>
          <w:rFonts w:ascii="Consolas" w:hAnsi="Consolas"/>
          <w:color w:val="CCCCCC"/>
          <w:sz w:val="21"/>
          <w:szCs w:val="21"/>
          <w:lang w:val="es-ES"/>
        </w:rPr>
        <w:t>Noah</w:t>
      </w:r>
      <w:r w:rsidRPr="00A373D9">
        <w:rPr>
          <w:rFonts w:ascii="Consolas" w:hAnsi="Consolas"/>
          <w:color w:val="808080"/>
          <w:sz w:val="21"/>
          <w:szCs w:val="21"/>
          <w:lang w:val="es-ES"/>
        </w:rPr>
        <w:t>&lt;/</w:t>
      </w:r>
      <w:r w:rsidRPr="00A373D9">
        <w:rPr>
          <w:rFonts w:ascii="Consolas" w:hAnsi="Consolas"/>
          <w:color w:val="569CD6"/>
          <w:sz w:val="21"/>
          <w:szCs w:val="21"/>
          <w:lang w:val="es-ES"/>
        </w:rPr>
        <w:t>h1</w:t>
      </w:r>
      <w:r w:rsidRPr="00A373D9">
        <w:rPr>
          <w:rFonts w:ascii="Consolas" w:hAnsi="Consolas"/>
          <w:color w:val="808080"/>
          <w:sz w:val="21"/>
          <w:szCs w:val="21"/>
          <w:lang w:val="es-ES"/>
        </w:rPr>
        <w:t>&gt;</w:t>
      </w:r>
    </w:p>
    <w:p w14:paraId="09BA260C"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img</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"imagen-forma"</w:t>
      </w:r>
    </w:p>
    <w:p w14:paraId="45525ED8"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src</w:t>
      </w:r>
      <w:r w:rsidRPr="00A373D9">
        <w:rPr>
          <w:rFonts w:ascii="Consolas" w:hAnsi="Consolas"/>
          <w:color w:val="CCCCCC"/>
          <w:sz w:val="21"/>
          <w:szCs w:val="21"/>
          <w:lang w:val="es-ES"/>
        </w:rPr>
        <w:t>=</w:t>
      </w:r>
      <w:r w:rsidRPr="00A373D9">
        <w:rPr>
          <w:rFonts w:ascii="Consolas" w:hAnsi="Consolas"/>
          <w:color w:val="CE9178"/>
          <w:sz w:val="21"/>
          <w:szCs w:val="21"/>
          <w:lang w:val="es-ES"/>
        </w:rPr>
        <w:t>"https://upload.wikimedia.org/wikipedia/commons/9/96/Microsoft_logo_%282012%29.svg"</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alt</w:t>
      </w:r>
      <w:r w:rsidRPr="00A373D9">
        <w:rPr>
          <w:rFonts w:ascii="Consolas" w:hAnsi="Consolas"/>
          <w:color w:val="CCCCCC"/>
          <w:sz w:val="21"/>
          <w:szCs w:val="21"/>
          <w:lang w:val="es-ES"/>
        </w:rPr>
        <w:t>=</w:t>
      </w:r>
      <w:r w:rsidRPr="00A373D9">
        <w:rPr>
          <w:rFonts w:ascii="Consolas" w:hAnsi="Consolas"/>
          <w:color w:val="CE9178"/>
          <w:sz w:val="21"/>
          <w:szCs w:val="21"/>
          <w:lang w:val="es-ES"/>
        </w:rPr>
        <w:t>""</w:t>
      </w:r>
    </w:p>
    <w:p w14:paraId="040D5F1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id</w:t>
      </w:r>
      <w:r w:rsidRPr="00A373D9">
        <w:rPr>
          <w:rFonts w:ascii="Consolas" w:hAnsi="Consolas"/>
          <w:color w:val="CCCCCC"/>
          <w:sz w:val="21"/>
          <w:szCs w:val="21"/>
          <w:lang w:val="es-ES"/>
        </w:rPr>
        <w:t>=</w:t>
      </w:r>
      <w:r w:rsidRPr="00A373D9">
        <w:rPr>
          <w:rFonts w:ascii="Consolas" w:hAnsi="Consolas"/>
          <w:color w:val="CE9178"/>
          <w:sz w:val="21"/>
          <w:szCs w:val="21"/>
          <w:lang w:val="es-ES"/>
        </w:rPr>
        <w:t>"flecha-rosa"</w:t>
      </w: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/&gt;</w:t>
      </w:r>
    </w:p>
    <w:p w14:paraId="10048D1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9A50ECF"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r w:rsidRPr="00A373D9">
        <w:rPr>
          <w:rFonts w:ascii="Consolas" w:hAnsi="Consolas"/>
          <w:color w:val="CCCCCC"/>
          <w:sz w:val="21"/>
          <w:szCs w:val="21"/>
          <w:lang w:val="es-ES"/>
        </w:rPr>
        <w:t>Gone by day and gone by night It's not an easy road that leads you to the light</w:t>
      </w:r>
    </w:p>
    <w:p w14:paraId="6C35ED2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It's windy now but someday it'll straighten out</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p>
    <w:p w14:paraId="6BD87FE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r w:rsidRPr="00A373D9">
        <w:rPr>
          <w:rFonts w:ascii="Consolas" w:hAnsi="Consolas"/>
          <w:color w:val="CCCCCC"/>
          <w:sz w:val="21"/>
          <w:szCs w:val="21"/>
          <w:lang w:val="es-ES"/>
        </w:rPr>
        <w:t>You only get one shot, everything to lose Lord take me now I'm broken and bruised</w:t>
      </w:r>
    </w:p>
    <w:p w14:paraId="6BAEE54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Can you save my soul cause I need you Cause I need you</w:t>
      </w:r>
      <w:r w:rsidRPr="00A373D9">
        <w:rPr>
          <w:rFonts w:ascii="Consolas" w:hAnsi="Consolas"/>
          <w:color w:val="808080"/>
          <w:sz w:val="21"/>
          <w:szCs w:val="21"/>
          <w:lang w:val="es-ES"/>
        </w:rPr>
        <w:t>&lt;/</w:t>
      </w:r>
      <w:r w:rsidRPr="00A373D9">
        <w:rPr>
          <w:rFonts w:ascii="Consolas" w:hAnsi="Consolas"/>
          <w:color w:val="569CD6"/>
          <w:sz w:val="21"/>
          <w:szCs w:val="21"/>
          <w:lang w:val="es-ES"/>
        </w:rPr>
        <w:t>p</w:t>
      </w:r>
      <w:r w:rsidRPr="00A373D9">
        <w:rPr>
          <w:rFonts w:ascii="Consolas" w:hAnsi="Consolas"/>
          <w:color w:val="808080"/>
          <w:sz w:val="21"/>
          <w:szCs w:val="21"/>
          <w:lang w:val="es-ES"/>
        </w:rPr>
        <w:t>&gt;</w:t>
      </w:r>
    </w:p>
    <w:p w14:paraId="2F9ECF74"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8955F3"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aside</w:t>
      </w:r>
      <w:r w:rsidRPr="00A373D9">
        <w:rPr>
          <w:rFonts w:ascii="Consolas" w:hAnsi="Consolas"/>
          <w:color w:val="808080"/>
          <w:sz w:val="21"/>
          <w:szCs w:val="21"/>
          <w:lang w:val="es-ES"/>
        </w:rPr>
        <w:t>&gt;</w:t>
      </w:r>
    </w:p>
    <w:p w14:paraId="01B3500E"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712D777"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"forma3"</w:t>
      </w:r>
      <w:r w:rsidRPr="00A373D9">
        <w:rPr>
          <w:rFonts w:ascii="Consolas" w:hAnsi="Consolas"/>
          <w:color w:val="808080"/>
          <w:sz w:val="21"/>
          <w:szCs w:val="21"/>
          <w:lang w:val="es-ES"/>
        </w:rPr>
        <w:t>&gt;</w:t>
      </w:r>
    </w:p>
    <w:p w14:paraId="08E0DAC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360060"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h3</w:t>
      </w:r>
      <w:r w:rsidRPr="00A373D9">
        <w:rPr>
          <w:rFonts w:ascii="Consolas" w:hAnsi="Consolas"/>
          <w:color w:val="808080"/>
          <w:sz w:val="21"/>
          <w:szCs w:val="21"/>
          <w:lang w:val="es-ES"/>
        </w:rPr>
        <w:t>&gt;</w:t>
      </w:r>
      <w:r w:rsidRPr="00A373D9">
        <w:rPr>
          <w:rFonts w:ascii="Consolas" w:hAnsi="Consolas"/>
          <w:color w:val="CCCCCC"/>
          <w:sz w:val="21"/>
          <w:szCs w:val="21"/>
          <w:lang w:val="es-ES"/>
        </w:rPr>
        <w:t xml:space="preserve"> Text inside the Circle</w:t>
      </w:r>
      <w:r w:rsidRPr="00A373D9">
        <w:rPr>
          <w:rFonts w:ascii="Consolas" w:hAnsi="Consolas"/>
          <w:color w:val="808080"/>
          <w:sz w:val="21"/>
          <w:szCs w:val="21"/>
          <w:lang w:val="es-ES"/>
        </w:rPr>
        <w:t>&lt;/</w:t>
      </w:r>
      <w:r w:rsidRPr="00A373D9">
        <w:rPr>
          <w:rFonts w:ascii="Consolas" w:hAnsi="Consolas"/>
          <w:color w:val="569CD6"/>
          <w:sz w:val="21"/>
          <w:szCs w:val="21"/>
          <w:lang w:val="es-ES"/>
        </w:rPr>
        <w:t>h3</w:t>
      </w:r>
      <w:r w:rsidRPr="00A373D9">
        <w:rPr>
          <w:rFonts w:ascii="Consolas" w:hAnsi="Consolas"/>
          <w:color w:val="808080"/>
          <w:sz w:val="21"/>
          <w:szCs w:val="21"/>
          <w:lang w:val="es-ES"/>
        </w:rPr>
        <w:t>&gt;</w:t>
      </w:r>
    </w:p>
    <w:p w14:paraId="73B934EB"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2330179B"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808080"/>
          <w:sz w:val="21"/>
          <w:szCs w:val="21"/>
          <w:lang w:val="es-ES"/>
        </w:rPr>
        <w:t>&gt;</w:t>
      </w:r>
    </w:p>
    <w:p w14:paraId="07064F15"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8148DD5"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"forma4"</w:t>
      </w:r>
      <w:r w:rsidRPr="00A373D9">
        <w:rPr>
          <w:rFonts w:ascii="Consolas" w:hAnsi="Consolas"/>
          <w:color w:val="808080"/>
          <w:sz w:val="21"/>
          <w:szCs w:val="21"/>
          <w:lang w:val="es-ES"/>
        </w:rPr>
        <w:t>&gt;&lt;/</w:t>
      </w:r>
      <w:r w:rsidRPr="00A373D9">
        <w:rPr>
          <w:rFonts w:ascii="Consolas" w:hAnsi="Consolas"/>
          <w:color w:val="569CD6"/>
          <w:sz w:val="21"/>
          <w:szCs w:val="21"/>
          <w:lang w:val="es-ES"/>
        </w:rPr>
        <w:t>section</w:t>
      </w:r>
      <w:r w:rsidRPr="00A373D9">
        <w:rPr>
          <w:rFonts w:ascii="Consolas" w:hAnsi="Consolas"/>
          <w:color w:val="808080"/>
          <w:sz w:val="21"/>
          <w:szCs w:val="21"/>
          <w:lang w:val="es-ES"/>
        </w:rPr>
        <w:t>&gt;</w:t>
      </w:r>
    </w:p>
    <w:p w14:paraId="6791D681"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0DF008E"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footer</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"mifooter"</w:t>
      </w:r>
      <w:r w:rsidRPr="00A373D9">
        <w:rPr>
          <w:rFonts w:ascii="Consolas" w:hAnsi="Consolas"/>
          <w:color w:val="808080"/>
          <w:sz w:val="21"/>
          <w:szCs w:val="21"/>
          <w:lang w:val="es-ES"/>
        </w:rPr>
        <w:t>&gt;</w:t>
      </w:r>
    </w:p>
    <w:p w14:paraId="662544C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CCCCCC"/>
          <w:sz w:val="21"/>
          <w:szCs w:val="21"/>
          <w:lang w:val="es-ES"/>
        </w:rPr>
        <w:t xml:space="preserve"> </w:t>
      </w:r>
      <w:r w:rsidRPr="00A373D9">
        <w:rPr>
          <w:rFonts w:ascii="Consolas" w:hAnsi="Consolas"/>
          <w:color w:val="9CDCFE"/>
          <w:sz w:val="21"/>
          <w:szCs w:val="21"/>
          <w:lang w:val="es-ES"/>
        </w:rPr>
        <w:t>class</w:t>
      </w:r>
      <w:r w:rsidRPr="00A373D9">
        <w:rPr>
          <w:rFonts w:ascii="Consolas" w:hAnsi="Consolas"/>
          <w:color w:val="CCCCCC"/>
          <w:sz w:val="21"/>
          <w:szCs w:val="21"/>
          <w:lang w:val="es-ES"/>
        </w:rPr>
        <w:t>=</w:t>
      </w:r>
      <w:r w:rsidRPr="00A373D9">
        <w:rPr>
          <w:rFonts w:ascii="Consolas" w:hAnsi="Consolas"/>
          <w:color w:val="CE9178"/>
          <w:sz w:val="21"/>
          <w:szCs w:val="21"/>
          <w:lang w:val="es-ES"/>
        </w:rPr>
        <w:t>"forma5"</w:t>
      </w:r>
      <w:r w:rsidRPr="00A373D9">
        <w:rPr>
          <w:rFonts w:ascii="Consolas" w:hAnsi="Consolas"/>
          <w:color w:val="808080"/>
          <w:sz w:val="21"/>
          <w:szCs w:val="21"/>
          <w:lang w:val="es-ES"/>
        </w:rPr>
        <w:t>&gt;&lt;/</w:t>
      </w:r>
      <w:r w:rsidRPr="00A373D9">
        <w:rPr>
          <w:rFonts w:ascii="Consolas" w:hAnsi="Consolas"/>
          <w:color w:val="569CD6"/>
          <w:sz w:val="21"/>
          <w:szCs w:val="21"/>
          <w:lang w:val="es-ES"/>
        </w:rPr>
        <w:t>section</w:t>
      </w:r>
      <w:r w:rsidRPr="00A373D9">
        <w:rPr>
          <w:rFonts w:ascii="Consolas" w:hAnsi="Consolas"/>
          <w:color w:val="808080"/>
          <w:sz w:val="21"/>
          <w:szCs w:val="21"/>
          <w:lang w:val="es-ES"/>
        </w:rPr>
        <w:t>&gt;</w:t>
      </w:r>
    </w:p>
    <w:p w14:paraId="3ECCE73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w:t>
      </w:r>
      <w:r w:rsidRPr="00A373D9">
        <w:rPr>
          <w:rFonts w:ascii="Consolas" w:hAnsi="Consolas"/>
          <w:color w:val="808080"/>
          <w:sz w:val="21"/>
          <w:szCs w:val="21"/>
          <w:lang w:val="es-ES"/>
        </w:rPr>
        <w:t>&lt;/</w:t>
      </w:r>
      <w:r w:rsidRPr="00A373D9">
        <w:rPr>
          <w:rFonts w:ascii="Consolas" w:hAnsi="Consolas"/>
          <w:color w:val="569CD6"/>
          <w:sz w:val="21"/>
          <w:szCs w:val="21"/>
          <w:lang w:val="es-ES"/>
        </w:rPr>
        <w:t>footer</w:t>
      </w:r>
      <w:r w:rsidRPr="00A373D9">
        <w:rPr>
          <w:rFonts w:ascii="Consolas" w:hAnsi="Consolas"/>
          <w:color w:val="808080"/>
          <w:sz w:val="21"/>
          <w:szCs w:val="21"/>
          <w:lang w:val="es-ES"/>
        </w:rPr>
        <w:t>&gt;</w:t>
      </w:r>
    </w:p>
    <w:p w14:paraId="55CF80D9"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CCCCCC"/>
          <w:sz w:val="21"/>
          <w:szCs w:val="21"/>
          <w:lang w:val="es-ES"/>
        </w:rPr>
        <w:t xml:space="preserve">    </w:t>
      </w:r>
      <w:r w:rsidRPr="00A373D9">
        <w:rPr>
          <w:rFonts w:ascii="Consolas" w:hAnsi="Consolas"/>
          <w:color w:val="808080"/>
          <w:sz w:val="21"/>
          <w:szCs w:val="21"/>
          <w:lang w:val="es-ES"/>
        </w:rPr>
        <w:t>&lt;/</w:t>
      </w:r>
      <w:r w:rsidRPr="00A373D9">
        <w:rPr>
          <w:rFonts w:ascii="Consolas" w:hAnsi="Consolas"/>
          <w:color w:val="569CD6"/>
          <w:sz w:val="21"/>
          <w:szCs w:val="21"/>
          <w:lang w:val="es-ES"/>
        </w:rPr>
        <w:t>section</w:t>
      </w:r>
      <w:r w:rsidRPr="00A373D9">
        <w:rPr>
          <w:rFonts w:ascii="Consolas" w:hAnsi="Consolas"/>
          <w:color w:val="808080"/>
          <w:sz w:val="21"/>
          <w:szCs w:val="21"/>
          <w:lang w:val="es-ES"/>
        </w:rPr>
        <w:t>&gt;</w:t>
      </w:r>
    </w:p>
    <w:p w14:paraId="148EEA70" w14:textId="77777777" w:rsidR="00A373D9" w:rsidRPr="00A373D9" w:rsidRDefault="00A373D9" w:rsidP="00A373D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9C489D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body</w:t>
      </w:r>
      <w:r w:rsidRPr="00A373D9">
        <w:rPr>
          <w:rFonts w:ascii="Consolas" w:hAnsi="Consolas"/>
          <w:color w:val="808080"/>
          <w:sz w:val="21"/>
          <w:szCs w:val="21"/>
          <w:lang w:val="es-ES"/>
        </w:rPr>
        <w:t>&gt;</w:t>
      </w:r>
    </w:p>
    <w:p w14:paraId="13E94EC2"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7F24CA" w14:textId="77777777" w:rsidR="00A373D9" w:rsidRPr="00A373D9" w:rsidRDefault="00A373D9" w:rsidP="00A373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A373D9">
        <w:rPr>
          <w:rFonts w:ascii="Consolas" w:hAnsi="Consolas"/>
          <w:color w:val="808080"/>
          <w:sz w:val="21"/>
          <w:szCs w:val="21"/>
          <w:lang w:val="es-ES"/>
        </w:rPr>
        <w:t>&lt;/</w:t>
      </w:r>
      <w:r w:rsidRPr="00A373D9">
        <w:rPr>
          <w:rFonts w:ascii="Consolas" w:hAnsi="Consolas"/>
          <w:color w:val="569CD6"/>
          <w:sz w:val="21"/>
          <w:szCs w:val="21"/>
          <w:lang w:val="es-ES"/>
        </w:rPr>
        <w:t>html</w:t>
      </w:r>
      <w:r w:rsidRPr="00A373D9">
        <w:rPr>
          <w:rFonts w:ascii="Consolas" w:hAnsi="Consolas"/>
          <w:color w:val="808080"/>
          <w:sz w:val="21"/>
          <w:szCs w:val="21"/>
          <w:lang w:val="es-ES"/>
        </w:rPr>
        <w:t>&gt;</w:t>
      </w:r>
    </w:p>
    <w:p w14:paraId="0496AE4F" w14:textId="77777777" w:rsidR="00A373D9" w:rsidRPr="00904F88" w:rsidRDefault="00A373D9" w:rsidP="00C63032">
      <w:pPr>
        <w:rPr>
          <w:lang w:val="es-ES"/>
        </w:rPr>
      </w:pPr>
    </w:p>
    <w:p w14:paraId="4B625FD3" w14:textId="77777777" w:rsidR="00C63032" w:rsidRPr="00904F88" w:rsidRDefault="00C63032" w:rsidP="00C63032">
      <w:pPr>
        <w:rPr>
          <w:lang w:val="es-ES"/>
        </w:rPr>
      </w:pPr>
    </w:p>
    <w:p w14:paraId="1411D6F9" w14:textId="1A5824F3" w:rsidR="00AA74B7" w:rsidRPr="00904F88" w:rsidRDefault="004A6D3A" w:rsidP="004A6D3A">
      <w:pPr>
        <w:pStyle w:val="Ttulo1"/>
        <w:rPr>
          <w:lang w:val="es-ES"/>
        </w:rPr>
      </w:pPr>
      <w:bookmarkStart w:id="59" w:name="_Toc210637409"/>
      <w:r w:rsidRPr="00904F88">
        <w:rPr>
          <w:lang w:val="es-ES"/>
        </w:rPr>
        <w:t>Listas en css</w:t>
      </w:r>
      <w:bookmarkEnd w:id="59"/>
    </w:p>
    <w:p w14:paraId="0DCF7CD6" w14:textId="77777777" w:rsidR="004A6D3A" w:rsidRPr="00904F88" w:rsidRDefault="004A6D3A" w:rsidP="004A6D3A">
      <w:pPr>
        <w:rPr>
          <w:lang w:val="es-ES"/>
        </w:rPr>
      </w:pPr>
    </w:p>
    <w:p w14:paraId="3411EB48" w14:textId="54BD60DA" w:rsidR="004A6D3A" w:rsidRPr="00904F88" w:rsidRDefault="004A6D3A" w:rsidP="004A6D3A">
      <w:pPr>
        <w:rPr>
          <w:lang w:val="es-ES"/>
        </w:rPr>
      </w:pPr>
      <w:r w:rsidRPr="00904F88">
        <w:rPr>
          <w:lang w:val="es-ES"/>
        </w:rPr>
        <w:t>En est</w:t>
      </w:r>
      <w:r w:rsidR="006871EF" w:rsidRPr="00904F88">
        <w:rPr>
          <w:lang w:val="es-ES"/>
        </w:rPr>
        <w:t>a sección</w:t>
      </w:r>
      <w:r w:rsidRPr="00904F88">
        <w:rPr>
          <w:lang w:val="es-ES"/>
        </w:rPr>
        <w:t xml:space="preserve"> se comentan propiedades CSS definidas en la recomendación </w:t>
      </w:r>
      <w:hyperlink r:id="rId157" w:history="1">
        <w:r w:rsidRPr="00904F88">
          <w:rPr>
            <w:rStyle w:val="Hipervnculo"/>
            <w:lang w:val="es-ES"/>
          </w:rPr>
          <w:t>CSS 2.1</w:t>
        </w:r>
      </w:hyperlink>
      <w:r w:rsidRPr="00904F88">
        <w:rPr>
          <w:lang w:val="es-ES"/>
        </w:rPr>
        <w:t>, publicada en junio de 2011. En la lección </w:t>
      </w:r>
      <w:hyperlink r:id="rId158" w:history="1">
        <w:r w:rsidRPr="00904F88">
          <w:rPr>
            <w:rStyle w:val="Hipervnculo"/>
            <w:lang w:val="es-ES"/>
          </w:rPr>
          <w:t>CSS Listas (2)</w:t>
        </w:r>
      </w:hyperlink>
      <w:r w:rsidRPr="00904F88">
        <w:rPr>
          <w:lang w:val="es-ES"/>
        </w:rPr>
        <w:t> se comentan propiedades CSS definidas en la futura recomendación </w:t>
      </w:r>
      <w:hyperlink r:id="rId159" w:history="1">
        <w:r w:rsidRPr="00904F88">
          <w:rPr>
            <w:rStyle w:val="Hipervnculo"/>
            <w:lang w:val="es-ES"/>
          </w:rPr>
          <w:t>CSS Counter Styles Level 3</w:t>
        </w:r>
      </w:hyperlink>
      <w:r w:rsidRPr="00904F88">
        <w:rPr>
          <w:lang w:val="es-ES"/>
        </w:rPr>
        <w:t>. Aunque actualmente (febrero de 2025) esta recomendación no está formalmente aprobada, se considera parte de la </w:t>
      </w:r>
      <w:hyperlink r:id="rId160" w:anchor="css-official" w:history="1">
        <w:r w:rsidRPr="00904F88">
          <w:rPr>
            <w:rStyle w:val="Hipervnculo"/>
            <w:lang w:val="es-ES"/>
          </w:rPr>
          <w:t>definición oficial de CSS en CSS Snapshot 2024</w:t>
        </w:r>
      </w:hyperlink>
      <w:r w:rsidRPr="00904F88">
        <w:rPr>
          <w:lang w:val="es-ES"/>
        </w:rPr>
        <w:t>.</w:t>
      </w:r>
    </w:p>
    <w:p w14:paraId="2E7BEAF2" w14:textId="77777777" w:rsidR="004A6D3A" w:rsidRPr="00904F88" w:rsidRDefault="004A6D3A" w:rsidP="004A6D3A">
      <w:pPr>
        <w:rPr>
          <w:lang w:val="es-ES"/>
        </w:rPr>
      </w:pPr>
      <w:r w:rsidRPr="00904F88">
        <w:rPr>
          <w:lang w:val="es-ES"/>
        </w:rPr>
        <w:t>Estas propiedades se aplican a las listas (&lt;ul&gt;, &lt;ol&gt;), pero también a cualquier elemento que tenga la propiedad display con el valor list-item, como por ejemplo el elemento &lt;summary&gt;.</w:t>
      </w:r>
    </w:p>
    <w:p w14:paraId="2CCE4334" w14:textId="77777777" w:rsidR="004A6D3A" w:rsidRPr="00904F88" w:rsidRDefault="004A6D3A" w:rsidP="004A6D3A">
      <w:pPr>
        <w:rPr>
          <w:lang w:val="es-ES"/>
        </w:rPr>
      </w:pPr>
    </w:p>
    <w:p w14:paraId="61D7FEFA" w14:textId="666BAB06" w:rsidR="000E23E5" w:rsidRPr="00904F88" w:rsidRDefault="000E23E5" w:rsidP="004A6D3A">
      <w:pPr>
        <w:rPr>
          <w:lang w:val="es-ES"/>
        </w:rPr>
      </w:pPr>
      <w:r w:rsidRPr="00904F88">
        <w:rPr>
          <w:noProof/>
          <w:lang w:val="es-ES"/>
        </w:rPr>
        <w:drawing>
          <wp:inline distT="0" distB="0" distL="0" distR="0" wp14:anchorId="4B8CE84F" wp14:editId="0FECA33F">
            <wp:extent cx="4096322" cy="1543265"/>
            <wp:effectExtent l="0" t="0" r="0" b="0"/>
            <wp:docPr id="16274055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516" name="Imagen 1" descr="Interfaz de usuario gráfica, Texto, Aplicación&#10;&#10;El contenido generado por IA puede ser incorrecto."/>
                    <pic:cNvPicPr/>
                  </pic:nvPicPr>
                  <pic:blipFill>
                    <a:blip r:embed="rId161"/>
                    <a:stretch>
                      <a:fillRect/>
                    </a:stretch>
                  </pic:blipFill>
                  <pic:spPr>
                    <a:xfrm>
                      <a:off x="0" y="0"/>
                      <a:ext cx="4096322" cy="1543265"/>
                    </a:xfrm>
                    <a:prstGeom prst="rect">
                      <a:avLst/>
                    </a:prstGeom>
                  </pic:spPr>
                </pic:pic>
              </a:graphicData>
            </a:graphic>
          </wp:inline>
        </w:drawing>
      </w:r>
    </w:p>
    <w:p w14:paraId="34B4FE24" w14:textId="77777777" w:rsidR="006871EF" w:rsidRPr="00904F88" w:rsidRDefault="006871EF" w:rsidP="004A6D3A">
      <w:pPr>
        <w:rPr>
          <w:lang w:val="es-ES"/>
        </w:rPr>
      </w:pPr>
    </w:p>
    <w:p w14:paraId="3E9F77E3"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06C71855"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EFD38B1"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374A089"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C3F977C"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list-style-type (06). Listas.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EA369A9"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E19244E"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59288C0"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3194DB02"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list-style-type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decimal-leading-zero</w:t>
      </w:r>
      <w:r w:rsidRPr="00904F88">
        <w:rPr>
          <w:rFonts w:ascii="Consolas" w:hAnsi="Consolas"/>
          <w:color w:val="D4D4D4"/>
          <w:sz w:val="21"/>
          <w:szCs w:val="21"/>
          <w:lang w:val="es-ES"/>
        </w:rPr>
        <w:t>;</w:t>
      </w:r>
    </w:p>
    <w:p w14:paraId="36A2AA7A"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972E07E"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71AF0E7"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0F98B16D"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DB5E76"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DC3DA17"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D927CB2"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punto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7C6986D"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otro punto de la misma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8D24679"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5E63E44"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CEF73EB" w14:textId="77777777" w:rsidR="00F93F50" w:rsidRPr="00904F88" w:rsidRDefault="00F93F50" w:rsidP="00F93F5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C4F6717" w14:textId="77777777" w:rsidR="00F93F50" w:rsidRPr="00904F88" w:rsidRDefault="00F93F50" w:rsidP="004A6D3A">
      <w:pPr>
        <w:rPr>
          <w:lang w:val="es-ES"/>
        </w:rPr>
      </w:pPr>
    </w:p>
    <w:p w14:paraId="7EBA4E54" w14:textId="470D188C" w:rsidR="00B434E5" w:rsidRPr="00904F88" w:rsidRDefault="00B434E5" w:rsidP="00B434E5">
      <w:pPr>
        <w:rPr>
          <w:lang w:val="es-ES"/>
        </w:rPr>
      </w:pPr>
      <w:r w:rsidRPr="00904F88">
        <w:rPr>
          <w:lang w:val="es-ES"/>
        </w:rPr>
        <w:t>Podeis probar todas las opciones</w:t>
      </w:r>
      <w:r w:rsidR="00D05D3F" w:rsidRPr="00904F88">
        <w:rPr>
          <w:lang w:val="es-ES"/>
        </w:rPr>
        <w:t xml:space="preserve">: </w:t>
      </w:r>
      <w:r w:rsidRPr="00904F88">
        <w:rPr>
          <w:lang w:val="es-ES"/>
        </w:rPr>
        <w:t xml:space="preserve"> list-style-type: decimal-leading-zero</w:t>
      </w:r>
      <w:r w:rsidR="00A46CEE" w:rsidRPr="00904F88">
        <w:rPr>
          <w:lang w:val="es-ES"/>
        </w:rPr>
        <w:t xml:space="preserve"> |</w:t>
      </w:r>
      <w:r w:rsidR="00D05D3F" w:rsidRPr="00904F88">
        <w:rPr>
          <w:lang w:val="es-ES"/>
        </w:rPr>
        <w:t xml:space="preserve"> </w:t>
      </w:r>
      <w:r w:rsidRPr="00904F88">
        <w:rPr>
          <w:lang w:val="es-ES"/>
        </w:rPr>
        <w:t>disc</w:t>
      </w:r>
      <w:r w:rsidR="00A46CEE" w:rsidRPr="00904F88">
        <w:rPr>
          <w:lang w:val="es-ES"/>
        </w:rPr>
        <w:t xml:space="preserve"> | </w:t>
      </w:r>
      <w:r w:rsidRPr="00904F88">
        <w:rPr>
          <w:lang w:val="es-ES"/>
        </w:rPr>
        <w:t>circle</w:t>
      </w:r>
      <w:r w:rsidR="00A46CEE" w:rsidRPr="00904F88">
        <w:rPr>
          <w:lang w:val="es-ES"/>
        </w:rPr>
        <w:t xml:space="preserve"> | </w:t>
      </w:r>
      <w:r w:rsidRPr="00904F88">
        <w:rPr>
          <w:lang w:val="es-ES"/>
        </w:rPr>
        <w:t>square</w:t>
      </w:r>
    </w:p>
    <w:p w14:paraId="0C1AA94F" w14:textId="062F7F4A" w:rsidR="00B434E5" w:rsidRPr="009B20CB" w:rsidRDefault="00B434E5" w:rsidP="00A46CEE">
      <w:proofErr w:type="gramStart"/>
      <w:r w:rsidRPr="009B20CB">
        <w:t>lower</w:t>
      </w:r>
      <w:proofErr w:type="gramEnd"/>
      <w:r w:rsidRPr="009B20CB">
        <w:t>-roman</w:t>
      </w:r>
      <w:r w:rsidR="00A46CEE" w:rsidRPr="009B20CB">
        <w:t xml:space="preserve"> </w:t>
      </w:r>
      <w:proofErr w:type="gramStart"/>
      <w:r w:rsidR="00A46CEE" w:rsidRPr="009B20CB">
        <w:t xml:space="preserve">| </w:t>
      </w:r>
      <w:r w:rsidRPr="009B20CB">
        <w:t xml:space="preserve"> lower</w:t>
      </w:r>
      <w:proofErr w:type="gramEnd"/>
      <w:r w:rsidRPr="009B20CB">
        <w:t>-alpha</w:t>
      </w:r>
      <w:r w:rsidR="00A46CEE" w:rsidRPr="009B20CB">
        <w:t xml:space="preserve"> | upper-alpha |</w:t>
      </w:r>
      <w:r w:rsidRPr="009B20CB">
        <w:t xml:space="preserve"> lower-latin</w:t>
      </w:r>
      <w:r w:rsidR="00A46CEE" w:rsidRPr="009B20CB">
        <w:t xml:space="preserve"> | </w:t>
      </w:r>
      <w:r w:rsidR="00931CB5" w:rsidRPr="009B20CB">
        <w:t>upper-latin.</w:t>
      </w:r>
    </w:p>
    <w:p w14:paraId="0D1C9669" w14:textId="77777777" w:rsidR="000E23E5" w:rsidRPr="009B20CB" w:rsidRDefault="000E23E5" w:rsidP="004A6D3A"/>
    <w:p w14:paraId="19FD28C9" w14:textId="77777777" w:rsidR="00E878EC" w:rsidRPr="009B20CB" w:rsidRDefault="00E878EC" w:rsidP="004A6D3A"/>
    <w:p w14:paraId="7DE10C61" w14:textId="77777777" w:rsidR="00E878EC" w:rsidRPr="009B20CB" w:rsidRDefault="00E878EC" w:rsidP="00E878EC">
      <w:pPr>
        <w:rPr>
          <w:sz w:val="28"/>
          <w:szCs w:val="28"/>
          <w:u w:val="single"/>
        </w:rPr>
      </w:pPr>
    </w:p>
    <w:p w14:paraId="1F6E1A56" w14:textId="77777777" w:rsidR="00E878EC" w:rsidRPr="00904F88" w:rsidRDefault="00E878EC" w:rsidP="00E878EC">
      <w:pPr>
        <w:rPr>
          <w:b/>
          <w:bCs/>
          <w:sz w:val="28"/>
          <w:szCs w:val="28"/>
          <w:u w:val="single"/>
          <w:lang w:val="es-ES"/>
        </w:rPr>
      </w:pPr>
      <w:r w:rsidRPr="00904F88">
        <w:rPr>
          <w:b/>
          <w:bCs/>
          <w:sz w:val="28"/>
          <w:szCs w:val="28"/>
          <w:u w:val="single"/>
          <w:lang w:val="es-ES"/>
        </w:rPr>
        <w:t>Imágenes como marcador: list-style-image</w:t>
      </w:r>
    </w:p>
    <w:p w14:paraId="69936847" w14:textId="77777777" w:rsidR="00E878EC" w:rsidRPr="00904F88" w:rsidRDefault="00E878EC" w:rsidP="00E878EC">
      <w:pPr>
        <w:rPr>
          <w:lang w:val="es-ES"/>
        </w:rPr>
      </w:pPr>
    </w:p>
    <w:p w14:paraId="210DD676" w14:textId="15F4C0C1" w:rsidR="00E878EC" w:rsidRPr="00904F88" w:rsidRDefault="00E878EC" w:rsidP="00E878EC">
      <w:pPr>
        <w:rPr>
          <w:lang w:val="es-ES"/>
        </w:rPr>
      </w:pPr>
      <w:r w:rsidRPr="00904F88">
        <w:rPr>
          <w:lang w:val="es-ES"/>
        </w:rPr>
        <w:t>La propiedad list-style-image permite utilizar la imagen que se quiera como marcador de una lista. El único inconveniente es que el tamaño del marcador no cambia al cambiar desde el navegador el tamaño de la fuente.</w:t>
      </w:r>
    </w:p>
    <w:p w14:paraId="187C7C3F" w14:textId="77777777" w:rsidR="00BD46A6" w:rsidRPr="00904F88" w:rsidRDefault="00BD46A6" w:rsidP="00E878EC">
      <w:pPr>
        <w:rPr>
          <w:lang w:val="es-ES"/>
        </w:rPr>
      </w:pPr>
    </w:p>
    <w:p w14:paraId="62FD77FA" w14:textId="7623B5EC" w:rsidR="00BD46A6" w:rsidRPr="00904F88" w:rsidRDefault="0068719D" w:rsidP="00E878EC">
      <w:pPr>
        <w:rPr>
          <w:lang w:val="es-ES"/>
        </w:rPr>
      </w:pPr>
      <w:r w:rsidRPr="00904F88">
        <w:rPr>
          <w:noProof/>
          <w:lang w:val="es-ES"/>
        </w:rPr>
        <w:drawing>
          <wp:inline distT="0" distB="0" distL="0" distR="0" wp14:anchorId="530721EF" wp14:editId="485672CF">
            <wp:extent cx="5982535" cy="2210108"/>
            <wp:effectExtent l="0" t="0" r="0" b="0"/>
            <wp:docPr id="2980732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3246" name="Imagen 1" descr="Texto&#10;&#10;El contenido generado por IA puede ser incorrecto."/>
                    <pic:cNvPicPr/>
                  </pic:nvPicPr>
                  <pic:blipFill>
                    <a:blip r:embed="rId162"/>
                    <a:stretch>
                      <a:fillRect/>
                    </a:stretch>
                  </pic:blipFill>
                  <pic:spPr>
                    <a:xfrm>
                      <a:off x="0" y="0"/>
                      <a:ext cx="5982535" cy="2210108"/>
                    </a:xfrm>
                    <a:prstGeom prst="rect">
                      <a:avLst/>
                    </a:prstGeom>
                  </pic:spPr>
                </pic:pic>
              </a:graphicData>
            </a:graphic>
          </wp:inline>
        </w:drawing>
      </w:r>
    </w:p>
    <w:p w14:paraId="64287B73" w14:textId="77777777" w:rsidR="00E878EC" w:rsidRPr="00904F88" w:rsidRDefault="00E878EC" w:rsidP="004A6D3A">
      <w:pPr>
        <w:rPr>
          <w:lang w:val="es-ES"/>
        </w:rPr>
      </w:pPr>
    </w:p>
    <w:p w14:paraId="1103C9F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968DD5A"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2700BBDC"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233AB8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3494F1C"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list-style-image (2). Listas.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E6CCDEC"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F24AE2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D3ACD37"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23DF7ACB"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"https://www.mclibre.org/consultar/htmlcss/css/ejemplos/smiley.png"</w:t>
      </w:r>
      <w:r w:rsidRPr="00904F88">
        <w:rPr>
          <w:rFonts w:ascii="Consolas" w:hAnsi="Consolas"/>
          <w:color w:val="D4D4D4"/>
          <w:sz w:val="21"/>
          <w:szCs w:val="21"/>
          <w:lang w:val="es-ES"/>
        </w:rPr>
        <w:t>);</w:t>
      </w:r>
    </w:p>
    <w:p w14:paraId="4F767FFB"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18AFE8"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E210417"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3A6B1A8"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FA68EC"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D981F59"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FF7453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un punto de una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C281FE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Esto es otro punto de la misma lista</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A5DE771"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84CF29"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50C546E" w14:textId="77777777" w:rsidR="00BD46A6" w:rsidRPr="00904F88" w:rsidRDefault="00BD46A6" w:rsidP="00BD46A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133649F" w14:textId="77777777" w:rsidR="00AF1F1C" w:rsidRPr="00904F88" w:rsidRDefault="00AF1F1C" w:rsidP="004A6D3A">
      <w:pPr>
        <w:rPr>
          <w:lang w:val="es-ES"/>
        </w:rPr>
      </w:pPr>
    </w:p>
    <w:p w14:paraId="6C31941E" w14:textId="77777777" w:rsidR="004A7F9B" w:rsidRPr="00904F88" w:rsidRDefault="004A7F9B" w:rsidP="004A6D3A">
      <w:pPr>
        <w:rPr>
          <w:lang w:val="es-ES"/>
        </w:rPr>
      </w:pPr>
    </w:p>
    <w:p w14:paraId="7F3853A3" w14:textId="77777777" w:rsidR="004A7F9B" w:rsidRPr="00904F88" w:rsidRDefault="004A7F9B" w:rsidP="004A6D3A">
      <w:pPr>
        <w:rPr>
          <w:lang w:val="es-ES"/>
        </w:rPr>
      </w:pPr>
    </w:p>
    <w:p w14:paraId="6DAB2470" w14:textId="6593AD9E" w:rsidR="004A7F9B" w:rsidRPr="00904F88" w:rsidRDefault="004A7F9B" w:rsidP="004A7F9B">
      <w:pPr>
        <w:pStyle w:val="Ttulo1"/>
        <w:rPr>
          <w:lang w:val="es-ES"/>
        </w:rPr>
      </w:pPr>
      <w:bookmarkStart w:id="60" w:name="_Toc210637410"/>
      <w:r w:rsidRPr="00904F88">
        <w:rPr>
          <w:lang w:val="es-ES"/>
        </w:rPr>
        <w:t>Tablas</w:t>
      </w:r>
      <w:bookmarkEnd w:id="60"/>
    </w:p>
    <w:p w14:paraId="59380CC3" w14:textId="77777777" w:rsidR="00AF1F1C" w:rsidRPr="00904F88" w:rsidRDefault="00AF1F1C" w:rsidP="004A6D3A">
      <w:pPr>
        <w:rPr>
          <w:lang w:val="es-ES"/>
        </w:rPr>
      </w:pPr>
    </w:p>
    <w:p w14:paraId="6E083C7C" w14:textId="77777777" w:rsidR="004A7F9B" w:rsidRPr="00904F88" w:rsidRDefault="004A7F9B" w:rsidP="004A7F9B">
      <w:pPr>
        <w:rPr>
          <w:lang w:val="es-ES"/>
        </w:rPr>
      </w:pPr>
      <w:r w:rsidRPr="00904F88">
        <w:rPr>
          <w:lang w:val="es-ES"/>
        </w:rPr>
        <w:t>En esta lección se comentan propiedades CSS definidas en la recomendación </w:t>
      </w:r>
      <w:hyperlink r:id="rId163" w:history="1">
        <w:r w:rsidRPr="00904F88">
          <w:rPr>
            <w:rStyle w:val="Hipervnculo"/>
            <w:lang w:val="es-ES"/>
          </w:rPr>
          <w:t>CSS 2.1</w:t>
        </w:r>
      </w:hyperlink>
      <w:r w:rsidRPr="00904F88">
        <w:rPr>
          <w:lang w:val="es-ES"/>
        </w:rPr>
        <w:t>, publicada en junio de 2011.</w:t>
      </w:r>
    </w:p>
    <w:p w14:paraId="4D054D3E" w14:textId="77777777" w:rsidR="004A7F9B" w:rsidRPr="00904F88" w:rsidRDefault="004A7F9B" w:rsidP="004A7F9B">
      <w:pPr>
        <w:rPr>
          <w:lang w:val="es-ES"/>
        </w:rPr>
      </w:pPr>
      <w:r w:rsidRPr="00904F88">
        <w:rPr>
          <w:lang w:val="es-ES"/>
        </w:rPr>
        <w:t>Estas propiedades se aplican a las tablas.</w:t>
      </w:r>
    </w:p>
    <w:p w14:paraId="5F712873" w14:textId="77777777" w:rsidR="004A7F9B" w:rsidRPr="00904F88" w:rsidRDefault="004A7F9B" w:rsidP="004A7F9B">
      <w:pPr>
        <w:rPr>
          <w:lang w:val="es-ES"/>
        </w:rPr>
      </w:pPr>
      <w:r w:rsidRPr="00904F88">
        <w:rPr>
          <w:b/>
          <w:bCs/>
          <w:lang w:val="es-ES"/>
        </w:rPr>
        <w:t>Nota</w:t>
      </w:r>
      <w:r w:rsidRPr="00904F88">
        <w:rPr>
          <w:lang w:val="es-ES"/>
        </w:rPr>
        <w:t>: En las hojas de estilo de los ejemplos que se muestran en esta página se ha añadido bordes a las celdas y a las tablas mediante las siguientes reglas:</w:t>
      </w:r>
    </w:p>
    <w:p w14:paraId="50762650" w14:textId="77777777" w:rsidR="004A7F9B" w:rsidRPr="00904F88" w:rsidRDefault="004A7F9B" w:rsidP="004A6D3A">
      <w:pPr>
        <w:rPr>
          <w:lang w:val="es-ES"/>
        </w:rPr>
      </w:pPr>
    </w:p>
    <w:p w14:paraId="54BC405E"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table {</w:t>
      </w:r>
    </w:p>
    <w:p w14:paraId="54FE28A5"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border: #b2b2b2 1px solid;</w:t>
      </w:r>
    </w:p>
    <w:p w14:paraId="356A1B42"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42A47A3C"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td, th {</w:t>
      </w:r>
    </w:p>
    <w:p w14:paraId="3AF21FAC"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border: black 1px solid;</w:t>
      </w:r>
    </w:p>
    <w:p w14:paraId="75B5D516" w14:textId="77777777" w:rsidR="00DD28A5" w:rsidRPr="00904F88" w:rsidRDefault="00DD28A5" w:rsidP="00DD28A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w:t>
      </w:r>
    </w:p>
    <w:p w14:paraId="33A99636" w14:textId="77777777" w:rsidR="00DD28A5" w:rsidRPr="00904F88" w:rsidRDefault="00DD28A5" w:rsidP="004A6D3A">
      <w:pPr>
        <w:rPr>
          <w:lang w:val="es-ES"/>
        </w:rPr>
      </w:pPr>
    </w:p>
    <w:p w14:paraId="5EB41214" w14:textId="77777777" w:rsidR="00E848E3" w:rsidRPr="00904F88" w:rsidRDefault="00E848E3" w:rsidP="00E848E3">
      <w:pPr>
        <w:rPr>
          <w:b/>
          <w:bCs/>
          <w:sz w:val="28"/>
          <w:szCs w:val="28"/>
          <w:u w:val="single"/>
          <w:lang w:val="es-ES"/>
        </w:rPr>
      </w:pPr>
      <w:r w:rsidRPr="00904F88">
        <w:rPr>
          <w:b/>
          <w:bCs/>
          <w:sz w:val="28"/>
          <w:szCs w:val="28"/>
          <w:u w:val="single"/>
          <w:lang w:val="es-ES"/>
        </w:rPr>
        <w:t>Posición de la leyenda: caption-side</w:t>
      </w:r>
    </w:p>
    <w:p w14:paraId="062D638B" w14:textId="77777777" w:rsidR="00E848E3" w:rsidRPr="00904F88" w:rsidRDefault="00E848E3" w:rsidP="00E848E3">
      <w:pPr>
        <w:rPr>
          <w:lang w:val="es-ES"/>
        </w:rPr>
      </w:pPr>
      <w:r w:rsidRPr="00904F88">
        <w:rPr>
          <w:lang w:val="es-ES"/>
        </w:rPr>
        <w:t>La propiedad caption-side permite elegir la posición de la leyenda (&lt;caption&gt;) con respecto a la tabla. Los dos valores permitidos son top (arriba) y bottom (abajo). Si no se establece la posición de la leyenda, los navegadores aplican el valor top.</w:t>
      </w:r>
    </w:p>
    <w:p w14:paraId="1D2565C5" w14:textId="1FAE8B9B" w:rsidR="00E848E3" w:rsidRPr="00904F88" w:rsidRDefault="00CC33CE" w:rsidP="00E848E3">
      <w:pPr>
        <w:rPr>
          <w:lang w:val="es-ES"/>
        </w:rPr>
      </w:pPr>
      <w:r w:rsidRPr="00904F88">
        <w:rPr>
          <w:lang w:val="es-ES"/>
        </w:rPr>
        <w:t>En la recomendación CSS 2 la propiedad caption-side podía tomar también los valores right (derecha) y left (izquierda), pero en la recomendación </w:t>
      </w:r>
      <w:hyperlink r:id="rId164" w:history="1">
        <w:r w:rsidRPr="00904F88">
          <w:rPr>
            <w:rStyle w:val="Hipervnculo"/>
            <w:lang w:val="es-ES"/>
          </w:rPr>
          <w:t>CSS 2.1</w:t>
        </w:r>
      </w:hyperlink>
      <w:r w:rsidRPr="00904F88">
        <w:rPr>
          <w:lang w:val="es-ES"/>
        </w:rPr>
        <w:t> se eliminaron esos valores, que tampoco aparecen en la futura recomendación </w:t>
      </w:r>
      <w:hyperlink r:id="rId165" w:history="1">
        <w:r w:rsidRPr="00904F88">
          <w:rPr>
            <w:rStyle w:val="Hipervnculo"/>
            <w:lang w:val="es-ES"/>
          </w:rPr>
          <w:t>CSS 3: Tablas</w:t>
        </w:r>
      </w:hyperlink>
      <w:r w:rsidRPr="00904F88">
        <w:rPr>
          <w:lang w:val="es-ES"/>
        </w:rPr>
        <w:t>, actualmente (octubre de 2022) en elaboración.</w:t>
      </w:r>
    </w:p>
    <w:p w14:paraId="7C18D2C9" w14:textId="77777777" w:rsidR="004A7F9B" w:rsidRPr="00904F88" w:rsidRDefault="004A7F9B" w:rsidP="004A6D3A">
      <w:pPr>
        <w:rPr>
          <w:lang w:val="es-ES"/>
        </w:rPr>
      </w:pPr>
    </w:p>
    <w:p w14:paraId="3D3A0698" w14:textId="77777777" w:rsidR="00FE4780" w:rsidRPr="00904F88" w:rsidRDefault="00FE4780" w:rsidP="00FE4780">
      <w:pPr>
        <w:rPr>
          <w:b/>
          <w:bCs/>
          <w:sz w:val="28"/>
          <w:szCs w:val="28"/>
          <w:u w:val="single"/>
          <w:lang w:val="es-ES"/>
        </w:rPr>
      </w:pPr>
      <w:r w:rsidRPr="00904F88">
        <w:rPr>
          <w:b/>
          <w:bCs/>
          <w:sz w:val="28"/>
          <w:szCs w:val="28"/>
          <w:u w:val="single"/>
          <w:lang w:val="es-ES"/>
        </w:rPr>
        <w:t>Centrar una tabla</w:t>
      </w:r>
    </w:p>
    <w:p w14:paraId="761BDC04" w14:textId="77777777" w:rsidR="00FE4780" w:rsidRPr="00904F88" w:rsidRDefault="00FE4780" w:rsidP="00FE4780">
      <w:pPr>
        <w:rPr>
          <w:lang w:val="es-ES"/>
        </w:rPr>
      </w:pPr>
      <w:r w:rsidRPr="00904F88">
        <w:rPr>
          <w:lang w:val="es-ES"/>
        </w:rPr>
        <w:t>Para centrar una tabla horizontalmente en la página, se deben establecer las dos propiedades margin-left y margin-right con el valor auto.</w:t>
      </w:r>
    </w:p>
    <w:p w14:paraId="1DA6EC00" w14:textId="3E85B9C0" w:rsidR="00FE4780" w:rsidRPr="00904F88" w:rsidRDefault="00895709" w:rsidP="004A6D3A">
      <w:pPr>
        <w:rPr>
          <w:lang w:val="es-ES"/>
        </w:rPr>
      </w:pPr>
      <w:r w:rsidRPr="00904F88">
        <w:rPr>
          <w:lang w:val="es-ES"/>
        </w:rPr>
        <w:t>La alineación del contenido de la leyenda se interpreta dentro del espacio que ocupa la leyenda (que coincide con el ancho de la tabla).</w:t>
      </w:r>
    </w:p>
    <w:p w14:paraId="67B9D498" w14:textId="77777777" w:rsidR="00AE4B00" w:rsidRPr="00904F88" w:rsidRDefault="00AE4B00" w:rsidP="004A6D3A">
      <w:pPr>
        <w:rPr>
          <w:lang w:val="es-ES"/>
        </w:rPr>
      </w:pPr>
    </w:p>
    <w:p w14:paraId="3DDE7443" w14:textId="4B09A296" w:rsidR="00C46B9E" w:rsidRPr="00904F88" w:rsidRDefault="00C46B9E" w:rsidP="00C46B9E">
      <w:pPr>
        <w:rPr>
          <w:b/>
          <w:bCs/>
          <w:sz w:val="28"/>
          <w:szCs w:val="28"/>
          <w:u w:val="single"/>
          <w:lang w:val="es-ES"/>
        </w:rPr>
      </w:pPr>
      <w:r w:rsidRPr="00904F88">
        <w:rPr>
          <w:b/>
          <w:bCs/>
          <w:sz w:val="28"/>
          <w:szCs w:val="28"/>
          <w:u w:val="single"/>
          <w:lang w:val="es-ES"/>
        </w:rPr>
        <w:t>Disposición de la tabla: table-layout</w:t>
      </w:r>
    </w:p>
    <w:p w14:paraId="1A1EFB72" w14:textId="76F51A01" w:rsidR="00C46B9E" w:rsidRPr="00904F88" w:rsidRDefault="00C46B9E" w:rsidP="00C46B9E">
      <w:pPr>
        <w:rPr>
          <w:lang w:val="es-ES"/>
        </w:rPr>
      </w:pPr>
    </w:p>
    <w:p w14:paraId="31A0F45F" w14:textId="77777777" w:rsidR="00C46B9E" w:rsidRPr="00904F88" w:rsidRDefault="00C46B9E" w:rsidP="00C46B9E">
      <w:pPr>
        <w:rPr>
          <w:lang w:val="es-ES"/>
        </w:rPr>
      </w:pPr>
      <w:r w:rsidRPr="00904F88">
        <w:rPr>
          <w:lang w:val="es-ES"/>
        </w:rPr>
        <w:t>La propiedad table-layout permite elegir el modo en el que el navegador calcula el tamaño total de la tabla y el de cada fila o columna. Los dos valores permitidos son fixed (fijo) y auto (automático).</w:t>
      </w:r>
    </w:p>
    <w:p w14:paraId="06CB9D95" w14:textId="77777777" w:rsidR="00C46B9E" w:rsidRPr="00904F88" w:rsidRDefault="00C46B9E" w:rsidP="00C46B9E">
      <w:pPr>
        <w:rPr>
          <w:lang w:val="es-ES"/>
        </w:rPr>
      </w:pPr>
      <w:r w:rsidRPr="00904F88">
        <w:rPr>
          <w:lang w:val="es-ES"/>
        </w:rPr>
        <w:t>En el modo fijo (fixed), el tamaño de las tablas y de las celdas depende de las propiedades width y height.</w:t>
      </w:r>
    </w:p>
    <w:p w14:paraId="4C691207" w14:textId="77777777" w:rsidR="00C46B9E" w:rsidRPr="00904F88" w:rsidRDefault="00C46B9E" w:rsidP="00C46B9E">
      <w:pPr>
        <w:rPr>
          <w:lang w:val="es-ES"/>
        </w:rPr>
      </w:pPr>
      <w:r w:rsidRPr="00904F88">
        <w:rPr>
          <w:lang w:val="es-ES"/>
        </w:rPr>
        <w:t>En el modo fijo (auto), el tamaño de las tablas y de las celdas depende de su contenido (y si es posible, de las propiedades width y height).</w:t>
      </w:r>
    </w:p>
    <w:p w14:paraId="1789E5E2" w14:textId="77777777" w:rsidR="00607E41" w:rsidRPr="00904F88" w:rsidRDefault="00607E41" w:rsidP="00607E41">
      <w:pPr>
        <w:rPr>
          <w:b/>
          <w:bCs/>
          <w:sz w:val="28"/>
          <w:szCs w:val="28"/>
          <w:u w:val="single"/>
          <w:lang w:val="es-ES"/>
        </w:rPr>
      </w:pPr>
      <w:r w:rsidRPr="00904F88">
        <w:rPr>
          <w:b/>
          <w:bCs/>
          <w:sz w:val="28"/>
          <w:szCs w:val="28"/>
          <w:u w:val="single"/>
          <w:lang w:val="es-ES"/>
        </w:rPr>
        <w:t>Modos de bordes: border-collapse</w:t>
      </w:r>
    </w:p>
    <w:p w14:paraId="0AC983D8" w14:textId="247292F1" w:rsidR="00607E41" w:rsidRPr="00904F88" w:rsidRDefault="00607E41" w:rsidP="00607E41">
      <w:pPr>
        <w:rPr>
          <w:lang w:val="es-ES"/>
        </w:rPr>
      </w:pPr>
      <w:r w:rsidRPr="00904F88">
        <w:rPr>
          <w:lang w:val="es-ES"/>
        </w:rPr>
        <w:br/>
        <w:t>La propiedad border-collapse permite elegir el modo de presentación de los bordes de las celdas y de la tabla. Los dos valores permitidos son separate (separado) y collapse (colapsado). En el modo separado existe un hueco entre los bordes de cada celda, mientras que en el modo colapsado los bordes se superponen. Si no se establece el modo de presentación, los navegadores aplican el valor separate.</w:t>
      </w:r>
    </w:p>
    <w:p w14:paraId="2EE83087" w14:textId="77777777" w:rsidR="00AE4B00" w:rsidRPr="00904F88" w:rsidRDefault="00AE4B00" w:rsidP="004A6D3A">
      <w:pPr>
        <w:rPr>
          <w:lang w:val="es-ES"/>
        </w:rPr>
      </w:pPr>
    </w:p>
    <w:p w14:paraId="3ACE45F8" w14:textId="4041C959" w:rsidR="00DE35A7" w:rsidRPr="00904F88" w:rsidRDefault="00520722" w:rsidP="004A6D3A">
      <w:pPr>
        <w:rPr>
          <w:lang w:val="es-ES"/>
        </w:rPr>
      </w:pPr>
      <w:r w:rsidRPr="00904F88">
        <w:rPr>
          <w:noProof/>
          <w:lang w:val="es-ES"/>
        </w:rPr>
        <w:drawing>
          <wp:inline distT="0" distB="0" distL="0" distR="0" wp14:anchorId="36D6249D" wp14:editId="37407F13">
            <wp:extent cx="1409897" cy="952633"/>
            <wp:effectExtent l="0" t="0" r="0" b="0"/>
            <wp:docPr id="786988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8231" name="Imagen 1" descr="Texto&#10;&#10;El contenido generado por IA puede ser incorrecto."/>
                    <pic:cNvPicPr/>
                  </pic:nvPicPr>
                  <pic:blipFill>
                    <a:blip r:embed="rId166"/>
                    <a:stretch>
                      <a:fillRect/>
                    </a:stretch>
                  </pic:blipFill>
                  <pic:spPr>
                    <a:xfrm>
                      <a:off x="0" y="0"/>
                      <a:ext cx="1409897" cy="952633"/>
                    </a:xfrm>
                    <a:prstGeom prst="rect">
                      <a:avLst/>
                    </a:prstGeom>
                  </pic:spPr>
                </pic:pic>
              </a:graphicData>
            </a:graphic>
          </wp:inline>
        </w:drawing>
      </w:r>
    </w:p>
    <w:p w14:paraId="4C4968A6" w14:textId="77777777" w:rsidR="00520722" w:rsidRPr="00904F88" w:rsidRDefault="00520722" w:rsidP="004A6D3A">
      <w:pPr>
        <w:rPr>
          <w:lang w:val="es-ES"/>
        </w:rPr>
      </w:pPr>
    </w:p>
    <w:p w14:paraId="59FDC522"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77808BCE"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980519A"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AC74CD8"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ADBFABE"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border-collapse (2). Tablas.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642F4A06"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537C3E4"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762B108"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302E6A61"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#b2b2b2</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7FB3E958"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40BDA91"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td</w:t>
      </w:r>
      <w:r w:rsidRPr="00904F88">
        <w:rPr>
          <w:rFonts w:ascii="Consolas" w:hAnsi="Consolas"/>
          <w:color w:val="D4D4D4"/>
          <w:sz w:val="21"/>
          <w:szCs w:val="21"/>
          <w:lang w:val="es-ES"/>
        </w:rPr>
        <w:t xml:space="preserve"> {</w:t>
      </w:r>
    </w:p>
    <w:p w14:paraId="45CCC16B"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5B25106B"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7F3BDF3"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1CCAEE65"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border-collapse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separate</w:t>
      </w:r>
      <w:r w:rsidRPr="00904F88">
        <w:rPr>
          <w:rFonts w:ascii="Consolas" w:hAnsi="Consolas"/>
          <w:color w:val="D4D4D4"/>
          <w:sz w:val="21"/>
          <w:szCs w:val="21"/>
          <w:lang w:val="es-ES"/>
        </w:rPr>
        <w:t>;</w:t>
      </w:r>
    </w:p>
    <w:p w14:paraId="3028475F"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46E793"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F2EA0A1"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AD54377"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289F331"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14352CE"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2ECC5E90"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r w:rsidRPr="00904F88">
        <w:rPr>
          <w:rFonts w:ascii="Consolas" w:hAnsi="Consolas"/>
          <w:color w:val="CCCCCC"/>
          <w:sz w:val="21"/>
          <w:szCs w:val="21"/>
          <w:lang w:val="es-ES"/>
        </w:rPr>
        <w:t>Esto es la leyenda</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p>
    <w:p w14:paraId="715476DA"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50608068"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1</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212AEF53"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2</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72BF8F4"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3CFA6C27"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6E13E0E4"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3</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BA78B09"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4</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358D83A7"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11007E07"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5AEF9CA5"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559586F" w14:textId="77777777" w:rsidR="00DE35A7" w:rsidRPr="00904F88" w:rsidRDefault="00DE35A7" w:rsidP="00DE35A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8D28513" w14:textId="77777777" w:rsidR="00DE35A7" w:rsidRPr="00904F88" w:rsidRDefault="00DE35A7" w:rsidP="004A6D3A">
      <w:pPr>
        <w:rPr>
          <w:lang w:val="es-ES"/>
        </w:rPr>
      </w:pPr>
    </w:p>
    <w:p w14:paraId="2F296048" w14:textId="1009C6E6" w:rsidR="00EE1349" w:rsidRPr="00904F88" w:rsidRDefault="00F11020" w:rsidP="004A6D3A">
      <w:pPr>
        <w:rPr>
          <w:lang w:val="es-ES"/>
        </w:rPr>
      </w:pPr>
      <w:r w:rsidRPr="00904F88">
        <w:rPr>
          <w:lang w:val="es-ES"/>
        </w:rPr>
        <w:t>Podemos collapsar los bordes y que no se separen con la opción collapse.</w:t>
      </w:r>
    </w:p>
    <w:p w14:paraId="268E93E0" w14:textId="77777777" w:rsidR="00EE1349" w:rsidRPr="00904F88" w:rsidRDefault="00EE1349" w:rsidP="004A6D3A">
      <w:pPr>
        <w:rPr>
          <w:lang w:val="es-ES"/>
        </w:rPr>
      </w:pPr>
    </w:p>
    <w:p w14:paraId="063E45B7"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CE9178"/>
          <w:sz w:val="20"/>
          <w:szCs w:val="20"/>
          <w:lang w:val="es-ES"/>
        </w:rPr>
      </w:pPr>
      <w:r w:rsidRPr="00904F88">
        <w:rPr>
          <w:rFonts w:ascii="Consolas" w:hAnsi="Consolas" w:cs="Courier New"/>
          <w:color w:val="D7BA7D"/>
          <w:sz w:val="20"/>
          <w:szCs w:val="20"/>
          <w:lang w:val="es-ES"/>
        </w:rPr>
        <w:t>table</w:t>
      </w:r>
      <w:r w:rsidRPr="00904F88">
        <w:rPr>
          <w:rFonts w:ascii="Consolas" w:hAnsi="Consolas" w:cs="Courier New"/>
          <w:color w:val="CE9178"/>
          <w:sz w:val="20"/>
          <w:szCs w:val="20"/>
          <w:lang w:val="es-ES"/>
        </w:rPr>
        <w:t xml:space="preserve"> </w:t>
      </w:r>
      <w:r w:rsidRPr="00904F88">
        <w:rPr>
          <w:rFonts w:ascii="Consolas" w:hAnsi="Consolas" w:cs="Courier New"/>
          <w:color w:val="D4D4D4"/>
          <w:sz w:val="20"/>
          <w:szCs w:val="20"/>
          <w:lang w:val="es-ES"/>
        </w:rPr>
        <w:t>{</w:t>
      </w:r>
    </w:p>
    <w:p w14:paraId="1E0527D1"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CE9178"/>
          <w:sz w:val="20"/>
          <w:szCs w:val="20"/>
          <w:lang w:val="es-ES"/>
        </w:rPr>
      </w:pPr>
      <w:r w:rsidRPr="00904F88">
        <w:rPr>
          <w:rFonts w:ascii="Consolas" w:hAnsi="Consolas" w:cs="Courier New"/>
          <w:color w:val="CE9178"/>
          <w:sz w:val="20"/>
          <w:szCs w:val="20"/>
          <w:lang w:val="es-ES"/>
        </w:rPr>
        <w:t xml:space="preserve">  </w:t>
      </w:r>
      <w:r w:rsidRPr="00904F88">
        <w:rPr>
          <w:rFonts w:ascii="Consolas" w:hAnsi="Consolas" w:cs="Courier New"/>
          <w:color w:val="9CDCFE"/>
          <w:sz w:val="20"/>
          <w:szCs w:val="20"/>
          <w:lang w:val="es-ES"/>
        </w:rPr>
        <w:t>border-collapse</w:t>
      </w:r>
      <w:r w:rsidRPr="00904F88">
        <w:rPr>
          <w:rFonts w:ascii="Consolas" w:hAnsi="Consolas" w:cs="Courier New"/>
          <w:color w:val="D4D4D4"/>
          <w:sz w:val="20"/>
          <w:szCs w:val="20"/>
          <w:lang w:val="es-ES"/>
        </w:rPr>
        <w:t>:</w:t>
      </w:r>
      <w:r w:rsidRPr="00904F88">
        <w:rPr>
          <w:rFonts w:ascii="Consolas" w:hAnsi="Consolas" w:cs="Courier New"/>
          <w:color w:val="CE9178"/>
          <w:sz w:val="20"/>
          <w:szCs w:val="20"/>
          <w:lang w:val="es-ES"/>
        </w:rPr>
        <w:t xml:space="preserve"> collapse</w:t>
      </w:r>
      <w:r w:rsidRPr="00904F88">
        <w:rPr>
          <w:rFonts w:ascii="Consolas" w:hAnsi="Consolas" w:cs="Courier New"/>
          <w:color w:val="D4D4D4"/>
          <w:sz w:val="20"/>
          <w:szCs w:val="20"/>
          <w:lang w:val="es-ES"/>
        </w:rPr>
        <w:t>;</w:t>
      </w:r>
    </w:p>
    <w:p w14:paraId="46D54874" w14:textId="77777777" w:rsidR="00EE1349" w:rsidRPr="00904F88" w:rsidRDefault="00EE1349" w:rsidP="00EE134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before="0" w:after="0" w:line="288" w:lineRule="atLeast"/>
        <w:rPr>
          <w:rFonts w:ascii="Consolas" w:hAnsi="Consolas" w:cs="Courier New"/>
          <w:color w:val="FFFFFF"/>
          <w:sz w:val="27"/>
          <w:szCs w:val="27"/>
          <w:lang w:val="es-ES"/>
        </w:rPr>
      </w:pPr>
      <w:r w:rsidRPr="00904F88">
        <w:rPr>
          <w:rFonts w:ascii="Consolas" w:hAnsi="Consolas" w:cs="Courier New"/>
          <w:color w:val="D4D4D4"/>
          <w:sz w:val="20"/>
          <w:szCs w:val="20"/>
          <w:lang w:val="es-ES"/>
        </w:rPr>
        <w:t>}</w:t>
      </w:r>
    </w:p>
    <w:p w14:paraId="10C7BCC7" w14:textId="77777777" w:rsidR="00AE4B00" w:rsidRPr="00904F88" w:rsidRDefault="00AE4B00" w:rsidP="004A6D3A">
      <w:pPr>
        <w:rPr>
          <w:lang w:val="es-ES"/>
        </w:rPr>
      </w:pPr>
    </w:p>
    <w:p w14:paraId="69369B09" w14:textId="318D16F4" w:rsidR="00FE4780" w:rsidRPr="00904F88" w:rsidRDefault="00C0213E" w:rsidP="004A6D3A">
      <w:pPr>
        <w:rPr>
          <w:lang w:val="es-ES"/>
        </w:rPr>
      </w:pPr>
      <w:r w:rsidRPr="00904F88">
        <w:rPr>
          <w:noProof/>
          <w:lang w:val="es-ES"/>
        </w:rPr>
        <w:drawing>
          <wp:inline distT="0" distB="0" distL="0" distR="0" wp14:anchorId="0CB656F3" wp14:editId="6D2EF593">
            <wp:extent cx="1219370" cy="847843"/>
            <wp:effectExtent l="0" t="0" r="0" b="9525"/>
            <wp:docPr id="18845658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587" name="Imagen 1" descr="Texto, Tabla&#10;&#10;El contenido generado por IA puede ser incorrecto."/>
                    <pic:cNvPicPr/>
                  </pic:nvPicPr>
                  <pic:blipFill>
                    <a:blip r:embed="rId167"/>
                    <a:stretch>
                      <a:fillRect/>
                    </a:stretch>
                  </pic:blipFill>
                  <pic:spPr>
                    <a:xfrm>
                      <a:off x="0" y="0"/>
                      <a:ext cx="1219370" cy="847843"/>
                    </a:xfrm>
                    <a:prstGeom prst="rect">
                      <a:avLst/>
                    </a:prstGeom>
                  </pic:spPr>
                </pic:pic>
              </a:graphicData>
            </a:graphic>
          </wp:inline>
        </w:drawing>
      </w:r>
    </w:p>
    <w:p w14:paraId="74FD0E8D" w14:textId="77777777" w:rsidR="00C0213E" w:rsidRPr="00904F88" w:rsidRDefault="00C0213E" w:rsidP="004A6D3A">
      <w:pPr>
        <w:rPr>
          <w:lang w:val="es-ES"/>
        </w:rPr>
      </w:pPr>
    </w:p>
    <w:p w14:paraId="053F8419" w14:textId="77777777" w:rsidR="00C0213E" w:rsidRPr="00904F88" w:rsidRDefault="00C0213E" w:rsidP="00C0213E">
      <w:pPr>
        <w:rPr>
          <w:b/>
          <w:bCs/>
          <w:sz w:val="28"/>
          <w:szCs w:val="28"/>
          <w:u w:val="single"/>
          <w:lang w:val="es-ES"/>
        </w:rPr>
      </w:pPr>
      <w:r w:rsidRPr="00904F88">
        <w:rPr>
          <w:b/>
          <w:bCs/>
          <w:sz w:val="28"/>
          <w:szCs w:val="28"/>
          <w:u w:val="single"/>
          <w:lang w:val="es-ES"/>
        </w:rPr>
        <w:t>Bordes de celdas vacías: empty-cells</w:t>
      </w:r>
    </w:p>
    <w:p w14:paraId="62B032B8" w14:textId="5660336C" w:rsidR="00C0213E" w:rsidRPr="00904F88" w:rsidRDefault="00C0213E" w:rsidP="00C0213E">
      <w:pPr>
        <w:rPr>
          <w:lang w:val="es-ES"/>
        </w:rPr>
      </w:pPr>
      <w:r w:rsidRPr="00904F88">
        <w:rPr>
          <w:lang w:val="es-ES"/>
        </w:rPr>
        <w:br/>
        <w:t>La propiedad empty-cells permite establecer si se muestran o no los bordes de las celdas vacías, en el modo de bordes separado. Los dos valores permitidos son </w:t>
      </w:r>
      <w:proofErr w:type="gramStart"/>
      <w:r w:rsidRPr="00904F88">
        <w:rPr>
          <w:lang w:val="es-ES"/>
        </w:rPr>
        <w:t>show</w:t>
      </w:r>
      <w:proofErr w:type="gramEnd"/>
      <w:r w:rsidRPr="00904F88">
        <w:rPr>
          <w:lang w:val="es-ES"/>
        </w:rPr>
        <w:t> (mostrar) y hide (ocultar). Si no se establece la propiedad, los navegadores aplican el valor </w:t>
      </w:r>
      <w:proofErr w:type="gramStart"/>
      <w:r w:rsidRPr="00904F88">
        <w:rPr>
          <w:lang w:val="es-ES"/>
        </w:rPr>
        <w:t>show</w:t>
      </w:r>
      <w:proofErr w:type="gramEnd"/>
      <w:r w:rsidRPr="00904F88">
        <w:rPr>
          <w:lang w:val="es-ES"/>
        </w:rPr>
        <w:t>.</w:t>
      </w:r>
    </w:p>
    <w:p w14:paraId="2815DAD8" w14:textId="77777777" w:rsidR="00C0213E" w:rsidRPr="00904F88" w:rsidRDefault="00C0213E" w:rsidP="004A6D3A">
      <w:pPr>
        <w:rPr>
          <w:lang w:val="es-ES"/>
        </w:rPr>
      </w:pPr>
    </w:p>
    <w:p w14:paraId="4029FB94" w14:textId="77777777" w:rsidR="00B679E1" w:rsidRPr="00904F88" w:rsidRDefault="00B679E1" w:rsidP="004A6D3A">
      <w:pPr>
        <w:rPr>
          <w:lang w:val="es-ES"/>
        </w:rPr>
      </w:pPr>
    </w:p>
    <w:p w14:paraId="0265F342"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C31CE6C"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DC8B57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E76C5A"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434A0C5"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2088AD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empty-cells (1). Tablas. CSS. Páginas web HTML y hojas de estilo CSS. Bartolomé Sintes Marco. www.mclibre.org</w:t>
      </w:r>
    </w:p>
    <w:p w14:paraId="2CC456AB"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33DA6C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6F34E7A7"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BA7E210"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52985C0C"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#b2b2b2</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A102934"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9097880"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607A5A"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td</w:t>
      </w:r>
      <w:r w:rsidRPr="00904F88">
        <w:rPr>
          <w:rFonts w:ascii="Consolas" w:hAnsi="Consolas"/>
          <w:color w:val="D4D4D4"/>
          <w:sz w:val="21"/>
          <w:szCs w:val="21"/>
          <w:lang w:val="es-ES"/>
        </w:rPr>
        <w:t xml:space="preserve"> {</w:t>
      </w:r>
    </w:p>
    <w:p w14:paraId="5F429CD8"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987F59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FE67E80" w14:textId="77777777" w:rsidR="00B679E1" w:rsidRPr="00904F88" w:rsidRDefault="00B679E1" w:rsidP="00B679E1">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88FAEA6"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5B2BC7FB"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empty-cells</w:t>
      </w:r>
      <w:r w:rsidRPr="00904F88">
        <w:rPr>
          <w:rFonts w:ascii="Consolas" w:hAnsi="Consolas"/>
          <w:color w:val="D4D4D4"/>
          <w:sz w:val="21"/>
          <w:szCs w:val="21"/>
          <w:lang w:val="es-ES"/>
        </w:rPr>
        <w:t xml:space="preserve">: </w:t>
      </w:r>
      <w:proofErr w:type="gramStart"/>
      <w:r w:rsidRPr="00904F88">
        <w:rPr>
          <w:rFonts w:ascii="Consolas" w:hAnsi="Consolas"/>
          <w:color w:val="CE9178"/>
          <w:sz w:val="21"/>
          <w:szCs w:val="21"/>
          <w:lang w:val="es-ES"/>
        </w:rPr>
        <w:t>show</w:t>
      </w:r>
      <w:proofErr w:type="gramEnd"/>
      <w:r w:rsidRPr="00904F88">
        <w:rPr>
          <w:rFonts w:ascii="Consolas" w:hAnsi="Consolas"/>
          <w:color w:val="D4D4D4"/>
          <w:sz w:val="21"/>
          <w:szCs w:val="21"/>
          <w:lang w:val="es-ES"/>
        </w:rPr>
        <w:t>;</w:t>
      </w:r>
    </w:p>
    <w:p w14:paraId="39A3D26F"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CCCB587"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5CE7A4"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B2F521F"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16E5D69"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023938"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A59FC66"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2934B3D7"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r w:rsidRPr="00904F88">
        <w:rPr>
          <w:rFonts w:ascii="Consolas" w:hAnsi="Consolas"/>
          <w:color w:val="CCCCCC"/>
          <w:sz w:val="21"/>
          <w:szCs w:val="21"/>
          <w:lang w:val="es-ES"/>
        </w:rPr>
        <w:t>Esto es la leyenda</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p>
    <w:p w14:paraId="65E41053"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9533C75"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1</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9433B76"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734CC128"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629B0A93"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0F18ABB"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7D642642"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4</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061CBBC6"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175C4FE8"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4B723ADE"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8492A57"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EA47B0" w14:textId="77777777" w:rsidR="00B679E1" w:rsidRPr="00904F88" w:rsidRDefault="00B679E1" w:rsidP="00B679E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4D5233CF" w14:textId="77777777" w:rsidR="00B679E1" w:rsidRPr="00904F88" w:rsidRDefault="00B679E1" w:rsidP="004A6D3A">
      <w:pPr>
        <w:rPr>
          <w:lang w:val="es-ES"/>
        </w:rPr>
      </w:pPr>
    </w:p>
    <w:p w14:paraId="70299537" w14:textId="28734782" w:rsidR="00B679E1" w:rsidRPr="00904F88" w:rsidRDefault="00B679E1" w:rsidP="004A6D3A">
      <w:pPr>
        <w:rPr>
          <w:lang w:val="es-ES"/>
        </w:rPr>
      </w:pPr>
      <w:r w:rsidRPr="00904F88">
        <w:rPr>
          <w:lang w:val="es-ES"/>
        </w:rPr>
        <w:t xml:space="preserve">Podemos mostrar las celdas o </w:t>
      </w:r>
      <w:r w:rsidR="0089351A" w:rsidRPr="00904F88">
        <w:rPr>
          <w:lang w:val="es-ES"/>
        </w:rPr>
        <w:t>esconderlas</w:t>
      </w:r>
    </w:p>
    <w:p w14:paraId="056779B1" w14:textId="77777777" w:rsidR="00B679E1" w:rsidRPr="00904F88" w:rsidRDefault="00B679E1" w:rsidP="004A6D3A">
      <w:pPr>
        <w:rPr>
          <w:lang w:val="es-ES"/>
        </w:rPr>
      </w:pPr>
    </w:p>
    <w:p w14:paraId="47261911"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1B9C8595"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empty-cells</w:t>
      </w:r>
      <w:r w:rsidRPr="00904F88">
        <w:rPr>
          <w:rFonts w:ascii="Consolas" w:hAnsi="Consolas"/>
          <w:color w:val="D4D4D4"/>
          <w:sz w:val="21"/>
          <w:szCs w:val="21"/>
          <w:lang w:val="es-ES"/>
        </w:rPr>
        <w:t xml:space="preserve">: </w:t>
      </w:r>
      <w:proofErr w:type="gramStart"/>
      <w:r w:rsidRPr="00904F88">
        <w:rPr>
          <w:rFonts w:ascii="Consolas" w:hAnsi="Consolas"/>
          <w:color w:val="CE9178"/>
          <w:sz w:val="21"/>
          <w:szCs w:val="21"/>
          <w:lang w:val="es-ES"/>
        </w:rPr>
        <w:t>show</w:t>
      </w:r>
      <w:proofErr w:type="gramEnd"/>
      <w:r w:rsidRPr="00904F88">
        <w:rPr>
          <w:rFonts w:ascii="Consolas" w:hAnsi="Consolas"/>
          <w:color w:val="D4D4D4"/>
          <w:sz w:val="21"/>
          <w:szCs w:val="21"/>
          <w:lang w:val="es-ES"/>
        </w:rPr>
        <w:t>;</w:t>
      </w:r>
    </w:p>
    <w:p w14:paraId="5EBD67E3"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347699A"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C141816" w14:textId="77777777" w:rsidR="006D3C83" w:rsidRPr="00904F88" w:rsidRDefault="006D3C83" w:rsidP="004A6D3A">
      <w:pPr>
        <w:rPr>
          <w:lang w:val="es-ES"/>
        </w:rPr>
      </w:pPr>
    </w:p>
    <w:p w14:paraId="157A783B" w14:textId="77777777" w:rsidR="00201BA2" w:rsidRPr="00904F88" w:rsidRDefault="00201BA2" w:rsidP="004A6D3A">
      <w:pPr>
        <w:rPr>
          <w:lang w:val="es-ES"/>
        </w:rPr>
      </w:pPr>
    </w:p>
    <w:p w14:paraId="6F41FB61" w14:textId="6EF14C35" w:rsidR="00201BA2" w:rsidRPr="00904F88" w:rsidRDefault="00201BA2" w:rsidP="004A6D3A">
      <w:pPr>
        <w:rPr>
          <w:lang w:val="es-ES"/>
        </w:rPr>
      </w:pPr>
      <w:r w:rsidRPr="00904F88">
        <w:rPr>
          <w:noProof/>
          <w:lang w:val="es-ES"/>
        </w:rPr>
        <w:drawing>
          <wp:inline distT="0" distB="0" distL="0" distR="0" wp14:anchorId="3A05819E" wp14:editId="772F4613">
            <wp:extent cx="1546860" cy="1114213"/>
            <wp:effectExtent l="0" t="0" r="0" b="0"/>
            <wp:docPr id="117531021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0214" name="Imagen 1" descr="Imagen que contiene Diagrama&#10;&#10;El contenido generado por IA puede ser incorrecto."/>
                    <pic:cNvPicPr/>
                  </pic:nvPicPr>
                  <pic:blipFill>
                    <a:blip r:embed="rId168"/>
                    <a:stretch>
                      <a:fillRect/>
                    </a:stretch>
                  </pic:blipFill>
                  <pic:spPr>
                    <a:xfrm>
                      <a:off x="0" y="0"/>
                      <a:ext cx="1549447" cy="1116077"/>
                    </a:xfrm>
                    <a:prstGeom prst="rect">
                      <a:avLst/>
                    </a:prstGeom>
                  </pic:spPr>
                </pic:pic>
              </a:graphicData>
            </a:graphic>
          </wp:inline>
        </w:drawing>
      </w:r>
    </w:p>
    <w:p w14:paraId="773E93C9" w14:textId="77777777" w:rsidR="00201BA2" w:rsidRPr="00904F88" w:rsidRDefault="00201BA2" w:rsidP="004A6D3A">
      <w:pPr>
        <w:rPr>
          <w:lang w:val="es-ES"/>
        </w:rPr>
      </w:pPr>
    </w:p>
    <w:p w14:paraId="53F929EA" w14:textId="77777777" w:rsidR="006D3C83" w:rsidRPr="00904F88" w:rsidRDefault="006D3C83" w:rsidP="004A6D3A">
      <w:pPr>
        <w:rPr>
          <w:lang w:val="es-ES"/>
        </w:rPr>
      </w:pPr>
    </w:p>
    <w:p w14:paraId="15425AF3" w14:textId="77777777" w:rsidR="006D3C83" w:rsidRPr="00904F88" w:rsidRDefault="006D3C83" w:rsidP="004A6D3A">
      <w:pPr>
        <w:rPr>
          <w:lang w:val="es-ES"/>
        </w:rPr>
      </w:pPr>
    </w:p>
    <w:p w14:paraId="7D84AE8E"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66296AC1"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empty-cells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hide</w:t>
      </w:r>
      <w:r w:rsidRPr="00904F88">
        <w:rPr>
          <w:rFonts w:ascii="Consolas" w:hAnsi="Consolas"/>
          <w:color w:val="D4D4D4"/>
          <w:sz w:val="21"/>
          <w:szCs w:val="21"/>
          <w:lang w:val="es-ES"/>
        </w:rPr>
        <w:t>;</w:t>
      </w:r>
    </w:p>
    <w:p w14:paraId="5DF160FA" w14:textId="77777777" w:rsidR="006D3C83" w:rsidRPr="00904F88" w:rsidRDefault="006D3C83" w:rsidP="006D3C8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A984DB8" w14:textId="480DB971" w:rsidR="006D3C83" w:rsidRPr="00904F88" w:rsidRDefault="0089351A" w:rsidP="004A6D3A">
      <w:pPr>
        <w:rPr>
          <w:lang w:val="es-ES"/>
        </w:rPr>
      </w:pPr>
      <w:r w:rsidRPr="00904F88">
        <w:rPr>
          <w:noProof/>
          <w:lang w:val="es-ES"/>
        </w:rPr>
        <w:drawing>
          <wp:inline distT="0" distB="0" distL="0" distR="0" wp14:anchorId="51900708" wp14:editId="1D6AACBA">
            <wp:extent cx="1267002" cy="885949"/>
            <wp:effectExtent l="0" t="0" r="9525" b="9525"/>
            <wp:docPr id="865197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7680" name=""/>
                    <pic:cNvPicPr/>
                  </pic:nvPicPr>
                  <pic:blipFill>
                    <a:blip r:embed="rId169"/>
                    <a:stretch>
                      <a:fillRect/>
                    </a:stretch>
                  </pic:blipFill>
                  <pic:spPr>
                    <a:xfrm>
                      <a:off x="0" y="0"/>
                      <a:ext cx="1267002" cy="885949"/>
                    </a:xfrm>
                    <a:prstGeom prst="rect">
                      <a:avLst/>
                    </a:prstGeom>
                  </pic:spPr>
                </pic:pic>
              </a:graphicData>
            </a:graphic>
          </wp:inline>
        </w:drawing>
      </w:r>
    </w:p>
    <w:p w14:paraId="3012863A" w14:textId="77777777" w:rsidR="0089351A" w:rsidRPr="00904F88" w:rsidRDefault="0089351A" w:rsidP="004A6D3A">
      <w:pPr>
        <w:rPr>
          <w:lang w:val="es-ES"/>
        </w:rPr>
      </w:pPr>
    </w:p>
    <w:p w14:paraId="2BDBABF3" w14:textId="77777777" w:rsidR="00522CD3" w:rsidRPr="00904F88" w:rsidRDefault="00522CD3" w:rsidP="00522CD3">
      <w:pPr>
        <w:rPr>
          <w:b/>
          <w:bCs/>
          <w:sz w:val="28"/>
          <w:szCs w:val="28"/>
          <w:u w:val="single"/>
          <w:lang w:val="es-ES"/>
        </w:rPr>
      </w:pPr>
      <w:r w:rsidRPr="00904F88">
        <w:rPr>
          <w:b/>
          <w:bCs/>
          <w:sz w:val="28"/>
          <w:szCs w:val="28"/>
          <w:u w:val="single"/>
          <w:lang w:val="es-ES"/>
        </w:rPr>
        <w:t>Separación entre celdas: border-spacing</w:t>
      </w:r>
    </w:p>
    <w:p w14:paraId="7B8E212C" w14:textId="52E44CA5" w:rsidR="00522CD3" w:rsidRPr="00904F88" w:rsidRDefault="00522CD3" w:rsidP="00522CD3">
      <w:pPr>
        <w:rPr>
          <w:lang w:val="es-ES"/>
        </w:rPr>
      </w:pPr>
      <w:r w:rsidRPr="00904F88">
        <w:rPr>
          <w:lang w:val="es-ES"/>
        </w:rPr>
        <w:br/>
        <w:t>La propiedad border-spacing permite establecer una separación entre las celdas cuando se utiliza el modo de bordes separado. Se puede escribir un único valor, que se aplicaría a los cuatro lados, o dos valores, que se aplicarían en horizontal (a derecha e izquierda) y en vertical (arriba y abajo), respectivamente. Los valores no se pueden expresar en porcentajes, pero sí en cualquier otra unidad (px, em, etc).</w:t>
      </w:r>
    </w:p>
    <w:p w14:paraId="6E7D3CDC" w14:textId="77777777" w:rsidR="00B56163" w:rsidRPr="00904F88" w:rsidRDefault="00B56163" w:rsidP="00522CD3">
      <w:pPr>
        <w:rPr>
          <w:lang w:val="es-ES"/>
        </w:rPr>
      </w:pPr>
    </w:p>
    <w:p w14:paraId="463DB36C" w14:textId="7E8205F7" w:rsidR="00B56163" w:rsidRPr="00904F88" w:rsidRDefault="00571FB4" w:rsidP="00522CD3">
      <w:pPr>
        <w:rPr>
          <w:lang w:val="es-ES"/>
        </w:rPr>
      </w:pPr>
      <w:r w:rsidRPr="00904F88">
        <w:rPr>
          <w:noProof/>
          <w:lang w:val="es-ES"/>
        </w:rPr>
        <w:drawing>
          <wp:inline distT="0" distB="0" distL="0" distR="0" wp14:anchorId="5D2BC4BF" wp14:editId="575DB703">
            <wp:extent cx="4077269" cy="2019582"/>
            <wp:effectExtent l="0" t="0" r="0" b="0"/>
            <wp:docPr id="205508855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8559" name="Imagen 1" descr="Imagen que contiene Texto&#10;&#10;El contenido generado por IA puede ser incorrecto."/>
                    <pic:cNvPicPr/>
                  </pic:nvPicPr>
                  <pic:blipFill>
                    <a:blip r:embed="rId170"/>
                    <a:stretch>
                      <a:fillRect/>
                    </a:stretch>
                  </pic:blipFill>
                  <pic:spPr>
                    <a:xfrm>
                      <a:off x="0" y="0"/>
                      <a:ext cx="4077269" cy="2019582"/>
                    </a:xfrm>
                    <a:prstGeom prst="rect">
                      <a:avLst/>
                    </a:prstGeom>
                  </pic:spPr>
                </pic:pic>
              </a:graphicData>
            </a:graphic>
          </wp:inline>
        </w:drawing>
      </w:r>
    </w:p>
    <w:p w14:paraId="1AD25BC8" w14:textId="77777777" w:rsidR="00522CD3" w:rsidRPr="00904F88" w:rsidRDefault="00522CD3" w:rsidP="004A6D3A">
      <w:pPr>
        <w:rPr>
          <w:lang w:val="es-ES"/>
        </w:rPr>
      </w:pPr>
    </w:p>
    <w:p w14:paraId="233AB65D"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1E72C48F"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33EB7353"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AB3F4AB"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14BE22D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border-spacing (2). Tablas.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D4B0FA2"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23A393EB"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56E5E9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062F6D86"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#b2b2b2</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648956AA"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3CE9F50"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td</w:t>
      </w:r>
      <w:r w:rsidRPr="00904F88">
        <w:rPr>
          <w:rFonts w:ascii="Consolas" w:hAnsi="Consolas"/>
          <w:color w:val="D4D4D4"/>
          <w:sz w:val="21"/>
          <w:szCs w:val="21"/>
          <w:lang w:val="es-ES"/>
        </w:rPr>
        <w:t xml:space="preserve"> {</w:t>
      </w:r>
    </w:p>
    <w:p w14:paraId="28C27497"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46FF84FE"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39DF0B2"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table</w:t>
      </w:r>
      <w:r w:rsidRPr="00904F88">
        <w:rPr>
          <w:rFonts w:ascii="Consolas" w:hAnsi="Consolas"/>
          <w:color w:val="D4D4D4"/>
          <w:sz w:val="21"/>
          <w:szCs w:val="21"/>
          <w:lang w:val="es-ES"/>
        </w:rPr>
        <w:t xml:space="preserve"> {</w:t>
      </w:r>
    </w:p>
    <w:p w14:paraId="6D27B022"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border-spacing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69CEF88"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D9DEC86"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E87D2C1"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BAD1C8B"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2CBF96"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EBEB51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5535CD6E"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r w:rsidRPr="00904F88">
        <w:rPr>
          <w:rFonts w:ascii="Consolas" w:hAnsi="Consolas"/>
          <w:color w:val="CCCCCC"/>
          <w:sz w:val="21"/>
          <w:szCs w:val="21"/>
          <w:lang w:val="es-ES"/>
        </w:rPr>
        <w:t>Esto es la leyenda</w:t>
      </w:r>
      <w:r w:rsidRPr="00904F88">
        <w:rPr>
          <w:rFonts w:ascii="Consolas" w:hAnsi="Consolas"/>
          <w:color w:val="808080"/>
          <w:sz w:val="21"/>
          <w:szCs w:val="21"/>
          <w:lang w:val="es-ES"/>
        </w:rPr>
        <w:t>&lt;/</w:t>
      </w:r>
      <w:r w:rsidRPr="00904F88">
        <w:rPr>
          <w:rFonts w:ascii="Consolas" w:hAnsi="Consolas"/>
          <w:color w:val="569CD6"/>
          <w:sz w:val="21"/>
          <w:szCs w:val="21"/>
          <w:lang w:val="es-ES"/>
        </w:rPr>
        <w:t>caption</w:t>
      </w:r>
      <w:r w:rsidRPr="00904F88">
        <w:rPr>
          <w:rFonts w:ascii="Consolas" w:hAnsi="Consolas"/>
          <w:color w:val="808080"/>
          <w:sz w:val="21"/>
          <w:szCs w:val="21"/>
          <w:lang w:val="es-ES"/>
        </w:rPr>
        <w:t>&gt;</w:t>
      </w:r>
    </w:p>
    <w:p w14:paraId="0C16D6E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633ED22D"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1</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7C11F10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2</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57584380"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0227AE9"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75D22EAF"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3</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1B55DB19"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r w:rsidRPr="00904F88">
        <w:rPr>
          <w:rFonts w:ascii="Consolas" w:hAnsi="Consolas"/>
          <w:color w:val="CCCCCC"/>
          <w:sz w:val="21"/>
          <w:szCs w:val="21"/>
          <w:lang w:val="es-ES"/>
        </w:rPr>
        <w:t>Celda 4</w:t>
      </w:r>
      <w:r w:rsidRPr="00904F88">
        <w:rPr>
          <w:rFonts w:ascii="Consolas" w:hAnsi="Consolas"/>
          <w:color w:val="808080"/>
          <w:sz w:val="21"/>
          <w:szCs w:val="21"/>
          <w:lang w:val="es-ES"/>
        </w:rPr>
        <w:t>&lt;/</w:t>
      </w:r>
      <w:r w:rsidRPr="00904F88">
        <w:rPr>
          <w:rFonts w:ascii="Consolas" w:hAnsi="Consolas"/>
          <w:color w:val="569CD6"/>
          <w:sz w:val="21"/>
          <w:szCs w:val="21"/>
          <w:lang w:val="es-ES"/>
        </w:rPr>
        <w:t>td</w:t>
      </w:r>
      <w:r w:rsidRPr="00904F88">
        <w:rPr>
          <w:rFonts w:ascii="Consolas" w:hAnsi="Consolas"/>
          <w:color w:val="808080"/>
          <w:sz w:val="21"/>
          <w:szCs w:val="21"/>
          <w:lang w:val="es-ES"/>
        </w:rPr>
        <w:t>&gt;</w:t>
      </w:r>
    </w:p>
    <w:p w14:paraId="47C31ABC"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tr</w:t>
      </w:r>
      <w:r w:rsidRPr="00904F88">
        <w:rPr>
          <w:rFonts w:ascii="Consolas" w:hAnsi="Consolas"/>
          <w:color w:val="808080"/>
          <w:sz w:val="21"/>
          <w:szCs w:val="21"/>
          <w:lang w:val="es-ES"/>
        </w:rPr>
        <w:t>&gt;</w:t>
      </w:r>
    </w:p>
    <w:p w14:paraId="22E5712B"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table</w:t>
      </w:r>
      <w:r w:rsidRPr="00904F88">
        <w:rPr>
          <w:rFonts w:ascii="Consolas" w:hAnsi="Consolas"/>
          <w:color w:val="808080"/>
          <w:sz w:val="21"/>
          <w:szCs w:val="21"/>
          <w:lang w:val="es-ES"/>
        </w:rPr>
        <w:t>&gt;</w:t>
      </w:r>
    </w:p>
    <w:p w14:paraId="5733546A"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73A3F85" w14:textId="77777777" w:rsidR="00B56163" w:rsidRPr="00904F88" w:rsidRDefault="00B56163" w:rsidP="00B5616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1D5EF7A0" w14:textId="77777777" w:rsidR="00B56163" w:rsidRPr="00904F88" w:rsidRDefault="00B56163" w:rsidP="004A6D3A">
      <w:pPr>
        <w:rPr>
          <w:lang w:val="es-ES"/>
        </w:rPr>
      </w:pPr>
    </w:p>
    <w:p w14:paraId="73F4BCD8" w14:textId="7759AD44" w:rsidR="00A7039D" w:rsidRPr="00904F88" w:rsidRDefault="00A7039D" w:rsidP="00A7039D">
      <w:pPr>
        <w:pStyle w:val="Ttulo2"/>
        <w:rPr>
          <w:lang w:val="es-ES"/>
        </w:rPr>
      </w:pPr>
      <w:bookmarkStart w:id="61" w:name="_Toc210637411"/>
      <w:r w:rsidRPr="00904F88">
        <w:rPr>
          <w:lang w:val="es-ES"/>
        </w:rPr>
        <w:t>Ejemplo de tabla con CSS</w:t>
      </w:r>
      <w:bookmarkEnd w:id="61"/>
    </w:p>
    <w:p w14:paraId="2B3C34C8" w14:textId="77777777" w:rsidR="006D3C83" w:rsidRPr="00904F88" w:rsidRDefault="006D3C83" w:rsidP="004A6D3A">
      <w:pPr>
        <w:rPr>
          <w:lang w:val="es-ES"/>
        </w:rPr>
      </w:pPr>
    </w:p>
    <w:p w14:paraId="1C530ADC" w14:textId="50873F77" w:rsidR="00241C30" w:rsidRPr="00904F88" w:rsidRDefault="00241C30" w:rsidP="004A6D3A">
      <w:pPr>
        <w:rPr>
          <w:lang w:val="es-ES"/>
        </w:rPr>
      </w:pPr>
      <w:r w:rsidRPr="00904F88">
        <w:rPr>
          <w:lang w:val="es-ES"/>
        </w:rPr>
        <w:t>Vamos a formatear una tabla con CSS en el siguiente ejemplo usando diferentes propiedades avanzadas de CSS</w:t>
      </w:r>
      <w:r w:rsidR="004648B3" w:rsidRPr="00904F88">
        <w:rPr>
          <w:lang w:val="es-ES"/>
        </w:rPr>
        <w:t>. Lo primero es ver el resultado final de la tabla:</w:t>
      </w:r>
    </w:p>
    <w:p w14:paraId="1B076A01" w14:textId="77777777" w:rsidR="004648B3" w:rsidRPr="00904F88" w:rsidRDefault="004648B3" w:rsidP="004A6D3A">
      <w:pPr>
        <w:rPr>
          <w:lang w:val="es-ES"/>
        </w:rPr>
      </w:pPr>
    </w:p>
    <w:p w14:paraId="1EA39E78" w14:textId="41A84A7B" w:rsidR="004648B3" w:rsidRPr="00904F88" w:rsidRDefault="009D04A8" w:rsidP="004A6D3A">
      <w:pPr>
        <w:rPr>
          <w:lang w:val="es-ES"/>
        </w:rPr>
      </w:pPr>
      <w:r w:rsidRPr="00904F88">
        <w:rPr>
          <w:noProof/>
          <w:lang w:val="es-ES"/>
        </w:rPr>
        <w:drawing>
          <wp:inline distT="0" distB="0" distL="0" distR="0" wp14:anchorId="703E1D8F" wp14:editId="5DAB0BFA">
            <wp:extent cx="6300470" cy="1268730"/>
            <wp:effectExtent l="0" t="0" r="5080" b="7620"/>
            <wp:docPr id="1943395798"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5798" name="Imagen 1" descr="Escala de tiempo&#10;&#10;El contenido generado por IA puede ser incorrecto."/>
                    <pic:cNvPicPr/>
                  </pic:nvPicPr>
                  <pic:blipFill>
                    <a:blip r:embed="rId171"/>
                    <a:stretch>
                      <a:fillRect/>
                    </a:stretch>
                  </pic:blipFill>
                  <pic:spPr>
                    <a:xfrm>
                      <a:off x="0" y="0"/>
                      <a:ext cx="6300470" cy="1268730"/>
                    </a:xfrm>
                    <a:prstGeom prst="rect">
                      <a:avLst/>
                    </a:prstGeom>
                  </pic:spPr>
                </pic:pic>
              </a:graphicData>
            </a:graphic>
          </wp:inline>
        </w:drawing>
      </w:r>
    </w:p>
    <w:p w14:paraId="48AC255D" w14:textId="7A4FB821" w:rsidR="00241C30" w:rsidRPr="00904F88" w:rsidRDefault="009D04A8" w:rsidP="004A6D3A">
      <w:pPr>
        <w:rPr>
          <w:lang w:val="es-ES"/>
        </w:rPr>
      </w:pPr>
      <w:r w:rsidRPr="00904F88">
        <w:rPr>
          <w:lang w:val="es-ES"/>
        </w:rPr>
        <w:t xml:space="preserve">Y este es el código de la tabla pensando que </w:t>
      </w:r>
      <w:r w:rsidR="00BB148E" w:rsidRPr="00904F88">
        <w:rPr>
          <w:lang w:val="es-ES"/>
        </w:rPr>
        <w:t xml:space="preserve">la </w:t>
      </w:r>
      <w:proofErr w:type="gramStart"/>
      <w:r w:rsidR="00BB148E" w:rsidRPr="00904F88">
        <w:rPr>
          <w:lang w:val="es-ES"/>
        </w:rPr>
        <w:t>primera fila y la primera columna</w:t>
      </w:r>
      <w:proofErr w:type="gramEnd"/>
      <w:r w:rsidR="00BB148E" w:rsidRPr="00904F88">
        <w:rPr>
          <w:lang w:val="es-ES"/>
        </w:rPr>
        <w:t xml:space="preserve"> son th, no td, son celdas de título:</w:t>
      </w:r>
    </w:p>
    <w:p w14:paraId="42233785" w14:textId="77777777" w:rsidR="00BB148E" w:rsidRPr="00904F88" w:rsidRDefault="00BB148E" w:rsidP="004A6D3A">
      <w:pPr>
        <w:rPr>
          <w:lang w:val="es-ES"/>
        </w:rPr>
      </w:pPr>
    </w:p>
    <w:p w14:paraId="24B40860"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table</w:t>
      </w:r>
      <w:r w:rsidRPr="00416B85">
        <w:rPr>
          <w:rFonts w:ascii="Consolas" w:hAnsi="Consolas"/>
          <w:color w:val="CCCCCC"/>
          <w:sz w:val="21"/>
          <w:szCs w:val="21"/>
          <w:lang w:val="es-ES"/>
        </w:rPr>
        <w:t xml:space="preserve"> </w:t>
      </w:r>
      <w:r w:rsidRPr="00416B85">
        <w:rPr>
          <w:rFonts w:ascii="Consolas" w:hAnsi="Consolas"/>
          <w:color w:val="9CDCFE"/>
          <w:sz w:val="21"/>
          <w:szCs w:val="21"/>
          <w:lang w:val="es-ES"/>
        </w:rPr>
        <w:t>class</w:t>
      </w:r>
      <w:r w:rsidRPr="00416B85">
        <w:rPr>
          <w:rFonts w:ascii="Consolas" w:hAnsi="Consolas"/>
          <w:color w:val="CCCCCC"/>
          <w:sz w:val="21"/>
          <w:szCs w:val="21"/>
          <w:lang w:val="es-ES"/>
        </w:rPr>
        <w:t>=</w:t>
      </w:r>
      <w:r w:rsidRPr="00416B85">
        <w:rPr>
          <w:rFonts w:ascii="Consolas" w:hAnsi="Consolas"/>
          <w:color w:val="CE9178"/>
          <w:sz w:val="21"/>
          <w:szCs w:val="21"/>
          <w:lang w:val="es-ES"/>
        </w:rPr>
        <w:t>"tabla-con-estilos"</w:t>
      </w:r>
      <w:r w:rsidRPr="00416B85">
        <w:rPr>
          <w:rFonts w:ascii="Consolas" w:hAnsi="Consolas"/>
          <w:color w:val="808080"/>
          <w:sz w:val="21"/>
          <w:szCs w:val="21"/>
          <w:lang w:val="es-ES"/>
        </w:rPr>
        <w:t>&gt;</w:t>
      </w:r>
    </w:p>
    <w:p w14:paraId="29B21548"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w:t>
      </w:r>
    </w:p>
    <w:p w14:paraId="2FE72CCB"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caption</w:t>
      </w:r>
      <w:r w:rsidRPr="00416B85">
        <w:rPr>
          <w:rFonts w:ascii="Consolas" w:hAnsi="Consolas"/>
          <w:color w:val="808080"/>
          <w:sz w:val="21"/>
          <w:szCs w:val="21"/>
          <w:lang w:val="es-ES"/>
        </w:rPr>
        <w:t>&gt;&lt;</w:t>
      </w:r>
      <w:r w:rsidRPr="00416B85">
        <w:rPr>
          <w:rFonts w:ascii="Consolas" w:hAnsi="Consolas"/>
          <w:color w:val="569CD6"/>
          <w:sz w:val="21"/>
          <w:szCs w:val="21"/>
          <w:lang w:val="es-ES"/>
        </w:rPr>
        <w:t>b</w:t>
      </w:r>
      <w:r w:rsidRPr="00416B85">
        <w:rPr>
          <w:rFonts w:ascii="Consolas" w:hAnsi="Consolas"/>
          <w:color w:val="808080"/>
          <w:sz w:val="21"/>
          <w:szCs w:val="21"/>
          <w:lang w:val="es-ES"/>
        </w:rPr>
        <w:t>&gt;</w:t>
      </w:r>
      <w:r w:rsidRPr="00416B85">
        <w:rPr>
          <w:rFonts w:ascii="Consolas" w:hAnsi="Consolas"/>
          <w:color w:val="CCCCCC"/>
          <w:sz w:val="21"/>
          <w:szCs w:val="21"/>
          <w:lang w:val="es-ES"/>
        </w:rPr>
        <w:t xml:space="preserve">Tabla </w:t>
      </w:r>
      <w:proofErr w:type="gramStart"/>
      <w:r w:rsidRPr="00416B85">
        <w:rPr>
          <w:rFonts w:ascii="Consolas" w:hAnsi="Consolas"/>
          <w:color w:val="CCCCCC"/>
          <w:sz w:val="21"/>
          <w:szCs w:val="21"/>
          <w:lang w:val="es-ES"/>
        </w:rPr>
        <w:t>1.</w:t>
      </w:r>
      <w:r w:rsidRPr="00416B85">
        <w:rPr>
          <w:rFonts w:ascii="Consolas" w:hAnsi="Consolas"/>
          <w:color w:val="808080"/>
          <w:sz w:val="21"/>
          <w:szCs w:val="21"/>
          <w:lang w:val="es-ES"/>
        </w:rPr>
        <w:t>&lt;</w:t>
      </w:r>
      <w:proofErr w:type="gramEnd"/>
      <w:r w:rsidRPr="00416B85">
        <w:rPr>
          <w:rFonts w:ascii="Consolas" w:hAnsi="Consolas"/>
          <w:color w:val="808080"/>
          <w:sz w:val="21"/>
          <w:szCs w:val="21"/>
          <w:lang w:val="es-ES"/>
        </w:rPr>
        <w:t>/</w:t>
      </w:r>
      <w:r w:rsidRPr="00416B85">
        <w:rPr>
          <w:rFonts w:ascii="Consolas" w:hAnsi="Consolas"/>
          <w:color w:val="569CD6"/>
          <w:sz w:val="21"/>
          <w:szCs w:val="21"/>
          <w:lang w:val="es-ES"/>
        </w:rPr>
        <w:t>b</w:t>
      </w:r>
      <w:r w:rsidRPr="00416B85">
        <w:rPr>
          <w:rFonts w:ascii="Consolas" w:hAnsi="Consolas"/>
          <w:color w:val="808080"/>
          <w:sz w:val="21"/>
          <w:szCs w:val="21"/>
          <w:lang w:val="es-ES"/>
        </w:rPr>
        <w:t>&gt;</w:t>
      </w:r>
      <w:r w:rsidRPr="00416B85">
        <w:rPr>
          <w:rFonts w:ascii="Consolas" w:hAnsi="Consolas"/>
          <w:color w:val="CCCCCC"/>
          <w:sz w:val="21"/>
          <w:szCs w:val="21"/>
          <w:lang w:val="es-ES"/>
        </w:rPr>
        <w:t xml:space="preserve"> Lista de Productos</w:t>
      </w:r>
      <w:r w:rsidRPr="00416B85">
        <w:rPr>
          <w:rFonts w:ascii="Consolas" w:hAnsi="Consolas"/>
          <w:color w:val="808080"/>
          <w:sz w:val="21"/>
          <w:szCs w:val="21"/>
          <w:lang w:val="es-ES"/>
        </w:rPr>
        <w:t>&lt;/</w:t>
      </w:r>
      <w:r w:rsidRPr="00416B85">
        <w:rPr>
          <w:rFonts w:ascii="Consolas" w:hAnsi="Consolas"/>
          <w:color w:val="569CD6"/>
          <w:sz w:val="21"/>
          <w:szCs w:val="21"/>
          <w:lang w:val="es-ES"/>
        </w:rPr>
        <w:t>caption</w:t>
      </w:r>
      <w:r w:rsidRPr="00416B85">
        <w:rPr>
          <w:rFonts w:ascii="Consolas" w:hAnsi="Consolas"/>
          <w:color w:val="808080"/>
          <w:sz w:val="21"/>
          <w:szCs w:val="21"/>
          <w:lang w:val="es-ES"/>
        </w:rPr>
        <w:t>&gt;</w:t>
      </w:r>
    </w:p>
    <w:p w14:paraId="52AE4614"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thead</w:t>
      </w:r>
      <w:r w:rsidRPr="00416B85">
        <w:rPr>
          <w:rFonts w:ascii="Consolas" w:hAnsi="Consolas"/>
          <w:color w:val="808080"/>
          <w:sz w:val="21"/>
          <w:szCs w:val="21"/>
          <w:lang w:val="es-ES"/>
        </w:rPr>
        <w:t>&gt;</w:t>
      </w:r>
    </w:p>
    <w:p w14:paraId="02C3616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1C7C9B17"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Nº</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73567FB2"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Producto</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586DC54D"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Precio</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0636FBB5"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Stock</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06631557"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22366221"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thead</w:t>
      </w:r>
      <w:r w:rsidRPr="00416B85">
        <w:rPr>
          <w:rFonts w:ascii="Consolas" w:hAnsi="Consolas"/>
          <w:color w:val="808080"/>
          <w:sz w:val="21"/>
          <w:szCs w:val="21"/>
          <w:lang w:val="es-ES"/>
        </w:rPr>
        <w:t>&gt;</w:t>
      </w:r>
    </w:p>
    <w:p w14:paraId="1B5F5652"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tbody</w:t>
      </w:r>
      <w:r w:rsidRPr="00416B85">
        <w:rPr>
          <w:rFonts w:ascii="Consolas" w:hAnsi="Consolas"/>
          <w:color w:val="808080"/>
          <w:sz w:val="21"/>
          <w:szCs w:val="21"/>
          <w:lang w:val="es-ES"/>
        </w:rPr>
        <w:t>&gt;</w:t>
      </w:r>
    </w:p>
    <w:p w14:paraId="337F4276"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342564F6"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1</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199EFEC5"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Producto A</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03A09766"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25</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42DCD0A3"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50</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2C3CD9FA"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358320B7"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028ADE9B"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2</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248A96C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Producto B</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73C75285"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15</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40B59D52"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30</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126126F0"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341F77FD"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364B0498"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3</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76FC1355"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Producto C</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3F7E951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40</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762AA53D"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20</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5D12081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17CD9980"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458684FD"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r w:rsidRPr="00416B85">
        <w:rPr>
          <w:rFonts w:ascii="Consolas" w:hAnsi="Consolas"/>
          <w:color w:val="CCCCCC"/>
          <w:sz w:val="21"/>
          <w:szCs w:val="21"/>
          <w:lang w:val="es-ES"/>
        </w:rPr>
        <w:t>4</w:t>
      </w:r>
      <w:r w:rsidRPr="00416B85">
        <w:rPr>
          <w:rFonts w:ascii="Consolas" w:hAnsi="Consolas"/>
          <w:color w:val="808080"/>
          <w:sz w:val="21"/>
          <w:szCs w:val="21"/>
          <w:lang w:val="es-ES"/>
        </w:rPr>
        <w:t>&lt;/</w:t>
      </w:r>
      <w:r w:rsidRPr="00416B85">
        <w:rPr>
          <w:rFonts w:ascii="Consolas" w:hAnsi="Consolas"/>
          <w:color w:val="569CD6"/>
          <w:sz w:val="21"/>
          <w:szCs w:val="21"/>
          <w:lang w:val="es-ES"/>
        </w:rPr>
        <w:t>th</w:t>
      </w:r>
      <w:r w:rsidRPr="00416B85">
        <w:rPr>
          <w:rFonts w:ascii="Consolas" w:hAnsi="Consolas"/>
          <w:color w:val="808080"/>
          <w:sz w:val="21"/>
          <w:szCs w:val="21"/>
          <w:lang w:val="es-ES"/>
        </w:rPr>
        <w:t>&gt;</w:t>
      </w:r>
    </w:p>
    <w:p w14:paraId="54A8AE4F"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Producto D</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6633E2B7"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32</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6F8D7466"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r w:rsidRPr="00416B85">
        <w:rPr>
          <w:rFonts w:ascii="Consolas" w:hAnsi="Consolas"/>
          <w:color w:val="CCCCCC"/>
          <w:sz w:val="21"/>
          <w:szCs w:val="21"/>
          <w:lang w:val="es-ES"/>
        </w:rPr>
        <w:t>10</w:t>
      </w:r>
      <w:r w:rsidRPr="00416B85">
        <w:rPr>
          <w:rFonts w:ascii="Consolas" w:hAnsi="Consolas"/>
          <w:color w:val="808080"/>
          <w:sz w:val="21"/>
          <w:szCs w:val="21"/>
          <w:lang w:val="es-ES"/>
        </w:rPr>
        <w:t>&lt;/</w:t>
      </w:r>
      <w:r w:rsidRPr="00416B85">
        <w:rPr>
          <w:rFonts w:ascii="Consolas" w:hAnsi="Consolas"/>
          <w:color w:val="569CD6"/>
          <w:sz w:val="21"/>
          <w:szCs w:val="21"/>
          <w:lang w:val="es-ES"/>
        </w:rPr>
        <w:t>td</w:t>
      </w:r>
      <w:r w:rsidRPr="00416B85">
        <w:rPr>
          <w:rFonts w:ascii="Consolas" w:hAnsi="Consolas"/>
          <w:color w:val="808080"/>
          <w:sz w:val="21"/>
          <w:szCs w:val="21"/>
          <w:lang w:val="es-ES"/>
        </w:rPr>
        <w:t>&gt;</w:t>
      </w:r>
    </w:p>
    <w:p w14:paraId="20B758CE"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tr</w:t>
      </w:r>
      <w:r w:rsidRPr="00416B85">
        <w:rPr>
          <w:rFonts w:ascii="Consolas" w:hAnsi="Consolas"/>
          <w:color w:val="808080"/>
          <w:sz w:val="21"/>
          <w:szCs w:val="21"/>
          <w:lang w:val="es-ES"/>
        </w:rPr>
        <w:t>&gt;</w:t>
      </w:r>
    </w:p>
    <w:p w14:paraId="34D6921B"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tbody</w:t>
      </w:r>
      <w:r w:rsidRPr="00416B85">
        <w:rPr>
          <w:rFonts w:ascii="Consolas" w:hAnsi="Consolas"/>
          <w:color w:val="808080"/>
          <w:sz w:val="21"/>
          <w:szCs w:val="21"/>
          <w:lang w:val="es-ES"/>
        </w:rPr>
        <w:t>&gt;</w:t>
      </w:r>
    </w:p>
    <w:p w14:paraId="26AFE349" w14:textId="77777777" w:rsidR="00416B85" w:rsidRPr="00416B85" w:rsidRDefault="00416B85" w:rsidP="00416B8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6B85">
        <w:rPr>
          <w:rFonts w:ascii="Consolas" w:hAnsi="Consolas"/>
          <w:color w:val="CCCCCC"/>
          <w:sz w:val="21"/>
          <w:szCs w:val="21"/>
          <w:lang w:val="es-ES"/>
        </w:rPr>
        <w:t xml:space="preserve">    </w:t>
      </w:r>
      <w:r w:rsidRPr="00416B85">
        <w:rPr>
          <w:rFonts w:ascii="Consolas" w:hAnsi="Consolas"/>
          <w:color w:val="808080"/>
          <w:sz w:val="21"/>
          <w:szCs w:val="21"/>
          <w:lang w:val="es-ES"/>
        </w:rPr>
        <w:t>&lt;/</w:t>
      </w:r>
      <w:r w:rsidRPr="00416B85">
        <w:rPr>
          <w:rFonts w:ascii="Consolas" w:hAnsi="Consolas"/>
          <w:color w:val="569CD6"/>
          <w:sz w:val="21"/>
          <w:szCs w:val="21"/>
          <w:lang w:val="es-ES"/>
        </w:rPr>
        <w:t>table</w:t>
      </w:r>
      <w:r w:rsidRPr="00416B85">
        <w:rPr>
          <w:rFonts w:ascii="Consolas" w:hAnsi="Consolas"/>
          <w:color w:val="808080"/>
          <w:sz w:val="21"/>
          <w:szCs w:val="21"/>
          <w:lang w:val="es-ES"/>
        </w:rPr>
        <w:t>&gt;</w:t>
      </w:r>
    </w:p>
    <w:p w14:paraId="48295B82" w14:textId="77777777" w:rsidR="00BB148E" w:rsidRPr="00904F88" w:rsidRDefault="00BB148E" w:rsidP="004A6D3A">
      <w:pPr>
        <w:rPr>
          <w:lang w:val="es-ES"/>
        </w:rPr>
      </w:pPr>
    </w:p>
    <w:p w14:paraId="31800328" w14:textId="3828F558" w:rsidR="00241C30" w:rsidRPr="00904F88" w:rsidRDefault="00C63032" w:rsidP="004A6D3A">
      <w:pPr>
        <w:rPr>
          <w:lang w:val="es-ES"/>
        </w:rPr>
      </w:pPr>
      <w:r w:rsidRPr="00904F88">
        <w:rPr>
          <w:lang w:val="es-ES"/>
        </w:rPr>
        <w:t>Vamos a explicar paso a paso lo que hemos realizado con la tabla en la parte de hojas de estilos CSS.</w:t>
      </w:r>
    </w:p>
    <w:p w14:paraId="0EFF53D3" w14:textId="7D736D5B" w:rsidR="00C63032" w:rsidRPr="00904F88" w:rsidRDefault="00A373D9" w:rsidP="004A6D3A">
      <w:pPr>
        <w:rPr>
          <w:lang w:val="es-ES"/>
        </w:rPr>
      </w:pPr>
      <w:r w:rsidRPr="00904F88">
        <w:rPr>
          <w:lang w:val="es-ES"/>
        </w:rPr>
        <w:t>Lo primero es darle a la tabla un tamaño del 80% y que colapse los bordes. La tabla va con colores no con bordes. El caption lo colocamos abajo con la propiedad css:          caption-side: bottom;</w:t>
      </w:r>
    </w:p>
    <w:p w14:paraId="268E1E3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6A9955"/>
          <w:sz w:val="21"/>
          <w:szCs w:val="21"/>
          <w:lang w:val="es-ES"/>
        </w:rPr>
        <w:t>/* Estilos de la tabla */</w:t>
      </w:r>
    </w:p>
    <w:p w14:paraId="3528CEF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p>
    <w:p w14:paraId="79987DB1"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border-collapse</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collapse</w:t>
      </w:r>
      <w:r w:rsidRPr="00C63032">
        <w:rPr>
          <w:rFonts w:ascii="Consolas" w:hAnsi="Consolas"/>
          <w:color w:val="D4D4D4"/>
          <w:sz w:val="21"/>
          <w:szCs w:val="21"/>
          <w:lang w:val="es-ES"/>
        </w:rPr>
        <w:t>;</w:t>
      </w:r>
    </w:p>
    <w:p w14:paraId="6A1AF6B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width</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80%</w:t>
      </w:r>
      <w:r w:rsidRPr="00C63032">
        <w:rPr>
          <w:rFonts w:ascii="Consolas" w:hAnsi="Consolas"/>
          <w:color w:val="D4D4D4"/>
          <w:sz w:val="21"/>
          <w:szCs w:val="21"/>
          <w:lang w:val="es-ES"/>
        </w:rPr>
        <w:t>;</w:t>
      </w:r>
    </w:p>
    <w:p w14:paraId="2776ED3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margin</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20px</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auto</w:t>
      </w:r>
      <w:r w:rsidRPr="00C63032">
        <w:rPr>
          <w:rFonts w:ascii="Consolas" w:hAnsi="Consolas"/>
          <w:color w:val="D4D4D4"/>
          <w:sz w:val="21"/>
          <w:szCs w:val="21"/>
          <w:lang w:val="es-ES"/>
        </w:rPr>
        <w:t>;</w:t>
      </w:r>
    </w:p>
    <w:p w14:paraId="18766B89"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caption-side</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bottom</w:t>
      </w:r>
      <w:r w:rsidRPr="00C63032">
        <w:rPr>
          <w:rFonts w:ascii="Consolas" w:hAnsi="Consolas"/>
          <w:color w:val="D4D4D4"/>
          <w:sz w:val="21"/>
          <w:szCs w:val="21"/>
          <w:lang w:val="es-ES"/>
        </w:rPr>
        <w:t>;</w:t>
      </w:r>
    </w:p>
    <w:p w14:paraId="12082E7B"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5EEBD1A4"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8B7EDE" w14:textId="77777777" w:rsidR="00A373D9" w:rsidRPr="00904F88" w:rsidRDefault="00A373D9" w:rsidP="00A373D9">
      <w:pPr>
        <w:rPr>
          <w:lang w:val="es-ES"/>
        </w:rPr>
      </w:pPr>
    </w:p>
    <w:p w14:paraId="71C4EB72" w14:textId="77777777" w:rsidR="00A373D9" w:rsidRPr="00904F88" w:rsidRDefault="00A373D9" w:rsidP="00A373D9">
      <w:pPr>
        <w:rPr>
          <w:lang w:val="es-ES"/>
        </w:rPr>
      </w:pPr>
    </w:p>
    <w:p w14:paraId="76150586" w14:textId="77777777" w:rsidR="00A373D9" w:rsidRPr="00904F88" w:rsidRDefault="00A373D9" w:rsidP="00A373D9">
      <w:pPr>
        <w:rPr>
          <w:lang w:val="es-ES"/>
        </w:rPr>
      </w:pPr>
    </w:p>
    <w:p w14:paraId="5587FEFB" w14:textId="3FB660CD" w:rsidR="00A373D9" w:rsidRPr="00904F88" w:rsidRDefault="00A373D9" w:rsidP="00A373D9">
      <w:pPr>
        <w:rPr>
          <w:lang w:val="es-ES"/>
        </w:rPr>
      </w:pPr>
      <w:r w:rsidRPr="00904F88">
        <w:rPr>
          <w:lang w:val="es-ES"/>
        </w:rPr>
        <w:t xml:space="preserve">Damos tamaño a la fuente del </w:t>
      </w:r>
      <w:r w:rsidR="000E53F6" w:rsidRPr="00904F88">
        <w:rPr>
          <w:lang w:val="es-ES"/>
        </w:rPr>
        <w:t>caption y un padding de 10px. Igual para cada celda de la tabla tendrá un padding de 10px para dar más claridad al texto y mejor colocación</w:t>
      </w:r>
    </w:p>
    <w:p w14:paraId="4B701A9E" w14:textId="77777777" w:rsidR="00A373D9" w:rsidRPr="00C63032" w:rsidRDefault="00A373D9"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D659D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caption</w:t>
      </w:r>
      <w:r w:rsidRPr="00C63032">
        <w:rPr>
          <w:rFonts w:ascii="Consolas" w:hAnsi="Consolas"/>
          <w:color w:val="D4D4D4"/>
          <w:sz w:val="21"/>
          <w:szCs w:val="21"/>
          <w:lang w:val="es-ES"/>
        </w:rPr>
        <w:t xml:space="preserve"> {</w:t>
      </w:r>
    </w:p>
    <w:p w14:paraId="15408D95"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font-size</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20px</w:t>
      </w:r>
      <w:r w:rsidRPr="00C63032">
        <w:rPr>
          <w:rFonts w:ascii="Consolas" w:hAnsi="Consolas"/>
          <w:color w:val="D4D4D4"/>
          <w:sz w:val="21"/>
          <w:szCs w:val="21"/>
          <w:lang w:val="es-ES"/>
        </w:rPr>
        <w:t>;</w:t>
      </w:r>
    </w:p>
    <w:p w14:paraId="68843AC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padding</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10px</w:t>
      </w:r>
      <w:r w:rsidRPr="00C63032">
        <w:rPr>
          <w:rFonts w:ascii="Consolas" w:hAnsi="Consolas"/>
          <w:color w:val="D4D4D4"/>
          <w:sz w:val="21"/>
          <w:szCs w:val="21"/>
          <w:lang w:val="es-ES"/>
        </w:rPr>
        <w:t>;</w:t>
      </w:r>
    </w:p>
    <w:p w14:paraId="33CF1612"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2A8E721A"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BC26D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w:t>
      </w:r>
    </w:p>
    <w:p w14:paraId="0E29CB7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td</w:t>
      </w:r>
      <w:r w:rsidRPr="00C63032">
        <w:rPr>
          <w:rFonts w:ascii="Consolas" w:hAnsi="Consolas"/>
          <w:color w:val="D4D4D4"/>
          <w:sz w:val="21"/>
          <w:szCs w:val="21"/>
          <w:lang w:val="es-ES"/>
        </w:rPr>
        <w:t xml:space="preserve"> {</w:t>
      </w:r>
    </w:p>
    <w:p w14:paraId="746F35C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padding</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10px</w:t>
      </w:r>
      <w:r w:rsidRPr="00C63032">
        <w:rPr>
          <w:rFonts w:ascii="Consolas" w:hAnsi="Consolas"/>
          <w:color w:val="D4D4D4"/>
          <w:sz w:val="21"/>
          <w:szCs w:val="21"/>
          <w:lang w:val="es-ES"/>
        </w:rPr>
        <w:t>;</w:t>
      </w:r>
    </w:p>
    <w:p w14:paraId="696FBB55"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7E729F31"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711257" w14:textId="77777777" w:rsidR="000E53F6" w:rsidRPr="00904F88" w:rsidRDefault="000E53F6" w:rsidP="000E53F6">
      <w:pPr>
        <w:rPr>
          <w:lang w:val="es-ES"/>
        </w:rPr>
      </w:pPr>
    </w:p>
    <w:p w14:paraId="0A797EBC" w14:textId="5C069BFE" w:rsidR="000E53F6" w:rsidRPr="00904F88" w:rsidRDefault="000E53F6" w:rsidP="000E53F6">
      <w:pPr>
        <w:rPr>
          <w:lang w:val="es-ES"/>
        </w:rPr>
      </w:pPr>
      <w:r w:rsidRPr="00904F88">
        <w:rPr>
          <w:lang w:val="es-ES"/>
        </w:rPr>
        <w:t xml:space="preserve">A los th, </w:t>
      </w:r>
      <w:proofErr w:type="gramStart"/>
      <w:r w:rsidRPr="00904F88">
        <w:rPr>
          <w:lang w:val="es-ES"/>
        </w:rPr>
        <w:t>primera fila y primera columna</w:t>
      </w:r>
      <w:proofErr w:type="gramEnd"/>
      <w:r w:rsidRPr="00904F88">
        <w:rPr>
          <w:lang w:val="es-ES"/>
        </w:rPr>
        <w:t xml:space="preserve"> le damos un color verde oscuro y color blanco para el texto</w:t>
      </w:r>
    </w:p>
    <w:p w14:paraId="783F6652" w14:textId="77777777" w:rsidR="000E53F6" w:rsidRPr="00904F88" w:rsidRDefault="000E53F6" w:rsidP="000E53F6">
      <w:pPr>
        <w:rPr>
          <w:lang w:val="es-ES"/>
        </w:rPr>
      </w:pPr>
    </w:p>
    <w:p w14:paraId="17C3EF05" w14:textId="77777777" w:rsidR="000E53F6" w:rsidRPr="00C63032" w:rsidRDefault="000E53F6"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52098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 xml:space="preserve"> {</w:t>
      </w:r>
    </w:p>
    <w:p w14:paraId="7C450551"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background-color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#009688</w:t>
      </w:r>
      <w:r w:rsidRPr="00C63032">
        <w:rPr>
          <w:rFonts w:ascii="Consolas" w:hAnsi="Consolas"/>
          <w:color w:val="D4D4D4"/>
          <w:sz w:val="21"/>
          <w:szCs w:val="21"/>
          <w:lang w:val="es-ES"/>
        </w:rPr>
        <w:t>;</w:t>
      </w:r>
    </w:p>
    <w:p w14:paraId="7EE9DCDF"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#fff</w:t>
      </w:r>
      <w:r w:rsidRPr="00C63032">
        <w:rPr>
          <w:rFonts w:ascii="Consolas" w:hAnsi="Consolas"/>
          <w:color w:val="D4D4D4"/>
          <w:sz w:val="21"/>
          <w:szCs w:val="21"/>
          <w:lang w:val="es-ES"/>
        </w:rPr>
        <w:t>;</w:t>
      </w:r>
    </w:p>
    <w:p w14:paraId="6CCB5F4E"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51141CC2" w14:textId="1D2937B6" w:rsidR="00C63032" w:rsidRPr="00904F88" w:rsidRDefault="00C63032" w:rsidP="000E53F6">
      <w:pPr>
        <w:rPr>
          <w:lang w:val="es-ES"/>
        </w:rPr>
      </w:pPr>
      <w:r w:rsidRPr="00904F88">
        <w:rPr>
          <w:lang w:val="es-ES"/>
        </w:rPr>
        <w:br/>
      </w:r>
      <w:r w:rsidR="000E53F6" w:rsidRPr="00904F88">
        <w:rPr>
          <w:lang w:val="es-ES"/>
        </w:rPr>
        <w:t xml:space="preserve">Para todas las celdas añadimos un </w:t>
      </w:r>
      <w:r w:rsidR="00C2060F" w:rsidRPr="00904F88">
        <w:rPr>
          <w:lang w:val="es-ES"/>
        </w:rPr>
        <w:t>borde de 1px y color gris claro</w:t>
      </w:r>
    </w:p>
    <w:p w14:paraId="2F08B89D" w14:textId="77777777" w:rsidR="000E53F6" w:rsidRPr="00904F88" w:rsidRDefault="000E53F6" w:rsidP="000E53F6">
      <w:pPr>
        <w:rPr>
          <w:lang w:val="es-ES"/>
        </w:rPr>
      </w:pPr>
    </w:p>
    <w:p w14:paraId="0BA02E33"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th</w:t>
      </w:r>
      <w:r w:rsidRPr="00C63032">
        <w:rPr>
          <w:rFonts w:ascii="Consolas" w:hAnsi="Consolas"/>
          <w:color w:val="D4D4D4"/>
          <w:sz w:val="21"/>
          <w:szCs w:val="21"/>
          <w:lang w:val="es-ES"/>
        </w:rPr>
        <w:t>,</w:t>
      </w:r>
    </w:p>
    <w:p w14:paraId="1B190756"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td</w:t>
      </w:r>
      <w:r w:rsidRPr="00C63032">
        <w:rPr>
          <w:rFonts w:ascii="Consolas" w:hAnsi="Consolas"/>
          <w:color w:val="D4D4D4"/>
          <w:sz w:val="21"/>
          <w:szCs w:val="21"/>
          <w:lang w:val="es-ES"/>
        </w:rPr>
        <w:t xml:space="preserve"> {</w:t>
      </w:r>
    </w:p>
    <w:p w14:paraId="2A3B398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border</w:t>
      </w:r>
      <w:r w:rsidRPr="00C63032">
        <w:rPr>
          <w:rFonts w:ascii="Consolas" w:hAnsi="Consolas"/>
          <w:color w:val="D4D4D4"/>
          <w:sz w:val="21"/>
          <w:szCs w:val="21"/>
          <w:lang w:val="es-ES"/>
        </w:rPr>
        <w:t xml:space="preserve">: </w:t>
      </w:r>
      <w:r w:rsidRPr="00C63032">
        <w:rPr>
          <w:rFonts w:ascii="Consolas" w:hAnsi="Consolas"/>
          <w:color w:val="B5CEA8"/>
          <w:sz w:val="21"/>
          <w:szCs w:val="21"/>
          <w:lang w:val="es-ES"/>
        </w:rPr>
        <w:t>1px</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solid</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#ddd</w:t>
      </w:r>
      <w:r w:rsidRPr="00C63032">
        <w:rPr>
          <w:rFonts w:ascii="Consolas" w:hAnsi="Consolas"/>
          <w:color w:val="D4D4D4"/>
          <w:sz w:val="21"/>
          <w:szCs w:val="21"/>
          <w:lang w:val="es-ES"/>
        </w:rPr>
        <w:t>;</w:t>
      </w:r>
    </w:p>
    <w:p w14:paraId="3D1B7864"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61E66792"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AF7CC2C" w14:textId="77777777" w:rsidR="00C2060F" w:rsidRPr="00904F88" w:rsidRDefault="00C2060F" w:rsidP="00C2060F">
      <w:pPr>
        <w:rPr>
          <w:lang w:val="es-ES"/>
        </w:rPr>
      </w:pPr>
    </w:p>
    <w:p w14:paraId="11AB9D3D" w14:textId="1B10ADA9" w:rsidR="00467978" w:rsidRPr="00904F88" w:rsidRDefault="00467978" w:rsidP="00C2060F">
      <w:pPr>
        <w:rPr>
          <w:lang w:val="es-ES"/>
        </w:rPr>
      </w:pPr>
      <w:r w:rsidRPr="00904F88">
        <w:rPr>
          <w:lang w:val="es-ES"/>
        </w:rPr>
        <w:t xml:space="preserve">Con el pseudoselector </w:t>
      </w:r>
      <w:proofErr w:type="gramStart"/>
      <w:r w:rsidRPr="00904F88">
        <w:rPr>
          <w:lang w:val="es-ES"/>
        </w:rPr>
        <w:t>tr:nth</w:t>
      </w:r>
      <w:proofErr w:type="gramEnd"/>
      <w:r w:rsidRPr="00904F88">
        <w:rPr>
          <w:lang w:val="es-ES"/>
        </w:rPr>
        <w:t>-child(</w:t>
      </w:r>
      <w:proofErr w:type="gramStart"/>
      <w:r w:rsidRPr="00904F88">
        <w:rPr>
          <w:lang w:val="es-ES"/>
        </w:rPr>
        <w:t>odd)  hacemos</w:t>
      </w:r>
      <w:proofErr w:type="gramEnd"/>
      <w:r w:rsidRPr="00904F88">
        <w:rPr>
          <w:lang w:val="es-ES"/>
        </w:rPr>
        <w:t xml:space="preserve"> que los tr impares cambien de color a </w:t>
      </w:r>
      <w:r w:rsidR="00021B28" w:rsidRPr="00904F88">
        <w:rPr>
          <w:lang w:val="es-ES"/>
        </w:rPr>
        <w:t>un color gris claro</w:t>
      </w:r>
    </w:p>
    <w:p w14:paraId="0AA0E65A" w14:textId="77777777" w:rsidR="00467978" w:rsidRPr="00904F88" w:rsidRDefault="00467978" w:rsidP="00C2060F">
      <w:pPr>
        <w:rPr>
          <w:lang w:val="es-ES"/>
        </w:rPr>
      </w:pPr>
    </w:p>
    <w:p w14:paraId="12E36F38" w14:textId="77777777" w:rsidR="00C2060F" w:rsidRPr="00C63032" w:rsidRDefault="00C2060F"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2044AC"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tbody</w:t>
      </w: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tr:nth</w:t>
      </w:r>
      <w:proofErr w:type="gramEnd"/>
      <w:r w:rsidRPr="00C63032">
        <w:rPr>
          <w:rFonts w:ascii="Consolas" w:hAnsi="Consolas"/>
          <w:color w:val="D7BA7D"/>
          <w:sz w:val="21"/>
          <w:szCs w:val="21"/>
          <w:lang w:val="es-ES"/>
        </w:rPr>
        <w:t>-child</w:t>
      </w:r>
      <w:r w:rsidRPr="00C63032">
        <w:rPr>
          <w:rFonts w:ascii="Consolas" w:hAnsi="Consolas"/>
          <w:color w:val="D4D4D4"/>
          <w:sz w:val="21"/>
          <w:szCs w:val="21"/>
          <w:lang w:val="es-ES"/>
        </w:rPr>
        <w:t>(odd) {</w:t>
      </w:r>
    </w:p>
    <w:p w14:paraId="73F76541"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background-color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#f2f2f2</w:t>
      </w:r>
      <w:r w:rsidRPr="00C63032">
        <w:rPr>
          <w:rFonts w:ascii="Consolas" w:hAnsi="Consolas"/>
          <w:color w:val="D4D4D4"/>
          <w:sz w:val="21"/>
          <w:szCs w:val="21"/>
          <w:lang w:val="es-ES"/>
        </w:rPr>
        <w:t>;</w:t>
      </w:r>
    </w:p>
    <w:p w14:paraId="74F46898"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5F5D8455"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9F2097" w14:textId="77777777" w:rsidR="00021B28" w:rsidRPr="00904F88" w:rsidRDefault="00021B28" w:rsidP="00021B28">
      <w:pPr>
        <w:rPr>
          <w:lang w:val="es-ES"/>
        </w:rPr>
      </w:pPr>
    </w:p>
    <w:p w14:paraId="05B7E4E8" w14:textId="77777777" w:rsidR="00021B28" w:rsidRPr="00904F88" w:rsidRDefault="00021B28" w:rsidP="00021B28">
      <w:pPr>
        <w:rPr>
          <w:lang w:val="es-ES"/>
        </w:rPr>
      </w:pPr>
    </w:p>
    <w:p w14:paraId="63552852" w14:textId="5C9F803C" w:rsidR="00021B28" w:rsidRPr="00904F88" w:rsidRDefault="00DB28E6" w:rsidP="00021B28">
      <w:pPr>
        <w:rPr>
          <w:lang w:val="es-ES"/>
        </w:rPr>
      </w:pPr>
      <w:r w:rsidRPr="00904F88">
        <w:rPr>
          <w:lang w:val="es-ES"/>
        </w:rPr>
        <w:t xml:space="preserve">Cuando pasamos el ratón por una fila </w:t>
      </w:r>
      <w:proofErr w:type="gramStart"/>
      <w:r w:rsidRPr="00904F88">
        <w:rPr>
          <w:lang w:val="es-ES"/>
        </w:rPr>
        <w:t>dela</w:t>
      </w:r>
      <w:proofErr w:type="gramEnd"/>
      <w:r w:rsidRPr="00904F88">
        <w:rPr>
          <w:lang w:val="es-ES"/>
        </w:rPr>
        <w:t xml:space="preserve"> tabla la cambiamos de color a verde claro con el </w:t>
      </w:r>
      <w:proofErr w:type="gramStart"/>
      <w:r w:rsidRPr="00904F88">
        <w:rPr>
          <w:lang w:val="es-ES"/>
        </w:rPr>
        <w:t>pseudoselector :hover</w:t>
      </w:r>
      <w:proofErr w:type="gramEnd"/>
      <w:r w:rsidRPr="00904F88">
        <w:rPr>
          <w:lang w:val="es-ES"/>
        </w:rPr>
        <w:t>.</w:t>
      </w:r>
    </w:p>
    <w:p w14:paraId="5DD1A9A2" w14:textId="77777777" w:rsidR="00DB28E6" w:rsidRPr="00904F88" w:rsidRDefault="00DB28E6" w:rsidP="00021B28">
      <w:pPr>
        <w:rPr>
          <w:lang w:val="es-ES"/>
        </w:rPr>
      </w:pPr>
    </w:p>
    <w:p w14:paraId="0838A18A" w14:textId="77777777" w:rsidR="00021B28" w:rsidRPr="00C63032" w:rsidRDefault="00021B28"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AA8720"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.tabla</w:t>
      </w:r>
      <w:proofErr w:type="gramEnd"/>
      <w:r w:rsidRPr="00C63032">
        <w:rPr>
          <w:rFonts w:ascii="Consolas" w:hAnsi="Consolas"/>
          <w:color w:val="D7BA7D"/>
          <w:sz w:val="21"/>
          <w:szCs w:val="21"/>
          <w:lang w:val="es-ES"/>
        </w:rPr>
        <w:t>-con-estilos</w:t>
      </w:r>
      <w:r w:rsidRPr="00C63032">
        <w:rPr>
          <w:rFonts w:ascii="Consolas" w:hAnsi="Consolas"/>
          <w:color w:val="D4D4D4"/>
          <w:sz w:val="21"/>
          <w:szCs w:val="21"/>
          <w:lang w:val="es-ES"/>
        </w:rPr>
        <w:t xml:space="preserve"> </w:t>
      </w:r>
      <w:r w:rsidRPr="00C63032">
        <w:rPr>
          <w:rFonts w:ascii="Consolas" w:hAnsi="Consolas"/>
          <w:color w:val="D7BA7D"/>
          <w:sz w:val="21"/>
          <w:szCs w:val="21"/>
          <w:lang w:val="es-ES"/>
        </w:rPr>
        <w:t>tbody</w:t>
      </w:r>
      <w:r w:rsidRPr="00C63032">
        <w:rPr>
          <w:rFonts w:ascii="Consolas" w:hAnsi="Consolas"/>
          <w:color w:val="D4D4D4"/>
          <w:sz w:val="21"/>
          <w:szCs w:val="21"/>
          <w:lang w:val="es-ES"/>
        </w:rPr>
        <w:t xml:space="preserve"> </w:t>
      </w:r>
      <w:proofErr w:type="gramStart"/>
      <w:r w:rsidRPr="00C63032">
        <w:rPr>
          <w:rFonts w:ascii="Consolas" w:hAnsi="Consolas"/>
          <w:color w:val="D7BA7D"/>
          <w:sz w:val="21"/>
          <w:szCs w:val="21"/>
          <w:lang w:val="es-ES"/>
        </w:rPr>
        <w:t>tr:hover</w:t>
      </w:r>
      <w:proofErr w:type="gramEnd"/>
      <w:r w:rsidRPr="00C63032">
        <w:rPr>
          <w:rFonts w:ascii="Consolas" w:hAnsi="Consolas"/>
          <w:color w:val="D4D4D4"/>
          <w:sz w:val="21"/>
          <w:szCs w:val="21"/>
          <w:lang w:val="es-ES"/>
        </w:rPr>
        <w:t xml:space="preserve"> {</w:t>
      </w:r>
    </w:p>
    <w:p w14:paraId="260E8CBA"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r w:rsidRPr="00C63032">
        <w:rPr>
          <w:rFonts w:ascii="Consolas" w:hAnsi="Consolas"/>
          <w:color w:val="9CDCFE"/>
          <w:sz w:val="21"/>
          <w:szCs w:val="21"/>
          <w:lang w:val="es-ES"/>
        </w:rPr>
        <w:t>background-color</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#c7e2e0</w:t>
      </w:r>
      <w:r w:rsidRPr="00C63032">
        <w:rPr>
          <w:rFonts w:ascii="Consolas" w:hAnsi="Consolas"/>
          <w:color w:val="D4D4D4"/>
          <w:sz w:val="21"/>
          <w:szCs w:val="21"/>
          <w:lang w:val="es-ES"/>
        </w:rPr>
        <w:t>;</w:t>
      </w:r>
    </w:p>
    <w:p w14:paraId="17397498"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123AA777" w14:textId="77777777" w:rsidR="00C63032" w:rsidRPr="00904F88"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7EF823" w14:textId="77777777" w:rsidR="00795D71" w:rsidRPr="00904F88" w:rsidRDefault="00795D71" w:rsidP="00795D71">
      <w:pPr>
        <w:rPr>
          <w:lang w:val="es-ES"/>
        </w:rPr>
      </w:pPr>
    </w:p>
    <w:p w14:paraId="2EF2A943" w14:textId="06212F50" w:rsidR="00DB28E6" w:rsidRPr="00904F88" w:rsidRDefault="00DB28E6" w:rsidP="00795D71">
      <w:pPr>
        <w:rPr>
          <w:lang w:val="es-ES"/>
        </w:rPr>
      </w:pPr>
      <w:r w:rsidRPr="00904F88">
        <w:rPr>
          <w:noProof/>
          <w:lang w:val="es-ES"/>
        </w:rPr>
        <w:drawing>
          <wp:inline distT="0" distB="0" distL="0" distR="0" wp14:anchorId="4220B860" wp14:editId="2B8A2973">
            <wp:extent cx="6300470" cy="930275"/>
            <wp:effectExtent l="0" t="0" r="5080" b="3175"/>
            <wp:docPr id="2007419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9506" name="Imagen 1" descr="Tabla&#10;&#10;El contenido generado por IA puede ser incorrecto."/>
                    <pic:cNvPicPr/>
                  </pic:nvPicPr>
                  <pic:blipFill>
                    <a:blip r:embed="rId172"/>
                    <a:stretch>
                      <a:fillRect/>
                    </a:stretch>
                  </pic:blipFill>
                  <pic:spPr>
                    <a:xfrm>
                      <a:off x="0" y="0"/>
                      <a:ext cx="6300470" cy="930275"/>
                    </a:xfrm>
                    <a:prstGeom prst="rect">
                      <a:avLst/>
                    </a:prstGeom>
                  </pic:spPr>
                </pic:pic>
              </a:graphicData>
            </a:graphic>
          </wp:inline>
        </w:drawing>
      </w:r>
    </w:p>
    <w:p w14:paraId="703DD5C3" w14:textId="77777777" w:rsidR="00DB28E6" w:rsidRPr="00904F88" w:rsidRDefault="00DB28E6" w:rsidP="00795D71">
      <w:pPr>
        <w:rPr>
          <w:lang w:val="es-ES"/>
        </w:rPr>
      </w:pPr>
    </w:p>
    <w:p w14:paraId="3CD8D491" w14:textId="0BBFD6D0" w:rsidR="00795D71" w:rsidRPr="00904F88" w:rsidRDefault="00795D71" w:rsidP="00795D71">
      <w:pPr>
        <w:rPr>
          <w:lang w:val="es-ES"/>
        </w:rPr>
      </w:pPr>
      <w:r w:rsidRPr="00904F88">
        <w:rPr>
          <w:lang w:val="es-ES"/>
        </w:rPr>
        <w:t>Final</w:t>
      </w:r>
      <w:r w:rsidR="00DB28E6" w:rsidRPr="00904F88">
        <w:rPr>
          <w:lang w:val="es-ES"/>
        </w:rPr>
        <w:t xml:space="preserve"> añadimos euros detras del numero con el </w:t>
      </w:r>
      <w:proofErr w:type="gramStart"/>
      <w:r w:rsidR="00DB28E6" w:rsidRPr="00904F88">
        <w:rPr>
          <w:lang w:val="es-ES"/>
        </w:rPr>
        <w:t>pseudoselector ::after</w:t>
      </w:r>
      <w:proofErr w:type="gramEnd"/>
      <w:r w:rsidR="0014729A" w:rsidRPr="00904F88">
        <w:rPr>
          <w:lang w:val="es-ES"/>
        </w:rPr>
        <w:t>, content: "€</w:t>
      </w:r>
      <w:proofErr w:type="gramStart"/>
      <w:r w:rsidR="0014729A" w:rsidRPr="00904F88">
        <w:rPr>
          <w:lang w:val="es-ES"/>
        </w:rPr>
        <w:t>";,</w:t>
      </w:r>
      <w:proofErr w:type="gramEnd"/>
      <w:r w:rsidR="00DB28E6" w:rsidRPr="00904F88">
        <w:rPr>
          <w:lang w:val="es-ES"/>
        </w:rPr>
        <w:t xml:space="preserve"> en la tercera columna </w:t>
      </w:r>
      <w:r w:rsidR="004274FC" w:rsidRPr="00904F88">
        <w:rPr>
          <w:lang w:val="es-ES"/>
        </w:rPr>
        <w:t xml:space="preserve">seleccionada con el </w:t>
      </w:r>
      <w:proofErr w:type="gramStart"/>
      <w:r w:rsidR="004274FC" w:rsidRPr="00904F88">
        <w:rPr>
          <w:lang w:val="es-ES"/>
        </w:rPr>
        <w:t xml:space="preserve">selector </w:t>
      </w:r>
      <w:r w:rsidR="004274FC" w:rsidRPr="00C63032">
        <w:rPr>
          <w:lang w:val="es-ES"/>
        </w:rPr>
        <w:t>:nth</w:t>
      </w:r>
      <w:proofErr w:type="gramEnd"/>
      <w:r w:rsidR="004274FC" w:rsidRPr="00C63032">
        <w:rPr>
          <w:lang w:val="es-ES"/>
        </w:rPr>
        <w:t>-</w:t>
      </w:r>
      <w:proofErr w:type="gramStart"/>
      <w:r w:rsidR="004274FC" w:rsidRPr="00C63032">
        <w:rPr>
          <w:lang w:val="es-ES"/>
        </w:rPr>
        <w:t>child(</w:t>
      </w:r>
      <w:proofErr w:type="gramEnd"/>
      <w:r w:rsidR="004274FC" w:rsidRPr="00C63032">
        <w:rPr>
          <w:lang w:val="es-ES"/>
        </w:rPr>
        <w:t>3</w:t>
      </w:r>
      <w:proofErr w:type="gramStart"/>
      <w:r w:rsidR="004274FC" w:rsidRPr="00C63032">
        <w:rPr>
          <w:lang w:val="es-ES"/>
        </w:rPr>
        <w:t>)::</w:t>
      </w:r>
      <w:proofErr w:type="gramEnd"/>
      <w:r w:rsidR="004274FC" w:rsidRPr="00904F88">
        <w:rPr>
          <w:lang w:val="es-ES"/>
        </w:rPr>
        <w:t xml:space="preserve"> para </w:t>
      </w:r>
      <w:r w:rsidR="0014729A" w:rsidRPr="00904F88">
        <w:rPr>
          <w:lang w:val="es-ES"/>
        </w:rPr>
        <w:t>seleccionar</w:t>
      </w:r>
      <w:r w:rsidR="004274FC" w:rsidRPr="00904F88">
        <w:rPr>
          <w:lang w:val="es-ES"/>
        </w:rPr>
        <w:t xml:space="preserve"> </w:t>
      </w:r>
      <w:r w:rsidR="0014729A" w:rsidRPr="00904F88">
        <w:rPr>
          <w:lang w:val="es-ES"/>
        </w:rPr>
        <w:t>el tercer hijo de</w:t>
      </w:r>
      <w:r w:rsidR="00D24387" w:rsidRPr="00904F88">
        <w:rPr>
          <w:lang w:val="es-ES"/>
        </w:rPr>
        <w:t>l th que además debe ser un td. El tercer hijo de tr, que es de tipo td, el primer hijo es un th, el segundo es un td, el tercero es un td.</w:t>
      </w:r>
      <w:r w:rsidR="0014729A" w:rsidRPr="00904F88">
        <w:rPr>
          <w:lang w:val="es-ES"/>
        </w:rPr>
        <w:t xml:space="preserve"> </w:t>
      </w:r>
      <w:r w:rsidR="00B26C42" w:rsidRPr="00904F88">
        <w:rPr>
          <w:lang w:val="es-ES"/>
        </w:rPr>
        <w:t>Podeis apreciarlo en la imagen.</w:t>
      </w:r>
    </w:p>
    <w:p w14:paraId="20C3C21C" w14:textId="77777777" w:rsidR="00795D71" w:rsidRPr="00904F88" w:rsidRDefault="00795D71" w:rsidP="00795D71">
      <w:pPr>
        <w:rPr>
          <w:lang w:val="es-ES"/>
        </w:rPr>
      </w:pPr>
    </w:p>
    <w:p w14:paraId="54A624EA" w14:textId="77777777" w:rsidR="00795D71" w:rsidRPr="00C63032" w:rsidRDefault="00795D71"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373534" w14:textId="77777777" w:rsidR="00C63032" w:rsidRPr="009B20CB"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rPr>
      </w:pPr>
      <w:r w:rsidRPr="00C63032">
        <w:rPr>
          <w:rFonts w:ascii="Consolas" w:hAnsi="Consolas"/>
          <w:color w:val="D4D4D4"/>
          <w:sz w:val="21"/>
          <w:szCs w:val="21"/>
          <w:lang w:val="es-ES"/>
        </w:rPr>
        <w:t xml:space="preserve">        </w:t>
      </w:r>
      <w:r w:rsidRPr="009B20CB">
        <w:rPr>
          <w:rFonts w:ascii="Consolas" w:hAnsi="Consolas"/>
          <w:color w:val="D7BA7D"/>
          <w:sz w:val="21"/>
          <w:szCs w:val="21"/>
        </w:rPr>
        <w:t>.tabla-con-estilos</w:t>
      </w:r>
      <w:r w:rsidRPr="009B20CB">
        <w:rPr>
          <w:rFonts w:ascii="Consolas" w:hAnsi="Consolas"/>
          <w:color w:val="D4D4D4"/>
          <w:sz w:val="21"/>
          <w:szCs w:val="21"/>
        </w:rPr>
        <w:t xml:space="preserve"> </w:t>
      </w:r>
      <w:r w:rsidRPr="009B20CB">
        <w:rPr>
          <w:rFonts w:ascii="Consolas" w:hAnsi="Consolas"/>
          <w:color w:val="D7BA7D"/>
          <w:sz w:val="21"/>
          <w:szCs w:val="21"/>
        </w:rPr>
        <w:t>tbody</w:t>
      </w:r>
      <w:r w:rsidRPr="009B20CB">
        <w:rPr>
          <w:rFonts w:ascii="Consolas" w:hAnsi="Consolas"/>
          <w:color w:val="D4D4D4"/>
          <w:sz w:val="21"/>
          <w:szCs w:val="21"/>
        </w:rPr>
        <w:t xml:space="preserve"> </w:t>
      </w:r>
      <w:r w:rsidRPr="009B20CB">
        <w:rPr>
          <w:rFonts w:ascii="Consolas" w:hAnsi="Consolas"/>
          <w:color w:val="D7BA7D"/>
          <w:sz w:val="21"/>
          <w:szCs w:val="21"/>
        </w:rPr>
        <w:t>tr</w:t>
      </w:r>
      <w:r w:rsidRPr="009B20CB">
        <w:rPr>
          <w:rFonts w:ascii="Consolas" w:hAnsi="Consolas"/>
          <w:color w:val="D4D4D4"/>
          <w:sz w:val="21"/>
          <w:szCs w:val="21"/>
        </w:rPr>
        <w:t xml:space="preserve"> </w:t>
      </w:r>
      <w:r w:rsidRPr="009B20CB">
        <w:rPr>
          <w:rFonts w:ascii="Consolas" w:hAnsi="Consolas"/>
          <w:color w:val="D7BA7D"/>
          <w:sz w:val="21"/>
          <w:szCs w:val="21"/>
        </w:rPr>
        <w:t>td:nth-child</w:t>
      </w:r>
      <w:r w:rsidRPr="009B20CB">
        <w:rPr>
          <w:rFonts w:ascii="Consolas" w:hAnsi="Consolas"/>
          <w:color w:val="D4D4D4"/>
          <w:sz w:val="21"/>
          <w:szCs w:val="21"/>
        </w:rPr>
        <w:t>(</w:t>
      </w:r>
      <w:r w:rsidRPr="009B20CB">
        <w:rPr>
          <w:rFonts w:ascii="Consolas" w:hAnsi="Consolas"/>
          <w:color w:val="B5CEA8"/>
          <w:sz w:val="21"/>
          <w:szCs w:val="21"/>
        </w:rPr>
        <w:t>3</w:t>
      </w:r>
      <w:r w:rsidRPr="009B20CB">
        <w:rPr>
          <w:rFonts w:ascii="Consolas" w:hAnsi="Consolas"/>
          <w:color w:val="D4D4D4"/>
          <w:sz w:val="21"/>
          <w:szCs w:val="21"/>
        </w:rPr>
        <w:t>)</w:t>
      </w:r>
      <w:r w:rsidRPr="009B20CB">
        <w:rPr>
          <w:rFonts w:ascii="Consolas" w:hAnsi="Consolas"/>
          <w:color w:val="D7BA7D"/>
          <w:sz w:val="21"/>
          <w:szCs w:val="21"/>
        </w:rPr>
        <w:t>::after</w:t>
      </w:r>
      <w:r w:rsidRPr="009B20CB">
        <w:rPr>
          <w:rFonts w:ascii="Consolas" w:hAnsi="Consolas"/>
          <w:color w:val="D4D4D4"/>
          <w:sz w:val="21"/>
          <w:szCs w:val="21"/>
        </w:rPr>
        <w:t xml:space="preserve"> {</w:t>
      </w:r>
    </w:p>
    <w:p w14:paraId="3400F5D7"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D4D4D4"/>
          <w:sz w:val="21"/>
          <w:szCs w:val="21"/>
        </w:rPr>
        <w:t xml:space="preserve">            </w:t>
      </w:r>
      <w:r w:rsidRPr="00C63032">
        <w:rPr>
          <w:rFonts w:ascii="Consolas" w:hAnsi="Consolas"/>
          <w:color w:val="6A9955"/>
          <w:sz w:val="21"/>
          <w:szCs w:val="21"/>
          <w:lang w:val="es-ES"/>
        </w:rPr>
        <w:t>/* tercer hijo de tr, que es de tipo td, el primer hijo es un th, el segundo es un td, el tercero es un td*/</w:t>
      </w:r>
    </w:p>
    <w:p w14:paraId="23E40CF4"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xml:space="preserve">            </w:t>
      </w:r>
      <w:bookmarkStart w:id="62" w:name="_Hlk210590393"/>
      <w:r w:rsidRPr="00C63032">
        <w:rPr>
          <w:rFonts w:ascii="Consolas" w:hAnsi="Consolas"/>
          <w:color w:val="9CDCFE"/>
          <w:sz w:val="21"/>
          <w:szCs w:val="21"/>
          <w:lang w:val="es-ES"/>
        </w:rPr>
        <w:t>content</w:t>
      </w:r>
      <w:r w:rsidRPr="00C63032">
        <w:rPr>
          <w:rFonts w:ascii="Consolas" w:hAnsi="Consolas"/>
          <w:color w:val="D4D4D4"/>
          <w:sz w:val="21"/>
          <w:szCs w:val="21"/>
          <w:lang w:val="es-ES"/>
        </w:rPr>
        <w:t xml:space="preserve">: </w:t>
      </w:r>
      <w:r w:rsidRPr="00C63032">
        <w:rPr>
          <w:rFonts w:ascii="Consolas" w:hAnsi="Consolas"/>
          <w:color w:val="CE9178"/>
          <w:sz w:val="21"/>
          <w:szCs w:val="21"/>
          <w:lang w:val="es-ES"/>
        </w:rPr>
        <w:t>"€"</w:t>
      </w:r>
      <w:r w:rsidRPr="00C63032">
        <w:rPr>
          <w:rFonts w:ascii="Consolas" w:hAnsi="Consolas"/>
          <w:color w:val="D4D4D4"/>
          <w:sz w:val="21"/>
          <w:szCs w:val="21"/>
          <w:lang w:val="es-ES"/>
        </w:rPr>
        <w:t>;</w:t>
      </w:r>
      <w:bookmarkEnd w:id="62"/>
    </w:p>
    <w:p w14:paraId="7ED1A9EE" w14:textId="77777777" w:rsidR="00C63032" w:rsidRPr="00C63032" w:rsidRDefault="00C63032" w:rsidP="00C6303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63032">
        <w:rPr>
          <w:rFonts w:ascii="Consolas" w:hAnsi="Consolas"/>
          <w:color w:val="D4D4D4"/>
          <w:sz w:val="21"/>
          <w:szCs w:val="21"/>
          <w:lang w:val="es-ES"/>
        </w:rPr>
        <w:t>        }</w:t>
      </w:r>
    </w:p>
    <w:p w14:paraId="45A30FCB" w14:textId="77777777" w:rsidR="00C63032" w:rsidRPr="00904F88" w:rsidRDefault="00C63032" w:rsidP="004A6D3A">
      <w:pPr>
        <w:rPr>
          <w:lang w:val="es-ES"/>
        </w:rPr>
      </w:pPr>
    </w:p>
    <w:p w14:paraId="66B2FEC2" w14:textId="3E8A6FB4" w:rsidR="00A7039D" w:rsidRPr="00904F88" w:rsidRDefault="00B26C42" w:rsidP="004A6D3A">
      <w:pPr>
        <w:rPr>
          <w:lang w:val="es-ES"/>
        </w:rPr>
      </w:pPr>
      <w:r w:rsidRPr="00904F88">
        <w:rPr>
          <w:noProof/>
          <w:lang w:val="es-ES"/>
        </w:rPr>
        <w:drawing>
          <wp:inline distT="0" distB="0" distL="0" distR="0" wp14:anchorId="51C38515" wp14:editId="4740C4D3">
            <wp:extent cx="6300470" cy="961390"/>
            <wp:effectExtent l="0" t="0" r="5080" b="0"/>
            <wp:docPr id="7076108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00470" cy="961390"/>
                    </a:xfrm>
                    <a:prstGeom prst="rect">
                      <a:avLst/>
                    </a:prstGeom>
                    <a:noFill/>
                    <a:ln>
                      <a:noFill/>
                    </a:ln>
                  </pic:spPr>
                </pic:pic>
              </a:graphicData>
            </a:graphic>
          </wp:inline>
        </w:drawing>
      </w:r>
    </w:p>
    <w:p w14:paraId="00DD6BE4" w14:textId="77777777" w:rsidR="00A7039D" w:rsidRPr="00904F88" w:rsidRDefault="00A7039D" w:rsidP="004A6D3A">
      <w:pPr>
        <w:rPr>
          <w:lang w:val="es-ES"/>
        </w:rPr>
      </w:pPr>
    </w:p>
    <w:p w14:paraId="42362BEB" w14:textId="3910C209" w:rsidR="006530FF" w:rsidRPr="00904F88" w:rsidRDefault="006530FF" w:rsidP="00C72F4B">
      <w:pPr>
        <w:pStyle w:val="Ttulo1"/>
        <w:rPr>
          <w:lang w:val="es-ES"/>
        </w:rPr>
      </w:pPr>
      <w:bookmarkStart w:id="63" w:name="_Toc210637412"/>
      <w:r w:rsidRPr="00904F88">
        <w:rPr>
          <w:lang w:val="es-ES"/>
        </w:rPr>
        <w:t>Posicionamiento</w:t>
      </w:r>
      <w:bookmarkEnd w:id="63"/>
    </w:p>
    <w:p w14:paraId="2F886012" w14:textId="77777777" w:rsidR="006530FF" w:rsidRPr="00904F88" w:rsidRDefault="006530FF" w:rsidP="005C5C38">
      <w:pPr>
        <w:rPr>
          <w:lang w:val="es-ES"/>
        </w:rPr>
      </w:pPr>
    </w:p>
    <w:p w14:paraId="0AC8E0A2" w14:textId="60F3E85D" w:rsidR="00DF0636" w:rsidRPr="00904F88" w:rsidRDefault="00DF0636" w:rsidP="00DF0636">
      <w:pPr>
        <w:rPr>
          <w:lang w:val="es-ES"/>
        </w:rPr>
      </w:pPr>
      <w:r w:rsidRPr="00904F88">
        <w:rPr>
          <w:lang w:val="es-ES"/>
        </w:rPr>
        <w:t>Los elementos de una página web están contenidos en una caja rectangular, de acuerdo con el modelo de caja. La manera en que los diferentes elementos de una página web se distribuyen en la pantalla dependen del esquema de posicionamiento elegido.</w:t>
      </w:r>
    </w:p>
    <w:p w14:paraId="575E58E7" w14:textId="77777777" w:rsidR="00DF0636" w:rsidRPr="00904F88" w:rsidRDefault="00DF0636" w:rsidP="00DF0636">
      <w:pPr>
        <w:rPr>
          <w:lang w:val="es-ES"/>
        </w:rPr>
      </w:pPr>
      <w:r w:rsidRPr="00904F88">
        <w:rPr>
          <w:lang w:val="es-ES"/>
        </w:rPr>
        <w:t>Existen tres esquemas de posicionamiento:</w:t>
      </w:r>
    </w:p>
    <w:p w14:paraId="59857CA5" w14:textId="30D08B28" w:rsidR="00DF0636" w:rsidRPr="00904F88" w:rsidRDefault="00DF0636" w:rsidP="00A97AF2">
      <w:pPr>
        <w:numPr>
          <w:ilvl w:val="0"/>
          <w:numId w:val="37"/>
        </w:numPr>
        <w:rPr>
          <w:lang w:val="es-ES"/>
        </w:rPr>
      </w:pPr>
      <w:r w:rsidRPr="00904F88">
        <w:rPr>
          <w:lang w:val="es-ES"/>
        </w:rPr>
        <w:t>Normal o estático (static)</w:t>
      </w:r>
    </w:p>
    <w:p w14:paraId="710BA0E7" w14:textId="3A507856" w:rsidR="00DF0636" w:rsidRPr="00904F88" w:rsidRDefault="00DF0636" w:rsidP="00A97AF2">
      <w:pPr>
        <w:numPr>
          <w:ilvl w:val="0"/>
          <w:numId w:val="37"/>
        </w:numPr>
        <w:rPr>
          <w:lang w:val="es-ES"/>
        </w:rPr>
      </w:pPr>
      <w:r w:rsidRPr="00904F88">
        <w:rPr>
          <w:lang w:val="es-ES"/>
        </w:rPr>
        <w:t>flotante y</w:t>
      </w:r>
    </w:p>
    <w:p w14:paraId="6628AB63" w14:textId="3890C427" w:rsidR="00DF0636" w:rsidRPr="00904F88" w:rsidRDefault="00DF0636" w:rsidP="00A97AF2">
      <w:pPr>
        <w:numPr>
          <w:ilvl w:val="0"/>
          <w:numId w:val="37"/>
        </w:numPr>
        <w:rPr>
          <w:lang w:val="es-ES"/>
        </w:rPr>
      </w:pPr>
      <w:r w:rsidRPr="00904F88">
        <w:rPr>
          <w:lang w:val="es-ES"/>
        </w:rPr>
        <w:t>absoluto</w:t>
      </w:r>
    </w:p>
    <w:p w14:paraId="3ADE8C37" w14:textId="21BC56B4" w:rsidR="00BD2F63" w:rsidRPr="00904F88" w:rsidRDefault="00BD2F63" w:rsidP="00A97AF2">
      <w:pPr>
        <w:numPr>
          <w:ilvl w:val="0"/>
          <w:numId w:val="37"/>
        </w:numPr>
        <w:rPr>
          <w:lang w:val="es-ES"/>
        </w:rPr>
      </w:pPr>
      <w:r w:rsidRPr="00904F88">
        <w:rPr>
          <w:lang w:val="es-ES"/>
        </w:rPr>
        <w:t>relativo</w:t>
      </w:r>
    </w:p>
    <w:p w14:paraId="11AD7398" w14:textId="76C208BC" w:rsidR="00BD2F63" w:rsidRPr="00904F88" w:rsidRDefault="00BD2F63" w:rsidP="00A97AF2">
      <w:pPr>
        <w:numPr>
          <w:ilvl w:val="0"/>
          <w:numId w:val="37"/>
        </w:numPr>
        <w:rPr>
          <w:lang w:val="es-ES"/>
        </w:rPr>
      </w:pPr>
      <w:r w:rsidRPr="00904F88">
        <w:rPr>
          <w:lang w:val="es-ES"/>
        </w:rPr>
        <w:t>fijo</w:t>
      </w:r>
    </w:p>
    <w:p w14:paraId="5AE4DC09" w14:textId="6EAC1A54" w:rsidR="007028BB" w:rsidRPr="00904F88" w:rsidRDefault="007028BB" w:rsidP="00A97AF2">
      <w:pPr>
        <w:numPr>
          <w:ilvl w:val="0"/>
          <w:numId w:val="37"/>
        </w:numPr>
        <w:rPr>
          <w:lang w:val="es-ES"/>
        </w:rPr>
      </w:pPr>
      <w:r w:rsidRPr="00904F88">
        <w:rPr>
          <w:lang w:val="es-ES"/>
        </w:rPr>
        <w:t>sticky</w:t>
      </w:r>
    </w:p>
    <w:p w14:paraId="09C3BC5C" w14:textId="77777777" w:rsidR="00BD2F63" w:rsidRPr="00904F88" w:rsidRDefault="00BD2F63" w:rsidP="00BD2F63">
      <w:pPr>
        <w:rPr>
          <w:lang w:val="es-ES"/>
        </w:rPr>
      </w:pPr>
    </w:p>
    <w:p w14:paraId="53210C2F" w14:textId="77777777" w:rsidR="00BD2F63" w:rsidRPr="00904F88" w:rsidRDefault="00BD2F63" w:rsidP="00BD2F63">
      <w:pPr>
        <w:rPr>
          <w:lang w:val="es-ES"/>
        </w:rPr>
      </w:pPr>
    </w:p>
    <w:p w14:paraId="4143DD57" w14:textId="2921CF17" w:rsidR="00DF0636" w:rsidRPr="00904F88" w:rsidRDefault="00DF0636" w:rsidP="00DF0636">
      <w:pPr>
        <w:rPr>
          <w:lang w:val="es-ES"/>
        </w:rPr>
      </w:pPr>
      <w:r w:rsidRPr="00904F88">
        <w:rPr>
          <w:lang w:val="es-ES"/>
        </w:rPr>
        <w:t xml:space="preserve">El esquema </w:t>
      </w:r>
      <w:r w:rsidR="007028BB" w:rsidRPr="00904F88">
        <w:rPr>
          <w:lang w:val="es-ES"/>
        </w:rPr>
        <w:t>estático</w:t>
      </w:r>
      <w:r w:rsidRPr="00904F88">
        <w:rPr>
          <w:lang w:val="es-ES"/>
        </w:rPr>
        <w:t xml:space="preserve"> es el que se aplica por omisión. En el esquema de posicionamiento </w:t>
      </w:r>
      <w:r w:rsidR="007028BB" w:rsidRPr="00904F88">
        <w:rPr>
          <w:lang w:val="es-ES"/>
        </w:rPr>
        <w:t>estático</w:t>
      </w:r>
      <w:r w:rsidRPr="00904F88">
        <w:rPr>
          <w:lang w:val="es-ES"/>
        </w:rPr>
        <w:t>, los elementos se muestran en la pantalla en el mismo orden en que se encuentran en el código fuente de la página. Los elementos de bloque (&lt;p&gt;, &lt;h1&gt;, &lt;h2&gt;, etc.) ocupan todo el ancho de la página y tienen la altura necesaria para mostrar todo su contenido.</w:t>
      </w:r>
    </w:p>
    <w:p w14:paraId="0B4A5F6F" w14:textId="77777777" w:rsidR="00DF0636" w:rsidRPr="00904F88" w:rsidRDefault="00DF0636" w:rsidP="005C5C38">
      <w:pPr>
        <w:rPr>
          <w:lang w:val="es-ES"/>
        </w:rPr>
      </w:pPr>
    </w:p>
    <w:p w14:paraId="7948FBFD" w14:textId="77777777" w:rsidR="00DF0636" w:rsidRPr="00904F88" w:rsidRDefault="00DF0636" w:rsidP="005C5C38">
      <w:pPr>
        <w:rPr>
          <w:lang w:val="es-ES"/>
        </w:rPr>
      </w:pPr>
    </w:p>
    <w:p w14:paraId="30D13B64" w14:textId="45480C95" w:rsidR="006530FF" w:rsidRPr="00904F88" w:rsidRDefault="000B53DF" w:rsidP="005C5C38">
      <w:pPr>
        <w:rPr>
          <w:lang w:val="es-ES"/>
        </w:rPr>
      </w:pPr>
      <w:r w:rsidRPr="00904F88">
        <w:rPr>
          <w:noProof/>
          <w:lang w:val="es-ES"/>
        </w:rPr>
        <w:drawing>
          <wp:inline distT="0" distB="0" distL="0" distR="0" wp14:anchorId="61B8F48D" wp14:editId="781792F5">
            <wp:extent cx="6286500" cy="2720340"/>
            <wp:effectExtent l="0" t="0" r="0" b="3810"/>
            <wp:docPr id="578762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86500" cy="2720340"/>
                    </a:xfrm>
                    <a:prstGeom prst="rect">
                      <a:avLst/>
                    </a:prstGeom>
                    <a:noFill/>
                    <a:ln>
                      <a:noFill/>
                    </a:ln>
                  </pic:spPr>
                </pic:pic>
              </a:graphicData>
            </a:graphic>
          </wp:inline>
        </w:drawing>
      </w:r>
    </w:p>
    <w:p w14:paraId="5D56DEE3" w14:textId="77777777" w:rsidR="007028BB" w:rsidRPr="00904F88" w:rsidRDefault="007028BB" w:rsidP="005C5C38">
      <w:pPr>
        <w:rPr>
          <w:lang w:val="es-ES"/>
        </w:rPr>
      </w:pPr>
    </w:p>
    <w:p w14:paraId="000A7509" w14:textId="77777777" w:rsidR="007028BB" w:rsidRPr="00904F88" w:rsidRDefault="007028BB" w:rsidP="005C5C38">
      <w:pPr>
        <w:rPr>
          <w:lang w:val="es-ES"/>
        </w:rPr>
      </w:pPr>
    </w:p>
    <w:p w14:paraId="01C886D3" w14:textId="77777777" w:rsidR="007028BB" w:rsidRPr="00904F88" w:rsidRDefault="007028BB" w:rsidP="007028BB">
      <w:pPr>
        <w:rPr>
          <w:lang w:val="es-ES"/>
        </w:rPr>
      </w:pPr>
      <w:r w:rsidRPr="00904F88">
        <w:rPr>
          <w:lang w:val="es-ES"/>
        </w:rPr>
        <w:t>El esquema absoluto permite asignar cualquier posición a un elemento en la página (no solamente a izquierda o derecha como en el esquema flotante). En el esquema de posicionamiento absoluto, los elementos pueden mostrarse en la pantalla en un orden diferente al que se tienen en el código fuente, e incluso superponerse. Para asignar el esquema de posicionamiento absoluto a un elemento se utiliza la propiedad position.</w:t>
      </w:r>
    </w:p>
    <w:p w14:paraId="6529A3A5" w14:textId="77777777" w:rsidR="00AC7060" w:rsidRPr="00904F88" w:rsidRDefault="00AC7060" w:rsidP="007028BB">
      <w:pPr>
        <w:rPr>
          <w:lang w:val="es-ES"/>
        </w:rPr>
      </w:pPr>
    </w:p>
    <w:p w14:paraId="55A51591" w14:textId="4D07845F" w:rsidR="00AC7060" w:rsidRPr="00904F88" w:rsidRDefault="00C21ADA" w:rsidP="007028BB">
      <w:pPr>
        <w:rPr>
          <w:lang w:val="es-ES"/>
        </w:rPr>
      </w:pPr>
      <w:r w:rsidRPr="00904F88">
        <w:rPr>
          <w:noProof/>
          <w:lang w:val="es-ES"/>
        </w:rPr>
        <w:drawing>
          <wp:inline distT="0" distB="0" distL="0" distR="0" wp14:anchorId="346E160A" wp14:editId="3DF4FD39">
            <wp:extent cx="6300470" cy="2654935"/>
            <wp:effectExtent l="0" t="0" r="5080" b="0"/>
            <wp:docPr id="2636091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9195" name="Imagen 1" descr="Interfaz de usuario gráfica&#10;&#10;El contenido generado por IA puede ser incorrecto."/>
                    <pic:cNvPicPr/>
                  </pic:nvPicPr>
                  <pic:blipFill>
                    <a:blip r:embed="rId175"/>
                    <a:stretch>
                      <a:fillRect/>
                    </a:stretch>
                  </pic:blipFill>
                  <pic:spPr>
                    <a:xfrm>
                      <a:off x="0" y="0"/>
                      <a:ext cx="6300470" cy="2654935"/>
                    </a:xfrm>
                    <a:prstGeom prst="rect">
                      <a:avLst/>
                    </a:prstGeom>
                  </pic:spPr>
                </pic:pic>
              </a:graphicData>
            </a:graphic>
          </wp:inline>
        </w:drawing>
      </w:r>
    </w:p>
    <w:p w14:paraId="0E4FA4D5" w14:textId="77777777" w:rsidR="007028BB" w:rsidRPr="00904F88" w:rsidRDefault="007028BB" w:rsidP="005C5C38">
      <w:pPr>
        <w:rPr>
          <w:lang w:val="es-ES"/>
        </w:rPr>
      </w:pPr>
    </w:p>
    <w:p w14:paraId="7544D508" w14:textId="77777777" w:rsidR="00AC7060" w:rsidRPr="00904F88" w:rsidRDefault="00AC7060" w:rsidP="00AC7060">
      <w:pPr>
        <w:rPr>
          <w:lang w:val="es-ES"/>
        </w:rPr>
      </w:pPr>
    </w:p>
    <w:p w14:paraId="58997931" w14:textId="77777777" w:rsidR="00AC7060" w:rsidRPr="00904F88" w:rsidRDefault="00AC7060" w:rsidP="00AC7060">
      <w:pPr>
        <w:rPr>
          <w:lang w:val="es-ES"/>
        </w:rPr>
      </w:pPr>
    </w:p>
    <w:p w14:paraId="1A4508D5" w14:textId="77777777" w:rsidR="00AC7060" w:rsidRPr="00904F88" w:rsidRDefault="00AC7060" w:rsidP="00AC7060">
      <w:pPr>
        <w:rPr>
          <w:lang w:val="es-ES"/>
        </w:rPr>
      </w:pPr>
    </w:p>
    <w:p w14:paraId="4FA742B5" w14:textId="12CB3F38" w:rsidR="00AC7060" w:rsidRPr="00904F88" w:rsidRDefault="00AC7060" w:rsidP="00AC7060">
      <w:pPr>
        <w:rPr>
          <w:lang w:val="es-ES"/>
        </w:rPr>
      </w:pPr>
      <w:r w:rsidRPr="00904F88">
        <w:rPr>
          <w:lang w:val="es-ES"/>
        </w:rPr>
        <w:t>El esquema flotante es el que permite que un elemento no ocupe todo el ancho de la pantalla y se muestre a la izquierda o a la derecha de la página con otros elementos a su lado. En el esquema de posicionamiento flotante, los elementos se muestran en la pantalla en el mismo orden en que se encuentran en el código fuente, pero pueden estar desplazados a derecha a izquierda. Para asignar el esquema de posicionamiento flotante a un elemento se utiliza la propiedad float.</w:t>
      </w:r>
    </w:p>
    <w:p w14:paraId="2D47DF50" w14:textId="77777777" w:rsidR="00AC7060" w:rsidRPr="00904F88" w:rsidRDefault="00AC7060" w:rsidP="00AC7060">
      <w:pPr>
        <w:rPr>
          <w:lang w:val="es-ES"/>
        </w:rPr>
      </w:pPr>
    </w:p>
    <w:p w14:paraId="1E4CE426" w14:textId="77777777" w:rsidR="00AC7060" w:rsidRPr="00904F88" w:rsidRDefault="00AC7060" w:rsidP="00AC7060">
      <w:pPr>
        <w:rPr>
          <w:lang w:val="es-ES"/>
        </w:rPr>
      </w:pPr>
    </w:p>
    <w:p w14:paraId="2D636B80" w14:textId="775EBC26" w:rsidR="00F77841" w:rsidRPr="00904F88" w:rsidRDefault="00F77841" w:rsidP="00F77841">
      <w:pPr>
        <w:rPr>
          <w:lang w:val="es-ES"/>
        </w:rPr>
      </w:pPr>
      <w:r w:rsidRPr="00904F88">
        <w:rPr>
          <w:lang w:val="es-ES"/>
        </w:rPr>
        <w:t>La imagen siguiente muestra cómo podrían mostrarse cuatro bloques de texto que en el código fuente se encontraran uno detrás de otro.</w:t>
      </w:r>
    </w:p>
    <w:p w14:paraId="5A1FCE89" w14:textId="77777777" w:rsidR="00F77841" w:rsidRPr="00904F88" w:rsidRDefault="00F77841" w:rsidP="00A97AF2">
      <w:pPr>
        <w:numPr>
          <w:ilvl w:val="0"/>
          <w:numId w:val="38"/>
        </w:numPr>
        <w:rPr>
          <w:lang w:val="es-ES"/>
        </w:rPr>
      </w:pPr>
      <w:r w:rsidRPr="00904F88">
        <w:rPr>
          <w:lang w:val="es-ES"/>
        </w:rPr>
        <w:t>En el esquema normal los bloques se muestran en el mismo orden que en el código fuente y su tamaño vertical es proporcional al contenido.</w:t>
      </w:r>
    </w:p>
    <w:p w14:paraId="11435116" w14:textId="77777777" w:rsidR="00F77841" w:rsidRPr="00904F88" w:rsidRDefault="00F77841" w:rsidP="00A97AF2">
      <w:pPr>
        <w:numPr>
          <w:ilvl w:val="0"/>
          <w:numId w:val="38"/>
        </w:numPr>
        <w:rPr>
          <w:lang w:val="es-ES"/>
        </w:rPr>
      </w:pPr>
      <w:r w:rsidRPr="00904F88">
        <w:rPr>
          <w:lang w:val="es-ES"/>
        </w:rPr>
        <w:t>En el esquema flotante los bloques también se muestran en el mismo orden que en el código fuente, pero los elementos consecutivos se pueden colocar uno al lado del otro si no ocupan todo el ancho disponible. En el ejemplo, el elemento con posicionamiento flotante es únicamente el bloque 2. El bloque 2 se sitúa a la izquierda y como es más estrecho, el bloque 3 se puede colocar a su lado (aunque como no cabe entero a la derecha del 2, se muestra también a continuación). Como en el esquema normal, el tamaño vertical es proporcional al contenido.</w:t>
      </w:r>
    </w:p>
    <w:p w14:paraId="5E8A815F" w14:textId="77777777" w:rsidR="00F77841" w:rsidRPr="00904F88" w:rsidRDefault="00F77841" w:rsidP="00A97AF2">
      <w:pPr>
        <w:numPr>
          <w:ilvl w:val="0"/>
          <w:numId w:val="38"/>
        </w:numPr>
        <w:rPr>
          <w:lang w:val="es-ES"/>
        </w:rPr>
      </w:pPr>
      <w:r w:rsidRPr="00904F88">
        <w:rPr>
          <w:lang w:val="es-ES"/>
        </w:rPr>
        <w:t>En el esquema absoluto los bloques se pueden colocar en cualquier orden y posición, incluso superponiéndose. En el ejemplo, los cuatro bloques tienen posicionamiento absoluto.</w:t>
      </w:r>
    </w:p>
    <w:p w14:paraId="63443C8C" w14:textId="77777777" w:rsidR="00F77841" w:rsidRPr="00904F88" w:rsidRDefault="00F77841" w:rsidP="00AC7060">
      <w:pPr>
        <w:rPr>
          <w:lang w:val="es-ES"/>
        </w:rPr>
      </w:pPr>
    </w:p>
    <w:p w14:paraId="40203254" w14:textId="6FD9B761" w:rsidR="00F77841" w:rsidRPr="00904F88" w:rsidRDefault="00FB5984" w:rsidP="00AC7060">
      <w:pPr>
        <w:rPr>
          <w:lang w:val="es-ES"/>
        </w:rPr>
      </w:pPr>
      <w:r w:rsidRPr="00904F88">
        <w:rPr>
          <w:noProof/>
          <w:lang w:val="es-ES"/>
        </w:rPr>
        <w:drawing>
          <wp:inline distT="0" distB="0" distL="0" distR="0" wp14:anchorId="0E5CE918" wp14:editId="156FD4B8">
            <wp:extent cx="6300470" cy="3392805"/>
            <wp:effectExtent l="0" t="0" r="5080" b="0"/>
            <wp:docPr id="233928240"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8240" name="Imagen 1" descr="Forma&#10;&#10;El contenido generado por IA puede ser incorrecto."/>
                    <pic:cNvPicPr/>
                  </pic:nvPicPr>
                  <pic:blipFill>
                    <a:blip r:embed="rId176"/>
                    <a:stretch>
                      <a:fillRect/>
                    </a:stretch>
                  </pic:blipFill>
                  <pic:spPr>
                    <a:xfrm>
                      <a:off x="0" y="0"/>
                      <a:ext cx="6300470" cy="3392805"/>
                    </a:xfrm>
                    <a:prstGeom prst="rect">
                      <a:avLst/>
                    </a:prstGeom>
                  </pic:spPr>
                </pic:pic>
              </a:graphicData>
            </a:graphic>
          </wp:inline>
        </w:drawing>
      </w:r>
    </w:p>
    <w:p w14:paraId="18406E2D" w14:textId="77777777" w:rsidR="00396590" w:rsidRPr="00904F88" w:rsidRDefault="00396590" w:rsidP="005C5C38">
      <w:pPr>
        <w:rPr>
          <w:lang w:val="es-ES"/>
        </w:rPr>
      </w:pPr>
    </w:p>
    <w:p w14:paraId="3A2A33AA" w14:textId="320DCC1D" w:rsidR="00A94208" w:rsidRPr="00904F88" w:rsidRDefault="004F2046" w:rsidP="004F2046">
      <w:pPr>
        <w:pStyle w:val="Ttulo2"/>
        <w:rPr>
          <w:lang w:val="es-ES"/>
        </w:rPr>
      </w:pPr>
      <w:bookmarkStart w:id="64" w:name="_Toc210637413"/>
      <w:r w:rsidRPr="00904F88">
        <w:rPr>
          <w:lang w:val="es-ES"/>
        </w:rPr>
        <w:t xml:space="preserve">Tipos de </w:t>
      </w:r>
      <w:r w:rsidR="00A94208" w:rsidRPr="00904F88">
        <w:rPr>
          <w:lang w:val="es-ES"/>
        </w:rPr>
        <w:t>Posicionamiento</w:t>
      </w:r>
      <w:bookmarkEnd w:id="64"/>
    </w:p>
    <w:p w14:paraId="08C62A46" w14:textId="77777777" w:rsidR="00A94208" w:rsidRPr="00904F88" w:rsidRDefault="00A94208" w:rsidP="005C5C38">
      <w:pPr>
        <w:rPr>
          <w:lang w:val="es-ES"/>
        </w:rPr>
      </w:pPr>
    </w:p>
    <w:p w14:paraId="0505BBCD" w14:textId="3FB541E0" w:rsidR="004F2046" w:rsidRPr="00904F88" w:rsidRDefault="004F2046" w:rsidP="004F2046">
      <w:pPr>
        <w:rPr>
          <w:lang w:val="es-ES"/>
        </w:rPr>
      </w:pPr>
      <w:r w:rsidRPr="00904F88">
        <w:rPr>
          <w:lang w:val="es-ES"/>
        </w:rPr>
        <w:t xml:space="preserve">En </w:t>
      </w:r>
      <w:r w:rsidR="001C2AE1" w:rsidRPr="00904F88">
        <w:rPr>
          <w:lang w:val="es-ES"/>
        </w:rPr>
        <w:t>este apartado</w:t>
      </w:r>
      <w:r w:rsidRPr="00904F88">
        <w:rPr>
          <w:lang w:val="es-ES"/>
        </w:rPr>
        <w:t xml:space="preserve"> se comentan propiedades CSS definidas en la recomendación </w:t>
      </w:r>
      <w:hyperlink r:id="rId177" w:history="1">
        <w:r w:rsidRPr="00904F88">
          <w:rPr>
            <w:rStyle w:val="Hipervnculo"/>
            <w:lang w:val="es-ES"/>
          </w:rPr>
          <w:t>CSS 2.1</w:t>
        </w:r>
      </w:hyperlink>
      <w:r w:rsidRPr="00904F88">
        <w:rPr>
          <w:lang w:val="es-ES"/>
        </w:rPr>
        <w:t>, publicada en junio de 2011.</w:t>
      </w:r>
    </w:p>
    <w:p w14:paraId="48025E8B" w14:textId="77777777" w:rsidR="004F2046" w:rsidRPr="00904F88" w:rsidRDefault="004F2046" w:rsidP="004F2046">
      <w:pPr>
        <w:rPr>
          <w:lang w:val="es-ES"/>
        </w:rPr>
      </w:pPr>
      <w:r w:rsidRPr="00904F88">
        <w:rPr>
          <w:lang w:val="es-ES"/>
        </w:rPr>
        <w:t>Estas propiedades permiten asignar el esquema de posicionamiento absoluto a un elemento de una página web.</w:t>
      </w:r>
    </w:p>
    <w:p w14:paraId="6F416AFF" w14:textId="77777777" w:rsidR="004F2046" w:rsidRPr="00904F88" w:rsidRDefault="004F2046" w:rsidP="004F2046">
      <w:pPr>
        <w:rPr>
          <w:lang w:val="es-ES"/>
        </w:rPr>
      </w:pPr>
    </w:p>
    <w:p w14:paraId="1DF1E7BE" w14:textId="77777777" w:rsidR="004F2046" w:rsidRPr="00904F88" w:rsidRDefault="004F2046" w:rsidP="004F0A05">
      <w:pPr>
        <w:rPr>
          <w:b/>
          <w:bCs/>
          <w:sz w:val="28"/>
          <w:szCs w:val="28"/>
          <w:u w:val="single"/>
          <w:lang w:val="es-ES"/>
        </w:rPr>
      </w:pPr>
      <w:r w:rsidRPr="00904F88">
        <w:rPr>
          <w:b/>
          <w:bCs/>
          <w:sz w:val="28"/>
          <w:szCs w:val="28"/>
          <w:u w:val="single"/>
          <w:lang w:val="es-ES"/>
        </w:rPr>
        <w:t>Esquema de posicionamiento absoluto: position</w:t>
      </w:r>
    </w:p>
    <w:p w14:paraId="6454376B" w14:textId="1008374D" w:rsidR="004F2046" w:rsidRPr="00904F88" w:rsidRDefault="004F2046" w:rsidP="004F2046">
      <w:pPr>
        <w:rPr>
          <w:lang w:val="es-ES"/>
        </w:rPr>
      </w:pPr>
    </w:p>
    <w:p w14:paraId="0DDEE415" w14:textId="77777777" w:rsidR="004F2046" w:rsidRPr="00904F88" w:rsidRDefault="004F2046" w:rsidP="004F2046">
      <w:pPr>
        <w:rPr>
          <w:lang w:val="es-ES"/>
        </w:rPr>
      </w:pPr>
      <w:r w:rsidRPr="00904F88">
        <w:rPr>
          <w:lang w:val="es-ES"/>
        </w:rPr>
        <w:t>La propiedad position establece el esquema de posicionamiento absoluto de un elemento. Existen cuatro tipos en el esquema de posicionamiento absoluto:</w:t>
      </w:r>
    </w:p>
    <w:p w14:paraId="3AE0B5CC" w14:textId="77777777" w:rsidR="004F2046" w:rsidRPr="00904F88" w:rsidRDefault="004F2046" w:rsidP="00A97AF2">
      <w:pPr>
        <w:numPr>
          <w:ilvl w:val="0"/>
          <w:numId w:val="39"/>
        </w:numPr>
        <w:rPr>
          <w:lang w:val="es-ES"/>
        </w:rPr>
      </w:pPr>
      <w:r w:rsidRPr="00904F88">
        <w:rPr>
          <w:lang w:val="es-ES"/>
        </w:rPr>
        <w:t>static: posicionamiento absoluto estático</w:t>
      </w:r>
    </w:p>
    <w:p w14:paraId="59AB277A" w14:textId="77777777" w:rsidR="004F2046" w:rsidRPr="00904F88" w:rsidRDefault="004F2046" w:rsidP="00A97AF2">
      <w:pPr>
        <w:numPr>
          <w:ilvl w:val="0"/>
          <w:numId w:val="39"/>
        </w:numPr>
        <w:rPr>
          <w:lang w:val="es-ES"/>
        </w:rPr>
      </w:pPr>
      <w:r w:rsidRPr="00904F88">
        <w:rPr>
          <w:lang w:val="es-ES"/>
        </w:rPr>
        <w:t>relative: posicionamiento absoluto relativo</w:t>
      </w:r>
    </w:p>
    <w:p w14:paraId="16166165" w14:textId="77777777" w:rsidR="004F2046" w:rsidRPr="00904F88" w:rsidRDefault="004F2046" w:rsidP="00A97AF2">
      <w:pPr>
        <w:numPr>
          <w:ilvl w:val="0"/>
          <w:numId w:val="39"/>
        </w:numPr>
        <w:rPr>
          <w:lang w:val="es-ES"/>
        </w:rPr>
      </w:pPr>
      <w:r w:rsidRPr="00904F88">
        <w:rPr>
          <w:lang w:val="es-ES"/>
        </w:rPr>
        <w:t>fixed: posicionamiento absoluto fijo</w:t>
      </w:r>
    </w:p>
    <w:p w14:paraId="73A30CA5" w14:textId="77777777" w:rsidR="004F2046" w:rsidRPr="00904F88" w:rsidRDefault="004F2046" w:rsidP="00A97AF2">
      <w:pPr>
        <w:numPr>
          <w:ilvl w:val="0"/>
          <w:numId w:val="39"/>
        </w:numPr>
        <w:rPr>
          <w:lang w:val="es-ES"/>
        </w:rPr>
      </w:pPr>
      <w:r w:rsidRPr="00904F88">
        <w:rPr>
          <w:lang w:val="es-ES"/>
        </w:rPr>
        <w:t>absolute: posicionamiento absoluto absoluto</w:t>
      </w:r>
    </w:p>
    <w:p w14:paraId="3C13E4EF" w14:textId="41C8F47E" w:rsidR="004F2046" w:rsidRPr="00904F88" w:rsidRDefault="004F2046" w:rsidP="00A97AF2">
      <w:pPr>
        <w:numPr>
          <w:ilvl w:val="0"/>
          <w:numId w:val="39"/>
        </w:numPr>
        <w:rPr>
          <w:lang w:val="es-ES"/>
        </w:rPr>
      </w:pPr>
      <w:r w:rsidRPr="00904F88">
        <w:rPr>
          <w:lang w:val="es-ES"/>
        </w:rPr>
        <w:t>sticky: se adhiere al elemento de pantalla que se indique</w:t>
      </w:r>
    </w:p>
    <w:p w14:paraId="403F5CA9" w14:textId="77777777" w:rsidR="004F2046" w:rsidRPr="00904F88" w:rsidRDefault="004F2046" w:rsidP="004F2046">
      <w:pPr>
        <w:rPr>
          <w:b/>
          <w:bCs/>
          <w:lang w:val="es-ES"/>
        </w:rPr>
      </w:pPr>
    </w:p>
    <w:p w14:paraId="5129158B" w14:textId="59D28C32" w:rsidR="004F2046" w:rsidRPr="00904F88" w:rsidRDefault="004F2046" w:rsidP="004F0A05">
      <w:pPr>
        <w:pStyle w:val="Ttulo3"/>
        <w:rPr>
          <w:lang w:val="es-ES"/>
        </w:rPr>
      </w:pPr>
      <w:bookmarkStart w:id="65" w:name="_Toc210637414"/>
      <w:r w:rsidRPr="00904F88">
        <w:rPr>
          <w:lang w:val="es-ES"/>
        </w:rPr>
        <w:t>Posicionamiento absoluto estático: static</w:t>
      </w:r>
      <w:bookmarkEnd w:id="65"/>
    </w:p>
    <w:p w14:paraId="0904051C" w14:textId="77777777" w:rsidR="004F2046" w:rsidRPr="00904F88" w:rsidRDefault="004F2046" w:rsidP="004F2046">
      <w:pPr>
        <w:rPr>
          <w:lang w:val="es-ES"/>
        </w:rPr>
      </w:pPr>
    </w:p>
    <w:p w14:paraId="302C5C39" w14:textId="0204B0EC" w:rsidR="004F2046" w:rsidRPr="00904F88" w:rsidRDefault="004F2046" w:rsidP="004F2046">
      <w:pPr>
        <w:rPr>
          <w:lang w:val="es-ES"/>
        </w:rPr>
      </w:pPr>
      <w:r w:rsidRPr="00904F88">
        <w:rPr>
          <w:lang w:val="es-ES"/>
        </w:rPr>
        <w:t>Cuando se establece la propiedad position como static, el elemento se sitúa en la posición que le corresponde de acuerdo con el flujo normal del documento. Es decir, el posicionamiento absoluto estático es equivalente al esquema normal.</w:t>
      </w:r>
    </w:p>
    <w:p w14:paraId="46EDF546" w14:textId="77777777" w:rsidR="00120B45" w:rsidRPr="00904F88" w:rsidRDefault="00120B45" w:rsidP="005C5C38">
      <w:pPr>
        <w:rPr>
          <w:lang w:val="es-ES"/>
        </w:rPr>
      </w:pPr>
    </w:p>
    <w:p w14:paraId="5E1E149C"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309933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160959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156C28D"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8728420"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Posicionamiento absoluto relativo: relative (1). Posicionamiento absoluto.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C437E7E"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34586A76"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EF8FDAB"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p.desplazado</w:t>
      </w:r>
      <w:proofErr w:type="gramEnd"/>
      <w:r w:rsidRPr="00904F88">
        <w:rPr>
          <w:rFonts w:ascii="Consolas" w:hAnsi="Consolas"/>
          <w:color w:val="D4D4D4"/>
          <w:sz w:val="21"/>
          <w:szCs w:val="21"/>
          <w:lang w:val="es-ES"/>
        </w:rPr>
        <w:t xml:space="preserve"> {</w:t>
      </w:r>
    </w:p>
    <w:p w14:paraId="712869ED"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36749D03"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32B855EE"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4C55D2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292BAB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212D93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253801"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6E26159"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no tiene posicionamiento absoluto </w:t>
      </w:r>
      <w:proofErr w:type="gramStart"/>
      <w:r w:rsidRPr="00904F88">
        <w:rPr>
          <w:rFonts w:ascii="Consolas" w:hAnsi="Consolas"/>
          <w:color w:val="CCCCCC"/>
          <w:sz w:val="21"/>
          <w:szCs w:val="21"/>
          <w:lang w:val="es-ES"/>
        </w:rPr>
        <w:t>relativo.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5BD44C9"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04A85D"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"desplazado"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sí tiene posicionamiento absoluto </w:t>
      </w:r>
      <w:proofErr w:type="gramStart"/>
      <w:r w:rsidRPr="00904F88">
        <w:rPr>
          <w:rFonts w:ascii="Consolas" w:hAnsi="Consolas"/>
          <w:color w:val="CCCCCC"/>
          <w:sz w:val="21"/>
          <w:szCs w:val="21"/>
          <w:lang w:val="es-ES"/>
        </w:rPr>
        <w:t>relativo.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2BBCD5B"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C1E02A"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párrafo no tiene posicionamiento absoluto </w:t>
      </w:r>
      <w:proofErr w:type="gramStart"/>
      <w:r w:rsidRPr="00904F88">
        <w:rPr>
          <w:rFonts w:ascii="Consolas" w:hAnsi="Consolas"/>
          <w:color w:val="CCCCCC"/>
          <w:sz w:val="21"/>
          <w:szCs w:val="21"/>
          <w:lang w:val="es-ES"/>
        </w:rPr>
        <w:t>relativo.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DC1AFBC"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A7F8F3F" w14:textId="77777777" w:rsidR="00934A7B" w:rsidRPr="00904F88" w:rsidRDefault="00934A7B" w:rsidP="00934A7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57640BA" w14:textId="77777777" w:rsidR="00A94208" w:rsidRPr="00904F88" w:rsidRDefault="00A94208" w:rsidP="005C5C38">
      <w:pPr>
        <w:rPr>
          <w:lang w:val="es-ES"/>
        </w:rPr>
      </w:pPr>
    </w:p>
    <w:p w14:paraId="5A2A36BB" w14:textId="77777777" w:rsidR="00934A7B" w:rsidRPr="00904F88" w:rsidRDefault="00934A7B" w:rsidP="005C5C38">
      <w:pPr>
        <w:rPr>
          <w:lang w:val="es-ES"/>
        </w:rPr>
      </w:pPr>
    </w:p>
    <w:p w14:paraId="49790298" w14:textId="14B51EA4" w:rsidR="00934A7B" w:rsidRPr="00904F88" w:rsidRDefault="005377EB" w:rsidP="005C5C38">
      <w:pPr>
        <w:rPr>
          <w:lang w:val="es-ES"/>
        </w:rPr>
      </w:pPr>
      <w:r w:rsidRPr="00904F88">
        <w:rPr>
          <w:noProof/>
          <w:lang w:val="es-ES"/>
        </w:rPr>
        <w:drawing>
          <wp:inline distT="0" distB="0" distL="0" distR="0" wp14:anchorId="189D0701" wp14:editId="43A6E790">
            <wp:extent cx="6300470" cy="1490345"/>
            <wp:effectExtent l="0" t="0" r="5080" b="0"/>
            <wp:docPr id="19967175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7534" name="Imagen 1" descr="Interfaz de usuario gráfica, Texto, Aplicación, Correo electrónico&#10;&#10;El contenido generado por IA puede ser incorrecto."/>
                    <pic:cNvPicPr/>
                  </pic:nvPicPr>
                  <pic:blipFill>
                    <a:blip r:embed="rId178"/>
                    <a:stretch>
                      <a:fillRect/>
                    </a:stretch>
                  </pic:blipFill>
                  <pic:spPr>
                    <a:xfrm>
                      <a:off x="0" y="0"/>
                      <a:ext cx="6300470" cy="1490345"/>
                    </a:xfrm>
                    <a:prstGeom prst="rect">
                      <a:avLst/>
                    </a:prstGeom>
                  </pic:spPr>
                </pic:pic>
              </a:graphicData>
            </a:graphic>
          </wp:inline>
        </w:drawing>
      </w:r>
    </w:p>
    <w:p w14:paraId="3F11D7BD" w14:textId="4C4687F7" w:rsidR="00FE3EA5" w:rsidRPr="00904F88" w:rsidRDefault="00FE3EA5" w:rsidP="004F0A05">
      <w:pPr>
        <w:pStyle w:val="Ttulo3"/>
        <w:rPr>
          <w:lang w:val="es-ES"/>
        </w:rPr>
      </w:pPr>
      <w:bookmarkStart w:id="66" w:name="_Toc210637415"/>
      <w:r w:rsidRPr="00904F88">
        <w:rPr>
          <w:lang w:val="es-ES"/>
        </w:rPr>
        <w:t>Posicionamiento relativo: relative</w:t>
      </w:r>
      <w:bookmarkEnd w:id="66"/>
    </w:p>
    <w:p w14:paraId="0F24D138" w14:textId="77777777" w:rsidR="00FE3EA5" w:rsidRPr="00904F88" w:rsidRDefault="00FE3EA5" w:rsidP="005C5C38">
      <w:pPr>
        <w:rPr>
          <w:b/>
          <w:bCs/>
          <w:u w:val="single"/>
          <w:lang w:val="es-ES"/>
        </w:rPr>
      </w:pPr>
    </w:p>
    <w:p w14:paraId="11F85881" w14:textId="77777777" w:rsidR="00FE3EA5" w:rsidRPr="00904F88" w:rsidRDefault="00FE3EA5" w:rsidP="00FE3EA5">
      <w:pPr>
        <w:rPr>
          <w:lang w:val="es-ES"/>
        </w:rPr>
      </w:pPr>
      <w:r w:rsidRPr="00904F88">
        <w:rPr>
          <w:lang w:val="es-ES"/>
        </w:rPr>
        <w:t>Cuando se establece la propiedad position como relative, el navegador reserva el espacio en la página que tendría el elemento de acuerdo con el flujo normal del documento, pero el elemento se puede desplazar con respecto a esa posición. Es decir, el "hueco" de la posición original se mantiene, aunque el elemento se haya desplazado, como muestran los siguientes ejemplos.</w:t>
      </w:r>
    </w:p>
    <w:p w14:paraId="7F680116" w14:textId="77777777" w:rsidR="00FE3EA5" w:rsidRPr="00904F88" w:rsidRDefault="00FE3EA5" w:rsidP="00FE3EA5">
      <w:pPr>
        <w:rPr>
          <w:lang w:val="es-ES"/>
        </w:rPr>
      </w:pPr>
      <w:r w:rsidRPr="00904F88">
        <w:rPr>
          <w:lang w:val="es-ES"/>
        </w:rPr>
        <w:t>El desplazamiento relativo se establece mediante las propiedades top, bottom, left y right.</w:t>
      </w:r>
    </w:p>
    <w:p w14:paraId="53FE99FC" w14:textId="77777777" w:rsidR="00FE3EA5" w:rsidRPr="00904F88" w:rsidRDefault="00FE3EA5" w:rsidP="00FE3EA5">
      <w:pPr>
        <w:rPr>
          <w:lang w:val="es-ES"/>
        </w:rPr>
      </w:pPr>
      <w:r w:rsidRPr="00904F88">
        <w:rPr>
          <w:lang w:val="es-ES"/>
        </w:rPr>
        <w:t>El desplazamiento vertical se puede establecer tanto con la propiedad top como con la propiedad bottom:</w:t>
      </w:r>
    </w:p>
    <w:p w14:paraId="34BA50DF" w14:textId="4E809E61" w:rsidR="005521FD" w:rsidRPr="00904F88" w:rsidRDefault="00FE3EA5" w:rsidP="005C5C38">
      <w:pPr>
        <w:rPr>
          <w:lang w:val="es-ES"/>
        </w:rPr>
      </w:pPr>
      <w:r w:rsidRPr="00904F88">
        <w:rPr>
          <w:lang w:val="es-ES"/>
        </w:rPr>
        <w:t>La propiedad top desplaza el elemento contando desde su borde superior. Si se da un valor positivo, el elemento se desplaza hacia abajo. Si se da un valor negativo, el elemento se desplaza hacia arriba</w:t>
      </w:r>
      <w:r w:rsidR="002277B9" w:rsidRPr="00904F88">
        <w:rPr>
          <w:lang w:val="es-ES"/>
        </w:rPr>
        <w:t>.</w:t>
      </w:r>
    </w:p>
    <w:p w14:paraId="130EE0A9" w14:textId="58B81139" w:rsidR="002277B9" w:rsidRPr="00904F88" w:rsidRDefault="002277B9" w:rsidP="005C5C38">
      <w:pPr>
        <w:rPr>
          <w:lang w:val="es-ES"/>
        </w:rPr>
      </w:pPr>
      <w:r w:rsidRPr="00904F88">
        <w:rPr>
          <w:lang w:val="es-ES"/>
        </w:rPr>
        <w:t>La propiedad left desplaza el elemento contando desde su borde izquierdo. Si se da un valor positivo, el elemento se desplaza hacia la derecha. Si se da un valor negativo, el elemento se desplaza hacia la izquierda.</w:t>
      </w:r>
    </w:p>
    <w:p w14:paraId="44BD1D18" w14:textId="77777777" w:rsidR="00A5175F" w:rsidRPr="00904F88" w:rsidRDefault="00A5175F" w:rsidP="005C5C38">
      <w:pPr>
        <w:rPr>
          <w:lang w:val="es-ES"/>
        </w:rPr>
      </w:pPr>
    </w:p>
    <w:p w14:paraId="676A9D57"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p.desplazado</w:t>
      </w:r>
      <w:proofErr w:type="gramEnd"/>
      <w:r w:rsidRPr="00904F88">
        <w:rPr>
          <w:rFonts w:ascii="Consolas" w:hAnsi="Consolas"/>
          <w:color w:val="D4D4D4"/>
          <w:sz w:val="21"/>
          <w:szCs w:val="21"/>
          <w:lang w:val="es-ES"/>
        </w:rPr>
        <w:t xml:space="preserve"> {</w:t>
      </w:r>
    </w:p>
    <w:p w14:paraId="0022F8A9"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58AA2E01"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w:t>
      </w:r>
    </w:p>
    <w:p w14:paraId="13B3C890"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73220943"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BCA3E15"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40px</w:t>
      </w:r>
      <w:r w:rsidRPr="00904F88">
        <w:rPr>
          <w:rFonts w:ascii="Consolas" w:hAnsi="Consolas"/>
          <w:color w:val="D4D4D4"/>
          <w:sz w:val="21"/>
          <w:szCs w:val="21"/>
          <w:lang w:val="es-ES"/>
        </w:rPr>
        <w:t>;</w:t>
      </w:r>
    </w:p>
    <w:p w14:paraId="18BC9774" w14:textId="77777777" w:rsidR="005521FD" w:rsidRPr="00904F88" w:rsidRDefault="005521FD" w:rsidP="005521F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6F276CE" w14:textId="77777777" w:rsidR="00A94208" w:rsidRPr="00904F88" w:rsidRDefault="00A94208" w:rsidP="005C5C38">
      <w:pPr>
        <w:rPr>
          <w:lang w:val="es-ES"/>
        </w:rPr>
      </w:pPr>
    </w:p>
    <w:p w14:paraId="377EAF74" w14:textId="77777777" w:rsidR="000C32A7" w:rsidRPr="00904F88" w:rsidRDefault="000C32A7">
      <w:pPr>
        <w:widowControl/>
        <w:autoSpaceDE/>
        <w:autoSpaceDN/>
        <w:adjustRightInd/>
        <w:spacing w:before="0" w:after="0"/>
        <w:jc w:val="left"/>
        <w:rPr>
          <w:lang w:val="es-ES"/>
        </w:rPr>
      </w:pPr>
    </w:p>
    <w:p w14:paraId="3C37B6CF" w14:textId="7821DF32" w:rsidR="002A7B78" w:rsidRPr="00904F88" w:rsidRDefault="002A7B78" w:rsidP="000C32A7">
      <w:pPr>
        <w:widowControl/>
        <w:autoSpaceDE/>
        <w:autoSpaceDN/>
        <w:adjustRightInd/>
        <w:spacing w:before="0" w:after="0"/>
        <w:rPr>
          <w:lang w:val="es-ES"/>
        </w:rPr>
      </w:pPr>
      <w:r w:rsidRPr="00904F88">
        <w:rPr>
          <w:noProof/>
          <w:lang w:val="es-ES"/>
        </w:rPr>
        <w:drawing>
          <wp:inline distT="0" distB="0" distL="0" distR="0" wp14:anchorId="467C6C9C" wp14:editId="2748AEF2">
            <wp:extent cx="6300470" cy="1166495"/>
            <wp:effectExtent l="0" t="0" r="5080" b="0"/>
            <wp:docPr id="4423169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6937" name="Imagen 1" descr="Texto&#10;&#10;El contenido generado por IA puede ser incorrecto."/>
                    <pic:cNvPicPr/>
                  </pic:nvPicPr>
                  <pic:blipFill>
                    <a:blip r:embed="rId179"/>
                    <a:stretch>
                      <a:fillRect/>
                    </a:stretch>
                  </pic:blipFill>
                  <pic:spPr>
                    <a:xfrm>
                      <a:off x="0" y="0"/>
                      <a:ext cx="6300470" cy="1166495"/>
                    </a:xfrm>
                    <a:prstGeom prst="rect">
                      <a:avLst/>
                    </a:prstGeom>
                  </pic:spPr>
                </pic:pic>
              </a:graphicData>
            </a:graphic>
          </wp:inline>
        </w:drawing>
      </w:r>
    </w:p>
    <w:p w14:paraId="13808238" w14:textId="77777777" w:rsidR="002A7B78" w:rsidRPr="00904F88" w:rsidRDefault="002A7B78" w:rsidP="000C32A7">
      <w:pPr>
        <w:widowControl/>
        <w:autoSpaceDE/>
        <w:autoSpaceDN/>
        <w:adjustRightInd/>
        <w:spacing w:before="0" w:after="0"/>
        <w:rPr>
          <w:lang w:val="es-ES"/>
        </w:rPr>
      </w:pPr>
    </w:p>
    <w:p w14:paraId="31147038" w14:textId="77777777" w:rsidR="002A7B78" w:rsidRPr="00904F88" w:rsidRDefault="002A7B78" w:rsidP="000C32A7">
      <w:pPr>
        <w:widowControl/>
        <w:autoSpaceDE/>
        <w:autoSpaceDN/>
        <w:adjustRightInd/>
        <w:spacing w:before="0" w:after="0"/>
        <w:rPr>
          <w:lang w:val="es-ES"/>
        </w:rPr>
      </w:pPr>
    </w:p>
    <w:p w14:paraId="1BA30FFB" w14:textId="406D02E2" w:rsidR="000C32A7" w:rsidRPr="00904F88" w:rsidRDefault="000C32A7" w:rsidP="000C32A7">
      <w:pPr>
        <w:widowControl/>
        <w:autoSpaceDE/>
        <w:autoSpaceDN/>
        <w:adjustRightInd/>
        <w:spacing w:before="0" w:after="0"/>
        <w:rPr>
          <w:lang w:val="es-ES"/>
        </w:rPr>
      </w:pPr>
      <w:r w:rsidRPr="00904F88">
        <w:rPr>
          <w:lang w:val="es-ES"/>
        </w:rPr>
        <w:t>La propiedad bottom desplaza el elemento contando desde su borde inferior. Si se da un valor positivo, el elemento se desplaza hacia arriba. Si se da un valor negativo, el elemento se desplaza hacia abajo.</w:t>
      </w:r>
    </w:p>
    <w:p w14:paraId="578F9A85" w14:textId="77777777" w:rsidR="000C32A7" w:rsidRPr="00904F88" w:rsidRDefault="000C32A7" w:rsidP="000C32A7">
      <w:pPr>
        <w:widowControl/>
        <w:autoSpaceDE/>
        <w:autoSpaceDN/>
        <w:adjustRightInd/>
        <w:spacing w:before="0" w:after="0"/>
        <w:rPr>
          <w:lang w:val="es-ES"/>
        </w:rPr>
      </w:pPr>
    </w:p>
    <w:p w14:paraId="70E4E5EA" w14:textId="121DC88A" w:rsidR="00770E32" w:rsidRPr="00904F88" w:rsidRDefault="000C32A7" w:rsidP="000C32A7">
      <w:pPr>
        <w:widowControl/>
        <w:autoSpaceDE/>
        <w:autoSpaceDN/>
        <w:adjustRightInd/>
        <w:spacing w:before="0" w:after="0"/>
        <w:rPr>
          <w:lang w:val="es-ES"/>
        </w:rPr>
      </w:pPr>
      <w:r w:rsidRPr="00904F88">
        <w:rPr>
          <w:lang w:val="es-ES"/>
        </w:rPr>
        <w:t>La propiedad right desplaza el elemento contando desde su borde derecho. Si se da un valor positivo, el elemento se desplaza hacia la izquierda. Si se da un valor negativo, el elemento se desplaza hacia la derecha.</w:t>
      </w:r>
    </w:p>
    <w:p w14:paraId="19D143AE" w14:textId="0D68E695" w:rsidR="00770E32" w:rsidRPr="00904F88" w:rsidRDefault="00770E32" w:rsidP="005C5C38">
      <w:pPr>
        <w:rPr>
          <w:lang w:val="es-ES"/>
        </w:rPr>
      </w:pPr>
    </w:p>
    <w:p w14:paraId="3C3ADF49" w14:textId="77777777" w:rsidR="005521FD" w:rsidRPr="00904F88" w:rsidRDefault="005521FD" w:rsidP="005C5C38">
      <w:pPr>
        <w:rPr>
          <w:lang w:val="es-ES"/>
        </w:rPr>
      </w:pPr>
    </w:p>
    <w:p w14:paraId="37C8016E" w14:textId="1A749D04" w:rsidR="00770E32" w:rsidRPr="00904F88" w:rsidRDefault="002A7B78" w:rsidP="005C5C38">
      <w:pPr>
        <w:rPr>
          <w:lang w:val="es-ES"/>
        </w:rPr>
      </w:pPr>
      <w:r w:rsidRPr="00904F88">
        <w:rPr>
          <w:noProof/>
          <w:lang w:val="es-ES"/>
        </w:rPr>
        <w:drawing>
          <wp:inline distT="0" distB="0" distL="0" distR="0" wp14:anchorId="06B85B67" wp14:editId="7F3597C2">
            <wp:extent cx="6300470" cy="1360805"/>
            <wp:effectExtent l="0" t="0" r="5080" b="0"/>
            <wp:docPr id="20990060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6032" name="Imagen 1" descr="Interfaz de usuario gráfica, Texto, Aplicación, Correo electrónico&#10;&#10;El contenido generado por IA puede ser incorrecto."/>
                    <pic:cNvPicPr/>
                  </pic:nvPicPr>
                  <pic:blipFill>
                    <a:blip r:embed="rId180"/>
                    <a:stretch>
                      <a:fillRect/>
                    </a:stretch>
                  </pic:blipFill>
                  <pic:spPr>
                    <a:xfrm>
                      <a:off x="0" y="0"/>
                      <a:ext cx="6300470" cy="1360805"/>
                    </a:xfrm>
                    <a:prstGeom prst="rect">
                      <a:avLst/>
                    </a:prstGeom>
                  </pic:spPr>
                </pic:pic>
              </a:graphicData>
            </a:graphic>
          </wp:inline>
        </w:drawing>
      </w:r>
    </w:p>
    <w:p w14:paraId="7FC79BB7" w14:textId="77777777" w:rsidR="00770E32" w:rsidRPr="00904F88" w:rsidRDefault="00770E32" w:rsidP="005C5C38">
      <w:pPr>
        <w:rPr>
          <w:lang w:val="es-ES"/>
        </w:rPr>
      </w:pPr>
    </w:p>
    <w:p w14:paraId="4024369C" w14:textId="046B5D55" w:rsidR="0092538A" w:rsidRPr="00904F88" w:rsidRDefault="0092538A" w:rsidP="004F0A05">
      <w:pPr>
        <w:pStyle w:val="Ttulo3"/>
        <w:rPr>
          <w:lang w:val="es-ES"/>
        </w:rPr>
      </w:pPr>
      <w:bookmarkStart w:id="67" w:name="_Toc210637416"/>
      <w:r w:rsidRPr="00904F88">
        <w:rPr>
          <w:lang w:val="es-ES"/>
        </w:rPr>
        <w:t>Posicionamiento absoluto fijo y absoluto:</w:t>
      </w:r>
      <w:r w:rsidR="006655AF" w:rsidRPr="00904F88">
        <w:rPr>
          <w:lang w:val="es-ES"/>
        </w:rPr>
        <w:t xml:space="preserve"> propiedades top, right, bottom, left, width, height</w:t>
      </w:r>
      <w:bookmarkEnd w:id="67"/>
    </w:p>
    <w:p w14:paraId="7547B173" w14:textId="77777777" w:rsidR="00770E32" w:rsidRPr="00904F88" w:rsidRDefault="00770E32" w:rsidP="005C5C38">
      <w:pPr>
        <w:rPr>
          <w:lang w:val="es-ES"/>
        </w:rPr>
      </w:pPr>
    </w:p>
    <w:p w14:paraId="4E9D4DC3" w14:textId="77777777" w:rsidR="00B805F5" w:rsidRPr="00904F88" w:rsidRDefault="00B805F5" w:rsidP="00B805F5">
      <w:pPr>
        <w:rPr>
          <w:lang w:val="es-ES"/>
        </w:rPr>
      </w:pPr>
      <w:r w:rsidRPr="00904F88">
        <w:rPr>
          <w:lang w:val="es-ES"/>
        </w:rPr>
        <w:t>Cuando se establece la propiedad position como fixed o como absolute, el elemento se puede situar en cualquier posición de la pantalla.</w:t>
      </w:r>
    </w:p>
    <w:p w14:paraId="03BD0072" w14:textId="3ABCD552" w:rsidR="00B805F5" w:rsidRPr="00904F88" w:rsidRDefault="00B805F5" w:rsidP="00B805F5">
      <w:pPr>
        <w:rPr>
          <w:lang w:val="es-ES"/>
        </w:rPr>
      </w:pPr>
      <w:r w:rsidRPr="00904F88">
        <w:rPr>
          <w:lang w:val="es-ES"/>
        </w:rPr>
        <w:t xml:space="preserve">La posición del elemento se establece mediante las propiedades </w:t>
      </w:r>
      <w:r w:rsidR="00846DB8" w:rsidRPr="00904F88">
        <w:rPr>
          <w:lang w:val="es-ES"/>
        </w:rPr>
        <w:t>top, bottom, left y right (aunque</w:t>
      </w:r>
      <w:r w:rsidRPr="00904F88">
        <w:rPr>
          <w:lang w:val="es-ES"/>
        </w:rPr>
        <w:t xml:space="preserve"> también se pueden utilizar las propiedades width y height), como indica la imagen siguiente</w:t>
      </w:r>
      <w:r w:rsidR="00846DB8" w:rsidRPr="00904F88">
        <w:rPr>
          <w:lang w:val="es-ES"/>
        </w:rPr>
        <w:t>,</w:t>
      </w:r>
    </w:p>
    <w:p w14:paraId="1261AA97" w14:textId="77777777" w:rsidR="00B805F5" w:rsidRPr="00904F88" w:rsidRDefault="00B805F5" w:rsidP="005C5C38">
      <w:pPr>
        <w:rPr>
          <w:lang w:val="es-ES"/>
        </w:rPr>
      </w:pPr>
    </w:p>
    <w:p w14:paraId="15E4FD8D" w14:textId="2D19AAC6" w:rsidR="00B805F5" w:rsidRPr="00904F88" w:rsidRDefault="000423C3" w:rsidP="005C5C38">
      <w:pPr>
        <w:rPr>
          <w:lang w:val="es-ES"/>
        </w:rPr>
      </w:pPr>
      <w:r w:rsidRPr="00904F88">
        <w:rPr>
          <w:noProof/>
          <w:lang w:val="es-ES"/>
        </w:rPr>
        <w:drawing>
          <wp:inline distT="0" distB="0" distL="0" distR="0" wp14:anchorId="4CB93BA1" wp14:editId="08053BB5">
            <wp:extent cx="6300470" cy="3622040"/>
            <wp:effectExtent l="0" t="0" r="5080" b="0"/>
            <wp:docPr id="18503084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43" name="Imagen 1" descr="Diagrama&#10;&#10;El contenido generado por IA puede ser incorrecto."/>
                    <pic:cNvPicPr/>
                  </pic:nvPicPr>
                  <pic:blipFill>
                    <a:blip r:embed="rId181"/>
                    <a:stretch>
                      <a:fillRect/>
                    </a:stretch>
                  </pic:blipFill>
                  <pic:spPr>
                    <a:xfrm>
                      <a:off x="0" y="0"/>
                      <a:ext cx="6300470" cy="3622040"/>
                    </a:xfrm>
                    <a:prstGeom prst="rect">
                      <a:avLst/>
                    </a:prstGeom>
                  </pic:spPr>
                </pic:pic>
              </a:graphicData>
            </a:graphic>
          </wp:inline>
        </w:drawing>
      </w:r>
    </w:p>
    <w:p w14:paraId="062E94C5" w14:textId="77777777" w:rsidR="00AF10A7" w:rsidRPr="00904F88" w:rsidRDefault="00AF10A7" w:rsidP="00A97AF2">
      <w:pPr>
        <w:pStyle w:val="Prrafodelista"/>
        <w:numPr>
          <w:ilvl w:val="0"/>
          <w:numId w:val="40"/>
        </w:numPr>
        <w:rPr>
          <w:lang w:val="es-ES"/>
        </w:rPr>
      </w:pPr>
      <w:r w:rsidRPr="00904F88">
        <w:rPr>
          <w:color w:val="FF0000"/>
          <w:lang w:val="es-ES"/>
        </w:rPr>
        <w:t>top</w:t>
      </w:r>
      <w:r w:rsidRPr="00904F88">
        <w:rPr>
          <w:lang w:val="es-ES"/>
        </w:rPr>
        <w:t>: posición del lado superior del elemento contando desde el borde superior de la ventana (de arriba a abajo, es decir, cuanto más grande es el valor más hacia abajo se coloca el elemento).</w:t>
      </w:r>
    </w:p>
    <w:p w14:paraId="440DF387" w14:textId="77777777" w:rsidR="00AF10A7" w:rsidRPr="00904F88" w:rsidRDefault="00AF10A7" w:rsidP="00A97AF2">
      <w:pPr>
        <w:pStyle w:val="Prrafodelista"/>
        <w:numPr>
          <w:ilvl w:val="0"/>
          <w:numId w:val="40"/>
        </w:numPr>
        <w:rPr>
          <w:lang w:val="es-ES"/>
        </w:rPr>
      </w:pPr>
      <w:r w:rsidRPr="00904F88">
        <w:rPr>
          <w:color w:val="FF0000"/>
          <w:lang w:val="es-ES"/>
        </w:rPr>
        <w:t>bottom</w:t>
      </w:r>
      <w:r w:rsidRPr="00904F88">
        <w:rPr>
          <w:lang w:val="es-ES"/>
        </w:rPr>
        <w:t>: posición del lado inferior del elemento contando desde el borde inferior de la ventana (de abajo a arriba, es decir, cuanto más grande es el valor más hacia arriba se coloca el elemento).</w:t>
      </w:r>
    </w:p>
    <w:p w14:paraId="66445117" w14:textId="77777777" w:rsidR="00AF10A7" w:rsidRPr="00904F88" w:rsidRDefault="00AF10A7" w:rsidP="00A97AF2">
      <w:pPr>
        <w:pStyle w:val="Prrafodelista"/>
        <w:numPr>
          <w:ilvl w:val="0"/>
          <w:numId w:val="40"/>
        </w:numPr>
        <w:rPr>
          <w:lang w:val="es-ES"/>
        </w:rPr>
      </w:pPr>
      <w:r w:rsidRPr="00904F88">
        <w:rPr>
          <w:color w:val="FF0000"/>
          <w:lang w:val="es-ES"/>
        </w:rPr>
        <w:t>height</w:t>
      </w:r>
      <w:r w:rsidRPr="00904F88">
        <w:rPr>
          <w:lang w:val="es-ES"/>
        </w:rPr>
        <w:t>: altura del elemento.</w:t>
      </w:r>
    </w:p>
    <w:p w14:paraId="65E7D165" w14:textId="77777777" w:rsidR="00AF10A7" w:rsidRPr="00904F88" w:rsidRDefault="00AF10A7" w:rsidP="00A97AF2">
      <w:pPr>
        <w:pStyle w:val="Prrafodelista"/>
        <w:numPr>
          <w:ilvl w:val="0"/>
          <w:numId w:val="40"/>
        </w:numPr>
        <w:rPr>
          <w:lang w:val="es-ES"/>
        </w:rPr>
      </w:pPr>
      <w:r w:rsidRPr="00904F88">
        <w:rPr>
          <w:color w:val="FF0000"/>
          <w:lang w:val="es-ES"/>
        </w:rPr>
        <w:t>left</w:t>
      </w:r>
      <w:r w:rsidRPr="00904F88">
        <w:rPr>
          <w:lang w:val="es-ES"/>
        </w:rPr>
        <w:t>: posición del lado izquierdo del elemento contando desde el borde izquierdo de la ventana (de izquierda a derecha, es decir, cuanto más grande es el valor más hacia la derecha se coloca el elemento).</w:t>
      </w:r>
    </w:p>
    <w:p w14:paraId="0958FB11" w14:textId="77777777" w:rsidR="00AF10A7" w:rsidRPr="00904F88" w:rsidRDefault="00AF10A7" w:rsidP="00A97AF2">
      <w:pPr>
        <w:pStyle w:val="Prrafodelista"/>
        <w:numPr>
          <w:ilvl w:val="0"/>
          <w:numId w:val="40"/>
        </w:numPr>
        <w:rPr>
          <w:lang w:val="es-ES"/>
        </w:rPr>
      </w:pPr>
      <w:r w:rsidRPr="00904F88">
        <w:rPr>
          <w:color w:val="FF0000"/>
          <w:lang w:val="es-ES"/>
        </w:rPr>
        <w:t>right</w:t>
      </w:r>
      <w:r w:rsidRPr="00904F88">
        <w:rPr>
          <w:lang w:val="es-ES"/>
        </w:rPr>
        <w:t>: posición del lado derecho del elemento contando desde el borde derecho de la ventana (de izquierda a derecha, es decir, cuanto más grande es el valor más hacia la izquierda se coloca el elemento).</w:t>
      </w:r>
    </w:p>
    <w:p w14:paraId="35A479D1" w14:textId="77777777" w:rsidR="00AF10A7" w:rsidRPr="00904F88" w:rsidRDefault="00AF10A7" w:rsidP="00A97AF2">
      <w:pPr>
        <w:pStyle w:val="Prrafodelista"/>
        <w:numPr>
          <w:ilvl w:val="0"/>
          <w:numId w:val="40"/>
        </w:numPr>
        <w:rPr>
          <w:lang w:val="es-ES"/>
        </w:rPr>
      </w:pPr>
      <w:r w:rsidRPr="00904F88">
        <w:rPr>
          <w:color w:val="FF0000"/>
          <w:lang w:val="es-ES"/>
        </w:rPr>
        <w:t>width</w:t>
      </w:r>
      <w:r w:rsidRPr="00904F88">
        <w:rPr>
          <w:lang w:val="es-ES"/>
        </w:rPr>
        <w:t>: anchura del elemento.</w:t>
      </w:r>
    </w:p>
    <w:p w14:paraId="1266A221" w14:textId="77777777" w:rsidR="000423C3" w:rsidRPr="00904F88" w:rsidRDefault="000423C3" w:rsidP="005C5C38">
      <w:pPr>
        <w:rPr>
          <w:lang w:val="es-ES"/>
        </w:rPr>
      </w:pPr>
    </w:p>
    <w:p w14:paraId="61DB7BE0" w14:textId="77777777" w:rsidR="00921152" w:rsidRPr="00904F88" w:rsidRDefault="00921152" w:rsidP="00921152">
      <w:pPr>
        <w:rPr>
          <w:lang w:val="es-ES"/>
        </w:rPr>
      </w:pPr>
      <w:r w:rsidRPr="00904F88">
        <w:rPr>
          <w:lang w:val="es-ES"/>
        </w:rPr>
        <w:t xml:space="preserve">Los elementos con posicionamiento absoluto absoluto o fijo no reservan espacio en la página, es decir, el navegador dibuja el resto de </w:t>
      </w:r>
      <w:proofErr w:type="gramStart"/>
      <w:r w:rsidRPr="00904F88">
        <w:rPr>
          <w:lang w:val="es-ES"/>
        </w:rPr>
        <w:t>elementos</w:t>
      </w:r>
      <w:proofErr w:type="gramEnd"/>
      <w:r w:rsidRPr="00904F88">
        <w:rPr>
          <w:lang w:val="es-ES"/>
        </w:rPr>
        <w:t xml:space="preserve"> de la página como si los elementos con posicionamiento no existieran, por lo que los elementos con posicionamiento pueden tapar otros elementos.</w:t>
      </w:r>
    </w:p>
    <w:p w14:paraId="058BA3E9" w14:textId="77777777" w:rsidR="00921152" w:rsidRPr="00904F88" w:rsidRDefault="00921152" w:rsidP="00921152">
      <w:pPr>
        <w:rPr>
          <w:lang w:val="es-ES"/>
        </w:rPr>
      </w:pPr>
      <w:r w:rsidRPr="00904F88">
        <w:rPr>
          <w:lang w:val="es-ES"/>
        </w:rPr>
        <w:t>La página de </w:t>
      </w:r>
      <w:hyperlink r:id="rId182" w:history="1">
        <w:r w:rsidRPr="00904F88">
          <w:rPr>
            <w:rStyle w:val="Hipervnculo"/>
            <w:lang w:val="es-ES"/>
          </w:rPr>
          <w:t>ejemplo de posicionamiento absoluto</w:t>
        </w:r>
      </w:hyperlink>
      <w:r w:rsidRPr="00904F88">
        <w:rPr>
          <w:lang w:val="es-ES"/>
        </w:rPr>
        <w:t> muestra varios párrafos con posicionamiento absoluto. En esa página los valores están expresados en porcentaje (que se interpretan como porcentajes de la ventana completa).</w:t>
      </w:r>
    </w:p>
    <w:p w14:paraId="591BDFE9" w14:textId="3951ABC8" w:rsidR="00921152" w:rsidRPr="00904F88" w:rsidRDefault="00921152" w:rsidP="00921152">
      <w:pPr>
        <w:rPr>
          <w:lang w:val="es-ES"/>
        </w:rPr>
      </w:pPr>
    </w:p>
    <w:p w14:paraId="1D69C550" w14:textId="77777777" w:rsidR="00921152" w:rsidRPr="00904F88" w:rsidRDefault="00921152" w:rsidP="00921152">
      <w:pPr>
        <w:rPr>
          <w:lang w:val="es-ES"/>
        </w:rPr>
      </w:pPr>
      <w:r w:rsidRPr="00904F88">
        <w:rPr>
          <w:lang w:val="es-ES"/>
        </w:rPr>
        <w:t>De estas seis propiedades, basta con indicar cuatro de ellas: dos para la posición horizontal (a elegir entre left, right y width) y dos para la posición vertical (a elegir entre top, bottom y height). Si el elemento tiene un tamaño definido (por ejemplo, una imagen), es suficiente con utilizar una propiedad para la posición horizontal y otra para la vertical.</w:t>
      </w:r>
    </w:p>
    <w:p w14:paraId="7DC35577" w14:textId="77777777" w:rsidR="00921152" w:rsidRPr="00904F88" w:rsidRDefault="00921152" w:rsidP="00921152">
      <w:pPr>
        <w:rPr>
          <w:lang w:val="es-ES"/>
        </w:rPr>
      </w:pPr>
      <w:r w:rsidRPr="00904F88">
        <w:rPr>
          <w:lang w:val="es-ES"/>
        </w:rPr>
        <w:t>En caso de que se establezcan las tres propiedades de una dimensión:</w:t>
      </w:r>
    </w:p>
    <w:p w14:paraId="49B2BA67" w14:textId="77777777" w:rsidR="00921152" w:rsidRPr="00904F88" w:rsidRDefault="00921152" w:rsidP="00A97AF2">
      <w:pPr>
        <w:numPr>
          <w:ilvl w:val="0"/>
          <w:numId w:val="41"/>
        </w:numPr>
        <w:rPr>
          <w:lang w:val="es-ES"/>
        </w:rPr>
      </w:pPr>
      <w:r w:rsidRPr="00904F88">
        <w:rPr>
          <w:lang w:val="es-ES"/>
        </w:rPr>
        <w:t>en horizontal, los navegadores hacen caso de las propiedades left y width y descartan el valor de right, como puede comprobarse en esta página de </w:t>
      </w:r>
      <w:hyperlink r:id="rId183" w:history="1">
        <w:r w:rsidRPr="00904F88">
          <w:rPr>
            <w:rStyle w:val="Hipervnculo"/>
            <w:lang w:val="es-ES"/>
          </w:rPr>
          <w:t>ejemplo de posicionamiento</w:t>
        </w:r>
      </w:hyperlink>
      <w:r w:rsidRPr="00904F88">
        <w:rPr>
          <w:lang w:val="es-ES"/>
        </w:rPr>
        <w:t>. En esa página los valores están expresados en porcentaje (que se interpretan como porcentajes de la ventana completa).</w:t>
      </w:r>
    </w:p>
    <w:p w14:paraId="68A5EB24" w14:textId="77777777" w:rsidR="00921152" w:rsidRPr="00904F88" w:rsidRDefault="00921152" w:rsidP="00A97AF2">
      <w:pPr>
        <w:numPr>
          <w:ilvl w:val="0"/>
          <w:numId w:val="41"/>
        </w:numPr>
        <w:rPr>
          <w:lang w:val="es-ES"/>
        </w:rPr>
      </w:pPr>
      <w:r w:rsidRPr="00904F88">
        <w:rPr>
          <w:lang w:val="es-ES"/>
        </w:rPr>
        <w:t>en vertical, los navegadores hacen caso de las propiedades top y height y descartan el valor de bottom, como puede comprobarse en esta página de </w:t>
      </w:r>
      <w:hyperlink r:id="rId184" w:history="1">
        <w:r w:rsidRPr="00904F88">
          <w:rPr>
            <w:rStyle w:val="Hipervnculo"/>
            <w:lang w:val="es-ES"/>
          </w:rPr>
          <w:t>ejemplo de posicionamiento</w:t>
        </w:r>
      </w:hyperlink>
      <w:r w:rsidRPr="00904F88">
        <w:rPr>
          <w:lang w:val="es-ES"/>
        </w:rPr>
        <w:t>. En esa página los valores están expresados en porcentaje (que se interpretan como porcentajes de la ventana completa).</w:t>
      </w:r>
    </w:p>
    <w:p w14:paraId="403AA93B" w14:textId="0D37EBCE" w:rsidR="00921152" w:rsidRPr="00904F88" w:rsidRDefault="00921152" w:rsidP="00921152">
      <w:pPr>
        <w:rPr>
          <w:lang w:val="es-ES"/>
        </w:rPr>
      </w:pPr>
    </w:p>
    <w:p w14:paraId="257B1E84" w14:textId="77777777" w:rsidR="00921152" w:rsidRPr="00904F88" w:rsidRDefault="00921152" w:rsidP="00921152">
      <w:pPr>
        <w:rPr>
          <w:lang w:val="es-ES"/>
        </w:rPr>
      </w:pPr>
      <w:r w:rsidRPr="00904F88">
        <w:rPr>
          <w:lang w:val="es-ES"/>
        </w:rPr>
        <w:t xml:space="preserve">En caso de que no se indiquen todas las propiedades, el navegador asigna el resto de </w:t>
      </w:r>
      <w:proofErr w:type="gramStart"/>
      <w:r w:rsidRPr="00904F88">
        <w:rPr>
          <w:lang w:val="es-ES"/>
        </w:rPr>
        <w:t>valores</w:t>
      </w:r>
      <w:proofErr w:type="gramEnd"/>
      <w:r w:rsidRPr="00904F88">
        <w:rPr>
          <w:lang w:val="es-ES"/>
        </w:rPr>
        <w:t xml:space="preserve"> como hace normalmente:</w:t>
      </w:r>
    </w:p>
    <w:p w14:paraId="7F4E7EDF" w14:textId="77777777" w:rsidR="00921152" w:rsidRPr="00904F88" w:rsidRDefault="00921152" w:rsidP="00A97AF2">
      <w:pPr>
        <w:numPr>
          <w:ilvl w:val="0"/>
          <w:numId w:val="42"/>
        </w:numPr>
        <w:rPr>
          <w:lang w:val="es-ES"/>
        </w:rPr>
      </w:pPr>
      <w:r w:rsidRPr="00904F88">
        <w:rPr>
          <w:lang w:val="es-ES"/>
        </w:rPr>
        <w:t>en vertical, dando el tamaño necesario para alojar todo el contenido del elemento</w:t>
      </w:r>
    </w:p>
    <w:p w14:paraId="016637D0" w14:textId="77777777" w:rsidR="00921152" w:rsidRPr="00904F88" w:rsidRDefault="00921152" w:rsidP="00A97AF2">
      <w:pPr>
        <w:numPr>
          <w:ilvl w:val="0"/>
          <w:numId w:val="42"/>
        </w:numPr>
        <w:rPr>
          <w:lang w:val="es-ES"/>
        </w:rPr>
      </w:pPr>
      <w:r w:rsidRPr="00904F88">
        <w:rPr>
          <w:lang w:val="es-ES"/>
        </w:rPr>
        <w:t>en horizontal, ocupando todo el espacio disponible hasta el extremo de la ventana (o hasta que aloje todo el contenido del elemento)</w:t>
      </w:r>
    </w:p>
    <w:p w14:paraId="3CC8C03A" w14:textId="77777777" w:rsidR="009D2F3B" w:rsidRPr="00904F88" w:rsidRDefault="009D2F3B" w:rsidP="009D2F3B">
      <w:pPr>
        <w:rPr>
          <w:lang w:val="es-ES"/>
        </w:rPr>
      </w:pPr>
    </w:p>
    <w:p w14:paraId="243977D6" w14:textId="314E8BE0" w:rsidR="009D2F3B" w:rsidRPr="00904F88" w:rsidRDefault="001B62F5" w:rsidP="009D2F3B">
      <w:pPr>
        <w:rPr>
          <w:lang w:val="es-ES"/>
        </w:rPr>
      </w:pPr>
      <w:r w:rsidRPr="00904F88">
        <w:rPr>
          <w:lang w:val="es-ES"/>
        </w:rPr>
        <w:t xml:space="preserve">En posicionamiento absoluto la posición se fija sobre la ventana del navegador, la parte visible html. </w:t>
      </w:r>
      <w:r w:rsidR="009D2F3B" w:rsidRPr="00904F88">
        <w:rPr>
          <w:lang w:val="es-ES"/>
        </w:rPr>
        <w:t xml:space="preserve">En el siguiente ejemplo movemos la barra de navegación un 10% a la derecha y un 10% hacia abajo con la </w:t>
      </w:r>
      <w:r w:rsidR="00BE5AAF" w:rsidRPr="00904F88">
        <w:rPr>
          <w:lang w:val="es-ES"/>
        </w:rPr>
        <w:t>propiedad left y top.</w:t>
      </w:r>
    </w:p>
    <w:p w14:paraId="55A0EA03" w14:textId="77777777" w:rsidR="009D2F3B" w:rsidRPr="00904F88" w:rsidRDefault="009D2F3B" w:rsidP="009D2F3B">
      <w:pPr>
        <w:rPr>
          <w:lang w:val="es-ES"/>
        </w:rPr>
      </w:pPr>
    </w:p>
    <w:p w14:paraId="071EC9DC" w14:textId="0C154D64" w:rsidR="009D2F3B" w:rsidRPr="00904F88" w:rsidRDefault="009D2F3B" w:rsidP="009D2F3B">
      <w:pPr>
        <w:rPr>
          <w:lang w:val="es-ES"/>
        </w:rPr>
      </w:pPr>
      <w:r w:rsidRPr="00904F88">
        <w:rPr>
          <w:noProof/>
          <w:lang w:val="es-ES"/>
        </w:rPr>
        <w:drawing>
          <wp:inline distT="0" distB="0" distL="0" distR="0" wp14:anchorId="2846B4B8" wp14:editId="50CA3CEC">
            <wp:extent cx="6300470" cy="3518535"/>
            <wp:effectExtent l="0" t="0" r="5080" b="5715"/>
            <wp:docPr id="168737128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1286" name="Imagen 1" descr="Imagen que contiene Interfaz de usuario gráfica&#10;&#10;El contenido generado por IA puede ser incorrecto."/>
                    <pic:cNvPicPr/>
                  </pic:nvPicPr>
                  <pic:blipFill>
                    <a:blip r:embed="rId185"/>
                    <a:stretch>
                      <a:fillRect/>
                    </a:stretch>
                  </pic:blipFill>
                  <pic:spPr>
                    <a:xfrm>
                      <a:off x="0" y="0"/>
                      <a:ext cx="6300470" cy="3518535"/>
                    </a:xfrm>
                    <a:prstGeom prst="rect">
                      <a:avLst/>
                    </a:prstGeom>
                  </pic:spPr>
                </pic:pic>
              </a:graphicData>
            </a:graphic>
          </wp:inline>
        </w:drawing>
      </w:r>
    </w:p>
    <w:p w14:paraId="35C25DDD"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7C97B46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62F0104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EAD7D96"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0B7BEC1"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41DD51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p>
    <w:p w14:paraId="7784D18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Position</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3D674A1D"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E93102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AE07FC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1934260"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#b3b3b3</w:t>
      </w:r>
      <w:r w:rsidRPr="00904F88">
        <w:rPr>
          <w:rFonts w:ascii="Consolas" w:hAnsi="Consolas"/>
          <w:color w:val="D4D4D4"/>
          <w:sz w:val="21"/>
          <w:szCs w:val="21"/>
          <w:lang w:val="es-ES"/>
        </w:rPr>
        <w:t>;</w:t>
      </w:r>
    </w:p>
    <w:p w14:paraId="09661620"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2C6B7469"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315DBA9F"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73CD391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2000px</w:t>
      </w:r>
      <w:r w:rsidRPr="00904F88">
        <w:rPr>
          <w:rFonts w:ascii="Consolas" w:hAnsi="Consolas"/>
          <w:color w:val="D4D4D4"/>
          <w:sz w:val="21"/>
          <w:szCs w:val="21"/>
          <w:lang w:val="es-ES"/>
        </w:rPr>
        <w:t>;</w:t>
      </w:r>
    </w:p>
    <w:p w14:paraId="231523C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D0B674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862001"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6986A119"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#fa923f</w:t>
      </w:r>
      <w:r w:rsidRPr="00904F88">
        <w:rPr>
          <w:rFonts w:ascii="Consolas" w:hAnsi="Consolas"/>
          <w:color w:val="D4D4D4"/>
          <w:sz w:val="21"/>
          <w:szCs w:val="21"/>
          <w:lang w:val="es-ES"/>
        </w:rPr>
        <w:t>;</w:t>
      </w:r>
    </w:p>
    <w:p w14:paraId="6CDF3B0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4AE7B064"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3566BF20"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41BEFD73"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70E01E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F6C3F61"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p>
    <w:p w14:paraId="06C8501F"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4DB66D9B"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A97C3EC"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5B443529"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2B84C7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35A8AFC"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92B4E5"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div</w:t>
      </w:r>
      <w:r w:rsidRPr="00904F88">
        <w:rPr>
          <w:rFonts w:ascii="Consolas" w:hAnsi="Consolas"/>
          <w:color w:val="D4D4D4"/>
          <w:sz w:val="21"/>
          <w:szCs w:val="21"/>
          <w:lang w:val="es-ES"/>
        </w:rPr>
        <w:t xml:space="preserve"> {</w:t>
      </w:r>
    </w:p>
    <w:p w14:paraId="3E329CB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109</w:t>
      </w:r>
      <w:r w:rsidRPr="00904F88">
        <w:rPr>
          <w:rFonts w:ascii="Consolas" w:hAnsi="Consolas"/>
          <w:color w:val="D4D4D4"/>
          <w:sz w:val="21"/>
          <w:szCs w:val="21"/>
          <w:lang w:val="es-ES"/>
        </w:rPr>
        <w:t>);</w:t>
      </w:r>
    </w:p>
    <w:p w14:paraId="36B3FFE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326D7426"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C0D9BDD"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212140C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13BE134B"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F6DC4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26DFDF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B5BD8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.child</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6734F674"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75DFAE2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2128411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w:t>
      </w:r>
    </w:p>
    <w:p w14:paraId="2055069D"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w:t>
      </w:r>
    </w:p>
    <w:p w14:paraId="78EB7BE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CFDB9C3"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2CCC747D"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9DA29F"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C7484FA"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2D1E5525"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FB53C9C"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E33A8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36488796"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"parent"</w:t>
      </w:r>
      <w:r w:rsidRPr="00904F88">
        <w:rPr>
          <w:rFonts w:ascii="Consolas" w:hAnsi="Consolas"/>
          <w:color w:val="808080"/>
          <w:sz w:val="21"/>
          <w:szCs w:val="21"/>
          <w:lang w:val="es-ES"/>
        </w:rPr>
        <w:t>&gt;</w:t>
      </w:r>
    </w:p>
    <w:p w14:paraId="178650B9"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"child-1"</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6D38AC6"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"child-2"</w:t>
      </w:r>
      <w:r w:rsidRPr="00904F88">
        <w:rPr>
          <w:rFonts w:ascii="Consolas" w:hAnsi="Consolas"/>
          <w:color w:val="808080"/>
          <w:sz w:val="21"/>
          <w:szCs w:val="21"/>
          <w:lang w:val="es-ES"/>
        </w:rPr>
        <w:t>&gt;</w:t>
      </w:r>
      <w:r w:rsidRPr="00904F88">
        <w:rPr>
          <w:rFonts w:ascii="Consolas" w:hAnsi="Consolas"/>
          <w:color w:val="CCCCCC"/>
          <w:sz w:val="21"/>
          <w:szCs w:val="21"/>
          <w:lang w:val="es-ES"/>
        </w:rPr>
        <w:t>Bloque I</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4C7F7EEF"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"child-3"</w:t>
      </w:r>
      <w:r w:rsidRPr="00904F88">
        <w:rPr>
          <w:rFonts w:ascii="Consolas" w:hAnsi="Consolas"/>
          <w:color w:val="808080"/>
          <w:sz w:val="21"/>
          <w:szCs w:val="21"/>
          <w:lang w:val="es-ES"/>
        </w:rPr>
        <w:t>&gt;</w:t>
      </w:r>
      <w:r w:rsidRPr="00904F88">
        <w:rPr>
          <w:rFonts w:ascii="Consolas" w:hAnsi="Consolas"/>
          <w:color w:val="CCCCCC"/>
          <w:sz w:val="21"/>
          <w:szCs w:val="21"/>
          <w:lang w:val="es-ES"/>
        </w:rPr>
        <w:t>Características</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23568B8"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5FF4923"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DA5ABF2"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C2096E" w14:textId="77777777" w:rsidR="00BE5AAF" w:rsidRPr="00904F88" w:rsidRDefault="00BE5AAF" w:rsidP="00BE5AA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75D2C678" w14:textId="77777777" w:rsidR="00770E32" w:rsidRPr="00904F88" w:rsidRDefault="00770E32" w:rsidP="005C5C38">
      <w:pPr>
        <w:rPr>
          <w:lang w:val="es-ES"/>
        </w:rPr>
      </w:pPr>
    </w:p>
    <w:p w14:paraId="5426C832" w14:textId="7D3C5F3A" w:rsidR="00BE5AAF" w:rsidRPr="00904F88" w:rsidRDefault="001B62F5" w:rsidP="005C5C38">
      <w:pPr>
        <w:rPr>
          <w:lang w:val="es-ES"/>
        </w:rPr>
      </w:pPr>
      <w:r w:rsidRPr="00904F88">
        <w:rPr>
          <w:lang w:val="es-ES"/>
        </w:rPr>
        <w:t xml:space="preserve">Si cambiamos la propiedad top por la </w:t>
      </w:r>
      <w:r w:rsidR="00C17610" w:rsidRPr="00904F88">
        <w:rPr>
          <w:lang w:val="es-ES"/>
        </w:rPr>
        <w:t xml:space="preserve">de bottom la barra de navegación se </w:t>
      </w:r>
      <w:r w:rsidR="003C4C16" w:rsidRPr="00904F88">
        <w:rPr>
          <w:lang w:val="es-ES"/>
        </w:rPr>
        <w:t>posicionará</w:t>
      </w:r>
      <w:r w:rsidR="00C17610" w:rsidRPr="00904F88">
        <w:rPr>
          <w:lang w:val="es-ES"/>
        </w:rPr>
        <w:t xml:space="preserve"> con respecto a la</w:t>
      </w:r>
      <w:r w:rsidRPr="00904F88">
        <w:rPr>
          <w:lang w:val="es-ES"/>
        </w:rPr>
        <w:t xml:space="preserve"> parte inferior del navegador.</w:t>
      </w:r>
    </w:p>
    <w:p w14:paraId="6AE1F5AC" w14:textId="77777777" w:rsidR="00976FB7" w:rsidRPr="00904F88" w:rsidRDefault="00976FB7" w:rsidP="005C5C38">
      <w:pPr>
        <w:rPr>
          <w:lang w:val="es-ES"/>
        </w:rPr>
      </w:pPr>
    </w:p>
    <w:p w14:paraId="5E5C30D4"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.child</w:t>
      </w:r>
      <w:proofErr w:type="gramEnd"/>
      <w:r w:rsidRPr="00904F88">
        <w:rPr>
          <w:rFonts w:ascii="Consolas" w:hAnsi="Consolas"/>
          <w:color w:val="D7BA7D"/>
          <w:sz w:val="21"/>
          <w:szCs w:val="21"/>
          <w:lang w:val="es-ES"/>
        </w:rPr>
        <w:t>-1</w:t>
      </w:r>
      <w:r w:rsidRPr="00904F88">
        <w:rPr>
          <w:rFonts w:ascii="Consolas" w:hAnsi="Consolas"/>
          <w:color w:val="D4D4D4"/>
          <w:sz w:val="21"/>
          <w:szCs w:val="21"/>
          <w:lang w:val="es-ES"/>
        </w:rPr>
        <w:t xml:space="preserve"> {</w:t>
      </w:r>
    </w:p>
    <w:p w14:paraId="11CA21F7"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1285B841"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2EFA5FF2"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w:t>
      </w:r>
    </w:p>
    <w:p w14:paraId="563F8195"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D4D4D4"/>
          <w:sz w:val="21"/>
          <w:szCs w:val="21"/>
          <w:lang w:val="es-ES"/>
        </w:rPr>
        <w:t>;</w:t>
      </w:r>
    </w:p>
    <w:p w14:paraId="5D5B1395"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A0B2EE6"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6A12D304"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3639C2" w14:textId="77777777" w:rsidR="00976FB7" w:rsidRPr="00904F88" w:rsidRDefault="00976FB7" w:rsidP="00976FB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044FB29" w14:textId="77777777" w:rsidR="00976FB7" w:rsidRPr="00904F88" w:rsidRDefault="00976FB7" w:rsidP="005C5C38">
      <w:pPr>
        <w:rPr>
          <w:lang w:val="es-ES"/>
        </w:rPr>
      </w:pPr>
    </w:p>
    <w:p w14:paraId="0901C621" w14:textId="77777777" w:rsidR="00C17610" w:rsidRPr="00904F88" w:rsidRDefault="00C17610" w:rsidP="005C5C38">
      <w:pPr>
        <w:rPr>
          <w:lang w:val="es-ES"/>
        </w:rPr>
      </w:pPr>
    </w:p>
    <w:p w14:paraId="20523CA7" w14:textId="77777777" w:rsidR="001B62F5" w:rsidRPr="00904F88" w:rsidRDefault="001B62F5" w:rsidP="005C5C38">
      <w:pPr>
        <w:rPr>
          <w:lang w:val="es-ES"/>
        </w:rPr>
      </w:pPr>
    </w:p>
    <w:p w14:paraId="6BCACE5D" w14:textId="6076EEC8" w:rsidR="001B62F5" w:rsidRPr="00904F88" w:rsidRDefault="00C17610" w:rsidP="005C5C38">
      <w:pPr>
        <w:rPr>
          <w:lang w:val="es-ES"/>
        </w:rPr>
      </w:pPr>
      <w:r w:rsidRPr="00904F88">
        <w:rPr>
          <w:noProof/>
          <w:lang w:val="es-ES"/>
        </w:rPr>
        <w:drawing>
          <wp:inline distT="0" distB="0" distL="0" distR="0" wp14:anchorId="4DB367E4" wp14:editId="3E2DCD5E">
            <wp:extent cx="6300470" cy="4106545"/>
            <wp:effectExtent l="0" t="0" r="5080" b="8255"/>
            <wp:docPr id="16514450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5063" name="Imagen 1" descr="Interfaz de usuario gráfica&#10;&#10;El contenido generado por IA puede ser incorrecto."/>
                    <pic:cNvPicPr/>
                  </pic:nvPicPr>
                  <pic:blipFill>
                    <a:blip r:embed="rId186"/>
                    <a:stretch>
                      <a:fillRect/>
                    </a:stretch>
                  </pic:blipFill>
                  <pic:spPr>
                    <a:xfrm>
                      <a:off x="0" y="0"/>
                      <a:ext cx="6300470" cy="4106545"/>
                    </a:xfrm>
                    <a:prstGeom prst="rect">
                      <a:avLst/>
                    </a:prstGeom>
                  </pic:spPr>
                </pic:pic>
              </a:graphicData>
            </a:graphic>
          </wp:inline>
        </w:drawing>
      </w:r>
    </w:p>
    <w:p w14:paraId="6C31ABC2" w14:textId="77777777" w:rsidR="001B62F5" w:rsidRPr="00904F88" w:rsidRDefault="001B62F5" w:rsidP="005C5C38">
      <w:pPr>
        <w:rPr>
          <w:lang w:val="es-ES"/>
        </w:rPr>
      </w:pPr>
    </w:p>
    <w:p w14:paraId="1C330255" w14:textId="77777777" w:rsidR="006C1389" w:rsidRPr="00904F88" w:rsidRDefault="006C1389" w:rsidP="006D367E">
      <w:pPr>
        <w:pStyle w:val="Ttulo3"/>
        <w:rPr>
          <w:lang w:val="es-ES"/>
        </w:rPr>
      </w:pPr>
      <w:bookmarkStart w:id="68" w:name="_Toc210637417"/>
      <w:r w:rsidRPr="00904F88">
        <w:rPr>
          <w:lang w:val="es-ES"/>
        </w:rPr>
        <w:t>Posicionamiento absoluto fijo: </w:t>
      </w:r>
      <w:r w:rsidRPr="00904F88">
        <w:rPr>
          <w:rStyle w:val="css-valor"/>
          <w:color w:val="0451A5"/>
          <w:sz w:val="28"/>
          <w:szCs w:val="28"/>
          <w:lang w:val="es-ES"/>
        </w:rPr>
        <w:t>fixed</w:t>
      </w:r>
      <w:bookmarkEnd w:id="68"/>
    </w:p>
    <w:p w14:paraId="6BED2A0D"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Cuando se establece la propiedad </w:t>
      </w:r>
      <w:r w:rsidRPr="00904F88">
        <w:rPr>
          <w:rStyle w:val="css-prop"/>
          <w:rFonts w:ascii="Arial" w:hAnsi="Arial" w:cs="Arial"/>
          <w:color w:val="FF0000"/>
        </w:rPr>
        <w:t>position</w:t>
      </w:r>
      <w:r w:rsidRPr="00904F88">
        <w:rPr>
          <w:rFonts w:ascii="Arial" w:hAnsi="Arial" w:cs="Arial"/>
          <w:color w:val="000000"/>
        </w:rPr>
        <w:t> como </w:t>
      </w:r>
      <w:r w:rsidRPr="00904F88">
        <w:rPr>
          <w:rStyle w:val="css-valor"/>
          <w:rFonts w:ascii="Arial" w:hAnsi="Arial" w:cs="Arial"/>
          <w:color w:val="0451A5"/>
        </w:rPr>
        <w:t>fixed</w:t>
      </w:r>
      <w:r w:rsidRPr="00904F88">
        <w:rPr>
          <w:rFonts w:ascii="Arial" w:hAnsi="Arial" w:cs="Arial"/>
          <w:color w:val="000000"/>
        </w:rPr>
        <w:t>, el elemento se sitúa en la posición indicada y no se puede desplazar. Aunque la página sea larga y se pueda desplazar verticalmente, el elemento fijo estará siempre en la misma posición de la pantalla.</w:t>
      </w:r>
    </w:p>
    <w:p w14:paraId="04733740"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La página de </w:t>
      </w:r>
      <w:hyperlink r:id="rId187" w:history="1">
        <w:r w:rsidRPr="00904F88">
          <w:rPr>
            <w:rStyle w:val="Hipervnculo"/>
            <w:rFonts w:ascii="Arial" w:hAnsi="Arial" w:cs="Arial"/>
          </w:rPr>
          <w:t>ejemplo de posicionamiento fijo</w:t>
        </w:r>
      </w:hyperlink>
      <w:r w:rsidRPr="00904F88">
        <w:rPr>
          <w:rFonts w:ascii="Arial" w:hAnsi="Arial" w:cs="Arial"/>
          <w:color w:val="000000"/>
        </w:rPr>
        <w:t> muestra una lista en forma de menú con posicionamiento fijo. Al mover la barra de desplazamiento, el menú se mantiene siempre en la misma posición.</w:t>
      </w:r>
    </w:p>
    <w:p w14:paraId="531B55E9" w14:textId="77777777" w:rsidR="006C1389" w:rsidRPr="00904F88" w:rsidRDefault="006C1389" w:rsidP="006C1389">
      <w:pPr>
        <w:pStyle w:val="NormalWeb"/>
        <w:shd w:val="clear" w:color="auto" w:fill="FFFFFF"/>
        <w:spacing w:before="150" w:beforeAutospacing="0" w:after="150" w:afterAutospacing="0"/>
        <w:rPr>
          <w:rFonts w:ascii="Arial" w:hAnsi="Arial" w:cs="Arial"/>
          <w:color w:val="000000"/>
        </w:rPr>
      </w:pPr>
      <w:r w:rsidRPr="00904F88">
        <w:rPr>
          <w:rFonts w:ascii="Arial" w:hAnsi="Arial" w:cs="Arial"/>
          <w:color w:val="000000"/>
        </w:rPr>
        <w:t xml:space="preserve">El navegador no tiene en cuenta la posición de los elementos con posicionamiento absoluto fijo al mostrar el resto de </w:t>
      </w:r>
      <w:proofErr w:type="gramStart"/>
      <w:r w:rsidRPr="00904F88">
        <w:rPr>
          <w:rFonts w:ascii="Arial" w:hAnsi="Arial" w:cs="Arial"/>
          <w:color w:val="000000"/>
        </w:rPr>
        <w:t>elementos</w:t>
      </w:r>
      <w:proofErr w:type="gramEnd"/>
      <w:r w:rsidRPr="00904F88">
        <w:rPr>
          <w:rFonts w:ascii="Arial" w:hAnsi="Arial" w:cs="Arial"/>
          <w:color w:val="000000"/>
        </w:rPr>
        <w:t xml:space="preserve"> de la página, es decir, que los elementos con posicionamiento absoluto fijo no reservan espacio.</w:t>
      </w:r>
    </w:p>
    <w:p w14:paraId="3454A47A" w14:textId="77777777" w:rsidR="00976FB7" w:rsidRPr="00904F88" w:rsidRDefault="00976FB7" w:rsidP="005C5C38">
      <w:pPr>
        <w:rPr>
          <w:lang w:val="es-ES"/>
        </w:rPr>
      </w:pPr>
    </w:p>
    <w:p w14:paraId="048C8DD8" w14:textId="711D60B3" w:rsidR="00976FB7" w:rsidRPr="00904F88" w:rsidRDefault="003B7A22" w:rsidP="005C5C38">
      <w:pPr>
        <w:rPr>
          <w:lang w:val="es-ES"/>
        </w:rPr>
      </w:pPr>
      <w:r w:rsidRPr="00904F88">
        <w:rPr>
          <w:noProof/>
          <w:lang w:val="es-ES"/>
        </w:rPr>
        <w:drawing>
          <wp:inline distT="0" distB="0" distL="0" distR="0" wp14:anchorId="0F13B003" wp14:editId="3AC42085">
            <wp:extent cx="6300470" cy="3355340"/>
            <wp:effectExtent l="0" t="0" r="5080" b="0"/>
            <wp:docPr id="50816533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5331" name="Imagen 1" descr="Imagen que contiene Interfaz de usuario gráfica&#10;&#10;El contenido generado por IA puede ser incorrecto."/>
                    <pic:cNvPicPr/>
                  </pic:nvPicPr>
                  <pic:blipFill>
                    <a:blip r:embed="rId188"/>
                    <a:stretch>
                      <a:fillRect/>
                    </a:stretch>
                  </pic:blipFill>
                  <pic:spPr>
                    <a:xfrm>
                      <a:off x="0" y="0"/>
                      <a:ext cx="6300470" cy="3355340"/>
                    </a:xfrm>
                    <a:prstGeom prst="rect">
                      <a:avLst/>
                    </a:prstGeom>
                  </pic:spPr>
                </pic:pic>
              </a:graphicData>
            </a:graphic>
          </wp:inline>
        </w:drawing>
      </w:r>
    </w:p>
    <w:p w14:paraId="20ADB635" w14:textId="77777777" w:rsidR="003B7A22" w:rsidRPr="00904F88" w:rsidRDefault="003B7A22" w:rsidP="005C5C38">
      <w:pPr>
        <w:rPr>
          <w:lang w:val="es-ES"/>
        </w:rPr>
      </w:pPr>
    </w:p>
    <w:p w14:paraId="38FDD557" w14:textId="206A3C00" w:rsidR="003B7A22" w:rsidRPr="00904F88" w:rsidRDefault="003B7A22" w:rsidP="005C5C38">
      <w:pPr>
        <w:rPr>
          <w:lang w:val="es-ES"/>
        </w:rPr>
      </w:pPr>
      <w:r w:rsidRPr="00904F88">
        <w:rPr>
          <w:lang w:val="es-ES"/>
        </w:rPr>
        <w:t>Si hacéis scroll en el navegador la barra de navegación se quedará en la parte superior de la pantalla</w:t>
      </w:r>
      <w:r w:rsidR="002A4B22" w:rsidRPr="00904F88">
        <w:rPr>
          <w:lang w:val="es-ES"/>
        </w:rPr>
        <w:t xml:space="preserve"> y se desplazará con el scroll. Esta propiedad </w:t>
      </w:r>
      <w:proofErr w:type="gramStart"/>
      <w:r w:rsidR="002A4B22" w:rsidRPr="00904F88">
        <w:rPr>
          <w:lang w:val="es-ES"/>
        </w:rPr>
        <w:t>fixed  es</w:t>
      </w:r>
      <w:proofErr w:type="gramEnd"/>
      <w:r w:rsidR="002A4B22" w:rsidRPr="00904F88">
        <w:rPr>
          <w:lang w:val="es-ES"/>
        </w:rPr>
        <w:t xml:space="preserve"> muy útil para construir barras de navegación, y que los menús aparezcan </w:t>
      </w:r>
      <w:r w:rsidR="00A00633" w:rsidRPr="00904F88">
        <w:rPr>
          <w:lang w:val="es-ES"/>
        </w:rPr>
        <w:t>siempre independientemente de la parte de la página web en la que nos encontremos.</w:t>
      </w:r>
    </w:p>
    <w:p w14:paraId="76FA9D61" w14:textId="77777777" w:rsidR="00A00633" w:rsidRPr="00904F88" w:rsidRDefault="00A00633" w:rsidP="005C5C38">
      <w:pPr>
        <w:rPr>
          <w:lang w:val="es-ES"/>
        </w:rPr>
      </w:pPr>
    </w:p>
    <w:p w14:paraId="1A2C1887" w14:textId="4AF43227" w:rsidR="00A00633" w:rsidRPr="00904F88" w:rsidRDefault="00C01546" w:rsidP="005C5C38">
      <w:pPr>
        <w:rPr>
          <w:lang w:val="es-ES"/>
        </w:rPr>
      </w:pPr>
      <w:r w:rsidRPr="00904F88">
        <w:rPr>
          <w:noProof/>
          <w:lang w:val="es-ES"/>
        </w:rPr>
        <w:drawing>
          <wp:inline distT="0" distB="0" distL="0" distR="0" wp14:anchorId="1534E5D3" wp14:editId="116678AE">
            <wp:extent cx="6300470" cy="1767840"/>
            <wp:effectExtent l="0" t="0" r="5080" b="3810"/>
            <wp:docPr id="128505650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6505" name="Imagen 1" descr="Forma, Rectángulo&#10;&#10;El contenido generado por IA puede ser incorrecto."/>
                    <pic:cNvPicPr/>
                  </pic:nvPicPr>
                  <pic:blipFill>
                    <a:blip r:embed="rId189"/>
                    <a:stretch>
                      <a:fillRect/>
                    </a:stretch>
                  </pic:blipFill>
                  <pic:spPr>
                    <a:xfrm>
                      <a:off x="0" y="0"/>
                      <a:ext cx="6300470" cy="1767840"/>
                    </a:xfrm>
                    <a:prstGeom prst="rect">
                      <a:avLst/>
                    </a:prstGeom>
                  </pic:spPr>
                </pic:pic>
              </a:graphicData>
            </a:graphic>
          </wp:inline>
        </w:drawing>
      </w:r>
    </w:p>
    <w:p w14:paraId="10266933" w14:textId="77777777" w:rsidR="00C01546" w:rsidRPr="00904F88" w:rsidRDefault="00C01546" w:rsidP="005C5C38">
      <w:pPr>
        <w:rPr>
          <w:lang w:val="es-ES"/>
        </w:rPr>
      </w:pPr>
    </w:p>
    <w:p w14:paraId="545ED01A" w14:textId="38A8D245" w:rsidR="00C01546" w:rsidRPr="00904F88" w:rsidRDefault="0011067F" w:rsidP="006D367E">
      <w:pPr>
        <w:pStyle w:val="Ttulo3"/>
        <w:rPr>
          <w:lang w:val="es-ES"/>
        </w:rPr>
      </w:pPr>
      <w:bookmarkStart w:id="69" w:name="_Toc210637418"/>
      <w:r w:rsidRPr="00904F88">
        <w:rPr>
          <w:lang w:val="es-ES"/>
        </w:rPr>
        <w:t>La propiedad z-index</w:t>
      </w:r>
      <w:bookmarkEnd w:id="69"/>
    </w:p>
    <w:p w14:paraId="760D7853" w14:textId="77777777" w:rsidR="0011067F" w:rsidRPr="00904F88" w:rsidRDefault="0011067F" w:rsidP="0011067F">
      <w:pPr>
        <w:rPr>
          <w:lang w:val="es-ES"/>
        </w:rPr>
      </w:pPr>
    </w:p>
    <w:p w14:paraId="5A47CC48" w14:textId="77777777" w:rsidR="0011067F" w:rsidRPr="00904F88" w:rsidRDefault="0011067F" w:rsidP="0011067F">
      <w:pPr>
        <w:rPr>
          <w:lang w:val="es-ES"/>
        </w:rPr>
      </w:pPr>
      <w:r w:rsidRPr="00904F88">
        <w:rPr>
          <w:lang w:val="es-ES"/>
        </w:rPr>
        <w:t>Al utilizar posicionamiento absoluto (relativo, fijo o absoluto) dos o más elementos se pueden solapar. La propiedad z-index, que debe ser un número entero (positivo, cero o negativo), permite establecer qué elemento se muestra encima, pero también influye si los elementos tienen o no posicionamiento y el orden en que aparecen los elementos en el código fuente.</w:t>
      </w:r>
    </w:p>
    <w:p w14:paraId="0F74BD00" w14:textId="77777777" w:rsidR="0011067F" w:rsidRPr="00904F88" w:rsidRDefault="0011067F" w:rsidP="0011067F">
      <w:pPr>
        <w:rPr>
          <w:lang w:val="es-ES"/>
        </w:rPr>
      </w:pPr>
      <w:proofErr w:type="gramStart"/>
      <w:r w:rsidRPr="00904F88">
        <w:rPr>
          <w:lang w:val="es-ES"/>
        </w:rPr>
        <w:t>Las reglas a aplicar</w:t>
      </w:r>
      <w:proofErr w:type="gramEnd"/>
      <w:r w:rsidRPr="00904F88">
        <w:rPr>
          <w:lang w:val="es-ES"/>
        </w:rPr>
        <w:t xml:space="preserve"> son las siguientes:</w:t>
      </w:r>
    </w:p>
    <w:p w14:paraId="0C83707C" w14:textId="77777777" w:rsidR="0011067F" w:rsidRPr="00904F88" w:rsidRDefault="0011067F" w:rsidP="00A97AF2">
      <w:pPr>
        <w:numPr>
          <w:ilvl w:val="0"/>
          <w:numId w:val="43"/>
        </w:numPr>
        <w:rPr>
          <w:lang w:val="es-ES"/>
        </w:rPr>
      </w:pPr>
      <w:r w:rsidRPr="00904F88">
        <w:rPr>
          <w:lang w:val="es-ES"/>
        </w:rPr>
        <w:t>Los elementos sin propiedad z-index se tratan como si tuviera un z-index igual a 0.</w:t>
      </w:r>
    </w:p>
    <w:p w14:paraId="297F0377" w14:textId="77777777" w:rsidR="0011067F" w:rsidRPr="00904F88" w:rsidRDefault="0011067F" w:rsidP="00A97AF2">
      <w:pPr>
        <w:numPr>
          <w:ilvl w:val="0"/>
          <w:numId w:val="43"/>
        </w:numPr>
        <w:rPr>
          <w:lang w:val="es-ES"/>
        </w:rPr>
      </w:pPr>
      <w:r w:rsidRPr="00904F88">
        <w:rPr>
          <w:lang w:val="es-ES"/>
        </w:rPr>
        <w:t>Los elementos sin posicionamiento se tratan como si tuvieran un z-index igual a 0 (aunque tengan propiedad z-index).</w:t>
      </w:r>
    </w:p>
    <w:p w14:paraId="08B4AB79" w14:textId="77777777" w:rsidR="0011067F" w:rsidRPr="00904F88" w:rsidRDefault="0011067F" w:rsidP="00A97AF2">
      <w:pPr>
        <w:numPr>
          <w:ilvl w:val="0"/>
          <w:numId w:val="43"/>
        </w:numPr>
        <w:rPr>
          <w:lang w:val="es-ES"/>
        </w:rPr>
      </w:pPr>
      <w:r w:rsidRPr="00904F88">
        <w:rPr>
          <w:lang w:val="es-ES"/>
        </w:rPr>
        <w:t>Los elementos con mayor z-index se colocan sobre los elementos con menor z-index,</w:t>
      </w:r>
    </w:p>
    <w:p w14:paraId="16230020" w14:textId="77777777" w:rsidR="0011067F" w:rsidRPr="00904F88" w:rsidRDefault="0011067F" w:rsidP="00A97AF2">
      <w:pPr>
        <w:numPr>
          <w:ilvl w:val="0"/>
          <w:numId w:val="43"/>
        </w:numPr>
        <w:rPr>
          <w:lang w:val="es-ES"/>
        </w:rPr>
      </w:pPr>
      <w:r w:rsidRPr="00904F88">
        <w:rPr>
          <w:lang w:val="es-ES"/>
        </w:rPr>
        <w:t>Si los z-index son iguales, los elementos con posicionamiento se colocan sobre los elementos sin posicionamiento</w:t>
      </w:r>
    </w:p>
    <w:p w14:paraId="57C883D2" w14:textId="77777777" w:rsidR="0011067F" w:rsidRPr="00904F88" w:rsidRDefault="0011067F" w:rsidP="00A97AF2">
      <w:pPr>
        <w:numPr>
          <w:ilvl w:val="0"/>
          <w:numId w:val="43"/>
        </w:numPr>
        <w:rPr>
          <w:lang w:val="es-ES"/>
        </w:rPr>
      </w:pPr>
      <w:r w:rsidRPr="00904F88">
        <w:rPr>
          <w:lang w:val="es-ES"/>
        </w:rPr>
        <w:t>Si los z-index son iguales y los elementos tienen posicionamiento, los elementos que aparecen después en el código fuente se colocan encima de los elementos que aparecen antes en el código fuente</w:t>
      </w:r>
    </w:p>
    <w:p w14:paraId="4275F1F8" w14:textId="77777777" w:rsidR="0011067F" w:rsidRPr="00904F88" w:rsidRDefault="0011067F" w:rsidP="0011067F">
      <w:pPr>
        <w:rPr>
          <w:lang w:val="es-ES"/>
        </w:rPr>
      </w:pPr>
      <w:r w:rsidRPr="00904F88">
        <w:rPr>
          <w:lang w:val="es-ES"/>
        </w:rPr>
        <w:t>Los ejemplos siguientes ilustran algunas de las situaciones que pueden darse.</w:t>
      </w:r>
    </w:p>
    <w:p w14:paraId="7A99C3E1" w14:textId="147D8987" w:rsidR="0011067F" w:rsidRPr="00904F88" w:rsidRDefault="0011067F" w:rsidP="0011067F">
      <w:pPr>
        <w:rPr>
          <w:lang w:val="es-ES"/>
        </w:rPr>
      </w:pPr>
      <w:r w:rsidRPr="00904F88">
        <w:rPr>
          <w:lang w:val="es-ES"/>
        </w:rPr>
        <w:t>Si no se utiliza la propiedad z-index, cuando un elemento con posicionamiento se solapa sobre un elemento sin posicionamiento, el elemento con posicionamiento se muestra siempre encima, como se muestra en los ejemplos siguientes.</w:t>
      </w:r>
    </w:p>
    <w:p w14:paraId="53DED579" w14:textId="77777777" w:rsidR="0011067F" w:rsidRPr="00904F88" w:rsidRDefault="0011067F" w:rsidP="0011067F">
      <w:pPr>
        <w:rPr>
          <w:lang w:val="es-ES"/>
        </w:rPr>
      </w:pPr>
    </w:p>
    <w:p w14:paraId="57018E7D" w14:textId="20CD5CEE" w:rsidR="0011067F" w:rsidRPr="00904F88" w:rsidRDefault="0011067F" w:rsidP="0011067F">
      <w:pPr>
        <w:rPr>
          <w:lang w:val="es-ES"/>
        </w:rPr>
      </w:pPr>
      <w:r w:rsidRPr="00904F88">
        <w:rPr>
          <w:lang w:val="es-ES"/>
        </w:rPr>
        <w:t xml:space="preserve">Por defecto los elementos con posicionamiento se colocan encima de los que no </w:t>
      </w:r>
      <w:proofErr w:type="gramStart"/>
      <w:r w:rsidRPr="00904F88">
        <w:rPr>
          <w:lang w:val="es-ES"/>
        </w:rPr>
        <w:t>tienen</w:t>
      </w:r>
      <w:r w:rsidR="0066104C" w:rsidRPr="00904F88">
        <w:rPr>
          <w:lang w:val="es-ES"/>
        </w:rPr>
        <w:t xml:space="preserve"> .</w:t>
      </w:r>
      <w:proofErr w:type="gramEnd"/>
      <w:r w:rsidR="0066104C" w:rsidRPr="00904F88">
        <w:rPr>
          <w:lang w:val="es-ES"/>
        </w:rPr>
        <w:t xml:space="preserve"> En el ejemplo el párrafo p2 con posicionamiento absoluto se sitúa sobre el </w:t>
      </w:r>
      <w:r w:rsidR="00287EDD" w:rsidRPr="00904F88">
        <w:rPr>
          <w:lang w:val="es-ES"/>
        </w:rPr>
        <w:t>párrafo p1 que no tiene posicionamiento</w:t>
      </w:r>
      <w:r w:rsidR="0066104C" w:rsidRPr="00904F88">
        <w:rPr>
          <w:lang w:val="es-ES"/>
        </w:rPr>
        <w:t>.</w:t>
      </w:r>
    </w:p>
    <w:p w14:paraId="6FAF3849" w14:textId="77777777" w:rsidR="00287EDD" w:rsidRPr="00904F88" w:rsidRDefault="00287EDD" w:rsidP="0011067F">
      <w:pPr>
        <w:rPr>
          <w:lang w:val="es-ES"/>
        </w:rPr>
      </w:pPr>
    </w:p>
    <w:p w14:paraId="51F33A95" w14:textId="0B8DDC36" w:rsidR="00287EDD" w:rsidRPr="00904F88" w:rsidRDefault="00287EDD" w:rsidP="0011067F">
      <w:pPr>
        <w:rPr>
          <w:lang w:val="es-ES"/>
        </w:rPr>
      </w:pPr>
      <w:r w:rsidRPr="00904F88">
        <w:rPr>
          <w:noProof/>
          <w:lang w:val="es-ES"/>
        </w:rPr>
        <w:drawing>
          <wp:inline distT="0" distB="0" distL="0" distR="0" wp14:anchorId="5C45BC09" wp14:editId="41CD5380">
            <wp:extent cx="2629267" cy="3400900"/>
            <wp:effectExtent l="0" t="0" r="0" b="9525"/>
            <wp:docPr id="1840497954"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7954" name="Imagen 1" descr="Gráfico, Gráfico en cascada&#10;&#10;El contenido generado por IA puede ser incorrecto."/>
                    <pic:cNvPicPr/>
                  </pic:nvPicPr>
                  <pic:blipFill>
                    <a:blip r:embed="rId190"/>
                    <a:stretch>
                      <a:fillRect/>
                    </a:stretch>
                  </pic:blipFill>
                  <pic:spPr>
                    <a:xfrm>
                      <a:off x="0" y="0"/>
                      <a:ext cx="2629267" cy="3400900"/>
                    </a:xfrm>
                    <a:prstGeom prst="rect">
                      <a:avLst/>
                    </a:prstGeom>
                  </pic:spPr>
                </pic:pic>
              </a:graphicData>
            </a:graphic>
          </wp:inline>
        </w:drawing>
      </w:r>
    </w:p>
    <w:p w14:paraId="558D7DA8" w14:textId="77777777" w:rsidR="0066104C" w:rsidRPr="00904F88" w:rsidRDefault="0066104C" w:rsidP="0011067F">
      <w:pPr>
        <w:rPr>
          <w:lang w:val="es-ES"/>
        </w:rPr>
      </w:pPr>
    </w:p>
    <w:p w14:paraId="3E823DAC"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584B6BE"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6F6366E5"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36F512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0895002"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Profundidad: z-index (1). Posicionamiento absoluto. CSS. Páginas web HTML y hojas de estilo CSS. Bartolomé Sintes Marco. www.mclibre.org</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5ECF4CD1"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51C2E3F0"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3CAF4B40"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p.p1</w:t>
      </w:r>
      <w:r w:rsidRPr="00904F88">
        <w:rPr>
          <w:rFonts w:ascii="Consolas" w:hAnsi="Consolas"/>
          <w:color w:val="D4D4D4"/>
          <w:sz w:val="21"/>
          <w:szCs w:val="21"/>
          <w:lang w:val="es-ES"/>
        </w:rPr>
        <w:t xml:space="preserve"> {</w:t>
      </w:r>
    </w:p>
    <w:p w14:paraId="2BE6A0A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lightblue</w:t>
      </w:r>
      <w:r w:rsidRPr="00904F88">
        <w:rPr>
          <w:rFonts w:ascii="Consolas" w:hAnsi="Consolas"/>
          <w:color w:val="D4D4D4"/>
          <w:sz w:val="21"/>
          <w:szCs w:val="21"/>
          <w:lang w:val="es-ES"/>
        </w:rPr>
        <w:t>;</w:t>
      </w:r>
    </w:p>
    <w:p w14:paraId="49AE0EAB"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35759475"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7ACD1A47"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9760477"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9607A6"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p.p2</w:t>
      </w:r>
      <w:r w:rsidRPr="00904F88">
        <w:rPr>
          <w:rFonts w:ascii="Consolas" w:hAnsi="Consolas"/>
          <w:color w:val="D4D4D4"/>
          <w:sz w:val="21"/>
          <w:szCs w:val="21"/>
          <w:lang w:val="es-ES"/>
        </w:rPr>
        <w:t xml:space="preserve"> {</w:t>
      </w:r>
    </w:p>
    <w:p w14:paraId="29B02A8C"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#DDDDDD</w:t>
      </w:r>
      <w:r w:rsidRPr="00904F88">
        <w:rPr>
          <w:rFonts w:ascii="Consolas" w:hAnsi="Consolas"/>
          <w:color w:val="D4D4D4"/>
          <w:sz w:val="21"/>
          <w:szCs w:val="21"/>
          <w:lang w:val="es-ES"/>
        </w:rPr>
        <w:t>;</w:t>
      </w:r>
    </w:p>
    <w:p w14:paraId="665CFC06"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183D50BE"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034F455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1323FCEA"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66AA5C79"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30AA790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6F1F10A"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AB8CAE6"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E4CB13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379F1D"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3DFF96B"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primer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706E8F"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4E6B58"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"p2"</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Este es el segundo </w:t>
      </w:r>
      <w:proofErr w:type="gramStart"/>
      <w:r w:rsidRPr="00904F88">
        <w:rPr>
          <w:rFonts w:ascii="Consolas" w:hAnsi="Consolas"/>
          <w:color w:val="CCCCCC"/>
          <w:sz w:val="21"/>
          <w:szCs w:val="21"/>
          <w:lang w:val="es-ES"/>
        </w:rPr>
        <w:t>párrafo.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178F181"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7D58FDF" w14:textId="77777777" w:rsidR="0066104C" w:rsidRPr="00904F88" w:rsidRDefault="0066104C" w:rsidP="0066104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345188A" w14:textId="77777777" w:rsidR="0066104C" w:rsidRPr="00904F88" w:rsidRDefault="0066104C" w:rsidP="0011067F">
      <w:pPr>
        <w:rPr>
          <w:lang w:val="es-ES"/>
        </w:rPr>
      </w:pPr>
    </w:p>
    <w:p w14:paraId="7208778D" w14:textId="76427AA0" w:rsidR="00C64962" w:rsidRPr="00904F88" w:rsidRDefault="00C64962" w:rsidP="0011067F">
      <w:pPr>
        <w:rPr>
          <w:lang w:val="es-ES"/>
        </w:rPr>
      </w:pPr>
      <w:r w:rsidRPr="00904F88">
        <w:rPr>
          <w:lang w:val="es-ES"/>
        </w:rPr>
        <w:t xml:space="preserve">Si los dos elementos tienen posicionamiento es el último el que se pone por encima del primero en orden de aparición en </w:t>
      </w:r>
      <w:r w:rsidR="00837B14" w:rsidRPr="00904F88">
        <w:rPr>
          <w:lang w:val="es-ES"/>
        </w:rPr>
        <w:t>el Flow de la página es decir el segundo.</w:t>
      </w:r>
    </w:p>
    <w:p w14:paraId="7AA4DFCD" w14:textId="77777777" w:rsidR="00C64962" w:rsidRPr="00904F88" w:rsidRDefault="00C64962" w:rsidP="0011067F">
      <w:pPr>
        <w:rPr>
          <w:lang w:val="es-ES"/>
        </w:rPr>
      </w:pPr>
    </w:p>
    <w:p w14:paraId="7D8AD498" w14:textId="77777777" w:rsidR="0011067F" w:rsidRPr="00904F88" w:rsidRDefault="0011067F" w:rsidP="0011067F">
      <w:pPr>
        <w:rPr>
          <w:lang w:val="es-ES"/>
        </w:rPr>
      </w:pPr>
    </w:p>
    <w:p w14:paraId="03FC9678" w14:textId="481D4C4C" w:rsidR="0011067F" w:rsidRPr="00904F88" w:rsidRDefault="00287EDD" w:rsidP="0011067F">
      <w:pPr>
        <w:rPr>
          <w:lang w:val="es-ES"/>
        </w:rPr>
      </w:pPr>
      <w:r w:rsidRPr="00904F88">
        <w:rPr>
          <w:lang w:val="es-ES"/>
        </w:rPr>
        <w:t>Si</w:t>
      </w:r>
      <w:r w:rsidR="00837B14" w:rsidRPr="00904F88">
        <w:rPr>
          <w:lang w:val="es-ES"/>
        </w:rPr>
        <w:t xml:space="preserve"> queremos controlar quien</w:t>
      </w:r>
      <w:r w:rsidR="005576C4" w:rsidRPr="00904F88">
        <w:rPr>
          <w:lang w:val="es-ES"/>
        </w:rPr>
        <w:t xml:space="preserve"> se pone encima en la página debemos</w:t>
      </w:r>
      <w:r w:rsidRPr="00904F88">
        <w:rPr>
          <w:lang w:val="es-ES"/>
        </w:rPr>
        <w:t xml:space="preserve"> cambia</w:t>
      </w:r>
      <w:r w:rsidR="005576C4" w:rsidRPr="00904F88">
        <w:rPr>
          <w:lang w:val="es-ES"/>
        </w:rPr>
        <w:t>r</w:t>
      </w:r>
      <w:r w:rsidRPr="00904F88">
        <w:rPr>
          <w:lang w:val="es-ES"/>
        </w:rPr>
        <w:t xml:space="preserve"> el z-index de </w:t>
      </w:r>
      <w:r w:rsidR="00622F7E" w:rsidRPr="00904F88">
        <w:rPr>
          <w:lang w:val="es-ES"/>
        </w:rPr>
        <w:t xml:space="preserve">párrafo </w:t>
      </w:r>
      <w:r w:rsidR="005576C4" w:rsidRPr="00904F88">
        <w:rPr>
          <w:lang w:val="es-ES"/>
        </w:rPr>
        <w:t>que queremos encima</w:t>
      </w:r>
      <w:r w:rsidR="00452241" w:rsidRPr="00904F88">
        <w:rPr>
          <w:lang w:val="es-ES"/>
        </w:rPr>
        <w:t>, en el siguiente ejemplo el párrafo p1.</w:t>
      </w:r>
    </w:p>
    <w:p w14:paraId="01E959EB" w14:textId="77777777" w:rsidR="00452241" w:rsidRPr="00904F88" w:rsidRDefault="00452241" w:rsidP="0011067F">
      <w:pPr>
        <w:rPr>
          <w:lang w:val="es-ES"/>
        </w:rPr>
      </w:pPr>
    </w:p>
    <w:p w14:paraId="44EA08C4" w14:textId="5AC425D9" w:rsidR="00452241" w:rsidRPr="00904F88" w:rsidRDefault="00452241" w:rsidP="0011067F">
      <w:pPr>
        <w:rPr>
          <w:lang w:val="es-ES"/>
        </w:rPr>
      </w:pPr>
      <w:r w:rsidRPr="00904F88">
        <w:rPr>
          <w:noProof/>
          <w:lang w:val="es-ES"/>
        </w:rPr>
        <w:drawing>
          <wp:inline distT="0" distB="0" distL="0" distR="0" wp14:anchorId="31ECE8D9" wp14:editId="3F34BCDB">
            <wp:extent cx="2297174" cy="2910840"/>
            <wp:effectExtent l="0" t="0" r="8255" b="3810"/>
            <wp:docPr id="36866322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3222" name="Imagen 1" descr="Gráfico&#10;&#10;El contenido generado por IA puede ser incorrecto."/>
                    <pic:cNvPicPr/>
                  </pic:nvPicPr>
                  <pic:blipFill>
                    <a:blip r:embed="rId191"/>
                    <a:stretch>
                      <a:fillRect/>
                    </a:stretch>
                  </pic:blipFill>
                  <pic:spPr>
                    <a:xfrm>
                      <a:off x="0" y="0"/>
                      <a:ext cx="2299811" cy="2914182"/>
                    </a:xfrm>
                    <a:prstGeom prst="rect">
                      <a:avLst/>
                    </a:prstGeom>
                  </pic:spPr>
                </pic:pic>
              </a:graphicData>
            </a:graphic>
          </wp:inline>
        </w:drawing>
      </w:r>
    </w:p>
    <w:p w14:paraId="6445DB40" w14:textId="77777777" w:rsidR="0011067F" w:rsidRPr="00904F88" w:rsidRDefault="0011067F" w:rsidP="0011067F">
      <w:pPr>
        <w:rPr>
          <w:lang w:val="es-ES"/>
        </w:rPr>
      </w:pPr>
    </w:p>
    <w:p w14:paraId="7C22F1E3"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3A681C8"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p.p1</w:t>
      </w:r>
      <w:r w:rsidRPr="00904F88">
        <w:rPr>
          <w:rFonts w:ascii="Consolas" w:hAnsi="Consolas"/>
          <w:color w:val="D4D4D4"/>
          <w:sz w:val="21"/>
          <w:szCs w:val="21"/>
          <w:lang w:val="es-ES"/>
        </w:rPr>
        <w:t xml:space="preserve"> {</w:t>
      </w:r>
    </w:p>
    <w:p w14:paraId="05CDBA4A"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lightblue</w:t>
      </w:r>
      <w:r w:rsidRPr="00904F88">
        <w:rPr>
          <w:rFonts w:ascii="Consolas" w:hAnsi="Consolas"/>
          <w:color w:val="D4D4D4"/>
          <w:sz w:val="21"/>
          <w:szCs w:val="21"/>
          <w:lang w:val="es-ES"/>
        </w:rPr>
        <w:t>;</w:t>
      </w:r>
    </w:p>
    <w:p w14:paraId="40705A30"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3140AAD8"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18E6FE48"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70B5D384"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A80541C"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78277209"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w:t>
      </w:r>
      <w:r w:rsidRPr="00904F88">
        <w:rPr>
          <w:rFonts w:ascii="Consolas" w:hAnsi="Consolas"/>
          <w:color w:val="D4D4D4"/>
          <w:sz w:val="21"/>
          <w:szCs w:val="21"/>
          <w:lang w:val="es-ES"/>
        </w:rPr>
        <w:t>;</w:t>
      </w:r>
    </w:p>
    <w:p w14:paraId="1C4EC87F"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6E621E"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6B6D24B"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AE6654"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p.p2</w:t>
      </w:r>
      <w:r w:rsidRPr="00904F88">
        <w:rPr>
          <w:rFonts w:ascii="Consolas" w:hAnsi="Consolas"/>
          <w:color w:val="D4D4D4"/>
          <w:sz w:val="21"/>
          <w:szCs w:val="21"/>
          <w:lang w:val="es-ES"/>
        </w:rPr>
        <w:t xml:space="preserve"> {</w:t>
      </w:r>
    </w:p>
    <w:p w14:paraId="3398919D"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#DDDDDD</w:t>
      </w:r>
      <w:r w:rsidRPr="00904F88">
        <w:rPr>
          <w:rFonts w:ascii="Consolas" w:hAnsi="Consolas"/>
          <w:color w:val="D4D4D4"/>
          <w:sz w:val="21"/>
          <w:szCs w:val="21"/>
          <w:lang w:val="es-ES"/>
        </w:rPr>
        <w:t>;</w:t>
      </w:r>
    </w:p>
    <w:p w14:paraId="7F16F97D"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2F6E3F3A"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37C4FA4"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43080990"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2663C1FD"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5C15D73B"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CEEE7D9"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4413B83" w14:textId="77777777" w:rsidR="00452241" w:rsidRPr="00904F88" w:rsidRDefault="00452241" w:rsidP="00452241">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13184EF3" w14:textId="77777777" w:rsidR="00452241" w:rsidRPr="00904F88" w:rsidRDefault="00452241" w:rsidP="0011067F">
      <w:pPr>
        <w:rPr>
          <w:lang w:val="es-ES"/>
        </w:rPr>
      </w:pPr>
    </w:p>
    <w:p w14:paraId="5F2F7C01" w14:textId="77777777" w:rsidR="00452241" w:rsidRPr="00904F88" w:rsidRDefault="00452241" w:rsidP="0011067F">
      <w:pPr>
        <w:rPr>
          <w:lang w:val="es-ES"/>
        </w:rPr>
      </w:pPr>
    </w:p>
    <w:p w14:paraId="2FEC0729" w14:textId="7D617555" w:rsidR="00452241" w:rsidRPr="00904F88" w:rsidRDefault="00452241" w:rsidP="0011067F">
      <w:pPr>
        <w:rPr>
          <w:lang w:val="es-ES"/>
        </w:rPr>
      </w:pPr>
      <w:r w:rsidRPr="00904F88">
        <w:rPr>
          <w:lang w:val="es-ES"/>
        </w:rPr>
        <w:t xml:space="preserve">La otra opción es ambos con z-index pero que </w:t>
      </w:r>
      <w:r w:rsidR="009C04E8" w:rsidRPr="00904F88">
        <w:rPr>
          <w:lang w:val="es-ES"/>
        </w:rPr>
        <w:t>el bloque html elegido tenga un z-index mayor. A párrafo p1 le asignamos el valor</w:t>
      </w:r>
      <w:r w:rsidR="00A93AFD" w:rsidRPr="00904F88">
        <w:rPr>
          <w:lang w:val="es-ES"/>
        </w:rPr>
        <w:t xml:space="preserve"> 2</w:t>
      </w:r>
      <w:r w:rsidR="009C04E8" w:rsidRPr="00904F88">
        <w:rPr>
          <w:lang w:val="es-ES"/>
        </w:rPr>
        <w:t xml:space="preserve"> </w:t>
      </w:r>
      <w:r w:rsidR="00A93AFD" w:rsidRPr="00904F88">
        <w:rPr>
          <w:lang w:val="es-ES"/>
        </w:rPr>
        <w:t>al z-</w:t>
      </w:r>
      <w:proofErr w:type="gramStart"/>
      <w:r w:rsidR="00A93AFD" w:rsidRPr="00904F88">
        <w:rPr>
          <w:lang w:val="es-ES"/>
        </w:rPr>
        <w:t xml:space="preserve">index </w:t>
      </w:r>
      <w:r w:rsidR="009C04E8" w:rsidRPr="00904F88">
        <w:rPr>
          <w:lang w:val="es-ES"/>
        </w:rPr>
        <w:t xml:space="preserve"> y</w:t>
      </w:r>
      <w:proofErr w:type="gramEnd"/>
      <w:r w:rsidR="009C04E8" w:rsidRPr="00904F88">
        <w:rPr>
          <w:lang w:val="es-ES"/>
        </w:rPr>
        <w:t xml:space="preserve"> a párrafo p2 le asignamos </w:t>
      </w:r>
      <w:r w:rsidR="00A93AFD" w:rsidRPr="00904F88">
        <w:rPr>
          <w:lang w:val="es-ES"/>
        </w:rPr>
        <w:t>z-index 1.</w:t>
      </w:r>
      <w:r w:rsidR="00444F89" w:rsidRPr="00904F88">
        <w:rPr>
          <w:lang w:val="es-ES"/>
        </w:rPr>
        <w:t>ç</w:t>
      </w:r>
    </w:p>
    <w:p w14:paraId="77462763" w14:textId="77777777" w:rsidR="00444F89" w:rsidRPr="00904F88" w:rsidRDefault="00444F89" w:rsidP="0011067F">
      <w:pPr>
        <w:rPr>
          <w:lang w:val="es-ES"/>
        </w:rPr>
      </w:pPr>
    </w:p>
    <w:p w14:paraId="1F4C8660" w14:textId="77777777" w:rsidR="00444F89" w:rsidRPr="00904F88" w:rsidRDefault="00444F89" w:rsidP="0011067F">
      <w:pPr>
        <w:rPr>
          <w:lang w:val="es-ES"/>
        </w:rPr>
      </w:pPr>
    </w:p>
    <w:p w14:paraId="0C7AC29A"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C884338"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p.p1</w:t>
      </w:r>
      <w:r w:rsidRPr="00904F88">
        <w:rPr>
          <w:rFonts w:ascii="Consolas" w:hAnsi="Consolas"/>
          <w:color w:val="D4D4D4"/>
          <w:sz w:val="21"/>
          <w:szCs w:val="21"/>
          <w:lang w:val="es-ES"/>
        </w:rPr>
        <w:t xml:space="preserve"> {</w:t>
      </w:r>
    </w:p>
    <w:p w14:paraId="72879ACD"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lightblue</w:t>
      </w:r>
      <w:r w:rsidRPr="00904F88">
        <w:rPr>
          <w:rFonts w:ascii="Consolas" w:hAnsi="Consolas"/>
          <w:color w:val="D4D4D4"/>
          <w:sz w:val="21"/>
          <w:szCs w:val="21"/>
          <w:lang w:val="es-ES"/>
        </w:rPr>
        <w:t>;</w:t>
      </w:r>
    </w:p>
    <w:p w14:paraId="574A940C"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631E67A6"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207B3C99"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32D085A3"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4A37FB5"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0F66ECCB"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w:t>
      </w:r>
    </w:p>
    <w:p w14:paraId="7A96D766"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D251FA"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A9FA948"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2DF13E"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p.p2</w:t>
      </w:r>
      <w:r w:rsidRPr="00904F88">
        <w:rPr>
          <w:rFonts w:ascii="Consolas" w:hAnsi="Consolas"/>
          <w:color w:val="D4D4D4"/>
          <w:sz w:val="21"/>
          <w:szCs w:val="21"/>
          <w:lang w:val="es-ES"/>
        </w:rPr>
        <w:t xml:space="preserve"> {</w:t>
      </w:r>
    </w:p>
    <w:p w14:paraId="5F8CB94E"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#DDDDDD</w:t>
      </w:r>
      <w:r w:rsidRPr="00904F88">
        <w:rPr>
          <w:rFonts w:ascii="Consolas" w:hAnsi="Consolas"/>
          <w:color w:val="D4D4D4"/>
          <w:sz w:val="21"/>
          <w:szCs w:val="21"/>
          <w:lang w:val="es-ES"/>
        </w:rPr>
        <w:t>;</w:t>
      </w:r>
    </w:p>
    <w:p w14:paraId="34ADC0C0"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08C8504F"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7BD8FEA"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0E46B3BE"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496A282F"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r w:rsidRPr="00904F88">
        <w:rPr>
          <w:rFonts w:ascii="Consolas" w:hAnsi="Consolas"/>
          <w:color w:val="D4D4D4"/>
          <w:sz w:val="21"/>
          <w:szCs w:val="21"/>
          <w:lang w:val="es-ES"/>
        </w:rPr>
        <w:t>;</w:t>
      </w:r>
    </w:p>
    <w:p w14:paraId="08947AB4"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w:t>
      </w:r>
      <w:r w:rsidRPr="00904F88">
        <w:rPr>
          <w:rFonts w:ascii="Consolas" w:hAnsi="Consolas"/>
          <w:color w:val="D4D4D4"/>
          <w:sz w:val="21"/>
          <w:szCs w:val="21"/>
          <w:lang w:val="es-ES"/>
        </w:rPr>
        <w:t>;</w:t>
      </w:r>
    </w:p>
    <w:p w14:paraId="433406E2"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F8EE7C"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1E1D17C" w14:textId="77777777" w:rsidR="00925852" w:rsidRPr="00904F88" w:rsidRDefault="00925852" w:rsidP="0092585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56F1FEA" w14:textId="77777777" w:rsidR="00444F89" w:rsidRPr="00904F88" w:rsidRDefault="00444F89" w:rsidP="0011067F">
      <w:pPr>
        <w:rPr>
          <w:lang w:val="es-ES"/>
        </w:rPr>
      </w:pPr>
    </w:p>
    <w:p w14:paraId="7CD7AF06" w14:textId="4E388842" w:rsidR="000548FA" w:rsidRPr="00904F88" w:rsidRDefault="000548FA" w:rsidP="006D367E">
      <w:pPr>
        <w:pStyle w:val="Ttulo3"/>
        <w:rPr>
          <w:lang w:val="es-ES"/>
        </w:rPr>
      </w:pPr>
      <w:bookmarkStart w:id="70" w:name="_Toc210637419"/>
      <w:r w:rsidRPr="00904F88">
        <w:rPr>
          <w:lang w:val="es-ES"/>
        </w:rPr>
        <w:t>Posicionamiento float</w:t>
      </w:r>
      <w:bookmarkEnd w:id="70"/>
      <w:r w:rsidRPr="00904F88">
        <w:rPr>
          <w:lang w:val="es-ES"/>
        </w:rPr>
        <w:t xml:space="preserve"> </w:t>
      </w:r>
    </w:p>
    <w:p w14:paraId="5210F3C3" w14:textId="77777777" w:rsidR="000548FA" w:rsidRPr="00904F88" w:rsidRDefault="000548FA" w:rsidP="0011067F">
      <w:pPr>
        <w:rPr>
          <w:lang w:val="es-ES"/>
        </w:rPr>
      </w:pPr>
    </w:p>
    <w:p w14:paraId="58A36492" w14:textId="77777777" w:rsidR="009E5795" w:rsidRPr="00904F88" w:rsidRDefault="009E5795" w:rsidP="009E5795">
      <w:pPr>
        <w:rPr>
          <w:lang w:val="es-ES"/>
        </w:rPr>
      </w:pPr>
      <w:r w:rsidRPr="00904F88">
        <w:rPr>
          <w:lang w:val="es-ES"/>
        </w:rPr>
        <w:t>La propiedad float establece el esquema de posicionamiento flotante para un elemento. Cuando existe un elemento flotante, los elementos que se encuentran a continuación del elemento flotante fluyen a lo largo de él, salvo que haya un elemento que tenga establecido la propiedad clear.</w:t>
      </w:r>
    </w:p>
    <w:p w14:paraId="0F560836" w14:textId="77777777" w:rsidR="009E5795" w:rsidRPr="00904F88" w:rsidRDefault="009E5795" w:rsidP="009E5795">
      <w:pPr>
        <w:rPr>
          <w:lang w:val="es-ES"/>
        </w:rPr>
      </w:pPr>
      <w:r w:rsidRPr="00904F88">
        <w:rPr>
          <w:lang w:val="es-ES"/>
        </w:rPr>
        <w:t>Las propiedades float y clear se pueden aplicar a cualquier elemento de una página web.</w:t>
      </w:r>
    </w:p>
    <w:p w14:paraId="05F2E5EC" w14:textId="77777777" w:rsidR="000907DC" w:rsidRPr="00904F88" w:rsidRDefault="000907DC" w:rsidP="000907DC">
      <w:pPr>
        <w:rPr>
          <w:lang w:val="es-ES"/>
        </w:rPr>
      </w:pPr>
    </w:p>
    <w:p w14:paraId="52E4C1C5" w14:textId="791DC3F1" w:rsidR="000907DC" w:rsidRPr="00904F88" w:rsidRDefault="000907DC" w:rsidP="000907DC">
      <w:pPr>
        <w:rPr>
          <w:b/>
          <w:bCs/>
          <w:u w:val="single"/>
          <w:lang w:val="es-ES"/>
        </w:rPr>
      </w:pPr>
      <w:r w:rsidRPr="00904F88">
        <w:rPr>
          <w:b/>
          <w:bCs/>
          <w:u w:val="single"/>
          <w:lang w:val="es-ES"/>
        </w:rPr>
        <w:t>Valores para la propiedad</w:t>
      </w:r>
    </w:p>
    <w:p w14:paraId="76D52EED" w14:textId="77777777" w:rsidR="000907DC" w:rsidRPr="00904F88" w:rsidRDefault="000907DC" w:rsidP="000907DC">
      <w:pPr>
        <w:rPr>
          <w:b/>
          <w:bCs/>
          <w:lang w:val="es-ES"/>
        </w:rPr>
      </w:pPr>
    </w:p>
    <w:p w14:paraId="2CEA742A" w14:textId="526B3B77" w:rsidR="000907DC" w:rsidRPr="00904F88" w:rsidRDefault="000907DC" w:rsidP="000907DC">
      <w:pPr>
        <w:rPr>
          <w:lang w:val="es-ES"/>
        </w:rPr>
      </w:pPr>
      <w:r w:rsidRPr="00904F88">
        <w:rPr>
          <w:b/>
          <w:bCs/>
          <w:lang w:val="es-ES"/>
        </w:rPr>
        <w:t>left</w:t>
      </w:r>
    </w:p>
    <w:p w14:paraId="397741AE" w14:textId="77777777" w:rsidR="000907DC" w:rsidRPr="00904F88" w:rsidRDefault="000907DC" w:rsidP="000907DC">
      <w:pPr>
        <w:rPr>
          <w:lang w:val="es-ES"/>
        </w:rPr>
      </w:pPr>
      <w:r w:rsidRPr="00904F88">
        <w:rPr>
          <w:lang w:val="es-ES"/>
        </w:rPr>
        <w:t>El elemento debe flotar a la izquierda de su bloque contenedor.</w:t>
      </w:r>
    </w:p>
    <w:p w14:paraId="2F1F828F" w14:textId="77777777" w:rsidR="000907DC" w:rsidRPr="00904F88" w:rsidRDefault="000907DC" w:rsidP="000907DC">
      <w:pPr>
        <w:rPr>
          <w:lang w:val="es-ES"/>
        </w:rPr>
      </w:pPr>
      <w:r w:rsidRPr="00904F88">
        <w:rPr>
          <w:b/>
          <w:bCs/>
          <w:lang w:val="es-ES"/>
        </w:rPr>
        <w:t>right</w:t>
      </w:r>
    </w:p>
    <w:p w14:paraId="66E07353" w14:textId="77777777" w:rsidR="000907DC" w:rsidRPr="00904F88" w:rsidRDefault="000907DC" w:rsidP="000907DC">
      <w:pPr>
        <w:rPr>
          <w:lang w:val="es-ES"/>
        </w:rPr>
      </w:pPr>
      <w:r w:rsidRPr="00904F88">
        <w:rPr>
          <w:lang w:val="es-ES"/>
        </w:rPr>
        <w:t>El elemento debe flotar a la derecha de su bloque contenedor.</w:t>
      </w:r>
    </w:p>
    <w:p w14:paraId="4BB52D04" w14:textId="77777777" w:rsidR="000907DC" w:rsidRPr="00904F88" w:rsidRDefault="000907DC" w:rsidP="000907DC">
      <w:pPr>
        <w:rPr>
          <w:lang w:val="es-ES"/>
        </w:rPr>
      </w:pPr>
      <w:r w:rsidRPr="00904F88">
        <w:rPr>
          <w:b/>
          <w:bCs/>
          <w:lang w:val="es-ES"/>
        </w:rPr>
        <w:t>none</w:t>
      </w:r>
    </w:p>
    <w:p w14:paraId="008CC195" w14:textId="77777777" w:rsidR="000907DC" w:rsidRPr="00904F88" w:rsidRDefault="000907DC" w:rsidP="000907DC">
      <w:pPr>
        <w:rPr>
          <w:lang w:val="es-ES"/>
        </w:rPr>
      </w:pPr>
      <w:r w:rsidRPr="00904F88">
        <w:rPr>
          <w:lang w:val="es-ES"/>
        </w:rPr>
        <w:t>El elemento no deberá flotar.</w:t>
      </w:r>
    </w:p>
    <w:p w14:paraId="32EB1D6A" w14:textId="77777777" w:rsidR="000907DC" w:rsidRPr="00904F88" w:rsidRDefault="000907DC" w:rsidP="000907DC">
      <w:pPr>
        <w:rPr>
          <w:lang w:val="es-ES"/>
        </w:rPr>
      </w:pPr>
      <w:r w:rsidRPr="00904F88">
        <w:rPr>
          <w:b/>
          <w:bCs/>
          <w:lang w:val="es-ES"/>
        </w:rPr>
        <w:t>inline-start</w:t>
      </w:r>
    </w:p>
    <w:p w14:paraId="00D42C67" w14:textId="77777777" w:rsidR="000907DC" w:rsidRPr="00904F88" w:rsidRDefault="000907DC" w:rsidP="000907DC">
      <w:pPr>
        <w:rPr>
          <w:lang w:val="es-ES"/>
        </w:rPr>
      </w:pPr>
      <w:r w:rsidRPr="00904F88">
        <w:rPr>
          <w:lang w:val="es-ES"/>
        </w:rPr>
        <w:t>El elemento debe flotar en el costado de inicio de su bloque contenedor. Esto es el lado izquierdo con scripts ltr y el lado derecho con scripts rtl.</w:t>
      </w:r>
    </w:p>
    <w:p w14:paraId="66B80F92" w14:textId="2FAD847B" w:rsidR="000907DC" w:rsidRPr="00904F88" w:rsidRDefault="000907DC" w:rsidP="000907DC">
      <w:pPr>
        <w:rPr>
          <w:b/>
          <w:bCs/>
          <w:lang w:val="es-ES"/>
        </w:rPr>
      </w:pPr>
      <w:r w:rsidRPr="00904F88">
        <w:rPr>
          <w:b/>
          <w:bCs/>
          <w:lang w:val="es-ES"/>
        </w:rPr>
        <w:t>inline-end</w:t>
      </w:r>
    </w:p>
    <w:p w14:paraId="3E3A3350" w14:textId="77777777" w:rsidR="000907DC" w:rsidRPr="00904F88" w:rsidRDefault="000907DC" w:rsidP="000907DC">
      <w:pPr>
        <w:rPr>
          <w:lang w:val="es-ES"/>
        </w:rPr>
      </w:pPr>
      <w:r w:rsidRPr="00904F88">
        <w:rPr>
          <w:lang w:val="es-ES"/>
        </w:rPr>
        <w:t xml:space="preserve">El elemento debe flotar en el costado de término de su bloque </w:t>
      </w:r>
      <w:proofErr w:type="gramStart"/>
      <w:r w:rsidRPr="00904F88">
        <w:rPr>
          <w:lang w:val="es-ES"/>
        </w:rPr>
        <w:t>contenedor .</w:t>
      </w:r>
      <w:proofErr w:type="gramEnd"/>
      <w:r w:rsidRPr="00904F88">
        <w:rPr>
          <w:lang w:val="es-ES"/>
        </w:rPr>
        <w:t xml:space="preserve"> Esto es el lado derecho con scripts ltr y el lado izquierdo con scripts rtl.</w:t>
      </w:r>
    </w:p>
    <w:p w14:paraId="629EE4A8" w14:textId="77777777" w:rsidR="00B8189F" w:rsidRPr="00904F88" w:rsidRDefault="00B8189F" w:rsidP="0011067F">
      <w:pPr>
        <w:rPr>
          <w:lang w:val="es-ES"/>
        </w:rPr>
      </w:pPr>
    </w:p>
    <w:p w14:paraId="6FF183FC" w14:textId="17ADB50D" w:rsidR="00F34BC7" w:rsidRPr="00904F88" w:rsidRDefault="000907DC" w:rsidP="0011067F">
      <w:pPr>
        <w:rPr>
          <w:lang w:val="es-ES"/>
        </w:rPr>
      </w:pPr>
      <w:r w:rsidRPr="00904F88">
        <w:rPr>
          <w:lang w:val="es-ES"/>
        </w:rPr>
        <w:t xml:space="preserve">En el siguiente ejemplo vamos a usar las propiedades </w:t>
      </w:r>
      <w:r w:rsidR="0000449C" w:rsidRPr="00904F88">
        <w:rPr>
          <w:lang w:val="es-ES"/>
        </w:rPr>
        <w:t>de float para ilustrar diferentes ejemplos:</w:t>
      </w:r>
    </w:p>
    <w:p w14:paraId="7DC6D8EB" w14:textId="77777777" w:rsidR="0000449C" w:rsidRPr="00904F88" w:rsidRDefault="0000449C" w:rsidP="0011067F">
      <w:pPr>
        <w:rPr>
          <w:lang w:val="es-ES"/>
        </w:rPr>
      </w:pPr>
    </w:p>
    <w:p w14:paraId="29603AF3"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"contenedor"</w:t>
      </w:r>
      <w:r w:rsidRPr="00904F88">
        <w:rPr>
          <w:rFonts w:ascii="Consolas" w:hAnsi="Consolas"/>
          <w:color w:val="808080"/>
          <w:sz w:val="21"/>
          <w:szCs w:val="21"/>
          <w:lang w:val="es-ES"/>
        </w:rPr>
        <w:t>&gt;</w:t>
      </w:r>
    </w:p>
    <w:p w14:paraId="6BC236F2"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"left"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"https://encrypted-tbn0.gstatic.com/images?q=tbn:ANd9GcT5CbW3ZJbhVE7uYchwI_sv4DEWKS1VCnggow&amp;s"</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"Picachu"</w:t>
      </w:r>
      <w:r w:rsidRPr="00904F88">
        <w:rPr>
          <w:rFonts w:ascii="Consolas" w:hAnsi="Consolas"/>
          <w:color w:val="808080"/>
          <w:sz w:val="21"/>
          <w:szCs w:val="21"/>
          <w:lang w:val="es-ES"/>
        </w:rPr>
        <w:t>&gt;</w:t>
      </w:r>
    </w:p>
    <w:p w14:paraId="14C2C45F" w14:textId="77777777" w:rsidR="00D00F2B" w:rsidRPr="009B20CB"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"primero"</w:t>
      </w:r>
      <w:r w:rsidRPr="009B20CB">
        <w:rPr>
          <w:rFonts w:ascii="Consolas" w:hAnsi="Consolas"/>
          <w:color w:val="808080"/>
          <w:sz w:val="21"/>
          <w:szCs w:val="21"/>
        </w:rPr>
        <w:t>&gt;</w:t>
      </w:r>
      <w:r w:rsidRPr="009B20CB">
        <w:rPr>
          <w:rFonts w:ascii="Consolas" w:hAnsi="Consolas"/>
          <w:color w:val="CCCCCC"/>
          <w:sz w:val="21"/>
          <w:szCs w:val="21"/>
        </w:rPr>
        <w:t xml:space="preserve">Lorem ipsum dolor sit amet, consectetur adipisicing elit. Iure quisquam in odio impedit nulla voluptas quaerat est sequi magni ex accusantium, omnis, perferendis, culpa error maiores eveniet ab beatae </w:t>
      </w:r>
      <w:proofErr w:type="gramStart"/>
      <w:r w:rsidRPr="009B20CB">
        <w:rPr>
          <w:rFonts w:ascii="Consolas" w:hAnsi="Consolas"/>
          <w:color w:val="CCCCCC"/>
          <w:sz w:val="21"/>
          <w:szCs w:val="21"/>
        </w:rPr>
        <w:t>quod.</w:t>
      </w:r>
      <w:r w:rsidRPr="009B20CB">
        <w:rPr>
          <w:rFonts w:ascii="Consolas" w:hAnsi="Consolas"/>
          <w:color w:val="808080"/>
          <w:sz w:val="21"/>
          <w:szCs w:val="21"/>
        </w:rPr>
        <w:t>&lt;</w:t>
      </w:r>
      <w:proofErr w:type="gramEnd"/>
      <w:r w:rsidRPr="009B20CB">
        <w:rPr>
          <w:rFonts w:ascii="Consolas" w:hAnsi="Consolas"/>
          <w:color w:val="808080"/>
          <w:sz w:val="21"/>
          <w:szCs w:val="21"/>
        </w:rPr>
        <w:t>/</w:t>
      </w:r>
      <w:r w:rsidRPr="009B20CB">
        <w:rPr>
          <w:rFonts w:ascii="Consolas" w:hAnsi="Consolas"/>
          <w:color w:val="569CD6"/>
          <w:sz w:val="21"/>
          <w:szCs w:val="21"/>
        </w:rPr>
        <w:t>p</w:t>
      </w:r>
      <w:r w:rsidRPr="009B20CB">
        <w:rPr>
          <w:rFonts w:ascii="Consolas" w:hAnsi="Consolas"/>
          <w:color w:val="808080"/>
          <w:sz w:val="21"/>
          <w:szCs w:val="21"/>
        </w:rPr>
        <w:t>&gt;</w:t>
      </w:r>
    </w:p>
    <w:p w14:paraId="0EF43E11"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"segundo"</w:t>
      </w:r>
      <w:r w:rsidRPr="009B20CB">
        <w:rPr>
          <w:rFonts w:ascii="Consolas" w:hAnsi="Consolas"/>
          <w:color w:val="808080"/>
          <w:sz w:val="21"/>
          <w:szCs w:val="21"/>
        </w:rPr>
        <w:t>&gt;</w:t>
      </w:r>
      <w:r w:rsidRPr="009B20CB">
        <w:rPr>
          <w:rFonts w:ascii="Consolas" w:hAnsi="Consolas"/>
          <w:color w:val="CCCCCC"/>
          <w:sz w:val="21"/>
          <w:szCs w:val="21"/>
        </w:rPr>
        <w:t xml:space="preserve">Lorem ipsum dolor sit amet, consectetur adipisicing elit. Odio odit qui officiis earum nihil doloremque, itaque. Totam aut, facilis quaerat reprehenderit provident pariatur iusto officiis exercitationem. </w:t>
      </w:r>
      <w:r w:rsidRPr="00904F88">
        <w:rPr>
          <w:rFonts w:ascii="Consolas" w:hAnsi="Consolas"/>
          <w:color w:val="CCCCCC"/>
          <w:sz w:val="21"/>
          <w:szCs w:val="21"/>
          <w:lang w:val="es-ES"/>
        </w:rPr>
        <w:t xml:space="preserve">Iure quaerat, neque. </w:t>
      </w:r>
      <w:proofErr w:type="gramStart"/>
      <w:r w:rsidRPr="00904F88">
        <w:rPr>
          <w:rFonts w:ascii="Consolas" w:hAnsi="Consolas"/>
          <w:color w:val="CCCCCC"/>
          <w:sz w:val="21"/>
          <w:szCs w:val="21"/>
          <w:lang w:val="es-ES"/>
        </w:rPr>
        <w:t>Iure.</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4AFDC594"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B14E463" w14:textId="77777777" w:rsidR="0000449C" w:rsidRPr="00904F88" w:rsidRDefault="0000449C" w:rsidP="0011067F">
      <w:pPr>
        <w:rPr>
          <w:lang w:val="es-ES"/>
        </w:rPr>
      </w:pPr>
    </w:p>
    <w:p w14:paraId="4A357D80" w14:textId="77777777" w:rsidR="00D00F2B" w:rsidRPr="00904F88" w:rsidRDefault="00D00F2B" w:rsidP="0011067F">
      <w:pPr>
        <w:rPr>
          <w:lang w:val="es-ES"/>
        </w:rPr>
      </w:pPr>
    </w:p>
    <w:p w14:paraId="3AD32CAD" w14:textId="44E55748" w:rsidR="00D00F2B" w:rsidRPr="00904F88" w:rsidRDefault="00D00F2B" w:rsidP="0011067F">
      <w:pPr>
        <w:rPr>
          <w:lang w:val="es-ES"/>
        </w:rPr>
      </w:pPr>
      <w:r w:rsidRPr="00904F88">
        <w:rPr>
          <w:lang w:val="es-ES"/>
        </w:rPr>
        <w:t>En el primer ejemplo la imagen</w:t>
      </w:r>
      <w:r w:rsidR="005177AE" w:rsidRPr="00904F88">
        <w:rPr>
          <w:lang w:val="es-ES"/>
        </w:rPr>
        <w:t xml:space="preserve"> con </w:t>
      </w:r>
      <w:proofErr w:type="gramStart"/>
      <w:r w:rsidR="005177AE" w:rsidRPr="00904F88">
        <w:rPr>
          <w:lang w:val="es-ES"/>
        </w:rPr>
        <w:t>clase .left</w:t>
      </w:r>
      <w:proofErr w:type="gramEnd"/>
      <w:r w:rsidRPr="00904F88">
        <w:rPr>
          <w:lang w:val="es-ES"/>
        </w:rPr>
        <w:t xml:space="preserve"> flota a la izquierda del texto</w:t>
      </w:r>
      <w:r w:rsidR="00DC2ABE" w:rsidRPr="00904F88">
        <w:rPr>
          <w:lang w:val="es-ES"/>
        </w:rPr>
        <w:t>, del primer párrafo.</w:t>
      </w:r>
    </w:p>
    <w:p w14:paraId="0BC53B50" w14:textId="77777777" w:rsidR="00D00F2B" w:rsidRPr="00904F88" w:rsidRDefault="00D00F2B" w:rsidP="0011067F">
      <w:pPr>
        <w:rPr>
          <w:lang w:val="es-ES"/>
        </w:rPr>
      </w:pPr>
    </w:p>
    <w:p w14:paraId="1439191F"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.left</w:t>
      </w:r>
      <w:proofErr w:type="gramEnd"/>
      <w:r w:rsidRPr="00904F88">
        <w:rPr>
          <w:rFonts w:ascii="Consolas" w:hAnsi="Consolas"/>
          <w:color w:val="D4D4D4"/>
          <w:sz w:val="21"/>
          <w:szCs w:val="21"/>
          <w:lang w:val="es-ES"/>
        </w:rPr>
        <w:t>{</w:t>
      </w:r>
    </w:p>
    <w:p w14:paraId="6D8570A8"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float</w:t>
      </w:r>
      <w:r w:rsidRPr="00904F88">
        <w:rPr>
          <w:rFonts w:ascii="Consolas" w:hAnsi="Consolas"/>
          <w:color w:val="D4D4D4"/>
          <w:sz w:val="21"/>
          <w:szCs w:val="21"/>
          <w:lang w:val="es-ES"/>
        </w:rPr>
        <w:t>:</w:t>
      </w:r>
      <w:r w:rsidRPr="00904F88">
        <w:rPr>
          <w:rFonts w:ascii="Consolas" w:hAnsi="Consolas"/>
          <w:color w:val="CE9178"/>
          <w:sz w:val="21"/>
          <w:szCs w:val="21"/>
          <w:lang w:val="es-ES"/>
        </w:rPr>
        <w:t>left</w:t>
      </w:r>
      <w:proofErr w:type="gramEnd"/>
      <w:r w:rsidRPr="00904F88">
        <w:rPr>
          <w:rFonts w:ascii="Consolas" w:hAnsi="Consolas"/>
          <w:color w:val="D4D4D4"/>
          <w:sz w:val="21"/>
          <w:szCs w:val="21"/>
          <w:lang w:val="es-ES"/>
        </w:rPr>
        <w:t>;</w:t>
      </w:r>
    </w:p>
    <w:p w14:paraId="333FD84A"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33596115" w14:textId="77777777" w:rsidR="00D00F2B" w:rsidRPr="00904F88" w:rsidRDefault="00D00F2B" w:rsidP="00D00F2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      </w:t>
      </w:r>
    </w:p>
    <w:p w14:paraId="7A64DCAB" w14:textId="77777777" w:rsidR="00D00F2B" w:rsidRPr="00904F88" w:rsidRDefault="00D00F2B" w:rsidP="0011067F">
      <w:pPr>
        <w:rPr>
          <w:lang w:val="es-ES"/>
        </w:rPr>
      </w:pPr>
    </w:p>
    <w:p w14:paraId="1C6227BD" w14:textId="052A5875" w:rsidR="005177AE" w:rsidRPr="00904F88" w:rsidRDefault="00DC2ABE" w:rsidP="0011067F">
      <w:pPr>
        <w:rPr>
          <w:lang w:val="es-ES"/>
        </w:rPr>
      </w:pPr>
      <w:r w:rsidRPr="00904F88">
        <w:rPr>
          <w:noProof/>
          <w:lang w:val="es-ES"/>
        </w:rPr>
        <w:drawing>
          <wp:inline distT="0" distB="0" distL="0" distR="0" wp14:anchorId="4490449D" wp14:editId="3B1C6824">
            <wp:extent cx="6300470" cy="2560320"/>
            <wp:effectExtent l="0" t="0" r="5080" b="0"/>
            <wp:docPr id="8459483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8308" name="Imagen 1" descr="Texto&#10;&#10;El contenido generado por IA puede ser incorrecto."/>
                    <pic:cNvPicPr/>
                  </pic:nvPicPr>
                  <pic:blipFill>
                    <a:blip r:embed="rId192"/>
                    <a:stretch>
                      <a:fillRect/>
                    </a:stretch>
                  </pic:blipFill>
                  <pic:spPr>
                    <a:xfrm>
                      <a:off x="0" y="0"/>
                      <a:ext cx="6300470" cy="2560320"/>
                    </a:xfrm>
                    <a:prstGeom prst="rect">
                      <a:avLst/>
                    </a:prstGeom>
                  </pic:spPr>
                </pic:pic>
              </a:graphicData>
            </a:graphic>
          </wp:inline>
        </w:drawing>
      </w:r>
    </w:p>
    <w:p w14:paraId="59ED9780" w14:textId="17C5E30B" w:rsidR="00DC2ABE" w:rsidRPr="00904F88" w:rsidRDefault="00DC2ABE" w:rsidP="00DC2ABE">
      <w:pPr>
        <w:rPr>
          <w:lang w:val="es-ES"/>
        </w:rPr>
      </w:pPr>
      <w:r w:rsidRPr="00904F88">
        <w:rPr>
          <w:lang w:val="es-ES"/>
        </w:rPr>
        <w:t xml:space="preserve">En el segundo ejemplo la imagen con </w:t>
      </w:r>
      <w:proofErr w:type="gramStart"/>
      <w:r w:rsidRPr="00904F88">
        <w:rPr>
          <w:lang w:val="es-ES"/>
        </w:rPr>
        <w:t>clase .right</w:t>
      </w:r>
      <w:proofErr w:type="gramEnd"/>
      <w:r w:rsidRPr="00904F88">
        <w:rPr>
          <w:lang w:val="es-ES"/>
        </w:rPr>
        <w:t xml:space="preserve"> flota a la izquierda del texto, del primer párrafo.</w:t>
      </w:r>
    </w:p>
    <w:p w14:paraId="30E62A9B" w14:textId="77777777" w:rsidR="00DC2ABE" w:rsidRPr="00904F88" w:rsidRDefault="00DC2ABE" w:rsidP="00DC2ABE">
      <w:pPr>
        <w:rPr>
          <w:lang w:val="es-ES"/>
        </w:rPr>
      </w:pPr>
    </w:p>
    <w:p w14:paraId="2D9DE87E" w14:textId="77777777" w:rsidR="00A03724" w:rsidRPr="00904F88"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.right</w:t>
      </w:r>
      <w:proofErr w:type="gramEnd"/>
      <w:r w:rsidRPr="00904F88">
        <w:rPr>
          <w:rFonts w:ascii="Consolas" w:hAnsi="Consolas"/>
          <w:color w:val="D4D4D4"/>
          <w:sz w:val="21"/>
          <w:szCs w:val="21"/>
          <w:lang w:val="es-ES"/>
        </w:rPr>
        <w:t>{</w:t>
      </w:r>
    </w:p>
    <w:p w14:paraId="1DECE831" w14:textId="77777777" w:rsidR="00A03724" w:rsidRPr="00904F88"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float</w:t>
      </w:r>
      <w:r w:rsidRPr="00904F88">
        <w:rPr>
          <w:rFonts w:ascii="Consolas" w:hAnsi="Consolas"/>
          <w:color w:val="D4D4D4"/>
          <w:sz w:val="21"/>
          <w:szCs w:val="21"/>
          <w:lang w:val="es-ES"/>
        </w:rPr>
        <w:t>:</w:t>
      </w:r>
      <w:r w:rsidRPr="00904F88">
        <w:rPr>
          <w:rFonts w:ascii="Consolas" w:hAnsi="Consolas"/>
          <w:color w:val="CE9178"/>
          <w:sz w:val="21"/>
          <w:szCs w:val="21"/>
          <w:lang w:val="es-ES"/>
        </w:rPr>
        <w:t>right</w:t>
      </w:r>
      <w:proofErr w:type="gramEnd"/>
      <w:r w:rsidRPr="00904F88">
        <w:rPr>
          <w:rFonts w:ascii="Consolas" w:hAnsi="Consolas"/>
          <w:color w:val="D4D4D4"/>
          <w:sz w:val="21"/>
          <w:szCs w:val="21"/>
          <w:lang w:val="es-ES"/>
        </w:rPr>
        <w:t>;</w:t>
      </w:r>
    </w:p>
    <w:p w14:paraId="24945F0B" w14:textId="77777777" w:rsidR="00A03724" w:rsidRPr="00904F88"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6B0EE829" w14:textId="77777777" w:rsidR="00A03724" w:rsidRPr="00904F88" w:rsidRDefault="00A03724" w:rsidP="00A0372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 </w:t>
      </w:r>
    </w:p>
    <w:p w14:paraId="77A14B46" w14:textId="1F96445A" w:rsidR="00DC2ABE" w:rsidRPr="00904F88" w:rsidRDefault="00DC2ABE" w:rsidP="00DC2ABE">
      <w:pPr>
        <w:rPr>
          <w:lang w:val="es-ES"/>
        </w:rPr>
      </w:pPr>
    </w:p>
    <w:p w14:paraId="5510822A" w14:textId="2C478A43" w:rsidR="002562EE" w:rsidRPr="00904F88" w:rsidRDefault="002562EE" w:rsidP="00DC2ABE">
      <w:pPr>
        <w:rPr>
          <w:lang w:val="es-ES"/>
        </w:rPr>
      </w:pPr>
      <w:r w:rsidRPr="00904F88">
        <w:rPr>
          <w:noProof/>
          <w:lang w:val="es-ES"/>
        </w:rPr>
        <w:drawing>
          <wp:inline distT="0" distB="0" distL="0" distR="0" wp14:anchorId="4F9007AD" wp14:editId="0C3ACBD8">
            <wp:extent cx="6300470" cy="2620645"/>
            <wp:effectExtent l="0" t="0" r="5080" b="8255"/>
            <wp:docPr id="247530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30281" name="Imagen 1" descr="Texto&#10;&#10;El contenido generado por IA puede ser incorrecto."/>
                    <pic:cNvPicPr/>
                  </pic:nvPicPr>
                  <pic:blipFill>
                    <a:blip r:embed="rId193"/>
                    <a:stretch>
                      <a:fillRect/>
                    </a:stretch>
                  </pic:blipFill>
                  <pic:spPr>
                    <a:xfrm>
                      <a:off x="0" y="0"/>
                      <a:ext cx="6300470" cy="2620645"/>
                    </a:xfrm>
                    <a:prstGeom prst="rect">
                      <a:avLst/>
                    </a:prstGeom>
                  </pic:spPr>
                </pic:pic>
              </a:graphicData>
            </a:graphic>
          </wp:inline>
        </w:drawing>
      </w:r>
    </w:p>
    <w:p w14:paraId="24E263A5" w14:textId="77777777" w:rsidR="002562EE" w:rsidRPr="00904F88" w:rsidRDefault="002562EE" w:rsidP="00DC2ABE">
      <w:pPr>
        <w:rPr>
          <w:lang w:val="es-ES"/>
        </w:rPr>
      </w:pPr>
    </w:p>
    <w:p w14:paraId="1A716BA1" w14:textId="46838713" w:rsidR="002562EE" w:rsidRPr="00904F88" w:rsidRDefault="002562EE" w:rsidP="00DC2ABE">
      <w:pPr>
        <w:rPr>
          <w:lang w:val="es-ES"/>
        </w:rPr>
      </w:pPr>
      <w:r w:rsidRPr="00904F88">
        <w:rPr>
          <w:lang w:val="es-ES"/>
        </w:rPr>
        <w:t>En el tercer ejemplo</w:t>
      </w:r>
      <w:r w:rsidR="006179FB" w:rsidRPr="00904F88">
        <w:rPr>
          <w:lang w:val="es-ES"/>
        </w:rPr>
        <w:t xml:space="preserve"> lo hacemos con inline-start. El elemento imagen ira al principio del contenedor.</w:t>
      </w:r>
    </w:p>
    <w:p w14:paraId="7381277B" w14:textId="77777777" w:rsidR="006179FB" w:rsidRPr="00904F88" w:rsidRDefault="006179FB" w:rsidP="00DC2ABE">
      <w:pPr>
        <w:rPr>
          <w:lang w:val="es-ES"/>
        </w:rPr>
      </w:pPr>
    </w:p>
    <w:p w14:paraId="19454F8E" w14:textId="77777777" w:rsidR="00B76878" w:rsidRPr="00904F88"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.start</w:t>
      </w:r>
      <w:proofErr w:type="gramEnd"/>
      <w:r w:rsidRPr="00904F88">
        <w:rPr>
          <w:rFonts w:ascii="Consolas" w:hAnsi="Consolas"/>
          <w:color w:val="D4D4D4"/>
          <w:sz w:val="21"/>
          <w:szCs w:val="21"/>
          <w:lang w:val="es-ES"/>
        </w:rPr>
        <w:t>{</w:t>
      </w:r>
    </w:p>
    <w:p w14:paraId="1309B6C2" w14:textId="77777777" w:rsidR="00B76878" w:rsidRPr="00904F88"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float</w:t>
      </w:r>
      <w:r w:rsidRPr="00904F88">
        <w:rPr>
          <w:rFonts w:ascii="Consolas" w:hAnsi="Consolas"/>
          <w:color w:val="D4D4D4"/>
          <w:sz w:val="21"/>
          <w:szCs w:val="21"/>
          <w:lang w:val="es-ES"/>
        </w:rPr>
        <w:t>:</w:t>
      </w:r>
      <w:r w:rsidRPr="00904F88">
        <w:rPr>
          <w:rFonts w:ascii="Consolas" w:hAnsi="Consolas"/>
          <w:color w:val="CE9178"/>
          <w:sz w:val="21"/>
          <w:szCs w:val="21"/>
          <w:lang w:val="es-ES"/>
        </w:rPr>
        <w:t>inline</w:t>
      </w:r>
      <w:proofErr w:type="gramEnd"/>
      <w:r w:rsidRPr="00904F88">
        <w:rPr>
          <w:rFonts w:ascii="Consolas" w:hAnsi="Consolas"/>
          <w:color w:val="CE9178"/>
          <w:sz w:val="21"/>
          <w:szCs w:val="21"/>
          <w:lang w:val="es-ES"/>
        </w:rPr>
        <w:t>-start</w:t>
      </w:r>
      <w:r w:rsidRPr="00904F88">
        <w:rPr>
          <w:rFonts w:ascii="Consolas" w:hAnsi="Consolas"/>
          <w:color w:val="D4D4D4"/>
          <w:sz w:val="21"/>
          <w:szCs w:val="21"/>
          <w:lang w:val="es-ES"/>
        </w:rPr>
        <w:t>;</w:t>
      </w:r>
    </w:p>
    <w:p w14:paraId="76B4DE7B" w14:textId="77777777" w:rsidR="00B76878" w:rsidRPr="00904F88"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13C802C2" w14:textId="77777777" w:rsidR="00B76878" w:rsidRPr="00904F88" w:rsidRDefault="00B76878" w:rsidP="00B768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  </w:t>
      </w:r>
    </w:p>
    <w:p w14:paraId="3FD0714A" w14:textId="77777777" w:rsidR="006179FB" w:rsidRPr="00904F88" w:rsidRDefault="006179FB" w:rsidP="00DC2ABE">
      <w:pPr>
        <w:rPr>
          <w:lang w:val="es-ES"/>
        </w:rPr>
      </w:pPr>
    </w:p>
    <w:p w14:paraId="39DF2A35" w14:textId="043005D6" w:rsidR="00B76878" w:rsidRPr="00904F88" w:rsidRDefault="00B76878" w:rsidP="00DC2ABE">
      <w:pPr>
        <w:rPr>
          <w:lang w:val="es-ES"/>
        </w:rPr>
      </w:pPr>
      <w:r w:rsidRPr="00904F88">
        <w:rPr>
          <w:noProof/>
          <w:lang w:val="es-ES"/>
        </w:rPr>
        <w:drawing>
          <wp:inline distT="0" distB="0" distL="0" distR="0" wp14:anchorId="415C9A44" wp14:editId="45F08FD6">
            <wp:extent cx="6300470" cy="2578735"/>
            <wp:effectExtent l="0" t="0" r="5080" b="0"/>
            <wp:docPr id="944925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523" name="Imagen 1" descr="Texto&#10;&#10;El contenido generado por IA puede ser incorrecto."/>
                    <pic:cNvPicPr/>
                  </pic:nvPicPr>
                  <pic:blipFill>
                    <a:blip r:embed="rId194"/>
                    <a:stretch>
                      <a:fillRect/>
                    </a:stretch>
                  </pic:blipFill>
                  <pic:spPr>
                    <a:xfrm>
                      <a:off x="0" y="0"/>
                      <a:ext cx="6300470" cy="2578735"/>
                    </a:xfrm>
                    <a:prstGeom prst="rect">
                      <a:avLst/>
                    </a:prstGeom>
                  </pic:spPr>
                </pic:pic>
              </a:graphicData>
            </a:graphic>
          </wp:inline>
        </w:drawing>
      </w:r>
    </w:p>
    <w:p w14:paraId="3F220990" w14:textId="77777777" w:rsidR="002562EE" w:rsidRPr="00904F88" w:rsidRDefault="002562EE" w:rsidP="00DC2ABE">
      <w:pPr>
        <w:rPr>
          <w:lang w:val="es-ES"/>
        </w:rPr>
      </w:pPr>
    </w:p>
    <w:p w14:paraId="404D95B6" w14:textId="727B43F3" w:rsidR="006179FB" w:rsidRPr="00904F88" w:rsidRDefault="006179FB" w:rsidP="006179FB">
      <w:pPr>
        <w:rPr>
          <w:lang w:val="es-ES"/>
        </w:rPr>
      </w:pPr>
      <w:r w:rsidRPr="00904F88">
        <w:rPr>
          <w:lang w:val="es-ES"/>
        </w:rPr>
        <w:t>En el cuarto ejemplo lo hacemos con inline-endt. El elemento imagen ira al final del contenedor.</w:t>
      </w:r>
    </w:p>
    <w:p w14:paraId="2658182C" w14:textId="77777777" w:rsidR="006179FB" w:rsidRPr="00904F88" w:rsidRDefault="006179FB" w:rsidP="00DC2ABE">
      <w:pPr>
        <w:rPr>
          <w:lang w:val="es-ES"/>
        </w:rPr>
      </w:pPr>
    </w:p>
    <w:p w14:paraId="047CB2C8" w14:textId="77777777" w:rsidR="00EE747E" w:rsidRPr="00904F88"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.end</w:t>
      </w:r>
      <w:proofErr w:type="gramEnd"/>
      <w:r w:rsidRPr="00904F88">
        <w:rPr>
          <w:rFonts w:ascii="Consolas" w:hAnsi="Consolas"/>
          <w:color w:val="D4D4D4"/>
          <w:sz w:val="21"/>
          <w:szCs w:val="21"/>
          <w:lang w:val="es-ES"/>
        </w:rPr>
        <w:t>{</w:t>
      </w:r>
    </w:p>
    <w:p w14:paraId="3EE35E60" w14:textId="77777777" w:rsidR="00EE747E" w:rsidRPr="00904F88"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9CDCFE"/>
          <w:sz w:val="21"/>
          <w:szCs w:val="21"/>
          <w:lang w:val="es-ES"/>
        </w:rPr>
        <w:t>float</w:t>
      </w:r>
      <w:r w:rsidRPr="00904F88">
        <w:rPr>
          <w:rFonts w:ascii="Consolas" w:hAnsi="Consolas"/>
          <w:color w:val="D4D4D4"/>
          <w:sz w:val="21"/>
          <w:szCs w:val="21"/>
          <w:lang w:val="es-ES"/>
        </w:rPr>
        <w:t>:</w:t>
      </w:r>
      <w:r w:rsidRPr="00904F88">
        <w:rPr>
          <w:rFonts w:ascii="Consolas" w:hAnsi="Consolas"/>
          <w:color w:val="CE9178"/>
          <w:sz w:val="21"/>
          <w:szCs w:val="21"/>
          <w:lang w:val="es-ES"/>
        </w:rPr>
        <w:t>inline</w:t>
      </w:r>
      <w:proofErr w:type="gramEnd"/>
      <w:r w:rsidRPr="00904F88">
        <w:rPr>
          <w:rFonts w:ascii="Consolas" w:hAnsi="Consolas"/>
          <w:color w:val="CE9178"/>
          <w:sz w:val="21"/>
          <w:szCs w:val="21"/>
          <w:lang w:val="es-ES"/>
        </w:rPr>
        <w:t>-end</w:t>
      </w:r>
      <w:r w:rsidRPr="00904F88">
        <w:rPr>
          <w:rFonts w:ascii="Consolas" w:hAnsi="Consolas"/>
          <w:color w:val="D4D4D4"/>
          <w:sz w:val="21"/>
          <w:szCs w:val="21"/>
          <w:lang w:val="es-ES"/>
        </w:rPr>
        <w:t>;</w:t>
      </w:r>
    </w:p>
    <w:p w14:paraId="33A859CC" w14:textId="77777777" w:rsidR="00EE747E" w:rsidRPr="00904F88"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5C89C78A" w14:textId="77777777" w:rsidR="00EE747E" w:rsidRPr="00904F88" w:rsidRDefault="00EE747E" w:rsidP="00EE747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  </w:t>
      </w:r>
    </w:p>
    <w:p w14:paraId="00D5DF80" w14:textId="77777777" w:rsidR="00EE747E" w:rsidRPr="00904F88" w:rsidRDefault="00EE747E" w:rsidP="00DC2ABE">
      <w:pPr>
        <w:rPr>
          <w:lang w:val="es-ES"/>
        </w:rPr>
      </w:pPr>
    </w:p>
    <w:p w14:paraId="47290B0D" w14:textId="77777777" w:rsidR="00EE747E" w:rsidRPr="00904F88" w:rsidRDefault="00EE747E" w:rsidP="00DC2ABE">
      <w:pPr>
        <w:rPr>
          <w:lang w:val="es-ES"/>
        </w:rPr>
      </w:pPr>
    </w:p>
    <w:p w14:paraId="5BA411D9" w14:textId="56BDBAD9" w:rsidR="006179FB" w:rsidRPr="00904F88" w:rsidRDefault="00EE747E" w:rsidP="00DC2ABE">
      <w:pPr>
        <w:rPr>
          <w:lang w:val="es-ES"/>
        </w:rPr>
      </w:pPr>
      <w:r w:rsidRPr="00904F88">
        <w:rPr>
          <w:noProof/>
          <w:lang w:val="es-ES"/>
        </w:rPr>
        <w:drawing>
          <wp:inline distT="0" distB="0" distL="0" distR="0" wp14:anchorId="47B60A72" wp14:editId="7D617E2C">
            <wp:extent cx="6300470" cy="2637790"/>
            <wp:effectExtent l="0" t="0" r="5080" b="0"/>
            <wp:docPr id="1952293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3814" name="Imagen 1" descr="Texto&#10;&#10;El contenido generado por IA puede ser incorrecto."/>
                    <pic:cNvPicPr/>
                  </pic:nvPicPr>
                  <pic:blipFill>
                    <a:blip r:embed="rId195"/>
                    <a:stretch>
                      <a:fillRect/>
                    </a:stretch>
                  </pic:blipFill>
                  <pic:spPr>
                    <a:xfrm>
                      <a:off x="0" y="0"/>
                      <a:ext cx="6300470" cy="2637790"/>
                    </a:xfrm>
                    <a:prstGeom prst="rect">
                      <a:avLst/>
                    </a:prstGeom>
                  </pic:spPr>
                </pic:pic>
              </a:graphicData>
            </a:graphic>
          </wp:inline>
        </w:drawing>
      </w:r>
    </w:p>
    <w:p w14:paraId="7DDBFE9A" w14:textId="77777777" w:rsidR="002562EE" w:rsidRPr="00904F88" w:rsidRDefault="002562EE" w:rsidP="00DC2ABE">
      <w:pPr>
        <w:rPr>
          <w:lang w:val="es-ES"/>
        </w:rPr>
      </w:pPr>
    </w:p>
    <w:p w14:paraId="57DCA162" w14:textId="77777777" w:rsidR="002562EE" w:rsidRPr="00904F88" w:rsidRDefault="002562EE" w:rsidP="00DC2ABE">
      <w:pPr>
        <w:rPr>
          <w:lang w:val="es-ES"/>
        </w:rPr>
      </w:pPr>
    </w:p>
    <w:p w14:paraId="6456FC99" w14:textId="2AF55772" w:rsidR="00DD384D" w:rsidRPr="00904F88" w:rsidRDefault="00DD384D" w:rsidP="00DD384D">
      <w:pPr>
        <w:rPr>
          <w:lang w:val="es-ES"/>
        </w:rPr>
      </w:pPr>
      <w:r w:rsidRPr="00904F88">
        <w:rPr>
          <w:lang w:val="es-ES"/>
        </w:rPr>
        <w:t>Para impedir que ocurra la flotación, es necesario que la flotación de la imagen se interrumpa. La propiedad clear hace que un elemento no tenga elementos flotantes a su lado. Los posibles valores de clear son:</w:t>
      </w:r>
    </w:p>
    <w:p w14:paraId="7825724A" w14:textId="77777777" w:rsidR="00DD384D" w:rsidRPr="00904F88" w:rsidRDefault="00DD384D" w:rsidP="00DD384D">
      <w:pPr>
        <w:numPr>
          <w:ilvl w:val="0"/>
          <w:numId w:val="58"/>
        </w:numPr>
        <w:rPr>
          <w:lang w:val="es-ES"/>
        </w:rPr>
      </w:pPr>
      <w:r w:rsidRPr="00904F88">
        <w:rPr>
          <w:lang w:val="es-ES"/>
        </w:rPr>
        <w:t xml:space="preserve">left, que hace que no </w:t>
      </w:r>
      <w:proofErr w:type="gramStart"/>
      <w:r w:rsidRPr="00904F88">
        <w:rPr>
          <w:lang w:val="es-ES"/>
        </w:rPr>
        <w:t>hayan</w:t>
      </w:r>
      <w:proofErr w:type="gramEnd"/>
      <w:r w:rsidRPr="00904F88">
        <w:rPr>
          <w:lang w:val="es-ES"/>
        </w:rPr>
        <w:t xml:space="preserve"> elementos flotantes a la izquierda,</w:t>
      </w:r>
    </w:p>
    <w:p w14:paraId="4F9E72A0" w14:textId="77777777" w:rsidR="00DD384D" w:rsidRPr="00904F88" w:rsidRDefault="00DD384D" w:rsidP="00DD384D">
      <w:pPr>
        <w:numPr>
          <w:ilvl w:val="0"/>
          <w:numId w:val="58"/>
        </w:numPr>
        <w:rPr>
          <w:lang w:val="es-ES"/>
        </w:rPr>
      </w:pPr>
      <w:r w:rsidRPr="00904F88">
        <w:rPr>
          <w:lang w:val="es-ES"/>
        </w:rPr>
        <w:t xml:space="preserve">right, que hace que no </w:t>
      </w:r>
      <w:proofErr w:type="gramStart"/>
      <w:r w:rsidRPr="00904F88">
        <w:rPr>
          <w:lang w:val="es-ES"/>
        </w:rPr>
        <w:t>hayan</w:t>
      </w:r>
      <w:proofErr w:type="gramEnd"/>
      <w:r w:rsidRPr="00904F88">
        <w:rPr>
          <w:lang w:val="es-ES"/>
        </w:rPr>
        <w:t xml:space="preserve"> elementos flotantes a la derecha,</w:t>
      </w:r>
    </w:p>
    <w:p w14:paraId="0CA033C7" w14:textId="77777777" w:rsidR="00DD384D" w:rsidRPr="00904F88" w:rsidRDefault="00DD384D" w:rsidP="00DD384D">
      <w:pPr>
        <w:numPr>
          <w:ilvl w:val="0"/>
          <w:numId w:val="58"/>
        </w:numPr>
        <w:rPr>
          <w:lang w:val="es-ES"/>
        </w:rPr>
      </w:pPr>
      <w:r w:rsidRPr="00904F88">
        <w:rPr>
          <w:lang w:val="es-ES"/>
        </w:rPr>
        <w:t xml:space="preserve">both, que hace que no </w:t>
      </w:r>
      <w:proofErr w:type="gramStart"/>
      <w:r w:rsidRPr="00904F88">
        <w:rPr>
          <w:lang w:val="es-ES"/>
        </w:rPr>
        <w:t>hayan</w:t>
      </w:r>
      <w:proofErr w:type="gramEnd"/>
      <w:r w:rsidRPr="00904F88">
        <w:rPr>
          <w:lang w:val="es-ES"/>
        </w:rPr>
        <w:t xml:space="preserve"> elementos flotantes ni a derecha ni a izquierda,</w:t>
      </w:r>
    </w:p>
    <w:p w14:paraId="78EF0FFD" w14:textId="77777777" w:rsidR="00DD384D" w:rsidRPr="00904F88" w:rsidRDefault="00DD384D" w:rsidP="00DD384D">
      <w:pPr>
        <w:numPr>
          <w:ilvl w:val="0"/>
          <w:numId w:val="58"/>
        </w:numPr>
        <w:rPr>
          <w:lang w:val="es-ES"/>
        </w:rPr>
      </w:pPr>
      <w:r w:rsidRPr="00904F88">
        <w:rPr>
          <w:lang w:val="es-ES"/>
        </w:rPr>
        <w:t xml:space="preserve">none, que permite que </w:t>
      </w:r>
      <w:proofErr w:type="gramStart"/>
      <w:r w:rsidRPr="00904F88">
        <w:rPr>
          <w:lang w:val="es-ES"/>
        </w:rPr>
        <w:t>hayan</w:t>
      </w:r>
      <w:proofErr w:type="gramEnd"/>
      <w:r w:rsidRPr="00904F88">
        <w:rPr>
          <w:lang w:val="es-ES"/>
        </w:rPr>
        <w:t xml:space="preserve"> elementos flotantes a derecha y a izquierda (valor por omisión).</w:t>
      </w:r>
    </w:p>
    <w:p w14:paraId="06454DAE" w14:textId="369240D1" w:rsidR="00DD384D" w:rsidRPr="00904F88" w:rsidRDefault="00DD384D" w:rsidP="00DD384D">
      <w:pPr>
        <w:rPr>
          <w:lang w:val="es-ES"/>
        </w:rPr>
      </w:pPr>
      <w:r w:rsidRPr="00904F88">
        <w:rPr>
          <w:lang w:val="es-ES"/>
        </w:rPr>
        <w:t xml:space="preserve">Se puede asignar la propiedad clear a cualquier elemento. </w:t>
      </w:r>
      <w:r w:rsidR="00166418" w:rsidRPr="00904F88">
        <w:rPr>
          <w:lang w:val="es-ES"/>
        </w:rPr>
        <w:t>En el ejemplo el párrafo primero con clase css “primero” se le ha añadido la propiedad clear both. La imagen ya no puede flotar y se posiciona encima del párrafo.</w:t>
      </w:r>
    </w:p>
    <w:p w14:paraId="5E72FE44" w14:textId="77777777" w:rsidR="006D103B" w:rsidRPr="00904F88" w:rsidRDefault="006D103B" w:rsidP="00DD384D">
      <w:pPr>
        <w:rPr>
          <w:lang w:val="es-ES"/>
        </w:rPr>
      </w:pPr>
    </w:p>
    <w:p w14:paraId="5C63204C"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.primeroclear</w:t>
      </w:r>
      <w:proofErr w:type="gramEnd"/>
      <w:r w:rsidRPr="00904F88">
        <w:rPr>
          <w:rFonts w:ascii="Consolas" w:hAnsi="Consolas"/>
          <w:color w:val="D4D4D4"/>
          <w:sz w:val="21"/>
          <w:szCs w:val="21"/>
          <w:lang w:val="es-ES"/>
        </w:rPr>
        <w:t xml:space="preserve"> {</w:t>
      </w:r>
    </w:p>
    <w:p w14:paraId="61DAF101"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5C94B2"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p>
    <w:p w14:paraId="25C148A2"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30C2BC6"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F7F1E5"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.left</w:t>
      </w:r>
      <w:proofErr w:type="gramEnd"/>
      <w:r w:rsidRPr="00904F88">
        <w:rPr>
          <w:rFonts w:ascii="Consolas" w:hAnsi="Consolas"/>
          <w:color w:val="D4D4D4"/>
          <w:sz w:val="21"/>
          <w:szCs w:val="21"/>
          <w:lang w:val="es-ES"/>
        </w:rPr>
        <w:t xml:space="preserve"> {</w:t>
      </w:r>
    </w:p>
    <w:p w14:paraId="3707A30E"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3B0717C9"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1A283E0F"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E1763B" w14:textId="77777777" w:rsidR="00166418" w:rsidRPr="00904F88" w:rsidRDefault="00166418" w:rsidP="0016641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02D1AC0" w14:textId="77777777" w:rsidR="006D103B" w:rsidRPr="00904F88" w:rsidRDefault="006D103B" w:rsidP="00DD384D">
      <w:pPr>
        <w:rPr>
          <w:lang w:val="es-ES"/>
        </w:rPr>
      </w:pPr>
    </w:p>
    <w:p w14:paraId="5B8748EC" w14:textId="77777777" w:rsidR="002562EE" w:rsidRPr="00904F88" w:rsidRDefault="002562EE" w:rsidP="00DC2ABE">
      <w:pPr>
        <w:rPr>
          <w:lang w:val="es-ES"/>
        </w:rPr>
      </w:pPr>
    </w:p>
    <w:p w14:paraId="782235B8" w14:textId="77777777" w:rsidR="00B8189F" w:rsidRPr="00904F88" w:rsidRDefault="00B8189F" w:rsidP="0011067F">
      <w:pPr>
        <w:rPr>
          <w:lang w:val="es-ES"/>
        </w:rPr>
      </w:pPr>
    </w:p>
    <w:p w14:paraId="19995E5C"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"contenedor"</w:t>
      </w:r>
      <w:r w:rsidRPr="00904F88">
        <w:rPr>
          <w:rFonts w:ascii="Consolas" w:hAnsi="Consolas"/>
          <w:color w:val="808080"/>
          <w:sz w:val="21"/>
          <w:szCs w:val="21"/>
          <w:lang w:val="es-ES"/>
        </w:rPr>
        <w:t>&gt;</w:t>
      </w:r>
    </w:p>
    <w:p w14:paraId="2BC59BDB"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"left"</w:t>
      </w:r>
    </w:p>
    <w:p w14:paraId="56F8EF62"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"https://encrypted-tbn0.gstatic.com/images?q=tbn:ANd9GcT5CbW3ZJbhVE7uYchwI_sv4DEWKS1VCnggow&amp;s"</w:t>
      </w:r>
    </w:p>
    <w:p w14:paraId="27045FBD"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"Picachu"</w:t>
      </w:r>
      <w:r w:rsidRPr="00904F88">
        <w:rPr>
          <w:rFonts w:ascii="Consolas" w:hAnsi="Consolas"/>
          <w:color w:val="808080"/>
          <w:sz w:val="21"/>
          <w:szCs w:val="21"/>
          <w:lang w:val="es-ES"/>
        </w:rPr>
        <w:t>&gt;</w:t>
      </w:r>
    </w:p>
    <w:p w14:paraId="6DD9A708"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"primeroclear"</w:t>
      </w:r>
      <w:r w:rsidRPr="00904F88">
        <w:rPr>
          <w:rFonts w:ascii="Consolas" w:hAnsi="Consolas"/>
          <w:color w:val="808080"/>
          <w:sz w:val="21"/>
          <w:szCs w:val="21"/>
          <w:lang w:val="es-ES"/>
        </w:rPr>
        <w:t>&gt;</w:t>
      </w:r>
      <w:r w:rsidRPr="00904F88">
        <w:rPr>
          <w:rFonts w:ascii="Consolas" w:hAnsi="Consolas"/>
          <w:color w:val="CCCCCC"/>
          <w:sz w:val="21"/>
          <w:szCs w:val="21"/>
          <w:lang w:val="es-ES"/>
        </w:rPr>
        <w:t>Lorem ipsum dolor sit amet, consectetur adipisicing elit. Iure quisquam in odio impedit</w:t>
      </w:r>
    </w:p>
    <w:p w14:paraId="51E9C1C9"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nulla voluptas quaerat est sequi magni ex accusantium, omnis, perferendis, culpa error maiores eveniet ab</w:t>
      </w:r>
    </w:p>
    <w:p w14:paraId="0FBC1ACF"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beatae </w:t>
      </w:r>
      <w:proofErr w:type="gramStart"/>
      <w:r w:rsidRPr="00904F88">
        <w:rPr>
          <w:rFonts w:ascii="Consolas" w:hAnsi="Consolas"/>
          <w:color w:val="CCCCCC"/>
          <w:sz w:val="21"/>
          <w:szCs w:val="21"/>
          <w:lang w:val="es-ES"/>
        </w:rPr>
        <w:t>quod.</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E5D220F"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"segundo"</w:t>
      </w:r>
      <w:r w:rsidRPr="00904F88">
        <w:rPr>
          <w:rFonts w:ascii="Consolas" w:hAnsi="Consolas"/>
          <w:color w:val="808080"/>
          <w:sz w:val="21"/>
          <w:szCs w:val="21"/>
          <w:lang w:val="es-ES"/>
        </w:rPr>
        <w:t>&gt;</w:t>
      </w:r>
      <w:r w:rsidRPr="00904F88">
        <w:rPr>
          <w:rFonts w:ascii="Consolas" w:hAnsi="Consolas"/>
          <w:color w:val="CCCCCC"/>
          <w:sz w:val="21"/>
          <w:szCs w:val="21"/>
          <w:lang w:val="es-ES"/>
        </w:rPr>
        <w:t>Lorem ipsum dolor sit amet, consectetur adipisicing elit. Odio odit qui officiis earum nihil</w:t>
      </w:r>
    </w:p>
    <w:p w14:paraId="15F06F65"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doloremque, itaque. Totam aut, facilis quaerat reprehenderit provident pariatur iusto officiis</w:t>
      </w:r>
    </w:p>
    <w:p w14:paraId="43EE3648" w14:textId="77777777" w:rsidR="006D103B" w:rsidRPr="009B20CB"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CCCCCC"/>
          <w:sz w:val="21"/>
          <w:szCs w:val="21"/>
        </w:rPr>
        <w:t xml:space="preserve">exercitationem. Iure quaerat, neque. </w:t>
      </w:r>
      <w:proofErr w:type="gramStart"/>
      <w:r w:rsidRPr="009B20CB">
        <w:rPr>
          <w:rFonts w:ascii="Consolas" w:hAnsi="Consolas"/>
          <w:color w:val="CCCCCC"/>
          <w:sz w:val="21"/>
          <w:szCs w:val="21"/>
        </w:rPr>
        <w:t>Iure.</w:t>
      </w:r>
      <w:r w:rsidRPr="009B20CB">
        <w:rPr>
          <w:rFonts w:ascii="Consolas" w:hAnsi="Consolas"/>
          <w:color w:val="808080"/>
          <w:sz w:val="21"/>
          <w:szCs w:val="21"/>
        </w:rPr>
        <w:t>&lt;</w:t>
      </w:r>
      <w:proofErr w:type="gramEnd"/>
      <w:r w:rsidRPr="009B20CB">
        <w:rPr>
          <w:rFonts w:ascii="Consolas" w:hAnsi="Consolas"/>
          <w:color w:val="808080"/>
          <w:sz w:val="21"/>
          <w:szCs w:val="21"/>
        </w:rPr>
        <w:t>/</w:t>
      </w:r>
      <w:r w:rsidRPr="009B20CB">
        <w:rPr>
          <w:rFonts w:ascii="Consolas" w:hAnsi="Consolas"/>
          <w:color w:val="569CD6"/>
          <w:sz w:val="21"/>
          <w:szCs w:val="21"/>
        </w:rPr>
        <w:t>p</w:t>
      </w:r>
      <w:r w:rsidRPr="009B20CB">
        <w:rPr>
          <w:rFonts w:ascii="Consolas" w:hAnsi="Consolas"/>
          <w:color w:val="808080"/>
          <w:sz w:val="21"/>
          <w:szCs w:val="21"/>
        </w:rPr>
        <w:t>&gt;</w:t>
      </w:r>
    </w:p>
    <w:p w14:paraId="24A531AA"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06F0180" w14:textId="77777777" w:rsidR="006D103B" w:rsidRPr="00904F88" w:rsidRDefault="006D103B" w:rsidP="006D103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86DFC7" w14:textId="77777777" w:rsidR="006D103B" w:rsidRPr="00904F88" w:rsidRDefault="006D103B" w:rsidP="0011067F">
      <w:pPr>
        <w:rPr>
          <w:lang w:val="es-ES"/>
        </w:rPr>
      </w:pPr>
    </w:p>
    <w:p w14:paraId="6B6444ED" w14:textId="1DBD17A2" w:rsidR="006D103B" w:rsidRPr="00904F88" w:rsidRDefault="00FB4249" w:rsidP="0011067F">
      <w:pPr>
        <w:rPr>
          <w:lang w:val="es-ES"/>
        </w:rPr>
      </w:pPr>
      <w:r w:rsidRPr="00904F88">
        <w:rPr>
          <w:lang w:val="es-ES"/>
        </w:rPr>
        <w:t>En el navegador se aprecia como la imagen ya no puede flotar y se posiciona encima del párrafo.</w:t>
      </w:r>
    </w:p>
    <w:p w14:paraId="5940638B" w14:textId="77777777" w:rsidR="00FB4249" w:rsidRPr="00904F88" w:rsidRDefault="00FB4249" w:rsidP="0011067F">
      <w:pPr>
        <w:rPr>
          <w:lang w:val="es-ES"/>
        </w:rPr>
      </w:pPr>
    </w:p>
    <w:p w14:paraId="7207CC4E" w14:textId="09BC05F5" w:rsidR="00FB4249" w:rsidRPr="00904F88" w:rsidRDefault="00FB4249" w:rsidP="0011067F">
      <w:pPr>
        <w:rPr>
          <w:lang w:val="es-ES"/>
        </w:rPr>
      </w:pPr>
      <w:r w:rsidRPr="00904F88">
        <w:rPr>
          <w:noProof/>
          <w:lang w:val="es-ES"/>
        </w:rPr>
        <w:drawing>
          <wp:inline distT="0" distB="0" distL="0" distR="0" wp14:anchorId="0D3D4141" wp14:editId="65B78F95">
            <wp:extent cx="6300470" cy="3385185"/>
            <wp:effectExtent l="0" t="0" r="5080" b="5715"/>
            <wp:docPr id="417908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08112" name="Imagen 1" descr="Texto&#10;&#10;El contenido generado por IA puede ser incorrecto."/>
                    <pic:cNvPicPr/>
                  </pic:nvPicPr>
                  <pic:blipFill>
                    <a:blip r:embed="rId196"/>
                    <a:stretch>
                      <a:fillRect/>
                    </a:stretch>
                  </pic:blipFill>
                  <pic:spPr>
                    <a:xfrm>
                      <a:off x="0" y="0"/>
                      <a:ext cx="6300470" cy="3385185"/>
                    </a:xfrm>
                    <a:prstGeom prst="rect">
                      <a:avLst/>
                    </a:prstGeom>
                  </pic:spPr>
                </pic:pic>
              </a:graphicData>
            </a:graphic>
          </wp:inline>
        </w:drawing>
      </w:r>
    </w:p>
    <w:p w14:paraId="4553597F" w14:textId="77777777" w:rsidR="00FB4249" w:rsidRPr="00904F88" w:rsidRDefault="00FB4249" w:rsidP="0011067F">
      <w:pPr>
        <w:rPr>
          <w:lang w:val="es-ES"/>
        </w:rPr>
      </w:pPr>
    </w:p>
    <w:p w14:paraId="055C8724" w14:textId="1EA30B73" w:rsidR="00E75E2A" w:rsidRPr="00904F88" w:rsidRDefault="00E75E2A" w:rsidP="00E75E2A">
      <w:pPr>
        <w:pStyle w:val="Ttulo2"/>
        <w:rPr>
          <w:lang w:val="es-ES"/>
        </w:rPr>
      </w:pPr>
      <w:bookmarkStart w:id="71" w:name="_Toc210637420"/>
      <w:r w:rsidRPr="00904F88">
        <w:rPr>
          <w:lang w:val="es-ES"/>
        </w:rPr>
        <w:t xml:space="preserve">Uso de float para </w:t>
      </w:r>
      <w:r w:rsidR="00A6514F" w:rsidRPr="00904F88">
        <w:rPr>
          <w:lang w:val="es-ES"/>
        </w:rPr>
        <w:t xml:space="preserve">crear un Layout en </w:t>
      </w:r>
      <w:r w:rsidR="00F25BFC" w:rsidRPr="00904F88">
        <w:rPr>
          <w:lang w:val="es-ES"/>
        </w:rPr>
        <w:t>nuestra página web</w:t>
      </w:r>
      <w:bookmarkEnd w:id="71"/>
    </w:p>
    <w:p w14:paraId="613671FE" w14:textId="77777777" w:rsidR="00E75E2A" w:rsidRPr="00904F88" w:rsidRDefault="00E75E2A" w:rsidP="0011067F">
      <w:pPr>
        <w:rPr>
          <w:lang w:val="es-ES"/>
        </w:rPr>
      </w:pPr>
    </w:p>
    <w:p w14:paraId="27477F96" w14:textId="124736A1" w:rsidR="00E75E2A" w:rsidRPr="00904F88" w:rsidRDefault="00C63074" w:rsidP="0011067F">
      <w:pPr>
        <w:rPr>
          <w:lang w:val="es-ES"/>
        </w:rPr>
      </w:pPr>
      <w:r w:rsidRPr="00904F88">
        <w:rPr>
          <w:lang w:val="es-ES"/>
        </w:rPr>
        <w:t>Vamos a usar e</w:t>
      </w:r>
      <w:r w:rsidR="00A6514F" w:rsidRPr="00904F88">
        <w:rPr>
          <w:lang w:val="es-ES"/>
        </w:rPr>
        <w:t xml:space="preserve">l posicionamiento </w:t>
      </w:r>
      <w:r w:rsidR="00F25BFC" w:rsidRPr="00904F88">
        <w:rPr>
          <w:lang w:val="es-ES"/>
        </w:rPr>
        <w:t xml:space="preserve">float y fixed en la barra de navegación como hemos hecho anteriormente para crear un layout </w:t>
      </w:r>
      <w:r w:rsidR="00A743AE" w:rsidRPr="00904F88">
        <w:rPr>
          <w:lang w:val="es-ES"/>
        </w:rPr>
        <w:t>web como podemos ver en la siguiente imagen.</w:t>
      </w:r>
      <w:r w:rsidR="00E24C2A" w:rsidRPr="00904F88">
        <w:rPr>
          <w:lang w:val="es-ES"/>
        </w:rPr>
        <w:t xml:space="preserve"> Recordar repasar los apuntes relativos a layouts en HTML que vimos en la parte anterior del tema de HTML.</w:t>
      </w:r>
    </w:p>
    <w:p w14:paraId="3BC916C9" w14:textId="77777777" w:rsidR="00A743AE" w:rsidRPr="00904F88" w:rsidRDefault="00A743AE" w:rsidP="0011067F">
      <w:pPr>
        <w:rPr>
          <w:lang w:val="es-ES"/>
        </w:rPr>
      </w:pPr>
    </w:p>
    <w:p w14:paraId="73AEA803" w14:textId="36A7D189" w:rsidR="00765DB3" w:rsidRPr="00904F88" w:rsidRDefault="00765DB3" w:rsidP="0011067F">
      <w:pPr>
        <w:rPr>
          <w:lang w:val="es-ES"/>
        </w:rPr>
      </w:pPr>
      <w:r w:rsidRPr="00904F88">
        <w:rPr>
          <w:noProof/>
          <w:lang w:val="es-ES"/>
        </w:rPr>
        <w:drawing>
          <wp:inline distT="0" distB="0" distL="0" distR="0" wp14:anchorId="5F1E37CB" wp14:editId="5744DBAE">
            <wp:extent cx="6300470" cy="3912235"/>
            <wp:effectExtent l="0" t="0" r="5080" b="0"/>
            <wp:docPr id="112986222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62221" name="Imagen 1" descr="Interfaz de usuario gráfica&#10;&#10;El contenido generado por IA puede ser incorrecto."/>
                    <pic:cNvPicPr/>
                  </pic:nvPicPr>
                  <pic:blipFill>
                    <a:blip r:embed="rId197"/>
                    <a:stretch>
                      <a:fillRect/>
                    </a:stretch>
                  </pic:blipFill>
                  <pic:spPr>
                    <a:xfrm>
                      <a:off x="0" y="0"/>
                      <a:ext cx="6300470" cy="3912235"/>
                    </a:xfrm>
                    <a:prstGeom prst="rect">
                      <a:avLst/>
                    </a:prstGeom>
                  </pic:spPr>
                </pic:pic>
              </a:graphicData>
            </a:graphic>
          </wp:inline>
        </w:drawing>
      </w:r>
    </w:p>
    <w:p w14:paraId="29783614" w14:textId="77777777" w:rsidR="00A743AE" w:rsidRPr="00904F88" w:rsidRDefault="00A743AE" w:rsidP="0011067F">
      <w:pPr>
        <w:rPr>
          <w:lang w:val="es-ES"/>
        </w:rPr>
      </w:pPr>
    </w:p>
    <w:p w14:paraId="0076E68E" w14:textId="6E5836A2" w:rsidR="00E75E2A" w:rsidRPr="00904F88" w:rsidRDefault="006164C0" w:rsidP="0011067F">
      <w:pPr>
        <w:rPr>
          <w:lang w:val="es-ES"/>
        </w:rPr>
      </w:pPr>
      <w:r w:rsidRPr="00904F88">
        <w:rPr>
          <w:lang w:val="es-ES"/>
        </w:rPr>
        <w:t xml:space="preserve"> </w:t>
      </w:r>
    </w:p>
    <w:p w14:paraId="02F4044C" w14:textId="7AE21BC2" w:rsidR="00765DB3" w:rsidRPr="00904F88" w:rsidRDefault="00765DB3" w:rsidP="0011067F">
      <w:pPr>
        <w:rPr>
          <w:lang w:val="es-ES"/>
        </w:rPr>
      </w:pPr>
      <w:r w:rsidRPr="00904F88">
        <w:rPr>
          <w:lang w:val="es-ES"/>
        </w:rPr>
        <w:t xml:space="preserve">Para ello hemos </w:t>
      </w:r>
      <w:r w:rsidR="006164C0" w:rsidRPr="00904F88">
        <w:rPr>
          <w:lang w:val="es-ES"/>
        </w:rPr>
        <w:t>creado un contenedor padre, en la etiqueta main que contiene tres elementos</w:t>
      </w:r>
      <w:r w:rsidR="00E24C2A" w:rsidRPr="00904F88">
        <w:rPr>
          <w:lang w:val="es-ES"/>
        </w:rPr>
        <w:t xml:space="preserve">, mi aside, un menú </w:t>
      </w:r>
      <w:proofErr w:type="gramStart"/>
      <w:r w:rsidR="00E24C2A" w:rsidRPr="00904F88">
        <w:rPr>
          <w:lang w:val="es-ES"/>
        </w:rPr>
        <w:t>lateral ,</w:t>
      </w:r>
      <w:proofErr w:type="gramEnd"/>
      <w:r w:rsidR="00E24C2A" w:rsidRPr="00904F88">
        <w:rPr>
          <w:lang w:val="es-ES"/>
        </w:rPr>
        <w:t xml:space="preserve"> y dos bloques que se sitúan en paralelo.</w:t>
      </w:r>
    </w:p>
    <w:p w14:paraId="4F4C5C85" w14:textId="77777777" w:rsidR="006164C0" w:rsidRPr="00904F88" w:rsidRDefault="006164C0" w:rsidP="0011067F">
      <w:pPr>
        <w:rPr>
          <w:lang w:val="es-ES"/>
        </w:rPr>
      </w:pPr>
    </w:p>
    <w:p w14:paraId="1CADDBA2" w14:textId="77777777" w:rsidR="006164C0" w:rsidRPr="00904F88" w:rsidRDefault="006164C0" w:rsidP="0011067F">
      <w:pPr>
        <w:rPr>
          <w:lang w:val="es-ES"/>
        </w:rPr>
      </w:pPr>
    </w:p>
    <w:p w14:paraId="760CB66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0BEAF6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highlight w:val="yellow"/>
          <w:lang w:val="es-ES"/>
        </w:rPr>
        <w:t>&lt;</w:t>
      </w:r>
      <w:r w:rsidRPr="00904F88">
        <w:rPr>
          <w:rFonts w:ascii="Consolas" w:hAnsi="Consolas"/>
          <w:color w:val="569CD6"/>
          <w:sz w:val="21"/>
          <w:szCs w:val="21"/>
          <w:highlight w:val="yellow"/>
          <w:lang w:val="es-ES"/>
        </w:rPr>
        <w:t>main</w:t>
      </w:r>
      <w:r w:rsidRPr="00904F88">
        <w:rPr>
          <w:rFonts w:ascii="Consolas" w:hAnsi="Consolas"/>
          <w:color w:val="CCCCCC"/>
          <w:sz w:val="21"/>
          <w:szCs w:val="21"/>
          <w:highlight w:val="yellow"/>
          <w:lang w:val="es-ES"/>
        </w:rPr>
        <w:t xml:space="preserve"> </w:t>
      </w:r>
      <w:r w:rsidRPr="00904F88">
        <w:rPr>
          <w:rFonts w:ascii="Consolas" w:hAnsi="Consolas"/>
          <w:color w:val="9CDCFE"/>
          <w:sz w:val="21"/>
          <w:szCs w:val="21"/>
          <w:highlight w:val="yellow"/>
          <w:lang w:val="es-ES"/>
        </w:rPr>
        <w:t>class</w:t>
      </w:r>
      <w:r w:rsidRPr="00904F88">
        <w:rPr>
          <w:rFonts w:ascii="Consolas" w:hAnsi="Consolas"/>
          <w:color w:val="CCCCCC"/>
          <w:sz w:val="21"/>
          <w:szCs w:val="21"/>
          <w:highlight w:val="yellow"/>
          <w:lang w:val="es-ES"/>
        </w:rPr>
        <w:t>=</w:t>
      </w:r>
      <w:r w:rsidRPr="00904F88">
        <w:rPr>
          <w:rFonts w:ascii="Consolas" w:hAnsi="Consolas"/>
          <w:color w:val="CE9178"/>
          <w:sz w:val="21"/>
          <w:szCs w:val="21"/>
          <w:highlight w:val="yellow"/>
          <w:lang w:val="es-ES"/>
        </w:rPr>
        <w:t>"parent"</w:t>
      </w:r>
      <w:r w:rsidRPr="00904F88">
        <w:rPr>
          <w:rFonts w:ascii="Consolas" w:hAnsi="Consolas"/>
          <w:color w:val="808080"/>
          <w:sz w:val="21"/>
          <w:szCs w:val="21"/>
          <w:highlight w:val="yellow"/>
          <w:lang w:val="es-ES"/>
        </w:rPr>
        <w:t>&gt;</w:t>
      </w:r>
    </w:p>
    <w:p w14:paraId="0E5C444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4B36E2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29556EF"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"miaside"</w:t>
      </w:r>
      <w:r w:rsidRPr="00904F88">
        <w:rPr>
          <w:rFonts w:ascii="Consolas" w:hAnsi="Consolas"/>
          <w:color w:val="808080"/>
          <w:sz w:val="21"/>
          <w:szCs w:val="21"/>
          <w:lang w:val="es-ES"/>
        </w:rPr>
        <w:t>&gt;</w:t>
      </w:r>
    </w:p>
    <w:p w14:paraId="6634F25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Menu lateral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84162C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F76184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8D011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C6F2E1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047E95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1CEB4C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1F9DC6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98A534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6AA9001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7075488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II. Características</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5E6C122C"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302059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"mifooter"</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Corporacion aceitunera. FOOTER</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2F9C4E8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2774E89" w14:textId="77777777" w:rsidR="006164C0" w:rsidRPr="00904F88" w:rsidRDefault="006164C0" w:rsidP="0011067F">
      <w:pPr>
        <w:rPr>
          <w:lang w:val="es-ES"/>
        </w:rPr>
      </w:pPr>
    </w:p>
    <w:p w14:paraId="3C2706E8" w14:textId="1B4B94C4" w:rsidR="006164C0" w:rsidRPr="00904F88" w:rsidRDefault="00E24C2A" w:rsidP="0011067F">
      <w:pPr>
        <w:rPr>
          <w:lang w:val="es-ES"/>
        </w:rPr>
      </w:pPr>
      <w:r w:rsidRPr="00904F88">
        <w:rPr>
          <w:lang w:val="es-ES"/>
        </w:rPr>
        <w:t xml:space="preserve">Para situarlos en paralelo hemos usado la propiedad float: left tanto en el aside como en los bloques. </w:t>
      </w:r>
      <w:r w:rsidR="00F230DD" w:rsidRPr="00904F88">
        <w:rPr>
          <w:lang w:val="es-ES"/>
        </w:rPr>
        <w:t>podéis</w:t>
      </w:r>
      <w:r w:rsidRPr="00904F88">
        <w:rPr>
          <w:lang w:val="es-ES"/>
        </w:rPr>
        <w:t xml:space="preserve"> comprobar como la suma de los paddings y </w:t>
      </w:r>
      <w:r w:rsidR="00C826FE" w:rsidRPr="00904F88">
        <w:rPr>
          <w:lang w:val="es-ES"/>
        </w:rPr>
        <w:t>la anchura (width de los tres elementos no superan el tamaño del elemento contenedor &lt;main class</w:t>
      </w:r>
      <w:proofErr w:type="gramStart"/>
      <w:r w:rsidR="00C826FE" w:rsidRPr="00904F88">
        <w:rPr>
          <w:lang w:val="es-ES"/>
        </w:rPr>
        <w:t>=”parent</w:t>
      </w:r>
      <w:proofErr w:type="gramEnd"/>
      <w:r w:rsidR="00C826FE" w:rsidRPr="00904F88">
        <w:rPr>
          <w:lang w:val="es-ES"/>
        </w:rPr>
        <w:t>”&gt;.</w:t>
      </w:r>
      <w:r w:rsidR="005253B8" w:rsidRPr="00904F88">
        <w:rPr>
          <w:lang w:val="es-ES"/>
        </w:rPr>
        <w:t xml:space="preserve"> El efecto conseguido es que los tres elementos flotan a la izquierda uno detrás de otro y se quedan en </w:t>
      </w:r>
      <w:r w:rsidR="00C01A7D" w:rsidRPr="00904F88">
        <w:rPr>
          <w:lang w:val="es-ES"/>
        </w:rPr>
        <w:t>línea. Es una posibilidad a la hora de posicionar.</w:t>
      </w:r>
    </w:p>
    <w:p w14:paraId="31FB5D75" w14:textId="77777777" w:rsidR="00C826FE" w:rsidRPr="00904F88" w:rsidRDefault="00C826FE" w:rsidP="0011067F">
      <w:pPr>
        <w:rPr>
          <w:lang w:val="es-ES"/>
        </w:rPr>
      </w:pPr>
    </w:p>
    <w:p w14:paraId="2DBD14BE" w14:textId="77777777" w:rsidR="00C826FE" w:rsidRPr="00904F88" w:rsidRDefault="00C826FE" w:rsidP="0011067F">
      <w:pPr>
        <w:rPr>
          <w:lang w:val="es-ES"/>
        </w:rPr>
      </w:pPr>
    </w:p>
    <w:p w14:paraId="48B73537"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.bloque</w:t>
      </w:r>
      <w:proofErr w:type="gramEnd"/>
      <w:r w:rsidRPr="00904F88">
        <w:rPr>
          <w:rFonts w:ascii="Consolas" w:hAnsi="Consolas"/>
          <w:color w:val="D4D4D4"/>
          <w:sz w:val="21"/>
          <w:szCs w:val="21"/>
          <w:lang w:val="es-ES"/>
        </w:rPr>
        <w:t xml:space="preserve"> {</w:t>
      </w:r>
    </w:p>
    <w:p w14:paraId="37815B38"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953DD2" w14:textId="3A0673D0" w:rsidR="00E24C2A" w:rsidRPr="00904F88"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lang w:val="es-ES"/>
        </w:rPr>
      </w:pPr>
      <w:r w:rsidRPr="00904F88">
        <w:rPr>
          <w:rFonts w:ascii="Consolas" w:hAnsi="Consolas"/>
          <w:b/>
          <w:bCs/>
          <w:color w:val="FFFFFF" w:themeColor="background1"/>
          <w:lang w:val="es-ES"/>
        </w:rPr>
        <w:t>         </w:t>
      </w:r>
      <w:r w:rsidR="00C74EEC" w:rsidRPr="00904F88">
        <w:rPr>
          <w:rFonts w:ascii="Consolas" w:hAnsi="Consolas"/>
          <w:b/>
          <w:bCs/>
          <w:color w:val="FFFFFF" w:themeColor="background1"/>
          <w:lang w:val="es-ES"/>
        </w:rPr>
        <w:t xml:space="preserve"> </w:t>
      </w:r>
      <w:r w:rsidRPr="00904F88">
        <w:rPr>
          <w:rFonts w:ascii="Consolas" w:hAnsi="Consolas"/>
          <w:b/>
          <w:bCs/>
          <w:color w:val="FFFFFF" w:themeColor="background1"/>
          <w:lang w:val="es-ES"/>
        </w:rPr>
        <w:t xml:space="preserve"> </w:t>
      </w:r>
      <w:r w:rsidRPr="00904F88">
        <w:rPr>
          <w:rFonts w:ascii="Consolas" w:hAnsi="Consolas"/>
          <w:b/>
          <w:bCs/>
          <w:color w:val="FFFFFF" w:themeColor="background1"/>
          <w:highlight w:val="blue"/>
          <w:lang w:val="es-ES"/>
        </w:rPr>
        <w:t>width: 28%;</w:t>
      </w:r>
    </w:p>
    <w:p w14:paraId="12273AC2" w14:textId="29659B60" w:rsidR="00C74EEC" w:rsidRPr="00904F88" w:rsidRDefault="00E24C2A" w:rsidP="00E24C2A">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904F88">
        <w:rPr>
          <w:rFonts w:ascii="Consolas" w:hAnsi="Consolas"/>
          <w:color w:val="D4D4D4"/>
          <w:sz w:val="21"/>
          <w:szCs w:val="21"/>
          <w:lang w:val="es-ES"/>
        </w:rPr>
        <w:t xml:space="preserve">            </w:t>
      </w:r>
      <w:r w:rsidR="00C74EEC" w:rsidRPr="00904F88">
        <w:rPr>
          <w:rFonts w:ascii="Consolas" w:hAnsi="Consolas"/>
          <w:color w:val="9CDCFE"/>
          <w:sz w:val="21"/>
          <w:szCs w:val="21"/>
          <w:lang w:val="es-ES"/>
        </w:rPr>
        <w:t>height</w:t>
      </w:r>
      <w:r w:rsidR="00C74EEC" w:rsidRPr="00904F88">
        <w:rPr>
          <w:rFonts w:ascii="Consolas" w:hAnsi="Consolas"/>
          <w:color w:val="D4D4D4"/>
          <w:sz w:val="21"/>
          <w:szCs w:val="21"/>
          <w:lang w:val="es-ES"/>
        </w:rPr>
        <w:t xml:space="preserve">: </w:t>
      </w:r>
      <w:r w:rsidR="00C74EEC" w:rsidRPr="00904F88">
        <w:rPr>
          <w:rFonts w:ascii="Consolas" w:hAnsi="Consolas"/>
          <w:color w:val="B5CEA8"/>
          <w:sz w:val="21"/>
          <w:szCs w:val="21"/>
          <w:lang w:val="es-ES"/>
        </w:rPr>
        <w:t>30vh</w:t>
      </w:r>
      <w:r w:rsidR="00C74EEC" w:rsidRPr="00904F88">
        <w:rPr>
          <w:rFonts w:ascii="Consolas" w:hAnsi="Consolas"/>
          <w:color w:val="D4D4D4"/>
          <w:sz w:val="21"/>
          <w:szCs w:val="21"/>
          <w:lang w:val="es-ES"/>
        </w:rPr>
        <w:t>;</w:t>
      </w:r>
    </w:p>
    <w:p w14:paraId="6FB80E43" w14:textId="55E375B3"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03081BD3"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9202E50"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29DA9E7"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w:t>
      </w:r>
    </w:p>
    <w:p w14:paraId="458BD08B" w14:textId="152A1C9A" w:rsidR="00E24C2A" w:rsidRPr="00904F88"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lang w:val="es-ES"/>
        </w:rPr>
      </w:pPr>
      <w:r w:rsidRPr="00904F88">
        <w:rPr>
          <w:rFonts w:ascii="Consolas" w:hAnsi="Consolas"/>
          <w:b/>
          <w:bCs/>
          <w:color w:val="FFFFFF" w:themeColor="background1"/>
          <w:lang w:val="es-ES"/>
        </w:rPr>
        <w:t xml:space="preserve">          </w:t>
      </w:r>
      <w:r w:rsidRPr="00904F88">
        <w:rPr>
          <w:rFonts w:ascii="Consolas" w:hAnsi="Consolas"/>
          <w:b/>
          <w:bCs/>
          <w:color w:val="FFFFFF" w:themeColor="background1"/>
          <w:highlight w:val="blue"/>
          <w:lang w:val="es-ES"/>
        </w:rPr>
        <w:t>float: left;</w:t>
      </w:r>
    </w:p>
    <w:p w14:paraId="1FCC453B"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7A88AF03"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AF0A56"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E2C7603"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AB812BB"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.miaside</w:t>
      </w:r>
      <w:proofErr w:type="gramEnd"/>
      <w:r w:rsidRPr="00904F88">
        <w:rPr>
          <w:rFonts w:ascii="Consolas" w:hAnsi="Consolas"/>
          <w:color w:val="D4D4D4"/>
          <w:sz w:val="21"/>
          <w:szCs w:val="21"/>
          <w:lang w:val="es-ES"/>
        </w:rPr>
        <w:t xml:space="preserve"> {</w:t>
      </w:r>
    </w:p>
    <w:p w14:paraId="72B347E7"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b/>
          <w:bCs/>
          <w:color w:val="FFFFFF" w:themeColor="background1"/>
          <w:lang w:val="es-ES"/>
        </w:rPr>
      </w:pPr>
      <w:r w:rsidRPr="00904F88">
        <w:rPr>
          <w:rFonts w:ascii="Consolas" w:hAnsi="Consolas"/>
          <w:b/>
          <w:bCs/>
          <w:color w:val="FFFFFF" w:themeColor="background1"/>
          <w:sz w:val="21"/>
          <w:szCs w:val="21"/>
          <w:lang w:val="es-ES"/>
        </w:rPr>
        <w:t xml:space="preserve">            </w:t>
      </w:r>
      <w:r w:rsidRPr="00904F88">
        <w:rPr>
          <w:rFonts w:ascii="Consolas" w:hAnsi="Consolas"/>
          <w:b/>
          <w:bCs/>
          <w:color w:val="FFFFFF" w:themeColor="background1"/>
          <w:highlight w:val="blue"/>
          <w:lang w:val="es-ES"/>
        </w:rPr>
        <w:t>width: 20%;</w:t>
      </w:r>
    </w:p>
    <w:p w14:paraId="62DA5D0E"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60vh</w:t>
      </w:r>
      <w:r w:rsidRPr="00904F88">
        <w:rPr>
          <w:rFonts w:ascii="Consolas" w:hAnsi="Consolas"/>
          <w:color w:val="D4D4D4"/>
          <w:sz w:val="21"/>
          <w:szCs w:val="21"/>
          <w:lang w:val="es-ES"/>
        </w:rPr>
        <w:t>;</w:t>
      </w:r>
    </w:p>
    <w:p w14:paraId="6E30D0E7"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61CB208E"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48ACE47E"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2BC687BF"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A527948" w14:textId="5BBBC209"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lang w:val="es-ES"/>
        </w:rPr>
      </w:pPr>
      <w:r w:rsidRPr="00904F88">
        <w:rPr>
          <w:rFonts w:ascii="Consolas" w:hAnsi="Consolas"/>
          <w:color w:val="D4D4D4"/>
          <w:lang w:val="es-ES"/>
        </w:rPr>
        <w:t xml:space="preserve">          </w:t>
      </w:r>
      <w:r w:rsidR="00F230DD" w:rsidRPr="00904F88">
        <w:rPr>
          <w:rFonts w:ascii="Consolas" w:hAnsi="Consolas"/>
          <w:color w:val="D4D4D4"/>
          <w:highlight w:val="blue"/>
          <w:lang w:val="es-ES"/>
        </w:rPr>
        <w:t>f</w:t>
      </w:r>
      <w:r w:rsidRPr="00904F88">
        <w:rPr>
          <w:rFonts w:ascii="Consolas" w:hAnsi="Consolas"/>
          <w:color w:val="FFFFFF" w:themeColor="background1"/>
          <w:highlight w:val="blue"/>
          <w:lang w:val="es-ES"/>
        </w:rPr>
        <w:t>loat: left;</w:t>
      </w:r>
    </w:p>
    <w:p w14:paraId="4903C9A0"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315ACC61"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35F6322" w14:textId="77777777" w:rsidR="00E24C2A" w:rsidRPr="00904F88" w:rsidRDefault="00E24C2A" w:rsidP="00E24C2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2BD3F71" w14:textId="77777777" w:rsidR="00E24C2A" w:rsidRPr="00904F88" w:rsidRDefault="00E24C2A" w:rsidP="0011067F">
      <w:pPr>
        <w:rPr>
          <w:lang w:val="es-ES"/>
        </w:rPr>
      </w:pPr>
    </w:p>
    <w:p w14:paraId="5C888C81" w14:textId="36F9836D" w:rsidR="00E24C2A" w:rsidRPr="00904F88" w:rsidRDefault="00C01A7D" w:rsidP="0011067F">
      <w:pPr>
        <w:rPr>
          <w:lang w:val="es-ES"/>
        </w:rPr>
      </w:pPr>
      <w:r w:rsidRPr="00904F88">
        <w:rPr>
          <w:lang w:val="es-ES"/>
        </w:rPr>
        <w:t>Un detalle importante es que al contenedor &lt;main class</w:t>
      </w:r>
      <w:proofErr w:type="gramStart"/>
      <w:r w:rsidRPr="00904F88">
        <w:rPr>
          <w:lang w:val="es-ES"/>
        </w:rPr>
        <w:t>=”</w:t>
      </w:r>
      <w:r w:rsidR="008F5960" w:rsidRPr="00904F88">
        <w:rPr>
          <w:lang w:val="es-ES"/>
        </w:rPr>
        <w:t>contenedor</w:t>
      </w:r>
      <w:proofErr w:type="gramEnd"/>
      <w:r w:rsidR="008F5960" w:rsidRPr="00904F88">
        <w:rPr>
          <w:lang w:val="es-ES"/>
        </w:rPr>
        <w:t xml:space="preserve">”&gt; </w:t>
      </w:r>
      <w:r w:rsidRPr="00904F88">
        <w:rPr>
          <w:lang w:val="es-ES"/>
        </w:rPr>
        <w:t xml:space="preserve">hay que darle altura </w:t>
      </w:r>
      <w:r w:rsidR="001358DE" w:rsidRPr="00904F88">
        <w:rPr>
          <w:lang w:val="es-ES"/>
        </w:rPr>
        <w:t xml:space="preserve">con la propiedad height: 70vh; </w:t>
      </w:r>
      <w:r w:rsidRPr="00904F88">
        <w:rPr>
          <w:lang w:val="es-ES"/>
        </w:rPr>
        <w:t xml:space="preserve">para contener a los </w:t>
      </w:r>
      <w:r w:rsidR="008F5960" w:rsidRPr="00904F88">
        <w:rPr>
          <w:lang w:val="es-ES"/>
        </w:rPr>
        <w:t xml:space="preserve">tres elementos hijos pues los elementos flotantes van por libre. Hemos decidido mostrar el parent como </w:t>
      </w:r>
      <w:proofErr w:type="gramStart"/>
      <w:r w:rsidR="008F5960" w:rsidRPr="00904F88">
        <w:rPr>
          <w:lang w:val="es-ES"/>
        </w:rPr>
        <w:t>display:block</w:t>
      </w:r>
      <w:proofErr w:type="gramEnd"/>
      <w:r w:rsidR="008F5960" w:rsidRPr="00904F88">
        <w:rPr>
          <w:lang w:val="es-ES"/>
        </w:rPr>
        <w:t xml:space="preserve"> pero no es obligat</w:t>
      </w:r>
      <w:r w:rsidR="001358DE" w:rsidRPr="00904F88">
        <w:rPr>
          <w:lang w:val="es-ES"/>
        </w:rPr>
        <w:t>orio</w:t>
      </w:r>
    </w:p>
    <w:p w14:paraId="38DD8621" w14:textId="77777777" w:rsidR="008F5960" w:rsidRPr="00904F88" w:rsidRDefault="008F5960" w:rsidP="0011067F">
      <w:pPr>
        <w:rPr>
          <w:lang w:val="es-ES"/>
        </w:rPr>
      </w:pPr>
    </w:p>
    <w:p w14:paraId="4C02B3C8"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p>
    <w:p w14:paraId="1EB7D47A"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FFFFFF" w:themeColor="background1"/>
          <w:sz w:val="21"/>
          <w:szCs w:val="21"/>
          <w:highlight w:val="blue"/>
          <w:lang w:val="es-ES"/>
        </w:rPr>
        <w:t>display: block;</w:t>
      </w:r>
    </w:p>
    <w:p w14:paraId="0D5F177A"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FFFFFF" w:themeColor="background1"/>
          <w:sz w:val="21"/>
          <w:szCs w:val="21"/>
          <w:lang w:val="es-ES"/>
        </w:rPr>
      </w:pPr>
      <w:r w:rsidRPr="00904F88">
        <w:rPr>
          <w:rFonts w:ascii="Consolas" w:hAnsi="Consolas"/>
          <w:color w:val="FFFFFF" w:themeColor="background1"/>
          <w:sz w:val="21"/>
          <w:szCs w:val="21"/>
          <w:lang w:val="es-ES"/>
        </w:rPr>
        <w:t xml:space="preserve">            </w:t>
      </w:r>
      <w:r w:rsidRPr="00904F88">
        <w:rPr>
          <w:rFonts w:ascii="Consolas" w:hAnsi="Consolas"/>
          <w:color w:val="FFFFFF" w:themeColor="background1"/>
          <w:sz w:val="21"/>
          <w:szCs w:val="21"/>
          <w:highlight w:val="blue"/>
          <w:lang w:val="es-ES"/>
        </w:rPr>
        <w:t>height: 70vh;</w:t>
      </w:r>
    </w:p>
    <w:p w14:paraId="14145DEB"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C63B57E"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48369AA9"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1D810D8"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90B2B4E"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align-items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0C88F421"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0A5094" w14:textId="77777777" w:rsidR="008F5960" w:rsidRPr="00904F88" w:rsidRDefault="008F5960" w:rsidP="008F596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D2127DB" w14:textId="77777777" w:rsidR="008F5960" w:rsidRPr="00904F88" w:rsidRDefault="008F5960" w:rsidP="0011067F">
      <w:pPr>
        <w:rPr>
          <w:lang w:val="es-ES"/>
        </w:rPr>
      </w:pPr>
    </w:p>
    <w:p w14:paraId="44CC7262" w14:textId="77777777" w:rsidR="008F5960" w:rsidRPr="00904F88" w:rsidRDefault="008F5960" w:rsidP="0011067F">
      <w:pPr>
        <w:rPr>
          <w:lang w:val="es-ES"/>
        </w:rPr>
      </w:pPr>
    </w:p>
    <w:p w14:paraId="4014B206" w14:textId="77777777" w:rsidR="008F5960" w:rsidRPr="00904F88" w:rsidRDefault="008F5960" w:rsidP="0011067F">
      <w:pPr>
        <w:rPr>
          <w:lang w:val="es-ES"/>
        </w:rPr>
      </w:pPr>
    </w:p>
    <w:p w14:paraId="60A8E2CE" w14:textId="4C6F878C" w:rsidR="008F5960" w:rsidRPr="00904F88" w:rsidRDefault="008F5960" w:rsidP="0011067F">
      <w:pPr>
        <w:rPr>
          <w:b/>
          <w:bCs/>
          <w:u w:val="single"/>
          <w:lang w:val="es-ES"/>
        </w:rPr>
      </w:pPr>
      <w:r w:rsidRPr="00904F88">
        <w:rPr>
          <w:b/>
          <w:bCs/>
          <w:u w:val="single"/>
          <w:lang w:val="es-ES"/>
        </w:rPr>
        <w:t>Floatuso.html</w:t>
      </w:r>
    </w:p>
    <w:p w14:paraId="11FD4643" w14:textId="77777777" w:rsidR="006164C0" w:rsidRPr="00904F88" w:rsidRDefault="006164C0" w:rsidP="0011067F">
      <w:pPr>
        <w:rPr>
          <w:lang w:val="es-ES"/>
        </w:rPr>
      </w:pPr>
    </w:p>
    <w:p w14:paraId="2BAD2414" w14:textId="77777777" w:rsidR="006164C0" w:rsidRPr="00904F88" w:rsidRDefault="006164C0" w:rsidP="0011067F">
      <w:pPr>
        <w:rPr>
          <w:lang w:val="es-ES"/>
        </w:rPr>
      </w:pPr>
    </w:p>
    <w:p w14:paraId="31F5EE2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42BDEFA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0BA007A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5262A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49FFB2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587320D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p>
    <w:p w14:paraId="53BFED3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Position</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04FC1C4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6D61D6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6F3295B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02A6682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#b3b3b3</w:t>
      </w:r>
      <w:r w:rsidRPr="00904F88">
        <w:rPr>
          <w:rFonts w:ascii="Consolas" w:hAnsi="Consolas"/>
          <w:color w:val="D4D4D4"/>
          <w:sz w:val="21"/>
          <w:szCs w:val="21"/>
          <w:lang w:val="es-ES"/>
        </w:rPr>
        <w:t>;</w:t>
      </w:r>
    </w:p>
    <w:p w14:paraId="44F6253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31FD82CC"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58FAD3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53F5006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1D5F0F"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76D4B50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93129F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2344D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3A14C5B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#fa923f</w:t>
      </w:r>
      <w:r w:rsidRPr="00904F88">
        <w:rPr>
          <w:rFonts w:ascii="Consolas" w:hAnsi="Consolas"/>
          <w:color w:val="D4D4D4"/>
          <w:sz w:val="21"/>
          <w:szCs w:val="21"/>
          <w:lang w:val="es-ES"/>
        </w:rPr>
        <w:t>;</w:t>
      </w:r>
    </w:p>
    <w:p w14:paraId="49F206F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502643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27CB38B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A4BC12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073E255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62ABC6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8B117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p>
    <w:p w14:paraId="522AC04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4D20264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70vh</w:t>
      </w:r>
      <w:r w:rsidRPr="00904F88">
        <w:rPr>
          <w:rFonts w:ascii="Consolas" w:hAnsi="Consolas"/>
          <w:color w:val="D4D4D4"/>
          <w:sz w:val="21"/>
          <w:szCs w:val="21"/>
          <w:lang w:val="es-ES"/>
        </w:rPr>
        <w:t>;</w:t>
      </w:r>
    </w:p>
    <w:p w14:paraId="65698FF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1DC4E19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250EC55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42B5FEB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5AF87C7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align-items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09CC4CA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A597E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4C26990" w14:textId="77777777" w:rsidR="006164C0" w:rsidRPr="00904F88" w:rsidRDefault="006164C0" w:rsidP="006164C0">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158ACE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.navegacion</w:t>
      </w:r>
      <w:proofErr w:type="gramEnd"/>
      <w:r w:rsidRPr="00904F88">
        <w:rPr>
          <w:rFonts w:ascii="Consolas" w:hAnsi="Consolas"/>
          <w:color w:val="D4D4D4"/>
          <w:sz w:val="21"/>
          <w:szCs w:val="21"/>
          <w:lang w:val="es-ES"/>
        </w:rPr>
        <w:t xml:space="preserve"> {</w:t>
      </w:r>
    </w:p>
    <w:p w14:paraId="01EEE45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109</w:t>
      </w:r>
      <w:r w:rsidRPr="00904F88">
        <w:rPr>
          <w:rFonts w:ascii="Consolas" w:hAnsi="Consolas"/>
          <w:color w:val="D4D4D4"/>
          <w:sz w:val="21"/>
          <w:szCs w:val="21"/>
          <w:lang w:val="es-ES"/>
        </w:rPr>
        <w:t>);</w:t>
      </w:r>
    </w:p>
    <w:p w14:paraId="44BB2BE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5B8F591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55AA07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20CB343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2E9F489F"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B1D46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42E48AF"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A7568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.navegacion</w:t>
      </w:r>
      <w:proofErr w:type="gramEnd"/>
      <w:r w:rsidRPr="00904F88">
        <w:rPr>
          <w:rFonts w:ascii="Consolas" w:hAnsi="Consolas"/>
          <w:color w:val="D4D4D4"/>
          <w:sz w:val="21"/>
          <w:szCs w:val="21"/>
          <w:lang w:val="es-ES"/>
        </w:rPr>
        <w:t xml:space="preserve"> {</w:t>
      </w:r>
    </w:p>
    <w:p w14:paraId="44AFB45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fixed</w:t>
      </w:r>
      <w:r w:rsidRPr="00904F88">
        <w:rPr>
          <w:rFonts w:ascii="Consolas" w:hAnsi="Consolas"/>
          <w:color w:val="D4D4D4"/>
          <w:sz w:val="21"/>
          <w:szCs w:val="21"/>
          <w:lang w:val="es-ES"/>
        </w:rPr>
        <w:t>;</w:t>
      </w:r>
    </w:p>
    <w:p w14:paraId="23A7318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60239E1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517401D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A766A4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5BD7AD8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7C28494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08F84E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EA6B9C"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.bloque</w:t>
      </w:r>
      <w:proofErr w:type="gramEnd"/>
      <w:r w:rsidRPr="00904F88">
        <w:rPr>
          <w:rFonts w:ascii="Consolas" w:hAnsi="Consolas"/>
          <w:color w:val="D4D4D4"/>
          <w:sz w:val="21"/>
          <w:szCs w:val="21"/>
          <w:lang w:val="es-ES"/>
        </w:rPr>
        <w:t xml:space="preserve"> {</w:t>
      </w:r>
    </w:p>
    <w:p w14:paraId="182F036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A28E6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28%</w:t>
      </w:r>
      <w:r w:rsidRPr="00904F88">
        <w:rPr>
          <w:rFonts w:ascii="Consolas" w:hAnsi="Consolas"/>
          <w:color w:val="D4D4D4"/>
          <w:sz w:val="21"/>
          <w:szCs w:val="21"/>
          <w:lang w:val="es-ES"/>
        </w:rPr>
        <w:t>;</w:t>
      </w:r>
    </w:p>
    <w:p w14:paraId="0D929FD8" w14:textId="292E9319" w:rsidR="00C74EEC" w:rsidRPr="00904F88" w:rsidRDefault="00C74EEC" w:rsidP="00C74EE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D4D4D4"/>
          <w:sz w:val="21"/>
          <w:szCs w:val="21"/>
          <w:lang w:val="es-ES"/>
        </w:rPr>
        <w:tab/>
      </w:r>
      <w:r w:rsidRPr="00904F88">
        <w:rPr>
          <w:rFonts w:ascii="Consolas" w:hAnsi="Consolas"/>
          <w:color w:val="D4D4D4"/>
          <w:sz w:val="21"/>
          <w:szCs w:val="21"/>
          <w:lang w:val="es-ES"/>
        </w:rPr>
        <w:tab/>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30vh</w:t>
      </w:r>
      <w:r w:rsidRPr="00904F88">
        <w:rPr>
          <w:rFonts w:ascii="Consolas" w:hAnsi="Consolas"/>
          <w:color w:val="D4D4D4"/>
          <w:sz w:val="21"/>
          <w:szCs w:val="21"/>
          <w:lang w:val="es-ES"/>
        </w:rPr>
        <w:t>;</w:t>
      </w:r>
    </w:p>
    <w:p w14:paraId="790FA75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893A9C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03E5ADE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D4C887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w:t>
      </w:r>
    </w:p>
    <w:p w14:paraId="1C1C6DD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09AE897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07DBF16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C889C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75997B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1D2E5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.miaside</w:t>
      </w:r>
      <w:proofErr w:type="gramEnd"/>
      <w:r w:rsidRPr="00904F88">
        <w:rPr>
          <w:rFonts w:ascii="Consolas" w:hAnsi="Consolas"/>
          <w:color w:val="D4D4D4"/>
          <w:sz w:val="21"/>
          <w:szCs w:val="21"/>
          <w:lang w:val="es-ES"/>
        </w:rPr>
        <w:t xml:space="preserve"> {</w:t>
      </w:r>
    </w:p>
    <w:p w14:paraId="51871BD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w:t>
      </w:r>
    </w:p>
    <w:p w14:paraId="4744D4D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60vh</w:t>
      </w:r>
      <w:r w:rsidRPr="00904F88">
        <w:rPr>
          <w:rFonts w:ascii="Consolas" w:hAnsi="Consolas"/>
          <w:color w:val="D4D4D4"/>
          <w:sz w:val="21"/>
          <w:szCs w:val="21"/>
          <w:lang w:val="es-ES"/>
        </w:rPr>
        <w:t>;</w:t>
      </w:r>
    </w:p>
    <w:p w14:paraId="36A5F0A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170D36F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103745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2C92B45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131DA1A9"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72CF966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20C8D3B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6FE50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6B248E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A3E6C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.mifooter</w:t>
      </w:r>
      <w:proofErr w:type="gramEnd"/>
      <w:r w:rsidRPr="00904F88">
        <w:rPr>
          <w:rFonts w:ascii="Consolas" w:hAnsi="Consolas"/>
          <w:color w:val="D4D4D4"/>
          <w:sz w:val="21"/>
          <w:szCs w:val="21"/>
          <w:lang w:val="es-ES"/>
        </w:rPr>
        <w:t xml:space="preserve"> {</w:t>
      </w:r>
    </w:p>
    <w:p w14:paraId="2AD9AC8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BBD568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29ADF61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11C79014"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2FEF0511"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r w:rsidRPr="00904F88">
        <w:rPr>
          <w:rFonts w:ascii="Consolas" w:hAnsi="Consolas"/>
          <w:color w:val="D4D4D4"/>
          <w:sz w:val="21"/>
          <w:szCs w:val="21"/>
          <w:lang w:val="es-ES"/>
        </w:rPr>
        <w:t>;</w:t>
      </w:r>
    </w:p>
    <w:p w14:paraId="7FA220AF"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09CCCCA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10D46F9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900</w:t>
      </w:r>
      <w:r w:rsidRPr="00904F88">
        <w:rPr>
          <w:rFonts w:ascii="Consolas" w:hAnsi="Consolas"/>
          <w:color w:val="D4D4D4"/>
          <w:sz w:val="21"/>
          <w:szCs w:val="21"/>
          <w:lang w:val="es-ES"/>
        </w:rPr>
        <w:t>;</w:t>
      </w:r>
    </w:p>
    <w:p w14:paraId="40CA1241"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32B2101"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489DF19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E49F99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F9A1A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1BB3E56"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"parent"</w:t>
      </w:r>
      <w:r w:rsidRPr="00904F88">
        <w:rPr>
          <w:rFonts w:ascii="Consolas" w:hAnsi="Consolas"/>
          <w:color w:val="808080"/>
          <w:sz w:val="21"/>
          <w:szCs w:val="21"/>
          <w:lang w:val="es-ES"/>
        </w:rPr>
        <w:t>&gt;</w:t>
      </w:r>
    </w:p>
    <w:p w14:paraId="17534BB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718BDF6D"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074AC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"miaside"</w:t>
      </w:r>
      <w:r w:rsidRPr="00904F88">
        <w:rPr>
          <w:rFonts w:ascii="Consolas" w:hAnsi="Consolas"/>
          <w:color w:val="808080"/>
          <w:sz w:val="21"/>
          <w:szCs w:val="21"/>
          <w:lang w:val="es-ES"/>
        </w:rPr>
        <w:t>&gt;</w:t>
      </w:r>
    </w:p>
    <w:p w14:paraId="18CCFA5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Menu lateral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AAC454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DEA89B1"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B0F70E"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502D74A"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909E775"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C014878"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846230C"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5BB5C2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4FCB010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39F29673"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II. Características</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2A8282C2"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6BDF232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"mifooter"</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Corporacion aceitunera. FOOTER</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6A550887"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5B351010"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B61AAB" w14:textId="77777777" w:rsidR="006164C0" w:rsidRPr="00904F88" w:rsidRDefault="006164C0" w:rsidP="006164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DFAD434" w14:textId="77777777" w:rsidR="00E75E2A" w:rsidRPr="00904F88" w:rsidRDefault="00E75E2A" w:rsidP="0011067F">
      <w:pPr>
        <w:rPr>
          <w:lang w:val="es-ES"/>
        </w:rPr>
      </w:pPr>
    </w:p>
    <w:p w14:paraId="12ECADB5" w14:textId="0D2EAD9C" w:rsidR="00F230DD" w:rsidRPr="00904F88" w:rsidRDefault="00004778" w:rsidP="00004778">
      <w:pPr>
        <w:pStyle w:val="Ttulo2"/>
        <w:rPr>
          <w:lang w:val="es-ES"/>
        </w:rPr>
      </w:pPr>
      <w:bookmarkStart w:id="72" w:name="_Toc210637421"/>
      <w:r w:rsidRPr="00904F88">
        <w:rPr>
          <w:lang w:val="es-ES"/>
        </w:rPr>
        <w:t>Posicionando con la propiedad inline-block.</w:t>
      </w:r>
      <w:bookmarkEnd w:id="72"/>
    </w:p>
    <w:p w14:paraId="0D241CD5" w14:textId="77777777" w:rsidR="00F230DD" w:rsidRPr="00904F88" w:rsidRDefault="00F230DD" w:rsidP="0011067F">
      <w:pPr>
        <w:rPr>
          <w:lang w:val="es-ES"/>
        </w:rPr>
      </w:pPr>
    </w:p>
    <w:p w14:paraId="45F8EE05" w14:textId="69F02F67" w:rsidR="004F2847" w:rsidRPr="00904F88" w:rsidRDefault="00580469" w:rsidP="0011067F">
      <w:pPr>
        <w:rPr>
          <w:lang w:val="es-ES"/>
        </w:rPr>
      </w:pPr>
      <w:r w:rsidRPr="00904F88">
        <w:rPr>
          <w:lang w:val="es-ES"/>
        </w:rPr>
        <w:t xml:space="preserve">El ejemplo </w:t>
      </w:r>
      <w:r w:rsidR="00B77074" w:rsidRPr="00904F88">
        <w:rPr>
          <w:lang w:val="es-ES"/>
        </w:rPr>
        <w:t>anterior lo podemos posicionar con la propiedad display: inline-block en lugar de usar la propiedad float. El resultado es parecido y debemos tener en cuenta otra vez la anchura, la propiedad width</w:t>
      </w:r>
      <w:r w:rsidR="000416C3" w:rsidRPr="00904F88">
        <w:rPr>
          <w:lang w:val="es-ES"/>
        </w:rPr>
        <w:t xml:space="preserve"> para que los elementos que queremos colocar en paralelo</w:t>
      </w:r>
      <w:r w:rsidR="009F5C40" w:rsidRPr="00904F88">
        <w:rPr>
          <w:lang w:val="es-ES"/>
        </w:rPr>
        <w:t>.</w:t>
      </w:r>
    </w:p>
    <w:p w14:paraId="565F5401" w14:textId="1DF3A27E" w:rsidR="004F2847" w:rsidRPr="00904F88" w:rsidRDefault="004F2847" w:rsidP="0011067F">
      <w:pPr>
        <w:rPr>
          <w:b/>
          <w:bCs/>
          <w:lang w:val="es-ES"/>
        </w:rPr>
      </w:pPr>
      <w:r w:rsidRPr="00904F88">
        <w:rPr>
          <w:lang w:val="es-ES"/>
        </w:rPr>
        <w:t>La primera ventaja de este enfoque es que en el parent ya no necesitamos colocar la propiedad height. La altura del contenedor padre</w:t>
      </w:r>
      <w:r w:rsidR="00BB6266" w:rsidRPr="00904F88">
        <w:rPr>
          <w:lang w:val="es-ES"/>
        </w:rPr>
        <w:t xml:space="preserve"> se ajusta a los hijos, el aside de la izquierda y los dos bloques de código.</w:t>
      </w:r>
      <w:r w:rsidR="00C74EEC" w:rsidRPr="00904F88">
        <w:rPr>
          <w:lang w:val="es-ES"/>
        </w:rPr>
        <w:t xml:space="preserve"> </w:t>
      </w:r>
    </w:p>
    <w:p w14:paraId="1E990F50" w14:textId="77777777" w:rsidR="00BB6266" w:rsidRPr="00904F88" w:rsidRDefault="00BB6266" w:rsidP="0011067F">
      <w:pPr>
        <w:rPr>
          <w:lang w:val="es-ES"/>
        </w:rPr>
      </w:pPr>
    </w:p>
    <w:p w14:paraId="7221F492"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p>
    <w:p w14:paraId="1BB06CE4"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        </w:t>
      </w:r>
    </w:p>
    <w:p w14:paraId="5A4E3760"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05AF41D5"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2F7D47B2"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74343DCB"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CFCFEFD"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CF15A9" w14:textId="77777777" w:rsidR="00BB6266" w:rsidRPr="00904F88" w:rsidRDefault="00BB6266" w:rsidP="00BB626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71F9848" w14:textId="77777777" w:rsidR="00BB6266" w:rsidRPr="00904F88" w:rsidRDefault="00BB6266" w:rsidP="0011067F">
      <w:pPr>
        <w:rPr>
          <w:lang w:val="es-ES"/>
        </w:rPr>
      </w:pPr>
    </w:p>
    <w:p w14:paraId="3CEF3670" w14:textId="40252CBF" w:rsidR="004F2847" w:rsidRPr="00904F88" w:rsidRDefault="00780937" w:rsidP="0011067F">
      <w:pPr>
        <w:rPr>
          <w:lang w:val="es-ES"/>
        </w:rPr>
      </w:pPr>
      <w:r w:rsidRPr="00904F88">
        <w:rPr>
          <w:lang w:val="es-ES"/>
        </w:rPr>
        <w:t xml:space="preserve">Volvemos </w:t>
      </w:r>
      <w:proofErr w:type="gramStart"/>
      <w:r w:rsidRPr="00904F88">
        <w:rPr>
          <w:lang w:val="es-ES"/>
        </w:rPr>
        <w:t>a</w:t>
      </w:r>
      <w:proofErr w:type="gramEnd"/>
      <w:r w:rsidRPr="00904F88">
        <w:rPr>
          <w:lang w:val="es-ES"/>
        </w:rPr>
        <w:t xml:space="preserve"> tener en cuenta las anchuras para que </w:t>
      </w:r>
      <w:r w:rsidR="00C74EEC" w:rsidRPr="00904F88">
        <w:rPr>
          <w:lang w:val="es-ES"/>
        </w:rPr>
        <w:t>podamos posicionar los tres elementos en horizontal.</w:t>
      </w:r>
      <w:r w:rsidR="005F1D8B" w:rsidRPr="00904F88">
        <w:rPr>
          <w:lang w:val="es-ES"/>
        </w:rPr>
        <w:t xml:space="preserve"> Usamos para que los tres elementos se posicionen junto al otro la propiedad </w:t>
      </w:r>
      <w:proofErr w:type="gramStart"/>
      <w:r w:rsidR="005F1D8B" w:rsidRPr="00904F88">
        <w:rPr>
          <w:lang w:val="es-ES"/>
        </w:rPr>
        <w:t>display:inlineblock</w:t>
      </w:r>
      <w:proofErr w:type="gramEnd"/>
      <w:r w:rsidR="005F1D8B" w:rsidRPr="00904F88">
        <w:rPr>
          <w:lang w:val="es-ES"/>
        </w:rPr>
        <w:t>;</w:t>
      </w:r>
    </w:p>
    <w:p w14:paraId="1949B994" w14:textId="77777777" w:rsidR="004F2847" w:rsidRPr="00904F88" w:rsidRDefault="004F2847" w:rsidP="0011067F">
      <w:pPr>
        <w:rPr>
          <w:lang w:val="es-ES"/>
        </w:rPr>
      </w:pPr>
    </w:p>
    <w:p w14:paraId="629DB6FF"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.bloque</w:t>
      </w:r>
      <w:proofErr w:type="gramEnd"/>
      <w:r w:rsidRPr="00904F88">
        <w:rPr>
          <w:rFonts w:ascii="Consolas" w:hAnsi="Consolas"/>
          <w:color w:val="D4D4D4"/>
          <w:sz w:val="21"/>
          <w:szCs w:val="21"/>
          <w:lang w:val="es-ES"/>
        </w:rPr>
        <w:t xml:space="preserve"> {</w:t>
      </w:r>
    </w:p>
    <w:p w14:paraId="57823F7C"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CA52A3"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highlight w:val="blue"/>
          <w:lang w:val="es-ES"/>
        </w:rPr>
        <w:t>width</w:t>
      </w:r>
      <w:r w:rsidRPr="00904F88">
        <w:rPr>
          <w:rFonts w:ascii="Consolas" w:hAnsi="Consolas"/>
          <w:color w:val="D4D4D4"/>
          <w:sz w:val="21"/>
          <w:szCs w:val="21"/>
          <w:highlight w:val="blue"/>
          <w:lang w:val="es-ES"/>
        </w:rPr>
        <w:t xml:space="preserve">: </w:t>
      </w:r>
      <w:r w:rsidRPr="00904F88">
        <w:rPr>
          <w:rFonts w:ascii="Consolas" w:hAnsi="Consolas"/>
          <w:color w:val="B5CEA8"/>
          <w:sz w:val="21"/>
          <w:szCs w:val="21"/>
          <w:highlight w:val="blue"/>
          <w:lang w:val="es-ES"/>
        </w:rPr>
        <w:t>28%</w:t>
      </w:r>
      <w:r w:rsidRPr="00904F88">
        <w:rPr>
          <w:rFonts w:ascii="Consolas" w:hAnsi="Consolas"/>
          <w:color w:val="D4D4D4"/>
          <w:sz w:val="21"/>
          <w:szCs w:val="21"/>
          <w:highlight w:val="blue"/>
          <w:lang w:val="es-ES"/>
        </w:rPr>
        <w:t>;</w:t>
      </w:r>
    </w:p>
    <w:p w14:paraId="7ED101D7" w14:textId="0C53301A"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00C74EEC" w:rsidRPr="00904F88">
        <w:rPr>
          <w:rFonts w:ascii="Consolas" w:hAnsi="Consolas"/>
          <w:color w:val="9CDCFE"/>
          <w:sz w:val="21"/>
          <w:szCs w:val="21"/>
          <w:highlight w:val="blue"/>
          <w:lang w:val="es-ES"/>
        </w:rPr>
        <w:t>height</w:t>
      </w:r>
      <w:r w:rsidR="00C74EEC" w:rsidRPr="00904F88">
        <w:rPr>
          <w:rFonts w:ascii="Consolas" w:hAnsi="Consolas"/>
          <w:color w:val="D4D4D4"/>
          <w:sz w:val="21"/>
          <w:szCs w:val="21"/>
          <w:highlight w:val="blue"/>
          <w:lang w:val="es-ES"/>
        </w:rPr>
        <w:t xml:space="preserve">: </w:t>
      </w:r>
      <w:r w:rsidR="00C74EEC" w:rsidRPr="00904F88">
        <w:rPr>
          <w:rFonts w:ascii="Consolas" w:hAnsi="Consolas"/>
          <w:color w:val="B5CEA8"/>
          <w:sz w:val="21"/>
          <w:szCs w:val="21"/>
          <w:highlight w:val="blue"/>
          <w:lang w:val="es-ES"/>
        </w:rPr>
        <w:t>30vh</w:t>
      </w:r>
      <w:r w:rsidR="00C74EEC" w:rsidRPr="00904F88">
        <w:rPr>
          <w:rFonts w:ascii="Consolas" w:hAnsi="Consolas"/>
          <w:color w:val="D4D4D4"/>
          <w:sz w:val="21"/>
          <w:szCs w:val="21"/>
          <w:highlight w:val="blue"/>
          <w:lang w:val="es-ES"/>
        </w:rPr>
        <w:t>;</w:t>
      </w:r>
    </w:p>
    <w:p w14:paraId="33409203"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4F2E4F23"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3E9EC795"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C5B7F1C"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w:t>
      </w:r>
    </w:p>
    <w:p w14:paraId="0D28492A"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
    <w:p w14:paraId="5D8B8AA0"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4D520912"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lang w:val="es-ES"/>
        </w:rPr>
      </w:pPr>
      <w:r w:rsidRPr="00904F88">
        <w:rPr>
          <w:rFonts w:ascii="Consolas" w:hAnsi="Consolas"/>
          <w:color w:val="D4D4D4"/>
          <w:sz w:val="21"/>
          <w:szCs w:val="21"/>
          <w:lang w:val="es-ES"/>
        </w:rPr>
        <w:t xml:space="preserve">            </w:t>
      </w:r>
      <w:r w:rsidRPr="00904F88">
        <w:rPr>
          <w:rFonts w:ascii="Consolas" w:hAnsi="Consolas"/>
          <w:color w:val="FFFFFF" w:themeColor="background1"/>
          <w:sz w:val="21"/>
          <w:szCs w:val="21"/>
          <w:highlight w:val="blue"/>
          <w:lang w:val="es-ES"/>
        </w:rPr>
        <w:t>display: inline-block;</w:t>
      </w:r>
    </w:p>
    <w:p w14:paraId="15AAB44D" w14:textId="77777777" w:rsidR="00B90FDD" w:rsidRPr="00B90FDD" w:rsidRDefault="00B90FDD" w:rsidP="00B90FD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90FDD">
        <w:rPr>
          <w:rFonts w:ascii="Consolas" w:hAnsi="Consolas"/>
          <w:color w:val="D4D4D4"/>
          <w:sz w:val="21"/>
          <w:szCs w:val="21"/>
          <w:lang w:val="es-ES"/>
        </w:rPr>
        <w:t>     </w:t>
      </w:r>
      <w:r w:rsidRPr="00B90FDD">
        <w:rPr>
          <w:rFonts w:ascii="Consolas" w:hAnsi="Consolas"/>
          <w:color w:val="9CDCFE"/>
          <w:sz w:val="21"/>
          <w:szCs w:val="21"/>
          <w:lang w:val="es-ES"/>
        </w:rPr>
        <w:t>vertical-align</w:t>
      </w:r>
      <w:r w:rsidRPr="00B90FDD">
        <w:rPr>
          <w:rFonts w:ascii="Consolas" w:hAnsi="Consolas"/>
          <w:color w:val="D4D4D4"/>
          <w:sz w:val="21"/>
          <w:szCs w:val="21"/>
          <w:lang w:val="es-ES"/>
        </w:rPr>
        <w:t xml:space="preserve">: </w:t>
      </w:r>
      <w:r w:rsidRPr="00B90FDD">
        <w:rPr>
          <w:rFonts w:ascii="Consolas" w:hAnsi="Consolas"/>
          <w:color w:val="CE9178"/>
          <w:sz w:val="21"/>
          <w:szCs w:val="21"/>
          <w:lang w:val="es-ES"/>
        </w:rPr>
        <w:t>top</w:t>
      </w:r>
      <w:r w:rsidRPr="00B90FDD">
        <w:rPr>
          <w:rFonts w:ascii="Consolas" w:hAnsi="Consolas"/>
          <w:color w:val="D4D4D4"/>
          <w:sz w:val="21"/>
          <w:szCs w:val="21"/>
          <w:lang w:val="es-ES"/>
        </w:rPr>
        <w:t>;</w:t>
      </w:r>
    </w:p>
    <w:p w14:paraId="267808A5" w14:textId="77777777" w:rsidR="00B90FDD" w:rsidRPr="00904F88" w:rsidRDefault="00B90FDD"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lang w:val="es-ES"/>
        </w:rPr>
      </w:pPr>
    </w:p>
    <w:p w14:paraId="5F32D56C"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C3280ED"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888E520"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CB0572"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.miaside</w:t>
      </w:r>
      <w:proofErr w:type="gramEnd"/>
      <w:r w:rsidRPr="00904F88">
        <w:rPr>
          <w:rFonts w:ascii="Consolas" w:hAnsi="Consolas"/>
          <w:color w:val="D4D4D4"/>
          <w:sz w:val="21"/>
          <w:szCs w:val="21"/>
          <w:lang w:val="es-ES"/>
        </w:rPr>
        <w:t xml:space="preserve"> {</w:t>
      </w:r>
    </w:p>
    <w:p w14:paraId="259CB3F7"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highlight w:val="blue"/>
          <w:lang w:val="es-ES"/>
        </w:rPr>
        <w:t>width</w:t>
      </w:r>
      <w:r w:rsidRPr="00904F88">
        <w:rPr>
          <w:rFonts w:ascii="Consolas" w:hAnsi="Consolas"/>
          <w:color w:val="D4D4D4"/>
          <w:sz w:val="21"/>
          <w:szCs w:val="21"/>
          <w:highlight w:val="blue"/>
          <w:lang w:val="es-ES"/>
        </w:rPr>
        <w:t xml:space="preserve">: </w:t>
      </w:r>
      <w:r w:rsidRPr="00904F88">
        <w:rPr>
          <w:rFonts w:ascii="Consolas" w:hAnsi="Consolas"/>
          <w:color w:val="B5CEA8"/>
          <w:sz w:val="21"/>
          <w:szCs w:val="21"/>
          <w:highlight w:val="blue"/>
          <w:lang w:val="es-ES"/>
        </w:rPr>
        <w:t>20%</w:t>
      </w:r>
      <w:r w:rsidRPr="00904F88">
        <w:rPr>
          <w:rFonts w:ascii="Consolas" w:hAnsi="Consolas"/>
          <w:color w:val="D4D4D4"/>
          <w:sz w:val="21"/>
          <w:szCs w:val="21"/>
          <w:highlight w:val="blue"/>
          <w:lang w:val="es-ES"/>
        </w:rPr>
        <w:t>;</w:t>
      </w:r>
    </w:p>
    <w:p w14:paraId="07B0E480"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highlight w:val="blue"/>
          <w:lang w:val="es-ES"/>
        </w:rPr>
        <w:t>height</w:t>
      </w:r>
      <w:r w:rsidRPr="00904F88">
        <w:rPr>
          <w:rFonts w:ascii="Consolas" w:hAnsi="Consolas"/>
          <w:color w:val="D4D4D4"/>
          <w:sz w:val="21"/>
          <w:szCs w:val="21"/>
          <w:highlight w:val="blue"/>
          <w:lang w:val="es-ES"/>
        </w:rPr>
        <w:t xml:space="preserve">: </w:t>
      </w:r>
      <w:r w:rsidRPr="00904F88">
        <w:rPr>
          <w:rFonts w:ascii="Consolas" w:hAnsi="Consolas"/>
          <w:color w:val="B5CEA8"/>
          <w:sz w:val="21"/>
          <w:szCs w:val="21"/>
          <w:highlight w:val="blue"/>
          <w:lang w:val="es-ES"/>
        </w:rPr>
        <w:t>60vh</w:t>
      </w:r>
      <w:r w:rsidRPr="00904F88">
        <w:rPr>
          <w:rFonts w:ascii="Consolas" w:hAnsi="Consolas"/>
          <w:color w:val="D4D4D4"/>
          <w:sz w:val="21"/>
          <w:szCs w:val="21"/>
          <w:highlight w:val="blue"/>
          <w:lang w:val="es-ES"/>
        </w:rPr>
        <w:t>;</w:t>
      </w:r>
    </w:p>
    <w:p w14:paraId="283AA6D8"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6D1F639D"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83D723F"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1854D09A"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p>
    <w:p w14:paraId="08D36523"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30DBA43E"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FFFFFF" w:themeColor="background1"/>
          <w:sz w:val="21"/>
          <w:szCs w:val="21"/>
          <w:lang w:val="es-ES"/>
        </w:rPr>
      </w:pPr>
      <w:r w:rsidRPr="00904F88">
        <w:rPr>
          <w:rFonts w:ascii="Consolas" w:hAnsi="Consolas"/>
          <w:color w:val="D4D4D4"/>
          <w:sz w:val="21"/>
          <w:szCs w:val="21"/>
          <w:lang w:val="es-ES"/>
        </w:rPr>
        <w:t xml:space="preserve">            </w:t>
      </w:r>
      <w:r w:rsidRPr="00904F88">
        <w:rPr>
          <w:rFonts w:ascii="Consolas" w:hAnsi="Consolas"/>
          <w:color w:val="FFFFFF" w:themeColor="background1"/>
          <w:sz w:val="21"/>
          <w:szCs w:val="21"/>
          <w:highlight w:val="blue"/>
          <w:lang w:val="es-ES"/>
        </w:rPr>
        <w:t>display: inline-block;</w:t>
      </w:r>
    </w:p>
    <w:p w14:paraId="6EB3B576" w14:textId="5C44FE40" w:rsidR="00B90FDD" w:rsidRPr="00B90FDD" w:rsidRDefault="00B90FDD" w:rsidP="00B90FD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90FDD">
        <w:rPr>
          <w:rFonts w:ascii="Consolas" w:hAnsi="Consolas"/>
          <w:color w:val="D4D4D4"/>
          <w:sz w:val="21"/>
          <w:szCs w:val="21"/>
          <w:lang w:val="es-ES"/>
        </w:rPr>
        <w:t>     </w:t>
      </w:r>
      <w:r w:rsidRPr="00B90FDD">
        <w:rPr>
          <w:rFonts w:ascii="Consolas" w:hAnsi="Consolas"/>
          <w:color w:val="9CDCFE"/>
          <w:sz w:val="21"/>
          <w:szCs w:val="21"/>
          <w:lang w:val="es-ES"/>
        </w:rPr>
        <w:t>vertical-align</w:t>
      </w:r>
      <w:r w:rsidRPr="00B90FDD">
        <w:rPr>
          <w:rFonts w:ascii="Consolas" w:hAnsi="Consolas"/>
          <w:color w:val="D4D4D4"/>
          <w:sz w:val="21"/>
          <w:szCs w:val="21"/>
          <w:lang w:val="es-ES"/>
        </w:rPr>
        <w:t xml:space="preserve">: </w:t>
      </w:r>
      <w:r w:rsidRPr="00904F88">
        <w:rPr>
          <w:rFonts w:ascii="Consolas" w:hAnsi="Consolas"/>
          <w:color w:val="CE9178"/>
          <w:sz w:val="21"/>
          <w:szCs w:val="21"/>
          <w:lang w:val="es-ES"/>
        </w:rPr>
        <w:t>middle</w:t>
      </w:r>
      <w:r w:rsidRPr="00B90FDD">
        <w:rPr>
          <w:rFonts w:ascii="Consolas" w:hAnsi="Consolas"/>
          <w:color w:val="D4D4D4"/>
          <w:sz w:val="21"/>
          <w:szCs w:val="21"/>
          <w:lang w:val="es-ES"/>
        </w:rPr>
        <w:t>;</w:t>
      </w:r>
    </w:p>
    <w:p w14:paraId="590D4F9A" w14:textId="77777777" w:rsidR="00B90FDD" w:rsidRPr="00904F88" w:rsidRDefault="00B90FDD"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389EA9"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82BA5D2"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851678" w14:textId="77777777" w:rsidR="00780937" w:rsidRPr="00904F88" w:rsidRDefault="00780937" w:rsidP="0078093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BC368F2" w14:textId="77777777" w:rsidR="00780937" w:rsidRPr="00904F88" w:rsidRDefault="00780937" w:rsidP="0011067F">
      <w:pPr>
        <w:rPr>
          <w:lang w:val="es-ES"/>
        </w:rPr>
      </w:pPr>
    </w:p>
    <w:p w14:paraId="637A15C1" w14:textId="77777777" w:rsidR="00C30FC1" w:rsidRPr="00904F88" w:rsidRDefault="00C30FC1" w:rsidP="0011067F">
      <w:pPr>
        <w:rPr>
          <w:lang w:val="es-ES"/>
        </w:rPr>
      </w:pPr>
    </w:p>
    <w:p w14:paraId="18D9D80F" w14:textId="77777777" w:rsidR="00C30FC1" w:rsidRPr="00904F88" w:rsidRDefault="00C30FC1" w:rsidP="0011067F">
      <w:pPr>
        <w:rPr>
          <w:lang w:val="es-ES"/>
        </w:rPr>
      </w:pPr>
    </w:p>
    <w:p w14:paraId="288B2692" w14:textId="77777777" w:rsidR="00C30FC1" w:rsidRPr="00904F88" w:rsidRDefault="00C30FC1" w:rsidP="0011067F">
      <w:pPr>
        <w:rPr>
          <w:lang w:val="es-ES"/>
        </w:rPr>
      </w:pPr>
    </w:p>
    <w:p w14:paraId="07020512" w14:textId="77777777" w:rsidR="00C30FC1" w:rsidRPr="00904F88" w:rsidRDefault="00C30FC1" w:rsidP="0011067F">
      <w:pPr>
        <w:rPr>
          <w:lang w:val="es-ES"/>
        </w:rPr>
      </w:pPr>
    </w:p>
    <w:p w14:paraId="73E7D0EA" w14:textId="77777777" w:rsidR="00C30FC1" w:rsidRPr="00904F88" w:rsidRDefault="00C30FC1" w:rsidP="0011067F">
      <w:pPr>
        <w:rPr>
          <w:lang w:val="es-ES"/>
        </w:rPr>
      </w:pPr>
    </w:p>
    <w:p w14:paraId="700B8FBF" w14:textId="4822B383" w:rsidR="00C30FC1" w:rsidRPr="00904F88" w:rsidRDefault="00C30FC1" w:rsidP="0011067F">
      <w:pPr>
        <w:rPr>
          <w:b/>
          <w:bCs/>
          <w:lang w:val="es-ES"/>
        </w:rPr>
      </w:pPr>
      <w:r w:rsidRPr="00904F88">
        <w:rPr>
          <w:lang w:val="es-ES"/>
        </w:rPr>
        <w:t>El resultado en el navegador. Puedes apreciar diferencias con el ejemplo anterior.</w:t>
      </w:r>
      <w:r w:rsidR="00E81723" w:rsidRPr="00904F88">
        <w:rPr>
          <w:lang w:val="es-ES"/>
        </w:rPr>
        <w:t xml:space="preserve"> Si queréis mandar </w:t>
      </w:r>
      <w:r w:rsidR="00E81723" w:rsidRPr="00904F88">
        <w:rPr>
          <w:b/>
          <w:bCs/>
          <w:lang w:val="es-ES"/>
        </w:rPr>
        <w:t>bloque I y bloque II al top del contenedor o al botón debéis usar la propiedad vertical-</w:t>
      </w:r>
      <w:proofErr w:type="gramStart"/>
      <w:r w:rsidR="00E81723" w:rsidRPr="00904F88">
        <w:rPr>
          <w:b/>
          <w:bCs/>
          <w:lang w:val="es-ES"/>
        </w:rPr>
        <w:t>align:top</w:t>
      </w:r>
      <w:proofErr w:type="gramEnd"/>
      <w:r w:rsidR="00E81723" w:rsidRPr="00904F88">
        <w:rPr>
          <w:b/>
          <w:bCs/>
          <w:lang w:val="es-ES"/>
        </w:rPr>
        <w:t xml:space="preserve"> | bottom </w:t>
      </w:r>
    </w:p>
    <w:p w14:paraId="078FE6B9" w14:textId="77777777" w:rsidR="00C30FC1" w:rsidRPr="00904F88" w:rsidRDefault="00C30FC1" w:rsidP="0011067F">
      <w:pPr>
        <w:rPr>
          <w:lang w:val="es-ES"/>
        </w:rPr>
      </w:pPr>
    </w:p>
    <w:p w14:paraId="297157F9" w14:textId="33490B9A" w:rsidR="00780937" w:rsidRPr="00904F88" w:rsidRDefault="00C30FC1" w:rsidP="0011067F">
      <w:pPr>
        <w:rPr>
          <w:lang w:val="es-ES"/>
        </w:rPr>
      </w:pPr>
      <w:r w:rsidRPr="00904F88">
        <w:rPr>
          <w:noProof/>
          <w:lang w:val="es-ES"/>
        </w:rPr>
        <w:drawing>
          <wp:inline distT="0" distB="0" distL="0" distR="0" wp14:anchorId="144EDB67" wp14:editId="6D8D33E9">
            <wp:extent cx="6300470" cy="2858135"/>
            <wp:effectExtent l="0" t="0" r="5080" b="0"/>
            <wp:docPr id="7727321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2161" name="Imagen 1" descr="Interfaz de usuario gráfica&#10;&#10;El contenido generado por IA puede ser incorrecto."/>
                    <pic:cNvPicPr/>
                  </pic:nvPicPr>
                  <pic:blipFill>
                    <a:blip r:embed="rId198"/>
                    <a:stretch>
                      <a:fillRect/>
                    </a:stretch>
                  </pic:blipFill>
                  <pic:spPr>
                    <a:xfrm>
                      <a:off x="0" y="0"/>
                      <a:ext cx="6300470" cy="2858135"/>
                    </a:xfrm>
                    <a:prstGeom prst="rect">
                      <a:avLst/>
                    </a:prstGeom>
                  </pic:spPr>
                </pic:pic>
              </a:graphicData>
            </a:graphic>
          </wp:inline>
        </w:drawing>
      </w:r>
    </w:p>
    <w:p w14:paraId="7423543E" w14:textId="77777777" w:rsidR="004F2847" w:rsidRPr="00904F88" w:rsidRDefault="004F2847" w:rsidP="0011067F">
      <w:pPr>
        <w:rPr>
          <w:lang w:val="es-ES"/>
        </w:rPr>
      </w:pPr>
    </w:p>
    <w:p w14:paraId="32438437" w14:textId="5F7FAE6F" w:rsidR="004F2847" w:rsidRPr="00904F88" w:rsidRDefault="004F2847" w:rsidP="0011067F">
      <w:pPr>
        <w:rPr>
          <w:b/>
          <w:bCs/>
          <w:u w:val="single"/>
          <w:lang w:val="es-ES"/>
        </w:rPr>
      </w:pPr>
      <w:r w:rsidRPr="00904F88">
        <w:rPr>
          <w:b/>
          <w:bCs/>
          <w:u w:val="single"/>
          <w:lang w:val="es-ES"/>
        </w:rPr>
        <w:t>Inlineblocuso.html</w:t>
      </w:r>
    </w:p>
    <w:p w14:paraId="142B1F3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558ECF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4F87F98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E7D820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FF2C87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0009F3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p>
    <w:p w14:paraId="72E81C9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Position</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4D9D245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872D7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CE6FEB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44C7D62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#b3b3b3</w:t>
      </w:r>
      <w:r w:rsidRPr="00904F88">
        <w:rPr>
          <w:rFonts w:ascii="Consolas" w:hAnsi="Consolas"/>
          <w:color w:val="D4D4D4"/>
          <w:sz w:val="21"/>
          <w:szCs w:val="21"/>
          <w:lang w:val="es-ES"/>
        </w:rPr>
        <w:t>;</w:t>
      </w:r>
    </w:p>
    <w:p w14:paraId="416F7E3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6D4AF5D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6FC58FA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0925823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F02466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155310D8"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EB9F008"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E3A3A4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0ADA615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#fa923f</w:t>
      </w:r>
      <w:r w:rsidRPr="00904F88">
        <w:rPr>
          <w:rFonts w:ascii="Consolas" w:hAnsi="Consolas"/>
          <w:color w:val="D4D4D4"/>
          <w:sz w:val="21"/>
          <w:szCs w:val="21"/>
          <w:lang w:val="es-ES"/>
        </w:rPr>
        <w:t>;</w:t>
      </w:r>
    </w:p>
    <w:p w14:paraId="76D49B7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555C4CA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50F4FC8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188B5C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54B2CBB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A3D1FD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5FA589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proofErr w:type="gramEnd"/>
      <w:r w:rsidRPr="00904F88">
        <w:rPr>
          <w:rFonts w:ascii="Consolas" w:hAnsi="Consolas"/>
          <w:color w:val="D4D4D4"/>
          <w:sz w:val="21"/>
          <w:szCs w:val="21"/>
          <w:lang w:val="es-ES"/>
        </w:rPr>
        <w:t xml:space="preserve"> {</w:t>
      </w:r>
    </w:p>
    <w:p w14:paraId="30254D28"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        </w:t>
      </w:r>
    </w:p>
    <w:p w14:paraId="220DC92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05E9C96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74E0937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6687142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71CEBD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align-items</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5B8F8DF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46ED5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50AFE11" w14:textId="77777777" w:rsidR="004F2847" w:rsidRPr="00904F88" w:rsidRDefault="004F2847" w:rsidP="004F2847">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1C18A2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.navegacion</w:t>
      </w:r>
      <w:proofErr w:type="gramEnd"/>
      <w:r w:rsidRPr="00904F88">
        <w:rPr>
          <w:rFonts w:ascii="Consolas" w:hAnsi="Consolas"/>
          <w:color w:val="D4D4D4"/>
          <w:sz w:val="21"/>
          <w:szCs w:val="21"/>
          <w:lang w:val="es-ES"/>
        </w:rPr>
        <w:t xml:space="preserve"> {</w:t>
      </w:r>
    </w:p>
    <w:p w14:paraId="58DDA19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105</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109</w:t>
      </w:r>
      <w:r w:rsidRPr="00904F88">
        <w:rPr>
          <w:rFonts w:ascii="Consolas" w:hAnsi="Consolas"/>
          <w:color w:val="D4D4D4"/>
          <w:sz w:val="21"/>
          <w:szCs w:val="21"/>
          <w:lang w:val="es-ES"/>
        </w:rPr>
        <w:t>);</w:t>
      </w:r>
    </w:p>
    <w:p w14:paraId="498C996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31E71C0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0A2B172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322502F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50F0CED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13B347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759965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E8ABB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.navegacion</w:t>
      </w:r>
      <w:proofErr w:type="gramEnd"/>
      <w:r w:rsidRPr="00904F88">
        <w:rPr>
          <w:rFonts w:ascii="Consolas" w:hAnsi="Consolas"/>
          <w:color w:val="D4D4D4"/>
          <w:sz w:val="21"/>
          <w:szCs w:val="21"/>
          <w:lang w:val="es-ES"/>
        </w:rPr>
        <w:t xml:space="preserve"> {</w:t>
      </w:r>
    </w:p>
    <w:p w14:paraId="13117DB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fixed</w:t>
      </w:r>
      <w:r w:rsidRPr="00904F88">
        <w:rPr>
          <w:rFonts w:ascii="Consolas" w:hAnsi="Consolas"/>
          <w:color w:val="D4D4D4"/>
          <w:sz w:val="21"/>
          <w:szCs w:val="21"/>
          <w:lang w:val="es-ES"/>
        </w:rPr>
        <w:t>;</w:t>
      </w:r>
    </w:p>
    <w:p w14:paraId="2110288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03EF771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4B99CF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FC71B6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473F5D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6FAA4F3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AE716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640ACA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2B188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.bloque</w:t>
      </w:r>
      <w:proofErr w:type="gramEnd"/>
      <w:r w:rsidRPr="00904F88">
        <w:rPr>
          <w:rFonts w:ascii="Consolas" w:hAnsi="Consolas"/>
          <w:color w:val="D4D4D4"/>
          <w:sz w:val="21"/>
          <w:szCs w:val="21"/>
          <w:lang w:val="es-ES"/>
        </w:rPr>
        <w:t xml:space="preserve"> {</w:t>
      </w:r>
    </w:p>
    <w:p w14:paraId="6258681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9E99D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28%</w:t>
      </w:r>
      <w:r w:rsidRPr="00904F88">
        <w:rPr>
          <w:rFonts w:ascii="Consolas" w:hAnsi="Consolas"/>
          <w:color w:val="D4D4D4"/>
          <w:sz w:val="21"/>
          <w:szCs w:val="21"/>
          <w:lang w:val="es-ES"/>
        </w:rPr>
        <w:t>;</w:t>
      </w:r>
    </w:p>
    <w:p w14:paraId="0381AD1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200px</w:t>
      </w:r>
      <w:r w:rsidRPr="00904F88">
        <w:rPr>
          <w:rFonts w:ascii="Consolas" w:hAnsi="Consolas"/>
          <w:color w:val="D4D4D4"/>
          <w:sz w:val="21"/>
          <w:szCs w:val="21"/>
          <w:lang w:val="es-ES"/>
        </w:rPr>
        <w:t>;</w:t>
      </w:r>
    </w:p>
    <w:p w14:paraId="20DB3F3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16155A0E"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4C2C979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5C040C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w:t>
      </w:r>
    </w:p>
    <w:p w14:paraId="1B82636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
    <w:p w14:paraId="742CD822"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darkblue</w:t>
      </w:r>
      <w:r w:rsidRPr="00904F88">
        <w:rPr>
          <w:rFonts w:ascii="Consolas" w:hAnsi="Consolas"/>
          <w:color w:val="D4D4D4"/>
          <w:sz w:val="21"/>
          <w:szCs w:val="21"/>
          <w:lang w:val="es-ES"/>
        </w:rPr>
        <w:t>;</w:t>
      </w:r>
    </w:p>
    <w:p w14:paraId="776C8F8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1ACA2B2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8E5F7D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961E54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BA6678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.parent</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.miaside</w:t>
      </w:r>
      <w:proofErr w:type="gramEnd"/>
      <w:r w:rsidRPr="00904F88">
        <w:rPr>
          <w:rFonts w:ascii="Consolas" w:hAnsi="Consolas"/>
          <w:color w:val="D4D4D4"/>
          <w:sz w:val="21"/>
          <w:szCs w:val="21"/>
          <w:lang w:val="es-ES"/>
        </w:rPr>
        <w:t xml:space="preserve"> {</w:t>
      </w:r>
    </w:p>
    <w:p w14:paraId="09DF8F5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D4D4D4"/>
          <w:sz w:val="21"/>
          <w:szCs w:val="21"/>
          <w:lang w:val="es-ES"/>
        </w:rPr>
        <w:t>;</w:t>
      </w:r>
    </w:p>
    <w:p w14:paraId="608B1E3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60vh</w:t>
      </w:r>
      <w:r w:rsidRPr="00904F88">
        <w:rPr>
          <w:rFonts w:ascii="Consolas" w:hAnsi="Consolas"/>
          <w:color w:val="D4D4D4"/>
          <w:sz w:val="21"/>
          <w:szCs w:val="21"/>
          <w:lang w:val="es-ES"/>
        </w:rPr>
        <w:t>;</w:t>
      </w:r>
    </w:p>
    <w:p w14:paraId="5413693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07B759A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1FF69E1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531B334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 xml:space="preserve">;           </w:t>
      </w:r>
    </w:p>
    <w:p w14:paraId="558A94E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407FAD5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7D2A0F1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91C47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029E9D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FD695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.mifooter</w:t>
      </w:r>
      <w:proofErr w:type="gramEnd"/>
      <w:r w:rsidRPr="00904F88">
        <w:rPr>
          <w:rFonts w:ascii="Consolas" w:hAnsi="Consolas"/>
          <w:color w:val="D4D4D4"/>
          <w:sz w:val="21"/>
          <w:szCs w:val="21"/>
          <w:lang w:val="es-ES"/>
        </w:rPr>
        <w:t xml:space="preserve"> {</w:t>
      </w:r>
    </w:p>
    <w:p w14:paraId="0EBF5FA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5EC5B88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6245D11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246</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121</w:t>
      </w:r>
      <w:r w:rsidRPr="00904F88">
        <w:rPr>
          <w:rFonts w:ascii="Consolas" w:hAnsi="Consolas"/>
          <w:color w:val="D4D4D4"/>
          <w:sz w:val="21"/>
          <w:szCs w:val="21"/>
          <w:lang w:val="es-ES"/>
        </w:rPr>
        <w:t>);</w:t>
      </w:r>
    </w:p>
    <w:p w14:paraId="2B7421D9"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black</w:t>
      </w:r>
      <w:r w:rsidRPr="00904F88">
        <w:rPr>
          <w:rFonts w:ascii="Consolas" w:hAnsi="Consolas"/>
          <w:color w:val="D4D4D4"/>
          <w:sz w:val="21"/>
          <w:szCs w:val="21"/>
          <w:lang w:val="es-ES"/>
        </w:rPr>
        <w:t>;</w:t>
      </w:r>
    </w:p>
    <w:p w14:paraId="21435348"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r w:rsidRPr="00904F88">
        <w:rPr>
          <w:rFonts w:ascii="Consolas" w:hAnsi="Consolas"/>
          <w:color w:val="D4D4D4"/>
          <w:sz w:val="21"/>
          <w:szCs w:val="21"/>
          <w:lang w:val="es-ES"/>
        </w:rPr>
        <w:t>;</w:t>
      </w:r>
    </w:p>
    <w:p w14:paraId="2EDEB5A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30EB2F2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497D4F4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900</w:t>
      </w:r>
      <w:r w:rsidRPr="00904F88">
        <w:rPr>
          <w:rFonts w:ascii="Consolas" w:hAnsi="Consolas"/>
          <w:color w:val="D4D4D4"/>
          <w:sz w:val="21"/>
          <w:szCs w:val="21"/>
          <w:lang w:val="es-ES"/>
        </w:rPr>
        <w:t>;</w:t>
      </w:r>
    </w:p>
    <w:p w14:paraId="675620CA"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E34DDB7"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D2AAAB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68E51F3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EAE23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5F40C2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"parent"</w:t>
      </w:r>
      <w:r w:rsidRPr="00904F88">
        <w:rPr>
          <w:rFonts w:ascii="Consolas" w:hAnsi="Consolas"/>
          <w:color w:val="808080"/>
          <w:sz w:val="21"/>
          <w:szCs w:val="21"/>
          <w:lang w:val="es-ES"/>
        </w:rPr>
        <w:t>&gt;</w:t>
      </w:r>
    </w:p>
    <w:p w14:paraId="1E83F1C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r w:rsidRPr="00904F88">
        <w:rPr>
          <w:rFonts w:ascii="Consolas" w:hAnsi="Consolas"/>
          <w:color w:val="CCCCCC"/>
          <w:sz w:val="21"/>
          <w:szCs w:val="21"/>
          <w:lang w:val="es-ES"/>
        </w:rPr>
        <w:t>Barra de navegacion</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46DFAB3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B97A1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"miaside"</w:t>
      </w:r>
      <w:r w:rsidRPr="00904F88">
        <w:rPr>
          <w:rFonts w:ascii="Consolas" w:hAnsi="Consolas"/>
          <w:color w:val="808080"/>
          <w:sz w:val="21"/>
          <w:szCs w:val="21"/>
          <w:lang w:val="es-ES"/>
        </w:rPr>
        <w:t>&gt;</w:t>
      </w:r>
    </w:p>
    <w:p w14:paraId="1F8C7A0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Menu lateral</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6B330E13"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0AFE87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74DC25"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92E278B"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AAFF0D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AB8216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r w:rsidRPr="00904F88">
        <w:rPr>
          <w:rFonts w:ascii="Consolas" w:hAnsi="Consolas"/>
          <w:color w:val="CCCCCC"/>
          <w:sz w:val="21"/>
          <w:szCs w:val="21"/>
          <w:lang w:val="es-ES"/>
        </w:rPr>
        <w:t>Acerca de</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4E57104"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12D53B6"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02F13BDF"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 Introducción</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7B9289D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"bloque"</w:t>
      </w:r>
      <w:r w:rsidRPr="00904F88">
        <w:rPr>
          <w:rFonts w:ascii="Consolas" w:hAnsi="Consolas"/>
          <w:color w:val="808080"/>
          <w:sz w:val="21"/>
          <w:szCs w:val="21"/>
          <w:lang w:val="es-ES"/>
        </w:rPr>
        <w:t>&gt;</w:t>
      </w:r>
      <w:r w:rsidRPr="00904F88">
        <w:rPr>
          <w:rFonts w:ascii="Consolas" w:hAnsi="Consolas"/>
          <w:color w:val="CCCCCC"/>
          <w:sz w:val="21"/>
          <w:szCs w:val="21"/>
          <w:lang w:val="es-ES"/>
        </w:rPr>
        <w:t>Bloque II. Características</w:t>
      </w:r>
      <w:r w:rsidRPr="00904F88">
        <w:rPr>
          <w:rFonts w:ascii="Consolas" w:hAnsi="Consolas"/>
          <w:color w:val="808080"/>
          <w:sz w:val="21"/>
          <w:szCs w:val="21"/>
          <w:lang w:val="es-ES"/>
        </w:rPr>
        <w:t>&lt;/</w:t>
      </w:r>
      <w:r w:rsidRPr="00904F88">
        <w:rPr>
          <w:rFonts w:ascii="Consolas" w:hAnsi="Consolas"/>
          <w:color w:val="569CD6"/>
          <w:sz w:val="21"/>
          <w:szCs w:val="21"/>
          <w:lang w:val="es-ES"/>
        </w:rPr>
        <w:t>article</w:t>
      </w:r>
      <w:r w:rsidRPr="00904F88">
        <w:rPr>
          <w:rFonts w:ascii="Consolas" w:hAnsi="Consolas"/>
          <w:color w:val="808080"/>
          <w:sz w:val="21"/>
          <w:szCs w:val="21"/>
          <w:lang w:val="es-ES"/>
        </w:rPr>
        <w:t>&gt;</w:t>
      </w:r>
    </w:p>
    <w:p w14:paraId="3FBDEC6C"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423BF60"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"mifooter"</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Corporacion aceitunera. FOOTER</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1A71C568"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9AEE041"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DDDD4D" w14:textId="77777777" w:rsidR="004F2847" w:rsidRPr="00904F88" w:rsidRDefault="004F2847" w:rsidP="004F284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5C5D83FD" w14:textId="77777777" w:rsidR="004F2847" w:rsidRPr="00904F88" w:rsidRDefault="004F2847" w:rsidP="0011067F">
      <w:pPr>
        <w:rPr>
          <w:lang w:val="es-ES"/>
        </w:rPr>
      </w:pPr>
    </w:p>
    <w:p w14:paraId="568D2825" w14:textId="77777777" w:rsidR="00580469" w:rsidRPr="00904F88" w:rsidRDefault="00580469" w:rsidP="0011067F">
      <w:pPr>
        <w:rPr>
          <w:lang w:val="es-ES"/>
        </w:rPr>
      </w:pPr>
    </w:p>
    <w:p w14:paraId="3D428B64" w14:textId="77777777" w:rsidR="0067233E" w:rsidRPr="00904F88" w:rsidRDefault="0067233E" w:rsidP="0011067F">
      <w:pPr>
        <w:rPr>
          <w:lang w:val="es-ES"/>
        </w:rPr>
      </w:pPr>
    </w:p>
    <w:p w14:paraId="06E5EC5F" w14:textId="77777777" w:rsidR="0067233E" w:rsidRPr="00904F88" w:rsidRDefault="0067233E" w:rsidP="0011067F">
      <w:pPr>
        <w:rPr>
          <w:lang w:val="es-ES"/>
        </w:rPr>
      </w:pPr>
    </w:p>
    <w:p w14:paraId="719AEA46" w14:textId="65E3A824" w:rsidR="0067233E" w:rsidRPr="00904F88" w:rsidRDefault="000D26E7" w:rsidP="00F904D0">
      <w:pPr>
        <w:pStyle w:val="Ttulo2"/>
        <w:rPr>
          <w:lang w:val="es-ES"/>
        </w:rPr>
      </w:pPr>
      <w:bookmarkStart w:id="73" w:name="_Toc210637422"/>
      <w:r w:rsidRPr="00904F88">
        <w:rPr>
          <w:lang w:val="es-ES"/>
        </w:rPr>
        <w:t xml:space="preserve">Practica avanzada </w:t>
      </w:r>
      <w:r w:rsidR="00F904D0" w:rsidRPr="00904F88">
        <w:rPr>
          <w:lang w:val="es-ES"/>
        </w:rPr>
        <w:t>Menú</w:t>
      </w:r>
      <w:r w:rsidR="0067233E" w:rsidRPr="00904F88">
        <w:rPr>
          <w:lang w:val="es-ES"/>
        </w:rPr>
        <w:t xml:space="preserve"> desplegable en HTML y CSS con la propiedad </w:t>
      </w:r>
      <w:proofErr w:type="gramStart"/>
      <w:r w:rsidR="00F904D0" w:rsidRPr="00904F88">
        <w:rPr>
          <w:lang w:val="es-ES"/>
        </w:rPr>
        <w:t>display:none</w:t>
      </w:r>
      <w:proofErr w:type="gramEnd"/>
      <w:r w:rsidRPr="00904F88">
        <w:rPr>
          <w:lang w:val="es-ES"/>
        </w:rPr>
        <w:t>. Para quien quiera aprender más</w:t>
      </w:r>
      <w:bookmarkEnd w:id="73"/>
    </w:p>
    <w:p w14:paraId="12B700EE" w14:textId="77777777" w:rsidR="000D26E7" w:rsidRPr="00904F88" w:rsidRDefault="000D26E7" w:rsidP="000D26E7">
      <w:pPr>
        <w:rPr>
          <w:lang w:val="es-ES"/>
        </w:rPr>
      </w:pPr>
    </w:p>
    <w:p w14:paraId="36D061B8" w14:textId="0654B4A3" w:rsidR="00560487" w:rsidRPr="00904F88" w:rsidRDefault="00560487" w:rsidP="000D26E7">
      <w:pPr>
        <w:rPr>
          <w:lang w:val="es-ES"/>
        </w:rPr>
      </w:pPr>
      <w:r w:rsidRPr="00904F88">
        <w:rPr>
          <w:lang w:val="es-ES"/>
        </w:rPr>
        <w:t>Lo primero es crear el fichero menudesplegable.html</w:t>
      </w:r>
    </w:p>
    <w:p w14:paraId="3A92DF2D" w14:textId="77777777" w:rsidR="00560487" w:rsidRPr="00904F88" w:rsidRDefault="00560487" w:rsidP="000D26E7">
      <w:pPr>
        <w:rPr>
          <w:lang w:val="es-ES"/>
        </w:rPr>
      </w:pPr>
    </w:p>
    <w:p w14:paraId="61F7BD31" w14:textId="77777777" w:rsidR="00560487" w:rsidRPr="00904F88" w:rsidRDefault="00560487" w:rsidP="00560487">
      <w:pPr>
        <w:rPr>
          <w:b/>
          <w:bCs/>
          <w:u w:val="single"/>
          <w:lang w:val="es-ES"/>
        </w:rPr>
      </w:pPr>
      <w:r w:rsidRPr="00904F88">
        <w:rPr>
          <w:b/>
          <w:bCs/>
          <w:u w:val="single"/>
          <w:lang w:val="es-ES"/>
        </w:rPr>
        <w:t>Crear las etiquetas &lt;nav&gt;&lt;/nav&gt;</w:t>
      </w:r>
    </w:p>
    <w:p w14:paraId="5CCA51A5" w14:textId="77777777" w:rsidR="00560487" w:rsidRPr="00904F88" w:rsidRDefault="00560487" w:rsidP="00560487">
      <w:pPr>
        <w:rPr>
          <w:lang w:val="es-ES"/>
        </w:rPr>
      </w:pPr>
    </w:p>
    <w:p w14:paraId="7821E7AD" w14:textId="107C8041" w:rsidR="00560487" w:rsidRPr="00904F88" w:rsidRDefault="00560487" w:rsidP="00560487">
      <w:pPr>
        <w:rPr>
          <w:lang w:val="es-ES"/>
        </w:rPr>
      </w:pPr>
      <w:r w:rsidRPr="00904F88">
        <w:rPr>
          <w:lang w:val="es-ES"/>
        </w:rPr>
        <w:t>Luego empezaremos por crear las etiquetas de navegación &lt;nav&gt;&lt;/nav&gt; y le añadiremos un nombre para identificar nuestro menú. Gracias a este id, podremos personalizarlo con CSS más adelante.</w:t>
      </w:r>
    </w:p>
    <w:p w14:paraId="2E3FD2E2" w14:textId="77777777" w:rsidR="00BE5C2D" w:rsidRPr="00904F88" w:rsidRDefault="00BE5C2D" w:rsidP="00BE5C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"menu"</w:t>
      </w:r>
      <w:r w:rsidRPr="00904F88">
        <w:rPr>
          <w:rFonts w:ascii="Consolas" w:hAnsi="Consolas"/>
          <w:color w:val="808080"/>
          <w:sz w:val="21"/>
          <w:szCs w:val="21"/>
          <w:lang w:val="es-ES"/>
        </w:rPr>
        <w:t>&gt;</w:t>
      </w:r>
    </w:p>
    <w:p w14:paraId="6189F1C1" w14:textId="77777777" w:rsidR="00BE5C2D" w:rsidRPr="00904F88" w:rsidRDefault="00BE5C2D" w:rsidP="00BE5C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79CEC8DC" w14:textId="77777777" w:rsidR="000D26E7" w:rsidRPr="00904F88" w:rsidRDefault="000D26E7" w:rsidP="000D26E7">
      <w:pPr>
        <w:rPr>
          <w:lang w:val="es-ES"/>
        </w:rPr>
      </w:pPr>
    </w:p>
    <w:p w14:paraId="2BB63353" w14:textId="77777777" w:rsidR="0072438D" w:rsidRPr="00904F88" w:rsidRDefault="0072438D" w:rsidP="0072438D">
      <w:pPr>
        <w:rPr>
          <w:b/>
          <w:bCs/>
          <w:u w:val="single"/>
          <w:lang w:val="es-ES"/>
        </w:rPr>
      </w:pPr>
      <w:r w:rsidRPr="00904F88">
        <w:rPr>
          <w:b/>
          <w:bCs/>
          <w:u w:val="single"/>
          <w:lang w:val="es-ES"/>
        </w:rPr>
        <w:t>Añadir una lista dentro del menú</w:t>
      </w:r>
    </w:p>
    <w:p w14:paraId="07DBB0B3" w14:textId="77777777" w:rsidR="0072438D" w:rsidRPr="00904F88" w:rsidRDefault="0072438D" w:rsidP="0072438D">
      <w:pPr>
        <w:rPr>
          <w:lang w:val="es-ES"/>
        </w:rPr>
      </w:pPr>
      <w:r w:rsidRPr="00904F88">
        <w:rPr>
          <w:lang w:val="es-ES"/>
        </w:rPr>
        <w:t>Para crear el menú principal con enlaces utilizaremos una lista y las etiquetas &lt;ul&gt;&lt;/ul&gt;&lt;li&gt;&lt;/li&gt;.</w:t>
      </w:r>
    </w:p>
    <w:p w14:paraId="1D507A10" w14:textId="77777777" w:rsidR="0072438D" w:rsidRPr="00904F88" w:rsidRDefault="0072438D" w:rsidP="0072438D">
      <w:pPr>
        <w:rPr>
          <w:lang w:val="es-ES"/>
        </w:rPr>
      </w:pPr>
    </w:p>
    <w:p w14:paraId="61021769" w14:textId="656B5F39"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005A5E49"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"menu"</w:t>
      </w:r>
      <w:r w:rsidRPr="00904F88">
        <w:rPr>
          <w:rFonts w:ascii="Consolas" w:hAnsi="Consolas"/>
          <w:color w:val="808080"/>
          <w:sz w:val="21"/>
          <w:szCs w:val="21"/>
          <w:lang w:val="es-ES"/>
        </w:rPr>
        <w:t>&gt;</w:t>
      </w:r>
    </w:p>
    <w:p w14:paraId="2849000C"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3938B3A"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E50F2C2"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27DC948"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E9F899A"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96EA67F"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5</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4F62FE8"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3987B9E" w14:textId="77777777" w:rsidR="002D378B" w:rsidRPr="00904F88" w:rsidRDefault="002D378B" w:rsidP="002D378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537BD44" w14:textId="77777777" w:rsidR="0072438D" w:rsidRPr="00904F88" w:rsidRDefault="0072438D" w:rsidP="0072438D">
      <w:pPr>
        <w:rPr>
          <w:lang w:val="es-ES"/>
        </w:rPr>
      </w:pPr>
    </w:p>
    <w:p w14:paraId="6C208D12" w14:textId="77777777" w:rsidR="002D378B" w:rsidRPr="00904F88" w:rsidRDefault="002D378B" w:rsidP="002D378B">
      <w:pPr>
        <w:rPr>
          <w:b/>
          <w:bCs/>
          <w:u w:val="single"/>
          <w:lang w:val="es-ES"/>
        </w:rPr>
      </w:pPr>
      <w:r w:rsidRPr="00904F88">
        <w:rPr>
          <w:b/>
          <w:bCs/>
          <w:u w:val="single"/>
          <w:lang w:val="es-ES"/>
        </w:rPr>
        <w:t>Crear el submenú</w:t>
      </w:r>
    </w:p>
    <w:p w14:paraId="37D0DAE2" w14:textId="77777777" w:rsidR="002D378B" w:rsidRPr="00904F88" w:rsidRDefault="002D378B" w:rsidP="002D378B">
      <w:pPr>
        <w:rPr>
          <w:lang w:val="es-ES"/>
        </w:rPr>
      </w:pPr>
      <w:r w:rsidRPr="00904F88">
        <w:rPr>
          <w:lang w:val="es-ES"/>
        </w:rPr>
        <w:t>En este ejemplo, crearemos un </w:t>
      </w:r>
      <w:r w:rsidRPr="00904F88">
        <w:rPr>
          <w:b/>
          <w:bCs/>
          <w:lang w:val="es-ES"/>
        </w:rPr>
        <w:t>submenú con 3 enlaces adicionales</w:t>
      </w:r>
      <w:r w:rsidRPr="00904F88">
        <w:rPr>
          <w:lang w:val="es-ES"/>
        </w:rPr>
        <w:t> dentro del enlace 2. Para ello, seguiremos los mismos pasos que hemos seguido en el paso 2 para crear una lista.</w:t>
      </w:r>
    </w:p>
    <w:p w14:paraId="6926AC64" w14:textId="77777777" w:rsidR="005A5E49" w:rsidRPr="00904F88" w:rsidRDefault="005A5E49" w:rsidP="002D378B">
      <w:pPr>
        <w:rPr>
          <w:lang w:val="es-ES"/>
        </w:rPr>
      </w:pPr>
    </w:p>
    <w:p w14:paraId="1EB0E07B"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"menu"</w:t>
      </w:r>
      <w:r w:rsidRPr="00904F88">
        <w:rPr>
          <w:rFonts w:ascii="Consolas" w:hAnsi="Consolas"/>
          <w:color w:val="808080"/>
          <w:sz w:val="21"/>
          <w:szCs w:val="21"/>
          <w:lang w:val="es-ES"/>
        </w:rPr>
        <w:t>&gt;</w:t>
      </w:r>
    </w:p>
    <w:p w14:paraId="02A07E7F"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start menu --&gt;</w:t>
      </w:r>
    </w:p>
    <w:p w14:paraId="62216DE8"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78237B9"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9A087E8"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E8A7EA3"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start menu desplegable --&gt;</w:t>
      </w:r>
    </w:p>
    <w:p w14:paraId="62290542"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ABBB135"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D8A1E3C"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6B6D7C9"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F811AC1"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6EC24B2"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end menu desplegable --&gt;</w:t>
      </w:r>
    </w:p>
    <w:p w14:paraId="0C489E8D"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8F7518D"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3006F42"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2B8F311"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C51C6F0"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849D762"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3D8772F"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26122D7"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38240A2"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6F67F57"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97FFA16"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5</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DA9CA6E"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5C7866C"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end menu --&gt;</w:t>
      </w:r>
    </w:p>
    <w:p w14:paraId="127CBA60" w14:textId="77777777" w:rsidR="005A5E49" w:rsidRPr="00904F88" w:rsidRDefault="005A5E49" w:rsidP="005A5E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3AA834F" w14:textId="77777777" w:rsidR="002D378B" w:rsidRPr="00904F88" w:rsidRDefault="002D378B" w:rsidP="0072438D">
      <w:pPr>
        <w:rPr>
          <w:lang w:val="es-ES"/>
        </w:rPr>
      </w:pPr>
    </w:p>
    <w:p w14:paraId="7A35C832" w14:textId="77777777" w:rsidR="006D5699" w:rsidRPr="00904F88" w:rsidRDefault="006D5699" w:rsidP="006D5699">
      <w:pPr>
        <w:rPr>
          <w:b/>
          <w:bCs/>
          <w:sz w:val="28"/>
          <w:szCs w:val="28"/>
          <w:u w:val="single"/>
          <w:lang w:val="es-ES"/>
        </w:rPr>
      </w:pPr>
      <w:r w:rsidRPr="00904F88">
        <w:rPr>
          <w:b/>
          <w:bCs/>
          <w:sz w:val="28"/>
          <w:szCs w:val="28"/>
          <w:u w:val="single"/>
          <w:lang w:val="es-ES"/>
        </w:rPr>
        <w:t>Menú desplegable CSS</w:t>
      </w:r>
    </w:p>
    <w:p w14:paraId="7C4E2923" w14:textId="77777777" w:rsidR="006D5699" w:rsidRPr="00904F88" w:rsidRDefault="006D5699" w:rsidP="006D5699">
      <w:pPr>
        <w:rPr>
          <w:lang w:val="es-ES"/>
        </w:rPr>
      </w:pPr>
      <w:r w:rsidRPr="00904F88">
        <w:rPr>
          <w:lang w:val="es-ES"/>
        </w:rPr>
        <w:t>Ahora crearemos unos estilos CSS para darle un toque de personalización. En esta </w:t>
      </w:r>
      <w:hyperlink r:id="rId199" w:history="1">
        <w:r w:rsidRPr="00904F88">
          <w:rPr>
            <w:rStyle w:val="Hipervnculo"/>
            <w:b/>
            <w:bCs/>
            <w:lang w:val="es-ES"/>
          </w:rPr>
          <w:t>guía de CSS</w:t>
        </w:r>
      </w:hyperlink>
      <w:r w:rsidRPr="00904F88">
        <w:rPr>
          <w:lang w:val="es-ES"/>
        </w:rPr>
        <w:t> encontrarás más propiedades para personalizar tu menú.</w:t>
      </w:r>
    </w:p>
    <w:p w14:paraId="0A8E87AA" w14:textId="77777777" w:rsidR="006D5699" w:rsidRPr="00904F88" w:rsidRDefault="006D5699" w:rsidP="006D5699">
      <w:pPr>
        <w:rPr>
          <w:b/>
          <w:bCs/>
          <w:lang w:val="es-ES"/>
        </w:rPr>
      </w:pPr>
    </w:p>
    <w:p w14:paraId="5D8D1109" w14:textId="627A57FE" w:rsidR="006D5699" w:rsidRPr="00904F88" w:rsidRDefault="006D5699" w:rsidP="006D5699">
      <w:pPr>
        <w:rPr>
          <w:b/>
          <w:bCs/>
          <w:u w:val="single"/>
          <w:lang w:val="es-ES"/>
        </w:rPr>
      </w:pPr>
      <w:r w:rsidRPr="00904F88">
        <w:rPr>
          <w:b/>
          <w:bCs/>
          <w:u w:val="single"/>
          <w:lang w:val="es-ES"/>
        </w:rPr>
        <w:t>Menú principal</w:t>
      </w:r>
    </w:p>
    <w:p w14:paraId="07D360B6" w14:textId="77777777" w:rsidR="006D5699" w:rsidRPr="00904F88" w:rsidRDefault="006D5699" w:rsidP="006D5699">
      <w:pPr>
        <w:rPr>
          <w:lang w:val="es-ES"/>
        </w:rPr>
      </w:pPr>
      <w:r w:rsidRPr="00904F88">
        <w:rPr>
          <w:lang w:val="es-ES"/>
        </w:rPr>
        <w:t>Vamos a empezar por modificar la estructura de esta simple lista para convertirla en menú. Estos son los cambios que haremos con CSS:</w:t>
      </w:r>
    </w:p>
    <w:p w14:paraId="5331E2CF" w14:textId="77777777" w:rsidR="006D5699" w:rsidRPr="00904F88" w:rsidRDefault="006D5699" w:rsidP="006D5699">
      <w:pPr>
        <w:numPr>
          <w:ilvl w:val="0"/>
          <w:numId w:val="59"/>
        </w:numPr>
        <w:rPr>
          <w:lang w:val="es-ES"/>
        </w:rPr>
      </w:pPr>
      <w:r w:rsidRPr="00904F88">
        <w:rPr>
          <w:lang w:val="es-ES"/>
        </w:rPr>
        <w:t>Modificar la estructura básica</w:t>
      </w:r>
    </w:p>
    <w:p w14:paraId="3BD6FDFC" w14:textId="77777777" w:rsidR="006D5699" w:rsidRPr="00904F88" w:rsidRDefault="006D5699" w:rsidP="006D5699">
      <w:pPr>
        <w:numPr>
          <w:ilvl w:val="0"/>
          <w:numId w:val="59"/>
        </w:numPr>
        <w:rPr>
          <w:lang w:val="es-ES"/>
        </w:rPr>
      </w:pPr>
      <w:r w:rsidRPr="00904F88">
        <w:rPr>
          <w:lang w:val="es-ES"/>
        </w:rPr>
        <w:t>Dar estilo al menú principal</w:t>
      </w:r>
    </w:p>
    <w:p w14:paraId="41DA7DC5" w14:textId="77777777" w:rsidR="006D5699" w:rsidRPr="00904F88" w:rsidRDefault="006D5699" w:rsidP="006D5699">
      <w:pPr>
        <w:rPr>
          <w:lang w:val="es-ES"/>
        </w:rPr>
      </w:pPr>
      <w:r w:rsidRPr="00904F88">
        <w:rPr>
          <w:lang w:val="es-ES"/>
        </w:rPr>
        <w:t>Como puedes ver, en este ejemplo, le hemos dado un toque nuestro.</w:t>
      </w:r>
    </w:p>
    <w:p w14:paraId="6071BD69" w14:textId="77777777" w:rsidR="00F904D0" w:rsidRPr="00904F88" w:rsidRDefault="00F904D0" w:rsidP="00F904D0">
      <w:pPr>
        <w:rPr>
          <w:lang w:val="es-ES"/>
        </w:rPr>
      </w:pPr>
    </w:p>
    <w:p w14:paraId="3210DAC1"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menu */</w:t>
      </w:r>
    </w:p>
    <w:p w14:paraId="4BA4F27B"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1F746C2"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56622D6F"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0F75D491"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36687EF7"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1DB9DB9"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13EB3CC"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D84810A"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w:t>
      </w:r>
    </w:p>
    <w:p w14:paraId="7F570DA2"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B2F81C"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71E5388A"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#2e518b</w:t>
      </w:r>
      <w:r w:rsidRPr="00904F88">
        <w:rPr>
          <w:rFonts w:ascii="Consolas" w:hAnsi="Consolas"/>
          <w:color w:val="D4D4D4"/>
          <w:sz w:val="21"/>
          <w:szCs w:val="21"/>
          <w:lang w:val="es-ES"/>
        </w:rPr>
        <w:t>;</w:t>
      </w:r>
    </w:p>
    <w:p w14:paraId="01B6F55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2EE604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F01F37"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del menu */</w:t>
      </w:r>
    </w:p>
    <w:p w14:paraId="2FEA8442"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2E09471"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0CABA34C"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2FA451D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#fff</w:t>
      </w:r>
      <w:r w:rsidRPr="00904F88">
        <w:rPr>
          <w:rFonts w:ascii="Consolas" w:hAnsi="Consolas"/>
          <w:color w:val="D4D4D4"/>
          <w:sz w:val="21"/>
          <w:szCs w:val="21"/>
          <w:lang w:val="es-ES"/>
        </w:rPr>
        <w:t>;</w:t>
      </w:r>
    </w:p>
    <w:p w14:paraId="4DE42D32"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45A6C8AE"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w:t>
      </w:r>
      <w:r w:rsidRPr="00904F88">
        <w:rPr>
          <w:rFonts w:ascii="Consolas" w:hAnsi="Consolas"/>
          <w:color w:val="D4D4D4"/>
          <w:sz w:val="21"/>
          <w:szCs w:val="21"/>
          <w:lang w:val="es-ES"/>
        </w:rPr>
        <w:t>;</w:t>
      </w:r>
    </w:p>
    <w:p w14:paraId="2A6D9C2B"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4A0CF91C"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6EBD78B1"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"HelveticaNeue"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 Neue"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Arial</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75CC101D"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text-transform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uppercase</w:t>
      </w:r>
      <w:r w:rsidRPr="00904F88">
        <w:rPr>
          <w:rFonts w:ascii="Consolas" w:hAnsi="Consolas"/>
          <w:color w:val="D4D4D4"/>
          <w:sz w:val="21"/>
          <w:szCs w:val="21"/>
          <w:lang w:val="es-ES"/>
        </w:rPr>
        <w:t>;</w:t>
      </w:r>
    </w:p>
    <w:p w14:paraId="30932571"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letter-spacing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w:t>
      </w:r>
    </w:p>
    <w:p w14:paraId="1810321A"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05EBEF3"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D05044"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w:t>
      </w:r>
    </w:p>
    <w:p w14:paraId="0BA3E7F8"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A06CF77"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6251CED0"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7777DF72"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4CC4091B"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79E31D8"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AEAE790"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0C24CB7"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05D450"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efecto al pasar el ratón por los items del menu */</w:t>
      </w:r>
    </w:p>
    <w:p w14:paraId="3FAEADA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486FB4"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li:hover</w:t>
      </w:r>
      <w:proofErr w:type="gramEnd"/>
      <w:r w:rsidRPr="00904F88">
        <w:rPr>
          <w:rFonts w:ascii="Consolas" w:hAnsi="Consolas"/>
          <w:color w:val="D4D4D4"/>
          <w:sz w:val="21"/>
          <w:szCs w:val="21"/>
          <w:lang w:val="es-ES"/>
        </w:rPr>
        <w:t xml:space="preserve"> {</w:t>
      </w:r>
    </w:p>
    <w:p w14:paraId="14F2214A"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#5b78a7</w:t>
      </w:r>
      <w:r w:rsidRPr="00904F88">
        <w:rPr>
          <w:rFonts w:ascii="Consolas" w:hAnsi="Consolas"/>
          <w:color w:val="D4D4D4"/>
          <w:sz w:val="21"/>
          <w:szCs w:val="21"/>
          <w:lang w:val="es-ES"/>
        </w:rPr>
        <w:t>;</w:t>
      </w:r>
    </w:p>
    <w:p w14:paraId="27F3BFA5" w14:textId="77777777" w:rsidR="00DE2357" w:rsidRPr="00904F88" w:rsidRDefault="00DE2357" w:rsidP="00DE23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A51B5E" w14:textId="77777777" w:rsidR="006343A8" w:rsidRPr="00904F88" w:rsidRDefault="006343A8" w:rsidP="00F904D0">
      <w:pPr>
        <w:rPr>
          <w:lang w:val="es-ES"/>
        </w:rPr>
      </w:pPr>
    </w:p>
    <w:p w14:paraId="5ECD6045" w14:textId="77777777" w:rsidR="00DE2357" w:rsidRPr="00904F88" w:rsidRDefault="00DE2357" w:rsidP="00DE2357">
      <w:pPr>
        <w:rPr>
          <w:b/>
          <w:bCs/>
          <w:u w:val="single"/>
          <w:lang w:val="es-ES"/>
        </w:rPr>
      </w:pPr>
      <w:r w:rsidRPr="00904F88">
        <w:rPr>
          <w:b/>
          <w:bCs/>
          <w:u w:val="single"/>
          <w:lang w:val="es-ES"/>
        </w:rPr>
        <w:t>Menú desplegable</w:t>
      </w:r>
    </w:p>
    <w:p w14:paraId="45CEEEAB" w14:textId="77777777" w:rsidR="00DE2357" w:rsidRPr="00904F88" w:rsidRDefault="00DE2357" w:rsidP="00DE2357">
      <w:pPr>
        <w:rPr>
          <w:lang w:val="es-ES"/>
        </w:rPr>
      </w:pPr>
    </w:p>
    <w:p w14:paraId="07F31A0D" w14:textId="0321E15A" w:rsidR="00DE2357" w:rsidRPr="00904F88" w:rsidRDefault="00DE2357" w:rsidP="00DE2357">
      <w:pPr>
        <w:rPr>
          <w:lang w:val="es-ES"/>
        </w:rPr>
      </w:pPr>
      <w:r w:rsidRPr="00904F88">
        <w:rPr>
          <w:lang w:val="es-ES"/>
        </w:rPr>
        <w:t>Para crear este tipo de menú, aplicaremos la regla CSS display que hará que los enlaces dentro del desplegable sólo se muestren al pasar el ratón. En esta sección conseguiremos lo siguiente:</w:t>
      </w:r>
    </w:p>
    <w:p w14:paraId="143B162E" w14:textId="77777777" w:rsidR="00DE2357" w:rsidRPr="00904F88" w:rsidRDefault="00DE2357" w:rsidP="00DE2357">
      <w:pPr>
        <w:numPr>
          <w:ilvl w:val="0"/>
          <w:numId w:val="60"/>
        </w:numPr>
        <w:rPr>
          <w:lang w:val="es-ES"/>
        </w:rPr>
      </w:pPr>
      <w:r w:rsidRPr="00904F88">
        <w:rPr>
          <w:lang w:val="es-ES"/>
        </w:rPr>
        <w:t>Dar estilo al menú</w:t>
      </w:r>
    </w:p>
    <w:p w14:paraId="39CE91B1" w14:textId="77777777" w:rsidR="00DE2357" w:rsidRPr="00904F88" w:rsidRDefault="00DE2357" w:rsidP="00DE2357">
      <w:pPr>
        <w:numPr>
          <w:ilvl w:val="0"/>
          <w:numId w:val="60"/>
        </w:numPr>
        <w:rPr>
          <w:lang w:val="es-ES"/>
        </w:rPr>
      </w:pPr>
      <w:r w:rsidRPr="00904F88">
        <w:rPr>
          <w:lang w:val="es-ES"/>
        </w:rPr>
        <w:t>Mostrar y ocultar los enlaces</w:t>
      </w:r>
    </w:p>
    <w:p w14:paraId="44B808DE" w14:textId="77777777" w:rsidR="00DE2357" w:rsidRPr="00904F88" w:rsidRDefault="00DE2357" w:rsidP="00DE2357">
      <w:pPr>
        <w:rPr>
          <w:lang w:val="es-ES"/>
        </w:rPr>
      </w:pPr>
      <w:r w:rsidRPr="00904F88">
        <w:rPr>
          <w:lang w:val="es-ES"/>
        </w:rPr>
        <w:t>Si te fijas, por defecto «escondemos» los enlaces del submenú con </w:t>
      </w:r>
      <w:r w:rsidRPr="00904F88">
        <w:rPr>
          <w:b/>
          <w:bCs/>
          <w:lang w:val="es-ES"/>
        </w:rPr>
        <w:t>display: none</w:t>
      </w:r>
      <w:r w:rsidRPr="00904F88">
        <w:rPr>
          <w:lang w:val="es-ES"/>
        </w:rPr>
        <w:t> y luego los mostramos aplicando </w:t>
      </w:r>
      <w:r w:rsidRPr="00904F88">
        <w:rPr>
          <w:b/>
          <w:bCs/>
          <w:lang w:val="es-ES"/>
        </w:rPr>
        <w:t>display: block</w:t>
      </w:r>
      <w:r w:rsidRPr="00904F88">
        <w:rPr>
          <w:lang w:val="es-ES"/>
        </w:rPr>
        <w:t xml:space="preserve"> con el </w:t>
      </w:r>
      <w:proofErr w:type="gramStart"/>
      <w:r w:rsidRPr="00904F88">
        <w:rPr>
          <w:lang w:val="es-ES"/>
        </w:rPr>
        <w:t>selector </w:t>
      </w:r>
      <w:r w:rsidRPr="00904F88">
        <w:rPr>
          <w:b/>
          <w:bCs/>
          <w:lang w:val="es-ES"/>
        </w:rPr>
        <w:t>:hover</w:t>
      </w:r>
      <w:proofErr w:type="gramEnd"/>
    </w:p>
    <w:p w14:paraId="6339171F" w14:textId="77777777" w:rsidR="00DE2357" w:rsidRPr="00904F88" w:rsidRDefault="00DE2357" w:rsidP="00DE2357">
      <w:pPr>
        <w:rPr>
          <w:b/>
          <w:bCs/>
          <w:lang w:val="es-ES"/>
        </w:rPr>
      </w:pPr>
      <w:r w:rsidRPr="00904F88">
        <w:rPr>
          <w:lang w:val="es-ES"/>
        </w:rPr>
        <w:t>Además, para que nuestros enlaces aparezcan de forma vertical y no horizontal como en el menú principal, aplicaremos la regla CSS de </w:t>
      </w:r>
      <w:r w:rsidRPr="00904F88">
        <w:rPr>
          <w:b/>
          <w:bCs/>
          <w:lang w:val="es-ES"/>
        </w:rPr>
        <w:t>float: none</w:t>
      </w:r>
    </w:p>
    <w:p w14:paraId="57BA9D3C" w14:textId="77777777" w:rsidR="00DE2357" w:rsidRPr="00904F88" w:rsidRDefault="00DE2357" w:rsidP="00DE2357">
      <w:pPr>
        <w:rPr>
          <w:b/>
          <w:bCs/>
          <w:lang w:val="es-ES"/>
        </w:rPr>
      </w:pPr>
    </w:p>
    <w:p w14:paraId="7E32736E" w14:textId="77777777" w:rsidR="00DE2357" w:rsidRPr="00904F88" w:rsidRDefault="00DE2357" w:rsidP="00DE2357">
      <w:pPr>
        <w:rPr>
          <w:b/>
          <w:bCs/>
          <w:lang w:val="es-ES"/>
        </w:rPr>
      </w:pPr>
    </w:p>
    <w:p w14:paraId="637A449B"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6A9955"/>
          <w:sz w:val="21"/>
          <w:szCs w:val="21"/>
          <w:lang w:val="es-ES"/>
        </w:rPr>
        <w:t>/* menu desplegable */</w:t>
      </w:r>
    </w:p>
    <w:p w14:paraId="64A6CFB7"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E7B89E0"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146553E2"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0E4FC22C"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24D8C6E3"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2B52AF15"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E139072"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#eee</w:t>
      </w:r>
      <w:r w:rsidRPr="00904F88">
        <w:rPr>
          <w:rFonts w:ascii="Consolas" w:hAnsi="Consolas"/>
          <w:color w:val="D4D4D4"/>
          <w:sz w:val="21"/>
          <w:szCs w:val="21"/>
          <w:lang w:val="es-ES"/>
        </w:rPr>
        <w:t>;</w:t>
      </w:r>
    </w:p>
    <w:p w14:paraId="6F993AC1"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46FFA0B"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6D8629F"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4C3372"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w:t>
      </w:r>
    </w:p>
    <w:p w14:paraId="545E7368"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7E3233"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7258AB10"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4EA76B2A"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p>
    <w:p w14:paraId="07C708E5"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ACFC79"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5EB280"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 los items del menu desplegable */</w:t>
      </w:r>
    </w:p>
    <w:p w14:paraId="57F2E524"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4D6DAC"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61751FEC"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120%</w:t>
      </w:r>
      <w:r w:rsidRPr="00904F88">
        <w:rPr>
          <w:rFonts w:ascii="Consolas" w:hAnsi="Consolas"/>
          <w:color w:val="D4D4D4"/>
          <w:sz w:val="21"/>
          <w:szCs w:val="21"/>
          <w:lang w:val="es-ES"/>
        </w:rPr>
        <w:t>;</w:t>
      </w:r>
    </w:p>
    <w:p w14:paraId="655682AA"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42DF9D1B"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79AFD7C"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FB4E5F"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al pasar el ratón */</w:t>
      </w:r>
    </w:p>
    <w:p w14:paraId="56FA618F"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7D9CFD"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li:hover</w:t>
      </w:r>
      <w:proofErr w:type="gramEnd"/>
      <w:r w:rsidRPr="00904F88">
        <w:rPr>
          <w:rFonts w:ascii="Consolas" w:hAnsi="Consolas"/>
          <w:color w:val="D4D4D4"/>
          <w:sz w:val="21"/>
          <w:szCs w:val="21"/>
          <w:lang w:val="es-ES"/>
        </w:rPr>
        <w:t>&gt;</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13FC8149"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58F88C29" w14:textId="77777777" w:rsidR="00D028E5" w:rsidRPr="00904F88" w:rsidRDefault="00D028E5" w:rsidP="00D028E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6193AFC" w14:textId="77777777" w:rsidR="00DE2357" w:rsidRPr="00904F88" w:rsidRDefault="00DE2357" w:rsidP="00DE2357">
      <w:pPr>
        <w:rPr>
          <w:lang w:val="es-ES"/>
        </w:rPr>
      </w:pPr>
    </w:p>
    <w:p w14:paraId="48D76462" w14:textId="3B9F7232" w:rsidR="006343A8" w:rsidRPr="00904F88" w:rsidRDefault="00D028E5" w:rsidP="00F904D0">
      <w:pPr>
        <w:rPr>
          <w:b/>
          <w:bCs/>
          <w:u w:val="single"/>
          <w:lang w:val="es-ES"/>
        </w:rPr>
      </w:pPr>
      <w:r w:rsidRPr="00904F88">
        <w:rPr>
          <w:b/>
          <w:bCs/>
          <w:u w:val="single"/>
          <w:lang w:val="es-ES"/>
        </w:rPr>
        <w:t>menudesplegable.html.</w:t>
      </w:r>
    </w:p>
    <w:p w14:paraId="68695121" w14:textId="77777777" w:rsidR="00F904D0" w:rsidRPr="00904F88" w:rsidRDefault="00F904D0" w:rsidP="00F904D0">
      <w:pPr>
        <w:rPr>
          <w:lang w:val="es-ES"/>
        </w:rPr>
      </w:pPr>
    </w:p>
    <w:p w14:paraId="7FF2FA6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77D2A0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07C1CB2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9C2A2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20A0BD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0674D947"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p>
    <w:p w14:paraId="4BC025A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Position</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572301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ACD9A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A276F1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menu */</w:t>
      </w:r>
    </w:p>
    <w:p w14:paraId="25DE2D8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7869D1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62465D6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4079A8D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64ED59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965A087"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ACC599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96146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w:t>
      </w:r>
    </w:p>
    <w:p w14:paraId="74999AB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D2575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776EA42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#2e518b</w:t>
      </w:r>
      <w:r w:rsidRPr="00904F88">
        <w:rPr>
          <w:rFonts w:ascii="Consolas" w:hAnsi="Consolas"/>
          <w:color w:val="D4D4D4"/>
          <w:sz w:val="21"/>
          <w:szCs w:val="21"/>
          <w:lang w:val="es-ES"/>
        </w:rPr>
        <w:t>;</w:t>
      </w:r>
    </w:p>
    <w:p w14:paraId="6A9CB22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86A71E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6A19E6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del menu */</w:t>
      </w:r>
    </w:p>
    <w:p w14:paraId="4147120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E8ADE3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107B0D97"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5BC5232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#fff</w:t>
      </w:r>
      <w:r w:rsidRPr="00904F88">
        <w:rPr>
          <w:rFonts w:ascii="Consolas" w:hAnsi="Consolas"/>
          <w:color w:val="D4D4D4"/>
          <w:sz w:val="21"/>
          <w:szCs w:val="21"/>
          <w:lang w:val="es-ES"/>
        </w:rPr>
        <w:t>;</w:t>
      </w:r>
    </w:p>
    <w:p w14:paraId="34E1C1E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53D923C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400</w:t>
      </w:r>
      <w:r w:rsidRPr="00904F88">
        <w:rPr>
          <w:rFonts w:ascii="Consolas" w:hAnsi="Consolas"/>
          <w:color w:val="D4D4D4"/>
          <w:sz w:val="21"/>
          <w:szCs w:val="21"/>
          <w:lang w:val="es-ES"/>
        </w:rPr>
        <w:t>;</w:t>
      </w:r>
    </w:p>
    <w:p w14:paraId="4C3F114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2A86347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7997C67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"HelveticaNeue"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 Neue"</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Arial</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4EA5D27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text-transform</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uppercase</w:t>
      </w:r>
      <w:r w:rsidRPr="00904F88">
        <w:rPr>
          <w:rFonts w:ascii="Consolas" w:hAnsi="Consolas"/>
          <w:color w:val="D4D4D4"/>
          <w:sz w:val="21"/>
          <w:szCs w:val="21"/>
          <w:lang w:val="es-ES"/>
        </w:rPr>
        <w:t>;</w:t>
      </w:r>
    </w:p>
    <w:p w14:paraId="4A89110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letter-spacing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w:t>
      </w:r>
    </w:p>
    <w:p w14:paraId="075E160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F80BD8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8F39E7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w:t>
      </w:r>
    </w:p>
    <w:p w14:paraId="4513EEF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C32D2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62A73C0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44B7C29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58B1356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15BB29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55DF782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911C24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5690D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efecto al pasar el ratón por los items del menu */</w:t>
      </w:r>
    </w:p>
    <w:p w14:paraId="48FF050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70F2F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li:hover</w:t>
      </w:r>
      <w:proofErr w:type="gramEnd"/>
      <w:r w:rsidRPr="00904F88">
        <w:rPr>
          <w:rFonts w:ascii="Consolas" w:hAnsi="Consolas"/>
          <w:color w:val="D4D4D4"/>
          <w:sz w:val="21"/>
          <w:szCs w:val="21"/>
          <w:lang w:val="es-ES"/>
        </w:rPr>
        <w:t xml:space="preserve"> {</w:t>
      </w:r>
    </w:p>
    <w:p w14:paraId="5A25357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#5b78a7</w:t>
      </w:r>
      <w:r w:rsidRPr="00904F88">
        <w:rPr>
          <w:rFonts w:ascii="Consolas" w:hAnsi="Consolas"/>
          <w:color w:val="D4D4D4"/>
          <w:sz w:val="21"/>
          <w:szCs w:val="21"/>
          <w:lang w:val="es-ES"/>
        </w:rPr>
        <w:t>;</w:t>
      </w:r>
    </w:p>
    <w:p w14:paraId="6080B9F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56B5196" w14:textId="77777777" w:rsidR="00F2110B" w:rsidRPr="00904F88" w:rsidRDefault="00F2110B" w:rsidP="00F2110B">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125AFF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menu desplegable */</w:t>
      </w:r>
    </w:p>
    <w:p w14:paraId="5DDBC98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3D022F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72DABB37"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4C4D2A7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4763BA7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57F5B595"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0843F81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#eee</w:t>
      </w:r>
      <w:r w:rsidRPr="00904F88">
        <w:rPr>
          <w:rFonts w:ascii="Consolas" w:hAnsi="Consolas"/>
          <w:color w:val="D4D4D4"/>
          <w:sz w:val="21"/>
          <w:szCs w:val="21"/>
          <w:lang w:val="es-ES"/>
        </w:rPr>
        <w:t>;</w:t>
      </w:r>
    </w:p>
    <w:p w14:paraId="329221F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2B2EBC41"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AF8DF2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896D22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w:t>
      </w:r>
    </w:p>
    <w:p w14:paraId="4D0A332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5A715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li</w:t>
      </w:r>
      <w:r w:rsidRPr="00904F88">
        <w:rPr>
          <w:rFonts w:ascii="Consolas" w:hAnsi="Consolas"/>
          <w:color w:val="D4D4D4"/>
          <w:sz w:val="21"/>
          <w:szCs w:val="21"/>
          <w:lang w:val="es-ES"/>
        </w:rPr>
        <w:t xml:space="preserve"> {</w:t>
      </w:r>
    </w:p>
    <w:p w14:paraId="77B9B85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2AE2D1B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150px</w:t>
      </w:r>
    </w:p>
    <w:p w14:paraId="5A94B5D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611012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566EFC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enlaces de los items del menu desplegable */</w:t>
      </w:r>
    </w:p>
    <w:p w14:paraId="790A0D6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1B1B77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69D6F70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120%</w:t>
      </w:r>
      <w:r w:rsidRPr="00904F88">
        <w:rPr>
          <w:rFonts w:ascii="Consolas" w:hAnsi="Consolas"/>
          <w:color w:val="D4D4D4"/>
          <w:sz w:val="21"/>
          <w:szCs w:val="21"/>
          <w:lang w:val="es-ES"/>
        </w:rPr>
        <w:t>;</w:t>
      </w:r>
    </w:p>
    <w:p w14:paraId="76CF182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01DFCB1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17E3F1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472F1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items del menu desplegable al pasar el ratón */</w:t>
      </w:r>
    </w:p>
    <w:p w14:paraId="3CE799F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0A5A1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.menu</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li:hover</w:t>
      </w:r>
      <w:proofErr w:type="gramEnd"/>
      <w:r w:rsidRPr="00904F88">
        <w:rPr>
          <w:rFonts w:ascii="Consolas" w:hAnsi="Consolas"/>
          <w:color w:val="D4D4D4"/>
          <w:sz w:val="21"/>
          <w:szCs w:val="21"/>
          <w:lang w:val="es-ES"/>
        </w:rPr>
        <w:t>&gt;</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542E270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099B094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BBF162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0CC17C3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75C7C7C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C47660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A20BFAE" w14:textId="77777777" w:rsidR="00F2110B" w:rsidRPr="00904F88" w:rsidRDefault="00F2110B" w:rsidP="00F2110B">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r w:rsidRPr="00904F88">
        <w:rPr>
          <w:rFonts w:ascii="Consolas" w:hAnsi="Consolas"/>
          <w:color w:val="CCCCCC"/>
          <w:sz w:val="21"/>
          <w:szCs w:val="21"/>
          <w:lang w:val="es-ES"/>
        </w:rPr>
        <w:br/>
      </w:r>
    </w:p>
    <w:p w14:paraId="45663A1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start nav --&gt;</w:t>
      </w:r>
    </w:p>
    <w:p w14:paraId="7DCF9A4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"menu"</w:t>
      </w:r>
      <w:r w:rsidRPr="00904F88">
        <w:rPr>
          <w:rFonts w:ascii="Consolas" w:hAnsi="Consolas"/>
          <w:color w:val="808080"/>
          <w:sz w:val="21"/>
          <w:szCs w:val="21"/>
          <w:lang w:val="es-ES"/>
        </w:rPr>
        <w:t>&gt;</w:t>
      </w:r>
    </w:p>
    <w:p w14:paraId="205ECE1E"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start menu --&gt;</w:t>
      </w:r>
    </w:p>
    <w:p w14:paraId="70162871"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D1A653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8A9099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7E23C01"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start menu desplegable --&gt;</w:t>
      </w:r>
    </w:p>
    <w:p w14:paraId="2D24AAC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2B8B23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29ACA78"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7561E41"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2.3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DD39A73"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9D90AE9"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end menu desplegable --&gt;</w:t>
      </w:r>
    </w:p>
    <w:p w14:paraId="1684846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4D7614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5BB5A5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F85F0D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075EA4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6AAB024"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4.1</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D342DF1"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4.2</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5D360BA"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4.3</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93281E2"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1AD8B6D"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9CAA3A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Enlace 5</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DF4E2F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6B4A28F"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end menu --&gt;</w:t>
      </w:r>
    </w:p>
    <w:p w14:paraId="7ACD069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682A30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6A9955"/>
          <w:sz w:val="21"/>
          <w:szCs w:val="21"/>
          <w:lang w:val="es-ES"/>
        </w:rPr>
        <w:t>&lt;!--</w:t>
      </w:r>
      <w:proofErr w:type="gramEnd"/>
      <w:r w:rsidRPr="00904F88">
        <w:rPr>
          <w:rFonts w:ascii="Consolas" w:hAnsi="Consolas"/>
          <w:color w:val="6A9955"/>
          <w:sz w:val="21"/>
          <w:szCs w:val="21"/>
          <w:lang w:val="es-ES"/>
        </w:rPr>
        <w:t xml:space="preserve"> end nav --&gt;</w:t>
      </w:r>
    </w:p>
    <w:p w14:paraId="7CB4103C"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2DFDAD0"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0DA31B6"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DB1C5EB" w14:textId="77777777" w:rsidR="00F2110B" w:rsidRPr="00904F88" w:rsidRDefault="00F2110B" w:rsidP="00F2110B">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C7C6ACC" w14:textId="77777777" w:rsidR="00D028E5" w:rsidRPr="00904F88" w:rsidRDefault="00D028E5" w:rsidP="00F904D0">
      <w:pPr>
        <w:rPr>
          <w:lang w:val="es-ES"/>
        </w:rPr>
      </w:pPr>
    </w:p>
    <w:p w14:paraId="56A609E5" w14:textId="77777777" w:rsidR="00F2110B" w:rsidRPr="00904F88" w:rsidRDefault="00F2110B" w:rsidP="00F904D0">
      <w:pPr>
        <w:rPr>
          <w:lang w:val="es-ES"/>
        </w:rPr>
      </w:pPr>
    </w:p>
    <w:p w14:paraId="0E99A2DD" w14:textId="02A58580" w:rsidR="008C15F3" w:rsidRPr="00904F88" w:rsidRDefault="004E5971" w:rsidP="008C15F3">
      <w:pPr>
        <w:pStyle w:val="Ttulo1"/>
        <w:rPr>
          <w:lang w:val="es-ES"/>
        </w:rPr>
      </w:pPr>
      <w:bookmarkStart w:id="74" w:name="_Toc210637423"/>
      <w:r w:rsidRPr="00904F88">
        <w:rPr>
          <w:lang w:val="es-ES"/>
        </w:rPr>
        <w:t>Posicionando</w:t>
      </w:r>
      <w:r w:rsidR="008C15F3" w:rsidRPr="00904F88">
        <w:rPr>
          <w:lang w:val="es-ES"/>
        </w:rPr>
        <w:t xml:space="preserve"> formas</w:t>
      </w:r>
      <w:r w:rsidRPr="00904F88">
        <w:rPr>
          <w:lang w:val="es-ES"/>
        </w:rPr>
        <w:t xml:space="preserve"> y usando</w:t>
      </w:r>
      <w:r w:rsidR="008C15F3" w:rsidRPr="00904F88">
        <w:rPr>
          <w:lang w:val="es-ES"/>
        </w:rPr>
        <w:t xml:space="preserve"> bordes, sombreados, backgrounds e imágenes en CSS</w:t>
      </w:r>
      <w:bookmarkEnd w:id="74"/>
    </w:p>
    <w:p w14:paraId="0A625A41" w14:textId="77777777" w:rsidR="008C15F3" w:rsidRPr="00904F88" w:rsidRDefault="008C15F3" w:rsidP="00F904D0">
      <w:pPr>
        <w:rPr>
          <w:lang w:val="es-ES"/>
        </w:rPr>
      </w:pPr>
    </w:p>
    <w:p w14:paraId="5A883DF2" w14:textId="48919C4E" w:rsidR="008C15F3" w:rsidRPr="00904F88" w:rsidRDefault="008C15F3" w:rsidP="00F904D0">
      <w:pPr>
        <w:rPr>
          <w:lang w:val="es-ES"/>
        </w:rPr>
      </w:pPr>
      <w:r w:rsidRPr="00904F88">
        <w:rPr>
          <w:lang w:val="es-ES"/>
        </w:rPr>
        <w:t xml:space="preserve">En este apartado vamos a </w:t>
      </w:r>
      <w:r w:rsidR="003F6D46" w:rsidRPr="00904F88">
        <w:rPr>
          <w:lang w:val="es-ES"/>
        </w:rPr>
        <w:t>construir</w:t>
      </w:r>
      <w:r w:rsidRPr="00904F88">
        <w:rPr>
          <w:lang w:val="es-ES"/>
        </w:rPr>
        <w:t xml:space="preserve"> diferentes </w:t>
      </w:r>
      <w:r w:rsidR="003F6D46" w:rsidRPr="00904F88">
        <w:rPr>
          <w:lang w:val="es-ES"/>
        </w:rPr>
        <w:t>formas y objetos usando las propiedades avanzadas de CSS y HTML. Desde el banner o principio de la página</w:t>
      </w:r>
      <w:r w:rsidR="00822D2B" w:rsidRPr="00904F88">
        <w:rPr>
          <w:lang w:val="es-ES"/>
        </w:rPr>
        <w:t>, los asides, los enlaces, vamos a jugar con las propiedades de bordes, sombreados, backgrounds y usando imágenes para conseguir formas más interesantes en nuestros sitios web. Vamos a empezar viendo el resultado esperado cuando terminemos esta sección:</w:t>
      </w:r>
    </w:p>
    <w:p w14:paraId="766C28D8" w14:textId="77777777" w:rsidR="00822D2B" w:rsidRPr="00904F88" w:rsidRDefault="00822D2B" w:rsidP="00F904D0">
      <w:pPr>
        <w:rPr>
          <w:lang w:val="es-ES"/>
        </w:rPr>
      </w:pPr>
    </w:p>
    <w:p w14:paraId="6142FAAA" w14:textId="65D1A62B" w:rsidR="00822D2B" w:rsidRPr="00904F88" w:rsidRDefault="00625DCC" w:rsidP="00F904D0">
      <w:pPr>
        <w:rPr>
          <w:lang w:val="es-ES"/>
        </w:rPr>
      </w:pPr>
      <w:r w:rsidRPr="00904F88">
        <w:rPr>
          <w:lang w:val="es-ES"/>
        </w:rPr>
        <w:t>Empezamos por el Banner</w:t>
      </w:r>
      <w:r w:rsidR="005D1638" w:rsidRPr="00904F88">
        <w:rPr>
          <w:lang w:val="es-ES"/>
        </w:rPr>
        <w:t xml:space="preserve">, en el que hemos añadido un texto dentro de la imagen y </w:t>
      </w:r>
      <w:r w:rsidR="00D139F9" w:rsidRPr="00904F88">
        <w:rPr>
          <w:lang w:val="es-ES"/>
        </w:rPr>
        <w:t>un botón con imagen incluida en la parte inferior de la misma</w:t>
      </w:r>
    </w:p>
    <w:p w14:paraId="61C251A8" w14:textId="77777777" w:rsidR="00D139F9" w:rsidRPr="00904F88" w:rsidRDefault="00D139F9" w:rsidP="00F904D0">
      <w:pPr>
        <w:rPr>
          <w:lang w:val="es-ES"/>
        </w:rPr>
      </w:pPr>
    </w:p>
    <w:p w14:paraId="47A7D0FD" w14:textId="27AB40F3" w:rsidR="00D139F9" w:rsidRPr="00904F88" w:rsidRDefault="00F448CA" w:rsidP="00F904D0">
      <w:pPr>
        <w:rPr>
          <w:lang w:val="es-ES"/>
        </w:rPr>
      </w:pPr>
      <w:r w:rsidRPr="00904F88">
        <w:rPr>
          <w:noProof/>
          <w:lang w:val="es-ES"/>
        </w:rPr>
        <w:drawing>
          <wp:inline distT="0" distB="0" distL="0" distR="0" wp14:anchorId="6FE765C5" wp14:editId="0F2D07F0">
            <wp:extent cx="6300470" cy="2287270"/>
            <wp:effectExtent l="0" t="0" r="5080" b="0"/>
            <wp:docPr id="1748800289"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0289" name="Imagen 1" descr="Imagen de la pantalla de un celular&#10;&#10;El contenido generado por IA puede ser incorrecto."/>
                    <pic:cNvPicPr/>
                  </pic:nvPicPr>
                  <pic:blipFill>
                    <a:blip r:embed="rId200"/>
                    <a:stretch>
                      <a:fillRect/>
                    </a:stretch>
                  </pic:blipFill>
                  <pic:spPr>
                    <a:xfrm>
                      <a:off x="0" y="0"/>
                      <a:ext cx="6300470" cy="2287270"/>
                    </a:xfrm>
                    <a:prstGeom prst="rect">
                      <a:avLst/>
                    </a:prstGeom>
                  </pic:spPr>
                </pic:pic>
              </a:graphicData>
            </a:graphic>
          </wp:inline>
        </w:drawing>
      </w:r>
    </w:p>
    <w:p w14:paraId="183C196C" w14:textId="77777777" w:rsidR="00F448CA" w:rsidRPr="00904F88" w:rsidRDefault="00F448CA" w:rsidP="00F904D0">
      <w:pPr>
        <w:rPr>
          <w:lang w:val="es-ES"/>
        </w:rPr>
      </w:pPr>
    </w:p>
    <w:p w14:paraId="3F57E292" w14:textId="2BA640FC" w:rsidR="00F448CA" w:rsidRPr="00904F88" w:rsidRDefault="00F448CA" w:rsidP="00F904D0">
      <w:pPr>
        <w:rPr>
          <w:lang w:val="es-ES"/>
        </w:rPr>
      </w:pPr>
      <w:r w:rsidRPr="00904F88">
        <w:rPr>
          <w:lang w:val="es-ES"/>
        </w:rPr>
        <w:t>Seguimos con los asides que hemos construido con color de background e imágenes de tipo flecha para dar la sensación de ser un bocadillo de Comic.</w:t>
      </w:r>
    </w:p>
    <w:p w14:paraId="19218AFC" w14:textId="77777777" w:rsidR="00FF1253" w:rsidRPr="00904F88" w:rsidRDefault="00FF1253" w:rsidP="00F904D0">
      <w:pPr>
        <w:rPr>
          <w:lang w:val="es-ES"/>
        </w:rPr>
      </w:pPr>
    </w:p>
    <w:p w14:paraId="15ED6EBD" w14:textId="636050FD" w:rsidR="00FF1253" w:rsidRPr="00904F88" w:rsidRDefault="00FF1253" w:rsidP="00F904D0">
      <w:pPr>
        <w:rPr>
          <w:lang w:val="es-ES"/>
        </w:rPr>
      </w:pPr>
      <w:r w:rsidRPr="00904F88">
        <w:rPr>
          <w:lang w:val="es-ES"/>
        </w:rPr>
        <w:t xml:space="preserve">Imagen tipo flecha: </w:t>
      </w:r>
      <w:r w:rsidRPr="00904F88">
        <w:rPr>
          <w:noProof/>
          <w:lang w:val="es-ES"/>
        </w:rPr>
        <w:drawing>
          <wp:inline distT="0" distB="0" distL="0" distR="0" wp14:anchorId="59E14152" wp14:editId="027D1443">
            <wp:extent cx="328462" cy="400050"/>
            <wp:effectExtent l="0" t="0" r="0" b="0"/>
            <wp:docPr id="15884299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0863" cy="402975"/>
                    </a:xfrm>
                    <a:prstGeom prst="rect">
                      <a:avLst/>
                    </a:prstGeom>
                    <a:noFill/>
                    <a:ln>
                      <a:noFill/>
                    </a:ln>
                  </pic:spPr>
                </pic:pic>
              </a:graphicData>
            </a:graphic>
          </wp:inline>
        </w:drawing>
      </w:r>
    </w:p>
    <w:p w14:paraId="41DA300C" w14:textId="77777777" w:rsidR="00F448CA" w:rsidRPr="00904F88" w:rsidRDefault="00F448CA" w:rsidP="00F904D0">
      <w:pPr>
        <w:rPr>
          <w:lang w:val="es-ES"/>
        </w:rPr>
      </w:pPr>
    </w:p>
    <w:p w14:paraId="344385CA" w14:textId="215D4E68" w:rsidR="00F448CA" w:rsidRPr="00904F88" w:rsidRDefault="00114B1F" w:rsidP="00F904D0">
      <w:pPr>
        <w:rPr>
          <w:lang w:val="es-ES"/>
        </w:rPr>
      </w:pPr>
      <w:r w:rsidRPr="00904F88">
        <w:rPr>
          <w:noProof/>
          <w:lang w:val="es-ES"/>
        </w:rPr>
        <w:drawing>
          <wp:anchor distT="0" distB="0" distL="114300" distR="114300" simplePos="0" relativeHeight="251659264" behindDoc="1" locked="0" layoutInCell="1" allowOverlap="1" wp14:anchorId="72E72DEA" wp14:editId="0D56C5F8">
            <wp:simplePos x="0" y="0"/>
            <wp:positionH relativeFrom="column">
              <wp:posOffset>3009265</wp:posOffset>
            </wp:positionH>
            <wp:positionV relativeFrom="paragraph">
              <wp:posOffset>210820</wp:posOffset>
            </wp:positionV>
            <wp:extent cx="1902097" cy="3067050"/>
            <wp:effectExtent l="0" t="0" r="3175" b="0"/>
            <wp:wrapTight wrapText="bothSides">
              <wp:wrapPolygon edited="0">
                <wp:start x="0" y="0"/>
                <wp:lineTo x="0" y="21466"/>
                <wp:lineTo x="21420" y="21466"/>
                <wp:lineTo x="21420" y="0"/>
                <wp:lineTo x="0" y="0"/>
              </wp:wrapPolygon>
            </wp:wrapTight>
            <wp:docPr id="1007182546"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2546" name="Imagen 1" descr="Aplicación&#10;&#10;El contenido generado por IA puede ser incorrecto."/>
                    <pic:cNvPicPr/>
                  </pic:nvPicPr>
                  <pic:blipFill>
                    <a:blip r:embed="rId202">
                      <a:extLst>
                        <a:ext uri="{28A0092B-C50C-407E-A947-70E740481C1C}">
                          <a14:useLocalDpi xmlns:a14="http://schemas.microsoft.com/office/drawing/2010/main" val="0"/>
                        </a:ext>
                      </a:extLst>
                    </a:blip>
                    <a:stretch>
                      <a:fillRect/>
                    </a:stretch>
                  </pic:blipFill>
                  <pic:spPr>
                    <a:xfrm>
                      <a:off x="0" y="0"/>
                      <a:ext cx="1902097" cy="3067050"/>
                    </a:xfrm>
                    <a:prstGeom prst="rect">
                      <a:avLst/>
                    </a:prstGeom>
                  </pic:spPr>
                </pic:pic>
              </a:graphicData>
            </a:graphic>
            <wp14:sizeRelH relativeFrom="page">
              <wp14:pctWidth>0</wp14:pctWidth>
            </wp14:sizeRelH>
            <wp14:sizeRelV relativeFrom="page">
              <wp14:pctHeight>0</wp14:pctHeight>
            </wp14:sizeRelV>
          </wp:anchor>
        </w:drawing>
      </w:r>
      <w:r w:rsidR="000C718C" w:rsidRPr="00904F88">
        <w:rPr>
          <w:noProof/>
          <w:lang w:val="es-ES"/>
        </w:rPr>
        <w:drawing>
          <wp:anchor distT="0" distB="0" distL="114300" distR="114300" simplePos="0" relativeHeight="251658240" behindDoc="1" locked="0" layoutInCell="1" allowOverlap="1" wp14:anchorId="1837E3D5" wp14:editId="6BD03BAE">
            <wp:simplePos x="0" y="0"/>
            <wp:positionH relativeFrom="column">
              <wp:posOffset>-635</wp:posOffset>
            </wp:positionH>
            <wp:positionV relativeFrom="paragraph">
              <wp:posOffset>1270</wp:posOffset>
            </wp:positionV>
            <wp:extent cx="2002889" cy="3575050"/>
            <wp:effectExtent l="0" t="0" r="0" b="6350"/>
            <wp:wrapTight wrapText="bothSides">
              <wp:wrapPolygon edited="0">
                <wp:start x="0" y="0"/>
                <wp:lineTo x="0" y="21523"/>
                <wp:lineTo x="21367" y="21523"/>
                <wp:lineTo x="21367" y="0"/>
                <wp:lineTo x="0" y="0"/>
              </wp:wrapPolygon>
            </wp:wrapTight>
            <wp:docPr id="785425185"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5185" name="Imagen 1" descr="Una captura de pantalla de un celular con texto e imagen&#10;&#10;El contenido generado por IA puede ser incorrecto."/>
                    <pic:cNvPicPr/>
                  </pic:nvPicPr>
                  <pic:blipFill>
                    <a:blip r:embed="rId203">
                      <a:extLst>
                        <a:ext uri="{28A0092B-C50C-407E-A947-70E740481C1C}">
                          <a14:useLocalDpi xmlns:a14="http://schemas.microsoft.com/office/drawing/2010/main" val="0"/>
                        </a:ext>
                      </a:extLst>
                    </a:blip>
                    <a:stretch>
                      <a:fillRect/>
                    </a:stretch>
                  </pic:blipFill>
                  <pic:spPr>
                    <a:xfrm>
                      <a:off x="0" y="0"/>
                      <a:ext cx="2002889" cy="3575050"/>
                    </a:xfrm>
                    <a:prstGeom prst="rect">
                      <a:avLst/>
                    </a:prstGeom>
                  </pic:spPr>
                </pic:pic>
              </a:graphicData>
            </a:graphic>
            <wp14:sizeRelH relativeFrom="page">
              <wp14:pctWidth>0</wp14:pctWidth>
            </wp14:sizeRelH>
            <wp14:sizeRelV relativeFrom="page">
              <wp14:pctHeight>0</wp14:pctHeight>
            </wp14:sizeRelV>
          </wp:anchor>
        </w:drawing>
      </w:r>
    </w:p>
    <w:p w14:paraId="769D45C3" w14:textId="7A5A2E3C" w:rsidR="008C15F3" w:rsidRPr="00904F88" w:rsidRDefault="008C15F3" w:rsidP="00F904D0">
      <w:pPr>
        <w:rPr>
          <w:lang w:val="es-ES"/>
        </w:rPr>
      </w:pPr>
    </w:p>
    <w:p w14:paraId="3ED51509" w14:textId="77777777" w:rsidR="000C718C" w:rsidRPr="00904F88" w:rsidRDefault="000C718C" w:rsidP="00F904D0">
      <w:pPr>
        <w:rPr>
          <w:lang w:val="es-ES"/>
        </w:rPr>
      </w:pPr>
    </w:p>
    <w:p w14:paraId="5BCDC584" w14:textId="4F1CDD29" w:rsidR="000C718C" w:rsidRPr="00904F88" w:rsidRDefault="000C718C" w:rsidP="00F904D0">
      <w:pPr>
        <w:rPr>
          <w:lang w:val="es-ES"/>
        </w:rPr>
      </w:pPr>
    </w:p>
    <w:p w14:paraId="483CE3CC" w14:textId="031C9C6F" w:rsidR="000C718C" w:rsidRPr="00904F88" w:rsidRDefault="000C718C" w:rsidP="00F904D0">
      <w:pPr>
        <w:rPr>
          <w:lang w:val="es-ES"/>
        </w:rPr>
      </w:pPr>
    </w:p>
    <w:p w14:paraId="7421A5A0" w14:textId="58B2216A" w:rsidR="000C718C" w:rsidRPr="00904F88" w:rsidRDefault="000C718C" w:rsidP="00F904D0">
      <w:pPr>
        <w:rPr>
          <w:lang w:val="es-ES"/>
        </w:rPr>
      </w:pPr>
    </w:p>
    <w:p w14:paraId="125ABB95" w14:textId="77777777" w:rsidR="008C15F3" w:rsidRPr="00904F88" w:rsidRDefault="008C15F3" w:rsidP="00F904D0">
      <w:pPr>
        <w:rPr>
          <w:lang w:val="es-ES"/>
        </w:rPr>
      </w:pPr>
    </w:p>
    <w:p w14:paraId="2C89EA1E" w14:textId="7F3218E6" w:rsidR="000C718C" w:rsidRPr="00904F88" w:rsidRDefault="000C718C" w:rsidP="00F904D0">
      <w:pPr>
        <w:rPr>
          <w:lang w:val="es-ES"/>
        </w:rPr>
      </w:pPr>
    </w:p>
    <w:p w14:paraId="6207080C" w14:textId="77777777" w:rsidR="000C718C" w:rsidRPr="00904F88" w:rsidRDefault="000C718C" w:rsidP="00F904D0">
      <w:pPr>
        <w:rPr>
          <w:lang w:val="es-ES"/>
        </w:rPr>
      </w:pPr>
    </w:p>
    <w:p w14:paraId="12374DB4" w14:textId="77777777" w:rsidR="000C718C" w:rsidRPr="00904F88" w:rsidRDefault="000C718C" w:rsidP="00F904D0">
      <w:pPr>
        <w:rPr>
          <w:lang w:val="es-ES"/>
        </w:rPr>
      </w:pPr>
    </w:p>
    <w:p w14:paraId="0C482439" w14:textId="77777777" w:rsidR="000C718C" w:rsidRPr="00904F88" w:rsidRDefault="000C718C" w:rsidP="00F904D0">
      <w:pPr>
        <w:rPr>
          <w:lang w:val="es-ES"/>
        </w:rPr>
      </w:pPr>
    </w:p>
    <w:p w14:paraId="2170FE1C" w14:textId="336BF6BB" w:rsidR="000C718C" w:rsidRPr="00904F88" w:rsidRDefault="000C718C" w:rsidP="00F904D0">
      <w:pPr>
        <w:rPr>
          <w:lang w:val="es-ES"/>
        </w:rPr>
      </w:pPr>
    </w:p>
    <w:p w14:paraId="2B194408" w14:textId="77777777" w:rsidR="000C718C" w:rsidRPr="00904F88" w:rsidRDefault="000C718C" w:rsidP="00F904D0">
      <w:pPr>
        <w:rPr>
          <w:lang w:val="es-ES"/>
        </w:rPr>
      </w:pPr>
    </w:p>
    <w:p w14:paraId="50721A80" w14:textId="77777777" w:rsidR="000C718C" w:rsidRPr="00904F88" w:rsidRDefault="000C718C" w:rsidP="00F904D0">
      <w:pPr>
        <w:rPr>
          <w:lang w:val="es-ES"/>
        </w:rPr>
      </w:pPr>
    </w:p>
    <w:p w14:paraId="777AE676" w14:textId="77777777" w:rsidR="000C718C" w:rsidRPr="00904F88" w:rsidRDefault="000C718C" w:rsidP="00F904D0">
      <w:pPr>
        <w:rPr>
          <w:lang w:val="es-ES"/>
        </w:rPr>
      </w:pPr>
    </w:p>
    <w:p w14:paraId="2BAEE666" w14:textId="5AEADE25" w:rsidR="000C718C" w:rsidRPr="00904F88" w:rsidRDefault="00655E94" w:rsidP="00F904D0">
      <w:pPr>
        <w:rPr>
          <w:lang w:val="es-ES"/>
        </w:rPr>
      </w:pPr>
      <w:r w:rsidRPr="00904F88">
        <w:rPr>
          <w:lang w:val="es-ES"/>
        </w:rPr>
        <w:t xml:space="preserve">Hemos construido para este ejemplo también un separador </w:t>
      </w:r>
      <w:r w:rsidR="00690736" w:rsidRPr="00904F88">
        <w:rPr>
          <w:lang w:val="es-ES"/>
        </w:rPr>
        <w:t>usando la propiedad background y repitiendo imágenes en forma de línea muy finas.</w:t>
      </w:r>
    </w:p>
    <w:p w14:paraId="2B8C3290" w14:textId="77777777" w:rsidR="0064797A" w:rsidRPr="00904F88" w:rsidRDefault="0064797A" w:rsidP="00F904D0">
      <w:pPr>
        <w:rPr>
          <w:lang w:val="es-ES"/>
        </w:rPr>
      </w:pPr>
    </w:p>
    <w:p w14:paraId="0DB2FDB9" w14:textId="2752C08F" w:rsidR="0064797A" w:rsidRPr="00904F88" w:rsidRDefault="0064797A" w:rsidP="00F904D0">
      <w:pPr>
        <w:rPr>
          <w:lang w:val="es-ES"/>
        </w:rPr>
      </w:pPr>
      <w:r w:rsidRPr="00904F88">
        <w:rPr>
          <w:noProof/>
          <w:lang w:val="es-ES"/>
        </w:rPr>
        <w:drawing>
          <wp:inline distT="0" distB="0" distL="0" distR="0" wp14:anchorId="2CB1F79B" wp14:editId="13A97418">
            <wp:extent cx="1981477" cy="905001"/>
            <wp:effectExtent l="0" t="0" r="0" b="0"/>
            <wp:docPr id="371534521"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521" name="Imagen 1" descr="Forma&#10;&#10;El contenido generado por IA puede ser incorrecto."/>
                    <pic:cNvPicPr/>
                  </pic:nvPicPr>
                  <pic:blipFill>
                    <a:blip r:embed="rId204"/>
                    <a:stretch>
                      <a:fillRect/>
                    </a:stretch>
                  </pic:blipFill>
                  <pic:spPr>
                    <a:xfrm>
                      <a:off x="0" y="0"/>
                      <a:ext cx="1981477" cy="905001"/>
                    </a:xfrm>
                    <a:prstGeom prst="rect">
                      <a:avLst/>
                    </a:prstGeom>
                  </pic:spPr>
                </pic:pic>
              </a:graphicData>
            </a:graphic>
          </wp:inline>
        </w:drawing>
      </w:r>
    </w:p>
    <w:p w14:paraId="18F83977" w14:textId="77777777" w:rsidR="00690736" w:rsidRPr="00904F88" w:rsidRDefault="00690736" w:rsidP="00F904D0">
      <w:pPr>
        <w:rPr>
          <w:lang w:val="es-ES"/>
        </w:rPr>
      </w:pPr>
    </w:p>
    <w:p w14:paraId="62FB8851" w14:textId="287412CD" w:rsidR="00690736" w:rsidRPr="00904F88" w:rsidRDefault="0064797A" w:rsidP="00F904D0">
      <w:pPr>
        <w:rPr>
          <w:lang w:val="es-ES"/>
        </w:rPr>
      </w:pPr>
      <w:r w:rsidRPr="00904F88">
        <w:rPr>
          <w:lang w:val="es-ES"/>
        </w:rPr>
        <w:t>Igualmente estamos usando para las listas como viñeta una imagen</w:t>
      </w:r>
      <w:r w:rsidR="0071100D" w:rsidRPr="00904F88">
        <w:rPr>
          <w:lang w:val="es-ES"/>
        </w:rPr>
        <w:t xml:space="preserve">. </w:t>
      </w:r>
      <w:r w:rsidR="0071100D" w:rsidRPr="00904F88">
        <w:rPr>
          <w:noProof/>
          <w:lang w:val="es-ES"/>
        </w:rPr>
        <w:drawing>
          <wp:inline distT="0" distB="0" distL="0" distR="0" wp14:anchorId="080215F2" wp14:editId="5310A5BA">
            <wp:extent cx="257211" cy="266737"/>
            <wp:effectExtent l="0" t="0" r="9525" b="0"/>
            <wp:docPr id="1004697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7395" name=""/>
                    <pic:cNvPicPr/>
                  </pic:nvPicPr>
                  <pic:blipFill>
                    <a:blip r:embed="rId205"/>
                    <a:stretch>
                      <a:fillRect/>
                    </a:stretch>
                  </pic:blipFill>
                  <pic:spPr>
                    <a:xfrm>
                      <a:off x="0" y="0"/>
                      <a:ext cx="257211" cy="266737"/>
                    </a:xfrm>
                    <a:prstGeom prst="rect">
                      <a:avLst/>
                    </a:prstGeom>
                  </pic:spPr>
                </pic:pic>
              </a:graphicData>
            </a:graphic>
          </wp:inline>
        </w:drawing>
      </w:r>
    </w:p>
    <w:p w14:paraId="1113B487" w14:textId="6B1858B6" w:rsidR="00690736" w:rsidRPr="00904F88" w:rsidRDefault="00690736" w:rsidP="00F904D0">
      <w:pPr>
        <w:rPr>
          <w:lang w:val="es-ES"/>
        </w:rPr>
      </w:pPr>
      <w:r w:rsidRPr="00904F88">
        <w:rPr>
          <w:noProof/>
          <w:lang w:val="es-ES"/>
        </w:rPr>
        <w:drawing>
          <wp:inline distT="0" distB="0" distL="0" distR="0" wp14:anchorId="20102260" wp14:editId="627F9437">
            <wp:extent cx="6300470" cy="2423160"/>
            <wp:effectExtent l="0" t="0" r="5080" b="0"/>
            <wp:docPr id="17357486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48687" name="Imagen 1" descr="Texto&#10;&#10;El contenido generado por IA puede ser incorrecto."/>
                    <pic:cNvPicPr/>
                  </pic:nvPicPr>
                  <pic:blipFill>
                    <a:blip r:embed="rId206"/>
                    <a:stretch>
                      <a:fillRect/>
                    </a:stretch>
                  </pic:blipFill>
                  <pic:spPr>
                    <a:xfrm>
                      <a:off x="0" y="0"/>
                      <a:ext cx="6300470" cy="2423160"/>
                    </a:xfrm>
                    <a:prstGeom prst="rect">
                      <a:avLst/>
                    </a:prstGeom>
                  </pic:spPr>
                </pic:pic>
              </a:graphicData>
            </a:graphic>
          </wp:inline>
        </w:drawing>
      </w:r>
    </w:p>
    <w:p w14:paraId="6406E8C3" w14:textId="77777777" w:rsidR="000C718C" w:rsidRPr="00904F88" w:rsidRDefault="000C718C" w:rsidP="00F904D0">
      <w:pPr>
        <w:rPr>
          <w:lang w:val="es-ES"/>
        </w:rPr>
      </w:pPr>
    </w:p>
    <w:p w14:paraId="19815AA5" w14:textId="37D19069" w:rsidR="0064797A" w:rsidRPr="00904F88" w:rsidRDefault="0071100D" w:rsidP="00F904D0">
      <w:pPr>
        <w:rPr>
          <w:lang w:val="es-ES"/>
        </w:rPr>
      </w:pPr>
      <w:r w:rsidRPr="00904F88">
        <w:rPr>
          <w:lang w:val="es-ES"/>
        </w:rPr>
        <w:t>En suma y grado esta página nos permite manejar diferentes propiedades de CSS.</w:t>
      </w:r>
      <w:r w:rsidR="0035255C" w:rsidRPr="00904F88">
        <w:rPr>
          <w:lang w:val="es-ES"/>
        </w:rPr>
        <w:t xml:space="preserve"> Este es el código HTML que vamos a usar en la práctica.</w:t>
      </w:r>
      <w:r w:rsidR="00B24DC2" w:rsidRPr="00904F88">
        <w:rPr>
          <w:lang w:val="es-ES"/>
        </w:rPr>
        <w:t xml:space="preserve"> Se proporcionará el ejemplo completo con nombre bordessombreadoscajas.zip</w:t>
      </w:r>
    </w:p>
    <w:p w14:paraId="715ADEEE" w14:textId="77777777" w:rsidR="0035255C" w:rsidRPr="00904F88" w:rsidRDefault="0035255C" w:rsidP="00F904D0">
      <w:pPr>
        <w:rPr>
          <w:lang w:val="es-ES"/>
        </w:rPr>
      </w:pPr>
    </w:p>
    <w:p w14:paraId="6A297FB7" w14:textId="77777777" w:rsidR="0035255C" w:rsidRPr="00904F88" w:rsidRDefault="0035255C" w:rsidP="00F904D0">
      <w:pPr>
        <w:rPr>
          <w:lang w:val="es-ES"/>
        </w:rPr>
      </w:pPr>
    </w:p>
    <w:p w14:paraId="279A6F5E" w14:textId="77777777" w:rsidR="001D614E" w:rsidRPr="00904F88" w:rsidRDefault="001D614E" w:rsidP="0035255C">
      <w:pPr>
        <w:widowControl/>
        <w:shd w:val="clear" w:color="auto" w:fill="1F1F1F"/>
        <w:autoSpaceDE/>
        <w:autoSpaceDN/>
        <w:adjustRightInd/>
        <w:spacing w:before="0" w:after="0" w:line="285" w:lineRule="atLeast"/>
        <w:jc w:val="left"/>
        <w:rPr>
          <w:rFonts w:ascii="Consolas" w:hAnsi="Consolas"/>
          <w:color w:val="808080"/>
          <w:sz w:val="21"/>
          <w:szCs w:val="21"/>
          <w:lang w:val="es-ES"/>
        </w:rPr>
      </w:pPr>
    </w:p>
    <w:p w14:paraId="7CF3B1D1"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2BF98A13"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1F32CB27"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A85F3F"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285AEA0D"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42D1B96F"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02C3A075"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Objetos y Bordes CSS</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5EF66C5" w14:textId="77777777" w:rsidR="001D614E" w:rsidRPr="00904F88" w:rsidRDefault="001D614E" w:rsidP="001D61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F060876" w14:textId="77777777" w:rsidR="001D614E" w:rsidRPr="00904F88" w:rsidRDefault="001D614E" w:rsidP="0035255C">
      <w:pPr>
        <w:widowControl/>
        <w:shd w:val="clear" w:color="auto" w:fill="1F1F1F"/>
        <w:autoSpaceDE/>
        <w:autoSpaceDN/>
        <w:adjustRightInd/>
        <w:spacing w:before="0" w:after="0" w:line="285" w:lineRule="atLeast"/>
        <w:jc w:val="left"/>
        <w:rPr>
          <w:rFonts w:ascii="Consolas" w:hAnsi="Consolas"/>
          <w:color w:val="808080"/>
          <w:sz w:val="21"/>
          <w:szCs w:val="21"/>
          <w:lang w:val="es-ES"/>
        </w:rPr>
      </w:pPr>
    </w:p>
    <w:p w14:paraId="2E94E1FB" w14:textId="6AAF380C"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0AE2DA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1A46D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"banner_image2"</w:t>
      </w:r>
      <w:r w:rsidRPr="00904F88">
        <w:rPr>
          <w:rFonts w:ascii="Consolas" w:hAnsi="Consolas"/>
          <w:color w:val="808080"/>
          <w:sz w:val="21"/>
          <w:szCs w:val="21"/>
          <w:lang w:val="es-ES"/>
        </w:rPr>
        <w:t>&gt;</w:t>
      </w:r>
    </w:p>
    <w:p w14:paraId="6C1CAAE0"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"./img/bannerrosadim.jpg"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22D44E7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5D3AF4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"banner_descripcion"</w:t>
      </w:r>
      <w:r w:rsidRPr="00904F88">
        <w:rPr>
          <w:rFonts w:ascii="Consolas" w:hAnsi="Consolas"/>
          <w:color w:val="808080"/>
          <w:sz w:val="21"/>
          <w:szCs w:val="21"/>
          <w:lang w:val="es-ES"/>
        </w:rPr>
        <w:t>&gt;</w:t>
      </w:r>
    </w:p>
    <w:p w14:paraId="64F92F6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Reflections on my holiday in the United States...</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p>
    <w:p w14:paraId="469B999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"boton-azul"</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See article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"img/small_arrow.png"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A6031A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75D16C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093EAA1B"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1085E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"separador"</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48EED72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C1996A"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"titulo-principal"</w:t>
      </w:r>
      <w:r w:rsidRPr="00904F88">
        <w:rPr>
          <w:rFonts w:ascii="Consolas" w:hAnsi="Consolas"/>
          <w:color w:val="808080"/>
          <w:sz w:val="21"/>
          <w:szCs w:val="21"/>
          <w:lang w:val="es-ES"/>
        </w:rPr>
        <w:t>&gt;</w:t>
      </w:r>
      <w:r w:rsidRPr="00904F88">
        <w:rPr>
          <w:rFonts w:ascii="Consolas" w:hAnsi="Consolas"/>
          <w:color w:val="CCCCCC"/>
          <w:sz w:val="21"/>
          <w:szCs w:val="21"/>
          <w:lang w:val="es-ES"/>
        </w:rPr>
        <w:t>Pagina con aplicaciones de CSS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7273699"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666632D"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objetos creados con css. Bordes, background y sombras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70F775C9"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06E81F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0A7C30B4"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"left-aside"</w:t>
      </w:r>
      <w:r w:rsidRPr="00904F88">
        <w:rPr>
          <w:rFonts w:ascii="Consolas" w:hAnsi="Consolas"/>
          <w:color w:val="808080"/>
          <w:sz w:val="21"/>
          <w:szCs w:val="21"/>
          <w:lang w:val="es-ES"/>
        </w:rPr>
        <w:t>&gt;</w:t>
      </w:r>
    </w:p>
    <w:p w14:paraId="596532AB"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About the author</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A55BCB0"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"img/flecharosad.png"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"flecha-rosa"</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66347B5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66D66F2" w14:textId="77777777" w:rsidR="0035255C" w:rsidRPr="009B20CB"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Let me introduce myself: My name's Chatty Cat. I was born on 23 November 2024.</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p>
    <w:p w14:paraId="2E13025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A bit meager, is it not? </w:t>
      </w:r>
      <w:r w:rsidRPr="00904F88">
        <w:rPr>
          <w:rFonts w:ascii="Consolas" w:hAnsi="Consolas"/>
          <w:color w:val="CCCCCC"/>
          <w:sz w:val="21"/>
          <w:szCs w:val="21"/>
          <w:lang w:val="es-ES"/>
        </w:rPr>
        <w:t>This is why I've now decided to write my biography to let my readers know who I</w:t>
      </w:r>
    </w:p>
    <w:p w14:paraId="2A4CC44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really am.</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E13A6D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"social-icons"</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"img/facebook.png"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"Facebook"</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"img/twitter.png"</w:t>
      </w:r>
    </w:p>
    <w:p w14:paraId="32F59E3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"Twitter"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"img/vimeo.png"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"Vimeo"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"img/flickr.png"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"Flickr"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p>
    <w:p w14:paraId="13C47336"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"img/rss.png"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"RSS"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284AB6A"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66B108AD"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"right-aside"</w:t>
      </w:r>
      <w:r w:rsidRPr="00904F88">
        <w:rPr>
          <w:rFonts w:ascii="Consolas" w:hAnsi="Consolas"/>
          <w:color w:val="808080"/>
          <w:sz w:val="21"/>
          <w:szCs w:val="21"/>
          <w:lang w:val="es-ES"/>
        </w:rPr>
        <w:t>&gt;</w:t>
      </w:r>
    </w:p>
    <w:p w14:paraId="30A6C8C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About the author</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0970BA9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"img/flechaazuld.png"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"flecha-azul"</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44B3970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"img/zebra.png"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"Zebraal Picture"</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38B52B9A"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Let me introduce myself: My name's Zebraal. I was born on 3 MAy 2024</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95680C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A bit crazy, is it not? </w:t>
      </w:r>
      <w:r w:rsidRPr="00904F88">
        <w:rPr>
          <w:rFonts w:ascii="Consolas" w:hAnsi="Consolas"/>
          <w:color w:val="CCCCCC"/>
          <w:sz w:val="21"/>
          <w:szCs w:val="21"/>
          <w:lang w:val="es-ES"/>
        </w:rPr>
        <w:t>This is why I've now decided to compete in cross-country internationally</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697E16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"social-icons"</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"img/facebook.png"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"Facebook"</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"img/twitter.png"</w:t>
      </w:r>
    </w:p>
    <w:p w14:paraId="2BAE4D30"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"Twitter"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"img/vimeo.png"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"Vimeo"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"img/flickr.png"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"Flickr"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p>
    <w:p w14:paraId="58D3E315"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"img/rss.png"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"RSS"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3BB82C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5B94160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B1EFF29"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r w:rsidRPr="00904F88">
        <w:rPr>
          <w:rFonts w:ascii="Consolas" w:hAnsi="Consolas"/>
          <w:color w:val="CCCCCC"/>
          <w:sz w:val="21"/>
          <w:szCs w:val="21"/>
          <w:lang w:val="es-ES"/>
        </w:rPr>
        <w:br/>
      </w:r>
    </w:p>
    <w:p w14:paraId="4F2FAD3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parrafos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7314472E"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BFB9EC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2F063372"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BF07475"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2B0706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5D4758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Lorem ipsum dolor sit amet consectetur adipiscing elit, vel nascetur sapien penatibus elementum ad sagittis</w:t>
      </w:r>
    </w:p>
    <w:p w14:paraId="72ADCE1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augue, quisque consequat orci varius nam imperdiet. Vivamus feugiat suspendisse orci congue risus dapibus</w:t>
      </w:r>
    </w:p>
    <w:p w14:paraId="10C7AFDB"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inceptos placerat, nisl diam fusce mi etiam pellentesque integer luctus taciti, leo vulputate himenaeos</w:t>
      </w:r>
    </w:p>
    <w:p w14:paraId="57B22F4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ultricies erat tristique natoque. Magnis egestas feugiat sagittis cursus interdum aptent nam himenaeos,</w:t>
      </w:r>
    </w:p>
    <w:p w14:paraId="69CBFAD9"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mauris</w:t>
      </w:r>
    </w:p>
    <w:p w14:paraId="51634B0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suspendisse aliquet vulputate bibendum quis class, mollis sed facilisi velit arcu imperdiet turpis.</w:t>
      </w:r>
    </w:p>
    <w:p w14:paraId="6942DAA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CA596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Placerat tortor erat cubilia platea egestas fames magna, feugiat vehicula penatibus ornare duis et metus</w:t>
      </w:r>
    </w:p>
    <w:p w14:paraId="21D5D656"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purus,</w:t>
      </w:r>
    </w:p>
    <w:p w14:paraId="238C610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sem felis hendrerit etiam leo tristique. Curae turpis conubia eros feugiat interdum per vivamus donec porta</w:t>
      </w:r>
    </w:p>
    <w:p w14:paraId="5B72534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justo eget blandit, inceptos hac nunc aenean dui nam curabitur integer nascetur malesuada dis, quis quisque</w:t>
      </w:r>
    </w:p>
    <w:p w14:paraId="4BF2BF69"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montes fames aliquam sagittis netus vestibulum tincidunt eu dignissim. Erat est blandit venenatis sagittis</w:t>
      </w:r>
    </w:p>
    <w:p w14:paraId="3AA6047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vel</w:t>
      </w:r>
    </w:p>
    <w:p w14:paraId="0E05796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cubilia, ac sed mi ridiculus ultricies netus, justo sapien feugiat rutrum imperdiet.</w:t>
      </w:r>
    </w:p>
    <w:p w14:paraId="0310600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3FE78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CA2AFE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4299F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7E1A68EE"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638737D"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"footer"</w:t>
      </w:r>
      <w:r w:rsidRPr="00904F88">
        <w:rPr>
          <w:rFonts w:ascii="Consolas" w:hAnsi="Consolas"/>
          <w:color w:val="808080"/>
          <w:sz w:val="21"/>
          <w:szCs w:val="21"/>
          <w:lang w:val="es-ES"/>
        </w:rPr>
        <w:t>&gt;</w:t>
      </w:r>
    </w:p>
    <w:p w14:paraId="4EB3542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50B062E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"contactos"</w:t>
      </w:r>
      <w:r w:rsidRPr="00904F88">
        <w:rPr>
          <w:rFonts w:ascii="Consolas" w:hAnsi="Consolas"/>
          <w:color w:val="808080"/>
          <w:sz w:val="21"/>
          <w:szCs w:val="21"/>
          <w:lang w:val="es-ES"/>
        </w:rPr>
        <w:t>&gt;</w:t>
      </w:r>
    </w:p>
    <w:p w14:paraId="19CE8EE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My friends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44E32F4"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705831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Pupi the rabbit</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983225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Baobab</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16C9F9D1"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Kaiwaii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D818AF6"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Perceval.eu</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DBCD682"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07E1C94"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11B546C"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Ji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0829A55"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Super cucumber</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D67ACA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Prince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D588E83"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Fan</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96028BA"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907728F"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DC2D60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269AA58A" w14:textId="77777777" w:rsidR="0035255C" w:rsidRPr="00904F88" w:rsidRDefault="0035255C" w:rsidP="0035255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5CD596E"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1EC9094"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B733968" w14:textId="77777777" w:rsidR="0035255C" w:rsidRPr="00904F88" w:rsidRDefault="0035255C" w:rsidP="0035255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2E3500A" w14:textId="77777777" w:rsidR="0035255C" w:rsidRPr="00904F88" w:rsidRDefault="0035255C" w:rsidP="00F904D0">
      <w:pPr>
        <w:rPr>
          <w:lang w:val="es-ES"/>
        </w:rPr>
      </w:pPr>
    </w:p>
    <w:p w14:paraId="2C0594BD" w14:textId="2557A959" w:rsidR="0035255C" w:rsidRPr="00904F88" w:rsidRDefault="001D614E" w:rsidP="001D614E">
      <w:pPr>
        <w:pStyle w:val="Ttulo2"/>
        <w:rPr>
          <w:lang w:val="es-ES"/>
        </w:rPr>
      </w:pPr>
      <w:bookmarkStart w:id="75" w:name="_Toc210637424"/>
      <w:r w:rsidRPr="00904F88">
        <w:rPr>
          <w:lang w:val="es-ES"/>
        </w:rPr>
        <w:t>El banner</w:t>
      </w:r>
      <w:bookmarkEnd w:id="75"/>
    </w:p>
    <w:p w14:paraId="2DC9CCA0" w14:textId="77777777" w:rsidR="0035255C" w:rsidRPr="00904F88" w:rsidRDefault="0035255C" w:rsidP="00F904D0">
      <w:pPr>
        <w:rPr>
          <w:lang w:val="es-ES"/>
        </w:rPr>
      </w:pPr>
    </w:p>
    <w:p w14:paraId="0F6C4A6B" w14:textId="1779FF74" w:rsidR="001D614E" w:rsidRPr="00904F88" w:rsidRDefault="001D614E" w:rsidP="00F904D0">
      <w:pPr>
        <w:rPr>
          <w:lang w:val="es-ES"/>
        </w:rPr>
      </w:pPr>
      <w:r w:rsidRPr="00904F88">
        <w:rPr>
          <w:lang w:val="es-ES"/>
        </w:rPr>
        <w:t>Vamos a empezar refiriendonos al Banner y empezamos estudiando su HTML</w:t>
      </w:r>
      <w:r w:rsidR="00F30205" w:rsidRPr="00904F88">
        <w:rPr>
          <w:lang w:val="es-ES"/>
        </w:rPr>
        <w:t>. En un section hemos introducido primero una imagen</w:t>
      </w:r>
      <w:r w:rsidR="00833622" w:rsidRPr="00904F88">
        <w:rPr>
          <w:lang w:val="es-ES"/>
        </w:rPr>
        <w:t>, que es la del banner completo. Debajo un div que contiene el texto que se ve a la izquierda de la imagen y el enlace del botón que se ve a la derecha de la imagen, en la parte inferior.</w:t>
      </w:r>
    </w:p>
    <w:p w14:paraId="599C4869" w14:textId="77777777" w:rsidR="00F30205" w:rsidRPr="00904F88" w:rsidRDefault="00F30205" w:rsidP="00F904D0">
      <w:pPr>
        <w:rPr>
          <w:lang w:val="es-ES"/>
        </w:rPr>
      </w:pPr>
    </w:p>
    <w:p w14:paraId="5F18488F"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"banner_image2"</w:t>
      </w:r>
      <w:r w:rsidRPr="00904F88">
        <w:rPr>
          <w:rFonts w:ascii="Consolas" w:hAnsi="Consolas"/>
          <w:color w:val="808080"/>
          <w:sz w:val="21"/>
          <w:szCs w:val="21"/>
          <w:lang w:val="es-ES"/>
        </w:rPr>
        <w:t>&gt;</w:t>
      </w:r>
    </w:p>
    <w:p w14:paraId="41A4721C"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"./img/bannerrosadim.jpg"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5CBA860B"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B54715"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"banner_descripcion"</w:t>
      </w:r>
      <w:r w:rsidRPr="00904F88">
        <w:rPr>
          <w:rFonts w:ascii="Consolas" w:hAnsi="Consolas"/>
          <w:color w:val="808080"/>
          <w:sz w:val="21"/>
          <w:szCs w:val="21"/>
          <w:lang w:val="es-ES"/>
        </w:rPr>
        <w:t>&gt;</w:t>
      </w:r>
    </w:p>
    <w:p w14:paraId="1774F0D6"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Reflections on my holiday in the United States...</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p>
    <w:p w14:paraId="7C47ED1F"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"boton-azul"</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See article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"img/small_arrow.png"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E60C4FB"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171C1CE" w14:textId="77777777" w:rsidR="00F30205" w:rsidRPr="00904F88" w:rsidRDefault="00F30205" w:rsidP="00F3020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302D90C9" w14:textId="77777777" w:rsidR="00F30205" w:rsidRPr="00904F88" w:rsidRDefault="00F30205" w:rsidP="00F904D0">
      <w:pPr>
        <w:rPr>
          <w:lang w:val="es-ES"/>
        </w:rPr>
      </w:pPr>
    </w:p>
    <w:p w14:paraId="2E5DB613" w14:textId="7CFEEB0C" w:rsidR="00D43674" w:rsidRPr="00904F88" w:rsidRDefault="008D550D" w:rsidP="00F904D0">
      <w:pPr>
        <w:rPr>
          <w:lang w:val="es-ES"/>
        </w:rPr>
      </w:pPr>
      <w:proofErr w:type="gramStart"/>
      <w:r w:rsidRPr="00904F88">
        <w:rPr>
          <w:lang w:val="es-ES"/>
        </w:rPr>
        <w:t>Además</w:t>
      </w:r>
      <w:proofErr w:type="gramEnd"/>
      <w:r w:rsidRPr="00904F88">
        <w:rPr>
          <w:lang w:val="es-ES"/>
        </w:rPr>
        <w:t xml:space="preserve"> a</w:t>
      </w:r>
      <w:r w:rsidR="00D43674" w:rsidRPr="00904F88">
        <w:rPr>
          <w:lang w:val="es-ES"/>
        </w:rPr>
        <w:t>l div de banner_description</w:t>
      </w:r>
      <w:r w:rsidRPr="00904F88">
        <w:rPr>
          <w:lang w:val="es-ES"/>
        </w:rPr>
        <w:t>, que contiene el texto y el botón lo hemos sombreado como podéis ver en la imagen</w:t>
      </w:r>
    </w:p>
    <w:p w14:paraId="5D6081B3" w14:textId="77777777" w:rsidR="00D43674" w:rsidRPr="00904F88" w:rsidRDefault="00D43674" w:rsidP="00F904D0">
      <w:pPr>
        <w:rPr>
          <w:lang w:val="es-ES"/>
        </w:rPr>
      </w:pPr>
    </w:p>
    <w:p w14:paraId="7506EA1C" w14:textId="3A3994ED" w:rsidR="001D614E" w:rsidRPr="00904F88" w:rsidRDefault="00D43674" w:rsidP="00F904D0">
      <w:pPr>
        <w:rPr>
          <w:lang w:val="es-ES"/>
        </w:rPr>
      </w:pPr>
      <w:r w:rsidRPr="00904F88">
        <w:rPr>
          <w:noProof/>
          <w:lang w:val="es-ES"/>
        </w:rPr>
        <w:drawing>
          <wp:inline distT="0" distB="0" distL="0" distR="0" wp14:anchorId="4E130D55" wp14:editId="01A9EE36">
            <wp:extent cx="6300470" cy="2399030"/>
            <wp:effectExtent l="0" t="0" r="5080" b="1270"/>
            <wp:docPr id="2026682154" name="Imagen 1"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2154" name="Imagen 1" descr="Imagen de la pantalla de un celular&#10;&#10;El contenido generado por IA puede ser incorrecto."/>
                    <pic:cNvPicPr/>
                  </pic:nvPicPr>
                  <pic:blipFill>
                    <a:blip r:embed="rId207"/>
                    <a:stretch>
                      <a:fillRect/>
                    </a:stretch>
                  </pic:blipFill>
                  <pic:spPr>
                    <a:xfrm>
                      <a:off x="0" y="0"/>
                      <a:ext cx="6300470" cy="2399030"/>
                    </a:xfrm>
                    <a:prstGeom prst="rect">
                      <a:avLst/>
                    </a:prstGeom>
                  </pic:spPr>
                </pic:pic>
              </a:graphicData>
            </a:graphic>
          </wp:inline>
        </w:drawing>
      </w:r>
    </w:p>
    <w:p w14:paraId="340FE496" w14:textId="77777777" w:rsidR="0064797A" w:rsidRPr="00904F88" w:rsidRDefault="0064797A" w:rsidP="00F904D0">
      <w:pPr>
        <w:rPr>
          <w:lang w:val="es-ES"/>
        </w:rPr>
      </w:pPr>
    </w:p>
    <w:p w14:paraId="500DF270" w14:textId="77777777" w:rsidR="008D550D" w:rsidRPr="00904F88" w:rsidRDefault="008D550D" w:rsidP="00F904D0">
      <w:pPr>
        <w:rPr>
          <w:lang w:val="es-ES"/>
        </w:rPr>
      </w:pPr>
    </w:p>
    <w:p w14:paraId="3862835E" w14:textId="77777777" w:rsidR="00A02C04" w:rsidRPr="00904F88" w:rsidRDefault="00A02C04" w:rsidP="00F904D0">
      <w:pPr>
        <w:rPr>
          <w:lang w:val="es-ES"/>
        </w:rPr>
      </w:pPr>
    </w:p>
    <w:p w14:paraId="3B3638B2" w14:textId="77777777" w:rsidR="00A02C04" w:rsidRPr="00904F88" w:rsidRDefault="00A02C04" w:rsidP="00F904D0">
      <w:pPr>
        <w:rPr>
          <w:lang w:val="es-ES"/>
        </w:rPr>
      </w:pPr>
    </w:p>
    <w:p w14:paraId="5015EC5E" w14:textId="03C3A9AB" w:rsidR="00A02C04" w:rsidRPr="00904F88" w:rsidRDefault="00A02C04" w:rsidP="00F904D0">
      <w:pPr>
        <w:rPr>
          <w:lang w:val="es-ES"/>
        </w:rPr>
      </w:pPr>
      <w:r w:rsidRPr="00904F88">
        <w:rPr>
          <w:lang w:val="es-ES"/>
        </w:rPr>
        <w:t xml:space="preserve">Vamos a explicar ahora el código CSS asociado a esta sección. Para empezar el </w:t>
      </w:r>
      <w:r w:rsidR="0077710E" w:rsidRPr="00904F88">
        <w:rPr>
          <w:lang w:val="es-ES"/>
        </w:rPr>
        <w:t xml:space="preserve">elemento section con atributo class de </w:t>
      </w:r>
      <w:proofErr w:type="gramStart"/>
      <w:r w:rsidR="0077710E" w:rsidRPr="00904F88">
        <w:rPr>
          <w:lang w:val="es-ES"/>
        </w:rPr>
        <w:t>valor .banner</w:t>
      </w:r>
      <w:proofErr w:type="gramEnd"/>
      <w:r w:rsidR="0077710E" w:rsidRPr="00904F88">
        <w:rPr>
          <w:lang w:val="es-ES"/>
        </w:rPr>
        <w:t xml:space="preserve">_image2 le hemos creado </w:t>
      </w:r>
      <w:r w:rsidR="009A679C" w:rsidRPr="00904F88">
        <w:rPr>
          <w:lang w:val="es-ES"/>
        </w:rPr>
        <w:t xml:space="preserve">dado un ancho del 80% y centrado con </w:t>
      </w:r>
      <w:proofErr w:type="gramStart"/>
      <w:r w:rsidR="009A679C" w:rsidRPr="00904F88">
        <w:rPr>
          <w:lang w:val="es-ES"/>
        </w:rPr>
        <w:t>margin:auto</w:t>
      </w:r>
      <w:proofErr w:type="gramEnd"/>
      <w:r w:rsidR="009A679C" w:rsidRPr="00904F88">
        <w:rPr>
          <w:lang w:val="es-ES"/>
        </w:rPr>
        <w:t>.</w:t>
      </w:r>
      <w:r w:rsidR="005A2686" w:rsidRPr="00904F88">
        <w:rPr>
          <w:lang w:val="es-ES"/>
        </w:rPr>
        <w:t xml:space="preserve"> Le hemos dado posición relative para que tenga una </w:t>
      </w:r>
      <w:proofErr w:type="gramStart"/>
      <w:r w:rsidR="005A2686" w:rsidRPr="00904F88">
        <w:rPr>
          <w:lang w:val="es-ES"/>
        </w:rPr>
        <w:t>posición</w:t>
      </w:r>
      <w:proofErr w:type="gramEnd"/>
      <w:r w:rsidR="005A2686" w:rsidRPr="00904F88">
        <w:rPr>
          <w:lang w:val="es-ES"/>
        </w:rPr>
        <w:t xml:space="preserve"> pero no tiene efecto real. Iguakmente le hemos creado una sombra con box-shadow y un border-radios de 5px.</w:t>
      </w:r>
    </w:p>
    <w:p w14:paraId="1AEBB01A" w14:textId="77777777" w:rsidR="00A02C04" w:rsidRPr="00904F88" w:rsidRDefault="00A02C04" w:rsidP="00F904D0">
      <w:pPr>
        <w:rPr>
          <w:lang w:val="es-ES"/>
        </w:rPr>
      </w:pPr>
    </w:p>
    <w:p w14:paraId="105FBA6F"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_image2</w:t>
      </w:r>
      <w:r w:rsidRPr="00904F88">
        <w:rPr>
          <w:rFonts w:ascii="Consolas" w:hAnsi="Consolas"/>
          <w:color w:val="D4D4D4"/>
          <w:sz w:val="21"/>
          <w:szCs w:val="21"/>
          <w:lang w:val="es-ES"/>
        </w:rPr>
        <w:t xml:space="preserve"> {</w:t>
      </w:r>
    </w:p>
    <w:p w14:paraId="437FE21B"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11FEFA"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w:t>
      </w:r>
    </w:p>
    <w:p w14:paraId="796F7623"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44141B32"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52641804"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378px</w:t>
      </w:r>
      <w:r w:rsidRPr="00904F88">
        <w:rPr>
          <w:rFonts w:ascii="Consolas" w:hAnsi="Consolas"/>
          <w:color w:val="D4D4D4"/>
          <w:sz w:val="21"/>
          <w:szCs w:val="21"/>
          <w:lang w:val="es-ES"/>
        </w:rPr>
        <w:t>;</w:t>
      </w:r>
    </w:p>
    <w:p w14:paraId="64FA3CE6"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6EFF2F86"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CF1E11"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7AC14BB6"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#1c1a19</w:t>
      </w:r>
      <w:r w:rsidRPr="00904F88">
        <w:rPr>
          <w:rFonts w:ascii="Consolas" w:hAnsi="Consolas"/>
          <w:color w:val="D4D4D4"/>
          <w:sz w:val="21"/>
          <w:szCs w:val="21"/>
          <w:lang w:val="es-ES"/>
        </w:rPr>
        <w:t>;</w:t>
      </w:r>
    </w:p>
    <w:p w14:paraId="648287A4"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7E9A8899"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77569D"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242706B"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AF30D2" w14:textId="77777777" w:rsidR="00780993" w:rsidRPr="00904F88" w:rsidRDefault="00780993" w:rsidP="005A2686">
      <w:pPr>
        <w:rPr>
          <w:lang w:val="es-ES"/>
        </w:rPr>
      </w:pPr>
    </w:p>
    <w:p w14:paraId="26C3E2E5" w14:textId="5E1675B9" w:rsidR="005A2686" w:rsidRPr="00904F88" w:rsidRDefault="005A2686" w:rsidP="005A2686">
      <w:pPr>
        <w:rPr>
          <w:lang w:val="es-ES"/>
        </w:rPr>
      </w:pPr>
      <w:r w:rsidRPr="00904F88">
        <w:rPr>
          <w:lang w:val="es-ES"/>
        </w:rPr>
        <w:t xml:space="preserve">A la imagen le hemos hecho ocupar el </w:t>
      </w:r>
      <w:r w:rsidR="00C6315E" w:rsidRPr="00904F88">
        <w:rPr>
          <w:lang w:val="es-ES"/>
        </w:rPr>
        <w:t xml:space="preserve">100% del padre la etiqueta &lt;section class=” banner_image2”&gt; y un </w:t>
      </w:r>
      <w:r w:rsidR="00780993" w:rsidRPr="00904F88">
        <w:rPr>
          <w:lang w:val="es-ES"/>
        </w:rPr>
        <w:t>border-radius igual al del elemento padre</w:t>
      </w:r>
    </w:p>
    <w:p w14:paraId="49AAFC4F" w14:textId="77777777" w:rsidR="00780993" w:rsidRPr="00904F88" w:rsidRDefault="00780993" w:rsidP="005A2686">
      <w:pPr>
        <w:rPr>
          <w:lang w:val="es-ES"/>
        </w:rPr>
      </w:pPr>
    </w:p>
    <w:p w14:paraId="253F2C57" w14:textId="77777777" w:rsidR="005A2686" w:rsidRPr="00904F88" w:rsidRDefault="005A2686"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DF993C"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_image</w:t>
      </w:r>
      <w:proofErr w:type="gramStart"/>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w:t>
      </w:r>
      <w:proofErr w:type="gramEnd"/>
      <w:r w:rsidRPr="00904F88">
        <w:rPr>
          <w:rFonts w:ascii="Consolas" w:hAnsi="Consolas"/>
          <w:color w:val="D4D4D4"/>
          <w:sz w:val="21"/>
          <w:szCs w:val="21"/>
          <w:lang w:val="es-ES"/>
        </w:rPr>
        <w:t xml:space="preserve"> {</w:t>
      </w:r>
    </w:p>
    <w:p w14:paraId="62063689"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23671843"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451A8ACC"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264B8063"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892C5C" w14:textId="77777777" w:rsidR="00A02C04" w:rsidRPr="00904F88" w:rsidRDefault="00A02C04" w:rsidP="00A02C0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F4263AD" w14:textId="77777777" w:rsidR="00A02C04" w:rsidRPr="00904F88" w:rsidRDefault="00A02C04" w:rsidP="00F904D0">
      <w:pPr>
        <w:rPr>
          <w:lang w:val="es-ES"/>
        </w:rPr>
      </w:pPr>
    </w:p>
    <w:p w14:paraId="37178E31" w14:textId="3D9CBE61" w:rsidR="00780993" w:rsidRPr="00904F88" w:rsidRDefault="00780993" w:rsidP="00F904D0">
      <w:pPr>
        <w:rPr>
          <w:lang w:val="es-ES"/>
        </w:rPr>
      </w:pPr>
      <w:proofErr w:type="gramStart"/>
      <w:r w:rsidRPr="00904F88">
        <w:rPr>
          <w:lang w:val="es-ES"/>
        </w:rPr>
        <w:t>Finalmente</w:t>
      </w:r>
      <w:proofErr w:type="gramEnd"/>
      <w:r w:rsidRPr="00904F88">
        <w:rPr>
          <w:lang w:val="es-ES"/>
        </w:rPr>
        <w:t xml:space="preserve"> la sección </w:t>
      </w:r>
      <w:r w:rsidR="00344A42" w:rsidRPr="00904F88">
        <w:rPr>
          <w:lang w:val="es-ES"/>
        </w:rPr>
        <w:t>lo posicionamos absolute y al fondo</w:t>
      </w:r>
      <w:r w:rsidR="009C4C35" w:rsidRPr="00904F88">
        <w:rPr>
          <w:lang w:val="es-ES"/>
        </w:rPr>
        <w:t xml:space="preserve"> con la propiedad bottom a 0 y right a </w:t>
      </w:r>
      <w:proofErr w:type="gramStart"/>
      <w:r w:rsidR="009C4C35" w:rsidRPr="00904F88">
        <w:rPr>
          <w:lang w:val="es-ES"/>
        </w:rPr>
        <w:t xml:space="preserve">0 </w:t>
      </w:r>
      <w:r w:rsidR="00344A42" w:rsidRPr="00904F88">
        <w:rPr>
          <w:lang w:val="es-ES"/>
        </w:rPr>
        <w:t xml:space="preserve"> para</w:t>
      </w:r>
      <w:proofErr w:type="gramEnd"/>
      <w:r w:rsidR="00344A42" w:rsidRPr="00904F88">
        <w:rPr>
          <w:lang w:val="es-ES"/>
        </w:rPr>
        <w:t xml:space="preserve"> que </w:t>
      </w:r>
      <w:r w:rsidR="009C4C35" w:rsidRPr="00904F88">
        <w:rPr>
          <w:lang w:val="es-ES"/>
        </w:rPr>
        <w:t>se situe en la parte inferior de la imagen.</w:t>
      </w:r>
      <w:r w:rsidR="00DB483B" w:rsidRPr="00904F88">
        <w:rPr>
          <w:lang w:val="es-ES"/>
        </w:rPr>
        <w:t xml:space="preserve"> Le damos z-index:</w:t>
      </w:r>
      <w:proofErr w:type="gramStart"/>
      <w:r w:rsidR="00DB483B" w:rsidRPr="00904F88">
        <w:rPr>
          <w:lang w:val="es-ES"/>
        </w:rPr>
        <w:t>2,para</w:t>
      </w:r>
      <w:proofErr w:type="gramEnd"/>
      <w:r w:rsidR="00DB483B" w:rsidRPr="00904F88">
        <w:rPr>
          <w:lang w:val="es-ES"/>
        </w:rPr>
        <w:t xml:space="preserve"> que se situe por encima de la imagen</w:t>
      </w:r>
      <w:r w:rsidR="00E44370" w:rsidRPr="00904F88">
        <w:rPr>
          <w:lang w:val="es-ES"/>
        </w:rPr>
        <w:t xml:space="preserve"> y una altura de 33px, para que no ocupe toda la imagen sólo la parte inferior. El efecto de sombra lo conseguimos modificando su   background-color: </w:t>
      </w:r>
      <w:proofErr w:type="gramStart"/>
      <w:r w:rsidR="00E44370" w:rsidRPr="00904F88">
        <w:rPr>
          <w:lang w:val="es-ES"/>
        </w:rPr>
        <w:t>rgba(</w:t>
      </w:r>
      <w:proofErr w:type="gramEnd"/>
      <w:r w:rsidR="00E44370" w:rsidRPr="00904F88">
        <w:rPr>
          <w:lang w:val="es-ES"/>
        </w:rPr>
        <w:t>24, 24, 24</w:t>
      </w:r>
      <w:r w:rsidR="00E44370" w:rsidRPr="00904F88">
        <w:rPr>
          <w:b/>
          <w:bCs/>
          <w:color w:val="EE0000"/>
          <w:lang w:val="es-ES"/>
        </w:rPr>
        <w:t>, 0.8</w:t>
      </w:r>
      <w:r w:rsidR="00E44370" w:rsidRPr="00904F88">
        <w:rPr>
          <w:lang w:val="es-ES"/>
        </w:rPr>
        <w:t>);</w:t>
      </w:r>
      <w:r w:rsidR="008634CB" w:rsidRPr="00904F88">
        <w:rPr>
          <w:lang w:val="es-ES"/>
        </w:rPr>
        <w:t xml:space="preserve"> y dándole </w:t>
      </w:r>
      <w:r w:rsidR="00DB712F" w:rsidRPr="00904F88">
        <w:rPr>
          <w:lang w:val="es-ES"/>
        </w:rPr>
        <w:t>opacity</w:t>
      </w:r>
      <w:r w:rsidR="008634CB" w:rsidRPr="00904F88">
        <w:rPr>
          <w:lang w:val="es-ES"/>
        </w:rPr>
        <w:t xml:space="preserve"> 0.8 que es el ultimo valor de color</w:t>
      </w:r>
      <w:r w:rsidR="00DB712F" w:rsidRPr="00904F88">
        <w:rPr>
          <w:lang w:val="es-ES"/>
        </w:rPr>
        <w:t>. Podíamos haber colocado la propiedad opacity: 0.8, aparte.</w:t>
      </w:r>
    </w:p>
    <w:p w14:paraId="49C6049B" w14:textId="77777777" w:rsidR="00A02C04" w:rsidRPr="00904F88" w:rsidRDefault="00A02C04" w:rsidP="00F904D0">
      <w:pPr>
        <w:rPr>
          <w:lang w:val="es-ES"/>
        </w:rPr>
      </w:pPr>
    </w:p>
    <w:p w14:paraId="790D22D2"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_descripcion</w:t>
      </w:r>
      <w:r w:rsidRPr="00904F88">
        <w:rPr>
          <w:rFonts w:ascii="Consolas" w:hAnsi="Consolas"/>
          <w:color w:val="D4D4D4"/>
          <w:sz w:val="21"/>
          <w:szCs w:val="21"/>
          <w:lang w:val="es-ES"/>
        </w:rPr>
        <w:t xml:space="preserve"> {</w:t>
      </w:r>
    </w:p>
    <w:p w14:paraId="07FDDA83"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30B48FC2"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9FBD9D9"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6DE12189"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70D07E73"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99.5%</w:t>
      </w:r>
      <w:r w:rsidRPr="00904F88">
        <w:rPr>
          <w:rFonts w:ascii="Consolas" w:hAnsi="Consolas"/>
          <w:color w:val="D4D4D4"/>
          <w:sz w:val="21"/>
          <w:szCs w:val="21"/>
          <w:lang w:val="es-ES"/>
        </w:rPr>
        <w:t>;</w:t>
      </w:r>
    </w:p>
    <w:p w14:paraId="09900162"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33px</w:t>
      </w:r>
      <w:r w:rsidRPr="00904F88">
        <w:rPr>
          <w:rFonts w:ascii="Consolas" w:hAnsi="Consolas"/>
          <w:color w:val="D4D4D4"/>
          <w:sz w:val="21"/>
          <w:szCs w:val="21"/>
          <w:lang w:val="es-ES"/>
        </w:rPr>
        <w:t>;</w:t>
      </w:r>
    </w:p>
    <w:p w14:paraId="7491CCF6"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1870FAB2"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w:t>
      </w:r>
    </w:p>
    <w:p w14:paraId="72DD3E9B" w14:textId="72DC4FEC" w:rsidR="00344A42" w:rsidRPr="00904F88" w:rsidRDefault="00344A42" w:rsidP="00E4437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
    <w:p w14:paraId="2CB7B247"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0.8</w:t>
      </w:r>
      <w:r w:rsidRPr="00904F88">
        <w:rPr>
          <w:rFonts w:ascii="Consolas" w:hAnsi="Consolas"/>
          <w:color w:val="D4D4D4"/>
          <w:sz w:val="21"/>
          <w:szCs w:val="21"/>
          <w:lang w:val="es-ES"/>
        </w:rPr>
        <w:t>);</w:t>
      </w:r>
    </w:p>
    <w:p w14:paraId="1E3F0BE9"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New browsers will read this */</w:t>
      </w:r>
    </w:p>
    <w:p w14:paraId="73B8B35F"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pink</w:t>
      </w:r>
      <w:r w:rsidRPr="00904F88">
        <w:rPr>
          <w:rFonts w:ascii="Consolas" w:hAnsi="Consolas"/>
          <w:color w:val="D4D4D4"/>
          <w:sz w:val="21"/>
          <w:szCs w:val="21"/>
          <w:lang w:val="es-ES"/>
        </w:rPr>
        <w:t>;</w:t>
      </w:r>
    </w:p>
    <w:p w14:paraId="0FC63987"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0.8em</w:t>
      </w:r>
      <w:r w:rsidRPr="00904F88">
        <w:rPr>
          <w:rFonts w:ascii="Consolas" w:hAnsi="Consolas"/>
          <w:color w:val="D4D4D4"/>
          <w:sz w:val="21"/>
          <w:szCs w:val="21"/>
          <w:lang w:val="es-ES"/>
        </w:rPr>
        <w:t>;</w:t>
      </w:r>
    </w:p>
    <w:p w14:paraId="4299A6D1"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p>
    <w:p w14:paraId="1BA1714D" w14:textId="77777777" w:rsidR="00344A42" w:rsidRPr="00904F88" w:rsidRDefault="00344A42" w:rsidP="00344A4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6BC5460F" w14:textId="77777777" w:rsidR="00344A42" w:rsidRPr="00904F88" w:rsidRDefault="00344A42" w:rsidP="00F904D0">
      <w:pPr>
        <w:rPr>
          <w:lang w:val="es-ES"/>
        </w:rPr>
      </w:pPr>
    </w:p>
    <w:p w14:paraId="207EE010" w14:textId="47EF2F15" w:rsidR="00DB483B" w:rsidRPr="00904F88" w:rsidRDefault="00DB483B" w:rsidP="00F904D0">
      <w:pPr>
        <w:rPr>
          <w:lang w:val="es-ES"/>
        </w:rPr>
      </w:pPr>
      <w:r w:rsidRPr="00904F88">
        <w:rPr>
          <w:noProof/>
          <w:lang w:val="es-ES"/>
        </w:rPr>
        <w:drawing>
          <wp:inline distT="0" distB="0" distL="0" distR="0" wp14:anchorId="3DEE1C49" wp14:editId="1A376AD8">
            <wp:extent cx="6300470" cy="482600"/>
            <wp:effectExtent l="0" t="0" r="5080" b="0"/>
            <wp:docPr id="1193461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1865" name=""/>
                    <pic:cNvPicPr/>
                  </pic:nvPicPr>
                  <pic:blipFill>
                    <a:blip r:embed="rId208"/>
                    <a:stretch>
                      <a:fillRect/>
                    </a:stretch>
                  </pic:blipFill>
                  <pic:spPr>
                    <a:xfrm>
                      <a:off x="0" y="0"/>
                      <a:ext cx="6300470" cy="482600"/>
                    </a:xfrm>
                    <a:prstGeom prst="rect">
                      <a:avLst/>
                    </a:prstGeom>
                  </pic:spPr>
                </pic:pic>
              </a:graphicData>
            </a:graphic>
          </wp:inline>
        </w:drawing>
      </w:r>
    </w:p>
    <w:p w14:paraId="2E625F96" w14:textId="77777777" w:rsidR="00344A42" w:rsidRPr="00904F88" w:rsidRDefault="00344A42" w:rsidP="00F904D0">
      <w:pPr>
        <w:rPr>
          <w:lang w:val="es-ES"/>
        </w:rPr>
      </w:pPr>
    </w:p>
    <w:p w14:paraId="0C480300" w14:textId="5F4E5058" w:rsidR="00344A42" w:rsidRPr="00904F88" w:rsidRDefault="006C272D" w:rsidP="00F904D0">
      <w:pPr>
        <w:rPr>
          <w:lang w:val="es-ES"/>
        </w:rPr>
      </w:pPr>
      <w:r w:rsidRPr="00904F88">
        <w:rPr>
          <w:lang w:val="es-ES"/>
        </w:rPr>
        <w:t>Para el botón que contiene el texto “See article” hemos realizado lo siguiente. Lo mostramos inl</w:t>
      </w:r>
      <w:r w:rsidR="0025400A" w:rsidRPr="00904F88">
        <w:rPr>
          <w:lang w:val="es-ES"/>
        </w:rPr>
        <w:t>ine block para que aparezca a la derecha del texto, y con posicionamiento absolute</w:t>
      </w:r>
      <w:r w:rsidR="00160900" w:rsidRPr="00904F88">
        <w:rPr>
          <w:lang w:val="es-ES"/>
        </w:rPr>
        <w:t>, position: absolute</w:t>
      </w:r>
      <w:r w:rsidR="0025400A" w:rsidRPr="00904F88">
        <w:rPr>
          <w:lang w:val="es-ES"/>
        </w:rPr>
        <w:t>, lo hemos mandado a la derecha del todo con right: 5px.</w:t>
      </w:r>
      <w:r w:rsidR="00160900" w:rsidRPr="00904F88">
        <w:rPr>
          <w:lang w:val="es-ES"/>
        </w:rPr>
        <w:t xml:space="preserve"> Alineamos su texto al centro y </w:t>
      </w:r>
      <w:r w:rsidR="009D55BB" w:rsidRPr="00904F88">
        <w:rPr>
          <w:lang w:val="es-ES"/>
        </w:rPr>
        <w:t>le hemos dado un color de borde azul claro. Con la propiedad border-radius: 5px; lo redondeamos un poco.</w:t>
      </w:r>
      <w:r w:rsidR="00F05770" w:rsidRPr="00904F88">
        <w:rPr>
          <w:lang w:val="es-ES"/>
        </w:rPr>
        <w:t xml:space="preserve"> </w:t>
      </w:r>
      <w:proofErr w:type="gramStart"/>
      <w:r w:rsidR="00F05770" w:rsidRPr="00904F88">
        <w:rPr>
          <w:lang w:val="es-ES"/>
        </w:rPr>
        <w:t>Recordar</w:t>
      </w:r>
      <w:proofErr w:type="gramEnd"/>
      <w:r w:rsidR="00F05770" w:rsidRPr="00904F88">
        <w:rPr>
          <w:lang w:val="es-ES"/>
        </w:rPr>
        <w:t xml:space="preserve"> que el texto esta dentro de un &lt;span&gt; que es una etiqueta inline por eso el botón aparece detrás.</w:t>
      </w:r>
    </w:p>
    <w:p w14:paraId="0208346A" w14:textId="77777777" w:rsidR="006C272D" w:rsidRPr="00904F88" w:rsidRDefault="006C272D" w:rsidP="00F904D0">
      <w:pPr>
        <w:rPr>
          <w:lang w:val="es-ES"/>
        </w:rPr>
      </w:pPr>
    </w:p>
    <w:p w14:paraId="212D3EE2"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.boton</w:t>
      </w:r>
      <w:proofErr w:type="gramEnd"/>
      <w:r w:rsidRPr="00904F88">
        <w:rPr>
          <w:rFonts w:ascii="Consolas" w:hAnsi="Consolas"/>
          <w:color w:val="D7BA7D"/>
          <w:sz w:val="21"/>
          <w:szCs w:val="21"/>
          <w:lang w:val="es-ES"/>
        </w:rPr>
        <w:t>-azul</w:t>
      </w:r>
      <w:r w:rsidRPr="00904F88">
        <w:rPr>
          <w:rFonts w:ascii="Consolas" w:hAnsi="Consolas"/>
          <w:color w:val="D4D4D4"/>
          <w:sz w:val="21"/>
          <w:szCs w:val="21"/>
          <w:lang w:val="es-ES"/>
        </w:rPr>
        <w:t xml:space="preserve"> {</w:t>
      </w:r>
    </w:p>
    <w:p w14:paraId="5FD2225E"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1B7D47D1"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3038E455"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119C6EB1"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394F3FA9"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304A1B8D"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197</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233</w:t>
      </w:r>
      <w:r w:rsidRPr="00904F88">
        <w:rPr>
          <w:rFonts w:ascii="Consolas" w:hAnsi="Consolas"/>
          <w:color w:val="D4D4D4"/>
          <w:sz w:val="21"/>
          <w:szCs w:val="21"/>
          <w:lang w:val="es-ES"/>
        </w:rPr>
        <w:t>);</w:t>
      </w:r>
    </w:p>
    <w:p w14:paraId="260FABF1"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#0e2ee1</w:t>
      </w:r>
      <w:r w:rsidRPr="00904F88">
        <w:rPr>
          <w:rFonts w:ascii="Consolas" w:hAnsi="Consolas"/>
          <w:color w:val="D4D4D4"/>
          <w:sz w:val="21"/>
          <w:szCs w:val="21"/>
          <w:lang w:val="es-ES"/>
        </w:rPr>
        <w:t>;</w:t>
      </w:r>
    </w:p>
    <w:p w14:paraId="42440D79"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47C5BB64"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1.2em</w:t>
      </w:r>
      <w:r w:rsidRPr="00904F88">
        <w:rPr>
          <w:rFonts w:ascii="Consolas" w:hAnsi="Consolas"/>
          <w:color w:val="D4D4D4"/>
          <w:sz w:val="21"/>
          <w:szCs w:val="21"/>
          <w:lang w:val="es-ES"/>
        </w:rPr>
        <w:t>;</w:t>
      </w:r>
    </w:p>
    <w:p w14:paraId="07B2BC68"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6EF2836C"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w:t>
      </w:r>
    </w:p>
    <w:p w14:paraId="68A8B56D"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purple</w:t>
      </w:r>
      <w:r w:rsidRPr="00904F88">
        <w:rPr>
          <w:rFonts w:ascii="Consolas" w:hAnsi="Consolas"/>
          <w:color w:val="D4D4D4"/>
          <w:sz w:val="21"/>
          <w:szCs w:val="21"/>
          <w:lang w:val="es-ES"/>
        </w:rPr>
        <w:t>;</w:t>
      </w:r>
    </w:p>
    <w:p w14:paraId="2B4505B8"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11F925A2" w14:textId="77777777" w:rsidR="006C272D" w:rsidRPr="00904F88" w:rsidRDefault="006C272D" w:rsidP="006C272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5370DD8" w14:textId="77777777" w:rsidR="006C272D" w:rsidRPr="00904F88" w:rsidRDefault="006C272D" w:rsidP="00F904D0">
      <w:pPr>
        <w:rPr>
          <w:lang w:val="es-ES"/>
        </w:rPr>
      </w:pPr>
    </w:p>
    <w:p w14:paraId="2A77BE5A" w14:textId="77777777" w:rsidR="00F05770" w:rsidRPr="00904F88" w:rsidRDefault="00F05770" w:rsidP="00F904D0">
      <w:pPr>
        <w:rPr>
          <w:lang w:val="es-ES"/>
        </w:rPr>
      </w:pPr>
    </w:p>
    <w:p w14:paraId="05EF50D7" w14:textId="77777777" w:rsidR="00F05770" w:rsidRPr="00904F88" w:rsidRDefault="00F05770" w:rsidP="00F904D0">
      <w:pPr>
        <w:rPr>
          <w:lang w:val="es-ES"/>
        </w:rPr>
      </w:pPr>
    </w:p>
    <w:p w14:paraId="10AEF4DC" w14:textId="77777777" w:rsidR="00F05770" w:rsidRPr="00904F88" w:rsidRDefault="00F05770" w:rsidP="00F904D0">
      <w:pPr>
        <w:rPr>
          <w:lang w:val="es-ES"/>
        </w:rPr>
      </w:pPr>
    </w:p>
    <w:p w14:paraId="11FB6934" w14:textId="77777777" w:rsidR="00F05770" w:rsidRPr="00904F88" w:rsidRDefault="00F05770" w:rsidP="00F904D0">
      <w:pPr>
        <w:rPr>
          <w:lang w:val="es-ES"/>
        </w:rPr>
      </w:pPr>
    </w:p>
    <w:p w14:paraId="0F7B6FB1" w14:textId="71DDB394" w:rsidR="00F05770" w:rsidRPr="00904F88" w:rsidRDefault="00F05770" w:rsidP="00F05770">
      <w:pPr>
        <w:pStyle w:val="Ttulo2"/>
        <w:rPr>
          <w:lang w:val="es-ES"/>
        </w:rPr>
      </w:pPr>
      <w:bookmarkStart w:id="76" w:name="_Toc210637425"/>
      <w:r w:rsidRPr="00904F88">
        <w:rPr>
          <w:lang w:val="es-ES"/>
        </w:rPr>
        <w:t>Los aside.</w:t>
      </w:r>
      <w:bookmarkEnd w:id="76"/>
      <w:r w:rsidRPr="00904F88">
        <w:rPr>
          <w:lang w:val="es-ES"/>
        </w:rPr>
        <w:t xml:space="preserve"> </w:t>
      </w:r>
    </w:p>
    <w:p w14:paraId="5903BC04" w14:textId="77777777" w:rsidR="00F05770" w:rsidRPr="00904F88" w:rsidRDefault="00F05770" w:rsidP="00F904D0">
      <w:pPr>
        <w:rPr>
          <w:lang w:val="es-ES"/>
        </w:rPr>
      </w:pPr>
    </w:p>
    <w:p w14:paraId="43A8D945" w14:textId="216E1CA6" w:rsidR="00F05770" w:rsidRPr="00904F88" w:rsidRDefault="00F05770" w:rsidP="00F904D0">
      <w:pPr>
        <w:rPr>
          <w:lang w:val="es-ES"/>
        </w:rPr>
      </w:pPr>
      <w:r w:rsidRPr="00904F88">
        <w:rPr>
          <w:lang w:val="es-ES"/>
        </w:rPr>
        <w:t xml:space="preserve">Los asides son prácticamente iguales con lo que </w:t>
      </w:r>
      <w:r w:rsidR="007F34E4" w:rsidRPr="00904F88">
        <w:rPr>
          <w:lang w:val="es-ES"/>
        </w:rPr>
        <w:t xml:space="preserve">vamos a explicar sólo uno de ellos. </w:t>
      </w:r>
      <w:r w:rsidR="00F12220" w:rsidRPr="00904F88">
        <w:rPr>
          <w:lang w:val="es-ES"/>
        </w:rPr>
        <w:t>están</w:t>
      </w:r>
      <w:r w:rsidR="007F34E4" w:rsidRPr="00904F88">
        <w:rPr>
          <w:lang w:val="es-ES"/>
        </w:rPr>
        <w:t xml:space="preserve"> posicionados con Float a la derecha e izquierda del texto principal</w:t>
      </w:r>
      <w:r w:rsidR="00C8043A" w:rsidRPr="00904F88">
        <w:rPr>
          <w:lang w:val="es-ES"/>
        </w:rPr>
        <w:t xml:space="preserve"> con la propiedad </w:t>
      </w:r>
      <w:proofErr w:type="gramStart"/>
      <w:r w:rsidR="00C8043A" w:rsidRPr="00904F88">
        <w:rPr>
          <w:lang w:val="es-ES"/>
        </w:rPr>
        <w:t>float:left</w:t>
      </w:r>
      <w:proofErr w:type="gramEnd"/>
      <w:r w:rsidR="00C8043A" w:rsidRPr="00904F88">
        <w:rPr>
          <w:lang w:val="es-ES"/>
        </w:rPr>
        <w:t xml:space="preserve"> y </w:t>
      </w:r>
      <w:proofErr w:type="gramStart"/>
      <w:r w:rsidR="00C8043A" w:rsidRPr="00904F88">
        <w:rPr>
          <w:lang w:val="es-ES"/>
        </w:rPr>
        <w:t>float:right</w:t>
      </w:r>
      <w:proofErr w:type="gramEnd"/>
      <w:r w:rsidR="00C8043A" w:rsidRPr="00904F88">
        <w:rPr>
          <w:lang w:val="es-ES"/>
        </w:rPr>
        <w:t xml:space="preserve"> respectivamente.</w:t>
      </w:r>
    </w:p>
    <w:p w14:paraId="268FE0CD" w14:textId="75626D0F" w:rsidR="002B06CF" w:rsidRPr="00904F88" w:rsidRDefault="001F660F" w:rsidP="00F904D0">
      <w:pPr>
        <w:rPr>
          <w:lang w:val="es-ES"/>
        </w:rPr>
      </w:pPr>
      <w:r w:rsidRPr="00904F88">
        <w:rPr>
          <w:lang w:val="es-ES"/>
        </w:rPr>
        <w:t xml:space="preserve">El aside contiene un </w:t>
      </w:r>
      <w:proofErr w:type="gramStart"/>
      <w:r w:rsidRPr="00904F88">
        <w:rPr>
          <w:lang w:val="es-ES"/>
        </w:rPr>
        <w:t xml:space="preserve">título, </w:t>
      </w:r>
      <w:r w:rsidR="006D479C" w:rsidRPr="00904F88">
        <w:rPr>
          <w:lang w:val="es-ES"/>
        </w:rPr>
        <w:t xml:space="preserve"> una</w:t>
      </w:r>
      <w:proofErr w:type="gramEnd"/>
      <w:r w:rsidR="006D479C" w:rsidRPr="00904F88">
        <w:rPr>
          <w:lang w:val="es-ES"/>
        </w:rPr>
        <w:t xml:space="preserve"> imagen de un gato, </w:t>
      </w:r>
      <w:r w:rsidRPr="00904F88">
        <w:rPr>
          <w:lang w:val="es-ES"/>
        </w:rPr>
        <w:t xml:space="preserve">dos párrafos, </w:t>
      </w:r>
      <w:r w:rsidR="006D479C" w:rsidRPr="00904F88">
        <w:rPr>
          <w:lang w:val="es-ES"/>
        </w:rPr>
        <w:t>y 5 iconos de redes sociales que se muestran en línea agrupados. Cada grupo se coloca uno debajo del otro con el posicionamiento por defecto de tipo block</w:t>
      </w:r>
      <w:r w:rsidR="002B06CF" w:rsidRPr="00904F88">
        <w:rPr>
          <w:lang w:val="es-ES"/>
        </w:rPr>
        <w:t>.</w:t>
      </w:r>
    </w:p>
    <w:p w14:paraId="0CE7C72A" w14:textId="2758E617" w:rsidR="002B06CF" w:rsidRPr="00904F88" w:rsidRDefault="002B06CF" w:rsidP="00F904D0">
      <w:pPr>
        <w:rPr>
          <w:lang w:val="es-ES"/>
        </w:rPr>
      </w:pPr>
      <w:r w:rsidRPr="00904F88">
        <w:rPr>
          <w:lang w:val="es-ES"/>
        </w:rPr>
        <w:t xml:space="preserve">El </w:t>
      </w:r>
      <w:r w:rsidR="00073B49" w:rsidRPr="00904F88">
        <w:rPr>
          <w:lang w:val="es-ES"/>
        </w:rPr>
        <w:t>único</w:t>
      </w:r>
      <w:r w:rsidRPr="00904F88">
        <w:rPr>
          <w:lang w:val="es-ES"/>
        </w:rPr>
        <w:t xml:space="preserve"> elemento que no se muestra en bloque es la primera imagen que se fecharosad.png</w:t>
      </w:r>
      <w:r w:rsidR="00073B49" w:rsidRPr="00904F88">
        <w:rPr>
          <w:lang w:val="es-ES"/>
        </w:rPr>
        <w:t xml:space="preserve"> que la movemos a la izquierda del todo con posicionamiento absolute para dar la sensación de bocadillo</w:t>
      </w:r>
    </w:p>
    <w:p w14:paraId="2A1AF8EB" w14:textId="77777777" w:rsidR="001F660F" w:rsidRPr="00904F88" w:rsidRDefault="001F660F" w:rsidP="00F904D0">
      <w:pPr>
        <w:rPr>
          <w:lang w:val="es-ES"/>
        </w:rPr>
      </w:pPr>
    </w:p>
    <w:p w14:paraId="11C7D357"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"left-aside"</w:t>
      </w:r>
      <w:r w:rsidRPr="00904F88">
        <w:rPr>
          <w:rFonts w:ascii="Consolas" w:hAnsi="Consolas"/>
          <w:color w:val="808080"/>
          <w:sz w:val="21"/>
          <w:szCs w:val="21"/>
          <w:lang w:val="es-ES"/>
        </w:rPr>
        <w:t>&gt;</w:t>
      </w:r>
    </w:p>
    <w:p w14:paraId="3A037517"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About the author</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1AFCDF2"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"img/flecharosad.png"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"flecha-rosa"</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407C878B"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0468B60B" w14:textId="77777777" w:rsidR="001F660F" w:rsidRPr="009B20CB"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Let me introduce myself: My name's Chatty Cat. I was born on 23 November </w:t>
      </w:r>
      <w:proofErr w:type="gramStart"/>
      <w:r w:rsidRPr="009B20CB">
        <w:rPr>
          <w:rFonts w:ascii="Consolas" w:hAnsi="Consolas"/>
          <w:color w:val="CCCCCC"/>
          <w:sz w:val="21"/>
          <w:szCs w:val="21"/>
        </w:rPr>
        <w:t>2024.</w:t>
      </w:r>
      <w:r w:rsidRPr="009B20CB">
        <w:rPr>
          <w:rFonts w:ascii="Consolas" w:hAnsi="Consolas"/>
          <w:color w:val="808080"/>
          <w:sz w:val="21"/>
          <w:szCs w:val="21"/>
        </w:rPr>
        <w:t>&lt;</w:t>
      </w:r>
      <w:proofErr w:type="gramEnd"/>
      <w:r w:rsidRPr="009B20CB">
        <w:rPr>
          <w:rFonts w:ascii="Consolas" w:hAnsi="Consolas"/>
          <w:color w:val="808080"/>
          <w:sz w:val="21"/>
          <w:szCs w:val="21"/>
        </w:rPr>
        <w:t>/</w:t>
      </w:r>
      <w:r w:rsidRPr="009B20CB">
        <w:rPr>
          <w:rFonts w:ascii="Consolas" w:hAnsi="Consolas"/>
          <w:color w:val="569CD6"/>
          <w:sz w:val="21"/>
          <w:szCs w:val="21"/>
        </w:rPr>
        <w:t>p</w:t>
      </w:r>
      <w:r w:rsidRPr="009B20CB">
        <w:rPr>
          <w:rFonts w:ascii="Consolas" w:hAnsi="Consolas"/>
          <w:color w:val="808080"/>
          <w:sz w:val="21"/>
          <w:szCs w:val="21"/>
        </w:rPr>
        <w:t>&gt;</w:t>
      </w:r>
    </w:p>
    <w:p w14:paraId="401C6F9B"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A bit meager, is it not? </w:t>
      </w:r>
      <w:r w:rsidRPr="00904F88">
        <w:rPr>
          <w:rFonts w:ascii="Consolas" w:hAnsi="Consolas"/>
          <w:color w:val="CCCCCC"/>
          <w:sz w:val="21"/>
          <w:szCs w:val="21"/>
          <w:lang w:val="es-ES"/>
        </w:rPr>
        <w:t>This is why I've now decided to write my biography to let my readers know who I</w:t>
      </w:r>
    </w:p>
    <w:p w14:paraId="1DF25C36"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really am.</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5C8415B"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"social-icons"</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"img/facebook.png"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"Facebook"</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"img/twitter.png"</w:t>
      </w:r>
    </w:p>
    <w:p w14:paraId="1E8033AD"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"Twitter"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"img/vimeo.png"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"Vimeo"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"img/flickr.png"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"Flickr"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p>
    <w:p w14:paraId="374B31D0"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"img/rss.png"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"RSS"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AC2DAB8" w14:textId="77777777" w:rsidR="001F660F" w:rsidRPr="00904F88" w:rsidRDefault="001F660F" w:rsidP="001F6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1B1FB347" w14:textId="77777777" w:rsidR="001F660F" w:rsidRPr="00904F88" w:rsidRDefault="001F660F" w:rsidP="00F904D0">
      <w:pPr>
        <w:rPr>
          <w:lang w:val="es-ES"/>
        </w:rPr>
      </w:pPr>
    </w:p>
    <w:p w14:paraId="06240825" w14:textId="77F69B3D" w:rsidR="00C8043A" w:rsidRPr="00904F88" w:rsidRDefault="00A6638C" w:rsidP="00F904D0">
      <w:pPr>
        <w:rPr>
          <w:lang w:val="es-ES"/>
        </w:rPr>
      </w:pPr>
      <w:r w:rsidRPr="00904F88">
        <w:rPr>
          <w:noProof/>
          <w:lang w:val="es-ES"/>
        </w:rPr>
        <w:drawing>
          <wp:inline distT="0" distB="0" distL="0" distR="0" wp14:anchorId="4AAE68B9" wp14:editId="2CAF1D8C">
            <wp:extent cx="1428926" cy="2622550"/>
            <wp:effectExtent l="0" t="0" r="0" b="6350"/>
            <wp:docPr id="1747664969"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4969" name="Imagen 1" descr="Una captura de pantalla de un celular con texto e imagen&#10;&#10;El contenido generado por IA puede ser incorrecto."/>
                    <pic:cNvPicPr/>
                  </pic:nvPicPr>
                  <pic:blipFill>
                    <a:blip r:embed="rId209"/>
                    <a:stretch>
                      <a:fillRect/>
                    </a:stretch>
                  </pic:blipFill>
                  <pic:spPr>
                    <a:xfrm>
                      <a:off x="0" y="0"/>
                      <a:ext cx="1436050" cy="2635625"/>
                    </a:xfrm>
                    <a:prstGeom prst="rect">
                      <a:avLst/>
                    </a:prstGeom>
                  </pic:spPr>
                </pic:pic>
              </a:graphicData>
            </a:graphic>
          </wp:inline>
        </w:drawing>
      </w:r>
    </w:p>
    <w:p w14:paraId="50F99B3E" w14:textId="77777777" w:rsidR="00073B49" w:rsidRPr="00904F88" w:rsidRDefault="00073B49" w:rsidP="00F904D0">
      <w:pPr>
        <w:rPr>
          <w:lang w:val="es-ES"/>
        </w:rPr>
      </w:pPr>
    </w:p>
    <w:p w14:paraId="3A5DBA2D" w14:textId="345CC923" w:rsidR="00073B49" w:rsidRPr="00904F88" w:rsidRDefault="007A047A" w:rsidP="00F904D0">
      <w:pPr>
        <w:rPr>
          <w:lang w:val="es-ES"/>
        </w:rPr>
      </w:pPr>
      <w:r w:rsidRPr="00904F88">
        <w:rPr>
          <w:lang w:val="es-ES"/>
        </w:rPr>
        <w:t xml:space="preserve">Los dos asides junto con el texto central los mostramos inline-block con el fin de que aparezcan los tres elementos en </w:t>
      </w:r>
      <w:r w:rsidR="00144BCA" w:rsidRPr="00904F88">
        <w:rPr>
          <w:lang w:val="es-ES"/>
        </w:rPr>
        <w:t xml:space="preserve">línea, y con el texto justificado. </w:t>
      </w:r>
      <w:r w:rsidR="002C08F9" w:rsidRPr="00904F88">
        <w:rPr>
          <w:lang w:val="es-ES"/>
        </w:rPr>
        <w:t>Para el color de fondo elegimos ese rosa y también le hemos dado un borde redondeado. El color de texto es blanco con la propiedad color: White.</w:t>
      </w:r>
      <w:r w:rsidR="00595B29" w:rsidRPr="00904F88">
        <w:rPr>
          <w:lang w:val="es-ES"/>
        </w:rPr>
        <w:t xml:space="preserve"> </w:t>
      </w:r>
      <w:proofErr w:type="gramStart"/>
      <w:r w:rsidR="00595B29" w:rsidRPr="00904F88">
        <w:rPr>
          <w:lang w:val="es-ES"/>
        </w:rPr>
        <w:t>Recordar</w:t>
      </w:r>
      <w:proofErr w:type="gramEnd"/>
      <w:r w:rsidR="00595B29" w:rsidRPr="00904F88">
        <w:rPr>
          <w:lang w:val="es-ES"/>
        </w:rPr>
        <w:t xml:space="preserve"> que lo hemos posicionado a la izquierda del texto flotando con </w:t>
      </w:r>
      <w:proofErr w:type="gramStart"/>
      <w:r w:rsidR="00595B29" w:rsidRPr="00904F88">
        <w:rPr>
          <w:lang w:val="es-ES"/>
        </w:rPr>
        <w:t>float:left</w:t>
      </w:r>
      <w:proofErr w:type="gramEnd"/>
    </w:p>
    <w:p w14:paraId="7ADCF7A7" w14:textId="77777777" w:rsidR="00C8043A" w:rsidRPr="00904F88" w:rsidRDefault="00C8043A" w:rsidP="00F904D0">
      <w:pPr>
        <w:rPr>
          <w:lang w:val="es-ES"/>
        </w:rPr>
      </w:pPr>
    </w:p>
    <w:p w14:paraId="49205EDF"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79E46959"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4AAA8174"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0A351E61"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1B094114"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D125F1A"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D7432F"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.left</w:t>
      </w:r>
      <w:proofErr w:type="gramEnd"/>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61393AA3"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6B8B73E0"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5FE95175" w14:textId="29ABCF88"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002C08F9" w:rsidRPr="00904F88">
        <w:rPr>
          <w:rFonts w:ascii="Consolas" w:hAnsi="Consolas"/>
          <w:color w:val="B5CEA8"/>
          <w:sz w:val="21"/>
          <w:szCs w:val="21"/>
          <w:lang w:val="es-ES"/>
        </w:rPr>
        <w:t>18%</w:t>
      </w:r>
      <w:r w:rsidRPr="00904F88">
        <w:rPr>
          <w:rFonts w:ascii="Consolas" w:hAnsi="Consolas"/>
          <w:color w:val="D4D4D4"/>
          <w:sz w:val="21"/>
          <w:szCs w:val="21"/>
          <w:lang w:val="es-ES"/>
        </w:rPr>
        <w:t>;</w:t>
      </w:r>
    </w:p>
    <w:p w14:paraId="14E6E3BA"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#ca2eb5</w:t>
      </w:r>
      <w:r w:rsidRPr="00904F88">
        <w:rPr>
          <w:rFonts w:ascii="Consolas" w:hAnsi="Consolas"/>
          <w:color w:val="D4D4D4"/>
          <w:sz w:val="21"/>
          <w:szCs w:val="21"/>
          <w:lang w:val="es-ES"/>
        </w:rPr>
        <w:t>;</w:t>
      </w:r>
    </w:p>
    <w:p w14:paraId="78BB1176"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#1c1a19</w:t>
      </w:r>
      <w:r w:rsidRPr="00904F88">
        <w:rPr>
          <w:rFonts w:ascii="Consolas" w:hAnsi="Consolas"/>
          <w:color w:val="D4D4D4"/>
          <w:sz w:val="21"/>
          <w:szCs w:val="21"/>
          <w:lang w:val="es-ES"/>
        </w:rPr>
        <w:t>;</w:t>
      </w:r>
    </w:p>
    <w:p w14:paraId="3B99D33B"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17493F8D"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7017B1C7"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580C09EA"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0.9em</w:t>
      </w:r>
      <w:r w:rsidRPr="00904F88">
        <w:rPr>
          <w:rFonts w:ascii="Consolas" w:hAnsi="Consolas"/>
          <w:color w:val="D4D4D4"/>
          <w:sz w:val="21"/>
          <w:szCs w:val="21"/>
          <w:lang w:val="es-ES"/>
        </w:rPr>
        <w:t>;</w:t>
      </w:r>
    </w:p>
    <w:p w14:paraId="60E54221"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p>
    <w:p w14:paraId="5626C9F3" w14:textId="77777777" w:rsidR="00C8043A" w:rsidRPr="00904F88" w:rsidRDefault="00C8043A" w:rsidP="00C8043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105EAF7" w14:textId="77777777" w:rsidR="00C8043A" w:rsidRPr="00904F88" w:rsidRDefault="00C8043A" w:rsidP="00F904D0">
      <w:pPr>
        <w:rPr>
          <w:lang w:val="es-ES"/>
        </w:rPr>
      </w:pPr>
    </w:p>
    <w:p w14:paraId="6612ABF3" w14:textId="77777777" w:rsidR="007F34E4" w:rsidRPr="00904F88" w:rsidRDefault="007F34E4" w:rsidP="00F904D0">
      <w:pPr>
        <w:rPr>
          <w:lang w:val="es-ES"/>
        </w:rPr>
      </w:pPr>
    </w:p>
    <w:p w14:paraId="4E55234D" w14:textId="77868C2A" w:rsidR="007F34E4" w:rsidRPr="00904F88" w:rsidRDefault="000F456D" w:rsidP="00F904D0">
      <w:pPr>
        <w:rPr>
          <w:lang w:val="es-ES"/>
        </w:rPr>
      </w:pPr>
      <w:r w:rsidRPr="00904F88">
        <w:rPr>
          <w:lang w:val="es-ES"/>
        </w:rPr>
        <w:t xml:space="preserve">Para que se vea ese pico a la izquierda del </w:t>
      </w:r>
      <w:r w:rsidR="003619D9" w:rsidRPr="00904F88">
        <w:rPr>
          <w:lang w:val="es-ES"/>
        </w:rPr>
        <w:t xml:space="preserve">aside lo que hemos hecho </w:t>
      </w:r>
      <w:r w:rsidR="00A16AA7" w:rsidRPr="00904F88">
        <w:rPr>
          <w:lang w:val="es-ES"/>
        </w:rPr>
        <w:t>con</w:t>
      </w:r>
      <w:r w:rsidR="003619D9" w:rsidRPr="00904F88">
        <w:rPr>
          <w:lang w:val="es-ES"/>
        </w:rPr>
        <w:t xml:space="preserve"> la flecha rosa del mismo color que el fondo del aside</w:t>
      </w:r>
      <w:r w:rsidR="00A16AA7" w:rsidRPr="00904F88">
        <w:rPr>
          <w:lang w:val="es-ES"/>
        </w:rPr>
        <w:t xml:space="preserve"> es moverla con position absolute a la izquierda del contenedor -30 px para que sobresalga por la izquierda con la propiedad left: -30px; consiguiendo ese efecto de bocadillo</w:t>
      </w:r>
    </w:p>
    <w:p w14:paraId="6E845EB4" w14:textId="77777777" w:rsidR="003619D9" w:rsidRPr="00904F88" w:rsidRDefault="003619D9" w:rsidP="00F904D0">
      <w:pPr>
        <w:rPr>
          <w:lang w:val="es-ES"/>
        </w:rPr>
      </w:pPr>
    </w:p>
    <w:p w14:paraId="2667A0DD"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#flecha-rosa</w:t>
      </w:r>
      <w:r w:rsidRPr="00904F88">
        <w:rPr>
          <w:rFonts w:ascii="Consolas" w:hAnsi="Consolas"/>
          <w:color w:val="D4D4D4"/>
          <w:sz w:val="21"/>
          <w:szCs w:val="21"/>
          <w:lang w:val="es-ES"/>
        </w:rPr>
        <w:t xml:space="preserve"> {</w:t>
      </w:r>
    </w:p>
    <w:p w14:paraId="7092FE32"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522EC20B"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66D6FFD4"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61214E11" w14:textId="77777777" w:rsidR="003619D9" w:rsidRPr="00904F88" w:rsidRDefault="003619D9" w:rsidP="003619D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20D8C42" w14:textId="2A16A100" w:rsidR="00F05770" w:rsidRPr="00904F88" w:rsidRDefault="00F05770" w:rsidP="00F904D0">
      <w:pPr>
        <w:rPr>
          <w:lang w:val="es-ES"/>
        </w:rPr>
      </w:pPr>
    </w:p>
    <w:p w14:paraId="48DDC148" w14:textId="37C8DE64" w:rsidR="00FD5D62" w:rsidRPr="00904F88" w:rsidRDefault="00BF6DEF" w:rsidP="00FD5D62">
      <w:pPr>
        <w:pStyle w:val="Ttulo2"/>
        <w:rPr>
          <w:lang w:val="es-ES"/>
        </w:rPr>
      </w:pPr>
      <w:bookmarkStart w:id="77" w:name="_Toc210637426"/>
      <w:r w:rsidRPr="00904F88">
        <w:rPr>
          <w:lang w:val="es-ES"/>
        </w:rPr>
        <w:t xml:space="preserve">Footer. </w:t>
      </w:r>
      <w:r w:rsidR="00FD5D62" w:rsidRPr="00904F88">
        <w:rPr>
          <w:lang w:val="es-ES"/>
        </w:rPr>
        <w:t>El separador y el separador del footer.</w:t>
      </w:r>
      <w:bookmarkEnd w:id="77"/>
      <w:r w:rsidRPr="00904F88">
        <w:rPr>
          <w:lang w:val="es-ES"/>
        </w:rPr>
        <w:t xml:space="preserve"> </w:t>
      </w:r>
    </w:p>
    <w:p w14:paraId="11FE08DF" w14:textId="77777777" w:rsidR="00FD5D62" w:rsidRPr="00904F88" w:rsidRDefault="00FD5D62" w:rsidP="00F904D0">
      <w:pPr>
        <w:rPr>
          <w:lang w:val="es-ES"/>
        </w:rPr>
      </w:pPr>
    </w:p>
    <w:p w14:paraId="2F499C36" w14:textId="3DC8A757" w:rsidR="008F0125" w:rsidRPr="00904F88" w:rsidRDefault="008F0125" w:rsidP="00F904D0">
      <w:pPr>
        <w:rPr>
          <w:lang w:val="es-ES"/>
        </w:rPr>
      </w:pPr>
      <w:r w:rsidRPr="00904F88">
        <w:rPr>
          <w:lang w:val="es-ES"/>
        </w:rPr>
        <w:t xml:space="preserve">Para el separador hemos usado las opciones avanzadas de background para repetir la línea azul </w:t>
      </w:r>
      <w:r w:rsidR="00152498" w:rsidRPr="00904F88">
        <w:rPr>
          <w:lang w:val="es-ES"/>
        </w:rPr>
        <w:t>repetidas veces en el top de la etiqueta &lt;div class</w:t>
      </w:r>
      <w:proofErr w:type="gramStart"/>
      <w:r w:rsidR="00152498" w:rsidRPr="00904F88">
        <w:rPr>
          <w:lang w:val="es-ES"/>
        </w:rPr>
        <w:t>=”separador</w:t>
      </w:r>
      <w:proofErr w:type="gramEnd"/>
      <w:r w:rsidR="00152498" w:rsidRPr="00904F88">
        <w:rPr>
          <w:lang w:val="es-ES"/>
        </w:rPr>
        <w:t>”&gt;</w:t>
      </w:r>
      <w:r w:rsidR="002C67D5" w:rsidRPr="00904F88">
        <w:rPr>
          <w:lang w:val="es-ES"/>
        </w:rPr>
        <w:t>, background: url('img/lineaazul.png')</w:t>
      </w:r>
      <w:r w:rsidR="00152498" w:rsidRPr="00904F88">
        <w:rPr>
          <w:lang w:val="es-ES"/>
        </w:rPr>
        <w:t xml:space="preserve">. Le damos un padding de 25 </w:t>
      </w:r>
      <w:proofErr w:type="gramStart"/>
      <w:r w:rsidR="00152498" w:rsidRPr="00904F88">
        <w:rPr>
          <w:lang w:val="es-ES"/>
        </w:rPr>
        <w:t>px  para</w:t>
      </w:r>
      <w:proofErr w:type="gramEnd"/>
      <w:r w:rsidR="00152498" w:rsidRPr="00904F88">
        <w:rPr>
          <w:lang w:val="es-ES"/>
        </w:rPr>
        <w:t xml:space="preserve"> que tenga tamaño y </w:t>
      </w:r>
      <w:r w:rsidR="002C67D5" w:rsidRPr="00904F88">
        <w:rPr>
          <w:lang w:val="es-ES"/>
        </w:rPr>
        <w:t xml:space="preserve">el div tenga un tamaño, aunque podíamos haberlo hecho con la propiedad height. </w:t>
      </w:r>
    </w:p>
    <w:p w14:paraId="37712342" w14:textId="77777777" w:rsidR="00FD5D62" w:rsidRPr="00904F88" w:rsidRDefault="00FD5D62" w:rsidP="00F904D0">
      <w:pPr>
        <w:rPr>
          <w:lang w:val="es-ES"/>
        </w:rPr>
      </w:pPr>
    </w:p>
    <w:p w14:paraId="01E06271" w14:textId="5F8656CB" w:rsidR="00152498" w:rsidRPr="00904F88" w:rsidRDefault="00152498" w:rsidP="00F904D0">
      <w:pPr>
        <w:rPr>
          <w:lang w:val="es-ES"/>
        </w:rPr>
      </w:pPr>
      <w:r w:rsidRPr="00904F88">
        <w:rPr>
          <w:noProof/>
          <w:lang w:val="es-ES"/>
        </w:rPr>
        <w:drawing>
          <wp:inline distT="0" distB="0" distL="0" distR="0" wp14:anchorId="3FBC9C16" wp14:editId="26DAC461">
            <wp:extent cx="1245054" cy="190500"/>
            <wp:effectExtent l="0" t="0" r="0" b="0"/>
            <wp:docPr id="1900430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0496" name=""/>
                    <pic:cNvPicPr/>
                  </pic:nvPicPr>
                  <pic:blipFill>
                    <a:blip r:embed="rId210"/>
                    <a:stretch>
                      <a:fillRect/>
                    </a:stretch>
                  </pic:blipFill>
                  <pic:spPr>
                    <a:xfrm>
                      <a:off x="0" y="0"/>
                      <a:ext cx="1264530" cy="193480"/>
                    </a:xfrm>
                    <a:prstGeom prst="rect">
                      <a:avLst/>
                    </a:prstGeom>
                  </pic:spPr>
                </pic:pic>
              </a:graphicData>
            </a:graphic>
          </wp:inline>
        </w:drawing>
      </w:r>
    </w:p>
    <w:p w14:paraId="7EBDC0DF" w14:textId="04D8DDE6" w:rsidR="00FD5D62" w:rsidRPr="00904F88" w:rsidRDefault="00FD5D62" w:rsidP="00F904D0">
      <w:pPr>
        <w:rPr>
          <w:lang w:val="es-ES"/>
        </w:rPr>
      </w:pPr>
    </w:p>
    <w:p w14:paraId="1582F0FC" w14:textId="16A4C12C" w:rsidR="002C67D5" w:rsidRPr="00904F88" w:rsidRDefault="002C67D5" w:rsidP="00F904D0">
      <w:pPr>
        <w:rPr>
          <w:lang w:val="es-ES"/>
        </w:rPr>
      </w:pPr>
      <w:r w:rsidRPr="00904F88">
        <w:rPr>
          <w:lang w:val="es-ES"/>
        </w:rPr>
        <w:t xml:space="preserve">Ademas detrás colocamos una sombra para darle un efecto de envejecido </w:t>
      </w:r>
      <w:r w:rsidR="00AC5585" w:rsidRPr="00904F88">
        <w:rPr>
          <w:lang w:val="es-ES"/>
        </w:rPr>
        <w:t xml:space="preserve">con la imagen sombraazul.png que es un azul degradado, url('img/sombraazul.png') repeat-x </w:t>
      </w:r>
      <w:proofErr w:type="gramStart"/>
      <w:r w:rsidR="00AC5585" w:rsidRPr="00904F88">
        <w:rPr>
          <w:lang w:val="es-ES"/>
        </w:rPr>
        <w:t>top;</w:t>
      </w:r>
      <w:r w:rsidR="00C93164" w:rsidRPr="00904F88">
        <w:rPr>
          <w:lang w:val="es-ES"/>
        </w:rPr>
        <w:t>.</w:t>
      </w:r>
      <w:proofErr w:type="gramEnd"/>
    </w:p>
    <w:p w14:paraId="19D779AC" w14:textId="77777777" w:rsidR="002C67D5" w:rsidRPr="00904F88" w:rsidRDefault="002C67D5" w:rsidP="00F904D0">
      <w:pPr>
        <w:rPr>
          <w:lang w:val="es-ES"/>
        </w:rPr>
      </w:pPr>
    </w:p>
    <w:p w14:paraId="210EE825"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.separador</w:t>
      </w:r>
      <w:proofErr w:type="gramEnd"/>
      <w:r w:rsidRPr="00904F88">
        <w:rPr>
          <w:rFonts w:ascii="Consolas" w:hAnsi="Consolas"/>
          <w:color w:val="D4D4D4"/>
          <w:sz w:val="21"/>
          <w:szCs w:val="21"/>
          <w:lang w:val="es-ES"/>
        </w:rPr>
        <w:t xml:space="preserve"> {</w:t>
      </w:r>
    </w:p>
    <w:p w14:paraId="53EC9035"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652702"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'img/lineaazul.png'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'img/sombraazul.png'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049644D5"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13DB4F56"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5F7F534F"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32ABD8F7"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r w:rsidRPr="00904F88">
        <w:rPr>
          <w:rFonts w:ascii="Consolas" w:hAnsi="Consolas"/>
          <w:color w:val="D4D4D4"/>
          <w:sz w:val="21"/>
          <w:szCs w:val="21"/>
          <w:lang w:val="es-ES"/>
        </w:rPr>
        <w:t>;</w:t>
      </w:r>
    </w:p>
    <w:p w14:paraId="05AF385A" w14:textId="77777777" w:rsidR="00FD5D62" w:rsidRPr="00904F88" w:rsidRDefault="00FD5D62" w:rsidP="00FD5D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520164D" w14:textId="77777777" w:rsidR="00FD5D62" w:rsidRPr="00904F88" w:rsidRDefault="00FD5D62" w:rsidP="00F904D0">
      <w:pPr>
        <w:rPr>
          <w:lang w:val="es-ES"/>
        </w:rPr>
      </w:pPr>
    </w:p>
    <w:p w14:paraId="37E75F5C" w14:textId="6FC7C735" w:rsidR="00C93164" w:rsidRPr="00904F88" w:rsidRDefault="00C93164" w:rsidP="00F904D0">
      <w:pPr>
        <w:rPr>
          <w:lang w:val="es-ES"/>
        </w:rPr>
      </w:pPr>
      <w:r w:rsidRPr="00904F88">
        <w:rPr>
          <w:lang w:val="es-ES"/>
        </w:rPr>
        <w:t>El resultado es un separador diferente como podéis apreciar en la imagen:</w:t>
      </w:r>
    </w:p>
    <w:p w14:paraId="698B727E" w14:textId="77777777" w:rsidR="00C93164" w:rsidRPr="00904F88" w:rsidRDefault="00C93164" w:rsidP="00F904D0">
      <w:pPr>
        <w:rPr>
          <w:lang w:val="es-ES"/>
        </w:rPr>
      </w:pPr>
    </w:p>
    <w:p w14:paraId="43BFC5D5" w14:textId="3331AB3B" w:rsidR="00C93164" w:rsidRPr="00904F88" w:rsidRDefault="00C93164" w:rsidP="00F904D0">
      <w:pPr>
        <w:rPr>
          <w:lang w:val="es-ES"/>
        </w:rPr>
      </w:pPr>
      <w:r w:rsidRPr="00904F88">
        <w:rPr>
          <w:noProof/>
          <w:lang w:val="es-ES"/>
        </w:rPr>
        <w:drawing>
          <wp:inline distT="0" distB="0" distL="0" distR="0" wp14:anchorId="1382C94F" wp14:editId="06DABF63">
            <wp:extent cx="6300470" cy="243840"/>
            <wp:effectExtent l="0" t="0" r="5080" b="3810"/>
            <wp:docPr id="140609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6973" name=""/>
                    <pic:cNvPicPr/>
                  </pic:nvPicPr>
                  <pic:blipFill>
                    <a:blip r:embed="rId211"/>
                    <a:stretch>
                      <a:fillRect/>
                    </a:stretch>
                  </pic:blipFill>
                  <pic:spPr>
                    <a:xfrm>
                      <a:off x="0" y="0"/>
                      <a:ext cx="6300470" cy="243840"/>
                    </a:xfrm>
                    <a:prstGeom prst="rect">
                      <a:avLst/>
                    </a:prstGeom>
                  </pic:spPr>
                </pic:pic>
              </a:graphicData>
            </a:graphic>
          </wp:inline>
        </w:drawing>
      </w:r>
    </w:p>
    <w:p w14:paraId="42C1D185" w14:textId="7C261E16" w:rsidR="00B773DF" w:rsidRPr="00904F88" w:rsidRDefault="00B773DF" w:rsidP="00F904D0">
      <w:pPr>
        <w:rPr>
          <w:lang w:val="es-ES"/>
        </w:rPr>
      </w:pPr>
    </w:p>
    <w:p w14:paraId="44A72CF9" w14:textId="30071FA5" w:rsidR="00FD5D62" w:rsidRPr="00904F88" w:rsidRDefault="00B773DF" w:rsidP="00F904D0">
      <w:pPr>
        <w:rPr>
          <w:lang w:val="es-ES"/>
        </w:rPr>
      </w:pPr>
      <w:r w:rsidRPr="00904F88">
        <w:rPr>
          <w:lang w:val="es-ES"/>
        </w:rPr>
        <w:t xml:space="preserve">El separador del </w:t>
      </w:r>
      <w:r w:rsidR="0037489B" w:rsidRPr="00904F88">
        <w:rPr>
          <w:lang w:val="es-ES"/>
        </w:rPr>
        <w:t xml:space="preserve">footer es </w:t>
      </w:r>
      <w:proofErr w:type="gramStart"/>
      <w:r w:rsidR="0037489B" w:rsidRPr="00904F88">
        <w:rPr>
          <w:lang w:val="es-ES"/>
        </w:rPr>
        <w:t>igual</w:t>
      </w:r>
      <w:proofErr w:type="gramEnd"/>
      <w:r w:rsidR="0037489B" w:rsidRPr="00904F88">
        <w:rPr>
          <w:lang w:val="es-ES"/>
        </w:rPr>
        <w:t xml:space="preserve"> pero añadimos una imagen en el centro</w:t>
      </w:r>
      <w:r w:rsidR="0050534E" w:rsidRPr="00904F88">
        <w:rPr>
          <w:lang w:val="es-ES"/>
        </w:rPr>
        <w:t xml:space="preserve"> con una flecha</w:t>
      </w:r>
      <w:r w:rsidR="0037489B" w:rsidRPr="00904F88">
        <w:rPr>
          <w:lang w:val="es-ES"/>
        </w:rPr>
        <w:t xml:space="preserve"> sin repetir para que ap</w:t>
      </w:r>
      <w:r w:rsidR="0050534E" w:rsidRPr="00904F88">
        <w:rPr>
          <w:lang w:val="es-ES"/>
        </w:rPr>
        <w:t>arezca una vez.</w:t>
      </w:r>
    </w:p>
    <w:p w14:paraId="2470E494" w14:textId="77777777" w:rsidR="0050534E" w:rsidRPr="00904F88" w:rsidRDefault="0050534E" w:rsidP="00F904D0">
      <w:pPr>
        <w:rPr>
          <w:lang w:val="es-ES"/>
        </w:rPr>
      </w:pPr>
    </w:p>
    <w:p w14:paraId="3A23C363" w14:textId="3A34E503" w:rsidR="0050534E" w:rsidRPr="00904F88" w:rsidRDefault="0050534E" w:rsidP="00F904D0">
      <w:pPr>
        <w:rPr>
          <w:lang w:val="es-ES"/>
        </w:rPr>
      </w:pPr>
      <w:r w:rsidRPr="00904F88">
        <w:rPr>
          <w:noProof/>
          <w:lang w:val="es-ES"/>
        </w:rPr>
        <w:drawing>
          <wp:inline distT="0" distB="0" distL="0" distR="0" wp14:anchorId="1A427C22" wp14:editId="3D930CA9">
            <wp:extent cx="6300470" cy="236220"/>
            <wp:effectExtent l="0" t="0" r="5080" b="0"/>
            <wp:docPr id="8234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423" name=""/>
                    <pic:cNvPicPr/>
                  </pic:nvPicPr>
                  <pic:blipFill>
                    <a:blip r:embed="rId212"/>
                    <a:stretch>
                      <a:fillRect/>
                    </a:stretch>
                  </pic:blipFill>
                  <pic:spPr>
                    <a:xfrm>
                      <a:off x="0" y="0"/>
                      <a:ext cx="6300470" cy="236220"/>
                    </a:xfrm>
                    <a:prstGeom prst="rect">
                      <a:avLst/>
                    </a:prstGeom>
                  </pic:spPr>
                </pic:pic>
              </a:graphicData>
            </a:graphic>
          </wp:inline>
        </w:drawing>
      </w:r>
    </w:p>
    <w:p w14:paraId="4E728192" w14:textId="77777777" w:rsidR="00B773DF" w:rsidRPr="00904F88" w:rsidRDefault="00B773DF" w:rsidP="00F904D0">
      <w:pPr>
        <w:rPr>
          <w:lang w:val="es-ES"/>
        </w:rPr>
      </w:pPr>
    </w:p>
    <w:p w14:paraId="4B89F65F" w14:textId="3971FA54" w:rsidR="00FF27D6" w:rsidRPr="00904F88" w:rsidRDefault="00FF27D6" w:rsidP="00F904D0">
      <w:pPr>
        <w:rPr>
          <w:lang w:val="es-ES"/>
        </w:rPr>
      </w:pPr>
      <w:r w:rsidRPr="00904F88">
        <w:rPr>
          <w:lang w:val="es-ES"/>
        </w:rPr>
        <w:t>Este es el código HTML para el footer:</w:t>
      </w:r>
    </w:p>
    <w:p w14:paraId="7C139C40" w14:textId="77777777" w:rsidR="00FF27D6" w:rsidRPr="00904F88" w:rsidRDefault="00FF27D6" w:rsidP="00F904D0">
      <w:pPr>
        <w:rPr>
          <w:lang w:val="es-ES"/>
        </w:rPr>
      </w:pPr>
    </w:p>
    <w:p w14:paraId="140F458F"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"footer"</w:t>
      </w:r>
      <w:r w:rsidRPr="00904F88">
        <w:rPr>
          <w:rFonts w:ascii="Consolas" w:hAnsi="Consolas"/>
          <w:color w:val="808080"/>
          <w:sz w:val="21"/>
          <w:szCs w:val="21"/>
          <w:lang w:val="es-ES"/>
        </w:rPr>
        <w:t>&gt;</w:t>
      </w:r>
    </w:p>
    <w:p w14:paraId="28EC3CEB"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E9BF2B"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"contactos"</w:t>
      </w:r>
      <w:r w:rsidRPr="00904F88">
        <w:rPr>
          <w:rFonts w:ascii="Consolas" w:hAnsi="Consolas"/>
          <w:color w:val="808080"/>
          <w:sz w:val="21"/>
          <w:szCs w:val="21"/>
          <w:lang w:val="es-ES"/>
        </w:rPr>
        <w:t>&gt;</w:t>
      </w:r>
    </w:p>
    <w:p w14:paraId="67578626"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My friends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3C23C1E"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6D891C58"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Pupi the rabbit</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01146D1"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Baobab</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1D69AA9"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Kaiwaii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0F84453"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Perceval.eu</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F61F29A"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BA4DE9A"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EFC9FED"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Ji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C9002BE"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Super cucumber</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0BC5FCFB"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Prince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586E760"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Fan</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3671E92"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060CB8EF"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11F5FE6" w14:textId="77777777" w:rsidR="00FF27D6" w:rsidRPr="00904F88" w:rsidRDefault="00FF27D6" w:rsidP="00FF27D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15295815" w14:textId="77777777" w:rsidR="00FF27D6" w:rsidRPr="00904F88" w:rsidRDefault="00FF27D6" w:rsidP="00F904D0">
      <w:pPr>
        <w:rPr>
          <w:lang w:val="es-ES"/>
        </w:rPr>
      </w:pPr>
    </w:p>
    <w:p w14:paraId="6513A4C2" w14:textId="0CC82E5A" w:rsidR="00FE0DF4" w:rsidRPr="00904F88" w:rsidRDefault="00FE0DF4" w:rsidP="00F904D0">
      <w:pPr>
        <w:rPr>
          <w:lang w:val="es-ES"/>
        </w:rPr>
      </w:pPr>
      <w:r w:rsidRPr="00904F88">
        <w:rPr>
          <w:lang w:val="es-ES"/>
        </w:rPr>
        <w:t>Este es el resultado tras aplicar las propiedades.</w:t>
      </w:r>
    </w:p>
    <w:p w14:paraId="7E9C17D7" w14:textId="77777777" w:rsidR="00FE0DF4" w:rsidRPr="00904F88" w:rsidRDefault="00FE0DF4" w:rsidP="00F904D0">
      <w:pPr>
        <w:rPr>
          <w:lang w:val="es-ES"/>
        </w:rPr>
      </w:pPr>
    </w:p>
    <w:p w14:paraId="7CDB2C69" w14:textId="40BAE8C6" w:rsidR="00FE0DF4" w:rsidRPr="00904F88" w:rsidRDefault="00FE0DF4" w:rsidP="00F904D0">
      <w:pPr>
        <w:rPr>
          <w:lang w:val="es-ES"/>
        </w:rPr>
      </w:pPr>
      <w:r w:rsidRPr="00904F88">
        <w:rPr>
          <w:noProof/>
          <w:lang w:val="es-ES"/>
        </w:rPr>
        <w:drawing>
          <wp:inline distT="0" distB="0" distL="0" distR="0" wp14:anchorId="5D80B856" wp14:editId="56C46441">
            <wp:extent cx="6300470" cy="1620520"/>
            <wp:effectExtent l="0" t="0" r="5080" b="0"/>
            <wp:docPr id="1444538877" name="Imagen 1" descr="Text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38877" name="Imagen 1" descr="Texto, nombre de la empresa&#10;&#10;El contenido generado por IA puede ser incorrecto."/>
                    <pic:cNvPicPr/>
                  </pic:nvPicPr>
                  <pic:blipFill>
                    <a:blip r:embed="rId213"/>
                    <a:stretch>
                      <a:fillRect/>
                    </a:stretch>
                  </pic:blipFill>
                  <pic:spPr>
                    <a:xfrm>
                      <a:off x="0" y="0"/>
                      <a:ext cx="6300470" cy="1620520"/>
                    </a:xfrm>
                    <a:prstGeom prst="rect">
                      <a:avLst/>
                    </a:prstGeom>
                  </pic:spPr>
                </pic:pic>
              </a:graphicData>
            </a:graphic>
          </wp:inline>
        </w:drawing>
      </w:r>
    </w:p>
    <w:p w14:paraId="2F1F5B9B" w14:textId="77777777" w:rsidR="00FF27D6" w:rsidRPr="00904F88" w:rsidRDefault="00FF27D6" w:rsidP="00F904D0">
      <w:pPr>
        <w:rPr>
          <w:lang w:val="es-ES"/>
        </w:rPr>
      </w:pPr>
    </w:p>
    <w:p w14:paraId="4BF45897" w14:textId="7C627357" w:rsidR="0050534E" w:rsidRPr="00904F88" w:rsidRDefault="0050534E" w:rsidP="00F904D0">
      <w:pPr>
        <w:rPr>
          <w:lang w:val="es-ES"/>
        </w:rPr>
      </w:pPr>
      <w:r w:rsidRPr="00904F88">
        <w:rPr>
          <w:lang w:val="es-ES"/>
        </w:rPr>
        <w:t>La propiedad clear</w:t>
      </w:r>
      <w:r w:rsidR="00916B0D" w:rsidRPr="00904F88">
        <w:rPr>
          <w:lang w:val="es-ES"/>
        </w:rPr>
        <w:t>:</w:t>
      </w:r>
      <w:r w:rsidRPr="00904F88">
        <w:rPr>
          <w:lang w:val="es-ES"/>
        </w:rPr>
        <w:t xml:space="preserve"> </w:t>
      </w:r>
      <w:r w:rsidR="00916B0D" w:rsidRPr="00904F88">
        <w:rPr>
          <w:lang w:val="es-ES"/>
        </w:rPr>
        <w:t xml:space="preserve">both es para que los dos aside que están flotando no </w:t>
      </w:r>
      <w:r w:rsidR="001758A3" w:rsidRPr="00904F88">
        <w:rPr>
          <w:lang w:val="es-ES"/>
        </w:rPr>
        <w:t xml:space="preserve">floten sobre el footer. </w:t>
      </w:r>
      <w:proofErr w:type="gramStart"/>
      <w:r w:rsidR="001758A3" w:rsidRPr="00904F88">
        <w:rPr>
          <w:lang w:val="es-ES"/>
        </w:rPr>
        <w:t>Recordar</w:t>
      </w:r>
      <w:proofErr w:type="gramEnd"/>
      <w:r w:rsidR="001758A3" w:rsidRPr="00904F88">
        <w:rPr>
          <w:lang w:val="es-ES"/>
        </w:rPr>
        <w:t xml:space="preserve"> que esta propiedad no permite a los elementos flotantes flotar sobre ellos.</w:t>
      </w:r>
    </w:p>
    <w:p w14:paraId="000F27AB" w14:textId="77777777" w:rsidR="0050534E" w:rsidRPr="00904F88" w:rsidRDefault="0050534E" w:rsidP="00F904D0">
      <w:pPr>
        <w:rPr>
          <w:lang w:val="es-ES"/>
        </w:rPr>
      </w:pPr>
    </w:p>
    <w:p w14:paraId="1B281008"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roofErr w:type="gramStart"/>
      <w:r w:rsidRPr="00904F88">
        <w:rPr>
          <w:rFonts w:ascii="Consolas" w:hAnsi="Consolas"/>
          <w:color w:val="D7BA7D"/>
          <w:sz w:val="21"/>
          <w:szCs w:val="21"/>
          <w:lang w:val="es-ES"/>
        </w:rPr>
        <w:t>.footer</w:t>
      </w:r>
      <w:proofErr w:type="gramEnd"/>
      <w:r w:rsidRPr="00904F88">
        <w:rPr>
          <w:rFonts w:ascii="Consolas" w:hAnsi="Consolas"/>
          <w:color w:val="D4D4D4"/>
          <w:sz w:val="21"/>
          <w:szCs w:val="21"/>
          <w:lang w:val="es-ES"/>
        </w:rPr>
        <w:t xml:space="preserve"> {</w:t>
      </w:r>
    </w:p>
    <w:p w14:paraId="6AFBCA3C"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'img/topa.png'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'img/lineaazul.png'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'img/sombraazul.png'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588A5D00"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4F1EB6EB"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685C411E"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p>
    <w:p w14:paraId="363AFD62" w14:textId="77777777" w:rsidR="0050534E" w:rsidRPr="00904F88" w:rsidRDefault="0050534E" w:rsidP="005053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F1ACDD8" w14:textId="77777777" w:rsidR="0050534E" w:rsidRPr="00904F88" w:rsidRDefault="0050534E" w:rsidP="00F904D0">
      <w:pPr>
        <w:rPr>
          <w:lang w:val="es-ES"/>
        </w:rPr>
      </w:pPr>
    </w:p>
    <w:p w14:paraId="4B076896" w14:textId="73060953" w:rsidR="000A6A06" w:rsidRPr="00904F88" w:rsidRDefault="00BF6DEF" w:rsidP="00F904D0">
      <w:pPr>
        <w:rPr>
          <w:lang w:val="es-ES"/>
        </w:rPr>
      </w:pPr>
      <w:r w:rsidRPr="00904F88">
        <w:rPr>
          <w:lang w:val="es-ES"/>
        </w:rPr>
        <w:t>Para el resto del footer hemos</w:t>
      </w:r>
      <w:r w:rsidR="00FF27D6" w:rsidRPr="00904F88">
        <w:rPr>
          <w:lang w:val="es-ES"/>
        </w:rPr>
        <w:t xml:space="preserve"> centrado la sección que </w:t>
      </w:r>
      <w:proofErr w:type="gramStart"/>
      <w:r w:rsidR="00FF27D6" w:rsidRPr="00904F88">
        <w:rPr>
          <w:lang w:val="es-ES"/>
        </w:rPr>
        <w:t>contiene  un</w:t>
      </w:r>
      <w:proofErr w:type="gramEnd"/>
      <w:r w:rsidR="00FF27D6" w:rsidRPr="00904F88">
        <w:rPr>
          <w:lang w:val="es-ES"/>
        </w:rPr>
        <w:t xml:space="preserve"> titulo</w:t>
      </w:r>
      <w:r w:rsidRPr="00904F88">
        <w:rPr>
          <w:lang w:val="es-ES"/>
        </w:rPr>
        <w:t xml:space="preserve"> centrado </w:t>
      </w:r>
      <w:r w:rsidR="00980888" w:rsidRPr="00904F88">
        <w:rPr>
          <w:lang w:val="es-ES"/>
        </w:rPr>
        <w:t>y dos bloques con</w:t>
      </w:r>
      <w:r w:rsidRPr="00904F88">
        <w:rPr>
          <w:lang w:val="es-ES"/>
        </w:rPr>
        <w:t xml:space="preserve"> enlaces </w:t>
      </w:r>
      <w:r w:rsidR="00FC6162" w:rsidRPr="00904F88">
        <w:rPr>
          <w:lang w:val="es-ES"/>
        </w:rPr>
        <w:t>que se muestran en línea con la propiedad inline-block.</w:t>
      </w:r>
      <w:r w:rsidR="000A6A06" w:rsidRPr="00904F88">
        <w:rPr>
          <w:lang w:val="es-ES"/>
        </w:rPr>
        <w:t xml:space="preserve"> Centramos la sección de contactos con margin: auto.</w:t>
      </w:r>
    </w:p>
    <w:p w14:paraId="1393674A"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26%</w:t>
      </w:r>
      <w:r w:rsidRPr="00904F88">
        <w:rPr>
          <w:rFonts w:ascii="Consolas" w:hAnsi="Consolas"/>
          <w:color w:val="D4D4D4"/>
          <w:sz w:val="21"/>
          <w:szCs w:val="21"/>
          <w:lang w:val="es-ES"/>
        </w:rPr>
        <w:t>;</w:t>
      </w:r>
    </w:p>
    <w:p w14:paraId="18EE4D6A"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091C9295" w14:textId="77777777" w:rsidR="000A6A06" w:rsidRPr="00904F88" w:rsidRDefault="000A6A06" w:rsidP="000A6A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CCB8720" w14:textId="77777777" w:rsidR="000A6A06" w:rsidRPr="00904F88" w:rsidRDefault="000A6A06" w:rsidP="00F904D0">
      <w:pPr>
        <w:rPr>
          <w:lang w:val="es-ES"/>
        </w:rPr>
      </w:pPr>
    </w:p>
    <w:p w14:paraId="4B5D4AA4" w14:textId="674935CD" w:rsidR="00FC6162" w:rsidRPr="00904F88" w:rsidRDefault="000A6A06" w:rsidP="00F904D0">
      <w:pPr>
        <w:rPr>
          <w:lang w:val="es-ES"/>
        </w:rPr>
      </w:pPr>
      <w:r w:rsidRPr="00904F88">
        <w:rPr>
          <w:lang w:val="es-ES"/>
        </w:rPr>
        <w:t xml:space="preserve">Para el estilo de lista </w:t>
      </w:r>
      <w:r w:rsidR="002D4412" w:rsidRPr="00904F88">
        <w:rPr>
          <w:lang w:val="es-ES"/>
        </w:rPr>
        <w:t>e</w:t>
      </w:r>
      <w:r w:rsidRPr="00904F88">
        <w:rPr>
          <w:lang w:val="es-ES"/>
        </w:rPr>
        <w:t>sta</w:t>
      </w:r>
      <w:r w:rsidR="002D4412" w:rsidRPr="00904F88">
        <w:rPr>
          <w:lang w:val="es-ES"/>
        </w:rPr>
        <w:t>mos</w:t>
      </w:r>
      <w:r w:rsidRPr="00904F88">
        <w:rPr>
          <w:lang w:val="es-ES"/>
        </w:rPr>
        <w:t xml:space="preserve"> usa</w:t>
      </w:r>
      <w:r w:rsidR="002D4412" w:rsidRPr="00904F88">
        <w:rPr>
          <w:lang w:val="es-ES"/>
        </w:rPr>
        <w:t>ndo</w:t>
      </w:r>
      <w:r w:rsidRPr="00904F88">
        <w:rPr>
          <w:lang w:val="es-ES"/>
        </w:rPr>
        <w:t xml:space="preserve"> una imagen en lugar de las viñetas tradicionales </w:t>
      </w:r>
      <w:r w:rsidR="002D4412" w:rsidRPr="00904F88">
        <w:rPr>
          <w:lang w:val="es-ES"/>
        </w:rPr>
        <w:t xml:space="preserve">con la </w:t>
      </w:r>
      <w:proofErr w:type="gramStart"/>
      <w:r w:rsidR="002D4412" w:rsidRPr="00904F88">
        <w:rPr>
          <w:lang w:val="es-ES"/>
        </w:rPr>
        <w:t>propiedad</w:t>
      </w:r>
      <w:r w:rsidRPr="00904F88">
        <w:rPr>
          <w:lang w:val="es-ES"/>
        </w:rPr>
        <w:t xml:space="preserve">  list</w:t>
      </w:r>
      <w:proofErr w:type="gramEnd"/>
      <w:r w:rsidRPr="00904F88">
        <w:rPr>
          <w:lang w:val="es-ES"/>
        </w:rPr>
        <w:t xml:space="preserve">-style-image: </w:t>
      </w:r>
      <w:proofErr w:type="gramStart"/>
      <w:r w:rsidRPr="00904F88">
        <w:rPr>
          <w:lang w:val="es-ES"/>
        </w:rPr>
        <w:t>url(</w:t>
      </w:r>
      <w:proofErr w:type="gramEnd"/>
      <w:r w:rsidRPr="00904F88">
        <w:rPr>
          <w:lang w:val="es-ES"/>
        </w:rPr>
        <w:t>'img/external_link.png'</w:t>
      </w:r>
      <w:proofErr w:type="gramStart"/>
      <w:r w:rsidRPr="00904F88">
        <w:rPr>
          <w:lang w:val="es-ES"/>
        </w:rPr>
        <w:t>)</w:t>
      </w:r>
      <w:r w:rsidR="002D4412" w:rsidRPr="00904F88">
        <w:rPr>
          <w:lang w:val="es-ES"/>
        </w:rPr>
        <w:t>;.</w:t>
      </w:r>
      <w:proofErr w:type="gramEnd"/>
      <w:r w:rsidR="002D4412" w:rsidRPr="00904F88">
        <w:rPr>
          <w:lang w:val="es-ES"/>
        </w:rPr>
        <w:t xml:space="preserve"> Para la separación entre los dos bloques de enlaces </w:t>
      </w:r>
      <w:r w:rsidR="0030226B" w:rsidRPr="00904F88">
        <w:rPr>
          <w:lang w:val="es-ES"/>
        </w:rPr>
        <w:t>usamos un margen a la izquierda de 20 píxeles: margin-left: 20</w:t>
      </w:r>
      <w:proofErr w:type="gramStart"/>
      <w:r w:rsidR="0030226B" w:rsidRPr="00904F88">
        <w:rPr>
          <w:lang w:val="es-ES"/>
        </w:rPr>
        <w:t>px;</w:t>
      </w:r>
      <w:r w:rsidR="00FE0DF4" w:rsidRPr="00904F88">
        <w:rPr>
          <w:lang w:val="es-ES"/>
        </w:rPr>
        <w:t>.</w:t>
      </w:r>
      <w:proofErr w:type="gramEnd"/>
      <w:r w:rsidR="00FE0DF4" w:rsidRPr="00904F88">
        <w:rPr>
          <w:lang w:val="es-ES"/>
        </w:rPr>
        <w:t xml:space="preserve"> El ancho de 40% es para que se puedan mostrar en línea teniendo en cuenta el margen.</w:t>
      </w:r>
    </w:p>
    <w:p w14:paraId="5406BB99" w14:textId="77777777" w:rsidR="00FC6162" w:rsidRPr="00904F88" w:rsidRDefault="00FC6162" w:rsidP="00F904D0">
      <w:pPr>
        <w:rPr>
          <w:lang w:val="es-ES"/>
        </w:rPr>
      </w:pPr>
    </w:p>
    <w:p w14:paraId="428795A3"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p>
    <w:p w14:paraId="1F02E217" w14:textId="77777777" w:rsidR="00FC6162" w:rsidRPr="00904F88" w:rsidRDefault="00FC6162" w:rsidP="00FC616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CA8551C"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70D5FB52"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5C17650F"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088CDC6D"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1EF0EB43"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bookmarkStart w:id="78" w:name="_Hlk210336888"/>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bookmarkEnd w:id="78"/>
    </w:p>
    <w:p w14:paraId="1B7E1C85"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w:t>
      </w:r>
      <w:r w:rsidRPr="00904F88">
        <w:rPr>
          <w:rFonts w:ascii="Consolas" w:hAnsi="Consolas"/>
          <w:color w:val="D4D4D4"/>
          <w:sz w:val="21"/>
          <w:szCs w:val="21"/>
          <w:lang w:val="es-ES"/>
        </w:rPr>
        <w:t>;</w:t>
      </w:r>
    </w:p>
    <w:p w14:paraId="5018D01D"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'img/external_link.png'</w:t>
      </w:r>
      <w:r w:rsidRPr="00904F88">
        <w:rPr>
          <w:rFonts w:ascii="Consolas" w:hAnsi="Consolas"/>
          <w:color w:val="D4D4D4"/>
          <w:sz w:val="21"/>
          <w:szCs w:val="21"/>
          <w:lang w:val="es-ES"/>
        </w:rPr>
        <w:t>);</w:t>
      </w:r>
    </w:p>
    <w:p w14:paraId="62F4D268"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6538D2DF"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4FFE8EDA"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3BB12DD"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F1653D" w14:textId="77777777" w:rsidR="00FE0DF4" w:rsidRPr="00904F88" w:rsidRDefault="00FE0DF4" w:rsidP="00FE0DF4">
      <w:pPr>
        <w:rPr>
          <w:lang w:val="es-ES"/>
        </w:rPr>
      </w:pPr>
    </w:p>
    <w:p w14:paraId="220292F6" w14:textId="7702436E" w:rsidR="00FE0DF4" w:rsidRPr="00904F88" w:rsidRDefault="00FE0DF4" w:rsidP="00FE0DF4">
      <w:pPr>
        <w:rPr>
          <w:lang w:val="es-ES"/>
        </w:rPr>
      </w:pPr>
      <w:r w:rsidRPr="00904F88">
        <w:rPr>
          <w:lang w:val="es-ES"/>
        </w:rPr>
        <w:t>Para los enlaces le hemos quitado la decoración de enlaces y le hemos dado un color rojo.</w:t>
      </w:r>
    </w:p>
    <w:p w14:paraId="6481A6E8" w14:textId="77777777" w:rsidR="00FE0DF4" w:rsidRPr="00904F88" w:rsidRDefault="00FE0DF4" w:rsidP="00FE0DF4">
      <w:pPr>
        <w:rPr>
          <w:lang w:val="es-ES"/>
        </w:rPr>
      </w:pPr>
    </w:p>
    <w:p w14:paraId="7D6B5A27" w14:textId="77777777" w:rsidR="00FE0DF4" w:rsidRPr="00904F88" w:rsidRDefault="00FE0DF4"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CFA809"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3B6E55EF"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12E384A0"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#760001</w:t>
      </w:r>
      <w:r w:rsidRPr="00904F88">
        <w:rPr>
          <w:rFonts w:ascii="Consolas" w:hAnsi="Consolas"/>
          <w:color w:val="D4D4D4"/>
          <w:sz w:val="21"/>
          <w:szCs w:val="21"/>
          <w:lang w:val="es-ES"/>
        </w:rPr>
        <w:t>;</w:t>
      </w:r>
    </w:p>
    <w:p w14:paraId="3D639696" w14:textId="77777777" w:rsidR="00FC6162" w:rsidRPr="00904F88" w:rsidRDefault="00FC6162" w:rsidP="00FC616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5D903A8" w14:textId="77777777" w:rsidR="00FC6162" w:rsidRPr="00904F88" w:rsidRDefault="00FC6162" w:rsidP="00F904D0">
      <w:pPr>
        <w:rPr>
          <w:lang w:val="es-ES"/>
        </w:rPr>
      </w:pPr>
    </w:p>
    <w:p w14:paraId="237EDB5B" w14:textId="3D9C2E90" w:rsidR="00FE0DF4" w:rsidRPr="00904F88" w:rsidRDefault="00FE0DF4" w:rsidP="00F904D0">
      <w:pPr>
        <w:rPr>
          <w:lang w:val="es-ES"/>
        </w:rPr>
      </w:pPr>
      <w:r w:rsidRPr="00904F88">
        <w:rPr>
          <w:lang w:val="es-ES"/>
        </w:rPr>
        <w:t>El código completo del ejercicio es el siguiente</w:t>
      </w:r>
      <w:r w:rsidR="005F5B39" w:rsidRPr="00904F88">
        <w:rPr>
          <w:lang w:val="es-ES"/>
        </w:rPr>
        <w:t>. Las imágenes las podéis encontrar en el fichero imágenes.html en el aula virtual</w:t>
      </w:r>
      <w:r w:rsidR="007B5DA9" w:rsidRPr="00904F88">
        <w:rPr>
          <w:lang w:val="es-ES"/>
        </w:rPr>
        <w:t>.</w:t>
      </w:r>
    </w:p>
    <w:p w14:paraId="1A8469DD" w14:textId="77777777" w:rsidR="00FE0DF4" w:rsidRPr="00904F88" w:rsidRDefault="00FE0DF4" w:rsidP="00F904D0">
      <w:pPr>
        <w:rPr>
          <w:lang w:val="es-ES"/>
        </w:rPr>
      </w:pPr>
    </w:p>
    <w:p w14:paraId="14A5BD78" w14:textId="73C6A567" w:rsidR="007B5DA9" w:rsidRPr="00904F88" w:rsidRDefault="007B5DA9" w:rsidP="00F904D0">
      <w:pPr>
        <w:rPr>
          <w:lang w:val="es-ES"/>
        </w:rPr>
      </w:pPr>
      <w:r w:rsidRPr="00904F88">
        <w:rPr>
          <w:noProof/>
          <w:lang w:val="es-ES"/>
        </w:rPr>
        <w:drawing>
          <wp:inline distT="0" distB="0" distL="0" distR="0" wp14:anchorId="26C4680A" wp14:editId="183B7FA2">
            <wp:extent cx="2200582" cy="781159"/>
            <wp:effectExtent l="0" t="0" r="9525" b="0"/>
            <wp:docPr id="47491811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8113" name="Imagen 1" descr="Interfaz de usuario gráfica, Texto&#10;&#10;El contenido generado por IA puede ser incorrecto."/>
                    <pic:cNvPicPr/>
                  </pic:nvPicPr>
                  <pic:blipFill>
                    <a:blip r:embed="rId214"/>
                    <a:stretch>
                      <a:fillRect/>
                    </a:stretch>
                  </pic:blipFill>
                  <pic:spPr>
                    <a:xfrm>
                      <a:off x="0" y="0"/>
                      <a:ext cx="2200582" cy="781159"/>
                    </a:xfrm>
                    <a:prstGeom prst="rect">
                      <a:avLst/>
                    </a:prstGeom>
                  </pic:spPr>
                </pic:pic>
              </a:graphicData>
            </a:graphic>
          </wp:inline>
        </w:drawing>
      </w:r>
    </w:p>
    <w:p w14:paraId="1C4ED462" w14:textId="77777777" w:rsidR="007B5DA9" w:rsidRPr="00904F88" w:rsidRDefault="007B5DA9" w:rsidP="00F904D0">
      <w:pPr>
        <w:rPr>
          <w:lang w:val="es-ES"/>
        </w:rPr>
      </w:pPr>
    </w:p>
    <w:p w14:paraId="487BC147" w14:textId="6666ECDA" w:rsidR="005F5B39" w:rsidRPr="00904F88" w:rsidRDefault="005F5B39" w:rsidP="00F904D0">
      <w:pPr>
        <w:rPr>
          <w:b/>
          <w:bCs/>
          <w:u w:val="single"/>
          <w:lang w:val="es-ES"/>
        </w:rPr>
      </w:pPr>
      <w:r w:rsidRPr="00904F88">
        <w:rPr>
          <w:b/>
          <w:bCs/>
          <w:u w:val="single"/>
          <w:lang w:val="es-ES"/>
        </w:rPr>
        <w:t>Index.html</w:t>
      </w:r>
    </w:p>
    <w:p w14:paraId="3550459C" w14:textId="77777777" w:rsidR="005F5B39" w:rsidRPr="00904F88" w:rsidRDefault="005F5B39" w:rsidP="00F904D0">
      <w:pPr>
        <w:rPr>
          <w:lang w:val="es-ES"/>
        </w:rPr>
      </w:pPr>
    </w:p>
    <w:p w14:paraId="701E615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8885B6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"es"</w:t>
      </w:r>
      <w:r w:rsidRPr="00904F88">
        <w:rPr>
          <w:rFonts w:ascii="Consolas" w:hAnsi="Consolas"/>
          <w:color w:val="808080"/>
          <w:sz w:val="21"/>
          <w:szCs w:val="21"/>
          <w:lang w:val="es-ES"/>
        </w:rPr>
        <w:t>&gt;</w:t>
      </w:r>
    </w:p>
    <w:p w14:paraId="02269B4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E2033D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470627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767D7C8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name</w:t>
      </w:r>
      <w:r w:rsidRPr="00904F88">
        <w:rPr>
          <w:rFonts w:ascii="Consolas" w:hAnsi="Consolas"/>
          <w:color w:val="CCCCCC"/>
          <w:sz w:val="21"/>
          <w:szCs w:val="21"/>
          <w:lang w:val="es-ES"/>
        </w:rPr>
        <w:t>=</w:t>
      </w:r>
      <w:r w:rsidRPr="00904F88">
        <w:rPr>
          <w:rFonts w:ascii="Consolas" w:hAnsi="Consolas"/>
          <w:color w:val="CE9178"/>
          <w:sz w:val="21"/>
          <w:szCs w:val="21"/>
          <w:lang w:val="es-ES"/>
        </w:rPr>
        <w:t>"viewport"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"width=device-width, initial-scale=1.0"</w:t>
      </w:r>
      <w:r w:rsidRPr="00904F88">
        <w:rPr>
          <w:rFonts w:ascii="Consolas" w:hAnsi="Consolas"/>
          <w:color w:val="808080"/>
          <w:sz w:val="21"/>
          <w:szCs w:val="21"/>
          <w:lang w:val="es-ES"/>
        </w:rPr>
        <w:t>&gt;</w:t>
      </w:r>
    </w:p>
    <w:p w14:paraId="471EAA4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Objetos y Bordes CSS</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7E76FC7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5C16F6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8DB7F2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77AB13D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D4D4D4"/>
          <w:sz w:val="21"/>
          <w:szCs w:val="21"/>
          <w:lang w:val="es-ES"/>
        </w:rPr>
        <w:t xml:space="preserve"> {</w:t>
      </w:r>
    </w:p>
    <w:p w14:paraId="7924791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474A4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D4D4D4"/>
          <w:sz w:val="21"/>
          <w:szCs w:val="21"/>
          <w:lang w:val="es-ES"/>
        </w:rPr>
        <w:t>;</w:t>
      </w:r>
    </w:p>
    <w:p w14:paraId="54F9E35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193F82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A468D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D4D4D4"/>
          <w:sz w:val="21"/>
          <w:szCs w:val="21"/>
          <w:lang w:val="es-ES"/>
        </w:rPr>
        <w:t xml:space="preserve"> {</w:t>
      </w:r>
    </w:p>
    <w:p w14:paraId="62576E3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4F2C8AC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AD5AB3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Arial</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Helvetica</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D4D4D4"/>
          <w:sz w:val="21"/>
          <w:szCs w:val="21"/>
          <w:lang w:val="es-ES"/>
        </w:rPr>
        <w:t>;</w:t>
      </w:r>
    </w:p>
    <w:p w14:paraId="7217626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aliceblue</w:t>
      </w:r>
      <w:r w:rsidRPr="00904F88">
        <w:rPr>
          <w:rFonts w:ascii="Consolas" w:hAnsi="Consolas"/>
          <w:color w:val="D4D4D4"/>
          <w:sz w:val="21"/>
          <w:szCs w:val="21"/>
          <w:lang w:val="es-ES"/>
        </w:rPr>
        <w:t>;</w:t>
      </w:r>
    </w:p>
    <w:p w14:paraId="062622F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019389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9C321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.separador</w:t>
      </w:r>
      <w:proofErr w:type="gramEnd"/>
      <w:r w:rsidRPr="00904F88">
        <w:rPr>
          <w:rFonts w:ascii="Consolas" w:hAnsi="Consolas"/>
          <w:color w:val="D4D4D4"/>
          <w:sz w:val="21"/>
          <w:szCs w:val="21"/>
          <w:lang w:val="es-ES"/>
        </w:rPr>
        <w:t xml:space="preserve"> {</w:t>
      </w:r>
    </w:p>
    <w:p w14:paraId="1D3BBD7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7E1069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'img/lineaazul.png'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'img/sombraazul.png'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2EC62F0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D4D4D4"/>
          <w:sz w:val="21"/>
          <w:szCs w:val="21"/>
          <w:lang w:val="es-ES"/>
        </w:rPr>
        <w:t>;</w:t>
      </w:r>
    </w:p>
    <w:p w14:paraId="0406585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0278AC3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6A72CDC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r w:rsidRPr="00904F88">
        <w:rPr>
          <w:rFonts w:ascii="Consolas" w:hAnsi="Consolas"/>
          <w:color w:val="D4D4D4"/>
          <w:sz w:val="21"/>
          <w:szCs w:val="21"/>
          <w:lang w:val="es-ES"/>
        </w:rPr>
        <w:t>;</w:t>
      </w:r>
    </w:p>
    <w:p w14:paraId="514D66C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16C80B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A939F1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.titulo</w:t>
      </w:r>
      <w:proofErr w:type="gramEnd"/>
      <w:r w:rsidRPr="00904F88">
        <w:rPr>
          <w:rFonts w:ascii="Consolas" w:hAnsi="Consolas"/>
          <w:color w:val="D7BA7D"/>
          <w:sz w:val="21"/>
          <w:szCs w:val="21"/>
          <w:lang w:val="es-ES"/>
        </w:rPr>
        <w:t>-principal</w:t>
      </w:r>
      <w:r w:rsidRPr="00904F88">
        <w:rPr>
          <w:rFonts w:ascii="Consolas" w:hAnsi="Consolas"/>
          <w:color w:val="D4D4D4"/>
          <w:sz w:val="21"/>
          <w:szCs w:val="21"/>
          <w:lang w:val="es-ES"/>
        </w:rPr>
        <w:t xml:space="preserve"> {</w:t>
      </w:r>
    </w:p>
    <w:p w14:paraId="6C4AF35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126572F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2em</w:t>
      </w:r>
      <w:r w:rsidRPr="00904F88">
        <w:rPr>
          <w:rFonts w:ascii="Consolas" w:hAnsi="Consolas"/>
          <w:color w:val="D4D4D4"/>
          <w:sz w:val="21"/>
          <w:szCs w:val="21"/>
          <w:lang w:val="es-ES"/>
        </w:rPr>
        <w:t>;</w:t>
      </w:r>
    </w:p>
    <w:p w14:paraId="58F785F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purple</w:t>
      </w:r>
      <w:r w:rsidRPr="00904F88">
        <w:rPr>
          <w:rFonts w:ascii="Consolas" w:hAnsi="Consolas"/>
          <w:color w:val="D4D4D4"/>
          <w:sz w:val="21"/>
          <w:szCs w:val="21"/>
          <w:lang w:val="es-ES"/>
        </w:rPr>
        <w:t>;</w:t>
      </w:r>
    </w:p>
    <w:p w14:paraId="2ADACBE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26CCB30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15FD258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94996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ECE18E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39F166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.titulo</w:t>
      </w:r>
      <w:proofErr w:type="gramEnd"/>
      <w:r w:rsidRPr="00904F88">
        <w:rPr>
          <w:rFonts w:ascii="Consolas" w:hAnsi="Consolas"/>
          <w:color w:val="D7BA7D"/>
          <w:sz w:val="21"/>
          <w:szCs w:val="21"/>
          <w:lang w:val="es-ES"/>
        </w:rPr>
        <w:t>-seccion</w:t>
      </w:r>
      <w:r w:rsidRPr="00904F88">
        <w:rPr>
          <w:rFonts w:ascii="Consolas" w:hAnsi="Consolas"/>
          <w:color w:val="D4D4D4"/>
          <w:sz w:val="21"/>
          <w:szCs w:val="21"/>
          <w:lang w:val="es-ES"/>
        </w:rPr>
        <w:t xml:space="preserve"> {</w:t>
      </w:r>
    </w:p>
    <w:p w14:paraId="492AA92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04A8518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484C746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blue</w:t>
      </w:r>
      <w:r w:rsidRPr="00904F88">
        <w:rPr>
          <w:rFonts w:ascii="Consolas" w:hAnsi="Consolas"/>
          <w:color w:val="D4D4D4"/>
          <w:sz w:val="21"/>
          <w:szCs w:val="21"/>
          <w:lang w:val="es-ES"/>
        </w:rPr>
        <w:t>;</w:t>
      </w:r>
    </w:p>
    <w:p w14:paraId="381A240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5DE5ED0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58C1F08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334D7CA"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D47201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_image2</w:t>
      </w:r>
      <w:r w:rsidRPr="00904F88">
        <w:rPr>
          <w:rFonts w:ascii="Consolas" w:hAnsi="Consolas"/>
          <w:color w:val="D4D4D4"/>
          <w:sz w:val="21"/>
          <w:szCs w:val="21"/>
          <w:lang w:val="es-ES"/>
        </w:rPr>
        <w:t xml:space="preserve"> {</w:t>
      </w:r>
    </w:p>
    <w:p w14:paraId="6CA63B8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045FCC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D4D4D4"/>
          <w:sz w:val="21"/>
          <w:szCs w:val="21"/>
          <w:lang w:val="es-ES"/>
        </w:rPr>
        <w:t>;</w:t>
      </w:r>
    </w:p>
    <w:p w14:paraId="57FF8FF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02422A7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3F63816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378px</w:t>
      </w:r>
      <w:r w:rsidRPr="00904F88">
        <w:rPr>
          <w:rFonts w:ascii="Consolas" w:hAnsi="Consolas"/>
          <w:color w:val="D4D4D4"/>
          <w:sz w:val="21"/>
          <w:szCs w:val="21"/>
          <w:lang w:val="es-ES"/>
        </w:rPr>
        <w:t>;</w:t>
      </w:r>
    </w:p>
    <w:p w14:paraId="676911E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44E0E3E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294AB2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1C75D50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#1c1a19</w:t>
      </w:r>
      <w:r w:rsidRPr="00904F88">
        <w:rPr>
          <w:rFonts w:ascii="Consolas" w:hAnsi="Consolas"/>
          <w:color w:val="D4D4D4"/>
          <w:sz w:val="21"/>
          <w:szCs w:val="21"/>
          <w:lang w:val="es-ES"/>
        </w:rPr>
        <w:t>;</w:t>
      </w:r>
    </w:p>
    <w:p w14:paraId="6F7A1E5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3AEA2A2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5FBF1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8335DB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9E95A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_image</w:t>
      </w:r>
      <w:proofErr w:type="gramStart"/>
      <w:r w:rsidRPr="00904F88">
        <w:rPr>
          <w:rFonts w:ascii="Consolas" w:hAnsi="Consolas"/>
          <w:color w:val="D7BA7D"/>
          <w:sz w:val="21"/>
          <w:szCs w:val="21"/>
          <w:lang w:val="es-ES"/>
        </w:rPr>
        <w:t>2</w:t>
      </w: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.imagen</w:t>
      </w:r>
      <w:proofErr w:type="gramEnd"/>
      <w:r w:rsidRPr="00904F88">
        <w:rPr>
          <w:rFonts w:ascii="Consolas" w:hAnsi="Consolas"/>
          <w:color w:val="D4D4D4"/>
          <w:sz w:val="21"/>
          <w:szCs w:val="21"/>
          <w:lang w:val="es-ES"/>
        </w:rPr>
        <w:t xml:space="preserve"> {</w:t>
      </w:r>
    </w:p>
    <w:p w14:paraId="3FDF607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77855FD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D4D4D4"/>
          <w:sz w:val="21"/>
          <w:szCs w:val="21"/>
          <w:lang w:val="es-ES"/>
        </w:rPr>
        <w:t>;</w:t>
      </w:r>
    </w:p>
    <w:p w14:paraId="52B9CEE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3D438F6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E0EBD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6C52C6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545C20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_descripcion</w:t>
      </w:r>
      <w:r w:rsidRPr="00904F88">
        <w:rPr>
          <w:rFonts w:ascii="Consolas" w:hAnsi="Consolas"/>
          <w:color w:val="D4D4D4"/>
          <w:sz w:val="21"/>
          <w:szCs w:val="21"/>
          <w:lang w:val="es-ES"/>
        </w:rPr>
        <w:t xml:space="preserve"> {</w:t>
      </w:r>
    </w:p>
    <w:p w14:paraId="3030CF5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5B8E5BA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F5EC77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21824F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234EB25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99.5%</w:t>
      </w:r>
      <w:r w:rsidRPr="00904F88">
        <w:rPr>
          <w:rFonts w:ascii="Consolas" w:hAnsi="Consolas"/>
          <w:color w:val="D4D4D4"/>
          <w:sz w:val="21"/>
          <w:szCs w:val="21"/>
          <w:lang w:val="es-ES"/>
        </w:rPr>
        <w:t>;</w:t>
      </w:r>
    </w:p>
    <w:p w14:paraId="1D1C2CF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33px</w:t>
      </w:r>
      <w:r w:rsidRPr="00904F88">
        <w:rPr>
          <w:rFonts w:ascii="Consolas" w:hAnsi="Consolas"/>
          <w:color w:val="D4D4D4"/>
          <w:sz w:val="21"/>
          <w:szCs w:val="21"/>
          <w:lang w:val="es-ES"/>
        </w:rPr>
        <w:t>;</w:t>
      </w:r>
    </w:p>
    <w:p w14:paraId="5CF4C6A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15px</w:t>
      </w:r>
      <w:r w:rsidRPr="00904F88">
        <w:rPr>
          <w:rFonts w:ascii="Consolas" w:hAnsi="Consolas"/>
          <w:color w:val="D4D4D4"/>
          <w:sz w:val="21"/>
          <w:szCs w:val="21"/>
          <w:lang w:val="es-ES"/>
        </w:rPr>
        <w:t>;</w:t>
      </w:r>
    </w:p>
    <w:p w14:paraId="3576023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D4D4D4"/>
          <w:sz w:val="21"/>
          <w:szCs w:val="21"/>
          <w:lang w:val="es-ES"/>
        </w:rPr>
        <w:t>;</w:t>
      </w:r>
    </w:p>
    <w:p w14:paraId="0B3F89A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w:t>
      </w:r>
    </w:p>
    <w:p w14:paraId="1F91138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Old browsers will read this */</w:t>
      </w:r>
    </w:p>
    <w:p w14:paraId="1BA6000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24</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0.8</w:t>
      </w:r>
      <w:r w:rsidRPr="00904F88">
        <w:rPr>
          <w:rFonts w:ascii="Consolas" w:hAnsi="Consolas"/>
          <w:color w:val="D4D4D4"/>
          <w:sz w:val="21"/>
          <w:szCs w:val="21"/>
          <w:lang w:val="es-ES"/>
        </w:rPr>
        <w:t>);</w:t>
      </w:r>
    </w:p>
    <w:p w14:paraId="4A5CB17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6A9955"/>
          <w:sz w:val="21"/>
          <w:szCs w:val="21"/>
          <w:lang w:val="es-ES"/>
        </w:rPr>
        <w:t>/* New browsers will read this */</w:t>
      </w:r>
    </w:p>
    <w:p w14:paraId="610FF0C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pink</w:t>
      </w:r>
      <w:r w:rsidRPr="00904F88">
        <w:rPr>
          <w:rFonts w:ascii="Consolas" w:hAnsi="Consolas"/>
          <w:color w:val="D4D4D4"/>
          <w:sz w:val="21"/>
          <w:szCs w:val="21"/>
          <w:lang w:val="es-ES"/>
        </w:rPr>
        <w:t>;</w:t>
      </w:r>
    </w:p>
    <w:p w14:paraId="3B95BD8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0.8em</w:t>
      </w:r>
      <w:r w:rsidRPr="00904F88">
        <w:rPr>
          <w:rFonts w:ascii="Consolas" w:hAnsi="Consolas"/>
          <w:color w:val="D4D4D4"/>
          <w:sz w:val="21"/>
          <w:szCs w:val="21"/>
          <w:lang w:val="es-ES"/>
        </w:rPr>
        <w:t>;</w:t>
      </w:r>
    </w:p>
    <w:p w14:paraId="7A94510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z-index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p>
    <w:p w14:paraId="26F4B4B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14C47A43"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0932A4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.boton</w:t>
      </w:r>
      <w:proofErr w:type="gramEnd"/>
      <w:r w:rsidRPr="00904F88">
        <w:rPr>
          <w:rFonts w:ascii="Consolas" w:hAnsi="Consolas"/>
          <w:color w:val="D7BA7D"/>
          <w:sz w:val="21"/>
          <w:szCs w:val="21"/>
          <w:lang w:val="es-ES"/>
        </w:rPr>
        <w:t>-azul</w:t>
      </w:r>
      <w:r w:rsidRPr="00904F88">
        <w:rPr>
          <w:rFonts w:ascii="Consolas" w:hAnsi="Consolas"/>
          <w:color w:val="D4D4D4"/>
          <w:sz w:val="21"/>
          <w:szCs w:val="21"/>
          <w:lang w:val="es-ES"/>
        </w:rPr>
        <w:t xml:space="preserve"> {</w:t>
      </w:r>
    </w:p>
    <w:p w14:paraId="38C948F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1D00486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2EE56A4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322A489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1B2F577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bottom</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023B5A2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D4D4D4"/>
          <w:sz w:val="21"/>
          <w:szCs w:val="21"/>
          <w:lang w:val="es-ES"/>
        </w:rPr>
        <w:t>(</w:t>
      </w:r>
      <w:proofErr w:type="gramEnd"/>
      <w:r w:rsidRPr="00904F88">
        <w:rPr>
          <w:rFonts w:ascii="Consolas" w:hAnsi="Consolas"/>
          <w:color w:val="B5CEA8"/>
          <w:sz w:val="21"/>
          <w:szCs w:val="21"/>
          <w:lang w:val="es-ES"/>
        </w:rPr>
        <w:t>197</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221</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233</w:t>
      </w:r>
      <w:r w:rsidRPr="00904F88">
        <w:rPr>
          <w:rFonts w:ascii="Consolas" w:hAnsi="Consolas"/>
          <w:color w:val="D4D4D4"/>
          <w:sz w:val="21"/>
          <w:szCs w:val="21"/>
          <w:lang w:val="es-ES"/>
        </w:rPr>
        <w:t>);</w:t>
      </w:r>
    </w:p>
    <w:p w14:paraId="39FF6A6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#0e2ee1</w:t>
      </w:r>
      <w:r w:rsidRPr="00904F88">
        <w:rPr>
          <w:rFonts w:ascii="Consolas" w:hAnsi="Consolas"/>
          <w:color w:val="D4D4D4"/>
          <w:sz w:val="21"/>
          <w:szCs w:val="21"/>
          <w:lang w:val="es-ES"/>
        </w:rPr>
        <w:t>;</w:t>
      </w:r>
    </w:p>
    <w:p w14:paraId="16A1ED8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5D21308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1.2em</w:t>
      </w:r>
      <w:r w:rsidRPr="00904F88">
        <w:rPr>
          <w:rFonts w:ascii="Consolas" w:hAnsi="Consolas"/>
          <w:color w:val="D4D4D4"/>
          <w:sz w:val="21"/>
          <w:szCs w:val="21"/>
          <w:lang w:val="es-ES"/>
        </w:rPr>
        <w:t>;</w:t>
      </w:r>
    </w:p>
    <w:p w14:paraId="5D505E0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6F33ECF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8px</w:t>
      </w:r>
      <w:r w:rsidRPr="00904F88">
        <w:rPr>
          <w:rFonts w:ascii="Consolas" w:hAnsi="Consolas"/>
          <w:color w:val="D4D4D4"/>
          <w:sz w:val="21"/>
          <w:szCs w:val="21"/>
          <w:lang w:val="es-ES"/>
        </w:rPr>
        <w:t>;</w:t>
      </w:r>
    </w:p>
    <w:p w14:paraId="3617737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purple</w:t>
      </w:r>
      <w:r w:rsidRPr="00904F88">
        <w:rPr>
          <w:rFonts w:ascii="Consolas" w:hAnsi="Consolas"/>
          <w:color w:val="D4D4D4"/>
          <w:sz w:val="21"/>
          <w:szCs w:val="21"/>
          <w:lang w:val="es-ES"/>
        </w:rPr>
        <w:t>;</w:t>
      </w:r>
    </w:p>
    <w:p w14:paraId="3CB54FB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12BFA46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D13C2F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A2C322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6C8C347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59C5AB9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0F53E11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1FEE51F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4CC710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219587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16379D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.left</w:t>
      </w:r>
      <w:proofErr w:type="gramEnd"/>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0044FD5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71B7450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1EE0CCC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18%</w:t>
      </w:r>
      <w:r w:rsidRPr="00904F88">
        <w:rPr>
          <w:rFonts w:ascii="Consolas" w:hAnsi="Consolas"/>
          <w:color w:val="D4D4D4"/>
          <w:sz w:val="21"/>
          <w:szCs w:val="21"/>
          <w:lang w:val="es-ES"/>
        </w:rPr>
        <w:t>;</w:t>
      </w:r>
    </w:p>
    <w:p w14:paraId="311CDA6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#ca2eb5</w:t>
      </w:r>
      <w:r w:rsidRPr="00904F88">
        <w:rPr>
          <w:rFonts w:ascii="Consolas" w:hAnsi="Consolas"/>
          <w:color w:val="D4D4D4"/>
          <w:sz w:val="21"/>
          <w:szCs w:val="21"/>
          <w:lang w:val="es-ES"/>
        </w:rPr>
        <w:t>;</w:t>
      </w:r>
    </w:p>
    <w:p w14:paraId="3AF3F27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#1c1a19</w:t>
      </w:r>
      <w:r w:rsidRPr="00904F88">
        <w:rPr>
          <w:rFonts w:ascii="Consolas" w:hAnsi="Consolas"/>
          <w:color w:val="D4D4D4"/>
          <w:sz w:val="21"/>
          <w:szCs w:val="21"/>
          <w:lang w:val="es-ES"/>
        </w:rPr>
        <w:t>;</w:t>
      </w:r>
    </w:p>
    <w:p w14:paraId="3BA9B6E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78DA25B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63E6A67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228DF9B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0.9em</w:t>
      </w:r>
      <w:r w:rsidRPr="00904F88">
        <w:rPr>
          <w:rFonts w:ascii="Consolas" w:hAnsi="Consolas"/>
          <w:color w:val="D4D4D4"/>
          <w:sz w:val="21"/>
          <w:szCs w:val="21"/>
          <w:lang w:val="es-ES"/>
        </w:rPr>
        <w:t>;</w:t>
      </w:r>
    </w:p>
    <w:p w14:paraId="3BB2392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p>
    <w:p w14:paraId="3F46515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7AAA8A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915F8A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.right</w:t>
      </w:r>
      <w:proofErr w:type="gramEnd"/>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1AF0BF3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relative</w:t>
      </w:r>
      <w:r w:rsidRPr="00904F88">
        <w:rPr>
          <w:rFonts w:ascii="Consolas" w:hAnsi="Consolas"/>
          <w:color w:val="D4D4D4"/>
          <w:sz w:val="21"/>
          <w:szCs w:val="21"/>
          <w:lang w:val="es-ES"/>
        </w:rPr>
        <w:t>;</w:t>
      </w:r>
    </w:p>
    <w:p w14:paraId="20E367D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right</w:t>
      </w:r>
      <w:r w:rsidRPr="00904F88">
        <w:rPr>
          <w:rFonts w:ascii="Consolas" w:hAnsi="Consolas"/>
          <w:color w:val="D4D4D4"/>
          <w:sz w:val="21"/>
          <w:szCs w:val="21"/>
          <w:lang w:val="es-ES"/>
        </w:rPr>
        <w:t>;</w:t>
      </w:r>
    </w:p>
    <w:p w14:paraId="4F13369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18%</w:t>
      </w:r>
      <w:r w:rsidRPr="00904F88">
        <w:rPr>
          <w:rFonts w:ascii="Consolas" w:hAnsi="Consolas"/>
          <w:color w:val="D4D4D4"/>
          <w:sz w:val="21"/>
          <w:szCs w:val="21"/>
          <w:lang w:val="es-ES"/>
        </w:rPr>
        <w:t>;</w:t>
      </w:r>
    </w:p>
    <w:p w14:paraId="2F21FB0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#0b0674</w:t>
      </w:r>
      <w:r w:rsidRPr="00904F88">
        <w:rPr>
          <w:rFonts w:ascii="Consolas" w:hAnsi="Consolas"/>
          <w:color w:val="D4D4D4"/>
          <w:sz w:val="21"/>
          <w:szCs w:val="21"/>
          <w:lang w:val="es-ES"/>
        </w:rPr>
        <w:t>;</w:t>
      </w:r>
    </w:p>
    <w:p w14:paraId="45A7E98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#1c1a19</w:t>
      </w:r>
      <w:r w:rsidRPr="00904F88">
        <w:rPr>
          <w:rFonts w:ascii="Consolas" w:hAnsi="Consolas"/>
          <w:color w:val="D4D4D4"/>
          <w:sz w:val="21"/>
          <w:szCs w:val="21"/>
          <w:lang w:val="es-ES"/>
        </w:rPr>
        <w:t>;</w:t>
      </w:r>
    </w:p>
    <w:p w14:paraId="55B78DE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D4D4D4"/>
          <w:sz w:val="21"/>
          <w:szCs w:val="21"/>
          <w:lang w:val="es-ES"/>
        </w:rPr>
        <w:t>;</w:t>
      </w:r>
    </w:p>
    <w:p w14:paraId="7DCCB6C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D4D4D4"/>
          <w:sz w:val="21"/>
          <w:szCs w:val="21"/>
          <w:lang w:val="es-ES"/>
        </w:rPr>
        <w:t>;</w:t>
      </w:r>
    </w:p>
    <w:p w14:paraId="318CEFE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D4D4D4"/>
          <w:sz w:val="21"/>
          <w:szCs w:val="21"/>
          <w:lang w:val="es-ES"/>
        </w:rPr>
        <w:t>;</w:t>
      </w:r>
    </w:p>
    <w:p w14:paraId="06DC0AE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0.9em</w:t>
      </w:r>
      <w:r w:rsidRPr="00904F88">
        <w:rPr>
          <w:rFonts w:ascii="Consolas" w:hAnsi="Consolas"/>
          <w:color w:val="D4D4D4"/>
          <w:sz w:val="21"/>
          <w:szCs w:val="21"/>
          <w:lang w:val="es-ES"/>
        </w:rPr>
        <w:t>;</w:t>
      </w:r>
    </w:p>
    <w:p w14:paraId="429BB45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6A620E5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ECD54A2"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6349EB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#flecha-rosa</w:t>
      </w:r>
      <w:r w:rsidRPr="00904F88">
        <w:rPr>
          <w:rFonts w:ascii="Consolas" w:hAnsi="Consolas"/>
          <w:color w:val="D4D4D4"/>
          <w:sz w:val="21"/>
          <w:szCs w:val="21"/>
          <w:lang w:val="es-ES"/>
        </w:rPr>
        <w:t xml:space="preserve"> {</w:t>
      </w:r>
    </w:p>
    <w:p w14:paraId="1BB8F65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21CE719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07E8AAD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03EEACB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663805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3FE12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D7BA7D"/>
          <w:sz w:val="21"/>
          <w:szCs w:val="21"/>
          <w:lang w:val="es-ES"/>
        </w:rPr>
        <w:t>#flecha-azul</w:t>
      </w:r>
      <w:r w:rsidRPr="00904F88">
        <w:rPr>
          <w:rFonts w:ascii="Consolas" w:hAnsi="Consolas"/>
          <w:color w:val="D4D4D4"/>
          <w:sz w:val="21"/>
          <w:szCs w:val="21"/>
          <w:lang w:val="es-ES"/>
        </w:rPr>
        <w:t xml:space="preserve"> {</w:t>
      </w:r>
    </w:p>
    <w:p w14:paraId="47AE452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D4D4D4"/>
          <w:sz w:val="21"/>
          <w:szCs w:val="21"/>
          <w:lang w:val="es-ES"/>
        </w:rPr>
        <w:t>;</w:t>
      </w:r>
    </w:p>
    <w:p w14:paraId="039FBFC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100px</w:t>
      </w:r>
      <w:r w:rsidRPr="00904F88">
        <w:rPr>
          <w:rFonts w:ascii="Consolas" w:hAnsi="Consolas"/>
          <w:color w:val="D4D4D4"/>
          <w:sz w:val="21"/>
          <w:szCs w:val="21"/>
          <w:lang w:val="es-ES"/>
        </w:rPr>
        <w:t>;</w:t>
      </w:r>
    </w:p>
    <w:p w14:paraId="228D5AF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-30px</w:t>
      </w:r>
      <w:r w:rsidRPr="00904F88">
        <w:rPr>
          <w:rFonts w:ascii="Consolas" w:hAnsi="Consolas"/>
          <w:color w:val="D4D4D4"/>
          <w:sz w:val="21"/>
          <w:szCs w:val="21"/>
          <w:lang w:val="es-ES"/>
        </w:rPr>
        <w:t>;</w:t>
      </w:r>
    </w:p>
    <w:p w14:paraId="23E75A2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7D7A21E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74247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.imagen</w:t>
      </w:r>
      <w:proofErr w:type="gramEnd"/>
      <w:r w:rsidRPr="00904F88">
        <w:rPr>
          <w:rFonts w:ascii="Consolas" w:hAnsi="Consolas"/>
          <w:color w:val="D7BA7D"/>
          <w:sz w:val="21"/>
          <w:szCs w:val="21"/>
          <w:lang w:val="es-ES"/>
        </w:rPr>
        <w:t>-aside</w:t>
      </w:r>
      <w:r w:rsidRPr="00904F88">
        <w:rPr>
          <w:rFonts w:ascii="Consolas" w:hAnsi="Consolas"/>
          <w:color w:val="D4D4D4"/>
          <w:sz w:val="21"/>
          <w:szCs w:val="21"/>
          <w:lang w:val="es-ES"/>
        </w:rPr>
        <w:t xml:space="preserve"> {</w:t>
      </w:r>
    </w:p>
    <w:p w14:paraId="6FA7B8E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6C6CC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200px</w:t>
      </w:r>
      <w:r w:rsidRPr="00904F88">
        <w:rPr>
          <w:rFonts w:ascii="Consolas" w:hAnsi="Consolas"/>
          <w:color w:val="D4D4D4"/>
          <w:sz w:val="21"/>
          <w:szCs w:val="21"/>
          <w:lang w:val="es-ES"/>
        </w:rPr>
        <w:t>;</w:t>
      </w:r>
    </w:p>
    <w:p w14:paraId="2A96BF0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742B3F1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3A2137F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D4D4D4"/>
          <w:sz w:val="21"/>
          <w:szCs w:val="21"/>
          <w:lang w:val="es-ES"/>
        </w:rPr>
        <w:t>;</w:t>
      </w:r>
    </w:p>
    <w:p w14:paraId="276DD9E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C4C2E9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1A4CE0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.social</w:t>
      </w:r>
      <w:proofErr w:type="gramEnd"/>
      <w:r w:rsidRPr="00904F88">
        <w:rPr>
          <w:rFonts w:ascii="Consolas" w:hAnsi="Consolas"/>
          <w:color w:val="D7BA7D"/>
          <w:sz w:val="21"/>
          <w:szCs w:val="21"/>
          <w:lang w:val="es-ES"/>
        </w:rPr>
        <w:t>-icons</w:t>
      </w:r>
      <w:r w:rsidRPr="00904F88">
        <w:rPr>
          <w:rFonts w:ascii="Consolas" w:hAnsi="Consolas"/>
          <w:color w:val="D4D4D4"/>
          <w:sz w:val="21"/>
          <w:szCs w:val="21"/>
          <w:lang w:val="es-ES"/>
        </w:rPr>
        <w:t xml:space="preserve"> {</w:t>
      </w:r>
    </w:p>
    <w:p w14:paraId="3A815EC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101CD50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3D2528E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559E60E8"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7F8995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.texto</w:t>
      </w:r>
      <w:proofErr w:type="gramEnd"/>
      <w:r w:rsidRPr="00904F88">
        <w:rPr>
          <w:rFonts w:ascii="Consolas" w:hAnsi="Consolas"/>
          <w:color w:val="D7BA7D"/>
          <w:sz w:val="21"/>
          <w:szCs w:val="21"/>
          <w:lang w:val="es-ES"/>
        </w:rPr>
        <w:t>-principal</w:t>
      </w:r>
      <w:r w:rsidRPr="00904F88">
        <w:rPr>
          <w:rFonts w:ascii="Consolas" w:hAnsi="Consolas"/>
          <w:color w:val="D4D4D4"/>
          <w:sz w:val="21"/>
          <w:szCs w:val="21"/>
          <w:lang w:val="es-ES"/>
        </w:rPr>
        <w:t xml:space="preserve"> {</w:t>
      </w:r>
    </w:p>
    <w:p w14:paraId="571EADF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70vh</w:t>
      </w:r>
      <w:r w:rsidRPr="00904F88">
        <w:rPr>
          <w:rFonts w:ascii="Consolas" w:hAnsi="Consolas"/>
          <w:color w:val="D4D4D4"/>
          <w:sz w:val="21"/>
          <w:szCs w:val="21"/>
          <w:lang w:val="es-ES"/>
        </w:rPr>
        <w:t>;</w:t>
      </w:r>
    </w:p>
    <w:p w14:paraId="4F059C8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2552A3D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D4D4D4"/>
          <w:sz w:val="21"/>
          <w:szCs w:val="21"/>
          <w:lang w:val="es-ES"/>
        </w:rPr>
        <w:t>;</w:t>
      </w:r>
    </w:p>
    <w:p w14:paraId="6E6321F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1.1em</w:t>
      </w:r>
      <w:r w:rsidRPr="00904F88">
        <w:rPr>
          <w:rFonts w:ascii="Consolas" w:hAnsi="Consolas"/>
          <w:color w:val="D4D4D4"/>
          <w:sz w:val="21"/>
          <w:szCs w:val="21"/>
          <w:lang w:val="es-ES"/>
        </w:rPr>
        <w:t>;</w:t>
      </w:r>
    </w:p>
    <w:p w14:paraId="6C1A5AB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1.5em</w:t>
      </w:r>
      <w:r w:rsidRPr="00904F88">
        <w:rPr>
          <w:rFonts w:ascii="Consolas" w:hAnsi="Consolas"/>
          <w:color w:val="D4D4D4"/>
          <w:sz w:val="21"/>
          <w:szCs w:val="21"/>
          <w:lang w:val="es-ES"/>
        </w:rPr>
        <w:t>;</w:t>
      </w:r>
    </w:p>
    <w:p w14:paraId="4A18016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column-count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w:t>
      </w:r>
      <w:r w:rsidRPr="00904F88">
        <w:rPr>
          <w:rFonts w:ascii="Consolas" w:hAnsi="Consolas"/>
          <w:color w:val="D4D4D4"/>
          <w:sz w:val="21"/>
          <w:szCs w:val="21"/>
          <w:lang w:val="es-ES"/>
        </w:rPr>
        <w:t>;</w:t>
      </w:r>
    </w:p>
    <w:p w14:paraId="15FB29F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column-gap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3em</w:t>
      </w:r>
      <w:r w:rsidRPr="00904F88">
        <w:rPr>
          <w:rFonts w:ascii="Consolas" w:hAnsi="Consolas"/>
          <w:color w:val="D4D4D4"/>
          <w:sz w:val="21"/>
          <w:szCs w:val="21"/>
          <w:lang w:val="es-ES"/>
        </w:rPr>
        <w:t>;</w:t>
      </w:r>
    </w:p>
    <w:p w14:paraId="5F86604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4128FC7B"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C6ACF5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.footer</w:t>
      </w:r>
      <w:proofErr w:type="gramEnd"/>
      <w:r w:rsidRPr="00904F88">
        <w:rPr>
          <w:rFonts w:ascii="Consolas" w:hAnsi="Consolas"/>
          <w:color w:val="D4D4D4"/>
          <w:sz w:val="21"/>
          <w:szCs w:val="21"/>
          <w:lang w:val="es-ES"/>
        </w:rPr>
        <w:t xml:space="preserve"> {</w:t>
      </w:r>
    </w:p>
    <w:p w14:paraId="08A1934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'img/topa.png'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no-repeat</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'img/lineaazul.png'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'img/sombraazul.png'</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repeat-x</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399BCDA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25px</w:t>
      </w:r>
      <w:r w:rsidRPr="00904F88">
        <w:rPr>
          <w:rFonts w:ascii="Consolas" w:hAnsi="Consolas"/>
          <w:color w:val="D4D4D4"/>
          <w:sz w:val="21"/>
          <w:szCs w:val="21"/>
          <w:lang w:val="es-ES"/>
        </w:rPr>
        <w:t>;</w:t>
      </w:r>
    </w:p>
    <w:p w14:paraId="292C743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D4D4D4"/>
          <w:sz w:val="21"/>
          <w:szCs w:val="21"/>
          <w:lang w:val="es-ES"/>
        </w:rPr>
        <w:t>;</w:t>
      </w:r>
    </w:p>
    <w:p w14:paraId="2973ADA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both</w:t>
      </w:r>
    </w:p>
    <w:p w14:paraId="55D9148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3F4DEA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0F5AB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p>
    <w:p w14:paraId="3C178CA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26%</w:t>
      </w:r>
      <w:r w:rsidRPr="00904F88">
        <w:rPr>
          <w:rFonts w:ascii="Consolas" w:hAnsi="Consolas"/>
          <w:color w:val="D4D4D4"/>
          <w:sz w:val="21"/>
          <w:szCs w:val="21"/>
          <w:lang w:val="es-ES"/>
        </w:rPr>
        <w:t>;</w:t>
      </w:r>
    </w:p>
    <w:p w14:paraId="6E7B8D4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D4D4D4"/>
          <w:sz w:val="21"/>
          <w:szCs w:val="21"/>
          <w:lang w:val="es-ES"/>
        </w:rPr>
        <w:t>;</w:t>
      </w:r>
    </w:p>
    <w:p w14:paraId="14E8AA6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3CDCF1D4"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03361A6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ul</w:t>
      </w:r>
      <w:r w:rsidRPr="00904F88">
        <w:rPr>
          <w:rFonts w:ascii="Consolas" w:hAnsi="Consolas"/>
          <w:color w:val="D4D4D4"/>
          <w:sz w:val="21"/>
          <w:szCs w:val="21"/>
          <w:lang w:val="es-ES"/>
        </w:rPr>
        <w:t xml:space="preserve"> {</w:t>
      </w:r>
    </w:p>
    <w:p w14:paraId="4D9F805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D4D4D4"/>
          <w:sz w:val="21"/>
          <w:szCs w:val="21"/>
          <w:lang w:val="es-ES"/>
        </w:rPr>
        <w:t>;</w:t>
      </w:r>
    </w:p>
    <w:p w14:paraId="7B0C4A4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D4D4D4"/>
          <w:sz w:val="21"/>
          <w:szCs w:val="21"/>
          <w:lang w:val="es-ES"/>
        </w:rPr>
        <w:t>;</w:t>
      </w:r>
    </w:p>
    <w:p w14:paraId="218B46A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0</w:t>
      </w:r>
      <w:r w:rsidRPr="00904F88">
        <w:rPr>
          <w:rFonts w:ascii="Consolas" w:hAnsi="Consolas"/>
          <w:color w:val="D4D4D4"/>
          <w:sz w:val="21"/>
          <w:szCs w:val="21"/>
          <w:lang w:val="es-ES"/>
        </w:rPr>
        <w:t>;</w:t>
      </w:r>
    </w:p>
    <w:p w14:paraId="7721ACF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D4D4D4"/>
          <w:sz w:val="21"/>
          <w:szCs w:val="21"/>
          <w:lang w:val="es-ES"/>
        </w:rPr>
        <w:t>;</w:t>
      </w:r>
    </w:p>
    <w:p w14:paraId="61F539B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40%</w:t>
      </w:r>
      <w:r w:rsidRPr="00904F88">
        <w:rPr>
          <w:rFonts w:ascii="Consolas" w:hAnsi="Consolas"/>
          <w:color w:val="D4D4D4"/>
          <w:sz w:val="21"/>
          <w:szCs w:val="21"/>
          <w:lang w:val="es-ES"/>
        </w:rPr>
        <w:t>;</w:t>
      </w:r>
    </w:p>
    <w:p w14:paraId="17B45ED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list-style-image</w:t>
      </w:r>
      <w:r w:rsidRPr="00904F88">
        <w:rPr>
          <w:rFonts w:ascii="Consolas" w:hAnsi="Consolas"/>
          <w:color w:val="D4D4D4"/>
          <w:sz w:val="21"/>
          <w:szCs w:val="21"/>
          <w:lang w:val="es-ES"/>
        </w:rPr>
        <w:t xml:space="preserve">: </w:t>
      </w:r>
      <w:r w:rsidRPr="00904F88">
        <w:rPr>
          <w:rFonts w:ascii="Consolas" w:hAnsi="Consolas"/>
          <w:color w:val="DCDCAA"/>
          <w:sz w:val="21"/>
          <w:szCs w:val="21"/>
          <w:lang w:val="es-ES"/>
        </w:rPr>
        <w:t>url</w:t>
      </w:r>
      <w:r w:rsidRPr="00904F88">
        <w:rPr>
          <w:rFonts w:ascii="Consolas" w:hAnsi="Consolas"/>
          <w:color w:val="D4D4D4"/>
          <w:sz w:val="21"/>
          <w:szCs w:val="21"/>
          <w:lang w:val="es-ES"/>
        </w:rPr>
        <w:t>(</w:t>
      </w:r>
      <w:r w:rsidRPr="00904F88">
        <w:rPr>
          <w:rFonts w:ascii="Consolas" w:hAnsi="Consolas"/>
          <w:color w:val="CE9178"/>
          <w:sz w:val="21"/>
          <w:szCs w:val="21"/>
          <w:lang w:val="es-ES"/>
        </w:rPr>
        <w:t>'img/external_link.png'</w:t>
      </w:r>
      <w:r w:rsidRPr="00904F88">
        <w:rPr>
          <w:rFonts w:ascii="Consolas" w:hAnsi="Consolas"/>
          <w:color w:val="D4D4D4"/>
          <w:sz w:val="21"/>
          <w:szCs w:val="21"/>
          <w:lang w:val="es-ES"/>
        </w:rPr>
        <w:t>);</w:t>
      </w:r>
    </w:p>
    <w:p w14:paraId="7DA69EB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padding-left</w:t>
      </w:r>
      <w:r w:rsidRPr="00904F88">
        <w:rPr>
          <w:rFonts w:ascii="Consolas" w:hAnsi="Consolas"/>
          <w:color w:val="D4D4D4"/>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D4D4D4"/>
          <w:sz w:val="21"/>
          <w:szCs w:val="21"/>
          <w:lang w:val="es-ES"/>
        </w:rPr>
        <w:t>;</w:t>
      </w:r>
    </w:p>
    <w:p w14:paraId="7C23B90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D4D4D4"/>
          <w:sz w:val="21"/>
          <w:szCs w:val="21"/>
          <w:lang w:val="es-ES"/>
        </w:rPr>
        <w:t>;</w:t>
      </w:r>
    </w:p>
    <w:p w14:paraId="017F418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0A02949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0C357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proofErr w:type="gramStart"/>
      <w:r w:rsidRPr="00904F88">
        <w:rPr>
          <w:rFonts w:ascii="Consolas" w:hAnsi="Consolas"/>
          <w:color w:val="D7BA7D"/>
          <w:sz w:val="21"/>
          <w:szCs w:val="21"/>
          <w:lang w:val="es-ES"/>
        </w:rPr>
        <w:t>.contactos</w:t>
      </w:r>
      <w:proofErr w:type="gramEnd"/>
      <w:r w:rsidRPr="00904F88">
        <w:rPr>
          <w:rFonts w:ascii="Consolas" w:hAnsi="Consolas"/>
          <w:color w:val="D4D4D4"/>
          <w:sz w:val="21"/>
          <w:szCs w:val="21"/>
          <w:lang w:val="es-ES"/>
        </w:rPr>
        <w:t xml:space="preserve"> </w:t>
      </w:r>
      <w:r w:rsidRPr="00904F88">
        <w:rPr>
          <w:rFonts w:ascii="Consolas" w:hAnsi="Consolas"/>
          <w:color w:val="D7BA7D"/>
          <w:sz w:val="21"/>
          <w:szCs w:val="21"/>
          <w:lang w:val="es-ES"/>
        </w:rPr>
        <w:t>a</w:t>
      </w:r>
      <w:r w:rsidRPr="00904F88">
        <w:rPr>
          <w:rFonts w:ascii="Consolas" w:hAnsi="Consolas"/>
          <w:color w:val="D4D4D4"/>
          <w:sz w:val="21"/>
          <w:szCs w:val="21"/>
          <w:lang w:val="es-ES"/>
        </w:rPr>
        <w:t xml:space="preserve"> {</w:t>
      </w:r>
    </w:p>
    <w:p w14:paraId="0F6AC5F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D4D4D4"/>
          <w:sz w:val="21"/>
          <w:szCs w:val="21"/>
          <w:lang w:val="es-ES"/>
        </w:rPr>
        <w:t>;</w:t>
      </w:r>
    </w:p>
    <w:p w14:paraId="0E3986B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D4D4D4"/>
          <w:sz w:val="21"/>
          <w:szCs w:val="21"/>
          <w:lang w:val="es-ES"/>
        </w:rPr>
        <w:t xml:space="preserve">: </w:t>
      </w:r>
      <w:r w:rsidRPr="00904F88">
        <w:rPr>
          <w:rFonts w:ascii="Consolas" w:hAnsi="Consolas"/>
          <w:color w:val="CE9178"/>
          <w:sz w:val="21"/>
          <w:szCs w:val="21"/>
          <w:lang w:val="es-ES"/>
        </w:rPr>
        <w:t>#760001</w:t>
      </w:r>
      <w:r w:rsidRPr="00904F88">
        <w:rPr>
          <w:rFonts w:ascii="Consolas" w:hAnsi="Consolas"/>
          <w:color w:val="D4D4D4"/>
          <w:sz w:val="21"/>
          <w:szCs w:val="21"/>
          <w:lang w:val="es-ES"/>
        </w:rPr>
        <w:t>;</w:t>
      </w:r>
    </w:p>
    <w:p w14:paraId="4FF2AF0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D4D4D4"/>
          <w:sz w:val="21"/>
          <w:szCs w:val="21"/>
          <w:lang w:val="es-ES"/>
        </w:rPr>
        <w:t>    }</w:t>
      </w:r>
    </w:p>
    <w:p w14:paraId="2C308D3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style</w:t>
      </w:r>
      <w:r w:rsidRPr="00904F88">
        <w:rPr>
          <w:rFonts w:ascii="Consolas" w:hAnsi="Consolas"/>
          <w:color w:val="808080"/>
          <w:sz w:val="21"/>
          <w:szCs w:val="21"/>
          <w:lang w:val="es-ES"/>
        </w:rPr>
        <w:t>&gt;</w:t>
      </w:r>
    </w:p>
    <w:p w14:paraId="5DA77DC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92327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CA69E8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F1D5E5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"banner_image2"</w:t>
      </w:r>
      <w:r w:rsidRPr="00904F88">
        <w:rPr>
          <w:rFonts w:ascii="Consolas" w:hAnsi="Consolas"/>
          <w:color w:val="808080"/>
          <w:sz w:val="21"/>
          <w:szCs w:val="21"/>
          <w:lang w:val="es-ES"/>
        </w:rPr>
        <w:t>&gt;</w:t>
      </w:r>
    </w:p>
    <w:p w14:paraId="34B9F93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"./img/bannerrosadim.jpg"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5D9A8E3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D4FC38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"banner_descripcion"</w:t>
      </w:r>
      <w:r w:rsidRPr="00904F88">
        <w:rPr>
          <w:rFonts w:ascii="Consolas" w:hAnsi="Consolas"/>
          <w:color w:val="808080"/>
          <w:sz w:val="21"/>
          <w:szCs w:val="21"/>
          <w:lang w:val="es-ES"/>
        </w:rPr>
        <w:t>&gt;</w:t>
      </w:r>
    </w:p>
    <w:p w14:paraId="480C03A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r w:rsidRPr="00904F88">
        <w:rPr>
          <w:rFonts w:ascii="Consolas" w:hAnsi="Consolas"/>
          <w:color w:val="CCCCCC"/>
          <w:sz w:val="21"/>
          <w:szCs w:val="21"/>
          <w:lang w:val="es-ES"/>
        </w:rPr>
        <w:t>Reflections on my holiday in the United States...</w:t>
      </w:r>
      <w:r w:rsidRPr="00904F88">
        <w:rPr>
          <w:rFonts w:ascii="Consolas" w:hAnsi="Consolas"/>
          <w:color w:val="808080"/>
          <w:sz w:val="21"/>
          <w:szCs w:val="21"/>
          <w:lang w:val="es-ES"/>
        </w:rPr>
        <w:t>&lt;/</w:t>
      </w:r>
      <w:r w:rsidRPr="00904F88">
        <w:rPr>
          <w:rFonts w:ascii="Consolas" w:hAnsi="Consolas"/>
          <w:color w:val="569CD6"/>
          <w:sz w:val="21"/>
          <w:szCs w:val="21"/>
          <w:lang w:val="es-ES"/>
        </w:rPr>
        <w:t>span</w:t>
      </w:r>
      <w:r w:rsidRPr="00904F88">
        <w:rPr>
          <w:rFonts w:ascii="Consolas" w:hAnsi="Consolas"/>
          <w:color w:val="808080"/>
          <w:sz w:val="21"/>
          <w:szCs w:val="21"/>
          <w:lang w:val="es-ES"/>
        </w:rPr>
        <w:t>&gt;</w:t>
      </w:r>
    </w:p>
    <w:p w14:paraId="0FF5FF8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"boton-azul"</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See article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"img/small_arrow.png"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B59C02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D2D82A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05F9ABC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63F3E1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"separador"</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33EDC6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D9AAE5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"titulo-principal"</w:t>
      </w:r>
      <w:r w:rsidRPr="00904F88">
        <w:rPr>
          <w:rFonts w:ascii="Consolas" w:hAnsi="Consolas"/>
          <w:color w:val="808080"/>
          <w:sz w:val="21"/>
          <w:szCs w:val="21"/>
          <w:lang w:val="es-ES"/>
        </w:rPr>
        <w:t>&gt;</w:t>
      </w:r>
      <w:r w:rsidRPr="00904F88">
        <w:rPr>
          <w:rFonts w:ascii="Consolas" w:hAnsi="Consolas"/>
          <w:color w:val="CCCCCC"/>
          <w:sz w:val="21"/>
          <w:szCs w:val="21"/>
          <w:lang w:val="es-ES"/>
        </w:rPr>
        <w:t>Pagina con aplicaciones de CSS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21F25A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FF4870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objetos creados con css. Bordes, background y sombras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02EC1D90"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736DBE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E9E13E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"left-aside"</w:t>
      </w:r>
      <w:r w:rsidRPr="00904F88">
        <w:rPr>
          <w:rFonts w:ascii="Consolas" w:hAnsi="Consolas"/>
          <w:color w:val="808080"/>
          <w:sz w:val="21"/>
          <w:szCs w:val="21"/>
          <w:lang w:val="es-ES"/>
        </w:rPr>
        <w:t>&gt;</w:t>
      </w:r>
    </w:p>
    <w:p w14:paraId="216EEC4C"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About the author</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76BF5D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"img/flecharosad.png"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"flecha-rosa"</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43C388A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"img/gatitodurmiendo.png"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"gatito durmiendo"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3F5E746A" w14:textId="77777777" w:rsidR="005F5B39" w:rsidRPr="009B20CB"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Let me introduce myself: My name's Chatty Cat. I was born on 23 November </w:t>
      </w:r>
      <w:proofErr w:type="gramStart"/>
      <w:r w:rsidRPr="009B20CB">
        <w:rPr>
          <w:rFonts w:ascii="Consolas" w:hAnsi="Consolas"/>
          <w:color w:val="CCCCCC"/>
          <w:sz w:val="21"/>
          <w:szCs w:val="21"/>
        </w:rPr>
        <w:t>2024.</w:t>
      </w:r>
      <w:r w:rsidRPr="009B20CB">
        <w:rPr>
          <w:rFonts w:ascii="Consolas" w:hAnsi="Consolas"/>
          <w:color w:val="808080"/>
          <w:sz w:val="21"/>
          <w:szCs w:val="21"/>
        </w:rPr>
        <w:t>&lt;</w:t>
      </w:r>
      <w:proofErr w:type="gramEnd"/>
      <w:r w:rsidRPr="009B20CB">
        <w:rPr>
          <w:rFonts w:ascii="Consolas" w:hAnsi="Consolas"/>
          <w:color w:val="808080"/>
          <w:sz w:val="21"/>
          <w:szCs w:val="21"/>
        </w:rPr>
        <w:t>/</w:t>
      </w:r>
      <w:r w:rsidRPr="009B20CB">
        <w:rPr>
          <w:rFonts w:ascii="Consolas" w:hAnsi="Consolas"/>
          <w:color w:val="569CD6"/>
          <w:sz w:val="21"/>
          <w:szCs w:val="21"/>
        </w:rPr>
        <w:t>p</w:t>
      </w:r>
      <w:r w:rsidRPr="009B20CB">
        <w:rPr>
          <w:rFonts w:ascii="Consolas" w:hAnsi="Consolas"/>
          <w:color w:val="808080"/>
          <w:sz w:val="21"/>
          <w:szCs w:val="21"/>
        </w:rPr>
        <w:t>&gt;</w:t>
      </w:r>
    </w:p>
    <w:p w14:paraId="25A4E91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A bit meager, is it not? </w:t>
      </w:r>
      <w:r w:rsidRPr="00904F88">
        <w:rPr>
          <w:rFonts w:ascii="Consolas" w:hAnsi="Consolas"/>
          <w:color w:val="CCCCCC"/>
          <w:sz w:val="21"/>
          <w:szCs w:val="21"/>
          <w:lang w:val="es-ES"/>
        </w:rPr>
        <w:t>This is why I've now decided to write my biography to let my readers know who I</w:t>
      </w:r>
    </w:p>
    <w:p w14:paraId="428FD8D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really am.</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37FCCF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"social-icons"</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"img/facebook.png"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"Facebook"</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"img/twitter.png"</w:t>
      </w:r>
    </w:p>
    <w:p w14:paraId="78E6CD0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"Twitter"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"img/vimeo.png"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"Vimeo"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"img/flickr.png"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"Flickr"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p>
    <w:p w14:paraId="4955B48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"img/rss.png"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"RSS"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7FB977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09EE130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"right-aside"</w:t>
      </w:r>
      <w:r w:rsidRPr="00904F88">
        <w:rPr>
          <w:rFonts w:ascii="Consolas" w:hAnsi="Consolas"/>
          <w:color w:val="808080"/>
          <w:sz w:val="21"/>
          <w:szCs w:val="21"/>
          <w:lang w:val="es-ES"/>
        </w:rPr>
        <w:t>&gt;</w:t>
      </w:r>
    </w:p>
    <w:p w14:paraId="0D5C13D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About the author</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072BA7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"img/flechaazuld.png"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"flecha-azul"</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6C68FF8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"img/zebra.png"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"Zebraal Picture"</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1320187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r w:rsidRPr="00904F88">
        <w:rPr>
          <w:rFonts w:ascii="Consolas" w:hAnsi="Consolas"/>
          <w:color w:val="CCCCCC"/>
          <w:sz w:val="21"/>
          <w:szCs w:val="21"/>
          <w:lang w:val="es-ES"/>
        </w:rPr>
        <w:t>Let me introduce myself: My name's Zebraal. I was born on 3 MAy 2024</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5157641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p</w:t>
      </w:r>
      <w:r w:rsidRPr="009B20CB">
        <w:rPr>
          <w:rFonts w:ascii="Consolas" w:hAnsi="Consolas"/>
          <w:color w:val="808080"/>
          <w:sz w:val="21"/>
          <w:szCs w:val="21"/>
        </w:rPr>
        <w:t>&gt;</w:t>
      </w:r>
      <w:r w:rsidRPr="009B20CB">
        <w:rPr>
          <w:rFonts w:ascii="Consolas" w:hAnsi="Consolas"/>
          <w:color w:val="CCCCCC"/>
          <w:sz w:val="21"/>
          <w:szCs w:val="21"/>
        </w:rPr>
        <w:t xml:space="preserve">A bit crazy, is it not? </w:t>
      </w:r>
      <w:r w:rsidRPr="00904F88">
        <w:rPr>
          <w:rFonts w:ascii="Consolas" w:hAnsi="Consolas"/>
          <w:color w:val="CCCCCC"/>
          <w:sz w:val="21"/>
          <w:szCs w:val="21"/>
          <w:lang w:val="es-ES"/>
        </w:rPr>
        <w:t>This is why I've now decided to compete in cross-country internationally</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0A6F46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"social-icons"</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"img/facebook.png"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"Facebook"</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"img/twitter.png"</w:t>
      </w:r>
    </w:p>
    <w:p w14:paraId="3FFA386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"Twitter"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"img/vimeo.png"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"Vimeo"</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"img/flickr.png"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"Flickr"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img</w:t>
      </w:r>
    </w:p>
    <w:p w14:paraId="7D51C6D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"img/rss.png"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"RSS"</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45460BA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aside</w:t>
      </w:r>
      <w:r w:rsidRPr="00904F88">
        <w:rPr>
          <w:rFonts w:ascii="Consolas" w:hAnsi="Consolas"/>
          <w:color w:val="808080"/>
          <w:sz w:val="21"/>
          <w:szCs w:val="21"/>
          <w:lang w:val="es-ES"/>
        </w:rPr>
        <w:t>&gt;</w:t>
      </w:r>
    </w:p>
    <w:p w14:paraId="2B39247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A3992B2"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904F88">
        <w:rPr>
          <w:rFonts w:ascii="Consolas" w:hAnsi="Consolas"/>
          <w:color w:val="CCCCCC"/>
          <w:sz w:val="21"/>
          <w:szCs w:val="21"/>
          <w:lang w:val="es-ES"/>
        </w:rPr>
        <w:br/>
      </w:r>
      <w:r w:rsidRPr="00904F88">
        <w:rPr>
          <w:rFonts w:ascii="Consolas" w:hAnsi="Consolas"/>
          <w:color w:val="CCCCCC"/>
          <w:sz w:val="21"/>
          <w:szCs w:val="21"/>
          <w:lang w:val="es-ES"/>
        </w:rPr>
        <w:br/>
      </w:r>
    </w:p>
    <w:p w14:paraId="1DBD94D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"titulo-seccion"</w:t>
      </w:r>
      <w:r w:rsidRPr="00904F88">
        <w:rPr>
          <w:rFonts w:ascii="Consolas" w:hAnsi="Consolas"/>
          <w:color w:val="808080"/>
          <w:sz w:val="21"/>
          <w:szCs w:val="21"/>
          <w:lang w:val="es-ES"/>
        </w:rPr>
        <w:t>&gt;</w:t>
      </w:r>
      <w:r w:rsidRPr="00904F88">
        <w:rPr>
          <w:rFonts w:ascii="Consolas" w:hAnsi="Consolas"/>
          <w:color w:val="CCCCCC"/>
          <w:sz w:val="21"/>
          <w:szCs w:val="21"/>
          <w:lang w:val="es-ES"/>
        </w:rPr>
        <w:t>Sección con parrafos</w:t>
      </w:r>
      <w:r w:rsidRPr="00904F88">
        <w:rPr>
          <w:rFonts w:ascii="Consolas" w:hAnsi="Consolas"/>
          <w:color w:val="808080"/>
          <w:sz w:val="21"/>
          <w:szCs w:val="21"/>
          <w:lang w:val="es-ES"/>
        </w:rPr>
        <w:t>&lt;/</w:t>
      </w:r>
      <w:r w:rsidRPr="00904F88">
        <w:rPr>
          <w:rFonts w:ascii="Consolas" w:hAnsi="Consolas"/>
          <w:color w:val="569CD6"/>
          <w:sz w:val="21"/>
          <w:szCs w:val="21"/>
          <w:lang w:val="es-ES"/>
        </w:rPr>
        <w:t>h3</w:t>
      </w:r>
      <w:r w:rsidRPr="00904F88">
        <w:rPr>
          <w:rFonts w:ascii="Consolas" w:hAnsi="Consolas"/>
          <w:color w:val="808080"/>
          <w:sz w:val="21"/>
          <w:szCs w:val="21"/>
          <w:lang w:val="es-ES"/>
        </w:rPr>
        <w:t>&gt;</w:t>
      </w:r>
    </w:p>
    <w:p w14:paraId="0D042F0A"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48D3CD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696301E1"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64BFA9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7BD860B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04519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Lorem ipsum dolor sit amet consectetur adipiscing elit, vel nascetur sapien penatibus elementum ad sagittis</w:t>
      </w:r>
    </w:p>
    <w:p w14:paraId="3BBAA50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augue, quisque consequat orci varius nam imperdiet. Vivamus feugiat suspendisse orci congue risus dapibus</w:t>
      </w:r>
    </w:p>
    <w:p w14:paraId="02591C7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inceptos placerat, nisl diam fusce mi etiam pellentesque integer luctus taciti, leo vulputate himenaeos</w:t>
      </w:r>
    </w:p>
    <w:p w14:paraId="2FA4BEF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ultricies erat tristique natoque. Magnis egestas feugiat sagittis cursus interdum aptent nam himenaeos,</w:t>
      </w:r>
    </w:p>
    <w:p w14:paraId="5E3DFD9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mauris</w:t>
      </w:r>
    </w:p>
    <w:p w14:paraId="0B376D9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suspendisse aliquet vulputate bibendum quis class, mollis sed facilisi velit arcu imperdiet turpis.</w:t>
      </w:r>
    </w:p>
    <w:p w14:paraId="68750A5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D1B3B9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Placerat tortor erat cubilia platea egestas fames magna, feugiat vehicula penatibus ornare duis et metus</w:t>
      </w:r>
    </w:p>
    <w:p w14:paraId="48CA1DB2"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purus,</w:t>
      </w:r>
    </w:p>
    <w:p w14:paraId="0CE209A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sem felis hendrerit etiam leo tristique. Curae turpis conubia eros feugiat interdum per vivamus donec porta</w:t>
      </w:r>
    </w:p>
    <w:p w14:paraId="5699639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justo eget blandit, inceptos hac nunc aenean dui nam curabitur integer nascetur malesuada dis, quis quisque</w:t>
      </w:r>
    </w:p>
    <w:p w14:paraId="558FB2B0"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montes fames aliquam sagittis netus vestibulum tincidunt eu dignissim. Erat est blandit venenatis sagittis</w:t>
      </w:r>
    </w:p>
    <w:p w14:paraId="04C6E14F"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vel</w:t>
      </w:r>
    </w:p>
    <w:p w14:paraId="5CBE3F3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cubilia, ac sed mi ridiculus ultricies netus, justo sapien feugiat rutrum imperdiet.</w:t>
      </w:r>
    </w:p>
    <w:p w14:paraId="098CA8B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31CFCB"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5FD91F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D6587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490CF153"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092CF0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"footer"</w:t>
      </w:r>
      <w:r w:rsidRPr="00904F88">
        <w:rPr>
          <w:rFonts w:ascii="Consolas" w:hAnsi="Consolas"/>
          <w:color w:val="808080"/>
          <w:sz w:val="21"/>
          <w:szCs w:val="21"/>
          <w:lang w:val="es-ES"/>
        </w:rPr>
        <w:t>&gt;</w:t>
      </w:r>
    </w:p>
    <w:p w14:paraId="6B1DEDA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63307E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"contactos"</w:t>
      </w:r>
      <w:r w:rsidRPr="00904F88">
        <w:rPr>
          <w:rFonts w:ascii="Consolas" w:hAnsi="Consolas"/>
          <w:color w:val="808080"/>
          <w:sz w:val="21"/>
          <w:szCs w:val="21"/>
          <w:lang w:val="es-ES"/>
        </w:rPr>
        <w:t>&gt;</w:t>
      </w:r>
    </w:p>
    <w:p w14:paraId="1EC2A92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My friends</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2CDFB8E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DC51BD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Pupi the rabbit</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DC990C6"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Baobab</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28C3BFF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Kaiwaii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8A83DD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Perceval.eu</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95A775D"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4EA22598"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3D8906E5"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Ji</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CDA4E64"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Super cucumber</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DFE2BF1"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Prince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4AE89FA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Mr Fan</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942BC0A"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70349FB3"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DDF8E9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746DF45E" w14:textId="77777777" w:rsidR="005F5B39" w:rsidRPr="00904F88" w:rsidRDefault="005F5B39" w:rsidP="005F5B39">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944BF39"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D68B7F7"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566326E" w14:textId="77777777" w:rsidR="005F5B39" w:rsidRPr="00904F88" w:rsidRDefault="005F5B39" w:rsidP="005F5B3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32A0E4E4" w14:textId="77777777" w:rsidR="00FE0DF4" w:rsidRPr="00904F88" w:rsidRDefault="00FE0DF4" w:rsidP="00F904D0">
      <w:pPr>
        <w:rPr>
          <w:lang w:val="es-ES"/>
        </w:rPr>
      </w:pPr>
    </w:p>
    <w:p w14:paraId="48328545" w14:textId="19D9A400" w:rsidR="00FE0DF4" w:rsidRPr="00904F88" w:rsidRDefault="003079CD" w:rsidP="003079CD">
      <w:pPr>
        <w:pStyle w:val="Ttulo1"/>
        <w:rPr>
          <w:lang w:val="es-ES"/>
        </w:rPr>
      </w:pPr>
      <w:bookmarkStart w:id="79" w:name="_Toc210637427"/>
      <w:r w:rsidRPr="00904F88">
        <w:rPr>
          <w:lang w:val="es-ES"/>
        </w:rPr>
        <w:t>Dando estilos a formularios</w:t>
      </w:r>
      <w:bookmarkEnd w:id="79"/>
    </w:p>
    <w:p w14:paraId="7D55F260" w14:textId="77777777" w:rsidR="00B773DF" w:rsidRPr="00904F88" w:rsidRDefault="00B773DF" w:rsidP="00F904D0">
      <w:pPr>
        <w:rPr>
          <w:lang w:val="es-ES"/>
        </w:rPr>
      </w:pPr>
    </w:p>
    <w:p w14:paraId="3A41D507" w14:textId="77777777" w:rsidR="00EB0D45" w:rsidRPr="00EB0D45" w:rsidRDefault="00EB0D45" w:rsidP="00EB0D45">
      <w:pPr>
        <w:rPr>
          <w:lang w:val="es-ES"/>
        </w:rPr>
      </w:pPr>
      <w:r w:rsidRPr="00EB0D45">
        <w:rPr>
          <w:lang w:val="es-ES"/>
        </w:rPr>
        <w:t>Gracias a los estilos podemos romper el diseño gris con líneas negras de los formularios y convertirlos en una parte más que se integra perfectamente en nuestro diseño web.</w:t>
      </w:r>
    </w:p>
    <w:p w14:paraId="0A963C5F" w14:textId="49AA7F60" w:rsidR="00EB0D45" w:rsidRPr="00EB0D45" w:rsidRDefault="00EB0D45" w:rsidP="00EB0D45">
      <w:pPr>
        <w:rPr>
          <w:lang w:val="es-ES"/>
        </w:rPr>
      </w:pPr>
      <w:r w:rsidRPr="00EB0D45">
        <w:rPr>
          <w:lang w:val="es-ES"/>
        </w:rPr>
        <w:t>Como sabemos, a la hora de crear nuestros formularios, seguiremos buenas prácticas CSS, no crearemos clases extra innecesarias y utilizaremos, en la medida de lo posible, selectores descendientes y etiquetas predefinidas.</w:t>
      </w:r>
    </w:p>
    <w:p w14:paraId="4096BF49" w14:textId="77777777" w:rsidR="00EB0D45" w:rsidRPr="00EB0D45" w:rsidRDefault="00EB0D45" w:rsidP="00EB0D45">
      <w:pPr>
        <w:rPr>
          <w:lang w:val="es-ES"/>
        </w:rPr>
      </w:pPr>
      <w:r w:rsidRPr="00EB0D45">
        <w:rPr>
          <w:lang w:val="es-ES"/>
        </w:rPr>
        <w:t xml:space="preserve">A las etiquetas de los formularios se les puede dar estilo CSS al igual que al resto de elementos de nuestro documento. Sin embargo, debemos conocer una serie de propiedades que nos ayuden a elaborar nuestros diseños de la forma </w:t>
      </w:r>
      <w:proofErr w:type="gramStart"/>
      <w:r w:rsidRPr="00EB0D45">
        <w:rPr>
          <w:lang w:val="es-ES"/>
        </w:rPr>
        <w:t>más óptima</w:t>
      </w:r>
      <w:proofErr w:type="gramEnd"/>
      <w:r w:rsidRPr="00EB0D45">
        <w:rPr>
          <w:lang w:val="es-ES"/>
        </w:rPr>
        <w:t xml:space="preserve"> posible.</w:t>
      </w:r>
    </w:p>
    <w:p w14:paraId="2ADF8F28" w14:textId="77777777" w:rsidR="003079CD" w:rsidRPr="00904F88" w:rsidRDefault="003079CD" w:rsidP="00F904D0">
      <w:pPr>
        <w:rPr>
          <w:lang w:val="es-ES"/>
        </w:rPr>
      </w:pPr>
    </w:p>
    <w:p w14:paraId="7D47A8C0" w14:textId="49DB2A0C" w:rsidR="00EF354A" w:rsidRPr="00904F88" w:rsidRDefault="00EF354A" w:rsidP="00F904D0">
      <w:pPr>
        <w:rPr>
          <w:lang w:val="es-ES"/>
        </w:rPr>
      </w:pPr>
      <w:r w:rsidRPr="00904F88">
        <w:rPr>
          <w:lang w:val="es-ES"/>
        </w:rPr>
        <w:t>Comenzamos con este código fuente más el CSS para colocar el formulario centrado.</w:t>
      </w:r>
    </w:p>
    <w:p w14:paraId="3ADC1853" w14:textId="77777777" w:rsidR="00EF354A" w:rsidRPr="00904F88" w:rsidRDefault="00EF354A" w:rsidP="00F904D0">
      <w:pPr>
        <w:rPr>
          <w:lang w:val="es-ES"/>
        </w:rPr>
      </w:pPr>
    </w:p>
    <w:p w14:paraId="56E7149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DOCTYPE</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html</w:t>
      </w:r>
      <w:r w:rsidRPr="00D81484">
        <w:rPr>
          <w:rFonts w:ascii="Consolas" w:hAnsi="Consolas"/>
          <w:color w:val="808080"/>
          <w:sz w:val="21"/>
          <w:szCs w:val="21"/>
          <w:lang w:val="es-ES"/>
        </w:rPr>
        <w:t>&gt;</w:t>
      </w:r>
    </w:p>
    <w:p w14:paraId="7A0EE084"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html</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lang</w:t>
      </w:r>
      <w:r w:rsidRPr="00D81484">
        <w:rPr>
          <w:rFonts w:ascii="Consolas" w:hAnsi="Consolas"/>
          <w:color w:val="CCCCCC"/>
          <w:sz w:val="21"/>
          <w:szCs w:val="21"/>
          <w:lang w:val="es-ES"/>
        </w:rPr>
        <w:t>=</w:t>
      </w:r>
      <w:r w:rsidRPr="00D81484">
        <w:rPr>
          <w:rFonts w:ascii="Consolas" w:hAnsi="Consolas"/>
          <w:color w:val="CE9178"/>
          <w:sz w:val="21"/>
          <w:szCs w:val="21"/>
          <w:lang w:val="es-ES"/>
        </w:rPr>
        <w:t>"es"</w:t>
      </w:r>
      <w:r w:rsidRPr="00D81484">
        <w:rPr>
          <w:rFonts w:ascii="Consolas" w:hAnsi="Consolas"/>
          <w:color w:val="808080"/>
          <w:sz w:val="21"/>
          <w:szCs w:val="21"/>
          <w:lang w:val="es-ES"/>
        </w:rPr>
        <w:t>&gt;</w:t>
      </w:r>
    </w:p>
    <w:p w14:paraId="27C8101B"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head</w:t>
      </w:r>
      <w:r w:rsidRPr="00D81484">
        <w:rPr>
          <w:rFonts w:ascii="Consolas" w:hAnsi="Consolas"/>
          <w:color w:val="808080"/>
          <w:sz w:val="21"/>
          <w:szCs w:val="21"/>
          <w:lang w:val="es-ES"/>
        </w:rPr>
        <w:t>&gt;</w:t>
      </w:r>
    </w:p>
    <w:p w14:paraId="411EA1D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meta</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charset</w:t>
      </w:r>
      <w:r w:rsidRPr="00D81484">
        <w:rPr>
          <w:rFonts w:ascii="Consolas" w:hAnsi="Consolas"/>
          <w:color w:val="CCCCCC"/>
          <w:sz w:val="21"/>
          <w:szCs w:val="21"/>
          <w:lang w:val="es-ES"/>
        </w:rPr>
        <w:t>=</w:t>
      </w:r>
      <w:r w:rsidRPr="00D81484">
        <w:rPr>
          <w:rFonts w:ascii="Consolas" w:hAnsi="Consolas"/>
          <w:color w:val="CE9178"/>
          <w:sz w:val="21"/>
          <w:szCs w:val="21"/>
          <w:lang w:val="es-ES"/>
        </w:rPr>
        <w:t>"utf-8"</w:t>
      </w:r>
      <w:r w:rsidRPr="00D81484">
        <w:rPr>
          <w:rFonts w:ascii="Consolas" w:hAnsi="Consolas"/>
          <w:color w:val="808080"/>
          <w:sz w:val="21"/>
          <w:szCs w:val="21"/>
          <w:lang w:val="es-ES"/>
        </w:rPr>
        <w:t>&gt;</w:t>
      </w:r>
    </w:p>
    <w:p w14:paraId="4F34951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title</w:t>
      </w:r>
      <w:r w:rsidRPr="00D81484">
        <w:rPr>
          <w:rFonts w:ascii="Consolas" w:hAnsi="Consolas"/>
          <w:color w:val="808080"/>
          <w:sz w:val="21"/>
          <w:szCs w:val="21"/>
          <w:lang w:val="es-ES"/>
        </w:rPr>
        <w:t>&gt;</w:t>
      </w:r>
      <w:r w:rsidRPr="00D81484">
        <w:rPr>
          <w:rFonts w:ascii="Consolas" w:hAnsi="Consolas"/>
          <w:color w:val="CCCCCC"/>
          <w:sz w:val="21"/>
          <w:szCs w:val="21"/>
          <w:lang w:val="es-ES"/>
        </w:rPr>
        <w:t xml:space="preserve">font-style (1). Tipo de letra (fuente). </w:t>
      </w:r>
      <w:r w:rsidRPr="00D81484">
        <w:rPr>
          <w:rFonts w:ascii="Consolas" w:hAnsi="Consolas"/>
          <w:color w:val="808080"/>
          <w:sz w:val="21"/>
          <w:szCs w:val="21"/>
          <w:lang w:val="es-ES"/>
        </w:rPr>
        <w:t>&lt;/</w:t>
      </w:r>
      <w:r w:rsidRPr="00D81484">
        <w:rPr>
          <w:rFonts w:ascii="Consolas" w:hAnsi="Consolas"/>
          <w:color w:val="569CD6"/>
          <w:sz w:val="21"/>
          <w:szCs w:val="21"/>
          <w:lang w:val="es-ES"/>
        </w:rPr>
        <w:t>title</w:t>
      </w:r>
      <w:r w:rsidRPr="00D81484">
        <w:rPr>
          <w:rFonts w:ascii="Consolas" w:hAnsi="Consolas"/>
          <w:color w:val="808080"/>
          <w:sz w:val="21"/>
          <w:szCs w:val="21"/>
          <w:lang w:val="es-ES"/>
        </w:rPr>
        <w:t>&gt;</w:t>
      </w:r>
    </w:p>
    <w:p w14:paraId="2F498713"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meta</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name</w:t>
      </w:r>
      <w:r w:rsidRPr="00D81484">
        <w:rPr>
          <w:rFonts w:ascii="Consolas" w:hAnsi="Consolas"/>
          <w:color w:val="CCCCCC"/>
          <w:sz w:val="21"/>
          <w:szCs w:val="21"/>
          <w:lang w:val="es-ES"/>
        </w:rPr>
        <w:t>=</w:t>
      </w:r>
      <w:r w:rsidRPr="00D81484">
        <w:rPr>
          <w:rFonts w:ascii="Consolas" w:hAnsi="Consolas"/>
          <w:color w:val="CE9178"/>
          <w:sz w:val="21"/>
          <w:szCs w:val="21"/>
          <w:lang w:val="es-ES"/>
        </w:rPr>
        <w:t>"viewport"</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content</w:t>
      </w:r>
      <w:r w:rsidRPr="00D81484">
        <w:rPr>
          <w:rFonts w:ascii="Consolas" w:hAnsi="Consolas"/>
          <w:color w:val="CCCCCC"/>
          <w:sz w:val="21"/>
          <w:szCs w:val="21"/>
          <w:lang w:val="es-ES"/>
        </w:rPr>
        <w:t>=</w:t>
      </w:r>
      <w:r w:rsidRPr="00D81484">
        <w:rPr>
          <w:rFonts w:ascii="Consolas" w:hAnsi="Consolas"/>
          <w:color w:val="CE9178"/>
          <w:sz w:val="21"/>
          <w:szCs w:val="21"/>
          <w:lang w:val="es-ES"/>
        </w:rPr>
        <w:t>"width=device-width, initial-scale=1.0"</w:t>
      </w:r>
      <w:r w:rsidRPr="00D81484">
        <w:rPr>
          <w:rFonts w:ascii="Consolas" w:hAnsi="Consolas"/>
          <w:color w:val="808080"/>
          <w:sz w:val="21"/>
          <w:szCs w:val="21"/>
          <w:lang w:val="es-ES"/>
        </w:rPr>
        <w:t>&gt;</w:t>
      </w:r>
    </w:p>
    <w:p w14:paraId="32CFC250"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style</w:t>
      </w:r>
      <w:r w:rsidRPr="00D81484">
        <w:rPr>
          <w:rFonts w:ascii="Consolas" w:hAnsi="Consolas"/>
          <w:color w:val="808080"/>
          <w:sz w:val="21"/>
          <w:szCs w:val="21"/>
          <w:lang w:val="es-ES"/>
        </w:rPr>
        <w:t>&gt;</w:t>
      </w:r>
    </w:p>
    <w:p w14:paraId="675E4BC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D7BA7D"/>
          <w:sz w:val="21"/>
          <w:szCs w:val="21"/>
          <w:lang w:val="es-ES"/>
        </w:rPr>
        <w:t>body</w:t>
      </w:r>
      <w:r w:rsidRPr="00D81484">
        <w:rPr>
          <w:rFonts w:ascii="Consolas" w:hAnsi="Consolas"/>
          <w:color w:val="D4D4D4"/>
          <w:sz w:val="21"/>
          <w:szCs w:val="21"/>
          <w:lang w:val="es-ES"/>
        </w:rPr>
        <w:t xml:space="preserve"> {</w:t>
      </w:r>
    </w:p>
    <w:p w14:paraId="278F0863"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417CA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text-align</w:t>
      </w:r>
      <w:r w:rsidRPr="00D81484">
        <w:rPr>
          <w:rFonts w:ascii="Consolas" w:hAnsi="Consolas"/>
          <w:color w:val="D4D4D4"/>
          <w:sz w:val="21"/>
          <w:szCs w:val="21"/>
          <w:lang w:val="es-ES"/>
        </w:rPr>
        <w:t xml:space="preserve">: </w:t>
      </w:r>
      <w:r w:rsidRPr="00D81484">
        <w:rPr>
          <w:rFonts w:ascii="Consolas" w:hAnsi="Consolas"/>
          <w:color w:val="CE9178"/>
          <w:sz w:val="21"/>
          <w:szCs w:val="21"/>
          <w:lang w:val="es-ES"/>
        </w:rPr>
        <w:t>center</w:t>
      </w:r>
      <w:r w:rsidRPr="00D81484">
        <w:rPr>
          <w:rFonts w:ascii="Consolas" w:hAnsi="Consolas"/>
          <w:color w:val="D4D4D4"/>
          <w:sz w:val="21"/>
          <w:szCs w:val="21"/>
          <w:lang w:val="es-ES"/>
        </w:rPr>
        <w:t>;</w:t>
      </w:r>
    </w:p>
    <w:p w14:paraId="2C58FA53"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w:t>
      </w:r>
    </w:p>
    <w:p w14:paraId="6C881732"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449473" w14:textId="66A9625F"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proofErr w:type="gramStart"/>
      <w:r w:rsidRPr="00D81484">
        <w:rPr>
          <w:rFonts w:ascii="Consolas" w:hAnsi="Consolas"/>
          <w:color w:val="D7BA7D"/>
          <w:sz w:val="21"/>
          <w:szCs w:val="21"/>
          <w:lang w:val="es-ES"/>
        </w:rPr>
        <w:t>.contenedor</w:t>
      </w:r>
      <w:proofErr w:type="gramEnd"/>
      <w:r w:rsidRPr="00D81484">
        <w:rPr>
          <w:rFonts w:ascii="Consolas" w:hAnsi="Consolas"/>
          <w:color w:val="D4D4D4"/>
          <w:sz w:val="21"/>
          <w:szCs w:val="21"/>
          <w:lang w:val="es-ES"/>
        </w:rPr>
        <w:t xml:space="preserve"> {</w:t>
      </w:r>
    </w:p>
    <w:p w14:paraId="71FFEA53"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display</w:t>
      </w:r>
      <w:r w:rsidRPr="00D81484">
        <w:rPr>
          <w:rFonts w:ascii="Consolas" w:hAnsi="Consolas"/>
          <w:color w:val="D4D4D4"/>
          <w:sz w:val="21"/>
          <w:szCs w:val="21"/>
          <w:lang w:val="es-ES"/>
        </w:rPr>
        <w:t xml:space="preserve">: </w:t>
      </w:r>
      <w:r w:rsidRPr="00D81484">
        <w:rPr>
          <w:rFonts w:ascii="Consolas" w:hAnsi="Consolas"/>
          <w:color w:val="CE9178"/>
          <w:sz w:val="21"/>
          <w:szCs w:val="21"/>
          <w:lang w:val="es-ES"/>
        </w:rPr>
        <w:t>block</w:t>
      </w:r>
      <w:r w:rsidRPr="00D81484">
        <w:rPr>
          <w:rFonts w:ascii="Consolas" w:hAnsi="Consolas"/>
          <w:color w:val="D4D4D4"/>
          <w:sz w:val="21"/>
          <w:szCs w:val="21"/>
          <w:lang w:val="es-ES"/>
        </w:rPr>
        <w:t>;</w:t>
      </w:r>
    </w:p>
    <w:p w14:paraId="01CD573C" w14:textId="7C7D1D7B"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width</w:t>
      </w:r>
      <w:r w:rsidRPr="00D81484">
        <w:rPr>
          <w:rFonts w:ascii="Consolas" w:hAnsi="Consolas"/>
          <w:color w:val="D4D4D4"/>
          <w:sz w:val="21"/>
          <w:szCs w:val="21"/>
          <w:lang w:val="es-ES"/>
        </w:rPr>
        <w:t xml:space="preserve">: </w:t>
      </w:r>
      <w:r w:rsidR="004E02C7" w:rsidRPr="00904F88">
        <w:rPr>
          <w:rFonts w:ascii="Consolas" w:hAnsi="Consolas"/>
          <w:color w:val="B5CEA8"/>
          <w:sz w:val="21"/>
          <w:szCs w:val="21"/>
          <w:lang w:val="es-ES"/>
        </w:rPr>
        <w:t>4</w:t>
      </w:r>
      <w:r w:rsidRPr="00D81484">
        <w:rPr>
          <w:rFonts w:ascii="Consolas" w:hAnsi="Consolas"/>
          <w:color w:val="B5CEA8"/>
          <w:sz w:val="21"/>
          <w:szCs w:val="21"/>
          <w:lang w:val="es-ES"/>
        </w:rPr>
        <w:t>0%</w:t>
      </w:r>
      <w:r w:rsidRPr="00D81484">
        <w:rPr>
          <w:rFonts w:ascii="Consolas" w:hAnsi="Consolas"/>
          <w:color w:val="D4D4D4"/>
          <w:sz w:val="21"/>
          <w:szCs w:val="21"/>
          <w:lang w:val="es-ES"/>
        </w:rPr>
        <w:t>;</w:t>
      </w:r>
    </w:p>
    <w:p w14:paraId="3D984D9F"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margin</w:t>
      </w:r>
      <w:r w:rsidRPr="00D81484">
        <w:rPr>
          <w:rFonts w:ascii="Consolas" w:hAnsi="Consolas"/>
          <w:color w:val="D4D4D4"/>
          <w:sz w:val="21"/>
          <w:szCs w:val="21"/>
          <w:lang w:val="es-ES"/>
        </w:rPr>
        <w:t xml:space="preserve">: </w:t>
      </w:r>
      <w:r w:rsidRPr="00D81484">
        <w:rPr>
          <w:rFonts w:ascii="Consolas" w:hAnsi="Consolas"/>
          <w:color w:val="CE9178"/>
          <w:sz w:val="21"/>
          <w:szCs w:val="21"/>
          <w:lang w:val="es-ES"/>
        </w:rPr>
        <w:t>auto</w:t>
      </w:r>
      <w:r w:rsidRPr="00D81484">
        <w:rPr>
          <w:rFonts w:ascii="Consolas" w:hAnsi="Consolas"/>
          <w:color w:val="D4D4D4"/>
          <w:sz w:val="21"/>
          <w:szCs w:val="21"/>
          <w:lang w:val="es-ES"/>
        </w:rPr>
        <w:t>;</w:t>
      </w:r>
    </w:p>
    <w:p w14:paraId="29E5A6DF" w14:textId="1AB2A78F"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margin-top</w:t>
      </w:r>
      <w:r w:rsidRPr="00D81484">
        <w:rPr>
          <w:rFonts w:ascii="Consolas" w:hAnsi="Consolas"/>
          <w:color w:val="D4D4D4"/>
          <w:sz w:val="21"/>
          <w:szCs w:val="21"/>
          <w:lang w:val="es-ES"/>
        </w:rPr>
        <w:t xml:space="preserve">: </w:t>
      </w:r>
      <w:r w:rsidRPr="00D81484">
        <w:rPr>
          <w:rFonts w:ascii="Consolas" w:hAnsi="Consolas"/>
          <w:color w:val="B5CEA8"/>
          <w:sz w:val="21"/>
          <w:szCs w:val="21"/>
          <w:lang w:val="es-ES"/>
        </w:rPr>
        <w:t>10%</w:t>
      </w:r>
      <w:r w:rsidRPr="00D81484">
        <w:rPr>
          <w:rFonts w:ascii="Consolas" w:hAnsi="Consolas"/>
          <w:color w:val="D4D4D4"/>
          <w:sz w:val="21"/>
          <w:szCs w:val="21"/>
          <w:lang w:val="es-ES"/>
        </w:rPr>
        <w:t>;</w:t>
      </w:r>
    </w:p>
    <w:p w14:paraId="6A3F84E9"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w:t>
      </w:r>
    </w:p>
    <w:p w14:paraId="21DADEED"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A6DC5F"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D7BA7D"/>
          <w:sz w:val="21"/>
          <w:szCs w:val="21"/>
          <w:lang w:val="es-ES"/>
        </w:rPr>
        <w:t>h1</w:t>
      </w:r>
      <w:r w:rsidRPr="00D81484">
        <w:rPr>
          <w:rFonts w:ascii="Consolas" w:hAnsi="Consolas"/>
          <w:color w:val="D4D4D4"/>
          <w:sz w:val="21"/>
          <w:szCs w:val="21"/>
          <w:lang w:val="es-ES"/>
        </w:rPr>
        <w:t xml:space="preserve"> {</w:t>
      </w:r>
    </w:p>
    <w:p w14:paraId="70612424"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B46E0A"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9CDCFE"/>
          <w:sz w:val="21"/>
          <w:szCs w:val="21"/>
          <w:lang w:val="es-ES"/>
        </w:rPr>
        <w:t>margin</w:t>
      </w:r>
      <w:r w:rsidRPr="00D81484">
        <w:rPr>
          <w:rFonts w:ascii="Consolas" w:hAnsi="Consolas"/>
          <w:color w:val="D4D4D4"/>
          <w:sz w:val="21"/>
          <w:szCs w:val="21"/>
          <w:lang w:val="es-ES"/>
        </w:rPr>
        <w:t xml:space="preserve">: </w:t>
      </w:r>
      <w:r w:rsidRPr="00D81484">
        <w:rPr>
          <w:rFonts w:ascii="Consolas" w:hAnsi="Consolas"/>
          <w:color w:val="B5CEA8"/>
          <w:sz w:val="21"/>
          <w:szCs w:val="21"/>
          <w:lang w:val="es-ES"/>
        </w:rPr>
        <w:t>50px</w:t>
      </w:r>
      <w:r w:rsidRPr="00D81484">
        <w:rPr>
          <w:rFonts w:ascii="Consolas" w:hAnsi="Consolas"/>
          <w:color w:val="D4D4D4"/>
          <w:sz w:val="21"/>
          <w:szCs w:val="21"/>
          <w:lang w:val="es-ES"/>
        </w:rPr>
        <w:t>;</w:t>
      </w:r>
    </w:p>
    <w:p w14:paraId="79EE644C"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w:t>
      </w:r>
    </w:p>
    <w:p w14:paraId="498AC2AD"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D4D4D4"/>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style</w:t>
      </w:r>
      <w:r w:rsidRPr="00D81484">
        <w:rPr>
          <w:rFonts w:ascii="Consolas" w:hAnsi="Consolas"/>
          <w:color w:val="808080"/>
          <w:sz w:val="21"/>
          <w:szCs w:val="21"/>
          <w:lang w:val="es-ES"/>
        </w:rPr>
        <w:t>&gt;</w:t>
      </w:r>
    </w:p>
    <w:p w14:paraId="6B5B457B"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head</w:t>
      </w:r>
      <w:r w:rsidRPr="00D81484">
        <w:rPr>
          <w:rFonts w:ascii="Consolas" w:hAnsi="Consolas"/>
          <w:color w:val="808080"/>
          <w:sz w:val="21"/>
          <w:szCs w:val="21"/>
          <w:lang w:val="es-ES"/>
        </w:rPr>
        <w:t>&gt;</w:t>
      </w:r>
    </w:p>
    <w:p w14:paraId="27856956"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26C037"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body</w:t>
      </w:r>
      <w:r w:rsidRPr="00D81484">
        <w:rPr>
          <w:rFonts w:ascii="Consolas" w:hAnsi="Consolas"/>
          <w:color w:val="808080"/>
          <w:sz w:val="21"/>
          <w:szCs w:val="21"/>
          <w:lang w:val="es-ES"/>
        </w:rPr>
        <w:t>&gt;</w:t>
      </w:r>
    </w:p>
    <w:p w14:paraId="1DA8CBC2"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F9D99C8"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section</w:t>
      </w:r>
      <w:r w:rsidRPr="00D81484">
        <w:rPr>
          <w:rFonts w:ascii="Consolas" w:hAnsi="Consolas"/>
          <w:color w:val="CCCCCC"/>
          <w:sz w:val="21"/>
          <w:szCs w:val="21"/>
          <w:lang w:val="es-ES"/>
        </w:rPr>
        <w:t xml:space="preserve"> </w:t>
      </w:r>
      <w:r w:rsidRPr="00D81484">
        <w:rPr>
          <w:rFonts w:ascii="Consolas" w:hAnsi="Consolas"/>
          <w:color w:val="9CDCFE"/>
          <w:sz w:val="21"/>
          <w:szCs w:val="21"/>
          <w:lang w:val="es-ES"/>
        </w:rPr>
        <w:t>class</w:t>
      </w:r>
      <w:r w:rsidRPr="00D81484">
        <w:rPr>
          <w:rFonts w:ascii="Consolas" w:hAnsi="Consolas"/>
          <w:color w:val="CCCCCC"/>
          <w:sz w:val="21"/>
          <w:szCs w:val="21"/>
          <w:lang w:val="es-ES"/>
        </w:rPr>
        <w:t>=</w:t>
      </w:r>
      <w:r w:rsidRPr="00D81484">
        <w:rPr>
          <w:rFonts w:ascii="Consolas" w:hAnsi="Consolas"/>
          <w:color w:val="CE9178"/>
          <w:sz w:val="21"/>
          <w:szCs w:val="21"/>
          <w:lang w:val="es-ES"/>
        </w:rPr>
        <w:t>"contenedor"</w:t>
      </w:r>
      <w:r w:rsidRPr="00D81484">
        <w:rPr>
          <w:rFonts w:ascii="Consolas" w:hAnsi="Consolas"/>
          <w:color w:val="808080"/>
          <w:sz w:val="21"/>
          <w:szCs w:val="21"/>
          <w:lang w:val="es-ES"/>
        </w:rPr>
        <w:t>&gt;</w:t>
      </w:r>
    </w:p>
    <w:p w14:paraId="0C21725D"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h1</w:t>
      </w:r>
      <w:r w:rsidRPr="00D81484">
        <w:rPr>
          <w:rFonts w:ascii="Consolas" w:hAnsi="Consolas"/>
          <w:color w:val="808080"/>
          <w:sz w:val="21"/>
          <w:szCs w:val="21"/>
          <w:lang w:val="es-ES"/>
        </w:rPr>
        <w:t>&gt;</w:t>
      </w:r>
      <w:r w:rsidRPr="00D81484">
        <w:rPr>
          <w:rFonts w:ascii="Consolas" w:hAnsi="Consolas"/>
          <w:color w:val="CCCCCC"/>
          <w:sz w:val="21"/>
          <w:szCs w:val="21"/>
          <w:lang w:val="es-ES"/>
        </w:rPr>
        <w:t>Formulario con CSS</w:t>
      </w:r>
      <w:r w:rsidRPr="00D81484">
        <w:rPr>
          <w:rFonts w:ascii="Consolas" w:hAnsi="Consolas"/>
          <w:color w:val="808080"/>
          <w:sz w:val="21"/>
          <w:szCs w:val="21"/>
          <w:lang w:val="es-ES"/>
        </w:rPr>
        <w:t>&lt;/</w:t>
      </w:r>
      <w:r w:rsidRPr="00D81484">
        <w:rPr>
          <w:rFonts w:ascii="Consolas" w:hAnsi="Consolas"/>
          <w:color w:val="569CD6"/>
          <w:sz w:val="21"/>
          <w:szCs w:val="21"/>
          <w:lang w:val="es-ES"/>
        </w:rPr>
        <w:t>h1</w:t>
      </w:r>
      <w:r w:rsidRPr="00D81484">
        <w:rPr>
          <w:rFonts w:ascii="Consolas" w:hAnsi="Consolas"/>
          <w:color w:val="808080"/>
          <w:sz w:val="21"/>
          <w:szCs w:val="21"/>
          <w:lang w:val="es-ES"/>
        </w:rPr>
        <w:t>&gt;</w:t>
      </w:r>
    </w:p>
    <w:p w14:paraId="16F10262"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form</w:t>
      </w:r>
      <w:r w:rsidRPr="00CC6557">
        <w:rPr>
          <w:rFonts w:ascii="Consolas" w:hAnsi="Consolas"/>
          <w:color w:val="808080"/>
          <w:sz w:val="21"/>
          <w:szCs w:val="21"/>
          <w:lang w:val="es-ES"/>
        </w:rPr>
        <w:t>&gt;</w:t>
      </w:r>
    </w:p>
    <w:p w14:paraId="36F51EF4"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fieldset</w:t>
      </w:r>
      <w:r w:rsidRPr="00CC6557">
        <w:rPr>
          <w:rFonts w:ascii="Consolas" w:hAnsi="Consolas"/>
          <w:color w:val="808080"/>
          <w:sz w:val="21"/>
          <w:szCs w:val="21"/>
          <w:lang w:val="es-ES"/>
        </w:rPr>
        <w:t>&gt;</w:t>
      </w:r>
    </w:p>
    <w:p w14:paraId="74B136B4"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legend</w:t>
      </w:r>
      <w:r w:rsidRPr="00CC6557">
        <w:rPr>
          <w:rFonts w:ascii="Consolas" w:hAnsi="Consolas"/>
          <w:color w:val="808080"/>
          <w:sz w:val="21"/>
          <w:szCs w:val="21"/>
          <w:lang w:val="es-ES"/>
        </w:rPr>
        <w:t>&gt;</w:t>
      </w:r>
      <w:r w:rsidRPr="00CC6557">
        <w:rPr>
          <w:rFonts w:ascii="Consolas" w:hAnsi="Consolas"/>
          <w:color w:val="CCCCCC"/>
          <w:sz w:val="21"/>
          <w:szCs w:val="21"/>
          <w:lang w:val="es-ES"/>
        </w:rPr>
        <w:t>Información Personal</w:t>
      </w:r>
      <w:r w:rsidRPr="00CC6557">
        <w:rPr>
          <w:rFonts w:ascii="Consolas" w:hAnsi="Consolas"/>
          <w:color w:val="808080"/>
          <w:sz w:val="21"/>
          <w:szCs w:val="21"/>
          <w:lang w:val="es-ES"/>
        </w:rPr>
        <w:t>&lt;/</w:t>
      </w:r>
      <w:r w:rsidRPr="00CC6557">
        <w:rPr>
          <w:rFonts w:ascii="Consolas" w:hAnsi="Consolas"/>
          <w:color w:val="569CD6"/>
          <w:sz w:val="21"/>
          <w:szCs w:val="21"/>
          <w:lang w:val="es-ES"/>
        </w:rPr>
        <w:t>legend</w:t>
      </w:r>
      <w:r w:rsidRPr="00CC6557">
        <w:rPr>
          <w:rFonts w:ascii="Consolas" w:hAnsi="Consolas"/>
          <w:color w:val="808080"/>
          <w:sz w:val="21"/>
          <w:szCs w:val="21"/>
          <w:lang w:val="es-ES"/>
        </w:rPr>
        <w:t>&gt;</w:t>
      </w:r>
    </w:p>
    <w:p w14:paraId="4D8C7CD8"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for</w:t>
      </w:r>
      <w:r w:rsidRPr="00CC6557">
        <w:rPr>
          <w:rFonts w:ascii="Consolas" w:hAnsi="Consolas"/>
          <w:color w:val="CCCCCC"/>
          <w:sz w:val="21"/>
          <w:szCs w:val="21"/>
          <w:lang w:val="es-ES"/>
        </w:rPr>
        <w:t>=</w:t>
      </w:r>
      <w:r w:rsidRPr="00CC6557">
        <w:rPr>
          <w:rFonts w:ascii="Consolas" w:hAnsi="Consolas"/>
          <w:color w:val="CE9178"/>
          <w:sz w:val="21"/>
          <w:szCs w:val="21"/>
          <w:lang w:val="es-ES"/>
        </w:rPr>
        <w:t>"nombre"</w:t>
      </w:r>
      <w:r w:rsidRPr="00CC6557">
        <w:rPr>
          <w:rFonts w:ascii="Consolas" w:hAnsi="Consolas"/>
          <w:color w:val="808080"/>
          <w:sz w:val="21"/>
          <w:szCs w:val="21"/>
          <w:lang w:val="es-ES"/>
        </w:rPr>
        <w:t>&gt;</w:t>
      </w:r>
      <w:r w:rsidRPr="00CC6557">
        <w:rPr>
          <w:rFonts w:ascii="Consolas" w:hAnsi="Consolas"/>
          <w:color w:val="CCCCCC"/>
          <w:sz w:val="21"/>
          <w:szCs w:val="21"/>
          <w:lang w:val="es-ES"/>
        </w:rPr>
        <w:t>Nombre:</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808080"/>
          <w:sz w:val="21"/>
          <w:szCs w:val="21"/>
          <w:lang w:val="es-ES"/>
        </w:rPr>
        <w:t>&gt;</w:t>
      </w:r>
    </w:p>
    <w:p w14:paraId="219E4236"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input</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type</w:t>
      </w:r>
      <w:r w:rsidRPr="00CC6557">
        <w:rPr>
          <w:rFonts w:ascii="Consolas" w:hAnsi="Consolas"/>
          <w:color w:val="CCCCCC"/>
          <w:sz w:val="21"/>
          <w:szCs w:val="21"/>
          <w:lang w:val="es-ES"/>
        </w:rPr>
        <w:t>=</w:t>
      </w:r>
      <w:r w:rsidRPr="00CC6557">
        <w:rPr>
          <w:rFonts w:ascii="Consolas" w:hAnsi="Consolas"/>
          <w:color w:val="CE9178"/>
          <w:sz w:val="21"/>
          <w:szCs w:val="21"/>
          <w:lang w:val="es-ES"/>
        </w:rPr>
        <w:t>"text"</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id</w:t>
      </w:r>
      <w:r w:rsidRPr="00CC6557">
        <w:rPr>
          <w:rFonts w:ascii="Consolas" w:hAnsi="Consolas"/>
          <w:color w:val="CCCCCC"/>
          <w:sz w:val="21"/>
          <w:szCs w:val="21"/>
          <w:lang w:val="es-ES"/>
        </w:rPr>
        <w:t>=</w:t>
      </w:r>
      <w:r w:rsidRPr="00CC6557">
        <w:rPr>
          <w:rFonts w:ascii="Consolas" w:hAnsi="Consolas"/>
          <w:color w:val="CE9178"/>
          <w:sz w:val="21"/>
          <w:szCs w:val="21"/>
          <w:lang w:val="es-ES"/>
        </w:rPr>
        <w:t>"nombre"</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name</w:t>
      </w:r>
      <w:r w:rsidRPr="00CC6557">
        <w:rPr>
          <w:rFonts w:ascii="Consolas" w:hAnsi="Consolas"/>
          <w:color w:val="CCCCCC"/>
          <w:sz w:val="21"/>
          <w:szCs w:val="21"/>
          <w:lang w:val="es-ES"/>
        </w:rPr>
        <w:t>=</w:t>
      </w:r>
      <w:r w:rsidRPr="00CC6557">
        <w:rPr>
          <w:rFonts w:ascii="Consolas" w:hAnsi="Consolas"/>
          <w:color w:val="CE9178"/>
          <w:sz w:val="21"/>
          <w:szCs w:val="21"/>
          <w:lang w:val="es-ES"/>
        </w:rPr>
        <w:t>"nombre"</w:t>
      </w:r>
      <w:r w:rsidRPr="00CC6557">
        <w:rPr>
          <w:rFonts w:ascii="Consolas" w:hAnsi="Consolas"/>
          <w:color w:val="808080"/>
          <w:sz w:val="21"/>
          <w:szCs w:val="21"/>
          <w:lang w:val="es-ES"/>
        </w:rPr>
        <w:t>&gt;</w:t>
      </w:r>
    </w:p>
    <w:p w14:paraId="4F5EDFFE"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for</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808080"/>
          <w:sz w:val="21"/>
          <w:szCs w:val="21"/>
          <w:lang w:val="es-ES"/>
        </w:rPr>
        <w:t>&gt;</w:t>
      </w:r>
      <w:r w:rsidRPr="00CC6557">
        <w:rPr>
          <w:rFonts w:ascii="Consolas" w:hAnsi="Consolas"/>
          <w:color w:val="CCCCCC"/>
          <w:sz w:val="21"/>
          <w:szCs w:val="21"/>
          <w:lang w:val="es-ES"/>
        </w:rPr>
        <w:t>Email:</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808080"/>
          <w:sz w:val="21"/>
          <w:szCs w:val="21"/>
          <w:lang w:val="es-ES"/>
        </w:rPr>
        <w:t>&gt;</w:t>
      </w:r>
    </w:p>
    <w:p w14:paraId="05C3ECF7"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input</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type</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id</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name</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808080"/>
          <w:sz w:val="21"/>
          <w:szCs w:val="21"/>
          <w:lang w:val="es-ES"/>
        </w:rPr>
        <w:t>&gt;</w:t>
      </w:r>
    </w:p>
    <w:p w14:paraId="48668377"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for</w:t>
      </w:r>
      <w:r w:rsidRPr="00CC6557">
        <w:rPr>
          <w:rFonts w:ascii="Consolas" w:hAnsi="Consolas"/>
          <w:color w:val="CCCCCC"/>
          <w:sz w:val="21"/>
          <w:szCs w:val="21"/>
          <w:lang w:val="es-ES"/>
        </w:rPr>
        <w:t>=</w:t>
      </w:r>
      <w:r w:rsidRPr="00CC6557">
        <w:rPr>
          <w:rFonts w:ascii="Consolas" w:hAnsi="Consolas"/>
          <w:color w:val="CE9178"/>
          <w:sz w:val="21"/>
          <w:szCs w:val="21"/>
          <w:lang w:val="es-ES"/>
        </w:rPr>
        <w:t>"email"</w:t>
      </w:r>
      <w:r w:rsidRPr="00CC6557">
        <w:rPr>
          <w:rFonts w:ascii="Consolas" w:hAnsi="Consolas"/>
          <w:color w:val="808080"/>
          <w:sz w:val="21"/>
          <w:szCs w:val="21"/>
          <w:lang w:val="es-ES"/>
        </w:rPr>
        <w:t>&gt;</w:t>
      </w:r>
      <w:r w:rsidRPr="00CC6557">
        <w:rPr>
          <w:rFonts w:ascii="Consolas" w:hAnsi="Consolas"/>
          <w:color w:val="CCCCCC"/>
          <w:sz w:val="21"/>
          <w:szCs w:val="21"/>
          <w:lang w:val="es-ES"/>
        </w:rPr>
        <w:t>Comentario:</w:t>
      </w:r>
      <w:r w:rsidRPr="00CC6557">
        <w:rPr>
          <w:rFonts w:ascii="Consolas" w:hAnsi="Consolas"/>
          <w:color w:val="808080"/>
          <w:sz w:val="21"/>
          <w:szCs w:val="21"/>
          <w:lang w:val="es-ES"/>
        </w:rPr>
        <w:t>&lt;/</w:t>
      </w:r>
      <w:r w:rsidRPr="00CC6557">
        <w:rPr>
          <w:rFonts w:ascii="Consolas" w:hAnsi="Consolas"/>
          <w:color w:val="569CD6"/>
          <w:sz w:val="21"/>
          <w:szCs w:val="21"/>
          <w:lang w:val="es-ES"/>
        </w:rPr>
        <w:t>label</w:t>
      </w:r>
      <w:r w:rsidRPr="00CC6557">
        <w:rPr>
          <w:rFonts w:ascii="Consolas" w:hAnsi="Consolas"/>
          <w:color w:val="808080"/>
          <w:sz w:val="21"/>
          <w:szCs w:val="21"/>
          <w:lang w:val="es-ES"/>
        </w:rPr>
        <w:t>&gt;</w:t>
      </w:r>
    </w:p>
    <w:p w14:paraId="1FCE4DDD"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textarea</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placeholder</w:t>
      </w:r>
      <w:r w:rsidRPr="00CC6557">
        <w:rPr>
          <w:rFonts w:ascii="Consolas" w:hAnsi="Consolas"/>
          <w:color w:val="CCCCCC"/>
          <w:sz w:val="21"/>
          <w:szCs w:val="21"/>
          <w:lang w:val="es-ES"/>
        </w:rPr>
        <w:t>=</w:t>
      </w:r>
      <w:r w:rsidRPr="00CC6557">
        <w:rPr>
          <w:rFonts w:ascii="Consolas" w:hAnsi="Consolas"/>
          <w:color w:val="CE9178"/>
          <w:sz w:val="21"/>
          <w:szCs w:val="21"/>
          <w:lang w:val="es-ES"/>
        </w:rPr>
        <w:t>"Escribe aquí..."</w:t>
      </w:r>
      <w:r w:rsidRPr="00CC6557">
        <w:rPr>
          <w:rFonts w:ascii="Consolas" w:hAnsi="Consolas"/>
          <w:color w:val="808080"/>
          <w:sz w:val="21"/>
          <w:szCs w:val="21"/>
          <w:lang w:val="es-ES"/>
        </w:rPr>
        <w:t>&gt;&lt;/</w:t>
      </w:r>
      <w:r w:rsidRPr="00CC6557">
        <w:rPr>
          <w:rFonts w:ascii="Consolas" w:hAnsi="Consolas"/>
          <w:color w:val="569CD6"/>
          <w:sz w:val="21"/>
          <w:szCs w:val="21"/>
          <w:lang w:val="es-ES"/>
        </w:rPr>
        <w:t>textarea</w:t>
      </w:r>
      <w:r w:rsidRPr="00CC6557">
        <w:rPr>
          <w:rFonts w:ascii="Consolas" w:hAnsi="Consolas"/>
          <w:color w:val="808080"/>
          <w:sz w:val="21"/>
          <w:szCs w:val="21"/>
          <w:lang w:val="es-ES"/>
        </w:rPr>
        <w:t>&gt;</w:t>
      </w:r>
    </w:p>
    <w:p w14:paraId="488DE4C3"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input</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type</w:t>
      </w:r>
      <w:r w:rsidRPr="00CC6557">
        <w:rPr>
          <w:rFonts w:ascii="Consolas" w:hAnsi="Consolas"/>
          <w:color w:val="CCCCCC"/>
          <w:sz w:val="21"/>
          <w:szCs w:val="21"/>
          <w:lang w:val="es-ES"/>
        </w:rPr>
        <w:t>=</w:t>
      </w:r>
      <w:r w:rsidRPr="00CC6557">
        <w:rPr>
          <w:rFonts w:ascii="Consolas" w:hAnsi="Consolas"/>
          <w:color w:val="CE9178"/>
          <w:sz w:val="21"/>
          <w:szCs w:val="21"/>
          <w:lang w:val="es-ES"/>
        </w:rPr>
        <w:t>"submit"</w:t>
      </w:r>
      <w:r w:rsidRPr="00CC6557">
        <w:rPr>
          <w:rFonts w:ascii="Consolas" w:hAnsi="Consolas"/>
          <w:color w:val="CCCCCC"/>
          <w:sz w:val="21"/>
          <w:szCs w:val="21"/>
          <w:lang w:val="es-ES"/>
        </w:rPr>
        <w:t xml:space="preserve"> </w:t>
      </w:r>
      <w:r w:rsidRPr="00CC6557">
        <w:rPr>
          <w:rFonts w:ascii="Consolas" w:hAnsi="Consolas"/>
          <w:color w:val="9CDCFE"/>
          <w:sz w:val="21"/>
          <w:szCs w:val="21"/>
          <w:lang w:val="es-ES"/>
        </w:rPr>
        <w:t>value</w:t>
      </w:r>
      <w:r w:rsidRPr="00CC6557">
        <w:rPr>
          <w:rFonts w:ascii="Consolas" w:hAnsi="Consolas"/>
          <w:color w:val="CCCCCC"/>
          <w:sz w:val="21"/>
          <w:szCs w:val="21"/>
          <w:lang w:val="es-ES"/>
        </w:rPr>
        <w:t>=</w:t>
      </w:r>
      <w:r w:rsidRPr="00CC6557">
        <w:rPr>
          <w:rFonts w:ascii="Consolas" w:hAnsi="Consolas"/>
          <w:color w:val="CE9178"/>
          <w:sz w:val="21"/>
          <w:szCs w:val="21"/>
          <w:lang w:val="es-ES"/>
        </w:rPr>
        <w:t>"Enviar"</w:t>
      </w:r>
      <w:r w:rsidRPr="00CC6557">
        <w:rPr>
          <w:rFonts w:ascii="Consolas" w:hAnsi="Consolas"/>
          <w:color w:val="808080"/>
          <w:sz w:val="21"/>
          <w:szCs w:val="21"/>
          <w:lang w:val="es-ES"/>
        </w:rPr>
        <w:t>&gt;</w:t>
      </w:r>
    </w:p>
    <w:p w14:paraId="068DDFA4"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fieldset</w:t>
      </w:r>
      <w:r w:rsidRPr="00CC6557">
        <w:rPr>
          <w:rFonts w:ascii="Consolas" w:hAnsi="Consolas"/>
          <w:color w:val="808080"/>
          <w:sz w:val="21"/>
          <w:szCs w:val="21"/>
          <w:lang w:val="es-ES"/>
        </w:rPr>
        <w:t>&gt;</w:t>
      </w:r>
    </w:p>
    <w:p w14:paraId="0BC93F0B"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843FC5" w14:textId="77777777" w:rsidR="00CC6557" w:rsidRPr="00CC6557" w:rsidRDefault="00CC6557" w:rsidP="00CC6557">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CC6557">
        <w:rPr>
          <w:rFonts w:ascii="Consolas" w:hAnsi="Consolas"/>
          <w:color w:val="CCCCCC"/>
          <w:sz w:val="21"/>
          <w:szCs w:val="21"/>
          <w:lang w:val="es-ES"/>
        </w:rPr>
        <w:t xml:space="preserve">        </w:t>
      </w:r>
      <w:r w:rsidRPr="00CC6557">
        <w:rPr>
          <w:rFonts w:ascii="Consolas" w:hAnsi="Consolas"/>
          <w:color w:val="808080"/>
          <w:sz w:val="21"/>
          <w:szCs w:val="21"/>
          <w:lang w:val="es-ES"/>
        </w:rPr>
        <w:t>&lt;/</w:t>
      </w:r>
      <w:r w:rsidRPr="00CC6557">
        <w:rPr>
          <w:rFonts w:ascii="Consolas" w:hAnsi="Consolas"/>
          <w:color w:val="569CD6"/>
          <w:sz w:val="21"/>
          <w:szCs w:val="21"/>
          <w:lang w:val="es-ES"/>
        </w:rPr>
        <w:t>form</w:t>
      </w:r>
      <w:r w:rsidRPr="00CC6557">
        <w:rPr>
          <w:rFonts w:ascii="Consolas" w:hAnsi="Consolas"/>
          <w:color w:val="808080"/>
          <w:sz w:val="21"/>
          <w:szCs w:val="21"/>
          <w:lang w:val="es-ES"/>
        </w:rPr>
        <w:t>&gt;</w:t>
      </w:r>
    </w:p>
    <w:p w14:paraId="77F1B1CA"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CCCCCC"/>
          <w:sz w:val="21"/>
          <w:szCs w:val="21"/>
          <w:lang w:val="es-ES"/>
        </w:rPr>
        <w:t xml:space="preserve">    </w:t>
      </w:r>
      <w:r w:rsidRPr="00D81484">
        <w:rPr>
          <w:rFonts w:ascii="Consolas" w:hAnsi="Consolas"/>
          <w:color w:val="808080"/>
          <w:sz w:val="21"/>
          <w:szCs w:val="21"/>
          <w:lang w:val="es-ES"/>
        </w:rPr>
        <w:t>&lt;/</w:t>
      </w:r>
      <w:r w:rsidRPr="00D81484">
        <w:rPr>
          <w:rFonts w:ascii="Consolas" w:hAnsi="Consolas"/>
          <w:color w:val="569CD6"/>
          <w:sz w:val="21"/>
          <w:szCs w:val="21"/>
          <w:lang w:val="es-ES"/>
        </w:rPr>
        <w:t>section</w:t>
      </w:r>
      <w:r w:rsidRPr="00D81484">
        <w:rPr>
          <w:rFonts w:ascii="Consolas" w:hAnsi="Consolas"/>
          <w:color w:val="808080"/>
          <w:sz w:val="21"/>
          <w:szCs w:val="21"/>
          <w:lang w:val="es-ES"/>
        </w:rPr>
        <w:t>&gt;</w:t>
      </w:r>
    </w:p>
    <w:p w14:paraId="0E3E96EF"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body</w:t>
      </w:r>
      <w:r w:rsidRPr="00D81484">
        <w:rPr>
          <w:rFonts w:ascii="Consolas" w:hAnsi="Consolas"/>
          <w:color w:val="808080"/>
          <w:sz w:val="21"/>
          <w:szCs w:val="21"/>
          <w:lang w:val="es-ES"/>
        </w:rPr>
        <w:t>&gt;</w:t>
      </w:r>
    </w:p>
    <w:p w14:paraId="12310EBE"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F0F402C" w14:textId="77777777" w:rsidR="00D81484" w:rsidRPr="00D81484" w:rsidRDefault="00D81484" w:rsidP="00D8148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D81484">
        <w:rPr>
          <w:rFonts w:ascii="Consolas" w:hAnsi="Consolas"/>
          <w:color w:val="808080"/>
          <w:sz w:val="21"/>
          <w:szCs w:val="21"/>
          <w:lang w:val="es-ES"/>
        </w:rPr>
        <w:t>&lt;/</w:t>
      </w:r>
      <w:r w:rsidRPr="00D81484">
        <w:rPr>
          <w:rFonts w:ascii="Consolas" w:hAnsi="Consolas"/>
          <w:color w:val="569CD6"/>
          <w:sz w:val="21"/>
          <w:szCs w:val="21"/>
          <w:lang w:val="es-ES"/>
        </w:rPr>
        <w:t>html</w:t>
      </w:r>
      <w:r w:rsidRPr="00D81484">
        <w:rPr>
          <w:rFonts w:ascii="Consolas" w:hAnsi="Consolas"/>
          <w:color w:val="808080"/>
          <w:sz w:val="21"/>
          <w:szCs w:val="21"/>
          <w:lang w:val="es-ES"/>
        </w:rPr>
        <w:t>&gt;</w:t>
      </w:r>
    </w:p>
    <w:p w14:paraId="4EF353A3" w14:textId="77777777" w:rsidR="00EF354A" w:rsidRPr="00904F88" w:rsidRDefault="00EF354A" w:rsidP="00F904D0">
      <w:pPr>
        <w:rPr>
          <w:lang w:val="es-ES"/>
        </w:rPr>
      </w:pPr>
    </w:p>
    <w:p w14:paraId="16E2A782" w14:textId="1CB4A690" w:rsidR="00EF354A" w:rsidRPr="00904F88" w:rsidRDefault="00BB1C86" w:rsidP="00F904D0">
      <w:pPr>
        <w:rPr>
          <w:lang w:val="es-ES"/>
        </w:rPr>
      </w:pPr>
      <w:r w:rsidRPr="00904F88">
        <w:rPr>
          <w:lang w:val="es-ES"/>
        </w:rPr>
        <w:t>Como podemos ver en la imagen:</w:t>
      </w:r>
    </w:p>
    <w:p w14:paraId="107FE80B" w14:textId="77777777" w:rsidR="00BB1C86" w:rsidRPr="00904F88" w:rsidRDefault="00BB1C86" w:rsidP="00F904D0">
      <w:pPr>
        <w:rPr>
          <w:lang w:val="es-ES"/>
        </w:rPr>
      </w:pPr>
    </w:p>
    <w:p w14:paraId="09ED56E5" w14:textId="335E9B80" w:rsidR="00BB1C86" w:rsidRPr="00904F88" w:rsidRDefault="00BB1C86" w:rsidP="00F904D0">
      <w:pPr>
        <w:rPr>
          <w:lang w:val="es-ES"/>
        </w:rPr>
      </w:pPr>
      <w:r w:rsidRPr="00904F88">
        <w:rPr>
          <w:noProof/>
          <w:lang w:val="es-ES"/>
        </w:rPr>
        <w:drawing>
          <wp:inline distT="0" distB="0" distL="0" distR="0" wp14:anchorId="4F804FD8" wp14:editId="27B10FA9">
            <wp:extent cx="3798276" cy="2734054"/>
            <wp:effectExtent l="0" t="0" r="0" b="9525"/>
            <wp:docPr id="49451801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8019" name="Imagen 1" descr="Imagen que contiene Texto&#10;&#10;El contenido generado por IA puede ser incorrecto."/>
                    <pic:cNvPicPr/>
                  </pic:nvPicPr>
                  <pic:blipFill>
                    <a:blip r:embed="rId215"/>
                    <a:stretch>
                      <a:fillRect/>
                    </a:stretch>
                  </pic:blipFill>
                  <pic:spPr>
                    <a:xfrm>
                      <a:off x="0" y="0"/>
                      <a:ext cx="3801851" cy="2736627"/>
                    </a:xfrm>
                    <a:prstGeom prst="rect">
                      <a:avLst/>
                    </a:prstGeom>
                  </pic:spPr>
                </pic:pic>
              </a:graphicData>
            </a:graphic>
          </wp:inline>
        </w:drawing>
      </w:r>
    </w:p>
    <w:p w14:paraId="357212B4" w14:textId="77777777" w:rsidR="00BB1C86" w:rsidRPr="00904F88" w:rsidRDefault="00BB1C86" w:rsidP="00F904D0">
      <w:pPr>
        <w:rPr>
          <w:lang w:val="es-ES"/>
        </w:rPr>
      </w:pPr>
    </w:p>
    <w:p w14:paraId="7BD967B3" w14:textId="0DAC96B9" w:rsidR="00BB1C86" w:rsidRPr="00904F88" w:rsidRDefault="0047133C" w:rsidP="00F904D0">
      <w:pPr>
        <w:rPr>
          <w:lang w:val="es-ES"/>
        </w:rPr>
      </w:pPr>
      <w:r w:rsidRPr="00904F88">
        <w:rPr>
          <w:lang w:val="es-ES"/>
        </w:rPr>
        <w:t>Vamos a ver un ejemplo: en el caso de los inputs, normalmente les añadimos un padding para darle algo de aire. Sin embargo, si después centramos el contenido y le dotamos de un «width:100%», este ancho no tendrá en cuenta el padding añadido al input y el elemento no se encontrará perfectamente redimensionado. Realiza la prueba quitando y añadiendo la propiedad «box-sizing: border-box» en el código del formulario básico creado a continuación.</w:t>
      </w:r>
    </w:p>
    <w:p w14:paraId="20329A52" w14:textId="77777777" w:rsidR="003079CD" w:rsidRPr="00904F88" w:rsidRDefault="003079CD" w:rsidP="00F904D0">
      <w:pPr>
        <w:rPr>
          <w:lang w:val="es-ES"/>
        </w:rPr>
      </w:pPr>
    </w:p>
    <w:p w14:paraId="3D1C781A"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385664"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D7BA7D"/>
          <w:sz w:val="21"/>
          <w:szCs w:val="21"/>
          <w:lang w:val="es-ES"/>
        </w:rPr>
        <w:t>form</w:t>
      </w:r>
      <w:r w:rsidRPr="00324F56">
        <w:rPr>
          <w:rFonts w:ascii="Consolas" w:hAnsi="Consolas"/>
          <w:color w:val="D4D4D4"/>
          <w:sz w:val="21"/>
          <w:szCs w:val="21"/>
          <w:lang w:val="es-ES"/>
        </w:rPr>
        <w:t xml:space="preserve"> {</w:t>
      </w:r>
    </w:p>
    <w:p w14:paraId="7456DEBE"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max-width</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60%</w:t>
      </w:r>
      <w:r w:rsidRPr="00324F56">
        <w:rPr>
          <w:rFonts w:ascii="Consolas" w:hAnsi="Consolas"/>
          <w:color w:val="D4D4D4"/>
          <w:sz w:val="21"/>
          <w:szCs w:val="21"/>
          <w:lang w:val="es-ES"/>
        </w:rPr>
        <w:t>;</w:t>
      </w:r>
    </w:p>
    <w:p w14:paraId="43AC0381"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margin</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0</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auto</w:t>
      </w:r>
      <w:r w:rsidRPr="00324F56">
        <w:rPr>
          <w:rFonts w:ascii="Consolas" w:hAnsi="Consolas"/>
          <w:color w:val="D4D4D4"/>
          <w:sz w:val="21"/>
          <w:szCs w:val="21"/>
          <w:lang w:val="es-ES"/>
        </w:rPr>
        <w:t>;</w:t>
      </w:r>
    </w:p>
    <w:p w14:paraId="390F35AB"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w:t>
      </w:r>
    </w:p>
    <w:p w14:paraId="178AB7BE" w14:textId="77777777" w:rsidR="00324F56" w:rsidRPr="00324F56" w:rsidRDefault="00324F56" w:rsidP="00324F56">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FB7A69A"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D7BA7D"/>
          <w:sz w:val="21"/>
          <w:szCs w:val="21"/>
          <w:lang w:val="es-ES"/>
        </w:rPr>
        <w:t>input</w:t>
      </w:r>
      <w:r w:rsidRPr="00324F56">
        <w:rPr>
          <w:rFonts w:ascii="Consolas" w:hAnsi="Consolas"/>
          <w:color w:val="D4D4D4"/>
          <w:sz w:val="21"/>
          <w:szCs w:val="21"/>
          <w:lang w:val="es-ES"/>
        </w:rPr>
        <w:t xml:space="preserve"> {</w:t>
      </w:r>
    </w:p>
    <w:p w14:paraId="037F2CBA"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0E399B0"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box-sizing</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border-box</w:t>
      </w:r>
      <w:r w:rsidRPr="00324F56">
        <w:rPr>
          <w:rFonts w:ascii="Consolas" w:hAnsi="Consolas"/>
          <w:color w:val="D4D4D4"/>
          <w:sz w:val="21"/>
          <w:szCs w:val="21"/>
          <w:lang w:val="es-ES"/>
        </w:rPr>
        <w:t>;</w:t>
      </w:r>
    </w:p>
    <w:p w14:paraId="768BBEAA"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padding</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10px</w:t>
      </w:r>
      <w:r w:rsidRPr="00324F56">
        <w:rPr>
          <w:rFonts w:ascii="Consolas" w:hAnsi="Consolas"/>
          <w:color w:val="D4D4D4"/>
          <w:sz w:val="21"/>
          <w:szCs w:val="21"/>
          <w:lang w:val="es-ES"/>
        </w:rPr>
        <w:t>;</w:t>
      </w:r>
    </w:p>
    <w:p w14:paraId="6A1E75C5"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width</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100%</w:t>
      </w:r>
      <w:r w:rsidRPr="00324F56">
        <w:rPr>
          <w:rFonts w:ascii="Consolas" w:hAnsi="Consolas"/>
          <w:color w:val="D4D4D4"/>
          <w:sz w:val="21"/>
          <w:szCs w:val="21"/>
          <w:lang w:val="es-ES"/>
        </w:rPr>
        <w:t>;</w:t>
      </w:r>
    </w:p>
    <w:p w14:paraId="2D98E3B4"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margin-bottom</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10px</w:t>
      </w:r>
      <w:r w:rsidRPr="00324F56">
        <w:rPr>
          <w:rFonts w:ascii="Consolas" w:hAnsi="Consolas"/>
          <w:color w:val="D4D4D4"/>
          <w:sz w:val="21"/>
          <w:szCs w:val="21"/>
          <w:lang w:val="es-ES"/>
        </w:rPr>
        <w:t>;</w:t>
      </w:r>
    </w:p>
    <w:p w14:paraId="5D6441C3"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border</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1px</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solid</w:t>
      </w:r>
      <w:r w:rsidRPr="00324F56">
        <w:rPr>
          <w:rFonts w:ascii="Consolas" w:hAnsi="Consolas"/>
          <w:color w:val="D4D4D4"/>
          <w:sz w:val="21"/>
          <w:szCs w:val="21"/>
          <w:lang w:val="es-ES"/>
        </w:rPr>
        <w:t xml:space="preserve"> </w:t>
      </w:r>
      <w:r w:rsidRPr="00324F56">
        <w:rPr>
          <w:rFonts w:ascii="Consolas" w:hAnsi="Consolas"/>
          <w:color w:val="CE9178"/>
          <w:sz w:val="21"/>
          <w:szCs w:val="21"/>
          <w:lang w:val="es-ES"/>
        </w:rPr>
        <w:t>#ccc</w:t>
      </w:r>
      <w:r w:rsidRPr="00324F56">
        <w:rPr>
          <w:rFonts w:ascii="Consolas" w:hAnsi="Consolas"/>
          <w:color w:val="D4D4D4"/>
          <w:sz w:val="21"/>
          <w:szCs w:val="21"/>
          <w:lang w:val="es-ES"/>
        </w:rPr>
        <w:t>;</w:t>
      </w:r>
    </w:p>
    <w:p w14:paraId="6A3BB9B8"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xml:space="preserve">            </w:t>
      </w:r>
      <w:r w:rsidRPr="00324F56">
        <w:rPr>
          <w:rFonts w:ascii="Consolas" w:hAnsi="Consolas"/>
          <w:color w:val="9CDCFE"/>
          <w:sz w:val="21"/>
          <w:szCs w:val="21"/>
          <w:lang w:val="es-ES"/>
        </w:rPr>
        <w:t>border-radius</w:t>
      </w:r>
      <w:r w:rsidRPr="00324F56">
        <w:rPr>
          <w:rFonts w:ascii="Consolas" w:hAnsi="Consolas"/>
          <w:color w:val="D4D4D4"/>
          <w:sz w:val="21"/>
          <w:szCs w:val="21"/>
          <w:lang w:val="es-ES"/>
        </w:rPr>
        <w:t xml:space="preserve">: </w:t>
      </w:r>
      <w:r w:rsidRPr="00324F56">
        <w:rPr>
          <w:rFonts w:ascii="Consolas" w:hAnsi="Consolas"/>
          <w:color w:val="B5CEA8"/>
          <w:sz w:val="21"/>
          <w:szCs w:val="21"/>
          <w:lang w:val="es-ES"/>
        </w:rPr>
        <w:t>5px</w:t>
      </w:r>
      <w:r w:rsidRPr="00324F56">
        <w:rPr>
          <w:rFonts w:ascii="Consolas" w:hAnsi="Consolas"/>
          <w:color w:val="D4D4D4"/>
          <w:sz w:val="21"/>
          <w:szCs w:val="21"/>
          <w:lang w:val="es-ES"/>
        </w:rPr>
        <w:t>;</w:t>
      </w:r>
    </w:p>
    <w:p w14:paraId="1050A68E" w14:textId="77777777" w:rsidR="00324F56" w:rsidRPr="00324F56" w:rsidRDefault="00324F56" w:rsidP="00324F5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324F56">
        <w:rPr>
          <w:rFonts w:ascii="Consolas" w:hAnsi="Consolas"/>
          <w:color w:val="D4D4D4"/>
          <w:sz w:val="21"/>
          <w:szCs w:val="21"/>
          <w:lang w:val="es-ES"/>
        </w:rPr>
        <w:t>        }</w:t>
      </w:r>
    </w:p>
    <w:p w14:paraId="59C98DEE" w14:textId="77777777" w:rsidR="0047133C" w:rsidRPr="00904F88" w:rsidRDefault="0047133C" w:rsidP="00F904D0">
      <w:pPr>
        <w:rPr>
          <w:lang w:val="es-ES"/>
        </w:rPr>
      </w:pPr>
    </w:p>
    <w:p w14:paraId="3690A85C" w14:textId="6D690F95" w:rsidR="00324F56" w:rsidRPr="00904F88" w:rsidRDefault="00324F56" w:rsidP="00F904D0">
      <w:pPr>
        <w:rPr>
          <w:lang w:val="es-ES"/>
        </w:rPr>
      </w:pPr>
      <w:r w:rsidRPr="00904F88">
        <w:rPr>
          <w:lang w:val="es-ES"/>
        </w:rPr>
        <w:t xml:space="preserve">Y como resultado hemos dado estilo a </w:t>
      </w:r>
      <w:r w:rsidR="001B0CD1" w:rsidRPr="00904F88">
        <w:rPr>
          <w:lang w:val="es-ES"/>
        </w:rPr>
        <w:t xml:space="preserve">todos los imputs </w:t>
      </w:r>
      <w:r w:rsidRPr="00904F88">
        <w:rPr>
          <w:lang w:val="es-ES"/>
        </w:rPr>
        <w:t>del formulario.</w:t>
      </w:r>
      <w:r w:rsidR="001B0CD1" w:rsidRPr="00904F88">
        <w:rPr>
          <w:lang w:val="es-ES"/>
        </w:rPr>
        <w:t xml:space="preserve"> Redondeando los inputs y dándole un </w:t>
      </w:r>
      <w:r w:rsidR="00033407" w:rsidRPr="00904F88">
        <w:rPr>
          <w:lang w:val="es-ES"/>
        </w:rPr>
        <w:t>color gris al botón de submit.</w:t>
      </w:r>
    </w:p>
    <w:p w14:paraId="73B8CC8C" w14:textId="77777777" w:rsidR="00324F56" w:rsidRPr="00904F88" w:rsidRDefault="00324F56" w:rsidP="00F904D0">
      <w:pPr>
        <w:rPr>
          <w:lang w:val="es-ES"/>
        </w:rPr>
      </w:pPr>
    </w:p>
    <w:p w14:paraId="6BEB8928" w14:textId="083D2E13" w:rsidR="00703220" w:rsidRPr="00904F88" w:rsidRDefault="00703220" w:rsidP="00F904D0">
      <w:pPr>
        <w:rPr>
          <w:lang w:val="es-ES"/>
        </w:rPr>
      </w:pPr>
      <w:r w:rsidRPr="00904F88">
        <w:rPr>
          <w:noProof/>
          <w:lang w:val="es-ES"/>
        </w:rPr>
        <w:drawing>
          <wp:inline distT="0" distB="0" distL="0" distR="0" wp14:anchorId="2E1D5137" wp14:editId="5AA42E62">
            <wp:extent cx="5715798" cy="4486901"/>
            <wp:effectExtent l="0" t="0" r="0" b="9525"/>
            <wp:docPr id="5269439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927" name="Imagen 1" descr="Interfaz de usuario gráfica&#10;&#10;El contenido generado por IA puede ser incorrecto."/>
                    <pic:cNvPicPr/>
                  </pic:nvPicPr>
                  <pic:blipFill>
                    <a:blip r:embed="rId216"/>
                    <a:stretch>
                      <a:fillRect/>
                    </a:stretch>
                  </pic:blipFill>
                  <pic:spPr>
                    <a:xfrm>
                      <a:off x="0" y="0"/>
                      <a:ext cx="5715798" cy="4486901"/>
                    </a:xfrm>
                    <a:prstGeom prst="rect">
                      <a:avLst/>
                    </a:prstGeom>
                  </pic:spPr>
                </pic:pic>
              </a:graphicData>
            </a:graphic>
          </wp:inline>
        </w:drawing>
      </w:r>
    </w:p>
    <w:p w14:paraId="1D02E728" w14:textId="77777777" w:rsidR="0013377B" w:rsidRPr="00904F88" w:rsidRDefault="0013377B" w:rsidP="00331F50">
      <w:pPr>
        <w:pStyle w:val="Ttulo2"/>
        <w:rPr>
          <w:lang w:val="es-ES"/>
        </w:rPr>
      </w:pPr>
      <w:bookmarkStart w:id="80" w:name="_Toc210637428"/>
      <w:r w:rsidRPr="00904F88">
        <w:rPr>
          <w:lang w:val="es-ES"/>
        </w:rPr>
        <w:t>Propiedad resize</w:t>
      </w:r>
      <w:bookmarkEnd w:id="80"/>
    </w:p>
    <w:p w14:paraId="136AB2E4" w14:textId="77777777" w:rsidR="0013377B" w:rsidRPr="0013377B" w:rsidRDefault="0013377B" w:rsidP="0013377B">
      <w:pPr>
        <w:rPr>
          <w:lang w:val="es-ES"/>
        </w:rPr>
      </w:pPr>
      <w:r w:rsidRPr="0013377B">
        <w:rPr>
          <w:lang w:val="es-ES"/>
        </w:rPr>
        <w:t>Por defecto, los elementos &lt;textarea&gt; permiten cambiar el tamaño por el usuario. Podemos anular este comportamiento utilizando la propiedad «</w:t>
      </w:r>
      <w:proofErr w:type="gramStart"/>
      <w:r w:rsidRPr="0013377B">
        <w:rPr>
          <w:i/>
          <w:iCs/>
          <w:lang w:val="es-ES"/>
        </w:rPr>
        <w:t>resize:none</w:t>
      </w:r>
      <w:proofErr w:type="gramEnd"/>
      <w:r w:rsidRPr="0013377B">
        <w:rPr>
          <w:lang w:val="es-ES"/>
        </w:rPr>
        <w:t>«.</w:t>
      </w:r>
    </w:p>
    <w:p w14:paraId="7F5D98A2" w14:textId="77777777" w:rsidR="0013377B" w:rsidRPr="0013377B" w:rsidRDefault="0013377B" w:rsidP="0013377B">
      <w:pPr>
        <w:rPr>
          <w:lang w:val="es-ES"/>
        </w:rPr>
      </w:pPr>
      <w:r w:rsidRPr="0013377B">
        <w:rPr>
          <w:lang w:val="es-ES"/>
        </w:rPr>
        <w:t>Valores: </w:t>
      </w:r>
      <w:r w:rsidRPr="0013377B">
        <w:rPr>
          <w:b/>
          <w:bCs/>
          <w:lang w:val="es-ES"/>
        </w:rPr>
        <w:t>none | both | horizontal | vertical</w:t>
      </w:r>
    </w:p>
    <w:tbl>
      <w:tblPr>
        <w:tblW w:w="13465" w:type="dxa"/>
        <w:tblCellMar>
          <w:left w:w="0" w:type="dxa"/>
          <w:right w:w="0" w:type="dxa"/>
        </w:tblCellMar>
        <w:tblLook w:val="04A0" w:firstRow="1" w:lastRow="0" w:firstColumn="1" w:lastColumn="0" w:noHBand="0" w:noVBand="1"/>
      </w:tblPr>
      <w:tblGrid>
        <w:gridCol w:w="2082"/>
        <w:gridCol w:w="11383"/>
      </w:tblGrid>
      <w:tr w:rsidR="0013377B" w:rsidRPr="0013377B" w14:paraId="34C42154" w14:textId="77777777">
        <w:tc>
          <w:tcPr>
            <w:tcW w:w="0" w:type="auto"/>
            <w:shd w:val="clear" w:color="auto" w:fill="F0F0F0"/>
            <w:tcMar>
              <w:top w:w="120" w:type="dxa"/>
              <w:left w:w="120" w:type="dxa"/>
              <w:bottom w:w="120" w:type="dxa"/>
              <w:right w:w="120" w:type="dxa"/>
            </w:tcMar>
            <w:vAlign w:val="center"/>
            <w:hideMark/>
          </w:tcPr>
          <w:p w14:paraId="44B58DD1" w14:textId="77777777" w:rsidR="0013377B" w:rsidRPr="0013377B" w:rsidRDefault="0013377B" w:rsidP="0013377B">
            <w:pPr>
              <w:rPr>
                <w:lang w:val="es-ES"/>
              </w:rPr>
            </w:pPr>
            <w:r w:rsidRPr="0013377B">
              <w:rPr>
                <w:b/>
                <w:bCs/>
                <w:lang w:val="es-ES"/>
              </w:rPr>
              <w:t>Valores</w:t>
            </w:r>
          </w:p>
        </w:tc>
        <w:tc>
          <w:tcPr>
            <w:tcW w:w="0" w:type="auto"/>
            <w:shd w:val="clear" w:color="auto" w:fill="F0F0F0"/>
            <w:tcMar>
              <w:top w:w="120" w:type="dxa"/>
              <w:left w:w="120" w:type="dxa"/>
              <w:bottom w:w="120" w:type="dxa"/>
              <w:right w:w="120" w:type="dxa"/>
            </w:tcMar>
            <w:vAlign w:val="center"/>
            <w:hideMark/>
          </w:tcPr>
          <w:p w14:paraId="040E5449" w14:textId="77777777" w:rsidR="0013377B" w:rsidRPr="0013377B" w:rsidRDefault="0013377B" w:rsidP="0013377B">
            <w:pPr>
              <w:rPr>
                <w:lang w:val="es-ES"/>
              </w:rPr>
            </w:pPr>
            <w:r w:rsidRPr="0013377B">
              <w:rPr>
                <w:b/>
                <w:bCs/>
                <w:lang w:val="es-ES"/>
              </w:rPr>
              <w:t>Descripción</w:t>
            </w:r>
          </w:p>
        </w:tc>
      </w:tr>
      <w:tr w:rsidR="0013377B" w:rsidRPr="0013377B" w14:paraId="62E65988" w14:textId="77777777">
        <w:tc>
          <w:tcPr>
            <w:tcW w:w="0" w:type="auto"/>
            <w:tcMar>
              <w:top w:w="120" w:type="dxa"/>
              <w:left w:w="120" w:type="dxa"/>
              <w:bottom w:w="120" w:type="dxa"/>
              <w:right w:w="120" w:type="dxa"/>
            </w:tcMar>
            <w:vAlign w:val="center"/>
            <w:hideMark/>
          </w:tcPr>
          <w:p w14:paraId="633F5ED1" w14:textId="77777777" w:rsidR="0013377B" w:rsidRPr="0013377B" w:rsidRDefault="0013377B" w:rsidP="0013377B">
            <w:pPr>
              <w:rPr>
                <w:lang w:val="es-ES"/>
              </w:rPr>
            </w:pPr>
            <w:r w:rsidRPr="0013377B">
              <w:rPr>
                <w:lang w:val="es-ES"/>
              </w:rPr>
              <w:t>none</w:t>
            </w:r>
          </w:p>
        </w:tc>
        <w:tc>
          <w:tcPr>
            <w:tcW w:w="0" w:type="auto"/>
            <w:tcMar>
              <w:top w:w="120" w:type="dxa"/>
              <w:left w:w="120" w:type="dxa"/>
              <w:bottom w:w="120" w:type="dxa"/>
              <w:right w:w="120" w:type="dxa"/>
            </w:tcMar>
            <w:vAlign w:val="center"/>
            <w:hideMark/>
          </w:tcPr>
          <w:p w14:paraId="112566D3" w14:textId="77777777" w:rsidR="0013377B" w:rsidRPr="0013377B" w:rsidRDefault="0013377B" w:rsidP="0013377B">
            <w:pPr>
              <w:rPr>
                <w:lang w:val="es-ES"/>
              </w:rPr>
            </w:pPr>
            <w:r w:rsidRPr="0013377B">
              <w:rPr>
                <w:lang w:val="es-ES"/>
              </w:rPr>
              <w:t>Permite cambiar el tamaño del elemento</w:t>
            </w:r>
          </w:p>
        </w:tc>
      </w:tr>
      <w:tr w:rsidR="0013377B" w:rsidRPr="0013377B" w14:paraId="64BE5266" w14:textId="77777777">
        <w:tc>
          <w:tcPr>
            <w:tcW w:w="0" w:type="auto"/>
            <w:shd w:val="clear" w:color="auto" w:fill="F0F0F0"/>
            <w:tcMar>
              <w:top w:w="120" w:type="dxa"/>
              <w:left w:w="120" w:type="dxa"/>
              <w:bottom w:w="120" w:type="dxa"/>
              <w:right w:w="120" w:type="dxa"/>
            </w:tcMar>
            <w:vAlign w:val="center"/>
            <w:hideMark/>
          </w:tcPr>
          <w:p w14:paraId="3A05AF0B" w14:textId="77777777" w:rsidR="0013377B" w:rsidRPr="0013377B" w:rsidRDefault="0013377B" w:rsidP="0013377B">
            <w:pPr>
              <w:rPr>
                <w:lang w:val="es-ES"/>
              </w:rPr>
            </w:pPr>
            <w:r w:rsidRPr="0013377B">
              <w:rPr>
                <w:lang w:val="es-ES"/>
              </w:rPr>
              <w:t>horizontal</w:t>
            </w:r>
          </w:p>
        </w:tc>
        <w:tc>
          <w:tcPr>
            <w:tcW w:w="0" w:type="auto"/>
            <w:shd w:val="clear" w:color="auto" w:fill="F0F0F0"/>
            <w:tcMar>
              <w:top w:w="120" w:type="dxa"/>
              <w:left w:w="120" w:type="dxa"/>
              <w:bottom w:w="120" w:type="dxa"/>
              <w:right w:w="120" w:type="dxa"/>
            </w:tcMar>
            <w:vAlign w:val="center"/>
            <w:hideMark/>
          </w:tcPr>
          <w:p w14:paraId="0718FD69" w14:textId="77777777" w:rsidR="0013377B" w:rsidRPr="0013377B" w:rsidRDefault="0013377B" w:rsidP="0013377B">
            <w:pPr>
              <w:rPr>
                <w:lang w:val="es-ES"/>
              </w:rPr>
            </w:pPr>
            <w:r w:rsidRPr="0013377B">
              <w:rPr>
                <w:lang w:val="es-ES"/>
              </w:rPr>
              <w:t>Permite cambiar el tamaño del elemento horizontalmente</w:t>
            </w:r>
          </w:p>
        </w:tc>
      </w:tr>
      <w:tr w:rsidR="0013377B" w:rsidRPr="0013377B" w14:paraId="70702E06" w14:textId="77777777">
        <w:tc>
          <w:tcPr>
            <w:tcW w:w="0" w:type="auto"/>
            <w:tcMar>
              <w:top w:w="120" w:type="dxa"/>
              <w:left w:w="120" w:type="dxa"/>
              <w:bottom w:w="120" w:type="dxa"/>
              <w:right w:w="120" w:type="dxa"/>
            </w:tcMar>
            <w:vAlign w:val="center"/>
            <w:hideMark/>
          </w:tcPr>
          <w:p w14:paraId="746C082A" w14:textId="77777777" w:rsidR="0013377B" w:rsidRPr="0013377B" w:rsidRDefault="0013377B" w:rsidP="0013377B">
            <w:pPr>
              <w:rPr>
                <w:lang w:val="es-ES"/>
              </w:rPr>
            </w:pPr>
            <w:r w:rsidRPr="0013377B">
              <w:rPr>
                <w:lang w:val="es-ES"/>
              </w:rPr>
              <w:t>vertical</w:t>
            </w:r>
          </w:p>
        </w:tc>
        <w:tc>
          <w:tcPr>
            <w:tcW w:w="0" w:type="auto"/>
            <w:tcMar>
              <w:top w:w="120" w:type="dxa"/>
              <w:left w:w="120" w:type="dxa"/>
              <w:bottom w:w="120" w:type="dxa"/>
              <w:right w:w="120" w:type="dxa"/>
            </w:tcMar>
            <w:vAlign w:val="center"/>
            <w:hideMark/>
          </w:tcPr>
          <w:p w14:paraId="6F822FC9" w14:textId="77777777" w:rsidR="0013377B" w:rsidRPr="0013377B" w:rsidRDefault="0013377B" w:rsidP="0013377B">
            <w:pPr>
              <w:rPr>
                <w:lang w:val="es-ES"/>
              </w:rPr>
            </w:pPr>
            <w:r w:rsidRPr="0013377B">
              <w:rPr>
                <w:lang w:val="es-ES"/>
              </w:rPr>
              <w:t>Permite cambiar el tamaño del elemento verticalmente</w:t>
            </w:r>
          </w:p>
        </w:tc>
      </w:tr>
      <w:tr w:rsidR="0013377B" w:rsidRPr="0013377B" w14:paraId="762D7D1E" w14:textId="77777777">
        <w:tc>
          <w:tcPr>
            <w:tcW w:w="0" w:type="auto"/>
            <w:shd w:val="clear" w:color="auto" w:fill="F0F0F0"/>
            <w:tcMar>
              <w:top w:w="120" w:type="dxa"/>
              <w:left w:w="120" w:type="dxa"/>
              <w:bottom w:w="120" w:type="dxa"/>
              <w:right w:w="120" w:type="dxa"/>
            </w:tcMar>
            <w:vAlign w:val="center"/>
            <w:hideMark/>
          </w:tcPr>
          <w:p w14:paraId="1AA28DB3" w14:textId="77777777" w:rsidR="0013377B" w:rsidRPr="0013377B" w:rsidRDefault="0013377B" w:rsidP="0013377B">
            <w:pPr>
              <w:rPr>
                <w:lang w:val="es-ES"/>
              </w:rPr>
            </w:pPr>
            <w:r w:rsidRPr="0013377B">
              <w:rPr>
                <w:lang w:val="es-ES"/>
              </w:rPr>
              <w:t>both</w:t>
            </w:r>
          </w:p>
        </w:tc>
        <w:tc>
          <w:tcPr>
            <w:tcW w:w="0" w:type="auto"/>
            <w:shd w:val="clear" w:color="auto" w:fill="F0F0F0"/>
            <w:tcMar>
              <w:top w:w="120" w:type="dxa"/>
              <w:left w:w="120" w:type="dxa"/>
              <w:bottom w:w="120" w:type="dxa"/>
              <w:right w:w="120" w:type="dxa"/>
            </w:tcMar>
            <w:vAlign w:val="center"/>
            <w:hideMark/>
          </w:tcPr>
          <w:p w14:paraId="6922C6B2" w14:textId="77777777" w:rsidR="0013377B" w:rsidRPr="0013377B" w:rsidRDefault="0013377B" w:rsidP="0013377B">
            <w:pPr>
              <w:rPr>
                <w:lang w:val="es-ES"/>
              </w:rPr>
            </w:pPr>
            <w:r w:rsidRPr="0013377B">
              <w:rPr>
                <w:lang w:val="es-ES"/>
              </w:rPr>
              <w:t>Permite cambiar el tamaño del elemento en horizontal y vertical</w:t>
            </w:r>
          </w:p>
        </w:tc>
      </w:tr>
    </w:tbl>
    <w:p w14:paraId="7BFC84FE" w14:textId="679457A4" w:rsidR="00324F56" w:rsidRPr="00904F88" w:rsidRDefault="00324F56" w:rsidP="00F904D0">
      <w:pPr>
        <w:rPr>
          <w:lang w:val="es-ES"/>
        </w:rPr>
      </w:pPr>
    </w:p>
    <w:p w14:paraId="4C2E057B" w14:textId="67698221" w:rsidR="00210B58" w:rsidRPr="00904F88" w:rsidRDefault="00B22849" w:rsidP="00F904D0">
      <w:pPr>
        <w:rPr>
          <w:lang w:val="es-ES"/>
        </w:rPr>
      </w:pPr>
      <w:r w:rsidRPr="00904F88">
        <w:rPr>
          <w:lang w:val="es-ES"/>
        </w:rPr>
        <w:t>Redondeamos el textarea</w:t>
      </w:r>
      <w:r w:rsidR="00457F06" w:rsidRPr="00904F88">
        <w:rPr>
          <w:lang w:val="es-ES"/>
        </w:rPr>
        <w:t xml:space="preserve"> y</w:t>
      </w:r>
      <w:r w:rsidRPr="00904F88">
        <w:rPr>
          <w:lang w:val="es-ES"/>
        </w:rPr>
        <w:t xml:space="preserve"> le damos un borde</w:t>
      </w:r>
      <w:r w:rsidR="00457F06" w:rsidRPr="00904F88">
        <w:rPr>
          <w:lang w:val="es-ES"/>
        </w:rPr>
        <w:t xml:space="preserve">, dándole el mismo ancho que al resto de campos input </w:t>
      </w:r>
      <w:r w:rsidR="00457F06" w:rsidRPr="00B22849">
        <w:rPr>
          <w:lang w:val="es-ES"/>
        </w:rPr>
        <w:t>width: 100%;</w:t>
      </w:r>
      <w:r w:rsidR="00457F06" w:rsidRPr="00904F88">
        <w:rPr>
          <w:lang w:val="es-ES"/>
        </w:rPr>
        <w:t xml:space="preserve"> y una altura de 150px.</w:t>
      </w:r>
    </w:p>
    <w:p w14:paraId="201D8E8D" w14:textId="77777777" w:rsidR="00210B58" w:rsidRPr="00904F88" w:rsidRDefault="00210B58" w:rsidP="00F904D0">
      <w:pPr>
        <w:rPr>
          <w:lang w:val="es-ES"/>
        </w:rPr>
      </w:pPr>
    </w:p>
    <w:p w14:paraId="18932A77"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D7BA7D"/>
          <w:sz w:val="21"/>
          <w:szCs w:val="21"/>
          <w:lang w:val="es-ES"/>
        </w:rPr>
        <w:t>textarea</w:t>
      </w:r>
      <w:r w:rsidRPr="00B22849">
        <w:rPr>
          <w:rFonts w:ascii="Consolas" w:hAnsi="Consolas"/>
          <w:color w:val="D4D4D4"/>
          <w:sz w:val="21"/>
          <w:szCs w:val="21"/>
          <w:lang w:val="es-ES"/>
        </w:rPr>
        <w:t xml:space="preserve"> {</w:t>
      </w:r>
    </w:p>
    <w:p w14:paraId="60D0E514"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w:t>
      </w:r>
      <w:r w:rsidRPr="00B22849">
        <w:rPr>
          <w:rFonts w:ascii="Consolas" w:hAnsi="Consolas"/>
          <w:color w:val="9CDCFE"/>
          <w:sz w:val="21"/>
          <w:szCs w:val="21"/>
          <w:lang w:val="es-ES"/>
        </w:rPr>
        <w:t>box-sizing</w:t>
      </w:r>
      <w:r w:rsidRPr="00B22849">
        <w:rPr>
          <w:rFonts w:ascii="Consolas" w:hAnsi="Consolas"/>
          <w:color w:val="D4D4D4"/>
          <w:sz w:val="21"/>
          <w:szCs w:val="21"/>
          <w:lang w:val="es-ES"/>
        </w:rPr>
        <w:t xml:space="preserve">: </w:t>
      </w:r>
      <w:r w:rsidRPr="00B22849">
        <w:rPr>
          <w:rFonts w:ascii="Consolas" w:hAnsi="Consolas"/>
          <w:color w:val="CE9178"/>
          <w:sz w:val="21"/>
          <w:szCs w:val="21"/>
          <w:lang w:val="es-ES"/>
        </w:rPr>
        <w:t>border-box</w:t>
      </w:r>
      <w:r w:rsidRPr="00B22849">
        <w:rPr>
          <w:rFonts w:ascii="Consolas" w:hAnsi="Consolas"/>
          <w:color w:val="D4D4D4"/>
          <w:sz w:val="21"/>
          <w:szCs w:val="21"/>
          <w:lang w:val="es-ES"/>
        </w:rPr>
        <w:t>;</w:t>
      </w:r>
    </w:p>
    <w:p w14:paraId="48F125E7"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width</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100%</w:t>
      </w:r>
      <w:r w:rsidRPr="00B22849">
        <w:rPr>
          <w:rFonts w:ascii="Consolas" w:hAnsi="Consolas"/>
          <w:color w:val="D4D4D4"/>
          <w:sz w:val="21"/>
          <w:szCs w:val="21"/>
          <w:lang w:val="es-ES"/>
        </w:rPr>
        <w:t>;</w:t>
      </w:r>
    </w:p>
    <w:p w14:paraId="6647EF80"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height</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150px</w:t>
      </w:r>
      <w:r w:rsidRPr="00B22849">
        <w:rPr>
          <w:rFonts w:ascii="Consolas" w:hAnsi="Consolas"/>
          <w:color w:val="D4D4D4"/>
          <w:sz w:val="21"/>
          <w:szCs w:val="21"/>
          <w:lang w:val="es-ES"/>
        </w:rPr>
        <w:t>;</w:t>
      </w:r>
    </w:p>
    <w:p w14:paraId="70BBE082"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padding</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10px</w:t>
      </w:r>
      <w:r w:rsidRPr="00B22849">
        <w:rPr>
          <w:rFonts w:ascii="Consolas" w:hAnsi="Consolas"/>
          <w:color w:val="D4D4D4"/>
          <w:sz w:val="21"/>
          <w:szCs w:val="21"/>
          <w:lang w:val="es-ES"/>
        </w:rPr>
        <w:t>;</w:t>
      </w:r>
    </w:p>
    <w:p w14:paraId="72A0C15A"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margin-bottom</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10px</w:t>
      </w:r>
      <w:r w:rsidRPr="00B22849">
        <w:rPr>
          <w:rFonts w:ascii="Consolas" w:hAnsi="Consolas"/>
          <w:color w:val="D4D4D4"/>
          <w:sz w:val="21"/>
          <w:szCs w:val="21"/>
          <w:lang w:val="es-ES"/>
        </w:rPr>
        <w:t>;</w:t>
      </w:r>
    </w:p>
    <w:p w14:paraId="1C2689B7"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border</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1px</w:t>
      </w:r>
      <w:r w:rsidRPr="00B22849">
        <w:rPr>
          <w:rFonts w:ascii="Consolas" w:hAnsi="Consolas"/>
          <w:color w:val="D4D4D4"/>
          <w:sz w:val="21"/>
          <w:szCs w:val="21"/>
          <w:lang w:val="es-ES"/>
        </w:rPr>
        <w:t xml:space="preserve"> </w:t>
      </w:r>
      <w:r w:rsidRPr="00B22849">
        <w:rPr>
          <w:rFonts w:ascii="Consolas" w:hAnsi="Consolas"/>
          <w:color w:val="CE9178"/>
          <w:sz w:val="21"/>
          <w:szCs w:val="21"/>
          <w:lang w:val="es-ES"/>
        </w:rPr>
        <w:t>solid</w:t>
      </w:r>
      <w:r w:rsidRPr="00B22849">
        <w:rPr>
          <w:rFonts w:ascii="Consolas" w:hAnsi="Consolas"/>
          <w:color w:val="D4D4D4"/>
          <w:sz w:val="21"/>
          <w:szCs w:val="21"/>
          <w:lang w:val="es-ES"/>
        </w:rPr>
        <w:t xml:space="preserve"> </w:t>
      </w:r>
      <w:r w:rsidRPr="00B22849">
        <w:rPr>
          <w:rFonts w:ascii="Consolas" w:hAnsi="Consolas"/>
          <w:color w:val="CE9178"/>
          <w:sz w:val="21"/>
          <w:szCs w:val="21"/>
          <w:lang w:val="es-ES"/>
        </w:rPr>
        <w:t>#ccc</w:t>
      </w:r>
      <w:r w:rsidRPr="00B22849">
        <w:rPr>
          <w:rFonts w:ascii="Consolas" w:hAnsi="Consolas"/>
          <w:color w:val="D4D4D4"/>
          <w:sz w:val="21"/>
          <w:szCs w:val="21"/>
          <w:lang w:val="es-ES"/>
        </w:rPr>
        <w:t>;</w:t>
      </w:r>
    </w:p>
    <w:p w14:paraId="0D7DFA3D"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border-radius</w:t>
      </w:r>
      <w:r w:rsidRPr="00B22849">
        <w:rPr>
          <w:rFonts w:ascii="Consolas" w:hAnsi="Consolas"/>
          <w:color w:val="D4D4D4"/>
          <w:sz w:val="21"/>
          <w:szCs w:val="21"/>
          <w:lang w:val="es-ES"/>
        </w:rPr>
        <w:t xml:space="preserve">: </w:t>
      </w:r>
      <w:r w:rsidRPr="00B22849">
        <w:rPr>
          <w:rFonts w:ascii="Consolas" w:hAnsi="Consolas"/>
          <w:color w:val="B5CEA8"/>
          <w:sz w:val="21"/>
          <w:szCs w:val="21"/>
          <w:lang w:val="es-ES"/>
        </w:rPr>
        <w:t>5px</w:t>
      </w:r>
      <w:r w:rsidRPr="00B22849">
        <w:rPr>
          <w:rFonts w:ascii="Consolas" w:hAnsi="Consolas"/>
          <w:color w:val="D4D4D4"/>
          <w:sz w:val="21"/>
          <w:szCs w:val="21"/>
          <w:lang w:val="es-ES"/>
        </w:rPr>
        <w:t>;</w:t>
      </w:r>
    </w:p>
    <w:p w14:paraId="34F5B7F3"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xml:space="preserve">            </w:t>
      </w:r>
      <w:r w:rsidRPr="00B22849">
        <w:rPr>
          <w:rFonts w:ascii="Consolas" w:hAnsi="Consolas"/>
          <w:color w:val="9CDCFE"/>
          <w:sz w:val="21"/>
          <w:szCs w:val="21"/>
          <w:lang w:val="es-ES"/>
        </w:rPr>
        <w:t>resize</w:t>
      </w:r>
      <w:r w:rsidRPr="00B22849">
        <w:rPr>
          <w:rFonts w:ascii="Consolas" w:hAnsi="Consolas"/>
          <w:color w:val="D4D4D4"/>
          <w:sz w:val="21"/>
          <w:szCs w:val="21"/>
          <w:lang w:val="es-ES"/>
        </w:rPr>
        <w:t xml:space="preserve">: </w:t>
      </w:r>
      <w:r w:rsidRPr="00B22849">
        <w:rPr>
          <w:rFonts w:ascii="Consolas" w:hAnsi="Consolas"/>
          <w:color w:val="CE9178"/>
          <w:sz w:val="21"/>
          <w:szCs w:val="21"/>
          <w:lang w:val="es-ES"/>
        </w:rPr>
        <w:t>none</w:t>
      </w:r>
      <w:r w:rsidRPr="00B22849">
        <w:rPr>
          <w:rFonts w:ascii="Consolas" w:hAnsi="Consolas"/>
          <w:color w:val="D4D4D4"/>
          <w:sz w:val="21"/>
          <w:szCs w:val="21"/>
          <w:lang w:val="es-ES"/>
        </w:rPr>
        <w:t xml:space="preserve">; </w:t>
      </w:r>
      <w:r w:rsidRPr="00B22849">
        <w:rPr>
          <w:rFonts w:ascii="Consolas" w:hAnsi="Consolas"/>
          <w:color w:val="6A9955"/>
          <w:sz w:val="21"/>
          <w:szCs w:val="21"/>
          <w:lang w:val="es-ES"/>
        </w:rPr>
        <w:t>/* Evita que el usuario pueda redimensionar el textarea */</w:t>
      </w:r>
    </w:p>
    <w:p w14:paraId="519EAB2F" w14:textId="77777777" w:rsidR="00B22849" w:rsidRPr="00B22849" w:rsidRDefault="00B22849" w:rsidP="00B2284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B22849">
        <w:rPr>
          <w:rFonts w:ascii="Consolas" w:hAnsi="Consolas"/>
          <w:color w:val="D4D4D4"/>
          <w:sz w:val="21"/>
          <w:szCs w:val="21"/>
          <w:lang w:val="es-ES"/>
        </w:rPr>
        <w:t>        }</w:t>
      </w:r>
    </w:p>
    <w:p w14:paraId="725D7555" w14:textId="77777777" w:rsidR="0047133C" w:rsidRPr="00904F88" w:rsidRDefault="0047133C" w:rsidP="00F904D0">
      <w:pPr>
        <w:rPr>
          <w:lang w:val="es-ES"/>
        </w:rPr>
      </w:pPr>
    </w:p>
    <w:p w14:paraId="78FC6F4A" w14:textId="5BA49514" w:rsidR="00210B58" w:rsidRPr="00904F88" w:rsidRDefault="0027502A" w:rsidP="00F904D0">
      <w:pPr>
        <w:rPr>
          <w:lang w:val="es-ES"/>
        </w:rPr>
      </w:pPr>
      <w:r w:rsidRPr="00904F88">
        <w:rPr>
          <w:lang w:val="es-ES"/>
        </w:rPr>
        <w:t xml:space="preserve">El </w:t>
      </w:r>
      <w:r w:rsidR="00257984" w:rsidRPr="00904F88">
        <w:rPr>
          <w:lang w:val="es-ES"/>
        </w:rPr>
        <w:t>resultado en el navegador</w:t>
      </w:r>
      <w:r w:rsidR="007B758E" w:rsidRPr="00904F88">
        <w:rPr>
          <w:lang w:val="es-ES"/>
        </w:rPr>
        <w:t xml:space="preserve"> sería el siguiente.</w:t>
      </w:r>
    </w:p>
    <w:p w14:paraId="38A5BC49" w14:textId="77777777" w:rsidR="00257984" w:rsidRPr="00904F88" w:rsidRDefault="00257984" w:rsidP="00F904D0">
      <w:pPr>
        <w:rPr>
          <w:lang w:val="es-ES"/>
        </w:rPr>
      </w:pPr>
    </w:p>
    <w:p w14:paraId="131AEAF2" w14:textId="03075551" w:rsidR="00257984" w:rsidRPr="00904F88" w:rsidRDefault="007B758E" w:rsidP="00F904D0">
      <w:pPr>
        <w:rPr>
          <w:lang w:val="es-ES"/>
        </w:rPr>
      </w:pPr>
      <w:r w:rsidRPr="00904F88">
        <w:rPr>
          <w:noProof/>
          <w:lang w:val="es-ES"/>
        </w:rPr>
        <w:drawing>
          <wp:inline distT="0" distB="0" distL="0" distR="0" wp14:anchorId="4B60A984" wp14:editId="3C44582D">
            <wp:extent cx="3076947" cy="3487615"/>
            <wp:effectExtent l="0" t="0" r="9525" b="0"/>
            <wp:docPr id="1678055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554" name="Imagen 1" descr="Interfaz de usuario gráfica&#10;&#10;El contenido generado por IA puede ser incorrecto."/>
                    <pic:cNvPicPr/>
                  </pic:nvPicPr>
                  <pic:blipFill>
                    <a:blip r:embed="rId217"/>
                    <a:stretch>
                      <a:fillRect/>
                    </a:stretch>
                  </pic:blipFill>
                  <pic:spPr>
                    <a:xfrm>
                      <a:off x="0" y="0"/>
                      <a:ext cx="3082793" cy="3494241"/>
                    </a:xfrm>
                    <a:prstGeom prst="rect">
                      <a:avLst/>
                    </a:prstGeom>
                  </pic:spPr>
                </pic:pic>
              </a:graphicData>
            </a:graphic>
          </wp:inline>
        </w:drawing>
      </w:r>
    </w:p>
    <w:p w14:paraId="44A0F19D" w14:textId="77777777" w:rsidR="0027502A" w:rsidRPr="00904F88" w:rsidRDefault="0027502A" w:rsidP="00F904D0">
      <w:pPr>
        <w:rPr>
          <w:lang w:val="es-ES"/>
        </w:rPr>
      </w:pPr>
    </w:p>
    <w:p w14:paraId="6FE4B082" w14:textId="77777777" w:rsidR="00331F50" w:rsidRPr="00904F88" w:rsidRDefault="00331F50" w:rsidP="00331F50">
      <w:pPr>
        <w:pStyle w:val="Ttulo2"/>
        <w:rPr>
          <w:lang w:val="es-ES"/>
        </w:rPr>
      </w:pPr>
      <w:bookmarkStart w:id="81" w:name="_Toc210637429"/>
      <w:r w:rsidRPr="00904F88">
        <w:rPr>
          <w:lang w:val="es-ES"/>
        </w:rPr>
        <w:t>Estilos en el input: pseudo-</w:t>
      </w:r>
      <w:proofErr w:type="gramStart"/>
      <w:r w:rsidRPr="00904F88">
        <w:rPr>
          <w:lang w:val="es-ES"/>
        </w:rPr>
        <w:t>clase :focus</w:t>
      </w:r>
      <w:bookmarkEnd w:id="81"/>
      <w:proofErr w:type="gramEnd"/>
    </w:p>
    <w:p w14:paraId="33546DAE" w14:textId="77777777" w:rsidR="00331F50" w:rsidRPr="00331F50" w:rsidRDefault="00331F50" w:rsidP="00331F50">
      <w:pPr>
        <w:rPr>
          <w:lang w:val="es-ES"/>
        </w:rPr>
      </w:pPr>
      <w:r w:rsidRPr="00331F50">
        <w:rPr>
          <w:lang w:val="es-ES"/>
        </w:rPr>
        <w:t xml:space="preserve">Cuando un usuario interactúa con un input, ya sea para ingresar texto o seleccionar una opción, es importante proporcionar retroalimentación visual para mejorar la experiencia del usuario. Una forma de lograr esto es aplicando estilos específicos cuando el input está en </w:t>
      </w:r>
      <w:proofErr w:type="gramStart"/>
      <w:r w:rsidRPr="00331F50">
        <w:rPr>
          <w:lang w:val="es-ES"/>
        </w:rPr>
        <w:t>estado :focus</w:t>
      </w:r>
      <w:proofErr w:type="gramEnd"/>
      <w:r w:rsidRPr="00331F50">
        <w:rPr>
          <w:lang w:val="es-ES"/>
        </w:rPr>
        <w:t>.</w:t>
      </w:r>
    </w:p>
    <w:p w14:paraId="490068D4" w14:textId="77777777" w:rsidR="00331F50" w:rsidRPr="00331F50" w:rsidRDefault="00331F50" w:rsidP="00331F50">
      <w:pPr>
        <w:rPr>
          <w:lang w:val="es-ES"/>
        </w:rPr>
      </w:pPr>
      <w:r w:rsidRPr="00331F50">
        <w:rPr>
          <w:lang w:val="es-ES"/>
        </w:rPr>
        <w:t>El pseudo-</w:t>
      </w:r>
      <w:proofErr w:type="gramStart"/>
      <w:r w:rsidRPr="00331F50">
        <w:rPr>
          <w:lang w:val="es-ES"/>
        </w:rPr>
        <w:t>clase :focus</w:t>
      </w:r>
      <w:proofErr w:type="gramEnd"/>
      <w:r w:rsidRPr="00331F50">
        <w:rPr>
          <w:lang w:val="es-ES"/>
        </w:rPr>
        <w:t xml:space="preserve"> se utiliza para aplicar estilos a un elemento cuando recibe el foco de atención. Por ejemplo, cuando un usuario hace clic en un input, este entra en </w:t>
      </w:r>
      <w:proofErr w:type="gramStart"/>
      <w:r w:rsidRPr="00331F50">
        <w:rPr>
          <w:lang w:val="es-ES"/>
        </w:rPr>
        <w:t>estado :focus</w:t>
      </w:r>
      <w:proofErr w:type="gramEnd"/>
      <w:r w:rsidRPr="00331F50">
        <w:rPr>
          <w:lang w:val="es-ES"/>
        </w:rPr>
        <w:t xml:space="preserve">. Veamos algunas técnicas comunes para estilizar inputs en </w:t>
      </w:r>
      <w:proofErr w:type="gramStart"/>
      <w:r w:rsidRPr="00331F50">
        <w:rPr>
          <w:lang w:val="es-ES"/>
        </w:rPr>
        <w:t>estado :focus</w:t>
      </w:r>
      <w:proofErr w:type="gramEnd"/>
      <w:r w:rsidRPr="00331F50">
        <w:rPr>
          <w:lang w:val="es-ES"/>
        </w:rPr>
        <w:t>:</w:t>
      </w:r>
    </w:p>
    <w:p w14:paraId="24363752" w14:textId="77777777" w:rsidR="00331F50" w:rsidRPr="00904F88" w:rsidRDefault="00331F50" w:rsidP="00F836FA">
      <w:pPr>
        <w:rPr>
          <w:b/>
          <w:bCs/>
          <w:u w:val="single"/>
          <w:lang w:val="es-ES"/>
        </w:rPr>
      </w:pPr>
    </w:p>
    <w:p w14:paraId="061F78AD" w14:textId="77777777" w:rsidR="00F836FA" w:rsidRPr="00904F88" w:rsidRDefault="00F836FA" w:rsidP="00F836FA">
      <w:pPr>
        <w:rPr>
          <w:b/>
          <w:bCs/>
          <w:u w:val="single"/>
          <w:lang w:val="es-ES"/>
        </w:rPr>
      </w:pPr>
      <w:r w:rsidRPr="00904F88">
        <w:rPr>
          <w:b/>
          <w:bCs/>
          <w:u w:val="single"/>
          <w:lang w:val="es-ES"/>
        </w:rPr>
        <w:t>Eliminar el contorno predeterminado</w:t>
      </w:r>
    </w:p>
    <w:p w14:paraId="6730A99A" w14:textId="77777777" w:rsidR="00F836FA" w:rsidRPr="00904F88" w:rsidRDefault="00F836FA" w:rsidP="00F836FA">
      <w:pPr>
        <w:rPr>
          <w:lang w:val="es-ES"/>
        </w:rPr>
      </w:pPr>
    </w:p>
    <w:p w14:paraId="00652598" w14:textId="584EEEEC" w:rsidR="00F836FA" w:rsidRPr="00F836FA" w:rsidRDefault="00F836FA" w:rsidP="00F836FA">
      <w:pPr>
        <w:rPr>
          <w:lang w:val="es-ES"/>
        </w:rPr>
      </w:pPr>
      <w:r w:rsidRPr="00F836FA">
        <w:rPr>
          <w:lang w:val="es-ES"/>
        </w:rPr>
        <w:t xml:space="preserve">Por defecto, los navegadores suelen agregar un contorno alrededor del input cuando está en </w:t>
      </w:r>
      <w:proofErr w:type="gramStart"/>
      <w:r w:rsidRPr="00F836FA">
        <w:rPr>
          <w:lang w:val="es-ES"/>
        </w:rPr>
        <w:t>estado :focus</w:t>
      </w:r>
      <w:proofErr w:type="gramEnd"/>
      <w:r w:rsidRPr="00F836FA">
        <w:rPr>
          <w:lang w:val="es-ES"/>
        </w:rPr>
        <w:t>. Este contorno puede no ajustarse al diseño de tu sitio web o aplicación. Para eliminarlo, puedes usar la propiedad outline:</w:t>
      </w:r>
    </w:p>
    <w:p w14:paraId="7E7CD994" w14:textId="77777777" w:rsidR="00F836FA" w:rsidRPr="00904F88" w:rsidRDefault="00F836FA" w:rsidP="00F904D0">
      <w:pPr>
        <w:rPr>
          <w:lang w:val="es-ES"/>
        </w:rPr>
      </w:pPr>
    </w:p>
    <w:p w14:paraId="6BE2F58E"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625BA">
        <w:rPr>
          <w:rFonts w:ascii="Consolas" w:hAnsi="Consolas"/>
          <w:color w:val="D7BA7D"/>
          <w:sz w:val="21"/>
          <w:szCs w:val="21"/>
          <w:lang w:val="es-ES"/>
        </w:rPr>
        <w:t>input:focus</w:t>
      </w:r>
      <w:proofErr w:type="gramEnd"/>
      <w:r w:rsidRPr="009625BA">
        <w:rPr>
          <w:rFonts w:ascii="Consolas" w:hAnsi="Consolas"/>
          <w:color w:val="D4D4D4"/>
          <w:sz w:val="21"/>
          <w:szCs w:val="21"/>
          <w:lang w:val="es-ES"/>
        </w:rPr>
        <w:t xml:space="preserve"> {</w:t>
      </w:r>
    </w:p>
    <w:p w14:paraId="7CF33EAB"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625BA">
        <w:rPr>
          <w:rFonts w:ascii="Consolas" w:hAnsi="Consolas"/>
          <w:color w:val="D4D4D4"/>
          <w:sz w:val="21"/>
          <w:szCs w:val="21"/>
          <w:lang w:val="es-ES"/>
        </w:rPr>
        <w:t xml:space="preserve">    </w:t>
      </w:r>
      <w:r w:rsidRPr="009625BA">
        <w:rPr>
          <w:rFonts w:ascii="Consolas" w:hAnsi="Consolas"/>
          <w:color w:val="9CDCFE"/>
          <w:sz w:val="21"/>
          <w:szCs w:val="21"/>
          <w:lang w:val="es-ES"/>
        </w:rPr>
        <w:t>outline</w:t>
      </w:r>
      <w:r w:rsidRPr="009625BA">
        <w:rPr>
          <w:rFonts w:ascii="Consolas" w:hAnsi="Consolas"/>
          <w:color w:val="D4D4D4"/>
          <w:sz w:val="21"/>
          <w:szCs w:val="21"/>
          <w:lang w:val="es-ES"/>
        </w:rPr>
        <w:t xml:space="preserve">: </w:t>
      </w:r>
      <w:r w:rsidRPr="009625BA">
        <w:rPr>
          <w:rFonts w:ascii="Consolas" w:hAnsi="Consolas"/>
          <w:color w:val="CE9178"/>
          <w:sz w:val="21"/>
          <w:szCs w:val="21"/>
          <w:lang w:val="es-ES"/>
        </w:rPr>
        <w:t>none</w:t>
      </w:r>
      <w:r w:rsidRPr="009625BA">
        <w:rPr>
          <w:rFonts w:ascii="Consolas" w:hAnsi="Consolas"/>
          <w:color w:val="D4D4D4"/>
          <w:sz w:val="21"/>
          <w:szCs w:val="21"/>
          <w:lang w:val="es-ES"/>
        </w:rPr>
        <w:t>;</w:t>
      </w:r>
    </w:p>
    <w:p w14:paraId="1AB83084" w14:textId="77777777" w:rsidR="009625BA" w:rsidRPr="009625BA" w:rsidRDefault="009625BA" w:rsidP="009625B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625BA">
        <w:rPr>
          <w:rFonts w:ascii="Consolas" w:hAnsi="Consolas"/>
          <w:color w:val="D4D4D4"/>
          <w:sz w:val="21"/>
          <w:szCs w:val="21"/>
          <w:lang w:val="es-ES"/>
        </w:rPr>
        <w:t>}</w:t>
      </w:r>
    </w:p>
    <w:p w14:paraId="17A86728" w14:textId="77777777" w:rsidR="009625BA" w:rsidRPr="00904F88" w:rsidRDefault="009625BA" w:rsidP="00F904D0">
      <w:pPr>
        <w:rPr>
          <w:lang w:val="es-ES"/>
        </w:rPr>
      </w:pPr>
    </w:p>
    <w:p w14:paraId="30C2DDF3" w14:textId="77777777" w:rsidR="00210B58" w:rsidRPr="00904F88" w:rsidRDefault="00210B58" w:rsidP="00F904D0">
      <w:pPr>
        <w:rPr>
          <w:lang w:val="es-ES"/>
        </w:rPr>
      </w:pPr>
    </w:p>
    <w:p w14:paraId="4D2AA0A6" w14:textId="1050E21D" w:rsidR="006617F6" w:rsidRPr="00904F88" w:rsidRDefault="00D1368A" w:rsidP="00F904D0">
      <w:pPr>
        <w:rPr>
          <w:lang w:val="es-ES"/>
        </w:rPr>
      </w:pPr>
      <w:r w:rsidRPr="00904F88">
        <w:rPr>
          <w:lang w:val="es-ES"/>
        </w:rPr>
        <w:t xml:space="preserve">Puedes personalizar el fondo y el borde del input cuando está en </w:t>
      </w:r>
      <w:proofErr w:type="gramStart"/>
      <w:r w:rsidRPr="00904F88">
        <w:rPr>
          <w:lang w:val="es-ES"/>
        </w:rPr>
        <w:t>estado :focus</w:t>
      </w:r>
      <w:proofErr w:type="gramEnd"/>
      <w:r w:rsidRPr="00904F88">
        <w:rPr>
          <w:lang w:val="es-ES"/>
        </w:rPr>
        <w:t> para resaltar su estado activo.</w:t>
      </w:r>
    </w:p>
    <w:p w14:paraId="018CFD03" w14:textId="77777777" w:rsidR="006617F6" w:rsidRPr="00904F88" w:rsidRDefault="006617F6" w:rsidP="00F904D0">
      <w:pPr>
        <w:rPr>
          <w:lang w:val="es-ES"/>
        </w:rPr>
      </w:pPr>
    </w:p>
    <w:p w14:paraId="70585E56" w14:textId="77777777" w:rsidR="006617F6" w:rsidRPr="00904F88" w:rsidRDefault="006617F6" w:rsidP="00F904D0">
      <w:pPr>
        <w:rPr>
          <w:lang w:val="es-ES"/>
        </w:rPr>
      </w:pPr>
    </w:p>
    <w:p w14:paraId="049B0C61"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617F6">
        <w:rPr>
          <w:rFonts w:ascii="Consolas" w:hAnsi="Consolas"/>
          <w:color w:val="D4D4D4"/>
          <w:sz w:val="21"/>
          <w:szCs w:val="21"/>
          <w:lang w:val="es-ES"/>
        </w:rPr>
        <w:t xml:space="preserve">        </w:t>
      </w:r>
      <w:proofErr w:type="gramStart"/>
      <w:r w:rsidRPr="006617F6">
        <w:rPr>
          <w:rFonts w:ascii="Consolas" w:hAnsi="Consolas"/>
          <w:color w:val="D7BA7D"/>
          <w:sz w:val="21"/>
          <w:szCs w:val="21"/>
          <w:lang w:val="es-ES"/>
        </w:rPr>
        <w:t>input:focus</w:t>
      </w:r>
      <w:proofErr w:type="gramEnd"/>
      <w:r w:rsidRPr="006617F6">
        <w:rPr>
          <w:rFonts w:ascii="Consolas" w:hAnsi="Consolas"/>
          <w:color w:val="D4D4D4"/>
          <w:sz w:val="21"/>
          <w:szCs w:val="21"/>
          <w:lang w:val="es-ES"/>
        </w:rPr>
        <w:t xml:space="preserve"> {</w:t>
      </w:r>
    </w:p>
    <w:p w14:paraId="4B3691AC"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617F6">
        <w:rPr>
          <w:rFonts w:ascii="Consolas" w:hAnsi="Consolas"/>
          <w:color w:val="D4D4D4"/>
          <w:sz w:val="21"/>
          <w:szCs w:val="21"/>
          <w:lang w:val="es-ES"/>
        </w:rPr>
        <w:t xml:space="preserve">            </w:t>
      </w:r>
      <w:r w:rsidRPr="006617F6">
        <w:rPr>
          <w:rFonts w:ascii="Consolas" w:hAnsi="Consolas"/>
          <w:color w:val="9CDCFE"/>
          <w:sz w:val="21"/>
          <w:szCs w:val="21"/>
          <w:lang w:val="es-ES"/>
        </w:rPr>
        <w:t>background-color</w:t>
      </w:r>
      <w:r w:rsidRPr="006617F6">
        <w:rPr>
          <w:rFonts w:ascii="Consolas" w:hAnsi="Consolas"/>
          <w:color w:val="D4D4D4"/>
          <w:sz w:val="21"/>
          <w:szCs w:val="21"/>
          <w:lang w:val="es-ES"/>
        </w:rPr>
        <w:t xml:space="preserve">: </w:t>
      </w:r>
      <w:r w:rsidRPr="006617F6">
        <w:rPr>
          <w:rFonts w:ascii="Consolas" w:hAnsi="Consolas"/>
          <w:color w:val="CE9178"/>
          <w:sz w:val="21"/>
          <w:szCs w:val="21"/>
          <w:lang w:val="es-ES"/>
        </w:rPr>
        <w:t>#f0f0f0</w:t>
      </w:r>
      <w:r w:rsidRPr="006617F6">
        <w:rPr>
          <w:rFonts w:ascii="Consolas" w:hAnsi="Consolas"/>
          <w:color w:val="D4D4D4"/>
          <w:sz w:val="21"/>
          <w:szCs w:val="21"/>
          <w:lang w:val="es-ES"/>
        </w:rPr>
        <w:t>;</w:t>
      </w:r>
    </w:p>
    <w:p w14:paraId="077F4250"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617F6">
        <w:rPr>
          <w:rFonts w:ascii="Consolas" w:hAnsi="Consolas"/>
          <w:color w:val="D4D4D4"/>
          <w:sz w:val="21"/>
          <w:szCs w:val="21"/>
          <w:lang w:val="es-ES"/>
        </w:rPr>
        <w:t xml:space="preserve">            </w:t>
      </w:r>
      <w:r w:rsidRPr="006617F6">
        <w:rPr>
          <w:rFonts w:ascii="Consolas" w:hAnsi="Consolas"/>
          <w:color w:val="9CDCFE"/>
          <w:sz w:val="21"/>
          <w:szCs w:val="21"/>
          <w:lang w:val="es-ES"/>
        </w:rPr>
        <w:t>border</w:t>
      </w:r>
      <w:r w:rsidRPr="006617F6">
        <w:rPr>
          <w:rFonts w:ascii="Consolas" w:hAnsi="Consolas"/>
          <w:color w:val="D4D4D4"/>
          <w:sz w:val="21"/>
          <w:szCs w:val="21"/>
          <w:lang w:val="es-ES"/>
        </w:rPr>
        <w:t xml:space="preserve">: </w:t>
      </w:r>
      <w:r w:rsidRPr="006617F6">
        <w:rPr>
          <w:rFonts w:ascii="Consolas" w:hAnsi="Consolas"/>
          <w:color w:val="B5CEA8"/>
          <w:sz w:val="21"/>
          <w:szCs w:val="21"/>
          <w:lang w:val="es-ES"/>
        </w:rPr>
        <w:t>1px</w:t>
      </w:r>
      <w:r w:rsidRPr="006617F6">
        <w:rPr>
          <w:rFonts w:ascii="Consolas" w:hAnsi="Consolas"/>
          <w:color w:val="D4D4D4"/>
          <w:sz w:val="21"/>
          <w:szCs w:val="21"/>
          <w:lang w:val="es-ES"/>
        </w:rPr>
        <w:t xml:space="preserve"> </w:t>
      </w:r>
      <w:r w:rsidRPr="006617F6">
        <w:rPr>
          <w:rFonts w:ascii="Consolas" w:hAnsi="Consolas"/>
          <w:color w:val="CE9178"/>
          <w:sz w:val="21"/>
          <w:szCs w:val="21"/>
          <w:lang w:val="es-ES"/>
        </w:rPr>
        <w:t>solid</w:t>
      </w:r>
      <w:r w:rsidRPr="006617F6">
        <w:rPr>
          <w:rFonts w:ascii="Consolas" w:hAnsi="Consolas"/>
          <w:color w:val="D4D4D4"/>
          <w:sz w:val="21"/>
          <w:szCs w:val="21"/>
          <w:lang w:val="es-ES"/>
        </w:rPr>
        <w:t xml:space="preserve"> </w:t>
      </w:r>
      <w:r w:rsidRPr="006617F6">
        <w:rPr>
          <w:rFonts w:ascii="Consolas" w:hAnsi="Consolas"/>
          <w:color w:val="CE9178"/>
          <w:sz w:val="21"/>
          <w:szCs w:val="21"/>
          <w:lang w:val="es-ES"/>
        </w:rPr>
        <w:t>#ccc</w:t>
      </w:r>
      <w:r w:rsidRPr="006617F6">
        <w:rPr>
          <w:rFonts w:ascii="Consolas" w:hAnsi="Consolas"/>
          <w:color w:val="D4D4D4"/>
          <w:sz w:val="21"/>
          <w:szCs w:val="21"/>
          <w:lang w:val="es-ES"/>
        </w:rPr>
        <w:t>;</w:t>
      </w:r>
    </w:p>
    <w:p w14:paraId="381FADD6" w14:textId="77777777" w:rsidR="006617F6" w:rsidRPr="006617F6" w:rsidRDefault="006617F6" w:rsidP="006617F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617F6">
        <w:rPr>
          <w:rFonts w:ascii="Consolas" w:hAnsi="Consolas"/>
          <w:color w:val="D4D4D4"/>
          <w:sz w:val="21"/>
          <w:szCs w:val="21"/>
          <w:lang w:val="es-ES"/>
        </w:rPr>
        <w:t>        }</w:t>
      </w:r>
    </w:p>
    <w:p w14:paraId="22A51E37" w14:textId="77777777" w:rsidR="006617F6" w:rsidRPr="00904F88" w:rsidRDefault="006617F6" w:rsidP="00F904D0">
      <w:pPr>
        <w:rPr>
          <w:lang w:val="es-ES"/>
        </w:rPr>
      </w:pPr>
    </w:p>
    <w:p w14:paraId="358C5FED" w14:textId="4DDD345F" w:rsidR="00040001" w:rsidRPr="00904F88" w:rsidRDefault="00040001" w:rsidP="00040001">
      <w:pPr>
        <w:rPr>
          <w:lang w:val="es-ES"/>
        </w:rPr>
      </w:pPr>
      <w:r w:rsidRPr="00904F88">
        <w:rPr>
          <w:lang w:val="es-ES"/>
        </w:rPr>
        <w:t>El resultado en el navegador es:</w:t>
      </w:r>
    </w:p>
    <w:p w14:paraId="36561D10" w14:textId="086E4DF9" w:rsidR="00040001" w:rsidRPr="00904F88" w:rsidRDefault="00040001" w:rsidP="00F904D0">
      <w:pPr>
        <w:rPr>
          <w:lang w:val="es-ES"/>
        </w:rPr>
      </w:pPr>
      <w:r w:rsidRPr="00904F88">
        <w:rPr>
          <w:noProof/>
          <w:lang w:val="es-ES"/>
        </w:rPr>
        <w:drawing>
          <wp:inline distT="0" distB="0" distL="0" distR="0" wp14:anchorId="0DE02CFD" wp14:editId="0B39F98E">
            <wp:extent cx="2836984" cy="2737000"/>
            <wp:effectExtent l="0" t="0" r="1905" b="6350"/>
            <wp:docPr id="10502899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4367" cy="2744123"/>
                    </a:xfrm>
                    <a:prstGeom prst="rect">
                      <a:avLst/>
                    </a:prstGeom>
                    <a:noFill/>
                    <a:ln>
                      <a:noFill/>
                    </a:ln>
                  </pic:spPr>
                </pic:pic>
              </a:graphicData>
            </a:graphic>
          </wp:inline>
        </w:drawing>
      </w:r>
    </w:p>
    <w:p w14:paraId="2CD04288" w14:textId="77777777" w:rsidR="00D1368A" w:rsidRPr="00904F88" w:rsidRDefault="00D1368A" w:rsidP="00F904D0">
      <w:pPr>
        <w:rPr>
          <w:lang w:val="es-ES"/>
        </w:rPr>
      </w:pPr>
    </w:p>
    <w:p w14:paraId="6348FD21" w14:textId="77777777" w:rsidR="00477B25" w:rsidRPr="00904F88" w:rsidRDefault="00477B25" w:rsidP="00F904D0">
      <w:pPr>
        <w:rPr>
          <w:lang w:val="es-ES"/>
        </w:rPr>
      </w:pPr>
    </w:p>
    <w:p w14:paraId="223BFFB0" w14:textId="12F748CB" w:rsidR="00477B25" w:rsidRPr="00904F88" w:rsidRDefault="00477B25" w:rsidP="00F904D0">
      <w:pPr>
        <w:rPr>
          <w:b/>
          <w:bCs/>
          <w:u w:val="single"/>
          <w:lang w:val="es-ES"/>
        </w:rPr>
      </w:pPr>
      <w:r w:rsidRPr="00904F88">
        <w:rPr>
          <w:b/>
          <w:bCs/>
          <w:u w:val="single"/>
          <w:lang w:val="es-ES"/>
        </w:rPr>
        <w:t>Código completo del ejemplo</w:t>
      </w:r>
    </w:p>
    <w:p w14:paraId="32AE4EB8" w14:textId="77777777" w:rsidR="00477B25" w:rsidRPr="00904F88" w:rsidRDefault="00477B25" w:rsidP="00F904D0">
      <w:pPr>
        <w:rPr>
          <w:lang w:val="es-ES"/>
        </w:rPr>
      </w:pPr>
    </w:p>
    <w:p w14:paraId="784814B1" w14:textId="499D8258" w:rsidR="00477B25" w:rsidRPr="00904F88" w:rsidRDefault="00477B25" w:rsidP="00F904D0">
      <w:pPr>
        <w:rPr>
          <w:b/>
          <w:bCs/>
          <w:lang w:val="es-ES"/>
        </w:rPr>
      </w:pPr>
      <w:r w:rsidRPr="00904F88">
        <w:rPr>
          <w:b/>
          <w:bCs/>
          <w:lang w:val="es-ES"/>
        </w:rPr>
        <w:t>Formulario1.html</w:t>
      </w:r>
    </w:p>
    <w:p w14:paraId="68E11270" w14:textId="77777777" w:rsidR="00477B25" w:rsidRPr="00904F88" w:rsidRDefault="00477B25" w:rsidP="00F904D0">
      <w:pPr>
        <w:rPr>
          <w:lang w:val="es-ES"/>
        </w:rPr>
      </w:pPr>
    </w:p>
    <w:p w14:paraId="0D024360" w14:textId="77777777" w:rsidR="00477B25" w:rsidRPr="00904F88" w:rsidRDefault="00477B25" w:rsidP="00F904D0">
      <w:pPr>
        <w:rPr>
          <w:lang w:val="es-ES"/>
        </w:rPr>
      </w:pPr>
    </w:p>
    <w:p w14:paraId="5D6ACC9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DOCTYPE</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html</w:t>
      </w:r>
      <w:r w:rsidRPr="00477B25">
        <w:rPr>
          <w:rFonts w:ascii="Consolas" w:hAnsi="Consolas"/>
          <w:color w:val="808080"/>
          <w:sz w:val="21"/>
          <w:szCs w:val="21"/>
          <w:lang w:val="es-ES"/>
        </w:rPr>
        <w:t>&gt;</w:t>
      </w:r>
    </w:p>
    <w:p w14:paraId="65385E9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html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lang</w:t>
      </w:r>
      <w:r w:rsidRPr="00477B25">
        <w:rPr>
          <w:rFonts w:ascii="Consolas" w:hAnsi="Consolas"/>
          <w:color w:val="CCCCCC"/>
          <w:sz w:val="21"/>
          <w:szCs w:val="21"/>
          <w:lang w:val="es-ES"/>
        </w:rPr>
        <w:t>=</w:t>
      </w:r>
      <w:r w:rsidRPr="00477B25">
        <w:rPr>
          <w:rFonts w:ascii="Consolas" w:hAnsi="Consolas"/>
          <w:color w:val="CE9178"/>
          <w:sz w:val="21"/>
          <w:szCs w:val="21"/>
          <w:lang w:val="es-ES"/>
        </w:rPr>
        <w:t>"es"</w:t>
      </w:r>
      <w:r w:rsidRPr="00477B25">
        <w:rPr>
          <w:rFonts w:ascii="Consolas" w:hAnsi="Consolas"/>
          <w:color w:val="808080"/>
          <w:sz w:val="21"/>
          <w:szCs w:val="21"/>
          <w:lang w:val="es-ES"/>
        </w:rPr>
        <w:t>&gt;</w:t>
      </w:r>
    </w:p>
    <w:p w14:paraId="3E92234B"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760DCE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head</w:t>
      </w:r>
      <w:r w:rsidRPr="00477B25">
        <w:rPr>
          <w:rFonts w:ascii="Consolas" w:hAnsi="Consolas"/>
          <w:color w:val="808080"/>
          <w:sz w:val="21"/>
          <w:szCs w:val="21"/>
          <w:lang w:val="es-ES"/>
        </w:rPr>
        <w:t>&gt;</w:t>
      </w:r>
    </w:p>
    <w:p w14:paraId="2A081A0F"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meta</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charset</w:t>
      </w:r>
      <w:r w:rsidRPr="00477B25">
        <w:rPr>
          <w:rFonts w:ascii="Consolas" w:hAnsi="Consolas"/>
          <w:color w:val="CCCCCC"/>
          <w:sz w:val="21"/>
          <w:szCs w:val="21"/>
          <w:lang w:val="es-ES"/>
        </w:rPr>
        <w:t>=</w:t>
      </w:r>
      <w:r w:rsidRPr="00477B25">
        <w:rPr>
          <w:rFonts w:ascii="Consolas" w:hAnsi="Consolas"/>
          <w:color w:val="CE9178"/>
          <w:sz w:val="21"/>
          <w:szCs w:val="21"/>
          <w:lang w:val="es-ES"/>
        </w:rPr>
        <w:t>"utf-8"</w:t>
      </w:r>
      <w:r w:rsidRPr="00477B25">
        <w:rPr>
          <w:rFonts w:ascii="Consolas" w:hAnsi="Consolas"/>
          <w:color w:val="808080"/>
          <w:sz w:val="21"/>
          <w:szCs w:val="21"/>
          <w:lang w:val="es-ES"/>
        </w:rPr>
        <w:t>&gt;</w:t>
      </w:r>
    </w:p>
    <w:p w14:paraId="13DC808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title</w:t>
      </w:r>
      <w:r w:rsidRPr="00477B25">
        <w:rPr>
          <w:rFonts w:ascii="Consolas" w:hAnsi="Consolas"/>
          <w:color w:val="808080"/>
          <w:sz w:val="21"/>
          <w:szCs w:val="21"/>
          <w:lang w:val="es-ES"/>
        </w:rPr>
        <w:t>&gt;</w:t>
      </w:r>
      <w:r w:rsidRPr="00477B25">
        <w:rPr>
          <w:rFonts w:ascii="Consolas" w:hAnsi="Consolas"/>
          <w:color w:val="CCCCCC"/>
          <w:sz w:val="21"/>
          <w:szCs w:val="21"/>
          <w:lang w:val="es-ES"/>
        </w:rPr>
        <w:t xml:space="preserve">font-style (1). Tipo de letra (fuente). </w:t>
      </w:r>
      <w:r w:rsidRPr="00477B25">
        <w:rPr>
          <w:rFonts w:ascii="Consolas" w:hAnsi="Consolas"/>
          <w:color w:val="808080"/>
          <w:sz w:val="21"/>
          <w:szCs w:val="21"/>
          <w:lang w:val="es-ES"/>
        </w:rPr>
        <w:t>&lt;/</w:t>
      </w:r>
      <w:r w:rsidRPr="00477B25">
        <w:rPr>
          <w:rFonts w:ascii="Consolas" w:hAnsi="Consolas"/>
          <w:color w:val="569CD6"/>
          <w:sz w:val="21"/>
          <w:szCs w:val="21"/>
          <w:lang w:val="es-ES"/>
        </w:rPr>
        <w:t>title</w:t>
      </w:r>
      <w:r w:rsidRPr="00477B25">
        <w:rPr>
          <w:rFonts w:ascii="Consolas" w:hAnsi="Consolas"/>
          <w:color w:val="808080"/>
          <w:sz w:val="21"/>
          <w:szCs w:val="21"/>
          <w:lang w:val="es-ES"/>
        </w:rPr>
        <w:t>&gt;</w:t>
      </w:r>
    </w:p>
    <w:p w14:paraId="0D3A7A2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meta</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name</w:t>
      </w:r>
      <w:r w:rsidRPr="00477B25">
        <w:rPr>
          <w:rFonts w:ascii="Consolas" w:hAnsi="Consolas"/>
          <w:color w:val="CCCCCC"/>
          <w:sz w:val="21"/>
          <w:szCs w:val="21"/>
          <w:lang w:val="es-ES"/>
        </w:rPr>
        <w:t>=</w:t>
      </w:r>
      <w:r w:rsidRPr="00477B25">
        <w:rPr>
          <w:rFonts w:ascii="Consolas" w:hAnsi="Consolas"/>
          <w:color w:val="CE9178"/>
          <w:sz w:val="21"/>
          <w:szCs w:val="21"/>
          <w:lang w:val="es-ES"/>
        </w:rPr>
        <w:t>"viewport"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content</w:t>
      </w:r>
      <w:r w:rsidRPr="00477B25">
        <w:rPr>
          <w:rFonts w:ascii="Consolas" w:hAnsi="Consolas"/>
          <w:color w:val="CCCCCC"/>
          <w:sz w:val="21"/>
          <w:szCs w:val="21"/>
          <w:lang w:val="es-ES"/>
        </w:rPr>
        <w:t>=</w:t>
      </w:r>
      <w:r w:rsidRPr="00477B25">
        <w:rPr>
          <w:rFonts w:ascii="Consolas" w:hAnsi="Consolas"/>
          <w:color w:val="CE9178"/>
          <w:sz w:val="21"/>
          <w:szCs w:val="21"/>
          <w:lang w:val="es-ES"/>
        </w:rPr>
        <w:t>"width=device-width, initial-scale=1.0"</w:t>
      </w:r>
      <w:r w:rsidRPr="00477B25">
        <w:rPr>
          <w:rFonts w:ascii="Consolas" w:hAnsi="Consolas"/>
          <w:color w:val="808080"/>
          <w:sz w:val="21"/>
          <w:szCs w:val="21"/>
          <w:lang w:val="es-ES"/>
        </w:rPr>
        <w:t>&gt;</w:t>
      </w:r>
    </w:p>
    <w:p w14:paraId="176DFBB9"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style</w:t>
      </w:r>
      <w:r w:rsidRPr="00477B25">
        <w:rPr>
          <w:rFonts w:ascii="Consolas" w:hAnsi="Consolas"/>
          <w:color w:val="808080"/>
          <w:sz w:val="21"/>
          <w:szCs w:val="21"/>
          <w:lang w:val="es-ES"/>
        </w:rPr>
        <w:t>&gt;</w:t>
      </w:r>
    </w:p>
    <w:p w14:paraId="715EA6D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D7BA7D"/>
          <w:sz w:val="21"/>
          <w:szCs w:val="21"/>
          <w:lang w:val="es-ES"/>
        </w:rPr>
        <w:t>body</w:t>
      </w:r>
      <w:r w:rsidRPr="00477B25">
        <w:rPr>
          <w:rFonts w:ascii="Consolas" w:hAnsi="Consolas"/>
          <w:color w:val="D4D4D4"/>
          <w:sz w:val="21"/>
          <w:szCs w:val="21"/>
          <w:lang w:val="es-ES"/>
        </w:rPr>
        <w:t xml:space="preserve"> {</w:t>
      </w:r>
    </w:p>
    <w:p w14:paraId="5733A6F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999E0F"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text-align</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center</w:t>
      </w:r>
      <w:r w:rsidRPr="00477B25">
        <w:rPr>
          <w:rFonts w:ascii="Consolas" w:hAnsi="Consolas"/>
          <w:color w:val="D4D4D4"/>
          <w:sz w:val="21"/>
          <w:szCs w:val="21"/>
          <w:lang w:val="es-ES"/>
        </w:rPr>
        <w:t>;</w:t>
      </w:r>
    </w:p>
    <w:p w14:paraId="67518C19"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3E789597"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30F9B0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proofErr w:type="gramStart"/>
      <w:r w:rsidRPr="00477B25">
        <w:rPr>
          <w:rFonts w:ascii="Consolas" w:hAnsi="Consolas"/>
          <w:color w:val="D7BA7D"/>
          <w:sz w:val="21"/>
          <w:szCs w:val="21"/>
          <w:lang w:val="es-ES"/>
        </w:rPr>
        <w:t>.contenedor</w:t>
      </w:r>
      <w:proofErr w:type="gramEnd"/>
      <w:r w:rsidRPr="00477B25">
        <w:rPr>
          <w:rFonts w:ascii="Consolas" w:hAnsi="Consolas"/>
          <w:color w:val="D4D4D4"/>
          <w:sz w:val="21"/>
          <w:szCs w:val="21"/>
          <w:lang w:val="es-ES"/>
        </w:rPr>
        <w:t xml:space="preserve"> {</w:t>
      </w:r>
    </w:p>
    <w:p w14:paraId="78BAEE7F" w14:textId="77777777" w:rsidR="00477B25" w:rsidRPr="00477B25"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65C7C9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display</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block</w:t>
      </w:r>
      <w:r w:rsidRPr="00477B25">
        <w:rPr>
          <w:rFonts w:ascii="Consolas" w:hAnsi="Consolas"/>
          <w:color w:val="D4D4D4"/>
          <w:sz w:val="21"/>
          <w:szCs w:val="21"/>
          <w:lang w:val="es-ES"/>
        </w:rPr>
        <w:t>;</w:t>
      </w:r>
    </w:p>
    <w:p w14:paraId="15258441"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width</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40%</w:t>
      </w:r>
      <w:r w:rsidRPr="00477B25">
        <w:rPr>
          <w:rFonts w:ascii="Consolas" w:hAnsi="Consolas"/>
          <w:color w:val="D4D4D4"/>
          <w:sz w:val="21"/>
          <w:szCs w:val="21"/>
          <w:lang w:val="es-ES"/>
        </w:rPr>
        <w:t>;</w:t>
      </w:r>
    </w:p>
    <w:p w14:paraId="5B4F76B2"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auto</w:t>
      </w:r>
      <w:r w:rsidRPr="00477B25">
        <w:rPr>
          <w:rFonts w:ascii="Consolas" w:hAnsi="Consolas"/>
          <w:color w:val="D4D4D4"/>
          <w:sz w:val="21"/>
          <w:szCs w:val="21"/>
          <w:lang w:val="es-ES"/>
        </w:rPr>
        <w:t>;</w:t>
      </w:r>
    </w:p>
    <w:p w14:paraId="128976A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margin-top</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w:t>
      </w:r>
      <w:r w:rsidRPr="00477B25">
        <w:rPr>
          <w:rFonts w:ascii="Consolas" w:hAnsi="Consolas"/>
          <w:color w:val="D4D4D4"/>
          <w:sz w:val="21"/>
          <w:szCs w:val="21"/>
          <w:lang w:val="es-ES"/>
        </w:rPr>
        <w:t>;</w:t>
      </w:r>
    </w:p>
    <w:p w14:paraId="3E991B3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B6CCB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09D7CB31"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9ADA5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D7BA7D"/>
          <w:sz w:val="21"/>
          <w:szCs w:val="21"/>
          <w:lang w:val="es-ES"/>
        </w:rPr>
        <w:t>h1</w:t>
      </w:r>
      <w:r w:rsidRPr="00477B25">
        <w:rPr>
          <w:rFonts w:ascii="Consolas" w:hAnsi="Consolas"/>
          <w:color w:val="D4D4D4"/>
          <w:sz w:val="21"/>
          <w:szCs w:val="21"/>
          <w:lang w:val="es-ES"/>
        </w:rPr>
        <w:t xml:space="preserve"> {</w:t>
      </w:r>
    </w:p>
    <w:p w14:paraId="6DB5FBC9"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894E3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50px</w:t>
      </w:r>
      <w:r w:rsidRPr="00477B25">
        <w:rPr>
          <w:rFonts w:ascii="Consolas" w:hAnsi="Consolas"/>
          <w:color w:val="D4D4D4"/>
          <w:sz w:val="21"/>
          <w:szCs w:val="21"/>
          <w:lang w:val="es-ES"/>
        </w:rPr>
        <w:t>;</w:t>
      </w:r>
    </w:p>
    <w:p w14:paraId="238AB27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1AECEC93" w14:textId="77777777" w:rsidR="00477B25" w:rsidRPr="00477B25"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r w:rsidRPr="00477B25">
        <w:rPr>
          <w:rFonts w:ascii="Consolas" w:hAnsi="Consolas"/>
          <w:color w:val="CCCCCC"/>
          <w:sz w:val="21"/>
          <w:szCs w:val="21"/>
          <w:lang w:val="es-ES"/>
        </w:rPr>
        <w:br/>
      </w:r>
      <w:r w:rsidRPr="00477B25">
        <w:rPr>
          <w:rFonts w:ascii="Consolas" w:hAnsi="Consolas"/>
          <w:color w:val="CCCCCC"/>
          <w:sz w:val="21"/>
          <w:szCs w:val="21"/>
          <w:lang w:val="es-ES"/>
        </w:rPr>
        <w:br/>
      </w:r>
    </w:p>
    <w:p w14:paraId="0E3C947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D7BA7D"/>
          <w:sz w:val="21"/>
          <w:szCs w:val="21"/>
          <w:lang w:val="es-ES"/>
        </w:rPr>
        <w:t>form</w:t>
      </w:r>
      <w:r w:rsidRPr="00477B25">
        <w:rPr>
          <w:rFonts w:ascii="Consolas" w:hAnsi="Consolas"/>
          <w:color w:val="D4D4D4"/>
          <w:sz w:val="21"/>
          <w:szCs w:val="21"/>
          <w:lang w:val="es-ES"/>
        </w:rPr>
        <w:t xml:space="preserve"> {</w:t>
      </w:r>
    </w:p>
    <w:p w14:paraId="4518D45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max-width</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60%</w:t>
      </w:r>
      <w:r w:rsidRPr="00477B25">
        <w:rPr>
          <w:rFonts w:ascii="Consolas" w:hAnsi="Consolas"/>
          <w:color w:val="D4D4D4"/>
          <w:sz w:val="21"/>
          <w:szCs w:val="21"/>
          <w:lang w:val="es-ES"/>
        </w:rPr>
        <w:t>;</w:t>
      </w:r>
    </w:p>
    <w:p w14:paraId="6496635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0</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auto</w:t>
      </w:r>
      <w:r w:rsidRPr="00477B25">
        <w:rPr>
          <w:rFonts w:ascii="Consolas" w:hAnsi="Consolas"/>
          <w:color w:val="D4D4D4"/>
          <w:sz w:val="21"/>
          <w:szCs w:val="21"/>
          <w:lang w:val="es-ES"/>
        </w:rPr>
        <w:t>;</w:t>
      </w:r>
    </w:p>
    <w:p w14:paraId="786E161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32523225" w14:textId="77777777" w:rsidR="00477B25" w:rsidRPr="00477B25"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65A7B81"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D7BA7D"/>
          <w:sz w:val="21"/>
          <w:szCs w:val="21"/>
          <w:lang w:val="es-ES"/>
        </w:rPr>
        <w:t>input</w:t>
      </w:r>
      <w:r w:rsidRPr="00477B25">
        <w:rPr>
          <w:rFonts w:ascii="Consolas" w:hAnsi="Consolas"/>
          <w:color w:val="D4D4D4"/>
          <w:sz w:val="21"/>
          <w:szCs w:val="21"/>
          <w:lang w:val="es-ES"/>
        </w:rPr>
        <w:t xml:space="preserve"> {</w:t>
      </w:r>
    </w:p>
    <w:p w14:paraId="2840B0F9"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D2014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box-sizing</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border-box</w:t>
      </w:r>
      <w:r w:rsidRPr="00477B25">
        <w:rPr>
          <w:rFonts w:ascii="Consolas" w:hAnsi="Consolas"/>
          <w:color w:val="D4D4D4"/>
          <w:sz w:val="21"/>
          <w:szCs w:val="21"/>
          <w:lang w:val="es-ES"/>
        </w:rPr>
        <w:t>;</w:t>
      </w:r>
    </w:p>
    <w:p w14:paraId="1787927B"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padding</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10px</w:t>
      </w:r>
      <w:r w:rsidRPr="00477B25">
        <w:rPr>
          <w:rFonts w:ascii="Consolas" w:hAnsi="Consolas"/>
          <w:color w:val="D4D4D4"/>
          <w:sz w:val="21"/>
          <w:szCs w:val="21"/>
          <w:lang w:val="es-ES"/>
        </w:rPr>
        <w:t>;</w:t>
      </w:r>
    </w:p>
    <w:p w14:paraId="470B271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width</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100%</w:t>
      </w:r>
      <w:r w:rsidRPr="00477B25">
        <w:rPr>
          <w:rFonts w:ascii="Consolas" w:hAnsi="Consolas"/>
          <w:color w:val="D4D4D4"/>
          <w:sz w:val="21"/>
          <w:szCs w:val="21"/>
          <w:lang w:val="es-ES"/>
        </w:rPr>
        <w:t>;</w:t>
      </w:r>
    </w:p>
    <w:p w14:paraId="11E67B5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margin-bottom</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10px</w:t>
      </w:r>
      <w:r w:rsidRPr="00477B25">
        <w:rPr>
          <w:rFonts w:ascii="Consolas" w:hAnsi="Consolas"/>
          <w:color w:val="D4D4D4"/>
          <w:sz w:val="21"/>
          <w:szCs w:val="21"/>
          <w:lang w:val="es-ES"/>
        </w:rPr>
        <w:t>;</w:t>
      </w:r>
    </w:p>
    <w:p w14:paraId="52175D8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border</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1px</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solid</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#ccc</w:t>
      </w:r>
      <w:r w:rsidRPr="00477B25">
        <w:rPr>
          <w:rFonts w:ascii="Consolas" w:hAnsi="Consolas"/>
          <w:color w:val="D4D4D4"/>
          <w:sz w:val="21"/>
          <w:szCs w:val="21"/>
          <w:lang w:val="es-ES"/>
        </w:rPr>
        <w:t>;</w:t>
      </w:r>
    </w:p>
    <w:p w14:paraId="656AD29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border-radius</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5px</w:t>
      </w:r>
      <w:r w:rsidRPr="00477B25">
        <w:rPr>
          <w:rFonts w:ascii="Consolas" w:hAnsi="Consolas"/>
          <w:color w:val="D4D4D4"/>
          <w:sz w:val="21"/>
          <w:szCs w:val="21"/>
          <w:lang w:val="es-ES"/>
        </w:rPr>
        <w:t>;</w:t>
      </w:r>
    </w:p>
    <w:p w14:paraId="4E1EA61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08D62D5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959DC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D7BA7D"/>
          <w:sz w:val="21"/>
          <w:szCs w:val="21"/>
          <w:lang w:val="es-ES"/>
        </w:rPr>
        <w:t>textarea</w:t>
      </w:r>
      <w:r w:rsidRPr="00477B25">
        <w:rPr>
          <w:rFonts w:ascii="Consolas" w:hAnsi="Consolas"/>
          <w:color w:val="D4D4D4"/>
          <w:sz w:val="21"/>
          <w:szCs w:val="21"/>
          <w:lang w:val="es-ES"/>
        </w:rPr>
        <w:t xml:space="preserve"> {</w:t>
      </w:r>
    </w:p>
    <w:p w14:paraId="55D184FF"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box-sizing</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border-box</w:t>
      </w:r>
      <w:r w:rsidRPr="00477B25">
        <w:rPr>
          <w:rFonts w:ascii="Consolas" w:hAnsi="Consolas"/>
          <w:color w:val="D4D4D4"/>
          <w:sz w:val="21"/>
          <w:szCs w:val="21"/>
          <w:lang w:val="es-ES"/>
        </w:rPr>
        <w:t>;</w:t>
      </w:r>
    </w:p>
    <w:p w14:paraId="61E817F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width</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100%</w:t>
      </w:r>
      <w:r w:rsidRPr="00477B25">
        <w:rPr>
          <w:rFonts w:ascii="Consolas" w:hAnsi="Consolas"/>
          <w:color w:val="D4D4D4"/>
          <w:sz w:val="21"/>
          <w:szCs w:val="21"/>
          <w:lang w:val="es-ES"/>
        </w:rPr>
        <w:t>;</w:t>
      </w:r>
    </w:p>
    <w:p w14:paraId="1FEBEC5F"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height</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150px</w:t>
      </w:r>
      <w:r w:rsidRPr="00477B25">
        <w:rPr>
          <w:rFonts w:ascii="Consolas" w:hAnsi="Consolas"/>
          <w:color w:val="D4D4D4"/>
          <w:sz w:val="21"/>
          <w:szCs w:val="21"/>
          <w:lang w:val="es-ES"/>
        </w:rPr>
        <w:t>;</w:t>
      </w:r>
    </w:p>
    <w:p w14:paraId="38D7AE3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padding</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10px</w:t>
      </w:r>
      <w:r w:rsidRPr="00477B25">
        <w:rPr>
          <w:rFonts w:ascii="Consolas" w:hAnsi="Consolas"/>
          <w:color w:val="D4D4D4"/>
          <w:sz w:val="21"/>
          <w:szCs w:val="21"/>
          <w:lang w:val="es-ES"/>
        </w:rPr>
        <w:t>;</w:t>
      </w:r>
    </w:p>
    <w:p w14:paraId="454416B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margin-bottom</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10px</w:t>
      </w:r>
      <w:r w:rsidRPr="00477B25">
        <w:rPr>
          <w:rFonts w:ascii="Consolas" w:hAnsi="Consolas"/>
          <w:color w:val="D4D4D4"/>
          <w:sz w:val="21"/>
          <w:szCs w:val="21"/>
          <w:lang w:val="es-ES"/>
        </w:rPr>
        <w:t>;</w:t>
      </w:r>
    </w:p>
    <w:p w14:paraId="6027C83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border</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1px</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solid</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#ccc</w:t>
      </w:r>
      <w:r w:rsidRPr="00477B25">
        <w:rPr>
          <w:rFonts w:ascii="Consolas" w:hAnsi="Consolas"/>
          <w:color w:val="D4D4D4"/>
          <w:sz w:val="21"/>
          <w:szCs w:val="21"/>
          <w:lang w:val="es-ES"/>
        </w:rPr>
        <w:t>;</w:t>
      </w:r>
    </w:p>
    <w:p w14:paraId="7139A59F"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border-radius</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5px</w:t>
      </w:r>
      <w:r w:rsidRPr="00477B25">
        <w:rPr>
          <w:rFonts w:ascii="Consolas" w:hAnsi="Consolas"/>
          <w:color w:val="D4D4D4"/>
          <w:sz w:val="21"/>
          <w:szCs w:val="21"/>
          <w:lang w:val="es-ES"/>
        </w:rPr>
        <w:t>;</w:t>
      </w:r>
    </w:p>
    <w:p w14:paraId="4B93C051"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resize</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none</w:t>
      </w:r>
      <w:r w:rsidRPr="00477B25">
        <w:rPr>
          <w:rFonts w:ascii="Consolas" w:hAnsi="Consolas"/>
          <w:color w:val="D4D4D4"/>
          <w:sz w:val="21"/>
          <w:szCs w:val="21"/>
          <w:lang w:val="es-ES"/>
        </w:rPr>
        <w:t>;</w:t>
      </w:r>
    </w:p>
    <w:p w14:paraId="7E45D17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6A9955"/>
          <w:sz w:val="21"/>
          <w:szCs w:val="21"/>
          <w:lang w:val="es-ES"/>
        </w:rPr>
        <w:t>/* Evita que el usuario pueda redimensionar el textarea */</w:t>
      </w:r>
    </w:p>
    <w:p w14:paraId="5782C87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4F5109BE" w14:textId="77777777" w:rsidR="00477B25" w:rsidRPr="00477B25"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72EFA4A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proofErr w:type="gramStart"/>
      <w:r w:rsidRPr="00477B25">
        <w:rPr>
          <w:rFonts w:ascii="Consolas" w:hAnsi="Consolas"/>
          <w:color w:val="D7BA7D"/>
          <w:sz w:val="21"/>
          <w:szCs w:val="21"/>
          <w:lang w:val="es-ES"/>
        </w:rPr>
        <w:t>input:focus</w:t>
      </w:r>
      <w:proofErr w:type="gramEnd"/>
      <w:r w:rsidRPr="00477B25">
        <w:rPr>
          <w:rFonts w:ascii="Consolas" w:hAnsi="Consolas"/>
          <w:color w:val="D4D4D4"/>
          <w:sz w:val="21"/>
          <w:szCs w:val="21"/>
          <w:lang w:val="es-ES"/>
        </w:rPr>
        <w:t xml:space="preserve"> {</w:t>
      </w:r>
    </w:p>
    <w:p w14:paraId="6E8D54D7"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background-color</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#f0f0f0</w:t>
      </w:r>
      <w:r w:rsidRPr="00477B25">
        <w:rPr>
          <w:rFonts w:ascii="Consolas" w:hAnsi="Consolas"/>
          <w:color w:val="D4D4D4"/>
          <w:sz w:val="21"/>
          <w:szCs w:val="21"/>
          <w:lang w:val="es-ES"/>
        </w:rPr>
        <w:t>;</w:t>
      </w:r>
    </w:p>
    <w:p w14:paraId="3EFCADC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9CDCFE"/>
          <w:sz w:val="21"/>
          <w:szCs w:val="21"/>
          <w:lang w:val="es-ES"/>
        </w:rPr>
        <w:t>border</w:t>
      </w:r>
      <w:r w:rsidRPr="00477B25">
        <w:rPr>
          <w:rFonts w:ascii="Consolas" w:hAnsi="Consolas"/>
          <w:color w:val="D4D4D4"/>
          <w:sz w:val="21"/>
          <w:szCs w:val="21"/>
          <w:lang w:val="es-ES"/>
        </w:rPr>
        <w:t xml:space="preserve">: </w:t>
      </w:r>
      <w:r w:rsidRPr="00477B25">
        <w:rPr>
          <w:rFonts w:ascii="Consolas" w:hAnsi="Consolas"/>
          <w:color w:val="B5CEA8"/>
          <w:sz w:val="21"/>
          <w:szCs w:val="21"/>
          <w:lang w:val="es-ES"/>
        </w:rPr>
        <w:t>1px</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solid</w:t>
      </w:r>
      <w:r w:rsidRPr="00477B25">
        <w:rPr>
          <w:rFonts w:ascii="Consolas" w:hAnsi="Consolas"/>
          <w:color w:val="D4D4D4"/>
          <w:sz w:val="21"/>
          <w:szCs w:val="21"/>
          <w:lang w:val="es-ES"/>
        </w:rPr>
        <w:t xml:space="preserve"> </w:t>
      </w:r>
      <w:r w:rsidRPr="00477B25">
        <w:rPr>
          <w:rFonts w:ascii="Consolas" w:hAnsi="Consolas"/>
          <w:color w:val="CE9178"/>
          <w:sz w:val="21"/>
          <w:szCs w:val="21"/>
          <w:lang w:val="es-ES"/>
        </w:rPr>
        <w:t>#ccc</w:t>
      </w:r>
      <w:r w:rsidRPr="00477B25">
        <w:rPr>
          <w:rFonts w:ascii="Consolas" w:hAnsi="Consolas"/>
          <w:color w:val="D4D4D4"/>
          <w:sz w:val="21"/>
          <w:szCs w:val="21"/>
          <w:lang w:val="es-ES"/>
        </w:rPr>
        <w:t>;</w:t>
      </w:r>
    </w:p>
    <w:p w14:paraId="7EA34D8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w:t>
      </w:r>
    </w:p>
    <w:p w14:paraId="59E25AFB" w14:textId="77777777" w:rsidR="00477B25" w:rsidRPr="00477B25" w:rsidRDefault="00477B25" w:rsidP="00477B25">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5BC943B2"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6A9955"/>
          <w:sz w:val="21"/>
          <w:szCs w:val="21"/>
          <w:lang w:val="es-ES"/>
        </w:rPr>
        <w:t>/*</w:t>
      </w:r>
    </w:p>
    <w:p w14:paraId="5336EED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7471A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477B25">
        <w:rPr>
          <w:rFonts w:ascii="Consolas" w:hAnsi="Consolas"/>
          <w:color w:val="6A9955"/>
          <w:sz w:val="21"/>
          <w:szCs w:val="21"/>
          <w:lang w:val="es-ES"/>
        </w:rPr>
        <w:t>input:focus</w:t>
      </w:r>
      <w:proofErr w:type="gramEnd"/>
      <w:r w:rsidRPr="00477B25">
        <w:rPr>
          <w:rFonts w:ascii="Consolas" w:hAnsi="Consolas"/>
          <w:color w:val="6A9955"/>
          <w:sz w:val="21"/>
          <w:szCs w:val="21"/>
          <w:lang w:val="es-ES"/>
        </w:rPr>
        <w:t xml:space="preserve"> {</w:t>
      </w:r>
    </w:p>
    <w:p w14:paraId="773940E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6A9955"/>
          <w:sz w:val="21"/>
          <w:szCs w:val="21"/>
          <w:lang w:val="es-ES"/>
        </w:rPr>
        <w:t>    outline: none;</w:t>
      </w:r>
    </w:p>
    <w:p w14:paraId="6A7BB5F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6A9955"/>
          <w:sz w:val="21"/>
          <w:szCs w:val="21"/>
          <w:lang w:val="es-ES"/>
        </w:rPr>
        <w:t>}</w:t>
      </w:r>
    </w:p>
    <w:p w14:paraId="2700625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4C900B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6A9955"/>
          <w:sz w:val="21"/>
          <w:szCs w:val="21"/>
          <w:lang w:val="es-ES"/>
        </w:rPr>
        <w:t>        */</w:t>
      </w:r>
    </w:p>
    <w:p w14:paraId="3E2C476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D4D4D4"/>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style</w:t>
      </w:r>
      <w:r w:rsidRPr="00477B25">
        <w:rPr>
          <w:rFonts w:ascii="Consolas" w:hAnsi="Consolas"/>
          <w:color w:val="808080"/>
          <w:sz w:val="21"/>
          <w:szCs w:val="21"/>
          <w:lang w:val="es-ES"/>
        </w:rPr>
        <w:t>&gt;</w:t>
      </w:r>
    </w:p>
    <w:p w14:paraId="43BC816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head</w:t>
      </w:r>
      <w:r w:rsidRPr="00477B25">
        <w:rPr>
          <w:rFonts w:ascii="Consolas" w:hAnsi="Consolas"/>
          <w:color w:val="808080"/>
          <w:sz w:val="21"/>
          <w:szCs w:val="21"/>
          <w:lang w:val="es-ES"/>
        </w:rPr>
        <w:t>&gt;</w:t>
      </w:r>
    </w:p>
    <w:p w14:paraId="31BE1D39"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573D963"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body</w:t>
      </w:r>
      <w:r w:rsidRPr="00477B25">
        <w:rPr>
          <w:rFonts w:ascii="Consolas" w:hAnsi="Consolas"/>
          <w:color w:val="808080"/>
          <w:sz w:val="21"/>
          <w:szCs w:val="21"/>
          <w:lang w:val="es-ES"/>
        </w:rPr>
        <w:t>&gt;</w:t>
      </w:r>
    </w:p>
    <w:p w14:paraId="2867A852"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B1273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section</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class</w:t>
      </w:r>
      <w:r w:rsidRPr="00477B25">
        <w:rPr>
          <w:rFonts w:ascii="Consolas" w:hAnsi="Consolas"/>
          <w:color w:val="CCCCCC"/>
          <w:sz w:val="21"/>
          <w:szCs w:val="21"/>
          <w:lang w:val="es-ES"/>
        </w:rPr>
        <w:t>=</w:t>
      </w:r>
      <w:r w:rsidRPr="00477B25">
        <w:rPr>
          <w:rFonts w:ascii="Consolas" w:hAnsi="Consolas"/>
          <w:color w:val="CE9178"/>
          <w:sz w:val="21"/>
          <w:szCs w:val="21"/>
          <w:lang w:val="es-ES"/>
        </w:rPr>
        <w:t>"contenedor"</w:t>
      </w:r>
      <w:r w:rsidRPr="00477B25">
        <w:rPr>
          <w:rFonts w:ascii="Consolas" w:hAnsi="Consolas"/>
          <w:color w:val="808080"/>
          <w:sz w:val="21"/>
          <w:szCs w:val="21"/>
          <w:lang w:val="es-ES"/>
        </w:rPr>
        <w:t>&gt;</w:t>
      </w:r>
    </w:p>
    <w:p w14:paraId="4639F8C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h1</w:t>
      </w:r>
      <w:r w:rsidRPr="00477B25">
        <w:rPr>
          <w:rFonts w:ascii="Consolas" w:hAnsi="Consolas"/>
          <w:color w:val="808080"/>
          <w:sz w:val="21"/>
          <w:szCs w:val="21"/>
          <w:lang w:val="es-ES"/>
        </w:rPr>
        <w:t>&gt;</w:t>
      </w:r>
      <w:r w:rsidRPr="00477B25">
        <w:rPr>
          <w:rFonts w:ascii="Consolas" w:hAnsi="Consolas"/>
          <w:color w:val="CCCCCC"/>
          <w:sz w:val="21"/>
          <w:szCs w:val="21"/>
          <w:lang w:val="es-ES"/>
        </w:rPr>
        <w:t>Formulario con CSS</w:t>
      </w:r>
      <w:r w:rsidRPr="00477B25">
        <w:rPr>
          <w:rFonts w:ascii="Consolas" w:hAnsi="Consolas"/>
          <w:color w:val="808080"/>
          <w:sz w:val="21"/>
          <w:szCs w:val="21"/>
          <w:lang w:val="es-ES"/>
        </w:rPr>
        <w:t>&lt;/</w:t>
      </w:r>
      <w:r w:rsidRPr="00477B25">
        <w:rPr>
          <w:rFonts w:ascii="Consolas" w:hAnsi="Consolas"/>
          <w:color w:val="569CD6"/>
          <w:sz w:val="21"/>
          <w:szCs w:val="21"/>
          <w:lang w:val="es-ES"/>
        </w:rPr>
        <w:t>h1</w:t>
      </w:r>
      <w:r w:rsidRPr="00477B25">
        <w:rPr>
          <w:rFonts w:ascii="Consolas" w:hAnsi="Consolas"/>
          <w:color w:val="808080"/>
          <w:sz w:val="21"/>
          <w:szCs w:val="21"/>
          <w:lang w:val="es-ES"/>
        </w:rPr>
        <w:t>&gt;</w:t>
      </w:r>
    </w:p>
    <w:p w14:paraId="390A43B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form</w:t>
      </w:r>
      <w:r w:rsidRPr="00477B25">
        <w:rPr>
          <w:rFonts w:ascii="Consolas" w:hAnsi="Consolas"/>
          <w:color w:val="808080"/>
          <w:sz w:val="21"/>
          <w:szCs w:val="21"/>
          <w:lang w:val="es-ES"/>
        </w:rPr>
        <w:t>&gt;</w:t>
      </w:r>
    </w:p>
    <w:p w14:paraId="59D561C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fieldset</w:t>
      </w:r>
      <w:r w:rsidRPr="00477B25">
        <w:rPr>
          <w:rFonts w:ascii="Consolas" w:hAnsi="Consolas"/>
          <w:color w:val="808080"/>
          <w:sz w:val="21"/>
          <w:szCs w:val="21"/>
          <w:lang w:val="es-ES"/>
        </w:rPr>
        <w:t>&gt;</w:t>
      </w:r>
    </w:p>
    <w:p w14:paraId="6A15115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legend</w:t>
      </w:r>
      <w:r w:rsidRPr="00477B25">
        <w:rPr>
          <w:rFonts w:ascii="Consolas" w:hAnsi="Consolas"/>
          <w:color w:val="808080"/>
          <w:sz w:val="21"/>
          <w:szCs w:val="21"/>
          <w:lang w:val="es-ES"/>
        </w:rPr>
        <w:t>&gt;</w:t>
      </w:r>
      <w:r w:rsidRPr="00477B25">
        <w:rPr>
          <w:rFonts w:ascii="Consolas" w:hAnsi="Consolas"/>
          <w:color w:val="CCCCCC"/>
          <w:sz w:val="21"/>
          <w:szCs w:val="21"/>
          <w:lang w:val="es-ES"/>
        </w:rPr>
        <w:t>Información Personal</w:t>
      </w:r>
      <w:r w:rsidRPr="00477B25">
        <w:rPr>
          <w:rFonts w:ascii="Consolas" w:hAnsi="Consolas"/>
          <w:color w:val="808080"/>
          <w:sz w:val="21"/>
          <w:szCs w:val="21"/>
          <w:lang w:val="es-ES"/>
        </w:rPr>
        <w:t>&lt;/</w:t>
      </w:r>
      <w:r w:rsidRPr="00477B25">
        <w:rPr>
          <w:rFonts w:ascii="Consolas" w:hAnsi="Consolas"/>
          <w:color w:val="569CD6"/>
          <w:sz w:val="21"/>
          <w:szCs w:val="21"/>
          <w:lang w:val="es-ES"/>
        </w:rPr>
        <w:t>legend</w:t>
      </w:r>
      <w:r w:rsidRPr="00477B25">
        <w:rPr>
          <w:rFonts w:ascii="Consolas" w:hAnsi="Consolas"/>
          <w:color w:val="808080"/>
          <w:sz w:val="21"/>
          <w:szCs w:val="21"/>
          <w:lang w:val="es-ES"/>
        </w:rPr>
        <w:t>&gt;</w:t>
      </w:r>
    </w:p>
    <w:p w14:paraId="45482993"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for</w:t>
      </w:r>
      <w:r w:rsidRPr="00477B25">
        <w:rPr>
          <w:rFonts w:ascii="Consolas" w:hAnsi="Consolas"/>
          <w:color w:val="CCCCCC"/>
          <w:sz w:val="21"/>
          <w:szCs w:val="21"/>
          <w:lang w:val="es-ES"/>
        </w:rPr>
        <w:t>=</w:t>
      </w:r>
      <w:r w:rsidRPr="00477B25">
        <w:rPr>
          <w:rFonts w:ascii="Consolas" w:hAnsi="Consolas"/>
          <w:color w:val="CE9178"/>
          <w:sz w:val="21"/>
          <w:szCs w:val="21"/>
          <w:lang w:val="es-ES"/>
        </w:rPr>
        <w:t>"nombre"</w:t>
      </w:r>
      <w:r w:rsidRPr="00477B25">
        <w:rPr>
          <w:rFonts w:ascii="Consolas" w:hAnsi="Consolas"/>
          <w:color w:val="808080"/>
          <w:sz w:val="21"/>
          <w:szCs w:val="21"/>
          <w:lang w:val="es-ES"/>
        </w:rPr>
        <w:t>&gt;</w:t>
      </w:r>
      <w:r w:rsidRPr="00477B25">
        <w:rPr>
          <w:rFonts w:ascii="Consolas" w:hAnsi="Consolas"/>
          <w:color w:val="CCCCCC"/>
          <w:sz w:val="21"/>
          <w:szCs w:val="21"/>
          <w:lang w:val="es-ES"/>
        </w:rPr>
        <w:t>Nombre:</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808080"/>
          <w:sz w:val="21"/>
          <w:szCs w:val="21"/>
          <w:lang w:val="es-ES"/>
        </w:rPr>
        <w:t>&gt;</w:t>
      </w:r>
    </w:p>
    <w:p w14:paraId="7C6FD1D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input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type</w:t>
      </w:r>
      <w:r w:rsidRPr="00477B25">
        <w:rPr>
          <w:rFonts w:ascii="Consolas" w:hAnsi="Consolas"/>
          <w:color w:val="CCCCCC"/>
          <w:sz w:val="21"/>
          <w:szCs w:val="21"/>
          <w:lang w:val="es-ES"/>
        </w:rPr>
        <w:t>=</w:t>
      </w:r>
      <w:r w:rsidRPr="00477B25">
        <w:rPr>
          <w:rFonts w:ascii="Consolas" w:hAnsi="Consolas"/>
          <w:color w:val="CE9178"/>
          <w:sz w:val="21"/>
          <w:szCs w:val="21"/>
          <w:lang w:val="es-ES"/>
        </w:rPr>
        <w:t>"text"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id</w:t>
      </w:r>
      <w:r w:rsidRPr="00477B25">
        <w:rPr>
          <w:rFonts w:ascii="Consolas" w:hAnsi="Consolas"/>
          <w:color w:val="CCCCCC"/>
          <w:sz w:val="21"/>
          <w:szCs w:val="21"/>
          <w:lang w:val="es-ES"/>
        </w:rPr>
        <w:t>=</w:t>
      </w:r>
      <w:r w:rsidRPr="00477B25">
        <w:rPr>
          <w:rFonts w:ascii="Consolas" w:hAnsi="Consolas"/>
          <w:color w:val="CE9178"/>
          <w:sz w:val="21"/>
          <w:szCs w:val="21"/>
          <w:lang w:val="es-ES"/>
        </w:rPr>
        <w:t>"nombre"</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name</w:t>
      </w:r>
      <w:r w:rsidRPr="00477B25">
        <w:rPr>
          <w:rFonts w:ascii="Consolas" w:hAnsi="Consolas"/>
          <w:color w:val="CCCCCC"/>
          <w:sz w:val="21"/>
          <w:szCs w:val="21"/>
          <w:lang w:val="es-ES"/>
        </w:rPr>
        <w:t>=</w:t>
      </w:r>
      <w:r w:rsidRPr="00477B25">
        <w:rPr>
          <w:rFonts w:ascii="Consolas" w:hAnsi="Consolas"/>
          <w:color w:val="CE9178"/>
          <w:sz w:val="21"/>
          <w:szCs w:val="21"/>
          <w:lang w:val="es-ES"/>
        </w:rPr>
        <w:t>"nombre"</w:t>
      </w:r>
      <w:r w:rsidRPr="00477B25">
        <w:rPr>
          <w:rFonts w:ascii="Consolas" w:hAnsi="Consolas"/>
          <w:color w:val="808080"/>
          <w:sz w:val="21"/>
          <w:szCs w:val="21"/>
          <w:lang w:val="es-ES"/>
        </w:rPr>
        <w:t>&gt;</w:t>
      </w:r>
    </w:p>
    <w:p w14:paraId="68D2962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for</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808080"/>
          <w:sz w:val="21"/>
          <w:szCs w:val="21"/>
          <w:lang w:val="es-ES"/>
        </w:rPr>
        <w:t>&gt;</w:t>
      </w:r>
      <w:r w:rsidRPr="00477B25">
        <w:rPr>
          <w:rFonts w:ascii="Consolas" w:hAnsi="Consolas"/>
          <w:color w:val="CCCCCC"/>
          <w:sz w:val="21"/>
          <w:szCs w:val="21"/>
          <w:lang w:val="es-ES"/>
        </w:rPr>
        <w:t>Email:</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808080"/>
          <w:sz w:val="21"/>
          <w:szCs w:val="21"/>
          <w:lang w:val="es-ES"/>
        </w:rPr>
        <w:t>&gt;</w:t>
      </w:r>
    </w:p>
    <w:p w14:paraId="71D716A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input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type</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id</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name</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808080"/>
          <w:sz w:val="21"/>
          <w:szCs w:val="21"/>
          <w:lang w:val="es-ES"/>
        </w:rPr>
        <w:t>&gt;</w:t>
      </w:r>
    </w:p>
    <w:p w14:paraId="638DFA1C"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for</w:t>
      </w:r>
      <w:r w:rsidRPr="00477B25">
        <w:rPr>
          <w:rFonts w:ascii="Consolas" w:hAnsi="Consolas"/>
          <w:color w:val="CCCCCC"/>
          <w:sz w:val="21"/>
          <w:szCs w:val="21"/>
          <w:lang w:val="es-ES"/>
        </w:rPr>
        <w:t>=</w:t>
      </w:r>
      <w:r w:rsidRPr="00477B25">
        <w:rPr>
          <w:rFonts w:ascii="Consolas" w:hAnsi="Consolas"/>
          <w:color w:val="CE9178"/>
          <w:sz w:val="21"/>
          <w:szCs w:val="21"/>
          <w:lang w:val="es-ES"/>
        </w:rPr>
        <w:t>"email"</w:t>
      </w:r>
      <w:r w:rsidRPr="00477B25">
        <w:rPr>
          <w:rFonts w:ascii="Consolas" w:hAnsi="Consolas"/>
          <w:color w:val="808080"/>
          <w:sz w:val="21"/>
          <w:szCs w:val="21"/>
          <w:lang w:val="es-ES"/>
        </w:rPr>
        <w:t>&gt;</w:t>
      </w:r>
      <w:r w:rsidRPr="00477B25">
        <w:rPr>
          <w:rFonts w:ascii="Consolas" w:hAnsi="Consolas"/>
          <w:color w:val="CCCCCC"/>
          <w:sz w:val="21"/>
          <w:szCs w:val="21"/>
          <w:lang w:val="es-ES"/>
        </w:rPr>
        <w:t>Comentario:</w:t>
      </w:r>
      <w:r w:rsidRPr="00477B25">
        <w:rPr>
          <w:rFonts w:ascii="Consolas" w:hAnsi="Consolas"/>
          <w:color w:val="808080"/>
          <w:sz w:val="21"/>
          <w:szCs w:val="21"/>
          <w:lang w:val="es-ES"/>
        </w:rPr>
        <w:t>&lt;/</w:t>
      </w:r>
      <w:r w:rsidRPr="00477B25">
        <w:rPr>
          <w:rFonts w:ascii="Consolas" w:hAnsi="Consolas"/>
          <w:color w:val="569CD6"/>
          <w:sz w:val="21"/>
          <w:szCs w:val="21"/>
          <w:lang w:val="es-ES"/>
        </w:rPr>
        <w:t>label</w:t>
      </w:r>
      <w:r w:rsidRPr="00477B25">
        <w:rPr>
          <w:rFonts w:ascii="Consolas" w:hAnsi="Consolas"/>
          <w:color w:val="808080"/>
          <w:sz w:val="21"/>
          <w:szCs w:val="21"/>
          <w:lang w:val="es-ES"/>
        </w:rPr>
        <w:t>&gt;</w:t>
      </w:r>
    </w:p>
    <w:p w14:paraId="58C0E966"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C6D71A"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textarea</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placeholder</w:t>
      </w:r>
      <w:r w:rsidRPr="00477B25">
        <w:rPr>
          <w:rFonts w:ascii="Consolas" w:hAnsi="Consolas"/>
          <w:color w:val="CCCCCC"/>
          <w:sz w:val="21"/>
          <w:szCs w:val="21"/>
          <w:lang w:val="es-ES"/>
        </w:rPr>
        <w:t>=</w:t>
      </w:r>
      <w:r w:rsidRPr="00477B25">
        <w:rPr>
          <w:rFonts w:ascii="Consolas" w:hAnsi="Consolas"/>
          <w:color w:val="CE9178"/>
          <w:sz w:val="21"/>
          <w:szCs w:val="21"/>
          <w:lang w:val="es-ES"/>
        </w:rPr>
        <w:t>"Escribe aquí..."</w:t>
      </w:r>
      <w:r w:rsidRPr="00477B25">
        <w:rPr>
          <w:rFonts w:ascii="Consolas" w:hAnsi="Consolas"/>
          <w:color w:val="808080"/>
          <w:sz w:val="21"/>
          <w:szCs w:val="21"/>
          <w:lang w:val="es-ES"/>
        </w:rPr>
        <w:t>&gt;&lt;/</w:t>
      </w:r>
      <w:r w:rsidRPr="00477B25">
        <w:rPr>
          <w:rFonts w:ascii="Consolas" w:hAnsi="Consolas"/>
          <w:color w:val="569CD6"/>
          <w:sz w:val="21"/>
          <w:szCs w:val="21"/>
          <w:lang w:val="es-ES"/>
        </w:rPr>
        <w:t>textarea</w:t>
      </w:r>
      <w:r w:rsidRPr="00477B25">
        <w:rPr>
          <w:rFonts w:ascii="Consolas" w:hAnsi="Consolas"/>
          <w:color w:val="808080"/>
          <w:sz w:val="21"/>
          <w:szCs w:val="21"/>
          <w:lang w:val="es-ES"/>
        </w:rPr>
        <w:t>&gt;</w:t>
      </w:r>
    </w:p>
    <w:p w14:paraId="1636F39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input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type</w:t>
      </w:r>
      <w:r w:rsidRPr="00477B25">
        <w:rPr>
          <w:rFonts w:ascii="Consolas" w:hAnsi="Consolas"/>
          <w:color w:val="CCCCCC"/>
          <w:sz w:val="21"/>
          <w:szCs w:val="21"/>
          <w:lang w:val="es-ES"/>
        </w:rPr>
        <w:t>=</w:t>
      </w:r>
      <w:r w:rsidRPr="00477B25">
        <w:rPr>
          <w:rFonts w:ascii="Consolas" w:hAnsi="Consolas"/>
          <w:color w:val="CE9178"/>
          <w:sz w:val="21"/>
          <w:szCs w:val="21"/>
          <w:lang w:val="es-ES"/>
        </w:rPr>
        <w:t>"submit"</w:t>
      </w:r>
      <w:r w:rsidRPr="00477B25">
        <w:rPr>
          <w:rFonts w:ascii="Consolas" w:hAnsi="Consolas"/>
          <w:color w:val="CCCCCC"/>
          <w:sz w:val="21"/>
          <w:szCs w:val="21"/>
          <w:lang w:val="es-ES"/>
        </w:rPr>
        <w:t xml:space="preserve"> </w:t>
      </w:r>
      <w:r w:rsidRPr="00477B25">
        <w:rPr>
          <w:rFonts w:ascii="Consolas" w:hAnsi="Consolas"/>
          <w:color w:val="9CDCFE"/>
          <w:sz w:val="21"/>
          <w:szCs w:val="21"/>
          <w:lang w:val="es-ES"/>
        </w:rPr>
        <w:t>value</w:t>
      </w:r>
      <w:r w:rsidRPr="00477B25">
        <w:rPr>
          <w:rFonts w:ascii="Consolas" w:hAnsi="Consolas"/>
          <w:color w:val="CCCCCC"/>
          <w:sz w:val="21"/>
          <w:szCs w:val="21"/>
          <w:lang w:val="es-ES"/>
        </w:rPr>
        <w:t>=</w:t>
      </w:r>
      <w:r w:rsidRPr="00477B25">
        <w:rPr>
          <w:rFonts w:ascii="Consolas" w:hAnsi="Consolas"/>
          <w:color w:val="CE9178"/>
          <w:sz w:val="21"/>
          <w:szCs w:val="21"/>
          <w:lang w:val="es-ES"/>
        </w:rPr>
        <w:t>"Enviar"</w:t>
      </w:r>
      <w:r w:rsidRPr="00477B25">
        <w:rPr>
          <w:rFonts w:ascii="Consolas" w:hAnsi="Consolas"/>
          <w:color w:val="808080"/>
          <w:sz w:val="21"/>
          <w:szCs w:val="21"/>
          <w:lang w:val="es-ES"/>
        </w:rPr>
        <w:t>&gt;</w:t>
      </w:r>
    </w:p>
    <w:p w14:paraId="552C888E"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fieldset</w:t>
      </w:r>
      <w:r w:rsidRPr="00477B25">
        <w:rPr>
          <w:rFonts w:ascii="Consolas" w:hAnsi="Consolas"/>
          <w:color w:val="808080"/>
          <w:sz w:val="21"/>
          <w:szCs w:val="21"/>
          <w:lang w:val="es-ES"/>
        </w:rPr>
        <w:t>&gt;</w:t>
      </w:r>
    </w:p>
    <w:p w14:paraId="287F841B"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EFBD574"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form</w:t>
      </w:r>
      <w:r w:rsidRPr="00477B25">
        <w:rPr>
          <w:rFonts w:ascii="Consolas" w:hAnsi="Consolas"/>
          <w:color w:val="808080"/>
          <w:sz w:val="21"/>
          <w:szCs w:val="21"/>
          <w:lang w:val="es-ES"/>
        </w:rPr>
        <w:t>&gt;</w:t>
      </w:r>
    </w:p>
    <w:p w14:paraId="5E388E38"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CCCCCC"/>
          <w:sz w:val="21"/>
          <w:szCs w:val="21"/>
          <w:lang w:val="es-ES"/>
        </w:rPr>
        <w:t xml:space="preserve">    </w:t>
      </w:r>
      <w:r w:rsidRPr="00477B25">
        <w:rPr>
          <w:rFonts w:ascii="Consolas" w:hAnsi="Consolas"/>
          <w:color w:val="808080"/>
          <w:sz w:val="21"/>
          <w:szCs w:val="21"/>
          <w:lang w:val="es-ES"/>
        </w:rPr>
        <w:t>&lt;/</w:t>
      </w:r>
      <w:r w:rsidRPr="00477B25">
        <w:rPr>
          <w:rFonts w:ascii="Consolas" w:hAnsi="Consolas"/>
          <w:color w:val="569CD6"/>
          <w:sz w:val="21"/>
          <w:szCs w:val="21"/>
          <w:lang w:val="es-ES"/>
        </w:rPr>
        <w:t>section</w:t>
      </w:r>
      <w:r w:rsidRPr="00477B25">
        <w:rPr>
          <w:rFonts w:ascii="Consolas" w:hAnsi="Consolas"/>
          <w:color w:val="808080"/>
          <w:sz w:val="21"/>
          <w:szCs w:val="21"/>
          <w:lang w:val="es-ES"/>
        </w:rPr>
        <w:t>&gt;</w:t>
      </w:r>
    </w:p>
    <w:p w14:paraId="3AB4D455"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body</w:t>
      </w:r>
      <w:r w:rsidRPr="00477B25">
        <w:rPr>
          <w:rFonts w:ascii="Consolas" w:hAnsi="Consolas"/>
          <w:color w:val="808080"/>
          <w:sz w:val="21"/>
          <w:szCs w:val="21"/>
          <w:lang w:val="es-ES"/>
        </w:rPr>
        <w:t>&gt;</w:t>
      </w:r>
    </w:p>
    <w:p w14:paraId="4642A07D"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513AC90" w14:textId="77777777" w:rsidR="00477B25" w:rsidRPr="00477B25" w:rsidRDefault="00477B25" w:rsidP="00477B2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77B25">
        <w:rPr>
          <w:rFonts w:ascii="Consolas" w:hAnsi="Consolas"/>
          <w:color w:val="808080"/>
          <w:sz w:val="21"/>
          <w:szCs w:val="21"/>
          <w:lang w:val="es-ES"/>
        </w:rPr>
        <w:t>&lt;/</w:t>
      </w:r>
      <w:r w:rsidRPr="00477B25">
        <w:rPr>
          <w:rFonts w:ascii="Consolas" w:hAnsi="Consolas"/>
          <w:color w:val="569CD6"/>
          <w:sz w:val="21"/>
          <w:szCs w:val="21"/>
          <w:lang w:val="es-ES"/>
        </w:rPr>
        <w:t>html</w:t>
      </w:r>
      <w:r w:rsidRPr="00477B25">
        <w:rPr>
          <w:rFonts w:ascii="Consolas" w:hAnsi="Consolas"/>
          <w:color w:val="808080"/>
          <w:sz w:val="21"/>
          <w:szCs w:val="21"/>
          <w:lang w:val="es-ES"/>
        </w:rPr>
        <w:t>&gt;</w:t>
      </w:r>
    </w:p>
    <w:p w14:paraId="567BDE00" w14:textId="77777777" w:rsidR="00477B25" w:rsidRPr="00904F88" w:rsidRDefault="00477B25" w:rsidP="00F904D0">
      <w:pPr>
        <w:rPr>
          <w:lang w:val="es-ES"/>
        </w:rPr>
      </w:pPr>
    </w:p>
    <w:p w14:paraId="32434060" w14:textId="4D2EDB10" w:rsidR="00477B25" w:rsidRDefault="00904F88" w:rsidP="00904F88">
      <w:pPr>
        <w:pStyle w:val="Ttulo2"/>
      </w:pPr>
      <w:bookmarkStart w:id="82" w:name="_Toc210637430"/>
      <w:r w:rsidRPr="00904F88">
        <w:t>Más estilos para input</w:t>
      </w:r>
      <w:bookmarkEnd w:id="82"/>
    </w:p>
    <w:p w14:paraId="1A1C9815" w14:textId="77777777" w:rsidR="00980A11" w:rsidRDefault="00980A11" w:rsidP="00904F88">
      <w:pPr>
        <w:rPr>
          <w:lang w:val="es-ES"/>
        </w:rPr>
      </w:pPr>
    </w:p>
    <w:p w14:paraId="6A6712A8" w14:textId="56031719" w:rsidR="00904F88" w:rsidRPr="00980A11" w:rsidRDefault="00980A11" w:rsidP="00904F88">
      <w:pPr>
        <w:rPr>
          <w:lang w:val="es-ES"/>
        </w:rPr>
      </w:pPr>
      <w:r w:rsidRPr="00980A11">
        <w:rPr>
          <w:lang w:val="es-ES"/>
        </w:rPr>
        <w:t xml:space="preserve">Los bordes redondeados </w:t>
      </w:r>
      <w:r>
        <w:rPr>
          <w:lang w:val="es-ES"/>
        </w:rPr>
        <w:t xml:space="preserve">con buena paleta de colores </w:t>
      </w:r>
      <w:r w:rsidRPr="00980A11">
        <w:rPr>
          <w:lang w:val="es-ES"/>
        </w:rPr>
        <w:t>pueden hacer que tus inputs se vean más suaves y modernos.</w:t>
      </w:r>
    </w:p>
    <w:p w14:paraId="302A74E4" w14:textId="77777777" w:rsidR="00904F88" w:rsidRDefault="00904F88" w:rsidP="00904F88">
      <w:pPr>
        <w:rPr>
          <w:lang w:val="es-ES"/>
        </w:rPr>
      </w:pPr>
    </w:p>
    <w:p w14:paraId="060C6A96" w14:textId="77777777" w:rsidR="00062C65" w:rsidRDefault="00062C65" w:rsidP="00904F88">
      <w:pPr>
        <w:rPr>
          <w:lang w:val="es-ES"/>
        </w:rPr>
      </w:pPr>
    </w:p>
    <w:p w14:paraId="2D4A0A0E" w14:textId="77777777" w:rsidR="00062C65" w:rsidRDefault="00062C65" w:rsidP="00904F88">
      <w:pPr>
        <w:rPr>
          <w:lang w:val="es-ES"/>
        </w:rPr>
      </w:pPr>
    </w:p>
    <w:p w14:paraId="2C985B5E"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proofErr w:type="gramStart"/>
      <w:r w:rsidRPr="00062C65">
        <w:rPr>
          <w:rFonts w:ascii="Consolas" w:hAnsi="Consolas"/>
          <w:color w:val="D7BA7D"/>
          <w:sz w:val="21"/>
          <w:szCs w:val="21"/>
        </w:rPr>
        <w:t>.rounded</w:t>
      </w:r>
      <w:proofErr w:type="gramEnd"/>
      <w:r w:rsidRPr="00062C65">
        <w:rPr>
          <w:rFonts w:ascii="Consolas" w:hAnsi="Consolas"/>
          <w:color w:val="D7BA7D"/>
          <w:sz w:val="21"/>
          <w:szCs w:val="21"/>
        </w:rPr>
        <w:t>-input</w:t>
      </w:r>
      <w:r w:rsidRPr="00062C65">
        <w:rPr>
          <w:rFonts w:ascii="Consolas" w:hAnsi="Consolas"/>
          <w:color w:val="D4D4D4"/>
          <w:sz w:val="21"/>
          <w:szCs w:val="21"/>
        </w:rPr>
        <w:t xml:space="preserve"> {</w:t>
      </w:r>
    </w:p>
    <w:p w14:paraId="6BF5DCE5"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border</w:t>
      </w:r>
      <w:r w:rsidRPr="00062C65">
        <w:rPr>
          <w:rFonts w:ascii="Consolas" w:hAnsi="Consolas"/>
          <w:color w:val="D4D4D4"/>
          <w:sz w:val="21"/>
          <w:szCs w:val="21"/>
        </w:rPr>
        <w:t xml:space="preserve">: </w:t>
      </w:r>
      <w:r w:rsidRPr="00062C65">
        <w:rPr>
          <w:rFonts w:ascii="Consolas" w:hAnsi="Consolas"/>
          <w:color w:val="B5CEA8"/>
          <w:sz w:val="21"/>
          <w:szCs w:val="21"/>
        </w:rPr>
        <w:t>2px</w:t>
      </w:r>
      <w:r w:rsidRPr="00062C65">
        <w:rPr>
          <w:rFonts w:ascii="Consolas" w:hAnsi="Consolas"/>
          <w:color w:val="D4D4D4"/>
          <w:sz w:val="21"/>
          <w:szCs w:val="21"/>
        </w:rPr>
        <w:t xml:space="preserve"> </w:t>
      </w:r>
      <w:r w:rsidRPr="00062C65">
        <w:rPr>
          <w:rFonts w:ascii="Consolas" w:hAnsi="Consolas"/>
          <w:color w:val="CE9178"/>
          <w:sz w:val="21"/>
          <w:szCs w:val="21"/>
        </w:rPr>
        <w:t>solid</w:t>
      </w:r>
      <w:r w:rsidRPr="00062C65">
        <w:rPr>
          <w:rFonts w:ascii="Consolas" w:hAnsi="Consolas"/>
          <w:color w:val="D4D4D4"/>
          <w:sz w:val="21"/>
          <w:szCs w:val="21"/>
        </w:rPr>
        <w:t xml:space="preserve"> </w:t>
      </w:r>
      <w:r w:rsidRPr="00062C65">
        <w:rPr>
          <w:rFonts w:ascii="Consolas" w:hAnsi="Consolas"/>
          <w:color w:val="CE9178"/>
          <w:sz w:val="21"/>
          <w:szCs w:val="21"/>
        </w:rPr>
        <w:t>#</w:t>
      </w:r>
      <w:proofErr w:type="gramStart"/>
      <w:r w:rsidRPr="00062C65">
        <w:rPr>
          <w:rFonts w:ascii="Consolas" w:hAnsi="Consolas"/>
          <w:color w:val="CE9178"/>
          <w:sz w:val="21"/>
          <w:szCs w:val="21"/>
        </w:rPr>
        <w:t>3498db</w:t>
      </w:r>
      <w:r w:rsidRPr="00062C65">
        <w:rPr>
          <w:rFonts w:ascii="Consolas" w:hAnsi="Consolas"/>
          <w:color w:val="D4D4D4"/>
          <w:sz w:val="21"/>
          <w:szCs w:val="21"/>
        </w:rPr>
        <w:t>;</w:t>
      </w:r>
      <w:proofErr w:type="gramEnd"/>
    </w:p>
    <w:p w14:paraId="52281C6D"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border-radius</w:t>
      </w:r>
      <w:r w:rsidRPr="00062C65">
        <w:rPr>
          <w:rFonts w:ascii="Consolas" w:hAnsi="Consolas"/>
          <w:color w:val="D4D4D4"/>
          <w:sz w:val="21"/>
          <w:szCs w:val="21"/>
        </w:rPr>
        <w:t xml:space="preserve">: </w:t>
      </w:r>
      <w:proofErr w:type="gramStart"/>
      <w:r w:rsidRPr="00062C65">
        <w:rPr>
          <w:rFonts w:ascii="Consolas" w:hAnsi="Consolas"/>
          <w:color w:val="B5CEA8"/>
          <w:sz w:val="21"/>
          <w:szCs w:val="21"/>
        </w:rPr>
        <w:t>20px</w:t>
      </w:r>
      <w:r w:rsidRPr="00062C65">
        <w:rPr>
          <w:rFonts w:ascii="Consolas" w:hAnsi="Consolas"/>
          <w:color w:val="D4D4D4"/>
          <w:sz w:val="21"/>
          <w:szCs w:val="21"/>
        </w:rPr>
        <w:t>;</w:t>
      </w:r>
      <w:proofErr w:type="gramEnd"/>
    </w:p>
    <w:p w14:paraId="67D75657"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r w:rsidRPr="00062C65">
        <w:rPr>
          <w:rFonts w:ascii="Consolas" w:hAnsi="Consolas"/>
          <w:color w:val="D4D4D4"/>
          <w:sz w:val="21"/>
          <w:szCs w:val="21"/>
        </w:rPr>
        <w:t xml:space="preserve">            </w:t>
      </w:r>
      <w:r w:rsidRPr="00062C65">
        <w:rPr>
          <w:rFonts w:ascii="Consolas" w:hAnsi="Consolas"/>
          <w:color w:val="9CDCFE"/>
          <w:sz w:val="21"/>
          <w:szCs w:val="21"/>
        </w:rPr>
        <w:t>padding</w:t>
      </w:r>
      <w:r w:rsidRPr="00062C65">
        <w:rPr>
          <w:rFonts w:ascii="Consolas" w:hAnsi="Consolas"/>
          <w:color w:val="D4D4D4"/>
          <w:sz w:val="21"/>
          <w:szCs w:val="21"/>
        </w:rPr>
        <w:t xml:space="preserve">: </w:t>
      </w:r>
      <w:proofErr w:type="gramStart"/>
      <w:r w:rsidRPr="00062C65">
        <w:rPr>
          <w:rFonts w:ascii="Consolas" w:hAnsi="Consolas"/>
          <w:color w:val="B5CEA8"/>
          <w:sz w:val="21"/>
          <w:szCs w:val="21"/>
        </w:rPr>
        <w:t>12px</w:t>
      </w:r>
      <w:r w:rsidRPr="00062C65">
        <w:rPr>
          <w:rFonts w:ascii="Consolas" w:hAnsi="Consolas"/>
          <w:color w:val="D4D4D4"/>
          <w:sz w:val="21"/>
          <w:szCs w:val="21"/>
        </w:rPr>
        <w:t>;</w:t>
      </w:r>
      <w:proofErr w:type="gramEnd"/>
    </w:p>
    <w:p w14:paraId="4B183227"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062C65">
        <w:rPr>
          <w:rFonts w:ascii="Consolas" w:hAnsi="Consolas"/>
          <w:color w:val="D4D4D4"/>
          <w:sz w:val="21"/>
          <w:szCs w:val="21"/>
        </w:rPr>
        <w:t xml:space="preserve">            </w:t>
      </w:r>
      <w:r w:rsidRPr="00062C65">
        <w:rPr>
          <w:rFonts w:ascii="Consolas" w:hAnsi="Consolas"/>
          <w:color w:val="9CDCFE"/>
          <w:sz w:val="21"/>
          <w:szCs w:val="21"/>
          <w:lang w:val="es-ES"/>
        </w:rPr>
        <w:t>width</w:t>
      </w:r>
      <w:r w:rsidRPr="00062C65">
        <w:rPr>
          <w:rFonts w:ascii="Consolas" w:hAnsi="Consolas"/>
          <w:color w:val="D4D4D4"/>
          <w:sz w:val="21"/>
          <w:szCs w:val="21"/>
          <w:lang w:val="es-ES"/>
        </w:rPr>
        <w:t xml:space="preserve">: </w:t>
      </w:r>
      <w:r w:rsidRPr="00062C65">
        <w:rPr>
          <w:rFonts w:ascii="Consolas" w:hAnsi="Consolas"/>
          <w:color w:val="B5CEA8"/>
          <w:sz w:val="21"/>
          <w:szCs w:val="21"/>
          <w:lang w:val="es-ES"/>
        </w:rPr>
        <w:t>300px</w:t>
      </w:r>
      <w:r w:rsidRPr="00062C65">
        <w:rPr>
          <w:rFonts w:ascii="Consolas" w:hAnsi="Consolas"/>
          <w:color w:val="D4D4D4"/>
          <w:sz w:val="21"/>
          <w:szCs w:val="21"/>
          <w:lang w:val="es-ES"/>
        </w:rPr>
        <w:t>;</w:t>
      </w:r>
    </w:p>
    <w:p w14:paraId="7A48E73E"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062C65">
        <w:rPr>
          <w:rFonts w:ascii="Consolas" w:hAnsi="Consolas"/>
          <w:color w:val="D4D4D4"/>
          <w:sz w:val="21"/>
          <w:szCs w:val="21"/>
          <w:lang w:val="es-ES"/>
        </w:rPr>
        <w:t>        }</w:t>
      </w:r>
    </w:p>
    <w:p w14:paraId="62FA6480"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4C626225" w14:textId="77777777" w:rsidR="00062C65" w:rsidRDefault="00062C65" w:rsidP="00062C65">
      <w:pPr>
        <w:widowControl/>
        <w:shd w:val="clear" w:color="auto" w:fill="1F1F1F"/>
        <w:autoSpaceDE/>
        <w:autoSpaceDN/>
        <w:adjustRightInd/>
        <w:spacing w:before="0" w:after="0" w:line="285" w:lineRule="atLeast"/>
        <w:jc w:val="left"/>
        <w:rPr>
          <w:rFonts w:ascii="Consolas" w:hAnsi="Consolas"/>
          <w:color w:val="808080"/>
          <w:sz w:val="21"/>
          <w:szCs w:val="21"/>
        </w:rPr>
      </w:pPr>
      <w:r w:rsidRPr="00062C65">
        <w:rPr>
          <w:rFonts w:ascii="Consolas" w:hAnsi="Consolas"/>
          <w:color w:val="CCCCCC"/>
          <w:sz w:val="21"/>
          <w:szCs w:val="21"/>
        </w:rPr>
        <w:t> </w:t>
      </w:r>
      <w:r w:rsidRPr="00062C65">
        <w:rPr>
          <w:rFonts w:ascii="Consolas" w:hAnsi="Consolas"/>
          <w:color w:val="808080"/>
          <w:sz w:val="21"/>
          <w:szCs w:val="21"/>
        </w:rPr>
        <w:t>&lt;</w:t>
      </w:r>
      <w:r w:rsidRPr="00062C65">
        <w:rPr>
          <w:rFonts w:ascii="Consolas" w:hAnsi="Consolas"/>
          <w:color w:val="569CD6"/>
          <w:sz w:val="21"/>
          <w:szCs w:val="21"/>
        </w:rPr>
        <w:t>input</w:t>
      </w:r>
      <w:r w:rsidRPr="00062C65">
        <w:rPr>
          <w:rFonts w:ascii="Consolas" w:hAnsi="Consolas"/>
          <w:color w:val="CCCCCC"/>
          <w:sz w:val="21"/>
          <w:szCs w:val="21"/>
        </w:rPr>
        <w:t xml:space="preserve"> </w:t>
      </w:r>
      <w:r w:rsidRPr="00062C65">
        <w:rPr>
          <w:rFonts w:ascii="Consolas" w:hAnsi="Consolas"/>
          <w:color w:val="9CDCFE"/>
          <w:sz w:val="21"/>
          <w:szCs w:val="21"/>
        </w:rPr>
        <w:t>type</w:t>
      </w:r>
      <w:r w:rsidRPr="00062C65">
        <w:rPr>
          <w:rFonts w:ascii="Consolas" w:hAnsi="Consolas"/>
          <w:color w:val="CCCCCC"/>
          <w:sz w:val="21"/>
          <w:szCs w:val="21"/>
        </w:rPr>
        <w:t>=</w:t>
      </w:r>
      <w:r w:rsidRPr="00062C65">
        <w:rPr>
          <w:rFonts w:ascii="Consolas" w:hAnsi="Consolas"/>
          <w:color w:val="CE9178"/>
          <w:sz w:val="21"/>
          <w:szCs w:val="21"/>
        </w:rPr>
        <w:t>"text"</w:t>
      </w:r>
      <w:r w:rsidRPr="00062C65">
        <w:rPr>
          <w:rFonts w:ascii="Consolas" w:hAnsi="Consolas"/>
          <w:color w:val="CCCCCC"/>
          <w:sz w:val="21"/>
          <w:szCs w:val="21"/>
        </w:rPr>
        <w:t xml:space="preserve"> </w:t>
      </w:r>
      <w:r w:rsidRPr="00062C65">
        <w:rPr>
          <w:rFonts w:ascii="Consolas" w:hAnsi="Consolas"/>
          <w:color w:val="9CDCFE"/>
          <w:sz w:val="21"/>
          <w:szCs w:val="21"/>
        </w:rPr>
        <w:t>class</w:t>
      </w:r>
      <w:r w:rsidRPr="00062C65">
        <w:rPr>
          <w:rFonts w:ascii="Consolas" w:hAnsi="Consolas"/>
          <w:color w:val="CCCCCC"/>
          <w:sz w:val="21"/>
          <w:szCs w:val="21"/>
        </w:rPr>
        <w:t>=</w:t>
      </w:r>
      <w:r w:rsidRPr="00062C65">
        <w:rPr>
          <w:rFonts w:ascii="Consolas" w:hAnsi="Consolas"/>
          <w:color w:val="CE9178"/>
          <w:sz w:val="21"/>
          <w:szCs w:val="21"/>
        </w:rPr>
        <w:t>"</w:t>
      </w:r>
      <w:proofErr w:type="gramStart"/>
      <w:r w:rsidRPr="00062C65">
        <w:rPr>
          <w:rFonts w:ascii="Consolas" w:hAnsi="Consolas"/>
          <w:color w:val="CE9178"/>
          <w:sz w:val="21"/>
          <w:szCs w:val="21"/>
        </w:rPr>
        <w:t>rounded-input</w:t>
      </w:r>
      <w:proofErr w:type="gramEnd"/>
      <w:r w:rsidRPr="00062C65">
        <w:rPr>
          <w:rFonts w:ascii="Consolas" w:hAnsi="Consolas"/>
          <w:color w:val="CE9178"/>
          <w:sz w:val="21"/>
          <w:szCs w:val="21"/>
        </w:rPr>
        <w:t>"</w:t>
      </w:r>
      <w:r w:rsidRPr="00062C65">
        <w:rPr>
          <w:rFonts w:ascii="Consolas" w:hAnsi="Consolas"/>
          <w:color w:val="CCCCCC"/>
          <w:sz w:val="21"/>
          <w:szCs w:val="21"/>
        </w:rPr>
        <w:t xml:space="preserve"> </w:t>
      </w:r>
      <w:r w:rsidRPr="00062C65">
        <w:rPr>
          <w:rFonts w:ascii="Consolas" w:hAnsi="Consolas"/>
          <w:color w:val="9CDCFE"/>
          <w:sz w:val="21"/>
          <w:szCs w:val="21"/>
        </w:rPr>
        <w:t>placeholder</w:t>
      </w:r>
      <w:r w:rsidRPr="00062C65">
        <w:rPr>
          <w:rFonts w:ascii="Consolas" w:hAnsi="Consolas"/>
          <w:color w:val="CCCCCC"/>
          <w:sz w:val="21"/>
          <w:szCs w:val="21"/>
        </w:rPr>
        <w:t>=</w:t>
      </w:r>
      <w:r w:rsidRPr="00062C65">
        <w:rPr>
          <w:rFonts w:ascii="Consolas" w:hAnsi="Consolas"/>
          <w:color w:val="CE9178"/>
          <w:sz w:val="21"/>
          <w:szCs w:val="21"/>
        </w:rPr>
        <w:t>"Correo electrónico"</w:t>
      </w:r>
      <w:r w:rsidRPr="00062C65">
        <w:rPr>
          <w:rFonts w:ascii="Consolas" w:hAnsi="Consolas"/>
          <w:color w:val="808080"/>
          <w:sz w:val="21"/>
          <w:szCs w:val="21"/>
        </w:rPr>
        <w:t>&gt;</w:t>
      </w:r>
    </w:p>
    <w:p w14:paraId="0EE8B771" w14:textId="77777777" w:rsidR="00062C65" w:rsidRPr="00062C65" w:rsidRDefault="00062C65" w:rsidP="00062C65">
      <w:pPr>
        <w:widowControl/>
        <w:shd w:val="clear" w:color="auto" w:fill="1F1F1F"/>
        <w:autoSpaceDE/>
        <w:autoSpaceDN/>
        <w:adjustRightInd/>
        <w:spacing w:before="0" w:after="0" w:line="285" w:lineRule="atLeast"/>
        <w:jc w:val="left"/>
        <w:rPr>
          <w:rFonts w:ascii="Consolas" w:hAnsi="Consolas"/>
          <w:color w:val="CCCCCC"/>
          <w:sz w:val="21"/>
          <w:szCs w:val="21"/>
        </w:rPr>
      </w:pPr>
    </w:p>
    <w:p w14:paraId="27037BF5" w14:textId="77777777" w:rsidR="00062C65" w:rsidRDefault="00062C65" w:rsidP="00904F88"/>
    <w:p w14:paraId="62926C99" w14:textId="13B161A2" w:rsidR="00062C65" w:rsidRDefault="000C42B0" w:rsidP="00904F88">
      <w:r w:rsidRPr="000C42B0">
        <w:rPr>
          <w:noProof/>
        </w:rPr>
        <w:drawing>
          <wp:inline distT="0" distB="0" distL="0" distR="0" wp14:anchorId="16FB41AC" wp14:editId="0F2344C4">
            <wp:extent cx="4925112" cy="1276528"/>
            <wp:effectExtent l="0" t="0" r="8890" b="0"/>
            <wp:docPr id="11377434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3435" name="Imagen 1" descr="Interfaz de usuario gráfica, Texto, Aplicación&#10;&#10;El contenido generado por IA puede ser incorrecto."/>
                    <pic:cNvPicPr/>
                  </pic:nvPicPr>
                  <pic:blipFill>
                    <a:blip r:embed="rId219"/>
                    <a:stretch>
                      <a:fillRect/>
                    </a:stretch>
                  </pic:blipFill>
                  <pic:spPr>
                    <a:xfrm>
                      <a:off x="0" y="0"/>
                      <a:ext cx="4925112" cy="1276528"/>
                    </a:xfrm>
                    <a:prstGeom prst="rect">
                      <a:avLst/>
                    </a:prstGeom>
                  </pic:spPr>
                </pic:pic>
              </a:graphicData>
            </a:graphic>
          </wp:inline>
        </w:drawing>
      </w:r>
    </w:p>
    <w:p w14:paraId="66AD1345" w14:textId="77777777" w:rsidR="00E655C6" w:rsidRPr="00E655C6" w:rsidRDefault="00E655C6" w:rsidP="00E655C6">
      <w:pPr>
        <w:rPr>
          <w:b/>
          <w:bCs/>
          <w:u w:val="single"/>
          <w:lang w:val="es-ES"/>
        </w:rPr>
      </w:pPr>
      <w:r w:rsidRPr="00E655C6">
        <w:rPr>
          <w:b/>
          <w:bCs/>
          <w:u w:val="single"/>
          <w:lang w:val="es-ES"/>
        </w:rPr>
        <w:t>Sombras</w:t>
      </w:r>
    </w:p>
    <w:p w14:paraId="7DC940E5" w14:textId="18C938E0" w:rsidR="0082019E" w:rsidRPr="00E655C6" w:rsidRDefault="00E655C6" w:rsidP="00E655C6">
      <w:pPr>
        <w:rPr>
          <w:lang w:val="es-ES"/>
        </w:rPr>
      </w:pPr>
      <w:r w:rsidRPr="00E655C6">
        <w:rPr>
          <w:lang w:val="es-ES"/>
        </w:rPr>
        <w:t>Aplicar sombras al fondo del input puede agregar profundidad y estilo.</w:t>
      </w:r>
    </w:p>
    <w:p w14:paraId="15BE623C" w14:textId="77777777" w:rsidR="0082019E" w:rsidRDefault="0082019E" w:rsidP="00904F88">
      <w:pPr>
        <w:rPr>
          <w:lang w:val="es-ES"/>
        </w:rPr>
      </w:pPr>
    </w:p>
    <w:p w14:paraId="47EBBBE6"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proofErr w:type="gramStart"/>
      <w:r w:rsidRPr="00E655C6">
        <w:rPr>
          <w:rFonts w:ascii="Consolas" w:hAnsi="Consolas"/>
          <w:color w:val="D7BA7D"/>
          <w:sz w:val="21"/>
          <w:szCs w:val="21"/>
        </w:rPr>
        <w:t>.shaded</w:t>
      </w:r>
      <w:proofErr w:type="gramEnd"/>
      <w:r w:rsidRPr="00E655C6">
        <w:rPr>
          <w:rFonts w:ascii="Consolas" w:hAnsi="Consolas"/>
          <w:color w:val="D7BA7D"/>
          <w:sz w:val="21"/>
          <w:szCs w:val="21"/>
        </w:rPr>
        <w:t>-input</w:t>
      </w:r>
      <w:r w:rsidRPr="00E655C6">
        <w:rPr>
          <w:rFonts w:ascii="Consolas" w:hAnsi="Consolas"/>
          <w:color w:val="D4D4D4"/>
          <w:sz w:val="21"/>
          <w:szCs w:val="21"/>
        </w:rPr>
        <w:t xml:space="preserve"> {</w:t>
      </w:r>
    </w:p>
    <w:p w14:paraId="399450A7"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background-color</w:t>
      </w:r>
      <w:r w:rsidRPr="00E655C6">
        <w:rPr>
          <w:rFonts w:ascii="Consolas" w:hAnsi="Consolas"/>
          <w:color w:val="D4D4D4"/>
          <w:sz w:val="21"/>
          <w:szCs w:val="21"/>
        </w:rPr>
        <w:t xml:space="preserve">: </w:t>
      </w:r>
      <w:r w:rsidRPr="00E655C6">
        <w:rPr>
          <w:rFonts w:ascii="Consolas" w:hAnsi="Consolas"/>
          <w:color w:val="CE9178"/>
          <w:sz w:val="21"/>
          <w:szCs w:val="21"/>
        </w:rPr>
        <w:t>#</w:t>
      </w:r>
      <w:proofErr w:type="gramStart"/>
      <w:r w:rsidRPr="00E655C6">
        <w:rPr>
          <w:rFonts w:ascii="Consolas" w:hAnsi="Consolas"/>
          <w:color w:val="CE9178"/>
          <w:sz w:val="21"/>
          <w:szCs w:val="21"/>
        </w:rPr>
        <w:t>f2f2f2</w:t>
      </w:r>
      <w:r w:rsidRPr="00E655C6">
        <w:rPr>
          <w:rFonts w:ascii="Consolas" w:hAnsi="Consolas"/>
          <w:color w:val="D4D4D4"/>
          <w:sz w:val="21"/>
          <w:szCs w:val="21"/>
        </w:rPr>
        <w:t>;</w:t>
      </w:r>
      <w:proofErr w:type="gramEnd"/>
    </w:p>
    <w:p w14:paraId="09E6F84E"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border</w:t>
      </w:r>
      <w:r w:rsidRPr="00E655C6">
        <w:rPr>
          <w:rFonts w:ascii="Consolas" w:hAnsi="Consolas"/>
          <w:color w:val="D4D4D4"/>
          <w:sz w:val="21"/>
          <w:szCs w:val="21"/>
        </w:rPr>
        <w:t xml:space="preserve">: </w:t>
      </w:r>
      <w:proofErr w:type="gramStart"/>
      <w:r w:rsidRPr="00E655C6">
        <w:rPr>
          <w:rFonts w:ascii="Consolas" w:hAnsi="Consolas"/>
          <w:color w:val="CE9178"/>
          <w:sz w:val="21"/>
          <w:szCs w:val="21"/>
        </w:rPr>
        <w:t>none</w:t>
      </w:r>
      <w:r w:rsidRPr="00E655C6">
        <w:rPr>
          <w:rFonts w:ascii="Consolas" w:hAnsi="Consolas"/>
          <w:color w:val="D4D4D4"/>
          <w:sz w:val="21"/>
          <w:szCs w:val="21"/>
        </w:rPr>
        <w:t>;</w:t>
      </w:r>
      <w:proofErr w:type="gramEnd"/>
    </w:p>
    <w:p w14:paraId="7CD06F72"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padding</w:t>
      </w:r>
      <w:r w:rsidRPr="00E655C6">
        <w:rPr>
          <w:rFonts w:ascii="Consolas" w:hAnsi="Consolas"/>
          <w:color w:val="D4D4D4"/>
          <w:sz w:val="21"/>
          <w:szCs w:val="21"/>
        </w:rPr>
        <w:t xml:space="preserve">: </w:t>
      </w:r>
      <w:proofErr w:type="gramStart"/>
      <w:r w:rsidRPr="00E655C6">
        <w:rPr>
          <w:rFonts w:ascii="Consolas" w:hAnsi="Consolas"/>
          <w:color w:val="B5CEA8"/>
          <w:sz w:val="21"/>
          <w:szCs w:val="21"/>
        </w:rPr>
        <w:t>10px</w:t>
      </w:r>
      <w:r w:rsidRPr="00E655C6">
        <w:rPr>
          <w:rFonts w:ascii="Consolas" w:hAnsi="Consolas"/>
          <w:color w:val="D4D4D4"/>
          <w:sz w:val="21"/>
          <w:szCs w:val="21"/>
        </w:rPr>
        <w:t>;</w:t>
      </w:r>
      <w:proofErr w:type="gramEnd"/>
    </w:p>
    <w:p w14:paraId="63506192"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r w:rsidRPr="00E655C6">
        <w:rPr>
          <w:rFonts w:ascii="Consolas" w:hAnsi="Consolas"/>
          <w:color w:val="D4D4D4"/>
          <w:sz w:val="21"/>
          <w:szCs w:val="21"/>
        </w:rPr>
        <w:t xml:space="preserve">            </w:t>
      </w:r>
      <w:r w:rsidRPr="00E655C6">
        <w:rPr>
          <w:rFonts w:ascii="Consolas" w:hAnsi="Consolas"/>
          <w:color w:val="9CDCFE"/>
          <w:sz w:val="21"/>
          <w:szCs w:val="21"/>
        </w:rPr>
        <w:t>box-shadow</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2px</w:t>
      </w:r>
      <w:r w:rsidRPr="00E655C6">
        <w:rPr>
          <w:rFonts w:ascii="Consolas" w:hAnsi="Consolas"/>
          <w:color w:val="D4D4D4"/>
          <w:sz w:val="21"/>
          <w:szCs w:val="21"/>
        </w:rPr>
        <w:t xml:space="preserve"> </w:t>
      </w:r>
      <w:r w:rsidRPr="00E655C6">
        <w:rPr>
          <w:rFonts w:ascii="Consolas" w:hAnsi="Consolas"/>
          <w:color w:val="B5CEA8"/>
          <w:sz w:val="21"/>
          <w:szCs w:val="21"/>
        </w:rPr>
        <w:t>5px</w:t>
      </w:r>
      <w:r w:rsidRPr="00E655C6">
        <w:rPr>
          <w:rFonts w:ascii="Consolas" w:hAnsi="Consolas"/>
          <w:color w:val="D4D4D4"/>
          <w:sz w:val="21"/>
          <w:szCs w:val="21"/>
        </w:rPr>
        <w:t xml:space="preserve"> </w:t>
      </w:r>
      <w:proofErr w:type="gramStart"/>
      <w:r w:rsidRPr="00E655C6">
        <w:rPr>
          <w:rFonts w:ascii="Consolas" w:hAnsi="Consolas"/>
          <w:color w:val="DCDCAA"/>
          <w:sz w:val="21"/>
          <w:szCs w:val="21"/>
        </w:rPr>
        <w:t>rgba</w:t>
      </w:r>
      <w:r w:rsidRPr="00E655C6">
        <w:rPr>
          <w:rFonts w:ascii="Consolas" w:hAnsi="Consolas"/>
          <w:color w:val="D4D4D4"/>
          <w:sz w:val="21"/>
          <w:szCs w:val="21"/>
        </w:rPr>
        <w:t>(</w:t>
      </w:r>
      <w:proofErr w:type="gramEnd"/>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w:t>
      </w:r>
      <w:r w:rsidRPr="00E655C6">
        <w:rPr>
          <w:rFonts w:ascii="Consolas" w:hAnsi="Consolas"/>
          <w:color w:val="D4D4D4"/>
          <w:sz w:val="21"/>
          <w:szCs w:val="21"/>
        </w:rPr>
        <w:t xml:space="preserve">, </w:t>
      </w:r>
      <w:r w:rsidRPr="00E655C6">
        <w:rPr>
          <w:rFonts w:ascii="Consolas" w:hAnsi="Consolas"/>
          <w:color w:val="B5CEA8"/>
          <w:sz w:val="21"/>
          <w:szCs w:val="21"/>
        </w:rPr>
        <w:t>0.1</w:t>
      </w:r>
      <w:proofErr w:type="gramStart"/>
      <w:r w:rsidRPr="00E655C6">
        <w:rPr>
          <w:rFonts w:ascii="Consolas" w:hAnsi="Consolas"/>
          <w:color w:val="D4D4D4"/>
          <w:sz w:val="21"/>
          <w:szCs w:val="21"/>
        </w:rPr>
        <w:t>);</w:t>
      </w:r>
      <w:proofErr w:type="gramEnd"/>
    </w:p>
    <w:p w14:paraId="1DBC134E"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E655C6">
        <w:rPr>
          <w:rFonts w:ascii="Consolas" w:hAnsi="Consolas"/>
          <w:color w:val="D4D4D4"/>
          <w:sz w:val="21"/>
          <w:szCs w:val="21"/>
        </w:rPr>
        <w:t xml:space="preserve">            </w:t>
      </w:r>
      <w:r w:rsidRPr="00E655C6">
        <w:rPr>
          <w:rFonts w:ascii="Consolas" w:hAnsi="Consolas"/>
          <w:color w:val="9CDCFE"/>
          <w:sz w:val="21"/>
          <w:szCs w:val="21"/>
          <w:lang w:val="es-ES"/>
        </w:rPr>
        <w:t>margin</w:t>
      </w:r>
      <w:r w:rsidRPr="00E655C6">
        <w:rPr>
          <w:rFonts w:ascii="Consolas" w:hAnsi="Consolas"/>
          <w:color w:val="D4D4D4"/>
          <w:sz w:val="21"/>
          <w:szCs w:val="21"/>
          <w:lang w:val="es-ES"/>
        </w:rPr>
        <w:t xml:space="preserve">: </w:t>
      </w:r>
      <w:r w:rsidRPr="00E655C6">
        <w:rPr>
          <w:rFonts w:ascii="Consolas" w:hAnsi="Consolas"/>
          <w:color w:val="B5CEA8"/>
          <w:sz w:val="21"/>
          <w:szCs w:val="21"/>
          <w:lang w:val="es-ES"/>
        </w:rPr>
        <w:t>10px</w:t>
      </w:r>
      <w:r w:rsidRPr="00E655C6">
        <w:rPr>
          <w:rFonts w:ascii="Consolas" w:hAnsi="Consolas"/>
          <w:color w:val="D4D4D4"/>
          <w:sz w:val="21"/>
          <w:szCs w:val="21"/>
          <w:lang w:val="es-ES"/>
        </w:rPr>
        <w:t>;</w:t>
      </w:r>
    </w:p>
    <w:p w14:paraId="533D5513"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E655C6">
        <w:rPr>
          <w:rFonts w:ascii="Consolas" w:hAnsi="Consolas"/>
          <w:color w:val="D4D4D4"/>
          <w:sz w:val="21"/>
          <w:szCs w:val="21"/>
          <w:lang w:val="es-ES"/>
        </w:rPr>
        <w:t xml:space="preserve">            </w:t>
      </w:r>
      <w:r w:rsidRPr="00E655C6">
        <w:rPr>
          <w:rFonts w:ascii="Consolas" w:hAnsi="Consolas"/>
          <w:color w:val="9CDCFE"/>
          <w:sz w:val="21"/>
          <w:szCs w:val="21"/>
          <w:lang w:val="es-ES"/>
        </w:rPr>
        <w:t>width</w:t>
      </w:r>
      <w:r w:rsidRPr="00E655C6">
        <w:rPr>
          <w:rFonts w:ascii="Consolas" w:hAnsi="Consolas"/>
          <w:color w:val="D4D4D4"/>
          <w:sz w:val="21"/>
          <w:szCs w:val="21"/>
          <w:lang w:val="es-ES"/>
        </w:rPr>
        <w:t xml:space="preserve">: </w:t>
      </w:r>
      <w:r w:rsidRPr="00E655C6">
        <w:rPr>
          <w:rFonts w:ascii="Consolas" w:hAnsi="Consolas"/>
          <w:color w:val="B5CEA8"/>
          <w:sz w:val="21"/>
          <w:szCs w:val="21"/>
          <w:lang w:val="es-ES"/>
        </w:rPr>
        <w:t>300px</w:t>
      </w:r>
      <w:r w:rsidRPr="00E655C6">
        <w:rPr>
          <w:rFonts w:ascii="Consolas" w:hAnsi="Consolas"/>
          <w:color w:val="D4D4D4"/>
          <w:sz w:val="21"/>
          <w:szCs w:val="21"/>
          <w:lang w:val="es-ES"/>
        </w:rPr>
        <w:t>;</w:t>
      </w:r>
    </w:p>
    <w:p w14:paraId="72F5AD84" w14:textId="77777777" w:rsidR="00E655C6"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lang w:val="es-ES"/>
        </w:rPr>
      </w:pPr>
      <w:r w:rsidRPr="00E655C6">
        <w:rPr>
          <w:rFonts w:ascii="Consolas" w:hAnsi="Consolas"/>
          <w:color w:val="D4D4D4"/>
          <w:sz w:val="21"/>
          <w:szCs w:val="21"/>
          <w:lang w:val="es-ES"/>
        </w:rPr>
        <w:t>        }</w:t>
      </w:r>
    </w:p>
    <w:p w14:paraId="0BF4AFD1" w14:textId="77777777" w:rsidR="00E655C6"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lang w:val="es-ES"/>
        </w:rPr>
      </w:pPr>
    </w:p>
    <w:p w14:paraId="48044CDB" w14:textId="77777777" w:rsidR="00D8555A" w:rsidRPr="00D8555A" w:rsidRDefault="00D8555A" w:rsidP="00D8555A">
      <w:pPr>
        <w:widowControl/>
        <w:shd w:val="clear" w:color="auto" w:fill="1F1F1F"/>
        <w:autoSpaceDE/>
        <w:autoSpaceDN/>
        <w:adjustRightInd/>
        <w:spacing w:before="0" w:after="0" w:line="285" w:lineRule="atLeast"/>
        <w:jc w:val="left"/>
        <w:rPr>
          <w:rFonts w:ascii="Consolas" w:hAnsi="Consolas"/>
          <w:color w:val="CCCCCC"/>
          <w:sz w:val="21"/>
          <w:szCs w:val="21"/>
        </w:rPr>
      </w:pPr>
      <w:r w:rsidRPr="00D8555A">
        <w:rPr>
          <w:rFonts w:ascii="Consolas" w:hAnsi="Consolas"/>
          <w:color w:val="CCCCCC"/>
          <w:sz w:val="21"/>
          <w:szCs w:val="21"/>
        </w:rPr>
        <w:t> </w:t>
      </w:r>
      <w:r w:rsidRPr="00D8555A">
        <w:rPr>
          <w:rFonts w:ascii="Consolas" w:hAnsi="Consolas"/>
          <w:color w:val="808080"/>
          <w:sz w:val="21"/>
          <w:szCs w:val="21"/>
        </w:rPr>
        <w:t>&lt;</w:t>
      </w:r>
      <w:r w:rsidRPr="00D8555A">
        <w:rPr>
          <w:rFonts w:ascii="Consolas" w:hAnsi="Consolas"/>
          <w:color w:val="569CD6"/>
          <w:sz w:val="21"/>
          <w:szCs w:val="21"/>
        </w:rPr>
        <w:t>input</w:t>
      </w:r>
      <w:r w:rsidRPr="00D8555A">
        <w:rPr>
          <w:rFonts w:ascii="Consolas" w:hAnsi="Consolas"/>
          <w:color w:val="CCCCCC"/>
          <w:sz w:val="21"/>
          <w:szCs w:val="21"/>
        </w:rPr>
        <w:t xml:space="preserve"> </w:t>
      </w:r>
      <w:r w:rsidRPr="00D8555A">
        <w:rPr>
          <w:rFonts w:ascii="Consolas" w:hAnsi="Consolas"/>
          <w:color w:val="9CDCFE"/>
          <w:sz w:val="21"/>
          <w:szCs w:val="21"/>
        </w:rPr>
        <w:t>type</w:t>
      </w:r>
      <w:r w:rsidRPr="00D8555A">
        <w:rPr>
          <w:rFonts w:ascii="Consolas" w:hAnsi="Consolas"/>
          <w:color w:val="CCCCCC"/>
          <w:sz w:val="21"/>
          <w:szCs w:val="21"/>
        </w:rPr>
        <w:t>=</w:t>
      </w:r>
      <w:r w:rsidRPr="00D8555A">
        <w:rPr>
          <w:rFonts w:ascii="Consolas" w:hAnsi="Consolas"/>
          <w:color w:val="CE9178"/>
          <w:sz w:val="21"/>
          <w:szCs w:val="21"/>
        </w:rPr>
        <w:t>"text"</w:t>
      </w:r>
      <w:r w:rsidRPr="00D8555A">
        <w:rPr>
          <w:rFonts w:ascii="Consolas" w:hAnsi="Consolas"/>
          <w:color w:val="CCCCCC"/>
          <w:sz w:val="21"/>
          <w:szCs w:val="21"/>
        </w:rPr>
        <w:t xml:space="preserve"> </w:t>
      </w:r>
      <w:r w:rsidRPr="00D8555A">
        <w:rPr>
          <w:rFonts w:ascii="Consolas" w:hAnsi="Consolas"/>
          <w:color w:val="9CDCFE"/>
          <w:sz w:val="21"/>
          <w:szCs w:val="21"/>
        </w:rPr>
        <w:t>class</w:t>
      </w:r>
      <w:r w:rsidRPr="00D8555A">
        <w:rPr>
          <w:rFonts w:ascii="Consolas" w:hAnsi="Consolas"/>
          <w:color w:val="CCCCCC"/>
          <w:sz w:val="21"/>
          <w:szCs w:val="21"/>
        </w:rPr>
        <w:t>=</w:t>
      </w:r>
      <w:r w:rsidRPr="00D8555A">
        <w:rPr>
          <w:rFonts w:ascii="Consolas" w:hAnsi="Consolas"/>
          <w:color w:val="CE9178"/>
          <w:sz w:val="21"/>
          <w:szCs w:val="21"/>
        </w:rPr>
        <w:t>"</w:t>
      </w:r>
      <w:proofErr w:type="gramStart"/>
      <w:r w:rsidRPr="00D8555A">
        <w:rPr>
          <w:rFonts w:ascii="Consolas" w:hAnsi="Consolas"/>
          <w:color w:val="CE9178"/>
          <w:sz w:val="21"/>
          <w:szCs w:val="21"/>
        </w:rPr>
        <w:t>shaded-input</w:t>
      </w:r>
      <w:proofErr w:type="gramEnd"/>
      <w:r w:rsidRPr="00D8555A">
        <w:rPr>
          <w:rFonts w:ascii="Consolas" w:hAnsi="Consolas"/>
          <w:color w:val="CE9178"/>
          <w:sz w:val="21"/>
          <w:szCs w:val="21"/>
        </w:rPr>
        <w:t>"</w:t>
      </w:r>
      <w:r w:rsidRPr="00D8555A">
        <w:rPr>
          <w:rFonts w:ascii="Consolas" w:hAnsi="Consolas"/>
          <w:color w:val="CCCCCC"/>
          <w:sz w:val="21"/>
          <w:szCs w:val="21"/>
        </w:rPr>
        <w:t xml:space="preserve"> </w:t>
      </w:r>
      <w:r w:rsidRPr="00D8555A">
        <w:rPr>
          <w:rFonts w:ascii="Consolas" w:hAnsi="Consolas"/>
          <w:color w:val="9CDCFE"/>
          <w:sz w:val="21"/>
          <w:szCs w:val="21"/>
        </w:rPr>
        <w:t>placeholder</w:t>
      </w:r>
      <w:r w:rsidRPr="00D8555A">
        <w:rPr>
          <w:rFonts w:ascii="Consolas" w:hAnsi="Consolas"/>
          <w:color w:val="CCCCCC"/>
          <w:sz w:val="21"/>
          <w:szCs w:val="21"/>
        </w:rPr>
        <w:t>=</w:t>
      </w:r>
      <w:r w:rsidRPr="00D8555A">
        <w:rPr>
          <w:rFonts w:ascii="Consolas" w:hAnsi="Consolas"/>
          <w:color w:val="CE9178"/>
          <w:sz w:val="21"/>
          <w:szCs w:val="21"/>
        </w:rPr>
        <w:t>"Contraseña"</w:t>
      </w:r>
      <w:r w:rsidRPr="00D8555A">
        <w:rPr>
          <w:rFonts w:ascii="Consolas" w:hAnsi="Consolas"/>
          <w:color w:val="808080"/>
          <w:sz w:val="21"/>
          <w:szCs w:val="21"/>
        </w:rPr>
        <w:t>&gt;</w:t>
      </w:r>
    </w:p>
    <w:p w14:paraId="1A932B54" w14:textId="77777777" w:rsidR="00E655C6" w:rsidRPr="00D8555A" w:rsidRDefault="00E655C6" w:rsidP="00E655C6">
      <w:pPr>
        <w:widowControl/>
        <w:shd w:val="clear" w:color="auto" w:fill="1F1F1F"/>
        <w:autoSpaceDE/>
        <w:autoSpaceDN/>
        <w:adjustRightInd/>
        <w:spacing w:before="0" w:after="0" w:line="285" w:lineRule="atLeast"/>
        <w:jc w:val="left"/>
        <w:rPr>
          <w:rFonts w:ascii="Consolas" w:hAnsi="Consolas"/>
          <w:color w:val="D4D4D4"/>
          <w:sz w:val="21"/>
          <w:szCs w:val="21"/>
        </w:rPr>
      </w:pPr>
    </w:p>
    <w:p w14:paraId="4E4A8105" w14:textId="77777777" w:rsidR="00E655C6" w:rsidRPr="00E655C6" w:rsidRDefault="00E655C6" w:rsidP="00E655C6">
      <w:pPr>
        <w:widowControl/>
        <w:shd w:val="clear" w:color="auto" w:fill="1F1F1F"/>
        <w:autoSpaceDE/>
        <w:autoSpaceDN/>
        <w:adjustRightInd/>
        <w:spacing w:before="0" w:after="0" w:line="285" w:lineRule="atLeast"/>
        <w:jc w:val="left"/>
        <w:rPr>
          <w:rFonts w:ascii="Consolas" w:hAnsi="Consolas"/>
          <w:color w:val="CCCCCC"/>
          <w:sz w:val="21"/>
          <w:szCs w:val="21"/>
        </w:rPr>
      </w:pPr>
    </w:p>
    <w:p w14:paraId="5A943555" w14:textId="77777777" w:rsidR="00E655C6" w:rsidRDefault="00E655C6" w:rsidP="00904F88"/>
    <w:p w14:paraId="4CB9BCF6" w14:textId="489F4AB2" w:rsidR="00D8555A" w:rsidRPr="00D8555A" w:rsidRDefault="00D8555A" w:rsidP="00904F88">
      <w:r w:rsidRPr="00D8555A">
        <w:rPr>
          <w:noProof/>
        </w:rPr>
        <w:drawing>
          <wp:inline distT="0" distB="0" distL="0" distR="0" wp14:anchorId="2201782A" wp14:editId="17D24A4F">
            <wp:extent cx="3686689" cy="543001"/>
            <wp:effectExtent l="0" t="0" r="0" b="9525"/>
            <wp:docPr id="1213140100"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0100" name="Imagen 1" descr="Forma, Rectángulo&#10;&#10;El contenido generado por IA puede ser incorrecto."/>
                    <pic:cNvPicPr/>
                  </pic:nvPicPr>
                  <pic:blipFill>
                    <a:blip r:embed="rId220"/>
                    <a:stretch>
                      <a:fillRect/>
                    </a:stretch>
                  </pic:blipFill>
                  <pic:spPr>
                    <a:xfrm>
                      <a:off x="0" y="0"/>
                      <a:ext cx="3686689" cy="543001"/>
                    </a:xfrm>
                    <a:prstGeom prst="rect">
                      <a:avLst/>
                    </a:prstGeom>
                  </pic:spPr>
                </pic:pic>
              </a:graphicData>
            </a:graphic>
          </wp:inline>
        </w:drawing>
      </w:r>
    </w:p>
    <w:p w14:paraId="6C1E8B0D" w14:textId="77777777" w:rsidR="0082019E" w:rsidRPr="00D8555A" w:rsidRDefault="0082019E" w:rsidP="00904F88"/>
    <w:p w14:paraId="4C6F4AEB" w14:textId="77777777" w:rsidR="0082019E" w:rsidRPr="00D8555A" w:rsidRDefault="0082019E" w:rsidP="00904F88"/>
    <w:p w14:paraId="53BA34BF" w14:textId="77777777" w:rsidR="00C702D5" w:rsidRPr="00C702D5" w:rsidRDefault="00C702D5" w:rsidP="00C702D5">
      <w:pPr>
        <w:rPr>
          <w:b/>
          <w:bCs/>
          <w:u w:val="single"/>
          <w:lang w:val="es-ES"/>
        </w:rPr>
      </w:pPr>
      <w:r w:rsidRPr="00C702D5">
        <w:rPr>
          <w:b/>
          <w:bCs/>
          <w:u w:val="single"/>
          <w:lang w:val="es-ES"/>
        </w:rPr>
        <w:t>Hover y focus</w:t>
      </w:r>
    </w:p>
    <w:p w14:paraId="29867728" w14:textId="77777777" w:rsidR="00C702D5" w:rsidRPr="00C702D5" w:rsidRDefault="00C702D5" w:rsidP="00C702D5">
      <w:pPr>
        <w:rPr>
          <w:lang w:val="es-ES"/>
        </w:rPr>
      </w:pPr>
      <w:r w:rsidRPr="00C702D5">
        <w:rPr>
          <w:lang w:val="es-ES"/>
        </w:rPr>
        <w:t>Agregar efectos de hover y focus puede mejorar la interactividad y la retroalimentación para el usuario.</w:t>
      </w:r>
    </w:p>
    <w:p w14:paraId="5CABF1A0" w14:textId="11DD358E" w:rsidR="00062C65" w:rsidRPr="00C702D5" w:rsidRDefault="004874DB" w:rsidP="00904F88">
      <w:pPr>
        <w:rPr>
          <w:lang w:val="es-ES"/>
        </w:rPr>
      </w:pPr>
      <w:r w:rsidRPr="004874DB">
        <w:rPr>
          <w:noProof/>
          <w:lang w:val="es-ES"/>
        </w:rPr>
        <w:drawing>
          <wp:inline distT="0" distB="0" distL="0" distR="0" wp14:anchorId="6E5C46C6" wp14:editId="4DDCABE0">
            <wp:extent cx="3705742" cy="523948"/>
            <wp:effectExtent l="0" t="0" r="9525" b="9525"/>
            <wp:docPr id="773975351"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351" name="Imagen 1" descr="Forma, Rectángulo&#10;&#10;El contenido generado por IA puede ser incorrecto."/>
                    <pic:cNvPicPr/>
                  </pic:nvPicPr>
                  <pic:blipFill>
                    <a:blip r:embed="rId221"/>
                    <a:stretch>
                      <a:fillRect/>
                    </a:stretch>
                  </pic:blipFill>
                  <pic:spPr>
                    <a:xfrm>
                      <a:off x="0" y="0"/>
                      <a:ext cx="3705742" cy="523948"/>
                    </a:xfrm>
                    <a:prstGeom prst="rect">
                      <a:avLst/>
                    </a:prstGeom>
                  </pic:spPr>
                </pic:pic>
              </a:graphicData>
            </a:graphic>
          </wp:inline>
        </w:drawing>
      </w:r>
    </w:p>
    <w:p w14:paraId="62FF505A" w14:textId="77777777" w:rsidR="000C42B0" w:rsidRPr="00C702D5" w:rsidRDefault="000C42B0" w:rsidP="00904F88">
      <w:pPr>
        <w:rPr>
          <w:lang w:val="es-ES"/>
        </w:rPr>
      </w:pPr>
    </w:p>
    <w:p w14:paraId="64D757D2" w14:textId="77777777" w:rsidR="008A267F" w:rsidRPr="008A267F" w:rsidRDefault="008A267F" w:rsidP="008A267F">
      <w:pPr>
        <w:rPr>
          <w:b/>
          <w:bCs/>
          <w:u w:val="single"/>
          <w:lang w:val="es-ES"/>
        </w:rPr>
      </w:pPr>
      <w:r w:rsidRPr="008A267F">
        <w:rPr>
          <w:b/>
          <w:bCs/>
          <w:u w:val="single"/>
          <w:lang w:val="es-ES"/>
        </w:rPr>
        <w:t>Iconos en inputs</w:t>
      </w:r>
    </w:p>
    <w:p w14:paraId="46BFB323" w14:textId="77777777" w:rsidR="000C42B0" w:rsidRDefault="000C42B0" w:rsidP="00904F88">
      <w:pPr>
        <w:rPr>
          <w:lang w:val="es-ES"/>
        </w:rPr>
      </w:pPr>
    </w:p>
    <w:p w14:paraId="56F83F14" w14:textId="13FDA586" w:rsidR="00C94A50" w:rsidRDefault="00C94A50" w:rsidP="00904F88">
      <w:pPr>
        <w:rPr>
          <w:lang w:val="es-ES"/>
        </w:rPr>
      </w:pPr>
      <w:r>
        <w:rPr>
          <w:lang w:val="es-ES"/>
        </w:rPr>
        <w:t xml:space="preserve">Vamos a usar los </w:t>
      </w:r>
      <w:proofErr w:type="gramStart"/>
      <w:r>
        <w:rPr>
          <w:lang w:val="es-ES"/>
        </w:rPr>
        <w:t>iconos material</w:t>
      </w:r>
      <w:proofErr w:type="gramEnd"/>
      <w:r>
        <w:rPr>
          <w:lang w:val="es-ES"/>
        </w:rPr>
        <w:t xml:space="preserve"> design de Google para ello tenemos que añadir esta referencia css</w:t>
      </w:r>
      <w:r w:rsidR="009564BF">
        <w:rPr>
          <w:lang w:val="es-ES"/>
        </w:rPr>
        <w:t xml:space="preserve"> a nuestra página web.</w:t>
      </w:r>
    </w:p>
    <w:p w14:paraId="39860B39" w14:textId="77777777" w:rsidR="00C94A50" w:rsidRDefault="00C94A50" w:rsidP="00904F88">
      <w:pPr>
        <w:rPr>
          <w:lang w:val="es-ES"/>
        </w:rPr>
      </w:pPr>
    </w:p>
    <w:p w14:paraId="0C042C55" w14:textId="77777777" w:rsidR="00C94A50" w:rsidRPr="00C94A50" w:rsidRDefault="00C94A50" w:rsidP="00C94A50">
      <w:r w:rsidRPr="00C94A50">
        <w:rPr>
          <w:lang w:val="es-ES"/>
        </w:rPr>
        <w:t> </w:t>
      </w:r>
      <w:r w:rsidRPr="00C94A50">
        <w:t>&lt;link href="https://fonts.googleapis.com/css2?family=Material+Symbols+Outlined:wght@100&amp;icon_names=email,lock,person" rel="stylesheet" /&gt;</w:t>
      </w:r>
    </w:p>
    <w:p w14:paraId="17257DAA" w14:textId="77777777" w:rsidR="00C94A50" w:rsidRPr="00C94A50" w:rsidRDefault="00C94A50" w:rsidP="00C94A50">
      <w:r w:rsidRPr="00C94A50">
        <w:t xml:space="preserve">  </w:t>
      </w:r>
    </w:p>
    <w:p w14:paraId="7489FE9D" w14:textId="334F8B83" w:rsidR="00C94A50" w:rsidRDefault="009564BF" w:rsidP="00904F88">
      <w:pPr>
        <w:rPr>
          <w:lang w:val="es-ES"/>
        </w:rPr>
      </w:pPr>
      <w:r w:rsidRPr="009564BF">
        <w:rPr>
          <w:lang w:val="es-ES"/>
        </w:rPr>
        <w:t>La referencia a los i</w:t>
      </w:r>
      <w:r>
        <w:rPr>
          <w:lang w:val="es-ES"/>
        </w:rPr>
        <w:t>conos se puede obtener en el siguiente enlace;</w:t>
      </w:r>
    </w:p>
    <w:p w14:paraId="65E4462A" w14:textId="345278DB" w:rsidR="009564BF" w:rsidRDefault="00B26C92" w:rsidP="00904F88">
      <w:pPr>
        <w:rPr>
          <w:lang w:val="es-ES"/>
        </w:rPr>
      </w:pPr>
      <w:hyperlink r:id="rId222" w:history="1">
        <w:r w:rsidRPr="000030DE">
          <w:rPr>
            <w:rStyle w:val="Hipervnculo"/>
            <w:lang w:val="es-ES"/>
          </w:rPr>
          <w:t>https://fonts.google.com/icons</w:t>
        </w:r>
      </w:hyperlink>
    </w:p>
    <w:p w14:paraId="5975C0C0" w14:textId="77777777" w:rsidR="00B26C92" w:rsidRDefault="00B26C92" w:rsidP="00904F88">
      <w:pPr>
        <w:rPr>
          <w:lang w:val="es-ES"/>
        </w:rPr>
      </w:pPr>
    </w:p>
    <w:p w14:paraId="2C49D405" w14:textId="4B9844E8" w:rsidR="00B26C92" w:rsidRPr="00FE3637" w:rsidRDefault="00FE3637" w:rsidP="00904F88">
      <w:pPr>
        <w:rPr>
          <w:lang w:val="es-ES"/>
        </w:rPr>
      </w:pPr>
      <w:r w:rsidRPr="00FE3637">
        <w:rPr>
          <w:lang w:val="es-ES"/>
        </w:rPr>
        <w:t>Asegúrate de que el enlace a los iconos de Google Material Icons esté correctamente incluido en la sección &lt;head&gt; de tu documento HTML.</w:t>
      </w:r>
    </w:p>
    <w:p w14:paraId="0C982EC5" w14:textId="77777777" w:rsidR="009564BF" w:rsidRDefault="009564BF" w:rsidP="00904F88">
      <w:pPr>
        <w:rPr>
          <w:lang w:val="es-ES"/>
        </w:rPr>
      </w:pPr>
    </w:p>
    <w:p w14:paraId="6CB78179" w14:textId="4FDDDEB2" w:rsidR="0041334D" w:rsidRPr="00AD6BBC" w:rsidRDefault="00612C9A" w:rsidP="00904F88">
      <w:pPr>
        <w:rPr>
          <w:lang w:val="es-ES"/>
        </w:rPr>
      </w:pPr>
      <w:r>
        <w:rPr>
          <w:lang w:val="es-ES"/>
        </w:rPr>
        <w:t xml:space="preserve">Debes añadir al conjunto de clases css de la etiqueta para el icono </w:t>
      </w:r>
      <w:r w:rsidR="00AD6BBC">
        <w:rPr>
          <w:lang w:val="es-ES"/>
        </w:rPr>
        <w:t xml:space="preserve">la clase </w:t>
      </w:r>
      <w:r w:rsidR="00AD6BBC" w:rsidRPr="00612C9A">
        <w:rPr>
          <w:b/>
          <w:bCs/>
          <w:lang w:val="es-ES"/>
        </w:rPr>
        <w:t>material-symbols-outlined</w:t>
      </w:r>
      <w:r w:rsidR="00AD6BBC">
        <w:rPr>
          <w:b/>
          <w:bCs/>
          <w:lang w:val="es-ES"/>
        </w:rPr>
        <w:t xml:space="preserve">. </w:t>
      </w:r>
      <w:proofErr w:type="gramStart"/>
      <w:r w:rsidR="00AD6BBC" w:rsidRPr="00AD6BBC">
        <w:rPr>
          <w:lang w:val="es-ES"/>
        </w:rPr>
        <w:t>A</w:t>
      </w:r>
      <w:r w:rsidR="00AD6BBC">
        <w:rPr>
          <w:lang w:val="es-ES"/>
        </w:rPr>
        <w:t>demás</w:t>
      </w:r>
      <w:proofErr w:type="gramEnd"/>
      <w:r w:rsidR="00AD6BBC">
        <w:rPr>
          <w:lang w:val="es-ES"/>
        </w:rPr>
        <w:t xml:space="preserve"> debes indicar el nombre del icono en texto “</w:t>
      </w:r>
      <w:r w:rsidR="00AD6BBC" w:rsidRPr="00AD6BBC">
        <w:rPr>
          <w:b/>
          <w:bCs/>
          <w:lang w:val="es-ES"/>
        </w:rPr>
        <w:t>person</w:t>
      </w:r>
      <w:r w:rsidR="00AD6BBC">
        <w:rPr>
          <w:lang w:val="es-ES"/>
        </w:rPr>
        <w:t>”</w:t>
      </w:r>
    </w:p>
    <w:p w14:paraId="6AA8B60A" w14:textId="77777777" w:rsidR="00612C9A" w:rsidRDefault="00612C9A" w:rsidP="00904F88">
      <w:pPr>
        <w:rPr>
          <w:lang w:val="es-ES"/>
        </w:rPr>
      </w:pPr>
    </w:p>
    <w:p w14:paraId="52C14A90"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person</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B00A4DC" w14:textId="77777777" w:rsidR="00612C9A" w:rsidRDefault="00612C9A" w:rsidP="00904F88"/>
    <w:p w14:paraId="7D08850C" w14:textId="5EDBE200" w:rsidR="00AD6BBC" w:rsidRDefault="00AD6BBC" w:rsidP="00904F88">
      <w:pPr>
        <w:rPr>
          <w:lang w:val="es-ES"/>
        </w:rPr>
      </w:pPr>
      <w:r w:rsidRPr="00AD6BBC">
        <w:rPr>
          <w:lang w:val="es-ES"/>
        </w:rPr>
        <w:t>El resultado en el n</w:t>
      </w:r>
      <w:r>
        <w:rPr>
          <w:lang w:val="es-ES"/>
        </w:rPr>
        <w:t>avegador:</w:t>
      </w:r>
    </w:p>
    <w:p w14:paraId="49AE212F" w14:textId="77777777" w:rsidR="00AD6BBC" w:rsidRDefault="00AD6BBC" w:rsidP="00904F88">
      <w:pPr>
        <w:rPr>
          <w:lang w:val="es-ES"/>
        </w:rPr>
      </w:pPr>
    </w:p>
    <w:p w14:paraId="6EF7416A" w14:textId="59999962" w:rsidR="00AD6BBC" w:rsidRPr="00AD6BBC" w:rsidRDefault="004005C7" w:rsidP="00904F88">
      <w:pPr>
        <w:rPr>
          <w:lang w:val="es-ES"/>
        </w:rPr>
      </w:pPr>
      <w:r w:rsidRPr="004005C7">
        <w:rPr>
          <w:noProof/>
          <w:lang w:val="es-ES"/>
        </w:rPr>
        <w:drawing>
          <wp:inline distT="0" distB="0" distL="0" distR="0" wp14:anchorId="749E2F39" wp14:editId="0B5F8842">
            <wp:extent cx="4753638" cy="2514951"/>
            <wp:effectExtent l="0" t="0" r="8890" b="0"/>
            <wp:docPr id="16566394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9438" name="Imagen 1" descr="Interfaz de usuario gráfica, Texto, Aplicación, Correo electrónico&#10;&#10;El contenido generado por IA puede ser incorrecto."/>
                    <pic:cNvPicPr/>
                  </pic:nvPicPr>
                  <pic:blipFill>
                    <a:blip r:embed="rId223"/>
                    <a:stretch>
                      <a:fillRect/>
                    </a:stretch>
                  </pic:blipFill>
                  <pic:spPr>
                    <a:xfrm>
                      <a:off x="0" y="0"/>
                      <a:ext cx="4753638" cy="2514951"/>
                    </a:xfrm>
                    <a:prstGeom prst="rect">
                      <a:avLst/>
                    </a:prstGeom>
                  </pic:spPr>
                </pic:pic>
              </a:graphicData>
            </a:graphic>
          </wp:inline>
        </w:drawing>
      </w:r>
    </w:p>
    <w:p w14:paraId="63FC2131" w14:textId="77777777" w:rsidR="009564BF" w:rsidRPr="00AD6BBC" w:rsidRDefault="009564BF" w:rsidP="00904F88">
      <w:pPr>
        <w:rPr>
          <w:lang w:val="es-ES"/>
        </w:rPr>
      </w:pPr>
    </w:p>
    <w:p w14:paraId="32B12357" w14:textId="49D91A82" w:rsidR="0041334D" w:rsidRPr="0041334D" w:rsidRDefault="0041334D" w:rsidP="00904F88">
      <w:pPr>
        <w:rPr>
          <w:b/>
          <w:bCs/>
          <w:u w:val="single"/>
          <w:lang w:val="es-ES"/>
        </w:rPr>
      </w:pPr>
      <w:r w:rsidRPr="0041334D">
        <w:rPr>
          <w:b/>
          <w:bCs/>
          <w:u w:val="single"/>
          <w:lang w:val="es-ES"/>
        </w:rPr>
        <w:t>Formularioiconos.html</w:t>
      </w:r>
    </w:p>
    <w:p w14:paraId="75480F24" w14:textId="77777777" w:rsidR="0041334D" w:rsidRDefault="0041334D" w:rsidP="00904F88">
      <w:pPr>
        <w:rPr>
          <w:lang w:val="es-ES"/>
        </w:rPr>
      </w:pPr>
    </w:p>
    <w:p w14:paraId="3F38363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DOCTYPE</w:t>
      </w:r>
      <w:r w:rsidRPr="0041334D">
        <w:rPr>
          <w:rFonts w:ascii="Consolas" w:hAnsi="Consolas"/>
          <w:color w:val="CCCCCC"/>
          <w:sz w:val="21"/>
          <w:szCs w:val="21"/>
        </w:rPr>
        <w:t xml:space="preserve"> </w:t>
      </w:r>
      <w:r w:rsidRPr="0041334D">
        <w:rPr>
          <w:rFonts w:ascii="Consolas" w:hAnsi="Consolas"/>
          <w:color w:val="9CDCFE"/>
          <w:sz w:val="21"/>
          <w:szCs w:val="21"/>
        </w:rPr>
        <w:t>html</w:t>
      </w:r>
      <w:r w:rsidRPr="0041334D">
        <w:rPr>
          <w:rFonts w:ascii="Consolas" w:hAnsi="Consolas"/>
          <w:color w:val="808080"/>
          <w:sz w:val="21"/>
          <w:szCs w:val="21"/>
        </w:rPr>
        <w:t>&gt;</w:t>
      </w:r>
    </w:p>
    <w:p w14:paraId="6A8580B9"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html</w:t>
      </w:r>
      <w:r w:rsidRPr="0041334D">
        <w:rPr>
          <w:rFonts w:ascii="Consolas" w:hAnsi="Consolas"/>
          <w:color w:val="CCCCCC"/>
          <w:sz w:val="21"/>
          <w:szCs w:val="21"/>
        </w:rPr>
        <w:t xml:space="preserve"> </w:t>
      </w:r>
      <w:r w:rsidRPr="0041334D">
        <w:rPr>
          <w:rFonts w:ascii="Consolas" w:hAnsi="Consolas"/>
          <w:color w:val="9CDCFE"/>
          <w:sz w:val="21"/>
          <w:szCs w:val="21"/>
        </w:rPr>
        <w:t>lang</w:t>
      </w:r>
      <w:r w:rsidRPr="0041334D">
        <w:rPr>
          <w:rFonts w:ascii="Consolas" w:hAnsi="Consolas"/>
          <w:color w:val="CCCCCC"/>
          <w:sz w:val="21"/>
          <w:szCs w:val="21"/>
        </w:rPr>
        <w:t>=</w:t>
      </w:r>
      <w:r w:rsidRPr="0041334D">
        <w:rPr>
          <w:rFonts w:ascii="Consolas" w:hAnsi="Consolas"/>
          <w:color w:val="CE9178"/>
          <w:sz w:val="21"/>
          <w:szCs w:val="21"/>
        </w:rPr>
        <w:t>"es"</w:t>
      </w:r>
      <w:r w:rsidRPr="0041334D">
        <w:rPr>
          <w:rFonts w:ascii="Consolas" w:hAnsi="Consolas"/>
          <w:color w:val="808080"/>
          <w:sz w:val="21"/>
          <w:szCs w:val="21"/>
        </w:rPr>
        <w:t>&gt;</w:t>
      </w:r>
    </w:p>
    <w:p w14:paraId="1EA82CC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34C978A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head</w:t>
      </w:r>
      <w:r w:rsidRPr="0041334D">
        <w:rPr>
          <w:rFonts w:ascii="Consolas" w:hAnsi="Consolas"/>
          <w:color w:val="808080"/>
          <w:sz w:val="21"/>
          <w:szCs w:val="21"/>
        </w:rPr>
        <w:t>&gt;</w:t>
      </w:r>
    </w:p>
    <w:p w14:paraId="30273DC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meta</w:t>
      </w:r>
      <w:r w:rsidRPr="0041334D">
        <w:rPr>
          <w:rFonts w:ascii="Consolas" w:hAnsi="Consolas"/>
          <w:color w:val="CCCCCC"/>
          <w:sz w:val="21"/>
          <w:szCs w:val="21"/>
        </w:rPr>
        <w:t xml:space="preserve"> </w:t>
      </w:r>
      <w:r w:rsidRPr="0041334D">
        <w:rPr>
          <w:rFonts w:ascii="Consolas" w:hAnsi="Consolas"/>
          <w:color w:val="9CDCFE"/>
          <w:sz w:val="21"/>
          <w:szCs w:val="21"/>
        </w:rPr>
        <w:t>charset</w:t>
      </w:r>
      <w:r w:rsidRPr="0041334D">
        <w:rPr>
          <w:rFonts w:ascii="Consolas" w:hAnsi="Consolas"/>
          <w:color w:val="CCCCCC"/>
          <w:sz w:val="21"/>
          <w:szCs w:val="21"/>
        </w:rPr>
        <w:t>=</w:t>
      </w:r>
      <w:r w:rsidRPr="0041334D">
        <w:rPr>
          <w:rFonts w:ascii="Consolas" w:hAnsi="Consolas"/>
          <w:color w:val="CE9178"/>
          <w:sz w:val="21"/>
          <w:szCs w:val="21"/>
        </w:rPr>
        <w:t>"utf-8"</w:t>
      </w:r>
      <w:r w:rsidRPr="0041334D">
        <w:rPr>
          <w:rFonts w:ascii="Consolas" w:hAnsi="Consolas"/>
          <w:color w:val="808080"/>
          <w:sz w:val="21"/>
          <w:szCs w:val="21"/>
        </w:rPr>
        <w:t>&gt;</w:t>
      </w:r>
    </w:p>
    <w:p w14:paraId="6C7A706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title</w:t>
      </w:r>
      <w:r w:rsidRPr="0041334D">
        <w:rPr>
          <w:rFonts w:ascii="Consolas" w:hAnsi="Consolas"/>
          <w:color w:val="808080"/>
          <w:sz w:val="21"/>
          <w:szCs w:val="21"/>
        </w:rPr>
        <w:t>&gt;</w:t>
      </w:r>
      <w:r w:rsidRPr="0041334D">
        <w:rPr>
          <w:rFonts w:ascii="Consolas" w:hAnsi="Consolas"/>
          <w:color w:val="CCCCCC"/>
          <w:sz w:val="21"/>
          <w:szCs w:val="21"/>
        </w:rPr>
        <w:t xml:space="preserve">font-style (1). </w:t>
      </w:r>
      <w:r w:rsidRPr="0041334D">
        <w:rPr>
          <w:rFonts w:ascii="Consolas" w:hAnsi="Consolas"/>
          <w:color w:val="CCCCCC"/>
          <w:sz w:val="21"/>
          <w:szCs w:val="21"/>
          <w:lang w:val="es-ES"/>
        </w:rPr>
        <w:t xml:space="preserve">Tipo de letra (fuente). </w:t>
      </w:r>
      <w:r w:rsidRPr="0041334D">
        <w:rPr>
          <w:rFonts w:ascii="Consolas" w:hAnsi="Consolas"/>
          <w:color w:val="808080"/>
          <w:sz w:val="21"/>
          <w:szCs w:val="21"/>
          <w:lang w:val="es-ES"/>
        </w:rPr>
        <w:t>&lt;/</w:t>
      </w:r>
      <w:r w:rsidRPr="0041334D">
        <w:rPr>
          <w:rFonts w:ascii="Consolas" w:hAnsi="Consolas"/>
          <w:color w:val="569CD6"/>
          <w:sz w:val="21"/>
          <w:szCs w:val="21"/>
          <w:lang w:val="es-ES"/>
        </w:rPr>
        <w:t>title</w:t>
      </w:r>
      <w:r w:rsidRPr="0041334D">
        <w:rPr>
          <w:rFonts w:ascii="Consolas" w:hAnsi="Consolas"/>
          <w:color w:val="808080"/>
          <w:sz w:val="21"/>
          <w:szCs w:val="21"/>
          <w:lang w:val="es-ES"/>
        </w:rPr>
        <w:t>&gt;</w:t>
      </w:r>
    </w:p>
    <w:p w14:paraId="30363F1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lang w:val="es-ES"/>
        </w:rPr>
        <w:t xml:space="preserve">    </w:t>
      </w:r>
      <w:r w:rsidRPr="0041334D">
        <w:rPr>
          <w:rFonts w:ascii="Consolas" w:hAnsi="Consolas"/>
          <w:color w:val="808080"/>
          <w:sz w:val="21"/>
          <w:szCs w:val="21"/>
        </w:rPr>
        <w:t>&lt;</w:t>
      </w:r>
      <w:r w:rsidRPr="0041334D">
        <w:rPr>
          <w:rFonts w:ascii="Consolas" w:hAnsi="Consolas"/>
          <w:color w:val="569CD6"/>
          <w:sz w:val="21"/>
          <w:szCs w:val="21"/>
        </w:rPr>
        <w:t>meta</w:t>
      </w:r>
      <w:r w:rsidRPr="0041334D">
        <w:rPr>
          <w:rFonts w:ascii="Consolas" w:hAnsi="Consolas"/>
          <w:color w:val="CCCCCC"/>
          <w:sz w:val="21"/>
          <w:szCs w:val="21"/>
        </w:rPr>
        <w:t xml:space="preserve"> </w:t>
      </w:r>
      <w:r w:rsidRPr="0041334D">
        <w:rPr>
          <w:rFonts w:ascii="Consolas" w:hAnsi="Consolas"/>
          <w:color w:val="9CDCFE"/>
          <w:sz w:val="21"/>
          <w:szCs w:val="21"/>
        </w:rPr>
        <w:t>name</w:t>
      </w:r>
      <w:r w:rsidRPr="0041334D">
        <w:rPr>
          <w:rFonts w:ascii="Consolas" w:hAnsi="Consolas"/>
          <w:color w:val="CCCCCC"/>
          <w:sz w:val="21"/>
          <w:szCs w:val="21"/>
        </w:rPr>
        <w:t>=</w:t>
      </w:r>
      <w:r w:rsidRPr="0041334D">
        <w:rPr>
          <w:rFonts w:ascii="Consolas" w:hAnsi="Consolas"/>
          <w:color w:val="CE9178"/>
          <w:sz w:val="21"/>
          <w:szCs w:val="21"/>
        </w:rPr>
        <w:t>"viewport"</w:t>
      </w:r>
      <w:r w:rsidRPr="0041334D">
        <w:rPr>
          <w:rFonts w:ascii="Consolas" w:hAnsi="Consolas"/>
          <w:color w:val="CCCCCC"/>
          <w:sz w:val="21"/>
          <w:szCs w:val="21"/>
        </w:rPr>
        <w:t xml:space="preserve"> </w:t>
      </w:r>
      <w:r w:rsidRPr="0041334D">
        <w:rPr>
          <w:rFonts w:ascii="Consolas" w:hAnsi="Consolas"/>
          <w:color w:val="9CDCFE"/>
          <w:sz w:val="21"/>
          <w:szCs w:val="21"/>
        </w:rPr>
        <w:t>content</w:t>
      </w:r>
      <w:r w:rsidRPr="0041334D">
        <w:rPr>
          <w:rFonts w:ascii="Consolas" w:hAnsi="Consolas"/>
          <w:color w:val="CCCCCC"/>
          <w:sz w:val="21"/>
          <w:szCs w:val="21"/>
        </w:rPr>
        <w:t>=</w:t>
      </w:r>
      <w:r w:rsidRPr="0041334D">
        <w:rPr>
          <w:rFonts w:ascii="Consolas" w:hAnsi="Consolas"/>
          <w:color w:val="CE9178"/>
          <w:sz w:val="21"/>
          <w:szCs w:val="21"/>
        </w:rPr>
        <w:t>"width=device-width, initial-scale=1.0"</w:t>
      </w:r>
      <w:r w:rsidRPr="0041334D">
        <w:rPr>
          <w:rFonts w:ascii="Consolas" w:hAnsi="Consolas"/>
          <w:color w:val="808080"/>
          <w:sz w:val="21"/>
          <w:szCs w:val="21"/>
        </w:rPr>
        <w:t>&gt;</w:t>
      </w:r>
    </w:p>
    <w:p w14:paraId="2C1E0C2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17C5D924"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link</w:t>
      </w:r>
      <w:r w:rsidRPr="0041334D">
        <w:rPr>
          <w:rFonts w:ascii="Consolas" w:hAnsi="Consolas"/>
          <w:color w:val="CCCCCC"/>
          <w:sz w:val="21"/>
          <w:szCs w:val="21"/>
        </w:rPr>
        <w:t xml:space="preserve"> </w:t>
      </w:r>
      <w:r w:rsidRPr="0041334D">
        <w:rPr>
          <w:rFonts w:ascii="Consolas" w:hAnsi="Consolas"/>
          <w:color w:val="9CDCFE"/>
          <w:sz w:val="21"/>
          <w:szCs w:val="21"/>
        </w:rPr>
        <w:t>href</w:t>
      </w:r>
      <w:r w:rsidRPr="0041334D">
        <w:rPr>
          <w:rFonts w:ascii="Consolas" w:hAnsi="Consolas"/>
          <w:color w:val="CCCCCC"/>
          <w:sz w:val="21"/>
          <w:szCs w:val="21"/>
        </w:rPr>
        <w:t>=</w:t>
      </w:r>
      <w:r w:rsidRPr="0041334D">
        <w:rPr>
          <w:rFonts w:ascii="Consolas" w:hAnsi="Consolas"/>
          <w:color w:val="CE9178"/>
          <w:sz w:val="21"/>
          <w:szCs w:val="21"/>
        </w:rPr>
        <w:t>"https://fonts.googleapis.com/css2?family=Material+Symbols+Outlined:wght@100&amp;icon_names=email,lock,person"</w:t>
      </w:r>
      <w:r w:rsidRPr="0041334D">
        <w:rPr>
          <w:rFonts w:ascii="Consolas" w:hAnsi="Consolas"/>
          <w:color w:val="CCCCCC"/>
          <w:sz w:val="21"/>
          <w:szCs w:val="21"/>
        </w:rPr>
        <w:t xml:space="preserve"> </w:t>
      </w:r>
      <w:r w:rsidRPr="0041334D">
        <w:rPr>
          <w:rFonts w:ascii="Consolas" w:hAnsi="Consolas"/>
          <w:color w:val="9CDCFE"/>
          <w:sz w:val="21"/>
          <w:szCs w:val="21"/>
        </w:rPr>
        <w:t>rel</w:t>
      </w:r>
      <w:r w:rsidRPr="0041334D">
        <w:rPr>
          <w:rFonts w:ascii="Consolas" w:hAnsi="Consolas"/>
          <w:color w:val="CCCCCC"/>
          <w:sz w:val="21"/>
          <w:szCs w:val="21"/>
        </w:rPr>
        <w:t>=</w:t>
      </w:r>
      <w:r w:rsidRPr="0041334D">
        <w:rPr>
          <w:rFonts w:ascii="Consolas" w:hAnsi="Consolas"/>
          <w:color w:val="CE9178"/>
          <w:sz w:val="21"/>
          <w:szCs w:val="21"/>
        </w:rPr>
        <w:t>"stylesheet"</w:t>
      </w:r>
      <w:r w:rsidRPr="0041334D">
        <w:rPr>
          <w:rFonts w:ascii="Consolas" w:hAnsi="Consolas"/>
          <w:color w:val="CCCCCC"/>
          <w:sz w:val="21"/>
          <w:szCs w:val="21"/>
        </w:rPr>
        <w:t xml:space="preserve"> </w:t>
      </w:r>
      <w:r w:rsidRPr="0041334D">
        <w:rPr>
          <w:rFonts w:ascii="Consolas" w:hAnsi="Consolas"/>
          <w:color w:val="808080"/>
          <w:sz w:val="21"/>
          <w:szCs w:val="21"/>
        </w:rPr>
        <w:t>/&gt;</w:t>
      </w:r>
    </w:p>
    <w:p w14:paraId="1C27F5C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w:t>
      </w:r>
      <w:r w:rsidRPr="0041334D">
        <w:rPr>
          <w:rFonts w:ascii="Consolas" w:hAnsi="Consolas"/>
          <w:color w:val="808080"/>
          <w:sz w:val="21"/>
          <w:szCs w:val="21"/>
        </w:rPr>
        <w:t>&lt;</w:t>
      </w:r>
      <w:r w:rsidRPr="0041334D">
        <w:rPr>
          <w:rFonts w:ascii="Consolas" w:hAnsi="Consolas"/>
          <w:color w:val="569CD6"/>
          <w:sz w:val="21"/>
          <w:szCs w:val="21"/>
        </w:rPr>
        <w:t>style</w:t>
      </w:r>
      <w:r w:rsidRPr="0041334D">
        <w:rPr>
          <w:rFonts w:ascii="Consolas" w:hAnsi="Consolas"/>
          <w:color w:val="808080"/>
          <w:sz w:val="21"/>
          <w:szCs w:val="21"/>
        </w:rPr>
        <w:t>&gt;</w:t>
      </w:r>
    </w:p>
    <w:p w14:paraId="440D6408"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proofErr w:type="gramStart"/>
      <w:r w:rsidRPr="0041334D">
        <w:rPr>
          <w:rFonts w:ascii="Consolas" w:hAnsi="Consolas"/>
          <w:color w:val="D7BA7D"/>
          <w:sz w:val="21"/>
          <w:szCs w:val="21"/>
        </w:rPr>
        <w:t>.input</w:t>
      </w:r>
      <w:proofErr w:type="gramEnd"/>
      <w:r w:rsidRPr="0041334D">
        <w:rPr>
          <w:rFonts w:ascii="Consolas" w:hAnsi="Consolas"/>
          <w:color w:val="D7BA7D"/>
          <w:sz w:val="21"/>
          <w:szCs w:val="21"/>
        </w:rPr>
        <w:t>-container</w:t>
      </w:r>
      <w:r w:rsidRPr="0041334D">
        <w:rPr>
          <w:rFonts w:ascii="Consolas" w:hAnsi="Consolas"/>
          <w:color w:val="D4D4D4"/>
          <w:sz w:val="21"/>
          <w:szCs w:val="21"/>
        </w:rPr>
        <w:t xml:space="preserve"> {</w:t>
      </w:r>
    </w:p>
    <w:p w14:paraId="50C3675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position</w:t>
      </w:r>
      <w:r w:rsidRPr="0041334D">
        <w:rPr>
          <w:rFonts w:ascii="Consolas" w:hAnsi="Consolas"/>
          <w:color w:val="D4D4D4"/>
          <w:sz w:val="21"/>
          <w:szCs w:val="21"/>
        </w:rPr>
        <w:t xml:space="preserve">: </w:t>
      </w:r>
      <w:proofErr w:type="gramStart"/>
      <w:r w:rsidRPr="0041334D">
        <w:rPr>
          <w:rFonts w:ascii="Consolas" w:hAnsi="Consolas"/>
          <w:color w:val="CE9178"/>
          <w:sz w:val="21"/>
          <w:szCs w:val="21"/>
        </w:rPr>
        <w:t>relative</w:t>
      </w:r>
      <w:r w:rsidRPr="0041334D">
        <w:rPr>
          <w:rFonts w:ascii="Consolas" w:hAnsi="Consolas"/>
          <w:color w:val="D4D4D4"/>
          <w:sz w:val="21"/>
          <w:szCs w:val="21"/>
        </w:rPr>
        <w:t>;</w:t>
      </w:r>
      <w:proofErr w:type="gramEnd"/>
    </w:p>
    <w:p w14:paraId="736045A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margin-bottom</w:t>
      </w:r>
      <w:r w:rsidRPr="0041334D">
        <w:rPr>
          <w:rFonts w:ascii="Consolas" w:hAnsi="Consolas"/>
          <w:color w:val="D4D4D4"/>
          <w:sz w:val="21"/>
          <w:szCs w:val="21"/>
        </w:rPr>
        <w:t xml:space="preserve">: </w:t>
      </w:r>
      <w:proofErr w:type="gramStart"/>
      <w:r w:rsidRPr="0041334D">
        <w:rPr>
          <w:rFonts w:ascii="Consolas" w:hAnsi="Consolas"/>
          <w:color w:val="B5CEA8"/>
          <w:sz w:val="21"/>
          <w:szCs w:val="21"/>
        </w:rPr>
        <w:t>20px</w:t>
      </w:r>
      <w:r w:rsidRPr="0041334D">
        <w:rPr>
          <w:rFonts w:ascii="Consolas" w:hAnsi="Consolas"/>
          <w:color w:val="D4D4D4"/>
          <w:sz w:val="21"/>
          <w:szCs w:val="21"/>
        </w:rPr>
        <w:t>;</w:t>
      </w:r>
      <w:proofErr w:type="gramEnd"/>
    </w:p>
    <w:p w14:paraId="4F5DEC3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613BE93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52700BF9"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proofErr w:type="gramStart"/>
      <w:r w:rsidRPr="0041334D">
        <w:rPr>
          <w:rFonts w:ascii="Consolas" w:hAnsi="Consolas"/>
          <w:color w:val="D7BA7D"/>
          <w:sz w:val="21"/>
          <w:szCs w:val="21"/>
        </w:rPr>
        <w:t>.icon</w:t>
      </w:r>
      <w:proofErr w:type="gramEnd"/>
      <w:r w:rsidRPr="0041334D">
        <w:rPr>
          <w:rFonts w:ascii="Consolas" w:hAnsi="Consolas"/>
          <w:color w:val="D7BA7D"/>
          <w:sz w:val="21"/>
          <w:szCs w:val="21"/>
        </w:rPr>
        <w:t>-input</w:t>
      </w:r>
      <w:r w:rsidRPr="0041334D">
        <w:rPr>
          <w:rFonts w:ascii="Consolas" w:hAnsi="Consolas"/>
          <w:color w:val="D4D4D4"/>
          <w:sz w:val="21"/>
          <w:szCs w:val="21"/>
        </w:rPr>
        <w:t xml:space="preserve"> {</w:t>
      </w:r>
    </w:p>
    <w:p w14:paraId="2F88337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padding</w:t>
      </w:r>
      <w:r w:rsidRPr="0041334D">
        <w:rPr>
          <w:rFonts w:ascii="Consolas" w:hAnsi="Consolas"/>
          <w:color w:val="D4D4D4"/>
          <w:sz w:val="21"/>
          <w:szCs w:val="21"/>
        </w:rPr>
        <w:t xml:space="preserve">: </w:t>
      </w:r>
      <w:r w:rsidRPr="0041334D">
        <w:rPr>
          <w:rFonts w:ascii="Consolas" w:hAnsi="Consolas"/>
          <w:color w:val="B5CEA8"/>
          <w:sz w:val="21"/>
          <w:szCs w:val="21"/>
        </w:rPr>
        <w:t>10px</w:t>
      </w:r>
      <w:r w:rsidRPr="0041334D">
        <w:rPr>
          <w:rFonts w:ascii="Consolas" w:hAnsi="Consolas"/>
          <w:color w:val="D4D4D4"/>
          <w:sz w:val="21"/>
          <w:szCs w:val="21"/>
        </w:rPr>
        <w:t xml:space="preserve"> </w:t>
      </w:r>
      <w:r w:rsidRPr="0041334D">
        <w:rPr>
          <w:rFonts w:ascii="Consolas" w:hAnsi="Consolas"/>
          <w:color w:val="B5CEA8"/>
          <w:sz w:val="21"/>
          <w:szCs w:val="21"/>
        </w:rPr>
        <w:t>15px</w:t>
      </w:r>
      <w:r w:rsidRPr="0041334D">
        <w:rPr>
          <w:rFonts w:ascii="Consolas" w:hAnsi="Consolas"/>
          <w:color w:val="D4D4D4"/>
          <w:sz w:val="21"/>
          <w:szCs w:val="21"/>
        </w:rPr>
        <w:t xml:space="preserve"> </w:t>
      </w:r>
      <w:r w:rsidRPr="0041334D">
        <w:rPr>
          <w:rFonts w:ascii="Consolas" w:hAnsi="Consolas"/>
          <w:color w:val="B5CEA8"/>
          <w:sz w:val="21"/>
          <w:szCs w:val="21"/>
        </w:rPr>
        <w:t>10px</w:t>
      </w:r>
      <w:r w:rsidRPr="0041334D">
        <w:rPr>
          <w:rFonts w:ascii="Consolas" w:hAnsi="Consolas"/>
          <w:color w:val="D4D4D4"/>
          <w:sz w:val="21"/>
          <w:szCs w:val="21"/>
        </w:rPr>
        <w:t xml:space="preserve"> </w:t>
      </w:r>
      <w:proofErr w:type="gramStart"/>
      <w:r w:rsidRPr="0041334D">
        <w:rPr>
          <w:rFonts w:ascii="Consolas" w:hAnsi="Consolas"/>
          <w:color w:val="B5CEA8"/>
          <w:sz w:val="21"/>
          <w:szCs w:val="21"/>
        </w:rPr>
        <w:t>45px</w:t>
      </w:r>
      <w:r w:rsidRPr="0041334D">
        <w:rPr>
          <w:rFonts w:ascii="Consolas" w:hAnsi="Consolas"/>
          <w:color w:val="D4D4D4"/>
          <w:sz w:val="21"/>
          <w:szCs w:val="21"/>
        </w:rPr>
        <w:t>;</w:t>
      </w:r>
      <w:proofErr w:type="gramEnd"/>
    </w:p>
    <w:p w14:paraId="172C08B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border</w:t>
      </w:r>
      <w:r w:rsidRPr="0041334D">
        <w:rPr>
          <w:rFonts w:ascii="Consolas" w:hAnsi="Consolas"/>
          <w:color w:val="D4D4D4"/>
          <w:sz w:val="21"/>
          <w:szCs w:val="21"/>
        </w:rPr>
        <w:t xml:space="preserve">: </w:t>
      </w:r>
      <w:r w:rsidRPr="0041334D">
        <w:rPr>
          <w:rFonts w:ascii="Consolas" w:hAnsi="Consolas"/>
          <w:color w:val="B5CEA8"/>
          <w:sz w:val="21"/>
          <w:szCs w:val="21"/>
        </w:rPr>
        <w:t>2px</w:t>
      </w:r>
      <w:r w:rsidRPr="0041334D">
        <w:rPr>
          <w:rFonts w:ascii="Consolas" w:hAnsi="Consolas"/>
          <w:color w:val="D4D4D4"/>
          <w:sz w:val="21"/>
          <w:szCs w:val="21"/>
        </w:rPr>
        <w:t xml:space="preserve"> </w:t>
      </w:r>
      <w:r w:rsidRPr="0041334D">
        <w:rPr>
          <w:rFonts w:ascii="Consolas" w:hAnsi="Consolas"/>
          <w:color w:val="CE9178"/>
          <w:sz w:val="21"/>
          <w:szCs w:val="21"/>
        </w:rPr>
        <w:t>solid</w:t>
      </w:r>
      <w:r w:rsidRPr="0041334D">
        <w:rPr>
          <w:rFonts w:ascii="Consolas" w:hAnsi="Consolas"/>
          <w:color w:val="D4D4D4"/>
          <w:sz w:val="21"/>
          <w:szCs w:val="21"/>
        </w:rPr>
        <w:t xml:space="preserve"> </w:t>
      </w:r>
      <w:r w:rsidRPr="0041334D">
        <w:rPr>
          <w:rFonts w:ascii="Consolas" w:hAnsi="Consolas"/>
          <w:color w:val="CE9178"/>
          <w:sz w:val="21"/>
          <w:szCs w:val="21"/>
        </w:rPr>
        <w:t>#</w:t>
      </w:r>
      <w:proofErr w:type="gramStart"/>
      <w:r w:rsidRPr="0041334D">
        <w:rPr>
          <w:rFonts w:ascii="Consolas" w:hAnsi="Consolas"/>
          <w:color w:val="CE9178"/>
          <w:sz w:val="21"/>
          <w:szCs w:val="21"/>
        </w:rPr>
        <w:t>2196F3</w:t>
      </w:r>
      <w:r w:rsidRPr="0041334D">
        <w:rPr>
          <w:rFonts w:ascii="Consolas" w:hAnsi="Consolas"/>
          <w:color w:val="D4D4D4"/>
          <w:sz w:val="21"/>
          <w:szCs w:val="21"/>
        </w:rPr>
        <w:t>;</w:t>
      </w:r>
      <w:proofErr w:type="gramEnd"/>
    </w:p>
    <w:p w14:paraId="0F5656A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border-radius</w:t>
      </w:r>
      <w:r w:rsidRPr="0041334D">
        <w:rPr>
          <w:rFonts w:ascii="Consolas" w:hAnsi="Consolas"/>
          <w:color w:val="D4D4D4"/>
          <w:sz w:val="21"/>
          <w:szCs w:val="21"/>
        </w:rPr>
        <w:t xml:space="preserve">: </w:t>
      </w:r>
      <w:proofErr w:type="gramStart"/>
      <w:r w:rsidRPr="0041334D">
        <w:rPr>
          <w:rFonts w:ascii="Consolas" w:hAnsi="Consolas"/>
          <w:color w:val="B5CEA8"/>
          <w:sz w:val="21"/>
          <w:szCs w:val="21"/>
        </w:rPr>
        <w:t>25px</w:t>
      </w:r>
      <w:r w:rsidRPr="0041334D">
        <w:rPr>
          <w:rFonts w:ascii="Consolas" w:hAnsi="Consolas"/>
          <w:color w:val="D4D4D4"/>
          <w:sz w:val="21"/>
          <w:szCs w:val="21"/>
        </w:rPr>
        <w:t>;</w:t>
      </w:r>
      <w:proofErr w:type="gramEnd"/>
    </w:p>
    <w:p w14:paraId="7E4805A8"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width</w:t>
      </w:r>
      <w:r w:rsidRPr="0041334D">
        <w:rPr>
          <w:rFonts w:ascii="Consolas" w:hAnsi="Consolas"/>
          <w:color w:val="D4D4D4"/>
          <w:sz w:val="21"/>
          <w:szCs w:val="21"/>
        </w:rPr>
        <w:t xml:space="preserve">: </w:t>
      </w:r>
      <w:proofErr w:type="gramStart"/>
      <w:r w:rsidRPr="0041334D">
        <w:rPr>
          <w:rFonts w:ascii="Consolas" w:hAnsi="Consolas"/>
          <w:color w:val="B5CEA8"/>
          <w:sz w:val="21"/>
          <w:szCs w:val="21"/>
        </w:rPr>
        <w:t>300px</w:t>
      </w:r>
      <w:r w:rsidRPr="0041334D">
        <w:rPr>
          <w:rFonts w:ascii="Consolas" w:hAnsi="Consolas"/>
          <w:color w:val="D4D4D4"/>
          <w:sz w:val="21"/>
          <w:szCs w:val="21"/>
        </w:rPr>
        <w:t>;</w:t>
      </w:r>
      <w:proofErr w:type="gramEnd"/>
    </w:p>
    <w:p w14:paraId="2C0E03E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font-size</w:t>
      </w:r>
      <w:r w:rsidRPr="0041334D">
        <w:rPr>
          <w:rFonts w:ascii="Consolas" w:hAnsi="Consolas"/>
          <w:color w:val="D4D4D4"/>
          <w:sz w:val="21"/>
          <w:szCs w:val="21"/>
        </w:rPr>
        <w:t xml:space="preserve">: </w:t>
      </w:r>
      <w:proofErr w:type="gramStart"/>
      <w:r w:rsidRPr="0041334D">
        <w:rPr>
          <w:rFonts w:ascii="Consolas" w:hAnsi="Consolas"/>
          <w:color w:val="B5CEA8"/>
          <w:sz w:val="21"/>
          <w:szCs w:val="21"/>
        </w:rPr>
        <w:t>16px</w:t>
      </w:r>
      <w:r w:rsidRPr="0041334D">
        <w:rPr>
          <w:rFonts w:ascii="Consolas" w:hAnsi="Consolas"/>
          <w:color w:val="D4D4D4"/>
          <w:sz w:val="21"/>
          <w:szCs w:val="21"/>
        </w:rPr>
        <w:t>;</w:t>
      </w:r>
      <w:proofErr w:type="gramEnd"/>
    </w:p>
    <w:p w14:paraId="30B98BB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color</w:t>
      </w:r>
      <w:r w:rsidRPr="0041334D">
        <w:rPr>
          <w:rFonts w:ascii="Consolas" w:hAnsi="Consolas"/>
          <w:color w:val="D4D4D4"/>
          <w:sz w:val="21"/>
          <w:szCs w:val="21"/>
        </w:rPr>
        <w:t xml:space="preserve">: </w:t>
      </w:r>
      <w:proofErr w:type="gramStart"/>
      <w:r w:rsidRPr="0041334D">
        <w:rPr>
          <w:rFonts w:ascii="Consolas" w:hAnsi="Consolas"/>
          <w:color w:val="CE9178"/>
          <w:sz w:val="21"/>
          <w:szCs w:val="21"/>
        </w:rPr>
        <w:t>#333</w:t>
      </w:r>
      <w:r w:rsidRPr="0041334D">
        <w:rPr>
          <w:rFonts w:ascii="Consolas" w:hAnsi="Consolas"/>
          <w:color w:val="D4D4D4"/>
          <w:sz w:val="21"/>
          <w:szCs w:val="21"/>
        </w:rPr>
        <w:t>;</w:t>
      </w:r>
      <w:proofErr w:type="gramEnd"/>
    </w:p>
    <w:p w14:paraId="5931C58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background-</w:t>
      </w:r>
      <w:proofErr w:type="gramStart"/>
      <w:r w:rsidRPr="0041334D">
        <w:rPr>
          <w:rFonts w:ascii="Consolas" w:hAnsi="Consolas"/>
          <w:color w:val="9CDCFE"/>
          <w:sz w:val="21"/>
          <w:szCs w:val="21"/>
        </w:rPr>
        <w:t>color</w:t>
      </w:r>
      <w:r w:rsidRPr="0041334D">
        <w:rPr>
          <w:rFonts w:ascii="Consolas" w:hAnsi="Consolas"/>
          <w:color w:val="D4D4D4"/>
          <w:sz w:val="21"/>
          <w:szCs w:val="21"/>
        </w:rPr>
        <w:t xml:space="preserve">: </w:t>
      </w:r>
      <w:r w:rsidRPr="0041334D">
        <w:rPr>
          <w:rFonts w:ascii="Consolas" w:hAnsi="Consolas"/>
          <w:color w:val="CE9178"/>
          <w:sz w:val="21"/>
          <w:szCs w:val="21"/>
        </w:rPr>
        <w:t>#f7f7f7</w:t>
      </w:r>
      <w:r w:rsidRPr="0041334D">
        <w:rPr>
          <w:rFonts w:ascii="Consolas" w:hAnsi="Consolas"/>
          <w:color w:val="D4D4D4"/>
          <w:sz w:val="21"/>
          <w:szCs w:val="21"/>
        </w:rPr>
        <w:t>;</w:t>
      </w:r>
      <w:proofErr w:type="gramEnd"/>
    </w:p>
    <w:p w14:paraId="65744C1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outline</w:t>
      </w:r>
      <w:r w:rsidRPr="0041334D">
        <w:rPr>
          <w:rFonts w:ascii="Consolas" w:hAnsi="Consolas"/>
          <w:color w:val="D4D4D4"/>
          <w:sz w:val="21"/>
          <w:szCs w:val="21"/>
        </w:rPr>
        <w:t xml:space="preserve">: </w:t>
      </w:r>
      <w:proofErr w:type="gramStart"/>
      <w:r w:rsidRPr="0041334D">
        <w:rPr>
          <w:rFonts w:ascii="Consolas" w:hAnsi="Consolas"/>
          <w:color w:val="CE9178"/>
          <w:sz w:val="21"/>
          <w:szCs w:val="21"/>
        </w:rPr>
        <w:t>none</w:t>
      </w:r>
      <w:r w:rsidRPr="0041334D">
        <w:rPr>
          <w:rFonts w:ascii="Consolas" w:hAnsi="Consolas"/>
          <w:color w:val="D4D4D4"/>
          <w:sz w:val="21"/>
          <w:szCs w:val="21"/>
        </w:rPr>
        <w:t>;</w:t>
      </w:r>
      <w:proofErr w:type="gramEnd"/>
    </w:p>
    <w:p w14:paraId="399741E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7AC916C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0F7CEAC1"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proofErr w:type="gramStart"/>
      <w:r w:rsidRPr="0041334D">
        <w:rPr>
          <w:rFonts w:ascii="Consolas" w:hAnsi="Consolas"/>
          <w:color w:val="D7BA7D"/>
          <w:sz w:val="21"/>
          <w:szCs w:val="21"/>
        </w:rPr>
        <w:t>.input</w:t>
      </w:r>
      <w:proofErr w:type="gramEnd"/>
      <w:r w:rsidRPr="0041334D">
        <w:rPr>
          <w:rFonts w:ascii="Consolas" w:hAnsi="Consolas"/>
          <w:color w:val="D7BA7D"/>
          <w:sz w:val="21"/>
          <w:szCs w:val="21"/>
        </w:rPr>
        <w:t>-icon</w:t>
      </w:r>
      <w:r w:rsidRPr="0041334D">
        <w:rPr>
          <w:rFonts w:ascii="Consolas" w:hAnsi="Consolas"/>
          <w:color w:val="D4D4D4"/>
          <w:sz w:val="21"/>
          <w:szCs w:val="21"/>
        </w:rPr>
        <w:t xml:space="preserve"> {</w:t>
      </w:r>
    </w:p>
    <w:p w14:paraId="4646A2C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position</w:t>
      </w:r>
      <w:r w:rsidRPr="0041334D">
        <w:rPr>
          <w:rFonts w:ascii="Consolas" w:hAnsi="Consolas"/>
          <w:color w:val="D4D4D4"/>
          <w:sz w:val="21"/>
          <w:szCs w:val="21"/>
        </w:rPr>
        <w:t xml:space="preserve">: </w:t>
      </w:r>
      <w:proofErr w:type="gramStart"/>
      <w:r w:rsidRPr="0041334D">
        <w:rPr>
          <w:rFonts w:ascii="Consolas" w:hAnsi="Consolas"/>
          <w:color w:val="CE9178"/>
          <w:sz w:val="21"/>
          <w:szCs w:val="21"/>
        </w:rPr>
        <w:t>absolute</w:t>
      </w:r>
      <w:r w:rsidRPr="0041334D">
        <w:rPr>
          <w:rFonts w:ascii="Consolas" w:hAnsi="Consolas"/>
          <w:color w:val="D4D4D4"/>
          <w:sz w:val="21"/>
          <w:szCs w:val="21"/>
        </w:rPr>
        <w:t>;</w:t>
      </w:r>
      <w:proofErr w:type="gramEnd"/>
    </w:p>
    <w:p w14:paraId="1EDFED76"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top</w:t>
      </w:r>
      <w:r w:rsidRPr="0041334D">
        <w:rPr>
          <w:rFonts w:ascii="Consolas" w:hAnsi="Consolas"/>
          <w:color w:val="D4D4D4"/>
          <w:sz w:val="21"/>
          <w:szCs w:val="21"/>
        </w:rPr>
        <w:t xml:space="preserve">: </w:t>
      </w:r>
      <w:proofErr w:type="gramStart"/>
      <w:r w:rsidRPr="0041334D">
        <w:rPr>
          <w:rFonts w:ascii="Consolas" w:hAnsi="Consolas"/>
          <w:color w:val="B5CEA8"/>
          <w:sz w:val="21"/>
          <w:szCs w:val="21"/>
        </w:rPr>
        <w:t>50%</w:t>
      </w:r>
      <w:r w:rsidRPr="0041334D">
        <w:rPr>
          <w:rFonts w:ascii="Consolas" w:hAnsi="Consolas"/>
          <w:color w:val="D4D4D4"/>
          <w:sz w:val="21"/>
          <w:szCs w:val="21"/>
        </w:rPr>
        <w:t>;</w:t>
      </w:r>
      <w:proofErr w:type="gramEnd"/>
    </w:p>
    <w:p w14:paraId="0FA585B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left</w:t>
      </w:r>
      <w:r w:rsidRPr="0041334D">
        <w:rPr>
          <w:rFonts w:ascii="Consolas" w:hAnsi="Consolas"/>
          <w:color w:val="D4D4D4"/>
          <w:sz w:val="21"/>
          <w:szCs w:val="21"/>
        </w:rPr>
        <w:t xml:space="preserve">: </w:t>
      </w:r>
      <w:proofErr w:type="gramStart"/>
      <w:r w:rsidRPr="0041334D">
        <w:rPr>
          <w:rFonts w:ascii="Consolas" w:hAnsi="Consolas"/>
          <w:color w:val="B5CEA8"/>
          <w:sz w:val="21"/>
          <w:szCs w:val="21"/>
        </w:rPr>
        <w:t>15px</w:t>
      </w:r>
      <w:r w:rsidRPr="0041334D">
        <w:rPr>
          <w:rFonts w:ascii="Consolas" w:hAnsi="Consolas"/>
          <w:color w:val="D4D4D4"/>
          <w:sz w:val="21"/>
          <w:szCs w:val="21"/>
        </w:rPr>
        <w:t>;</w:t>
      </w:r>
      <w:proofErr w:type="gramEnd"/>
    </w:p>
    <w:p w14:paraId="5C065EC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transform</w:t>
      </w:r>
      <w:r w:rsidRPr="0041334D">
        <w:rPr>
          <w:rFonts w:ascii="Consolas" w:hAnsi="Consolas"/>
          <w:color w:val="D4D4D4"/>
          <w:sz w:val="21"/>
          <w:szCs w:val="21"/>
        </w:rPr>
        <w:t xml:space="preserve">: </w:t>
      </w:r>
      <w:proofErr w:type="gramStart"/>
      <w:r w:rsidRPr="0041334D">
        <w:rPr>
          <w:rFonts w:ascii="Consolas" w:hAnsi="Consolas"/>
          <w:color w:val="DCDCAA"/>
          <w:sz w:val="21"/>
          <w:szCs w:val="21"/>
        </w:rPr>
        <w:t>translateY</w:t>
      </w:r>
      <w:r w:rsidRPr="0041334D">
        <w:rPr>
          <w:rFonts w:ascii="Consolas" w:hAnsi="Consolas"/>
          <w:color w:val="D4D4D4"/>
          <w:sz w:val="21"/>
          <w:szCs w:val="21"/>
        </w:rPr>
        <w:t>(</w:t>
      </w:r>
      <w:proofErr w:type="gramEnd"/>
      <w:r w:rsidRPr="0041334D">
        <w:rPr>
          <w:rFonts w:ascii="Consolas" w:hAnsi="Consolas"/>
          <w:color w:val="B5CEA8"/>
          <w:sz w:val="21"/>
          <w:szCs w:val="21"/>
        </w:rPr>
        <w:t>-50%</w:t>
      </w:r>
      <w:proofErr w:type="gramStart"/>
      <w:r w:rsidRPr="0041334D">
        <w:rPr>
          <w:rFonts w:ascii="Consolas" w:hAnsi="Consolas"/>
          <w:color w:val="D4D4D4"/>
          <w:sz w:val="21"/>
          <w:szCs w:val="21"/>
        </w:rPr>
        <w:t>);</w:t>
      </w:r>
      <w:proofErr w:type="gramEnd"/>
    </w:p>
    <w:p w14:paraId="7B6F71E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color</w:t>
      </w:r>
      <w:r w:rsidRPr="0041334D">
        <w:rPr>
          <w:rFonts w:ascii="Consolas" w:hAnsi="Consolas"/>
          <w:color w:val="D4D4D4"/>
          <w:sz w:val="21"/>
          <w:szCs w:val="21"/>
        </w:rPr>
        <w:t xml:space="preserve">: </w:t>
      </w:r>
      <w:proofErr w:type="gramStart"/>
      <w:r w:rsidRPr="0041334D">
        <w:rPr>
          <w:rFonts w:ascii="Consolas" w:hAnsi="Consolas"/>
          <w:color w:val="CE9178"/>
          <w:sz w:val="21"/>
          <w:szCs w:val="21"/>
        </w:rPr>
        <w:t>#777</w:t>
      </w:r>
      <w:r w:rsidRPr="0041334D">
        <w:rPr>
          <w:rFonts w:ascii="Consolas" w:hAnsi="Consolas"/>
          <w:color w:val="D4D4D4"/>
          <w:sz w:val="21"/>
          <w:szCs w:val="21"/>
        </w:rPr>
        <w:t>;</w:t>
      </w:r>
      <w:proofErr w:type="gramEnd"/>
    </w:p>
    <w:p w14:paraId="7D70A04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9CDCFE"/>
          <w:sz w:val="21"/>
          <w:szCs w:val="21"/>
        </w:rPr>
        <w:t>font-size</w:t>
      </w:r>
      <w:r w:rsidRPr="0041334D">
        <w:rPr>
          <w:rFonts w:ascii="Consolas" w:hAnsi="Consolas"/>
          <w:color w:val="D4D4D4"/>
          <w:sz w:val="21"/>
          <w:szCs w:val="21"/>
        </w:rPr>
        <w:t xml:space="preserve">: </w:t>
      </w:r>
      <w:proofErr w:type="gramStart"/>
      <w:r w:rsidRPr="0041334D">
        <w:rPr>
          <w:rFonts w:ascii="Consolas" w:hAnsi="Consolas"/>
          <w:color w:val="B5CEA8"/>
          <w:sz w:val="21"/>
          <w:szCs w:val="21"/>
        </w:rPr>
        <w:t>20px</w:t>
      </w:r>
      <w:r w:rsidRPr="0041334D">
        <w:rPr>
          <w:rFonts w:ascii="Consolas" w:hAnsi="Consolas"/>
          <w:color w:val="D4D4D4"/>
          <w:sz w:val="21"/>
          <w:szCs w:val="21"/>
        </w:rPr>
        <w:t>;</w:t>
      </w:r>
      <w:proofErr w:type="gramEnd"/>
    </w:p>
    <w:p w14:paraId="64C2829C"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w:t>
      </w:r>
    </w:p>
    <w:p w14:paraId="1519966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D4D4D4"/>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style</w:t>
      </w:r>
      <w:r w:rsidRPr="0041334D">
        <w:rPr>
          <w:rFonts w:ascii="Consolas" w:hAnsi="Consolas"/>
          <w:color w:val="808080"/>
          <w:sz w:val="21"/>
          <w:szCs w:val="21"/>
        </w:rPr>
        <w:t>&gt;</w:t>
      </w:r>
    </w:p>
    <w:p w14:paraId="11AADCC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head</w:t>
      </w:r>
      <w:r w:rsidRPr="0041334D">
        <w:rPr>
          <w:rFonts w:ascii="Consolas" w:hAnsi="Consolas"/>
          <w:color w:val="808080"/>
          <w:sz w:val="21"/>
          <w:szCs w:val="21"/>
        </w:rPr>
        <w:t>&gt;</w:t>
      </w:r>
    </w:p>
    <w:p w14:paraId="62E5B54F"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216975D0"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body</w:t>
      </w:r>
      <w:r w:rsidRPr="0041334D">
        <w:rPr>
          <w:rFonts w:ascii="Consolas" w:hAnsi="Consolas"/>
          <w:color w:val="808080"/>
          <w:sz w:val="21"/>
          <w:szCs w:val="21"/>
        </w:rPr>
        <w:t>&gt;</w:t>
      </w:r>
    </w:p>
    <w:p w14:paraId="65D9656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601527FE"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section</w:t>
      </w:r>
      <w:r w:rsidRPr="0041334D">
        <w:rPr>
          <w:rFonts w:ascii="Consolas" w:hAnsi="Consolas"/>
          <w:color w:val="CCCCCC"/>
          <w:sz w:val="21"/>
          <w:szCs w:val="21"/>
        </w:rPr>
        <w:t xml:space="preserve"> </w:t>
      </w:r>
      <w:r w:rsidRPr="0041334D">
        <w:rPr>
          <w:rFonts w:ascii="Consolas" w:hAnsi="Consolas"/>
          <w:color w:val="9CDCFE"/>
          <w:sz w:val="21"/>
          <w:szCs w:val="21"/>
        </w:rPr>
        <w:t>class</w:t>
      </w:r>
      <w:r w:rsidRPr="0041334D">
        <w:rPr>
          <w:rFonts w:ascii="Consolas" w:hAnsi="Consolas"/>
          <w:color w:val="CCCCCC"/>
          <w:sz w:val="21"/>
          <w:szCs w:val="21"/>
        </w:rPr>
        <w:t>=</w:t>
      </w:r>
      <w:r w:rsidRPr="0041334D">
        <w:rPr>
          <w:rFonts w:ascii="Consolas" w:hAnsi="Consolas"/>
          <w:color w:val="CE9178"/>
          <w:sz w:val="21"/>
          <w:szCs w:val="21"/>
        </w:rPr>
        <w:t>"contenedor"</w:t>
      </w:r>
      <w:r w:rsidRPr="0041334D">
        <w:rPr>
          <w:rFonts w:ascii="Consolas" w:hAnsi="Consolas"/>
          <w:color w:val="808080"/>
          <w:sz w:val="21"/>
          <w:szCs w:val="21"/>
        </w:rPr>
        <w:t>&gt;</w:t>
      </w:r>
    </w:p>
    <w:p w14:paraId="26AC1EDB"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334D">
        <w:rPr>
          <w:rFonts w:ascii="Consolas" w:hAnsi="Consolas"/>
          <w:color w:val="CCCCCC"/>
          <w:sz w:val="21"/>
          <w:szCs w:val="21"/>
        </w:rPr>
        <w:t xml:space="preserve">        </w:t>
      </w:r>
      <w:r w:rsidRPr="0041334D">
        <w:rPr>
          <w:rFonts w:ascii="Consolas" w:hAnsi="Consolas"/>
          <w:color w:val="808080"/>
          <w:sz w:val="21"/>
          <w:szCs w:val="21"/>
          <w:lang w:val="es-ES"/>
        </w:rPr>
        <w:t>&lt;</w:t>
      </w:r>
      <w:r w:rsidRPr="0041334D">
        <w:rPr>
          <w:rFonts w:ascii="Consolas" w:hAnsi="Consolas"/>
          <w:color w:val="569CD6"/>
          <w:sz w:val="21"/>
          <w:szCs w:val="21"/>
          <w:lang w:val="es-ES"/>
        </w:rPr>
        <w:t>h1</w:t>
      </w:r>
      <w:r w:rsidRPr="0041334D">
        <w:rPr>
          <w:rFonts w:ascii="Consolas" w:hAnsi="Consolas"/>
          <w:color w:val="808080"/>
          <w:sz w:val="21"/>
          <w:szCs w:val="21"/>
          <w:lang w:val="es-ES"/>
        </w:rPr>
        <w:t>&gt;</w:t>
      </w:r>
      <w:r w:rsidRPr="0041334D">
        <w:rPr>
          <w:rFonts w:ascii="Consolas" w:hAnsi="Consolas"/>
          <w:color w:val="CCCCCC"/>
          <w:sz w:val="21"/>
          <w:szCs w:val="21"/>
          <w:lang w:val="es-ES"/>
        </w:rPr>
        <w:t>Formulario con CSS</w:t>
      </w:r>
      <w:r w:rsidRPr="0041334D">
        <w:rPr>
          <w:rFonts w:ascii="Consolas" w:hAnsi="Consolas"/>
          <w:color w:val="808080"/>
          <w:sz w:val="21"/>
          <w:szCs w:val="21"/>
          <w:lang w:val="es-ES"/>
        </w:rPr>
        <w:t>&lt;/</w:t>
      </w:r>
      <w:r w:rsidRPr="0041334D">
        <w:rPr>
          <w:rFonts w:ascii="Consolas" w:hAnsi="Consolas"/>
          <w:color w:val="569CD6"/>
          <w:sz w:val="21"/>
          <w:szCs w:val="21"/>
          <w:lang w:val="es-ES"/>
        </w:rPr>
        <w:t>h1</w:t>
      </w:r>
      <w:r w:rsidRPr="0041334D">
        <w:rPr>
          <w:rFonts w:ascii="Consolas" w:hAnsi="Consolas"/>
          <w:color w:val="808080"/>
          <w:sz w:val="21"/>
          <w:szCs w:val="21"/>
          <w:lang w:val="es-ES"/>
        </w:rPr>
        <w:t>&gt;</w:t>
      </w:r>
    </w:p>
    <w:p w14:paraId="34287A65"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lang w:val="es-ES"/>
        </w:rPr>
        <w:t xml:space="preserve">        </w:t>
      </w:r>
      <w:r w:rsidRPr="0041334D">
        <w:rPr>
          <w:rFonts w:ascii="Consolas" w:hAnsi="Consolas"/>
          <w:color w:val="808080"/>
          <w:sz w:val="21"/>
          <w:szCs w:val="21"/>
        </w:rPr>
        <w:t>&lt;</w:t>
      </w:r>
      <w:r w:rsidRPr="0041334D">
        <w:rPr>
          <w:rFonts w:ascii="Consolas" w:hAnsi="Consolas"/>
          <w:color w:val="569CD6"/>
          <w:sz w:val="21"/>
          <w:szCs w:val="21"/>
        </w:rPr>
        <w:t>form</w:t>
      </w:r>
      <w:r w:rsidRPr="0041334D">
        <w:rPr>
          <w:rFonts w:ascii="Consolas" w:hAnsi="Consolas"/>
          <w:color w:val="808080"/>
          <w:sz w:val="21"/>
          <w:szCs w:val="21"/>
        </w:rPr>
        <w:t>&gt;</w:t>
      </w:r>
    </w:p>
    <w:p w14:paraId="42B36C08"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fieldset</w:t>
      </w:r>
      <w:r w:rsidRPr="00612C9A">
        <w:rPr>
          <w:rFonts w:ascii="Consolas" w:hAnsi="Consolas"/>
          <w:color w:val="808080"/>
          <w:sz w:val="21"/>
          <w:szCs w:val="21"/>
        </w:rPr>
        <w:t>&gt;</w:t>
      </w:r>
    </w:p>
    <w:p w14:paraId="78443FD3"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legend</w:t>
      </w:r>
      <w:r w:rsidRPr="00612C9A">
        <w:rPr>
          <w:rFonts w:ascii="Consolas" w:hAnsi="Consolas"/>
          <w:color w:val="808080"/>
          <w:sz w:val="21"/>
          <w:szCs w:val="21"/>
        </w:rPr>
        <w:t>&gt;</w:t>
      </w:r>
      <w:r w:rsidRPr="00612C9A">
        <w:rPr>
          <w:rFonts w:ascii="Consolas" w:hAnsi="Consolas"/>
          <w:color w:val="CCCCCC"/>
          <w:sz w:val="21"/>
          <w:szCs w:val="21"/>
        </w:rPr>
        <w:t>Información Personal</w:t>
      </w:r>
      <w:r w:rsidRPr="00612C9A">
        <w:rPr>
          <w:rFonts w:ascii="Consolas" w:hAnsi="Consolas"/>
          <w:color w:val="808080"/>
          <w:sz w:val="21"/>
          <w:szCs w:val="21"/>
        </w:rPr>
        <w:t>&lt;/</w:t>
      </w:r>
      <w:r w:rsidRPr="00612C9A">
        <w:rPr>
          <w:rFonts w:ascii="Consolas" w:hAnsi="Consolas"/>
          <w:color w:val="569CD6"/>
          <w:sz w:val="21"/>
          <w:szCs w:val="21"/>
        </w:rPr>
        <w:t>legend</w:t>
      </w:r>
      <w:r w:rsidRPr="00612C9A">
        <w:rPr>
          <w:rFonts w:ascii="Consolas" w:hAnsi="Consolas"/>
          <w:color w:val="808080"/>
          <w:sz w:val="21"/>
          <w:szCs w:val="21"/>
        </w:rPr>
        <w:t>&gt;</w:t>
      </w:r>
    </w:p>
    <w:p w14:paraId="6D518872"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6BEC74EC"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person</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694E772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"text"</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"Nombre"</w:t>
      </w:r>
      <w:r w:rsidRPr="00612C9A">
        <w:rPr>
          <w:rFonts w:ascii="Consolas" w:hAnsi="Consolas"/>
          <w:color w:val="808080"/>
          <w:sz w:val="21"/>
          <w:szCs w:val="21"/>
        </w:rPr>
        <w:t>&gt;</w:t>
      </w:r>
    </w:p>
    <w:p w14:paraId="023DB890"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808080"/>
          <w:sz w:val="21"/>
          <w:szCs w:val="21"/>
        </w:rPr>
        <w:t>&gt;</w:t>
      </w:r>
    </w:p>
    <w:p w14:paraId="14DE11EE"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266291FC"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w:t>
      </w:r>
      <w:proofErr w:type="gramStart"/>
      <w:r w:rsidRPr="00612C9A">
        <w:rPr>
          <w:rFonts w:ascii="Consolas" w:hAnsi="Consolas"/>
          <w:color w:val="CE9178"/>
          <w:sz w:val="21"/>
          <w:szCs w:val="21"/>
        </w:rPr>
        <w:t>outlined  input</w:t>
      </w:r>
      <w:proofErr w:type="gramEnd"/>
      <w:r w:rsidRPr="00612C9A">
        <w:rPr>
          <w:rFonts w:ascii="Consolas" w:hAnsi="Consolas"/>
          <w:color w:val="CE9178"/>
          <w:sz w:val="21"/>
          <w:szCs w:val="21"/>
        </w:rPr>
        <w:t>-icon"</w:t>
      </w:r>
      <w:r w:rsidRPr="00612C9A">
        <w:rPr>
          <w:rFonts w:ascii="Consolas" w:hAnsi="Consolas"/>
          <w:color w:val="808080"/>
          <w:sz w:val="21"/>
          <w:szCs w:val="21"/>
        </w:rPr>
        <w:t>&gt;</w:t>
      </w:r>
      <w:r w:rsidRPr="00612C9A">
        <w:rPr>
          <w:rFonts w:ascii="Consolas" w:hAnsi="Consolas"/>
          <w:color w:val="CCCCCC"/>
          <w:sz w:val="21"/>
          <w:szCs w:val="21"/>
        </w:rPr>
        <w:t>email</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E8735B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"text"</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"Correo electrónico"</w:t>
      </w:r>
      <w:r w:rsidRPr="00612C9A">
        <w:rPr>
          <w:rFonts w:ascii="Consolas" w:hAnsi="Consolas"/>
          <w:color w:val="808080"/>
          <w:sz w:val="21"/>
          <w:szCs w:val="21"/>
        </w:rPr>
        <w:t>&gt;</w:t>
      </w:r>
    </w:p>
    <w:p w14:paraId="14242D55"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808080"/>
          <w:sz w:val="21"/>
          <w:szCs w:val="21"/>
        </w:rPr>
        <w:t>&gt;</w:t>
      </w:r>
    </w:p>
    <w:p w14:paraId="4AEBE1C8"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div</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"input-container"</w:t>
      </w:r>
      <w:r w:rsidRPr="00612C9A">
        <w:rPr>
          <w:rFonts w:ascii="Consolas" w:hAnsi="Consolas"/>
          <w:color w:val="808080"/>
          <w:sz w:val="21"/>
          <w:szCs w:val="21"/>
        </w:rPr>
        <w:t>&gt;</w:t>
      </w:r>
    </w:p>
    <w:p w14:paraId="56418F92"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"material-symbols-outlined input-icon"</w:t>
      </w:r>
      <w:r w:rsidRPr="00612C9A">
        <w:rPr>
          <w:rFonts w:ascii="Consolas" w:hAnsi="Consolas"/>
          <w:color w:val="808080"/>
          <w:sz w:val="21"/>
          <w:szCs w:val="21"/>
        </w:rPr>
        <w:t>&gt;</w:t>
      </w:r>
      <w:r w:rsidRPr="00612C9A">
        <w:rPr>
          <w:rFonts w:ascii="Consolas" w:hAnsi="Consolas"/>
          <w:color w:val="CCCCCC"/>
          <w:sz w:val="21"/>
          <w:szCs w:val="21"/>
        </w:rPr>
        <w:t>lock</w:t>
      </w:r>
      <w:r w:rsidRPr="00612C9A">
        <w:rPr>
          <w:rFonts w:ascii="Consolas" w:hAnsi="Consolas"/>
          <w:color w:val="808080"/>
          <w:sz w:val="21"/>
          <w:szCs w:val="21"/>
        </w:rPr>
        <w:t>&lt;/</w:t>
      </w:r>
      <w:r w:rsidRPr="00612C9A">
        <w:rPr>
          <w:rFonts w:ascii="Consolas" w:hAnsi="Consolas"/>
          <w:color w:val="569CD6"/>
          <w:sz w:val="21"/>
          <w:szCs w:val="21"/>
        </w:rPr>
        <w:t>i</w:t>
      </w:r>
      <w:r w:rsidRPr="00612C9A">
        <w:rPr>
          <w:rFonts w:ascii="Consolas" w:hAnsi="Consolas"/>
          <w:color w:val="808080"/>
          <w:sz w:val="21"/>
          <w:szCs w:val="21"/>
        </w:rPr>
        <w:t>&gt;</w:t>
      </w:r>
    </w:p>
    <w:p w14:paraId="2C2DACAE"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rPr>
      </w:pPr>
      <w:r w:rsidRPr="00612C9A">
        <w:rPr>
          <w:rFonts w:ascii="Consolas" w:hAnsi="Consolas"/>
          <w:color w:val="CCCCCC"/>
          <w:sz w:val="21"/>
          <w:szCs w:val="21"/>
        </w:rPr>
        <w:t xml:space="preserve">                    </w:t>
      </w:r>
      <w:r w:rsidRPr="00612C9A">
        <w:rPr>
          <w:rFonts w:ascii="Consolas" w:hAnsi="Consolas"/>
          <w:color w:val="808080"/>
          <w:sz w:val="21"/>
          <w:szCs w:val="21"/>
        </w:rPr>
        <w:t>&lt;</w:t>
      </w:r>
      <w:r w:rsidRPr="00612C9A">
        <w:rPr>
          <w:rFonts w:ascii="Consolas" w:hAnsi="Consolas"/>
          <w:color w:val="569CD6"/>
          <w:sz w:val="21"/>
          <w:szCs w:val="21"/>
        </w:rPr>
        <w:t>input</w:t>
      </w:r>
      <w:r w:rsidRPr="00612C9A">
        <w:rPr>
          <w:rFonts w:ascii="Consolas" w:hAnsi="Consolas"/>
          <w:color w:val="CCCCCC"/>
          <w:sz w:val="21"/>
          <w:szCs w:val="21"/>
        </w:rPr>
        <w:t xml:space="preserve"> </w:t>
      </w:r>
      <w:r w:rsidRPr="00612C9A">
        <w:rPr>
          <w:rFonts w:ascii="Consolas" w:hAnsi="Consolas"/>
          <w:color w:val="9CDCFE"/>
          <w:sz w:val="21"/>
          <w:szCs w:val="21"/>
        </w:rPr>
        <w:t>type</w:t>
      </w:r>
      <w:r w:rsidRPr="00612C9A">
        <w:rPr>
          <w:rFonts w:ascii="Consolas" w:hAnsi="Consolas"/>
          <w:color w:val="CCCCCC"/>
          <w:sz w:val="21"/>
          <w:szCs w:val="21"/>
        </w:rPr>
        <w:t>=</w:t>
      </w:r>
      <w:r w:rsidRPr="00612C9A">
        <w:rPr>
          <w:rFonts w:ascii="Consolas" w:hAnsi="Consolas"/>
          <w:color w:val="CE9178"/>
          <w:sz w:val="21"/>
          <w:szCs w:val="21"/>
        </w:rPr>
        <w:t>"password"</w:t>
      </w:r>
      <w:r w:rsidRPr="00612C9A">
        <w:rPr>
          <w:rFonts w:ascii="Consolas" w:hAnsi="Consolas"/>
          <w:color w:val="CCCCCC"/>
          <w:sz w:val="21"/>
          <w:szCs w:val="21"/>
        </w:rPr>
        <w:t xml:space="preserve"> </w:t>
      </w:r>
      <w:r w:rsidRPr="00612C9A">
        <w:rPr>
          <w:rFonts w:ascii="Consolas" w:hAnsi="Consolas"/>
          <w:color w:val="9CDCFE"/>
          <w:sz w:val="21"/>
          <w:szCs w:val="21"/>
        </w:rPr>
        <w:t>class</w:t>
      </w:r>
      <w:r w:rsidRPr="00612C9A">
        <w:rPr>
          <w:rFonts w:ascii="Consolas" w:hAnsi="Consolas"/>
          <w:color w:val="CCCCCC"/>
          <w:sz w:val="21"/>
          <w:szCs w:val="21"/>
        </w:rPr>
        <w:t>=</w:t>
      </w:r>
      <w:r w:rsidRPr="00612C9A">
        <w:rPr>
          <w:rFonts w:ascii="Consolas" w:hAnsi="Consolas"/>
          <w:color w:val="CE9178"/>
          <w:sz w:val="21"/>
          <w:szCs w:val="21"/>
        </w:rPr>
        <w:t>"icon-input"</w:t>
      </w:r>
      <w:r w:rsidRPr="00612C9A">
        <w:rPr>
          <w:rFonts w:ascii="Consolas" w:hAnsi="Consolas"/>
          <w:color w:val="CCCCCC"/>
          <w:sz w:val="21"/>
          <w:szCs w:val="21"/>
        </w:rPr>
        <w:t xml:space="preserve"> </w:t>
      </w:r>
      <w:r w:rsidRPr="00612C9A">
        <w:rPr>
          <w:rFonts w:ascii="Consolas" w:hAnsi="Consolas"/>
          <w:color w:val="9CDCFE"/>
          <w:sz w:val="21"/>
          <w:szCs w:val="21"/>
        </w:rPr>
        <w:t>placeholder</w:t>
      </w:r>
      <w:r w:rsidRPr="00612C9A">
        <w:rPr>
          <w:rFonts w:ascii="Consolas" w:hAnsi="Consolas"/>
          <w:color w:val="CCCCCC"/>
          <w:sz w:val="21"/>
          <w:szCs w:val="21"/>
        </w:rPr>
        <w:t>=</w:t>
      </w:r>
      <w:r w:rsidRPr="00612C9A">
        <w:rPr>
          <w:rFonts w:ascii="Consolas" w:hAnsi="Consolas"/>
          <w:color w:val="CE9178"/>
          <w:sz w:val="21"/>
          <w:szCs w:val="21"/>
        </w:rPr>
        <w:t>"Contraseña"</w:t>
      </w:r>
      <w:r w:rsidRPr="00612C9A">
        <w:rPr>
          <w:rFonts w:ascii="Consolas" w:hAnsi="Consolas"/>
          <w:color w:val="808080"/>
          <w:sz w:val="21"/>
          <w:szCs w:val="21"/>
        </w:rPr>
        <w:t>&gt;</w:t>
      </w:r>
    </w:p>
    <w:p w14:paraId="6F46647A"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12C9A">
        <w:rPr>
          <w:rFonts w:ascii="Consolas" w:hAnsi="Consolas"/>
          <w:color w:val="CCCCCC"/>
          <w:sz w:val="21"/>
          <w:szCs w:val="21"/>
        </w:rPr>
        <w:t xml:space="preserve">                </w:t>
      </w:r>
      <w:r w:rsidRPr="00612C9A">
        <w:rPr>
          <w:rFonts w:ascii="Consolas" w:hAnsi="Consolas"/>
          <w:color w:val="808080"/>
          <w:sz w:val="21"/>
          <w:szCs w:val="21"/>
          <w:lang w:val="es-ES"/>
        </w:rPr>
        <w:t>&lt;/</w:t>
      </w:r>
      <w:r w:rsidRPr="00612C9A">
        <w:rPr>
          <w:rFonts w:ascii="Consolas" w:hAnsi="Consolas"/>
          <w:color w:val="569CD6"/>
          <w:sz w:val="21"/>
          <w:szCs w:val="21"/>
          <w:lang w:val="es-ES"/>
        </w:rPr>
        <w:t>div</w:t>
      </w:r>
      <w:r w:rsidRPr="00612C9A">
        <w:rPr>
          <w:rFonts w:ascii="Consolas" w:hAnsi="Consolas"/>
          <w:color w:val="808080"/>
          <w:sz w:val="21"/>
          <w:szCs w:val="21"/>
          <w:lang w:val="es-ES"/>
        </w:rPr>
        <w:t>&gt;</w:t>
      </w:r>
    </w:p>
    <w:p w14:paraId="7A899148" w14:textId="77777777" w:rsidR="00612C9A" w:rsidRPr="00612C9A" w:rsidRDefault="00612C9A" w:rsidP="00612C9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612C9A">
        <w:rPr>
          <w:rFonts w:ascii="Consolas" w:hAnsi="Consolas"/>
          <w:color w:val="CCCCCC"/>
          <w:sz w:val="21"/>
          <w:szCs w:val="21"/>
          <w:lang w:val="es-ES"/>
        </w:rPr>
        <w:t xml:space="preserve">            </w:t>
      </w:r>
      <w:r w:rsidRPr="00612C9A">
        <w:rPr>
          <w:rFonts w:ascii="Consolas" w:hAnsi="Consolas"/>
          <w:color w:val="808080"/>
          <w:sz w:val="21"/>
          <w:szCs w:val="21"/>
          <w:lang w:val="es-ES"/>
        </w:rPr>
        <w:t>&lt;/</w:t>
      </w:r>
      <w:r w:rsidRPr="00612C9A">
        <w:rPr>
          <w:rFonts w:ascii="Consolas" w:hAnsi="Consolas"/>
          <w:color w:val="569CD6"/>
          <w:sz w:val="21"/>
          <w:szCs w:val="21"/>
          <w:lang w:val="es-ES"/>
        </w:rPr>
        <w:t>fieldset</w:t>
      </w:r>
      <w:r w:rsidRPr="00612C9A">
        <w:rPr>
          <w:rFonts w:ascii="Consolas" w:hAnsi="Consolas"/>
          <w:color w:val="808080"/>
          <w:sz w:val="21"/>
          <w:szCs w:val="21"/>
          <w:lang w:val="es-ES"/>
        </w:rPr>
        <w:t>&gt;</w:t>
      </w:r>
    </w:p>
    <w:p w14:paraId="3A60D60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3000214A"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form</w:t>
      </w:r>
      <w:r w:rsidRPr="0041334D">
        <w:rPr>
          <w:rFonts w:ascii="Consolas" w:hAnsi="Consolas"/>
          <w:color w:val="808080"/>
          <w:sz w:val="21"/>
          <w:szCs w:val="21"/>
        </w:rPr>
        <w:t>&gt;</w:t>
      </w:r>
    </w:p>
    <w:p w14:paraId="1009DDB1"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CCCCCC"/>
          <w:sz w:val="21"/>
          <w:szCs w:val="21"/>
        </w:rPr>
        <w:t xml:space="preserve">    </w:t>
      </w:r>
      <w:r w:rsidRPr="0041334D">
        <w:rPr>
          <w:rFonts w:ascii="Consolas" w:hAnsi="Consolas"/>
          <w:color w:val="808080"/>
          <w:sz w:val="21"/>
          <w:szCs w:val="21"/>
        </w:rPr>
        <w:t>&lt;/</w:t>
      </w:r>
      <w:r w:rsidRPr="0041334D">
        <w:rPr>
          <w:rFonts w:ascii="Consolas" w:hAnsi="Consolas"/>
          <w:color w:val="569CD6"/>
          <w:sz w:val="21"/>
          <w:szCs w:val="21"/>
        </w:rPr>
        <w:t>section</w:t>
      </w:r>
      <w:r w:rsidRPr="0041334D">
        <w:rPr>
          <w:rFonts w:ascii="Consolas" w:hAnsi="Consolas"/>
          <w:color w:val="808080"/>
          <w:sz w:val="21"/>
          <w:szCs w:val="21"/>
        </w:rPr>
        <w:t>&gt;</w:t>
      </w:r>
    </w:p>
    <w:p w14:paraId="658A7F8D"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r w:rsidRPr="0041334D">
        <w:rPr>
          <w:rFonts w:ascii="Consolas" w:hAnsi="Consolas"/>
          <w:color w:val="808080"/>
          <w:sz w:val="21"/>
          <w:szCs w:val="21"/>
        </w:rPr>
        <w:t>&lt;/</w:t>
      </w:r>
      <w:r w:rsidRPr="0041334D">
        <w:rPr>
          <w:rFonts w:ascii="Consolas" w:hAnsi="Consolas"/>
          <w:color w:val="569CD6"/>
          <w:sz w:val="21"/>
          <w:szCs w:val="21"/>
        </w:rPr>
        <w:t>body</w:t>
      </w:r>
      <w:r w:rsidRPr="0041334D">
        <w:rPr>
          <w:rFonts w:ascii="Consolas" w:hAnsi="Consolas"/>
          <w:color w:val="808080"/>
          <w:sz w:val="21"/>
          <w:szCs w:val="21"/>
        </w:rPr>
        <w:t>&gt;</w:t>
      </w:r>
    </w:p>
    <w:p w14:paraId="0D4C4387"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rPr>
      </w:pPr>
    </w:p>
    <w:p w14:paraId="41C75CD2" w14:textId="77777777" w:rsidR="0041334D" w:rsidRPr="0041334D" w:rsidRDefault="0041334D" w:rsidP="0041334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41334D">
        <w:rPr>
          <w:rFonts w:ascii="Consolas" w:hAnsi="Consolas"/>
          <w:color w:val="808080"/>
          <w:sz w:val="21"/>
          <w:szCs w:val="21"/>
          <w:lang w:val="es-ES"/>
        </w:rPr>
        <w:t>&lt;/</w:t>
      </w:r>
      <w:r w:rsidRPr="0041334D">
        <w:rPr>
          <w:rFonts w:ascii="Consolas" w:hAnsi="Consolas"/>
          <w:color w:val="569CD6"/>
          <w:sz w:val="21"/>
          <w:szCs w:val="21"/>
          <w:lang w:val="es-ES"/>
        </w:rPr>
        <w:t>html</w:t>
      </w:r>
      <w:r w:rsidRPr="0041334D">
        <w:rPr>
          <w:rFonts w:ascii="Consolas" w:hAnsi="Consolas"/>
          <w:color w:val="808080"/>
          <w:sz w:val="21"/>
          <w:szCs w:val="21"/>
          <w:lang w:val="es-ES"/>
        </w:rPr>
        <w:t>&gt;</w:t>
      </w:r>
    </w:p>
    <w:p w14:paraId="26178C25" w14:textId="77777777" w:rsidR="0041334D" w:rsidRPr="009564BF" w:rsidRDefault="0041334D" w:rsidP="00904F88">
      <w:pPr>
        <w:rPr>
          <w:lang w:val="es-ES"/>
        </w:rPr>
      </w:pPr>
    </w:p>
    <w:p w14:paraId="01EA7F6C" w14:textId="77777777" w:rsidR="004874DB" w:rsidRPr="009564BF" w:rsidRDefault="004874DB" w:rsidP="00904F88">
      <w:pPr>
        <w:rPr>
          <w:lang w:val="es-ES"/>
        </w:rPr>
      </w:pPr>
    </w:p>
    <w:p w14:paraId="22A48278" w14:textId="3D2EF68A" w:rsidR="00FE4438" w:rsidRPr="00904F88" w:rsidRDefault="00EF6D1A" w:rsidP="00EF6D1A">
      <w:pPr>
        <w:pStyle w:val="Ttulo1"/>
        <w:rPr>
          <w:lang w:val="es-ES"/>
        </w:rPr>
      </w:pPr>
      <w:bookmarkStart w:id="83" w:name="_Toc210637431"/>
      <w:r w:rsidRPr="00904F88">
        <w:rPr>
          <w:lang w:val="es-ES"/>
        </w:rPr>
        <w:t>Proyecto de Sitio web en HTML y CSS</w:t>
      </w:r>
      <w:bookmarkEnd w:id="83"/>
    </w:p>
    <w:p w14:paraId="2CF373EE" w14:textId="77777777" w:rsidR="00FE4438" w:rsidRPr="00904F88" w:rsidRDefault="00FE4438" w:rsidP="005C5C38">
      <w:pPr>
        <w:rPr>
          <w:lang w:val="es-ES"/>
        </w:rPr>
      </w:pPr>
    </w:p>
    <w:p w14:paraId="40564BDC" w14:textId="77777777" w:rsidR="00601EE1" w:rsidRPr="00904F88" w:rsidRDefault="00EF6D1A" w:rsidP="005C5C38">
      <w:pPr>
        <w:rPr>
          <w:lang w:val="es-ES"/>
        </w:rPr>
      </w:pPr>
      <w:r w:rsidRPr="00904F88">
        <w:rPr>
          <w:lang w:val="es-ES"/>
        </w:rPr>
        <w:t>En este apartado vamos a construir con todo lo aprendido un sitio web con</w:t>
      </w:r>
      <w:r w:rsidR="00601EE1" w:rsidRPr="00904F88">
        <w:rPr>
          <w:lang w:val="es-ES"/>
        </w:rPr>
        <w:t>:</w:t>
      </w:r>
    </w:p>
    <w:p w14:paraId="01CFEC7F" w14:textId="1A3BCD54" w:rsidR="00FE4438" w:rsidRPr="00904F88" w:rsidRDefault="00601EE1" w:rsidP="00601EE1">
      <w:pPr>
        <w:pStyle w:val="Prrafodelista"/>
        <w:numPr>
          <w:ilvl w:val="0"/>
          <w:numId w:val="56"/>
        </w:numPr>
        <w:rPr>
          <w:lang w:val="es-ES"/>
        </w:rPr>
      </w:pPr>
      <w:r w:rsidRPr="00904F88">
        <w:rPr>
          <w:lang w:val="es-ES"/>
        </w:rPr>
        <w:t>D</w:t>
      </w:r>
      <w:r w:rsidR="00EF6D1A" w:rsidRPr="00904F88">
        <w:rPr>
          <w:lang w:val="es-ES"/>
        </w:rPr>
        <w:t>os barras de navegación</w:t>
      </w:r>
      <w:r w:rsidRPr="00904F88">
        <w:rPr>
          <w:lang w:val="es-ES"/>
        </w:rPr>
        <w:t>: una horizontal y otra vertical</w:t>
      </w:r>
    </w:p>
    <w:p w14:paraId="67994F87" w14:textId="17521BAA" w:rsidR="00601EE1" w:rsidRPr="00904F88" w:rsidRDefault="00601EE1" w:rsidP="00601EE1">
      <w:pPr>
        <w:pStyle w:val="Prrafodelista"/>
        <w:numPr>
          <w:ilvl w:val="0"/>
          <w:numId w:val="56"/>
        </w:numPr>
        <w:rPr>
          <w:lang w:val="es-ES"/>
        </w:rPr>
      </w:pPr>
      <w:r w:rsidRPr="00904F88">
        <w:rPr>
          <w:lang w:val="es-ES"/>
        </w:rPr>
        <w:t>Una imagen de portada o banner</w:t>
      </w:r>
    </w:p>
    <w:p w14:paraId="5D0A29FA" w14:textId="77777777" w:rsidR="004242B2" w:rsidRPr="00904F88" w:rsidRDefault="004242B2" w:rsidP="00601EE1">
      <w:pPr>
        <w:pStyle w:val="Prrafodelista"/>
        <w:numPr>
          <w:ilvl w:val="0"/>
          <w:numId w:val="56"/>
        </w:numPr>
        <w:rPr>
          <w:lang w:val="es-ES"/>
        </w:rPr>
      </w:pPr>
      <w:r w:rsidRPr="00904F88">
        <w:rPr>
          <w:lang w:val="es-ES"/>
        </w:rPr>
        <w:t>En la parte principal de la página encontraremos:</w:t>
      </w:r>
    </w:p>
    <w:p w14:paraId="6BA23606" w14:textId="77777777" w:rsidR="004242B2" w:rsidRPr="00904F88" w:rsidRDefault="00DC62A1" w:rsidP="004242B2">
      <w:pPr>
        <w:pStyle w:val="Prrafodelista"/>
        <w:numPr>
          <w:ilvl w:val="1"/>
          <w:numId w:val="56"/>
        </w:numPr>
        <w:rPr>
          <w:lang w:val="es-ES"/>
        </w:rPr>
      </w:pPr>
      <w:r w:rsidRPr="00904F88">
        <w:rPr>
          <w:lang w:val="es-ES"/>
        </w:rPr>
        <w:t>La barra vertical de navegación</w:t>
      </w:r>
    </w:p>
    <w:p w14:paraId="34AF3F7B" w14:textId="047CEB9D" w:rsidR="00601EE1" w:rsidRPr="00904F88" w:rsidRDefault="004242B2" w:rsidP="004242B2">
      <w:pPr>
        <w:pStyle w:val="Prrafodelista"/>
        <w:numPr>
          <w:ilvl w:val="1"/>
          <w:numId w:val="56"/>
        </w:numPr>
        <w:rPr>
          <w:lang w:val="es-ES"/>
        </w:rPr>
      </w:pPr>
      <w:r w:rsidRPr="00904F88">
        <w:rPr>
          <w:lang w:val="es-ES"/>
        </w:rPr>
        <w:t>D</w:t>
      </w:r>
      <w:r w:rsidR="00DC62A1" w:rsidRPr="00904F88">
        <w:rPr>
          <w:lang w:val="es-ES"/>
        </w:rPr>
        <w:t xml:space="preserve">os secciones con párrafos e </w:t>
      </w:r>
      <w:r w:rsidR="00B012A6" w:rsidRPr="00904F88">
        <w:rPr>
          <w:lang w:val="es-ES"/>
        </w:rPr>
        <w:t>imágenes a</w:t>
      </w:r>
      <w:r w:rsidRPr="00904F88">
        <w:rPr>
          <w:lang w:val="es-ES"/>
        </w:rPr>
        <w:t xml:space="preserve"> modo de articulo o contenido multimedia</w:t>
      </w:r>
    </w:p>
    <w:p w14:paraId="2DC065F1" w14:textId="5A434FA4" w:rsidR="004242B2" w:rsidRPr="00904F88" w:rsidRDefault="004242B2" w:rsidP="00601EE1">
      <w:pPr>
        <w:pStyle w:val="Prrafodelista"/>
        <w:numPr>
          <w:ilvl w:val="0"/>
          <w:numId w:val="56"/>
        </w:numPr>
        <w:rPr>
          <w:lang w:val="es-ES"/>
        </w:rPr>
      </w:pPr>
      <w:r w:rsidRPr="00904F88">
        <w:rPr>
          <w:lang w:val="es-ES"/>
        </w:rPr>
        <w:t>Un footer con enlaces.</w:t>
      </w:r>
    </w:p>
    <w:p w14:paraId="0AA1916C" w14:textId="77777777" w:rsidR="004242B2" w:rsidRPr="00904F88" w:rsidRDefault="004242B2" w:rsidP="004242B2">
      <w:pPr>
        <w:rPr>
          <w:lang w:val="es-ES"/>
        </w:rPr>
      </w:pPr>
    </w:p>
    <w:p w14:paraId="72A7B13C" w14:textId="72F57D22" w:rsidR="00B012A6" w:rsidRPr="00904F88" w:rsidRDefault="00B012A6" w:rsidP="004242B2">
      <w:pPr>
        <w:rPr>
          <w:lang w:val="es-ES"/>
        </w:rPr>
      </w:pPr>
      <w:r w:rsidRPr="00904F88">
        <w:rPr>
          <w:lang w:val="es-ES"/>
        </w:rPr>
        <w:t>Siguiendo la siguiente organización de dos columnas en el contenido principal, el layout o disposición de la tabla sería como la siguiente</w:t>
      </w:r>
      <w:r w:rsidR="00011978" w:rsidRPr="00904F88">
        <w:rPr>
          <w:lang w:val="es-ES"/>
        </w:rPr>
        <w:t>:</w:t>
      </w:r>
    </w:p>
    <w:p w14:paraId="18AD69D2" w14:textId="7437CB39" w:rsidR="00B012A6" w:rsidRPr="00904F88" w:rsidRDefault="00EE62C9" w:rsidP="004242B2">
      <w:pPr>
        <w:rPr>
          <w:lang w:val="es-ES"/>
        </w:rPr>
      </w:pPr>
      <w:r w:rsidRPr="00904F88">
        <w:rPr>
          <w:noProof/>
          <w:lang w:val="es-ES"/>
        </w:rPr>
        <w:drawing>
          <wp:inline distT="0" distB="0" distL="0" distR="0" wp14:anchorId="7BEEC19F" wp14:editId="483A00A6">
            <wp:extent cx="5547360" cy="3108960"/>
            <wp:effectExtent l="0" t="0" r="0" b="0"/>
            <wp:docPr id="8080226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7360" cy="3108960"/>
                    </a:xfrm>
                    <a:prstGeom prst="rect">
                      <a:avLst/>
                    </a:prstGeom>
                    <a:noFill/>
                    <a:ln>
                      <a:noFill/>
                    </a:ln>
                  </pic:spPr>
                </pic:pic>
              </a:graphicData>
            </a:graphic>
          </wp:inline>
        </w:drawing>
      </w:r>
    </w:p>
    <w:p w14:paraId="064B2249" w14:textId="77777777" w:rsidR="00EF6D1A" w:rsidRPr="00904F88" w:rsidRDefault="00EF6D1A" w:rsidP="005C5C38">
      <w:pPr>
        <w:rPr>
          <w:lang w:val="es-ES"/>
        </w:rPr>
      </w:pPr>
    </w:p>
    <w:p w14:paraId="39A8ED1D" w14:textId="77777777" w:rsidR="00EF6D1A" w:rsidRPr="00904F88" w:rsidRDefault="00EF6D1A" w:rsidP="005C5C38">
      <w:pPr>
        <w:rPr>
          <w:lang w:val="es-ES"/>
        </w:rPr>
      </w:pPr>
    </w:p>
    <w:p w14:paraId="6A41005A" w14:textId="417E0ADB" w:rsidR="00EF6D1A" w:rsidRPr="00904F88" w:rsidRDefault="00EE62C9" w:rsidP="005C5C38">
      <w:pPr>
        <w:rPr>
          <w:lang w:val="es-ES"/>
        </w:rPr>
      </w:pPr>
      <w:r w:rsidRPr="00904F88">
        <w:rPr>
          <w:lang w:val="es-ES"/>
        </w:rPr>
        <w:t>En lugar de la etiqueta &lt;section&gt; podíamos haber usado también la etiqueta &lt;article&gt;. De manera que el resultado final de nuestra página debe ser similar al siguiente:</w:t>
      </w:r>
    </w:p>
    <w:p w14:paraId="336CBCB5" w14:textId="77777777" w:rsidR="00EE62C9" w:rsidRPr="00904F88" w:rsidRDefault="00EE62C9" w:rsidP="005C5C38">
      <w:pPr>
        <w:rPr>
          <w:lang w:val="es-ES"/>
        </w:rPr>
      </w:pPr>
    </w:p>
    <w:p w14:paraId="520732AF" w14:textId="172B8265" w:rsidR="00EE62C9" w:rsidRPr="00904F88" w:rsidRDefault="00562B0C" w:rsidP="005C5C38">
      <w:pPr>
        <w:rPr>
          <w:lang w:val="es-ES"/>
        </w:rPr>
      </w:pPr>
      <w:r w:rsidRPr="00904F88">
        <w:rPr>
          <w:noProof/>
          <w:lang w:val="es-ES"/>
        </w:rPr>
        <w:drawing>
          <wp:inline distT="0" distB="0" distL="0" distR="0" wp14:anchorId="7B3616C2" wp14:editId="27FB28A6">
            <wp:extent cx="6300470" cy="2745105"/>
            <wp:effectExtent l="0" t="0" r="5080" b="0"/>
            <wp:docPr id="62739931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9311" name="Imagen 1" descr="Una captura de pantalla de un celular con letras&#10;&#10;El contenido generado por IA puede ser incorrecto."/>
                    <pic:cNvPicPr/>
                  </pic:nvPicPr>
                  <pic:blipFill>
                    <a:blip r:embed="rId225"/>
                    <a:stretch>
                      <a:fillRect/>
                    </a:stretch>
                  </pic:blipFill>
                  <pic:spPr>
                    <a:xfrm>
                      <a:off x="0" y="0"/>
                      <a:ext cx="6300470" cy="2745105"/>
                    </a:xfrm>
                    <a:prstGeom prst="rect">
                      <a:avLst/>
                    </a:prstGeom>
                  </pic:spPr>
                </pic:pic>
              </a:graphicData>
            </a:graphic>
          </wp:inline>
        </w:drawing>
      </w:r>
    </w:p>
    <w:p w14:paraId="36070630" w14:textId="77777777" w:rsidR="00562B0C" w:rsidRPr="00904F88" w:rsidRDefault="00562B0C" w:rsidP="005C5C38">
      <w:pPr>
        <w:rPr>
          <w:lang w:val="es-ES"/>
        </w:rPr>
      </w:pPr>
    </w:p>
    <w:p w14:paraId="00776485" w14:textId="77777777" w:rsidR="00562B0C" w:rsidRPr="00904F88" w:rsidRDefault="00562B0C" w:rsidP="005C5C38">
      <w:pPr>
        <w:rPr>
          <w:lang w:val="es-ES"/>
        </w:rPr>
      </w:pPr>
    </w:p>
    <w:p w14:paraId="7BF89C61" w14:textId="77777777" w:rsidR="00EE62C9" w:rsidRPr="00904F88" w:rsidRDefault="00EE62C9" w:rsidP="005C5C38">
      <w:pPr>
        <w:rPr>
          <w:lang w:val="es-ES"/>
        </w:rPr>
      </w:pPr>
    </w:p>
    <w:p w14:paraId="4FD301CC" w14:textId="77777777" w:rsidR="00EE62C9" w:rsidRPr="00904F88" w:rsidRDefault="00EE62C9" w:rsidP="005C5C38">
      <w:pPr>
        <w:rPr>
          <w:lang w:val="es-ES"/>
        </w:rPr>
      </w:pPr>
    </w:p>
    <w:p w14:paraId="4AC3E64C" w14:textId="236660BA" w:rsidR="00EF6D1A" w:rsidRPr="00904F88" w:rsidRDefault="00F0664E" w:rsidP="005C5C38">
      <w:pPr>
        <w:rPr>
          <w:lang w:val="es-ES"/>
        </w:rPr>
      </w:pPr>
      <w:r w:rsidRPr="00904F88">
        <w:rPr>
          <w:noProof/>
          <w:lang w:val="es-ES"/>
        </w:rPr>
        <w:drawing>
          <wp:inline distT="0" distB="0" distL="0" distR="0" wp14:anchorId="299991D8" wp14:editId="58D583F9">
            <wp:extent cx="6300470" cy="2882900"/>
            <wp:effectExtent l="0" t="0" r="5080" b="0"/>
            <wp:docPr id="2760937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3793" name="Imagen 1" descr="Interfaz de usuario gráfica, Aplicación&#10;&#10;El contenido generado por IA puede ser incorrecto."/>
                    <pic:cNvPicPr/>
                  </pic:nvPicPr>
                  <pic:blipFill>
                    <a:blip r:embed="rId226"/>
                    <a:stretch>
                      <a:fillRect/>
                    </a:stretch>
                  </pic:blipFill>
                  <pic:spPr>
                    <a:xfrm>
                      <a:off x="0" y="0"/>
                      <a:ext cx="6300470" cy="2882900"/>
                    </a:xfrm>
                    <a:prstGeom prst="rect">
                      <a:avLst/>
                    </a:prstGeom>
                  </pic:spPr>
                </pic:pic>
              </a:graphicData>
            </a:graphic>
          </wp:inline>
        </w:drawing>
      </w:r>
    </w:p>
    <w:p w14:paraId="7B8F0153" w14:textId="77777777" w:rsidR="00EF6D1A" w:rsidRPr="00904F88" w:rsidRDefault="00EF6D1A" w:rsidP="005C5C38">
      <w:pPr>
        <w:rPr>
          <w:lang w:val="es-ES"/>
        </w:rPr>
      </w:pPr>
    </w:p>
    <w:p w14:paraId="5206E630" w14:textId="77777777" w:rsidR="00EF6D1A" w:rsidRPr="00904F88" w:rsidRDefault="00EF6D1A" w:rsidP="00EF6D1A">
      <w:pPr>
        <w:rPr>
          <w:lang w:val="es-ES"/>
        </w:rPr>
      </w:pPr>
    </w:p>
    <w:p w14:paraId="349F17EB" w14:textId="73801FA0" w:rsidR="009C2381" w:rsidRPr="00904F88" w:rsidRDefault="00AB62BC" w:rsidP="00EF6D1A">
      <w:pPr>
        <w:rPr>
          <w:lang w:val="es-ES"/>
        </w:rPr>
      </w:pPr>
      <w:r w:rsidRPr="00904F88">
        <w:rPr>
          <w:lang w:val="es-ES"/>
        </w:rPr>
        <w:t>Para ello vamos a crear una carpeta en Visual Studio Code con la organización siguiente y poco a poco iremos añadiendo los ficheros necesarios.</w:t>
      </w:r>
    </w:p>
    <w:p w14:paraId="0DA6F548" w14:textId="77777777" w:rsidR="006C460A" w:rsidRPr="00904F88" w:rsidRDefault="006C460A" w:rsidP="00EF6D1A">
      <w:pPr>
        <w:rPr>
          <w:lang w:val="es-ES"/>
        </w:rPr>
      </w:pPr>
    </w:p>
    <w:p w14:paraId="379CE2B8" w14:textId="2458E3AC" w:rsidR="006C460A" w:rsidRPr="00904F88" w:rsidRDefault="0037160B" w:rsidP="00EF6D1A">
      <w:pPr>
        <w:rPr>
          <w:lang w:val="es-ES"/>
        </w:rPr>
      </w:pPr>
      <w:r w:rsidRPr="00904F88">
        <w:rPr>
          <w:noProof/>
          <w:lang w:val="es-ES"/>
        </w:rPr>
        <w:drawing>
          <wp:inline distT="0" distB="0" distL="0" distR="0" wp14:anchorId="0122F23D" wp14:editId="6E60642A">
            <wp:extent cx="2086266" cy="1829055"/>
            <wp:effectExtent l="0" t="0" r="9525" b="0"/>
            <wp:docPr id="195706691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6917" name="Imagen 1" descr="Interfaz de usuario gráfica, Texto, Aplicación, Chat o mensaje de texto&#10;&#10;El contenido generado por IA puede ser incorrecto."/>
                    <pic:cNvPicPr/>
                  </pic:nvPicPr>
                  <pic:blipFill>
                    <a:blip r:embed="rId227"/>
                    <a:stretch>
                      <a:fillRect/>
                    </a:stretch>
                  </pic:blipFill>
                  <pic:spPr>
                    <a:xfrm>
                      <a:off x="0" y="0"/>
                      <a:ext cx="2086266" cy="1829055"/>
                    </a:xfrm>
                    <a:prstGeom prst="rect">
                      <a:avLst/>
                    </a:prstGeom>
                  </pic:spPr>
                </pic:pic>
              </a:graphicData>
            </a:graphic>
          </wp:inline>
        </w:drawing>
      </w:r>
    </w:p>
    <w:p w14:paraId="08C4CA05" w14:textId="77777777" w:rsidR="009C2381" w:rsidRPr="00904F88" w:rsidRDefault="009C2381" w:rsidP="00EF6D1A">
      <w:pPr>
        <w:rPr>
          <w:lang w:val="es-ES"/>
        </w:rPr>
      </w:pPr>
    </w:p>
    <w:p w14:paraId="6FDEFFDB" w14:textId="77777777" w:rsidR="0037160B" w:rsidRPr="00904F88" w:rsidRDefault="006C460A" w:rsidP="00EF6D1A">
      <w:pPr>
        <w:rPr>
          <w:lang w:val="es-ES"/>
        </w:rPr>
      </w:pPr>
      <w:r w:rsidRPr="00904F88">
        <w:rPr>
          <w:lang w:val="es-ES"/>
        </w:rPr>
        <w:t xml:space="preserve">Las dos imágenes cuelgan de la carpeta img y la página web que tendréis que crear y añadir index.html cuelga de la carpeta ejerciciocompleto. El primer paso </w:t>
      </w:r>
      <w:proofErr w:type="gramStart"/>
      <w:r w:rsidRPr="00904F88">
        <w:rPr>
          <w:lang w:val="es-ES"/>
        </w:rPr>
        <w:t>e</w:t>
      </w:r>
      <w:proofErr w:type="gramEnd"/>
      <w:r w:rsidRPr="00904F88">
        <w:rPr>
          <w:lang w:val="es-ES"/>
        </w:rPr>
        <w:t xml:space="preserve"> crear la estructura de carpetas</w:t>
      </w:r>
      <w:r w:rsidR="0037160B" w:rsidRPr="00904F88">
        <w:rPr>
          <w:lang w:val="es-ES"/>
        </w:rPr>
        <w:t xml:space="preserve">: </w:t>
      </w:r>
    </w:p>
    <w:p w14:paraId="4721C1C7" w14:textId="676E531C" w:rsidR="00447868" w:rsidRPr="00904F88" w:rsidRDefault="00447868" w:rsidP="0037160B">
      <w:pPr>
        <w:pStyle w:val="Prrafodelista"/>
        <w:numPr>
          <w:ilvl w:val="0"/>
          <w:numId w:val="57"/>
        </w:numPr>
        <w:rPr>
          <w:lang w:val="es-ES"/>
        </w:rPr>
      </w:pPr>
      <w:r w:rsidRPr="00904F88">
        <w:rPr>
          <w:lang w:val="es-ES"/>
        </w:rPr>
        <w:t>Crear las tres carpetas: ejerciciocompleto, css y img. La carpeta css e img deben estar dentro de la carpeta ejerciciocompleto</w:t>
      </w:r>
    </w:p>
    <w:p w14:paraId="352B6E2D" w14:textId="7D29345B" w:rsidR="0037160B" w:rsidRPr="00904F88" w:rsidRDefault="0037160B" w:rsidP="0037160B">
      <w:pPr>
        <w:pStyle w:val="Prrafodelista"/>
        <w:numPr>
          <w:ilvl w:val="0"/>
          <w:numId w:val="57"/>
        </w:numPr>
        <w:rPr>
          <w:lang w:val="es-ES"/>
        </w:rPr>
      </w:pPr>
      <w:r w:rsidRPr="00904F88">
        <w:rPr>
          <w:lang w:val="es-ES"/>
        </w:rPr>
        <w:t>A</w:t>
      </w:r>
      <w:r w:rsidR="006C460A" w:rsidRPr="00904F88">
        <w:rPr>
          <w:lang w:val="es-ES"/>
        </w:rPr>
        <w:t xml:space="preserve">ñadir las dos imágenes que encontrareis en la carpeta recursoscss del aula virtual </w:t>
      </w:r>
      <w:r w:rsidR="00447868" w:rsidRPr="00904F88">
        <w:rPr>
          <w:lang w:val="es-ES"/>
        </w:rPr>
        <w:t>a la carpeta img</w:t>
      </w:r>
      <w:r w:rsidR="00F77557" w:rsidRPr="00904F88">
        <w:rPr>
          <w:lang w:val="es-ES"/>
        </w:rPr>
        <w:t>.</w:t>
      </w:r>
    </w:p>
    <w:p w14:paraId="78C7842D" w14:textId="7AD29EF6" w:rsidR="00447868" w:rsidRPr="00904F88" w:rsidRDefault="00447868" w:rsidP="0037160B">
      <w:pPr>
        <w:pStyle w:val="Prrafodelista"/>
        <w:numPr>
          <w:ilvl w:val="0"/>
          <w:numId w:val="57"/>
        </w:numPr>
        <w:rPr>
          <w:lang w:val="es-ES"/>
        </w:rPr>
      </w:pPr>
      <w:r w:rsidRPr="00904F88">
        <w:rPr>
          <w:lang w:val="es-ES"/>
        </w:rPr>
        <w:t xml:space="preserve">Crear el fichero menu.css </w:t>
      </w:r>
      <w:r w:rsidR="00F77557" w:rsidRPr="00904F88">
        <w:rPr>
          <w:lang w:val="es-ES"/>
        </w:rPr>
        <w:t>dentro de la carpeta css.</w:t>
      </w:r>
    </w:p>
    <w:p w14:paraId="3323F3AD" w14:textId="0B4F6769" w:rsidR="0037160B" w:rsidRPr="00904F88" w:rsidRDefault="0037160B" w:rsidP="0037160B">
      <w:pPr>
        <w:pStyle w:val="Prrafodelista"/>
        <w:numPr>
          <w:ilvl w:val="0"/>
          <w:numId w:val="57"/>
        </w:numPr>
        <w:rPr>
          <w:lang w:val="es-ES"/>
        </w:rPr>
      </w:pPr>
      <w:r w:rsidRPr="00904F88">
        <w:rPr>
          <w:lang w:val="es-ES"/>
        </w:rPr>
        <w:t>Crear</w:t>
      </w:r>
      <w:r w:rsidR="006C460A" w:rsidRPr="00904F88">
        <w:rPr>
          <w:lang w:val="es-ES"/>
        </w:rPr>
        <w:t xml:space="preserve"> la página web index.html</w:t>
      </w:r>
      <w:r w:rsidR="001322ED" w:rsidRPr="00904F88">
        <w:rPr>
          <w:lang w:val="es-ES"/>
        </w:rPr>
        <w:t xml:space="preserve"> dentro de ejerciciocompleto</w:t>
      </w:r>
    </w:p>
    <w:p w14:paraId="14F01F32" w14:textId="73D3BEF2" w:rsidR="006C460A" w:rsidRPr="00904F88" w:rsidRDefault="006C460A" w:rsidP="0037160B">
      <w:pPr>
        <w:pStyle w:val="Prrafodelista"/>
        <w:numPr>
          <w:ilvl w:val="0"/>
          <w:numId w:val="57"/>
        </w:numPr>
        <w:rPr>
          <w:lang w:val="es-ES"/>
        </w:rPr>
      </w:pPr>
      <w:r w:rsidRPr="00904F88">
        <w:rPr>
          <w:lang w:val="es-ES"/>
        </w:rPr>
        <w:t xml:space="preserve"> Aseguraos de que </w:t>
      </w:r>
      <w:r w:rsidR="00576AE3" w:rsidRPr="00904F88">
        <w:rPr>
          <w:lang w:val="es-ES"/>
        </w:rPr>
        <w:t>toda cuelga</w:t>
      </w:r>
      <w:r w:rsidRPr="00904F88">
        <w:rPr>
          <w:lang w:val="es-ES"/>
        </w:rPr>
        <w:t xml:space="preserve"> del directorio correcto para que funcione. De todas </w:t>
      </w:r>
      <w:r w:rsidR="00576AE3" w:rsidRPr="00904F88">
        <w:rPr>
          <w:lang w:val="es-ES"/>
        </w:rPr>
        <w:t>maneras,</w:t>
      </w:r>
      <w:r w:rsidRPr="00904F88">
        <w:rPr>
          <w:lang w:val="es-ES"/>
        </w:rPr>
        <w:t xml:space="preserve"> se colgará la estructura inicial del proyecto en un fichero comprimido ejerciciocompleto.zip por si alguien se encuentra con problemas.</w:t>
      </w:r>
    </w:p>
    <w:p w14:paraId="043DE439" w14:textId="77777777" w:rsidR="006C460A" w:rsidRPr="00904F88" w:rsidRDefault="006C460A" w:rsidP="00EF6D1A">
      <w:pPr>
        <w:rPr>
          <w:lang w:val="es-ES"/>
        </w:rPr>
      </w:pPr>
    </w:p>
    <w:p w14:paraId="44F9D586" w14:textId="77777777" w:rsidR="00D15DFC" w:rsidRPr="00904F88" w:rsidRDefault="00D15DFC" w:rsidP="00EF6D1A">
      <w:pPr>
        <w:rPr>
          <w:lang w:val="es-ES"/>
        </w:rPr>
      </w:pPr>
    </w:p>
    <w:p w14:paraId="5CAF6BB0" w14:textId="2C2D4A99" w:rsidR="00D15DFC" w:rsidRPr="00904F88" w:rsidRDefault="00576AE3" w:rsidP="00EF6D1A">
      <w:pPr>
        <w:rPr>
          <w:lang w:val="es-ES"/>
        </w:rPr>
      </w:pPr>
      <w:r w:rsidRPr="00904F88">
        <w:rPr>
          <w:lang w:val="es-ES"/>
        </w:rPr>
        <w:t xml:space="preserve">En este video podréis refrescar el manejo de </w:t>
      </w:r>
      <w:r w:rsidR="00E64007" w:rsidRPr="00904F88">
        <w:rPr>
          <w:lang w:val="es-ES"/>
        </w:rPr>
        <w:t>V</w:t>
      </w:r>
      <w:r w:rsidRPr="00904F88">
        <w:rPr>
          <w:lang w:val="es-ES"/>
        </w:rPr>
        <w:t xml:space="preserve">isual </w:t>
      </w:r>
      <w:r w:rsidR="00E64007" w:rsidRPr="00904F88">
        <w:rPr>
          <w:lang w:val="es-ES"/>
        </w:rPr>
        <w:t>S</w:t>
      </w:r>
      <w:r w:rsidRPr="00904F88">
        <w:rPr>
          <w:lang w:val="es-ES"/>
        </w:rPr>
        <w:t xml:space="preserve">tudio </w:t>
      </w:r>
      <w:r w:rsidR="00E64007" w:rsidRPr="00904F88">
        <w:rPr>
          <w:lang w:val="es-ES"/>
        </w:rPr>
        <w:t>C</w:t>
      </w:r>
      <w:r w:rsidRPr="00904F88">
        <w:rPr>
          <w:lang w:val="es-ES"/>
        </w:rPr>
        <w:t xml:space="preserve">ode para crear archivos y carpetas </w:t>
      </w:r>
      <w:r w:rsidR="00953805" w:rsidRPr="00904F88">
        <w:rPr>
          <w:lang w:val="es-ES"/>
        </w:rPr>
        <w:t>como recordatorio</w:t>
      </w:r>
      <w:r w:rsidRPr="00904F88">
        <w:rPr>
          <w:lang w:val="es-ES"/>
        </w:rPr>
        <w:t>.</w:t>
      </w:r>
      <w:r w:rsidR="00A55C13" w:rsidRPr="00904F88">
        <w:rPr>
          <w:lang w:val="es-ES"/>
        </w:rPr>
        <w:t xml:space="preserve"> El enlace para descargarlo es el siguiente:</w:t>
      </w:r>
    </w:p>
    <w:p w14:paraId="1A81554C" w14:textId="77777777" w:rsidR="00A55C13" w:rsidRPr="00904F88" w:rsidRDefault="00A55C13" w:rsidP="00EF6D1A">
      <w:pPr>
        <w:rPr>
          <w:lang w:val="es-ES"/>
        </w:rPr>
      </w:pPr>
    </w:p>
    <w:p w14:paraId="4EDF0E67" w14:textId="50101CE6" w:rsidR="00A55C13" w:rsidRPr="00904F88" w:rsidRDefault="00A55C13" w:rsidP="00EF6D1A">
      <w:pPr>
        <w:rPr>
          <w:lang w:val="es-ES"/>
        </w:rPr>
      </w:pPr>
      <w:hyperlink r:id="rId228" w:history="1">
        <w:r w:rsidRPr="00904F88">
          <w:rPr>
            <w:rStyle w:val="Hipervnculo"/>
            <w:lang w:val="es-ES"/>
          </w:rPr>
          <w:t>https://code.visualstudio.com/download</w:t>
        </w:r>
      </w:hyperlink>
    </w:p>
    <w:p w14:paraId="6420DDA2" w14:textId="77777777" w:rsidR="00B16A0C" w:rsidRPr="00904F88" w:rsidRDefault="00B16A0C" w:rsidP="00EF6D1A">
      <w:pPr>
        <w:rPr>
          <w:lang w:val="es-ES"/>
        </w:rPr>
      </w:pPr>
    </w:p>
    <w:p w14:paraId="5AC81C00" w14:textId="45ED699B" w:rsidR="006C460A" w:rsidRPr="00904F88" w:rsidRDefault="006C460A" w:rsidP="00EF6D1A">
      <w:pPr>
        <w:rPr>
          <w:lang w:val="es-ES"/>
        </w:rPr>
      </w:pPr>
      <w:r w:rsidRPr="00904F88">
        <w:rPr>
          <w:lang w:val="es-ES"/>
        </w:rPr>
        <w:t>La página web inicial tiene la siguiente estructura</w:t>
      </w:r>
      <w:r w:rsidR="00D15DFC" w:rsidRPr="00904F88">
        <w:rPr>
          <w:lang w:val="es-ES"/>
        </w:rPr>
        <w:t xml:space="preserve"> acorde con el diagrama anterior</w:t>
      </w:r>
      <w:r w:rsidR="00A61959" w:rsidRPr="00904F88">
        <w:rPr>
          <w:lang w:val="es-ES"/>
        </w:rPr>
        <w:t xml:space="preserve">, y el resto de </w:t>
      </w:r>
      <w:proofErr w:type="gramStart"/>
      <w:r w:rsidR="00A61959" w:rsidRPr="00904F88">
        <w:rPr>
          <w:lang w:val="es-ES"/>
        </w:rPr>
        <w:t>contenidos</w:t>
      </w:r>
      <w:proofErr w:type="gramEnd"/>
      <w:r w:rsidR="00A61959" w:rsidRPr="00904F88">
        <w:rPr>
          <w:lang w:val="es-ES"/>
        </w:rPr>
        <w:t xml:space="preserve"> los iremos añadiendo paso a paso</w:t>
      </w:r>
      <w:r w:rsidR="00D15DFC" w:rsidRPr="00904F88">
        <w:rPr>
          <w:lang w:val="es-ES"/>
        </w:rPr>
        <w:t>:</w:t>
      </w:r>
    </w:p>
    <w:p w14:paraId="70C13A64" w14:textId="77777777" w:rsidR="00D15DFC" w:rsidRPr="00904F88" w:rsidRDefault="00D15DFC" w:rsidP="00EF6D1A">
      <w:pPr>
        <w:rPr>
          <w:lang w:val="es-ES"/>
        </w:rPr>
      </w:pPr>
    </w:p>
    <w:p w14:paraId="4781C0E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57D2D7CD"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4EADCAE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4E14A6"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5A7B137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3EA7DE41"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p>
    <w:p w14:paraId="49064BC3" w14:textId="32D76AC0"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Pagina de Inicio</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2B2E721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DAE59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BA6D5E0"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4A67F486"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11CA627"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131EE81C"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p>
    <w:p w14:paraId="23BB27A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ED155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B57DAF4"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w:t>
      </w:r>
      <w:r w:rsidRPr="00904F88">
        <w:rPr>
          <w:rFonts w:ascii="Consolas" w:hAnsi="Consolas"/>
          <w:color w:val="808080"/>
          <w:sz w:val="21"/>
          <w:szCs w:val="21"/>
          <w:lang w:val="es-ES"/>
        </w:rPr>
        <w:t>&gt;</w:t>
      </w:r>
    </w:p>
    <w:p w14:paraId="2477BF9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"index.html"</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0FF0FB4"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"servicios.html"</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40A372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46F3511A"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F7B1C3F" w14:textId="77777777" w:rsidR="00D15DFC" w:rsidRPr="00904F88" w:rsidRDefault="00D15DFC" w:rsidP="00D15DF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0F799DE"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5D6B297"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8E15A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w:t>
      </w:r>
      <w:r w:rsidRPr="00904F88">
        <w:rPr>
          <w:rFonts w:ascii="Consolas" w:hAnsi="Consolas"/>
          <w:color w:val="808080"/>
          <w:sz w:val="21"/>
          <w:szCs w:val="21"/>
          <w:lang w:val="es-ES"/>
        </w:rPr>
        <w:t>&gt;</w:t>
      </w:r>
    </w:p>
    <w:p w14:paraId="3DE0CC55"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40BA29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"banner__imagen"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"./img/bannerazul.jpg"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"Banner"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7D6A0A51" w14:textId="77777777" w:rsidR="00D15DFC" w:rsidRPr="00904F88" w:rsidRDefault="00D15DFC" w:rsidP="00D15DFC">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681AC8EC"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669AFD8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FDA85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3830128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2744C294"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Contenido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3E97E50"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F9F6EA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22658B63"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CA112C8"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w:t>
      </w:r>
      <w:r w:rsidRPr="00904F88">
        <w:rPr>
          <w:rFonts w:ascii="Consolas" w:hAnsi="Consolas"/>
          <w:color w:val="808080"/>
          <w:sz w:val="21"/>
          <w:szCs w:val="21"/>
          <w:lang w:val="es-ES"/>
        </w:rPr>
        <w:t>&gt;</w:t>
      </w:r>
    </w:p>
    <w:p w14:paraId="3A5A56E0"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C3AF82"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footer  </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w:t>
      </w:r>
    </w:p>
    <w:p w14:paraId="0C30E9CB"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4B85C2D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6591D2B4"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264D4099"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B3F50F" w14:textId="77777777" w:rsidR="00D15DFC" w:rsidRPr="00904F88" w:rsidRDefault="00D15DFC" w:rsidP="00D15DFC">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3E922DE" w14:textId="77777777" w:rsidR="00233BF8" w:rsidRPr="00904F88" w:rsidRDefault="00233BF8" w:rsidP="00EF6D1A">
      <w:pPr>
        <w:rPr>
          <w:lang w:val="es-ES"/>
        </w:rPr>
      </w:pPr>
    </w:p>
    <w:p w14:paraId="10C94E54" w14:textId="21F9B6DE" w:rsidR="00D15DFC" w:rsidRPr="00904F88" w:rsidRDefault="00A76382" w:rsidP="00EF6D1A">
      <w:pPr>
        <w:rPr>
          <w:lang w:val="es-ES"/>
        </w:rPr>
      </w:pPr>
      <w:r w:rsidRPr="00904F88">
        <w:rPr>
          <w:lang w:val="es-ES"/>
        </w:rPr>
        <w:t xml:space="preserve">La primera parte de la práctica consistirá en </w:t>
      </w:r>
      <w:r w:rsidR="004923DC" w:rsidRPr="00904F88">
        <w:rPr>
          <w:lang w:val="es-ES"/>
        </w:rPr>
        <w:t>aplicar hojas de estilo</w:t>
      </w:r>
      <w:r w:rsidR="00A61959" w:rsidRPr="00904F88">
        <w:rPr>
          <w:lang w:val="es-ES"/>
        </w:rPr>
        <w:t xml:space="preserve">. Ahora la página sin estilos </w:t>
      </w:r>
      <w:r w:rsidR="00233BF8" w:rsidRPr="00904F88">
        <w:rPr>
          <w:lang w:val="es-ES"/>
        </w:rPr>
        <w:t>presentaría el siguiente aspecto:</w:t>
      </w:r>
    </w:p>
    <w:p w14:paraId="30973851" w14:textId="77777777" w:rsidR="00233BF8" w:rsidRPr="00904F88" w:rsidRDefault="00233BF8" w:rsidP="00EF6D1A">
      <w:pPr>
        <w:rPr>
          <w:lang w:val="es-ES"/>
        </w:rPr>
      </w:pPr>
    </w:p>
    <w:p w14:paraId="374297A0" w14:textId="268D7112" w:rsidR="00233BF8" w:rsidRPr="00904F88" w:rsidRDefault="00C85F92" w:rsidP="00EF6D1A">
      <w:pPr>
        <w:rPr>
          <w:lang w:val="es-ES"/>
        </w:rPr>
      </w:pPr>
      <w:r w:rsidRPr="00904F88">
        <w:rPr>
          <w:noProof/>
          <w:lang w:val="es-ES"/>
        </w:rPr>
        <w:drawing>
          <wp:inline distT="0" distB="0" distL="0" distR="0" wp14:anchorId="1B377890" wp14:editId="66C40F10">
            <wp:extent cx="6300470" cy="3039110"/>
            <wp:effectExtent l="0" t="0" r="5080" b="8890"/>
            <wp:docPr id="174271848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8488" name="Imagen 1" descr="Imagen que contiene Texto&#10;&#10;El contenido generado por IA puede ser incorrecto."/>
                    <pic:cNvPicPr/>
                  </pic:nvPicPr>
                  <pic:blipFill>
                    <a:blip r:embed="rId229"/>
                    <a:stretch>
                      <a:fillRect/>
                    </a:stretch>
                  </pic:blipFill>
                  <pic:spPr>
                    <a:xfrm>
                      <a:off x="0" y="0"/>
                      <a:ext cx="6300470" cy="3039110"/>
                    </a:xfrm>
                    <a:prstGeom prst="rect">
                      <a:avLst/>
                    </a:prstGeom>
                  </pic:spPr>
                </pic:pic>
              </a:graphicData>
            </a:graphic>
          </wp:inline>
        </w:drawing>
      </w:r>
    </w:p>
    <w:p w14:paraId="53F9BD71" w14:textId="77777777" w:rsidR="006C460A" w:rsidRPr="00904F88" w:rsidRDefault="006C460A" w:rsidP="00EF6D1A">
      <w:pPr>
        <w:rPr>
          <w:lang w:val="es-ES"/>
        </w:rPr>
      </w:pPr>
    </w:p>
    <w:p w14:paraId="1332EA6F" w14:textId="73B43E2F" w:rsidR="00543396" w:rsidRPr="00904F88" w:rsidRDefault="00543396" w:rsidP="00543396">
      <w:pPr>
        <w:pStyle w:val="Ttulo2"/>
        <w:rPr>
          <w:lang w:val="es-ES"/>
        </w:rPr>
      </w:pPr>
      <w:bookmarkStart w:id="84" w:name="_Toc210637432"/>
      <w:r w:rsidRPr="00904F88">
        <w:rPr>
          <w:lang w:val="es-ES"/>
        </w:rPr>
        <w:t>El encabezado</w:t>
      </w:r>
      <w:bookmarkEnd w:id="84"/>
    </w:p>
    <w:p w14:paraId="111B8EE7" w14:textId="77777777" w:rsidR="00543396" w:rsidRPr="00904F88" w:rsidRDefault="00543396" w:rsidP="00EF6D1A">
      <w:pPr>
        <w:rPr>
          <w:lang w:val="es-ES"/>
        </w:rPr>
      </w:pPr>
    </w:p>
    <w:p w14:paraId="58A9DF88" w14:textId="5BCDA25B" w:rsidR="006C460A" w:rsidRPr="00904F88" w:rsidRDefault="00C85F92" w:rsidP="00EF6D1A">
      <w:pPr>
        <w:rPr>
          <w:lang w:val="es-ES"/>
        </w:rPr>
      </w:pPr>
      <w:r w:rsidRPr="00904F88">
        <w:rPr>
          <w:lang w:val="es-ES"/>
        </w:rPr>
        <w:t>Vamos a empezar trabajando en el menú o navegación y el banner.</w:t>
      </w:r>
      <w:r w:rsidR="00194F65" w:rsidRPr="00904F88">
        <w:rPr>
          <w:lang w:val="es-ES"/>
        </w:rPr>
        <w:t xml:space="preserve"> </w:t>
      </w:r>
      <w:r w:rsidR="0067470D" w:rsidRPr="00904F88">
        <w:rPr>
          <w:lang w:val="es-ES"/>
        </w:rPr>
        <w:t>Un banner web es un formato publicitario digital, usualmente una imagen o gráfico, que se integra en una página web para atraer la atención del usuario y promocionar un producto, servicio o marca</w:t>
      </w:r>
      <w:r w:rsidR="00543396" w:rsidRPr="00904F88">
        <w:rPr>
          <w:lang w:val="es-ES"/>
        </w:rPr>
        <w:t>. La barra de navegación vale habitualmente para moverse por el sitio web que estamos diseñando.</w:t>
      </w:r>
    </w:p>
    <w:p w14:paraId="3AF9C61A" w14:textId="77777777" w:rsidR="006C460A" w:rsidRPr="00904F88" w:rsidRDefault="006C460A" w:rsidP="00EF6D1A">
      <w:pPr>
        <w:rPr>
          <w:lang w:val="es-ES"/>
        </w:rPr>
      </w:pPr>
    </w:p>
    <w:p w14:paraId="1A123ECE" w14:textId="4155FD0D" w:rsidR="00D4724D" w:rsidRPr="00904F88" w:rsidRDefault="004F7CFE" w:rsidP="00EF6D1A">
      <w:pPr>
        <w:rPr>
          <w:lang w:val="es-ES"/>
        </w:rPr>
      </w:pPr>
      <w:r w:rsidRPr="00904F88">
        <w:rPr>
          <w:lang w:val="es-ES"/>
        </w:rPr>
        <w:t>El código HTML relacionado con</w:t>
      </w:r>
      <w:r w:rsidR="004963E9" w:rsidRPr="00904F88">
        <w:rPr>
          <w:lang w:val="es-ES"/>
        </w:rPr>
        <w:t xml:space="preserve"> la navegación es el siguiente que ya se ha proporcionado con su atributo class con el nombre respectivo.</w:t>
      </w:r>
    </w:p>
    <w:p w14:paraId="2A31885A" w14:textId="77777777" w:rsidR="004963E9" w:rsidRPr="00904F88" w:rsidRDefault="004963E9" w:rsidP="00EF6D1A">
      <w:pPr>
        <w:rPr>
          <w:lang w:val="es-ES"/>
        </w:rPr>
      </w:pPr>
    </w:p>
    <w:p w14:paraId="61FDEF7C"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p>
    <w:p w14:paraId="65D94FD2"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D81B1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993CEC4"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w:t>
      </w:r>
      <w:r w:rsidRPr="00904F88">
        <w:rPr>
          <w:rFonts w:ascii="Consolas" w:hAnsi="Consolas"/>
          <w:color w:val="808080"/>
          <w:sz w:val="21"/>
          <w:szCs w:val="21"/>
          <w:lang w:val="es-ES"/>
        </w:rPr>
        <w:t>&gt;</w:t>
      </w:r>
    </w:p>
    <w:p w14:paraId="667022BF"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"index.html"</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6F1E8A7"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"servicios.html"</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97744C1"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F95842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5FB45BA"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AEB295" w14:textId="77777777" w:rsidR="004963E9" w:rsidRPr="00904F88" w:rsidRDefault="004963E9" w:rsidP="004963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50D731A" w14:textId="77777777" w:rsidR="004963E9" w:rsidRPr="00904F88" w:rsidRDefault="004963E9" w:rsidP="00EF6D1A">
      <w:pPr>
        <w:rPr>
          <w:lang w:val="es-ES"/>
        </w:rPr>
      </w:pPr>
    </w:p>
    <w:p w14:paraId="389B3744" w14:textId="58763DB7" w:rsidR="00D4724D" w:rsidRPr="00904F88" w:rsidRDefault="004963E9" w:rsidP="00EF6D1A">
      <w:pPr>
        <w:rPr>
          <w:lang w:val="es-ES"/>
        </w:rPr>
      </w:pPr>
      <w:r w:rsidRPr="00904F88">
        <w:rPr>
          <w:lang w:val="es-ES"/>
        </w:rPr>
        <w:t>Ahora vamos paso a paso a añadir los elementos css al fichero menú.css que hemos creado anteriormente.</w:t>
      </w:r>
    </w:p>
    <w:p w14:paraId="36876841" w14:textId="5FAD3E21" w:rsidR="004963E9" w:rsidRPr="00904F88" w:rsidRDefault="00602BF5" w:rsidP="00EF6D1A">
      <w:pPr>
        <w:rPr>
          <w:lang w:val="es-ES"/>
        </w:rPr>
      </w:pPr>
      <w:r w:rsidRPr="00904F88">
        <w:rPr>
          <w:lang w:val="es-ES"/>
        </w:rPr>
        <w:t xml:space="preserve">Colocamos margin 0 </w:t>
      </w:r>
      <w:proofErr w:type="gramStart"/>
      <w:r w:rsidRPr="00904F88">
        <w:rPr>
          <w:lang w:val="es-ES"/>
        </w:rPr>
        <w:t xml:space="preserve">a </w:t>
      </w:r>
      <w:r w:rsidR="00BC612F" w:rsidRPr="00904F88">
        <w:rPr>
          <w:lang w:val="es-ES"/>
        </w:rPr>
        <w:t>.navegación</w:t>
      </w:r>
      <w:proofErr w:type="gramEnd"/>
      <w:r w:rsidR="00BC612F" w:rsidRPr="00904F88">
        <w:rPr>
          <w:lang w:val="es-ES"/>
        </w:rPr>
        <w:t xml:space="preserve"> (la etiqueta nav para que ocupe todo el ancho de pantalla como su width 100</w:t>
      </w:r>
      <w:proofErr w:type="gramStart"/>
      <w:r w:rsidR="00BC612F" w:rsidRPr="00904F88">
        <w:rPr>
          <w:lang w:val="es-ES"/>
        </w:rPr>
        <w:t>%.</w:t>
      </w:r>
      <w:r w:rsidR="00164D75" w:rsidRPr="00904F88">
        <w:rPr>
          <w:lang w:val="es-ES"/>
        </w:rPr>
        <w:t>Establecemos</w:t>
      </w:r>
      <w:proofErr w:type="gramEnd"/>
      <w:r w:rsidR="00164D75" w:rsidRPr="00904F88">
        <w:rPr>
          <w:lang w:val="es-ES"/>
        </w:rPr>
        <w:t xml:space="preserve"> el color de fondo</w:t>
      </w:r>
      <w:r w:rsidR="000730C0" w:rsidRPr="00904F88">
        <w:rPr>
          <w:lang w:val="es-ES"/>
        </w:rPr>
        <w:t xml:space="preserve"> a purpura</w:t>
      </w:r>
      <w:r w:rsidR="00164D75" w:rsidRPr="00904F88">
        <w:rPr>
          <w:lang w:val="es-ES"/>
        </w:rPr>
        <w:t xml:space="preserve"> y de </w:t>
      </w:r>
      <w:r w:rsidR="00B01E20" w:rsidRPr="00904F88">
        <w:rPr>
          <w:lang w:val="es-ES"/>
        </w:rPr>
        <w:t>texto a blanco</w:t>
      </w:r>
      <w:r w:rsidR="00F0664E" w:rsidRPr="00904F88">
        <w:rPr>
          <w:lang w:val="es-ES"/>
        </w:rPr>
        <w:t>. La propiedad position a fixed para que la navegación se mueva con el scroll</w:t>
      </w:r>
    </w:p>
    <w:p w14:paraId="6A828456" w14:textId="77777777" w:rsidR="00602BF5" w:rsidRPr="00904F88" w:rsidRDefault="00602BF5" w:rsidP="00EF6D1A">
      <w:pPr>
        <w:rPr>
          <w:lang w:val="es-ES"/>
        </w:rPr>
      </w:pPr>
    </w:p>
    <w:p w14:paraId="0CD3FF2F"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roofErr w:type="gramStart"/>
      <w:r w:rsidRPr="00904F88">
        <w:rPr>
          <w:rFonts w:ascii="Consolas" w:hAnsi="Consolas"/>
          <w:color w:val="D7BA7D"/>
          <w:sz w:val="21"/>
          <w:szCs w:val="21"/>
          <w:lang w:val="es-ES"/>
        </w:rPr>
        <w:t>.navegacion</w:t>
      </w:r>
      <w:proofErr w:type="gramEnd"/>
      <w:r w:rsidRPr="00904F88">
        <w:rPr>
          <w:rFonts w:ascii="Consolas" w:hAnsi="Consolas"/>
          <w:color w:val="CCCCCC"/>
          <w:sz w:val="21"/>
          <w:szCs w:val="21"/>
          <w:lang w:val="es-ES"/>
        </w:rPr>
        <w:t xml:space="preserve"> {</w:t>
      </w:r>
    </w:p>
    <w:p w14:paraId="3BF153D7"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342A2790"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503C8B97"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#4A148C</w:t>
      </w:r>
      <w:r w:rsidRPr="00904F88">
        <w:rPr>
          <w:rFonts w:ascii="Consolas" w:hAnsi="Consolas"/>
          <w:color w:val="CCCCCC"/>
          <w:sz w:val="21"/>
          <w:szCs w:val="21"/>
          <w:lang w:val="es-ES"/>
        </w:rPr>
        <w:t>;</w:t>
      </w:r>
    </w:p>
    <w:p w14:paraId="3DC3F640"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21CAB949"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7932FCA8"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3413C2C0"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75231431" w14:textId="3C66E3AB"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00F0664E" w:rsidRPr="00904F88">
        <w:rPr>
          <w:rFonts w:ascii="Consolas" w:hAnsi="Consolas"/>
          <w:color w:val="9CDCFE"/>
          <w:sz w:val="21"/>
          <w:szCs w:val="21"/>
          <w:lang w:val="es-ES"/>
        </w:rPr>
        <w:t>position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fixed</w:t>
      </w:r>
      <w:r w:rsidRPr="00904F88">
        <w:rPr>
          <w:rFonts w:ascii="Consolas" w:hAnsi="Consolas"/>
          <w:color w:val="CCCCCC"/>
          <w:sz w:val="21"/>
          <w:szCs w:val="21"/>
          <w:lang w:val="es-ES"/>
        </w:rPr>
        <w:t>;</w:t>
      </w:r>
    </w:p>
    <w:p w14:paraId="5DCA90D6"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F235774" w14:textId="151E30C3"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25C293" w14:textId="77777777" w:rsidR="00F0664E" w:rsidRPr="00904F88" w:rsidRDefault="00F0664E" w:rsidP="00F0664E">
      <w:pPr>
        <w:rPr>
          <w:lang w:val="es-ES"/>
        </w:rPr>
      </w:pPr>
    </w:p>
    <w:p w14:paraId="7963086C" w14:textId="3F48F3F6" w:rsidR="00F0664E" w:rsidRPr="00904F88" w:rsidRDefault="00F0664E" w:rsidP="00F0664E">
      <w:pPr>
        <w:rPr>
          <w:lang w:val="es-ES"/>
        </w:rPr>
      </w:pPr>
      <w:r w:rsidRPr="00904F88">
        <w:rPr>
          <w:lang w:val="es-ES"/>
        </w:rPr>
        <w:t>Para el logo lo posicionamos dentro de nav con inline block a la izquierda del todo</w:t>
      </w:r>
      <w:r w:rsidR="00532DD2" w:rsidRPr="00904F88">
        <w:rPr>
          <w:lang w:val="es-ES"/>
        </w:rPr>
        <w:t xml:space="preserve"> sin margenes</w:t>
      </w:r>
    </w:p>
    <w:p w14:paraId="2E9FC6BF" w14:textId="77777777" w:rsidR="00F0664E" w:rsidRPr="00904F88" w:rsidRDefault="00F0664E" w:rsidP="00F0664E">
      <w:pPr>
        <w:rPr>
          <w:lang w:val="es-ES"/>
        </w:rPr>
      </w:pPr>
    </w:p>
    <w:p w14:paraId="1EB0410A" w14:textId="77777777" w:rsidR="00F0664E" w:rsidRPr="00904F88" w:rsidRDefault="00F0664E"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DEE4B1"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.logo</w:t>
      </w:r>
      <w:proofErr w:type="gramEnd"/>
      <w:r w:rsidRPr="00904F88">
        <w:rPr>
          <w:rFonts w:ascii="Consolas" w:hAnsi="Consolas"/>
          <w:color w:val="CCCCCC"/>
          <w:sz w:val="21"/>
          <w:szCs w:val="21"/>
          <w:lang w:val="es-ES"/>
        </w:rPr>
        <w:t xml:space="preserve"> {</w:t>
      </w:r>
    </w:p>
    <w:p w14:paraId="06F83531"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7B1D58F0"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2FE9DB9C"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399AC338"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01400321" w14:textId="77777777" w:rsidR="00602BF5" w:rsidRPr="00904F88" w:rsidRDefault="00602BF5" w:rsidP="00602BF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BDE81F0" w14:textId="77777777" w:rsidR="004963E9" w:rsidRPr="00904F88" w:rsidRDefault="004963E9" w:rsidP="00EF6D1A">
      <w:pPr>
        <w:rPr>
          <w:lang w:val="es-ES"/>
        </w:rPr>
      </w:pPr>
    </w:p>
    <w:p w14:paraId="342A5DE1" w14:textId="77777777" w:rsidR="00532DD2" w:rsidRPr="00904F88" w:rsidRDefault="00532DD2" w:rsidP="00EF6D1A">
      <w:pPr>
        <w:rPr>
          <w:lang w:val="es-ES"/>
        </w:rPr>
      </w:pPr>
    </w:p>
    <w:p w14:paraId="768E19B0" w14:textId="77777777" w:rsidR="00532DD2" w:rsidRPr="00904F88" w:rsidRDefault="00532DD2" w:rsidP="00EF6D1A">
      <w:pPr>
        <w:rPr>
          <w:lang w:val="es-ES"/>
        </w:rPr>
      </w:pPr>
    </w:p>
    <w:p w14:paraId="76E5C98B" w14:textId="77777777" w:rsidR="00532DD2" w:rsidRPr="00904F88" w:rsidRDefault="00532DD2" w:rsidP="00EF6D1A">
      <w:pPr>
        <w:rPr>
          <w:lang w:val="es-ES"/>
        </w:rPr>
      </w:pPr>
    </w:p>
    <w:p w14:paraId="6F6F3FBD" w14:textId="2CFC9C19" w:rsidR="00532DD2" w:rsidRPr="00904F88" w:rsidRDefault="002C3452" w:rsidP="00EF6D1A">
      <w:pPr>
        <w:rPr>
          <w:lang w:val="es-ES"/>
        </w:rPr>
      </w:pPr>
      <w:r w:rsidRPr="00904F88">
        <w:rPr>
          <w:lang w:val="es-ES"/>
        </w:rPr>
        <w:t xml:space="preserve">Los tres enlaces que son una lista a la derecha del </w:t>
      </w:r>
      <w:r w:rsidR="00AA17AF" w:rsidRPr="00904F88">
        <w:rPr>
          <w:lang w:val="es-ES"/>
        </w:rPr>
        <w:t xml:space="preserve">logo los colocamos a la derecha del logo con la propiedad display: inline-block. Con </w:t>
      </w:r>
      <w:proofErr w:type="gramStart"/>
      <w:r w:rsidR="00AA17AF" w:rsidRPr="00904F88">
        <w:rPr>
          <w:lang w:val="es-ES"/>
        </w:rPr>
        <w:t>position:absolute</w:t>
      </w:r>
      <w:proofErr w:type="gramEnd"/>
      <w:r w:rsidR="00AA17AF" w:rsidRPr="00904F88">
        <w:rPr>
          <w:lang w:val="es-ES"/>
        </w:rPr>
        <w:t xml:space="preserve"> y right: 50px situamos los tres enlaces a la derecha de la barra de navegación. También podríamos haber usado float: right para obtener el mismo efecto.</w:t>
      </w:r>
    </w:p>
    <w:p w14:paraId="0A066785" w14:textId="77777777" w:rsidR="00532DD2" w:rsidRPr="00904F88" w:rsidRDefault="00532DD2" w:rsidP="00EF6D1A">
      <w:pPr>
        <w:rPr>
          <w:lang w:val="es-ES"/>
        </w:rPr>
      </w:pPr>
    </w:p>
    <w:p w14:paraId="6E137B32" w14:textId="5ACDF50A"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002C3452" w:rsidRPr="00904F88">
        <w:rPr>
          <w:rFonts w:ascii="Consolas" w:hAnsi="Consolas"/>
          <w:color w:val="CCCCCC"/>
          <w:sz w:val="21"/>
          <w:szCs w:val="21"/>
          <w:lang w:val="es-ES"/>
        </w:rPr>
        <w:tab/>
      </w:r>
      <w:proofErr w:type="gramStart"/>
      <w:r w:rsidRPr="00904F88">
        <w:rPr>
          <w:rFonts w:ascii="Consolas" w:hAnsi="Consolas"/>
          <w:color w:val="D7BA7D"/>
          <w:sz w:val="21"/>
          <w:szCs w:val="21"/>
          <w:lang w:val="es-ES"/>
        </w:rPr>
        <w:t>.enlaces</w:t>
      </w:r>
      <w:proofErr w:type="gramEnd"/>
      <w:r w:rsidRPr="00904F88">
        <w:rPr>
          <w:rFonts w:ascii="Consolas" w:hAnsi="Consolas"/>
          <w:color w:val="CCCCCC"/>
          <w:sz w:val="21"/>
          <w:szCs w:val="21"/>
          <w:lang w:val="es-ES"/>
        </w:rPr>
        <w:t xml:space="preserve"> {</w:t>
      </w:r>
    </w:p>
    <w:p w14:paraId="7C6A2712"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F69CBC3"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CCCCCC"/>
          <w:sz w:val="21"/>
          <w:szCs w:val="21"/>
          <w:lang w:val="es-ES"/>
        </w:rPr>
        <w:t>;</w:t>
      </w:r>
    </w:p>
    <w:p w14:paraId="68BAB2CE"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5D6A872A"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position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absolute</w:t>
      </w:r>
      <w:r w:rsidRPr="00904F88">
        <w:rPr>
          <w:rFonts w:ascii="Consolas" w:hAnsi="Consolas"/>
          <w:color w:val="CCCCCC"/>
          <w:sz w:val="21"/>
          <w:szCs w:val="21"/>
          <w:lang w:val="es-ES"/>
        </w:rPr>
        <w:t>;</w:t>
      </w:r>
    </w:p>
    <w:p w14:paraId="5AD03989"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right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50px</w:t>
      </w:r>
      <w:r w:rsidRPr="00904F88">
        <w:rPr>
          <w:rFonts w:ascii="Consolas" w:hAnsi="Consolas"/>
          <w:color w:val="CCCCCC"/>
          <w:sz w:val="21"/>
          <w:szCs w:val="21"/>
          <w:lang w:val="es-ES"/>
        </w:rPr>
        <w:t>;</w:t>
      </w:r>
    </w:p>
    <w:p w14:paraId="013C3077"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1BE3B9"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1FC2DA4"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D6E895" w14:textId="77777777" w:rsidR="00AA17AF" w:rsidRPr="00904F88" w:rsidRDefault="00AA17AF" w:rsidP="00AA17AF">
      <w:pPr>
        <w:rPr>
          <w:lang w:val="es-ES"/>
        </w:rPr>
      </w:pPr>
    </w:p>
    <w:p w14:paraId="0D27284C" w14:textId="3FAFCD79" w:rsidR="00AA17AF" w:rsidRPr="00904F88" w:rsidRDefault="00AA17AF" w:rsidP="00AA17AF">
      <w:pPr>
        <w:rPr>
          <w:lang w:val="es-ES"/>
        </w:rPr>
      </w:pPr>
      <w:r w:rsidRPr="00904F88">
        <w:rPr>
          <w:lang w:val="es-ES"/>
        </w:rPr>
        <w:t>Cada enlace va en color dorado, con un margen a la derecha</w:t>
      </w:r>
      <w:r w:rsidR="001733A3" w:rsidRPr="00904F88">
        <w:rPr>
          <w:lang w:val="es-ES"/>
        </w:rPr>
        <w:t xml:space="preserve"> de 20px para separar un enlace de otro y con text-</w:t>
      </w:r>
      <w:proofErr w:type="gramStart"/>
      <w:r w:rsidR="001733A3" w:rsidRPr="00904F88">
        <w:rPr>
          <w:lang w:val="es-ES"/>
        </w:rPr>
        <w:t>decoration:none</w:t>
      </w:r>
      <w:proofErr w:type="gramEnd"/>
      <w:r w:rsidR="001733A3" w:rsidRPr="00904F88">
        <w:rPr>
          <w:lang w:val="es-ES"/>
        </w:rPr>
        <w:t xml:space="preserve"> para que no aparezca con apariencia de enlace.</w:t>
      </w:r>
    </w:p>
    <w:p w14:paraId="1A448362" w14:textId="77777777" w:rsidR="00AA17AF" w:rsidRPr="00904F88" w:rsidRDefault="00AA17AF" w:rsidP="00AA17AF">
      <w:pPr>
        <w:rPr>
          <w:lang w:val="es-ES"/>
        </w:rPr>
      </w:pPr>
    </w:p>
    <w:p w14:paraId="48952BD7" w14:textId="77777777" w:rsidR="00AA17AF" w:rsidRPr="00904F88" w:rsidRDefault="00AA17AF"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6FAE24"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.enlace</w:t>
      </w:r>
      <w:proofErr w:type="gramEnd"/>
      <w:r w:rsidRPr="00904F88">
        <w:rPr>
          <w:rFonts w:ascii="Consolas" w:hAnsi="Consolas"/>
          <w:color w:val="CCCCCC"/>
          <w:sz w:val="21"/>
          <w:szCs w:val="21"/>
          <w:lang w:val="es-ES"/>
        </w:rPr>
        <w:t xml:space="preserve"> {</w:t>
      </w:r>
    </w:p>
    <w:p w14:paraId="01787273"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gold</w:t>
      </w:r>
      <w:r w:rsidRPr="00904F88">
        <w:rPr>
          <w:rFonts w:ascii="Consolas" w:hAnsi="Consolas"/>
          <w:color w:val="CCCCCC"/>
          <w:sz w:val="21"/>
          <w:szCs w:val="21"/>
          <w:lang w:val="es-ES"/>
        </w:rPr>
        <w:t>;</w:t>
      </w:r>
    </w:p>
    <w:p w14:paraId="04CB5151"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06FB3200"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margin-right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6DB9D0FE"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18px</w:t>
      </w:r>
      <w:r w:rsidRPr="00904F88">
        <w:rPr>
          <w:rFonts w:ascii="Consolas" w:hAnsi="Consolas"/>
          <w:color w:val="CCCCCC"/>
          <w:sz w:val="21"/>
          <w:szCs w:val="21"/>
          <w:lang w:val="es-ES"/>
        </w:rPr>
        <w:t>;</w:t>
      </w:r>
    </w:p>
    <w:p w14:paraId="0C939A8B" w14:textId="77777777" w:rsidR="00532DD2" w:rsidRPr="00904F88" w:rsidRDefault="00532DD2" w:rsidP="00532DD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59C6C56"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CF4EEAB" w14:textId="77777777" w:rsidR="00532DD2" w:rsidRPr="00904F88" w:rsidRDefault="00532DD2" w:rsidP="001733A3">
      <w:pPr>
        <w:rPr>
          <w:lang w:val="es-ES"/>
        </w:rPr>
      </w:pPr>
    </w:p>
    <w:p w14:paraId="453F58EE" w14:textId="11036E6A" w:rsidR="001733A3" w:rsidRPr="00904F88" w:rsidRDefault="001733A3" w:rsidP="001733A3">
      <w:pPr>
        <w:rPr>
          <w:lang w:val="es-ES"/>
        </w:rPr>
      </w:pPr>
      <w:r w:rsidRPr="00904F88">
        <w:rPr>
          <w:lang w:val="es-ES"/>
        </w:rPr>
        <w:t>Cuando nos situamos sobre los enlaces con hover o active</w:t>
      </w:r>
      <w:r w:rsidR="00E25CAD" w:rsidRPr="00904F88">
        <w:rPr>
          <w:lang w:val="es-ES"/>
        </w:rPr>
        <w:t xml:space="preserve">, cambiamos </w:t>
      </w:r>
      <w:r w:rsidR="00F54186" w:rsidRPr="00904F88">
        <w:rPr>
          <w:lang w:val="es-ES"/>
        </w:rPr>
        <w:t>el color de fondo, el de frente, añadimos un borde del mismo color y cambiamos el tipo y tamaño de letra para conseguir el efecto de agrandado, cuando el cursor pasa por el enlace.</w:t>
      </w:r>
    </w:p>
    <w:p w14:paraId="7C5A4CBE" w14:textId="77777777" w:rsidR="001733A3" w:rsidRPr="00904F88" w:rsidRDefault="001733A3" w:rsidP="001733A3">
      <w:pPr>
        <w:rPr>
          <w:lang w:val="es-ES"/>
        </w:rPr>
      </w:pPr>
    </w:p>
    <w:p w14:paraId="4B74DE47"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.enlace</w:t>
      </w:r>
      <w:proofErr w:type="gramEnd"/>
      <w:r w:rsidRPr="00904F88">
        <w:rPr>
          <w:rFonts w:ascii="Consolas" w:hAnsi="Consolas"/>
          <w:color w:val="D7BA7D"/>
          <w:sz w:val="21"/>
          <w:szCs w:val="21"/>
          <w:lang w:val="es-ES"/>
        </w:rPr>
        <w:t>:hover</w:t>
      </w:r>
      <w:r w:rsidRPr="00904F88">
        <w:rPr>
          <w:rFonts w:ascii="Consolas" w:hAnsi="Consolas"/>
          <w:color w:val="CCCCCC"/>
          <w:sz w:val="21"/>
          <w:szCs w:val="21"/>
          <w:lang w:val="es-ES"/>
        </w:rPr>
        <w:t>,</w:t>
      </w:r>
    </w:p>
    <w:p w14:paraId="5D80208F"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enlace</w:t>
      </w:r>
      <w:r w:rsidRPr="00904F88">
        <w:rPr>
          <w:rFonts w:ascii="Consolas" w:hAnsi="Consolas"/>
          <w:color w:val="D7BA7D"/>
          <w:sz w:val="21"/>
          <w:szCs w:val="21"/>
          <w:lang w:val="es-ES"/>
        </w:rPr>
        <w:t>:active</w:t>
      </w:r>
      <w:proofErr w:type="gramEnd"/>
      <w:r w:rsidRPr="00904F88">
        <w:rPr>
          <w:rFonts w:ascii="Consolas" w:hAnsi="Consolas"/>
          <w:color w:val="CCCCCC"/>
          <w:sz w:val="21"/>
          <w:szCs w:val="21"/>
          <w:lang w:val="es-ES"/>
        </w:rPr>
        <w:t xml:space="preserve"> {</w:t>
      </w:r>
    </w:p>
    <w:p w14:paraId="176DF4D4"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underline</w:t>
      </w:r>
      <w:r w:rsidRPr="00904F88">
        <w:rPr>
          <w:rFonts w:ascii="Consolas" w:hAnsi="Consolas"/>
          <w:color w:val="CCCCCC"/>
          <w:sz w:val="21"/>
          <w:szCs w:val="21"/>
          <w:lang w:val="es-ES"/>
        </w:rPr>
        <w:t>;</w:t>
      </w:r>
    </w:p>
    <w:p w14:paraId="70562B8D"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#F8BBD0</w:t>
      </w:r>
      <w:r w:rsidRPr="00904F88">
        <w:rPr>
          <w:rFonts w:ascii="Consolas" w:hAnsi="Consolas"/>
          <w:color w:val="CCCCCC"/>
          <w:sz w:val="21"/>
          <w:szCs w:val="21"/>
          <w:lang w:val="es-ES"/>
        </w:rPr>
        <w:t>;</w:t>
      </w:r>
    </w:p>
    <w:p w14:paraId="34D1A574"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#B71C1C</w:t>
      </w:r>
      <w:r w:rsidRPr="00904F88">
        <w:rPr>
          <w:rFonts w:ascii="Consolas" w:hAnsi="Consolas"/>
          <w:color w:val="CCCCCC"/>
          <w:sz w:val="21"/>
          <w:szCs w:val="21"/>
          <w:lang w:val="es-ES"/>
        </w:rPr>
        <w:t>;</w:t>
      </w:r>
    </w:p>
    <w:p w14:paraId="69C515E6"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#F8BBD0</w:t>
      </w:r>
      <w:r w:rsidRPr="00904F88">
        <w:rPr>
          <w:rFonts w:ascii="Consolas" w:hAnsi="Consolas"/>
          <w:color w:val="CCCCCC"/>
          <w:sz w:val="21"/>
          <w:szCs w:val="21"/>
          <w:lang w:val="es-ES"/>
        </w:rPr>
        <w:t>;</w:t>
      </w:r>
    </w:p>
    <w:p w14:paraId="48E612B0"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'Courier New'</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Courier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monospace</w:t>
      </w:r>
      <w:r w:rsidRPr="00904F88">
        <w:rPr>
          <w:rFonts w:ascii="Consolas" w:hAnsi="Consolas"/>
          <w:color w:val="CCCCCC"/>
          <w:sz w:val="21"/>
          <w:szCs w:val="21"/>
          <w:lang w:val="es-ES"/>
        </w:rPr>
        <w:t>;</w:t>
      </w:r>
    </w:p>
    <w:p w14:paraId="3D67C6A0"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oblique</w:t>
      </w:r>
      <w:r w:rsidRPr="00904F88">
        <w:rPr>
          <w:rFonts w:ascii="Consolas" w:hAnsi="Consolas"/>
          <w:color w:val="CCCCCC"/>
          <w:sz w:val="21"/>
          <w:szCs w:val="21"/>
          <w:lang w:val="es-ES"/>
        </w:rPr>
        <w:t>;</w:t>
      </w:r>
    </w:p>
    <w:p w14:paraId="513BB60D" w14:textId="77777777" w:rsidR="00532DD2" w:rsidRPr="00904F88" w:rsidRDefault="00532DD2" w:rsidP="00532DD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66C65D2" w14:textId="77777777" w:rsidR="00532DD2" w:rsidRPr="00904F88" w:rsidRDefault="00532DD2" w:rsidP="00EF6D1A">
      <w:pPr>
        <w:rPr>
          <w:lang w:val="es-ES"/>
        </w:rPr>
      </w:pPr>
    </w:p>
    <w:p w14:paraId="145DC000" w14:textId="77777777" w:rsidR="000F61BA" w:rsidRPr="00904F88" w:rsidRDefault="000F61BA" w:rsidP="00EF6D1A">
      <w:pPr>
        <w:rPr>
          <w:lang w:val="es-ES"/>
        </w:rPr>
      </w:pPr>
    </w:p>
    <w:p w14:paraId="45EEDDE3" w14:textId="7114F7BA" w:rsidR="000F61BA" w:rsidRPr="00904F88" w:rsidRDefault="00E44053" w:rsidP="00EF6D1A">
      <w:pPr>
        <w:rPr>
          <w:lang w:val="es-ES"/>
        </w:rPr>
      </w:pPr>
      <w:r w:rsidRPr="00904F88">
        <w:rPr>
          <w:lang w:val="es-ES"/>
        </w:rPr>
        <w:t xml:space="preserve">Y por último </w:t>
      </w:r>
      <w:r w:rsidR="00824778" w:rsidRPr="00904F88">
        <w:rPr>
          <w:lang w:val="es-ES"/>
        </w:rPr>
        <w:t xml:space="preserve">introducimos el código css para la imagen de banner. Con la anchura máxima, el height, la altura en auto para que se ajuste </w:t>
      </w:r>
      <w:r w:rsidR="00A9637D" w:rsidRPr="00904F88">
        <w:rPr>
          <w:lang w:val="es-ES"/>
        </w:rPr>
        <w:t>ancho y alto de manera natural. La mostramos como un bloque para que ocupe toda la línea y con margin y padding 0 para asegurarnos que ocupa todo el espacio del contenedor, el body.</w:t>
      </w:r>
    </w:p>
    <w:p w14:paraId="4A569E78" w14:textId="77777777" w:rsidR="00824778" w:rsidRPr="00904F88" w:rsidRDefault="00824778" w:rsidP="00EF6D1A">
      <w:pPr>
        <w:rPr>
          <w:lang w:val="es-ES"/>
        </w:rPr>
      </w:pPr>
    </w:p>
    <w:p w14:paraId="44CCB5F8"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.banner</w:t>
      </w:r>
      <w:proofErr w:type="gramEnd"/>
      <w:r w:rsidRPr="00904F88">
        <w:rPr>
          <w:rFonts w:ascii="Consolas" w:hAnsi="Consolas"/>
          <w:color w:val="D7BA7D"/>
          <w:sz w:val="21"/>
          <w:szCs w:val="21"/>
          <w:lang w:val="es-ES"/>
        </w:rPr>
        <w:t>__imagen</w:t>
      </w:r>
      <w:r w:rsidRPr="00904F88">
        <w:rPr>
          <w:rFonts w:ascii="Consolas" w:hAnsi="Consolas"/>
          <w:color w:val="CCCCCC"/>
          <w:sz w:val="21"/>
          <w:szCs w:val="21"/>
          <w:lang w:val="es-ES"/>
        </w:rPr>
        <w:t xml:space="preserve"> {</w:t>
      </w:r>
    </w:p>
    <w:p w14:paraId="7C6DD57D"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1CA419EB"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5E830970"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640DE8F3"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04AE9543"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38A0DCCB" w14:textId="77777777" w:rsidR="00824778" w:rsidRPr="00904F88" w:rsidRDefault="00824778" w:rsidP="0082477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9A5995F" w14:textId="77777777" w:rsidR="00824778" w:rsidRPr="00904F88" w:rsidRDefault="00824778" w:rsidP="00EF6D1A">
      <w:pPr>
        <w:rPr>
          <w:lang w:val="es-ES"/>
        </w:rPr>
      </w:pPr>
    </w:p>
    <w:p w14:paraId="17291198" w14:textId="77777777" w:rsidR="000F61BA" w:rsidRPr="00904F88" w:rsidRDefault="000F61BA" w:rsidP="00EF6D1A">
      <w:pPr>
        <w:rPr>
          <w:lang w:val="es-ES"/>
        </w:rPr>
      </w:pPr>
    </w:p>
    <w:p w14:paraId="3ADC2D19" w14:textId="6F45D8FF" w:rsidR="00B96EB3" w:rsidRPr="00904F88" w:rsidRDefault="00B96EB3" w:rsidP="00EF6D1A">
      <w:pPr>
        <w:rPr>
          <w:lang w:val="es-ES"/>
        </w:rPr>
      </w:pPr>
      <w:r w:rsidRPr="00904F88">
        <w:rPr>
          <w:lang w:val="es-ES"/>
        </w:rPr>
        <w:t>El resultado en el navegador debe ser como sigue:</w:t>
      </w:r>
    </w:p>
    <w:p w14:paraId="2D0340E3" w14:textId="77777777" w:rsidR="00B96EB3" w:rsidRPr="00904F88" w:rsidRDefault="00B96EB3" w:rsidP="00EF6D1A">
      <w:pPr>
        <w:rPr>
          <w:lang w:val="es-ES"/>
        </w:rPr>
      </w:pPr>
    </w:p>
    <w:p w14:paraId="6E0B8611" w14:textId="32AC283A" w:rsidR="00B96EB3" w:rsidRPr="00904F88" w:rsidRDefault="00C32E55" w:rsidP="00EF6D1A">
      <w:pPr>
        <w:rPr>
          <w:lang w:val="es-ES"/>
        </w:rPr>
      </w:pPr>
      <w:r w:rsidRPr="00904F88">
        <w:rPr>
          <w:noProof/>
          <w:lang w:val="es-ES"/>
        </w:rPr>
        <w:drawing>
          <wp:inline distT="0" distB="0" distL="0" distR="0" wp14:anchorId="1190013B" wp14:editId="7A2E0CB2">
            <wp:extent cx="6300470" cy="2658745"/>
            <wp:effectExtent l="0" t="0" r="5080" b="8255"/>
            <wp:docPr id="351631852"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31852" name="Imagen 1" descr="Imagen que contiene Patrón de fondo&#10;&#10;El contenido generado por IA puede ser incorrecto."/>
                    <pic:cNvPicPr/>
                  </pic:nvPicPr>
                  <pic:blipFill>
                    <a:blip r:embed="rId230"/>
                    <a:stretch>
                      <a:fillRect/>
                    </a:stretch>
                  </pic:blipFill>
                  <pic:spPr>
                    <a:xfrm>
                      <a:off x="0" y="0"/>
                      <a:ext cx="6300470" cy="2658745"/>
                    </a:xfrm>
                    <a:prstGeom prst="rect">
                      <a:avLst/>
                    </a:prstGeom>
                  </pic:spPr>
                </pic:pic>
              </a:graphicData>
            </a:graphic>
          </wp:inline>
        </w:drawing>
      </w:r>
    </w:p>
    <w:p w14:paraId="7FFED9C9" w14:textId="77777777" w:rsidR="00532DD2" w:rsidRPr="00904F88" w:rsidRDefault="00532DD2" w:rsidP="00EF6D1A">
      <w:pPr>
        <w:rPr>
          <w:lang w:val="es-ES"/>
        </w:rPr>
      </w:pPr>
    </w:p>
    <w:p w14:paraId="61E83DAC" w14:textId="5E4D5003" w:rsidR="00532DD2" w:rsidRPr="00904F88" w:rsidRDefault="00B96EB3" w:rsidP="00B96EB3">
      <w:pPr>
        <w:pStyle w:val="Ttulo2"/>
        <w:rPr>
          <w:lang w:val="es-ES"/>
        </w:rPr>
      </w:pPr>
      <w:bookmarkStart w:id="85" w:name="_Toc210637433"/>
      <w:r w:rsidRPr="00904F88">
        <w:rPr>
          <w:lang w:val="es-ES"/>
        </w:rPr>
        <w:t>El footer.</w:t>
      </w:r>
      <w:bookmarkEnd w:id="85"/>
    </w:p>
    <w:p w14:paraId="20103429" w14:textId="77777777" w:rsidR="00B96EB3" w:rsidRPr="00904F88" w:rsidRDefault="00B96EB3" w:rsidP="00B96EB3">
      <w:pPr>
        <w:rPr>
          <w:lang w:val="es-ES"/>
        </w:rPr>
      </w:pPr>
    </w:p>
    <w:p w14:paraId="313C3F57" w14:textId="3FB548AD" w:rsidR="00B96EB3" w:rsidRPr="00904F88" w:rsidRDefault="00B96EB3" w:rsidP="00B96EB3">
      <w:pPr>
        <w:rPr>
          <w:lang w:val="es-ES"/>
        </w:rPr>
      </w:pPr>
      <w:r w:rsidRPr="00904F88">
        <w:rPr>
          <w:lang w:val="es-ES"/>
        </w:rPr>
        <w:t xml:space="preserve">Vamos a sustituir el código </w:t>
      </w:r>
      <w:r w:rsidR="00C32E55" w:rsidRPr="00904F88">
        <w:rPr>
          <w:lang w:val="es-ES"/>
        </w:rPr>
        <w:t xml:space="preserve">proporcionado </w:t>
      </w:r>
      <w:proofErr w:type="gramStart"/>
      <w:r w:rsidR="00C32E55" w:rsidRPr="00904F88">
        <w:rPr>
          <w:lang w:val="es-ES"/>
        </w:rPr>
        <w:t xml:space="preserve">para </w:t>
      </w:r>
      <w:r w:rsidRPr="00904F88">
        <w:rPr>
          <w:lang w:val="es-ES"/>
        </w:rPr>
        <w:t xml:space="preserve"> </w:t>
      </w:r>
      <w:r w:rsidR="0091157A" w:rsidRPr="00904F88">
        <w:rPr>
          <w:lang w:val="es-ES"/>
        </w:rPr>
        <w:t>el</w:t>
      </w:r>
      <w:proofErr w:type="gramEnd"/>
      <w:r w:rsidR="0091157A" w:rsidRPr="00904F88">
        <w:rPr>
          <w:lang w:val="es-ES"/>
        </w:rPr>
        <w:t xml:space="preserve"> </w:t>
      </w:r>
      <w:r w:rsidRPr="00904F88">
        <w:rPr>
          <w:lang w:val="es-ES"/>
        </w:rPr>
        <w:t>footer por el siguiente.</w:t>
      </w:r>
      <w:r w:rsidR="0091157A" w:rsidRPr="00904F88">
        <w:rPr>
          <w:lang w:val="es-ES"/>
        </w:rPr>
        <w:t xml:space="preserve"> Es </w:t>
      </w:r>
      <w:proofErr w:type="gramStart"/>
      <w:r w:rsidR="0091157A" w:rsidRPr="00904F88">
        <w:rPr>
          <w:lang w:val="es-ES"/>
        </w:rPr>
        <w:t>decir</w:t>
      </w:r>
      <w:proofErr w:type="gramEnd"/>
      <w:r w:rsidR="0091157A" w:rsidRPr="00904F88">
        <w:rPr>
          <w:lang w:val="es-ES"/>
        </w:rPr>
        <w:t xml:space="preserve"> borramos el código actual y colocamos este en su lugar.</w:t>
      </w:r>
      <w:r w:rsidR="00431136" w:rsidRPr="00904F88">
        <w:rPr>
          <w:lang w:val="es-ES"/>
        </w:rPr>
        <w:t xml:space="preserve"> El footer contiene cuatro elementos posicionados en línea </w:t>
      </w:r>
      <w:r w:rsidR="003A4DF0" w:rsidRPr="00904F88">
        <w:rPr>
          <w:lang w:val="es-ES"/>
        </w:rPr>
        <w:t xml:space="preserve">o paralelo </w:t>
      </w:r>
      <w:r w:rsidR="00431136" w:rsidRPr="00904F88">
        <w:rPr>
          <w:lang w:val="es-ES"/>
        </w:rPr>
        <w:t xml:space="preserve">y contenidos dentro de una lista </w:t>
      </w:r>
      <w:r w:rsidR="003A4DF0" w:rsidRPr="00904F88">
        <w:rPr>
          <w:rFonts w:ascii="Consolas" w:hAnsi="Consolas"/>
          <w:color w:val="808080"/>
          <w:sz w:val="21"/>
          <w:szCs w:val="21"/>
          <w:lang w:val="es-ES"/>
        </w:rPr>
        <w:t>&lt;</w:t>
      </w:r>
      <w:r w:rsidR="003A4DF0" w:rsidRPr="00904F88">
        <w:rPr>
          <w:rFonts w:ascii="Consolas" w:hAnsi="Consolas"/>
          <w:color w:val="569CD6"/>
          <w:sz w:val="21"/>
          <w:szCs w:val="21"/>
          <w:lang w:val="es-ES"/>
        </w:rPr>
        <w:t>ul</w:t>
      </w:r>
      <w:r w:rsidR="003A4DF0" w:rsidRPr="00904F88">
        <w:rPr>
          <w:rFonts w:ascii="Consolas" w:hAnsi="Consolas"/>
          <w:color w:val="CCCCCC"/>
          <w:sz w:val="21"/>
          <w:szCs w:val="21"/>
          <w:lang w:val="es-ES"/>
        </w:rPr>
        <w:t xml:space="preserve"> </w:t>
      </w:r>
      <w:r w:rsidR="003A4DF0" w:rsidRPr="00904F88">
        <w:rPr>
          <w:rFonts w:ascii="Consolas" w:hAnsi="Consolas"/>
          <w:color w:val="9CDCFE"/>
          <w:sz w:val="21"/>
          <w:szCs w:val="21"/>
          <w:lang w:val="es-ES"/>
        </w:rPr>
        <w:t>class</w:t>
      </w:r>
      <w:r w:rsidR="003A4DF0" w:rsidRPr="00904F88">
        <w:rPr>
          <w:rFonts w:ascii="Consolas" w:hAnsi="Consolas"/>
          <w:color w:val="CCCCCC"/>
          <w:sz w:val="21"/>
          <w:szCs w:val="21"/>
          <w:lang w:val="es-ES"/>
        </w:rPr>
        <w:t>=</w:t>
      </w:r>
      <w:r w:rsidR="003A4DF0" w:rsidRPr="00904F88">
        <w:rPr>
          <w:rFonts w:ascii="Consolas" w:hAnsi="Consolas"/>
          <w:color w:val="CE9178"/>
          <w:sz w:val="21"/>
          <w:szCs w:val="21"/>
          <w:lang w:val="es-ES"/>
        </w:rPr>
        <w:t>"main-footer__links"</w:t>
      </w:r>
      <w:r w:rsidR="003A4DF0" w:rsidRPr="00904F88">
        <w:rPr>
          <w:rFonts w:ascii="Consolas" w:hAnsi="Consolas"/>
          <w:color w:val="808080"/>
          <w:sz w:val="21"/>
          <w:szCs w:val="21"/>
          <w:lang w:val="es-ES"/>
        </w:rPr>
        <w:t xml:space="preserve">&gt; </w:t>
      </w:r>
      <w:r w:rsidR="003A4DF0" w:rsidRPr="00904F88">
        <w:rPr>
          <w:lang w:val="es-ES"/>
        </w:rPr>
        <w:t>sin estilo de lista</w:t>
      </w:r>
      <w:r w:rsidR="00AE7448" w:rsidRPr="00904F88">
        <w:rPr>
          <w:lang w:val="es-ES"/>
        </w:rPr>
        <w:t xml:space="preserve">. En medio hay dos enlaces y en los extremos dos círculos </w:t>
      </w:r>
      <w:r w:rsidR="008F1199" w:rsidRPr="00904F88">
        <w:rPr>
          <w:lang w:val="es-ES"/>
        </w:rPr>
        <w:t xml:space="preserve">creados con CSS y </w:t>
      </w:r>
      <w:r w:rsidR="00AE7448" w:rsidRPr="00904F88">
        <w:rPr>
          <w:lang w:val="es-ES"/>
        </w:rPr>
        <w:t>con texto</w:t>
      </w:r>
      <w:r w:rsidR="008F1199" w:rsidRPr="00904F88">
        <w:rPr>
          <w:lang w:val="es-ES"/>
        </w:rPr>
        <w:t xml:space="preserve"> debajo</w:t>
      </w:r>
      <w:r w:rsidR="00F14CEF" w:rsidRPr="00904F88">
        <w:rPr>
          <w:lang w:val="es-ES"/>
        </w:rPr>
        <w:t>.</w:t>
      </w:r>
    </w:p>
    <w:p w14:paraId="4EA2B626" w14:textId="77777777" w:rsidR="00F14CEF" w:rsidRPr="00904F88" w:rsidRDefault="00F14CEF" w:rsidP="00B96EB3">
      <w:pPr>
        <w:rPr>
          <w:lang w:val="es-ES"/>
        </w:rPr>
      </w:pPr>
    </w:p>
    <w:p w14:paraId="5C6EB069" w14:textId="4EEC7650" w:rsidR="00F14CEF" w:rsidRPr="00904F88" w:rsidRDefault="00F14CEF" w:rsidP="00B96EB3">
      <w:pPr>
        <w:rPr>
          <w:lang w:val="es-ES"/>
        </w:rPr>
      </w:pPr>
    </w:p>
    <w:p w14:paraId="13C017E9" w14:textId="7A013868" w:rsidR="009200A4" w:rsidRPr="00904F88" w:rsidRDefault="009200A4" w:rsidP="00B96EB3">
      <w:pPr>
        <w:rPr>
          <w:lang w:val="es-ES"/>
        </w:rPr>
      </w:pPr>
      <w:r w:rsidRPr="00904F88">
        <w:rPr>
          <w:noProof/>
          <w:lang w:val="es-ES"/>
        </w:rPr>
        <w:drawing>
          <wp:inline distT="0" distB="0" distL="0" distR="0" wp14:anchorId="1BDDDD47" wp14:editId="60FB0D4D">
            <wp:extent cx="6300470" cy="968375"/>
            <wp:effectExtent l="0" t="0" r="5080" b="3175"/>
            <wp:docPr id="6826176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7692" name="Imagen 1" descr="Texto&#10;&#10;El contenido generado por IA puede ser incorrecto."/>
                    <pic:cNvPicPr/>
                  </pic:nvPicPr>
                  <pic:blipFill>
                    <a:blip r:embed="rId231"/>
                    <a:stretch>
                      <a:fillRect/>
                    </a:stretch>
                  </pic:blipFill>
                  <pic:spPr>
                    <a:xfrm>
                      <a:off x="0" y="0"/>
                      <a:ext cx="6300470" cy="968375"/>
                    </a:xfrm>
                    <a:prstGeom prst="rect">
                      <a:avLst/>
                    </a:prstGeom>
                  </pic:spPr>
                </pic:pic>
              </a:graphicData>
            </a:graphic>
          </wp:inline>
        </w:drawing>
      </w:r>
    </w:p>
    <w:p w14:paraId="52BD9588" w14:textId="77777777" w:rsidR="00B96EB3" w:rsidRPr="00904F88" w:rsidRDefault="00B96EB3" w:rsidP="00B96EB3">
      <w:pPr>
        <w:rPr>
          <w:lang w:val="es-ES"/>
        </w:rPr>
      </w:pPr>
    </w:p>
    <w:p w14:paraId="36754277" w14:textId="0DE53B73" w:rsidR="00F14CEF" w:rsidRPr="00904F88" w:rsidRDefault="00F14CEF" w:rsidP="00B96EB3">
      <w:pPr>
        <w:rPr>
          <w:lang w:val="es-ES"/>
        </w:rPr>
      </w:pPr>
      <w:r w:rsidRPr="00904F88">
        <w:rPr>
          <w:lang w:val="es-ES"/>
        </w:rPr>
        <w:t>Sustituimos este código de footer vacío:</w:t>
      </w:r>
    </w:p>
    <w:p w14:paraId="0CD990D2" w14:textId="77777777" w:rsidR="00F14CEF" w:rsidRPr="00904F88" w:rsidRDefault="00F14CEF" w:rsidP="00B96EB3">
      <w:pPr>
        <w:rPr>
          <w:lang w:val="es-ES"/>
        </w:rPr>
      </w:pPr>
    </w:p>
    <w:p w14:paraId="6E7FB903" w14:textId="77777777" w:rsidR="00F14CEF" w:rsidRPr="00904F88"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w:t>
      </w:r>
      <w:r w:rsidRPr="00904F88">
        <w:rPr>
          <w:rFonts w:ascii="Consolas" w:hAnsi="Consolas"/>
          <w:color w:val="808080"/>
          <w:sz w:val="21"/>
          <w:szCs w:val="21"/>
          <w:lang w:val="es-ES"/>
        </w:rPr>
        <w:t>&gt;</w:t>
      </w:r>
    </w:p>
    <w:p w14:paraId="34E99AF5" w14:textId="77777777" w:rsidR="00F14CEF" w:rsidRPr="00904F88"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00EA6E04" w14:textId="77777777" w:rsidR="00F14CEF" w:rsidRPr="00904F88" w:rsidRDefault="00F14CEF" w:rsidP="00F14CE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2F385A30" w14:textId="77777777" w:rsidR="00F14CEF" w:rsidRPr="00904F88" w:rsidRDefault="00F14CEF" w:rsidP="00B96EB3">
      <w:pPr>
        <w:rPr>
          <w:lang w:val="es-ES"/>
        </w:rPr>
      </w:pPr>
    </w:p>
    <w:p w14:paraId="7A350E02" w14:textId="77777777" w:rsidR="00F14CEF" w:rsidRPr="00904F88" w:rsidRDefault="00F14CEF" w:rsidP="00B96EB3">
      <w:pPr>
        <w:rPr>
          <w:lang w:val="es-ES"/>
        </w:rPr>
      </w:pPr>
    </w:p>
    <w:p w14:paraId="7B1CC141" w14:textId="59B57BCC" w:rsidR="00F14CEF" w:rsidRPr="00904F88" w:rsidRDefault="00F14CEF" w:rsidP="00B96EB3">
      <w:pPr>
        <w:rPr>
          <w:lang w:val="es-ES"/>
        </w:rPr>
      </w:pPr>
      <w:r w:rsidRPr="00904F88">
        <w:rPr>
          <w:lang w:val="es-ES"/>
        </w:rPr>
        <w:t>Por el código complete para nuestra página:</w:t>
      </w:r>
    </w:p>
    <w:p w14:paraId="113134CC" w14:textId="77777777" w:rsidR="00F14CEF" w:rsidRPr="00904F88" w:rsidRDefault="00F14CEF" w:rsidP="00B96EB3">
      <w:pPr>
        <w:rPr>
          <w:lang w:val="es-ES"/>
        </w:rPr>
      </w:pPr>
    </w:p>
    <w:p w14:paraId="314F67DC"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w:t>
      </w:r>
      <w:r w:rsidRPr="00904F88">
        <w:rPr>
          <w:rFonts w:ascii="Consolas" w:hAnsi="Consolas"/>
          <w:color w:val="808080"/>
          <w:sz w:val="21"/>
          <w:szCs w:val="21"/>
          <w:lang w:val="es-ES"/>
        </w:rPr>
        <w:t>&gt;</w:t>
      </w:r>
    </w:p>
    <w:p w14:paraId="4E502D53"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74E7B126"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7840380"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"main-footer__links"</w:t>
      </w:r>
      <w:r w:rsidRPr="00904F88">
        <w:rPr>
          <w:rFonts w:ascii="Consolas" w:hAnsi="Consolas"/>
          <w:color w:val="808080"/>
          <w:sz w:val="21"/>
          <w:szCs w:val="21"/>
          <w:lang w:val="es-ES"/>
        </w:rPr>
        <w:t>&gt;</w:t>
      </w:r>
    </w:p>
    <w:p w14:paraId="1E8739B7"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BDF0D4"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w:t>
      </w:r>
      <w:r w:rsidRPr="00904F88">
        <w:rPr>
          <w:rFonts w:ascii="Consolas" w:hAnsi="Consolas"/>
          <w:color w:val="808080"/>
          <w:sz w:val="21"/>
          <w:szCs w:val="21"/>
          <w:lang w:val="es-ES"/>
        </w:rPr>
        <w:t>&gt;</w:t>
      </w:r>
    </w:p>
    <w:p w14:paraId="45CCDC91"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"key-feature__image"</w:t>
      </w:r>
      <w:r w:rsidRPr="00904F88">
        <w:rPr>
          <w:rFonts w:ascii="Consolas" w:hAnsi="Consolas"/>
          <w:color w:val="808080"/>
          <w:sz w:val="21"/>
          <w:szCs w:val="21"/>
          <w:lang w:val="es-ES"/>
        </w:rPr>
        <w:t>&gt;</w:t>
      </w:r>
    </w:p>
    <w:p w14:paraId="5F368190"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91557D0"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52D6B2FC"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99.999% Activos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19D4105"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8D41DA1" w14:textId="77777777" w:rsidR="0091157A" w:rsidRPr="009B20CB"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"main-footer__link"</w:t>
      </w:r>
      <w:r w:rsidRPr="009B20CB">
        <w:rPr>
          <w:rFonts w:ascii="Consolas" w:hAnsi="Consolas"/>
          <w:color w:val="808080"/>
          <w:sz w:val="21"/>
          <w:szCs w:val="21"/>
        </w:rPr>
        <w:t>&gt;</w:t>
      </w:r>
    </w:p>
    <w:p w14:paraId="5C8187E6"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Soporte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047574C"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BECE927" w14:textId="77777777" w:rsidR="0091157A" w:rsidRPr="009B20CB"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"main-footer__link"</w:t>
      </w:r>
      <w:r w:rsidRPr="009B20CB">
        <w:rPr>
          <w:rFonts w:ascii="Consolas" w:hAnsi="Consolas"/>
          <w:color w:val="808080"/>
          <w:sz w:val="21"/>
          <w:szCs w:val="21"/>
        </w:rPr>
        <w:t>&gt;</w:t>
      </w:r>
    </w:p>
    <w:p w14:paraId="4AB988C2"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Términos de uso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4AC0639A"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1B9DEB7"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w:t>
      </w:r>
      <w:r w:rsidRPr="00904F88">
        <w:rPr>
          <w:rFonts w:ascii="Consolas" w:hAnsi="Consolas"/>
          <w:color w:val="808080"/>
          <w:sz w:val="21"/>
          <w:szCs w:val="21"/>
          <w:lang w:val="es-ES"/>
        </w:rPr>
        <w:t>&gt;</w:t>
      </w:r>
    </w:p>
    <w:p w14:paraId="62A1EF2A"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"key-feature__image"</w:t>
      </w:r>
      <w:r w:rsidRPr="00904F88">
        <w:rPr>
          <w:rFonts w:ascii="Consolas" w:hAnsi="Consolas"/>
          <w:color w:val="808080"/>
          <w:sz w:val="21"/>
          <w:szCs w:val="21"/>
          <w:lang w:val="es-ES"/>
        </w:rPr>
        <w:t>&gt;</w:t>
      </w:r>
    </w:p>
    <w:p w14:paraId="7961128B"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C115B1B"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0E0D0FB"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3,857,000 Clientes en el mundo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BBE138A"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36004D41" w14:textId="77777777" w:rsidR="0091157A" w:rsidRPr="00904F88" w:rsidRDefault="0091157A" w:rsidP="0091157A">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44A09253"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5F1A6094"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1F7F339" w14:textId="77777777" w:rsidR="0091157A" w:rsidRPr="00904F88" w:rsidRDefault="0091157A" w:rsidP="0091157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5267D4FD" w14:textId="77777777" w:rsidR="0091157A" w:rsidRPr="00904F88" w:rsidRDefault="0091157A" w:rsidP="00B96EB3">
      <w:pPr>
        <w:rPr>
          <w:lang w:val="es-ES"/>
        </w:rPr>
      </w:pPr>
    </w:p>
    <w:p w14:paraId="2884DD01" w14:textId="32750A00" w:rsidR="00CE59F2" w:rsidRPr="00904F88" w:rsidRDefault="00FE3244" w:rsidP="00CE59F2">
      <w:pPr>
        <w:rPr>
          <w:lang w:val="es-ES"/>
        </w:rPr>
      </w:pPr>
      <w:r w:rsidRPr="00904F88">
        <w:rPr>
          <w:lang w:val="es-ES"/>
        </w:rPr>
        <w:t xml:space="preserve">Y ahora nos disponemos en el propio </w:t>
      </w:r>
      <w:r w:rsidR="004D6C4E" w:rsidRPr="00904F88">
        <w:rPr>
          <w:lang w:val="es-ES"/>
        </w:rPr>
        <w:t>fichero men</w:t>
      </w:r>
      <w:r w:rsidR="001E030E" w:rsidRPr="00904F88">
        <w:rPr>
          <w:lang w:val="es-ES"/>
        </w:rPr>
        <w:t>u.</w:t>
      </w:r>
      <w:r w:rsidR="004D6C4E" w:rsidRPr="00904F88">
        <w:rPr>
          <w:lang w:val="es-ES"/>
        </w:rPr>
        <w:t>css a añadir más código css</w:t>
      </w:r>
      <w:r w:rsidR="00F14CEF" w:rsidRPr="00904F88">
        <w:rPr>
          <w:lang w:val="es-ES"/>
        </w:rPr>
        <w:t xml:space="preserve"> para el footer</w:t>
      </w:r>
      <w:r w:rsidR="00CE59F2" w:rsidRPr="00904F88">
        <w:rPr>
          <w:lang w:val="es-ES"/>
        </w:rPr>
        <w:t xml:space="preserve">. Establecemos el color de fondo del footer y el padding a 32 px para que el texto del interior quede más centrado. Por </w:t>
      </w:r>
      <w:proofErr w:type="gramStart"/>
      <w:r w:rsidR="00CE59F2" w:rsidRPr="00904F88">
        <w:rPr>
          <w:lang w:val="es-ES"/>
        </w:rPr>
        <w:t>último</w:t>
      </w:r>
      <w:proofErr w:type="gramEnd"/>
      <w:r w:rsidR="00CE59F2" w:rsidRPr="00904F88">
        <w:rPr>
          <w:lang w:val="es-ES"/>
        </w:rPr>
        <w:t xml:space="preserve"> un margin-top de 48px para establecer</w:t>
      </w:r>
      <w:r w:rsidR="00273E2B" w:rsidRPr="00904F88">
        <w:rPr>
          <w:lang w:val="es-ES"/>
        </w:rPr>
        <w:t xml:space="preserve"> más</w:t>
      </w:r>
      <w:r w:rsidR="00CE59F2" w:rsidRPr="00904F88">
        <w:rPr>
          <w:lang w:val="es-ES"/>
        </w:rPr>
        <w:t xml:space="preserve"> separación sobre la parte super</w:t>
      </w:r>
      <w:r w:rsidR="00273E2B" w:rsidRPr="00904F88">
        <w:rPr>
          <w:lang w:val="es-ES"/>
        </w:rPr>
        <w:t>ior de la</w:t>
      </w:r>
      <w:r w:rsidR="00CE59F2" w:rsidRPr="00904F88">
        <w:rPr>
          <w:lang w:val="es-ES"/>
        </w:rPr>
        <w:t xml:space="preserve"> página</w:t>
      </w:r>
      <w:r w:rsidR="00273E2B" w:rsidRPr="00904F88">
        <w:rPr>
          <w:lang w:val="es-ES"/>
        </w:rPr>
        <w:t xml:space="preserve"> web</w:t>
      </w:r>
    </w:p>
    <w:p w14:paraId="7DBFEED0" w14:textId="0C1F4250" w:rsidR="00B96EB3" w:rsidRPr="00904F88" w:rsidRDefault="00B96EB3" w:rsidP="00B96EB3">
      <w:pPr>
        <w:rPr>
          <w:lang w:val="es-ES"/>
        </w:rPr>
      </w:pPr>
    </w:p>
    <w:p w14:paraId="06315302" w14:textId="77777777" w:rsidR="004D6C4E" w:rsidRPr="00904F88" w:rsidRDefault="004D6C4E" w:rsidP="00B96EB3">
      <w:pPr>
        <w:rPr>
          <w:lang w:val="es-ES"/>
        </w:rPr>
      </w:pPr>
    </w:p>
    <w:p w14:paraId="0F0C376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.main</w:t>
      </w:r>
      <w:proofErr w:type="gramEnd"/>
      <w:r w:rsidRPr="00904F88">
        <w:rPr>
          <w:rFonts w:ascii="Consolas" w:hAnsi="Consolas"/>
          <w:color w:val="D7BA7D"/>
          <w:sz w:val="21"/>
          <w:szCs w:val="21"/>
          <w:lang w:val="es-ES"/>
        </w:rPr>
        <w:t>-footer</w:t>
      </w:r>
      <w:r w:rsidRPr="00904F88">
        <w:rPr>
          <w:rFonts w:ascii="Consolas" w:hAnsi="Consolas"/>
          <w:color w:val="CCCCCC"/>
          <w:sz w:val="21"/>
          <w:szCs w:val="21"/>
          <w:lang w:val="es-ES"/>
        </w:rPr>
        <w:t xml:space="preserve"> {</w:t>
      </w:r>
    </w:p>
    <w:p w14:paraId="62B5659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4066A0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#4A148C</w:t>
      </w:r>
      <w:r w:rsidRPr="00904F88">
        <w:rPr>
          <w:rFonts w:ascii="Consolas" w:hAnsi="Consolas"/>
          <w:color w:val="CCCCCC"/>
          <w:sz w:val="21"/>
          <w:szCs w:val="21"/>
          <w:lang w:val="es-ES"/>
        </w:rPr>
        <w:t>;</w:t>
      </w:r>
    </w:p>
    <w:p w14:paraId="651D8BA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32px</w:t>
      </w:r>
      <w:r w:rsidRPr="00904F88">
        <w:rPr>
          <w:rFonts w:ascii="Consolas" w:hAnsi="Consolas"/>
          <w:color w:val="CCCCCC"/>
          <w:sz w:val="21"/>
          <w:szCs w:val="21"/>
          <w:lang w:val="es-ES"/>
        </w:rPr>
        <w:t>;</w:t>
      </w:r>
    </w:p>
    <w:p w14:paraId="3983064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48px</w:t>
      </w:r>
      <w:r w:rsidRPr="00904F88">
        <w:rPr>
          <w:rFonts w:ascii="Consolas" w:hAnsi="Consolas"/>
          <w:color w:val="CCCCCC"/>
          <w:sz w:val="21"/>
          <w:szCs w:val="21"/>
          <w:lang w:val="es-ES"/>
        </w:rPr>
        <w:t>;</w:t>
      </w:r>
    </w:p>
    <w:p w14:paraId="729449E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E4E02A"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73EEC0F" w14:textId="77777777" w:rsidR="00A9637D" w:rsidRPr="00904F88" w:rsidRDefault="00A9637D"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DA8CF0F" w14:textId="77777777" w:rsidR="00A9637D" w:rsidRPr="00904F88" w:rsidRDefault="00A9637D" w:rsidP="00A9637D">
      <w:pPr>
        <w:rPr>
          <w:lang w:val="es-ES"/>
        </w:rPr>
      </w:pPr>
    </w:p>
    <w:p w14:paraId="2CE0993A" w14:textId="1611D391" w:rsidR="00A9637D" w:rsidRPr="00904F88" w:rsidRDefault="00273E2B" w:rsidP="00A9637D">
      <w:pPr>
        <w:rPr>
          <w:lang w:val="es-ES"/>
        </w:rPr>
      </w:pPr>
      <w:r w:rsidRPr="00904F88">
        <w:rPr>
          <w:lang w:val="es-ES"/>
        </w:rPr>
        <w:t>Centramos la lista que contiene los cuatro elementos que aparecen en el interior del footer.</w:t>
      </w:r>
    </w:p>
    <w:p w14:paraId="7E017B93" w14:textId="77777777" w:rsidR="00273E2B" w:rsidRPr="00904F88" w:rsidRDefault="00273E2B" w:rsidP="00A9637D">
      <w:pPr>
        <w:rPr>
          <w:lang w:val="es-ES"/>
        </w:rPr>
      </w:pPr>
    </w:p>
    <w:p w14:paraId="711C2108" w14:textId="77777777" w:rsidR="00A9637D" w:rsidRPr="00904F88" w:rsidRDefault="00A9637D"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07887C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AFE5D18"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.main</w:t>
      </w:r>
      <w:proofErr w:type="gramEnd"/>
      <w:r w:rsidRPr="00904F88">
        <w:rPr>
          <w:rFonts w:ascii="Consolas" w:hAnsi="Consolas"/>
          <w:color w:val="D7BA7D"/>
          <w:sz w:val="21"/>
          <w:szCs w:val="21"/>
          <w:lang w:val="es-ES"/>
        </w:rPr>
        <w:t>-footer__links</w:t>
      </w:r>
      <w:r w:rsidRPr="00904F88">
        <w:rPr>
          <w:rFonts w:ascii="Consolas" w:hAnsi="Consolas"/>
          <w:color w:val="CCCCCC"/>
          <w:sz w:val="21"/>
          <w:szCs w:val="21"/>
          <w:lang w:val="es-ES"/>
        </w:rPr>
        <w:t xml:space="preserve"> {</w:t>
      </w:r>
    </w:p>
    <w:p w14:paraId="0B46669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D9A477"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list-style</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0687304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0B535BAD"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17F0AD7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073AF810"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C4B24C6"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7AC155C" w14:textId="77777777" w:rsidR="00273E2B" w:rsidRPr="00904F88" w:rsidRDefault="00273E2B"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A396F1D" w14:textId="77777777" w:rsidR="00273E2B" w:rsidRPr="00904F88" w:rsidRDefault="00273E2B" w:rsidP="00273E2B">
      <w:pPr>
        <w:rPr>
          <w:lang w:val="es-ES"/>
        </w:rPr>
      </w:pPr>
    </w:p>
    <w:p w14:paraId="4E3D21FC" w14:textId="5D3F2EB0" w:rsidR="00273E2B" w:rsidRPr="00904F88" w:rsidRDefault="00273E2B" w:rsidP="00273E2B">
      <w:pPr>
        <w:rPr>
          <w:lang w:val="es-ES"/>
        </w:rPr>
      </w:pPr>
      <w:r w:rsidRPr="00904F88">
        <w:rPr>
          <w:lang w:val="es-ES"/>
        </w:rPr>
        <w:t xml:space="preserve">Mostramos en </w:t>
      </w:r>
      <w:r w:rsidR="00DF13E8" w:rsidRPr="00904F88">
        <w:rPr>
          <w:lang w:val="es-ES"/>
        </w:rPr>
        <w:t>línea</w:t>
      </w:r>
      <w:r w:rsidRPr="00904F88">
        <w:rPr>
          <w:lang w:val="es-ES"/>
        </w:rPr>
        <w:t xml:space="preserve"> los enlaces </w:t>
      </w:r>
      <w:r w:rsidR="00DD566A" w:rsidRPr="00904F88">
        <w:rPr>
          <w:lang w:val="es-ES"/>
        </w:rPr>
        <w:t xml:space="preserve">Soporte y Terminos de uso </w:t>
      </w:r>
      <w:proofErr w:type="gramStart"/>
      <w:r w:rsidR="00DD566A" w:rsidRPr="00904F88">
        <w:rPr>
          <w:lang w:val="es-ES"/>
        </w:rPr>
        <w:t xml:space="preserve">y </w:t>
      </w:r>
      <w:r w:rsidR="00DF13E8" w:rsidRPr="00904F88">
        <w:rPr>
          <w:lang w:val="es-ES"/>
        </w:rPr>
        <w:t xml:space="preserve"> con</w:t>
      </w:r>
      <w:proofErr w:type="gramEnd"/>
      <w:r w:rsidR="00DF13E8" w:rsidRPr="00904F88">
        <w:rPr>
          <w:lang w:val="es-ES"/>
        </w:rPr>
        <w:t xml:space="preserve"> un margen lateral de 16px para separar unos elementos de otro. El color de los enlaces será goldenrod y sin decoración de texto para que no parezcan un enlace.</w:t>
      </w:r>
    </w:p>
    <w:p w14:paraId="2E849580" w14:textId="77777777" w:rsidR="00273E2B" w:rsidRPr="00904F88" w:rsidRDefault="00273E2B" w:rsidP="00273E2B">
      <w:pPr>
        <w:rPr>
          <w:lang w:val="es-ES"/>
        </w:rPr>
      </w:pPr>
    </w:p>
    <w:p w14:paraId="69CEAB26"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.main</w:t>
      </w:r>
      <w:proofErr w:type="gramEnd"/>
      <w:r w:rsidRPr="00904F88">
        <w:rPr>
          <w:rFonts w:ascii="Consolas" w:hAnsi="Consolas"/>
          <w:color w:val="D7BA7D"/>
          <w:sz w:val="21"/>
          <w:szCs w:val="21"/>
          <w:lang w:val="es-ES"/>
        </w:rPr>
        <w:t>-footer__</w:t>
      </w:r>
      <w:proofErr w:type="gramStart"/>
      <w:r w:rsidRPr="00904F88">
        <w:rPr>
          <w:rFonts w:ascii="Consolas" w:hAnsi="Consolas"/>
          <w:color w:val="D7BA7D"/>
          <w:sz w:val="21"/>
          <w:szCs w:val="21"/>
          <w:lang w:val="es-ES"/>
        </w:rPr>
        <w:t>link</w:t>
      </w:r>
      <w:proofErr w:type="gramEnd"/>
      <w:r w:rsidRPr="00904F88">
        <w:rPr>
          <w:rFonts w:ascii="Consolas" w:hAnsi="Consolas"/>
          <w:color w:val="CCCCCC"/>
          <w:sz w:val="21"/>
          <w:szCs w:val="21"/>
          <w:lang w:val="es-ES"/>
        </w:rPr>
        <w:t xml:space="preserve"> {</w:t>
      </w:r>
    </w:p>
    <w:p w14:paraId="3888CE4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5F900D"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34263D6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16px</w:t>
      </w:r>
      <w:r w:rsidRPr="00904F88">
        <w:rPr>
          <w:rFonts w:ascii="Consolas" w:hAnsi="Consolas"/>
          <w:color w:val="CCCCCC"/>
          <w:sz w:val="21"/>
          <w:szCs w:val="21"/>
          <w:lang w:val="es-ES"/>
        </w:rPr>
        <w:t>;</w:t>
      </w:r>
    </w:p>
    <w:p w14:paraId="3A0D996A"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6C355EB"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EC3ED1D"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D6C5C1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1576D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.main</w:t>
      </w:r>
      <w:proofErr w:type="gramEnd"/>
      <w:r w:rsidRPr="00904F88">
        <w:rPr>
          <w:rFonts w:ascii="Consolas" w:hAnsi="Consolas"/>
          <w:color w:val="D7BA7D"/>
          <w:sz w:val="21"/>
          <w:szCs w:val="21"/>
          <w:lang w:val="es-ES"/>
        </w:rPr>
        <w:t>-footer__</w:t>
      </w:r>
      <w:proofErr w:type="gramStart"/>
      <w:r w:rsidRPr="00904F88">
        <w:rPr>
          <w:rFonts w:ascii="Consolas" w:hAnsi="Consolas"/>
          <w:color w:val="D7BA7D"/>
          <w:sz w:val="21"/>
          <w:szCs w:val="21"/>
          <w:lang w:val="es-ES"/>
        </w:rPr>
        <w:t>link</w:t>
      </w:r>
      <w:proofErr w:type="gramEnd"/>
      <w:r w:rsidRPr="00904F88">
        <w:rPr>
          <w:rFonts w:ascii="Consolas" w:hAnsi="Consolas"/>
          <w:color w:val="CCCCCC"/>
          <w:sz w:val="21"/>
          <w:szCs w:val="21"/>
          <w:lang w:val="es-ES"/>
        </w:rPr>
        <w:t xml:space="preserve"> </w:t>
      </w:r>
      <w:r w:rsidRPr="00904F88">
        <w:rPr>
          <w:rFonts w:ascii="Consolas" w:hAnsi="Consolas"/>
          <w:color w:val="D7BA7D"/>
          <w:sz w:val="21"/>
          <w:szCs w:val="21"/>
          <w:lang w:val="es-ES"/>
        </w:rPr>
        <w:t>a</w:t>
      </w:r>
      <w:r w:rsidRPr="00904F88">
        <w:rPr>
          <w:rFonts w:ascii="Consolas" w:hAnsi="Consolas"/>
          <w:color w:val="CCCCCC"/>
          <w:sz w:val="21"/>
          <w:szCs w:val="21"/>
          <w:lang w:val="es-ES"/>
        </w:rPr>
        <w:t xml:space="preserve"> {</w:t>
      </w:r>
    </w:p>
    <w:p w14:paraId="2F7D989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54657B"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goldenrod</w:t>
      </w:r>
      <w:r w:rsidRPr="00904F88">
        <w:rPr>
          <w:rFonts w:ascii="Consolas" w:hAnsi="Consolas"/>
          <w:color w:val="CCCCCC"/>
          <w:sz w:val="21"/>
          <w:szCs w:val="21"/>
          <w:lang w:val="es-ES"/>
        </w:rPr>
        <w:t>;</w:t>
      </w:r>
    </w:p>
    <w:p w14:paraId="40C5BF4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7D476FE7"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389CD97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44EACD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0D347F" w14:textId="77777777" w:rsidR="00DD566A" w:rsidRPr="00904F88" w:rsidRDefault="00DD566A"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9A3C5D6" w14:textId="77777777" w:rsidR="00DD566A" w:rsidRPr="00904F88" w:rsidRDefault="00DD566A" w:rsidP="00DF13E8">
      <w:pPr>
        <w:rPr>
          <w:lang w:val="es-ES"/>
        </w:rPr>
      </w:pPr>
    </w:p>
    <w:p w14:paraId="75BA5D92" w14:textId="5A06963E" w:rsidR="00DF13E8" w:rsidRPr="00904F88" w:rsidRDefault="00DF13E8" w:rsidP="00DF13E8">
      <w:pPr>
        <w:rPr>
          <w:lang w:val="es-ES"/>
        </w:rPr>
      </w:pPr>
      <w:r w:rsidRPr="00904F88">
        <w:rPr>
          <w:lang w:val="es-ES"/>
        </w:rPr>
        <w:t xml:space="preserve">Cuando </w:t>
      </w:r>
      <w:r w:rsidR="00A57D08" w:rsidRPr="00904F88">
        <w:rPr>
          <w:lang w:val="es-ES"/>
        </w:rPr>
        <w:t xml:space="preserve">el cursor se sitúa sobre </w:t>
      </w:r>
      <w:r w:rsidRPr="00904F88">
        <w:rPr>
          <w:lang w:val="es-ES"/>
        </w:rPr>
        <w:t xml:space="preserve">los dos enlaces </w:t>
      </w:r>
      <w:r w:rsidR="00A57D08" w:rsidRPr="00904F88">
        <w:rPr>
          <w:lang w:val="es-ES"/>
        </w:rPr>
        <w:t>los cambiamos de color y aparecen subrayados.</w:t>
      </w:r>
    </w:p>
    <w:p w14:paraId="0D2C7DF6" w14:textId="77777777" w:rsidR="00DF13E8" w:rsidRPr="00904F88" w:rsidRDefault="00DF13E8" w:rsidP="00DF13E8">
      <w:pPr>
        <w:rPr>
          <w:lang w:val="es-ES"/>
        </w:rPr>
      </w:pPr>
    </w:p>
    <w:p w14:paraId="7BE9AF00" w14:textId="77777777" w:rsidR="00DF13E8" w:rsidRPr="00904F88" w:rsidRDefault="00DF13E8"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94AEBA3" w14:textId="77777777" w:rsidR="004D6C4E" w:rsidRPr="009B20CB"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D7BA7D"/>
          <w:sz w:val="21"/>
          <w:szCs w:val="21"/>
        </w:rPr>
        <w:t>.main-footer__link</w:t>
      </w:r>
      <w:r w:rsidRPr="009B20CB">
        <w:rPr>
          <w:rFonts w:ascii="Consolas" w:hAnsi="Consolas"/>
          <w:color w:val="CCCCCC"/>
          <w:sz w:val="21"/>
          <w:szCs w:val="21"/>
        </w:rPr>
        <w:t xml:space="preserve"> </w:t>
      </w:r>
      <w:r w:rsidRPr="009B20CB">
        <w:rPr>
          <w:rFonts w:ascii="Consolas" w:hAnsi="Consolas"/>
          <w:color w:val="D7BA7D"/>
          <w:sz w:val="21"/>
          <w:szCs w:val="21"/>
        </w:rPr>
        <w:t>a:hover</w:t>
      </w:r>
      <w:r w:rsidRPr="009B20CB">
        <w:rPr>
          <w:rFonts w:ascii="Consolas" w:hAnsi="Consolas"/>
          <w:color w:val="CCCCCC"/>
          <w:sz w:val="21"/>
          <w:szCs w:val="21"/>
        </w:rPr>
        <w:t>,</w:t>
      </w:r>
    </w:p>
    <w:p w14:paraId="1A3E932D" w14:textId="77777777" w:rsidR="004D6C4E" w:rsidRPr="009B20CB"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CCCCCC"/>
          <w:sz w:val="21"/>
          <w:szCs w:val="21"/>
        </w:rPr>
        <w:t xml:space="preserve">        </w:t>
      </w:r>
      <w:proofErr w:type="gramStart"/>
      <w:r w:rsidRPr="009B20CB">
        <w:rPr>
          <w:rFonts w:ascii="Consolas" w:hAnsi="Consolas"/>
          <w:color w:val="D7BA7D"/>
          <w:sz w:val="21"/>
          <w:szCs w:val="21"/>
        </w:rPr>
        <w:t>.main</w:t>
      </w:r>
      <w:proofErr w:type="gramEnd"/>
      <w:r w:rsidRPr="009B20CB">
        <w:rPr>
          <w:rFonts w:ascii="Consolas" w:hAnsi="Consolas"/>
          <w:color w:val="D7BA7D"/>
          <w:sz w:val="21"/>
          <w:szCs w:val="21"/>
        </w:rPr>
        <w:t>-footer__link</w:t>
      </w:r>
      <w:r w:rsidRPr="009B20CB">
        <w:rPr>
          <w:rFonts w:ascii="Consolas" w:hAnsi="Consolas"/>
          <w:color w:val="CCCCCC"/>
          <w:sz w:val="21"/>
          <w:szCs w:val="21"/>
        </w:rPr>
        <w:t xml:space="preserve"> </w:t>
      </w:r>
      <w:proofErr w:type="gramStart"/>
      <w:r w:rsidRPr="009B20CB">
        <w:rPr>
          <w:rFonts w:ascii="Consolas" w:hAnsi="Consolas"/>
          <w:color w:val="D7BA7D"/>
          <w:sz w:val="21"/>
          <w:szCs w:val="21"/>
        </w:rPr>
        <w:t>a:active</w:t>
      </w:r>
      <w:proofErr w:type="gramEnd"/>
      <w:r w:rsidRPr="009B20CB">
        <w:rPr>
          <w:rFonts w:ascii="Consolas" w:hAnsi="Consolas"/>
          <w:color w:val="CCCCCC"/>
          <w:sz w:val="21"/>
          <w:szCs w:val="21"/>
        </w:rPr>
        <w:t xml:space="preserve"> {</w:t>
      </w:r>
    </w:p>
    <w:p w14:paraId="6DA0D958" w14:textId="77777777" w:rsidR="004D6C4E" w:rsidRPr="009B20CB"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rPr>
      </w:pPr>
    </w:p>
    <w:p w14:paraId="4EBF076B"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#ccc</w:t>
      </w:r>
      <w:r w:rsidRPr="00904F88">
        <w:rPr>
          <w:rFonts w:ascii="Consolas" w:hAnsi="Consolas"/>
          <w:color w:val="CCCCCC"/>
          <w:sz w:val="21"/>
          <w:szCs w:val="21"/>
          <w:lang w:val="es-ES"/>
        </w:rPr>
        <w:t>;</w:t>
      </w:r>
    </w:p>
    <w:p w14:paraId="118C76DB"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underline</w:t>
      </w:r>
      <w:r w:rsidRPr="00904F88">
        <w:rPr>
          <w:rFonts w:ascii="Consolas" w:hAnsi="Consolas"/>
          <w:color w:val="CCCCCC"/>
          <w:sz w:val="21"/>
          <w:szCs w:val="21"/>
          <w:lang w:val="es-ES"/>
        </w:rPr>
        <w:t>;</w:t>
      </w:r>
    </w:p>
    <w:p w14:paraId="54B86103"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406E856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B01C8E4" w14:textId="736D0A7B"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31CEB2" w14:textId="77777777" w:rsidR="00DF13E8" w:rsidRPr="00904F88" w:rsidRDefault="00DF13E8" w:rsidP="00DF13E8">
      <w:pPr>
        <w:rPr>
          <w:lang w:val="es-ES"/>
        </w:rPr>
      </w:pPr>
    </w:p>
    <w:p w14:paraId="2AE59F58" w14:textId="7DE90615" w:rsidR="00DF13E8" w:rsidRPr="00904F88" w:rsidRDefault="00431136" w:rsidP="00DF13E8">
      <w:pPr>
        <w:rPr>
          <w:lang w:val="es-ES"/>
        </w:rPr>
      </w:pPr>
      <w:r w:rsidRPr="00904F88">
        <w:rPr>
          <w:lang w:val="es-ES"/>
        </w:rPr>
        <w:t xml:space="preserve">Vamos a explicar ahora los dos círculos con texto que aparecen a izquierda y derecha de los enlaces. Ambos están contenidos dentro de la etiqueta </w:t>
      </w:r>
      <w:r w:rsidRPr="00904F88">
        <w:rPr>
          <w:rFonts w:ascii="Consolas" w:hAnsi="Consolas"/>
          <w:b/>
          <w:bCs/>
          <w:color w:val="808080"/>
          <w:sz w:val="21"/>
          <w:szCs w:val="21"/>
          <w:lang w:val="es-ES"/>
        </w:rPr>
        <w:t>&lt;</w:t>
      </w:r>
      <w:r w:rsidRPr="00904F88">
        <w:rPr>
          <w:rFonts w:ascii="Consolas" w:hAnsi="Consolas"/>
          <w:b/>
          <w:bCs/>
          <w:color w:val="569CD6"/>
          <w:sz w:val="21"/>
          <w:szCs w:val="21"/>
          <w:lang w:val="es-ES"/>
        </w:rPr>
        <w:t>li</w:t>
      </w:r>
      <w:r w:rsidRPr="00904F88">
        <w:rPr>
          <w:rFonts w:ascii="Consolas" w:hAnsi="Consolas"/>
          <w:b/>
          <w:bCs/>
          <w:color w:val="CCCCCC"/>
          <w:sz w:val="21"/>
          <w:szCs w:val="21"/>
          <w:lang w:val="es-ES"/>
        </w:rPr>
        <w:t xml:space="preserve"> </w:t>
      </w:r>
      <w:r w:rsidRPr="00904F88">
        <w:rPr>
          <w:rFonts w:ascii="Consolas" w:hAnsi="Consolas"/>
          <w:b/>
          <w:bCs/>
          <w:color w:val="9CDCFE"/>
          <w:sz w:val="21"/>
          <w:szCs w:val="21"/>
          <w:lang w:val="es-ES"/>
        </w:rPr>
        <w:t>class</w:t>
      </w:r>
      <w:r w:rsidRPr="00904F88">
        <w:rPr>
          <w:rFonts w:ascii="Consolas" w:hAnsi="Consolas"/>
          <w:b/>
          <w:bCs/>
          <w:color w:val="CCCCCC"/>
          <w:sz w:val="21"/>
          <w:szCs w:val="21"/>
          <w:lang w:val="es-ES"/>
        </w:rPr>
        <w:t>=</w:t>
      </w:r>
      <w:r w:rsidRPr="00904F88">
        <w:rPr>
          <w:rFonts w:ascii="Consolas" w:hAnsi="Consolas"/>
          <w:b/>
          <w:bCs/>
          <w:color w:val="CE9178"/>
          <w:sz w:val="21"/>
          <w:szCs w:val="21"/>
          <w:lang w:val="es-ES"/>
        </w:rPr>
        <w:t>"key-feature"</w:t>
      </w:r>
      <w:r w:rsidRPr="00904F88">
        <w:rPr>
          <w:rFonts w:ascii="Consolas" w:hAnsi="Consolas"/>
          <w:b/>
          <w:bCs/>
          <w:color w:val="808080"/>
          <w:sz w:val="21"/>
          <w:szCs w:val="21"/>
          <w:lang w:val="es-ES"/>
        </w:rPr>
        <w:t>&gt;</w:t>
      </w:r>
      <w:r w:rsidR="00AE7448" w:rsidRPr="00904F88">
        <w:rPr>
          <w:rFonts w:ascii="Consolas" w:hAnsi="Consolas"/>
          <w:b/>
          <w:bCs/>
          <w:color w:val="808080"/>
          <w:sz w:val="21"/>
          <w:szCs w:val="21"/>
          <w:lang w:val="es-ES"/>
        </w:rPr>
        <w:t xml:space="preserve"> </w:t>
      </w:r>
      <w:r w:rsidR="00AE7448" w:rsidRPr="00904F88">
        <w:rPr>
          <w:lang w:val="es-ES"/>
        </w:rPr>
        <w:t>que ocupa un 30% del espacio total</w:t>
      </w:r>
    </w:p>
    <w:p w14:paraId="5FF2CA34" w14:textId="77777777" w:rsidR="00431136" w:rsidRPr="00904F88" w:rsidRDefault="00431136" w:rsidP="00DF13E8">
      <w:pPr>
        <w:rPr>
          <w:lang w:val="es-ES"/>
        </w:rPr>
      </w:pPr>
    </w:p>
    <w:p w14:paraId="0A0260A4" w14:textId="149784A2"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CCCCCC"/>
          <w:sz w:val="21"/>
          <w:szCs w:val="21"/>
          <w:lang w:val="es-ES"/>
        </w:rPr>
        <w:tab/>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w:t>
      </w:r>
      <w:r w:rsidRPr="00904F88">
        <w:rPr>
          <w:rFonts w:ascii="Consolas" w:hAnsi="Consolas"/>
          <w:color w:val="808080"/>
          <w:sz w:val="21"/>
          <w:szCs w:val="21"/>
          <w:lang w:val="es-ES"/>
        </w:rPr>
        <w:t>&gt;</w:t>
      </w:r>
    </w:p>
    <w:p w14:paraId="184227CE" w14:textId="7CFB1B65"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"key-feature__image"</w:t>
      </w:r>
      <w:r w:rsidRPr="00904F88">
        <w:rPr>
          <w:rFonts w:ascii="Consolas" w:hAnsi="Consolas"/>
          <w:color w:val="808080"/>
          <w:sz w:val="21"/>
          <w:szCs w:val="21"/>
          <w:lang w:val="es-ES"/>
        </w:rPr>
        <w:t>&gt;</w:t>
      </w:r>
    </w:p>
    <w:p w14:paraId="3CFDD477" w14:textId="77777777"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0CCAFC5" w14:textId="48C9122F"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78010E6" w14:textId="6EBDFECB"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99.999% Activos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7153CF9" w14:textId="3D83F278" w:rsidR="00431136" w:rsidRPr="00904F88" w:rsidRDefault="00431136" w:rsidP="0043113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CE35473" w14:textId="77777777" w:rsidR="002B5D57" w:rsidRPr="00904F88" w:rsidRDefault="002B5D57" w:rsidP="00DF13E8">
      <w:pPr>
        <w:rPr>
          <w:lang w:val="es-ES"/>
        </w:rPr>
      </w:pPr>
    </w:p>
    <w:p w14:paraId="23EF320A" w14:textId="77777777" w:rsidR="00DF13E8" w:rsidRPr="00904F88" w:rsidRDefault="00DF13E8" w:rsidP="00DF13E8">
      <w:pPr>
        <w:rPr>
          <w:lang w:val="es-ES"/>
        </w:rPr>
      </w:pPr>
    </w:p>
    <w:p w14:paraId="56BC5EA2" w14:textId="77777777" w:rsidR="00DF13E8" w:rsidRPr="00904F88" w:rsidRDefault="00DF13E8"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E84BD4D"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.key-feature</w:t>
      </w:r>
      <w:r w:rsidRPr="00904F88">
        <w:rPr>
          <w:rFonts w:ascii="Consolas" w:hAnsi="Consolas"/>
          <w:color w:val="CCCCCC"/>
          <w:sz w:val="21"/>
          <w:szCs w:val="21"/>
          <w:lang w:val="es-ES"/>
        </w:rPr>
        <w:t xml:space="preserve"> {</w:t>
      </w:r>
    </w:p>
    <w:p w14:paraId="055F1129"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2211B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550F29D8"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30%</w:t>
      </w:r>
      <w:r w:rsidRPr="00904F88">
        <w:rPr>
          <w:rFonts w:ascii="Consolas" w:hAnsi="Consolas"/>
          <w:color w:val="CCCCCC"/>
          <w:sz w:val="21"/>
          <w:szCs w:val="21"/>
          <w:lang w:val="es-ES"/>
        </w:rPr>
        <w:t>;</w:t>
      </w:r>
    </w:p>
    <w:p w14:paraId="41C5276C"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CCCCCC"/>
          <w:sz w:val="21"/>
          <w:szCs w:val="21"/>
          <w:lang w:val="es-ES"/>
        </w:rPr>
        <w:t>;</w:t>
      </w:r>
    </w:p>
    <w:p w14:paraId="43863FEA"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04EBA2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13A1B2" w14:textId="77777777" w:rsidR="000442C7" w:rsidRPr="00904F88" w:rsidRDefault="000442C7" w:rsidP="000442C7">
      <w:pPr>
        <w:rPr>
          <w:lang w:val="es-ES"/>
        </w:rPr>
      </w:pPr>
    </w:p>
    <w:p w14:paraId="5309BCE2" w14:textId="46A5BFB7" w:rsidR="000442C7" w:rsidRPr="00904F88" w:rsidRDefault="000442C7" w:rsidP="000442C7">
      <w:pPr>
        <w:rPr>
          <w:lang w:val="es-ES"/>
        </w:rPr>
      </w:pPr>
      <w:r w:rsidRPr="00904F88">
        <w:rPr>
          <w:lang w:val="es-ES"/>
        </w:rPr>
        <w:t xml:space="preserve">Con border-radius: 50% width y height a 48px conseguimos construir un circulo con color de fondo background: #ffcede. </w:t>
      </w:r>
      <w:r w:rsidR="00561745" w:rsidRPr="00904F88">
        <w:rPr>
          <w:lang w:val="es-ES"/>
        </w:rPr>
        <w:t>Con margin: auto centramos el circulo en el contenedor. Ambos circulo y texto son div, elementos de bloque, con lo que ocupan todo el espacio del contenedor</w:t>
      </w:r>
    </w:p>
    <w:p w14:paraId="1096084C" w14:textId="77777777" w:rsidR="000442C7" w:rsidRPr="00904F88" w:rsidRDefault="000442C7" w:rsidP="000442C7">
      <w:pPr>
        <w:rPr>
          <w:lang w:val="es-ES"/>
        </w:rPr>
      </w:pPr>
    </w:p>
    <w:p w14:paraId="79DC2D09" w14:textId="77777777" w:rsidR="000442C7" w:rsidRPr="00904F88" w:rsidRDefault="000442C7"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47D18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.key-feature__image</w:t>
      </w:r>
      <w:r w:rsidRPr="00904F88">
        <w:rPr>
          <w:rFonts w:ascii="Consolas" w:hAnsi="Consolas"/>
          <w:color w:val="CCCCCC"/>
          <w:sz w:val="21"/>
          <w:szCs w:val="21"/>
          <w:lang w:val="es-ES"/>
        </w:rPr>
        <w:t xml:space="preserve"> {</w:t>
      </w:r>
    </w:p>
    <w:p w14:paraId="593D9802"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#ffcede</w:t>
      </w:r>
      <w:r w:rsidRPr="00904F88">
        <w:rPr>
          <w:rFonts w:ascii="Consolas" w:hAnsi="Consolas"/>
          <w:color w:val="CCCCCC"/>
          <w:sz w:val="21"/>
          <w:szCs w:val="21"/>
          <w:lang w:val="es-ES"/>
        </w:rPr>
        <w:t>;</w:t>
      </w:r>
    </w:p>
    <w:p w14:paraId="2AFD6383"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48px</w:t>
      </w:r>
      <w:r w:rsidRPr="00904F88">
        <w:rPr>
          <w:rFonts w:ascii="Consolas" w:hAnsi="Consolas"/>
          <w:color w:val="CCCCCC"/>
          <w:sz w:val="21"/>
          <w:szCs w:val="21"/>
          <w:lang w:val="es-ES"/>
        </w:rPr>
        <w:t>;</w:t>
      </w:r>
    </w:p>
    <w:p w14:paraId="55DF69D0"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48px</w:t>
      </w:r>
      <w:r w:rsidRPr="00904F88">
        <w:rPr>
          <w:rFonts w:ascii="Consolas" w:hAnsi="Consolas"/>
          <w:color w:val="CCCCCC"/>
          <w:sz w:val="21"/>
          <w:szCs w:val="21"/>
          <w:lang w:val="es-ES"/>
        </w:rPr>
        <w:t>;</w:t>
      </w:r>
    </w:p>
    <w:p w14:paraId="76EB268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#424242</w:t>
      </w:r>
      <w:r w:rsidRPr="00904F88">
        <w:rPr>
          <w:rFonts w:ascii="Consolas" w:hAnsi="Consolas"/>
          <w:color w:val="CCCCCC"/>
          <w:sz w:val="21"/>
          <w:szCs w:val="21"/>
          <w:lang w:val="es-ES"/>
        </w:rPr>
        <w:t>;</w:t>
      </w:r>
    </w:p>
    <w:p w14:paraId="363109D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border-radius</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12526095"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7D4FFCCE"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0A27263"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DC963D" w14:textId="77777777" w:rsidR="00561745" w:rsidRPr="00904F88" w:rsidRDefault="00561745" w:rsidP="00561745">
      <w:pPr>
        <w:rPr>
          <w:lang w:val="es-ES"/>
        </w:rPr>
      </w:pPr>
    </w:p>
    <w:p w14:paraId="4CD9D30F" w14:textId="3CCE8D3C" w:rsidR="00FE6991" w:rsidRPr="00904F88" w:rsidRDefault="00FE6991" w:rsidP="00561745">
      <w:pPr>
        <w:rPr>
          <w:lang w:val="es-ES"/>
        </w:rPr>
      </w:pPr>
      <w:r w:rsidRPr="00904F88">
        <w:rPr>
          <w:lang w:val="es-ES"/>
        </w:rPr>
        <w:t>El texto aparecerá debajo de</w:t>
      </w:r>
      <w:r w:rsidR="007B436B" w:rsidRPr="00904F88">
        <w:rPr>
          <w:lang w:val="es-ES"/>
        </w:rPr>
        <w:t>l circulo centrado y en blanco.</w:t>
      </w:r>
    </w:p>
    <w:p w14:paraId="44C98984" w14:textId="77777777" w:rsidR="00FE6991" w:rsidRPr="00904F88" w:rsidRDefault="00FE6991" w:rsidP="00561745">
      <w:pPr>
        <w:rPr>
          <w:lang w:val="es-ES"/>
        </w:rPr>
      </w:pPr>
    </w:p>
    <w:p w14:paraId="44503282" w14:textId="77777777" w:rsidR="00561745" w:rsidRPr="00904F88" w:rsidRDefault="00561745"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0AE3B4"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.key-feature__description</w:t>
      </w:r>
      <w:r w:rsidRPr="00904F88">
        <w:rPr>
          <w:rFonts w:ascii="Consolas" w:hAnsi="Consolas"/>
          <w:color w:val="CCCCCC"/>
          <w:sz w:val="21"/>
          <w:szCs w:val="21"/>
          <w:lang w:val="es-ES"/>
        </w:rPr>
        <w:t xml:space="preserve"> {</w:t>
      </w:r>
    </w:p>
    <w:p w14:paraId="03CE62E3"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1FB44C19"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62D8264F"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19428CA1"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2919AD7E" w14:textId="77777777" w:rsidR="004D6C4E" w:rsidRPr="00904F88" w:rsidRDefault="004D6C4E" w:rsidP="004D6C4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2BA5173" w14:textId="77777777" w:rsidR="004D6C4E" w:rsidRPr="00904F88" w:rsidRDefault="004D6C4E" w:rsidP="00B96EB3">
      <w:pPr>
        <w:rPr>
          <w:lang w:val="es-ES"/>
        </w:rPr>
      </w:pPr>
    </w:p>
    <w:p w14:paraId="1C2212F9" w14:textId="02492976" w:rsidR="007B436B" w:rsidRPr="00904F88" w:rsidRDefault="007B436B" w:rsidP="00B96EB3">
      <w:pPr>
        <w:rPr>
          <w:lang w:val="es-ES"/>
        </w:rPr>
      </w:pPr>
      <w:r w:rsidRPr="00904F88">
        <w:rPr>
          <w:lang w:val="es-ES"/>
        </w:rPr>
        <w:t>El resultado en el navegador debe ser similar al siguiente</w:t>
      </w:r>
      <w:r w:rsidR="003D53DA" w:rsidRPr="00904F88">
        <w:rPr>
          <w:lang w:val="es-ES"/>
        </w:rPr>
        <w:t>. Nos queda por añadir la parte principal de la web y sus contenidos.</w:t>
      </w:r>
    </w:p>
    <w:p w14:paraId="5971F4A7" w14:textId="77777777" w:rsidR="003D53DA" w:rsidRPr="00904F88" w:rsidRDefault="003D53DA" w:rsidP="00B96EB3">
      <w:pPr>
        <w:rPr>
          <w:lang w:val="es-ES"/>
        </w:rPr>
      </w:pPr>
    </w:p>
    <w:p w14:paraId="3A08EEA4" w14:textId="5EA1E209" w:rsidR="00B96EB3" w:rsidRPr="00904F88" w:rsidRDefault="003D53DA" w:rsidP="00B96EB3">
      <w:pPr>
        <w:rPr>
          <w:lang w:val="es-ES"/>
        </w:rPr>
      </w:pPr>
      <w:r w:rsidRPr="00904F88">
        <w:rPr>
          <w:noProof/>
          <w:lang w:val="es-ES"/>
        </w:rPr>
        <w:drawing>
          <wp:inline distT="0" distB="0" distL="0" distR="0" wp14:anchorId="036968FC" wp14:editId="4CC1D9A4">
            <wp:extent cx="6300470" cy="2872740"/>
            <wp:effectExtent l="0" t="0" r="5080" b="3810"/>
            <wp:docPr id="2111692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295" name="Imagen 1" descr="Interfaz de usuario gráfica&#10;&#10;El contenido generado por IA puede ser incorrecto."/>
                    <pic:cNvPicPr/>
                  </pic:nvPicPr>
                  <pic:blipFill>
                    <a:blip r:embed="rId232"/>
                    <a:stretch>
                      <a:fillRect/>
                    </a:stretch>
                  </pic:blipFill>
                  <pic:spPr>
                    <a:xfrm>
                      <a:off x="0" y="0"/>
                      <a:ext cx="6300470" cy="2872740"/>
                    </a:xfrm>
                    <a:prstGeom prst="rect">
                      <a:avLst/>
                    </a:prstGeom>
                  </pic:spPr>
                </pic:pic>
              </a:graphicData>
            </a:graphic>
          </wp:inline>
        </w:drawing>
      </w:r>
    </w:p>
    <w:p w14:paraId="7C67EE75" w14:textId="77777777" w:rsidR="003D53DA" w:rsidRPr="00904F88" w:rsidRDefault="003D53DA" w:rsidP="00B96EB3">
      <w:pPr>
        <w:rPr>
          <w:lang w:val="es-ES"/>
        </w:rPr>
      </w:pPr>
    </w:p>
    <w:p w14:paraId="5BAB208F" w14:textId="1FC2A59B" w:rsidR="003D53DA" w:rsidRPr="00904F88" w:rsidRDefault="00C60048" w:rsidP="00C60048">
      <w:pPr>
        <w:pStyle w:val="Ttulo2"/>
        <w:rPr>
          <w:lang w:val="es-ES"/>
        </w:rPr>
      </w:pPr>
      <w:bookmarkStart w:id="86" w:name="_Toc210637434"/>
      <w:r w:rsidRPr="00904F88">
        <w:rPr>
          <w:lang w:val="es-ES"/>
        </w:rPr>
        <w:t>Los Contenidos de la web</w:t>
      </w:r>
      <w:bookmarkEnd w:id="86"/>
    </w:p>
    <w:p w14:paraId="3DE59964" w14:textId="77777777" w:rsidR="003D53DA" w:rsidRPr="00904F88" w:rsidRDefault="003D53DA" w:rsidP="00B96EB3">
      <w:pPr>
        <w:rPr>
          <w:lang w:val="es-ES"/>
        </w:rPr>
      </w:pPr>
    </w:p>
    <w:p w14:paraId="73ECC5B2" w14:textId="04944D1D" w:rsidR="00C60048" w:rsidRPr="00904F88" w:rsidRDefault="00C6560F" w:rsidP="00B96EB3">
      <w:pPr>
        <w:rPr>
          <w:lang w:val="es-ES"/>
        </w:rPr>
      </w:pPr>
      <w:r w:rsidRPr="00904F88">
        <w:rPr>
          <w:lang w:val="es-ES"/>
        </w:rPr>
        <w:t xml:space="preserve">Sustituimos el siguiente código de la etiqueta </w:t>
      </w:r>
      <w:proofErr w:type="gramStart"/>
      <w:r w:rsidRPr="00904F88">
        <w:rPr>
          <w:lang w:val="es-ES"/>
        </w:rPr>
        <w:t xml:space="preserve">main </w:t>
      </w:r>
      <w:r w:rsidR="00F02D45" w:rsidRPr="00904F88">
        <w:rPr>
          <w:lang w:val="es-ES"/>
        </w:rPr>
        <w:t>:</w:t>
      </w:r>
      <w:proofErr w:type="gramEnd"/>
    </w:p>
    <w:p w14:paraId="338FA901" w14:textId="77777777" w:rsidR="00C6560F" w:rsidRPr="00904F88" w:rsidRDefault="00C6560F" w:rsidP="00B96EB3">
      <w:pPr>
        <w:rPr>
          <w:lang w:val="es-ES"/>
        </w:rPr>
      </w:pPr>
    </w:p>
    <w:p w14:paraId="54EDD7EF"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65D094E1" w14:textId="6B952D0A"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0DEC58BA"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149B02"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 Contenido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48B617D"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27B002"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808080"/>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6EB9DE61" w14:textId="77777777" w:rsidR="00C6560F" w:rsidRPr="00904F88" w:rsidRDefault="00C6560F" w:rsidP="00C6560F">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C9E0D3E" w14:textId="77777777" w:rsidR="00C6560F" w:rsidRPr="00904F88" w:rsidRDefault="00C6560F" w:rsidP="00B96EB3">
      <w:pPr>
        <w:rPr>
          <w:lang w:val="es-ES"/>
        </w:rPr>
      </w:pPr>
    </w:p>
    <w:p w14:paraId="7FA95D42" w14:textId="4D51EC63" w:rsidR="00F02D45" w:rsidRPr="00904F88" w:rsidRDefault="00F02D45" w:rsidP="00B96EB3">
      <w:pPr>
        <w:rPr>
          <w:lang w:val="es-ES"/>
        </w:rPr>
      </w:pPr>
      <w:r w:rsidRPr="00904F88">
        <w:rPr>
          <w:lang w:val="es-ES"/>
        </w:rPr>
        <w:t>Por los contenidos completos de la página:</w:t>
      </w:r>
    </w:p>
    <w:p w14:paraId="54B15048" w14:textId="77777777" w:rsidR="00F02D45" w:rsidRPr="00904F88" w:rsidRDefault="00F02D45" w:rsidP="00B96EB3">
      <w:pPr>
        <w:rPr>
          <w:lang w:val="es-ES"/>
        </w:rPr>
      </w:pPr>
    </w:p>
    <w:p w14:paraId="3D866AC3"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68BA9A99"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Contenido principal</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9C9BEAA"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A46CDB"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"aside"</w:t>
      </w:r>
      <w:r w:rsidRPr="00904F88">
        <w:rPr>
          <w:rFonts w:ascii="Consolas" w:hAnsi="Consolas"/>
          <w:color w:val="808080"/>
          <w:sz w:val="21"/>
          <w:szCs w:val="21"/>
          <w:lang w:val="es-ES"/>
        </w:rPr>
        <w:t>&gt;</w:t>
      </w:r>
    </w:p>
    <w:p w14:paraId="5DF0D304"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"enlaces-aside"</w:t>
      </w:r>
      <w:r w:rsidRPr="00904F88">
        <w:rPr>
          <w:rFonts w:ascii="Consolas" w:hAnsi="Consolas"/>
          <w:color w:val="808080"/>
          <w:sz w:val="21"/>
          <w:szCs w:val="21"/>
          <w:lang w:val="es-ES"/>
        </w:rPr>
        <w:t>&gt;</w:t>
      </w:r>
    </w:p>
    <w:p w14:paraId="7ADC28E6"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B1A07B2"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0A63983"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3F94E8C"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6E4749A4"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3FE1114A"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610F56"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7E962CB5"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23E0D1E"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"titulo-texto"</w:t>
      </w:r>
      <w:r w:rsidRPr="00904F88">
        <w:rPr>
          <w:rFonts w:ascii="Consolas" w:hAnsi="Consolas"/>
          <w:color w:val="808080"/>
          <w:sz w:val="21"/>
          <w:szCs w:val="21"/>
          <w:lang w:val="es-ES"/>
        </w:rPr>
        <w:t>&gt;</w:t>
      </w:r>
      <w:r w:rsidRPr="00904F88">
        <w:rPr>
          <w:rFonts w:ascii="Consolas" w:hAnsi="Consolas"/>
          <w:color w:val="CCCCCC"/>
          <w:sz w:val="21"/>
          <w:szCs w:val="21"/>
          <w:lang w:val="es-ES"/>
        </w:rPr>
        <w:t>Subtítulo de sección</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018A315D"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w:t>
      </w:r>
      <w:r w:rsidRPr="00904F88">
        <w:rPr>
          <w:rFonts w:ascii="Consolas" w:hAnsi="Consolas"/>
          <w:color w:val="808080"/>
          <w:sz w:val="21"/>
          <w:szCs w:val="21"/>
          <w:lang w:val="es-ES"/>
        </w:rPr>
        <w:t>&gt;</w:t>
      </w:r>
      <w:r w:rsidRPr="00904F88">
        <w:rPr>
          <w:rFonts w:ascii="Consolas" w:hAnsi="Consolas"/>
          <w:color w:val="CCCCCC"/>
          <w:sz w:val="21"/>
          <w:szCs w:val="21"/>
          <w:lang w:val="es-ES"/>
        </w:rPr>
        <w:t>Lorem ipsum dolor sit amet, consectetur adipiscing elit. Nullam in venenatis enim. Donec a</w:t>
      </w:r>
    </w:p>
    <w:p w14:paraId="2D945AC2"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dui et dui</w:t>
      </w:r>
    </w:p>
    <w:p w14:paraId="2F6A9121"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fringilla consectetur id nec massa. Aliquam erat volutpat. Sed ut dui ut lacus dictum fermentum vel</w:t>
      </w:r>
    </w:p>
    <w:p w14:paraId="264E7D5D"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tincidunt neque. Sed sed lacinia lectus. Duis sit amet sodales felis. Duis nunc eros, mattis at dui ac,</w:t>
      </w:r>
    </w:p>
    <w:p w14:paraId="2C2C16DD"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convallis semper risus. In adipiscing ultrices tellus, in suscipit massa vehicula </w:t>
      </w:r>
      <w:proofErr w:type="gramStart"/>
      <w:r w:rsidRPr="00904F88">
        <w:rPr>
          <w:rFonts w:ascii="Consolas" w:hAnsi="Consolas"/>
          <w:color w:val="CCCCCC"/>
          <w:sz w:val="21"/>
          <w:szCs w:val="21"/>
          <w:lang w:val="es-ES"/>
        </w:rPr>
        <w:t>eu.</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275F5B7"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2602C01"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"https://images.icon-icons.com/171/PNG/512/html5_23329.png"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"HTML5"</w:t>
      </w:r>
    </w:p>
    <w:p w14:paraId="6E852599"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style</w:t>
      </w:r>
      <w:r w:rsidRPr="00904F88">
        <w:rPr>
          <w:rFonts w:ascii="Consolas" w:hAnsi="Consolas"/>
          <w:color w:val="CCCCCC"/>
          <w:sz w:val="21"/>
          <w:szCs w:val="21"/>
          <w:lang w:val="es-ES"/>
        </w:rPr>
        <w:t>=</w:t>
      </w:r>
      <w:r w:rsidRPr="00904F88">
        <w:rPr>
          <w:rFonts w:ascii="Consolas" w:hAnsi="Consolas"/>
          <w:color w:val="CE9178"/>
          <w:sz w:val="21"/>
          <w:szCs w:val="21"/>
          <w:lang w:val="es-ES"/>
        </w:rPr>
        <w:t>"display: block; margin: auto; width: 50%; height: auto;"</w:t>
      </w:r>
      <w:r w:rsidRPr="00904F88">
        <w:rPr>
          <w:rFonts w:ascii="Consolas" w:hAnsi="Consolas"/>
          <w:color w:val="808080"/>
          <w:sz w:val="21"/>
          <w:szCs w:val="21"/>
          <w:lang w:val="es-ES"/>
        </w:rPr>
        <w:t>&gt;</w:t>
      </w:r>
    </w:p>
    <w:p w14:paraId="05005127"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7835EE4D"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4803F576"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"titulo-texto"</w:t>
      </w:r>
      <w:r w:rsidRPr="00904F88">
        <w:rPr>
          <w:rFonts w:ascii="Consolas" w:hAnsi="Consolas"/>
          <w:color w:val="808080"/>
          <w:sz w:val="21"/>
          <w:szCs w:val="21"/>
          <w:lang w:val="es-ES"/>
        </w:rPr>
        <w:t>&gt;</w:t>
      </w:r>
      <w:r w:rsidRPr="00904F88">
        <w:rPr>
          <w:rFonts w:ascii="Consolas" w:hAnsi="Consolas"/>
          <w:color w:val="CCCCCC"/>
          <w:sz w:val="21"/>
          <w:szCs w:val="21"/>
          <w:lang w:val="es-ES"/>
        </w:rPr>
        <w:t>Subtítulo de sección</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5AEC8283"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w:t>
      </w:r>
      <w:r w:rsidRPr="00904F88">
        <w:rPr>
          <w:rFonts w:ascii="Consolas" w:hAnsi="Consolas"/>
          <w:color w:val="808080"/>
          <w:sz w:val="21"/>
          <w:szCs w:val="21"/>
          <w:lang w:val="es-ES"/>
        </w:rPr>
        <w:t>&gt;</w:t>
      </w:r>
      <w:r w:rsidRPr="00904F88">
        <w:rPr>
          <w:rFonts w:ascii="Consolas" w:hAnsi="Consolas"/>
          <w:color w:val="CCCCCC"/>
          <w:sz w:val="21"/>
          <w:szCs w:val="21"/>
          <w:lang w:val="es-ES"/>
        </w:rPr>
        <w:t>Lorem ipsum dolor sit amet, consectetur adipiscing elit. Nullam in venenatis enim. Donec a</w:t>
      </w:r>
    </w:p>
    <w:p w14:paraId="3E57C2D7"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dui et dui</w:t>
      </w:r>
    </w:p>
    <w:p w14:paraId="47DA977C"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fringilla consectetur id nec massa. Aliquam erat volutpat. Sed ut dui ut lacus dictum fermentum vel</w:t>
      </w:r>
    </w:p>
    <w:p w14:paraId="27F240AC"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tincidunt neque. Sed sed lacinia lectus. Duis sit amet sodales felis. Duis nunc eros, mattis at dui ac,</w:t>
      </w:r>
    </w:p>
    <w:p w14:paraId="13A7CB0C"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convallis semper risus. In adipiscing ultrices tellus, in suscipit massa vehicula </w:t>
      </w:r>
      <w:proofErr w:type="gramStart"/>
      <w:r w:rsidRPr="00904F88">
        <w:rPr>
          <w:rFonts w:ascii="Consolas" w:hAnsi="Consolas"/>
          <w:color w:val="CCCCCC"/>
          <w:sz w:val="21"/>
          <w:szCs w:val="21"/>
          <w:lang w:val="es-ES"/>
        </w:rPr>
        <w:t>eu.</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2725468E"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C107C18"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"https://images.icon-icons.com/171/PNG/512/html5_23329.png"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"HTML5"</w:t>
      </w:r>
      <w:r w:rsidRPr="00904F88">
        <w:rPr>
          <w:rFonts w:ascii="Consolas" w:hAnsi="Consolas"/>
          <w:color w:val="808080"/>
          <w:sz w:val="21"/>
          <w:szCs w:val="21"/>
          <w:lang w:val="es-ES"/>
        </w:rPr>
        <w:t>&gt;</w:t>
      </w:r>
    </w:p>
    <w:p w14:paraId="7F757BA2"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914EAAA"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7B5C7E" w14:textId="77777777" w:rsidR="00F02D45" w:rsidRPr="00904F88" w:rsidRDefault="00F02D45" w:rsidP="00F02D45">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0FE66569" w14:textId="77777777" w:rsidR="00F02D45" w:rsidRPr="00904F88" w:rsidRDefault="00F02D45" w:rsidP="00B96EB3">
      <w:pPr>
        <w:rPr>
          <w:lang w:val="es-ES"/>
        </w:rPr>
      </w:pPr>
    </w:p>
    <w:p w14:paraId="0FD6A306" w14:textId="7A9D4C1E" w:rsidR="00F02D45" w:rsidRPr="00904F88" w:rsidRDefault="00F453EE" w:rsidP="00B96EB3">
      <w:pPr>
        <w:rPr>
          <w:lang w:val="es-ES"/>
        </w:rPr>
      </w:pPr>
      <w:r w:rsidRPr="00904F88">
        <w:rPr>
          <w:lang w:val="es-ES"/>
        </w:rPr>
        <w:t>Creamos un nuevo fichero css</w:t>
      </w:r>
      <w:r w:rsidR="00F214BC" w:rsidRPr="00904F88">
        <w:rPr>
          <w:lang w:val="es-ES"/>
        </w:rPr>
        <w:t xml:space="preserve"> llamado </w:t>
      </w:r>
      <w:r w:rsidR="00B617FD" w:rsidRPr="00904F88">
        <w:rPr>
          <w:lang w:val="es-ES"/>
        </w:rPr>
        <w:t>inicio.css</w:t>
      </w:r>
      <w:r w:rsidRPr="00904F88">
        <w:rPr>
          <w:lang w:val="es-ES"/>
        </w:rPr>
        <w:t xml:space="preserve"> </w:t>
      </w:r>
      <w:r w:rsidR="00F5008D" w:rsidRPr="00904F88">
        <w:rPr>
          <w:lang w:val="es-ES"/>
        </w:rPr>
        <w:t xml:space="preserve">en la carpeta css </w:t>
      </w:r>
      <w:r w:rsidRPr="00904F88">
        <w:rPr>
          <w:lang w:val="es-ES"/>
        </w:rPr>
        <w:t>para los contenidos de la página porque tanto el menú como la imagen de banner y el footer serán compartidos por todas las páginas del sitio</w:t>
      </w:r>
      <w:r w:rsidR="00164020" w:rsidRPr="00904F88">
        <w:rPr>
          <w:lang w:val="es-ES"/>
        </w:rPr>
        <w:t xml:space="preserve"> y podemos mantener ese código css para todas las páginas</w:t>
      </w:r>
      <w:r w:rsidR="00F214BC" w:rsidRPr="00904F88">
        <w:rPr>
          <w:lang w:val="es-ES"/>
        </w:rPr>
        <w:t xml:space="preserve"> del sitio web</w:t>
      </w:r>
      <w:r w:rsidR="00164020" w:rsidRPr="00904F88">
        <w:rPr>
          <w:lang w:val="es-ES"/>
        </w:rPr>
        <w:t xml:space="preserve"> en menú.css</w:t>
      </w:r>
    </w:p>
    <w:p w14:paraId="220DFB33" w14:textId="77777777" w:rsidR="00F5008D" w:rsidRPr="00904F88" w:rsidRDefault="00F5008D" w:rsidP="00B96EB3">
      <w:pPr>
        <w:rPr>
          <w:lang w:val="es-ES"/>
        </w:rPr>
      </w:pPr>
    </w:p>
    <w:p w14:paraId="4DA9E1ED" w14:textId="19FB710C" w:rsidR="00F5008D" w:rsidRPr="00904F88" w:rsidRDefault="00FC469C" w:rsidP="00B96EB3">
      <w:pPr>
        <w:rPr>
          <w:lang w:val="es-ES"/>
        </w:rPr>
      </w:pPr>
      <w:r w:rsidRPr="00904F88">
        <w:rPr>
          <w:noProof/>
          <w:lang w:val="es-ES"/>
        </w:rPr>
        <w:drawing>
          <wp:inline distT="0" distB="0" distL="0" distR="0" wp14:anchorId="05C1871B" wp14:editId="758DA3A2">
            <wp:extent cx="2127250" cy="1660293"/>
            <wp:effectExtent l="0" t="0" r="6350" b="0"/>
            <wp:docPr id="2429187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30560" cy="1662877"/>
                    </a:xfrm>
                    <a:prstGeom prst="rect">
                      <a:avLst/>
                    </a:prstGeom>
                    <a:noFill/>
                    <a:ln>
                      <a:noFill/>
                    </a:ln>
                  </pic:spPr>
                </pic:pic>
              </a:graphicData>
            </a:graphic>
          </wp:inline>
        </w:drawing>
      </w:r>
    </w:p>
    <w:p w14:paraId="253010BF" w14:textId="77777777" w:rsidR="00C60048" w:rsidRPr="00904F88" w:rsidRDefault="00C60048" w:rsidP="00B96EB3">
      <w:pPr>
        <w:rPr>
          <w:lang w:val="es-ES"/>
        </w:rPr>
      </w:pPr>
    </w:p>
    <w:p w14:paraId="772ED92E" w14:textId="4FCC8478" w:rsidR="00FC469C" w:rsidRPr="00904F88" w:rsidRDefault="0026436D" w:rsidP="00B96EB3">
      <w:pPr>
        <w:rPr>
          <w:lang w:val="es-ES"/>
        </w:rPr>
      </w:pPr>
      <w:r w:rsidRPr="00904F88">
        <w:rPr>
          <w:lang w:val="es-ES"/>
        </w:rPr>
        <w:t>Al fichero inicio.css le añadimos el siguiente código:</w:t>
      </w:r>
    </w:p>
    <w:p w14:paraId="2A18F772" w14:textId="77777777" w:rsidR="0026436D" w:rsidRPr="00904F88" w:rsidRDefault="0026436D" w:rsidP="00B96EB3">
      <w:pPr>
        <w:rPr>
          <w:lang w:val="es-ES"/>
        </w:rPr>
      </w:pPr>
    </w:p>
    <w:p w14:paraId="1BE524C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CCCCCC"/>
          <w:sz w:val="21"/>
          <w:szCs w:val="21"/>
          <w:lang w:val="es-ES"/>
        </w:rPr>
        <w:t xml:space="preserve"> {</w:t>
      </w:r>
    </w:p>
    <w:p w14:paraId="40C0949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3711952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8942F1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27DF8675"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5360F1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45ECF3D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E5351D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CCCCCC"/>
          <w:sz w:val="21"/>
          <w:szCs w:val="21"/>
          <w:lang w:val="es-ES"/>
        </w:rPr>
        <w:t xml:space="preserve"> {</w:t>
      </w:r>
    </w:p>
    <w:p w14:paraId="4D76F9DF"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685CC14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496F4510"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4CB95E3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7E6030E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4B42093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F67FBB6" w14:textId="77777777" w:rsidR="0026436D" w:rsidRPr="00904F88" w:rsidRDefault="0026436D" w:rsidP="0026436D">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13305D9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.contenido</w:t>
      </w:r>
      <w:proofErr w:type="gramEnd"/>
      <w:r w:rsidRPr="00904F88">
        <w:rPr>
          <w:rFonts w:ascii="Consolas" w:hAnsi="Consolas"/>
          <w:color w:val="D7BA7D"/>
          <w:sz w:val="21"/>
          <w:szCs w:val="21"/>
          <w:lang w:val="es-ES"/>
        </w:rPr>
        <w:t>-principal</w:t>
      </w:r>
      <w:proofErr w:type="gramStart"/>
      <w:r w:rsidRPr="00904F88">
        <w:rPr>
          <w:rFonts w:ascii="Consolas" w:hAnsi="Consolas"/>
          <w:color w:val="D4D4D4"/>
          <w:sz w:val="21"/>
          <w:szCs w:val="21"/>
          <w:lang w:val="es-ES"/>
        </w:rPr>
        <w:t>&gt;</w:t>
      </w:r>
      <w:r w:rsidRPr="00904F88">
        <w:rPr>
          <w:rFonts w:ascii="Consolas" w:hAnsi="Consolas"/>
          <w:color w:val="D7BA7D"/>
          <w:sz w:val="21"/>
          <w:szCs w:val="21"/>
          <w:lang w:val="es-ES"/>
        </w:rPr>
        <w:t>.titulo</w:t>
      </w:r>
      <w:proofErr w:type="gramEnd"/>
      <w:r w:rsidRPr="00904F88">
        <w:rPr>
          <w:rFonts w:ascii="Consolas" w:hAnsi="Consolas"/>
          <w:color w:val="CCCCCC"/>
          <w:sz w:val="21"/>
          <w:szCs w:val="21"/>
          <w:lang w:val="es-ES"/>
        </w:rPr>
        <w:t xml:space="preserve"> {</w:t>
      </w:r>
    </w:p>
    <w:p w14:paraId="41826575"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427B14EB"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200%</w:t>
      </w:r>
      <w:r w:rsidRPr="00904F88">
        <w:rPr>
          <w:rFonts w:ascii="Consolas" w:hAnsi="Consolas"/>
          <w:color w:val="CCCCCC"/>
          <w:sz w:val="21"/>
          <w:szCs w:val="21"/>
          <w:lang w:val="es-ES"/>
        </w:rPr>
        <w:t>;</w:t>
      </w:r>
    </w:p>
    <w:p w14:paraId="06DE45E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182D64A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7%</w:t>
      </w:r>
      <w:r w:rsidRPr="00904F88">
        <w:rPr>
          <w:rFonts w:ascii="Consolas" w:hAnsi="Consolas"/>
          <w:color w:val="CCCCCC"/>
          <w:sz w:val="21"/>
          <w:szCs w:val="21"/>
          <w:lang w:val="es-ES"/>
        </w:rPr>
        <w:t>;</w:t>
      </w:r>
    </w:p>
    <w:p w14:paraId="207BF09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w:t>
      </w:r>
      <w:r w:rsidRPr="00904F88">
        <w:rPr>
          <w:rFonts w:ascii="Consolas" w:hAnsi="Consolas"/>
          <w:color w:val="CCCCCC"/>
          <w:sz w:val="21"/>
          <w:szCs w:val="21"/>
          <w:lang w:val="es-ES"/>
        </w:rPr>
        <w:t>;</w:t>
      </w:r>
    </w:p>
    <w:p w14:paraId="4DC92C4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#311B92</w:t>
      </w:r>
      <w:r w:rsidRPr="00904F88">
        <w:rPr>
          <w:rFonts w:ascii="Consolas" w:hAnsi="Consolas"/>
          <w:color w:val="CCCCCC"/>
          <w:sz w:val="21"/>
          <w:szCs w:val="21"/>
          <w:lang w:val="es-ES"/>
        </w:rPr>
        <w:t>;</w:t>
      </w:r>
    </w:p>
    <w:p w14:paraId="39B4FA8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EFB2F15"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54A1B0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bookmarkStart w:id="87" w:name="_Hlk209559587"/>
      <w:proofErr w:type="gramStart"/>
      <w:r w:rsidRPr="00904F88">
        <w:rPr>
          <w:rFonts w:ascii="Consolas" w:hAnsi="Consolas"/>
          <w:color w:val="D7BA7D"/>
          <w:sz w:val="21"/>
          <w:szCs w:val="21"/>
          <w:lang w:val="es-ES"/>
        </w:rPr>
        <w:t>.aside</w:t>
      </w:r>
      <w:proofErr w:type="gramEnd"/>
      <w:r w:rsidRPr="00904F88">
        <w:rPr>
          <w:rFonts w:ascii="Consolas" w:hAnsi="Consolas"/>
          <w:color w:val="CCCCCC"/>
          <w:sz w:val="21"/>
          <w:szCs w:val="21"/>
          <w:lang w:val="es-ES"/>
        </w:rPr>
        <w:t xml:space="preserve"> {</w:t>
      </w:r>
    </w:p>
    <w:p w14:paraId="76FB089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CCCCCC"/>
          <w:sz w:val="21"/>
          <w:szCs w:val="21"/>
          <w:lang w:val="es-ES"/>
        </w:rPr>
        <w:t>;</w:t>
      </w:r>
    </w:p>
    <w:p w14:paraId="1785AC80"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#BBDEFB</w:t>
      </w:r>
      <w:r w:rsidRPr="00904F88">
        <w:rPr>
          <w:rFonts w:ascii="Consolas" w:hAnsi="Consolas"/>
          <w:color w:val="CCCCCC"/>
          <w:sz w:val="21"/>
          <w:szCs w:val="21"/>
          <w:lang w:val="es-ES"/>
        </w:rPr>
        <w:t>;</w:t>
      </w:r>
    </w:p>
    <w:p w14:paraId="7E3778F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127E2F0"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6239D0F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5F11EA3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CCCCCC"/>
          <w:sz w:val="21"/>
          <w:szCs w:val="21"/>
          <w:lang w:val="es-ES"/>
        </w:rPr>
        <w:t>;</w:t>
      </w:r>
    </w:p>
    <w:p w14:paraId="4D534E6B"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max-width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CCCCCC"/>
          <w:sz w:val="21"/>
          <w:szCs w:val="21"/>
          <w:lang w:val="es-ES"/>
        </w:rPr>
        <w:t>;</w:t>
      </w:r>
    </w:p>
    <w:p w14:paraId="0FF4442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max-height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28E83C0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60vh</w:t>
      </w:r>
      <w:r w:rsidRPr="00904F88">
        <w:rPr>
          <w:rFonts w:ascii="Consolas" w:hAnsi="Consolas"/>
          <w:color w:val="CCCCCC"/>
          <w:sz w:val="21"/>
          <w:szCs w:val="21"/>
          <w:lang w:val="es-ES"/>
        </w:rPr>
        <w:t>;</w:t>
      </w:r>
    </w:p>
    <w:p w14:paraId="7052BB0B"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0DE762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w:t>
      </w:r>
      <w:r w:rsidRPr="00904F88">
        <w:rPr>
          <w:rFonts w:ascii="Consolas" w:hAnsi="Consolas"/>
          <w:color w:val="CCCCCC"/>
          <w:sz w:val="21"/>
          <w:szCs w:val="21"/>
          <w:lang w:val="es-ES"/>
        </w:rPr>
        <w:t>;</w:t>
      </w:r>
    </w:p>
    <w:p w14:paraId="61688CD0"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2EEFA0F"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bookmarkEnd w:id="87"/>
    <w:p w14:paraId="24FBB38B"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.aside</w:t>
      </w:r>
      <w:proofErr w:type="gramEnd"/>
      <w:r w:rsidRPr="00904F88">
        <w:rPr>
          <w:rFonts w:ascii="Consolas" w:hAnsi="Consolas"/>
          <w:color w:val="D7BA7D"/>
          <w:sz w:val="21"/>
          <w:szCs w:val="21"/>
          <w:lang w:val="es-ES"/>
        </w:rPr>
        <w:t>:hover</w:t>
      </w:r>
      <w:r w:rsidRPr="00904F88">
        <w:rPr>
          <w:rFonts w:ascii="Consolas" w:hAnsi="Consolas"/>
          <w:color w:val="CCCCCC"/>
          <w:sz w:val="21"/>
          <w:szCs w:val="21"/>
          <w:lang w:val="es-ES"/>
        </w:rPr>
        <w:t xml:space="preserve"> {</w:t>
      </w:r>
    </w:p>
    <w:p w14:paraId="6723A7C6"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#311B92</w:t>
      </w:r>
      <w:r w:rsidRPr="00904F88">
        <w:rPr>
          <w:rFonts w:ascii="Consolas" w:hAnsi="Consolas"/>
          <w:color w:val="CCCCCC"/>
          <w:sz w:val="21"/>
          <w:szCs w:val="21"/>
          <w:lang w:val="es-ES"/>
        </w:rPr>
        <w:t>;</w:t>
      </w:r>
    </w:p>
    <w:p w14:paraId="5DE8445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292057C"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E93E0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.enlaces</w:t>
      </w:r>
      <w:proofErr w:type="gramEnd"/>
      <w:r w:rsidRPr="00904F88">
        <w:rPr>
          <w:rFonts w:ascii="Consolas" w:hAnsi="Consolas"/>
          <w:color w:val="D7BA7D"/>
          <w:sz w:val="21"/>
          <w:szCs w:val="21"/>
          <w:lang w:val="es-ES"/>
        </w:rPr>
        <w:t>-aside</w:t>
      </w:r>
      <w:r w:rsidRPr="00904F88">
        <w:rPr>
          <w:rFonts w:ascii="Consolas" w:hAnsi="Consolas"/>
          <w:color w:val="CCCCCC"/>
          <w:sz w:val="21"/>
          <w:szCs w:val="21"/>
          <w:lang w:val="es-ES"/>
        </w:rPr>
        <w:t xml:space="preserve"> {</w:t>
      </w:r>
    </w:p>
    <w:p w14:paraId="5CFCDC5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B9EF5D6"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4C49FDF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4DA0C3DF"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87255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middle</w:t>
      </w:r>
      <w:r w:rsidRPr="00904F88">
        <w:rPr>
          <w:rFonts w:ascii="Consolas" w:hAnsi="Consolas"/>
          <w:color w:val="CCCCCC"/>
          <w:sz w:val="21"/>
          <w:szCs w:val="21"/>
          <w:lang w:val="es-ES"/>
        </w:rPr>
        <w:t>;</w:t>
      </w:r>
    </w:p>
    <w:p w14:paraId="7AB15B7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0DE52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D1CE09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E1998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.enlaces</w:t>
      </w:r>
      <w:proofErr w:type="gramEnd"/>
      <w:r w:rsidRPr="00904F88">
        <w:rPr>
          <w:rFonts w:ascii="Consolas" w:hAnsi="Consolas"/>
          <w:color w:val="D7BA7D"/>
          <w:sz w:val="21"/>
          <w:szCs w:val="21"/>
          <w:lang w:val="es-ES"/>
        </w:rPr>
        <w:t>-</w:t>
      </w:r>
      <w:proofErr w:type="gramStart"/>
      <w:r w:rsidRPr="00904F88">
        <w:rPr>
          <w:rFonts w:ascii="Consolas" w:hAnsi="Consolas"/>
          <w:color w:val="D7BA7D"/>
          <w:sz w:val="21"/>
          <w:szCs w:val="21"/>
          <w:lang w:val="es-ES"/>
        </w:rPr>
        <w:t>aside</w:t>
      </w: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.enlace</w:t>
      </w:r>
      <w:proofErr w:type="gramEnd"/>
      <w:r w:rsidRPr="00904F88">
        <w:rPr>
          <w:rFonts w:ascii="Consolas" w:hAnsi="Consolas"/>
          <w:color w:val="D7BA7D"/>
          <w:sz w:val="21"/>
          <w:szCs w:val="21"/>
          <w:lang w:val="es-ES"/>
        </w:rPr>
        <w:t>-aside</w:t>
      </w:r>
      <w:r w:rsidRPr="00904F88">
        <w:rPr>
          <w:rFonts w:ascii="Consolas" w:hAnsi="Consolas"/>
          <w:color w:val="CCCCCC"/>
          <w:sz w:val="21"/>
          <w:szCs w:val="21"/>
          <w:lang w:val="es-ES"/>
        </w:rPr>
        <w:t xml:space="preserve"> {</w:t>
      </w:r>
    </w:p>
    <w:p w14:paraId="14CC127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3EC704C"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509D03B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32A5501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#311B92</w:t>
      </w:r>
      <w:r w:rsidRPr="00904F88">
        <w:rPr>
          <w:rFonts w:ascii="Consolas" w:hAnsi="Consolas"/>
          <w:color w:val="CCCCCC"/>
          <w:sz w:val="21"/>
          <w:szCs w:val="21"/>
          <w:lang w:val="es-ES"/>
        </w:rPr>
        <w:t>;</w:t>
      </w:r>
    </w:p>
    <w:p w14:paraId="0AFE417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57218A0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3CB82F2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0F6403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2095AC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ECB9B2" w14:textId="77777777" w:rsidR="0026436D" w:rsidRPr="009B20CB"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D7BA7D"/>
          <w:sz w:val="21"/>
          <w:szCs w:val="21"/>
        </w:rPr>
        <w:t>.enlaces-aside</w:t>
      </w:r>
      <w:r w:rsidRPr="009B20CB">
        <w:rPr>
          <w:rFonts w:ascii="Consolas" w:hAnsi="Consolas"/>
          <w:color w:val="CCCCCC"/>
          <w:sz w:val="21"/>
          <w:szCs w:val="21"/>
        </w:rPr>
        <w:t xml:space="preserve"> </w:t>
      </w:r>
      <w:r w:rsidRPr="009B20CB">
        <w:rPr>
          <w:rFonts w:ascii="Consolas" w:hAnsi="Consolas"/>
          <w:color w:val="D7BA7D"/>
          <w:sz w:val="21"/>
          <w:szCs w:val="21"/>
        </w:rPr>
        <w:t>.enlace-aside:hover</w:t>
      </w:r>
      <w:r w:rsidRPr="009B20CB">
        <w:rPr>
          <w:rFonts w:ascii="Consolas" w:hAnsi="Consolas"/>
          <w:color w:val="CCCCCC"/>
          <w:sz w:val="21"/>
          <w:szCs w:val="21"/>
        </w:rPr>
        <w:t>,</w:t>
      </w:r>
    </w:p>
    <w:p w14:paraId="039CBD7E" w14:textId="77777777" w:rsidR="0026436D" w:rsidRPr="009B20CB"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r w:rsidRPr="009B20CB">
        <w:rPr>
          <w:rFonts w:ascii="Consolas" w:hAnsi="Consolas"/>
          <w:color w:val="CCCCCC"/>
          <w:sz w:val="21"/>
          <w:szCs w:val="21"/>
        </w:rPr>
        <w:t xml:space="preserve">        </w:t>
      </w:r>
      <w:proofErr w:type="gramStart"/>
      <w:r w:rsidRPr="009B20CB">
        <w:rPr>
          <w:rFonts w:ascii="Consolas" w:hAnsi="Consolas"/>
          <w:color w:val="D7BA7D"/>
          <w:sz w:val="21"/>
          <w:szCs w:val="21"/>
        </w:rPr>
        <w:t>.enlaces</w:t>
      </w:r>
      <w:proofErr w:type="gramEnd"/>
      <w:r w:rsidRPr="009B20CB">
        <w:rPr>
          <w:rFonts w:ascii="Consolas" w:hAnsi="Consolas"/>
          <w:color w:val="D7BA7D"/>
          <w:sz w:val="21"/>
          <w:szCs w:val="21"/>
        </w:rPr>
        <w:t>-</w:t>
      </w:r>
      <w:proofErr w:type="gramStart"/>
      <w:r w:rsidRPr="009B20CB">
        <w:rPr>
          <w:rFonts w:ascii="Consolas" w:hAnsi="Consolas"/>
          <w:color w:val="D7BA7D"/>
          <w:sz w:val="21"/>
          <w:szCs w:val="21"/>
        </w:rPr>
        <w:t>aside</w:t>
      </w:r>
      <w:r w:rsidRPr="009B20CB">
        <w:rPr>
          <w:rFonts w:ascii="Consolas" w:hAnsi="Consolas"/>
          <w:color w:val="CCCCCC"/>
          <w:sz w:val="21"/>
          <w:szCs w:val="21"/>
        </w:rPr>
        <w:t xml:space="preserve"> </w:t>
      </w:r>
      <w:r w:rsidRPr="009B20CB">
        <w:rPr>
          <w:rFonts w:ascii="Consolas" w:hAnsi="Consolas"/>
          <w:color w:val="D7BA7D"/>
          <w:sz w:val="21"/>
          <w:szCs w:val="21"/>
        </w:rPr>
        <w:t>.enlaces</w:t>
      </w:r>
      <w:proofErr w:type="gramEnd"/>
      <w:r w:rsidRPr="009B20CB">
        <w:rPr>
          <w:rFonts w:ascii="Consolas" w:hAnsi="Consolas"/>
          <w:color w:val="D7BA7D"/>
          <w:sz w:val="21"/>
          <w:szCs w:val="21"/>
        </w:rPr>
        <w:t>-</w:t>
      </w:r>
      <w:proofErr w:type="gramStart"/>
      <w:r w:rsidRPr="009B20CB">
        <w:rPr>
          <w:rFonts w:ascii="Consolas" w:hAnsi="Consolas"/>
          <w:color w:val="D7BA7D"/>
          <w:sz w:val="21"/>
          <w:szCs w:val="21"/>
        </w:rPr>
        <w:t>aside:active</w:t>
      </w:r>
      <w:proofErr w:type="gramEnd"/>
      <w:r w:rsidRPr="009B20CB">
        <w:rPr>
          <w:rFonts w:ascii="Consolas" w:hAnsi="Consolas"/>
          <w:color w:val="CCCCCC"/>
          <w:sz w:val="21"/>
          <w:szCs w:val="21"/>
        </w:rPr>
        <w:t xml:space="preserve"> {</w:t>
      </w:r>
    </w:p>
    <w:p w14:paraId="2F1E2B25" w14:textId="77777777" w:rsidR="0026436D" w:rsidRPr="009B20CB"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rPr>
      </w:pPr>
    </w:p>
    <w:p w14:paraId="3369EFE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0225330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bolder</w:t>
      </w:r>
      <w:r w:rsidRPr="00904F88">
        <w:rPr>
          <w:rFonts w:ascii="Consolas" w:hAnsi="Consolas"/>
          <w:color w:val="CCCCCC"/>
          <w:sz w:val="21"/>
          <w:szCs w:val="21"/>
          <w:lang w:val="es-ES"/>
        </w:rPr>
        <w:t>;</w:t>
      </w:r>
    </w:p>
    <w:p w14:paraId="68228F2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0DA59DC"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3B6081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.texto</w:t>
      </w:r>
      <w:proofErr w:type="gramEnd"/>
      <w:r w:rsidRPr="00904F88">
        <w:rPr>
          <w:rFonts w:ascii="Consolas" w:hAnsi="Consolas"/>
          <w:color w:val="D7BA7D"/>
          <w:sz w:val="21"/>
          <w:szCs w:val="21"/>
          <w:lang w:val="es-ES"/>
        </w:rPr>
        <w:t>-principal</w:t>
      </w:r>
      <w:r w:rsidRPr="00904F88">
        <w:rPr>
          <w:rFonts w:ascii="Consolas" w:hAnsi="Consolas"/>
          <w:color w:val="CCCCCC"/>
          <w:sz w:val="21"/>
          <w:szCs w:val="21"/>
          <w:lang w:val="es-ES"/>
        </w:rPr>
        <w:t xml:space="preserve"> {</w:t>
      </w:r>
    </w:p>
    <w:p w14:paraId="19622D6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40%</w:t>
      </w:r>
      <w:r w:rsidRPr="00904F88">
        <w:rPr>
          <w:rFonts w:ascii="Consolas" w:hAnsi="Consolas"/>
          <w:color w:val="CCCCCC"/>
          <w:sz w:val="21"/>
          <w:szCs w:val="21"/>
          <w:lang w:val="es-ES"/>
        </w:rPr>
        <w:t>;</w:t>
      </w:r>
    </w:p>
    <w:p w14:paraId="6674C5B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28D1327B" w14:textId="00A764BD"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00B55BE9" w:rsidRPr="00904F88">
        <w:rPr>
          <w:rFonts w:ascii="Consolas" w:hAnsi="Consolas"/>
          <w:color w:val="CE9178"/>
          <w:sz w:val="21"/>
          <w:szCs w:val="21"/>
          <w:lang w:val="es-ES"/>
        </w:rPr>
        <w:t>top</w:t>
      </w:r>
      <w:r w:rsidRPr="00904F88">
        <w:rPr>
          <w:rFonts w:ascii="Consolas" w:hAnsi="Consolas"/>
          <w:color w:val="CCCCCC"/>
          <w:sz w:val="21"/>
          <w:szCs w:val="21"/>
          <w:lang w:val="es-ES"/>
        </w:rPr>
        <w:t>;</w:t>
      </w:r>
    </w:p>
    <w:p w14:paraId="7C8A52F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#F3E5F5</w:t>
      </w:r>
      <w:r w:rsidRPr="00904F88">
        <w:rPr>
          <w:rFonts w:ascii="Consolas" w:hAnsi="Consolas"/>
          <w:color w:val="CCCCCC"/>
          <w:sz w:val="21"/>
          <w:szCs w:val="21"/>
          <w:lang w:val="es-ES"/>
        </w:rPr>
        <w:t>;</w:t>
      </w:r>
    </w:p>
    <w:p w14:paraId="619E26CC"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0B43423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2E4F22BA"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2CF3F3A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w:t>
      </w:r>
      <w:r w:rsidRPr="00904F88">
        <w:rPr>
          <w:rFonts w:ascii="Consolas" w:hAnsi="Consolas"/>
          <w:color w:val="CCCCCC"/>
          <w:sz w:val="21"/>
          <w:szCs w:val="21"/>
          <w:lang w:val="es-ES"/>
        </w:rPr>
        <w:t>;</w:t>
      </w:r>
    </w:p>
    <w:p w14:paraId="25D6ABA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783EDA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B41CEA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.titulo</w:t>
      </w:r>
      <w:proofErr w:type="gramEnd"/>
      <w:r w:rsidRPr="00904F88">
        <w:rPr>
          <w:rFonts w:ascii="Consolas" w:hAnsi="Consolas"/>
          <w:color w:val="D7BA7D"/>
          <w:sz w:val="21"/>
          <w:szCs w:val="21"/>
          <w:lang w:val="es-ES"/>
        </w:rPr>
        <w:t>-texto</w:t>
      </w:r>
      <w:r w:rsidRPr="00904F88">
        <w:rPr>
          <w:rFonts w:ascii="Consolas" w:hAnsi="Consolas"/>
          <w:color w:val="CCCCCC"/>
          <w:sz w:val="21"/>
          <w:szCs w:val="21"/>
          <w:lang w:val="es-ES"/>
        </w:rPr>
        <w:t xml:space="preserve"> {</w:t>
      </w:r>
    </w:p>
    <w:p w14:paraId="06A2B1F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2A9238E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150%</w:t>
      </w:r>
      <w:r w:rsidRPr="00904F88">
        <w:rPr>
          <w:rFonts w:ascii="Consolas" w:hAnsi="Consolas"/>
          <w:color w:val="CCCCCC"/>
          <w:sz w:val="21"/>
          <w:szCs w:val="21"/>
          <w:lang w:val="es-ES"/>
        </w:rPr>
        <w:t>;</w:t>
      </w:r>
    </w:p>
    <w:p w14:paraId="469CFC0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0F7CC4A0"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#6A1B9A</w:t>
      </w:r>
      <w:r w:rsidRPr="00904F88">
        <w:rPr>
          <w:rFonts w:ascii="Consolas" w:hAnsi="Consolas"/>
          <w:color w:val="CCCCCC"/>
          <w:sz w:val="21"/>
          <w:szCs w:val="21"/>
          <w:lang w:val="es-ES"/>
        </w:rPr>
        <w:t>;</w:t>
      </w:r>
    </w:p>
    <w:p w14:paraId="408FF72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6E0A7D5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378814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052E14"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.texto</w:t>
      </w:r>
      <w:proofErr w:type="gramEnd"/>
      <w:r w:rsidRPr="00904F88">
        <w:rPr>
          <w:rFonts w:ascii="Consolas" w:hAnsi="Consolas"/>
          <w:color w:val="CCCCCC"/>
          <w:sz w:val="21"/>
          <w:szCs w:val="21"/>
          <w:lang w:val="es-ES"/>
        </w:rPr>
        <w:t xml:space="preserve"> {</w:t>
      </w:r>
    </w:p>
    <w:p w14:paraId="1EC59D9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1E3A9786"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48D3ACF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CCCCCC"/>
          <w:sz w:val="21"/>
          <w:szCs w:val="21"/>
          <w:lang w:val="es-ES"/>
        </w:rPr>
        <w:t>;</w:t>
      </w:r>
    </w:p>
    <w:p w14:paraId="7B9F964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justify</w:t>
      </w:r>
      <w:r w:rsidRPr="00904F88">
        <w:rPr>
          <w:rFonts w:ascii="Consolas" w:hAnsi="Consolas"/>
          <w:color w:val="CCCCCC"/>
          <w:sz w:val="21"/>
          <w:szCs w:val="21"/>
          <w:lang w:val="es-ES"/>
        </w:rPr>
        <w:t>;</w:t>
      </w:r>
    </w:p>
    <w:p w14:paraId="34545EF5"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14px</w:t>
      </w:r>
      <w:r w:rsidRPr="00904F88">
        <w:rPr>
          <w:rFonts w:ascii="Consolas" w:hAnsi="Consolas"/>
          <w:color w:val="CCCCCC"/>
          <w:sz w:val="21"/>
          <w:szCs w:val="21"/>
          <w:lang w:val="es-ES"/>
        </w:rPr>
        <w:t>;</w:t>
      </w:r>
    </w:p>
    <w:p w14:paraId="23CBB5F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line-height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w:t>
      </w:r>
      <w:r w:rsidRPr="00904F88">
        <w:rPr>
          <w:rFonts w:ascii="Consolas" w:hAnsi="Consolas"/>
          <w:color w:val="CCCCCC"/>
          <w:sz w:val="21"/>
          <w:szCs w:val="21"/>
          <w:lang w:val="es-ES"/>
        </w:rPr>
        <w:t>;</w:t>
      </w:r>
    </w:p>
    <w:p w14:paraId="590FCFB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#212121</w:t>
      </w:r>
      <w:r w:rsidRPr="00904F88">
        <w:rPr>
          <w:rFonts w:ascii="Consolas" w:hAnsi="Consolas"/>
          <w:color w:val="CCCCCC"/>
          <w:sz w:val="21"/>
          <w:szCs w:val="21"/>
          <w:lang w:val="es-ES"/>
        </w:rPr>
        <w:t>;</w:t>
      </w:r>
    </w:p>
    <w:p w14:paraId="4E9F9DC7"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font-family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Arial</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sans-serif</w:t>
      </w:r>
      <w:r w:rsidRPr="00904F88">
        <w:rPr>
          <w:rFonts w:ascii="Consolas" w:hAnsi="Consolas"/>
          <w:color w:val="CCCCCC"/>
          <w:sz w:val="21"/>
          <w:szCs w:val="21"/>
          <w:lang w:val="es-ES"/>
        </w:rPr>
        <w:t>;</w:t>
      </w:r>
    </w:p>
    <w:p w14:paraId="5C74CB6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07AB649E"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553FB818"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886617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.imagen</w:t>
      </w:r>
      <w:proofErr w:type="gramEnd"/>
      <w:r w:rsidRPr="00904F88">
        <w:rPr>
          <w:rFonts w:ascii="Consolas" w:hAnsi="Consolas"/>
          <w:color w:val="CCCCCC"/>
          <w:sz w:val="21"/>
          <w:szCs w:val="21"/>
          <w:lang w:val="es-ES"/>
        </w:rPr>
        <w:t xml:space="preserve"> {</w:t>
      </w:r>
    </w:p>
    <w:p w14:paraId="2656BA0D"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682C3CB1"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left</w:t>
      </w:r>
      <w:r w:rsidRPr="00904F88">
        <w:rPr>
          <w:rFonts w:ascii="Consolas" w:hAnsi="Consolas"/>
          <w:color w:val="CCCCCC"/>
          <w:sz w:val="21"/>
          <w:szCs w:val="21"/>
          <w:lang w:val="es-ES"/>
        </w:rPr>
        <w:t>;</w:t>
      </w:r>
    </w:p>
    <w:p w14:paraId="04214672"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0B98255C"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66DDF8C3"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auto</w:t>
      </w:r>
      <w:r w:rsidRPr="00904F88">
        <w:rPr>
          <w:rFonts w:ascii="Consolas" w:hAnsi="Consolas"/>
          <w:color w:val="CCCCCC"/>
          <w:sz w:val="21"/>
          <w:szCs w:val="21"/>
          <w:lang w:val="es-ES"/>
        </w:rPr>
        <w:t>;</w:t>
      </w:r>
    </w:p>
    <w:p w14:paraId="6C9D2F79" w14:textId="77777777" w:rsidR="0026436D" w:rsidRPr="00904F88" w:rsidRDefault="0026436D" w:rsidP="0026436D">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4704CA6" w14:textId="45949BFF" w:rsidR="00FC469C" w:rsidRPr="00904F88" w:rsidRDefault="00FC469C" w:rsidP="00B96EB3">
      <w:pPr>
        <w:rPr>
          <w:lang w:val="es-ES"/>
        </w:rPr>
      </w:pPr>
      <w:r w:rsidRPr="00904F88">
        <w:rPr>
          <w:lang w:val="es-ES"/>
        </w:rPr>
        <w:t xml:space="preserve">En la parte central de la página </w:t>
      </w:r>
      <w:proofErr w:type="gramStart"/>
      <w:r w:rsidRPr="00904F88">
        <w:rPr>
          <w:lang w:val="es-ES"/>
        </w:rPr>
        <w:t xml:space="preserve">tenemos </w:t>
      </w:r>
      <w:r w:rsidR="00914C10" w:rsidRPr="00904F88">
        <w:rPr>
          <w:lang w:val="es-ES"/>
        </w:rPr>
        <w:t xml:space="preserve"> primero</w:t>
      </w:r>
      <w:proofErr w:type="gramEnd"/>
      <w:r w:rsidR="00914C10" w:rsidRPr="00904F88">
        <w:rPr>
          <w:lang w:val="es-ES"/>
        </w:rPr>
        <w:t xml:space="preserve"> un titulo principal que ocupa todo su espacio y luego en línea o en paralelo tenemos </w:t>
      </w:r>
      <w:r w:rsidRPr="00904F88">
        <w:rPr>
          <w:lang w:val="es-ES"/>
        </w:rPr>
        <w:t>tres elementos: un aside</w:t>
      </w:r>
      <w:r w:rsidR="00A22D4A" w:rsidRPr="00904F88">
        <w:rPr>
          <w:lang w:val="es-ES"/>
        </w:rPr>
        <w:t xml:space="preserve"> en una etiqueta </w:t>
      </w:r>
      <w:r w:rsidR="00A22D4A" w:rsidRPr="00904F88">
        <w:rPr>
          <w:rFonts w:ascii="Consolas" w:hAnsi="Consolas"/>
          <w:color w:val="808080"/>
          <w:sz w:val="21"/>
          <w:szCs w:val="21"/>
          <w:lang w:val="es-ES"/>
        </w:rPr>
        <w:t>&lt;</w:t>
      </w:r>
      <w:r w:rsidR="00A22D4A" w:rsidRPr="00904F88">
        <w:rPr>
          <w:rFonts w:ascii="Consolas" w:hAnsi="Consolas"/>
          <w:color w:val="569CD6"/>
          <w:sz w:val="21"/>
          <w:szCs w:val="21"/>
          <w:lang w:val="es-ES"/>
        </w:rPr>
        <w:t>nav</w:t>
      </w:r>
      <w:r w:rsidR="00A22D4A" w:rsidRPr="00904F88">
        <w:rPr>
          <w:rFonts w:ascii="Consolas" w:hAnsi="Consolas"/>
          <w:color w:val="CCCCCC"/>
          <w:sz w:val="21"/>
          <w:szCs w:val="21"/>
          <w:lang w:val="es-ES"/>
        </w:rPr>
        <w:t xml:space="preserve"> </w:t>
      </w:r>
      <w:r w:rsidR="00A22D4A" w:rsidRPr="00904F88">
        <w:rPr>
          <w:rFonts w:ascii="Consolas" w:hAnsi="Consolas"/>
          <w:color w:val="9CDCFE"/>
          <w:sz w:val="21"/>
          <w:szCs w:val="21"/>
          <w:lang w:val="es-ES"/>
        </w:rPr>
        <w:t>class</w:t>
      </w:r>
      <w:r w:rsidR="00A22D4A" w:rsidRPr="00904F88">
        <w:rPr>
          <w:rFonts w:ascii="Consolas" w:hAnsi="Consolas"/>
          <w:color w:val="CCCCCC"/>
          <w:sz w:val="21"/>
          <w:szCs w:val="21"/>
          <w:lang w:val="es-ES"/>
        </w:rPr>
        <w:t>=</w:t>
      </w:r>
      <w:r w:rsidR="00A22D4A" w:rsidRPr="00904F88">
        <w:rPr>
          <w:rFonts w:ascii="Consolas" w:hAnsi="Consolas"/>
          <w:color w:val="CE9178"/>
          <w:sz w:val="21"/>
          <w:szCs w:val="21"/>
          <w:lang w:val="es-ES"/>
        </w:rPr>
        <w:t>"aside"</w:t>
      </w:r>
      <w:proofErr w:type="gramStart"/>
      <w:r w:rsidR="00A22D4A" w:rsidRPr="00904F88">
        <w:rPr>
          <w:rFonts w:ascii="Consolas" w:hAnsi="Consolas"/>
          <w:color w:val="808080"/>
          <w:sz w:val="21"/>
          <w:szCs w:val="21"/>
          <w:lang w:val="es-ES"/>
        </w:rPr>
        <w:t>&gt;</w:t>
      </w:r>
      <w:r w:rsidR="00A22D4A" w:rsidRPr="00904F88">
        <w:rPr>
          <w:lang w:val="es-ES"/>
        </w:rPr>
        <w:t xml:space="preserve"> </w:t>
      </w:r>
      <w:r w:rsidRPr="00904F88">
        <w:rPr>
          <w:lang w:val="es-ES"/>
        </w:rPr>
        <w:t xml:space="preserve"> y</w:t>
      </w:r>
      <w:proofErr w:type="gramEnd"/>
      <w:r w:rsidRPr="00904F88">
        <w:rPr>
          <w:lang w:val="es-ES"/>
        </w:rPr>
        <w:t xml:space="preserve"> dos secciones</w:t>
      </w:r>
      <w:r w:rsidR="00A22D4A" w:rsidRPr="00904F88">
        <w:rPr>
          <w:lang w:val="es-ES"/>
        </w:rPr>
        <w:t xml:space="preserve"> </w:t>
      </w:r>
      <w:r w:rsidRPr="00904F88">
        <w:rPr>
          <w:lang w:val="es-ES"/>
        </w:rPr>
        <w:t xml:space="preserve">con texto e </w:t>
      </w:r>
      <w:r w:rsidR="00914C10" w:rsidRPr="00904F88">
        <w:rPr>
          <w:lang w:val="es-ES"/>
        </w:rPr>
        <w:t>imágenes contenidas dentro de la etiqueta</w:t>
      </w:r>
      <w:r w:rsidR="00A22D4A" w:rsidRPr="00904F88">
        <w:rPr>
          <w:lang w:val="es-ES"/>
        </w:rPr>
        <w:t xml:space="preserve"> </w:t>
      </w:r>
      <w:r w:rsidR="00A22D4A" w:rsidRPr="00904F88">
        <w:rPr>
          <w:rFonts w:ascii="Consolas" w:hAnsi="Consolas"/>
          <w:color w:val="808080"/>
          <w:sz w:val="21"/>
          <w:szCs w:val="21"/>
          <w:lang w:val="es-ES"/>
        </w:rPr>
        <w:t>&lt;</w:t>
      </w:r>
      <w:r w:rsidR="00A22D4A" w:rsidRPr="00904F88">
        <w:rPr>
          <w:rFonts w:ascii="Consolas" w:hAnsi="Consolas"/>
          <w:color w:val="569CD6"/>
          <w:sz w:val="21"/>
          <w:szCs w:val="21"/>
          <w:lang w:val="es-ES"/>
        </w:rPr>
        <w:t>section</w:t>
      </w:r>
      <w:r w:rsidR="00A22D4A" w:rsidRPr="00904F88">
        <w:rPr>
          <w:rFonts w:ascii="Consolas" w:hAnsi="Consolas"/>
          <w:color w:val="CCCCCC"/>
          <w:sz w:val="21"/>
          <w:szCs w:val="21"/>
          <w:lang w:val="es-ES"/>
        </w:rPr>
        <w:t xml:space="preserve"> </w:t>
      </w:r>
      <w:r w:rsidR="00A22D4A" w:rsidRPr="00904F88">
        <w:rPr>
          <w:rFonts w:ascii="Consolas" w:hAnsi="Consolas"/>
          <w:color w:val="9CDCFE"/>
          <w:sz w:val="21"/>
          <w:szCs w:val="21"/>
          <w:lang w:val="es-ES"/>
        </w:rPr>
        <w:t>class</w:t>
      </w:r>
      <w:r w:rsidR="00A22D4A" w:rsidRPr="00904F88">
        <w:rPr>
          <w:rFonts w:ascii="Consolas" w:hAnsi="Consolas"/>
          <w:color w:val="CCCCCC"/>
          <w:sz w:val="21"/>
          <w:szCs w:val="21"/>
          <w:lang w:val="es-ES"/>
        </w:rPr>
        <w:t>=</w:t>
      </w:r>
      <w:r w:rsidR="00A22D4A" w:rsidRPr="00904F88">
        <w:rPr>
          <w:rFonts w:ascii="Consolas" w:hAnsi="Consolas"/>
          <w:color w:val="CE9178"/>
          <w:sz w:val="21"/>
          <w:szCs w:val="21"/>
          <w:lang w:val="es-ES"/>
        </w:rPr>
        <w:t>"texto-principal"</w:t>
      </w:r>
      <w:r w:rsidR="00A22D4A" w:rsidRPr="00904F88">
        <w:rPr>
          <w:rFonts w:ascii="Consolas" w:hAnsi="Consolas"/>
          <w:color w:val="808080"/>
          <w:sz w:val="21"/>
          <w:szCs w:val="21"/>
          <w:lang w:val="es-ES"/>
        </w:rPr>
        <w:t>&gt;</w:t>
      </w:r>
      <w:r w:rsidR="00A22D4A" w:rsidRPr="00904F88">
        <w:rPr>
          <w:lang w:val="es-ES"/>
        </w:rPr>
        <w:t xml:space="preserve"> </w:t>
      </w:r>
    </w:p>
    <w:p w14:paraId="40607C81" w14:textId="77777777" w:rsidR="00914C10" w:rsidRPr="00904F88" w:rsidRDefault="00914C10" w:rsidP="00B96EB3">
      <w:pPr>
        <w:rPr>
          <w:lang w:val="es-ES"/>
        </w:rPr>
      </w:pPr>
    </w:p>
    <w:p w14:paraId="6AF903CA"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6E135C35"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Contenido principal</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7C558F5"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8F2AB0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"aside"</w:t>
      </w:r>
      <w:r w:rsidRPr="00904F88">
        <w:rPr>
          <w:rFonts w:ascii="Consolas" w:hAnsi="Consolas"/>
          <w:color w:val="808080"/>
          <w:sz w:val="21"/>
          <w:szCs w:val="21"/>
          <w:lang w:val="es-ES"/>
        </w:rPr>
        <w:t>&gt;</w:t>
      </w:r>
    </w:p>
    <w:p w14:paraId="79FB49AD" w14:textId="55CC6A3E"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38466EC1"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113B42A"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BF35EC3"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72873ED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B7CA036" w14:textId="555D7AC8"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171AEA32"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7E974AF0"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"texto-principal"</w:t>
      </w:r>
      <w:r w:rsidRPr="00904F88">
        <w:rPr>
          <w:rFonts w:ascii="Consolas" w:hAnsi="Consolas"/>
          <w:color w:val="808080"/>
          <w:sz w:val="21"/>
          <w:szCs w:val="21"/>
          <w:lang w:val="es-ES"/>
        </w:rPr>
        <w:t>&gt;</w:t>
      </w:r>
    </w:p>
    <w:p w14:paraId="1D5B60C1"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59B8E33"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BAB1C4F" w14:textId="77777777" w:rsidR="00914C10" w:rsidRPr="00904F88" w:rsidRDefault="00914C10" w:rsidP="00914C1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E69DE1C" w14:textId="77777777" w:rsidR="00914C10" w:rsidRPr="00904F88" w:rsidRDefault="00914C10" w:rsidP="00914C10">
      <w:pPr>
        <w:rPr>
          <w:lang w:val="es-ES"/>
        </w:rPr>
      </w:pPr>
    </w:p>
    <w:p w14:paraId="08E2B297" w14:textId="152A67FC" w:rsidR="00914C10" w:rsidRPr="00904F88" w:rsidRDefault="00CD3F59" w:rsidP="00B96EB3">
      <w:pPr>
        <w:rPr>
          <w:lang w:val="es-ES"/>
        </w:rPr>
      </w:pPr>
      <w:r w:rsidRPr="00904F88">
        <w:rPr>
          <w:lang w:val="es-ES"/>
        </w:rPr>
        <w:t>Relevante en esta parte de</w:t>
      </w:r>
      <w:r w:rsidR="00917812" w:rsidRPr="00904F88">
        <w:rPr>
          <w:lang w:val="es-ES"/>
        </w:rPr>
        <w:t xml:space="preserve"> la css es en primer lugar que al body le colocamos margin: 0 para ocupe todo el espacio de</w:t>
      </w:r>
      <w:r w:rsidR="00B253F7" w:rsidRPr="00904F88">
        <w:rPr>
          <w:lang w:val="es-ES"/>
        </w:rPr>
        <w:t xml:space="preserve"> la ventana del </w:t>
      </w:r>
      <w:r w:rsidR="00917812" w:rsidRPr="00904F88">
        <w:rPr>
          <w:lang w:val="es-ES"/>
        </w:rPr>
        <w:t>navegador</w:t>
      </w:r>
      <w:r w:rsidR="00B253F7" w:rsidRPr="00904F88">
        <w:rPr>
          <w:lang w:val="es-ES"/>
        </w:rPr>
        <w:t xml:space="preserve"> de html.</w:t>
      </w:r>
    </w:p>
    <w:p w14:paraId="43CA5967" w14:textId="77777777" w:rsidR="00917812" w:rsidRPr="00904F88" w:rsidRDefault="00917812" w:rsidP="00B96EB3">
      <w:pPr>
        <w:rPr>
          <w:lang w:val="es-ES"/>
        </w:rPr>
      </w:pPr>
    </w:p>
    <w:p w14:paraId="72D15509"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CCCCCC"/>
          <w:sz w:val="21"/>
          <w:szCs w:val="21"/>
          <w:lang w:val="es-ES"/>
        </w:rPr>
        <w:t xml:space="preserve"> {</w:t>
      </w:r>
    </w:p>
    <w:p w14:paraId="63B82C02"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2B7D3EBD"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7EDCB5B8"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7434449C"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1438FCC0"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694510C3" w14:textId="77777777" w:rsidR="00917812" w:rsidRPr="00904F88" w:rsidRDefault="00917812" w:rsidP="0091781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C0758CE" w14:textId="77777777" w:rsidR="00917812" w:rsidRPr="00904F88" w:rsidRDefault="00917812" w:rsidP="00B96EB3">
      <w:pPr>
        <w:rPr>
          <w:lang w:val="es-ES"/>
        </w:rPr>
      </w:pPr>
    </w:p>
    <w:p w14:paraId="6384D40E" w14:textId="236436B5" w:rsidR="00914C10" w:rsidRPr="00904F88" w:rsidRDefault="000C5929" w:rsidP="00B96EB3">
      <w:pPr>
        <w:rPr>
          <w:lang w:val="es-ES"/>
        </w:rPr>
      </w:pPr>
      <w:r w:rsidRPr="00904F88">
        <w:rPr>
          <w:lang w:val="es-ES"/>
        </w:rPr>
        <w:t>Ahora la barra de navegación y en general la página web no tiene esa pequeña separación con el borde que tenía antes:</w:t>
      </w:r>
    </w:p>
    <w:p w14:paraId="28F0CE29" w14:textId="6C87234B" w:rsidR="00914C10" w:rsidRPr="00904F88" w:rsidRDefault="00914C10" w:rsidP="00B96EB3">
      <w:pPr>
        <w:rPr>
          <w:lang w:val="es-ES"/>
        </w:rPr>
      </w:pPr>
    </w:p>
    <w:p w14:paraId="247B6B0F" w14:textId="61CEC3EA" w:rsidR="00C75BC0" w:rsidRPr="00904F88" w:rsidRDefault="00C75BC0" w:rsidP="00B96EB3">
      <w:pPr>
        <w:rPr>
          <w:lang w:val="es-ES"/>
        </w:rPr>
      </w:pPr>
      <w:r w:rsidRPr="00904F88">
        <w:rPr>
          <w:noProof/>
          <w:lang w:val="es-ES"/>
        </w:rPr>
        <w:drawing>
          <wp:inline distT="0" distB="0" distL="0" distR="0" wp14:anchorId="543EC212" wp14:editId="2A285FFF">
            <wp:extent cx="6300470" cy="1446530"/>
            <wp:effectExtent l="0" t="0" r="5080" b="1270"/>
            <wp:docPr id="200851104" name="Imagen 1" descr="Imagen que contiene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104" name="Imagen 1" descr="Imagen que contiene Gráfico de embudo&#10;&#10;El contenido generado por IA puede ser incorrecto."/>
                    <pic:cNvPicPr/>
                  </pic:nvPicPr>
                  <pic:blipFill>
                    <a:blip r:embed="rId234"/>
                    <a:stretch>
                      <a:fillRect/>
                    </a:stretch>
                  </pic:blipFill>
                  <pic:spPr>
                    <a:xfrm>
                      <a:off x="0" y="0"/>
                      <a:ext cx="6300470" cy="1446530"/>
                    </a:xfrm>
                    <a:prstGeom prst="rect">
                      <a:avLst/>
                    </a:prstGeom>
                  </pic:spPr>
                </pic:pic>
              </a:graphicData>
            </a:graphic>
          </wp:inline>
        </w:drawing>
      </w:r>
    </w:p>
    <w:p w14:paraId="2129CC12" w14:textId="77777777" w:rsidR="00C75BC0" w:rsidRPr="00904F88" w:rsidRDefault="00C75BC0" w:rsidP="00B96EB3">
      <w:pPr>
        <w:rPr>
          <w:lang w:val="es-ES"/>
        </w:rPr>
      </w:pPr>
    </w:p>
    <w:p w14:paraId="55105879" w14:textId="0B1276DB" w:rsidR="00C75BC0" w:rsidRPr="00904F88" w:rsidRDefault="00474FE9" w:rsidP="00B96EB3">
      <w:pPr>
        <w:rPr>
          <w:lang w:val="es-ES"/>
        </w:rPr>
      </w:pPr>
      <w:r w:rsidRPr="00904F88">
        <w:rPr>
          <w:lang w:val="es-ES"/>
        </w:rPr>
        <w:t xml:space="preserve">El aside lo hemos posicionado a la izquierda con la propiedad display: inline-block, con ancho width: 20%, </w:t>
      </w:r>
      <w:r w:rsidR="00E775F9" w:rsidRPr="00904F88">
        <w:rPr>
          <w:lang w:val="es-ES"/>
        </w:rPr>
        <w:t>y vertical-align: top para que se alinee en el principio del contenedor padre, no aparezca en mido. Le damos una altura de height: 60vh para que oc</w:t>
      </w:r>
      <w:r w:rsidR="00D537DE" w:rsidRPr="00904F88">
        <w:rPr>
          <w:lang w:val="es-ES"/>
        </w:rPr>
        <w:t>upe más espacio que el contenido que tiene.</w:t>
      </w:r>
    </w:p>
    <w:p w14:paraId="30DE0FE9" w14:textId="77777777" w:rsidR="00474FE9" w:rsidRPr="00904F88" w:rsidRDefault="00474FE9" w:rsidP="00B96EB3">
      <w:pPr>
        <w:rPr>
          <w:lang w:val="es-ES"/>
        </w:rPr>
      </w:pPr>
    </w:p>
    <w:p w14:paraId="126328B5" w14:textId="77777777" w:rsidR="00474FE9" w:rsidRPr="00904F88" w:rsidRDefault="00474FE9" w:rsidP="00B96EB3">
      <w:pPr>
        <w:rPr>
          <w:lang w:val="es-ES"/>
        </w:rPr>
      </w:pPr>
    </w:p>
    <w:p w14:paraId="5F07614C"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proofErr w:type="gramStart"/>
      <w:r w:rsidRPr="00904F88">
        <w:rPr>
          <w:rFonts w:ascii="Consolas" w:hAnsi="Consolas"/>
          <w:color w:val="D7BA7D"/>
          <w:sz w:val="21"/>
          <w:szCs w:val="21"/>
          <w:lang w:val="es-ES"/>
        </w:rPr>
        <w:t>.aside</w:t>
      </w:r>
      <w:proofErr w:type="gramEnd"/>
      <w:r w:rsidRPr="00904F88">
        <w:rPr>
          <w:rFonts w:ascii="Consolas" w:hAnsi="Consolas"/>
          <w:color w:val="CCCCCC"/>
          <w:sz w:val="21"/>
          <w:szCs w:val="21"/>
          <w:lang w:val="es-ES"/>
        </w:rPr>
        <w:t xml:space="preserve"> {</w:t>
      </w:r>
    </w:p>
    <w:p w14:paraId="392C9A85"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w:t>
      </w:r>
      <w:r w:rsidRPr="00904F88">
        <w:rPr>
          <w:rFonts w:ascii="Consolas" w:hAnsi="Consolas"/>
          <w:color w:val="CCCCCC"/>
          <w:sz w:val="21"/>
          <w:szCs w:val="21"/>
          <w:lang w:val="es-ES"/>
        </w:rPr>
        <w:t>;</w:t>
      </w:r>
    </w:p>
    <w:p w14:paraId="7F30A818"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#BBDEFB</w:t>
      </w:r>
      <w:r w:rsidRPr="00904F88">
        <w:rPr>
          <w:rFonts w:ascii="Consolas" w:hAnsi="Consolas"/>
          <w:color w:val="CCCCCC"/>
          <w:sz w:val="21"/>
          <w:szCs w:val="21"/>
          <w:lang w:val="es-ES"/>
        </w:rPr>
        <w:t>;</w:t>
      </w:r>
    </w:p>
    <w:p w14:paraId="08ADA160"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8148EB5"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17B37D63"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5BDE0B51"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top</w:t>
      </w:r>
      <w:r w:rsidRPr="00904F88">
        <w:rPr>
          <w:rFonts w:ascii="Consolas" w:hAnsi="Consolas"/>
          <w:color w:val="CCCCCC"/>
          <w:sz w:val="21"/>
          <w:szCs w:val="21"/>
          <w:lang w:val="es-ES"/>
        </w:rPr>
        <w:t>;</w:t>
      </w:r>
    </w:p>
    <w:p w14:paraId="7064FFC9"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max-width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w:t>
      </w:r>
      <w:r w:rsidRPr="00904F88">
        <w:rPr>
          <w:rFonts w:ascii="Consolas" w:hAnsi="Consolas"/>
          <w:color w:val="CCCCCC"/>
          <w:sz w:val="21"/>
          <w:szCs w:val="21"/>
          <w:lang w:val="es-ES"/>
        </w:rPr>
        <w:t>;</w:t>
      </w:r>
    </w:p>
    <w:p w14:paraId="6DB5A84B"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max-height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50%</w:t>
      </w:r>
      <w:r w:rsidRPr="00904F88">
        <w:rPr>
          <w:rFonts w:ascii="Consolas" w:hAnsi="Consolas"/>
          <w:color w:val="CCCCCC"/>
          <w:sz w:val="21"/>
          <w:szCs w:val="21"/>
          <w:lang w:val="es-ES"/>
        </w:rPr>
        <w:t>;</w:t>
      </w:r>
    </w:p>
    <w:p w14:paraId="6D064333"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60vh</w:t>
      </w:r>
      <w:r w:rsidRPr="00904F88">
        <w:rPr>
          <w:rFonts w:ascii="Consolas" w:hAnsi="Consolas"/>
          <w:color w:val="CCCCCC"/>
          <w:sz w:val="21"/>
          <w:szCs w:val="21"/>
          <w:lang w:val="es-ES"/>
        </w:rPr>
        <w:t>;</w:t>
      </w:r>
    </w:p>
    <w:p w14:paraId="244CE268"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4967265"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w:t>
      </w:r>
      <w:r w:rsidRPr="00904F88">
        <w:rPr>
          <w:rFonts w:ascii="Consolas" w:hAnsi="Consolas"/>
          <w:color w:val="CCCCCC"/>
          <w:sz w:val="21"/>
          <w:szCs w:val="21"/>
          <w:lang w:val="es-ES"/>
        </w:rPr>
        <w:t>;</w:t>
      </w:r>
    </w:p>
    <w:p w14:paraId="0AAF5287"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2FDC39D" w14:textId="77777777" w:rsidR="00474FE9" w:rsidRPr="00904F88" w:rsidRDefault="00474FE9" w:rsidP="00474FE9">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D0B4612" w14:textId="77777777" w:rsidR="00474FE9" w:rsidRPr="00904F88" w:rsidRDefault="00474FE9" w:rsidP="00B96EB3">
      <w:pPr>
        <w:rPr>
          <w:lang w:val="es-ES"/>
        </w:rPr>
      </w:pPr>
    </w:p>
    <w:p w14:paraId="11E60600" w14:textId="77777777" w:rsidR="00C75BC0" w:rsidRPr="00904F88" w:rsidRDefault="00C75BC0" w:rsidP="00B96EB3">
      <w:pPr>
        <w:rPr>
          <w:lang w:val="es-ES"/>
        </w:rPr>
      </w:pPr>
    </w:p>
    <w:p w14:paraId="3F2593F4" w14:textId="6688AC3B" w:rsidR="00C75BC0" w:rsidRPr="00904F88" w:rsidRDefault="00D4198A" w:rsidP="00B96EB3">
      <w:pPr>
        <w:rPr>
          <w:lang w:val="es-ES"/>
        </w:rPr>
      </w:pPr>
      <w:r w:rsidRPr="00904F88">
        <w:rPr>
          <w:lang w:val="es-ES"/>
        </w:rPr>
        <w:t>Al texto principal</w:t>
      </w:r>
      <w:r w:rsidR="009E1CC8" w:rsidRPr="00904F88">
        <w:rPr>
          <w:lang w:val="es-ES"/>
        </w:rPr>
        <w:t xml:space="preserve">, es decir las dos secciones con texto e </w:t>
      </w:r>
      <w:proofErr w:type="gramStart"/>
      <w:r w:rsidR="009E1CC8" w:rsidRPr="00904F88">
        <w:rPr>
          <w:lang w:val="es-ES"/>
        </w:rPr>
        <w:t xml:space="preserve">imagenes </w:t>
      </w:r>
      <w:r w:rsidRPr="00904F88">
        <w:rPr>
          <w:lang w:val="es-ES"/>
        </w:rPr>
        <w:t xml:space="preserve"> le</w:t>
      </w:r>
      <w:proofErr w:type="gramEnd"/>
      <w:r w:rsidRPr="00904F88">
        <w:rPr>
          <w:lang w:val="es-ES"/>
        </w:rPr>
        <w:t xml:space="preserve"> hemos dado un tamaño de 40%. Al ser tanto el aside como el t</w:t>
      </w:r>
      <w:r w:rsidR="009E1CC8" w:rsidRPr="00904F88">
        <w:rPr>
          <w:lang w:val="es-ES"/>
        </w:rPr>
        <w:t>exto-principal</w:t>
      </w:r>
      <w:r w:rsidR="00D26137" w:rsidRPr="00904F88">
        <w:rPr>
          <w:lang w:val="es-ES"/>
        </w:rPr>
        <w:t xml:space="preserve"> </w:t>
      </w:r>
      <w:r w:rsidR="00381420" w:rsidRPr="00904F88">
        <w:rPr>
          <w:lang w:val="es-ES"/>
        </w:rPr>
        <w:t xml:space="preserve">de tipo </w:t>
      </w:r>
      <w:r w:rsidR="00D26137" w:rsidRPr="00904F88">
        <w:rPr>
          <w:lang w:val="es-ES"/>
        </w:rPr>
        <w:t>border</w:t>
      </w:r>
      <w:r w:rsidR="00381420" w:rsidRPr="00904F88">
        <w:rPr>
          <w:lang w:val="es-ES"/>
        </w:rPr>
        <w:t>-</w:t>
      </w:r>
      <w:r w:rsidR="00D26137" w:rsidRPr="00904F88">
        <w:rPr>
          <w:lang w:val="es-ES"/>
        </w:rPr>
        <w:t>box, los tres suman un 100%</w:t>
      </w:r>
      <w:r w:rsidR="00022E57" w:rsidRPr="00904F88">
        <w:rPr>
          <w:lang w:val="es-ES"/>
        </w:rPr>
        <w:t>,</w:t>
      </w:r>
      <w:r w:rsidR="00D26137" w:rsidRPr="00904F88">
        <w:rPr>
          <w:lang w:val="es-ES"/>
        </w:rPr>
        <w:t xml:space="preserve"> 20%+40%+40%=100</w:t>
      </w:r>
      <w:r w:rsidR="00381420" w:rsidRPr="00904F88">
        <w:rPr>
          <w:lang w:val="es-ES"/>
        </w:rPr>
        <w:t>%</w:t>
      </w:r>
      <w:r w:rsidR="00D26137" w:rsidRPr="00904F88">
        <w:rPr>
          <w:lang w:val="es-ES"/>
        </w:rPr>
        <w:t xml:space="preserve"> incluidos sus bordes y </w:t>
      </w:r>
      <w:r w:rsidR="00022E57" w:rsidRPr="00904F88">
        <w:rPr>
          <w:lang w:val="es-ES"/>
        </w:rPr>
        <w:t>márgenes, por lo que pueden aparecer los tres elementos en línea.</w:t>
      </w:r>
      <w:r w:rsidR="00B55BE9" w:rsidRPr="00904F88">
        <w:rPr>
          <w:lang w:val="es-ES"/>
        </w:rPr>
        <w:t xml:space="preserve"> La altura de estas dos secciones va definida por los elementos que contiene.</w:t>
      </w:r>
    </w:p>
    <w:p w14:paraId="783B0222" w14:textId="77777777" w:rsidR="00D4198A" w:rsidRPr="00904F88" w:rsidRDefault="00D4198A" w:rsidP="00B96EB3">
      <w:pPr>
        <w:rPr>
          <w:lang w:val="es-ES"/>
        </w:rPr>
      </w:pPr>
    </w:p>
    <w:p w14:paraId="415F462B"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.texto</w:t>
      </w:r>
      <w:proofErr w:type="gramEnd"/>
      <w:r w:rsidRPr="00904F88">
        <w:rPr>
          <w:rFonts w:ascii="Consolas" w:hAnsi="Consolas"/>
          <w:color w:val="D7BA7D"/>
          <w:sz w:val="21"/>
          <w:szCs w:val="21"/>
          <w:lang w:val="es-ES"/>
        </w:rPr>
        <w:t>-principal</w:t>
      </w:r>
      <w:r w:rsidRPr="00904F88">
        <w:rPr>
          <w:rFonts w:ascii="Consolas" w:hAnsi="Consolas"/>
          <w:color w:val="CCCCCC"/>
          <w:sz w:val="21"/>
          <w:szCs w:val="21"/>
          <w:lang w:val="es-ES"/>
        </w:rPr>
        <w:t xml:space="preserve"> {</w:t>
      </w:r>
    </w:p>
    <w:p w14:paraId="7F13B1D0"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40%</w:t>
      </w:r>
      <w:r w:rsidRPr="00904F88">
        <w:rPr>
          <w:rFonts w:ascii="Consolas" w:hAnsi="Consolas"/>
          <w:color w:val="CCCCCC"/>
          <w:sz w:val="21"/>
          <w:szCs w:val="21"/>
          <w:lang w:val="es-ES"/>
        </w:rPr>
        <w:t>;</w:t>
      </w:r>
    </w:p>
    <w:p w14:paraId="319982BB"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inline-block</w:t>
      </w:r>
      <w:r w:rsidRPr="00904F88">
        <w:rPr>
          <w:rFonts w:ascii="Consolas" w:hAnsi="Consolas"/>
          <w:color w:val="CCCCCC"/>
          <w:sz w:val="21"/>
          <w:szCs w:val="21"/>
          <w:lang w:val="es-ES"/>
        </w:rPr>
        <w:t>;</w:t>
      </w:r>
    </w:p>
    <w:p w14:paraId="693917AC" w14:textId="06243C23"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vertical-align</w:t>
      </w:r>
      <w:r w:rsidRPr="00904F88">
        <w:rPr>
          <w:rFonts w:ascii="Consolas" w:hAnsi="Consolas"/>
          <w:color w:val="CCCCCC"/>
          <w:sz w:val="21"/>
          <w:szCs w:val="21"/>
          <w:lang w:val="es-ES"/>
        </w:rPr>
        <w:t xml:space="preserve">: </w:t>
      </w:r>
      <w:r w:rsidR="00B55BE9" w:rsidRPr="00904F88">
        <w:rPr>
          <w:rFonts w:ascii="Consolas" w:hAnsi="Consolas"/>
          <w:color w:val="CCCCCC"/>
          <w:sz w:val="21"/>
          <w:szCs w:val="21"/>
          <w:lang w:val="es-ES"/>
        </w:rPr>
        <w:t>top</w:t>
      </w:r>
      <w:r w:rsidRPr="00904F88">
        <w:rPr>
          <w:rFonts w:ascii="Consolas" w:hAnsi="Consolas"/>
          <w:color w:val="CCCCCC"/>
          <w:sz w:val="21"/>
          <w:szCs w:val="21"/>
          <w:lang w:val="es-ES"/>
        </w:rPr>
        <w:t>;</w:t>
      </w:r>
    </w:p>
    <w:p w14:paraId="4E4E1639"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#F3E5F5</w:t>
      </w:r>
      <w:r w:rsidRPr="00904F88">
        <w:rPr>
          <w:rFonts w:ascii="Consolas" w:hAnsi="Consolas"/>
          <w:color w:val="CCCCCC"/>
          <w:sz w:val="21"/>
          <w:szCs w:val="21"/>
          <w:lang w:val="es-ES"/>
        </w:rPr>
        <w:t>;</w:t>
      </w:r>
    </w:p>
    <w:p w14:paraId="24B76266"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10px</w:t>
      </w:r>
      <w:r w:rsidRPr="00904F88">
        <w:rPr>
          <w:rFonts w:ascii="Consolas" w:hAnsi="Consolas"/>
          <w:color w:val="CCCCCC"/>
          <w:sz w:val="21"/>
          <w:szCs w:val="21"/>
          <w:lang w:val="es-ES"/>
        </w:rPr>
        <w:t>;</w:t>
      </w:r>
    </w:p>
    <w:p w14:paraId="2A46A6CB"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73797503"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158AE7EF"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w:t>
      </w:r>
      <w:r w:rsidRPr="00904F88">
        <w:rPr>
          <w:rFonts w:ascii="Consolas" w:hAnsi="Consolas"/>
          <w:color w:val="CCCCCC"/>
          <w:sz w:val="21"/>
          <w:szCs w:val="21"/>
          <w:lang w:val="es-ES"/>
        </w:rPr>
        <w:t>;</w:t>
      </w:r>
    </w:p>
    <w:p w14:paraId="0CF06869" w14:textId="77777777" w:rsidR="00D4198A" w:rsidRPr="00904F88" w:rsidRDefault="00D4198A" w:rsidP="00D4198A">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11C9294E" w14:textId="77777777" w:rsidR="00D4198A" w:rsidRPr="00904F88" w:rsidRDefault="00D4198A" w:rsidP="00B96EB3">
      <w:pPr>
        <w:rPr>
          <w:lang w:val="es-ES"/>
        </w:rPr>
      </w:pPr>
    </w:p>
    <w:p w14:paraId="685E3305" w14:textId="77777777" w:rsidR="00B55BE9" w:rsidRPr="00904F88" w:rsidRDefault="00B55BE9" w:rsidP="00B96EB3">
      <w:pPr>
        <w:rPr>
          <w:lang w:val="es-ES"/>
        </w:rPr>
      </w:pPr>
    </w:p>
    <w:p w14:paraId="13BF7B2C" w14:textId="77777777" w:rsidR="00055348" w:rsidRPr="00904F88" w:rsidRDefault="00055348" w:rsidP="00B96EB3">
      <w:pPr>
        <w:rPr>
          <w:lang w:val="es-ES"/>
        </w:rPr>
      </w:pPr>
    </w:p>
    <w:p w14:paraId="7651A588" w14:textId="788DE0D5" w:rsidR="00055348" w:rsidRPr="00904F88" w:rsidRDefault="005B0B8A" w:rsidP="005B0B8A">
      <w:pPr>
        <w:pStyle w:val="Ttulo2"/>
        <w:rPr>
          <w:lang w:val="es-ES"/>
        </w:rPr>
      </w:pPr>
      <w:bookmarkStart w:id="88" w:name="_Toc210637435"/>
      <w:r w:rsidRPr="00904F88">
        <w:rPr>
          <w:lang w:val="es-ES"/>
        </w:rPr>
        <w:t>La página servicios</w:t>
      </w:r>
      <w:bookmarkEnd w:id="88"/>
    </w:p>
    <w:p w14:paraId="6F5A42A6" w14:textId="77777777" w:rsidR="005B0B8A" w:rsidRPr="00904F88" w:rsidRDefault="005B0B8A" w:rsidP="005B0B8A">
      <w:pPr>
        <w:rPr>
          <w:lang w:val="es-ES"/>
        </w:rPr>
      </w:pPr>
    </w:p>
    <w:p w14:paraId="6467EE7B" w14:textId="3F6D52C4" w:rsidR="006F5BC0" w:rsidRPr="00904F88" w:rsidRDefault="005B0B8A" w:rsidP="005B0B8A">
      <w:pPr>
        <w:rPr>
          <w:lang w:val="es-ES"/>
        </w:rPr>
      </w:pPr>
      <w:r w:rsidRPr="00904F88">
        <w:rPr>
          <w:lang w:val="es-ES"/>
        </w:rPr>
        <w:t>Vamos a ampliar nuestr</w:t>
      </w:r>
      <w:r w:rsidR="001F0AAC" w:rsidRPr="00904F88">
        <w:rPr>
          <w:lang w:val="es-ES"/>
        </w:rPr>
        <w:t xml:space="preserve">o servicio web con una nueva página servicios.html. Para ello lo primero es preparar los enlaces del menú para poder movernos entre páginas, </w:t>
      </w:r>
      <w:r w:rsidR="00532D70" w:rsidRPr="00904F88">
        <w:rPr>
          <w:lang w:val="es-ES"/>
        </w:rPr>
        <w:t>modificando el atributo href de los enlaces.</w:t>
      </w:r>
      <w:r w:rsidR="006F5BC0" w:rsidRPr="00904F88">
        <w:rPr>
          <w:lang w:val="es-ES"/>
        </w:rPr>
        <w:t xml:space="preserve"> En la página index.html modificamos el menú de la siguiente manera añadiendo lo </w:t>
      </w:r>
      <w:r w:rsidR="001C21ED" w:rsidRPr="00904F88">
        <w:rPr>
          <w:lang w:val="es-ES"/>
        </w:rPr>
        <w:t>resaltado en azul</w:t>
      </w:r>
      <w:r w:rsidR="006F5BC0" w:rsidRPr="00904F88">
        <w:rPr>
          <w:lang w:val="es-ES"/>
        </w:rPr>
        <w:t>:</w:t>
      </w:r>
    </w:p>
    <w:p w14:paraId="40214273" w14:textId="77777777" w:rsidR="006F5BC0" w:rsidRPr="00904F88" w:rsidRDefault="006F5BC0" w:rsidP="005B0B8A">
      <w:pPr>
        <w:rPr>
          <w:lang w:val="es-ES"/>
        </w:rPr>
      </w:pPr>
    </w:p>
    <w:p w14:paraId="1A0A64BB" w14:textId="77777777" w:rsidR="00BA6D3E"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
    <w:p w14:paraId="71E10275" w14:textId="77777777" w:rsidR="00BA6D3E" w:rsidRPr="00904F88" w:rsidRDefault="00BA6D3E" w:rsidP="00BA6D3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"contenido-principal"</w:t>
      </w:r>
      <w:r w:rsidRPr="00904F88">
        <w:rPr>
          <w:rFonts w:ascii="Consolas" w:hAnsi="Consolas"/>
          <w:color w:val="808080"/>
          <w:sz w:val="21"/>
          <w:szCs w:val="21"/>
          <w:lang w:val="es-ES"/>
        </w:rPr>
        <w:t>&gt;</w:t>
      </w:r>
    </w:p>
    <w:p w14:paraId="602828EE" w14:textId="77777777" w:rsidR="00BA6D3E" w:rsidRPr="00904F88" w:rsidRDefault="00BA6D3E" w:rsidP="00BA6D3E">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Contenido principal</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142C552" w14:textId="77777777" w:rsidR="00BA6D3E" w:rsidRPr="00904F88" w:rsidRDefault="00BA6D3E"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E4D9B9" w14:textId="1BC720D1"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"aside"</w:t>
      </w:r>
      <w:r w:rsidRPr="00904F88">
        <w:rPr>
          <w:rFonts w:ascii="Consolas" w:hAnsi="Consolas"/>
          <w:color w:val="808080"/>
          <w:sz w:val="21"/>
          <w:szCs w:val="21"/>
          <w:lang w:val="es-ES"/>
        </w:rPr>
        <w:t>&gt;</w:t>
      </w:r>
    </w:p>
    <w:p w14:paraId="34814E92"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"enlaces-aside"</w:t>
      </w:r>
      <w:r w:rsidRPr="00904F88">
        <w:rPr>
          <w:rFonts w:ascii="Consolas" w:hAnsi="Consolas"/>
          <w:color w:val="808080"/>
          <w:sz w:val="21"/>
          <w:szCs w:val="21"/>
          <w:lang w:val="es-ES"/>
        </w:rPr>
        <w:t>&gt;</w:t>
      </w:r>
    </w:p>
    <w:p w14:paraId="5FB01200"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FFFFFF" w:themeColor="background1"/>
          <w:sz w:val="21"/>
          <w:szCs w:val="21"/>
          <w:highlight w:val="blue"/>
          <w:lang w:val="es-ES"/>
        </w:rPr>
        <w:t>href="index.html"</w:t>
      </w:r>
      <w:r w:rsidRPr="00904F88">
        <w:rPr>
          <w:rFonts w:ascii="Consolas" w:hAnsi="Consolas"/>
          <w:color w:val="808080"/>
          <w:sz w:val="21"/>
          <w:szCs w:val="21"/>
          <w:highlight w:val="blue"/>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00AF7779"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FFFFFF" w:themeColor="background1"/>
          <w:sz w:val="21"/>
          <w:szCs w:val="21"/>
          <w:highlight w:val="blue"/>
          <w:lang w:val="es-ES"/>
        </w:rPr>
        <w:t>href="servicios.html"</w:t>
      </w:r>
      <w:r w:rsidRPr="00904F88">
        <w:rPr>
          <w:rFonts w:ascii="Consolas" w:hAnsi="Consolas"/>
          <w:color w:val="808080"/>
          <w:sz w:val="21"/>
          <w:szCs w:val="21"/>
          <w:highlight w:val="blue"/>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6871EE4"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"enlace-aside"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8B90B09"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DE94764" w14:textId="77777777" w:rsidR="006F5BC0" w:rsidRPr="00904F88" w:rsidRDefault="006F5BC0" w:rsidP="006F5BC0">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2BA55EAB" w14:textId="0234D6CE" w:rsidR="005B0B8A" w:rsidRPr="00904F88" w:rsidRDefault="001F0AAC" w:rsidP="005B0B8A">
      <w:pPr>
        <w:rPr>
          <w:lang w:val="es-ES"/>
        </w:rPr>
      </w:pPr>
      <w:r w:rsidRPr="00904F88">
        <w:rPr>
          <w:lang w:val="es-ES"/>
        </w:rPr>
        <w:t xml:space="preserve"> </w:t>
      </w:r>
    </w:p>
    <w:p w14:paraId="7A2DD60B" w14:textId="4480FB2D" w:rsidR="001F0AAC" w:rsidRPr="00904F88" w:rsidRDefault="00910037" w:rsidP="005B0B8A">
      <w:pPr>
        <w:rPr>
          <w:lang w:val="es-ES"/>
        </w:rPr>
      </w:pPr>
      <w:r w:rsidRPr="00904F88">
        <w:rPr>
          <w:lang w:val="es-ES"/>
        </w:rPr>
        <w:t>Acto seguido añadimos el fichero servicios.html</w:t>
      </w:r>
      <w:r w:rsidR="000B7785" w:rsidRPr="00904F88">
        <w:rPr>
          <w:lang w:val="es-ES"/>
        </w:rPr>
        <w:t xml:space="preserve"> a nuestro proyecto dentro de la carpeta ejerciciocompletoi.html</w:t>
      </w:r>
    </w:p>
    <w:p w14:paraId="0CBDAC82" w14:textId="77777777" w:rsidR="00BA6D3E" w:rsidRPr="00904F88" w:rsidRDefault="00BA6D3E" w:rsidP="005B0B8A">
      <w:pPr>
        <w:rPr>
          <w:lang w:val="es-ES"/>
        </w:rPr>
      </w:pPr>
    </w:p>
    <w:p w14:paraId="1CDBE74D" w14:textId="07A9CB40" w:rsidR="00BA6D3E" w:rsidRPr="00904F88" w:rsidRDefault="000B7785" w:rsidP="005B0B8A">
      <w:pPr>
        <w:rPr>
          <w:lang w:val="es-ES"/>
        </w:rPr>
      </w:pPr>
      <w:r w:rsidRPr="00904F88">
        <w:rPr>
          <w:noProof/>
          <w:lang w:val="es-ES"/>
        </w:rPr>
        <w:drawing>
          <wp:inline distT="0" distB="0" distL="0" distR="0" wp14:anchorId="17E70588" wp14:editId="70C85808">
            <wp:extent cx="2629267" cy="1848108"/>
            <wp:effectExtent l="0" t="0" r="0" b="0"/>
            <wp:docPr id="7609857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755" name="Imagen 1" descr="Interfaz de usuario gráfica, Aplicación&#10;&#10;El contenido generado por IA puede ser incorrecto."/>
                    <pic:cNvPicPr/>
                  </pic:nvPicPr>
                  <pic:blipFill>
                    <a:blip r:embed="rId235"/>
                    <a:stretch>
                      <a:fillRect/>
                    </a:stretch>
                  </pic:blipFill>
                  <pic:spPr>
                    <a:xfrm>
                      <a:off x="0" y="0"/>
                      <a:ext cx="2629267" cy="1848108"/>
                    </a:xfrm>
                    <a:prstGeom prst="rect">
                      <a:avLst/>
                    </a:prstGeom>
                  </pic:spPr>
                </pic:pic>
              </a:graphicData>
            </a:graphic>
          </wp:inline>
        </w:drawing>
      </w:r>
    </w:p>
    <w:p w14:paraId="096D9CA4" w14:textId="77777777" w:rsidR="001F0AAC" w:rsidRPr="00904F88" w:rsidRDefault="001F0AAC" w:rsidP="005B0B8A">
      <w:pPr>
        <w:rPr>
          <w:lang w:val="es-ES"/>
        </w:rPr>
      </w:pPr>
    </w:p>
    <w:p w14:paraId="6408726D" w14:textId="77777777" w:rsidR="005B0B8A" w:rsidRPr="00904F88" w:rsidRDefault="005B0B8A" w:rsidP="005B0B8A">
      <w:pPr>
        <w:rPr>
          <w:lang w:val="es-ES"/>
        </w:rPr>
      </w:pPr>
    </w:p>
    <w:p w14:paraId="222264EE" w14:textId="11769EAA" w:rsidR="000B7785" w:rsidRPr="00904F88" w:rsidRDefault="000B7785" w:rsidP="005B0B8A">
      <w:pPr>
        <w:rPr>
          <w:lang w:val="es-ES"/>
        </w:rPr>
      </w:pPr>
      <w:r w:rsidRPr="00904F88">
        <w:rPr>
          <w:lang w:val="es-ES"/>
        </w:rPr>
        <w:t xml:space="preserve">Insertamos el siguiente código. Si </w:t>
      </w:r>
      <w:r w:rsidR="009263DE" w:rsidRPr="00904F88">
        <w:rPr>
          <w:lang w:val="es-ES"/>
        </w:rPr>
        <w:t>observamos</w:t>
      </w:r>
      <w:r w:rsidRPr="00904F88">
        <w:rPr>
          <w:lang w:val="es-ES"/>
        </w:rPr>
        <w:t xml:space="preserve"> el código</w:t>
      </w:r>
      <w:r w:rsidR="00A03292" w:rsidRPr="00904F88">
        <w:rPr>
          <w:lang w:val="es-ES"/>
        </w:rPr>
        <w:t xml:space="preserve"> html</w:t>
      </w:r>
      <w:r w:rsidR="009263DE" w:rsidRPr="00904F88">
        <w:rPr>
          <w:lang w:val="es-ES"/>
        </w:rPr>
        <w:t>,</w:t>
      </w:r>
      <w:r w:rsidRPr="00904F88">
        <w:rPr>
          <w:lang w:val="es-ES"/>
        </w:rPr>
        <w:t xml:space="preserve"> estamos reutilizando el menú y el footer de la página index.html. Es la situación habitual en estos casos, para un mismo sitio web con varias páginas usar el mismo menú de navegación, banner y footer</w:t>
      </w:r>
      <w:r w:rsidR="009263DE" w:rsidRPr="00904F88">
        <w:rPr>
          <w:lang w:val="es-ES"/>
        </w:rPr>
        <w:t>. Lo que cambiará en cada página son los contenidos principales.</w:t>
      </w:r>
    </w:p>
    <w:p w14:paraId="7878DDEE" w14:textId="77777777" w:rsidR="000B7785" w:rsidRPr="00904F88" w:rsidRDefault="000B7785" w:rsidP="005B0B8A">
      <w:pPr>
        <w:rPr>
          <w:lang w:val="es-ES"/>
        </w:rPr>
      </w:pPr>
    </w:p>
    <w:p w14:paraId="50023898" w14:textId="77777777" w:rsidR="00A03292" w:rsidRPr="00904F88" w:rsidRDefault="00A03292" w:rsidP="005B0B8A">
      <w:pPr>
        <w:rPr>
          <w:lang w:val="es-ES"/>
        </w:rPr>
      </w:pPr>
    </w:p>
    <w:p w14:paraId="7EFC5A9C" w14:textId="77777777" w:rsidR="00A03292" w:rsidRPr="00904F88" w:rsidRDefault="00A03292" w:rsidP="005B0B8A">
      <w:pPr>
        <w:rPr>
          <w:lang w:val="es-ES"/>
        </w:rPr>
      </w:pPr>
    </w:p>
    <w:p w14:paraId="02EFC154" w14:textId="77777777" w:rsidR="00A03292" w:rsidRPr="00904F88" w:rsidRDefault="00A03292" w:rsidP="005B0B8A">
      <w:pPr>
        <w:rPr>
          <w:lang w:val="es-ES"/>
        </w:rPr>
      </w:pPr>
    </w:p>
    <w:p w14:paraId="04E53994" w14:textId="02B0BB9E" w:rsidR="00A03292" w:rsidRPr="00904F88" w:rsidRDefault="00A03292" w:rsidP="005B0B8A">
      <w:pPr>
        <w:rPr>
          <w:lang w:val="es-ES"/>
        </w:rPr>
      </w:pPr>
      <w:r w:rsidRPr="00904F88">
        <w:rPr>
          <w:lang w:val="es-ES"/>
        </w:rPr>
        <w:t>Añadir este código a servicios.html</w:t>
      </w:r>
    </w:p>
    <w:p w14:paraId="3E3C59F0" w14:textId="17F08817" w:rsidR="00A03292" w:rsidRPr="00904F88" w:rsidRDefault="00A03292" w:rsidP="005B0B8A">
      <w:pPr>
        <w:rPr>
          <w:b/>
          <w:bCs/>
          <w:u w:val="single"/>
          <w:lang w:val="es-ES"/>
        </w:rPr>
      </w:pPr>
      <w:r w:rsidRPr="00904F88">
        <w:rPr>
          <w:b/>
          <w:bCs/>
          <w:u w:val="single"/>
          <w:lang w:val="es-ES"/>
        </w:rPr>
        <w:t>servicios.html</w:t>
      </w:r>
    </w:p>
    <w:p w14:paraId="37F4A6A5"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DOCTYPE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html</w:t>
      </w:r>
      <w:r w:rsidRPr="00904F88">
        <w:rPr>
          <w:rFonts w:ascii="Consolas" w:hAnsi="Consolas"/>
          <w:color w:val="808080"/>
          <w:sz w:val="21"/>
          <w:szCs w:val="21"/>
          <w:lang w:val="es-ES"/>
        </w:rPr>
        <w:t>&gt;</w:t>
      </w:r>
    </w:p>
    <w:p w14:paraId="3FA9C682"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lang</w:t>
      </w:r>
      <w:r w:rsidRPr="00904F88">
        <w:rPr>
          <w:rFonts w:ascii="Consolas" w:hAnsi="Consolas"/>
          <w:color w:val="CCCCCC"/>
          <w:sz w:val="21"/>
          <w:szCs w:val="21"/>
          <w:lang w:val="es-ES"/>
        </w:rPr>
        <w:t>=</w:t>
      </w:r>
      <w:r w:rsidRPr="00904F88">
        <w:rPr>
          <w:rFonts w:ascii="Consolas" w:hAnsi="Consolas"/>
          <w:color w:val="CE9178"/>
          <w:sz w:val="21"/>
          <w:szCs w:val="21"/>
          <w:lang w:val="es-ES"/>
        </w:rPr>
        <w:t>"en"</w:t>
      </w:r>
      <w:r w:rsidRPr="00904F88">
        <w:rPr>
          <w:rFonts w:ascii="Consolas" w:hAnsi="Consolas"/>
          <w:color w:val="808080"/>
          <w:sz w:val="21"/>
          <w:szCs w:val="21"/>
          <w:lang w:val="es-ES"/>
        </w:rPr>
        <w:t>&gt;</w:t>
      </w:r>
    </w:p>
    <w:p w14:paraId="6F313666"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E00EAB4"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1438DAC7"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charset</w:t>
      </w:r>
      <w:r w:rsidRPr="00904F88">
        <w:rPr>
          <w:rFonts w:ascii="Consolas" w:hAnsi="Consolas"/>
          <w:color w:val="CCCCCC"/>
          <w:sz w:val="21"/>
          <w:szCs w:val="21"/>
          <w:lang w:val="es-ES"/>
        </w:rPr>
        <w:t>=</w:t>
      </w:r>
      <w:r w:rsidRPr="00904F88">
        <w:rPr>
          <w:rFonts w:ascii="Consolas" w:hAnsi="Consolas"/>
          <w:color w:val="CE9178"/>
          <w:sz w:val="21"/>
          <w:szCs w:val="21"/>
          <w:lang w:val="es-ES"/>
        </w:rPr>
        <w:t>"UTF-8"</w:t>
      </w:r>
      <w:r w:rsidRPr="00904F88">
        <w:rPr>
          <w:rFonts w:ascii="Consolas" w:hAnsi="Consolas"/>
          <w:color w:val="808080"/>
          <w:sz w:val="21"/>
          <w:szCs w:val="21"/>
          <w:lang w:val="es-ES"/>
        </w:rPr>
        <w:t>&gt;</w:t>
      </w:r>
    </w:p>
    <w:p w14:paraId="642DC089"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meta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http-equiv</w:t>
      </w:r>
      <w:r w:rsidRPr="00904F88">
        <w:rPr>
          <w:rFonts w:ascii="Consolas" w:hAnsi="Consolas"/>
          <w:color w:val="CCCCCC"/>
          <w:sz w:val="21"/>
          <w:szCs w:val="21"/>
          <w:lang w:val="es-ES"/>
        </w:rPr>
        <w:t>=</w:t>
      </w:r>
      <w:r w:rsidRPr="00904F88">
        <w:rPr>
          <w:rFonts w:ascii="Consolas" w:hAnsi="Consolas"/>
          <w:color w:val="CE9178"/>
          <w:sz w:val="21"/>
          <w:szCs w:val="21"/>
          <w:lang w:val="es-ES"/>
        </w:rPr>
        <w:t>"X-UA-Compatible"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content</w:t>
      </w:r>
      <w:r w:rsidRPr="00904F88">
        <w:rPr>
          <w:rFonts w:ascii="Consolas" w:hAnsi="Consolas"/>
          <w:color w:val="CCCCCC"/>
          <w:sz w:val="21"/>
          <w:szCs w:val="21"/>
          <w:lang w:val="es-ES"/>
        </w:rPr>
        <w:t>=</w:t>
      </w:r>
      <w:r w:rsidRPr="00904F88">
        <w:rPr>
          <w:rFonts w:ascii="Consolas" w:hAnsi="Consolas"/>
          <w:color w:val="CE9178"/>
          <w:sz w:val="21"/>
          <w:szCs w:val="21"/>
          <w:lang w:val="es-ES"/>
        </w:rPr>
        <w:t>"ie=edge"</w:t>
      </w:r>
      <w:r w:rsidRPr="00904F88">
        <w:rPr>
          <w:rFonts w:ascii="Consolas" w:hAnsi="Consolas"/>
          <w:color w:val="808080"/>
          <w:sz w:val="21"/>
          <w:szCs w:val="21"/>
          <w:lang w:val="es-ES"/>
        </w:rPr>
        <w:t>&gt;</w:t>
      </w:r>
    </w:p>
    <w:p w14:paraId="4A40231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r w:rsidRPr="00904F88">
        <w:rPr>
          <w:rFonts w:ascii="Consolas" w:hAnsi="Consolas"/>
          <w:color w:val="CCCCCC"/>
          <w:sz w:val="21"/>
          <w:szCs w:val="21"/>
          <w:lang w:val="es-ES"/>
        </w:rPr>
        <w:t>Pagina de Inicio</w:t>
      </w:r>
      <w:r w:rsidRPr="00904F88">
        <w:rPr>
          <w:rFonts w:ascii="Consolas" w:hAnsi="Consolas"/>
          <w:color w:val="808080"/>
          <w:sz w:val="21"/>
          <w:szCs w:val="21"/>
          <w:lang w:val="es-ES"/>
        </w:rPr>
        <w:t>&lt;/</w:t>
      </w:r>
      <w:r w:rsidRPr="00904F88">
        <w:rPr>
          <w:rFonts w:ascii="Consolas" w:hAnsi="Consolas"/>
          <w:color w:val="569CD6"/>
          <w:sz w:val="21"/>
          <w:szCs w:val="21"/>
          <w:lang w:val="es-ES"/>
        </w:rPr>
        <w:t>title</w:t>
      </w:r>
      <w:r w:rsidRPr="00904F88">
        <w:rPr>
          <w:rFonts w:ascii="Consolas" w:hAnsi="Consolas"/>
          <w:color w:val="808080"/>
          <w:sz w:val="21"/>
          <w:szCs w:val="21"/>
          <w:lang w:val="es-ES"/>
        </w:rPr>
        <w:t>&gt;</w:t>
      </w:r>
    </w:p>
    <w:p w14:paraId="198FACC3" w14:textId="77777777" w:rsidR="00A03292" w:rsidRPr="009B20CB"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link</w:t>
      </w:r>
      <w:r w:rsidRPr="009B20CB">
        <w:rPr>
          <w:rFonts w:ascii="Consolas" w:hAnsi="Consolas"/>
          <w:color w:val="CCCCCC"/>
          <w:sz w:val="21"/>
          <w:szCs w:val="21"/>
        </w:rPr>
        <w:t xml:space="preserve"> </w:t>
      </w:r>
      <w:r w:rsidRPr="009B20CB">
        <w:rPr>
          <w:rFonts w:ascii="Consolas" w:hAnsi="Consolas"/>
          <w:color w:val="9CDCFE"/>
          <w:sz w:val="21"/>
          <w:szCs w:val="21"/>
        </w:rPr>
        <w:t>rel</w:t>
      </w:r>
      <w:r w:rsidRPr="009B20CB">
        <w:rPr>
          <w:rFonts w:ascii="Consolas" w:hAnsi="Consolas"/>
          <w:color w:val="CCCCCC"/>
          <w:sz w:val="21"/>
          <w:szCs w:val="21"/>
        </w:rPr>
        <w:t>=</w:t>
      </w:r>
      <w:r w:rsidRPr="009B20CB">
        <w:rPr>
          <w:rFonts w:ascii="Consolas" w:hAnsi="Consolas"/>
          <w:color w:val="CE9178"/>
          <w:sz w:val="21"/>
          <w:szCs w:val="21"/>
        </w:rPr>
        <w:t>"stylesheet"</w:t>
      </w:r>
      <w:r w:rsidRPr="009B20CB">
        <w:rPr>
          <w:rFonts w:ascii="Consolas" w:hAnsi="Consolas"/>
          <w:color w:val="CCCCCC"/>
          <w:sz w:val="21"/>
          <w:szCs w:val="21"/>
        </w:rPr>
        <w:t xml:space="preserve"> </w:t>
      </w:r>
      <w:r w:rsidRPr="009B20CB">
        <w:rPr>
          <w:rFonts w:ascii="Consolas" w:hAnsi="Consolas"/>
          <w:color w:val="9CDCFE"/>
          <w:sz w:val="21"/>
          <w:szCs w:val="21"/>
        </w:rPr>
        <w:t>href</w:t>
      </w:r>
      <w:r w:rsidRPr="009B20CB">
        <w:rPr>
          <w:rFonts w:ascii="Consolas" w:hAnsi="Consolas"/>
          <w:color w:val="CCCCCC"/>
          <w:sz w:val="21"/>
          <w:szCs w:val="21"/>
        </w:rPr>
        <w:t>=</w:t>
      </w:r>
      <w:r w:rsidRPr="009B20CB">
        <w:rPr>
          <w:rFonts w:ascii="Consolas" w:hAnsi="Consolas"/>
          <w:color w:val="CE9178"/>
          <w:sz w:val="21"/>
          <w:szCs w:val="21"/>
        </w:rPr>
        <w:t>"./css/menu.css"</w:t>
      </w:r>
      <w:r w:rsidRPr="009B20CB">
        <w:rPr>
          <w:rFonts w:ascii="Consolas" w:hAnsi="Consolas"/>
          <w:color w:val="808080"/>
          <w:sz w:val="21"/>
          <w:szCs w:val="21"/>
        </w:rPr>
        <w:t>&gt;</w:t>
      </w:r>
    </w:p>
    <w:p w14:paraId="37E3622C" w14:textId="77777777" w:rsidR="00A03292" w:rsidRPr="009B20CB"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rPr>
      </w:pPr>
    </w:p>
    <w:p w14:paraId="293A07B4"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head</w:t>
      </w:r>
      <w:r w:rsidRPr="00904F88">
        <w:rPr>
          <w:rFonts w:ascii="Consolas" w:hAnsi="Consolas"/>
          <w:color w:val="808080"/>
          <w:sz w:val="21"/>
          <w:szCs w:val="21"/>
          <w:lang w:val="es-ES"/>
        </w:rPr>
        <w:t>&gt;</w:t>
      </w:r>
    </w:p>
    <w:p w14:paraId="32465670"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F6EDC8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6B101391"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p>
    <w:p w14:paraId="62CB95AA"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7397B7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"logo"</w:t>
      </w:r>
      <w:r w:rsidRPr="00904F88">
        <w:rPr>
          <w:rFonts w:ascii="Consolas" w:hAnsi="Consolas"/>
          <w:color w:val="808080"/>
          <w:sz w:val="21"/>
          <w:szCs w:val="21"/>
          <w:lang w:val="es-ES"/>
        </w:rPr>
        <w:t>&gt;</w:t>
      </w:r>
      <w:r w:rsidRPr="00904F88">
        <w:rPr>
          <w:rFonts w:ascii="Consolas" w:hAnsi="Consolas"/>
          <w:color w:val="CCCCCC"/>
          <w:sz w:val="21"/>
          <w:szCs w:val="21"/>
          <w:lang w:val="es-ES"/>
        </w:rPr>
        <w:t>Logo</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3343575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"enlaces"</w:t>
      </w:r>
      <w:r w:rsidRPr="00904F88">
        <w:rPr>
          <w:rFonts w:ascii="Consolas" w:hAnsi="Consolas"/>
          <w:color w:val="808080"/>
          <w:sz w:val="21"/>
          <w:szCs w:val="21"/>
          <w:lang w:val="es-ES"/>
        </w:rPr>
        <w:t>&gt;</w:t>
      </w:r>
    </w:p>
    <w:p w14:paraId="397B1BF2"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"index.html"</w:t>
      </w:r>
      <w:r w:rsidRPr="00904F88">
        <w:rPr>
          <w:rFonts w:ascii="Consolas" w:hAnsi="Consolas"/>
          <w:color w:val="808080"/>
          <w:sz w:val="21"/>
          <w:szCs w:val="21"/>
          <w:lang w:val="es-ES"/>
        </w:rPr>
        <w:t>&gt;</w:t>
      </w:r>
      <w:r w:rsidRPr="00904F88">
        <w:rPr>
          <w:rFonts w:ascii="Consolas" w:hAnsi="Consolas"/>
          <w:color w:val="CCCCCC"/>
          <w:sz w:val="21"/>
          <w:szCs w:val="21"/>
          <w:lang w:val="es-ES"/>
        </w:rPr>
        <w:t>Inicio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42EBDD3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"servicios.html"</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6D93748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Contacto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4CEB4E0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7A1DC98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3C9D99F"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51AE99FA"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255F745"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w:t>
      </w:r>
      <w:r w:rsidRPr="00904F88">
        <w:rPr>
          <w:rFonts w:ascii="Consolas" w:hAnsi="Consolas"/>
          <w:color w:val="808080"/>
          <w:sz w:val="21"/>
          <w:szCs w:val="21"/>
          <w:lang w:val="es-ES"/>
        </w:rPr>
        <w:t>&gt;</w:t>
      </w:r>
    </w:p>
    <w:p w14:paraId="26FBD7AD"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68DD7DF"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img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"banner__imagen"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src</w:t>
      </w:r>
      <w:r w:rsidRPr="00904F88">
        <w:rPr>
          <w:rFonts w:ascii="Consolas" w:hAnsi="Consolas"/>
          <w:color w:val="CCCCCC"/>
          <w:sz w:val="21"/>
          <w:szCs w:val="21"/>
          <w:lang w:val="es-ES"/>
        </w:rPr>
        <w:t>=</w:t>
      </w:r>
      <w:r w:rsidRPr="00904F88">
        <w:rPr>
          <w:rFonts w:ascii="Consolas" w:hAnsi="Consolas"/>
          <w:color w:val="CE9178"/>
          <w:sz w:val="21"/>
          <w:szCs w:val="21"/>
          <w:lang w:val="es-ES"/>
        </w:rPr>
        <w:t>"./img/bannerazul.jpg"</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alt</w:t>
      </w:r>
      <w:r w:rsidRPr="00904F88">
        <w:rPr>
          <w:rFonts w:ascii="Consolas" w:hAnsi="Consolas"/>
          <w:color w:val="CCCCCC"/>
          <w:sz w:val="21"/>
          <w:szCs w:val="21"/>
          <w:lang w:val="es-ES"/>
        </w:rPr>
        <w:t>=</w:t>
      </w:r>
      <w:r w:rsidRPr="00904F88">
        <w:rPr>
          <w:rFonts w:ascii="Consolas" w:hAnsi="Consolas"/>
          <w:color w:val="CE9178"/>
          <w:sz w:val="21"/>
          <w:szCs w:val="21"/>
          <w:lang w:val="es-ES"/>
        </w:rPr>
        <w:t>"Banner"</w:t>
      </w: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/&gt;</w:t>
      </w:r>
    </w:p>
    <w:p w14:paraId="2A9F5F8D" w14:textId="77777777" w:rsidR="00A03292" w:rsidRPr="00904F88"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F21806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0347197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9A92A0C"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49BEE83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BDED534"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Servicios. EN CONSTRUCCIÓN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6EA5FC36"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70C99907"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10093AA"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w:t>
      </w:r>
      <w:r w:rsidRPr="00904F88">
        <w:rPr>
          <w:rFonts w:ascii="Consolas" w:hAnsi="Consolas"/>
          <w:color w:val="808080"/>
          <w:sz w:val="21"/>
          <w:szCs w:val="21"/>
          <w:lang w:val="es-ES"/>
        </w:rPr>
        <w:t>&gt;</w:t>
      </w:r>
    </w:p>
    <w:p w14:paraId="0E2D867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38BAB45"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0362B9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"main-footer__links"</w:t>
      </w:r>
      <w:r w:rsidRPr="00904F88">
        <w:rPr>
          <w:rFonts w:ascii="Consolas" w:hAnsi="Consolas"/>
          <w:color w:val="808080"/>
          <w:sz w:val="21"/>
          <w:szCs w:val="21"/>
          <w:lang w:val="es-ES"/>
        </w:rPr>
        <w:t>&gt;</w:t>
      </w:r>
    </w:p>
    <w:p w14:paraId="5933979C"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B4C2A01"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w:t>
      </w:r>
      <w:r w:rsidRPr="00904F88">
        <w:rPr>
          <w:rFonts w:ascii="Consolas" w:hAnsi="Consolas"/>
          <w:color w:val="808080"/>
          <w:sz w:val="21"/>
          <w:szCs w:val="21"/>
          <w:lang w:val="es-ES"/>
        </w:rPr>
        <w:t>&gt;</w:t>
      </w:r>
    </w:p>
    <w:p w14:paraId="23F440EE"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"key-feature__image"</w:t>
      </w:r>
      <w:r w:rsidRPr="00904F88">
        <w:rPr>
          <w:rFonts w:ascii="Consolas" w:hAnsi="Consolas"/>
          <w:color w:val="808080"/>
          <w:sz w:val="21"/>
          <w:szCs w:val="21"/>
          <w:lang w:val="es-ES"/>
        </w:rPr>
        <w:t>&gt;</w:t>
      </w:r>
    </w:p>
    <w:p w14:paraId="6C6BB8C2"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9BE38F"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2675D32C"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99.999% Activos</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132F9F5"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6BABDD9B" w14:textId="77777777" w:rsidR="00A03292" w:rsidRPr="009B20CB"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"main-footer__link"</w:t>
      </w:r>
      <w:r w:rsidRPr="009B20CB">
        <w:rPr>
          <w:rFonts w:ascii="Consolas" w:hAnsi="Consolas"/>
          <w:color w:val="808080"/>
          <w:sz w:val="21"/>
          <w:szCs w:val="21"/>
        </w:rPr>
        <w:t>&gt;</w:t>
      </w:r>
    </w:p>
    <w:p w14:paraId="3B616697"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Soporte</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2A97C42"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5B10BBCD" w14:textId="77777777" w:rsidR="00A03292" w:rsidRPr="009B20CB"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rPr>
      </w:pPr>
      <w:r w:rsidRPr="00904F88">
        <w:rPr>
          <w:rFonts w:ascii="Consolas" w:hAnsi="Consolas"/>
          <w:color w:val="CCCCCC"/>
          <w:sz w:val="21"/>
          <w:szCs w:val="21"/>
          <w:lang w:val="es-ES"/>
        </w:rPr>
        <w:t xml:space="preserve">        </w:t>
      </w:r>
      <w:r w:rsidRPr="009B20CB">
        <w:rPr>
          <w:rFonts w:ascii="Consolas" w:hAnsi="Consolas"/>
          <w:color w:val="808080"/>
          <w:sz w:val="21"/>
          <w:szCs w:val="21"/>
        </w:rPr>
        <w:t>&lt;</w:t>
      </w:r>
      <w:r w:rsidRPr="009B20CB">
        <w:rPr>
          <w:rFonts w:ascii="Consolas" w:hAnsi="Consolas"/>
          <w:color w:val="569CD6"/>
          <w:sz w:val="21"/>
          <w:szCs w:val="21"/>
        </w:rPr>
        <w:t>li</w:t>
      </w:r>
      <w:r w:rsidRPr="009B20CB">
        <w:rPr>
          <w:rFonts w:ascii="Consolas" w:hAnsi="Consolas"/>
          <w:color w:val="CCCCCC"/>
          <w:sz w:val="21"/>
          <w:szCs w:val="21"/>
        </w:rPr>
        <w:t xml:space="preserve"> </w:t>
      </w:r>
      <w:r w:rsidRPr="009B20CB">
        <w:rPr>
          <w:rFonts w:ascii="Consolas" w:hAnsi="Consolas"/>
          <w:color w:val="9CDCFE"/>
          <w:sz w:val="21"/>
          <w:szCs w:val="21"/>
        </w:rPr>
        <w:t>class</w:t>
      </w:r>
      <w:r w:rsidRPr="009B20CB">
        <w:rPr>
          <w:rFonts w:ascii="Consolas" w:hAnsi="Consolas"/>
          <w:color w:val="CCCCCC"/>
          <w:sz w:val="21"/>
          <w:szCs w:val="21"/>
        </w:rPr>
        <w:t>=</w:t>
      </w:r>
      <w:r w:rsidRPr="009B20CB">
        <w:rPr>
          <w:rFonts w:ascii="Consolas" w:hAnsi="Consolas"/>
          <w:color w:val="CE9178"/>
          <w:sz w:val="21"/>
          <w:szCs w:val="21"/>
        </w:rPr>
        <w:t>"main-footer__link"</w:t>
      </w:r>
      <w:r w:rsidRPr="009B20CB">
        <w:rPr>
          <w:rFonts w:ascii="Consolas" w:hAnsi="Consolas"/>
          <w:color w:val="808080"/>
          <w:sz w:val="21"/>
          <w:szCs w:val="21"/>
        </w:rPr>
        <w:t>&gt;</w:t>
      </w:r>
    </w:p>
    <w:p w14:paraId="2C01A0C8"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B20CB">
        <w:rPr>
          <w:rFonts w:ascii="Consolas" w:hAnsi="Consolas"/>
          <w:color w:val="CCCCCC"/>
          <w:sz w:val="21"/>
          <w:szCs w:val="21"/>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r w:rsidRPr="00904F88">
        <w:rPr>
          <w:rFonts w:ascii="Consolas" w:hAnsi="Consolas"/>
          <w:color w:val="CCCCCC"/>
          <w:sz w:val="21"/>
          <w:szCs w:val="21"/>
          <w:lang w:val="es-ES"/>
        </w:rPr>
        <w:t>Términos de uso</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5581F56B"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5B0DEC3"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w:t>
      </w:r>
      <w:r w:rsidRPr="00904F88">
        <w:rPr>
          <w:rFonts w:ascii="Consolas" w:hAnsi="Consolas"/>
          <w:color w:val="808080"/>
          <w:sz w:val="21"/>
          <w:szCs w:val="21"/>
          <w:lang w:val="es-ES"/>
        </w:rPr>
        <w:t>&gt;</w:t>
      </w:r>
    </w:p>
    <w:p w14:paraId="1D5ED754"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"key-feature__image"</w:t>
      </w:r>
      <w:r w:rsidRPr="00904F88">
        <w:rPr>
          <w:rFonts w:ascii="Consolas" w:hAnsi="Consolas"/>
          <w:color w:val="808080"/>
          <w:sz w:val="21"/>
          <w:szCs w:val="21"/>
          <w:lang w:val="es-ES"/>
        </w:rPr>
        <w:t>&gt;</w:t>
      </w:r>
    </w:p>
    <w:p w14:paraId="5A7767FD"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1DD30C6"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0DA4E9EF"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"key-feature__description"</w:t>
      </w:r>
      <w:r w:rsidRPr="00904F88">
        <w:rPr>
          <w:rFonts w:ascii="Consolas" w:hAnsi="Consolas"/>
          <w:color w:val="808080"/>
          <w:sz w:val="21"/>
          <w:szCs w:val="21"/>
          <w:lang w:val="es-ES"/>
        </w:rPr>
        <w:t>&gt;</w:t>
      </w:r>
      <w:r w:rsidRPr="00904F88">
        <w:rPr>
          <w:rFonts w:ascii="Consolas" w:hAnsi="Consolas"/>
          <w:color w:val="CCCCCC"/>
          <w:sz w:val="21"/>
          <w:szCs w:val="21"/>
          <w:lang w:val="es-ES"/>
        </w:rPr>
        <w:t>3,857,000 Clientes en el mundo</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AAF2CAD"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li</w:t>
      </w:r>
      <w:r w:rsidRPr="00904F88">
        <w:rPr>
          <w:rFonts w:ascii="Consolas" w:hAnsi="Consolas"/>
          <w:color w:val="808080"/>
          <w:sz w:val="21"/>
          <w:szCs w:val="21"/>
          <w:lang w:val="es-ES"/>
        </w:rPr>
        <w:t>&gt;</w:t>
      </w:r>
    </w:p>
    <w:p w14:paraId="7D519AD2" w14:textId="77777777" w:rsidR="00A03292" w:rsidRPr="00904F88" w:rsidRDefault="00A03292" w:rsidP="00A03292">
      <w:pPr>
        <w:widowControl/>
        <w:shd w:val="clear" w:color="auto" w:fill="1F1F1F"/>
        <w:autoSpaceDE/>
        <w:autoSpaceDN/>
        <w:adjustRightInd/>
        <w:spacing w:before="0" w:after="240" w:line="285" w:lineRule="atLeast"/>
        <w:jc w:val="left"/>
        <w:rPr>
          <w:rFonts w:ascii="Consolas" w:hAnsi="Consolas"/>
          <w:color w:val="CCCCCC"/>
          <w:sz w:val="21"/>
          <w:szCs w:val="21"/>
          <w:lang w:val="es-ES"/>
        </w:rPr>
      </w:pPr>
    </w:p>
    <w:p w14:paraId="3EAD7069"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1EBE4B61"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055E9CE9"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19B653DD"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body</w:t>
      </w:r>
      <w:r w:rsidRPr="00904F88">
        <w:rPr>
          <w:rFonts w:ascii="Consolas" w:hAnsi="Consolas"/>
          <w:color w:val="808080"/>
          <w:sz w:val="21"/>
          <w:szCs w:val="21"/>
          <w:lang w:val="es-ES"/>
        </w:rPr>
        <w:t>&gt;</w:t>
      </w:r>
    </w:p>
    <w:p w14:paraId="02BC0820"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2906801" w14:textId="77777777" w:rsidR="00A03292" w:rsidRPr="00904F88" w:rsidRDefault="00A03292" w:rsidP="00A03292">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html</w:t>
      </w:r>
      <w:r w:rsidRPr="00904F88">
        <w:rPr>
          <w:rFonts w:ascii="Consolas" w:hAnsi="Consolas"/>
          <w:color w:val="808080"/>
          <w:sz w:val="21"/>
          <w:szCs w:val="21"/>
          <w:lang w:val="es-ES"/>
        </w:rPr>
        <w:t>&gt;</w:t>
      </w:r>
    </w:p>
    <w:p w14:paraId="047F7DB0" w14:textId="77777777" w:rsidR="009263DE" w:rsidRPr="00904F88" w:rsidRDefault="009263DE" w:rsidP="005B0B8A">
      <w:pPr>
        <w:rPr>
          <w:lang w:val="es-ES"/>
        </w:rPr>
      </w:pPr>
    </w:p>
    <w:p w14:paraId="7F3C4C01" w14:textId="77777777" w:rsidR="00A03292" w:rsidRPr="00904F88" w:rsidRDefault="00A03292" w:rsidP="005B0B8A">
      <w:pPr>
        <w:rPr>
          <w:lang w:val="es-ES"/>
        </w:rPr>
      </w:pPr>
    </w:p>
    <w:p w14:paraId="7F7A1802" w14:textId="58921140" w:rsidR="00A03292" w:rsidRPr="00904F88" w:rsidRDefault="00A03292" w:rsidP="005B0B8A">
      <w:pPr>
        <w:rPr>
          <w:lang w:val="es-ES"/>
        </w:rPr>
      </w:pPr>
      <w:r w:rsidRPr="00904F88">
        <w:rPr>
          <w:lang w:val="es-ES"/>
        </w:rPr>
        <w:t xml:space="preserve">Tras estudiar el código </w:t>
      </w:r>
      <w:r w:rsidR="00C62006" w:rsidRPr="00904F88">
        <w:rPr>
          <w:lang w:val="es-ES"/>
        </w:rPr>
        <w:t>podemos ver que:</w:t>
      </w:r>
    </w:p>
    <w:p w14:paraId="5B24DCE4" w14:textId="77777777" w:rsidR="00C62006" w:rsidRPr="00904F88" w:rsidRDefault="00C62006" w:rsidP="005B0B8A">
      <w:pPr>
        <w:rPr>
          <w:lang w:val="es-ES"/>
        </w:rPr>
      </w:pPr>
    </w:p>
    <w:p w14:paraId="630F80AF" w14:textId="6FF68BAA" w:rsidR="00C62006" w:rsidRPr="00904F88" w:rsidRDefault="00C62006" w:rsidP="00C62006">
      <w:pPr>
        <w:pStyle w:val="Prrafodelista"/>
        <w:numPr>
          <w:ilvl w:val="0"/>
          <w:numId w:val="61"/>
        </w:numPr>
        <w:rPr>
          <w:lang w:val="es-ES"/>
        </w:rPr>
      </w:pPr>
      <w:r w:rsidRPr="00904F88">
        <w:rPr>
          <w:lang w:val="es-ES"/>
        </w:rPr>
        <w:t>Usamos de nuevo la hoja de estilo menú.css para este fichero</w:t>
      </w:r>
    </w:p>
    <w:p w14:paraId="4EE6B776" w14:textId="77777777" w:rsidR="00C62006" w:rsidRPr="00904F88" w:rsidRDefault="00C62006" w:rsidP="005B0B8A">
      <w:pPr>
        <w:rPr>
          <w:lang w:val="es-ES"/>
        </w:rPr>
      </w:pPr>
    </w:p>
    <w:p w14:paraId="7B035F93"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"enlace"</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"servicios.html"</w:t>
      </w:r>
      <w:r w:rsidRPr="00904F88">
        <w:rPr>
          <w:rFonts w:ascii="Consolas" w:hAnsi="Consolas"/>
          <w:color w:val="808080"/>
          <w:sz w:val="21"/>
          <w:szCs w:val="21"/>
          <w:lang w:val="es-ES"/>
        </w:rPr>
        <w:t>&gt;</w:t>
      </w:r>
      <w:r w:rsidRPr="00904F88">
        <w:rPr>
          <w:rFonts w:ascii="Consolas" w:hAnsi="Consolas"/>
          <w:color w:val="CCCCCC"/>
          <w:sz w:val="21"/>
          <w:szCs w:val="21"/>
          <w:lang w:val="es-ES"/>
        </w:rPr>
        <w:t>Servicios</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30BD3886" w14:textId="77777777" w:rsidR="00C62006" w:rsidRPr="00904F88" w:rsidRDefault="00C62006" w:rsidP="005B0B8A">
      <w:pPr>
        <w:rPr>
          <w:lang w:val="es-ES"/>
        </w:rPr>
      </w:pPr>
    </w:p>
    <w:p w14:paraId="52507EA7" w14:textId="27282E77" w:rsidR="00C62006" w:rsidRPr="00904F88" w:rsidRDefault="00C62006" w:rsidP="00C62006">
      <w:pPr>
        <w:pStyle w:val="Prrafodelista"/>
        <w:numPr>
          <w:ilvl w:val="0"/>
          <w:numId w:val="61"/>
        </w:numPr>
        <w:rPr>
          <w:lang w:val="es-ES"/>
        </w:rPr>
      </w:pPr>
      <w:r w:rsidRPr="00904F88">
        <w:rPr>
          <w:lang w:val="es-ES"/>
        </w:rPr>
        <w:t>La misma navegación y banner.</w:t>
      </w:r>
    </w:p>
    <w:p w14:paraId="3889D092" w14:textId="77777777" w:rsidR="00C62006" w:rsidRPr="00904F88" w:rsidRDefault="00C62006" w:rsidP="005B0B8A">
      <w:pPr>
        <w:rPr>
          <w:lang w:val="es-ES"/>
        </w:rPr>
      </w:pPr>
    </w:p>
    <w:p w14:paraId="0C02C5B1"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"navegacion"</w:t>
      </w:r>
      <w:r w:rsidRPr="00904F88">
        <w:rPr>
          <w:rFonts w:ascii="Consolas" w:hAnsi="Consolas"/>
          <w:color w:val="808080"/>
          <w:sz w:val="21"/>
          <w:szCs w:val="21"/>
          <w:lang w:val="es-ES"/>
        </w:rPr>
        <w:t>&gt;</w:t>
      </w:r>
    </w:p>
    <w:p w14:paraId="6166D2B8"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EFD294" w14:textId="02F6A3F4" w:rsidR="00C62006" w:rsidRPr="00904F88" w:rsidRDefault="00C62006" w:rsidP="00C62006">
      <w:pPr>
        <w:widowControl/>
        <w:shd w:val="clear" w:color="auto" w:fill="1F1F1F"/>
        <w:autoSpaceDE/>
        <w:autoSpaceDN/>
        <w:adjustRightInd/>
        <w:spacing w:before="0" w:after="0" w:line="285" w:lineRule="atLeast"/>
        <w:ind w:firstLine="720"/>
        <w:jc w:val="left"/>
        <w:rPr>
          <w:rFonts w:ascii="Consolas" w:hAnsi="Consolas"/>
          <w:color w:val="CCCCCC"/>
          <w:sz w:val="21"/>
          <w:szCs w:val="21"/>
          <w:lang w:val="es-ES"/>
        </w:rPr>
      </w:pPr>
      <w:r w:rsidRPr="00904F88">
        <w:rPr>
          <w:rFonts w:ascii="Consolas" w:hAnsi="Consolas"/>
          <w:color w:val="CCCCCC"/>
          <w:sz w:val="21"/>
          <w:szCs w:val="21"/>
          <w:lang w:val="es-ES"/>
        </w:rPr>
        <w:t>….</w:t>
      </w:r>
    </w:p>
    <w:p w14:paraId="196E5A26"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39852A3D"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4B2361C"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"banner"</w:t>
      </w:r>
      <w:r w:rsidRPr="00904F88">
        <w:rPr>
          <w:rFonts w:ascii="Consolas" w:hAnsi="Consolas"/>
          <w:color w:val="808080"/>
          <w:sz w:val="21"/>
          <w:szCs w:val="21"/>
          <w:lang w:val="es-ES"/>
        </w:rPr>
        <w:t>&gt;</w:t>
      </w:r>
    </w:p>
    <w:p w14:paraId="03D2A2BF"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2BA334E" w14:textId="645DD4CB"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w:t>
      </w:r>
    </w:p>
    <w:p w14:paraId="02AB81FF"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30C82FA0" w14:textId="77777777" w:rsidR="00C62006" w:rsidRPr="00904F88" w:rsidRDefault="00C62006" w:rsidP="005B0B8A">
      <w:pPr>
        <w:rPr>
          <w:lang w:val="es-ES"/>
        </w:rPr>
      </w:pPr>
    </w:p>
    <w:p w14:paraId="14E76462" w14:textId="77777777" w:rsidR="00C62006" w:rsidRPr="00904F88" w:rsidRDefault="00C62006" w:rsidP="005B0B8A">
      <w:pPr>
        <w:rPr>
          <w:lang w:val="es-ES"/>
        </w:rPr>
      </w:pPr>
    </w:p>
    <w:p w14:paraId="72DE77E1" w14:textId="6D2782C4" w:rsidR="00C62006" w:rsidRPr="00904F88" w:rsidRDefault="00C62006" w:rsidP="00C62006">
      <w:pPr>
        <w:pStyle w:val="Prrafodelista"/>
        <w:numPr>
          <w:ilvl w:val="0"/>
          <w:numId w:val="61"/>
        </w:numPr>
        <w:rPr>
          <w:lang w:val="es-ES"/>
        </w:rPr>
      </w:pPr>
      <w:r w:rsidRPr="00904F88">
        <w:rPr>
          <w:lang w:val="es-ES"/>
        </w:rPr>
        <w:t>El mismo footer</w:t>
      </w:r>
      <w:r w:rsidR="00CA08B3" w:rsidRPr="00904F88">
        <w:rPr>
          <w:lang w:val="es-ES"/>
        </w:rPr>
        <w:t xml:space="preserve"> que para index.html</w:t>
      </w:r>
    </w:p>
    <w:p w14:paraId="2FE75BA8" w14:textId="77777777" w:rsidR="009263DE" w:rsidRPr="00904F88" w:rsidRDefault="009263DE" w:rsidP="005B0B8A">
      <w:pPr>
        <w:rPr>
          <w:lang w:val="es-ES"/>
        </w:rPr>
      </w:pPr>
    </w:p>
    <w:p w14:paraId="70F595D0"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569CD6"/>
          <w:sz w:val="21"/>
          <w:szCs w:val="21"/>
          <w:lang w:val="es-ES"/>
        </w:rPr>
        <w:t>footer</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w:t>
      </w:r>
      <w:r w:rsidRPr="00904F88">
        <w:rPr>
          <w:rFonts w:ascii="Consolas" w:hAnsi="Consolas"/>
          <w:color w:val="808080"/>
          <w:sz w:val="21"/>
          <w:szCs w:val="21"/>
          <w:lang w:val="es-ES"/>
        </w:rPr>
        <w:t>&gt;</w:t>
      </w:r>
    </w:p>
    <w:p w14:paraId="188143B4"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320EFCAD"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40039BD"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"main-footer__links"</w:t>
      </w:r>
      <w:r w:rsidRPr="00904F88">
        <w:rPr>
          <w:rFonts w:ascii="Consolas" w:hAnsi="Consolas"/>
          <w:color w:val="808080"/>
          <w:sz w:val="21"/>
          <w:szCs w:val="21"/>
          <w:lang w:val="es-ES"/>
        </w:rPr>
        <w:t>&gt;</w:t>
      </w:r>
    </w:p>
    <w:p w14:paraId="17B3C6AD"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8960715" w14:textId="2E33C029" w:rsidR="00C62006" w:rsidRPr="00904F88" w:rsidRDefault="00C62006" w:rsidP="00C62006">
      <w:pPr>
        <w:widowControl/>
        <w:shd w:val="clear" w:color="auto" w:fill="1F1F1F"/>
        <w:autoSpaceDE/>
        <w:autoSpaceDN/>
        <w:adjustRightInd/>
        <w:spacing w:before="0" w:after="240" w:line="285" w:lineRule="atLeast"/>
        <w:ind w:firstLine="720"/>
        <w:jc w:val="left"/>
        <w:rPr>
          <w:rFonts w:ascii="Consolas" w:hAnsi="Consolas"/>
          <w:color w:val="CCCCCC"/>
          <w:sz w:val="21"/>
          <w:szCs w:val="21"/>
          <w:lang w:val="es-ES"/>
        </w:rPr>
      </w:pPr>
      <w:r w:rsidRPr="00904F88">
        <w:rPr>
          <w:rFonts w:ascii="Consolas" w:hAnsi="Consolas"/>
          <w:color w:val="CCCCCC"/>
          <w:sz w:val="21"/>
          <w:szCs w:val="21"/>
          <w:lang w:val="es-ES"/>
        </w:rPr>
        <w:t>…</w:t>
      </w:r>
    </w:p>
    <w:p w14:paraId="1E9A6CB9"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ul</w:t>
      </w:r>
      <w:r w:rsidRPr="00904F88">
        <w:rPr>
          <w:rFonts w:ascii="Consolas" w:hAnsi="Consolas"/>
          <w:color w:val="808080"/>
          <w:sz w:val="21"/>
          <w:szCs w:val="21"/>
          <w:lang w:val="es-ES"/>
        </w:rPr>
        <w:t>&gt;</w:t>
      </w:r>
    </w:p>
    <w:p w14:paraId="2549C29C"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nav</w:t>
      </w:r>
      <w:r w:rsidRPr="00904F88">
        <w:rPr>
          <w:rFonts w:ascii="Consolas" w:hAnsi="Consolas"/>
          <w:color w:val="808080"/>
          <w:sz w:val="21"/>
          <w:szCs w:val="21"/>
          <w:lang w:val="es-ES"/>
        </w:rPr>
        <w:t>&gt;</w:t>
      </w:r>
    </w:p>
    <w:p w14:paraId="19BBA681" w14:textId="77777777" w:rsidR="00C62006" w:rsidRPr="00904F88" w:rsidRDefault="00C62006" w:rsidP="00C62006">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footer</w:t>
      </w:r>
      <w:r w:rsidRPr="00904F88">
        <w:rPr>
          <w:rFonts w:ascii="Consolas" w:hAnsi="Consolas"/>
          <w:color w:val="808080"/>
          <w:sz w:val="21"/>
          <w:szCs w:val="21"/>
          <w:lang w:val="es-ES"/>
        </w:rPr>
        <w:t>&gt;</w:t>
      </w:r>
    </w:p>
    <w:p w14:paraId="4804DA5F" w14:textId="77777777" w:rsidR="00C62006" w:rsidRPr="00904F88" w:rsidRDefault="00C62006" w:rsidP="005B0B8A">
      <w:pPr>
        <w:rPr>
          <w:lang w:val="es-ES"/>
        </w:rPr>
      </w:pPr>
    </w:p>
    <w:p w14:paraId="40C56D0E" w14:textId="77777777" w:rsidR="00C62006" w:rsidRPr="00904F88" w:rsidRDefault="00C62006" w:rsidP="005B0B8A">
      <w:pPr>
        <w:rPr>
          <w:lang w:val="es-ES"/>
        </w:rPr>
      </w:pPr>
    </w:p>
    <w:p w14:paraId="7A8D2D5A" w14:textId="05E3CD8F" w:rsidR="00C62006" w:rsidRPr="00904F88" w:rsidRDefault="00C62006" w:rsidP="005B0B8A">
      <w:pPr>
        <w:rPr>
          <w:lang w:val="es-ES"/>
        </w:rPr>
      </w:pPr>
      <w:r w:rsidRPr="00904F88">
        <w:rPr>
          <w:lang w:val="es-ES"/>
        </w:rPr>
        <w:t>El resultado es que la nueva página tiene la misma navegación, el mismo banner, y el mismo footer.</w:t>
      </w:r>
      <w:r w:rsidR="00123B16" w:rsidRPr="00904F88">
        <w:rPr>
          <w:lang w:val="es-ES"/>
        </w:rPr>
        <w:t xml:space="preserve"> Lo que cambian son los contenidos de la página servicios</w:t>
      </w:r>
      <w:r w:rsidR="00CA08B3" w:rsidRPr="00904F88">
        <w:rPr>
          <w:lang w:val="es-ES"/>
        </w:rPr>
        <w:t>.html</w:t>
      </w:r>
    </w:p>
    <w:p w14:paraId="705EAED5" w14:textId="77777777" w:rsidR="00C62006" w:rsidRPr="00904F88" w:rsidRDefault="00C62006" w:rsidP="005B0B8A">
      <w:pPr>
        <w:rPr>
          <w:lang w:val="es-ES"/>
        </w:rPr>
      </w:pPr>
    </w:p>
    <w:p w14:paraId="08BE0B27" w14:textId="6B7D56FF" w:rsidR="00123B16" w:rsidRPr="00904F88" w:rsidRDefault="00CA08B3" w:rsidP="005B0B8A">
      <w:pPr>
        <w:rPr>
          <w:lang w:val="es-ES"/>
        </w:rPr>
      </w:pPr>
      <w:r w:rsidRPr="00904F88">
        <w:rPr>
          <w:noProof/>
          <w:lang w:val="es-ES"/>
        </w:rPr>
        <w:drawing>
          <wp:inline distT="0" distB="0" distL="0" distR="0" wp14:anchorId="427F6016" wp14:editId="1BF901CE">
            <wp:extent cx="6300470" cy="3202305"/>
            <wp:effectExtent l="0" t="0" r="5080" b="0"/>
            <wp:docPr id="17470854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85418" name="Imagen 1" descr="Interfaz de usuario gráfica, Aplicación&#10;&#10;El contenido generado por IA puede ser incorrecto."/>
                    <pic:cNvPicPr/>
                  </pic:nvPicPr>
                  <pic:blipFill>
                    <a:blip r:embed="rId236"/>
                    <a:stretch>
                      <a:fillRect/>
                    </a:stretch>
                  </pic:blipFill>
                  <pic:spPr>
                    <a:xfrm>
                      <a:off x="0" y="0"/>
                      <a:ext cx="6300470" cy="3202305"/>
                    </a:xfrm>
                    <a:prstGeom prst="rect">
                      <a:avLst/>
                    </a:prstGeom>
                  </pic:spPr>
                </pic:pic>
              </a:graphicData>
            </a:graphic>
          </wp:inline>
        </w:drawing>
      </w:r>
    </w:p>
    <w:p w14:paraId="3C2680A7" w14:textId="77777777" w:rsidR="00CA08B3" w:rsidRPr="00904F88" w:rsidRDefault="00CA08B3" w:rsidP="005B0B8A">
      <w:pPr>
        <w:rPr>
          <w:lang w:val="es-ES"/>
        </w:rPr>
      </w:pPr>
    </w:p>
    <w:p w14:paraId="026FF43A" w14:textId="02734CDC" w:rsidR="00CA08B3" w:rsidRPr="00904F88" w:rsidRDefault="00CA08B3" w:rsidP="005B0B8A">
      <w:pPr>
        <w:rPr>
          <w:lang w:val="es-ES"/>
        </w:rPr>
      </w:pPr>
      <w:r w:rsidRPr="00904F88">
        <w:rPr>
          <w:lang w:val="es-ES"/>
        </w:rPr>
        <w:t>Si pulsas en los enlaces servicios e inicio podéis moveros entre páginas.</w:t>
      </w:r>
      <w:r w:rsidR="00741CB5" w:rsidRPr="00904F88">
        <w:rPr>
          <w:lang w:val="es-ES"/>
        </w:rPr>
        <w:t xml:space="preserve"> ¡</w:t>
      </w:r>
      <w:proofErr w:type="gramStart"/>
      <w:r w:rsidR="00741CB5" w:rsidRPr="00904F88">
        <w:rPr>
          <w:lang w:val="es-ES"/>
        </w:rPr>
        <w:t>Comprobarlo</w:t>
      </w:r>
      <w:proofErr w:type="gramEnd"/>
      <w:r w:rsidR="00741CB5" w:rsidRPr="00904F88">
        <w:rPr>
          <w:lang w:val="es-ES"/>
        </w:rPr>
        <w:t>!</w:t>
      </w:r>
    </w:p>
    <w:p w14:paraId="649E9476" w14:textId="77777777" w:rsidR="00C62006" w:rsidRPr="00904F88" w:rsidRDefault="00C62006" w:rsidP="005B0B8A">
      <w:pPr>
        <w:rPr>
          <w:lang w:val="es-ES"/>
        </w:rPr>
      </w:pPr>
    </w:p>
    <w:p w14:paraId="3FB5FC82" w14:textId="367B0F8D" w:rsidR="00390FC0" w:rsidRPr="00904F88" w:rsidRDefault="00E1364D" w:rsidP="00E1364D">
      <w:pPr>
        <w:pStyle w:val="Ttulo3"/>
        <w:rPr>
          <w:lang w:val="es-ES"/>
        </w:rPr>
      </w:pPr>
      <w:bookmarkStart w:id="89" w:name="_Toc210637436"/>
      <w:r w:rsidRPr="00904F88">
        <w:rPr>
          <w:lang w:val="es-ES"/>
        </w:rPr>
        <w:t>El cuerpo de la página servicios</w:t>
      </w:r>
      <w:bookmarkEnd w:id="89"/>
    </w:p>
    <w:p w14:paraId="24643CFE" w14:textId="77777777" w:rsidR="00390FC0" w:rsidRPr="00904F88" w:rsidRDefault="00390FC0" w:rsidP="005B0B8A">
      <w:pPr>
        <w:rPr>
          <w:lang w:val="es-ES"/>
        </w:rPr>
      </w:pPr>
    </w:p>
    <w:p w14:paraId="2D8EECC9" w14:textId="77777777" w:rsidR="00E1364D" w:rsidRPr="00904F88" w:rsidRDefault="00E1364D" w:rsidP="005B0B8A">
      <w:pPr>
        <w:rPr>
          <w:lang w:val="es-ES"/>
        </w:rPr>
      </w:pPr>
    </w:p>
    <w:p w14:paraId="33336577" w14:textId="77777777" w:rsidR="00E1364D" w:rsidRPr="00904F88" w:rsidRDefault="00E1364D" w:rsidP="005B0B8A">
      <w:pPr>
        <w:rPr>
          <w:lang w:val="es-ES"/>
        </w:rPr>
      </w:pPr>
    </w:p>
    <w:p w14:paraId="7F9F4C4C" w14:textId="78F68612" w:rsidR="00E1364D" w:rsidRPr="00904F88" w:rsidRDefault="00E1364D" w:rsidP="005B0B8A">
      <w:pPr>
        <w:rPr>
          <w:lang w:val="es-ES"/>
        </w:rPr>
      </w:pPr>
      <w:r w:rsidRPr="00904F88">
        <w:rPr>
          <w:lang w:val="es-ES"/>
        </w:rPr>
        <w:t>Vamos a sustituir el contenido principal de la página servicios</w:t>
      </w:r>
    </w:p>
    <w:p w14:paraId="5E8B3366" w14:textId="77777777" w:rsidR="00390FC0" w:rsidRPr="00904F88" w:rsidRDefault="00390FC0" w:rsidP="005B0B8A">
      <w:pPr>
        <w:rPr>
          <w:lang w:val="es-ES"/>
        </w:rPr>
      </w:pPr>
    </w:p>
    <w:p w14:paraId="1F5C9EF8" w14:textId="77777777" w:rsidR="00601544" w:rsidRPr="00904F88" w:rsidRDefault="00601544" w:rsidP="0060154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F4B45E5" w14:textId="77777777" w:rsidR="00601544" w:rsidRPr="00904F88" w:rsidRDefault="00601544" w:rsidP="0060154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Servicios. EN </w:t>
      </w:r>
      <w:proofErr w:type="gramStart"/>
      <w:r w:rsidRPr="00904F88">
        <w:rPr>
          <w:rFonts w:ascii="Consolas" w:hAnsi="Consolas"/>
          <w:color w:val="CCCCCC"/>
          <w:sz w:val="21"/>
          <w:szCs w:val="21"/>
          <w:lang w:val="es-ES"/>
        </w:rPr>
        <w:t>CONSTRUCCIÓN  </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3A5AFFFF" w14:textId="77777777" w:rsidR="00601544" w:rsidRPr="00904F88" w:rsidRDefault="00601544" w:rsidP="005B0B8A">
      <w:pPr>
        <w:rPr>
          <w:lang w:val="es-ES"/>
        </w:rPr>
      </w:pPr>
    </w:p>
    <w:p w14:paraId="096FB595" w14:textId="758D4F7B" w:rsidR="00601544" w:rsidRPr="00904F88" w:rsidRDefault="00601544" w:rsidP="005B0B8A">
      <w:pPr>
        <w:rPr>
          <w:lang w:val="es-ES"/>
        </w:rPr>
      </w:pPr>
      <w:r w:rsidRPr="00904F88">
        <w:rPr>
          <w:lang w:val="es-ES"/>
        </w:rPr>
        <w:t>Y vamos a insertar este código en su lugar</w:t>
      </w:r>
    </w:p>
    <w:p w14:paraId="2C907D1D" w14:textId="77777777" w:rsidR="00601544" w:rsidRPr="00904F88" w:rsidRDefault="00601544" w:rsidP="005B0B8A">
      <w:pPr>
        <w:rPr>
          <w:lang w:val="es-ES"/>
        </w:rPr>
      </w:pPr>
    </w:p>
    <w:p w14:paraId="06583200"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"titulo"</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Servicios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0082D4B7"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6271220"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13EF1E76"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"plus"</w:t>
      </w:r>
      <w:r w:rsidRPr="00904F88">
        <w:rPr>
          <w:rFonts w:ascii="Consolas" w:hAnsi="Consolas"/>
          <w:color w:val="808080"/>
          <w:sz w:val="21"/>
          <w:szCs w:val="21"/>
          <w:lang w:val="es-ES"/>
        </w:rPr>
        <w:t>&gt;</w:t>
      </w:r>
    </w:p>
    <w:p w14:paraId="577042B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08BC935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avanzado</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456D4C2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El mas popular entre </w:t>
      </w:r>
      <w:proofErr w:type="gramStart"/>
      <w:r w:rsidRPr="00904F88">
        <w:rPr>
          <w:rFonts w:ascii="Consolas" w:hAnsi="Consolas"/>
          <w:color w:val="CCCCCC"/>
          <w:sz w:val="21"/>
          <w:szCs w:val="21"/>
          <w:lang w:val="es-ES"/>
        </w:rPr>
        <w:t>clientes.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0D0FE61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r w:rsidRPr="00904F88">
        <w:rPr>
          <w:rFonts w:ascii="Consolas" w:hAnsi="Consolas"/>
          <w:color w:val="808080"/>
          <w:sz w:val="21"/>
          <w:szCs w:val="21"/>
          <w:lang w:val="es-ES"/>
        </w:rPr>
        <w:t>&gt;</w:t>
      </w:r>
      <w:r w:rsidRPr="00904F88">
        <w:rPr>
          <w:rFonts w:ascii="Consolas" w:hAnsi="Consolas"/>
          <w:color w:val="CCCCCC"/>
          <w:sz w:val="21"/>
          <w:szCs w:val="21"/>
          <w:lang w:val="es-ES"/>
        </w:rPr>
        <w:t>Benefíciese de un mayor almacenamiento y un soporte más rápido para garantizar que sus</w:t>
      </w:r>
    </w:p>
    <w:p w14:paraId="35FBADDE"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datos y aplicaciones críticos para la misión</w:t>
      </w:r>
    </w:p>
    <w:p w14:paraId="1349F47E"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estén siempre </w:t>
      </w:r>
      <w:proofErr w:type="gramStart"/>
      <w:r w:rsidRPr="00904F88">
        <w:rPr>
          <w:rFonts w:ascii="Consolas" w:hAnsi="Consolas"/>
          <w:color w:val="CCCCCC"/>
          <w:sz w:val="21"/>
          <w:szCs w:val="21"/>
          <w:lang w:val="es-ES"/>
        </w:rPr>
        <w:t>disponibles.</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17354D42"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72E19B64"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541330EE"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"free"</w:t>
      </w:r>
      <w:r w:rsidRPr="00904F88">
        <w:rPr>
          <w:rFonts w:ascii="Consolas" w:hAnsi="Consolas"/>
          <w:color w:val="808080"/>
          <w:sz w:val="21"/>
          <w:szCs w:val="21"/>
          <w:lang w:val="es-ES"/>
        </w:rPr>
        <w:t>&gt;</w:t>
      </w:r>
    </w:p>
    <w:p w14:paraId="7F48FFFC"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2E916B7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GRATUITO</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1BD4BD6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 xml:space="preserve">Un comienzo extremadamente sólido en nuestro mundo de </w:t>
      </w:r>
      <w:proofErr w:type="gramStart"/>
      <w:r w:rsidRPr="00904F88">
        <w:rPr>
          <w:rFonts w:ascii="Consolas" w:hAnsi="Consolas"/>
          <w:color w:val="CCCCCC"/>
          <w:sz w:val="21"/>
          <w:szCs w:val="21"/>
          <w:lang w:val="es-ES"/>
        </w:rPr>
        <w:t>hosting.</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4B73C87A"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proofErr w:type="gramStart"/>
      <w:r w:rsidRPr="00904F88">
        <w:rPr>
          <w:rFonts w:ascii="Consolas" w:hAnsi="Consolas"/>
          <w:color w:val="808080"/>
          <w:sz w:val="21"/>
          <w:szCs w:val="21"/>
          <w:lang w:val="es-ES"/>
        </w:rPr>
        <w:t>&gt;</w:t>
      </w:r>
      <w:r w:rsidRPr="00904F88">
        <w:rPr>
          <w:rFonts w:ascii="Consolas" w:hAnsi="Consolas"/>
          <w:color w:val="CCCCCC"/>
          <w:sz w:val="21"/>
          <w:szCs w:val="21"/>
          <w:lang w:val="es-ES"/>
        </w:rPr>
        <w:t>¡</w:t>
      </w:r>
      <w:proofErr w:type="gramEnd"/>
      <w:r w:rsidRPr="00904F88">
        <w:rPr>
          <w:rFonts w:ascii="Consolas" w:hAnsi="Consolas"/>
          <w:color w:val="CCCCCC"/>
          <w:sz w:val="21"/>
          <w:szCs w:val="21"/>
          <w:lang w:val="es-ES"/>
        </w:rPr>
        <w:t xml:space="preserve">Comience de inmediato sin costo </w:t>
      </w:r>
      <w:proofErr w:type="gramStart"/>
      <w:r w:rsidRPr="00904F88">
        <w:rPr>
          <w:rFonts w:ascii="Consolas" w:hAnsi="Consolas"/>
          <w:color w:val="CCCCCC"/>
          <w:sz w:val="21"/>
          <w:szCs w:val="21"/>
          <w:lang w:val="es-ES"/>
        </w:rPr>
        <w:t>alguno!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33DECDE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058E121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36593A9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div</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"clearfix"</w:t>
      </w:r>
      <w:r w:rsidRPr="00904F88">
        <w:rPr>
          <w:rFonts w:ascii="Consolas" w:hAnsi="Consolas"/>
          <w:color w:val="808080"/>
          <w:sz w:val="21"/>
          <w:szCs w:val="21"/>
          <w:lang w:val="es-ES"/>
        </w:rPr>
        <w:t>&gt;&lt;/</w:t>
      </w:r>
      <w:r w:rsidRPr="00904F88">
        <w:rPr>
          <w:rFonts w:ascii="Consolas" w:hAnsi="Consolas"/>
          <w:color w:val="569CD6"/>
          <w:sz w:val="21"/>
          <w:szCs w:val="21"/>
          <w:lang w:val="es-ES"/>
        </w:rPr>
        <w:t>div</w:t>
      </w:r>
      <w:r w:rsidRPr="00904F88">
        <w:rPr>
          <w:rFonts w:ascii="Consolas" w:hAnsi="Consolas"/>
          <w:color w:val="808080"/>
          <w:sz w:val="21"/>
          <w:szCs w:val="21"/>
          <w:lang w:val="es-ES"/>
        </w:rPr>
        <w:t>&gt;</w:t>
      </w:r>
    </w:p>
    <w:p w14:paraId="1829E08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id</w:t>
      </w:r>
      <w:r w:rsidRPr="00904F88">
        <w:rPr>
          <w:rFonts w:ascii="Consolas" w:hAnsi="Consolas"/>
          <w:color w:val="CCCCCC"/>
          <w:sz w:val="21"/>
          <w:szCs w:val="21"/>
          <w:lang w:val="es-ES"/>
        </w:rPr>
        <w:t>=</w:t>
      </w:r>
      <w:r w:rsidRPr="00904F88">
        <w:rPr>
          <w:rFonts w:ascii="Consolas" w:hAnsi="Consolas"/>
          <w:color w:val="CE9178"/>
          <w:sz w:val="21"/>
          <w:szCs w:val="21"/>
          <w:lang w:val="es-ES"/>
        </w:rPr>
        <w:t>"premium"</w:t>
      </w:r>
      <w:r w:rsidRPr="00904F88">
        <w:rPr>
          <w:rFonts w:ascii="Consolas" w:hAnsi="Consolas"/>
          <w:color w:val="808080"/>
          <w:sz w:val="21"/>
          <w:szCs w:val="21"/>
          <w:lang w:val="es-ES"/>
        </w:rPr>
        <w:t>&gt;</w:t>
      </w:r>
    </w:p>
    <w:p w14:paraId="1997E99F"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href</w:t>
      </w:r>
      <w:r w:rsidRPr="00904F88">
        <w:rPr>
          <w:rFonts w:ascii="Consolas" w:hAnsi="Consolas"/>
          <w:color w:val="CCCCCC"/>
          <w:sz w:val="21"/>
          <w:szCs w:val="21"/>
          <w:lang w:val="es-ES"/>
        </w:rPr>
        <w:t>=</w:t>
      </w:r>
      <w:r w:rsidRPr="00904F88">
        <w:rPr>
          <w:rFonts w:ascii="Consolas" w:hAnsi="Consolas"/>
          <w:color w:val="CE9178"/>
          <w:sz w:val="21"/>
          <w:szCs w:val="21"/>
          <w:lang w:val="es-ES"/>
        </w:rPr>
        <w:t>"#"</w:t>
      </w:r>
      <w:r w:rsidRPr="00904F88">
        <w:rPr>
          <w:rFonts w:ascii="Consolas" w:hAnsi="Consolas"/>
          <w:color w:val="808080"/>
          <w:sz w:val="21"/>
          <w:szCs w:val="21"/>
          <w:lang w:val="es-ES"/>
        </w:rPr>
        <w:t>&gt;</w:t>
      </w:r>
    </w:p>
    <w:p w14:paraId="73EA4A4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"servicio__title"</w:t>
      </w:r>
      <w:r w:rsidRPr="00904F88">
        <w:rPr>
          <w:rFonts w:ascii="Consolas" w:hAnsi="Consolas"/>
          <w:color w:val="808080"/>
          <w:sz w:val="21"/>
          <w:szCs w:val="21"/>
          <w:lang w:val="es-ES"/>
        </w:rPr>
        <w:t>&gt;</w:t>
      </w:r>
      <w:r w:rsidRPr="00904F88">
        <w:rPr>
          <w:rFonts w:ascii="Consolas" w:hAnsi="Consolas"/>
          <w:color w:val="CCCCCC"/>
          <w:sz w:val="21"/>
          <w:szCs w:val="21"/>
          <w:lang w:val="es-ES"/>
        </w:rPr>
        <w:t>Nuestro servicio PREMIUM</w:t>
      </w:r>
      <w:r w:rsidRPr="00904F88">
        <w:rPr>
          <w:rFonts w:ascii="Consolas" w:hAnsi="Consolas"/>
          <w:color w:val="808080"/>
          <w:sz w:val="21"/>
          <w:szCs w:val="21"/>
          <w:lang w:val="es-ES"/>
        </w:rPr>
        <w:t>&lt;/</w:t>
      </w:r>
      <w:r w:rsidRPr="00904F88">
        <w:rPr>
          <w:rFonts w:ascii="Consolas" w:hAnsi="Consolas"/>
          <w:color w:val="569CD6"/>
          <w:sz w:val="21"/>
          <w:szCs w:val="21"/>
          <w:lang w:val="es-ES"/>
        </w:rPr>
        <w:t>h1</w:t>
      </w:r>
      <w:r w:rsidRPr="00904F88">
        <w:rPr>
          <w:rFonts w:ascii="Consolas" w:hAnsi="Consolas"/>
          <w:color w:val="808080"/>
          <w:sz w:val="21"/>
          <w:szCs w:val="21"/>
          <w:lang w:val="es-ES"/>
        </w:rPr>
        <w:t>&gt;</w:t>
      </w:r>
    </w:p>
    <w:p w14:paraId="7E309DF8"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h2</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"servicio__subtitle"</w:t>
      </w:r>
      <w:r w:rsidRPr="00904F88">
        <w:rPr>
          <w:rFonts w:ascii="Consolas" w:hAnsi="Consolas"/>
          <w:color w:val="808080"/>
          <w:sz w:val="21"/>
          <w:szCs w:val="21"/>
          <w:lang w:val="es-ES"/>
        </w:rPr>
        <w:t>&gt;</w:t>
      </w:r>
      <w:r w:rsidRPr="00904F88">
        <w:rPr>
          <w:rFonts w:ascii="Consolas" w:hAnsi="Consolas"/>
          <w:color w:val="CCCCCC"/>
          <w:sz w:val="21"/>
          <w:szCs w:val="21"/>
          <w:lang w:val="es-ES"/>
        </w:rPr>
        <w:t>Todas sus necesidades empresariales. Soporte instantáneo, tiempo de actividad</w:t>
      </w:r>
    </w:p>
    <w:p w14:paraId="2A293000"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CCCCCC"/>
          <w:sz w:val="21"/>
          <w:szCs w:val="21"/>
          <w:lang w:val="es-ES"/>
        </w:rPr>
        <w:t>garantizado.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h2</w:t>
      </w:r>
      <w:r w:rsidRPr="00904F88">
        <w:rPr>
          <w:rFonts w:ascii="Consolas" w:hAnsi="Consolas"/>
          <w:color w:val="808080"/>
          <w:sz w:val="21"/>
          <w:szCs w:val="21"/>
          <w:lang w:val="es-ES"/>
        </w:rPr>
        <w:t>&gt;</w:t>
      </w:r>
    </w:p>
    <w:p w14:paraId="0923420D"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p</w:t>
      </w: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class</w:t>
      </w:r>
      <w:r w:rsidRPr="00904F88">
        <w:rPr>
          <w:rFonts w:ascii="Consolas" w:hAnsi="Consolas"/>
          <w:color w:val="CCCCCC"/>
          <w:sz w:val="21"/>
          <w:szCs w:val="21"/>
          <w:lang w:val="es-ES"/>
        </w:rPr>
        <w:t>=</w:t>
      </w:r>
      <w:r w:rsidRPr="00904F88">
        <w:rPr>
          <w:rFonts w:ascii="Consolas" w:hAnsi="Consolas"/>
          <w:color w:val="CE9178"/>
          <w:sz w:val="21"/>
          <w:szCs w:val="21"/>
          <w:lang w:val="es-ES"/>
        </w:rPr>
        <w:t>"servicio__info"</w:t>
      </w:r>
      <w:r w:rsidRPr="00904F88">
        <w:rPr>
          <w:rFonts w:ascii="Consolas" w:hAnsi="Consolas"/>
          <w:color w:val="808080"/>
          <w:sz w:val="21"/>
          <w:szCs w:val="21"/>
          <w:lang w:val="es-ES"/>
        </w:rPr>
        <w:t>&gt;</w:t>
      </w:r>
      <w:r w:rsidRPr="00904F88">
        <w:rPr>
          <w:rFonts w:ascii="Consolas" w:hAnsi="Consolas"/>
          <w:color w:val="CCCCCC"/>
          <w:sz w:val="21"/>
          <w:szCs w:val="21"/>
          <w:lang w:val="es-ES"/>
        </w:rPr>
        <w:t>La mejor solución para pequeñas y grandes empresas. ¡Porque el hosting no debería ser</w:t>
      </w:r>
    </w:p>
    <w:p w14:paraId="28A99C3B"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un </w:t>
      </w:r>
      <w:proofErr w:type="gramStart"/>
      <w:r w:rsidRPr="00904F88">
        <w:rPr>
          <w:rFonts w:ascii="Consolas" w:hAnsi="Consolas"/>
          <w:color w:val="CCCCCC"/>
          <w:sz w:val="21"/>
          <w:szCs w:val="21"/>
          <w:lang w:val="es-ES"/>
        </w:rPr>
        <w:t>obstáculo!</w:t>
      </w:r>
      <w:r w:rsidRPr="00904F88">
        <w:rPr>
          <w:rFonts w:ascii="Consolas" w:hAnsi="Consolas"/>
          <w:color w:val="808080"/>
          <w:sz w:val="21"/>
          <w:szCs w:val="21"/>
          <w:lang w:val="es-ES"/>
        </w:rPr>
        <w:t>&lt;</w:t>
      </w:r>
      <w:proofErr w:type="gramEnd"/>
      <w:r w:rsidRPr="00904F88">
        <w:rPr>
          <w:rFonts w:ascii="Consolas" w:hAnsi="Consolas"/>
          <w:color w:val="808080"/>
          <w:sz w:val="21"/>
          <w:szCs w:val="21"/>
          <w:lang w:val="es-ES"/>
        </w:rPr>
        <w:t>/</w:t>
      </w:r>
      <w:r w:rsidRPr="00904F88">
        <w:rPr>
          <w:rFonts w:ascii="Consolas" w:hAnsi="Consolas"/>
          <w:color w:val="569CD6"/>
          <w:sz w:val="21"/>
          <w:szCs w:val="21"/>
          <w:lang w:val="es-ES"/>
        </w:rPr>
        <w:t>p</w:t>
      </w:r>
      <w:r w:rsidRPr="00904F88">
        <w:rPr>
          <w:rFonts w:ascii="Consolas" w:hAnsi="Consolas"/>
          <w:color w:val="808080"/>
          <w:sz w:val="21"/>
          <w:szCs w:val="21"/>
          <w:lang w:val="es-ES"/>
        </w:rPr>
        <w:t>&gt;</w:t>
      </w:r>
    </w:p>
    <w:p w14:paraId="0DDB3D0F"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a</w:t>
      </w:r>
      <w:r w:rsidRPr="00904F88">
        <w:rPr>
          <w:rFonts w:ascii="Consolas" w:hAnsi="Consolas"/>
          <w:color w:val="808080"/>
          <w:sz w:val="21"/>
          <w:szCs w:val="21"/>
          <w:lang w:val="es-ES"/>
        </w:rPr>
        <w:t>&gt;</w:t>
      </w:r>
    </w:p>
    <w:p w14:paraId="2EC20FB7"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section</w:t>
      </w:r>
      <w:r w:rsidRPr="00904F88">
        <w:rPr>
          <w:rFonts w:ascii="Consolas" w:hAnsi="Consolas"/>
          <w:color w:val="808080"/>
          <w:sz w:val="21"/>
          <w:szCs w:val="21"/>
          <w:lang w:val="es-ES"/>
        </w:rPr>
        <w:t>&gt;</w:t>
      </w:r>
    </w:p>
    <w:p w14:paraId="65E199D9" w14:textId="77777777" w:rsidR="008863A3" w:rsidRPr="00904F88" w:rsidRDefault="008863A3" w:rsidP="008863A3">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808080"/>
          <w:sz w:val="21"/>
          <w:szCs w:val="21"/>
          <w:lang w:val="es-ES"/>
        </w:rPr>
        <w:t>&lt;/</w:t>
      </w:r>
      <w:r w:rsidRPr="00904F88">
        <w:rPr>
          <w:rFonts w:ascii="Consolas" w:hAnsi="Consolas"/>
          <w:color w:val="569CD6"/>
          <w:sz w:val="21"/>
          <w:szCs w:val="21"/>
          <w:lang w:val="es-ES"/>
        </w:rPr>
        <w:t>main</w:t>
      </w:r>
      <w:r w:rsidRPr="00904F88">
        <w:rPr>
          <w:rFonts w:ascii="Consolas" w:hAnsi="Consolas"/>
          <w:color w:val="808080"/>
          <w:sz w:val="21"/>
          <w:szCs w:val="21"/>
          <w:lang w:val="es-ES"/>
        </w:rPr>
        <w:t>&gt;</w:t>
      </w:r>
    </w:p>
    <w:p w14:paraId="758ACCE2" w14:textId="77777777" w:rsidR="008863A3" w:rsidRPr="00904F88" w:rsidRDefault="008863A3" w:rsidP="005B0B8A">
      <w:pPr>
        <w:rPr>
          <w:lang w:val="es-ES"/>
        </w:rPr>
      </w:pPr>
    </w:p>
    <w:p w14:paraId="6A5C253A" w14:textId="77777777" w:rsidR="00601544" w:rsidRPr="00904F88" w:rsidRDefault="00601544" w:rsidP="005B0B8A">
      <w:pPr>
        <w:rPr>
          <w:lang w:val="es-ES"/>
        </w:rPr>
      </w:pPr>
    </w:p>
    <w:p w14:paraId="4D4C19B6" w14:textId="77777777" w:rsidR="008863A3" w:rsidRPr="00904F88" w:rsidRDefault="008863A3" w:rsidP="005B0B8A">
      <w:pPr>
        <w:rPr>
          <w:lang w:val="es-ES"/>
        </w:rPr>
      </w:pPr>
    </w:p>
    <w:p w14:paraId="72FB1387" w14:textId="77777777" w:rsidR="008863A3" w:rsidRPr="00904F88" w:rsidRDefault="008863A3" w:rsidP="005B0B8A">
      <w:pPr>
        <w:rPr>
          <w:lang w:val="es-ES"/>
        </w:rPr>
      </w:pPr>
    </w:p>
    <w:p w14:paraId="3441F196" w14:textId="5BA05267" w:rsidR="008863A3" w:rsidRPr="00904F88" w:rsidRDefault="002372A7" w:rsidP="005B0B8A">
      <w:pPr>
        <w:rPr>
          <w:lang w:val="es-ES"/>
        </w:rPr>
      </w:pPr>
      <w:r w:rsidRPr="00904F88">
        <w:rPr>
          <w:lang w:val="es-ES"/>
        </w:rPr>
        <w:t>Y vamos a crear el fichero servicios.css dentro de la carpeta css</w:t>
      </w:r>
    </w:p>
    <w:p w14:paraId="270A29B2" w14:textId="77777777" w:rsidR="002372A7" w:rsidRPr="00904F88" w:rsidRDefault="002372A7" w:rsidP="005B0B8A">
      <w:pPr>
        <w:rPr>
          <w:lang w:val="es-ES"/>
        </w:rPr>
      </w:pPr>
    </w:p>
    <w:p w14:paraId="12B09BC8" w14:textId="5F3C8344" w:rsidR="002372A7" w:rsidRPr="00904F88" w:rsidRDefault="00925CB2" w:rsidP="005B0B8A">
      <w:pPr>
        <w:rPr>
          <w:lang w:val="es-ES"/>
        </w:rPr>
      </w:pPr>
      <w:r w:rsidRPr="00904F88">
        <w:rPr>
          <w:noProof/>
          <w:lang w:val="es-ES"/>
        </w:rPr>
        <w:drawing>
          <wp:inline distT="0" distB="0" distL="0" distR="0" wp14:anchorId="206F8C71" wp14:editId="6708FF71">
            <wp:extent cx="2070100" cy="1651000"/>
            <wp:effectExtent l="0" t="0" r="6350" b="6350"/>
            <wp:docPr id="4741718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0100" cy="1651000"/>
                    </a:xfrm>
                    <a:prstGeom prst="rect">
                      <a:avLst/>
                    </a:prstGeom>
                    <a:noFill/>
                    <a:ln>
                      <a:noFill/>
                    </a:ln>
                  </pic:spPr>
                </pic:pic>
              </a:graphicData>
            </a:graphic>
          </wp:inline>
        </w:drawing>
      </w:r>
    </w:p>
    <w:p w14:paraId="3361CE72" w14:textId="77777777" w:rsidR="00390FC0" w:rsidRPr="00904F88" w:rsidRDefault="00390FC0" w:rsidP="005B0B8A">
      <w:pPr>
        <w:rPr>
          <w:lang w:val="es-ES"/>
        </w:rPr>
      </w:pPr>
    </w:p>
    <w:p w14:paraId="10D9A4C8" w14:textId="77777777" w:rsidR="00925CB2" w:rsidRPr="00904F88" w:rsidRDefault="00925CB2" w:rsidP="005B0B8A">
      <w:pPr>
        <w:rPr>
          <w:lang w:val="es-ES"/>
        </w:rPr>
      </w:pPr>
    </w:p>
    <w:p w14:paraId="12979AF8" w14:textId="090CF8A7" w:rsidR="00925CB2" w:rsidRPr="00904F88" w:rsidRDefault="00925CB2" w:rsidP="005B0B8A">
      <w:pPr>
        <w:rPr>
          <w:lang w:val="es-ES"/>
        </w:rPr>
      </w:pPr>
      <w:r w:rsidRPr="00904F88">
        <w:rPr>
          <w:lang w:val="es-ES"/>
        </w:rPr>
        <w:t>Y al fichero servicios.css debéis añadir el siguiente código css:</w:t>
      </w:r>
    </w:p>
    <w:p w14:paraId="457C0034" w14:textId="77777777" w:rsidR="00925CB2" w:rsidRPr="00904F88" w:rsidRDefault="00925CB2" w:rsidP="005B0B8A">
      <w:pPr>
        <w:rPr>
          <w:lang w:val="es-ES"/>
        </w:rPr>
      </w:pPr>
    </w:p>
    <w:p w14:paraId="55FBA01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CCCCCC"/>
          <w:sz w:val="21"/>
          <w:szCs w:val="21"/>
          <w:lang w:val="es-ES"/>
        </w:rPr>
        <w:t xml:space="preserve"> {</w:t>
      </w:r>
    </w:p>
    <w:p w14:paraId="3139BA7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0EB464B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3987A9E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48CCC7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488CE61E"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064F48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body</w:t>
      </w:r>
      <w:r w:rsidRPr="00904F88">
        <w:rPr>
          <w:rFonts w:ascii="Consolas" w:hAnsi="Consolas"/>
          <w:color w:val="CCCCCC"/>
          <w:sz w:val="21"/>
          <w:szCs w:val="21"/>
          <w:lang w:val="es-ES"/>
        </w:rPr>
        <w:t xml:space="preserve"> {</w:t>
      </w:r>
    </w:p>
    <w:p w14:paraId="1C059A8A"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1E065C2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750A0A9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1D4585E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0F2E74D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04451CF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A7621A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0F5D44A"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.titulo</w:t>
      </w:r>
      <w:proofErr w:type="gramEnd"/>
      <w:r w:rsidRPr="00904F88">
        <w:rPr>
          <w:rFonts w:ascii="Consolas" w:hAnsi="Consolas"/>
          <w:color w:val="CCCCCC"/>
          <w:sz w:val="21"/>
          <w:szCs w:val="21"/>
          <w:lang w:val="es-ES"/>
        </w:rPr>
        <w:t xml:space="preserve"> {</w:t>
      </w:r>
    </w:p>
    <w:p w14:paraId="01DE05C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center</w:t>
      </w:r>
      <w:r w:rsidRPr="00904F88">
        <w:rPr>
          <w:rFonts w:ascii="Consolas" w:hAnsi="Consolas"/>
          <w:color w:val="CCCCCC"/>
          <w:sz w:val="21"/>
          <w:szCs w:val="21"/>
          <w:lang w:val="es-ES"/>
        </w:rPr>
        <w:t>;</w:t>
      </w:r>
    </w:p>
    <w:p w14:paraId="3D91916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300%</w:t>
      </w:r>
      <w:r w:rsidRPr="00904F88">
        <w:rPr>
          <w:rFonts w:ascii="Consolas" w:hAnsi="Consolas"/>
          <w:color w:val="CCCCCC"/>
          <w:sz w:val="21"/>
          <w:szCs w:val="21"/>
          <w:lang w:val="es-ES"/>
        </w:rPr>
        <w:t>;</w:t>
      </w:r>
    </w:p>
    <w:p w14:paraId="1483963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font-weight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bold</w:t>
      </w:r>
      <w:r w:rsidRPr="00904F88">
        <w:rPr>
          <w:rFonts w:ascii="Consolas" w:hAnsi="Consolas"/>
          <w:color w:val="CCCCCC"/>
          <w:sz w:val="21"/>
          <w:szCs w:val="21"/>
          <w:lang w:val="es-ES"/>
        </w:rPr>
        <w:t>;</w:t>
      </w:r>
    </w:p>
    <w:p w14:paraId="1726107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margin-top</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7%</w:t>
      </w:r>
      <w:r w:rsidRPr="00904F88">
        <w:rPr>
          <w:rFonts w:ascii="Consolas" w:hAnsi="Consolas"/>
          <w:color w:val="CCCCCC"/>
          <w:sz w:val="21"/>
          <w:szCs w:val="21"/>
          <w:lang w:val="es-ES"/>
        </w:rPr>
        <w:t>;</w:t>
      </w:r>
    </w:p>
    <w:p w14:paraId="2A51D12A"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margin-bottom</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w:t>
      </w:r>
      <w:r w:rsidRPr="00904F88">
        <w:rPr>
          <w:rFonts w:ascii="Consolas" w:hAnsi="Consolas"/>
          <w:color w:val="CCCCCC"/>
          <w:sz w:val="21"/>
          <w:szCs w:val="21"/>
          <w:lang w:val="es-ES"/>
        </w:rPr>
        <w:t>;</w:t>
      </w:r>
    </w:p>
    <w:p w14:paraId="1FD1F361"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#311B92</w:t>
      </w:r>
      <w:r w:rsidRPr="00904F88">
        <w:rPr>
          <w:rFonts w:ascii="Consolas" w:hAnsi="Consolas"/>
          <w:color w:val="CCCCCC"/>
          <w:sz w:val="21"/>
          <w:szCs w:val="21"/>
          <w:lang w:val="es-ES"/>
        </w:rPr>
        <w:t>;</w:t>
      </w:r>
    </w:p>
    <w:p w14:paraId="54728FC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4A02A05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1CDAAF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CCCCCC"/>
          <w:sz w:val="21"/>
          <w:szCs w:val="21"/>
          <w:lang w:val="es-ES"/>
        </w:rPr>
        <w:t xml:space="preserve"> {</w:t>
      </w:r>
    </w:p>
    <w:p w14:paraId="2A2436D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A57EA8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width</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80%</w:t>
      </w:r>
      <w:r w:rsidRPr="00904F88">
        <w:rPr>
          <w:rFonts w:ascii="Consolas" w:hAnsi="Consolas"/>
          <w:color w:val="CCCCCC"/>
          <w:sz w:val="21"/>
          <w:szCs w:val="21"/>
          <w:lang w:val="es-ES"/>
        </w:rPr>
        <w:t>;</w:t>
      </w:r>
    </w:p>
    <w:p w14:paraId="29CC5D5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margin</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w:t>
      </w:r>
    </w:p>
    <w:p w14:paraId="20266DFD"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#0e4f0e</w:t>
      </w:r>
      <w:r w:rsidRPr="00904F88">
        <w:rPr>
          <w:rFonts w:ascii="Consolas" w:hAnsi="Consolas"/>
          <w:color w:val="CCCCCC"/>
          <w:sz w:val="21"/>
          <w:szCs w:val="21"/>
          <w:lang w:val="es-ES"/>
        </w:rPr>
        <w:t>;</w:t>
      </w:r>
    </w:p>
    <w:p w14:paraId="7D56350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border-left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6F3D87F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695E59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5F94FFF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:hover</w:t>
      </w:r>
      <w:r w:rsidRPr="00904F88">
        <w:rPr>
          <w:rFonts w:ascii="Consolas" w:hAnsi="Consolas"/>
          <w:color w:val="CCCCCC"/>
          <w:sz w:val="21"/>
          <w:szCs w:val="21"/>
          <w:lang w:val="es-ES"/>
        </w:rPr>
        <w:t>,</w:t>
      </w:r>
    </w:p>
    <w:p w14:paraId="722C45C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:active</w:t>
      </w:r>
      <w:r w:rsidRPr="00904F88">
        <w:rPr>
          <w:rFonts w:ascii="Consolas" w:hAnsi="Consolas"/>
          <w:color w:val="CCCCCC"/>
          <w:sz w:val="21"/>
          <w:szCs w:val="21"/>
          <w:lang w:val="es-ES"/>
        </w:rPr>
        <w:t xml:space="preserve"> {</w:t>
      </w:r>
    </w:p>
    <w:p w14:paraId="277CB83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6B4956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box-shadow</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2px</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CCCCCC"/>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CCCCCC"/>
          <w:sz w:val="21"/>
          <w:szCs w:val="21"/>
          <w:lang w:val="es-ES"/>
        </w:rPr>
        <w:t>(</w:t>
      </w:r>
      <w:proofErr w:type="gramEnd"/>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0.5</w:t>
      </w:r>
      <w:r w:rsidRPr="00904F88">
        <w:rPr>
          <w:rFonts w:ascii="Consolas" w:hAnsi="Consolas"/>
          <w:color w:val="CCCCCC"/>
          <w:sz w:val="21"/>
          <w:szCs w:val="21"/>
          <w:lang w:val="es-ES"/>
        </w:rPr>
        <w:t>);</w:t>
      </w:r>
    </w:p>
    <w:p w14:paraId="08D4BF2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#ff</w:t>
      </w:r>
      <w:proofErr w:type="gramStart"/>
      <w:r w:rsidRPr="00904F88">
        <w:rPr>
          <w:rFonts w:ascii="Consolas" w:hAnsi="Consolas"/>
          <w:color w:val="CE9178"/>
          <w:sz w:val="21"/>
          <w:szCs w:val="21"/>
          <w:lang w:val="es-ES"/>
        </w:rPr>
        <w:t>5454</w:t>
      </w:r>
      <w:r w:rsidRPr="00904F88">
        <w:rPr>
          <w:rFonts w:ascii="Consolas" w:hAnsi="Consolas"/>
          <w:color w:val="CCCCCC"/>
          <w:sz w:val="21"/>
          <w:szCs w:val="21"/>
          <w:lang w:val="es-ES"/>
        </w:rPr>
        <w:t xml:space="preserve"> </w:t>
      </w:r>
      <w:r w:rsidRPr="00904F88">
        <w:rPr>
          <w:rFonts w:ascii="Consolas" w:hAnsi="Consolas"/>
          <w:color w:val="569CD6"/>
          <w:sz w:val="21"/>
          <w:szCs w:val="21"/>
          <w:lang w:val="es-ES"/>
        </w:rPr>
        <w:t>!important</w:t>
      </w:r>
      <w:proofErr w:type="gramEnd"/>
      <w:r w:rsidRPr="00904F88">
        <w:rPr>
          <w:rFonts w:ascii="Consolas" w:hAnsi="Consolas"/>
          <w:color w:val="CCCCCC"/>
          <w:sz w:val="21"/>
          <w:szCs w:val="21"/>
          <w:lang w:val="es-ES"/>
        </w:rPr>
        <w:t>;</w:t>
      </w:r>
    </w:p>
    <w:p w14:paraId="64B6051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5EF5AD1"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3A7BD4A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CCCCCC"/>
          <w:sz w:val="21"/>
          <w:szCs w:val="21"/>
          <w:lang w:val="es-ES"/>
        </w:rPr>
        <w:t xml:space="preserve"> </w:t>
      </w:r>
      <w:r w:rsidRPr="00904F88">
        <w:rPr>
          <w:rFonts w:ascii="Consolas" w:hAnsi="Consolas"/>
          <w:color w:val="D7BA7D"/>
          <w:sz w:val="21"/>
          <w:szCs w:val="21"/>
          <w:lang w:val="es-ES"/>
        </w:rPr>
        <w:t>a</w:t>
      </w:r>
      <w:r w:rsidRPr="00904F88">
        <w:rPr>
          <w:rFonts w:ascii="Consolas" w:hAnsi="Consolas"/>
          <w:color w:val="CCCCCC"/>
          <w:sz w:val="21"/>
          <w:szCs w:val="21"/>
          <w:lang w:val="es-ES"/>
        </w:rPr>
        <w:t xml:space="preserve"> {</w:t>
      </w:r>
    </w:p>
    <w:p w14:paraId="3B98C9A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text-decoration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6F7CE91A"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inherit</w:t>
      </w:r>
      <w:r w:rsidRPr="00904F88">
        <w:rPr>
          <w:rFonts w:ascii="Consolas" w:hAnsi="Consolas"/>
          <w:color w:val="CCCCCC"/>
          <w:sz w:val="21"/>
          <w:szCs w:val="21"/>
          <w:lang w:val="es-ES"/>
        </w:rPr>
        <w:t>;</w:t>
      </w:r>
    </w:p>
    <w:p w14:paraId="260777B1"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display</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block</w:t>
      </w:r>
      <w:r w:rsidRPr="00904F88">
        <w:rPr>
          <w:rFonts w:ascii="Consolas" w:hAnsi="Consolas"/>
          <w:color w:val="CCCCCC"/>
          <w:sz w:val="21"/>
          <w:szCs w:val="21"/>
          <w:lang w:val="es-ES"/>
        </w:rPr>
        <w:t>;</w:t>
      </w:r>
    </w:p>
    <w:p w14:paraId="078794D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32px</w:t>
      </w:r>
      <w:r w:rsidRPr="00904F88">
        <w:rPr>
          <w:rFonts w:ascii="Consolas" w:hAnsi="Consolas"/>
          <w:color w:val="CCCCCC"/>
          <w:sz w:val="21"/>
          <w:szCs w:val="21"/>
          <w:lang w:val="es-ES"/>
        </w:rPr>
        <w:t>;</w:t>
      </w:r>
    </w:p>
    <w:p w14:paraId="7766109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198315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6A91258"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__subtitle</w:t>
      </w:r>
      <w:r w:rsidRPr="00904F88">
        <w:rPr>
          <w:rFonts w:ascii="Consolas" w:hAnsi="Consolas"/>
          <w:color w:val="CCCCCC"/>
          <w:sz w:val="21"/>
          <w:szCs w:val="21"/>
          <w:lang w:val="es-ES"/>
        </w:rPr>
        <w:t xml:space="preserve"> {</w:t>
      </w:r>
    </w:p>
    <w:p w14:paraId="7F31A7F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F057B1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#979797</w:t>
      </w:r>
      <w:r w:rsidRPr="00904F88">
        <w:rPr>
          <w:rFonts w:ascii="Consolas" w:hAnsi="Consolas"/>
          <w:color w:val="CCCCCC"/>
          <w:sz w:val="21"/>
          <w:szCs w:val="21"/>
          <w:lang w:val="es-ES"/>
        </w:rPr>
        <w:t>;</w:t>
      </w:r>
    </w:p>
    <w:p w14:paraId="004FB21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C6EFD1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8EEFBD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_info</w:t>
      </w:r>
      <w:r w:rsidRPr="00904F88">
        <w:rPr>
          <w:rFonts w:ascii="Consolas" w:hAnsi="Consolas"/>
          <w:color w:val="CCCCCC"/>
          <w:sz w:val="21"/>
          <w:szCs w:val="21"/>
          <w:lang w:val="es-ES"/>
        </w:rPr>
        <w:t xml:space="preserve"> {</w:t>
      </w:r>
    </w:p>
    <w:p w14:paraId="23407C0E"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BE3F39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padding</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16px</w:t>
      </w:r>
      <w:r w:rsidRPr="00904F88">
        <w:rPr>
          <w:rFonts w:ascii="Consolas" w:hAnsi="Consolas"/>
          <w:color w:val="CCCCCC"/>
          <w:sz w:val="21"/>
          <w:szCs w:val="21"/>
          <w:lang w:val="es-ES"/>
        </w:rPr>
        <w:t>;</w:t>
      </w:r>
    </w:p>
    <w:p w14:paraId="73041F5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#0e4f1f</w:t>
      </w:r>
      <w:r w:rsidRPr="00904F88">
        <w:rPr>
          <w:rFonts w:ascii="Consolas" w:hAnsi="Consolas"/>
          <w:color w:val="CCCCCC"/>
          <w:sz w:val="21"/>
          <w:szCs w:val="21"/>
          <w:lang w:val="es-ES"/>
        </w:rPr>
        <w:t>;</w:t>
      </w:r>
    </w:p>
    <w:p w14:paraId="003403A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font-size</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20px</w:t>
      </w:r>
      <w:r w:rsidRPr="00904F88">
        <w:rPr>
          <w:rFonts w:ascii="Consolas" w:hAnsi="Consolas"/>
          <w:color w:val="CCCCCC"/>
          <w:sz w:val="21"/>
          <w:szCs w:val="21"/>
          <w:lang w:val="es-ES"/>
        </w:rPr>
        <w:t>;</w:t>
      </w:r>
    </w:p>
    <w:p w14:paraId="667C376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#0e4f1f</w:t>
      </w:r>
      <w:r w:rsidRPr="00904F88">
        <w:rPr>
          <w:rFonts w:ascii="Consolas" w:hAnsi="Consolas"/>
          <w:color w:val="CCCCCC"/>
          <w:sz w:val="21"/>
          <w:szCs w:val="21"/>
          <w:lang w:val="es-ES"/>
        </w:rPr>
        <w:t>;</w:t>
      </w:r>
    </w:p>
    <w:p w14:paraId="4665D37E"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4B6F5AAB"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09F6406B"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47120AB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proofErr w:type="gramStart"/>
      <w:r w:rsidRPr="00904F88">
        <w:rPr>
          <w:rFonts w:ascii="Consolas" w:hAnsi="Consolas"/>
          <w:color w:val="D7BA7D"/>
          <w:sz w:val="21"/>
          <w:szCs w:val="21"/>
          <w:lang w:val="es-ES"/>
        </w:rPr>
        <w:t>.clearfix</w:t>
      </w:r>
      <w:proofErr w:type="gramEnd"/>
      <w:r w:rsidRPr="00904F88">
        <w:rPr>
          <w:rFonts w:ascii="Consolas" w:hAnsi="Consolas"/>
          <w:color w:val="CCCCCC"/>
          <w:sz w:val="21"/>
          <w:szCs w:val="21"/>
          <w:lang w:val="es-ES"/>
        </w:rPr>
        <w:t xml:space="preserve"> {</w:t>
      </w:r>
    </w:p>
    <w:p w14:paraId="1A329B2D"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clear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both</w:t>
      </w:r>
      <w:r w:rsidRPr="00904F88">
        <w:rPr>
          <w:rFonts w:ascii="Consolas" w:hAnsi="Consolas"/>
          <w:color w:val="CCCCCC"/>
          <w:sz w:val="21"/>
          <w:szCs w:val="21"/>
          <w:lang w:val="es-ES"/>
        </w:rPr>
        <w:t>;</w:t>
      </w:r>
    </w:p>
    <w:p w14:paraId="2277CEC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943D84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6ACCA93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#plus</w:t>
      </w:r>
      <w:r w:rsidRPr="00904F88">
        <w:rPr>
          <w:rFonts w:ascii="Consolas" w:hAnsi="Consolas"/>
          <w:color w:val="CCCCCC"/>
          <w:sz w:val="21"/>
          <w:szCs w:val="21"/>
          <w:lang w:val="es-ES"/>
        </w:rPr>
        <w:t xml:space="preserve"> {</w:t>
      </w:r>
    </w:p>
    <w:p w14:paraId="48841D7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CCCCCC"/>
          <w:sz w:val="21"/>
          <w:szCs w:val="21"/>
          <w:lang w:val="es-ES"/>
        </w:rPr>
        <w:t>(</w:t>
      </w:r>
      <w:proofErr w:type="gramEnd"/>
      <w:r w:rsidRPr="00904F88">
        <w:rPr>
          <w:rFonts w:ascii="Consolas" w:hAnsi="Consolas"/>
          <w:color w:val="B5CEA8"/>
          <w:sz w:val="21"/>
          <w:szCs w:val="21"/>
          <w:lang w:val="es-ES"/>
        </w:rPr>
        <w:t>213</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255</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220</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0.95</w:t>
      </w:r>
      <w:r w:rsidRPr="00904F88">
        <w:rPr>
          <w:rFonts w:ascii="Consolas" w:hAnsi="Consolas"/>
          <w:color w:val="CCCCCC"/>
          <w:sz w:val="21"/>
          <w:szCs w:val="21"/>
          <w:lang w:val="es-ES"/>
        </w:rPr>
        <w:t>);</w:t>
      </w:r>
    </w:p>
    <w:p w14:paraId="0F6A1AB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7490C8AE"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16FBD5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#free</w:t>
      </w:r>
      <w:r w:rsidRPr="00904F88">
        <w:rPr>
          <w:rFonts w:ascii="Consolas" w:hAnsi="Consolas"/>
          <w:color w:val="CCCCCC"/>
          <w:sz w:val="21"/>
          <w:szCs w:val="21"/>
          <w:lang w:val="es-ES"/>
        </w:rPr>
        <w:t xml:space="preserve"> {</w:t>
      </w:r>
    </w:p>
    <w:p w14:paraId="66C05FE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2B9633"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proofErr w:type="gramStart"/>
      <w:r w:rsidRPr="00904F88">
        <w:rPr>
          <w:rFonts w:ascii="Consolas" w:hAnsi="Consolas"/>
          <w:color w:val="DCDCAA"/>
          <w:sz w:val="21"/>
          <w:szCs w:val="21"/>
          <w:lang w:val="es-ES"/>
        </w:rPr>
        <w:t>rgba</w:t>
      </w:r>
      <w:r w:rsidRPr="00904F88">
        <w:rPr>
          <w:rFonts w:ascii="Consolas" w:hAnsi="Consolas"/>
          <w:color w:val="CCCCCC"/>
          <w:sz w:val="21"/>
          <w:szCs w:val="21"/>
          <w:lang w:val="es-ES"/>
        </w:rPr>
        <w:t>(</w:t>
      </w:r>
      <w:proofErr w:type="gramEnd"/>
      <w:r w:rsidRPr="00904F88">
        <w:rPr>
          <w:rFonts w:ascii="Consolas" w:hAnsi="Consolas"/>
          <w:color w:val="B5CEA8"/>
          <w:sz w:val="21"/>
          <w:szCs w:val="21"/>
          <w:lang w:val="es-ES"/>
        </w:rPr>
        <w:t>234</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252</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237</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0.95</w:t>
      </w:r>
      <w:r w:rsidRPr="00904F88">
        <w:rPr>
          <w:rFonts w:ascii="Consolas" w:hAnsi="Consolas"/>
          <w:color w:val="CCCCCC"/>
          <w:sz w:val="21"/>
          <w:szCs w:val="21"/>
          <w:lang w:val="es-ES"/>
        </w:rPr>
        <w:t>);</w:t>
      </w:r>
    </w:p>
    <w:p w14:paraId="0C2E23B5"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float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right</w:t>
      </w:r>
      <w:r w:rsidRPr="00904F88">
        <w:rPr>
          <w:rFonts w:ascii="Consolas" w:hAnsi="Consolas"/>
          <w:color w:val="CCCCCC"/>
          <w:sz w:val="21"/>
          <w:szCs w:val="21"/>
          <w:lang w:val="es-ES"/>
        </w:rPr>
        <w:t>;</w:t>
      </w:r>
    </w:p>
    <w:p w14:paraId="611C8FEC"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border-right</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none</w:t>
      </w:r>
      <w:r w:rsidRPr="00904F88">
        <w:rPr>
          <w:rFonts w:ascii="Consolas" w:hAnsi="Consolas"/>
          <w:color w:val="CCCCCC"/>
          <w:sz w:val="21"/>
          <w:szCs w:val="21"/>
          <w:lang w:val="es-ES"/>
        </w:rPr>
        <w:t>;</w:t>
      </w:r>
    </w:p>
    <w:p w14:paraId="1FCA414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border-left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4px</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solid</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#0e4f1f</w:t>
      </w:r>
      <w:r w:rsidRPr="00904F88">
        <w:rPr>
          <w:rFonts w:ascii="Consolas" w:hAnsi="Consolas"/>
          <w:color w:val="CCCCCC"/>
          <w:sz w:val="21"/>
          <w:szCs w:val="21"/>
          <w:lang w:val="es-ES"/>
        </w:rPr>
        <w:t>;</w:t>
      </w:r>
    </w:p>
    <w:p w14:paraId="2D3713E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text-align</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right</w:t>
      </w:r>
      <w:r w:rsidRPr="00904F88">
        <w:rPr>
          <w:rFonts w:ascii="Consolas" w:hAnsi="Consolas"/>
          <w:color w:val="CCCCCC"/>
          <w:sz w:val="21"/>
          <w:szCs w:val="21"/>
          <w:lang w:val="es-ES"/>
        </w:rPr>
        <w:t>;</w:t>
      </w:r>
    </w:p>
    <w:p w14:paraId="3502D62A"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48DED5E9"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27C11E8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#premium</w:t>
      </w:r>
      <w:r w:rsidRPr="00904F88">
        <w:rPr>
          <w:rFonts w:ascii="Consolas" w:hAnsi="Consolas"/>
          <w:color w:val="CCCCCC"/>
          <w:sz w:val="21"/>
          <w:szCs w:val="21"/>
          <w:lang w:val="es-ES"/>
        </w:rPr>
        <w:t xml:space="preserve"> {</w:t>
      </w:r>
    </w:p>
    <w:p w14:paraId="36BC83B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9170F66"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background</w:t>
      </w:r>
      <w:r w:rsidRPr="00904F88">
        <w:rPr>
          <w:rFonts w:ascii="Consolas" w:hAnsi="Consolas"/>
          <w:color w:val="CCCCCC"/>
          <w:sz w:val="21"/>
          <w:szCs w:val="21"/>
          <w:lang w:val="es-ES"/>
        </w:rPr>
        <w:t xml:space="preserve">: </w:t>
      </w:r>
      <w:proofErr w:type="gramStart"/>
      <w:r w:rsidRPr="00904F88">
        <w:rPr>
          <w:rFonts w:ascii="Consolas" w:hAnsi="Consolas"/>
          <w:color w:val="DCDCAA"/>
          <w:sz w:val="21"/>
          <w:szCs w:val="21"/>
          <w:lang w:val="es-ES"/>
        </w:rPr>
        <w:t>rgb</w:t>
      </w:r>
      <w:r w:rsidRPr="00904F88">
        <w:rPr>
          <w:rFonts w:ascii="Consolas" w:hAnsi="Consolas"/>
          <w:color w:val="CCCCCC"/>
          <w:sz w:val="21"/>
          <w:szCs w:val="21"/>
          <w:lang w:val="es-ES"/>
        </w:rPr>
        <w:t>(</w:t>
      </w:r>
      <w:proofErr w:type="gramEnd"/>
      <w:r w:rsidRPr="00904F88">
        <w:rPr>
          <w:rFonts w:ascii="Consolas" w:hAnsi="Consolas"/>
          <w:color w:val="B5CEA8"/>
          <w:sz w:val="21"/>
          <w:szCs w:val="21"/>
          <w:lang w:val="es-ES"/>
        </w:rPr>
        <w:t>14</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79</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31</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0.95</w:t>
      </w:r>
      <w:r w:rsidRPr="00904F88">
        <w:rPr>
          <w:rFonts w:ascii="Consolas" w:hAnsi="Consolas"/>
          <w:color w:val="CCCCCC"/>
          <w:sz w:val="21"/>
          <w:szCs w:val="21"/>
          <w:lang w:val="es-ES"/>
        </w:rPr>
        <w:t>);</w:t>
      </w:r>
    </w:p>
    <w:p w14:paraId="04B6B42B"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02A8FB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2BD74A6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7D4D0D0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w:t>
      </w:r>
      <w:proofErr w:type="gramStart"/>
      <w:r w:rsidRPr="00904F88">
        <w:rPr>
          <w:rFonts w:ascii="Consolas" w:hAnsi="Consolas"/>
          <w:color w:val="D7BA7D"/>
          <w:sz w:val="21"/>
          <w:szCs w:val="21"/>
          <w:lang w:val="es-ES"/>
        </w:rPr>
        <w:t>premium</w:t>
      </w: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__title</w:t>
      </w:r>
      <w:r w:rsidRPr="00904F88">
        <w:rPr>
          <w:rFonts w:ascii="Consolas" w:hAnsi="Consolas"/>
          <w:color w:val="CCCCCC"/>
          <w:sz w:val="21"/>
          <w:szCs w:val="21"/>
          <w:lang w:val="es-ES"/>
        </w:rPr>
        <w:t xml:space="preserve"> {</w:t>
      </w:r>
    </w:p>
    <w:p w14:paraId="0FF9C2AD"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white</w:t>
      </w:r>
      <w:r w:rsidRPr="00904F88">
        <w:rPr>
          <w:rFonts w:ascii="Consolas" w:hAnsi="Consolas"/>
          <w:color w:val="CCCCCC"/>
          <w:sz w:val="21"/>
          <w:szCs w:val="21"/>
          <w:lang w:val="es-ES"/>
        </w:rPr>
        <w:t>;</w:t>
      </w:r>
    </w:p>
    <w:p w14:paraId="7BAE2782"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32E9D10"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0E4C4BF4"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w:t>
      </w:r>
      <w:proofErr w:type="gramStart"/>
      <w:r w:rsidRPr="00904F88">
        <w:rPr>
          <w:rFonts w:ascii="Consolas" w:hAnsi="Consolas"/>
          <w:color w:val="D7BA7D"/>
          <w:sz w:val="21"/>
          <w:szCs w:val="21"/>
          <w:lang w:val="es-ES"/>
        </w:rPr>
        <w:t>premium</w:t>
      </w: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.servicio</w:t>
      </w:r>
      <w:proofErr w:type="gramEnd"/>
      <w:r w:rsidRPr="00904F88">
        <w:rPr>
          <w:rFonts w:ascii="Consolas" w:hAnsi="Consolas"/>
          <w:color w:val="D7BA7D"/>
          <w:sz w:val="21"/>
          <w:szCs w:val="21"/>
          <w:lang w:val="es-ES"/>
        </w:rPr>
        <w:t>__subtitle</w:t>
      </w:r>
      <w:r w:rsidRPr="00904F88">
        <w:rPr>
          <w:rFonts w:ascii="Consolas" w:hAnsi="Consolas"/>
          <w:color w:val="CCCCCC"/>
          <w:sz w:val="21"/>
          <w:szCs w:val="21"/>
          <w:lang w:val="es-ES"/>
        </w:rPr>
        <w:t xml:space="preserve"> {</w:t>
      </w:r>
    </w:p>
    <w:p w14:paraId="200A7AA7"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color</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#bbb</w:t>
      </w:r>
      <w:r w:rsidRPr="00904F88">
        <w:rPr>
          <w:rFonts w:ascii="Consolas" w:hAnsi="Consolas"/>
          <w:color w:val="CCCCCC"/>
          <w:sz w:val="21"/>
          <w:szCs w:val="21"/>
          <w:lang w:val="es-ES"/>
        </w:rPr>
        <w:t>;</w:t>
      </w:r>
    </w:p>
    <w:p w14:paraId="4D10162F" w14:textId="77777777" w:rsidR="004008F8" w:rsidRPr="00904F88" w:rsidRDefault="004008F8" w:rsidP="004008F8">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3080CA5C" w14:textId="77777777" w:rsidR="00925CB2" w:rsidRPr="00904F88" w:rsidRDefault="00925CB2" w:rsidP="005B0B8A">
      <w:pPr>
        <w:rPr>
          <w:lang w:val="es-ES"/>
        </w:rPr>
      </w:pPr>
    </w:p>
    <w:p w14:paraId="1B5F76FD" w14:textId="77777777" w:rsidR="00925CB2" w:rsidRPr="00904F88" w:rsidRDefault="00925CB2" w:rsidP="005B0B8A">
      <w:pPr>
        <w:rPr>
          <w:lang w:val="es-ES"/>
        </w:rPr>
      </w:pPr>
    </w:p>
    <w:p w14:paraId="0467F96A" w14:textId="77777777" w:rsidR="00925CB2" w:rsidRPr="00904F88" w:rsidRDefault="00925CB2" w:rsidP="005B0B8A">
      <w:pPr>
        <w:rPr>
          <w:lang w:val="es-ES"/>
        </w:rPr>
      </w:pPr>
    </w:p>
    <w:p w14:paraId="21408F1A" w14:textId="729D3A5E" w:rsidR="00390FC0" w:rsidRPr="00904F88" w:rsidRDefault="00390FC0" w:rsidP="005B0B8A">
      <w:pPr>
        <w:rPr>
          <w:lang w:val="es-ES"/>
        </w:rPr>
      </w:pPr>
      <w:r w:rsidRPr="00904F88">
        <w:rPr>
          <w:lang w:val="es-ES"/>
        </w:rPr>
        <w:t xml:space="preserve">El resultado final se </w:t>
      </w:r>
      <w:r w:rsidR="00E1364D" w:rsidRPr="00904F88">
        <w:rPr>
          <w:lang w:val="es-ES"/>
        </w:rPr>
        <w:t>podrá comprobar en el navegador</w:t>
      </w:r>
    </w:p>
    <w:p w14:paraId="4C21686A" w14:textId="77777777" w:rsidR="00E1364D" w:rsidRPr="00904F88" w:rsidRDefault="00E1364D" w:rsidP="005B0B8A">
      <w:pPr>
        <w:rPr>
          <w:lang w:val="es-ES"/>
        </w:rPr>
      </w:pPr>
    </w:p>
    <w:p w14:paraId="43AE16E3" w14:textId="791C78A6" w:rsidR="00E1364D" w:rsidRPr="00904F88" w:rsidRDefault="004008F8" w:rsidP="005B0B8A">
      <w:pPr>
        <w:rPr>
          <w:lang w:val="es-ES"/>
        </w:rPr>
      </w:pPr>
      <w:r w:rsidRPr="00904F88">
        <w:rPr>
          <w:noProof/>
          <w:lang w:val="es-ES"/>
        </w:rPr>
        <w:drawing>
          <wp:inline distT="0" distB="0" distL="0" distR="0" wp14:anchorId="544D7D87" wp14:editId="54123D1A">
            <wp:extent cx="6300470" cy="2847975"/>
            <wp:effectExtent l="0" t="0" r="5080" b="9525"/>
            <wp:docPr id="19406995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9522" name="Imagen 1" descr="Interfaz de usuario gráfica, Texto, Aplicación, Correo electrónico&#10;&#10;El contenido generado por IA puede ser incorrecto."/>
                    <pic:cNvPicPr/>
                  </pic:nvPicPr>
                  <pic:blipFill>
                    <a:blip r:embed="rId238"/>
                    <a:stretch>
                      <a:fillRect/>
                    </a:stretch>
                  </pic:blipFill>
                  <pic:spPr>
                    <a:xfrm>
                      <a:off x="0" y="0"/>
                      <a:ext cx="6300470" cy="2847975"/>
                    </a:xfrm>
                    <a:prstGeom prst="rect">
                      <a:avLst/>
                    </a:prstGeom>
                  </pic:spPr>
                </pic:pic>
              </a:graphicData>
            </a:graphic>
          </wp:inline>
        </w:drawing>
      </w:r>
    </w:p>
    <w:p w14:paraId="143FD7DD" w14:textId="77777777" w:rsidR="00741CB5" w:rsidRPr="00904F88" w:rsidRDefault="00741CB5" w:rsidP="005B0B8A">
      <w:pPr>
        <w:rPr>
          <w:lang w:val="es-ES"/>
        </w:rPr>
      </w:pPr>
    </w:p>
    <w:p w14:paraId="37AD1DA7" w14:textId="77777777" w:rsidR="00741CB5" w:rsidRPr="00904F88" w:rsidRDefault="00741CB5" w:rsidP="005B0B8A">
      <w:pPr>
        <w:rPr>
          <w:lang w:val="es-ES"/>
        </w:rPr>
      </w:pPr>
    </w:p>
    <w:p w14:paraId="63E6AF14" w14:textId="1720F3AE" w:rsidR="00C75BC0" w:rsidRPr="00904F88" w:rsidRDefault="004008F8" w:rsidP="006847F7">
      <w:pPr>
        <w:pStyle w:val="Ttulo2"/>
        <w:rPr>
          <w:lang w:val="es-ES"/>
        </w:rPr>
      </w:pPr>
      <w:bookmarkStart w:id="90" w:name="_Toc210637437"/>
      <w:r w:rsidRPr="00904F88">
        <w:rPr>
          <w:lang w:val="es-ES"/>
        </w:rPr>
        <w:t>Ejercicio</w:t>
      </w:r>
      <w:bookmarkEnd w:id="90"/>
    </w:p>
    <w:p w14:paraId="39A0B801" w14:textId="77777777" w:rsidR="00020807" w:rsidRPr="00904F88" w:rsidRDefault="00020807" w:rsidP="00055348">
      <w:pPr>
        <w:rPr>
          <w:lang w:val="es-ES"/>
        </w:rPr>
      </w:pPr>
    </w:p>
    <w:p w14:paraId="0E25FBE0" w14:textId="63128037" w:rsidR="00E17D54" w:rsidRPr="00904F88" w:rsidRDefault="00E17D54" w:rsidP="00055348">
      <w:pPr>
        <w:rPr>
          <w:b/>
          <w:bCs/>
          <w:u w:val="single"/>
          <w:lang w:val="es-ES"/>
        </w:rPr>
      </w:pPr>
      <w:r w:rsidRPr="00904F88">
        <w:rPr>
          <w:b/>
          <w:bCs/>
          <w:u w:val="single"/>
          <w:lang w:val="es-ES"/>
        </w:rPr>
        <w:t>Ejercicio 1</w:t>
      </w:r>
    </w:p>
    <w:p w14:paraId="58C339FC" w14:textId="6803CDBF" w:rsidR="00020807" w:rsidRPr="00904F88" w:rsidRDefault="004008F8" w:rsidP="00055348">
      <w:pPr>
        <w:rPr>
          <w:lang w:val="es-ES"/>
        </w:rPr>
      </w:pPr>
      <w:r w:rsidRPr="00904F88">
        <w:rPr>
          <w:lang w:val="es-ES"/>
        </w:rPr>
        <w:t>Para el cuerpo de la página servicios</w:t>
      </w:r>
      <w:r w:rsidR="00020807" w:rsidRPr="00904F88">
        <w:rPr>
          <w:lang w:val="es-ES"/>
        </w:rPr>
        <w:t xml:space="preserve"> debéis para cada bloque de código css debéis explicar que hacer. Para ello copiar cada bloque de código en un Word y añadir la explicación pertinente:</w:t>
      </w:r>
    </w:p>
    <w:p w14:paraId="0F0C7A40" w14:textId="77777777" w:rsidR="00020807" w:rsidRPr="00904F88" w:rsidRDefault="00020807" w:rsidP="00055348">
      <w:pPr>
        <w:rPr>
          <w:lang w:val="es-ES"/>
        </w:rPr>
      </w:pPr>
    </w:p>
    <w:p w14:paraId="51B8F399" w14:textId="77777777" w:rsidR="00020807" w:rsidRPr="00904F88" w:rsidRDefault="00020807" w:rsidP="00055348">
      <w:pPr>
        <w:rPr>
          <w:lang w:val="es-ES"/>
        </w:rPr>
      </w:pPr>
    </w:p>
    <w:p w14:paraId="4B8E7C86" w14:textId="2D3E2CC4" w:rsidR="00020807" w:rsidRPr="00904F88" w:rsidRDefault="00020807" w:rsidP="00055348">
      <w:pPr>
        <w:rPr>
          <w:lang w:val="es-ES"/>
        </w:rPr>
      </w:pPr>
      <w:r w:rsidRPr="00904F88">
        <w:rPr>
          <w:lang w:val="es-ES"/>
        </w:rPr>
        <w:t>Por ejemplo:</w:t>
      </w:r>
    </w:p>
    <w:p w14:paraId="7DC31D31" w14:textId="77777777" w:rsidR="00020807" w:rsidRPr="00904F88" w:rsidRDefault="00020807" w:rsidP="00055348">
      <w:pPr>
        <w:rPr>
          <w:lang w:val="es-ES"/>
        </w:rPr>
      </w:pPr>
    </w:p>
    <w:p w14:paraId="3F342F23"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D7BA7D"/>
          <w:sz w:val="21"/>
          <w:szCs w:val="21"/>
          <w:lang w:val="es-ES"/>
        </w:rPr>
        <w:t>html</w:t>
      </w:r>
      <w:r w:rsidRPr="00904F88">
        <w:rPr>
          <w:rFonts w:ascii="Consolas" w:hAnsi="Consolas"/>
          <w:color w:val="CCCCCC"/>
          <w:sz w:val="21"/>
          <w:szCs w:val="21"/>
          <w:lang w:val="es-ES"/>
        </w:rPr>
        <w:t xml:space="preserve"> {</w:t>
      </w:r>
    </w:p>
    <w:p w14:paraId="5001385E"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height</w:t>
      </w:r>
      <w:r w:rsidRPr="00904F88">
        <w:rPr>
          <w:rFonts w:ascii="Consolas" w:hAnsi="Consolas"/>
          <w:color w:val="CCCCCC"/>
          <w:sz w:val="21"/>
          <w:szCs w:val="21"/>
          <w:lang w:val="es-ES"/>
        </w:rPr>
        <w:t xml:space="preserve">: </w:t>
      </w:r>
      <w:r w:rsidRPr="00904F88">
        <w:rPr>
          <w:rFonts w:ascii="Consolas" w:hAnsi="Consolas"/>
          <w:color w:val="B5CEA8"/>
          <w:sz w:val="21"/>
          <w:szCs w:val="21"/>
          <w:lang w:val="es-ES"/>
        </w:rPr>
        <w:t>100%</w:t>
      </w:r>
      <w:r w:rsidRPr="00904F88">
        <w:rPr>
          <w:rFonts w:ascii="Consolas" w:hAnsi="Consolas"/>
          <w:color w:val="CCCCCC"/>
          <w:sz w:val="21"/>
          <w:szCs w:val="21"/>
          <w:lang w:val="es-ES"/>
        </w:rPr>
        <w:t>;</w:t>
      </w:r>
    </w:p>
    <w:p w14:paraId="59DC4224"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xml:space="preserve">            </w:t>
      </w:r>
      <w:r w:rsidRPr="00904F88">
        <w:rPr>
          <w:rFonts w:ascii="Consolas" w:hAnsi="Consolas"/>
          <w:color w:val="9CDCFE"/>
          <w:sz w:val="21"/>
          <w:szCs w:val="21"/>
          <w:lang w:val="es-ES"/>
        </w:rPr>
        <w:t>box-sizing</w:t>
      </w:r>
      <w:r w:rsidRPr="00904F88">
        <w:rPr>
          <w:rFonts w:ascii="Consolas" w:hAnsi="Consolas"/>
          <w:color w:val="CCCCCC"/>
          <w:sz w:val="21"/>
          <w:szCs w:val="21"/>
          <w:lang w:val="es-ES"/>
        </w:rPr>
        <w:t xml:space="preserve">: </w:t>
      </w:r>
      <w:r w:rsidRPr="00904F88">
        <w:rPr>
          <w:rFonts w:ascii="Consolas" w:hAnsi="Consolas"/>
          <w:color w:val="CE9178"/>
          <w:sz w:val="21"/>
          <w:szCs w:val="21"/>
          <w:lang w:val="es-ES"/>
        </w:rPr>
        <w:t>border-box</w:t>
      </w:r>
      <w:r w:rsidRPr="00904F88">
        <w:rPr>
          <w:rFonts w:ascii="Consolas" w:hAnsi="Consolas"/>
          <w:color w:val="CCCCCC"/>
          <w:sz w:val="21"/>
          <w:szCs w:val="21"/>
          <w:lang w:val="es-ES"/>
        </w:rPr>
        <w:t>;</w:t>
      </w:r>
    </w:p>
    <w:p w14:paraId="71E250AB"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p>
    <w:p w14:paraId="123D980D" w14:textId="77777777" w:rsidR="00E17D54" w:rsidRPr="00904F88" w:rsidRDefault="00E17D54" w:rsidP="00E17D54">
      <w:pPr>
        <w:widowControl/>
        <w:shd w:val="clear" w:color="auto" w:fill="1F1F1F"/>
        <w:autoSpaceDE/>
        <w:autoSpaceDN/>
        <w:adjustRightInd/>
        <w:spacing w:before="0" w:after="0" w:line="285" w:lineRule="atLeast"/>
        <w:jc w:val="left"/>
        <w:rPr>
          <w:rFonts w:ascii="Consolas" w:hAnsi="Consolas"/>
          <w:color w:val="CCCCCC"/>
          <w:sz w:val="21"/>
          <w:szCs w:val="21"/>
          <w:lang w:val="es-ES"/>
        </w:rPr>
      </w:pPr>
      <w:r w:rsidRPr="00904F88">
        <w:rPr>
          <w:rFonts w:ascii="Consolas" w:hAnsi="Consolas"/>
          <w:color w:val="CCCCCC"/>
          <w:sz w:val="21"/>
          <w:szCs w:val="21"/>
          <w:lang w:val="es-ES"/>
        </w:rPr>
        <w:t>        }</w:t>
      </w:r>
    </w:p>
    <w:p w14:paraId="62A8E5DE" w14:textId="3E2779B2" w:rsidR="00020807" w:rsidRPr="00904F88" w:rsidRDefault="00E17D54" w:rsidP="00055348">
      <w:pPr>
        <w:rPr>
          <w:lang w:val="es-ES"/>
        </w:rPr>
      </w:pPr>
      <w:r w:rsidRPr="00904F88">
        <w:rPr>
          <w:lang w:val="es-ES"/>
        </w:rPr>
        <w:t>Explicación:</w:t>
      </w:r>
    </w:p>
    <w:p w14:paraId="34DE1DA9" w14:textId="6B16794A" w:rsidR="00055348" w:rsidRPr="00904F88" w:rsidRDefault="00E17D54" w:rsidP="00055348">
      <w:pPr>
        <w:rPr>
          <w:lang w:val="es-ES"/>
        </w:rPr>
      </w:pPr>
      <w:r w:rsidRPr="00904F88">
        <w:rPr>
          <w:lang w:val="es-ES"/>
        </w:rPr>
        <w:t xml:space="preserve">Este código css hace que la superficie de mi página ocupe el 100 del alto. </w:t>
      </w:r>
      <w:proofErr w:type="gramStart"/>
      <w:r w:rsidRPr="00904F88">
        <w:rPr>
          <w:lang w:val="es-ES"/>
        </w:rPr>
        <w:t>Además</w:t>
      </w:r>
      <w:proofErr w:type="gramEnd"/>
      <w:r w:rsidRPr="00904F88">
        <w:rPr>
          <w:lang w:val="es-ES"/>
        </w:rPr>
        <w:t xml:space="preserve"> como la caja html es de tipo border-box su borde y margen se cuentan en las medidas de anchura y altura. Al escribir esta propiedad en el html se hereda en todas las etiquetas que contiene html de manera automática.</w:t>
      </w:r>
    </w:p>
    <w:p w14:paraId="78D59E14" w14:textId="77777777" w:rsidR="00E17D54" w:rsidRPr="00904F88" w:rsidRDefault="00E17D54" w:rsidP="00055348">
      <w:pPr>
        <w:rPr>
          <w:lang w:val="es-ES"/>
        </w:rPr>
      </w:pPr>
    </w:p>
    <w:p w14:paraId="66C295F9" w14:textId="3674117D" w:rsidR="00E17D54" w:rsidRPr="00904F88" w:rsidRDefault="00E17D54" w:rsidP="00055348">
      <w:pPr>
        <w:rPr>
          <w:b/>
          <w:bCs/>
          <w:u w:val="single"/>
          <w:lang w:val="es-ES"/>
        </w:rPr>
      </w:pPr>
      <w:r w:rsidRPr="00904F88">
        <w:rPr>
          <w:b/>
          <w:bCs/>
          <w:u w:val="single"/>
          <w:lang w:val="es-ES"/>
        </w:rPr>
        <w:t>Ejercicio2</w:t>
      </w:r>
    </w:p>
    <w:p w14:paraId="42591A03" w14:textId="77777777" w:rsidR="00055348" w:rsidRPr="00904F88" w:rsidRDefault="00055348" w:rsidP="00055348">
      <w:pPr>
        <w:rPr>
          <w:lang w:val="es-ES"/>
        </w:rPr>
      </w:pPr>
    </w:p>
    <w:p w14:paraId="45229105" w14:textId="2164C95B" w:rsidR="00E17D54" w:rsidRPr="00904F88" w:rsidRDefault="00E17D54" w:rsidP="00055348">
      <w:pPr>
        <w:rPr>
          <w:lang w:val="es-ES"/>
        </w:rPr>
      </w:pPr>
      <w:r w:rsidRPr="00904F88">
        <w:rPr>
          <w:lang w:val="es-ES"/>
        </w:rPr>
        <w:t>Construir una página contacto.html que comparta menú, banner y footer con el resto del sitio web.</w:t>
      </w:r>
      <w:r w:rsidR="00A22E48" w:rsidRPr="00904F88">
        <w:rPr>
          <w:lang w:val="es-ES"/>
        </w:rPr>
        <w:t xml:space="preserve"> Construir un cuerpo de página que sea similar al </w:t>
      </w:r>
      <w:proofErr w:type="gramStart"/>
      <w:r w:rsidR="00A22E48" w:rsidRPr="00904F88">
        <w:rPr>
          <w:lang w:val="es-ES"/>
        </w:rPr>
        <w:t>siguiente</w:t>
      </w:r>
      <w:proofErr w:type="gramEnd"/>
      <w:r w:rsidR="00A22E48" w:rsidRPr="00904F88">
        <w:rPr>
          <w:lang w:val="es-ES"/>
        </w:rPr>
        <w:t xml:space="preserve"> pero en castellano. Debe contener un mapa de Google maps con la dirección del instituto</w:t>
      </w:r>
      <w:r w:rsidR="009B0EF2" w:rsidRPr="00904F88">
        <w:rPr>
          <w:lang w:val="es-ES"/>
        </w:rPr>
        <w:t>, con los colores que deseéis. Usar HTML y CSS para llevar a cabo esta tarea.</w:t>
      </w:r>
    </w:p>
    <w:p w14:paraId="061732E2" w14:textId="77777777" w:rsidR="00A22E48" w:rsidRPr="00904F88" w:rsidRDefault="00A22E48" w:rsidP="00055348">
      <w:pPr>
        <w:rPr>
          <w:lang w:val="es-ES"/>
        </w:rPr>
      </w:pPr>
    </w:p>
    <w:p w14:paraId="1AED6BDB" w14:textId="066DA852" w:rsidR="00A22E48" w:rsidRPr="00904F88" w:rsidRDefault="00A22E48" w:rsidP="00055348">
      <w:pPr>
        <w:rPr>
          <w:lang w:val="es-ES"/>
        </w:rPr>
      </w:pPr>
      <w:r w:rsidRPr="00904F88">
        <w:rPr>
          <w:noProof/>
          <w:lang w:val="es-ES"/>
        </w:rPr>
        <w:drawing>
          <wp:inline distT="0" distB="0" distL="0" distR="0" wp14:anchorId="37DEFBB6" wp14:editId="16E79229">
            <wp:extent cx="6300470" cy="3543935"/>
            <wp:effectExtent l="0" t="0" r="5080" b="0"/>
            <wp:docPr id="190708338"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338" name="Imagen 1" descr="Imagen que contiene Mapa&#10;&#10;El contenido generado por IA puede ser incorrecto."/>
                    <pic:cNvPicPr/>
                  </pic:nvPicPr>
                  <pic:blipFill>
                    <a:blip r:embed="rId239"/>
                    <a:stretch>
                      <a:fillRect/>
                    </a:stretch>
                  </pic:blipFill>
                  <pic:spPr>
                    <a:xfrm>
                      <a:off x="0" y="0"/>
                      <a:ext cx="6300470" cy="3543935"/>
                    </a:xfrm>
                    <a:prstGeom prst="rect">
                      <a:avLst/>
                    </a:prstGeom>
                  </pic:spPr>
                </pic:pic>
              </a:graphicData>
            </a:graphic>
          </wp:inline>
        </w:drawing>
      </w:r>
    </w:p>
    <w:p w14:paraId="125CF4BD" w14:textId="77777777" w:rsidR="00E17D54" w:rsidRPr="00904F88" w:rsidRDefault="00E17D54" w:rsidP="00055348">
      <w:pPr>
        <w:rPr>
          <w:lang w:val="es-ES"/>
        </w:rPr>
      </w:pPr>
    </w:p>
    <w:p w14:paraId="43F0B8C4" w14:textId="77777777" w:rsidR="00055348" w:rsidRPr="00904F88" w:rsidRDefault="00055348" w:rsidP="00055348">
      <w:pPr>
        <w:rPr>
          <w:lang w:val="es-ES"/>
        </w:rPr>
      </w:pPr>
    </w:p>
    <w:p w14:paraId="6DB9A650" w14:textId="2591A603" w:rsidR="00EF6D1A" w:rsidRPr="00904F88" w:rsidRDefault="00EF6D1A" w:rsidP="00EF6D1A">
      <w:pPr>
        <w:pStyle w:val="Ttulo1"/>
        <w:rPr>
          <w:lang w:val="es-ES"/>
        </w:rPr>
      </w:pPr>
      <w:bookmarkStart w:id="91" w:name="_Toc210637438"/>
      <w:r w:rsidRPr="00904F88">
        <w:rPr>
          <w:lang w:val="es-ES"/>
        </w:rPr>
        <w:t>Anexo. Propiedades.</w:t>
      </w:r>
      <w:bookmarkEnd w:id="91"/>
    </w:p>
    <w:p w14:paraId="062E33F7" w14:textId="77777777" w:rsidR="00EF6D1A" w:rsidRPr="00904F88" w:rsidRDefault="00EF6D1A" w:rsidP="00EF6D1A">
      <w:pPr>
        <w:rPr>
          <w:lang w:val="es-ES"/>
        </w:rPr>
      </w:pPr>
    </w:p>
    <w:p w14:paraId="358C4999" w14:textId="77777777" w:rsidR="00EF6D1A" w:rsidRPr="00904F88" w:rsidRDefault="00EF6D1A" w:rsidP="00EF6D1A">
      <w:pPr>
        <w:rPr>
          <w:lang w:val="es-ES"/>
        </w:rPr>
      </w:pPr>
    </w:p>
    <w:tbl>
      <w:tblPr>
        <w:tblStyle w:val="Tablaconcuadrcula"/>
        <w:tblW w:w="0" w:type="auto"/>
        <w:tblLook w:val="04A0" w:firstRow="1" w:lastRow="0" w:firstColumn="1" w:lastColumn="0" w:noHBand="0" w:noVBand="1"/>
      </w:tblPr>
      <w:tblGrid>
        <w:gridCol w:w="1499"/>
        <w:gridCol w:w="1634"/>
        <w:gridCol w:w="6779"/>
      </w:tblGrid>
      <w:tr w:rsidR="00EF6D1A" w:rsidRPr="00904F88" w14:paraId="573864DE" w14:textId="77777777" w:rsidTr="003C091B">
        <w:tc>
          <w:tcPr>
            <w:tcW w:w="0" w:type="auto"/>
            <w:gridSpan w:val="3"/>
            <w:shd w:val="clear" w:color="auto" w:fill="FDE9D9" w:themeFill="accent6" w:themeFillTint="33"/>
            <w:hideMark/>
          </w:tcPr>
          <w:p w14:paraId="61F03544" w14:textId="77777777" w:rsidR="00EF6D1A" w:rsidRPr="00904F88" w:rsidRDefault="00EF6D1A" w:rsidP="003C091B">
            <w:pPr>
              <w:rPr>
                <w:b/>
                <w:bCs/>
                <w:lang w:val="es-ES"/>
              </w:rPr>
            </w:pPr>
            <w:r w:rsidRPr="00904F88">
              <w:rPr>
                <w:b/>
                <w:bCs/>
                <w:lang w:val="es-ES"/>
              </w:rPr>
              <w:t>Unidades</w:t>
            </w:r>
          </w:p>
        </w:tc>
      </w:tr>
      <w:tr w:rsidR="00EF6D1A" w:rsidRPr="00904F88" w14:paraId="7AEB42E5" w14:textId="77777777" w:rsidTr="003C091B">
        <w:tc>
          <w:tcPr>
            <w:tcW w:w="0" w:type="auto"/>
            <w:shd w:val="clear" w:color="auto" w:fill="FDE9D9" w:themeFill="accent6" w:themeFillTint="33"/>
            <w:hideMark/>
          </w:tcPr>
          <w:p w14:paraId="29827975"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0D7A4B0F"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79E31DA" w14:textId="77777777" w:rsidR="00EF6D1A" w:rsidRPr="00904F88" w:rsidRDefault="00EF6D1A" w:rsidP="003C091B">
            <w:pPr>
              <w:rPr>
                <w:b/>
                <w:bCs/>
                <w:lang w:val="es-ES"/>
              </w:rPr>
            </w:pPr>
            <w:r w:rsidRPr="00904F88">
              <w:rPr>
                <w:b/>
                <w:bCs/>
                <w:lang w:val="es-ES"/>
              </w:rPr>
              <w:t>Valores</w:t>
            </w:r>
          </w:p>
        </w:tc>
      </w:tr>
      <w:tr w:rsidR="00EF6D1A" w:rsidRPr="00904F88" w14:paraId="0B29F6A9" w14:textId="77777777" w:rsidTr="003C091B">
        <w:tc>
          <w:tcPr>
            <w:tcW w:w="0" w:type="auto"/>
            <w:hideMark/>
          </w:tcPr>
          <w:p w14:paraId="2E724F11" w14:textId="765236F0" w:rsidR="00EF6D1A" w:rsidRPr="00904F88" w:rsidRDefault="00A35045" w:rsidP="003C091B">
            <w:pPr>
              <w:rPr>
                <w:b/>
                <w:bCs/>
                <w:lang w:val="es-ES"/>
              </w:rPr>
            </w:pPr>
            <w:r w:rsidRPr="00904F88">
              <w:rPr>
                <w:b/>
                <w:bCs/>
                <w:lang w:val="es-ES"/>
              </w:rPr>
              <w:t>width, height</w:t>
            </w:r>
          </w:p>
        </w:tc>
        <w:tc>
          <w:tcPr>
            <w:tcW w:w="0" w:type="auto"/>
            <w:hideMark/>
          </w:tcPr>
          <w:p w14:paraId="72500D06" w14:textId="77777777" w:rsidR="00EF6D1A" w:rsidRPr="00904F88" w:rsidRDefault="00EF6D1A" w:rsidP="003C091B">
            <w:pPr>
              <w:rPr>
                <w:lang w:val="es-ES"/>
              </w:rPr>
            </w:pPr>
          </w:p>
        </w:tc>
        <w:tc>
          <w:tcPr>
            <w:tcW w:w="0" w:type="auto"/>
            <w:hideMark/>
          </w:tcPr>
          <w:p w14:paraId="041094D2" w14:textId="77777777" w:rsidR="00EF6D1A" w:rsidRPr="009B20CB" w:rsidRDefault="00EF6D1A" w:rsidP="003C091B">
            <w:r w:rsidRPr="009B20CB">
              <w:t>initial, inherit, unset, string, url, integer, number, percentage</w:t>
            </w:r>
            <w:r w:rsidRPr="009B20CB">
              <w:br/>
              <w:t>em, ex, ch, rem; vw, vh, vmin, vmax; cm, mm, Q, in, pt, pc, px; deg, grad, rad, turn; s, ms; Hz, kHz; dpi, dpcm, dppx;</w:t>
            </w:r>
            <w:r w:rsidRPr="009B20CB">
              <w:br/>
            </w:r>
            <w:proofErr w:type="gramStart"/>
            <w:r w:rsidRPr="009B20CB">
              <w:t>calc(</w:t>
            </w:r>
            <w:proofErr w:type="gramEnd"/>
            <w:r w:rsidRPr="009B20CB">
              <w:t xml:space="preserve">), </w:t>
            </w:r>
            <w:proofErr w:type="gramStart"/>
            <w:r w:rsidRPr="009B20CB">
              <w:t>attr(</w:t>
            </w:r>
            <w:proofErr w:type="gramEnd"/>
            <w:r w:rsidRPr="009B20CB">
              <w:t>)</w:t>
            </w:r>
          </w:p>
        </w:tc>
      </w:tr>
      <w:tr w:rsidR="00EF6D1A" w:rsidRPr="00904F88" w14:paraId="684F8FB4" w14:textId="77777777" w:rsidTr="003C091B">
        <w:tc>
          <w:tcPr>
            <w:tcW w:w="0" w:type="auto"/>
            <w:gridSpan w:val="3"/>
            <w:shd w:val="clear" w:color="auto" w:fill="FDE9D9" w:themeFill="accent6" w:themeFillTint="33"/>
            <w:hideMark/>
          </w:tcPr>
          <w:p w14:paraId="63E877FA" w14:textId="77777777" w:rsidR="00EF6D1A" w:rsidRPr="00904F88" w:rsidRDefault="00EF6D1A" w:rsidP="003C091B">
            <w:pPr>
              <w:rPr>
                <w:b/>
                <w:bCs/>
                <w:lang w:val="es-ES"/>
              </w:rPr>
            </w:pPr>
            <w:r w:rsidRPr="00904F88">
              <w:rPr>
                <w:b/>
                <w:bCs/>
                <w:lang w:val="es-ES"/>
              </w:rPr>
              <w:t>Tipos</w:t>
            </w:r>
          </w:p>
        </w:tc>
      </w:tr>
      <w:tr w:rsidR="00EF6D1A" w:rsidRPr="00904F88" w14:paraId="5203C098" w14:textId="77777777" w:rsidTr="003C091B">
        <w:tc>
          <w:tcPr>
            <w:tcW w:w="0" w:type="auto"/>
            <w:shd w:val="clear" w:color="auto" w:fill="FDE9D9" w:themeFill="accent6" w:themeFillTint="33"/>
            <w:hideMark/>
          </w:tcPr>
          <w:p w14:paraId="4F48DD15"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9564FA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F3AE8DA" w14:textId="77777777" w:rsidR="00EF6D1A" w:rsidRPr="00904F88" w:rsidRDefault="00EF6D1A" w:rsidP="003C091B">
            <w:pPr>
              <w:rPr>
                <w:b/>
                <w:bCs/>
                <w:lang w:val="es-ES"/>
              </w:rPr>
            </w:pPr>
            <w:r w:rsidRPr="00904F88">
              <w:rPr>
                <w:b/>
                <w:bCs/>
                <w:lang w:val="es-ES"/>
              </w:rPr>
              <w:t>Valores</w:t>
            </w:r>
          </w:p>
        </w:tc>
      </w:tr>
      <w:tr w:rsidR="00EF6D1A" w:rsidRPr="00904F88" w14:paraId="4E448AAA" w14:textId="77777777" w:rsidTr="003C091B">
        <w:tc>
          <w:tcPr>
            <w:tcW w:w="0" w:type="auto"/>
            <w:hideMark/>
          </w:tcPr>
          <w:p w14:paraId="75007968" w14:textId="77777777" w:rsidR="00EF6D1A" w:rsidRPr="00904F88" w:rsidRDefault="00EF6D1A" w:rsidP="003C091B">
            <w:pPr>
              <w:rPr>
                <w:lang w:val="es-ES"/>
              </w:rPr>
            </w:pPr>
            <w:r w:rsidRPr="00904F88">
              <w:rPr>
                <w:lang w:val="es-ES"/>
              </w:rPr>
              <w:t>contador</w:t>
            </w:r>
          </w:p>
        </w:tc>
        <w:tc>
          <w:tcPr>
            <w:tcW w:w="0" w:type="auto"/>
            <w:hideMark/>
          </w:tcPr>
          <w:p w14:paraId="2E3E8417" w14:textId="77777777" w:rsidR="00EF6D1A" w:rsidRPr="00904F88" w:rsidRDefault="00EF6D1A" w:rsidP="003C091B">
            <w:pPr>
              <w:rPr>
                <w:lang w:val="es-ES"/>
              </w:rPr>
            </w:pPr>
            <w:r w:rsidRPr="00904F88">
              <w:rPr>
                <w:lang w:val="es-ES"/>
              </w:rPr>
              <w:t>Contador</w:t>
            </w:r>
          </w:p>
        </w:tc>
        <w:tc>
          <w:tcPr>
            <w:tcW w:w="0" w:type="auto"/>
            <w:hideMark/>
          </w:tcPr>
          <w:p w14:paraId="2F5E4331" w14:textId="77777777" w:rsidR="00EF6D1A" w:rsidRPr="00904F88" w:rsidRDefault="00EF6D1A" w:rsidP="003C091B">
            <w:pPr>
              <w:rPr>
                <w:lang w:val="es-ES"/>
              </w:rPr>
            </w:pPr>
            <w:proofErr w:type="gramStart"/>
            <w:r w:rsidRPr="00904F88">
              <w:rPr>
                <w:lang w:val="es-ES"/>
              </w:rPr>
              <w:t>counter(</w:t>
            </w:r>
            <w:proofErr w:type="gramEnd"/>
            <w:r w:rsidRPr="00904F88">
              <w:rPr>
                <w:lang w:val="es-ES"/>
              </w:rPr>
              <w:t>nombre, estilo)</w:t>
            </w:r>
          </w:p>
        </w:tc>
      </w:tr>
      <w:tr w:rsidR="00EF6D1A" w:rsidRPr="00904F88" w14:paraId="12B88F8E" w14:textId="77777777" w:rsidTr="003C091B">
        <w:tc>
          <w:tcPr>
            <w:tcW w:w="0" w:type="auto"/>
            <w:hideMark/>
          </w:tcPr>
          <w:p w14:paraId="368869C2" w14:textId="77777777" w:rsidR="00EF6D1A" w:rsidRPr="00904F88" w:rsidRDefault="00EF6D1A" w:rsidP="003C091B">
            <w:pPr>
              <w:rPr>
                <w:lang w:val="es-ES"/>
              </w:rPr>
            </w:pPr>
            <w:hyperlink r:id="rId240" w:anchor="font-family" w:history="1">
              <w:r w:rsidRPr="00904F88">
                <w:rPr>
                  <w:rStyle w:val="Hipervnculo"/>
                  <w:lang w:val="es-ES"/>
                </w:rPr>
                <w:t>familia-genérica</w:t>
              </w:r>
            </w:hyperlink>
          </w:p>
        </w:tc>
        <w:tc>
          <w:tcPr>
            <w:tcW w:w="0" w:type="auto"/>
            <w:hideMark/>
          </w:tcPr>
          <w:p w14:paraId="2A4E14B0" w14:textId="77777777" w:rsidR="00EF6D1A" w:rsidRPr="00904F88" w:rsidRDefault="00EF6D1A" w:rsidP="003C091B">
            <w:pPr>
              <w:rPr>
                <w:lang w:val="es-ES"/>
              </w:rPr>
            </w:pPr>
            <w:r w:rsidRPr="00904F88">
              <w:rPr>
                <w:lang w:val="es-ES"/>
              </w:rPr>
              <w:t>Familia genérica de fuente</w:t>
            </w:r>
          </w:p>
        </w:tc>
        <w:tc>
          <w:tcPr>
            <w:tcW w:w="0" w:type="auto"/>
            <w:hideMark/>
          </w:tcPr>
          <w:p w14:paraId="107C7C48" w14:textId="77777777" w:rsidR="00EF6D1A" w:rsidRPr="00904F88" w:rsidRDefault="00EF6D1A" w:rsidP="003C091B">
            <w:pPr>
              <w:rPr>
                <w:lang w:val="es-ES"/>
              </w:rPr>
            </w:pPr>
            <w:r w:rsidRPr="00904F88">
              <w:rPr>
                <w:lang w:val="es-ES"/>
              </w:rPr>
              <w:t>cursive | fantasy | monospace | serif | sans-serif</w:t>
            </w:r>
          </w:p>
        </w:tc>
      </w:tr>
      <w:tr w:rsidR="00EF6D1A" w:rsidRPr="00904F88" w14:paraId="693F501B" w14:textId="77777777" w:rsidTr="003C091B">
        <w:tc>
          <w:tcPr>
            <w:tcW w:w="0" w:type="auto"/>
            <w:hideMark/>
          </w:tcPr>
          <w:p w14:paraId="4D67F34E" w14:textId="77777777" w:rsidR="00EF6D1A" w:rsidRPr="00904F88" w:rsidRDefault="00EF6D1A" w:rsidP="003C091B">
            <w:pPr>
              <w:rPr>
                <w:lang w:val="es-ES"/>
              </w:rPr>
            </w:pPr>
            <w:r w:rsidRPr="00904F88">
              <w:rPr>
                <w:lang w:val="es-ES"/>
              </w:rPr>
              <w:t>forma</w:t>
            </w:r>
          </w:p>
        </w:tc>
        <w:tc>
          <w:tcPr>
            <w:tcW w:w="0" w:type="auto"/>
            <w:hideMark/>
          </w:tcPr>
          <w:p w14:paraId="27EDE46F" w14:textId="77777777" w:rsidR="00EF6D1A" w:rsidRPr="00904F88" w:rsidRDefault="00EF6D1A" w:rsidP="003C091B">
            <w:pPr>
              <w:rPr>
                <w:lang w:val="es-ES"/>
              </w:rPr>
            </w:pPr>
            <w:r w:rsidRPr="00904F88">
              <w:rPr>
                <w:lang w:val="es-ES"/>
              </w:rPr>
              <w:t>Forma</w:t>
            </w:r>
          </w:p>
        </w:tc>
        <w:tc>
          <w:tcPr>
            <w:tcW w:w="0" w:type="auto"/>
            <w:hideMark/>
          </w:tcPr>
          <w:p w14:paraId="6C613BC8" w14:textId="77777777" w:rsidR="00EF6D1A" w:rsidRPr="009B20CB" w:rsidRDefault="00EF6D1A" w:rsidP="003C091B">
            <w:proofErr w:type="gramStart"/>
            <w:r w:rsidRPr="009B20CB">
              <w:t>rect(</w:t>
            </w:r>
            <w:proofErr w:type="gramEnd"/>
            <w:r w:rsidRPr="009B20CB">
              <w:t>top, right, bottom, left)</w:t>
            </w:r>
          </w:p>
        </w:tc>
      </w:tr>
      <w:tr w:rsidR="00EF6D1A" w:rsidRPr="00904F88" w14:paraId="6ACF8DBD" w14:textId="77777777" w:rsidTr="003C091B">
        <w:tc>
          <w:tcPr>
            <w:tcW w:w="0" w:type="auto"/>
            <w:hideMark/>
          </w:tcPr>
          <w:p w14:paraId="3CF0FDBE" w14:textId="77777777" w:rsidR="00EF6D1A" w:rsidRPr="00904F88" w:rsidRDefault="00EF6D1A" w:rsidP="003C091B">
            <w:pPr>
              <w:rPr>
                <w:lang w:val="es-ES"/>
              </w:rPr>
            </w:pPr>
            <w:hyperlink r:id="rId241" w:anchor="tamano-absoluto" w:history="1">
              <w:r w:rsidRPr="00904F88">
                <w:rPr>
                  <w:rStyle w:val="Hipervnculo"/>
                  <w:lang w:val="es-ES"/>
                </w:rPr>
                <w:t>tamaño-absoluto</w:t>
              </w:r>
            </w:hyperlink>
          </w:p>
        </w:tc>
        <w:tc>
          <w:tcPr>
            <w:tcW w:w="0" w:type="auto"/>
            <w:hideMark/>
          </w:tcPr>
          <w:p w14:paraId="04432503" w14:textId="77777777" w:rsidR="00EF6D1A" w:rsidRPr="00904F88" w:rsidRDefault="00EF6D1A" w:rsidP="003C091B">
            <w:pPr>
              <w:rPr>
                <w:lang w:val="es-ES"/>
              </w:rPr>
            </w:pPr>
            <w:r w:rsidRPr="00904F88">
              <w:rPr>
                <w:lang w:val="es-ES"/>
              </w:rPr>
              <w:t>Tamaño absoluto de fuente</w:t>
            </w:r>
          </w:p>
        </w:tc>
        <w:tc>
          <w:tcPr>
            <w:tcW w:w="0" w:type="auto"/>
            <w:hideMark/>
          </w:tcPr>
          <w:p w14:paraId="1EEFA667" w14:textId="77777777" w:rsidR="00EF6D1A" w:rsidRPr="00904F88" w:rsidRDefault="00EF6D1A" w:rsidP="003C091B">
            <w:pPr>
              <w:rPr>
                <w:lang w:val="es-ES"/>
              </w:rPr>
            </w:pPr>
            <w:r w:rsidRPr="00904F88">
              <w:rPr>
                <w:lang w:val="es-ES"/>
              </w:rPr>
              <w:t>xx-small | x-small | medium | large | x-large | xx-large</w:t>
            </w:r>
          </w:p>
        </w:tc>
      </w:tr>
      <w:tr w:rsidR="00EF6D1A" w:rsidRPr="00904F88" w14:paraId="3765EB9C" w14:textId="77777777" w:rsidTr="003C091B">
        <w:tc>
          <w:tcPr>
            <w:tcW w:w="0" w:type="auto"/>
            <w:hideMark/>
          </w:tcPr>
          <w:p w14:paraId="377D8113" w14:textId="77777777" w:rsidR="00EF6D1A" w:rsidRPr="00904F88" w:rsidRDefault="00EF6D1A" w:rsidP="003C091B">
            <w:pPr>
              <w:rPr>
                <w:lang w:val="es-ES"/>
              </w:rPr>
            </w:pPr>
            <w:hyperlink r:id="rId242" w:anchor="tamano-relativo" w:history="1">
              <w:r w:rsidRPr="00904F88">
                <w:rPr>
                  <w:rStyle w:val="Hipervnculo"/>
                  <w:lang w:val="es-ES"/>
                </w:rPr>
                <w:t>tamaño-relativo</w:t>
              </w:r>
            </w:hyperlink>
          </w:p>
        </w:tc>
        <w:tc>
          <w:tcPr>
            <w:tcW w:w="0" w:type="auto"/>
            <w:hideMark/>
          </w:tcPr>
          <w:p w14:paraId="64CD81A7" w14:textId="77777777" w:rsidR="00EF6D1A" w:rsidRPr="00904F88" w:rsidRDefault="00EF6D1A" w:rsidP="003C091B">
            <w:pPr>
              <w:rPr>
                <w:lang w:val="es-ES"/>
              </w:rPr>
            </w:pPr>
            <w:r w:rsidRPr="00904F88">
              <w:rPr>
                <w:lang w:val="es-ES"/>
              </w:rPr>
              <w:t>Tamaño relativo de fuente</w:t>
            </w:r>
          </w:p>
        </w:tc>
        <w:tc>
          <w:tcPr>
            <w:tcW w:w="0" w:type="auto"/>
            <w:hideMark/>
          </w:tcPr>
          <w:p w14:paraId="3AF3D602" w14:textId="77777777" w:rsidR="00EF6D1A" w:rsidRPr="00904F88" w:rsidRDefault="00EF6D1A" w:rsidP="003C091B">
            <w:pPr>
              <w:rPr>
                <w:lang w:val="es-ES"/>
              </w:rPr>
            </w:pPr>
            <w:r w:rsidRPr="00904F88">
              <w:rPr>
                <w:lang w:val="es-ES"/>
              </w:rPr>
              <w:t>larger | smaller</w:t>
            </w:r>
          </w:p>
        </w:tc>
      </w:tr>
      <w:tr w:rsidR="00EF6D1A" w:rsidRPr="00904F88" w14:paraId="3B2954C3" w14:textId="77777777" w:rsidTr="003C091B">
        <w:tc>
          <w:tcPr>
            <w:tcW w:w="0" w:type="auto"/>
            <w:hideMark/>
          </w:tcPr>
          <w:p w14:paraId="5C0C9431" w14:textId="77777777" w:rsidR="00EF6D1A" w:rsidRPr="00904F88" w:rsidRDefault="00EF6D1A" w:rsidP="003C091B">
            <w:pPr>
              <w:rPr>
                <w:lang w:val="es-ES"/>
              </w:rPr>
            </w:pPr>
            <w:r w:rsidRPr="00904F88">
              <w:rPr>
                <w:lang w:val="es-ES"/>
              </w:rPr>
              <w:t>uri (para </w:t>
            </w:r>
            <w:hyperlink r:id="rId243" w:anchor="background-image" w:history="1">
              <w:r w:rsidRPr="00904F88">
                <w:rPr>
                  <w:rStyle w:val="Hipervnculo"/>
                  <w:lang w:val="es-ES"/>
                </w:rPr>
                <w:t>imagen de fondo</w:t>
              </w:r>
            </w:hyperlink>
            <w:r w:rsidRPr="00904F88">
              <w:rPr>
                <w:lang w:val="es-ES"/>
              </w:rPr>
              <w:t> o </w:t>
            </w:r>
            <w:hyperlink r:id="rId244" w:anchor="font-face" w:history="1">
              <w:r w:rsidRPr="00904F88">
                <w:rPr>
                  <w:rStyle w:val="Hipervnculo"/>
                  <w:lang w:val="es-ES"/>
                </w:rPr>
                <w:t>fuentes web</w:t>
              </w:r>
            </w:hyperlink>
            <w:r w:rsidRPr="00904F88">
              <w:rPr>
                <w:lang w:val="es-ES"/>
              </w:rPr>
              <w:t>)</w:t>
            </w:r>
          </w:p>
        </w:tc>
        <w:tc>
          <w:tcPr>
            <w:tcW w:w="0" w:type="auto"/>
            <w:hideMark/>
          </w:tcPr>
          <w:p w14:paraId="699DF171" w14:textId="77777777" w:rsidR="00EF6D1A" w:rsidRPr="00904F88" w:rsidRDefault="00EF6D1A" w:rsidP="003C091B">
            <w:pPr>
              <w:rPr>
                <w:lang w:val="es-ES"/>
              </w:rPr>
            </w:pPr>
            <w:r w:rsidRPr="00904F88">
              <w:rPr>
                <w:lang w:val="es-ES"/>
              </w:rPr>
              <w:t>Dirección absoluta o relativa</w:t>
            </w:r>
          </w:p>
        </w:tc>
        <w:tc>
          <w:tcPr>
            <w:tcW w:w="0" w:type="auto"/>
            <w:hideMark/>
          </w:tcPr>
          <w:p w14:paraId="6B446D7D" w14:textId="77777777" w:rsidR="00EF6D1A" w:rsidRPr="00904F88" w:rsidRDefault="00EF6D1A" w:rsidP="003C091B">
            <w:pPr>
              <w:rPr>
                <w:lang w:val="es-ES"/>
              </w:rPr>
            </w:pPr>
            <w:r w:rsidRPr="00904F88">
              <w:rPr>
                <w:lang w:val="es-ES"/>
              </w:rPr>
              <w:t>url("ruta_y_nombre_de_archivo")</w:t>
            </w:r>
          </w:p>
        </w:tc>
      </w:tr>
      <w:tr w:rsidR="00EF6D1A" w:rsidRPr="00904F88" w14:paraId="5B7298CB" w14:textId="77777777" w:rsidTr="003C091B">
        <w:tc>
          <w:tcPr>
            <w:tcW w:w="0" w:type="auto"/>
            <w:gridSpan w:val="3"/>
            <w:shd w:val="clear" w:color="auto" w:fill="FDE9D9" w:themeFill="accent6" w:themeFillTint="33"/>
            <w:hideMark/>
          </w:tcPr>
          <w:p w14:paraId="3BA59C86" w14:textId="77777777" w:rsidR="00EF6D1A" w:rsidRPr="00904F88" w:rsidRDefault="00EF6D1A" w:rsidP="003C091B">
            <w:pPr>
              <w:rPr>
                <w:b/>
                <w:bCs/>
                <w:lang w:val="es-ES"/>
              </w:rPr>
            </w:pPr>
            <w:r w:rsidRPr="00904F88">
              <w:rPr>
                <w:b/>
                <w:bCs/>
                <w:lang w:val="es-ES"/>
              </w:rPr>
              <w:t>Reglas arroba</w:t>
            </w:r>
          </w:p>
        </w:tc>
      </w:tr>
      <w:tr w:rsidR="00EF6D1A" w:rsidRPr="00904F88" w14:paraId="57BC9ECB" w14:textId="77777777" w:rsidTr="003C091B">
        <w:tc>
          <w:tcPr>
            <w:tcW w:w="0" w:type="auto"/>
            <w:shd w:val="clear" w:color="auto" w:fill="FDE9D9" w:themeFill="accent6" w:themeFillTint="33"/>
            <w:hideMark/>
          </w:tcPr>
          <w:p w14:paraId="565C94F6"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8CB8CD1"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3E5F388" w14:textId="77777777" w:rsidR="00EF6D1A" w:rsidRPr="00904F88" w:rsidRDefault="00EF6D1A" w:rsidP="003C091B">
            <w:pPr>
              <w:rPr>
                <w:b/>
                <w:bCs/>
                <w:lang w:val="es-ES"/>
              </w:rPr>
            </w:pPr>
            <w:r w:rsidRPr="00904F88">
              <w:rPr>
                <w:b/>
                <w:bCs/>
                <w:lang w:val="es-ES"/>
              </w:rPr>
              <w:t>Descriptores / Características</w:t>
            </w:r>
          </w:p>
        </w:tc>
      </w:tr>
      <w:tr w:rsidR="00EF6D1A" w:rsidRPr="00904F88" w14:paraId="46684489" w14:textId="77777777" w:rsidTr="003C091B">
        <w:tc>
          <w:tcPr>
            <w:tcW w:w="0" w:type="auto"/>
            <w:hideMark/>
          </w:tcPr>
          <w:p w14:paraId="7A24AB48" w14:textId="77777777" w:rsidR="00EF6D1A" w:rsidRPr="00904F88" w:rsidRDefault="00EF6D1A" w:rsidP="003C091B">
            <w:pPr>
              <w:rPr>
                <w:lang w:val="es-ES"/>
              </w:rPr>
            </w:pPr>
            <w:r w:rsidRPr="00904F88">
              <w:rPr>
                <w:lang w:val="es-ES"/>
              </w:rPr>
              <w:t>@import</w:t>
            </w:r>
          </w:p>
        </w:tc>
        <w:tc>
          <w:tcPr>
            <w:tcW w:w="0" w:type="auto"/>
            <w:hideMark/>
          </w:tcPr>
          <w:p w14:paraId="6BCBEBAE" w14:textId="77777777" w:rsidR="00EF6D1A" w:rsidRPr="00904F88" w:rsidRDefault="00EF6D1A" w:rsidP="003C091B">
            <w:pPr>
              <w:rPr>
                <w:lang w:val="es-ES"/>
              </w:rPr>
            </w:pPr>
            <w:r w:rsidRPr="00904F88">
              <w:rPr>
                <w:lang w:val="es-ES"/>
              </w:rPr>
              <w:t>Importar CSS</w:t>
            </w:r>
          </w:p>
        </w:tc>
        <w:tc>
          <w:tcPr>
            <w:tcW w:w="0" w:type="auto"/>
            <w:hideMark/>
          </w:tcPr>
          <w:p w14:paraId="091D5C3D" w14:textId="77777777" w:rsidR="00EF6D1A" w:rsidRPr="00904F88" w:rsidRDefault="00EF6D1A" w:rsidP="003C091B">
            <w:pPr>
              <w:rPr>
                <w:lang w:val="es-ES"/>
              </w:rPr>
            </w:pPr>
            <w:r w:rsidRPr="00904F88">
              <w:rPr>
                <w:lang w:val="es-ES"/>
              </w:rPr>
              <w:t>url(...)</w:t>
            </w:r>
          </w:p>
        </w:tc>
      </w:tr>
      <w:tr w:rsidR="00EF6D1A" w:rsidRPr="00904F88" w14:paraId="6C143433" w14:textId="77777777" w:rsidTr="003C091B">
        <w:tc>
          <w:tcPr>
            <w:tcW w:w="0" w:type="auto"/>
            <w:hideMark/>
          </w:tcPr>
          <w:p w14:paraId="291A1456" w14:textId="77777777" w:rsidR="00EF6D1A" w:rsidRPr="00904F88" w:rsidRDefault="00EF6D1A" w:rsidP="003C091B">
            <w:pPr>
              <w:rPr>
                <w:lang w:val="es-ES"/>
              </w:rPr>
            </w:pPr>
            <w:hyperlink r:id="rId245" w:anchor="font-face" w:history="1">
              <w:r w:rsidRPr="00904F88">
                <w:rPr>
                  <w:rStyle w:val="Hipervnculo"/>
                  <w:lang w:val="es-ES"/>
                </w:rPr>
                <w:t>@font-face</w:t>
              </w:r>
            </w:hyperlink>
          </w:p>
        </w:tc>
        <w:tc>
          <w:tcPr>
            <w:tcW w:w="0" w:type="auto"/>
            <w:hideMark/>
          </w:tcPr>
          <w:p w14:paraId="688AF58A" w14:textId="77777777" w:rsidR="00EF6D1A" w:rsidRPr="00904F88" w:rsidRDefault="00EF6D1A" w:rsidP="003C091B">
            <w:pPr>
              <w:rPr>
                <w:lang w:val="es-ES"/>
              </w:rPr>
            </w:pPr>
            <w:r w:rsidRPr="00904F88">
              <w:rPr>
                <w:lang w:val="es-ES"/>
              </w:rPr>
              <w:t>Fuente web</w:t>
            </w:r>
          </w:p>
        </w:tc>
        <w:tc>
          <w:tcPr>
            <w:tcW w:w="0" w:type="auto"/>
            <w:hideMark/>
          </w:tcPr>
          <w:p w14:paraId="35FAA838" w14:textId="77777777" w:rsidR="00EF6D1A" w:rsidRPr="00904F88" w:rsidRDefault="00EF6D1A" w:rsidP="003C091B">
            <w:pPr>
              <w:rPr>
                <w:lang w:val="es-ES"/>
              </w:rPr>
            </w:pPr>
            <w:r w:rsidRPr="00904F88">
              <w:rPr>
                <w:lang w:val="es-ES"/>
              </w:rPr>
              <w:t>font-family, src, font-style, font-weight, font-stretch, unicode-range, font-variant, font-feature-settings</w:t>
            </w:r>
          </w:p>
        </w:tc>
      </w:tr>
      <w:tr w:rsidR="00EF6D1A" w:rsidRPr="00904F88" w14:paraId="70416F4A" w14:textId="77777777" w:rsidTr="003C091B">
        <w:tc>
          <w:tcPr>
            <w:tcW w:w="0" w:type="auto"/>
            <w:hideMark/>
          </w:tcPr>
          <w:p w14:paraId="5E2369C8" w14:textId="77777777" w:rsidR="00EF6D1A" w:rsidRPr="00904F88" w:rsidRDefault="00EF6D1A" w:rsidP="003C091B">
            <w:pPr>
              <w:rPr>
                <w:lang w:val="es-ES"/>
              </w:rPr>
            </w:pPr>
            <w:hyperlink r:id="rId246" w:anchor="media-queries" w:history="1">
              <w:r w:rsidRPr="00904F88">
                <w:rPr>
                  <w:rStyle w:val="Hipervnculo"/>
                  <w:lang w:val="es-ES"/>
                </w:rPr>
                <w:t>@media</w:t>
              </w:r>
            </w:hyperlink>
          </w:p>
        </w:tc>
        <w:tc>
          <w:tcPr>
            <w:tcW w:w="0" w:type="auto"/>
            <w:hideMark/>
          </w:tcPr>
          <w:p w14:paraId="0F9E152C" w14:textId="77777777" w:rsidR="00EF6D1A" w:rsidRPr="00904F88" w:rsidRDefault="00EF6D1A" w:rsidP="003C091B">
            <w:pPr>
              <w:rPr>
                <w:lang w:val="es-ES"/>
              </w:rPr>
            </w:pPr>
            <w:r w:rsidRPr="00904F88">
              <w:rPr>
                <w:lang w:val="es-ES"/>
              </w:rPr>
              <w:t>Características del dispositivo</w:t>
            </w:r>
          </w:p>
        </w:tc>
        <w:tc>
          <w:tcPr>
            <w:tcW w:w="0" w:type="auto"/>
            <w:hideMark/>
          </w:tcPr>
          <w:p w14:paraId="3E9EE199" w14:textId="77777777" w:rsidR="00EF6D1A" w:rsidRPr="00904F88" w:rsidRDefault="00EF6D1A" w:rsidP="003C091B">
            <w:pPr>
              <w:rPr>
                <w:lang w:val="es-ES"/>
              </w:rPr>
            </w:pPr>
            <w:r w:rsidRPr="00904F88">
              <w:rPr>
                <w:lang w:val="es-ES"/>
              </w:rPr>
              <w:t>width | height | orientation | aspect-ratio | resolution | etc.</w:t>
            </w:r>
          </w:p>
        </w:tc>
      </w:tr>
      <w:tr w:rsidR="00EF6D1A" w:rsidRPr="00904F88" w14:paraId="470C9C81" w14:textId="77777777" w:rsidTr="003C091B">
        <w:tc>
          <w:tcPr>
            <w:tcW w:w="0" w:type="auto"/>
            <w:gridSpan w:val="3"/>
            <w:shd w:val="clear" w:color="auto" w:fill="FDE9D9" w:themeFill="accent6" w:themeFillTint="33"/>
            <w:hideMark/>
          </w:tcPr>
          <w:p w14:paraId="19575961" w14:textId="77777777" w:rsidR="00EF6D1A" w:rsidRPr="00904F88" w:rsidRDefault="00EF6D1A" w:rsidP="003C091B">
            <w:pPr>
              <w:rPr>
                <w:b/>
                <w:bCs/>
                <w:lang w:val="es-ES"/>
              </w:rPr>
            </w:pPr>
            <w:r w:rsidRPr="00904F88">
              <w:rPr>
                <w:b/>
                <w:bCs/>
                <w:lang w:val="es-ES"/>
              </w:rPr>
              <w:t>Tipo de letra (fuente)</w:t>
            </w:r>
          </w:p>
        </w:tc>
      </w:tr>
      <w:tr w:rsidR="00EF6D1A" w:rsidRPr="00904F88" w14:paraId="25110B3D" w14:textId="77777777" w:rsidTr="003C091B">
        <w:tc>
          <w:tcPr>
            <w:tcW w:w="0" w:type="auto"/>
            <w:shd w:val="clear" w:color="auto" w:fill="FDE9D9" w:themeFill="accent6" w:themeFillTint="33"/>
            <w:hideMark/>
          </w:tcPr>
          <w:p w14:paraId="49DCD88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86BA0D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4052960" w14:textId="77777777" w:rsidR="00EF6D1A" w:rsidRPr="00904F88" w:rsidRDefault="00EF6D1A" w:rsidP="003C091B">
            <w:pPr>
              <w:rPr>
                <w:b/>
                <w:bCs/>
                <w:lang w:val="es-ES"/>
              </w:rPr>
            </w:pPr>
            <w:r w:rsidRPr="00904F88">
              <w:rPr>
                <w:b/>
                <w:bCs/>
                <w:lang w:val="es-ES"/>
              </w:rPr>
              <w:t>Valores</w:t>
            </w:r>
          </w:p>
        </w:tc>
      </w:tr>
      <w:tr w:rsidR="00EF6D1A" w:rsidRPr="00904F88" w14:paraId="3DC51367" w14:textId="77777777" w:rsidTr="003C091B">
        <w:tc>
          <w:tcPr>
            <w:tcW w:w="0" w:type="auto"/>
            <w:hideMark/>
          </w:tcPr>
          <w:p w14:paraId="19E8E1F4" w14:textId="77777777" w:rsidR="00EF6D1A" w:rsidRPr="00904F88" w:rsidRDefault="00EF6D1A" w:rsidP="003C091B">
            <w:pPr>
              <w:rPr>
                <w:lang w:val="es-ES"/>
              </w:rPr>
            </w:pPr>
            <w:hyperlink r:id="rId247" w:anchor="font" w:history="1">
              <w:r w:rsidRPr="00904F88">
                <w:rPr>
                  <w:rStyle w:val="Hipervnculo"/>
                  <w:lang w:val="es-ES"/>
                </w:rPr>
                <w:t>font</w:t>
              </w:r>
            </w:hyperlink>
          </w:p>
        </w:tc>
        <w:tc>
          <w:tcPr>
            <w:tcW w:w="0" w:type="auto"/>
            <w:hideMark/>
          </w:tcPr>
          <w:p w14:paraId="1631095D" w14:textId="77777777" w:rsidR="00EF6D1A" w:rsidRPr="00904F88" w:rsidRDefault="00EF6D1A" w:rsidP="003C091B">
            <w:pPr>
              <w:rPr>
                <w:lang w:val="es-ES"/>
              </w:rPr>
            </w:pPr>
            <w:r w:rsidRPr="00904F88">
              <w:rPr>
                <w:lang w:val="es-ES"/>
              </w:rPr>
              <w:t>propiedad compuesta</w:t>
            </w:r>
          </w:p>
        </w:tc>
        <w:tc>
          <w:tcPr>
            <w:tcW w:w="0" w:type="auto"/>
            <w:hideMark/>
          </w:tcPr>
          <w:p w14:paraId="7240DF57" w14:textId="77777777" w:rsidR="00EF6D1A" w:rsidRPr="009B20CB" w:rsidRDefault="00EF6D1A" w:rsidP="003C091B">
            <w:r w:rsidRPr="009B20CB">
              <w:t xml:space="preserve">[ </w:t>
            </w:r>
            <w:proofErr w:type="gramStart"/>
            <w:r w:rsidRPr="009B20CB">
              <w:t>[ font</w:t>
            </w:r>
            <w:proofErr w:type="gramEnd"/>
            <w:r w:rsidRPr="009B20CB">
              <w:t>-style || font-variant || font-</w:t>
            </w:r>
            <w:proofErr w:type="gramStart"/>
            <w:r w:rsidRPr="009B20CB">
              <w:t>weight ]</w:t>
            </w:r>
            <w:proofErr w:type="gramEnd"/>
            <w:r w:rsidRPr="009B20CB">
              <w:t xml:space="preserve">? font-size </w:t>
            </w:r>
            <w:proofErr w:type="gramStart"/>
            <w:r w:rsidRPr="009B20CB">
              <w:t>[ /</w:t>
            </w:r>
            <w:proofErr w:type="gramEnd"/>
            <w:r w:rsidRPr="009B20CB">
              <w:t xml:space="preserve"> line-</w:t>
            </w:r>
            <w:proofErr w:type="gramStart"/>
            <w:r w:rsidRPr="009B20CB">
              <w:t>height ]</w:t>
            </w:r>
            <w:proofErr w:type="gramEnd"/>
            <w:r w:rsidRPr="009B20CB">
              <w:t>? font-</w:t>
            </w:r>
            <w:proofErr w:type="gramStart"/>
            <w:r w:rsidRPr="009B20CB">
              <w:t>family ]</w:t>
            </w:r>
            <w:proofErr w:type="gramEnd"/>
            <w:r w:rsidRPr="009B20CB">
              <w:t xml:space="preserve"> | caption | icon | menu | message-box | small-caption | status-bar</w:t>
            </w:r>
          </w:p>
        </w:tc>
      </w:tr>
      <w:tr w:rsidR="00EF6D1A" w:rsidRPr="009B20CB" w14:paraId="0A51655F" w14:textId="77777777" w:rsidTr="003C091B">
        <w:tc>
          <w:tcPr>
            <w:tcW w:w="0" w:type="auto"/>
            <w:hideMark/>
          </w:tcPr>
          <w:p w14:paraId="4C862791" w14:textId="77777777" w:rsidR="00EF6D1A" w:rsidRPr="00904F88" w:rsidRDefault="00EF6D1A" w:rsidP="003C091B">
            <w:pPr>
              <w:rPr>
                <w:lang w:val="es-ES"/>
              </w:rPr>
            </w:pPr>
            <w:hyperlink r:id="rId248" w:anchor="font-family" w:history="1">
              <w:r w:rsidRPr="00904F88">
                <w:rPr>
                  <w:rStyle w:val="Hipervnculo"/>
                  <w:lang w:val="es-ES"/>
                </w:rPr>
                <w:t>font-family</w:t>
              </w:r>
            </w:hyperlink>
          </w:p>
        </w:tc>
        <w:tc>
          <w:tcPr>
            <w:tcW w:w="0" w:type="auto"/>
            <w:hideMark/>
          </w:tcPr>
          <w:p w14:paraId="51A8B4A6" w14:textId="77777777" w:rsidR="00EF6D1A" w:rsidRPr="00904F88" w:rsidRDefault="00EF6D1A" w:rsidP="003C091B">
            <w:pPr>
              <w:rPr>
                <w:lang w:val="es-ES"/>
              </w:rPr>
            </w:pPr>
            <w:r w:rsidRPr="00904F88">
              <w:rPr>
                <w:lang w:val="es-ES"/>
              </w:rPr>
              <w:t>tipo de letra (fuente)</w:t>
            </w:r>
          </w:p>
        </w:tc>
        <w:tc>
          <w:tcPr>
            <w:tcW w:w="0" w:type="auto"/>
            <w:hideMark/>
          </w:tcPr>
          <w:p w14:paraId="50272F60" w14:textId="77777777" w:rsidR="00EF6D1A" w:rsidRPr="00904F88" w:rsidRDefault="00EF6D1A" w:rsidP="003C091B">
            <w:pPr>
              <w:rPr>
                <w:lang w:val="es-ES"/>
              </w:rPr>
            </w:pPr>
            <w:r w:rsidRPr="00904F88">
              <w:rPr>
                <w:lang w:val="es-ES"/>
              </w:rPr>
              <w:t>[ nombre-fuente | familia-</w:t>
            </w:r>
            <w:proofErr w:type="gramStart"/>
            <w:r w:rsidRPr="00904F88">
              <w:rPr>
                <w:lang w:val="es-ES"/>
              </w:rPr>
              <w:t>genérica ]</w:t>
            </w:r>
            <w:proofErr w:type="gramEnd"/>
            <w:r w:rsidRPr="00904F88">
              <w:rPr>
                <w:lang w:val="es-ES"/>
              </w:rPr>
              <w:t xml:space="preserve"> [, nombre-fuente | familia-</w:t>
            </w:r>
            <w:proofErr w:type="gramStart"/>
            <w:r w:rsidRPr="00904F88">
              <w:rPr>
                <w:lang w:val="es-ES"/>
              </w:rPr>
              <w:t>genérica ]</w:t>
            </w:r>
            <w:proofErr w:type="gramEnd"/>
            <w:r w:rsidRPr="00904F88">
              <w:rPr>
                <w:lang w:val="es-ES"/>
              </w:rPr>
              <w:t>*</w:t>
            </w:r>
          </w:p>
        </w:tc>
      </w:tr>
      <w:tr w:rsidR="00EF6D1A" w:rsidRPr="00904F88" w14:paraId="39C1E57C" w14:textId="77777777" w:rsidTr="003C091B">
        <w:tc>
          <w:tcPr>
            <w:tcW w:w="0" w:type="auto"/>
            <w:hideMark/>
          </w:tcPr>
          <w:p w14:paraId="6FAAABC6" w14:textId="77777777" w:rsidR="00EF6D1A" w:rsidRPr="00904F88" w:rsidRDefault="00EF6D1A" w:rsidP="003C091B">
            <w:pPr>
              <w:rPr>
                <w:lang w:val="es-ES"/>
              </w:rPr>
            </w:pPr>
            <w:r>
              <w:fldChar w:fldCharType="begin"/>
            </w:r>
            <w:r>
              <w:instrText>HYPERLINK "https://www.mclibre.org/consultar/htmlcss/css/css-fuente.html" \l "font-size"</w:instrText>
            </w:r>
            <w:r>
              <w:fldChar w:fldCharType="separate"/>
            </w:r>
            <w:r w:rsidRPr="00904F88">
              <w:rPr>
                <w:rStyle w:val="Hipervnculo"/>
                <w:lang w:val="es-ES"/>
              </w:rPr>
              <w:t>font-size</w:t>
            </w:r>
            <w:r>
              <w:fldChar w:fldCharType="end"/>
            </w:r>
          </w:p>
        </w:tc>
        <w:tc>
          <w:tcPr>
            <w:tcW w:w="0" w:type="auto"/>
            <w:hideMark/>
          </w:tcPr>
          <w:p w14:paraId="018CC8F7" w14:textId="77777777" w:rsidR="00EF6D1A" w:rsidRPr="00904F88" w:rsidRDefault="00EF6D1A" w:rsidP="003C091B">
            <w:pPr>
              <w:rPr>
                <w:lang w:val="es-ES"/>
              </w:rPr>
            </w:pPr>
            <w:r w:rsidRPr="00904F88">
              <w:rPr>
                <w:lang w:val="es-ES"/>
              </w:rPr>
              <w:t>tamaño</w:t>
            </w:r>
          </w:p>
        </w:tc>
        <w:tc>
          <w:tcPr>
            <w:tcW w:w="0" w:type="auto"/>
            <w:hideMark/>
          </w:tcPr>
          <w:p w14:paraId="11064CED" w14:textId="77777777" w:rsidR="00EF6D1A" w:rsidRPr="00904F88" w:rsidRDefault="00EF6D1A" w:rsidP="003C091B">
            <w:pPr>
              <w:rPr>
                <w:lang w:val="es-ES"/>
              </w:rPr>
            </w:pPr>
            <w:r w:rsidRPr="00904F88">
              <w:rPr>
                <w:lang w:val="es-ES"/>
              </w:rPr>
              <w:t>tamaño-absoluto | tamaño-relativo | distancia | porcentaje</w:t>
            </w:r>
          </w:p>
        </w:tc>
      </w:tr>
      <w:tr w:rsidR="00EF6D1A" w:rsidRPr="00904F88" w14:paraId="69208C0B" w14:textId="77777777" w:rsidTr="003C091B">
        <w:tc>
          <w:tcPr>
            <w:tcW w:w="0" w:type="auto"/>
            <w:hideMark/>
          </w:tcPr>
          <w:p w14:paraId="5E8D8CAA" w14:textId="77777777" w:rsidR="00EF6D1A" w:rsidRPr="00904F88" w:rsidRDefault="00EF6D1A" w:rsidP="003C091B">
            <w:pPr>
              <w:rPr>
                <w:lang w:val="es-ES"/>
              </w:rPr>
            </w:pPr>
            <w:hyperlink r:id="rId249" w:anchor="font-weight" w:history="1">
              <w:r w:rsidRPr="00904F88">
                <w:rPr>
                  <w:rStyle w:val="Hipervnculo"/>
                  <w:lang w:val="es-ES"/>
                </w:rPr>
                <w:t>font-weight</w:t>
              </w:r>
            </w:hyperlink>
          </w:p>
        </w:tc>
        <w:tc>
          <w:tcPr>
            <w:tcW w:w="0" w:type="auto"/>
            <w:hideMark/>
          </w:tcPr>
          <w:p w14:paraId="775A4A58" w14:textId="77777777" w:rsidR="00EF6D1A" w:rsidRPr="00904F88" w:rsidRDefault="00EF6D1A" w:rsidP="003C091B">
            <w:pPr>
              <w:rPr>
                <w:lang w:val="es-ES"/>
              </w:rPr>
            </w:pPr>
            <w:r w:rsidRPr="00904F88">
              <w:rPr>
                <w:lang w:val="es-ES"/>
              </w:rPr>
              <w:t>grosor del trazo (negrita)</w:t>
            </w:r>
          </w:p>
        </w:tc>
        <w:tc>
          <w:tcPr>
            <w:tcW w:w="0" w:type="auto"/>
            <w:hideMark/>
          </w:tcPr>
          <w:p w14:paraId="5DE30415" w14:textId="77777777" w:rsidR="00EF6D1A" w:rsidRPr="00904F88" w:rsidRDefault="00EF6D1A" w:rsidP="003C091B">
            <w:pPr>
              <w:rPr>
                <w:lang w:val="es-ES"/>
              </w:rPr>
            </w:pPr>
            <w:r w:rsidRPr="00904F88">
              <w:rPr>
                <w:lang w:val="es-ES"/>
              </w:rPr>
              <w:t>normal | bold | bolder | lighter | 100 | 200 | 300 | 400 | 500 | 600 | 700 | 800 | 900</w:t>
            </w:r>
          </w:p>
        </w:tc>
      </w:tr>
      <w:tr w:rsidR="00EF6D1A" w:rsidRPr="00904F88" w14:paraId="6B5BCCB2" w14:textId="77777777" w:rsidTr="003C091B">
        <w:tc>
          <w:tcPr>
            <w:tcW w:w="0" w:type="auto"/>
            <w:hideMark/>
          </w:tcPr>
          <w:p w14:paraId="20A969D9" w14:textId="77777777" w:rsidR="00EF6D1A" w:rsidRPr="00904F88" w:rsidRDefault="00EF6D1A" w:rsidP="003C091B">
            <w:pPr>
              <w:rPr>
                <w:lang w:val="es-ES"/>
              </w:rPr>
            </w:pPr>
            <w:hyperlink r:id="rId250" w:anchor="font-style" w:history="1">
              <w:r w:rsidRPr="00904F88">
                <w:rPr>
                  <w:rStyle w:val="Hipervnculo"/>
                  <w:lang w:val="es-ES"/>
                </w:rPr>
                <w:t>font-style</w:t>
              </w:r>
            </w:hyperlink>
          </w:p>
        </w:tc>
        <w:tc>
          <w:tcPr>
            <w:tcW w:w="0" w:type="auto"/>
            <w:hideMark/>
          </w:tcPr>
          <w:p w14:paraId="1E4E7A3C" w14:textId="77777777" w:rsidR="00EF6D1A" w:rsidRPr="00904F88" w:rsidRDefault="00EF6D1A" w:rsidP="003C091B">
            <w:pPr>
              <w:rPr>
                <w:lang w:val="es-ES"/>
              </w:rPr>
            </w:pPr>
            <w:r w:rsidRPr="00904F88">
              <w:rPr>
                <w:lang w:val="es-ES"/>
              </w:rPr>
              <w:t>inclinación (cursiva)</w:t>
            </w:r>
          </w:p>
        </w:tc>
        <w:tc>
          <w:tcPr>
            <w:tcW w:w="0" w:type="auto"/>
            <w:hideMark/>
          </w:tcPr>
          <w:p w14:paraId="43B3FF74" w14:textId="77777777" w:rsidR="00EF6D1A" w:rsidRPr="00904F88" w:rsidRDefault="00EF6D1A" w:rsidP="003C091B">
            <w:pPr>
              <w:rPr>
                <w:lang w:val="es-ES"/>
              </w:rPr>
            </w:pPr>
            <w:r w:rsidRPr="00904F88">
              <w:rPr>
                <w:lang w:val="es-ES"/>
              </w:rPr>
              <w:t>normal | italic | oblique</w:t>
            </w:r>
          </w:p>
        </w:tc>
      </w:tr>
      <w:tr w:rsidR="00EF6D1A" w:rsidRPr="00904F88" w14:paraId="2D2BE45D" w14:textId="77777777" w:rsidTr="003C091B">
        <w:tc>
          <w:tcPr>
            <w:tcW w:w="0" w:type="auto"/>
            <w:hideMark/>
          </w:tcPr>
          <w:p w14:paraId="3BC8B469" w14:textId="77777777" w:rsidR="00EF6D1A" w:rsidRPr="00904F88" w:rsidRDefault="00EF6D1A" w:rsidP="003C091B">
            <w:pPr>
              <w:rPr>
                <w:lang w:val="es-ES"/>
              </w:rPr>
            </w:pPr>
            <w:hyperlink r:id="rId251" w:anchor="font-variant" w:history="1">
              <w:r w:rsidRPr="00904F88">
                <w:rPr>
                  <w:rStyle w:val="Hipervnculo"/>
                  <w:lang w:val="es-ES"/>
                </w:rPr>
                <w:t>font-variant</w:t>
              </w:r>
            </w:hyperlink>
          </w:p>
        </w:tc>
        <w:tc>
          <w:tcPr>
            <w:tcW w:w="0" w:type="auto"/>
            <w:hideMark/>
          </w:tcPr>
          <w:p w14:paraId="1DBE01C7" w14:textId="77777777" w:rsidR="00EF6D1A" w:rsidRPr="00904F88" w:rsidRDefault="00EF6D1A" w:rsidP="003C091B">
            <w:pPr>
              <w:rPr>
                <w:lang w:val="es-ES"/>
              </w:rPr>
            </w:pPr>
            <w:r w:rsidRPr="00904F88">
              <w:rPr>
                <w:lang w:val="es-ES"/>
              </w:rPr>
              <w:t>variantes tipográficas</w:t>
            </w:r>
          </w:p>
        </w:tc>
        <w:tc>
          <w:tcPr>
            <w:tcW w:w="0" w:type="auto"/>
            <w:hideMark/>
          </w:tcPr>
          <w:p w14:paraId="1D56FCC5" w14:textId="77777777" w:rsidR="00EF6D1A" w:rsidRPr="00904F88" w:rsidRDefault="00EF6D1A" w:rsidP="003C091B">
            <w:pPr>
              <w:rPr>
                <w:lang w:val="es-ES"/>
              </w:rPr>
            </w:pPr>
            <w:r w:rsidRPr="00904F88">
              <w:rPr>
                <w:lang w:val="es-ES"/>
              </w:rPr>
              <w:t>normal | small-caps</w:t>
            </w:r>
          </w:p>
        </w:tc>
      </w:tr>
      <w:tr w:rsidR="00EF6D1A" w:rsidRPr="00904F88" w14:paraId="1ED741EC" w14:textId="77777777" w:rsidTr="003C091B">
        <w:tc>
          <w:tcPr>
            <w:tcW w:w="0" w:type="auto"/>
            <w:hideMark/>
          </w:tcPr>
          <w:p w14:paraId="07E4929D" w14:textId="77777777" w:rsidR="00EF6D1A" w:rsidRPr="00904F88" w:rsidRDefault="00EF6D1A" w:rsidP="003C091B">
            <w:pPr>
              <w:rPr>
                <w:lang w:val="es-ES"/>
              </w:rPr>
            </w:pPr>
            <w:hyperlink r:id="rId252" w:anchor="font-variant-caps" w:history="1">
              <w:r w:rsidRPr="00904F88">
                <w:rPr>
                  <w:rStyle w:val="Hipervnculo"/>
                  <w:lang w:val="es-ES"/>
                </w:rPr>
                <w:t>font-variant-caps</w:t>
              </w:r>
            </w:hyperlink>
          </w:p>
        </w:tc>
        <w:tc>
          <w:tcPr>
            <w:tcW w:w="0" w:type="auto"/>
            <w:hideMark/>
          </w:tcPr>
          <w:p w14:paraId="66D947CE" w14:textId="77777777" w:rsidR="00EF6D1A" w:rsidRPr="00904F88" w:rsidRDefault="00EF6D1A" w:rsidP="003C091B">
            <w:pPr>
              <w:rPr>
                <w:lang w:val="es-ES"/>
              </w:rPr>
            </w:pPr>
            <w:r w:rsidRPr="00904F88">
              <w:rPr>
                <w:lang w:val="es-ES"/>
              </w:rPr>
              <w:t>versalitas</w:t>
            </w:r>
          </w:p>
        </w:tc>
        <w:tc>
          <w:tcPr>
            <w:tcW w:w="0" w:type="auto"/>
            <w:hideMark/>
          </w:tcPr>
          <w:p w14:paraId="38A4A192" w14:textId="77777777" w:rsidR="00EF6D1A" w:rsidRPr="00904F88" w:rsidRDefault="00EF6D1A" w:rsidP="003C091B">
            <w:pPr>
              <w:rPr>
                <w:lang w:val="es-ES"/>
              </w:rPr>
            </w:pPr>
            <w:r w:rsidRPr="00904F88">
              <w:rPr>
                <w:lang w:val="es-ES"/>
              </w:rPr>
              <w:t>normal | small-caps | all-small-caps | petite-caps | all-petite-caps | unicase | titling-caps</w:t>
            </w:r>
          </w:p>
        </w:tc>
      </w:tr>
      <w:tr w:rsidR="00EF6D1A" w:rsidRPr="00904F88" w14:paraId="62552FD5" w14:textId="77777777" w:rsidTr="003C091B">
        <w:tc>
          <w:tcPr>
            <w:tcW w:w="0" w:type="auto"/>
            <w:hideMark/>
          </w:tcPr>
          <w:p w14:paraId="4308B315" w14:textId="77777777" w:rsidR="00EF6D1A" w:rsidRPr="00904F88" w:rsidRDefault="00EF6D1A" w:rsidP="003C091B">
            <w:pPr>
              <w:rPr>
                <w:lang w:val="es-ES"/>
              </w:rPr>
            </w:pPr>
            <w:hyperlink r:id="rId253" w:anchor="font-kerning" w:history="1">
              <w:r w:rsidRPr="00904F88">
                <w:rPr>
                  <w:rStyle w:val="Hipervnculo"/>
                  <w:lang w:val="es-ES"/>
                </w:rPr>
                <w:t>font-kerning</w:t>
              </w:r>
            </w:hyperlink>
          </w:p>
        </w:tc>
        <w:tc>
          <w:tcPr>
            <w:tcW w:w="0" w:type="auto"/>
            <w:hideMark/>
          </w:tcPr>
          <w:p w14:paraId="3FCAF6E2" w14:textId="77777777" w:rsidR="00EF6D1A" w:rsidRPr="00904F88" w:rsidRDefault="00EF6D1A" w:rsidP="003C091B">
            <w:pPr>
              <w:rPr>
                <w:lang w:val="es-ES"/>
              </w:rPr>
            </w:pPr>
            <w:r w:rsidRPr="00904F88">
              <w:rPr>
                <w:lang w:val="es-ES"/>
              </w:rPr>
              <w:t>kerning</w:t>
            </w:r>
          </w:p>
        </w:tc>
        <w:tc>
          <w:tcPr>
            <w:tcW w:w="0" w:type="auto"/>
            <w:hideMark/>
          </w:tcPr>
          <w:p w14:paraId="686E162A" w14:textId="77777777" w:rsidR="00EF6D1A" w:rsidRPr="00904F88" w:rsidRDefault="00EF6D1A" w:rsidP="003C091B">
            <w:pPr>
              <w:rPr>
                <w:lang w:val="es-ES"/>
              </w:rPr>
            </w:pPr>
            <w:r w:rsidRPr="00904F88">
              <w:rPr>
                <w:lang w:val="es-ES"/>
              </w:rPr>
              <w:t>auto | normal | none</w:t>
            </w:r>
          </w:p>
        </w:tc>
      </w:tr>
      <w:tr w:rsidR="00EF6D1A" w:rsidRPr="00904F88" w14:paraId="5766E9B5" w14:textId="77777777" w:rsidTr="003C091B">
        <w:tc>
          <w:tcPr>
            <w:tcW w:w="0" w:type="auto"/>
            <w:hideMark/>
          </w:tcPr>
          <w:p w14:paraId="7918F1C4" w14:textId="77777777" w:rsidR="00EF6D1A" w:rsidRPr="00904F88" w:rsidRDefault="00EF6D1A" w:rsidP="003C091B">
            <w:pPr>
              <w:rPr>
                <w:lang w:val="es-ES"/>
              </w:rPr>
            </w:pPr>
            <w:hyperlink r:id="rId254" w:anchor="font-variant-ligatures" w:history="1">
              <w:r w:rsidRPr="00904F88">
                <w:rPr>
                  <w:rStyle w:val="Hipervnculo"/>
                  <w:lang w:val="es-ES"/>
                </w:rPr>
                <w:t>font-variant-ligatures</w:t>
              </w:r>
            </w:hyperlink>
          </w:p>
        </w:tc>
        <w:tc>
          <w:tcPr>
            <w:tcW w:w="0" w:type="auto"/>
            <w:hideMark/>
          </w:tcPr>
          <w:p w14:paraId="4CFFE1EA" w14:textId="77777777" w:rsidR="00EF6D1A" w:rsidRPr="00904F88" w:rsidRDefault="00EF6D1A" w:rsidP="003C091B">
            <w:pPr>
              <w:rPr>
                <w:lang w:val="es-ES"/>
              </w:rPr>
            </w:pPr>
            <w:r w:rsidRPr="00904F88">
              <w:rPr>
                <w:lang w:val="es-ES"/>
              </w:rPr>
              <w:t>ligaduras</w:t>
            </w:r>
          </w:p>
        </w:tc>
        <w:tc>
          <w:tcPr>
            <w:tcW w:w="0" w:type="auto"/>
            <w:hideMark/>
          </w:tcPr>
          <w:p w14:paraId="0F8AB5A3" w14:textId="77777777" w:rsidR="00EF6D1A" w:rsidRPr="00904F88" w:rsidRDefault="00EF6D1A" w:rsidP="003C091B">
            <w:pPr>
              <w:rPr>
                <w:lang w:val="es-ES"/>
              </w:rPr>
            </w:pPr>
            <w:r w:rsidRPr="00904F88">
              <w:rPr>
                <w:lang w:val="es-ES"/>
              </w:rPr>
              <w:t>normal | none | common-ligatures | no-common-ligatures | discretionary-ligatures | no-discretionary-ligatures | historical-ligatures | no-historical-ligatures | contextual | no-contextual</w:t>
            </w:r>
          </w:p>
        </w:tc>
      </w:tr>
      <w:tr w:rsidR="00EF6D1A" w:rsidRPr="00904F88" w14:paraId="4BFACBAF" w14:textId="77777777" w:rsidTr="003C091B">
        <w:tc>
          <w:tcPr>
            <w:tcW w:w="0" w:type="auto"/>
            <w:hideMark/>
          </w:tcPr>
          <w:p w14:paraId="2220A723" w14:textId="77777777" w:rsidR="00EF6D1A" w:rsidRPr="00904F88" w:rsidRDefault="00EF6D1A" w:rsidP="003C091B">
            <w:pPr>
              <w:rPr>
                <w:lang w:val="es-ES"/>
              </w:rPr>
            </w:pPr>
            <w:hyperlink r:id="rId255" w:anchor="font-variant-numeric" w:history="1">
              <w:r w:rsidRPr="00904F88">
                <w:rPr>
                  <w:rStyle w:val="Hipervnculo"/>
                  <w:lang w:val="es-ES"/>
                </w:rPr>
                <w:t>font-variant-numeric</w:t>
              </w:r>
            </w:hyperlink>
          </w:p>
        </w:tc>
        <w:tc>
          <w:tcPr>
            <w:tcW w:w="0" w:type="auto"/>
            <w:hideMark/>
          </w:tcPr>
          <w:p w14:paraId="59B8B025" w14:textId="77777777" w:rsidR="00EF6D1A" w:rsidRPr="00904F88" w:rsidRDefault="00EF6D1A" w:rsidP="003C091B">
            <w:pPr>
              <w:rPr>
                <w:lang w:val="es-ES"/>
              </w:rPr>
            </w:pPr>
            <w:r w:rsidRPr="00904F88">
              <w:rPr>
                <w:lang w:val="es-ES"/>
              </w:rPr>
              <w:t>versalitas</w:t>
            </w:r>
          </w:p>
        </w:tc>
        <w:tc>
          <w:tcPr>
            <w:tcW w:w="0" w:type="auto"/>
            <w:hideMark/>
          </w:tcPr>
          <w:p w14:paraId="1D4A71C1" w14:textId="77777777" w:rsidR="00EF6D1A" w:rsidRPr="00904F88" w:rsidRDefault="00EF6D1A" w:rsidP="003C091B">
            <w:pPr>
              <w:rPr>
                <w:lang w:val="es-ES"/>
              </w:rPr>
            </w:pPr>
            <w:r w:rsidRPr="00904F88">
              <w:rPr>
                <w:lang w:val="es-ES"/>
              </w:rPr>
              <w:t>normal | lining-nums | oldstyle-nums | proportional-nums | tabular-nums | diagonal-fractions | stacked-fractions | ordinal | slashed-zeros</w:t>
            </w:r>
          </w:p>
        </w:tc>
      </w:tr>
      <w:tr w:rsidR="00EF6D1A" w:rsidRPr="00904F88" w14:paraId="4889191C" w14:textId="77777777" w:rsidTr="003C091B">
        <w:tc>
          <w:tcPr>
            <w:tcW w:w="0" w:type="auto"/>
            <w:hideMark/>
          </w:tcPr>
          <w:p w14:paraId="6F64D8DB" w14:textId="77777777" w:rsidR="00EF6D1A" w:rsidRPr="00904F88" w:rsidRDefault="00EF6D1A" w:rsidP="003C091B">
            <w:pPr>
              <w:rPr>
                <w:lang w:val="es-ES"/>
              </w:rPr>
            </w:pPr>
            <w:hyperlink r:id="rId256" w:anchor="font-variant-position" w:history="1">
              <w:r w:rsidRPr="00904F88">
                <w:rPr>
                  <w:rStyle w:val="Hipervnculo"/>
                  <w:lang w:val="es-ES"/>
                </w:rPr>
                <w:t>font-variant-position</w:t>
              </w:r>
            </w:hyperlink>
          </w:p>
        </w:tc>
        <w:tc>
          <w:tcPr>
            <w:tcW w:w="0" w:type="auto"/>
            <w:hideMark/>
          </w:tcPr>
          <w:p w14:paraId="0AE03310" w14:textId="77777777" w:rsidR="00EF6D1A" w:rsidRPr="00904F88" w:rsidRDefault="00EF6D1A" w:rsidP="003C091B">
            <w:pPr>
              <w:rPr>
                <w:lang w:val="es-ES"/>
              </w:rPr>
            </w:pPr>
            <w:r w:rsidRPr="00904F88">
              <w:rPr>
                <w:lang w:val="es-ES"/>
              </w:rPr>
              <w:t>posición</w:t>
            </w:r>
          </w:p>
        </w:tc>
        <w:tc>
          <w:tcPr>
            <w:tcW w:w="0" w:type="auto"/>
            <w:hideMark/>
          </w:tcPr>
          <w:p w14:paraId="561396B2" w14:textId="77777777" w:rsidR="00EF6D1A" w:rsidRPr="00904F88" w:rsidRDefault="00EF6D1A" w:rsidP="003C091B">
            <w:pPr>
              <w:rPr>
                <w:lang w:val="es-ES"/>
              </w:rPr>
            </w:pPr>
            <w:r w:rsidRPr="00904F88">
              <w:rPr>
                <w:lang w:val="es-ES"/>
              </w:rPr>
              <w:t>normal | sub | super</w:t>
            </w:r>
          </w:p>
        </w:tc>
      </w:tr>
      <w:tr w:rsidR="00EF6D1A" w:rsidRPr="00904F88" w14:paraId="00683D7E" w14:textId="77777777" w:rsidTr="003C091B">
        <w:tc>
          <w:tcPr>
            <w:tcW w:w="0" w:type="auto"/>
            <w:hideMark/>
          </w:tcPr>
          <w:p w14:paraId="4E9516F8" w14:textId="77777777" w:rsidR="00EF6D1A" w:rsidRPr="00904F88" w:rsidRDefault="00EF6D1A" w:rsidP="003C091B">
            <w:pPr>
              <w:rPr>
                <w:lang w:val="es-ES"/>
              </w:rPr>
            </w:pPr>
            <w:hyperlink r:id="rId257" w:anchor="font-variant-east-asian" w:history="1">
              <w:r w:rsidRPr="00904F88">
                <w:rPr>
                  <w:rStyle w:val="Hipervnculo"/>
                  <w:lang w:val="es-ES"/>
                </w:rPr>
                <w:t>font-variant-east-asian</w:t>
              </w:r>
            </w:hyperlink>
          </w:p>
        </w:tc>
        <w:tc>
          <w:tcPr>
            <w:tcW w:w="0" w:type="auto"/>
            <w:hideMark/>
          </w:tcPr>
          <w:p w14:paraId="489F1317" w14:textId="77777777" w:rsidR="00EF6D1A" w:rsidRPr="00904F88" w:rsidRDefault="00EF6D1A" w:rsidP="003C091B">
            <w:pPr>
              <w:rPr>
                <w:lang w:val="es-ES"/>
              </w:rPr>
            </w:pPr>
            <w:r w:rsidRPr="00904F88">
              <w:rPr>
                <w:lang w:val="es-ES"/>
              </w:rPr>
              <w:t>lenguas asiáticas</w:t>
            </w:r>
          </w:p>
        </w:tc>
        <w:tc>
          <w:tcPr>
            <w:tcW w:w="0" w:type="auto"/>
            <w:hideMark/>
          </w:tcPr>
          <w:p w14:paraId="19AC41E2" w14:textId="77777777" w:rsidR="00EF6D1A" w:rsidRPr="00904F88" w:rsidRDefault="00EF6D1A" w:rsidP="003C091B">
            <w:pPr>
              <w:rPr>
                <w:lang w:val="es-ES"/>
              </w:rPr>
            </w:pPr>
            <w:r w:rsidRPr="00904F88">
              <w:rPr>
                <w:lang w:val="es-ES"/>
              </w:rPr>
              <w:t>normal | jis78 | jis83 | jis90 | jis04 | simplified | traditional | full-width | proportional-width | ruby</w:t>
            </w:r>
          </w:p>
        </w:tc>
      </w:tr>
      <w:tr w:rsidR="00EF6D1A" w:rsidRPr="00904F88" w14:paraId="05CF3334" w14:textId="77777777" w:rsidTr="003C091B">
        <w:tc>
          <w:tcPr>
            <w:tcW w:w="0" w:type="auto"/>
            <w:hideMark/>
          </w:tcPr>
          <w:p w14:paraId="3A0BBBB4" w14:textId="77777777" w:rsidR="00EF6D1A" w:rsidRPr="00904F88" w:rsidRDefault="00EF6D1A" w:rsidP="003C091B">
            <w:pPr>
              <w:rPr>
                <w:lang w:val="es-ES"/>
              </w:rPr>
            </w:pPr>
            <w:hyperlink r:id="rId258" w:anchor="font-feature-settings" w:history="1">
              <w:r w:rsidRPr="00904F88">
                <w:rPr>
                  <w:rStyle w:val="Hipervnculo"/>
                  <w:lang w:val="es-ES"/>
                </w:rPr>
                <w:t>font-feature-settings</w:t>
              </w:r>
            </w:hyperlink>
          </w:p>
        </w:tc>
        <w:tc>
          <w:tcPr>
            <w:tcW w:w="0" w:type="auto"/>
            <w:hideMark/>
          </w:tcPr>
          <w:p w14:paraId="6F2CB351" w14:textId="77777777" w:rsidR="00EF6D1A" w:rsidRPr="00904F88" w:rsidRDefault="00EF6D1A" w:rsidP="003C091B">
            <w:pPr>
              <w:rPr>
                <w:lang w:val="es-ES"/>
              </w:rPr>
            </w:pPr>
            <w:r w:rsidRPr="00904F88">
              <w:rPr>
                <w:lang w:val="es-ES"/>
              </w:rPr>
              <w:t>características OpenType</w:t>
            </w:r>
          </w:p>
        </w:tc>
        <w:tc>
          <w:tcPr>
            <w:tcW w:w="0" w:type="auto"/>
            <w:hideMark/>
          </w:tcPr>
          <w:p w14:paraId="20E82B3B" w14:textId="77777777" w:rsidR="00EF6D1A" w:rsidRPr="00904F88" w:rsidRDefault="00EF6D1A" w:rsidP="003C091B">
            <w:pPr>
              <w:rPr>
                <w:lang w:val="es-ES"/>
              </w:rPr>
            </w:pPr>
            <w:r w:rsidRPr="00904F88">
              <w:rPr>
                <w:lang w:val="es-ES"/>
              </w:rPr>
              <w:t>normal | características OpenType</w:t>
            </w:r>
          </w:p>
        </w:tc>
      </w:tr>
      <w:tr w:rsidR="00EF6D1A" w:rsidRPr="00904F88" w14:paraId="77DD768B" w14:textId="77777777" w:rsidTr="003C091B">
        <w:tc>
          <w:tcPr>
            <w:tcW w:w="0" w:type="auto"/>
            <w:hideMark/>
          </w:tcPr>
          <w:p w14:paraId="78EC1147" w14:textId="77777777" w:rsidR="00EF6D1A" w:rsidRPr="00904F88" w:rsidRDefault="00EF6D1A" w:rsidP="003C091B">
            <w:pPr>
              <w:rPr>
                <w:lang w:val="es-ES"/>
              </w:rPr>
            </w:pPr>
            <w:hyperlink r:id="rId259" w:anchor="font-synthesis" w:history="1">
              <w:r w:rsidRPr="00904F88">
                <w:rPr>
                  <w:rStyle w:val="Hipervnculo"/>
                  <w:lang w:val="es-ES"/>
                </w:rPr>
                <w:t>font-synthesis</w:t>
              </w:r>
            </w:hyperlink>
          </w:p>
        </w:tc>
        <w:tc>
          <w:tcPr>
            <w:tcW w:w="0" w:type="auto"/>
            <w:hideMark/>
          </w:tcPr>
          <w:p w14:paraId="135FC443" w14:textId="77777777" w:rsidR="00EF6D1A" w:rsidRPr="00904F88" w:rsidRDefault="00EF6D1A" w:rsidP="003C091B">
            <w:pPr>
              <w:rPr>
                <w:lang w:val="es-ES"/>
              </w:rPr>
            </w:pPr>
            <w:r w:rsidRPr="00904F88">
              <w:rPr>
                <w:lang w:val="es-ES"/>
              </w:rPr>
              <w:t>síntesis</w:t>
            </w:r>
          </w:p>
        </w:tc>
        <w:tc>
          <w:tcPr>
            <w:tcW w:w="0" w:type="auto"/>
            <w:hideMark/>
          </w:tcPr>
          <w:p w14:paraId="5BF8EE5E" w14:textId="77777777" w:rsidR="00EF6D1A" w:rsidRPr="00904F88" w:rsidRDefault="00EF6D1A" w:rsidP="003C091B">
            <w:pPr>
              <w:rPr>
                <w:lang w:val="es-ES"/>
              </w:rPr>
            </w:pPr>
            <w:r w:rsidRPr="00904F88">
              <w:rPr>
                <w:lang w:val="es-ES"/>
              </w:rPr>
              <w:t>none | weight | style</w:t>
            </w:r>
          </w:p>
        </w:tc>
      </w:tr>
      <w:tr w:rsidR="00EF6D1A" w:rsidRPr="00904F88" w14:paraId="2D5DB3B0" w14:textId="77777777" w:rsidTr="003C091B">
        <w:tc>
          <w:tcPr>
            <w:tcW w:w="0" w:type="auto"/>
            <w:hideMark/>
          </w:tcPr>
          <w:p w14:paraId="0619B001" w14:textId="77777777" w:rsidR="00EF6D1A" w:rsidRPr="00904F88" w:rsidRDefault="00EF6D1A" w:rsidP="003C091B">
            <w:pPr>
              <w:rPr>
                <w:lang w:val="es-ES"/>
              </w:rPr>
            </w:pPr>
            <w:hyperlink r:id="rId260" w:anchor="font-size-adjust" w:history="1">
              <w:r w:rsidRPr="00904F88">
                <w:rPr>
                  <w:rStyle w:val="Hipervnculo"/>
                  <w:lang w:val="es-ES"/>
                </w:rPr>
                <w:t>font-size-adjust</w:t>
              </w:r>
            </w:hyperlink>
          </w:p>
        </w:tc>
        <w:tc>
          <w:tcPr>
            <w:tcW w:w="0" w:type="auto"/>
            <w:hideMark/>
          </w:tcPr>
          <w:p w14:paraId="2281D36F" w14:textId="77777777" w:rsidR="00EF6D1A" w:rsidRPr="00904F88" w:rsidRDefault="00EF6D1A" w:rsidP="003C091B">
            <w:pPr>
              <w:rPr>
                <w:lang w:val="es-ES"/>
              </w:rPr>
            </w:pPr>
            <w:r w:rsidRPr="00904F88">
              <w:rPr>
                <w:lang w:val="es-ES"/>
              </w:rPr>
              <w:t>ajuste del tamaño</w:t>
            </w:r>
          </w:p>
        </w:tc>
        <w:tc>
          <w:tcPr>
            <w:tcW w:w="0" w:type="auto"/>
            <w:hideMark/>
          </w:tcPr>
          <w:p w14:paraId="6998FE39" w14:textId="77777777" w:rsidR="00EF6D1A" w:rsidRPr="00904F88" w:rsidRDefault="00EF6D1A" w:rsidP="003C091B">
            <w:pPr>
              <w:rPr>
                <w:lang w:val="es-ES"/>
              </w:rPr>
            </w:pPr>
            <w:r w:rsidRPr="00904F88">
              <w:rPr>
                <w:lang w:val="es-ES"/>
              </w:rPr>
              <w:t>número</w:t>
            </w:r>
          </w:p>
        </w:tc>
      </w:tr>
      <w:tr w:rsidR="00EF6D1A" w:rsidRPr="00904F88" w14:paraId="399461E2" w14:textId="77777777" w:rsidTr="003C091B">
        <w:tc>
          <w:tcPr>
            <w:tcW w:w="0" w:type="auto"/>
            <w:hideMark/>
          </w:tcPr>
          <w:p w14:paraId="7EC33EC0" w14:textId="77777777" w:rsidR="00EF6D1A" w:rsidRPr="00904F88" w:rsidRDefault="00EF6D1A" w:rsidP="003C091B">
            <w:pPr>
              <w:rPr>
                <w:lang w:val="es-ES"/>
              </w:rPr>
            </w:pPr>
            <w:hyperlink r:id="rId261" w:anchor="font-stretch" w:history="1">
              <w:r w:rsidRPr="00904F88">
                <w:rPr>
                  <w:rStyle w:val="Hipervnculo"/>
                  <w:lang w:val="es-ES"/>
                </w:rPr>
                <w:t>font-stretch</w:t>
              </w:r>
            </w:hyperlink>
          </w:p>
        </w:tc>
        <w:tc>
          <w:tcPr>
            <w:tcW w:w="0" w:type="auto"/>
            <w:hideMark/>
          </w:tcPr>
          <w:p w14:paraId="234B4775" w14:textId="77777777" w:rsidR="00EF6D1A" w:rsidRPr="00904F88" w:rsidRDefault="00EF6D1A" w:rsidP="003C091B">
            <w:pPr>
              <w:rPr>
                <w:lang w:val="es-ES"/>
              </w:rPr>
            </w:pPr>
            <w:r w:rsidRPr="00904F88">
              <w:rPr>
                <w:lang w:val="es-ES"/>
              </w:rPr>
              <w:t>anchura</w:t>
            </w:r>
          </w:p>
        </w:tc>
        <w:tc>
          <w:tcPr>
            <w:tcW w:w="0" w:type="auto"/>
            <w:hideMark/>
          </w:tcPr>
          <w:p w14:paraId="1A012926" w14:textId="77777777" w:rsidR="00EF6D1A" w:rsidRPr="00904F88" w:rsidRDefault="00EF6D1A" w:rsidP="003C091B">
            <w:pPr>
              <w:rPr>
                <w:lang w:val="es-ES"/>
              </w:rPr>
            </w:pPr>
            <w:r w:rsidRPr="00904F88">
              <w:rPr>
                <w:lang w:val="es-ES"/>
              </w:rPr>
              <w:t>ultra-condensed, extra-condensed, condensed, semi-condensed, normal, semi-expanded, expanded, extra-expanded, ultra-expanded</w:t>
            </w:r>
          </w:p>
        </w:tc>
      </w:tr>
      <w:tr w:rsidR="00EF6D1A" w:rsidRPr="00904F88" w14:paraId="0A7652F8" w14:textId="77777777" w:rsidTr="003C091B">
        <w:tc>
          <w:tcPr>
            <w:tcW w:w="0" w:type="auto"/>
            <w:gridSpan w:val="3"/>
            <w:shd w:val="clear" w:color="auto" w:fill="FDE9D9" w:themeFill="accent6" w:themeFillTint="33"/>
            <w:hideMark/>
          </w:tcPr>
          <w:p w14:paraId="0C7BF518" w14:textId="77777777" w:rsidR="00EF6D1A" w:rsidRPr="00904F88" w:rsidRDefault="00EF6D1A" w:rsidP="003C091B">
            <w:pPr>
              <w:rPr>
                <w:b/>
                <w:bCs/>
                <w:lang w:val="es-ES"/>
              </w:rPr>
            </w:pPr>
            <w:r w:rsidRPr="00904F88">
              <w:rPr>
                <w:b/>
                <w:bCs/>
                <w:lang w:val="es-ES"/>
              </w:rPr>
              <w:t>Color</w:t>
            </w:r>
          </w:p>
        </w:tc>
      </w:tr>
      <w:tr w:rsidR="00EF6D1A" w:rsidRPr="00904F88" w14:paraId="319EF9AC" w14:textId="77777777" w:rsidTr="003C091B">
        <w:tc>
          <w:tcPr>
            <w:tcW w:w="0" w:type="auto"/>
            <w:shd w:val="clear" w:color="auto" w:fill="FDE9D9" w:themeFill="accent6" w:themeFillTint="33"/>
            <w:hideMark/>
          </w:tcPr>
          <w:p w14:paraId="78599EE0"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2130ECB7"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CF5ED56" w14:textId="77777777" w:rsidR="00EF6D1A" w:rsidRPr="00904F88" w:rsidRDefault="00EF6D1A" w:rsidP="003C091B">
            <w:pPr>
              <w:rPr>
                <w:b/>
                <w:bCs/>
                <w:lang w:val="es-ES"/>
              </w:rPr>
            </w:pPr>
            <w:r w:rsidRPr="00904F88">
              <w:rPr>
                <w:b/>
                <w:bCs/>
                <w:lang w:val="es-ES"/>
              </w:rPr>
              <w:t>Valores</w:t>
            </w:r>
          </w:p>
        </w:tc>
      </w:tr>
      <w:tr w:rsidR="00EF6D1A" w:rsidRPr="00904F88" w14:paraId="234BC586" w14:textId="77777777" w:rsidTr="003C091B">
        <w:tc>
          <w:tcPr>
            <w:tcW w:w="0" w:type="auto"/>
            <w:hideMark/>
          </w:tcPr>
          <w:p w14:paraId="3ADD1805" w14:textId="77777777" w:rsidR="00EF6D1A" w:rsidRPr="00904F88" w:rsidRDefault="00EF6D1A" w:rsidP="003C091B">
            <w:pPr>
              <w:rPr>
                <w:lang w:val="es-ES"/>
              </w:rPr>
            </w:pPr>
            <w:hyperlink r:id="rId262" w:anchor="color" w:history="1">
              <w:r w:rsidRPr="00904F88">
                <w:rPr>
                  <w:rStyle w:val="Hipervnculo"/>
                  <w:lang w:val="es-ES"/>
                </w:rPr>
                <w:t>color</w:t>
              </w:r>
            </w:hyperlink>
          </w:p>
        </w:tc>
        <w:tc>
          <w:tcPr>
            <w:tcW w:w="0" w:type="auto"/>
            <w:hideMark/>
          </w:tcPr>
          <w:p w14:paraId="4EEF5E2B" w14:textId="77777777" w:rsidR="00EF6D1A" w:rsidRPr="00904F88" w:rsidRDefault="00EF6D1A" w:rsidP="003C091B">
            <w:pPr>
              <w:rPr>
                <w:lang w:val="es-ES"/>
              </w:rPr>
            </w:pPr>
            <w:r w:rsidRPr="00904F88">
              <w:rPr>
                <w:lang w:val="es-ES"/>
              </w:rPr>
              <w:t>color del texto</w:t>
            </w:r>
          </w:p>
        </w:tc>
        <w:tc>
          <w:tcPr>
            <w:tcW w:w="0" w:type="auto"/>
            <w:hideMark/>
          </w:tcPr>
          <w:p w14:paraId="4FFC761B" w14:textId="77777777" w:rsidR="00EF6D1A" w:rsidRPr="00904F88" w:rsidRDefault="00EF6D1A" w:rsidP="003C091B">
            <w:pPr>
              <w:rPr>
                <w:lang w:val="es-ES"/>
              </w:rPr>
            </w:pPr>
            <w:r w:rsidRPr="00904F88">
              <w:rPr>
                <w:lang w:val="es-ES"/>
              </w:rPr>
              <w:t>color</w:t>
            </w:r>
          </w:p>
        </w:tc>
      </w:tr>
      <w:tr w:rsidR="00EF6D1A" w:rsidRPr="00904F88" w14:paraId="6A5BDB85" w14:textId="77777777" w:rsidTr="003C091B">
        <w:tc>
          <w:tcPr>
            <w:tcW w:w="0" w:type="auto"/>
            <w:hideMark/>
          </w:tcPr>
          <w:p w14:paraId="2CE565BF" w14:textId="77777777" w:rsidR="00EF6D1A" w:rsidRPr="00904F88" w:rsidRDefault="00EF6D1A" w:rsidP="003C091B">
            <w:pPr>
              <w:rPr>
                <w:lang w:val="es-ES"/>
              </w:rPr>
            </w:pPr>
            <w:hyperlink r:id="rId263" w:anchor="opacidad" w:history="1">
              <w:r w:rsidRPr="00904F88">
                <w:rPr>
                  <w:rStyle w:val="Hipervnculo"/>
                  <w:lang w:val="es-ES"/>
                </w:rPr>
                <w:t>opacity</w:t>
              </w:r>
            </w:hyperlink>
          </w:p>
        </w:tc>
        <w:tc>
          <w:tcPr>
            <w:tcW w:w="0" w:type="auto"/>
            <w:hideMark/>
          </w:tcPr>
          <w:p w14:paraId="777D0F79" w14:textId="77777777" w:rsidR="00EF6D1A" w:rsidRPr="00904F88" w:rsidRDefault="00EF6D1A" w:rsidP="003C091B">
            <w:pPr>
              <w:rPr>
                <w:lang w:val="es-ES"/>
              </w:rPr>
            </w:pPr>
            <w:r w:rsidRPr="00904F88">
              <w:rPr>
                <w:lang w:val="es-ES"/>
              </w:rPr>
              <w:t>opacidad / transparencia</w:t>
            </w:r>
          </w:p>
        </w:tc>
        <w:tc>
          <w:tcPr>
            <w:tcW w:w="0" w:type="auto"/>
            <w:hideMark/>
          </w:tcPr>
          <w:p w14:paraId="13C792EA" w14:textId="77777777" w:rsidR="00EF6D1A" w:rsidRPr="00904F88" w:rsidRDefault="00EF6D1A" w:rsidP="003C091B">
            <w:pPr>
              <w:rPr>
                <w:lang w:val="es-ES"/>
              </w:rPr>
            </w:pPr>
            <w:r w:rsidRPr="00904F88">
              <w:rPr>
                <w:lang w:val="es-ES"/>
              </w:rPr>
              <w:t>valor numérico | porcentaje</w:t>
            </w:r>
          </w:p>
        </w:tc>
      </w:tr>
      <w:tr w:rsidR="00EF6D1A" w:rsidRPr="00904F88" w14:paraId="0DBB3136" w14:textId="77777777" w:rsidTr="003C091B">
        <w:tc>
          <w:tcPr>
            <w:tcW w:w="0" w:type="auto"/>
            <w:gridSpan w:val="3"/>
            <w:shd w:val="clear" w:color="auto" w:fill="FDE9D9" w:themeFill="accent6" w:themeFillTint="33"/>
            <w:hideMark/>
          </w:tcPr>
          <w:p w14:paraId="61016637" w14:textId="77777777" w:rsidR="00EF6D1A" w:rsidRPr="00904F88" w:rsidRDefault="00EF6D1A" w:rsidP="003C091B">
            <w:pPr>
              <w:rPr>
                <w:b/>
                <w:bCs/>
                <w:lang w:val="es-ES"/>
              </w:rPr>
            </w:pPr>
            <w:r w:rsidRPr="00904F88">
              <w:rPr>
                <w:b/>
                <w:bCs/>
                <w:lang w:val="es-ES"/>
              </w:rPr>
              <w:t>Texto</w:t>
            </w:r>
          </w:p>
        </w:tc>
      </w:tr>
      <w:tr w:rsidR="00EF6D1A" w:rsidRPr="00904F88" w14:paraId="65158D3B" w14:textId="77777777" w:rsidTr="003C091B">
        <w:tc>
          <w:tcPr>
            <w:tcW w:w="0" w:type="auto"/>
            <w:shd w:val="clear" w:color="auto" w:fill="FDE9D9" w:themeFill="accent6" w:themeFillTint="33"/>
            <w:hideMark/>
          </w:tcPr>
          <w:p w14:paraId="615BA74D"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42E2824"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9C6A786" w14:textId="77777777" w:rsidR="00EF6D1A" w:rsidRPr="00904F88" w:rsidRDefault="00EF6D1A" w:rsidP="003C091B">
            <w:pPr>
              <w:rPr>
                <w:b/>
                <w:bCs/>
                <w:lang w:val="es-ES"/>
              </w:rPr>
            </w:pPr>
            <w:r w:rsidRPr="00904F88">
              <w:rPr>
                <w:b/>
                <w:bCs/>
                <w:lang w:val="es-ES"/>
              </w:rPr>
              <w:t>Valores</w:t>
            </w:r>
          </w:p>
        </w:tc>
      </w:tr>
      <w:tr w:rsidR="00EF6D1A" w:rsidRPr="00904F88" w14:paraId="03D12EC5" w14:textId="77777777" w:rsidTr="003C091B">
        <w:tc>
          <w:tcPr>
            <w:tcW w:w="0" w:type="auto"/>
            <w:hideMark/>
          </w:tcPr>
          <w:p w14:paraId="06D7EA34" w14:textId="77777777" w:rsidR="00EF6D1A" w:rsidRPr="00904F88" w:rsidRDefault="00EF6D1A" w:rsidP="003C091B">
            <w:pPr>
              <w:rPr>
                <w:lang w:val="es-ES"/>
              </w:rPr>
            </w:pPr>
            <w:hyperlink r:id="rId264" w:anchor="letter-spacing" w:history="1">
              <w:r w:rsidRPr="00904F88">
                <w:rPr>
                  <w:rStyle w:val="Hipervnculo"/>
                  <w:lang w:val="es-ES"/>
                </w:rPr>
                <w:t>letter-spacing</w:t>
              </w:r>
            </w:hyperlink>
          </w:p>
        </w:tc>
        <w:tc>
          <w:tcPr>
            <w:tcW w:w="0" w:type="auto"/>
            <w:hideMark/>
          </w:tcPr>
          <w:p w14:paraId="2440713C" w14:textId="77777777" w:rsidR="00EF6D1A" w:rsidRPr="00904F88" w:rsidRDefault="00EF6D1A" w:rsidP="003C091B">
            <w:pPr>
              <w:rPr>
                <w:lang w:val="es-ES"/>
              </w:rPr>
            </w:pPr>
            <w:r w:rsidRPr="00904F88">
              <w:rPr>
                <w:lang w:val="es-ES"/>
              </w:rPr>
              <w:t>espacio entre caracteres</w:t>
            </w:r>
          </w:p>
        </w:tc>
        <w:tc>
          <w:tcPr>
            <w:tcW w:w="0" w:type="auto"/>
            <w:hideMark/>
          </w:tcPr>
          <w:p w14:paraId="5744C1F1" w14:textId="77777777" w:rsidR="00EF6D1A" w:rsidRPr="00904F88" w:rsidRDefault="00EF6D1A" w:rsidP="003C091B">
            <w:pPr>
              <w:rPr>
                <w:lang w:val="es-ES"/>
              </w:rPr>
            </w:pPr>
            <w:r w:rsidRPr="00904F88">
              <w:rPr>
                <w:lang w:val="es-ES"/>
              </w:rPr>
              <w:t>normal | distancia</w:t>
            </w:r>
          </w:p>
        </w:tc>
      </w:tr>
      <w:tr w:rsidR="00EF6D1A" w:rsidRPr="00904F88" w14:paraId="18E2523A" w14:textId="77777777" w:rsidTr="003C091B">
        <w:tc>
          <w:tcPr>
            <w:tcW w:w="0" w:type="auto"/>
            <w:hideMark/>
          </w:tcPr>
          <w:p w14:paraId="0AFBE47B" w14:textId="77777777" w:rsidR="00EF6D1A" w:rsidRPr="00904F88" w:rsidRDefault="00EF6D1A" w:rsidP="003C091B">
            <w:pPr>
              <w:rPr>
                <w:lang w:val="es-ES"/>
              </w:rPr>
            </w:pPr>
            <w:hyperlink r:id="rId265" w:anchor="line-height" w:history="1">
              <w:r w:rsidRPr="00904F88">
                <w:rPr>
                  <w:rStyle w:val="Hipervnculo"/>
                  <w:lang w:val="es-ES"/>
                </w:rPr>
                <w:t>line-height</w:t>
              </w:r>
            </w:hyperlink>
          </w:p>
        </w:tc>
        <w:tc>
          <w:tcPr>
            <w:tcW w:w="0" w:type="auto"/>
            <w:hideMark/>
          </w:tcPr>
          <w:p w14:paraId="7C78FCE6" w14:textId="77777777" w:rsidR="00EF6D1A" w:rsidRPr="00904F88" w:rsidRDefault="00EF6D1A" w:rsidP="003C091B">
            <w:pPr>
              <w:rPr>
                <w:lang w:val="es-ES"/>
              </w:rPr>
            </w:pPr>
            <w:r w:rsidRPr="00904F88">
              <w:rPr>
                <w:lang w:val="es-ES"/>
              </w:rPr>
              <w:t>espaciado entre líneas</w:t>
            </w:r>
          </w:p>
        </w:tc>
        <w:tc>
          <w:tcPr>
            <w:tcW w:w="0" w:type="auto"/>
            <w:hideMark/>
          </w:tcPr>
          <w:p w14:paraId="488B08ED" w14:textId="77777777" w:rsidR="00EF6D1A" w:rsidRPr="00904F88" w:rsidRDefault="00EF6D1A" w:rsidP="003C091B">
            <w:pPr>
              <w:rPr>
                <w:lang w:val="es-ES"/>
              </w:rPr>
            </w:pPr>
            <w:r w:rsidRPr="00904F88">
              <w:rPr>
                <w:lang w:val="es-ES"/>
              </w:rPr>
              <w:t>normal | número | distancia | porcentaje</w:t>
            </w:r>
          </w:p>
        </w:tc>
      </w:tr>
      <w:tr w:rsidR="00EF6D1A" w:rsidRPr="00904F88" w14:paraId="703CF026" w14:textId="77777777" w:rsidTr="003C091B">
        <w:tc>
          <w:tcPr>
            <w:tcW w:w="0" w:type="auto"/>
            <w:hideMark/>
          </w:tcPr>
          <w:p w14:paraId="3D7944A6" w14:textId="77777777" w:rsidR="00EF6D1A" w:rsidRPr="00904F88" w:rsidRDefault="00EF6D1A" w:rsidP="003C091B">
            <w:pPr>
              <w:rPr>
                <w:lang w:val="es-ES"/>
              </w:rPr>
            </w:pPr>
            <w:hyperlink r:id="rId266" w:anchor="text-align" w:history="1">
              <w:r w:rsidRPr="00904F88">
                <w:rPr>
                  <w:rStyle w:val="Hipervnculo"/>
                  <w:lang w:val="es-ES"/>
                </w:rPr>
                <w:t>text-align</w:t>
              </w:r>
            </w:hyperlink>
          </w:p>
        </w:tc>
        <w:tc>
          <w:tcPr>
            <w:tcW w:w="0" w:type="auto"/>
            <w:hideMark/>
          </w:tcPr>
          <w:p w14:paraId="704B7C61" w14:textId="77777777" w:rsidR="00EF6D1A" w:rsidRPr="00904F88" w:rsidRDefault="00EF6D1A" w:rsidP="003C091B">
            <w:pPr>
              <w:rPr>
                <w:lang w:val="es-ES"/>
              </w:rPr>
            </w:pPr>
            <w:r w:rsidRPr="00904F88">
              <w:rPr>
                <w:lang w:val="es-ES"/>
              </w:rPr>
              <w:t>alineación del texto</w:t>
            </w:r>
          </w:p>
        </w:tc>
        <w:tc>
          <w:tcPr>
            <w:tcW w:w="0" w:type="auto"/>
            <w:hideMark/>
          </w:tcPr>
          <w:p w14:paraId="1AEF7A8B" w14:textId="77777777" w:rsidR="00EF6D1A" w:rsidRPr="00904F88" w:rsidRDefault="00EF6D1A" w:rsidP="003C091B">
            <w:pPr>
              <w:rPr>
                <w:lang w:val="es-ES"/>
              </w:rPr>
            </w:pPr>
            <w:r w:rsidRPr="00904F88">
              <w:rPr>
                <w:lang w:val="es-ES"/>
              </w:rPr>
              <w:t>center | justify | left | right</w:t>
            </w:r>
          </w:p>
        </w:tc>
      </w:tr>
      <w:tr w:rsidR="00EF6D1A" w:rsidRPr="00904F88" w14:paraId="57DE2ADB" w14:textId="77777777" w:rsidTr="003C091B">
        <w:tc>
          <w:tcPr>
            <w:tcW w:w="0" w:type="auto"/>
            <w:hideMark/>
          </w:tcPr>
          <w:p w14:paraId="6CD5D0D9" w14:textId="77777777" w:rsidR="00EF6D1A" w:rsidRPr="00904F88" w:rsidRDefault="00EF6D1A" w:rsidP="003C091B">
            <w:pPr>
              <w:rPr>
                <w:lang w:val="es-ES"/>
              </w:rPr>
            </w:pPr>
            <w:hyperlink r:id="rId267" w:anchor="text-decoration" w:history="1">
              <w:r w:rsidRPr="00904F88">
                <w:rPr>
                  <w:rStyle w:val="Hipervnculo"/>
                  <w:lang w:val="es-ES"/>
                </w:rPr>
                <w:t>text-decoration</w:t>
              </w:r>
            </w:hyperlink>
          </w:p>
        </w:tc>
        <w:tc>
          <w:tcPr>
            <w:tcW w:w="0" w:type="auto"/>
            <w:hideMark/>
          </w:tcPr>
          <w:p w14:paraId="61B9F62A" w14:textId="77777777" w:rsidR="00EF6D1A" w:rsidRPr="00904F88" w:rsidRDefault="00EF6D1A" w:rsidP="003C091B">
            <w:pPr>
              <w:rPr>
                <w:lang w:val="es-ES"/>
              </w:rPr>
            </w:pPr>
            <w:r w:rsidRPr="00904F88">
              <w:rPr>
                <w:lang w:val="es-ES"/>
              </w:rPr>
              <w:t>decoración del texto</w:t>
            </w:r>
          </w:p>
        </w:tc>
        <w:tc>
          <w:tcPr>
            <w:tcW w:w="0" w:type="auto"/>
            <w:hideMark/>
          </w:tcPr>
          <w:p w14:paraId="3625814D" w14:textId="77777777" w:rsidR="00EF6D1A" w:rsidRPr="00904F88" w:rsidRDefault="00EF6D1A" w:rsidP="003C091B">
            <w:pPr>
              <w:rPr>
                <w:lang w:val="es-ES"/>
              </w:rPr>
            </w:pPr>
            <w:r w:rsidRPr="00904F88">
              <w:rPr>
                <w:lang w:val="es-ES"/>
              </w:rPr>
              <w:t>none | blink | line-through | overline | underline</w:t>
            </w:r>
          </w:p>
        </w:tc>
      </w:tr>
      <w:tr w:rsidR="00EF6D1A" w:rsidRPr="00904F88" w14:paraId="34C474E6" w14:textId="77777777" w:rsidTr="003C091B">
        <w:tc>
          <w:tcPr>
            <w:tcW w:w="0" w:type="auto"/>
            <w:hideMark/>
          </w:tcPr>
          <w:p w14:paraId="011F0322" w14:textId="77777777" w:rsidR="00EF6D1A" w:rsidRPr="00904F88" w:rsidRDefault="00EF6D1A" w:rsidP="003C091B">
            <w:pPr>
              <w:rPr>
                <w:lang w:val="es-ES"/>
              </w:rPr>
            </w:pPr>
            <w:hyperlink r:id="rId268" w:anchor="text-indent" w:history="1">
              <w:r w:rsidRPr="00904F88">
                <w:rPr>
                  <w:rStyle w:val="Hipervnculo"/>
                  <w:lang w:val="es-ES"/>
                </w:rPr>
                <w:t>text-indent</w:t>
              </w:r>
            </w:hyperlink>
          </w:p>
        </w:tc>
        <w:tc>
          <w:tcPr>
            <w:tcW w:w="0" w:type="auto"/>
            <w:hideMark/>
          </w:tcPr>
          <w:p w14:paraId="1DC7CE39" w14:textId="77777777" w:rsidR="00EF6D1A" w:rsidRPr="00904F88" w:rsidRDefault="00EF6D1A" w:rsidP="003C091B">
            <w:pPr>
              <w:rPr>
                <w:lang w:val="es-ES"/>
              </w:rPr>
            </w:pPr>
            <w:r w:rsidRPr="00904F88">
              <w:rPr>
                <w:lang w:val="es-ES"/>
              </w:rPr>
              <w:t>sangrado de la primera línea</w:t>
            </w:r>
          </w:p>
        </w:tc>
        <w:tc>
          <w:tcPr>
            <w:tcW w:w="0" w:type="auto"/>
            <w:hideMark/>
          </w:tcPr>
          <w:p w14:paraId="153F3442" w14:textId="77777777" w:rsidR="00EF6D1A" w:rsidRPr="00904F88" w:rsidRDefault="00EF6D1A" w:rsidP="003C091B">
            <w:pPr>
              <w:rPr>
                <w:lang w:val="es-ES"/>
              </w:rPr>
            </w:pPr>
            <w:r w:rsidRPr="00904F88">
              <w:rPr>
                <w:lang w:val="es-ES"/>
              </w:rPr>
              <w:t>distancia | porcentaje</w:t>
            </w:r>
          </w:p>
        </w:tc>
      </w:tr>
      <w:tr w:rsidR="00EF6D1A" w:rsidRPr="00904F88" w14:paraId="06F0978E" w14:textId="77777777" w:rsidTr="003C091B">
        <w:tc>
          <w:tcPr>
            <w:tcW w:w="0" w:type="auto"/>
            <w:hideMark/>
          </w:tcPr>
          <w:p w14:paraId="6FC55E20" w14:textId="77777777" w:rsidR="00EF6D1A" w:rsidRPr="00904F88" w:rsidRDefault="00EF6D1A" w:rsidP="003C091B">
            <w:pPr>
              <w:rPr>
                <w:lang w:val="es-ES"/>
              </w:rPr>
            </w:pPr>
            <w:hyperlink r:id="rId269" w:anchor="text-transform" w:history="1">
              <w:r w:rsidRPr="00904F88">
                <w:rPr>
                  <w:rStyle w:val="Hipervnculo"/>
                  <w:lang w:val="es-ES"/>
                </w:rPr>
                <w:t>text-transform</w:t>
              </w:r>
            </w:hyperlink>
          </w:p>
        </w:tc>
        <w:tc>
          <w:tcPr>
            <w:tcW w:w="0" w:type="auto"/>
            <w:hideMark/>
          </w:tcPr>
          <w:p w14:paraId="01B8ED86" w14:textId="77777777" w:rsidR="00EF6D1A" w:rsidRPr="00904F88" w:rsidRDefault="00EF6D1A" w:rsidP="003C091B">
            <w:pPr>
              <w:rPr>
                <w:lang w:val="es-ES"/>
              </w:rPr>
            </w:pPr>
            <w:r w:rsidRPr="00904F88">
              <w:rPr>
                <w:lang w:val="es-ES"/>
              </w:rPr>
              <w:t>mayúsculas / minúsculas</w:t>
            </w:r>
          </w:p>
        </w:tc>
        <w:tc>
          <w:tcPr>
            <w:tcW w:w="0" w:type="auto"/>
            <w:hideMark/>
          </w:tcPr>
          <w:p w14:paraId="2E7CDB2A" w14:textId="77777777" w:rsidR="00EF6D1A" w:rsidRPr="00904F88" w:rsidRDefault="00EF6D1A" w:rsidP="003C091B">
            <w:pPr>
              <w:rPr>
                <w:lang w:val="es-ES"/>
              </w:rPr>
            </w:pPr>
            <w:r w:rsidRPr="00904F88">
              <w:rPr>
                <w:lang w:val="es-ES"/>
              </w:rPr>
              <w:t>none | capitalize | lowercase | uppercase</w:t>
            </w:r>
          </w:p>
        </w:tc>
      </w:tr>
      <w:tr w:rsidR="00EF6D1A" w:rsidRPr="00904F88" w14:paraId="22110CC6" w14:textId="77777777" w:rsidTr="003C091B">
        <w:tc>
          <w:tcPr>
            <w:tcW w:w="0" w:type="auto"/>
            <w:hideMark/>
          </w:tcPr>
          <w:p w14:paraId="56F2DD07" w14:textId="77777777" w:rsidR="00EF6D1A" w:rsidRPr="00904F88" w:rsidRDefault="00EF6D1A" w:rsidP="003C091B">
            <w:pPr>
              <w:rPr>
                <w:lang w:val="es-ES"/>
              </w:rPr>
            </w:pPr>
            <w:hyperlink r:id="rId270" w:anchor="text-shadow" w:history="1">
              <w:r w:rsidRPr="00904F88">
                <w:rPr>
                  <w:rStyle w:val="Hipervnculo"/>
                  <w:lang w:val="es-ES"/>
                </w:rPr>
                <w:t>text-shadow</w:t>
              </w:r>
            </w:hyperlink>
          </w:p>
        </w:tc>
        <w:tc>
          <w:tcPr>
            <w:tcW w:w="0" w:type="auto"/>
            <w:hideMark/>
          </w:tcPr>
          <w:p w14:paraId="3E164975" w14:textId="77777777" w:rsidR="00EF6D1A" w:rsidRPr="00904F88" w:rsidRDefault="00EF6D1A" w:rsidP="003C091B">
            <w:pPr>
              <w:rPr>
                <w:lang w:val="es-ES"/>
              </w:rPr>
            </w:pPr>
            <w:r w:rsidRPr="00904F88">
              <w:rPr>
                <w:lang w:val="es-ES"/>
              </w:rPr>
              <w:t>sombreado</w:t>
            </w:r>
          </w:p>
        </w:tc>
        <w:tc>
          <w:tcPr>
            <w:tcW w:w="0" w:type="auto"/>
            <w:hideMark/>
          </w:tcPr>
          <w:p w14:paraId="780CE744" w14:textId="77777777" w:rsidR="00EF6D1A" w:rsidRPr="00904F88" w:rsidRDefault="00EF6D1A" w:rsidP="003C091B">
            <w:pPr>
              <w:rPr>
                <w:lang w:val="es-ES"/>
              </w:rPr>
            </w:pPr>
            <w:r w:rsidRPr="00904F88">
              <w:rPr>
                <w:lang w:val="es-ES"/>
              </w:rPr>
              <w:t>desplazamiento horizontal, desplazamiento vertical, tamaño desenfoque, color</w:t>
            </w:r>
          </w:p>
        </w:tc>
      </w:tr>
      <w:tr w:rsidR="00EF6D1A" w:rsidRPr="00904F88" w14:paraId="4BE8E5C6" w14:textId="77777777" w:rsidTr="003C091B">
        <w:tc>
          <w:tcPr>
            <w:tcW w:w="0" w:type="auto"/>
            <w:hideMark/>
          </w:tcPr>
          <w:p w14:paraId="0323BF28" w14:textId="77777777" w:rsidR="00EF6D1A" w:rsidRPr="00904F88" w:rsidRDefault="00EF6D1A" w:rsidP="003C091B">
            <w:pPr>
              <w:rPr>
                <w:lang w:val="es-ES"/>
              </w:rPr>
            </w:pPr>
            <w:hyperlink r:id="rId271" w:history="1">
              <w:r w:rsidRPr="00904F88">
                <w:rPr>
                  <w:rStyle w:val="Hipervnculo"/>
                  <w:lang w:val="es-ES"/>
                </w:rPr>
                <w:t>vertical-align</w:t>
              </w:r>
            </w:hyperlink>
          </w:p>
        </w:tc>
        <w:tc>
          <w:tcPr>
            <w:tcW w:w="0" w:type="auto"/>
            <w:hideMark/>
          </w:tcPr>
          <w:p w14:paraId="0D690FFD" w14:textId="77777777" w:rsidR="00EF6D1A" w:rsidRPr="00904F88" w:rsidRDefault="00EF6D1A" w:rsidP="003C091B">
            <w:pPr>
              <w:rPr>
                <w:lang w:val="es-ES"/>
              </w:rPr>
            </w:pPr>
            <w:r w:rsidRPr="00904F88">
              <w:rPr>
                <w:lang w:val="es-ES"/>
              </w:rPr>
              <w:t>alineación vertical</w:t>
            </w:r>
          </w:p>
        </w:tc>
        <w:tc>
          <w:tcPr>
            <w:tcW w:w="0" w:type="auto"/>
            <w:hideMark/>
          </w:tcPr>
          <w:p w14:paraId="12972812" w14:textId="77777777" w:rsidR="00EF6D1A" w:rsidRPr="00904F88" w:rsidRDefault="00EF6D1A" w:rsidP="003C091B">
            <w:pPr>
              <w:rPr>
                <w:lang w:val="es-ES"/>
              </w:rPr>
            </w:pPr>
            <w:r w:rsidRPr="00904F88">
              <w:rPr>
                <w:lang w:val="es-ES"/>
              </w:rPr>
              <w:t>baseline | bottom | middle | sub | super | text-bottom | text-top | top | distancia | porcentaje</w:t>
            </w:r>
          </w:p>
        </w:tc>
      </w:tr>
      <w:tr w:rsidR="00EF6D1A" w:rsidRPr="00904F88" w14:paraId="1AA5B160" w14:textId="77777777" w:rsidTr="003C091B">
        <w:tc>
          <w:tcPr>
            <w:tcW w:w="0" w:type="auto"/>
            <w:hideMark/>
          </w:tcPr>
          <w:p w14:paraId="40C3AF5A" w14:textId="77777777" w:rsidR="00EF6D1A" w:rsidRPr="00904F88" w:rsidRDefault="00EF6D1A" w:rsidP="003C091B">
            <w:pPr>
              <w:rPr>
                <w:lang w:val="es-ES"/>
              </w:rPr>
            </w:pPr>
            <w:hyperlink r:id="rId272" w:anchor="white-space" w:history="1">
              <w:r w:rsidRPr="00904F88">
                <w:rPr>
                  <w:rStyle w:val="Hipervnculo"/>
                  <w:lang w:val="es-ES"/>
                </w:rPr>
                <w:t>white-space</w:t>
              </w:r>
            </w:hyperlink>
          </w:p>
        </w:tc>
        <w:tc>
          <w:tcPr>
            <w:tcW w:w="0" w:type="auto"/>
            <w:hideMark/>
          </w:tcPr>
          <w:p w14:paraId="2E2AE20B" w14:textId="77777777" w:rsidR="00EF6D1A" w:rsidRPr="00904F88" w:rsidRDefault="00EF6D1A" w:rsidP="003C091B">
            <w:pPr>
              <w:rPr>
                <w:lang w:val="es-ES"/>
              </w:rPr>
            </w:pPr>
            <w:r w:rsidRPr="00904F88">
              <w:rPr>
                <w:lang w:val="es-ES"/>
              </w:rPr>
              <w:t>espacios en blanco, saltos de línea y wrap</w:t>
            </w:r>
          </w:p>
        </w:tc>
        <w:tc>
          <w:tcPr>
            <w:tcW w:w="0" w:type="auto"/>
            <w:hideMark/>
          </w:tcPr>
          <w:p w14:paraId="3E2E8B60" w14:textId="77777777" w:rsidR="00EF6D1A" w:rsidRPr="00904F88" w:rsidRDefault="00EF6D1A" w:rsidP="003C091B">
            <w:pPr>
              <w:rPr>
                <w:lang w:val="es-ES"/>
              </w:rPr>
            </w:pPr>
            <w:r w:rsidRPr="00904F88">
              <w:rPr>
                <w:lang w:val="es-ES"/>
              </w:rPr>
              <w:t>normal | nowrap | pre | pre-line | pre-wrap</w:t>
            </w:r>
          </w:p>
        </w:tc>
      </w:tr>
      <w:tr w:rsidR="00EF6D1A" w:rsidRPr="00904F88" w14:paraId="77D5172D" w14:textId="77777777" w:rsidTr="003C091B">
        <w:tc>
          <w:tcPr>
            <w:tcW w:w="0" w:type="auto"/>
            <w:hideMark/>
          </w:tcPr>
          <w:p w14:paraId="61927EFF" w14:textId="77777777" w:rsidR="00EF6D1A" w:rsidRPr="00904F88" w:rsidRDefault="00EF6D1A" w:rsidP="003C091B">
            <w:pPr>
              <w:rPr>
                <w:lang w:val="es-ES"/>
              </w:rPr>
            </w:pPr>
            <w:hyperlink r:id="rId273" w:anchor="word-spacing" w:history="1">
              <w:r w:rsidRPr="00904F88">
                <w:rPr>
                  <w:rStyle w:val="Hipervnculo"/>
                  <w:lang w:val="es-ES"/>
                </w:rPr>
                <w:t>word-spacing</w:t>
              </w:r>
            </w:hyperlink>
          </w:p>
        </w:tc>
        <w:tc>
          <w:tcPr>
            <w:tcW w:w="0" w:type="auto"/>
            <w:hideMark/>
          </w:tcPr>
          <w:p w14:paraId="4C1EF5A5" w14:textId="77777777" w:rsidR="00EF6D1A" w:rsidRPr="00904F88" w:rsidRDefault="00EF6D1A" w:rsidP="003C091B">
            <w:pPr>
              <w:rPr>
                <w:lang w:val="es-ES"/>
              </w:rPr>
            </w:pPr>
            <w:r w:rsidRPr="00904F88">
              <w:rPr>
                <w:lang w:val="es-ES"/>
              </w:rPr>
              <w:t>espacio entre palabras</w:t>
            </w:r>
          </w:p>
        </w:tc>
        <w:tc>
          <w:tcPr>
            <w:tcW w:w="0" w:type="auto"/>
            <w:hideMark/>
          </w:tcPr>
          <w:p w14:paraId="5AC2A231" w14:textId="77777777" w:rsidR="00EF6D1A" w:rsidRPr="00904F88" w:rsidRDefault="00EF6D1A" w:rsidP="003C091B">
            <w:pPr>
              <w:rPr>
                <w:lang w:val="es-ES"/>
              </w:rPr>
            </w:pPr>
            <w:r w:rsidRPr="00904F88">
              <w:rPr>
                <w:lang w:val="es-ES"/>
              </w:rPr>
              <w:t>normal | distancia</w:t>
            </w:r>
          </w:p>
        </w:tc>
      </w:tr>
      <w:tr w:rsidR="00EF6D1A" w:rsidRPr="00904F88" w14:paraId="6F6A77CD" w14:textId="77777777" w:rsidTr="003C091B">
        <w:tc>
          <w:tcPr>
            <w:tcW w:w="0" w:type="auto"/>
            <w:gridSpan w:val="3"/>
            <w:shd w:val="clear" w:color="auto" w:fill="FDE9D9" w:themeFill="accent6" w:themeFillTint="33"/>
            <w:hideMark/>
          </w:tcPr>
          <w:p w14:paraId="44E71055" w14:textId="77777777" w:rsidR="00EF6D1A" w:rsidRPr="00904F88" w:rsidRDefault="00EF6D1A" w:rsidP="003C091B">
            <w:pPr>
              <w:rPr>
                <w:b/>
                <w:bCs/>
                <w:lang w:val="es-ES"/>
              </w:rPr>
            </w:pPr>
            <w:r w:rsidRPr="00904F88">
              <w:rPr>
                <w:b/>
                <w:bCs/>
                <w:lang w:val="es-ES"/>
              </w:rPr>
              <w:t>Modos de escritura</w:t>
            </w:r>
          </w:p>
        </w:tc>
      </w:tr>
      <w:tr w:rsidR="00EF6D1A" w:rsidRPr="00904F88" w14:paraId="1C52D6D5" w14:textId="77777777" w:rsidTr="003C091B">
        <w:tc>
          <w:tcPr>
            <w:tcW w:w="0" w:type="auto"/>
            <w:shd w:val="clear" w:color="auto" w:fill="FDE9D9" w:themeFill="accent6" w:themeFillTint="33"/>
            <w:hideMark/>
          </w:tcPr>
          <w:p w14:paraId="6282D50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50335A9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5D262B2A" w14:textId="77777777" w:rsidR="00EF6D1A" w:rsidRPr="00904F88" w:rsidRDefault="00EF6D1A" w:rsidP="003C091B">
            <w:pPr>
              <w:rPr>
                <w:b/>
                <w:bCs/>
                <w:lang w:val="es-ES"/>
              </w:rPr>
            </w:pPr>
            <w:r w:rsidRPr="00904F88">
              <w:rPr>
                <w:b/>
                <w:bCs/>
                <w:lang w:val="es-ES"/>
              </w:rPr>
              <w:t>Valores</w:t>
            </w:r>
          </w:p>
        </w:tc>
      </w:tr>
      <w:tr w:rsidR="00EF6D1A" w:rsidRPr="00904F88" w14:paraId="6D7EC85B" w14:textId="77777777" w:rsidTr="003C091B">
        <w:tc>
          <w:tcPr>
            <w:tcW w:w="0" w:type="auto"/>
            <w:hideMark/>
          </w:tcPr>
          <w:p w14:paraId="3108646C" w14:textId="77777777" w:rsidR="00EF6D1A" w:rsidRPr="00904F88" w:rsidRDefault="00EF6D1A" w:rsidP="003C091B">
            <w:pPr>
              <w:rPr>
                <w:lang w:val="es-ES"/>
              </w:rPr>
            </w:pPr>
            <w:hyperlink r:id="rId274" w:anchor="direction" w:history="1">
              <w:r w:rsidRPr="00904F88">
                <w:rPr>
                  <w:rStyle w:val="Hipervnculo"/>
                  <w:lang w:val="es-ES"/>
                </w:rPr>
                <w:t>direction</w:t>
              </w:r>
            </w:hyperlink>
          </w:p>
        </w:tc>
        <w:tc>
          <w:tcPr>
            <w:tcW w:w="0" w:type="auto"/>
            <w:hideMark/>
          </w:tcPr>
          <w:p w14:paraId="2A01622C" w14:textId="77777777" w:rsidR="00EF6D1A" w:rsidRPr="00904F88" w:rsidRDefault="00EF6D1A" w:rsidP="003C091B">
            <w:pPr>
              <w:rPr>
                <w:lang w:val="es-ES"/>
              </w:rPr>
            </w:pPr>
            <w:r w:rsidRPr="00904F88">
              <w:rPr>
                <w:lang w:val="es-ES"/>
              </w:rPr>
              <w:t>dirección del texto</w:t>
            </w:r>
          </w:p>
        </w:tc>
        <w:tc>
          <w:tcPr>
            <w:tcW w:w="0" w:type="auto"/>
            <w:hideMark/>
          </w:tcPr>
          <w:p w14:paraId="121FEAC8" w14:textId="77777777" w:rsidR="00EF6D1A" w:rsidRPr="00904F88" w:rsidRDefault="00EF6D1A" w:rsidP="003C091B">
            <w:pPr>
              <w:rPr>
                <w:lang w:val="es-ES"/>
              </w:rPr>
            </w:pPr>
            <w:r w:rsidRPr="00904F88">
              <w:rPr>
                <w:lang w:val="es-ES"/>
              </w:rPr>
              <w:t>ltr | rtl</w:t>
            </w:r>
          </w:p>
        </w:tc>
      </w:tr>
      <w:tr w:rsidR="00EF6D1A" w:rsidRPr="00904F88" w14:paraId="11F6999B" w14:textId="77777777" w:rsidTr="003C091B">
        <w:tc>
          <w:tcPr>
            <w:tcW w:w="0" w:type="auto"/>
            <w:hideMark/>
          </w:tcPr>
          <w:p w14:paraId="33D932C3" w14:textId="77777777" w:rsidR="00EF6D1A" w:rsidRPr="00904F88" w:rsidRDefault="00EF6D1A" w:rsidP="003C091B">
            <w:pPr>
              <w:rPr>
                <w:lang w:val="es-ES"/>
              </w:rPr>
            </w:pPr>
            <w:hyperlink r:id="rId275" w:anchor="unicode-bidi" w:history="1">
              <w:r w:rsidRPr="00904F88">
                <w:rPr>
                  <w:rStyle w:val="Hipervnculo"/>
                  <w:lang w:val="es-ES"/>
                </w:rPr>
                <w:t>unicode-bidi</w:t>
              </w:r>
            </w:hyperlink>
          </w:p>
        </w:tc>
        <w:tc>
          <w:tcPr>
            <w:tcW w:w="0" w:type="auto"/>
            <w:hideMark/>
          </w:tcPr>
          <w:p w14:paraId="2E7D254D" w14:textId="77777777" w:rsidR="00EF6D1A" w:rsidRPr="00904F88" w:rsidRDefault="00EF6D1A" w:rsidP="003C091B">
            <w:pPr>
              <w:rPr>
                <w:lang w:val="es-ES"/>
              </w:rPr>
            </w:pPr>
            <w:r w:rsidRPr="00904F88">
              <w:rPr>
                <w:lang w:val="es-ES"/>
              </w:rPr>
              <w:t>dirección del texto</w:t>
            </w:r>
          </w:p>
        </w:tc>
        <w:tc>
          <w:tcPr>
            <w:tcW w:w="0" w:type="auto"/>
            <w:hideMark/>
          </w:tcPr>
          <w:p w14:paraId="120CD93C" w14:textId="77777777" w:rsidR="00EF6D1A" w:rsidRPr="00904F88" w:rsidRDefault="00EF6D1A" w:rsidP="003C091B">
            <w:pPr>
              <w:rPr>
                <w:lang w:val="es-ES"/>
              </w:rPr>
            </w:pPr>
            <w:r w:rsidRPr="00904F88">
              <w:rPr>
                <w:lang w:val="es-ES"/>
              </w:rPr>
              <w:t>normal | embed | isolate | bidi-override | isolate-override | plaintext</w:t>
            </w:r>
          </w:p>
        </w:tc>
      </w:tr>
      <w:tr w:rsidR="00EF6D1A" w:rsidRPr="00904F88" w14:paraId="2477250D" w14:textId="77777777" w:rsidTr="003C091B">
        <w:tc>
          <w:tcPr>
            <w:tcW w:w="0" w:type="auto"/>
            <w:hideMark/>
          </w:tcPr>
          <w:p w14:paraId="3C6F9BBC" w14:textId="77777777" w:rsidR="00EF6D1A" w:rsidRPr="00904F88" w:rsidRDefault="00EF6D1A" w:rsidP="003C091B">
            <w:pPr>
              <w:rPr>
                <w:lang w:val="es-ES"/>
              </w:rPr>
            </w:pPr>
            <w:r w:rsidRPr="00904F88">
              <w:rPr>
                <w:lang w:val="es-ES"/>
              </w:rPr>
              <w:t>writing-mode</w:t>
            </w:r>
          </w:p>
        </w:tc>
        <w:tc>
          <w:tcPr>
            <w:tcW w:w="0" w:type="auto"/>
            <w:hideMark/>
          </w:tcPr>
          <w:p w14:paraId="20B65FA1" w14:textId="77777777" w:rsidR="00EF6D1A" w:rsidRPr="00904F88" w:rsidRDefault="00EF6D1A" w:rsidP="003C091B">
            <w:pPr>
              <w:rPr>
                <w:lang w:val="es-ES"/>
              </w:rPr>
            </w:pPr>
          </w:p>
        </w:tc>
        <w:tc>
          <w:tcPr>
            <w:tcW w:w="0" w:type="auto"/>
            <w:hideMark/>
          </w:tcPr>
          <w:p w14:paraId="0F7F5F49" w14:textId="77777777" w:rsidR="00EF6D1A" w:rsidRPr="00904F88" w:rsidRDefault="00EF6D1A" w:rsidP="003C091B">
            <w:pPr>
              <w:rPr>
                <w:lang w:val="es-ES"/>
              </w:rPr>
            </w:pPr>
          </w:p>
        </w:tc>
      </w:tr>
      <w:tr w:rsidR="00EF6D1A" w:rsidRPr="00904F88" w14:paraId="7155DE49" w14:textId="77777777" w:rsidTr="003C091B">
        <w:tc>
          <w:tcPr>
            <w:tcW w:w="0" w:type="auto"/>
            <w:hideMark/>
          </w:tcPr>
          <w:p w14:paraId="09D519AD" w14:textId="77777777" w:rsidR="00EF6D1A" w:rsidRPr="00904F88" w:rsidRDefault="00EF6D1A" w:rsidP="003C091B">
            <w:pPr>
              <w:rPr>
                <w:lang w:val="es-ES"/>
              </w:rPr>
            </w:pPr>
            <w:r w:rsidRPr="00904F88">
              <w:rPr>
                <w:lang w:val="es-ES"/>
              </w:rPr>
              <w:t>text-orientation</w:t>
            </w:r>
          </w:p>
        </w:tc>
        <w:tc>
          <w:tcPr>
            <w:tcW w:w="0" w:type="auto"/>
            <w:hideMark/>
          </w:tcPr>
          <w:p w14:paraId="4F46ACEE" w14:textId="77777777" w:rsidR="00EF6D1A" w:rsidRPr="00904F88" w:rsidRDefault="00EF6D1A" w:rsidP="003C091B">
            <w:pPr>
              <w:rPr>
                <w:lang w:val="es-ES"/>
              </w:rPr>
            </w:pPr>
          </w:p>
        </w:tc>
        <w:tc>
          <w:tcPr>
            <w:tcW w:w="0" w:type="auto"/>
            <w:hideMark/>
          </w:tcPr>
          <w:p w14:paraId="6565114F" w14:textId="77777777" w:rsidR="00EF6D1A" w:rsidRPr="00904F88" w:rsidRDefault="00EF6D1A" w:rsidP="003C091B">
            <w:pPr>
              <w:rPr>
                <w:lang w:val="es-ES"/>
              </w:rPr>
            </w:pPr>
          </w:p>
        </w:tc>
      </w:tr>
      <w:tr w:rsidR="00EF6D1A" w:rsidRPr="00904F88" w14:paraId="5C191C0D" w14:textId="77777777" w:rsidTr="003C091B">
        <w:tc>
          <w:tcPr>
            <w:tcW w:w="0" w:type="auto"/>
            <w:hideMark/>
          </w:tcPr>
          <w:p w14:paraId="063D8784" w14:textId="77777777" w:rsidR="00EF6D1A" w:rsidRPr="00904F88" w:rsidRDefault="00EF6D1A" w:rsidP="003C091B">
            <w:pPr>
              <w:rPr>
                <w:lang w:val="es-ES"/>
              </w:rPr>
            </w:pPr>
            <w:r w:rsidRPr="00904F88">
              <w:rPr>
                <w:lang w:val="es-ES"/>
              </w:rPr>
              <w:t>glyph-orientation-vertical</w:t>
            </w:r>
          </w:p>
        </w:tc>
        <w:tc>
          <w:tcPr>
            <w:tcW w:w="0" w:type="auto"/>
            <w:hideMark/>
          </w:tcPr>
          <w:p w14:paraId="01848323" w14:textId="77777777" w:rsidR="00EF6D1A" w:rsidRPr="00904F88" w:rsidRDefault="00EF6D1A" w:rsidP="003C091B">
            <w:pPr>
              <w:rPr>
                <w:lang w:val="es-ES"/>
              </w:rPr>
            </w:pPr>
          </w:p>
        </w:tc>
        <w:tc>
          <w:tcPr>
            <w:tcW w:w="0" w:type="auto"/>
            <w:hideMark/>
          </w:tcPr>
          <w:p w14:paraId="53A78152" w14:textId="77777777" w:rsidR="00EF6D1A" w:rsidRPr="00904F88" w:rsidRDefault="00EF6D1A" w:rsidP="003C091B">
            <w:pPr>
              <w:rPr>
                <w:lang w:val="es-ES"/>
              </w:rPr>
            </w:pPr>
          </w:p>
        </w:tc>
      </w:tr>
      <w:tr w:rsidR="00EF6D1A" w:rsidRPr="00904F88" w14:paraId="4F2E7137" w14:textId="77777777" w:rsidTr="003C091B">
        <w:tc>
          <w:tcPr>
            <w:tcW w:w="0" w:type="auto"/>
            <w:hideMark/>
          </w:tcPr>
          <w:p w14:paraId="4A560E4A" w14:textId="77777777" w:rsidR="00EF6D1A" w:rsidRPr="00904F88" w:rsidRDefault="00EF6D1A" w:rsidP="003C091B">
            <w:pPr>
              <w:rPr>
                <w:lang w:val="es-ES"/>
              </w:rPr>
            </w:pPr>
            <w:r w:rsidRPr="00904F88">
              <w:rPr>
                <w:lang w:val="es-ES"/>
              </w:rPr>
              <w:t>text-combine-upright</w:t>
            </w:r>
          </w:p>
        </w:tc>
        <w:tc>
          <w:tcPr>
            <w:tcW w:w="0" w:type="auto"/>
            <w:hideMark/>
          </w:tcPr>
          <w:p w14:paraId="626F187A" w14:textId="77777777" w:rsidR="00EF6D1A" w:rsidRPr="00904F88" w:rsidRDefault="00EF6D1A" w:rsidP="003C091B">
            <w:pPr>
              <w:rPr>
                <w:lang w:val="es-ES"/>
              </w:rPr>
            </w:pPr>
          </w:p>
        </w:tc>
        <w:tc>
          <w:tcPr>
            <w:tcW w:w="0" w:type="auto"/>
            <w:hideMark/>
          </w:tcPr>
          <w:p w14:paraId="5B0AFA3A" w14:textId="77777777" w:rsidR="00EF6D1A" w:rsidRPr="00904F88" w:rsidRDefault="00EF6D1A" w:rsidP="003C091B">
            <w:pPr>
              <w:rPr>
                <w:lang w:val="es-ES"/>
              </w:rPr>
            </w:pPr>
          </w:p>
        </w:tc>
      </w:tr>
      <w:tr w:rsidR="00EF6D1A" w:rsidRPr="00904F88" w14:paraId="57349D2F" w14:textId="77777777" w:rsidTr="003C091B">
        <w:tc>
          <w:tcPr>
            <w:tcW w:w="0" w:type="auto"/>
            <w:gridSpan w:val="3"/>
            <w:shd w:val="clear" w:color="auto" w:fill="FDE9D9" w:themeFill="accent6" w:themeFillTint="33"/>
            <w:hideMark/>
          </w:tcPr>
          <w:p w14:paraId="43BA2545" w14:textId="77777777" w:rsidR="00EF6D1A" w:rsidRPr="00904F88" w:rsidRDefault="00EF6D1A" w:rsidP="003C091B">
            <w:pPr>
              <w:rPr>
                <w:b/>
                <w:bCs/>
                <w:lang w:val="es-ES"/>
              </w:rPr>
            </w:pPr>
            <w:r w:rsidRPr="00904F88">
              <w:rPr>
                <w:b/>
                <w:bCs/>
                <w:lang w:val="es-ES"/>
              </w:rPr>
              <w:t>Bordes</w:t>
            </w:r>
          </w:p>
        </w:tc>
      </w:tr>
      <w:tr w:rsidR="00EF6D1A" w:rsidRPr="00904F88" w14:paraId="4EDBD4DB" w14:textId="77777777" w:rsidTr="003C091B">
        <w:tc>
          <w:tcPr>
            <w:tcW w:w="0" w:type="auto"/>
            <w:shd w:val="clear" w:color="auto" w:fill="FDE9D9" w:themeFill="accent6" w:themeFillTint="33"/>
            <w:hideMark/>
          </w:tcPr>
          <w:p w14:paraId="187EFB1A"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5A73E4EB"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B21E85C" w14:textId="77777777" w:rsidR="00EF6D1A" w:rsidRPr="00904F88" w:rsidRDefault="00EF6D1A" w:rsidP="003C091B">
            <w:pPr>
              <w:rPr>
                <w:b/>
                <w:bCs/>
                <w:lang w:val="es-ES"/>
              </w:rPr>
            </w:pPr>
            <w:r w:rsidRPr="00904F88">
              <w:rPr>
                <w:b/>
                <w:bCs/>
                <w:lang w:val="es-ES"/>
              </w:rPr>
              <w:t>Valores</w:t>
            </w:r>
          </w:p>
        </w:tc>
      </w:tr>
      <w:tr w:rsidR="00EF6D1A" w:rsidRPr="00904F88" w14:paraId="118BCA12" w14:textId="77777777" w:rsidTr="003C091B">
        <w:tc>
          <w:tcPr>
            <w:tcW w:w="0" w:type="auto"/>
            <w:hideMark/>
          </w:tcPr>
          <w:p w14:paraId="6281C1AE" w14:textId="77777777" w:rsidR="00EF6D1A" w:rsidRPr="00904F88" w:rsidRDefault="00EF6D1A" w:rsidP="003C091B">
            <w:pPr>
              <w:rPr>
                <w:lang w:val="es-ES"/>
              </w:rPr>
            </w:pPr>
            <w:hyperlink r:id="rId276" w:anchor="border" w:history="1">
              <w:r w:rsidRPr="00904F88">
                <w:rPr>
                  <w:rStyle w:val="Hipervnculo"/>
                  <w:lang w:val="es-ES"/>
                </w:rPr>
                <w:t>border</w:t>
              </w:r>
            </w:hyperlink>
          </w:p>
        </w:tc>
        <w:tc>
          <w:tcPr>
            <w:tcW w:w="0" w:type="auto"/>
            <w:hideMark/>
          </w:tcPr>
          <w:p w14:paraId="26F00E2C" w14:textId="77777777" w:rsidR="00EF6D1A" w:rsidRPr="00904F88" w:rsidRDefault="00EF6D1A" w:rsidP="003C091B">
            <w:pPr>
              <w:rPr>
                <w:lang w:val="es-ES"/>
              </w:rPr>
            </w:pPr>
            <w:r w:rsidRPr="00904F88">
              <w:rPr>
                <w:lang w:val="es-ES"/>
              </w:rPr>
              <w:t>cuatro bordes simultáneamente</w:t>
            </w:r>
          </w:p>
        </w:tc>
        <w:tc>
          <w:tcPr>
            <w:tcW w:w="0" w:type="auto"/>
            <w:hideMark/>
          </w:tcPr>
          <w:p w14:paraId="625C7F48" w14:textId="77777777" w:rsidR="00EF6D1A" w:rsidRPr="00904F88" w:rsidRDefault="00EF6D1A" w:rsidP="003C091B">
            <w:pPr>
              <w:rPr>
                <w:lang w:val="es-ES"/>
              </w:rPr>
            </w:pPr>
            <w:r w:rsidRPr="00904F88">
              <w:rPr>
                <w:lang w:val="es-ES"/>
              </w:rPr>
              <w:t>border-color || border-width || border-style</w:t>
            </w:r>
          </w:p>
        </w:tc>
      </w:tr>
      <w:tr w:rsidR="00EF6D1A" w:rsidRPr="00904F88" w14:paraId="07A4DC17" w14:textId="77777777" w:rsidTr="003C091B">
        <w:tc>
          <w:tcPr>
            <w:tcW w:w="0" w:type="auto"/>
            <w:hideMark/>
          </w:tcPr>
          <w:p w14:paraId="3AD3D102" w14:textId="77777777" w:rsidR="00EF6D1A" w:rsidRPr="00904F88" w:rsidRDefault="00EF6D1A" w:rsidP="003C091B">
            <w:pPr>
              <w:rPr>
                <w:lang w:val="es-ES"/>
              </w:rPr>
            </w:pPr>
            <w:hyperlink r:id="rId277" w:anchor="border-lados" w:history="1">
              <w:r w:rsidRPr="00904F88">
                <w:rPr>
                  <w:rStyle w:val="Hipervnculo"/>
                  <w:lang w:val="es-ES"/>
                </w:rPr>
                <w:t>border-top</w:t>
              </w:r>
            </w:hyperlink>
          </w:p>
        </w:tc>
        <w:tc>
          <w:tcPr>
            <w:tcW w:w="0" w:type="auto"/>
            <w:hideMark/>
          </w:tcPr>
          <w:p w14:paraId="6B06039B" w14:textId="77777777" w:rsidR="00EF6D1A" w:rsidRPr="00904F88" w:rsidRDefault="00EF6D1A" w:rsidP="003C091B">
            <w:pPr>
              <w:rPr>
                <w:lang w:val="es-ES"/>
              </w:rPr>
            </w:pPr>
            <w:r w:rsidRPr="00904F88">
              <w:rPr>
                <w:lang w:val="es-ES"/>
              </w:rPr>
              <w:t>borde superior</w:t>
            </w:r>
          </w:p>
        </w:tc>
        <w:tc>
          <w:tcPr>
            <w:tcW w:w="0" w:type="auto"/>
            <w:hideMark/>
          </w:tcPr>
          <w:p w14:paraId="60C52EE4" w14:textId="77777777" w:rsidR="00EF6D1A" w:rsidRPr="00904F88" w:rsidRDefault="00EF6D1A" w:rsidP="003C091B">
            <w:pPr>
              <w:rPr>
                <w:lang w:val="es-ES"/>
              </w:rPr>
            </w:pPr>
            <w:r w:rsidRPr="00904F88">
              <w:rPr>
                <w:lang w:val="es-ES"/>
              </w:rPr>
              <w:t>border-color || border-width || border-style</w:t>
            </w:r>
          </w:p>
        </w:tc>
      </w:tr>
      <w:tr w:rsidR="00EF6D1A" w:rsidRPr="00904F88" w14:paraId="6402B7E0" w14:textId="77777777" w:rsidTr="003C091B">
        <w:tc>
          <w:tcPr>
            <w:tcW w:w="0" w:type="auto"/>
            <w:hideMark/>
          </w:tcPr>
          <w:p w14:paraId="5A9C0A1D" w14:textId="77777777" w:rsidR="00EF6D1A" w:rsidRPr="00904F88" w:rsidRDefault="00EF6D1A" w:rsidP="003C091B">
            <w:pPr>
              <w:rPr>
                <w:lang w:val="es-ES"/>
              </w:rPr>
            </w:pPr>
            <w:hyperlink r:id="rId278" w:anchor="border-lados" w:history="1">
              <w:r w:rsidRPr="00904F88">
                <w:rPr>
                  <w:rStyle w:val="Hipervnculo"/>
                  <w:lang w:val="es-ES"/>
                </w:rPr>
                <w:t>border-right</w:t>
              </w:r>
            </w:hyperlink>
          </w:p>
        </w:tc>
        <w:tc>
          <w:tcPr>
            <w:tcW w:w="0" w:type="auto"/>
            <w:hideMark/>
          </w:tcPr>
          <w:p w14:paraId="2F3CD75F" w14:textId="77777777" w:rsidR="00EF6D1A" w:rsidRPr="00904F88" w:rsidRDefault="00EF6D1A" w:rsidP="003C091B">
            <w:pPr>
              <w:rPr>
                <w:lang w:val="es-ES"/>
              </w:rPr>
            </w:pPr>
            <w:r w:rsidRPr="00904F88">
              <w:rPr>
                <w:lang w:val="es-ES"/>
              </w:rPr>
              <w:t>borde derecho</w:t>
            </w:r>
          </w:p>
        </w:tc>
        <w:tc>
          <w:tcPr>
            <w:tcW w:w="0" w:type="auto"/>
            <w:hideMark/>
          </w:tcPr>
          <w:p w14:paraId="4C1F3360" w14:textId="77777777" w:rsidR="00EF6D1A" w:rsidRPr="00904F88" w:rsidRDefault="00EF6D1A" w:rsidP="003C091B">
            <w:pPr>
              <w:rPr>
                <w:lang w:val="es-ES"/>
              </w:rPr>
            </w:pPr>
            <w:r w:rsidRPr="00904F88">
              <w:rPr>
                <w:lang w:val="es-ES"/>
              </w:rPr>
              <w:t>border-color || border-width || border-style</w:t>
            </w:r>
          </w:p>
        </w:tc>
      </w:tr>
      <w:tr w:rsidR="00EF6D1A" w:rsidRPr="00904F88" w14:paraId="466FCBF3" w14:textId="77777777" w:rsidTr="003C091B">
        <w:tc>
          <w:tcPr>
            <w:tcW w:w="0" w:type="auto"/>
            <w:hideMark/>
          </w:tcPr>
          <w:p w14:paraId="5754E996" w14:textId="77777777" w:rsidR="00EF6D1A" w:rsidRPr="00904F88" w:rsidRDefault="00EF6D1A" w:rsidP="003C091B">
            <w:pPr>
              <w:rPr>
                <w:lang w:val="es-ES"/>
              </w:rPr>
            </w:pPr>
            <w:hyperlink r:id="rId279" w:anchor="border-lados" w:history="1">
              <w:r w:rsidRPr="00904F88">
                <w:rPr>
                  <w:rStyle w:val="Hipervnculo"/>
                  <w:lang w:val="es-ES"/>
                </w:rPr>
                <w:t>border-bottom</w:t>
              </w:r>
            </w:hyperlink>
          </w:p>
        </w:tc>
        <w:tc>
          <w:tcPr>
            <w:tcW w:w="0" w:type="auto"/>
            <w:hideMark/>
          </w:tcPr>
          <w:p w14:paraId="6F91F7D4" w14:textId="77777777" w:rsidR="00EF6D1A" w:rsidRPr="00904F88" w:rsidRDefault="00EF6D1A" w:rsidP="003C091B">
            <w:pPr>
              <w:rPr>
                <w:lang w:val="es-ES"/>
              </w:rPr>
            </w:pPr>
            <w:r w:rsidRPr="00904F88">
              <w:rPr>
                <w:lang w:val="es-ES"/>
              </w:rPr>
              <w:t>borde inferior</w:t>
            </w:r>
          </w:p>
        </w:tc>
        <w:tc>
          <w:tcPr>
            <w:tcW w:w="0" w:type="auto"/>
            <w:hideMark/>
          </w:tcPr>
          <w:p w14:paraId="4DDD8623" w14:textId="77777777" w:rsidR="00EF6D1A" w:rsidRPr="00904F88" w:rsidRDefault="00EF6D1A" w:rsidP="003C091B">
            <w:pPr>
              <w:rPr>
                <w:lang w:val="es-ES"/>
              </w:rPr>
            </w:pPr>
            <w:r w:rsidRPr="00904F88">
              <w:rPr>
                <w:lang w:val="es-ES"/>
              </w:rPr>
              <w:t>border-color || border-width || border-style</w:t>
            </w:r>
          </w:p>
        </w:tc>
      </w:tr>
      <w:tr w:rsidR="00EF6D1A" w:rsidRPr="00904F88" w14:paraId="60751D32" w14:textId="77777777" w:rsidTr="003C091B">
        <w:tc>
          <w:tcPr>
            <w:tcW w:w="0" w:type="auto"/>
            <w:hideMark/>
          </w:tcPr>
          <w:p w14:paraId="49EFFDF2" w14:textId="77777777" w:rsidR="00EF6D1A" w:rsidRPr="00904F88" w:rsidRDefault="00EF6D1A" w:rsidP="003C091B">
            <w:pPr>
              <w:rPr>
                <w:lang w:val="es-ES"/>
              </w:rPr>
            </w:pPr>
            <w:hyperlink r:id="rId280" w:anchor="border-lados" w:history="1">
              <w:r w:rsidRPr="00904F88">
                <w:rPr>
                  <w:rStyle w:val="Hipervnculo"/>
                  <w:lang w:val="es-ES"/>
                </w:rPr>
                <w:t>border-left</w:t>
              </w:r>
            </w:hyperlink>
          </w:p>
        </w:tc>
        <w:tc>
          <w:tcPr>
            <w:tcW w:w="0" w:type="auto"/>
            <w:hideMark/>
          </w:tcPr>
          <w:p w14:paraId="16EE107F" w14:textId="77777777" w:rsidR="00EF6D1A" w:rsidRPr="00904F88" w:rsidRDefault="00EF6D1A" w:rsidP="003C091B">
            <w:pPr>
              <w:rPr>
                <w:lang w:val="es-ES"/>
              </w:rPr>
            </w:pPr>
            <w:r w:rsidRPr="00904F88">
              <w:rPr>
                <w:lang w:val="es-ES"/>
              </w:rPr>
              <w:t>borde izquierdo</w:t>
            </w:r>
          </w:p>
        </w:tc>
        <w:tc>
          <w:tcPr>
            <w:tcW w:w="0" w:type="auto"/>
            <w:hideMark/>
          </w:tcPr>
          <w:p w14:paraId="45FB9AF9" w14:textId="77777777" w:rsidR="00EF6D1A" w:rsidRPr="00904F88" w:rsidRDefault="00EF6D1A" w:rsidP="003C091B">
            <w:pPr>
              <w:rPr>
                <w:lang w:val="es-ES"/>
              </w:rPr>
            </w:pPr>
            <w:r w:rsidRPr="00904F88">
              <w:rPr>
                <w:lang w:val="es-ES"/>
              </w:rPr>
              <w:t>border-color || border-width || border-style</w:t>
            </w:r>
          </w:p>
        </w:tc>
      </w:tr>
      <w:tr w:rsidR="00EF6D1A" w:rsidRPr="00904F88" w14:paraId="1D5D152D" w14:textId="77777777" w:rsidTr="003C091B">
        <w:tc>
          <w:tcPr>
            <w:tcW w:w="0" w:type="auto"/>
            <w:hideMark/>
          </w:tcPr>
          <w:p w14:paraId="07EDDFBC" w14:textId="77777777" w:rsidR="00EF6D1A" w:rsidRPr="00904F88" w:rsidRDefault="00EF6D1A" w:rsidP="003C091B">
            <w:pPr>
              <w:rPr>
                <w:lang w:val="es-ES"/>
              </w:rPr>
            </w:pPr>
            <w:hyperlink r:id="rId281" w:anchor="border-radius" w:history="1">
              <w:r w:rsidRPr="00904F88">
                <w:rPr>
                  <w:rStyle w:val="Hipervnculo"/>
                  <w:lang w:val="es-ES"/>
                </w:rPr>
                <w:t>border-radius</w:t>
              </w:r>
            </w:hyperlink>
          </w:p>
        </w:tc>
        <w:tc>
          <w:tcPr>
            <w:tcW w:w="0" w:type="auto"/>
            <w:hideMark/>
          </w:tcPr>
          <w:p w14:paraId="4BACD73C" w14:textId="77777777" w:rsidR="00EF6D1A" w:rsidRPr="00904F88" w:rsidRDefault="00EF6D1A" w:rsidP="003C091B">
            <w:pPr>
              <w:rPr>
                <w:lang w:val="es-ES"/>
              </w:rPr>
            </w:pPr>
            <w:r w:rsidRPr="00904F88">
              <w:rPr>
                <w:lang w:val="es-ES"/>
              </w:rPr>
              <w:t>esquinas redondeadas</w:t>
            </w:r>
          </w:p>
        </w:tc>
        <w:tc>
          <w:tcPr>
            <w:tcW w:w="0" w:type="auto"/>
            <w:hideMark/>
          </w:tcPr>
          <w:p w14:paraId="40C9EB85" w14:textId="77777777" w:rsidR="00EF6D1A" w:rsidRPr="00904F88" w:rsidRDefault="00EF6D1A" w:rsidP="003C091B">
            <w:pPr>
              <w:rPr>
                <w:lang w:val="es-ES"/>
              </w:rPr>
            </w:pPr>
            <w:r w:rsidRPr="00904F88">
              <w:rPr>
                <w:lang w:val="es-ES"/>
              </w:rPr>
              <w:t xml:space="preserve">[ distancia | </w:t>
            </w:r>
            <w:proofErr w:type="gramStart"/>
            <w:r w:rsidRPr="00904F88">
              <w:rPr>
                <w:lang w:val="es-ES"/>
              </w:rPr>
              <w:t>porcentaje ]</w:t>
            </w:r>
            <w:proofErr w:type="gramEnd"/>
            <w:r w:rsidRPr="00904F88">
              <w:rPr>
                <w:lang w:val="es-ES"/>
              </w:rPr>
              <w:t xml:space="preserve"> {1, 4}</w:t>
            </w:r>
          </w:p>
        </w:tc>
      </w:tr>
      <w:tr w:rsidR="00EF6D1A" w:rsidRPr="00904F88" w14:paraId="165875CC" w14:textId="77777777" w:rsidTr="003C091B">
        <w:tc>
          <w:tcPr>
            <w:tcW w:w="0" w:type="auto"/>
            <w:hideMark/>
          </w:tcPr>
          <w:p w14:paraId="17021A3E" w14:textId="77777777" w:rsidR="00EF6D1A" w:rsidRPr="00904F88" w:rsidRDefault="00EF6D1A" w:rsidP="003C091B">
            <w:pPr>
              <w:rPr>
                <w:lang w:val="es-ES"/>
              </w:rPr>
            </w:pPr>
            <w:hyperlink r:id="rId282" w:anchor="border-radius" w:history="1">
              <w:r w:rsidRPr="00904F88">
                <w:rPr>
                  <w:rStyle w:val="Hipervnculo"/>
                  <w:lang w:val="es-ES"/>
                </w:rPr>
                <w:t>border-top-right-radius</w:t>
              </w:r>
            </w:hyperlink>
          </w:p>
        </w:tc>
        <w:tc>
          <w:tcPr>
            <w:tcW w:w="0" w:type="auto"/>
            <w:hideMark/>
          </w:tcPr>
          <w:p w14:paraId="46B58D85" w14:textId="77777777" w:rsidR="00EF6D1A" w:rsidRPr="00904F88" w:rsidRDefault="00EF6D1A" w:rsidP="003C091B">
            <w:pPr>
              <w:rPr>
                <w:lang w:val="es-ES"/>
              </w:rPr>
            </w:pPr>
            <w:r w:rsidRPr="00904F88">
              <w:rPr>
                <w:lang w:val="es-ES"/>
              </w:rPr>
              <w:t>esquina superior derecha redondeada</w:t>
            </w:r>
          </w:p>
        </w:tc>
        <w:tc>
          <w:tcPr>
            <w:tcW w:w="0" w:type="auto"/>
            <w:hideMark/>
          </w:tcPr>
          <w:p w14:paraId="3E030EB8" w14:textId="77777777" w:rsidR="00EF6D1A" w:rsidRPr="00904F88" w:rsidRDefault="00EF6D1A" w:rsidP="003C091B">
            <w:pPr>
              <w:rPr>
                <w:lang w:val="es-ES"/>
              </w:rPr>
            </w:pPr>
            <w:r w:rsidRPr="00904F88">
              <w:rPr>
                <w:lang w:val="es-ES"/>
              </w:rPr>
              <w:t>distancia | porcentaje</w:t>
            </w:r>
          </w:p>
        </w:tc>
      </w:tr>
      <w:tr w:rsidR="00EF6D1A" w:rsidRPr="00904F88" w14:paraId="1C7AB51B" w14:textId="77777777" w:rsidTr="003C091B">
        <w:tc>
          <w:tcPr>
            <w:tcW w:w="0" w:type="auto"/>
            <w:hideMark/>
          </w:tcPr>
          <w:p w14:paraId="5AABDB7D" w14:textId="77777777" w:rsidR="00EF6D1A" w:rsidRPr="00904F88" w:rsidRDefault="00EF6D1A" w:rsidP="003C091B">
            <w:pPr>
              <w:rPr>
                <w:lang w:val="es-ES"/>
              </w:rPr>
            </w:pPr>
            <w:hyperlink r:id="rId283" w:anchor="border-radius" w:history="1">
              <w:r w:rsidRPr="00904F88">
                <w:rPr>
                  <w:rStyle w:val="Hipervnculo"/>
                  <w:lang w:val="es-ES"/>
                </w:rPr>
                <w:t>border-bottom-right-radius</w:t>
              </w:r>
            </w:hyperlink>
          </w:p>
        </w:tc>
        <w:tc>
          <w:tcPr>
            <w:tcW w:w="0" w:type="auto"/>
            <w:hideMark/>
          </w:tcPr>
          <w:p w14:paraId="0E103616" w14:textId="77777777" w:rsidR="00EF6D1A" w:rsidRPr="00904F88" w:rsidRDefault="00EF6D1A" w:rsidP="003C091B">
            <w:pPr>
              <w:rPr>
                <w:lang w:val="es-ES"/>
              </w:rPr>
            </w:pPr>
            <w:r w:rsidRPr="00904F88">
              <w:rPr>
                <w:lang w:val="es-ES"/>
              </w:rPr>
              <w:t>esquina inferior derecha redondeada</w:t>
            </w:r>
          </w:p>
        </w:tc>
        <w:tc>
          <w:tcPr>
            <w:tcW w:w="0" w:type="auto"/>
            <w:hideMark/>
          </w:tcPr>
          <w:p w14:paraId="1EF79E25" w14:textId="77777777" w:rsidR="00EF6D1A" w:rsidRPr="00904F88" w:rsidRDefault="00EF6D1A" w:rsidP="003C091B">
            <w:pPr>
              <w:rPr>
                <w:lang w:val="es-ES"/>
              </w:rPr>
            </w:pPr>
            <w:r w:rsidRPr="00904F88">
              <w:rPr>
                <w:lang w:val="es-ES"/>
              </w:rPr>
              <w:t>distancia | porcentaje</w:t>
            </w:r>
          </w:p>
        </w:tc>
      </w:tr>
      <w:tr w:rsidR="00EF6D1A" w:rsidRPr="00904F88" w14:paraId="6B653741" w14:textId="77777777" w:rsidTr="003C091B">
        <w:tc>
          <w:tcPr>
            <w:tcW w:w="0" w:type="auto"/>
            <w:hideMark/>
          </w:tcPr>
          <w:p w14:paraId="2A82811C" w14:textId="77777777" w:rsidR="00EF6D1A" w:rsidRPr="00904F88" w:rsidRDefault="00EF6D1A" w:rsidP="003C091B">
            <w:pPr>
              <w:rPr>
                <w:lang w:val="es-ES"/>
              </w:rPr>
            </w:pPr>
            <w:hyperlink r:id="rId284" w:anchor="border-radius" w:history="1">
              <w:r w:rsidRPr="00904F88">
                <w:rPr>
                  <w:rStyle w:val="Hipervnculo"/>
                  <w:lang w:val="es-ES"/>
                </w:rPr>
                <w:t>border-bottom-left-radius</w:t>
              </w:r>
            </w:hyperlink>
          </w:p>
        </w:tc>
        <w:tc>
          <w:tcPr>
            <w:tcW w:w="0" w:type="auto"/>
            <w:hideMark/>
          </w:tcPr>
          <w:p w14:paraId="6B9FE0C4" w14:textId="77777777" w:rsidR="00EF6D1A" w:rsidRPr="00904F88" w:rsidRDefault="00EF6D1A" w:rsidP="003C091B">
            <w:pPr>
              <w:rPr>
                <w:lang w:val="es-ES"/>
              </w:rPr>
            </w:pPr>
            <w:r w:rsidRPr="00904F88">
              <w:rPr>
                <w:lang w:val="es-ES"/>
              </w:rPr>
              <w:t>esquina inferior izquierda redondeada</w:t>
            </w:r>
          </w:p>
        </w:tc>
        <w:tc>
          <w:tcPr>
            <w:tcW w:w="0" w:type="auto"/>
            <w:hideMark/>
          </w:tcPr>
          <w:p w14:paraId="6F7EB7FC" w14:textId="77777777" w:rsidR="00EF6D1A" w:rsidRPr="00904F88" w:rsidRDefault="00EF6D1A" w:rsidP="003C091B">
            <w:pPr>
              <w:rPr>
                <w:lang w:val="es-ES"/>
              </w:rPr>
            </w:pPr>
            <w:r w:rsidRPr="00904F88">
              <w:rPr>
                <w:lang w:val="es-ES"/>
              </w:rPr>
              <w:t>distancia | porcentaje</w:t>
            </w:r>
          </w:p>
        </w:tc>
      </w:tr>
      <w:tr w:rsidR="00EF6D1A" w:rsidRPr="00904F88" w14:paraId="1CFA62A5" w14:textId="77777777" w:rsidTr="003C091B">
        <w:tc>
          <w:tcPr>
            <w:tcW w:w="0" w:type="auto"/>
            <w:hideMark/>
          </w:tcPr>
          <w:p w14:paraId="2505AA6E" w14:textId="77777777" w:rsidR="00EF6D1A" w:rsidRPr="00904F88" w:rsidRDefault="00EF6D1A" w:rsidP="003C091B">
            <w:pPr>
              <w:rPr>
                <w:lang w:val="es-ES"/>
              </w:rPr>
            </w:pPr>
            <w:hyperlink r:id="rId285" w:anchor="border-radius" w:history="1">
              <w:r w:rsidRPr="00904F88">
                <w:rPr>
                  <w:rStyle w:val="Hipervnculo"/>
                  <w:lang w:val="es-ES"/>
                </w:rPr>
                <w:t>border-top-left-radius</w:t>
              </w:r>
            </w:hyperlink>
          </w:p>
        </w:tc>
        <w:tc>
          <w:tcPr>
            <w:tcW w:w="0" w:type="auto"/>
            <w:hideMark/>
          </w:tcPr>
          <w:p w14:paraId="65681480" w14:textId="77777777" w:rsidR="00EF6D1A" w:rsidRPr="00904F88" w:rsidRDefault="00EF6D1A" w:rsidP="003C091B">
            <w:pPr>
              <w:rPr>
                <w:lang w:val="es-ES"/>
              </w:rPr>
            </w:pPr>
            <w:r w:rsidRPr="00904F88">
              <w:rPr>
                <w:lang w:val="es-ES"/>
              </w:rPr>
              <w:t>esquina superior izquierda redondeada</w:t>
            </w:r>
          </w:p>
        </w:tc>
        <w:tc>
          <w:tcPr>
            <w:tcW w:w="0" w:type="auto"/>
            <w:hideMark/>
          </w:tcPr>
          <w:p w14:paraId="64E76AD5" w14:textId="77777777" w:rsidR="00EF6D1A" w:rsidRPr="00904F88" w:rsidRDefault="00EF6D1A" w:rsidP="003C091B">
            <w:pPr>
              <w:rPr>
                <w:lang w:val="es-ES"/>
              </w:rPr>
            </w:pPr>
            <w:r w:rsidRPr="00904F88">
              <w:rPr>
                <w:lang w:val="es-ES"/>
              </w:rPr>
              <w:t>distancia | porcentaje</w:t>
            </w:r>
          </w:p>
        </w:tc>
      </w:tr>
      <w:tr w:rsidR="00EF6D1A" w:rsidRPr="00904F88" w14:paraId="3843E478" w14:textId="77777777" w:rsidTr="003C091B">
        <w:tc>
          <w:tcPr>
            <w:tcW w:w="0" w:type="auto"/>
            <w:hideMark/>
          </w:tcPr>
          <w:p w14:paraId="4CA711AF" w14:textId="77777777" w:rsidR="00EF6D1A" w:rsidRPr="00904F88" w:rsidRDefault="00EF6D1A" w:rsidP="003C091B">
            <w:pPr>
              <w:rPr>
                <w:lang w:val="es-ES"/>
              </w:rPr>
            </w:pPr>
            <w:hyperlink r:id="rId286" w:anchor="border-color-width-style" w:history="1">
              <w:r w:rsidRPr="00904F88">
                <w:rPr>
                  <w:rStyle w:val="Hipervnculo"/>
                  <w:lang w:val="es-ES"/>
                </w:rPr>
                <w:t>border-color</w:t>
              </w:r>
            </w:hyperlink>
          </w:p>
        </w:tc>
        <w:tc>
          <w:tcPr>
            <w:tcW w:w="0" w:type="auto"/>
            <w:hideMark/>
          </w:tcPr>
          <w:p w14:paraId="405E33D3" w14:textId="77777777" w:rsidR="00EF6D1A" w:rsidRPr="00904F88" w:rsidRDefault="00EF6D1A" w:rsidP="003C091B">
            <w:pPr>
              <w:rPr>
                <w:lang w:val="es-ES"/>
              </w:rPr>
            </w:pPr>
            <w:r w:rsidRPr="00904F88">
              <w:rPr>
                <w:lang w:val="es-ES"/>
              </w:rPr>
              <w:t>color de los bordes</w:t>
            </w:r>
          </w:p>
        </w:tc>
        <w:tc>
          <w:tcPr>
            <w:tcW w:w="0" w:type="auto"/>
            <w:hideMark/>
          </w:tcPr>
          <w:p w14:paraId="78F709E7" w14:textId="77777777" w:rsidR="00EF6D1A" w:rsidRPr="00904F88" w:rsidRDefault="00EF6D1A" w:rsidP="003C091B">
            <w:pPr>
              <w:rPr>
                <w:lang w:val="es-ES"/>
              </w:rPr>
            </w:pPr>
            <w:r w:rsidRPr="00904F88">
              <w:rPr>
                <w:lang w:val="es-ES"/>
              </w:rPr>
              <w:t>[ color | </w:t>
            </w:r>
            <w:proofErr w:type="gramStart"/>
            <w:r w:rsidRPr="00904F88">
              <w:rPr>
                <w:lang w:val="es-ES"/>
              </w:rPr>
              <w:t>transparent ]</w:t>
            </w:r>
            <w:proofErr w:type="gramEnd"/>
            <w:r w:rsidRPr="00904F88">
              <w:rPr>
                <w:lang w:val="es-ES"/>
              </w:rPr>
              <w:t xml:space="preserve"> {1, 4}</w:t>
            </w:r>
          </w:p>
        </w:tc>
      </w:tr>
      <w:tr w:rsidR="00EF6D1A" w:rsidRPr="00904F88" w14:paraId="361DA8ED" w14:textId="77777777" w:rsidTr="003C091B">
        <w:tc>
          <w:tcPr>
            <w:tcW w:w="0" w:type="auto"/>
            <w:hideMark/>
          </w:tcPr>
          <w:p w14:paraId="1FA0ABAF" w14:textId="77777777" w:rsidR="00EF6D1A" w:rsidRPr="00904F88" w:rsidRDefault="00EF6D1A" w:rsidP="003C091B">
            <w:pPr>
              <w:rPr>
                <w:lang w:val="es-ES"/>
              </w:rPr>
            </w:pPr>
            <w:hyperlink r:id="rId287" w:anchor="border-color-width-style" w:history="1">
              <w:r w:rsidRPr="00904F88">
                <w:rPr>
                  <w:rStyle w:val="Hipervnculo"/>
                  <w:lang w:val="es-ES"/>
                </w:rPr>
                <w:t>border-width</w:t>
              </w:r>
            </w:hyperlink>
          </w:p>
        </w:tc>
        <w:tc>
          <w:tcPr>
            <w:tcW w:w="0" w:type="auto"/>
            <w:hideMark/>
          </w:tcPr>
          <w:p w14:paraId="71E7151D" w14:textId="77777777" w:rsidR="00EF6D1A" w:rsidRPr="00904F88" w:rsidRDefault="00EF6D1A" w:rsidP="003C091B">
            <w:pPr>
              <w:rPr>
                <w:lang w:val="es-ES"/>
              </w:rPr>
            </w:pPr>
            <w:r w:rsidRPr="00904F88">
              <w:rPr>
                <w:lang w:val="es-ES"/>
              </w:rPr>
              <w:t>grosor de los bordes</w:t>
            </w:r>
          </w:p>
        </w:tc>
        <w:tc>
          <w:tcPr>
            <w:tcW w:w="0" w:type="auto"/>
            <w:hideMark/>
          </w:tcPr>
          <w:p w14:paraId="4921F0BF" w14:textId="77777777" w:rsidR="00EF6D1A" w:rsidRPr="00904F88" w:rsidRDefault="00EF6D1A" w:rsidP="003C091B">
            <w:pPr>
              <w:rPr>
                <w:lang w:val="es-ES"/>
              </w:rPr>
            </w:pPr>
            <w:r w:rsidRPr="00904F88">
              <w:rPr>
                <w:lang w:val="es-ES"/>
              </w:rPr>
              <w:t xml:space="preserve">[ medium | thick | thin | </w:t>
            </w:r>
            <w:proofErr w:type="gramStart"/>
            <w:r w:rsidRPr="00904F88">
              <w:rPr>
                <w:lang w:val="es-ES"/>
              </w:rPr>
              <w:t>distancia ]</w:t>
            </w:r>
            <w:proofErr w:type="gramEnd"/>
            <w:r w:rsidRPr="00904F88">
              <w:rPr>
                <w:lang w:val="es-ES"/>
              </w:rPr>
              <w:t xml:space="preserve"> {1, 4}</w:t>
            </w:r>
          </w:p>
        </w:tc>
      </w:tr>
      <w:tr w:rsidR="00EF6D1A" w:rsidRPr="009B20CB" w14:paraId="575E6F93" w14:textId="77777777" w:rsidTr="003C091B">
        <w:tc>
          <w:tcPr>
            <w:tcW w:w="0" w:type="auto"/>
            <w:hideMark/>
          </w:tcPr>
          <w:p w14:paraId="2AE66843" w14:textId="77777777" w:rsidR="00EF6D1A" w:rsidRPr="00904F88" w:rsidRDefault="00EF6D1A" w:rsidP="003C091B">
            <w:pPr>
              <w:rPr>
                <w:lang w:val="es-ES"/>
              </w:rPr>
            </w:pPr>
            <w:hyperlink r:id="rId288" w:anchor="border-color-width-style" w:history="1">
              <w:r w:rsidRPr="00904F88">
                <w:rPr>
                  <w:rStyle w:val="Hipervnculo"/>
                  <w:lang w:val="es-ES"/>
                </w:rPr>
                <w:t>border-style</w:t>
              </w:r>
            </w:hyperlink>
          </w:p>
        </w:tc>
        <w:tc>
          <w:tcPr>
            <w:tcW w:w="0" w:type="auto"/>
            <w:hideMark/>
          </w:tcPr>
          <w:p w14:paraId="643A95D9" w14:textId="77777777" w:rsidR="00EF6D1A" w:rsidRPr="00904F88" w:rsidRDefault="00EF6D1A" w:rsidP="003C091B">
            <w:pPr>
              <w:rPr>
                <w:lang w:val="es-ES"/>
              </w:rPr>
            </w:pPr>
            <w:r w:rsidRPr="00904F88">
              <w:rPr>
                <w:lang w:val="es-ES"/>
              </w:rPr>
              <w:t>estilos de los bordes</w:t>
            </w:r>
          </w:p>
        </w:tc>
        <w:tc>
          <w:tcPr>
            <w:tcW w:w="0" w:type="auto"/>
            <w:hideMark/>
          </w:tcPr>
          <w:p w14:paraId="369398EC" w14:textId="77777777" w:rsidR="00EF6D1A" w:rsidRPr="00904F88" w:rsidRDefault="00EF6D1A" w:rsidP="003C091B">
            <w:pPr>
              <w:rPr>
                <w:lang w:val="es-ES"/>
              </w:rPr>
            </w:pPr>
            <w:r w:rsidRPr="00904F88">
              <w:rPr>
                <w:lang w:val="es-ES"/>
              </w:rPr>
              <w:t>[ none | hidden | dashed | dotted | double | groove | inset | outset | ridge | </w:t>
            </w:r>
            <w:proofErr w:type="gramStart"/>
            <w:r w:rsidRPr="00904F88">
              <w:rPr>
                <w:lang w:val="es-ES"/>
              </w:rPr>
              <w:t>solid ]</w:t>
            </w:r>
            <w:proofErr w:type="gramEnd"/>
            <w:r w:rsidRPr="00904F88">
              <w:rPr>
                <w:lang w:val="es-ES"/>
              </w:rPr>
              <w:t xml:space="preserve"> {1, 4}</w:t>
            </w:r>
          </w:p>
        </w:tc>
      </w:tr>
      <w:tr w:rsidR="00EF6D1A" w:rsidRPr="00904F88" w14:paraId="77318AB5" w14:textId="77777777" w:rsidTr="003C091B">
        <w:tc>
          <w:tcPr>
            <w:tcW w:w="0" w:type="auto"/>
            <w:hideMark/>
          </w:tcPr>
          <w:p w14:paraId="5CEB2C13" w14:textId="77777777" w:rsidR="00EF6D1A" w:rsidRPr="00904F88" w:rsidRDefault="00EF6D1A" w:rsidP="003C091B">
            <w:pPr>
              <w:rPr>
                <w:lang w:val="es-ES"/>
              </w:rPr>
            </w:pPr>
            <w:r>
              <w:fldChar w:fldCharType="begin"/>
            </w:r>
            <w:r>
              <w:instrText>HYPERLINK "https://www.mclibre.org/consultar/htmlcss/css/css-bordes.html" \l "border-individuales"</w:instrText>
            </w:r>
            <w:r>
              <w:fldChar w:fldCharType="separate"/>
            </w:r>
            <w:r w:rsidRPr="00904F88">
              <w:rPr>
                <w:rStyle w:val="Hipervnculo"/>
                <w:lang w:val="es-ES"/>
              </w:rPr>
              <w:t>border-top-color</w:t>
            </w:r>
            <w:r>
              <w:fldChar w:fldCharType="end"/>
            </w:r>
          </w:p>
        </w:tc>
        <w:tc>
          <w:tcPr>
            <w:tcW w:w="0" w:type="auto"/>
            <w:hideMark/>
          </w:tcPr>
          <w:p w14:paraId="4506AE4B" w14:textId="77777777" w:rsidR="00EF6D1A" w:rsidRPr="00904F88" w:rsidRDefault="00EF6D1A" w:rsidP="003C091B">
            <w:pPr>
              <w:rPr>
                <w:lang w:val="es-ES"/>
              </w:rPr>
            </w:pPr>
            <w:r w:rsidRPr="00904F88">
              <w:rPr>
                <w:lang w:val="es-ES"/>
              </w:rPr>
              <w:t>color del borde superior</w:t>
            </w:r>
          </w:p>
        </w:tc>
        <w:tc>
          <w:tcPr>
            <w:tcW w:w="0" w:type="auto"/>
            <w:hideMark/>
          </w:tcPr>
          <w:p w14:paraId="2C594179" w14:textId="77777777" w:rsidR="00EF6D1A" w:rsidRPr="00904F88" w:rsidRDefault="00EF6D1A" w:rsidP="003C091B">
            <w:pPr>
              <w:rPr>
                <w:lang w:val="es-ES"/>
              </w:rPr>
            </w:pPr>
            <w:r w:rsidRPr="00904F88">
              <w:rPr>
                <w:lang w:val="es-ES"/>
              </w:rPr>
              <w:t>[ color | </w:t>
            </w:r>
            <w:proofErr w:type="gramStart"/>
            <w:r w:rsidRPr="00904F88">
              <w:rPr>
                <w:lang w:val="es-ES"/>
              </w:rPr>
              <w:t>transparent ]</w:t>
            </w:r>
            <w:proofErr w:type="gramEnd"/>
            <w:r w:rsidRPr="00904F88">
              <w:rPr>
                <w:lang w:val="es-ES"/>
              </w:rPr>
              <w:t xml:space="preserve"> {1, 4}</w:t>
            </w:r>
          </w:p>
        </w:tc>
      </w:tr>
      <w:tr w:rsidR="00EF6D1A" w:rsidRPr="00904F88" w14:paraId="023ACBA9" w14:textId="77777777" w:rsidTr="003C091B">
        <w:tc>
          <w:tcPr>
            <w:tcW w:w="0" w:type="auto"/>
            <w:hideMark/>
          </w:tcPr>
          <w:p w14:paraId="42A33418" w14:textId="77777777" w:rsidR="00EF6D1A" w:rsidRPr="00904F88" w:rsidRDefault="00EF6D1A" w:rsidP="003C091B">
            <w:pPr>
              <w:rPr>
                <w:lang w:val="es-ES"/>
              </w:rPr>
            </w:pPr>
            <w:hyperlink r:id="rId289" w:anchor="border-individuales" w:history="1">
              <w:r w:rsidRPr="00904F88">
                <w:rPr>
                  <w:rStyle w:val="Hipervnculo"/>
                  <w:lang w:val="es-ES"/>
                </w:rPr>
                <w:t>border-top-width</w:t>
              </w:r>
            </w:hyperlink>
          </w:p>
        </w:tc>
        <w:tc>
          <w:tcPr>
            <w:tcW w:w="0" w:type="auto"/>
            <w:hideMark/>
          </w:tcPr>
          <w:p w14:paraId="0A125DC1" w14:textId="77777777" w:rsidR="00EF6D1A" w:rsidRPr="00904F88" w:rsidRDefault="00EF6D1A" w:rsidP="003C091B">
            <w:pPr>
              <w:rPr>
                <w:lang w:val="es-ES"/>
              </w:rPr>
            </w:pPr>
            <w:r w:rsidRPr="00904F88">
              <w:rPr>
                <w:lang w:val="es-ES"/>
              </w:rPr>
              <w:t>grosor del borde superior</w:t>
            </w:r>
          </w:p>
        </w:tc>
        <w:tc>
          <w:tcPr>
            <w:tcW w:w="0" w:type="auto"/>
            <w:hideMark/>
          </w:tcPr>
          <w:p w14:paraId="7DA37134" w14:textId="77777777" w:rsidR="00EF6D1A" w:rsidRPr="00904F88" w:rsidRDefault="00EF6D1A" w:rsidP="003C091B">
            <w:pPr>
              <w:rPr>
                <w:lang w:val="es-ES"/>
              </w:rPr>
            </w:pPr>
            <w:r w:rsidRPr="00904F88">
              <w:rPr>
                <w:lang w:val="es-ES"/>
              </w:rPr>
              <w:t xml:space="preserve">[ medium | thick | thin | </w:t>
            </w:r>
            <w:proofErr w:type="gramStart"/>
            <w:r w:rsidRPr="00904F88">
              <w:rPr>
                <w:lang w:val="es-ES"/>
              </w:rPr>
              <w:t>distancia ]</w:t>
            </w:r>
            <w:proofErr w:type="gramEnd"/>
            <w:r w:rsidRPr="00904F88">
              <w:rPr>
                <w:lang w:val="es-ES"/>
              </w:rPr>
              <w:t xml:space="preserve"> {1, 4}</w:t>
            </w:r>
          </w:p>
        </w:tc>
      </w:tr>
      <w:tr w:rsidR="00EF6D1A" w:rsidRPr="009B20CB" w14:paraId="28C3838A" w14:textId="77777777" w:rsidTr="003C091B">
        <w:tc>
          <w:tcPr>
            <w:tcW w:w="0" w:type="auto"/>
            <w:hideMark/>
          </w:tcPr>
          <w:p w14:paraId="24A3B7F0" w14:textId="77777777" w:rsidR="00EF6D1A" w:rsidRPr="00904F88" w:rsidRDefault="00EF6D1A" w:rsidP="003C091B">
            <w:pPr>
              <w:rPr>
                <w:lang w:val="es-ES"/>
              </w:rPr>
            </w:pPr>
            <w:hyperlink r:id="rId290" w:anchor="border-individuales" w:history="1">
              <w:r w:rsidRPr="00904F88">
                <w:rPr>
                  <w:rStyle w:val="Hipervnculo"/>
                  <w:lang w:val="es-ES"/>
                </w:rPr>
                <w:t>border-top-style</w:t>
              </w:r>
            </w:hyperlink>
          </w:p>
        </w:tc>
        <w:tc>
          <w:tcPr>
            <w:tcW w:w="0" w:type="auto"/>
            <w:hideMark/>
          </w:tcPr>
          <w:p w14:paraId="37D425BE" w14:textId="77777777" w:rsidR="00EF6D1A" w:rsidRPr="00904F88" w:rsidRDefault="00EF6D1A" w:rsidP="003C091B">
            <w:pPr>
              <w:rPr>
                <w:lang w:val="es-ES"/>
              </w:rPr>
            </w:pPr>
            <w:r w:rsidRPr="00904F88">
              <w:rPr>
                <w:lang w:val="es-ES"/>
              </w:rPr>
              <w:t>estilo del borde superior</w:t>
            </w:r>
          </w:p>
        </w:tc>
        <w:tc>
          <w:tcPr>
            <w:tcW w:w="0" w:type="auto"/>
            <w:hideMark/>
          </w:tcPr>
          <w:p w14:paraId="60B8B34D" w14:textId="77777777" w:rsidR="00EF6D1A" w:rsidRPr="00904F88" w:rsidRDefault="00EF6D1A" w:rsidP="003C091B">
            <w:pPr>
              <w:rPr>
                <w:lang w:val="es-ES"/>
              </w:rPr>
            </w:pPr>
            <w:r w:rsidRPr="00904F88">
              <w:rPr>
                <w:lang w:val="es-ES"/>
              </w:rPr>
              <w:t>[ none | hidden | dashed | dotted | double | groove | inset | outset | ridge | </w:t>
            </w:r>
            <w:proofErr w:type="gramStart"/>
            <w:r w:rsidRPr="00904F88">
              <w:rPr>
                <w:lang w:val="es-ES"/>
              </w:rPr>
              <w:t>solid ]</w:t>
            </w:r>
            <w:proofErr w:type="gramEnd"/>
            <w:r w:rsidRPr="00904F88">
              <w:rPr>
                <w:lang w:val="es-ES"/>
              </w:rPr>
              <w:t xml:space="preserve"> {1, 4}</w:t>
            </w:r>
          </w:p>
        </w:tc>
      </w:tr>
      <w:tr w:rsidR="00EF6D1A" w:rsidRPr="00904F88" w14:paraId="5530B226" w14:textId="77777777" w:rsidTr="003C091B">
        <w:tc>
          <w:tcPr>
            <w:tcW w:w="0" w:type="auto"/>
            <w:hideMark/>
          </w:tcPr>
          <w:p w14:paraId="6F9A148E" w14:textId="77777777" w:rsidR="00EF6D1A" w:rsidRPr="00904F88" w:rsidRDefault="00EF6D1A" w:rsidP="003C091B">
            <w:pPr>
              <w:rPr>
                <w:lang w:val="es-ES"/>
              </w:rPr>
            </w:pPr>
            <w:r>
              <w:fldChar w:fldCharType="begin"/>
            </w:r>
            <w:r>
              <w:instrText>HYPERLINK "https://www.mclibre.org/consultar/htmlcss/css/css-bordes.html" \l "border-individuales"</w:instrText>
            </w:r>
            <w:r>
              <w:fldChar w:fldCharType="separate"/>
            </w:r>
            <w:r w:rsidRPr="00904F88">
              <w:rPr>
                <w:rStyle w:val="Hipervnculo"/>
                <w:lang w:val="es-ES"/>
              </w:rPr>
              <w:t>border-right-color</w:t>
            </w:r>
            <w:r>
              <w:fldChar w:fldCharType="end"/>
            </w:r>
          </w:p>
        </w:tc>
        <w:tc>
          <w:tcPr>
            <w:tcW w:w="0" w:type="auto"/>
            <w:hideMark/>
          </w:tcPr>
          <w:p w14:paraId="05137A1C" w14:textId="77777777" w:rsidR="00EF6D1A" w:rsidRPr="00904F88" w:rsidRDefault="00EF6D1A" w:rsidP="003C091B">
            <w:pPr>
              <w:rPr>
                <w:lang w:val="es-ES"/>
              </w:rPr>
            </w:pPr>
            <w:r w:rsidRPr="00904F88">
              <w:rPr>
                <w:lang w:val="es-ES"/>
              </w:rPr>
              <w:t>color del borde derecho</w:t>
            </w:r>
          </w:p>
        </w:tc>
        <w:tc>
          <w:tcPr>
            <w:tcW w:w="0" w:type="auto"/>
            <w:hideMark/>
          </w:tcPr>
          <w:p w14:paraId="574034A6" w14:textId="77777777" w:rsidR="00EF6D1A" w:rsidRPr="00904F88" w:rsidRDefault="00EF6D1A" w:rsidP="003C091B">
            <w:pPr>
              <w:rPr>
                <w:lang w:val="es-ES"/>
              </w:rPr>
            </w:pPr>
            <w:r w:rsidRPr="00904F88">
              <w:rPr>
                <w:lang w:val="es-ES"/>
              </w:rPr>
              <w:t>[ color | </w:t>
            </w:r>
            <w:proofErr w:type="gramStart"/>
            <w:r w:rsidRPr="00904F88">
              <w:rPr>
                <w:lang w:val="es-ES"/>
              </w:rPr>
              <w:t>transparent ]</w:t>
            </w:r>
            <w:proofErr w:type="gramEnd"/>
            <w:r w:rsidRPr="00904F88">
              <w:rPr>
                <w:lang w:val="es-ES"/>
              </w:rPr>
              <w:t xml:space="preserve"> {1, 4}</w:t>
            </w:r>
          </w:p>
        </w:tc>
      </w:tr>
      <w:tr w:rsidR="00EF6D1A" w:rsidRPr="00904F88" w14:paraId="7586ED6C" w14:textId="77777777" w:rsidTr="003C091B">
        <w:tc>
          <w:tcPr>
            <w:tcW w:w="0" w:type="auto"/>
            <w:hideMark/>
          </w:tcPr>
          <w:p w14:paraId="482F4095" w14:textId="77777777" w:rsidR="00EF6D1A" w:rsidRPr="00904F88" w:rsidRDefault="00EF6D1A" w:rsidP="003C091B">
            <w:pPr>
              <w:rPr>
                <w:lang w:val="es-ES"/>
              </w:rPr>
            </w:pPr>
            <w:hyperlink r:id="rId291" w:anchor="border-individuales" w:history="1">
              <w:r w:rsidRPr="00904F88">
                <w:rPr>
                  <w:rStyle w:val="Hipervnculo"/>
                  <w:lang w:val="es-ES"/>
                </w:rPr>
                <w:t>border-right-width</w:t>
              </w:r>
            </w:hyperlink>
          </w:p>
        </w:tc>
        <w:tc>
          <w:tcPr>
            <w:tcW w:w="0" w:type="auto"/>
            <w:hideMark/>
          </w:tcPr>
          <w:p w14:paraId="57CD79BB" w14:textId="77777777" w:rsidR="00EF6D1A" w:rsidRPr="00904F88" w:rsidRDefault="00EF6D1A" w:rsidP="003C091B">
            <w:pPr>
              <w:rPr>
                <w:lang w:val="es-ES"/>
              </w:rPr>
            </w:pPr>
            <w:r w:rsidRPr="00904F88">
              <w:rPr>
                <w:lang w:val="es-ES"/>
              </w:rPr>
              <w:t>grosor del borde derecho</w:t>
            </w:r>
          </w:p>
        </w:tc>
        <w:tc>
          <w:tcPr>
            <w:tcW w:w="0" w:type="auto"/>
            <w:hideMark/>
          </w:tcPr>
          <w:p w14:paraId="00C3E077" w14:textId="77777777" w:rsidR="00EF6D1A" w:rsidRPr="00904F88" w:rsidRDefault="00EF6D1A" w:rsidP="003C091B">
            <w:pPr>
              <w:rPr>
                <w:lang w:val="es-ES"/>
              </w:rPr>
            </w:pPr>
            <w:r w:rsidRPr="00904F88">
              <w:rPr>
                <w:lang w:val="es-ES"/>
              </w:rPr>
              <w:t xml:space="preserve">[ medium | thick | thin | </w:t>
            </w:r>
            <w:proofErr w:type="gramStart"/>
            <w:r w:rsidRPr="00904F88">
              <w:rPr>
                <w:lang w:val="es-ES"/>
              </w:rPr>
              <w:t>distancia ]</w:t>
            </w:r>
            <w:proofErr w:type="gramEnd"/>
            <w:r w:rsidRPr="00904F88">
              <w:rPr>
                <w:lang w:val="es-ES"/>
              </w:rPr>
              <w:t xml:space="preserve"> {1, 4}</w:t>
            </w:r>
          </w:p>
        </w:tc>
      </w:tr>
      <w:tr w:rsidR="00EF6D1A" w:rsidRPr="009B20CB" w14:paraId="2A703AC5" w14:textId="77777777" w:rsidTr="003C091B">
        <w:tc>
          <w:tcPr>
            <w:tcW w:w="0" w:type="auto"/>
            <w:hideMark/>
          </w:tcPr>
          <w:p w14:paraId="544F5147" w14:textId="77777777" w:rsidR="00EF6D1A" w:rsidRPr="00904F88" w:rsidRDefault="00EF6D1A" w:rsidP="003C091B">
            <w:pPr>
              <w:rPr>
                <w:lang w:val="es-ES"/>
              </w:rPr>
            </w:pPr>
            <w:hyperlink r:id="rId292" w:anchor="border-individuales" w:history="1">
              <w:r w:rsidRPr="00904F88">
                <w:rPr>
                  <w:rStyle w:val="Hipervnculo"/>
                  <w:lang w:val="es-ES"/>
                </w:rPr>
                <w:t>border-right-style</w:t>
              </w:r>
            </w:hyperlink>
          </w:p>
        </w:tc>
        <w:tc>
          <w:tcPr>
            <w:tcW w:w="0" w:type="auto"/>
            <w:hideMark/>
          </w:tcPr>
          <w:p w14:paraId="01EDFEB8" w14:textId="77777777" w:rsidR="00EF6D1A" w:rsidRPr="00904F88" w:rsidRDefault="00EF6D1A" w:rsidP="003C091B">
            <w:pPr>
              <w:rPr>
                <w:lang w:val="es-ES"/>
              </w:rPr>
            </w:pPr>
            <w:r w:rsidRPr="00904F88">
              <w:rPr>
                <w:lang w:val="es-ES"/>
              </w:rPr>
              <w:t>estilo del borde derecho</w:t>
            </w:r>
          </w:p>
        </w:tc>
        <w:tc>
          <w:tcPr>
            <w:tcW w:w="0" w:type="auto"/>
            <w:hideMark/>
          </w:tcPr>
          <w:p w14:paraId="225177DE" w14:textId="77777777" w:rsidR="00EF6D1A" w:rsidRPr="00904F88" w:rsidRDefault="00EF6D1A" w:rsidP="003C091B">
            <w:pPr>
              <w:rPr>
                <w:lang w:val="es-ES"/>
              </w:rPr>
            </w:pPr>
            <w:r w:rsidRPr="00904F88">
              <w:rPr>
                <w:lang w:val="es-ES"/>
              </w:rPr>
              <w:t>[ none | hidden | dashed | dotted | double | groove | inset | outset | ridge | </w:t>
            </w:r>
            <w:proofErr w:type="gramStart"/>
            <w:r w:rsidRPr="00904F88">
              <w:rPr>
                <w:lang w:val="es-ES"/>
              </w:rPr>
              <w:t>solid ]</w:t>
            </w:r>
            <w:proofErr w:type="gramEnd"/>
            <w:r w:rsidRPr="00904F88">
              <w:rPr>
                <w:lang w:val="es-ES"/>
              </w:rPr>
              <w:t xml:space="preserve"> {1, 4}</w:t>
            </w:r>
          </w:p>
        </w:tc>
      </w:tr>
      <w:tr w:rsidR="00EF6D1A" w:rsidRPr="00904F88" w14:paraId="7719E9B5" w14:textId="77777777" w:rsidTr="003C091B">
        <w:tc>
          <w:tcPr>
            <w:tcW w:w="0" w:type="auto"/>
            <w:hideMark/>
          </w:tcPr>
          <w:p w14:paraId="2E8B6E1C" w14:textId="77777777" w:rsidR="00EF6D1A" w:rsidRPr="00904F88" w:rsidRDefault="00EF6D1A" w:rsidP="003C091B">
            <w:pPr>
              <w:rPr>
                <w:lang w:val="es-ES"/>
              </w:rPr>
            </w:pPr>
            <w:r>
              <w:fldChar w:fldCharType="begin"/>
            </w:r>
            <w:r>
              <w:instrText>HYPERLINK "https://www.mclibre.org/consultar/htmlcss/css/css-bordes.html" \l "border-individuales"</w:instrText>
            </w:r>
            <w:r>
              <w:fldChar w:fldCharType="separate"/>
            </w:r>
            <w:r w:rsidRPr="00904F88">
              <w:rPr>
                <w:rStyle w:val="Hipervnculo"/>
                <w:lang w:val="es-ES"/>
              </w:rPr>
              <w:t>border-bottom-color</w:t>
            </w:r>
            <w:r>
              <w:fldChar w:fldCharType="end"/>
            </w:r>
          </w:p>
        </w:tc>
        <w:tc>
          <w:tcPr>
            <w:tcW w:w="0" w:type="auto"/>
            <w:hideMark/>
          </w:tcPr>
          <w:p w14:paraId="360BFA25" w14:textId="77777777" w:rsidR="00EF6D1A" w:rsidRPr="00904F88" w:rsidRDefault="00EF6D1A" w:rsidP="003C091B">
            <w:pPr>
              <w:rPr>
                <w:lang w:val="es-ES"/>
              </w:rPr>
            </w:pPr>
            <w:r w:rsidRPr="00904F88">
              <w:rPr>
                <w:lang w:val="es-ES"/>
              </w:rPr>
              <w:t>color del borde inferior</w:t>
            </w:r>
          </w:p>
        </w:tc>
        <w:tc>
          <w:tcPr>
            <w:tcW w:w="0" w:type="auto"/>
            <w:hideMark/>
          </w:tcPr>
          <w:p w14:paraId="04882C58" w14:textId="77777777" w:rsidR="00EF6D1A" w:rsidRPr="00904F88" w:rsidRDefault="00EF6D1A" w:rsidP="003C091B">
            <w:pPr>
              <w:rPr>
                <w:lang w:val="es-ES"/>
              </w:rPr>
            </w:pPr>
            <w:r w:rsidRPr="00904F88">
              <w:rPr>
                <w:lang w:val="es-ES"/>
              </w:rPr>
              <w:t>[ color | </w:t>
            </w:r>
            <w:proofErr w:type="gramStart"/>
            <w:r w:rsidRPr="00904F88">
              <w:rPr>
                <w:lang w:val="es-ES"/>
              </w:rPr>
              <w:t>transparent ]</w:t>
            </w:r>
            <w:proofErr w:type="gramEnd"/>
            <w:r w:rsidRPr="00904F88">
              <w:rPr>
                <w:lang w:val="es-ES"/>
              </w:rPr>
              <w:t xml:space="preserve"> {1, 4}</w:t>
            </w:r>
          </w:p>
        </w:tc>
      </w:tr>
      <w:tr w:rsidR="00EF6D1A" w:rsidRPr="00904F88" w14:paraId="16F44437" w14:textId="77777777" w:rsidTr="003C091B">
        <w:tc>
          <w:tcPr>
            <w:tcW w:w="0" w:type="auto"/>
            <w:hideMark/>
          </w:tcPr>
          <w:p w14:paraId="3827B85E" w14:textId="77777777" w:rsidR="00EF6D1A" w:rsidRPr="00904F88" w:rsidRDefault="00EF6D1A" w:rsidP="003C091B">
            <w:pPr>
              <w:rPr>
                <w:lang w:val="es-ES"/>
              </w:rPr>
            </w:pPr>
            <w:hyperlink r:id="rId293" w:anchor="border-individuales" w:history="1">
              <w:r w:rsidRPr="00904F88">
                <w:rPr>
                  <w:rStyle w:val="Hipervnculo"/>
                  <w:lang w:val="es-ES"/>
                </w:rPr>
                <w:t>border-bottom-width</w:t>
              </w:r>
            </w:hyperlink>
          </w:p>
        </w:tc>
        <w:tc>
          <w:tcPr>
            <w:tcW w:w="0" w:type="auto"/>
            <w:hideMark/>
          </w:tcPr>
          <w:p w14:paraId="66D8D27A" w14:textId="77777777" w:rsidR="00EF6D1A" w:rsidRPr="00904F88" w:rsidRDefault="00EF6D1A" w:rsidP="003C091B">
            <w:pPr>
              <w:rPr>
                <w:lang w:val="es-ES"/>
              </w:rPr>
            </w:pPr>
            <w:r w:rsidRPr="00904F88">
              <w:rPr>
                <w:lang w:val="es-ES"/>
              </w:rPr>
              <w:t>grosor del borde inferior</w:t>
            </w:r>
          </w:p>
        </w:tc>
        <w:tc>
          <w:tcPr>
            <w:tcW w:w="0" w:type="auto"/>
            <w:hideMark/>
          </w:tcPr>
          <w:p w14:paraId="270F747A" w14:textId="77777777" w:rsidR="00EF6D1A" w:rsidRPr="00904F88" w:rsidRDefault="00EF6D1A" w:rsidP="003C091B">
            <w:pPr>
              <w:rPr>
                <w:lang w:val="es-ES"/>
              </w:rPr>
            </w:pPr>
            <w:r w:rsidRPr="00904F88">
              <w:rPr>
                <w:lang w:val="es-ES"/>
              </w:rPr>
              <w:t xml:space="preserve">[ medium | thick | thin | </w:t>
            </w:r>
            <w:proofErr w:type="gramStart"/>
            <w:r w:rsidRPr="00904F88">
              <w:rPr>
                <w:lang w:val="es-ES"/>
              </w:rPr>
              <w:t>distancia ]</w:t>
            </w:r>
            <w:proofErr w:type="gramEnd"/>
            <w:r w:rsidRPr="00904F88">
              <w:rPr>
                <w:lang w:val="es-ES"/>
              </w:rPr>
              <w:t xml:space="preserve"> {1, 4}</w:t>
            </w:r>
          </w:p>
        </w:tc>
      </w:tr>
      <w:tr w:rsidR="00EF6D1A" w:rsidRPr="009B20CB" w14:paraId="2B463594" w14:textId="77777777" w:rsidTr="003C091B">
        <w:tc>
          <w:tcPr>
            <w:tcW w:w="0" w:type="auto"/>
            <w:hideMark/>
          </w:tcPr>
          <w:p w14:paraId="33E9A7EE" w14:textId="77777777" w:rsidR="00EF6D1A" w:rsidRPr="00904F88" w:rsidRDefault="00EF6D1A" w:rsidP="003C091B">
            <w:pPr>
              <w:rPr>
                <w:lang w:val="es-ES"/>
              </w:rPr>
            </w:pPr>
            <w:hyperlink r:id="rId294" w:anchor="border-individuales" w:history="1">
              <w:r w:rsidRPr="00904F88">
                <w:rPr>
                  <w:rStyle w:val="Hipervnculo"/>
                  <w:lang w:val="es-ES"/>
                </w:rPr>
                <w:t>border-bottom-style</w:t>
              </w:r>
            </w:hyperlink>
          </w:p>
        </w:tc>
        <w:tc>
          <w:tcPr>
            <w:tcW w:w="0" w:type="auto"/>
            <w:hideMark/>
          </w:tcPr>
          <w:p w14:paraId="25DC26E9" w14:textId="77777777" w:rsidR="00EF6D1A" w:rsidRPr="00904F88" w:rsidRDefault="00EF6D1A" w:rsidP="003C091B">
            <w:pPr>
              <w:rPr>
                <w:lang w:val="es-ES"/>
              </w:rPr>
            </w:pPr>
            <w:r w:rsidRPr="00904F88">
              <w:rPr>
                <w:lang w:val="es-ES"/>
              </w:rPr>
              <w:t>estilo del borde inferior</w:t>
            </w:r>
          </w:p>
        </w:tc>
        <w:tc>
          <w:tcPr>
            <w:tcW w:w="0" w:type="auto"/>
            <w:hideMark/>
          </w:tcPr>
          <w:p w14:paraId="09CD7D22" w14:textId="77777777" w:rsidR="00EF6D1A" w:rsidRPr="00904F88" w:rsidRDefault="00EF6D1A" w:rsidP="003C091B">
            <w:pPr>
              <w:rPr>
                <w:lang w:val="es-ES"/>
              </w:rPr>
            </w:pPr>
            <w:r w:rsidRPr="00904F88">
              <w:rPr>
                <w:lang w:val="es-ES"/>
              </w:rPr>
              <w:t>[ none | hidden | dashed | dotted | double | groove | inset | outset | ridge | </w:t>
            </w:r>
            <w:proofErr w:type="gramStart"/>
            <w:r w:rsidRPr="00904F88">
              <w:rPr>
                <w:lang w:val="es-ES"/>
              </w:rPr>
              <w:t>solid ]</w:t>
            </w:r>
            <w:proofErr w:type="gramEnd"/>
            <w:r w:rsidRPr="00904F88">
              <w:rPr>
                <w:lang w:val="es-ES"/>
              </w:rPr>
              <w:t xml:space="preserve"> {1, 4}</w:t>
            </w:r>
          </w:p>
        </w:tc>
      </w:tr>
      <w:tr w:rsidR="00EF6D1A" w:rsidRPr="00904F88" w14:paraId="5AAF2578" w14:textId="77777777" w:rsidTr="003C091B">
        <w:tc>
          <w:tcPr>
            <w:tcW w:w="0" w:type="auto"/>
            <w:hideMark/>
          </w:tcPr>
          <w:p w14:paraId="3F823965" w14:textId="77777777" w:rsidR="00EF6D1A" w:rsidRPr="00904F88" w:rsidRDefault="00EF6D1A" w:rsidP="003C091B">
            <w:pPr>
              <w:rPr>
                <w:lang w:val="es-ES"/>
              </w:rPr>
            </w:pPr>
            <w:r>
              <w:fldChar w:fldCharType="begin"/>
            </w:r>
            <w:r>
              <w:instrText>HYPERLINK "https://www.mclibre.org/consultar/htmlcss/css/css-bordes.html" \l "border-individuales"</w:instrText>
            </w:r>
            <w:r>
              <w:fldChar w:fldCharType="separate"/>
            </w:r>
            <w:r w:rsidRPr="00904F88">
              <w:rPr>
                <w:rStyle w:val="Hipervnculo"/>
                <w:lang w:val="es-ES"/>
              </w:rPr>
              <w:t>border-left-color</w:t>
            </w:r>
            <w:r>
              <w:fldChar w:fldCharType="end"/>
            </w:r>
          </w:p>
        </w:tc>
        <w:tc>
          <w:tcPr>
            <w:tcW w:w="0" w:type="auto"/>
            <w:hideMark/>
          </w:tcPr>
          <w:p w14:paraId="01E0AE3D" w14:textId="77777777" w:rsidR="00EF6D1A" w:rsidRPr="00904F88" w:rsidRDefault="00EF6D1A" w:rsidP="003C091B">
            <w:pPr>
              <w:rPr>
                <w:lang w:val="es-ES"/>
              </w:rPr>
            </w:pPr>
            <w:r w:rsidRPr="00904F88">
              <w:rPr>
                <w:lang w:val="es-ES"/>
              </w:rPr>
              <w:t>color del borde izquierdo</w:t>
            </w:r>
          </w:p>
        </w:tc>
        <w:tc>
          <w:tcPr>
            <w:tcW w:w="0" w:type="auto"/>
            <w:hideMark/>
          </w:tcPr>
          <w:p w14:paraId="238905C5" w14:textId="77777777" w:rsidR="00EF6D1A" w:rsidRPr="00904F88" w:rsidRDefault="00EF6D1A" w:rsidP="003C091B">
            <w:pPr>
              <w:rPr>
                <w:lang w:val="es-ES"/>
              </w:rPr>
            </w:pPr>
            <w:r w:rsidRPr="00904F88">
              <w:rPr>
                <w:lang w:val="es-ES"/>
              </w:rPr>
              <w:t>[ color | </w:t>
            </w:r>
            <w:proofErr w:type="gramStart"/>
            <w:r w:rsidRPr="00904F88">
              <w:rPr>
                <w:lang w:val="es-ES"/>
              </w:rPr>
              <w:t>transparent ]</w:t>
            </w:r>
            <w:proofErr w:type="gramEnd"/>
            <w:r w:rsidRPr="00904F88">
              <w:rPr>
                <w:lang w:val="es-ES"/>
              </w:rPr>
              <w:t xml:space="preserve"> {1, 4}</w:t>
            </w:r>
          </w:p>
        </w:tc>
      </w:tr>
      <w:tr w:rsidR="00EF6D1A" w:rsidRPr="00904F88" w14:paraId="539E05FB" w14:textId="77777777" w:rsidTr="003C091B">
        <w:tc>
          <w:tcPr>
            <w:tcW w:w="0" w:type="auto"/>
            <w:hideMark/>
          </w:tcPr>
          <w:p w14:paraId="0C3D4157" w14:textId="77777777" w:rsidR="00EF6D1A" w:rsidRPr="00904F88" w:rsidRDefault="00EF6D1A" w:rsidP="003C091B">
            <w:pPr>
              <w:rPr>
                <w:lang w:val="es-ES"/>
              </w:rPr>
            </w:pPr>
            <w:hyperlink r:id="rId295" w:anchor="border-individuales" w:history="1">
              <w:r w:rsidRPr="00904F88">
                <w:rPr>
                  <w:rStyle w:val="Hipervnculo"/>
                  <w:lang w:val="es-ES"/>
                </w:rPr>
                <w:t>border-left-width</w:t>
              </w:r>
            </w:hyperlink>
          </w:p>
        </w:tc>
        <w:tc>
          <w:tcPr>
            <w:tcW w:w="0" w:type="auto"/>
            <w:hideMark/>
          </w:tcPr>
          <w:p w14:paraId="25006ACB" w14:textId="77777777" w:rsidR="00EF6D1A" w:rsidRPr="00904F88" w:rsidRDefault="00EF6D1A" w:rsidP="003C091B">
            <w:pPr>
              <w:rPr>
                <w:lang w:val="es-ES"/>
              </w:rPr>
            </w:pPr>
            <w:r w:rsidRPr="00904F88">
              <w:rPr>
                <w:lang w:val="es-ES"/>
              </w:rPr>
              <w:t>grosor del borde izquierdo</w:t>
            </w:r>
          </w:p>
        </w:tc>
        <w:tc>
          <w:tcPr>
            <w:tcW w:w="0" w:type="auto"/>
            <w:hideMark/>
          </w:tcPr>
          <w:p w14:paraId="1C0DAC77" w14:textId="77777777" w:rsidR="00EF6D1A" w:rsidRPr="00904F88" w:rsidRDefault="00EF6D1A" w:rsidP="003C091B">
            <w:pPr>
              <w:rPr>
                <w:lang w:val="es-ES"/>
              </w:rPr>
            </w:pPr>
            <w:r w:rsidRPr="00904F88">
              <w:rPr>
                <w:lang w:val="es-ES"/>
              </w:rPr>
              <w:t xml:space="preserve">[ medium | thick | thin | </w:t>
            </w:r>
            <w:proofErr w:type="gramStart"/>
            <w:r w:rsidRPr="00904F88">
              <w:rPr>
                <w:lang w:val="es-ES"/>
              </w:rPr>
              <w:t>distancia ]</w:t>
            </w:r>
            <w:proofErr w:type="gramEnd"/>
            <w:r w:rsidRPr="00904F88">
              <w:rPr>
                <w:lang w:val="es-ES"/>
              </w:rPr>
              <w:t xml:space="preserve"> {1, 4}</w:t>
            </w:r>
          </w:p>
        </w:tc>
      </w:tr>
      <w:tr w:rsidR="00EF6D1A" w:rsidRPr="009B20CB" w14:paraId="520F067B" w14:textId="77777777" w:rsidTr="003C091B">
        <w:tc>
          <w:tcPr>
            <w:tcW w:w="0" w:type="auto"/>
            <w:hideMark/>
          </w:tcPr>
          <w:p w14:paraId="70584339" w14:textId="77777777" w:rsidR="00EF6D1A" w:rsidRPr="00904F88" w:rsidRDefault="00EF6D1A" w:rsidP="003C091B">
            <w:pPr>
              <w:rPr>
                <w:lang w:val="es-ES"/>
              </w:rPr>
            </w:pPr>
            <w:hyperlink r:id="rId296" w:anchor="border-individuales" w:history="1">
              <w:r w:rsidRPr="00904F88">
                <w:rPr>
                  <w:rStyle w:val="Hipervnculo"/>
                  <w:lang w:val="es-ES"/>
                </w:rPr>
                <w:t>border-left-style</w:t>
              </w:r>
            </w:hyperlink>
          </w:p>
        </w:tc>
        <w:tc>
          <w:tcPr>
            <w:tcW w:w="0" w:type="auto"/>
            <w:hideMark/>
          </w:tcPr>
          <w:p w14:paraId="0517E822" w14:textId="77777777" w:rsidR="00EF6D1A" w:rsidRPr="00904F88" w:rsidRDefault="00EF6D1A" w:rsidP="003C091B">
            <w:pPr>
              <w:rPr>
                <w:lang w:val="es-ES"/>
              </w:rPr>
            </w:pPr>
            <w:r w:rsidRPr="00904F88">
              <w:rPr>
                <w:lang w:val="es-ES"/>
              </w:rPr>
              <w:t>estilo del borde izquierdo</w:t>
            </w:r>
          </w:p>
        </w:tc>
        <w:tc>
          <w:tcPr>
            <w:tcW w:w="0" w:type="auto"/>
            <w:hideMark/>
          </w:tcPr>
          <w:p w14:paraId="01310EBD" w14:textId="77777777" w:rsidR="00EF6D1A" w:rsidRPr="00904F88" w:rsidRDefault="00EF6D1A" w:rsidP="003C091B">
            <w:pPr>
              <w:rPr>
                <w:lang w:val="es-ES"/>
              </w:rPr>
            </w:pPr>
            <w:r w:rsidRPr="00904F88">
              <w:rPr>
                <w:lang w:val="es-ES"/>
              </w:rPr>
              <w:t>[ none | hidden | dashed | dotted | double | groove | inset | outset | ridge | </w:t>
            </w:r>
            <w:proofErr w:type="gramStart"/>
            <w:r w:rsidRPr="00904F88">
              <w:rPr>
                <w:lang w:val="es-ES"/>
              </w:rPr>
              <w:t>solid ]</w:t>
            </w:r>
            <w:proofErr w:type="gramEnd"/>
            <w:r w:rsidRPr="00904F88">
              <w:rPr>
                <w:lang w:val="es-ES"/>
              </w:rPr>
              <w:t xml:space="preserve"> {1, 4}</w:t>
            </w:r>
          </w:p>
        </w:tc>
      </w:tr>
      <w:tr w:rsidR="00EF6D1A" w:rsidRPr="00904F88" w14:paraId="7D5E83E6" w14:textId="77777777" w:rsidTr="003C091B">
        <w:tc>
          <w:tcPr>
            <w:tcW w:w="0" w:type="auto"/>
            <w:hideMark/>
          </w:tcPr>
          <w:p w14:paraId="257881C4" w14:textId="77777777" w:rsidR="00EF6D1A" w:rsidRPr="00904F88" w:rsidRDefault="00EF6D1A" w:rsidP="003C091B">
            <w:pPr>
              <w:rPr>
                <w:lang w:val="es-ES"/>
              </w:rPr>
            </w:pPr>
            <w:r>
              <w:fldChar w:fldCharType="begin"/>
            </w:r>
            <w:r>
              <w:instrText>HYPERLINK "https://www.mclibre.org/consultar/htmlcss/css/css-bordes-2.html" \l "border-image"</w:instrText>
            </w:r>
            <w:r>
              <w:fldChar w:fldCharType="separate"/>
            </w:r>
            <w:r w:rsidRPr="00904F88">
              <w:rPr>
                <w:rStyle w:val="Hipervnculo"/>
                <w:lang w:val="es-ES"/>
              </w:rPr>
              <w:t>border-image</w:t>
            </w:r>
            <w:r>
              <w:fldChar w:fldCharType="end"/>
            </w:r>
          </w:p>
        </w:tc>
        <w:tc>
          <w:tcPr>
            <w:tcW w:w="0" w:type="auto"/>
            <w:hideMark/>
          </w:tcPr>
          <w:p w14:paraId="1B16FC6B" w14:textId="77777777" w:rsidR="00EF6D1A" w:rsidRPr="00904F88" w:rsidRDefault="00EF6D1A" w:rsidP="003C091B">
            <w:pPr>
              <w:rPr>
                <w:lang w:val="es-ES"/>
              </w:rPr>
            </w:pPr>
            <w:r w:rsidRPr="00904F88">
              <w:rPr>
                <w:lang w:val="es-ES"/>
              </w:rPr>
              <w:t>propiedad compuesta</w:t>
            </w:r>
          </w:p>
        </w:tc>
        <w:tc>
          <w:tcPr>
            <w:tcW w:w="0" w:type="auto"/>
            <w:hideMark/>
          </w:tcPr>
          <w:p w14:paraId="5BDE61E5" w14:textId="77777777" w:rsidR="00EF6D1A" w:rsidRPr="00904F88" w:rsidRDefault="00EF6D1A" w:rsidP="003C091B">
            <w:pPr>
              <w:rPr>
                <w:lang w:val="es-ES"/>
              </w:rPr>
            </w:pPr>
            <w:r w:rsidRPr="00904F88">
              <w:rPr>
                <w:lang w:val="es-ES"/>
              </w:rPr>
              <w:t>border-image-source || border-image-slice || border-image-width || border-image-outset || border-image-repeat</w:t>
            </w:r>
          </w:p>
        </w:tc>
      </w:tr>
      <w:tr w:rsidR="00EF6D1A" w:rsidRPr="00904F88" w14:paraId="39883E6D" w14:textId="77777777" w:rsidTr="003C091B">
        <w:tc>
          <w:tcPr>
            <w:tcW w:w="0" w:type="auto"/>
            <w:hideMark/>
          </w:tcPr>
          <w:p w14:paraId="2DF71C78" w14:textId="77777777" w:rsidR="00EF6D1A" w:rsidRPr="00904F88" w:rsidRDefault="00EF6D1A" w:rsidP="003C091B">
            <w:pPr>
              <w:rPr>
                <w:lang w:val="es-ES"/>
              </w:rPr>
            </w:pPr>
            <w:hyperlink r:id="rId297" w:anchor="border-image-source" w:history="1">
              <w:r w:rsidRPr="00904F88">
                <w:rPr>
                  <w:rStyle w:val="Hipervnculo"/>
                  <w:lang w:val="es-ES"/>
                </w:rPr>
                <w:t>border-image-source</w:t>
              </w:r>
            </w:hyperlink>
          </w:p>
        </w:tc>
        <w:tc>
          <w:tcPr>
            <w:tcW w:w="0" w:type="auto"/>
            <w:hideMark/>
          </w:tcPr>
          <w:p w14:paraId="7C0C02A1" w14:textId="77777777" w:rsidR="00EF6D1A" w:rsidRPr="00904F88" w:rsidRDefault="00EF6D1A" w:rsidP="003C091B">
            <w:pPr>
              <w:rPr>
                <w:lang w:val="es-ES"/>
              </w:rPr>
            </w:pPr>
            <w:r w:rsidRPr="00904F88">
              <w:rPr>
                <w:lang w:val="es-ES"/>
              </w:rPr>
              <w:t>imagen de borde</w:t>
            </w:r>
          </w:p>
        </w:tc>
        <w:tc>
          <w:tcPr>
            <w:tcW w:w="0" w:type="auto"/>
            <w:hideMark/>
          </w:tcPr>
          <w:p w14:paraId="73CDCEED" w14:textId="77777777" w:rsidR="00EF6D1A" w:rsidRPr="00904F88" w:rsidRDefault="00EF6D1A" w:rsidP="003C091B">
            <w:pPr>
              <w:rPr>
                <w:lang w:val="es-ES"/>
              </w:rPr>
            </w:pPr>
            <w:r w:rsidRPr="00904F88">
              <w:rPr>
                <w:lang w:val="es-ES"/>
              </w:rPr>
              <w:t>URL</w:t>
            </w:r>
          </w:p>
        </w:tc>
      </w:tr>
      <w:tr w:rsidR="00EF6D1A" w:rsidRPr="00904F88" w14:paraId="7EAE5D7E" w14:textId="77777777" w:rsidTr="003C091B">
        <w:tc>
          <w:tcPr>
            <w:tcW w:w="0" w:type="auto"/>
            <w:hideMark/>
          </w:tcPr>
          <w:p w14:paraId="3ACFBDD4" w14:textId="77777777" w:rsidR="00EF6D1A" w:rsidRPr="00904F88" w:rsidRDefault="00EF6D1A" w:rsidP="003C091B">
            <w:pPr>
              <w:rPr>
                <w:lang w:val="es-ES"/>
              </w:rPr>
            </w:pPr>
            <w:hyperlink r:id="rId298" w:anchor="border-image-slice" w:history="1">
              <w:r w:rsidRPr="00904F88">
                <w:rPr>
                  <w:rStyle w:val="Hipervnculo"/>
                  <w:lang w:val="es-ES"/>
                </w:rPr>
                <w:t>border-image-slice</w:t>
              </w:r>
            </w:hyperlink>
          </w:p>
        </w:tc>
        <w:tc>
          <w:tcPr>
            <w:tcW w:w="0" w:type="auto"/>
            <w:hideMark/>
          </w:tcPr>
          <w:p w14:paraId="4EB24CE0" w14:textId="77777777" w:rsidR="00EF6D1A" w:rsidRPr="00904F88" w:rsidRDefault="00EF6D1A" w:rsidP="003C091B">
            <w:pPr>
              <w:rPr>
                <w:lang w:val="es-ES"/>
              </w:rPr>
            </w:pPr>
            <w:r w:rsidRPr="00904F88">
              <w:rPr>
                <w:lang w:val="es-ES"/>
              </w:rPr>
              <w:t>troceado de la imagen de borde</w:t>
            </w:r>
          </w:p>
        </w:tc>
        <w:tc>
          <w:tcPr>
            <w:tcW w:w="0" w:type="auto"/>
            <w:hideMark/>
          </w:tcPr>
          <w:p w14:paraId="293C0591" w14:textId="77777777" w:rsidR="00EF6D1A" w:rsidRPr="00904F88" w:rsidRDefault="00EF6D1A" w:rsidP="003C091B">
            <w:pPr>
              <w:rPr>
                <w:lang w:val="es-ES"/>
              </w:rPr>
            </w:pPr>
            <w:r w:rsidRPr="00904F88">
              <w:rPr>
                <w:lang w:val="es-ES"/>
              </w:rPr>
              <w:t xml:space="preserve">[ distancia | </w:t>
            </w:r>
            <w:proofErr w:type="gramStart"/>
            <w:r w:rsidRPr="00904F88">
              <w:rPr>
                <w:lang w:val="es-ES"/>
              </w:rPr>
              <w:t>porcentaje ]</w:t>
            </w:r>
            <w:proofErr w:type="gramEnd"/>
            <w:r w:rsidRPr="00904F88">
              <w:rPr>
                <w:lang w:val="es-ES"/>
              </w:rPr>
              <w:t xml:space="preserve"> {1, 4}</w:t>
            </w:r>
          </w:p>
        </w:tc>
      </w:tr>
      <w:tr w:rsidR="00EF6D1A" w:rsidRPr="00904F88" w14:paraId="3319C7E0" w14:textId="77777777" w:rsidTr="003C091B">
        <w:tc>
          <w:tcPr>
            <w:tcW w:w="0" w:type="auto"/>
            <w:hideMark/>
          </w:tcPr>
          <w:p w14:paraId="0245B878" w14:textId="77777777" w:rsidR="00EF6D1A" w:rsidRPr="00904F88" w:rsidRDefault="00EF6D1A" w:rsidP="003C091B">
            <w:pPr>
              <w:rPr>
                <w:lang w:val="es-ES"/>
              </w:rPr>
            </w:pPr>
            <w:hyperlink r:id="rId299" w:anchor="border-image-width" w:history="1">
              <w:r w:rsidRPr="00904F88">
                <w:rPr>
                  <w:rStyle w:val="Hipervnculo"/>
                  <w:lang w:val="es-ES"/>
                </w:rPr>
                <w:t>border-image-width</w:t>
              </w:r>
            </w:hyperlink>
          </w:p>
        </w:tc>
        <w:tc>
          <w:tcPr>
            <w:tcW w:w="0" w:type="auto"/>
            <w:hideMark/>
          </w:tcPr>
          <w:p w14:paraId="47C2734A" w14:textId="77777777" w:rsidR="00EF6D1A" w:rsidRPr="00904F88" w:rsidRDefault="00EF6D1A" w:rsidP="003C091B">
            <w:pPr>
              <w:rPr>
                <w:lang w:val="es-ES"/>
              </w:rPr>
            </w:pPr>
            <w:r w:rsidRPr="00904F88">
              <w:rPr>
                <w:lang w:val="es-ES"/>
              </w:rPr>
              <w:t>tamaño de borde</w:t>
            </w:r>
          </w:p>
        </w:tc>
        <w:tc>
          <w:tcPr>
            <w:tcW w:w="0" w:type="auto"/>
            <w:hideMark/>
          </w:tcPr>
          <w:p w14:paraId="09CDB15C" w14:textId="77777777" w:rsidR="00EF6D1A" w:rsidRPr="00904F88" w:rsidRDefault="00EF6D1A" w:rsidP="003C091B">
            <w:pPr>
              <w:rPr>
                <w:lang w:val="es-ES"/>
              </w:rPr>
            </w:pPr>
            <w:r w:rsidRPr="00904F88">
              <w:rPr>
                <w:lang w:val="es-ES"/>
              </w:rPr>
              <w:t xml:space="preserve">[ distancia | porcentaje | </w:t>
            </w:r>
            <w:proofErr w:type="gramStart"/>
            <w:r w:rsidRPr="00904F88">
              <w:rPr>
                <w:lang w:val="es-ES"/>
              </w:rPr>
              <w:t>número ]</w:t>
            </w:r>
            <w:proofErr w:type="gramEnd"/>
            <w:r w:rsidRPr="00904F88">
              <w:rPr>
                <w:lang w:val="es-ES"/>
              </w:rPr>
              <w:t xml:space="preserve"> {1, 4}</w:t>
            </w:r>
          </w:p>
        </w:tc>
      </w:tr>
      <w:tr w:rsidR="00EF6D1A" w:rsidRPr="00904F88" w14:paraId="456CB653" w14:textId="77777777" w:rsidTr="003C091B">
        <w:tc>
          <w:tcPr>
            <w:tcW w:w="0" w:type="auto"/>
            <w:hideMark/>
          </w:tcPr>
          <w:p w14:paraId="7F15B1B7" w14:textId="77777777" w:rsidR="00EF6D1A" w:rsidRPr="00904F88" w:rsidRDefault="00EF6D1A" w:rsidP="003C091B">
            <w:pPr>
              <w:rPr>
                <w:lang w:val="es-ES"/>
              </w:rPr>
            </w:pPr>
            <w:hyperlink r:id="rId300" w:anchor="border-image-outset" w:history="1">
              <w:r w:rsidRPr="00904F88">
                <w:rPr>
                  <w:rStyle w:val="Hipervnculo"/>
                  <w:lang w:val="es-ES"/>
                </w:rPr>
                <w:t>border-image-outset</w:t>
              </w:r>
            </w:hyperlink>
          </w:p>
        </w:tc>
        <w:tc>
          <w:tcPr>
            <w:tcW w:w="0" w:type="auto"/>
            <w:hideMark/>
          </w:tcPr>
          <w:p w14:paraId="7E4FB569" w14:textId="77777777" w:rsidR="00EF6D1A" w:rsidRPr="00904F88" w:rsidRDefault="00EF6D1A" w:rsidP="003C091B">
            <w:pPr>
              <w:rPr>
                <w:lang w:val="es-ES"/>
              </w:rPr>
            </w:pPr>
            <w:r w:rsidRPr="00904F88">
              <w:rPr>
                <w:lang w:val="es-ES"/>
              </w:rPr>
              <w:t>extensión del borde</w:t>
            </w:r>
          </w:p>
        </w:tc>
        <w:tc>
          <w:tcPr>
            <w:tcW w:w="0" w:type="auto"/>
            <w:hideMark/>
          </w:tcPr>
          <w:p w14:paraId="52EF67C4" w14:textId="77777777" w:rsidR="00EF6D1A" w:rsidRPr="00904F88" w:rsidRDefault="00EF6D1A" w:rsidP="003C091B">
            <w:pPr>
              <w:rPr>
                <w:lang w:val="es-ES"/>
              </w:rPr>
            </w:pPr>
            <w:r w:rsidRPr="00904F88">
              <w:rPr>
                <w:lang w:val="es-ES"/>
              </w:rPr>
              <w:t xml:space="preserve">[ distancia | </w:t>
            </w:r>
            <w:proofErr w:type="gramStart"/>
            <w:r w:rsidRPr="00904F88">
              <w:rPr>
                <w:lang w:val="es-ES"/>
              </w:rPr>
              <w:t>número ]</w:t>
            </w:r>
            <w:proofErr w:type="gramEnd"/>
            <w:r w:rsidRPr="00904F88">
              <w:rPr>
                <w:lang w:val="es-ES"/>
              </w:rPr>
              <w:t xml:space="preserve"> {1, 4}</w:t>
            </w:r>
          </w:p>
        </w:tc>
      </w:tr>
      <w:tr w:rsidR="00EF6D1A" w:rsidRPr="00904F88" w14:paraId="6436CE95" w14:textId="77777777" w:rsidTr="003C091B">
        <w:tc>
          <w:tcPr>
            <w:tcW w:w="0" w:type="auto"/>
            <w:hideMark/>
          </w:tcPr>
          <w:p w14:paraId="769B6C1C" w14:textId="77777777" w:rsidR="00EF6D1A" w:rsidRPr="00904F88" w:rsidRDefault="00EF6D1A" w:rsidP="003C091B">
            <w:pPr>
              <w:rPr>
                <w:lang w:val="es-ES"/>
              </w:rPr>
            </w:pPr>
            <w:hyperlink r:id="rId301" w:anchor="border-image-repeat" w:history="1">
              <w:r w:rsidRPr="00904F88">
                <w:rPr>
                  <w:rStyle w:val="Hipervnculo"/>
                  <w:lang w:val="es-ES"/>
                </w:rPr>
                <w:t>border-image-repeat</w:t>
              </w:r>
            </w:hyperlink>
          </w:p>
        </w:tc>
        <w:tc>
          <w:tcPr>
            <w:tcW w:w="0" w:type="auto"/>
            <w:hideMark/>
          </w:tcPr>
          <w:p w14:paraId="438F65D5" w14:textId="77777777" w:rsidR="00EF6D1A" w:rsidRPr="00904F88" w:rsidRDefault="00EF6D1A" w:rsidP="003C091B">
            <w:pPr>
              <w:rPr>
                <w:lang w:val="es-ES"/>
              </w:rPr>
            </w:pPr>
            <w:r w:rsidRPr="00904F88">
              <w:rPr>
                <w:lang w:val="es-ES"/>
              </w:rPr>
              <w:t>repetición del borde</w:t>
            </w:r>
          </w:p>
        </w:tc>
        <w:tc>
          <w:tcPr>
            <w:tcW w:w="0" w:type="auto"/>
            <w:hideMark/>
          </w:tcPr>
          <w:p w14:paraId="6F42795D" w14:textId="77777777" w:rsidR="00EF6D1A" w:rsidRPr="00904F88" w:rsidRDefault="00EF6D1A" w:rsidP="003C091B">
            <w:pPr>
              <w:rPr>
                <w:lang w:val="es-ES"/>
              </w:rPr>
            </w:pPr>
            <w:r w:rsidRPr="00904F88">
              <w:rPr>
                <w:lang w:val="es-ES"/>
              </w:rPr>
              <w:t>stretch | repeat | </w:t>
            </w:r>
            <w:proofErr w:type="gramStart"/>
            <w:r w:rsidRPr="00904F88">
              <w:rPr>
                <w:lang w:val="es-ES"/>
              </w:rPr>
              <w:t>round</w:t>
            </w:r>
            <w:proofErr w:type="gramEnd"/>
            <w:r w:rsidRPr="00904F88">
              <w:rPr>
                <w:lang w:val="es-ES"/>
              </w:rPr>
              <w:t> | space</w:t>
            </w:r>
          </w:p>
        </w:tc>
      </w:tr>
      <w:tr w:rsidR="00EF6D1A" w:rsidRPr="00904F88" w14:paraId="1F8B80EC" w14:textId="77777777" w:rsidTr="003C091B">
        <w:tc>
          <w:tcPr>
            <w:tcW w:w="0" w:type="auto"/>
            <w:hideMark/>
          </w:tcPr>
          <w:p w14:paraId="25A01641" w14:textId="77777777" w:rsidR="00EF6D1A" w:rsidRPr="00904F88" w:rsidRDefault="00EF6D1A" w:rsidP="003C091B">
            <w:pPr>
              <w:rPr>
                <w:lang w:val="es-ES"/>
              </w:rPr>
            </w:pPr>
            <w:hyperlink r:id="rId302" w:anchor="box-shadow" w:history="1">
              <w:r w:rsidRPr="00904F88">
                <w:rPr>
                  <w:rStyle w:val="Hipervnculo"/>
                  <w:lang w:val="es-ES"/>
                </w:rPr>
                <w:t>box-shadow</w:t>
              </w:r>
            </w:hyperlink>
          </w:p>
        </w:tc>
        <w:tc>
          <w:tcPr>
            <w:tcW w:w="0" w:type="auto"/>
            <w:hideMark/>
          </w:tcPr>
          <w:p w14:paraId="09827337" w14:textId="77777777" w:rsidR="00EF6D1A" w:rsidRPr="00904F88" w:rsidRDefault="00EF6D1A" w:rsidP="003C091B">
            <w:pPr>
              <w:rPr>
                <w:lang w:val="es-ES"/>
              </w:rPr>
            </w:pPr>
            <w:r w:rsidRPr="00904F88">
              <w:rPr>
                <w:lang w:val="es-ES"/>
              </w:rPr>
              <w:t>sombra de la caja</w:t>
            </w:r>
          </w:p>
        </w:tc>
        <w:tc>
          <w:tcPr>
            <w:tcW w:w="0" w:type="auto"/>
            <w:hideMark/>
          </w:tcPr>
          <w:p w14:paraId="6C8AAFE9" w14:textId="77777777" w:rsidR="00EF6D1A" w:rsidRPr="00904F88" w:rsidRDefault="00EF6D1A" w:rsidP="003C091B">
            <w:pPr>
              <w:rPr>
                <w:lang w:val="es-ES"/>
              </w:rPr>
            </w:pPr>
            <w:r w:rsidRPr="00904F88">
              <w:rPr>
                <w:lang w:val="es-ES"/>
              </w:rPr>
              <w:t xml:space="preserve">none | [ </w:t>
            </w:r>
            <w:proofErr w:type="gramStart"/>
            <w:r w:rsidRPr="00904F88">
              <w:rPr>
                <w:lang w:val="es-ES"/>
              </w:rPr>
              <w:t>distancia ]</w:t>
            </w:r>
            <w:proofErr w:type="gramEnd"/>
            <w:r w:rsidRPr="00904F88">
              <w:rPr>
                <w:lang w:val="es-ES"/>
              </w:rPr>
              <w:t xml:space="preserve"> {2, 4} | color | inset</w:t>
            </w:r>
          </w:p>
        </w:tc>
      </w:tr>
      <w:tr w:rsidR="00EF6D1A" w:rsidRPr="00904F88" w14:paraId="617186C5" w14:textId="77777777" w:rsidTr="003C091B">
        <w:tc>
          <w:tcPr>
            <w:tcW w:w="0" w:type="auto"/>
            <w:gridSpan w:val="3"/>
            <w:shd w:val="clear" w:color="auto" w:fill="FDE9D9" w:themeFill="accent6" w:themeFillTint="33"/>
            <w:hideMark/>
          </w:tcPr>
          <w:p w14:paraId="45DD9A34" w14:textId="77777777" w:rsidR="00EF6D1A" w:rsidRPr="00904F88" w:rsidRDefault="00EF6D1A" w:rsidP="003C091B">
            <w:pPr>
              <w:rPr>
                <w:b/>
                <w:bCs/>
                <w:lang w:val="es-ES"/>
              </w:rPr>
            </w:pPr>
            <w:r w:rsidRPr="00904F88">
              <w:rPr>
                <w:b/>
                <w:bCs/>
                <w:lang w:val="es-ES"/>
              </w:rPr>
              <w:t>Márgenes</w:t>
            </w:r>
          </w:p>
        </w:tc>
      </w:tr>
      <w:tr w:rsidR="00EF6D1A" w:rsidRPr="00904F88" w14:paraId="1AC268C6" w14:textId="77777777" w:rsidTr="003C091B">
        <w:tc>
          <w:tcPr>
            <w:tcW w:w="0" w:type="auto"/>
            <w:shd w:val="clear" w:color="auto" w:fill="FDE9D9" w:themeFill="accent6" w:themeFillTint="33"/>
            <w:hideMark/>
          </w:tcPr>
          <w:p w14:paraId="5B4C112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03AD9F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CC98A10" w14:textId="77777777" w:rsidR="00EF6D1A" w:rsidRPr="00904F88" w:rsidRDefault="00EF6D1A" w:rsidP="003C091B">
            <w:pPr>
              <w:rPr>
                <w:b/>
                <w:bCs/>
                <w:lang w:val="es-ES"/>
              </w:rPr>
            </w:pPr>
            <w:r w:rsidRPr="00904F88">
              <w:rPr>
                <w:b/>
                <w:bCs/>
                <w:lang w:val="es-ES"/>
              </w:rPr>
              <w:t>Valores</w:t>
            </w:r>
          </w:p>
        </w:tc>
      </w:tr>
      <w:tr w:rsidR="00EF6D1A" w:rsidRPr="00904F88" w14:paraId="54602517" w14:textId="77777777" w:rsidTr="003C091B">
        <w:tc>
          <w:tcPr>
            <w:tcW w:w="0" w:type="auto"/>
            <w:hideMark/>
          </w:tcPr>
          <w:p w14:paraId="2F3A290E" w14:textId="77777777" w:rsidR="00EF6D1A" w:rsidRPr="00904F88" w:rsidRDefault="00EF6D1A" w:rsidP="003C091B">
            <w:pPr>
              <w:rPr>
                <w:lang w:val="es-ES"/>
              </w:rPr>
            </w:pPr>
            <w:hyperlink r:id="rId303" w:anchor="margin" w:history="1">
              <w:r w:rsidRPr="00904F88">
                <w:rPr>
                  <w:rStyle w:val="Hipervnculo"/>
                  <w:lang w:val="es-ES"/>
                </w:rPr>
                <w:t>margin</w:t>
              </w:r>
            </w:hyperlink>
          </w:p>
        </w:tc>
        <w:tc>
          <w:tcPr>
            <w:tcW w:w="0" w:type="auto"/>
            <w:hideMark/>
          </w:tcPr>
          <w:p w14:paraId="6545CF9B" w14:textId="77777777" w:rsidR="00EF6D1A" w:rsidRPr="00904F88" w:rsidRDefault="00EF6D1A" w:rsidP="003C091B">
            <w:pPr>
              <w:rPr>
                <w:lang w:val="es-ES"/>
              </w:rPr>
            </w:pPr>
            <w:r w:rsidRPr="00904F88">
              <w:rPr>
                <w:lang w:val="es-ES"/>
              </w:rPr>
              <w:t xml:space="preserve">cuatro </w:t>
            </w:r>
            <w:proofErr w:type="gramStart"/>
            <w:r w:rsidRPr="00904F88">
              <w:rPr>
                <w:lang w:val="es-ES"/>
              </w:rPr>
              <w:t>márgenes exterior simultáneamente</w:t>
            </w:r>
            <w:proofErr w:type="gramEnd"/>
          </w:p>
        </w:tc>
        <w:tc>
          <w:tcPr>
            <w:tcW w:w="0" w:type="auto"/>
            <w:hideMark/>
          </w:tcPr>
          <w:p w14:paraId="423A5F20" w14:textId="77777777" w:rsidR="00EF6D1A" w:rsidRPr="00904F88" w:rsidRDefault="00EF6D1A" w:rsidP="003C091B">
            <w:pPr>
              <w:rPr>
                <w:lang w:val="es-ES"/>
              </w:rPr>
            </w:pPr>
            <w:r w:rsidRPr="00904F88">
              <w:rPr>
                <w:lang w:val="es-ES"/>
              </w:rPr>
              <w:t xml:space="preserve">[ auto | distancia | </w:t>
            </w:r>
            <w:proofErr w:type="gramStart"/>
            <w:r w:rsidRPr="00904F88">
              <w:rPr>
                <w:lang w:val="es-ES"/>
              </w:rPr>
              <w:t>porcentaje ]</w:t>
            </w:r>
            <w:proofErr w:type="gramEnd"/>
            <w:r w:rsidRPr="00904F88">
              <w:rPr>
                <w:lang w:val="es-ES"/>
              </w:rPr>
              <w:t xml:space="preserve"> {1, 4}</w:t>
            </w:r>
          </w:p>
        </w:tc>
      </w:tr>
      <w:tr w:rsidR="00EF6D1A" w:rsidRPr="00904F88" w14:paraId="7B375D3E" w14:textId="77777777" w:rsidTr="003C091B">
        <w:tc>
          <w:tcPr>
            <w:tcW w:w="0" w:type="auto"/>
            <w:hideMark/>
          </w:tcPr>
          <w:p w14:paraId="077BD4BA" w14:textId="77777777" w:rsidR="00EF6D1A" w:rsidRPr="00904F88" w:rsidRDefault="00EF6D1A" w:rsidP="003C091B">
            <w:pPr>
              <w:rPr>
                <w:lang w:val="es-ES"/>
              </w:rPr>
            </w:pPr>
            <w:hyperlink r:id="rId304" w:anchor="margin-lados" w:history="1">
              <w:r w:rsidRPr="00904F88">
                <w:rPr>
                  <w:rStyle w:val="Hipervnculo"/>
                  <w:lang w:val="es-ES"/>
                </w:rPr>
                <w:t>margin-top</w:t>
              </w:r>
            </w:hyperlink>
          </w:p>
        </w:tc>
        <w:tc>
          <w:tcPr>
            <w:tcW w:w="0" w:type="auto"/>
            <w:hideMark/>
          </w:tcPr>
          <w:p w14:paraId="349C903B" w14:textId="77777777" w:rsidR="00EF6D1A" w:rsidRPr="00904F88" w:rsidRDefault="00EF6D1A" w:rsidP="003C091B">
            <w:pPr>
              <w:rPr>
                <w:lang w:val="es-ES"/>
              </w:rPr>
            </w:pPr>
            <w:r w:rsidRPr="00904F88">
              <w:rPr>
                <w:lang w:val="es-ES"/>
              </w:rPr>
              <w:t>margen exterior superior</w:t>
            </w:r>
          </w:p>
        </w:tc>
        <w:tc>
          <w:tcPr>
            <w:tcW w:w="0" w:type="auto"/>
            <w:hideMark/>
          </w:tcPr>
          <w:p w14:paraId="7555E4CC" w14:textId="77777777" w:rsidR="00EF6D1A" w:rsidRPr="00904F88" w:rsidRDefault="00EF6D1A" w:rsidP="003C091B">
            <w:pPr>
              <w:rPr>
                <w:lang w:val="es-ES"/>
              </w:rPr>
            </w:pPr>
            <w:r w:rsidRPr="00904F88">
              <w:rPr>
                <w:lang w:val="es-ES"/>
              </w:rPr>
              <w:t>auto | distancia | porcentaje</w:t>
            </w:r>
          </w:p>
        </w:tc>
      </w:tr>
      <w:tr w:rsidR="00EF6D1A" w:rsidRPr="00904F88" w14:paraId="479244A8" w14:textId="77777777" w:rsidTr="003C091B">
        <w:tc>
          <w:tcPr>
            <w:tcW w:w="0" w:type="auto"/>
            <w:hideMark/>
          </w:tcPr>
          <w:p w14:paraId="16010C89" w14:textId="77777777" w:rsidR="00EF6D1A" w:rsidRPr="00904F88" w:rsidRDefault="00EF6D1A" w:rsidP="003C091B">
            <w:pPr>
              <w:rPr>
                <w:lang w:val="es-ES"/>
              </w:rPr>
            </w:pPr>
            <w:hyperlink r:id="rId305" w:anchor="margin-lados" w:history="1">
              <w:r w:rsidRPr="00904F88">
                <w:rPr>
                  <w:rStyle w:val="Hipervnculo"/>
                  <w:lang w:val="es-ES"/>
                </w:rPr>
                <w:t>margin-right</w:t>
              </w:r>
            </w:hyperlink>
          </w:p>
        </w:tc>
        <w:tc>
          <w:tcPr>
            <w:tcW w:w="0" w:type="auto"/>
            <w:hideMark/>
          </w:tcPr>
          <w:p w14:paraId="414AA4BC" w14:textId="77777777" w:rsidR="00EF6D1A" w:rsidRPr="00904F88" w:rsidRDefault="00EF6D1A" w:rsidP="003C091B">
            <w:pPr>
              <w:rPr>
                <w:lang w:val="es-ES"/>
              </w:rPr>
            </w:pPr>
            <w:r w:rsidRPr="00904F88">
              <w:rPr>
                <w:lang w:val="es-ES"/>
              </w:rPr>
              <w:t>margen exterior derecho</w:t>
            </w:r>
          </w:p>
        </w:tc>
        <w:tc>
          <w:tcPr>
            <w:tcW w:w="0" w:type="auto"/>
            <w:hideMark/>
          </w:tcPr>
          <w:p w14:paraId="679E8647" w14:textId="77777777" w:rsidR="00EF6D1A" w:rsidRPr="00904F88" w:rsidRDefault="00EF6D1A" w:rsidP="003C091B">
            <w:pPr>
              <w:rPr>
                <w:lang w:val="es-ES"/>
              </w:rPr>
            </w:pPr>
            <w:r w:rsidRPr="00904F88">
              <w:rPr>
                <w:lang w:val="es-ES"/>
              </w:rPr>
              <w:t>auto | distancia | porcentaje</w:t>
            </w:r>
          </w:p>
        </w:tc>
      </w:tr>
      <w:tr w:rsidR="00EF6D1A" w:rsidRPr="00904F88" w14:paraId="79511932" w14:textId="77777777" w:rsidTr="003C091B">
        <w:tc>
          <w:tcPr>
            <w:tcW w:w="0" w:type="auto"/>
            <w:hideMark/>
          </w:tcPr>
          <w:p w14:paraId="5160CC54" w14:textId="77777777" w:rsidR="00EF6D1A" w:rsidRPr="00904F88" w:rsidRDefault="00EF6D1A" w:rsidP="003C091B">
            <w:pPr>
              <w:rPr>
                <w:lang w:val="es-ES"/>
              </w:rPr>
            </w:pPr>
            <w:hyperlink r:id="rId306" w:anchor="margin-lados" w:history="1">
              <w:r w:rsidRPr="00904F88">
                <w:rPr>
                  <w:rStyle w:val="Hipervnculo"/>
                  <w:lang w:val="es-ES"/>
                </w:rPr>
                <w:t>margin-bottom</w:t>
              </w:r>
            </w:hyperlink>
          </w:p>
        </w:tc>
        <w:tc>
          <w:tcPr>
            <w:tcW w:w="0" w:type="auto"/>
            <w:hideMark/>
          </w:tcPr>
          <w:p w14:paraId="098B908E" w14:textId="77777777" w:rsidR="00EF6D1A" w:rsidRPr="00904F88" w:rsidRDefault="00EF6D1A" w:rsidP="003C091B">
            <w:pPr>
              <w:rPr>
                <w:lang w:val="es-ES"/>
              </w:rPr>
            </w:pPr>
            <w:r w:rsidRPr="00904F88">
              <w:rPr>
                <w:lang w:val="es-ES"/>
              </w:rPr>
              <w:t>margen exterior inferior</w:t>
            </w:r>
          </w:p>
        </w:tc>
        <w:tc>
          <w:tcPr>
            <w:tcW w:w="0" w:type="auto"/>
            <w:hideMark/>
          </w:tcPr>
          <w:p w14:paraId="4A35497D" w14:textId="77777777" w:rsidR="00EF6D1A" w:rsidRPr="00904F88" w:rsidRDefault="00EF6D1A" w:rsidP="003C091B">
            <w:pPr>
              <w:rPr>
                <w:lang w:val="es-ES"/>
              </w:rPr>
            </w:pPr>
            <w:r w:rsidRPr="00904F88">
              <w:rPr>
                <w:lang w:val="es-ES"/>
              </w:rPr>
              <w:t>auto | distancia | porcentaje</w:t>
            </w:r>
          </w:p>
        </w:tc>
      </w:tr>
      <w:tr w:rsidR="00EF6D1A" w:rsidRPr="00904F88" w14:paraId="584EB5C8" w14:textId="77777777" w:rsidTr="003C091B">
        <w:tc>
          <w:tcPr>
            <w:tcW w:w="0" w:type="auto"/>
            <w:hideMark/>
          </w:tcPr>
          <w:p w14:paraId="37409CBC" w14:textId="77777777" w:rsidR="00EF6D1A" w:rsidRPr="00904F88" w:rsidRDefault="00EF6D1A" w:rsidP="003C091B">
            <w:pPr>
              <w:rPr>
                <w:lang w:val="es-ES"/>
              </w:rPr>
            </w:pPr>
            <w:hyperlink r:id="rId307" w:anchor="margin-lados" w:history="1">
              <w:r w:rsidRPr="00904F88">
                <w:rPr>
                  <w:rStyle w:val="Hipervnculo"/>
                  <w:lang w:val="es-ES"/>
                </w:rPr>
                <w:t>margin-left</w:t>
              </w:r>
            </w:hyperlink>
          </w:p>
        </w:tc>
        <w:tc>
          <w:tcPr>
            <w:tcW w:w="0" w:type="auto"/>
            <w:hideMark/>
          </w:tcPr>
          <w:p w14:paraId="44C99EA8" w14:textId="77777777" w:rsidR="00EF6D1A" w:rsidRPr="00904F88" w:rsidRDefault="00EF6D1A" w:rsidP="003C091B">
            <w:pPr>
              <w:rPr>
                <w:lang w:val="es-ES"/>
              </w:rPr>
            </w:pPr>
            <w:r w:rsidRPr="00904F88">
              <w:rPr>
                <w:lang w:val="es-ES"/>
              </w:rPr>
              <w:t>margen exterior izquierdo</w:t>
            </w:r>
          </w:p>
        </w:tc>
        <w:tc>
          <w:tcPr>
            <w:tcW w:w="0" w:type="auto"/>
            <w:hideMark/>
          </w:tcPr>
          <w:p w14:paraId="05D85C04" w14:textId="77777777" w:rsidR="00EF6D1A" w:rsidRPr="00904F88" w:rsidRDefault="00EF6D1A" w:rsidP="003C091B">
            <w:pPr>
              <w:rPr>
                <w:lang w:val="es-ES"/>
              </w:rPr>
            </w:pPr>
            <w:r w:rsidRPr="00904F88">
              <w:rPr>
                <w:lang w:val="es-ES"/>
              </w:rPr>
              <w:t>auto | distancia | porcentaje</w:t>
            </w:r>
          </w:p>
        </w:tc>
      </w:tr>
      <w:tr w:rsidR="00EF6D1A" w:rsidRPr="00904F88" w14:paraId="335DB581" w14:textId="77777777" w:rsidTr="003C091B">
        <w:tc>
          <w:tcPr>
            <w:tcW w:w="0" w:type="auto"/>
            <w:hideMark/>
          </w:tcPr>
          <w:p w14:paraId="5EA09990" w14:textId="77777777" w:rsidR="00EF6D1A" w:rsidRPr="00904F88" w:rsidRDefault="00EF6D1A" w:rsidP="003C091B">
            <w:pPr>
              <w:rPr>
                <w:lang w:val="es-ES"/>
              </w:rPr>
            </w:pPr>
            <w:hyperlink r:id="rId308" w:anchor="padding" w:history="1">
              <w:r w:rsidRPr="00904F88">
                <w:rPr>
                  <w:rStyle w:val="Hipervnculo"/>
                  <w:lang w:val="es-ES"/>
                </w:rPr>
                <w:t>padding</w:t>
              </w:r>
            </w:hyperlink>
          </w:p>
        </w:tc>
        <w:tc>
          <w:tcPr>
            <w:tcW w:w="0" w:type="auto"/>
            <w:hideMark/>
          </w:tcPr>
          <w:p w14:paraId="52301655" w14:textId="77777777" w:rsidR="00EF6D1A" w:rsidRPr="00904F88" w:rsidRDefault="00EF6D1A" w:rsidP="003C091B">
            <w:pPr>
              <w:rPr>
                <w:lang w:val="es-ES"/>
              </w:rPr>
            </w:pPr>
            <w:r w:rsidRPr="00904F88">
              <w:rPr>
                <w:lang w:val="es-ES"/>
              </w:rPr>
              <w:t>cuatro márgenes interiores simultáneamente</w:t>
            </w:r>
          </w:p>
        </w:tc>
        <w:tc>
          <w:tcPr>
            <w:tcW w:w="0" w:type="auto"/>
            <w:hideMark/>
          </w:tcPr>
          <w:p w14:paraId="19D59FBC" w14:textId="77777777" w:rsidR="00EF6D1A" w:rsidRPr="00904F88" w:rsidRDefault="00EF6D1A" w:rsidP="003C091B">
            <w:pPr>
              <w:rPr>
                <w:lang w:val="es-ES"/>
              </w:rPr>
            </w:pPr>
            <w:r w:rsidRPr="00904F88">
              <w:rPr>
                <w:lang w:val="es-ES"/>
              </w:rPr>
              <w:t xml:space="preserve">[ distancia | </w:t>
            </w:r>
            <w:proofErr w:type="gramStart"/>
            <w:r w:rsidRPr="00904F88">
              <w:rPr>
                <w:lang w:val="es-ES"/>
              </w:rPr>
              <w:t>porcentaje ]</w:t>
            </w:r>
            <w:proofErr w:type="gramEnd"/>
            <w:r w:rsidRPr="00904F88">
              <w:rPr>
                <w:lang w:val="es-ES"/>
              </w:rPr>
              <w:t xml:space="preserve"> {1, 4}</w:t>
            </w:r>
          </w:p>
        </w:tc>
      </w:tr>
      <w:tr w:rsidR="00EF6D1A" w:rsidRPr="00904F88" w14:paraId="01162E99" w14:textId="77777777" w:rsidTr="003C091B">
        <w:tc>
          <w:tcPr>
            <w:tcW w:w="0" w:type="auto"/>
            <w:hideMark/>
          </w:tcPr>
          <w:p w14:paraId="2D08F746" w14:textId="77777777" w:rsidR="00EF6D1A" w:rsidRPr="00904F88" w:rsidRDefault="00EF6D1A" w:rsidP="003C091B">
            <w:pPr>
              <w:rPr>
                <w:lang w:val="es-ES"/>
              </w:rPr>
            </w:pPr>
            <w:hyperlink r:id="rId309" w:anchor="padding-lados" w:history="1">
              <w:r w:rsidRPr="00904F88">
                <w:rPr>
                  <w:rStyle w:val="Hipervnculo"/>
                  <w:lang w:val="es-ES"/>
                </w:rPr>
                <w:t>padding-top</w:t>
              </w:r>
            </w:hyperlink>
          </w:p>
        </w:tc>
        <w:tc>
          <w:tcPr>
            <w:tcW w:w="0" w:type="auto"/>
            <w:hideMark/>
          </w:tcPr>
          <w:p w14:paraId="4C02F100" w14:textId="77777777" w:rsidR="00EF6D1A" w:rsidRPr="00904F88" w:rsidRDefault="00EF6D1A" w:rsidP="003C091B">
            <w:pPr>
              <w:rPr>
                <w:lang w:val="es-ES"/>
              </w:rPr>
            </w:pPr>
            <w:r w:rsidRPr="00904F88">
              <w:rPr>
                <w:lang w:val="es-ES"/>
              </w:rPr>
              <w:t>margen interior superior</w:t>
            </w:r>
          </w:p>
        </w:tc>
        <w:tc>
          <w:tcPr>
            <w:tcW w:w="0" w:type="auto"/>
            <w:hideMark/>
          </w:tcPr>
          <w:p w14:paraId="27E46C29" w14:textId="77777777" w:rsidR="00EF6D1A" w:rsidRPr="00904F88" w:rsidRDefault="00EF6D1A" w:rsidP="003C091B">
            <w:pPr>
              <w:rPr>
                <w:lang w:val="es-ES"/>
              </w:rPr>
            </w:pPr>
            <w:r w:rsidRPr="00904F88">
              <w:rPr>
                <w:lang w:val="es-ES"/>
              </w:rPr>
              <w:t>distancia | porcentaje</w:t>
            </w:r>
          </w:p>
        </w:tc>
      </w:tr>
      <w:tr w:rsidR="00EF6D1A" w:rsidRPr="00904F88" w14:paraId="1A8B689F" w14:textId="77777777" w:rsidTr="003C091B">
        <w:tc>
          <w:tcPr>
            <w:tcW w:w="0" w:type="auto"/>
            <w:hideMark/>
          </w:tcPr>
          <w:p w14:paraId="4B0664EB" w14:textId="77777777" w:rsidR="00EF6D1A" w:rsidRPr="00904F88" w:rsidRDefault="00EF6D1A" w:rsidP="003C091B">
            <w:pPr>
              <w:rPr>
                <w:lang w:val="es-ES"/>
              </w:rPr>
            </w:pPr>
            <w:hyperlink r:id="rId310" w:anchor="padding-lados" w:history="1">
              <w:r w:rsidRPr="00904F88">
                <w:rPr>
                  <w:rStyle w:val="Hipervnculo"/>
                  <w:lang w:val="es-ES"/>
                </w:rPr>
                <w:t>padding-right</w:t>
              </w:r>
            </w:hyperlink>
          </w:p>
        </w:tc>
        <w:tc>
          <w:tcPr>
            <w:tcW w:w="0" w:type="auto"/>
            <w:hideMark/>
          </w:tcPr>
          <w:p w14:paraId="4F5A7432" w14:textId="77777777" w:rsidR="00EF6D1A" w:rsidRPr="00904F88" w:rsidRDefault="00EF6D1A" w:rsidP="003C091B">
            <w:pPr>
              <w:rPr>
                <w:lang w:val="es-ES"/>
              </w:rPr>
            </w:pPr>
            <w:r w:rsidRPr="00904F88">
              <w:rPr>
                <w:lang w:val="es-ES"/>
              </w:rPr>
              <w:t>margen interior derecho</w:t>
            </w:r>
          </w:p>
        </w:tc>
        <w:tc>
          <w:tcPr>
            <w:tcW w:w="0" w:type="auto"/>
            <w:hideMark/>
          </w:tcPr>
          <w:p w14:paraId="5C288BE3" w14:textId="77777777" w:rsidR="00EF6D1A" w:rsidRPr="00904F88" w:rsidRDefault="00EF6D1A" w:rsidP="003C091B">
            <w:pPr>
              <w:rPr>
                <w:lang w:val="es-ES"/>
              </w:rPr>
            </w:pPr>
            <w:r w:rsidRPr="00904F88">
              <w:rPr>
                <w:lang w:val="es-ES"/>
              </w:rPr>
              <w:t>distancia | porcentaje</w:t>
            </w:r>
          </w:p>
        </w:tc>
      </w:tr>
      <w:tr w:rsidR="00EF6D1A" w:rsidRPr="00904F88" w14:paraId="6844E618" w14:textId="77777777" w:rsidTr="003C091B">
        <w:tc>
          <w:tcPr>
            <w:tcW w:w="0" w:type="auto"/>
            <w:hideMark/>
          </w:tcPr>
          <w:p w14:paraId="7139577A" w14:textId="77777777" w:rsidR="00EF6D1A" w:rsidRPr="00904F88" w:rsidRDefault="00EF6D1A" w:rsidP="003C091B">
            <w:pPr>
              <w:rPr>
                <w:lang w:val="es-ES"/>
              </w:rPr>
            </w:pPr>
            <w:hyperlink r:id="rId311" w:anchor="padding-lados" w:history="1">
              <w:r w:rsidRPr="00904F88">
                <w:rPr>
                  <w:rStyle w:val="Hipervnculo"/>
                  <w:lang w:val="es-ES"/>
                </w:rPr>
                <w:t>padding-bottom</w:t>
              </w:r>
            </w:hyperlink>
          </w:p>
        </w:tc>
        <w:tc>
          <w:tcPr>
            <w:tcW w:w="0" w:type="auto"/>
            <w:hideMark/>
          </w:tcPr>
          <w:p w14:paraId="3FDDDA9B" w14:textId="77777777" w:rsidR="00EF6D1A" w:rsidRPr="00904F88" w:rsidRDefault="00EF6D1A" w:rsidP="003C091B">
            <w:pPr>
              <w:rPr>
                <w:lang w:val="es-ES"/>
              </w:rPr>
            </w:pPr>
            <w:r w:rsidRPr="00904F88">
              <w:rPr>
                <w:lang w:val="es-ES"/>
              </w:rPr>
              <w:t>margen interior inferior</w:t>
            </w:r>
          </w:p>
        </w:tc>
        <w:tc>
          <w:tcPr>
            <w:tcW w:w="0" w:type="auto"/>
            <w:hideMark/>
          </w:tcPr>
          <w:p w14:paraId="3D184CBE" w14:textId="77777777" w:rsidR="00EF6D1A" w:rsidRPr="00904F88" w:rsidRDefault="00EF6D1A" w:rsidP="003C091B">
            <w:pPr>
              <w:rPr>
                <w:lang w:val="es-ES"/>
              </w:rPr>
            </w:pPr>
            <w:r w:rsidRPr="00904F88">
              <w:rPr>
                <w:lang w:val="es-ES"/>
              </w:rPr>
              <w:t>distancia | porcentaje</w:t>
            </w:r>
          </w:p>
        </w:tc>
      </w:tr>
      <w:tr w:rsidR="00EF6D1A" w:rsidRPr="00904F88" w14:paraId="7753CDF3" w14:textId="77777777" w:rsidTr="003C091B">
        <w:tc>
          <w:tcPr>
            <w:tcW w:w="0" w:type="auto"/>
            <w:hideMark/>
          </w:tcPr>
          <w:p w14:paraId="363C1517" w14:textId="77777777" w:rsidR="00EF6D1A" w:rsidRPr="00904F88" w:rsidRDefault="00EF6D1A" w:rsidP="003C091B">
            <w:pPr>
              <w:rPr>
                <w:lang w:val="es-ES"/>
              </w:rPr>
            </w:pPr>
            <w:hyperlink r:id="rId312" w:anchor="padding-lados" w:history="1">
              <w:r w:rsidRPr="00904F88">
                <w:rPr>
                  <w:rStyle w:val="Hipervnculo"/>
                  <w:lang w:val="es-ES"/>
                </w:rPr>
                <w:t>padding-left</w:t>
              </w:r>
            </w:hyperlink>
          </w:p>
        </w:tc>
        <w:tc>
          <w:tcPr>
            <w:tcW w:w="0" w:type="auto"/>
            <w:hideMark/>
          </w:tcPr>
          <w:p w14:paraId="3A01DC30" w14:textId="77777777" w:rsidR="00EF6D1A" w:rsidRPr="00904F88" w:rsidRDefault="00EF6D1A" w:rsidP="003C091B">
            <w:pPr>
              <w:rPr>
                <w:lang w:val="es-ES"/>
              </w:rPr>
            </w:pPr>
            <w:r w:rsidRPr="00904F88">
              <w:rPr>
                <w:lang w:val="es-ES"/>
              </w:rPr>
              <w:t>margen interior izquierdo</w:t>
            </w:r>
          </w:p>
        </w:tc>
        <w:tc>
          <w:tcPr>
            <w:tcW w:w="0" w:type="auto"/>
            <w:hideMark/>
          </w:tcPr>
          <w:p w14:paraId="7468E631" w14:textId="77777777" w:rsidR="00EF6D1A" w:rsidRPr="00904F88" w:rsidRDefault="00EF6D1A" w:rsidP="003C091B">
            <w:pPr>
              <w:rPr>
                <w:lang w:val="es-ES"/>
              </w:rPr>
            </w:pPr>
            <w:r w:rsidRPr="00904F88">
              <w:rPr>
                <w:lang w:val="es-ES"/>
              </w:rPr>
              <w:t>distancia | porcentaje</w:t>
            </w:r>
          </w:p>
        </w:tc>
      </w:tr>
      <w:tr w:rsidR="00EF6D1A" w:rsidRPr="00904F88" w14:paraId="50FCD992" w14:textId="77777777" w:rsidTr="003C091B">
        <w:tc>
          <w:tcPr>
            <w:tcW w:w="0" w:type="auto"/>
            <w:gridSpan w:val="3"/>
            <w:shd w:val="clear" w:color="auto" w:fill="FDE9D9" w:themeFill="accent6" w:themeFillTint="33"/>
            <w:hideMark/>
          </w:tcPr>
          <w:p w14:paraId="6510CFB2" w14:textId="77777777" w:rsidR="00EF6D1A" w:rsidRPr="00904F88" w:rsidRDefault="00EF6D1A" w:rsidP="003C091B">
            <w:pPr>
              <w:rPr>
                <w:b/>
                <w:bCs/>
                <w:lang w:val="es-ES"/>
              </w:rPr>
            </w:pPr>
            <w:r w:rsidRPr="00904F88">
              <w:rPr>
                <w:b/>
                <w:bCs/>
                <w:lang w:val="es-ES"/>
              </w:rPr>
              <w:t>Fondos</w:t>
            </w:r>
          </w:p>
        </w:tc>
      </w:tr>
      <w:tr w:rsidR="00EF6D1A" w:rsidRPr="00904F88" w14:paraId="0AD2B9F3" w14:textId="77777777" w:rsidTr="003C091B">
        <w:tc>
          <w:tcPr>
            <w:tcW w:w="0" w:type="auto"/>
            <w:shd w:val="clear" w:color="auto" w:fill="FDE9D9" w:themeFill="accent6" w:themeFillTint="33"/>
            <w:hideMark/>
          </w:tcPr>
          <w:p w14:paraId="0F33A430"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4B2E795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50F2B9E7" w14:textId="77777777" w:rsidR="00EF6D1A" w:rsidRPr="00904F88" w:rsidRDefault="00EF6D1A" w:rsidP="003C091B">
            <w:pPr>
              <w:rPr>
                <w:b/>
                <w:bCs/>
                <w:lang w:val="es-ES"/>
              </w:rPr>
            </w:pPr>
            <w:r w:rsidRPr="00904F88">
              <w:rPr>
                <w:b/>
                <w:bCs/>
                <w:lang w:val="es-ES"/>
              </w:rPr>
              <w:t>Valores</w:t>
            </w:r>
          </w:p>
        </w:tc>
      </w:tr>
      <w:tr w:rsidR="00EF6D1A" w:rsidRPr="00904F88" w14:paraId="71A97805" w14:textId="77777777" w:rsidTr="003C091B">
        <w:tc>
          <w:tcPr>
            <w:tcW w:w="0" w:type="auto"/>
            <w:hideMark/>
          </w:tcPr>
          <w:p w14:paraId="51344963" w14:textId="77777777" w:rsidR="00EF6D1A" w:rsidRPr="00904F88" w:rsidRDefault="00EF6D1A" w:rsidP="003C091B">
            <w:pPr>
              <w:rPr>
                <w:lang w:val="es-ES"/>
              </w:rPr>
            </w:pPr>
            <w:hyperlink r:id="rId313" w:anchor="background" w:history="1">
              <w:r w:rsidRPr="00904F88">
                <w:rPr>
                  <w:rStyle w:val="Hipervnculo"/>
                  <w:lang w:val="es-ES"/>
                </w:rPr>
                <w:t>background</w:t>
              </w:r>
            </w:hyperlink>
          </w:p>
        </w:tc>
        <w:tc>
          <w:tcPr>
            <w:tcW w:w="0" w:type="auto"/>
            <w:hideMark/>
          </w:tcPr>
          <w:p w14:paraId="5DF037F3" w14:textId="77777777" w:rsidR="00EF6D1A" w:rsidRPr="00904F88" w:rsidRDefault="00EF6D1A" w:rsidP="003C091B">
            <w:pPr>
              <w:rPr>
                <w:lang w:val="es-ES"/>
              </w:rPr>
            </w:pPr>
            <w:r w:rsidRPr="00904F88">
              <w:rPr>
                <w:lang w:val="es-ES"/>
              </w:rPr>
              <w:t>propiedad compuesta</w:t>
            </w:r>
          </w:p>
        </w:tc>
        <w:tc>
          <w:tcPr>
            <w:tcW w:w="0" w:type="auto"/>
            <w:hideMark/>
          </w:tcPr>
          <w:p w14:paraId="639F4F13" w14:textId="77777777" w:rsidR="00EF6D1A" w:rsidRPr="00904F88" w:rsidRDefault="00EF6D1A" w:rsidP="003C091B">
            <w:pPr>
              <w:rPr>
                <w:lang w:val="es-ES"/>
              </w:rPr>
            </w:pPr>
            <w:r w:rsidRPr="00904F88">
              <w:rPr>
                <w:lang w:val="es-ES"/>
              </w:rPr>
              <w:t>background-attachment || background-color || background-image || background-position || background-repeat</w:t>
            </w:r>
          </w:p>
        </w:tc>
      </w:tr>
      <w:tr w:rsidR="00EF6D1A" w:rsidRPr="00904F88" w14:paraId="2829EAA2" w14:textId="77777777" w:rsidTr="003C091B">
        <w:tc>
          <w:tcPr>
            <w:tcW w:w="0" w:type="auto"/>
            <w:hideMark/>
          </w:tcPr>
          <w:p w14:paraId="0D6E5C25" w14:textId="77777777" w:rsidR="00EF6D1A" w:rsidRPr="00904F88" w:rsidRDefault="00EF6D1A" w:rsidP="003C091B">
            <w:pPr>
              <w:rPr>
                <w:lang w:val="es-ES"/>
              </w:rPr>
            </w:pPr>
            <w:hyperlink r:id="rId314" w:anchor="fondos-multiples" w:history="1">
              <w:r w:rsidRPr="00904F88">
                <w:rPr>
                  <w:rStyle w:val="Hipervnculo"/>
                  <w:lang w:val="es-ES"/>
                </w:rPr>
                <w:t>background</w:t>
              </w:r>
            </w:hyperlink>
          </w:p>
        </w:tc>
        <w:tc>
          <w:tcPr>
            <w:tcW w:w="0" w:type="auto"/>
            <w:hideMark/>
          </w:tcPr>
          <w:p w14:paraId="5DD1A286" w14:textId="77777777" w:rsidR="00EF6D1A" w:rsidRPr="00904F88" w:rsidRDefault="00EF6D1A" w:rsidP="003C091B">
            <w:pPr>
              <w:rPr>
                <w:lang w:val="es-ES"/>
              </w:rPr>
            </w:pPr>
            <w:r w:rsidRPr="00904F88">
              <w:rPr>
                <w:lang w:val="es-ES"/>
              </w:rPr>
              <w:t>fondos múltiples</w:t>
            </w:r>
          </w:p>
        </w:tc>
        <w:tc>
          <w:tcPr>
            <w:tcW w:w="0" w:type="auto"/>
            <w:hideMark/>
          </w:tcPr>
          <w:p w14:paraId="4E54D987" w14:textId="77777777" w:rsidR="00EF6D1A" w:rsidRPr="00904F88" w:rsidRDefault="00EF6D1A" w:rsidP="003C091B">
            <w:pPr>
              <w:rPr>
                <w:lang w:val="es-ES"/>
              </w:rPr>
            </w:pPr>
            <w:r w:rsidRPr="00904F88">
              <w:rPr>
                <w:lang w:val="es-ES"/>
              </w:rPr>
              <w:t>separados por comas</w:t>
            </w:r>
          </w:p>
        </w:tc>
      </w:tr>
      <w:tr w:rsidR="00EF6D1A" w:rsidRPr="00904F88" w14:paraId="673177C4" w14:textId="77777777" w:rsidTr="003C091B">
        <w:tc>
          <w:tcPr>
            <w:tcW w:w="0" w:type="auto"/>
            <w:hideMark/>
          </w:tcPr>
          <w:p w14:paraId="6B1B137A" w14:textId="77777777" w:rsidR="00EF6D1A" w:rsidRPr="00904F88" w:rsidRDefault="00EF6D1A" w:rsidP="003C091B">
            <w:pPr>
              <w:rPr>
                <w:lang w:val="es-ES"/>
              </w:rPr>
            </w:pPr>
            <w:hyperlink r:id="rId315" w:anchor="background-attachment" w:history="1">
              <w:r w:rsidRPr="00904F88">
                <w:rPr>
                  <w:rStyle w:val="Hipervnculo"/>
                  <w:lang w:val="es-ES"/>
                </w:rPr>
                <w:t>background-attachment</w:t>
              </w:r>
            </w:hyperlink>
          </w:p>
        </w:tc>
        <w:tc>
          <w:tcPr>
            <w:tcW w:w="0" w:type="auto"/>
            <w:hideMark/>
          </w:tcPr>
          <w:p w14:paraId="08C72C3B" w14:textId="77777777" w:rsidR="00EF6D1A" w:rsidRPr="00904F88" w:rsidRDefault="00EF6D1A" w:rsidP="003C091B">
            <w:pPr>
              <w:rPr>
                <w:lang w:val="es-ES"/>
              </w:rPr>
            </w:pPr>
            <w:r w:rsidRPr="00904F88">
              <w:rPr>
                <w:lang w:val="es-ES"/>
              </w:rPr>
              <w:t>ligadura de la imagen</w:t>
            </w:r>
          </w:p>
        </w:tc>
        <w:tc>
          <w:tcPr>
            <w:tcW w:w="0" w:type="auto"/>
            <w:hideMark/>
          </w:tcPr>
          <w:p w14:paraId="5BF87F1E" w14:textId="77777777" w:rsidR="00EF6D1A" w:rsidRPr="00904F88" w:rsidRDefault="00EF6D1A" w:rsidP="003C091B">
            <w:pPr>
              <w:rPr>
                <w:lang w:val="es-ES"/>
              </w:rPr>
            </w:pPr>
            <w:r w:rsidRPr="00904F88">
              <w:rPr>
                <w:lang w:val="es-ES"/>
              </w:rPr>
              <w:t>fixed | scroll</w:t>
            </w:r>
          </w:p>
        </w:tc>
      </w:tr>
      <w:tr w:rsidR="00EF6D1A" w:rsidRPr="00904F88" w14:paraId="7756C870" w14:textId="77777777" w:rsidTr="003C091B">
        <w:tc>
          <w:tcPr>
            <w:tcW w:w="0" w:type="auto"/>
            <w:hideMark/>
          </w:tcPr>
          <w:p w14:paraId="6FCC7A2F" w14:textId="77777777" w:rsidR="00EF6D1A" w:rsidRPr="00904F88" w:rsidRDefault="00EF6D1A" w:rsidP="003C091B">
            <w:pPr>
              <w:rPr>
                <w:lang w:val="es-ES"/>
              </w:rPr>
            </w:pPr>
            <w:hyperlink r:id="rId316" w:anchor="background-color" w:history="1">
              <w:r w:rsidRPr="00904F88">
                <w:rPr>
                  <w:rStyle w:val="Hipervnculo"/>
                  <w:lang w:val="es-ES"/>
                </w:rPr>
                <w:t>background-color</w:t>
              </w:r>
            </w:hyperlink>
          </w:p>
        </w:tc>
        <w:tc>
          <w:tcPr>
            <w:tcW w:w="0" w:type="auto"/>
            <w:hideMark/>
          </w:tcPr>
          <w:p w14:paraId="12785111" w14:textId="77777777" w:rsidR="00EF6D1A" w:rsidRPr="00904F88" w:rsidRDefault="00EF6D1A" w:rsidP="003C091B">
            <w:pPr>
              <w:rPr>
                <w:lang w:val="es-ES"/>
              </w:rPr>
            </w:pPr>
            <w:r w:rsidRPr="00904F88">
              <w:rPr>
                <w:lang w:val="es-ES"/>
              </w:rPr>
              <w:t>color de fondo</w:t>
            </w:r>
          </w:p>
        </w:tc>
        <w:tc>
          <w:tcPr>
            <w:tcW w:w="0" w:type="auto"/>
            <w:hideMark/>
          </w:tcPr>
          <w:p w14:paraId="2CCAB38C" w14:textId="77777777" w:rsidR="00EF6D1A" w:rsidRPr="00904F88" w:rsidRDefault="00EF6D1A" w:rsidP="003C091B">
            <w:pPr>
              <w:rPr>
                <w:lang w:val="es-ES"/>
              </w:rPr>
            </w:pPr>
            <w:r w:rsidRPr="00904F88">
              <w:rPr>
                <w:lang w:val="es-ES"/>
              </w:rPr>
              <w:t>transparent | color</w:t>
            </w:r>
          </w:p>
        </w:tc>
      </w:tr>
      <w:tr w:rsidR="00EF6D1A" w:rsidRPr="00904F88" w14:paraId="5F50E4E4" w14:textId="77777777" w:rsidTr="003C091B">
        <w:tc>
          <w:tcPr>
            <w:tcW w:w="0" w:type="auto"/>
            <w:hideMark/>
          </w:tcPr>
          <w:p w14:paraId="575474EF" w14:textId="77777777" w:rsidR="00EF6D1A" w:rsidRPr="00904F88" w:rsidRDefault="00EF6D1A" w:rsidP="003C091B">
            <w:pPr>
              <w:rPr>
                <w:lang w:val="es-ES"/>
              </w:rPr>
            </w:pPr>
            <w:hyperlink r:id="rId317" w:anchor="background-image" w:history="1">
              <w:r w:rsidRPr="00904F88">
                <w:rPr>
                  <w:rStyle w:val="Hipervnculo"/>
                  <w:lang w:val="es-ES"/>
                </w:rPr>
                <w:t>background-image</w:t>
              </w:r>
            </w:hyperlink>
          </w:p>
        </w:tc>
        <w:tc>
          <w:tcPr>
            <w:tcW w:w="0" w:type="auto"/>
            <w:hideMark/>
          </w:tcPr>
          <w:p w14:paraId="5E16E597" w14:textId="77777777" w:rsidR="00EF6D1A" w:rsidRPr="00904F88" w:rsidRDefault="00EF6D1A" w:rsidP="003C091B">
            <w:pPr>
              <w:rPr>
                <w:lang w:val="es-ES"/>
              </w:rPr>
            </w:pPr>
            <w:r w:rsidRPr="00904F88">
              <w:rPr>
                <w:lang w:val="es-ES"/>
              </w:rPr>
              <w:t>imagen de fondo</w:t>
            </w:r>
          </w:p>
        </w:tc>
        <w:tc>
          <w:tcPr>
            <w:tcW w:w="0" w:type="auto"/>
            <w:hideMark/>
          </w:tcPr>
          <w:p w14:paraId="2F72B9DB" w14:textId="77777777" w:rsidR="00EF6D1A" w:rsidRPr="00904F88" w:rsidRDefault="00EF6D1A" w:rsidP="003C091B">
            <w:pPr>
              <w:rPr>
                <w:lang w:val="es-ES"/>
              </w:rPr>
            </w:pPr>
            <w:r w:rsidRPr="00904F88">
              <w:rPr>
                <w:lang w:val="es-ES"/>
              </w:rPr>
              <w:t>none | uri</w:t>
            </w:r>
          </w:p>
        </w:tc>
      </w:tr>
      <w:tr w:rsidR="00EF6D1A" w:rsidRPr="009B20CB" w14:paraId="5917061C" w14:textId="77777777" w:rsidTr="003C091B">
        <w:tc>
          <w:tcPr>
            <w:tcW w:w="0" w:type="auto"/>
            <w:hideMark/>
          </w:tcPr>
          <w:p w14:paraId="3D69F2F8" w14:textId="77777777" w:rsidR="00EF6D1A" w:rsidRPr="00904F88" w:rsidRDefault="00EF6D1A" w:rsidP="003C091B">
            <w:pPr>
              <w:rPr>
                <w:lang w:val="es-ES"/>
              </w:rPr>
            </w:pPr>
            <w:hyperlink r:id="rId318" w:anchor="background-position" w:history="1">
              <w:r w:rsidRPr="00904F88">
                <w:rPr>
                  <w:rStyle w:val="Hipervnculo"/>
                  <w:lang w:val="es-ES"/>
                </w:rPr>
                <w:t>background-position</w:t>
              </w:r>
            </w:hyperlink>
          </w:p>
        </w:tc>
        <w:tc>
          <w:tcPr>
            <w:tcW w:w="0" w:type="auto"/>
            <w:hideMark/>
          </w:tcPr>
          <w:p w14:paraId="249ADC67" w14:textId="77777777" w:rsidR="00EF6D1A" w:rsidRPr="00904F88" w:rsidRDefault="00EF6D1A" w:rsidP="003C091B">
            <w:pPr>
              <w:rPr>
                <w:lang w:val="es-ES"/>
              </w:rPr>
            </w:pPr>
            <w:r w:rsidRPr="00904F88">
              <w:rPr>
                <w:lang w:val="es-ES"/>
              </w:rPr>
              <w:t>posición de la imagen de fondo</w:t>
            </w:r>
          </w:p>
        </w:tc>
        <w:tc>
          <w:tcPr>
            <w:tcW w:w="0" w:type="auto"/>
            <w:hideMark/>
          </w:tcPr>
          <w:p w14:paraId="640619C2" w14:textId="77777777" w:rsidR="00EF6D1A" w:rsidRPr="00904F88" w:rsidRDefault="00EF6D1A" w:rsidP="003C091B">
            <w:pPr>
              <w:rPr>
                <w:lang w:val="es-ES"/>
              </w:rPr>
            </w:pPr>
            <w:r w:rsidRPr="00904F88">
              <w:rPr>
                <w:lang w:val="es-ES"/>
              </w:rPr>
              <w:t>[ [ left | center | right | distancia | porcentaje] [ top | center | bottom | distancia | porcentaje</w:t>
            </w:r>
            <w:proofErr w:type="gramStart"/>
            <w:r w:rsidRPr="00904F88">
              <w:rPr>
                <w:lang w:val="es-ES"/>
              </w:rPr>
              <w:t>] ]</w:t>
            </w:r>
            <w:proofErr w:type="gramEnd"/>
            <w:r w:rsidRPr="00904F88">
              <w:rPr>
                <w:lang w:val="es-ES"/>
              </w:rPr>
              <w:t>? | [ [ left | center | </w:t>
            </w:r>
            <w:proofErr w:type="gramStart"/>
            <w:r w:rsidRPr="00904F88">
              <w:rPr>
                <w:lang w:val="es-ES"/>
              </w:rPr>
              <w:t>right ]</w:t>
            </w:r>
            <w:proofErr w:type="gramEnd"/>
            <w:r w:rsidRPr="00904F88">
              <w:rPr>
                <w:lang w:val="es-ES"/>
              </w:rPr>
              <w:t xml:space="preserve"> || [ top | center | </w:t>
            </w:r>
            <w:proofErr w:type="gramStart"/>
            <w:r w:rsidRPr="00904F88">
              <w:rPr>
                <w:lang w:val="es-ES"/>
              </w:rPr>
              <w:t>bottom ]</w:t>
            </w:r>
            <w:proofErr w:type="gramEnd"/>
            <w:r w:rsidRPr="00904F88">
              <w:rPr>
                <w:lang w:val="es-ES"/>
              </w:rPr>
              <w:t xml:space="preserve"> ]</w:t>
            </w:r>
          </w:p>
        </w:tc>
      </w:tr>
      <w:tr w:rsidR="00EF6D1A" w:rsidRPr="00904F88" w14:paraId="3079D072" w14:textId="77777777" w:rsidTr="003C091B">
        <w:tc>
          <w:tcPr>
            <w:tcW w:w="0" w:type="auto"/>
            <w:hideMark/>
          </w:tcPr>
          <w:p w14:paraId="635249D2" w14:textId="77777777" w:rsidR="00EF6D1A" w:rsidRPr="00904F88" w:rsidRDefault="00EF6D1A" w:rsidP="003C091B">
            <w:pPr>
              <w:rPr>
                <w:lang w:val="es-ES"/>
              </w:rPr>
            </w:pPr>
            <w:r>
              <w:fldChar w:fldCharType="begin"/>
            </w:r>
            <w:r>
              <w:instrText>HYPERLINK "https://www.mclibre.org/consultar/htmlcss/css/css-fondos.html" \l "background-repeat"</w:instrText>
            </w:r>
            <w:r>
              <w:fldChar w:fldCharType="separate"/>
            </w:r>
            <w:r w:rsidRPr="00904F88">
              <w:rPr>
                <w:rStyle w:val="Hipervnculo"/>
                <w:lang w:val="es-ES"/>
              </w:rPr>
              <w:t>background-repeat</w:t>
            </w:r>
            <w:r>
              <w:fldChar w:fldCharType="end"/>
            </w:r>
          </w:p>
        </w:tc>
        <w:tc>
          <w:tcPr>
            <w:tcW w:w="0" w:type="auto"/>
            <w:hideMark/>
          </w:tcPr>
          <w:p w14:paraId="66E6DB79" w14:textId="77777777" w:rsidR="00EF6D1A" w:rsidRPr="00904F88" w:rsidRDefault="00EF6D1A" w:rsidP="003C091B">
            <w:pPr>
              <w:rPr>
                <w:lang w:val="es-ES"/>
              </w:rPr>
            </w:pPr>
            <w:r w:rsidRPr="00904F88">
              <w:rPr>
                <w:lang w:val="es-ES"/>
              </w:rPr>
              <w:t>repetición de la imagen de fondo</w:t>
            </w:r>
          </w:p>
        </w:tc>
        <w:tc>
          <w:tcPr>
            <w:tcW w:w="0" w:type="auto"/>
            <w:hideMark/>
          </w:tcPr>
          <w:p w14:paraId="417E9729" w14:textId="77777777" w:rsidR="00EF6D1A" w:rsidRPr="009B20CB" w:rsidRDefault="00EF6D1A" w:rsidP="003C091B">
            <w:r w:rsidRPr="009B20CB">
              <w:t>no-repeat | repeat | repeat-x | repeat-y | space | round</w:t>
            </w:r>
          </w:p>
        </w:tc>
      </w:tr>
      <w:tr w:rsidR="00EF6D1A" w:rsidRPr="00904F88" w14:paraId="3A01636D" w14:textId="77777777" w:rsidTr="003C091B">
        <w:tc>
          <w:tcPr>
            <w:tcW w:w="0" w:type="auto"/>
            <w:hideMark/>
          </w:tcPr>
          <w:p w14:paraId="4C3E6301" w14:textId="77777777" w:rsidR="00EF6D1A" w:rsidRPr="00904F88" w:rsidRDefault="00EF6D1A" w:rsidP="003C091B">
            <w:pPr>
              <w:rPr>
                <w:lang w:val="es-ES"/>
              </w:rPr>
            </w:pPr>
            <w:hyperlink r:id="rId319" w:anchor="background-clip" w:history="1">
              <w:r w:rsidRPr="00904F88">
                <w:rPr>
                  <w:rStyle w:val="Hipervnculo"/>
                  <w:lang w:val="es-ES"/>
                </w:rPr>
                <w:t>background-clip</w:t>
              </w:r>
            </w:hyperlink>
          </w:p>
        </w:tc>
        <w:tc>
          <w:tcPr>
            <w:tcW w:w="0" w:type="auto"/>
            <w:hideMark/>
          </w:tcPr>
          <w:p w14:paraId="1069030B" w14:textId="77777777" w:rsidR="00EF6D1A" w:rsidRPr="00904F88" w:rsidRDefault="00EF6D1A" w:rsidP="003C091B">
            <w:pPr>
              <w:rPr>
                <w:lang w:val="es-ES"/>
              </w:rPr>
            </w:pPr>
            <w:r w:rsidRPr="00904F88">
              <w:rPr>
                <w:lang w:val="es-ES"/>
              </w:rPr>
              <w:t>límite de la imagen de fondo</w:t>
            </w:r>
          </w:p>
        </w:tc>
        <w:tc>
          <w:tcPr>
            <w:tcW w:w="0" w:type="auto"/>
            <w:hideMark/>
          </w:tcPr>
          <w:p w14:paraId="27A68321" w14:textId="77777777" w:rsidR="00EF6D1A" w:rsidRPr="00904F88" w:rsidRDefault="00EF6D1A" w:rsidP="003C091B">
            <w:pPr>
              <w:rPr>
                <w:lang w:val="es-ES"/>
              </w:rPr>
            </w:pPr>
            <w:r w:rsidRPr="00904F88">
              <w:rPr>
                <w:lang w:val="es-ES"/>
              </w:rPr>
              <w:t>border-box | padding-box | content-box</w:t>
            </w:r>
          </w:p>
        </w:tc>
      </w:tr>
      <w:tr w:rsidR="00EF6D1A" w:rsidRPr="009B20CB" w14:paraId="63C004BA" w14:textId="77777777" w:rsidTr="003C091B">
        <w:tc>
          <w:tcPr>
            <w:tcW w:w="0" w:type="auto"/>
            <w:hideMark/>
          </w:tcPr>
          <w:p w14:paraId="62502FA7" w14:textId="77777777" w:rsidR="00EF6D1A" w:rsidRPr="00904F88" w:rsidRDefault="00EF6D1A" w:rsidP="003C091B">
            <w:pPr>
              <w:rPr>
                <w:lang w:val="es-ES"/>
              </w:rPr>
            </w:pPr>
            <w:hyperlink r:id="rId320" w:anchor="background-size" w:history="1">
              <w:r w:rsidRPr="00904F88">
                <w:rPr>
                  <w:rStyle w:val="Hipervnculo"/>
                  <w:lang w:val="es-ES"/>
                </w:rPr>
                <w:t>background-size</w:t>
              </w:r>
            </w:hyperlink>
          </w:p>
        </w:tc>
        <w:tc>
          <w:tcPr>
            <w:tcW w:w="0" w:type="auto"/>
            <w:hideMark/>
          </w:tcPr>
          <w:p w14:paraId="3940F874" w14:textId="77777777" w:rsidR="00EF6D1A" w:rsidRPr="00904F88" w:rsidRDefault="00EF6D1A" w:rsidP="003C091B">
            <w:pPr>
              <w:rPr>
                <w:lang w:val="es-ES"/>
              </w:rPr>
            </w:pPr>
            <w:r w:rsidRPr="00904F88">
              <w:rPr>
                <w:lang w:val="es-ES"/>
              </w:rPr>
              <w:t>tamaño de la imagen de fondo</w:t>
            </w:r>
          </w:p>
        </w:tc>
        <w:tc>
          <w:tcPr>
            <w:tcW w:w="0" w:type="auto"/>
            <w:hideMark/>
          </w:tcPr>
          <w:p w14:paraId="0C884B5E" w14:textId="77777777" w:rsidR="00EF6D1A" w:rsidRPr="00904F88" w:rsidRDefault="00EF6D1A" w:rsidP="003C091B">
            <w:pPr>
              <w:rPr>
                <w:lang w:val="es-ES"/>
              </w:rPr>
            </w:pPr>
            <w:r w:rsidRPr="00904F88">
              <w:rPr>
                <w:lang w:val="es-ES"/>
              </w:rPr>
              <w:t xml:space="preserve">auto | [ distancia | </w:t>
            </w:r>
            <w:proofErr w:type="gramStart"/>
            <w:r w:rsidRPr="00904F88">
              <w:rPr>
                <w:lang w:val="es-ES"/>
              </w:rPr>
              <w:t>porcentaje ]</w:t>
            </w:r>
            <w:proofErr w:type="gramEnd"/>
            <w:r w:rsidRPr="00904F88">
              <w:rPr>
                <w:lang w:val="es-ES"/>
              </w:rPr>
              <w:t xml:space="preserve"> {2} | contain | cover</w:t>
            </w:r>
          </w:p>
        </w:tc>
      </w:tr>
      <w:tr w:rsidR="00EF6D1A" w:rsidRPr="00904F88" w14:paraId="5EE7FA22" w14:textId="77777777" w:rsidTr="003C091B">
        <w:tc>
          <w:tcPr>
            <w:tcW w:w="0" w:type="auto"/>
            <w:hideMark/>
          </w:tcPr>
          <w:p w14:paraId="58823A85" w14:textId="77777777" w:rsidR="00EF6D1A" w:rsidRPr="00904F88" w:rsidRDefault="00EF6D1A" w:rsidP="003C091B">
            <w:pPr>
              <w:rPr>
                <w:lang w:val="es-ES"/>
              </w:rPr>
            </w:pPr>
            <w:r>
              <w:fldChar w:fldCharType="begin"/>
            </w:r>
            <w:r>
              <w:instrText>HYPERLINK "https://www.mclibre.org/consultar/htmlcss/css/css-fondos.html" \l "background-origin"</w:instrText>
            </w:r>
            <w:r>
              <w:fldChar w:fldCharType="separate"/>
            </w:r>
            <w:r w:rsidRPr="00904F88">
              <w:rPr>
                <w:rStyle w:val="Hipervnculo"/>
                <w:lang w:val="es-ES"/>
              </w:rPr>
              <w:t>background-origin</w:t>
            </w:r>
            <w:r>
              <w:fldChar w:fldCharType="end"/>
            </w:r>
          </w:p>
        </w:tc>
        <w:tc>
          <w:tcPr>
            <w:tcW w:w="0" w:type="auto"/>
            <w:hideMark/>
          </w:tcPr>
          <w:p w14:paraId="170BF030" w14:textId="77777777" w:rsidR="00EF6D1A" w:rsidRPr="00904F88" w:rsidRDefault="00EF6D1A" w:rsidP="003C091B">
            <w:pPr>
              <w:rPr>
                <w:lang w:val="es-ES"/>
              </w:rPr>
            </w:pPr>
            <w:r w:rsidRPr="00904F88">
              <w:rPr>
                <w:lang w:val="es-ES"/>
              </w:rPr>
              <w:t>origen de la imagen de fondo</w:t>
            </w:r>
          </w:p>
        </w:tc>
        <w:tc>
          <w:tcPr>
            <w:tcW w:w="0" w:type="auto"/>
            <w:hideMark/>
          </w:tcPr>
          <w:p w14:paraId="400A1C2E" w14:textId="77777777" w:rsidR="00EF6D1A" w:rsidRPr="00904F88" w:rsidRDefault="00EF6D1A" w:rsidP="003C091B">
            <w:pPr>
              <w:rPr>
                <w:lang w:val="es-ES"/>
              </w:rPr>
            </w:pPr>
            <w:r w:rsidRPr="00904F88">
              <w:rPr>
                <w:lang w:val="es-ES"/>
              </w:rPr>
              <w:t>border-box | padding-box | content-box</w:t>
            </w:r>
          </w:p>
        </w:tc>
      </w:tr>
      <w:tr w:rsidR="00EF6D1A" w:rsidRPr="00904F88" w14:paraId="6B7ED7D6" w14:textId="77777777" w:rsidTr="003C091B">
        <w:tc>
          <w:tcPr>
            <w:tcW w:w="0" w:type="auto"/>
            <w:gridSpan w:val="3"/>
            <w:shd w:val="clear" w:color="auto" w:fill="FDE9D9" w:themeFill="accent6" w:themeFillTint="33"/>
            <w:hideMark/>
          </w:tcPr>
          <w:p w14:paraId="0473DA00" w14:textId="77777777" w:rsidR="00EF6D1A" w:rsidRPr="00904F88" w:rsidRDefault="00EF6D1A" w:rsidP="003C091B">
            <w:pPr>
              <w:rPr>
                <w:b/>
                <w:bCs/>
                <w:lang w:val="es-ES"/>
              </w:rPr>
            </w:pPr>
            <w:r w:rsidRPr="00904F88">
              <w:rPr>
                <w:b/>
                <w:bCs/>
                <w:lang w:val="es-ES"/>
              </w:rPr>
              <w:t>Modelo de caja / Tamaño</w:t>
            </w:r>
          </w:p>
        </w:tc>
      </w:tr>
      <w:tr w:rsidR="00EF6D1A" w:rsidRPr="00904F88" w14:paraId="172B8004" w14:textId="77777777" w:rsidTr="003C091B">
        <w:tc>
          <w:tcPr>
            <w:tcW w:w="0" w:type="auto"/>
            <w:shd w:val="clear" w:color="auto" w:fill="FDE9D9" w:themeFill="accent6" w:themeFillTint="33"/>
            <w:hideMark/>
          </w:tcPr>
          <w:p w14:paraId="7C2B2287"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DD88391"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63C0228" w14:textId="77777777" w:rsidR="00EF6D1A" w:rsidRPr="00904F88" w:rsidRDefault="00EF6D1A" w:rsidP="003C091B">
            <w:pPr>
              <w:rPr>
                <w:b/>
                <w:bCs/>
                <w:lang w:val="es-ES"/>
              </w:rPr>
            </w:pPr>
            <w:r w:rsidRPr="00904F88">
              <w:rPr>
                <w:b/>
                <w:bCs/>
                <w:lang w:val="es-ES"/>
              </w:rPr>
              <w:t>Valores</w:t>
            </w:r>
          </w:p>
        </w:tc>
      </w:tr>
      <w:tr w:rsidR="00EF6D1A" w:rsidRPr="00904F88" w14:paraId="1E3CE9DB" w14:textId="77777777" w:rsidTr="003C091B">
        <w:tc>
          <w:tcPr>
            <w:tcW w:w="0" w:type="auto"/>
            <w:hideMark/>
          </w:tcPr>
          <w:p w14:paraId="7ADAD7DD" w14:textId="77777777" w:rsidR="00EF6D1A" w:rsidRPr="00904F88" w:rsidRDefault="00EF6D1A" w:rsidP="003C091B">
            <w:pPr>
              <w:rPr>
                <w:lang w:val="es-ES"/>
              </w:rPr>
            </w:pPr>
            <w:hyperlink r:id="rId321" w:anchor="display" w:history="1">
              <w:r w:rsidRPr="00904F88">
                <w:rPr>
                  <w:rStyle w:val="Hipervnculo"/>
                  <w:lang w:val="es-ES"/>
                </w:rPr>
                <w:t>display</w:t>
              </w:r>
            </w:hyperlink>
          </w:p>
        </w:tc>
        <w:tc>
          <w:tcPr>
            <w:tcW w:w="0" w:type="auto"/>
            <w:hideMark/>
          </w:tcPr>
          <w:p w14:paraId="38984541" w14:textId="77777777" w:rsidR="00EF6D1A" w:rsidRPr="00904F88" w:rsidRDefault="00EF6D1A" w:rsidP="003C091B">
            <w:pPr>
              <w:rPr>
                <w:lang w:val="es-ES"/>
              </w:rPr>
            </w:pPr>
            <w:r w:rsidRPr="00904F88">
              <w:rPr>
                <w:lang w:val="es-ES"/>
              </w:rPr>
              <w:t>tipo de caja</w:t>
            </w:r>
          </w:p>
        </w:tc>
        <w:tc>
          <w:tcPr>
            <w:tcW w:w="0" w:type="auto"/>
            <w:hideMark/>
          </w:tcPr>
          <w:p w14:paraId="44A58DC7" w14:textId="77777777" w:rsidR="00EF6D1A" w:rsidRPr="00904F88" w:rsidRDefault="00EF6D1A" w:rsidP="003C091B">
            <w:pPr>
              <w:rPr>
                <w:lang w:val="es-ES"/>
              </w:rPr>
            </w:pPr>
            <w:r w:rsidRPr="00904F88">
              <w:rPr>
                <w:lang w:val="es-ES"/>
              </w:rPr>
              <w:t>none | block | inline | inline-block | inline-table | list-item | run-in | table | table-caption | table-cell | table-column | table-column-group | table-footer-group | table-header-group | table-row | table-row-group | flex | inline-flex</w:t>
            </w:r>
          </w:p>
        </w:tc>
      </w:tr>
      <w:tr w:rsidR="00EF6D1A" w:rsidRPr="00904F88" w14:paraId="57110DB4" w14:textId="77777777" w:rsidTr="003C091B">
        <w:tc>
          <w:tcPr>
            <w:tcW w:w="0" w:type="auto"/>
            <w:hideMark/>
          </w:tcPr>
          <w:p w14:paraId="21E432E1" w14:textId="77777777" w:rsidR="00EF6D1A" w:rsidRPr="00904F88" w:rsidRDefault="00EF6D1A" w:rsidP="003C091B">
            <w:pPr>
              <w:rPr>
                <w:lang w:val="es-ES"/>
              </w:rPr>
            </w:pPr>
            <w:hyperlink r:id="rId322" w:anchor="box-sizing" w:history="1">
              <w:r w:rsidRPr="00904F88">
                <w:rPr>
                  <w:rStyle w:val="Hipervnculo"/>
                  <w:lang w:val="es-ES"/>
                </w:rPr>
                <w:t>box-sizing</w:t>
              </w:r>
            </w:hyperlink>
          </w:p>
        </w:tc>
        <w:tc>
          <w:tcPr>
            <w:tcW w:w="0" w:type="auto"/>
            <w:hideMark/>
          </w:tcPr>
          <w:p w14:paraId="4A809DAE" w14:textId="77777777" w:rsidR="00EF6D1A" w:rsidRPr="00904F88" w:rsidRDefault="00EF6D1A" w:rsidP="003C091B">
            <w:pPr>
              <w:rPr>
                <w:lang w:val="es-ES"/>
              </w:rPr>
            </w:pPr>
            <w:r w:rsidRPr="00904F88">
              <w:rPr>
                <w:lang w:val="es-ES"/>
              </w:rPr>
              <w:t>posición del borde y márgenes</w:t>
            </w:r>
          </w:p>
        </w:tc>
        <w:tc>
          <w:tcPr>
            <w:tcW w:w="0" w:type="auto"/>
            <w:hideMark/>
          </w:tcPr>
          <w:p w14:paraId="432E020A" w14:textId="77777777" w:rsidR="00EF6D1A" w:rsidRPr="00904F88" w:rsidRDefault="00EF6D1A" w:rsidP="003C091B">
            <w:pPr>
              <w:rPr>
                <w:lang w:val="es-ES"/>
              </w:rPr>
            </w:pPr>
            <w:r w:rsidRPr="00904F88">
              <w:rPr>
                <w:lang w:val="es-ES"/>
              </w:rPr>
              <w:t>border-box | content-box</w:t>
            </w:r>
          </w:p>
        </w:tc>
      </w:tr>
      <w:tr w:rsidR="00EF6D1A" w:rsidRPr="00904F88" w14:paraId="195A1C13" w14:textId="77777777" w:rsidTr="003C091B">
        <w:tc>
          <w:tcPr>
            <w:tcW w:w="0" w:type="auto"/>
            <w:hideMark/>
          </w:tcPr>
          <w:p w14:paraId="44478496" w14:textId="77777777" w:rsidR="00EF6D1A" w:rsidRPr="00904F88" w:rsidRDefault="00EF6D1A" w:rsidP="003C091B">
            <w:pPr>
              <w:rPr>
                <w:lang w:val="es-ES"/>
              </w:rPr>
            </w:pPr>
            <w:hyperlink r:id="rId323" w:anchor="width-height" w:history="1">
              <w:r w:rsidRPr="00904F88">
                <w:rPr>
                  <w:rStyle w:val="Hipervnculo"/>
                  <w:lang w:val="es-ES"/>
                </w:rPr>
                <w:t>width</w:t>
              </w:r>
            </w:hyperlink>
          </w:p>
        </w:tc>
        <w:tc>
          <w:tcPr>
            <w:tcW w:w="0" w:type="auto"/>
            <w:hideMark/>
          </w:tcPr>
          <w:p w14:paraId="06B6524D" w14:textId="77777777" w:rsidR="00EF6D1A" w:rsidRPr="00904F88" w:rsidRDefault="00EF6D1A" w:rsidP="003C091B">
            <w:pPr>
              <w:rPr>
                <w:lang w:val="es-ES"/>
              </w:rPr>
            </w:pPr>
            <w:r w:rsidRPr="00904F88">
              <w:rPr>
                <w:lang w:val="es-ES"/>
              </w:rPr>
              <w:t>anchura</w:t>
            </w:r>
          </w:p>
        </w:tc>
        <w:tc>
          <w:tcPr>
            <w:tcW w:w="0" w:type="auto"/>
            <w:hideMark/>
          </w:tcPr>
          <w:p w14:paraId="1B80055A" w14:textId="77777777" w:rsidR="00EF6D1A" w:rsidRPr="00904F88" w:rsidRDefault="00EF6D1A" w:rsidP="003C091B">
            <w:pPr>
              <w:rPr>
                <w:lang w:val="es-ES"/>
              </w:rPr>
            </w:pPr>
            <w:r w:rsidRPr="00904F88">
              <w:rPr>
                <w:lang w:val="es-ES"/>
              </w:rPr>
              <w:t>auto | distancia | porcentaje</w:t>
            </w:r>
          </w:p>
        </w:tc>
      </w:tr>
      <w:tr w:rsidR="00EF6D1A" w:rsidRPr="00904F88" w14:paraId="3055FD17" w14:textId="77777777" w:rsidTr="003C091B">
        <w:tc>
          <w:tcPr>
            <w:tcW w:w="0" w:type="auto"/>
            <w:hideMark/>
          </w:tcPr>
          <w:p w14:paraId="30F3B83B" w14:textId="77777777" w:rsidR="00EF6D1A" w:rsidRPr="00904F88" w:rsidRDefault="00EF6D1A" w:rsidP="003C091B">
            <w:pPr>
              <w:rPr>
                <w:lang w:val="es-ES"/>
              </w:rPr>
            </w:pPr>
            <w:hyperlink r:id="rId324" w:anchor="min-max-width-height" w:history="1">
              <w:r w:rsidRPr="00904F88">
                <w:rPr>
                  <w:rStyle w:val="Hipervnculo"/>
                  <w:lang w:val="es-ES"/>
                </w:rPr>
                <w:t>min-width</w:t>
              </w:r>
            </w:hyperlink>
          </w:p>
        </w:tc>
        <w:tc>
          <w:tcPr>
            <w:tcW w:w="0" w:type="auto"/>
            <w:hideMark/>
          </w:tcPr>
          <w:p w14:paraId="10EF732C" w14:textId="77777777" w:rsidR="00EF6D1A" w:rsidRPr="00904F88" w:rsidRDefault="00EF6D1A" w:rsidP="003C091B">
            <w:pPr>
              <w:rPr>
                <w:lang w:val="es-ES"/>
              </w:rPr>
            </w:pPr>
            <w:r w:rsidRPr="00904F88">
              <w:rPr>
                <w:lang w:val="es-ES"/>
              </w:rPr>
              <w:t>anchura mínima</w:t>
            </w:r>
          </w:p>
        </w:tc>
        <w:tc>
          <w:tcPr>
            <w:tcW w:w="0" w:type="auto"/>
            <w:hideMark/>
          </w:tcPr>
          <w:p w14:paraId="4D221A41" w14:textId="77777777" w:rsidR="00EF6D1A" w:rsidRPr="00904F88" w:rsidRDefault="00EF6D1A" w:rsidP="003C091B">
            <w:pPr>
              <w:rPr>
                <w:lang w:val="es-ES"/>
              </w:rPr>
            </w:pPr>
            <w:r w:rsidRPr="00904F88">
              <w:rPr>
                <w:lang w:val="es-ES"/>
              </w:rPr>
              <w:t>distancia | porcentaje</w:t>
            </w:r>
          </w:p>
        </w:tc>
      </w:tr>
      <w:tr w:rsidR="00EF6D1A" w:rsidRPr="00904F88" w14:paraId="3734E284" w14:textId="77777777" w:rsidTr="003C091B">
        <w:tc>
          <w:tcPr>
            <w:tcW w:w="0" w:type="auto"/>
            <w:hideMark/>
          </w:tcPr>
          <w:p w14:paraId="6DDB2E26" w14:textId="77777777" w:rsidR="00EF6D1A" w:rsidRPr="00904F88" w:rsidRDefault="00EF6D1A" w:rsidP="003C091B">
            <w:pPr>
              <w:rPr>
                <w:lang w:val="es-ES"/>
              </w:rPr>
            </w:pPr>
            <w:hyperlink r:id="rId325" w:anchor="min-max-width-height" w:history="1">
              <w:r w:rsidRPr="00904F88">
                <w:rPr>
                  <w:rStyle w:val="Hipervnculo"/>
                  <w:lang w:val="es-ES"/>
                </w:rPr>
                <w:t>max-width</w:t>
              </w:r>
            </w:hyperlink>
          </w:p>
        </w:tc>
        <w:tc>
          <w:tcPr>
            <w:tcW w:w="0" w:type="auto"/>
            <w:hideMark/>
          </w:tcPr>
          <w:p w14:paraId="0C865CFF" w14:textId="77777777" w:rsidR="00EF6D1A" w:rsidRPr="00904F88" w:rsidRDefault="00EF6D1A" w:rsidP="003C091B">
            <w:pPr>
              <w:rPr>
                <w:lang w:val="es-ES"/>
              </w:rPr>
            </w:pPr>
            <w:r w:rsidRPr="00904F88">
              <w:rPr>
                <w:lang w:val="es-ES"/>
              </w:rPr>
              <w:t>anchura máxima</w:t>
            </w:r>
          </w:p>
        </w:tc>
        <w:tc>
          <w:tcPr>
            <w:tcW w:w="0" w:type="auto"/>
            <w:hideMark/>
          </w:tcPr>
          <w:p w14:paraId="19AA5969" w14:textId="77777777" w:rsidR="00EF6D1A" w:rsidRPr="00904F88" w:rsidRDefault="00EF6D1A" w:rsidP="003C091B">
            <w:pPr>
              <w:rPr>
                <w:lang w:val="es-ES"/>
              </w:rPr>
            </w:pPr>
            <w:r w:rsidRPr="00904F88">
              <w:rPr>
                <w:lang w:val="es-ES"/>
              </w:rPr>
              <w:t>distancia | porcentaje</w:t>
            </w:r>
          </w:p>
        </w:tc>
      </w:tr>
      <w:tr w:rsidR="00EF6D1A" w:rsidRPr="00904F88" w14:paraId="0D9490BE" w14:textId="77777777" w:rsidTr="003C091B">
        <w:tc>
          <w:tcPr>
            <w:tcW w:w="0" w:type="auto"/>
            <w:hideMark/>
          </w:tcPr>
          <w:p w14:paraId="02E2C5D6" w14:textId="77777777" w:rsidR="00EF6D1A" w:rsidRPr="00904F88" w:rsidRDefault="00EF6D1A" w:rsidP="003C091B">
            <w:pPr>
              <w:rPr>
                <w:lang w:val="es-ES"/>
              </w:rPr>
            </w:pPr>
            <w:hyperlink r:id="rId326" w:anchor="width-height" w:history="1">
              <w:r w:rsidRPr="00904F88">
                <w:rPr>
                  <w:rStyle w:val="Hipervnculo"/>
                  <w:lang w:val="es-ES"/>
                </w:rPr>
                <w:t>height</w:t>
              </w:r>
            </w:hyperlink>
          </w:p>
        </w:tc>
        <w:tc>
          <w:tcPr>
            <w:tcW w:w="0" w:type="auto"/>
            <w:hideMark/>
          </w:tcPr>
          <w:p w14:paraId="50CC5B16" w14:textId="77777777" w:rsidR="00EF6D1A" w:rsidRPr="00904F88" w:rsidRDefault="00EF6D1A" w:rsidP="003C091B">
            <w:pPr>
              <w:rPr>
                <w:lang w:val="es-ES"/>
              </w:rPr>
            </w:pPr>
            <w:r w:rsidRPr="00904F88">
              <w:rPr>
                <w:lang w:val="es-ES"/>
              </w:rPr>
              <w:t>altura</w:t>
            </w:r>
          </w:p>
        </w:tc>
        <w:tc>
          <w:tcPr>
            <w:tcW w:w="0" w:type="auto"/>
            <w:hideMark/>
          </w:tcPr>
          <w:p w14:paraId="4ACF4B9D" w14:textId="77777777" w:rsidR="00EF6D1A" w:rsidRPr="00904F88" w:rsidRDefault="00EF6D1A" w:rsidP="003C091B">
            <w:pPr>
              <w:rPr>
                <w:lang w:val="es-ES"/>
              </w:rPr>
            </w:pPr>
            <w:r w:rsidRPr="00904F88">
              <w:rPr>
                <w:lang w:val="es-ES"/>
              </w:rPr>
              <w:t>auto | distancia | porcentaje</w:t>
            </w:r>
          </w:p>
        </w:tc>
      </w:tr>
      <w:tr w:rsidR="00EF6D1A" w:rsidRPr="00904F88" w14:paraId="34140409" w14:textId="77777777" w:rsidTr="003C091B">
        <w:tc>
          <w:tcPr>
            <w:tcW w:w="0" w:type="auto"/>
            <w:hideMark/>
          </w:tcPr>
          <w:p w14:paraId="1781802C" w14:textId="77777777" w:rsidR="00EF6D1A" w:rsidRPr="00904F88" w:rsidRDefault="00EF6D1A" w:rsidP="003C091B">
            <w:pPr>
              <w:rPr>
                <w:lang w:val="es-ES"/>
              </w:rPr>
            </w:pPr>
            <w:hyperlink r:id="rId327" w:anchor="min-max-width-height" w:history="1">
              <w:r w:rsidRPr="00904F88">
                <w:rPr>
                  <w:rStyle w:val="Hipervnculo"/>
                  <w:lang w:val="es-ES"/>
                </w:rPr>
                <w:t>min-height</w:t>
              </w:r>
            </w:hyperlink>
          </w:p>
        </w:tc>
        <w:tc>
          <w:tcPr>
            <w:tcW w:w="0" w:type="auto"/>
            <w:hideMark/>
          </w:tcPr>
          <w:p w14:paraId="5E1EE5D5" w14:textId="77777777" w:rsidR="00EF6D1A" w:rsidRPr="00904F88" w:rsidRDefault="00EF6D1A" w:rsidP="003C091B">
            <w:pPr>
              <w:rPr>
                <w:lang w:val="es-ES"/>
              </w:rPr>
            </w:pPr>
            <w:r w:rsidRPr="00904F88">
              <w:rPr>
                <w:lang w:val="es-ES"/>
              </w:rPr>
              <w:t>altura mínima</w:t>
            </w:r>
          </w:p>
        </w:tc>
        <w:tc>
          <w:tcPr>
            <w:tcW w:w="0" w:type="auto"/>
            <w:hideMark/>
          </w:tcPr>
          <w:p w14:paraId="62641204" w14:textId="77777777" w:rsidR="00EF6D1A" w:rsidRPr="00904F88" w:rsidRDefault="00EF6D1A" w:rsidP="003C091B">
            <w:pPr>
              <w:rPr>
                <w:lang w:val="es-ES"/>
              </w:rPr>
            </w:pPr>
            <w:r w:rsidRPr="00904F88">
              <w:rPr>
                <w:lang w:val="es-ES"/>
              </w:rPr>
              <w:t>distancia | porcentaje</w:t>
            </w:r>
          </w:p>
        </w:tc>
      </w:tr>
      <w:tr w:rsidR="00EF6D1A" w:rsidRPr="00904F88" w14:paraId="5AFDDD02" w14:textId="77777777" w:rsidTr="003C091B">
        <w:tc>
          <w:tcPr>
            <w:tcW w:w="0" w:type="auto"/>
            <w:hideMark/>
          </w:tcPr>
          <w:p w14:paraId="7EEBAC46" w14:textId="77777777" w:rsidR="00EF6D1A" w:rsidRPr="00904F88" w:rsidRDefault="00EF6D1A" w:rsidP="003C091B">
            <w:pPr>
              <w:rPr>
                <w:lang w:val="es-ES"/>
              </w:rPr>
            </w:pPr>
            <w:hyperlink r:id="rId328" w:anchor="min-max-width-height" w:history="1">
              <w:r w:rsidRPr="00904F88">
                <w:rPr>
                  <w:rStyle w:val="Hipervnculo"/>
                  <w:lang w:val="es-ES"/>
                </w:rPr>
                <w:t>max-height</w:t>
              </w:r>
            </w:hyperlink>
          </w:p>
        </w:tc>
        <w:tc>
          <w:tcPr>
            <w:tcW w:w="0" w:type="auto"/>
            <w:hideMark/>
          </w:tcPr>
          <w:p w14:paraId="323D05EC" w14:textId="77777777" w:rsidR="00EF6D1A" w:rsidRPr="00904F88" w:rsidRDefault="00EF6D1A" w:rsidP="003C091B">
            <w:pPr>
              <w:rPr>
                <w:lang w:val="es-ES"/>
              </w:rPr>
            </w:pPr>
            <w:r w:rsidRPr="00904F88">
              <w:rPr>
                <w:lang w:val="es-ES"/>
              </w:rPr>
              <w:t>anchura máxima</w:t>
            </w:r>
          </w:p>
        </w:tc>
        <w:tc>
          <w:tcPr>
            <w:tcW w:w="0" w:type="auto"/>
            <w:hideMark/>
          </w:tcPr>
          <w:p w14:paraId="6A18F863" w14:textId="77777777" w:rsidR="00EF6D1A" w:rsidRPr="00904F88" w:rsidRDefault="00EF6D1A" w:rsidP="003C091B">
            <w:pPr>
              <w:rPr>
                <w:lang w:val="es-ES"/>
              </w:rPr>
            </w:pPr>
            <w:r w:rsidRPr="00904F88">
              <w:rPr>
                <w:lang w:val="es-ES"/>
              </w:rPr>
              <w:t>distancia | porcentaje</w:t>
            </w:r>
          </w:p>
        </w:tc>
      </w:tr>
      <w:tr w:rsidR="00EF6D1A" w:rsidRPr="00904F88" w14:paraId="0976654F" w14:textId="77777777" w:rsidTr="003C091B">
        <w:tc>
          <w:tcPr>
            <w:tcW w:w="0" w:type="auto"/>
            <w:hideMark/>
          </w:tcPr>
          <w:p w14:paraId="581476E8" w14:textId="77777777" w:rsidR="00EF6D1A" w:rsidRPr="00904F88" w:rsidRDefault="00EF6D1A" w:rsidP="003C091B">
            <w:pPr>
              <w:rPr>
                <w:lang w:val="es-ES"/>
              </w:rPr>
            </w:pPr>
            <w:hyperlink r:id="rId329" w:anchor="overflow" w:history="1">
              <w:r w:rsidRPr="00904F88">
                <w:rPr>
                  <w:rStyle w:val="Hipervnculo"/>
                  <w:lang w:val="es-ES"/>
                </w:rPr>
                <w:t>overflow</w:t>
              </w:r>
            </w:hyperlink>
          </w:p>
        </w:tc>
        <w:tc>
          <w:tcPr>
            <w:tcW w:w="0" w:type="auto"/>
            <w:hideMark/>
          </w:tcPr>
          <w:p w14:paraId="242292AD" w14:textId="77777777" w:rsidR="00EF6D1A" w:rsidRPr="00904F88" w:rsidRDefault="00EF6D1A" w:rsidP="003C091B">
            <w:pPr>
              <w:rPr>
                <w:lang w:val="es-ES"/>
              </w:rPr>
            </w:pPr>
            <w:r w:rsidRPr="00904F88">
              <w:rPr>
                <w:lang w:val="es-ES"/>
              </w:rPr>
              <w:t>si el contenido desborda al elemento</w:t>
            </w:r>
          </w:p>
        </w:tc>
        <w:tc>
          <w:tcPr>
            <w:tcW w:w="0" w:type="auto"/>
            <w:hideMark/>
          </w:tcPr>
          <w:p w14:paraId="5D61BC01" w14:textId="77777777" w:rsidR="00EF6D1A" w:rsidRPr="00904F88" w:rsidRDefault="00EF6D1A" w:rsidP="003C091B">
            <w:pPr>
              <w:rPr>
                <w:lang w:val="es-ES"/>
              </w:rPr>
            </w:pPr>
            <w:r w:rsidRPr="00904F88">
              <w:rPr>
                <w:lang w:val="es-ES"/>
              </w:rPr>
              <w:t>auto | hidden | scroll | visible</w:t>
            </w:r>
          </w:p>
        </w:tc>
      </w:tr>
      <w:tr w:rsidR="00EF6D1A" w:rsidRPr="00904F88" w14:paraId="46E95713" w14:textId="77777777" w:rsidTr="003C091B">
        <w:tc>
          <w:tcPr>
            <w:tcW w:w="0" w:type="auto"/>
            <w:gridSpan w:val="3"/>
            <w:shd w:val="clear" w:color="auto" w:fill="FDE9D9" w:themeFill="accent6" w:themeFillTint="33"/>
            <w:hideMark/>
          </w:tcPr>
          <w:p w14:paraId="1E192D3E" w14:textId="77777777" w:rsidR="00EF6D1A" w:rsidRPr="00904F88" w:rsidRDefault="00EF6D1A" w:rsidP="003C091B">
            <w:pPr>
              <w:rPr>
                <w:b/>
                <w:bCs/>
                <w:lang w:val="es-ES"/>
              </w:rPr>
            </w:pPr>
            <w:r w:rsidRPr="00904F88">
              <w:rPr>
                <w:b/>
                <w:bCs/>
                <w:lang w:val="es-ES"/>
              </w:rPr>
              <w:t>Posicionamiento</w:t>
            </w:r>
          </w:p>
        </w:tc>
      </w:tr>
      <w:tr w:rsidR="00EF6D1A" w:rsidRPr="00904F88" w14:paraId="4D763891" w14:textId="77777777" w:rsidTr="003C091B">
        <w:tc>
          <w:tcPr>
            <w:tcW w:w="0" w:type="auto"/>
            <w:shd w:val="clear" w:color="auto" w:fill="FDE9D9" w:themeFill="accent6" w:themeFillTint="33"/>
            <w:hideMark/>
          </w:tcPr>
          <w:p w14:paraId="00BE4C8C"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F8B45C4"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D003ECE" w14:textId="77777777" w:rsidR="00EF6D1A" w:rsidRPr="00904F88" w:rsidRDefault="00EF6D1A" w:rsidP="003C091B">
            <w:pPr>
              <w:rPr>
                <w:b/>
                <w:bCs/>
                <w:lang w:val="es-ES"/>
              </w:rPr>
            </w:pPr>
            <w:r w:rsidRPr="00904F88">
              <w:rPr>
                <w:b/>
                <w:bCs/>
                <w:lang w:val="es-ES"/>
              </w:rPr>
              <w:t>Valores</w:t>
            </w:r>
          </w:p>
        </w:tc>
      </w:tr>
      <w:tr w:rsidR="00EF6D1A" w:rsidRPr="00904F88" w14:paraId="775A5C42" w14:textId="77777777" w:rsidTr="003C091B">
        <w:tc>
          <w:tcPr>
            <w:tcW w:w="0" w:type="auto"/>
            <w:hideMark/>
          </w:tcPr>
          <w:p w14:paraId="4B64FF06" w14:textId="77777777" w:rsidR="00EF6D1A" w:rsidRPr="00904F88" w:rsidRDefault="00EF6D1A" w:rsidP="003C091B">
            <w:pPr>
              <w:rPr>
                <w:lang w:val="es-ES"/>
              </w:rPr>
            </w:pPr>
            <w:hyperlink r:id="rId330" w:history="1">
              <w:r w:rsidRPr="00904F88">
                <w:rPr>
                  <w:rStyle w:val="Hipervnculo"/>
                  <w:lang w:val="es-ES"/>
                </w:rPr>
                <w:t>float</w:t>
              </w:r>
            </w:hyperlink>
          </w:p>
        </w:tc>
        <w:tc>
          <w:tcPr>
            <w:tcW w:w="0" w:type="auto"/>
            <w:hideMark/>
          </w:tcPr>
          <w:p w14:paraId="7C9855AE" w14:textId="77777777" w:rsidR="00EF6D1A" w:rsidRPr="00904F88" w:rsidRDefault="00EF6D1A" w:rsidP="003C091B">
            <w:pPr>
              <w:rPr>
                <w:lang w:val="es-ES"/>
              </w:rPr>
            </w:pPr>
            <w:r w:rsidRPr="00904F88">
              <w:rPr>
                <w:lang w:val="es-ES"/>
              </w:rPr>
              <w:t>modo de posicionamiento flotante</w:t>
            </w:r>
          </w:p>
        </w:tc>
        <w:tc>
          <w:tcPr>
            <w:tcW w:w="0" w:type="auto"/>
            <w:hideMark/>
          </w:tcPr>
          <w:p w14:paraId="7B1BDF81" w14:textId="77777777" w:rsidR="00EF6D1A" w:rsidRPr="00904F88" w:rsidRDefault="00EF6D1A" w:rsidP="003C091B">
            <w:pPr>
              <w:rPr>
                <w:lang w:val="es-ES"/>
              </w:rPr>
            </w:pPr>
            <w:r w:rsidRPr="00904F88">
              <w:rPr>
                <w:lang w:val="es-ES"/>
              </w:rPr>
              <w:t>none | left | right</w:t>
            </w:r>
          </w:p>
        </w:tc>
      </w:tr>
      <w:tr w:rsidR="00EF6D1A" w:rsidRPr="00904F88" w14:paraId="71E6E255" w14:textId="77777777" w:rsidTr="003C091B">
        <w:tc>
          <w:tcPr>
            <w:tcW w:w="0" w:type="auto"/>
            <w:hideMark/>
          </w:tcPr>
          <w:p w14:paraId="60924EAE" w14:textId="77777777" w:rsidR="00EF6D1A" w:rsidRPr="00904F88" w:rsidRDefault="00EF6D1A" w:rsidP="003C091B">
            <w:pPr>
              <w:rPr>
                <w:lang w:val="es-ES"/>
              </w:rPr>
            </w:pPr>
            <w:hyperlink r:id="rId331" w:history="1">
              <w:r w:rsidRPr="00904F88">
                <w:rPr>
                  <w:rStyle w:val="Hipervnculo"/>
                  <w:lang w:val="es-ES"/>
                </w:rPr>
                <w:t>clear</w:t>
              </w:r>
            </w:hyperlink>
          </w:p>
        </w:tc>
        <w:tc>
          <w:tcPr>
            <w:tcW w:w="0" w:type="auto"/>
            <w:hideMark/>
          </w:tcPr>
          <w:p w14:paraId="67E1490B" w14:textId="77777777" w:rsidR="00EF6D1A" w:rsidRPr="00904F88" w:rsidRDefault="00EF6D1A" w:rsidP="003C091B">
            <w:pPr>
              <w:rPr>
                <w:lang w:val="es-ES"/>
              </w:rPr>
            </w:pPr>
            <w:r w:rsidRPr="00904F88">
              <w:rPr>
                <w:lang w:val="es-ES"/>
              </w:rPr>
              <w:t>lado en el que no puede haber elementos flotantes</w:t>
            </w:r>
          </w:p>
        </w:tc>
        <w:tc>
          <w:tcPr>
            <w:tcW w:w="0" w:type="auto"/>
            <w:hideMark/>
          </w:tcPr>
          <w:p w14:paraId="48BC110C" w14:textId="77777777" w:rsidR="00EF6D1A" w:rsidRPr="00904F88" w:rsidRDefault="00EF6D1A" w:rsidP="003C091B">
            <w:pPr>
              <w:rPr>
                <w:lang w:val="es-ES"/>
              </w:rPr>
            </w:pPr>
            <w:r w:rsidRPr="00904F88">
              <w:rPr>
                <w:lang w:val="es-ES"/>
              </w:rPr>
              <w:t>none | both | left | right</w:t>
            </w:r>
          </w:p>
        </w:tc>
      </w:tr>
      <w:tr w:rsidR="00EF6D1A" w:rsidRPr="00904F88" w14:paraId="7F8A30DE" w14:textId="77777777" w:rsidTr="003C091B">
        <w:tc>
          <w:tcPr>
            <w:tcW w:w="0" w:type="auto"/>
            <w:hideMark/>
          </w:tcPr>
          <w:p w14:paraId="4185C313" w14:textId="77777777" w:rsidR="00EF6D1A" w:rsidRPr="00904F88" w:rsidRDefault="00EF6D1A" w:rsidP="003C091B">
            <w:pPr>
              <w:rPr>
                <w:lang w:val="es-ES"/>
              </w:rPr>
            </w:pPr>
            <w:hyperlink r:id="rId332" w:history="1">
              <w:r w:rsidRPr="00904F88">
                <w:rPr>
                  <w:rStyle w:val="Hipervnculo"/>
                  <w:lang w:val="es-ES"/>
                </w:rPr>
                <w:t>position</w:t>
              </w:r>
            </w:hyperlink>
          </w:p>
        </w:tc>
        <w:tc>
          <w:tcPr>
            <w:tcW w:w="0" w:type="auto"/>
            <w:hideMark/>
          </w:tcPr>
          <w:p w14:paraId="439994D5" w14:textId="77777777" w:rsidR="00EF6D1A" w:rsidRPr="00904F88" w:rsidRDefault="00EF6D1A" w:rsidP="003C091B">
            <w:pPr>
              <w:rPr>
                <w:lang w:val="es-ES"/>
              </w:rPr>
            </w:pPr>
            <w:r w:rsidRPr="00904F88">
              <w:rPr>
                <w:lang w:val="es-ES"/>
              </w:rPr>
              <w:t>modo de posicionamiento</w:t>
            </w:r>
          </w:p>
        </w:tc>
        <w:tc>
          <w:tcPr>
            <w:tcW w:w="0" w:type="auto"/>
            <w:hideMark/>
          </w:tcPr>
          <w:p w14:paraId="75EF7C8D" w14:textId="77777777" w:rsidR="00EF6D1A" w:rsidRPr="00904F88" w:rsidRDefault="00EF6D1A" w:rsidP="003C091B">
            <w:pPr>
              <w:rPr>
                <w:lang w:val="es-ES"/>
              </w:rPr>
            </w:pPr>
            <w:r w:rsidRPr="00904F88">
              <w:rPr>
                <w:lang w:val="es-ES"/>
              </w:rPr>
              <w:t>absolute | fixed | relative | static</w:t>
            </w:r>
          </w:p>
        </w:tc>
      </w:tr>
      <w:tr w:rsidR="00EF6D1A" w:rsidRPr="00904F88" w14:paraId="17068CA0" w14:textId="77777777" w:rsidTr="003C091B">
        <w:tc>
          <w:tcPr>
            <w:tcW w:w="0" w:type="auto"/>
            <w:hideMark/>
          </w:tcPr>
          <w:p w14:paraId="7381BA65" w14:textId="77777777" w:rsidR="00EF6D1A" w:rsidRPr="00904F88" w:rsidRDefault="00EF6D1A" w:rsidP="003C091B">
            <w:pPr>
              <w:rPr>
                <w:lang w:val="es-ES"/>
              </w:rPr>
            </w:pPr>
            <w:hyperlink r:id="rId333" w:anchor="posicionamiento-absoluto-y-fijo" w:history="1">
              <w:r w:rsidRPr="00904F88">
                <w:rPr>
                  <w:rStyle w:val="Hipervnculo"/>
                  <w:lang w:val="es-ES"/>
                </w:rPr>
                <w:t>top</w:t>
              </w:r>
            </w:hyperlink>
          </w:p>
        </w:tc>
        <w:tc>
          <w:tcPr>
            <w:tcW w:w="0" w:type="auto"/>
            <w:hideMark/>
          </w:tcPr>
          <w:p w14:paraId="52D8975F" w14:textId="77777777" w:rsidR="00EF6D1A" w:rsidRPr="00904F88" w:rsidRDefault="00EF6D1A" w:rsidP="003C091B">
            <w:pPr>
              <w:rPr>
                <w:lang w:val="es-ES"/>
              </w:rPr>
            </w:pPr>
            <w:r w:rsidRPr="00904F88">
              <w:rPr>
                <w:lang w:val="es-ES"/>
              </w:rPr>
              <w:t>posición del borde superior del elemento</w:t>
            </w:r>
          </w:p>
        </w:tc>
        <w:tc>
          <w:tcPr>
            <w:tcW w:w="0" w:type="auto"/>
            <w:hideMark/>
          </w:tcPr>
          <w:p w14:paraId="5A33F9E4" w14:textId="77777777" w:rsidR="00EF6D1A" w:rsidRPr="00904F88" w:rsidRDefault="00EF6D1A" w:rsidP="003C091B">
            <w:pPr>
              <w:rPr>
                <w:lang w:val="es-ES"/>
              </w:rPr>
            </w:pPr>
            <w:r w:rsidRPr="00904F88">
              <w:rPr>
                <w:lang w:val="es-ES"/>
              </w:rPr>
              <w:t>auto | distancia | porcentaje</w:t>
            </w:r>
          </w:p>
        </w:tc>
      </w:tr>
      <w:tr w:rsidR="00EF6D1A" w:rsidRPr="00904F88" w14:paraId="276C0867" w14:textId="77777777" w:rsidTr="003C091B">
        <w:tc>
          <w:tcPr>
            <w:tcW w:w="0" w:type="auto"/>
            <w:hideMark/>
          </w:tcPr>
          <w:p w14:paraId="714DA612" w14:textId="77777777" w:rsidR="00EF6D1A" w:rsidRPr="00904F88" w:rsidRDefault="00EF6D1A" w:rsidP="003C091B">
            <w:pPr>
              <w:rPr>
                <w:lang w:val="es-ES"/>
              </w:rPr>
            </w:pPr>
            <w:hyperlink r:id="rId334" w:anchor="posicionamiento-absoluto-y-fijo" w:history="1">
              <w:r w:rsidRPr="00904F88">
                <w:rPr>
                  <w:rStyle w:val="Hipervnculo"/>
                  <w:lang w:val="es-ES"/>
                </w:rPr>
                <w:t>right</w:t>
              </w:r>
            </w:hyperlink>
          </w:p>
        </w:tc>
        <w:tc>
          <w:tcPr>
            <w:tcW w:w="0" w:type="auto"/>
            <w:hideMark/>
          </w:tcPr>
          <w:p w14:paraId="4AE8F979" w14:textId="77777777" w:rsidR="00EF6D1A" w:rsidRPr="00904F88" w:rsidRDefault="00EF6D1A" w:rsidP="003C091B">
            <w:pPr>
              <w:rPr>
                <w:lang w:val="es-ES"/>
              </w:rPr>
            </w:pPr>
            <w:r w:rsidRPr="00904F88">
              <w:rPr>
                <w:lang w:val="es-ES"/>
              </w:rPr>
              <w:t>posición del borde derecho del elemento</w:t>
            </w:r>
          </w:p>
        </w:tc>
        <w:tc>
          <w:tcPr>
            <w:tcW w:w="0" w:type="auto"/>
            <w:hideMark/>
          </w:tcPr>
          <w:p w14:paraId="66B77763" w14:textId="77777777" w:rsidR="00EF6D1A" w:rsidRPr="00904F88" w:rsidRDefault="00EF6D1A" w:rsidP="003C091B">
            <w:pPr>
              <w:rPr>
                <w:lang w:val="es-ES"/>
              </w:rPr>
            </w:pPr>
            <w:r w:rsidRPr="00904F88">
              <w:rPr>
                <w:lang w:val="es-ES"/>
              </w:rPr>
              <w:t>auto | distancia | porcentaje</w:t>
            </w:r>
          </w:p>
        </w:tc>
      </w:tr>
      <w:tr w:rsidR="00EF6D1A" w:rsidRPr="00904F88" w14:paraId="05D431A2" w14:textId="77777777" w:rsidTr="003C091B">
        <w:tc>
          <w:tcPr>
            <w:tcW w:w="0" w:type="auto"/>
            <w:hideMark/>
          </w:tcPr>
          <w:p w14:paraId="768B1F6C" w14:textId="77777777" w:rsidR="00EF6D1A" w:rsidRPr="00904F88" w:rsidRDefault="00EF6D1A" w:rsidP="003C091B">
            <w:pPr>
              <w:rPr>
                <w:lang w:val="es-ES"/>
              </w:rPr>
            </w:pPr>
            <w:hyperlink r:id="rId335" w:anchor="posicionamiento-absoluto-y-fijo" w:history="1">
              <w:r w:rsidRPr="00904F88">
                <w:rPr>
                  <w:rStyle w:val="Hipervnculo"/>
                  <w:lang w:val="es-ES"/>
                </w:rPr>
                <w:t>bottom</w:t>
              </w:r>
            </w:hyperlink>
          </w:p>
        </w:tc>
        <w:tc>
          <w:tcPr>
            <w:tcW w:w="0" w:type="auto"/>
            <w:hideMark/>
          </w:tcPr>
          <w:p w14:paraId="5241616D" w14:textId="77777777" w:rsidR="00EF6D1A" w:rsidRPr="00904F88" w:rsidRDefault="00EF6D1A" w:rsidP="003C091B">
            <w:pPr>
              <w:rPr>
                <w:lang w:val="es-ES"/>
              </w:rPr>
            </w:pPr>
            <w:r w:rsidRPr="00904F88">
              <w:rPr>
                <w:lang w:val="es-ES"/>
              </w:rPr>
              <w:t>posición del borde inferior del elemento</w:t>
            </w:r>
          </w:p>
        </w:tc>
        <w:tc>
          <w:tcPr>
            <w:tcW w:w="0" w:type="auto"/>
            <w:hideMark/>
          </w:tcPr>
          <w:p w14:paraId="314381B8" w14:textId="77777777" w:rsidR="00EF6D1A" w:rsidRPr="00904F88" w:rsidRDefault="00EF6D1A" w:rsidP="003C091B">
            <w:pPr>
              <w:rPr>
                <w:lang w:val="es-ES"/>
              </w:rPr>
            </w:pPr>
            <w:r w:rsidRPr="00904F88">
              <w:rPr>
                <w:lang w:val="es-ES"/>
              </w:rPr>
              <w:t>auto | distancia | porcentaje</w:t>
            </w:r>
          </w:p>
        </w:tc>
      </w:tr>
      <w:tr w:rsidR="00EF6D1A" w:rsidRPr="00904F88" w14:paraId="71FBD21E" w14:textId="77777777" w:rsidTr="003C091B">
        <w:tc>
          <w:tcPr>
            <w:tcW w:w="0" w:type="auto"/>
            <w:hideMark/>
          </w:tcPr>
          <w:p w14:paraId="3880D9C3" w14:textId="77777777" w:rsidR="00EF6D1A" w:rsidRPr="00904F88" w:rsidRDefault="00EF6D1A" w:rsidP="003C091B">
            <w:pPr>
              <w:rPr>
                <w:lang w:val="es-ES"/>
              </w:rPr>
            </w:pPr>
            <w:hyperlink r:id="rId336" w:anchor="posicionamiento-absoluto-y-fijo" w:history="1">
              <w:r w:rsidRPr="00904F88">
                <w:rPr>
                  <w:rStyle w:val="Hipervnculo"/>
                  <w:lang w:val="es-ES"/>
                </w:rPr>
                <w:t>left</w:t>
              </w:r>
            </w:hyperlink>
          </w:p>
        </w:tc>
        <w:tc>
          <w:tcPr>
            <w:tcW w:w="0" w:type="auto"/>
            <w:hideMark/>
          </w:tcPr>
          <w:p w14:paraId="422ED360" w14:textId="77777777" w:rsidR="00EF6D1A" w:rsidRPr="00904F88" w:rsidRDefault="00EF6D1A" w:rsidP="003C091B">
            <w:pPr>
              <w:rPr>
                <w:lang w:val="es-ES"/>
              </w:rPr>
            </w:pPr>
            <w:r w:rsidRPr="00904F88">
              <w:rPr>
                <w:lang w:val="es-ES"/>
              </w:rPr>
              <w:t>posición del borde izquierdo del elemento</w:t>
            </w:r>
          </w:p>
        </w:tc>
        <w:tc>
          <w:tcPr>
            <w:tcW w:w="0" w:type="auto"/>
            <w:hideMark/>
          </w:tcPr>
          <w:p w14:paraId="196FD2EF" w14:textId="77777777" w:rsidR="00EF6D1A" w:rsidRPr="00904F88" w:rsidRDefault="00EF6D1A" w:rsidP="003C091B">
            <w:pPr>
              <w:rPr>
                <w:lang w:val="es-ES"/>
              </w:rPr>
            </w:pPr>
            <w:r w:rsidRPr="00904F88">
              <w:rPr>
                <w:lang w:val="es-ES"/>
              </w:rPr>
              <w:t>auto | distancia | porcentaje</w:t>
            </w:r>
          </w:p>
        </w:tc>
      </w:tr>
      <w:tr w:rsidR="00EF6D1A" w:rsidRPr="00904F88" w14:paraId="675A0845" w14:textId="77777777" w:rsidTr="003C091B">
        <w:tc>
          <w:tcPr>
            <w:tcW w:w="0" w:type="auto"/>
            <w:hideMark/>
          </w:tcPr>
          <w:p w14:paraId="64B8CB0C" w14:textId="77777777" w:rsidR="00EF6D1A" w:rsidRPr="00904F88" w:rsidRDefault="00EF6D1A" w:rsidP="003C091B">
            <w:pPr>
              <w:rPr>
                <w:lang w:val="es-ES"/>
              </w:rPr>
            </w:pPr>
            <w:r w:rsidRPr="00904F88">
              <w:rPr>
                <w:lang w:val="es-ES"/>
              </w:rPr>
              <w:t>clip</w:t>
            </w:r>
          </w:p>
        </w:tc>
        <w:tc>
          <w:tcPr>
            <w:tcW w:w="0" w:type="auto"/>
            <w:hideMark/>
          </w:tcPr>
          <w:p w14:paraId="205278D5" w14:textId="77777777" w:rsidR="00EF6D1A" w:rsidRPr="00904F88" w:rsidRDefault="00EF6D1A" w:rsidP="003C091B">
            <w:pPr>
              <w:rPr>
                <w:lang w:val="es-ES"/>
              </w:rPr>
            </w:pPr>
            <w:r w:rsidRPr="00904F88">
              <w:rPr>
                <w:lang w:val="es-ES"/>
              </w:rPr>
              <w:t>recorta el elemento</w:t>
            </w:r>
          </w:p>
        </w:tc>
        <w:tc>
          <w:tcPr>
            <w:tcW w:w="0" w:type="auto"/>
            <w:hideMark/>
          </w:tcPr>
          <w:p w14:paraId="16F24552" w14:textId="77777777" w:rsidR="00EF6D1A" w:rsidRPr="00904F88" w:rsidRDefault="00EF6D1A" w:rsidP="003C091B">
            <w:pPr>
              <w:rPr>
                <w:lang w:val="es-ES"/>
              </w:rPr>
            </w:pPr>
            <w:r w:rsidRPr="00904F88">
              <w:rPr>
                <w:lang w:val="es-ES"/>
              </w:rPr>
              <w:t>auto | forma</w:t>
            </w:r>
          </w:p>
        </w:tc>
      </w:tr>
      <w:tr w:rsidR="00EF6D1A" w:rsidRPr="00904F88" w14:paraId="74D402B1" w14:textId="77777777" w:rsidTr="003C091B">
        <w:tc>
          <w:tcPr>
            <w:tcW w:w="0" w:type="auto"/>
            <w:hideMark/>
          </w:tcPr>
          <w:p w14:paraId="03FC22BA" w14:textId="77777777" w:rsidR="00EF6D1A" w:rsidRPr="00904F88" w:rsidRDefault="00EF6D1A" w:rsidP="003C091B">
            <w:pPr>
              <w:rPr>
                <w:lang w:val="es-ES"/>
              </w:rPr>
            </w:pPr>
            <w:r w:rsidRPr="00904F88">
              <w:rPr>
                <w:lang w:val="es-ES"/>
              </w:rPr>
              <w:t>visibility</w:t>
            </w:r>
          </w:p>
        </w:tc>
        <w:tc>
          <w:tcPr>
            <w:tcW w:w="0" w:type="auto"/>
            <w:hideMark/>
          </w:tcPr>
          <w:p w14:paraId="7ACCDD02" w14:textId="77777777" w:rsidR="00EF6D1A" w:rsidRPr="00904F88" w:rsidRDefault="00EF6D1A" w:rsidP="003C091B">
            <w:pPr>
              <w:rPr>
                <w:lang w:val="es-ES"/>
              </w:rPr>
            </w:pPr>
            <w:r w:rsidRPr="00904F88">
              <w:rPr>
                <w:lang w:val="es-ES"/>
              </w:rPr>
              <w:t>visibilidad</w:t>
            </w:r>
          </w:p>
        </w:tc>
        <w:tc>
          <w:tcPr>
            <w:tcW w:w="0" w:type="auto"/>
            <w:hideMark/>
          </w:tcPr>
          <w:p w14:paraId="204792B6" w14:textId="77777777" w:rsidR="00EF6D1A" w:rsidRPr="00904F88" w:rsidRDefault="00EF6D1A" w:rsidP="003C091B">
            <w:pPr>
              <w:rPr>
                <w:lang w:val="es-ES"/>
              </w:rPr>
            </w:pPr>
            <w:r w:rsidRPr="00904F88">
              <w:rPr>
                <w:lang w:val="es-ES"/>
              </w:rPr>
              <w:t>hidden | collapse | visible</w:t>
            </w:r>
          </w:p>
        </w:tc>
      </w:tr>
      <w:tr w:rsidR="00EF6D1A" w:rsidRPr="00904F88" w14:paraId="5AE02125" w14:textId="77777777" w:rsidTr="003C091B">
        <w:tc>
          <w:tcPr>
            <w:tcW w:w="0" w:type="auto"/>
            <w:hideMark/>
          </w:tcPr>
          <w:p w14:paraId="04783172" w14:textId="77777777" w:rsidR="00EF6D1A" w:rsidRPr="00904F88" w:rsidRDefault="00EF6D1A" w:rsidP="003C091B">
            <w:pPr>
              <w:rPr>
                <w:lang w:val="es-ES"/>
              </w:rPr>
            </w:pPr>
            <w:hyperlink r:id="rId337" w:anchor="z-index" w:history="1">
              <w:r w:rsidRPr="00904F88">
                <w:rPr>
                  <w:rStyle w:val="Hipervnculo"/>
                  <w:lang w:val="es-ES"/>
                </w:rPr>
                <w:t>z-index</w:t>
              </w:r>
            </w:hyperlink>
          </w:p>
        </w:tc>
        <w:tc>
          <w:tcPr>
            <w:tcW w:w="0" w:type="auto"/>
            <w:hideMark/>
          </w:tcPr>
          <w:p w14:paraId="120DA0AF" w14:textId="77777777" w:rsidR="00EF6D1A" w:rsidRPr="00904F88" w:rsidRDefault="00EF6D1A" w:rsidP="003C091B">
            <w:pPr>
              <w:rPr>
                <w:lang w:val="es-ES"/>
              </w:rPr>
            </w:pPr>
            <w:r w:rsidRPr="00904F88">
              <w:rPr>
                <w:lang w:val="es-ES"/>
              </w:rPr>
              <w:t>apilamiento</w:t>
            </w:r>
          </w:p>
        </w:tc>
        <w:tc>
          <w:tcPr>
            <w:tcW w:w="0" w:type="auto"/>
            <w:hideMark/>
          </w:tcPr>
          <w:p w14:paraId="2FDA0AE1" w14:textId="77777777" w:rsidR="00EF6D1A" w:rsidRPr="00904F88" w:rsidRDefault="00EF6D1A" w:rsidP="003C091B">
            <w:pPr>
              <w:rPr>
                <w:lang w:val="es-ES"/>
              </w:rPr>
            </w:pPr>
            <w:r w:rsidRPr="00904F88">
              <w:rPr>
                <w:lang w:val="es-ES"/>
              </w:rPr>
              <w:t>auto | número-entero</w:t>
            </w:r>
          </w:p>
        </w:tc>
      </w:tr>
      <w:tr w:rsidR="00EF6D1A" w:rsidRPr="00904F88" w14:paraId="441001C1" w14:textId="77777777" w:rsidTr="003C091B">
        <w:tc>
          <w:tcPr>
            <w:tcW w:w="0" w:type="auto"/>
            <w:hideMark/>
          </w:tcPr>
          <w:p w14:paraId="63646640" w14:textId="77777777" w:rsidR="00EF6D1A" w:rsidRPr="00904F88" w:rsidRDefault="00EF6D1A" w:rsidP="003C091B">
            <w:pPr>
              <w:rPr>
                <w:lang w:val="es-ES"/>
              </w:rPr>
            </w:pPr>
            <w:r w:rsidRPr="00904F88">
              <w:rPr>
                <w:lang w:val="es-ES"/>
              </w:rPr>
              <w:t>contain</w:t>
            </w:r>
          </w:p>
        </w:tc>
        <w:tc>
          <w:tcPr>
            <w:tcW w:w="0" w:type="auto"/>
            <w:hideMark/>
          </w:tcPr>
          <w:p w14:paraId="1DB38EFA" w14:textId="77777777" w:rsidR="00EF6D1A" w:rsidRPr="00904F88" w:rsidRDefault="00EF6D1A" w:rsidP="003C091B">
            <w:pPr>
              <w:rPr>
                <w:lang w:val="es-ES"/>
              </w:rPr>
            </w:pPr>
            <w:r w:rsidRPr="00904F88">
              <w:rPr>
                <w:lang w:val="es-ES"/>
              </w:rPr>
              <w:t>independencia</w:t>
            </w:r>
          </w:p>
        </w:tc>
        <w:tc>
          <w:tcPr>
            <w:tcW w:w="0" w:type="auto"/>
            <w:hideMark/>
          </w:tcPr>
          <w:p w14:paraId="0C80CB9D" w14:textId="77777777" w:rsidR="00EF6D1A" w:rsidRPr="00904F88" w:rsidRDefault="00EF6D1A" w:rsidP="003C091B">
            <w:pPr>
              <w:rPr>
                <w:lang w:val="es-ES"/>
              </w:rPr>
            </w:pPr>
            <w:r w:rsidRPr="00904F88">
              <w:rPr>
                <w:lang w:val="es-ES"/>
              </w:rPr>
              <w:t>none | strict | content | size | layout | paint</w:t>
            </w:r>
          </w:p>
        </w:tc>
      </w:tr>
      <w:tr w:rsidR="00EF6D1A" w:rsidRPr="00904F88" w14:paraId="2B93ABB4" w14:textId="77777777" w:rsidTr="003C091B">
        <w:tc>
          <w:tcPr>
            <w:tcW w:w="0" w:type="auto"/>
            <w:gridSpan w:val="3"/>
            <w:shd w:val="clear" w:color="auto" w:fill="FDE9D9" w:themeFill="accent6" w:themeFillTint="33"/>
            <w:hideMark/>
          </w:tcPr>
          <w:p w14:paraId="35201A09" w14:textId="77777777" w:rsidR="00EF6D1A" w:rsidRPr="00904F88" w:rsidRDefault="00EF6D1A" w:rsidP="003C091B">
            <w:pPr>
              <w:rPr>
                <w:b/>
                <w:bCs/>
                <w:lang w:val="es-ES"/>
              </w:rPr>
            </w:pPr>
            <w:r w:rsidRPr="00904F88">
              <w:rPr>
                <w:b/>
                <w:bCs/>
                <w:lang w:val="es-ES"/>
              </w:rPr>
              <w:t>Cajas flexibles</w:t>
            </w:r>
          </w:p>
        </w:tc>
      </w:tr>
      <w:tr w:rsidR="00EF6D1A" w:rsidRPr="00904F88" w14:paraId="34166708" w14:textId="77777777" w:rsidTr="003C091B">
        <w:tc>
          <w:tcPr>
            <w:tcW w:w="0" w:type="auto"/>
            <w:shd w:val="clear" w:color="auto" w:fill="FDE9D9" w:themeFill="accent6" w:themeFillTint="33"/>
            <w:hideMark/>
          </w:tcPr>
          <w:p w14:paraId="5B2EE976"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1BF423D"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115CE6FE" w14:textId="77777777" w:rsidR="00EF6D1A" w:rsidRPr="00904F88" w:rsidRDefault="00EF6D1A" w:rsidP="003C091B">
            <w:pPr>
              <w:rPr>
                <w:b/>
                <w:bCs/>
                <w:lang w:val="es-ES"/>
              </w:rPr>
            </w:pPr>
            <w:r w:rsidRPr="00904F88">
              <w:rPr>
                <w:b/>
                <w:bCs/>
                <w:lang w:val="es-ES"/>
              </w:rPr>
              <w:t>Valores</w:t>
            </w:r>
          </w:p>
        </w:tc>
      </w:tr>
      <w:tr w:rsidR="00EF6D1A" w:rsidRPr="00904F88" w14:paraId="13E0393F" w14:textId="77777777" w:rsidTr="003C091B">
        <w:tc>
          <w:tcPr>
            <w:tcW w:w="0" w:type="auto"/>
            <w:hideMark/>
          </w:tcPr>
          <w:p w14:paraId="5A7B5FB1" w14:textId="77777777" w:rsidR="00EF6D1A" w:rsidRPr="00904F88" w:rsidRDefault="00EF6D1A" w:rsidP="003C091B">
            <w:pPr>
              <w:rPr>
                <w:lang w:val="es-ES"/>
              </w:rPr>
            </w:pPr>
            <w:hyperlink r:id="rId338" w:anchor="display" w:history="1">
              <w:r w:rsidRPr="00904F88">
                <w:rPr>
                  <w:rStyle w:val="Hipervnculo"/>
                  <w:lang w:val="es-ES"/>
                </w:rPr>
                <w:t>display</w:t>
              </w:r>
            </w:hyperlink>
          </w:p>
        </w:tc>
        <w:tc>
          <w:tcPr>
            <w:tcW w:w="0" w:type="auto"/>
            <w:hideMark/>
          </w:tcPr>
          <w:p w14:paraId="4A12F592" w14:textId="77777777" w:rsidR="00EF6D1A" w:rsidRPr="00904F88" w:rsidRDefault="00EF6D1A" w:rsidP="003C091B">
            <w:pPr>
              <w:rPr>
                <w:lang w:val="es-ES"/>
              </w:rPr>
            </w:pPr>
            <w:r w:rsidRPr="00904F88">
              <w:rPr>
                <w:lang w:val="es-ES"/>
              </w:rPr>
              <w:t>tipo de caja</w:t>
            </w:r>
          </w:p>
        </w:tc>
        <w:tc>
          <w:tcPr>
            <w:tcW w:w="0" w:type="auto"/>
            <w:hideMark/>
          </w:tcPr>
          <w:p w14:paraId="5463CDEF" w14:textId="77777777" w:rsidR="00EF6D1A" w:rsidRPr="00904F88" w:rsidRDefault="00EF6D1A" w:rsidP="003C091B">
            <w:pPr>
              <w:rPr>
                <w:lang w:val="es-ES"/>
              </w:rPr>
            </w:pPr>
            <w:r w:rsidRPr="00904F88">
              <w:rPr>
                <w:lang w:val="es-ES"/>
              </w:rPr>
              <w:t>flex || inline-flex</w:t>
            </w:r>
          </w:p>
        </w:tc>
      </w:tr>
      <w:tr w:rsidR="00EF6D1A" w:rsidRPr="00904F88" w14:paraId="37DD1CC2" w14:textId="77777777" w:rsidTr="003C091B">
        <w:tc>
          <w:tcPr>
            <w:tcW w:w="0" w:type="auto"/>
            <w:hideMark/>
          </w:tcPr>
          <w:p w14:paraId="1C00DD30" w14:textId="77777777" w:rsidR="00EF6D1A" w:rsidRPr="00904F88" w:rsidRDefault="00EF6D1A" w:rsidP="003C091B">
            <w:pPr>
              <w:rPr>
                <w:lang w:val="es-ES"/>
              </w:rPr>
            </w:pPr>
            <w:hyperlink r:id="rId339" w:anchor="flex-flow" w:history="1">
              <w:r w:rsidRPr="00904F88">
                <w:rPr>
                  <w:rStyle w:val="Hipervnculo"/>
                  <w:lang w:val="es-ES"/>
                </w:rPr>
                <w:t>flex-flow</w:t>
              </w:r>
            </w:hyperlink>
          </w:p>
        </w:tc>
        <w:tc>
          <w:tcPr>
            <w:tcW w:w="0" w:type="auto"/>
            <w:hideMark/>
          </w:tcPr>
          <w:p w14:paraId="68322FDC" w14:textId="77777777" w:rsidR="00EF6D1A" w:rsidRPr="00904F88" w:rsidRDefault="00EF6D1A" w:rsidP="003C091B">
            <w:pPr>
              <w:rPr>
                <w:lang w:val="es-ES"/>
              </w:rPr>
            </w:pPr>
            <w:r w:rsidRPr="00904F88">
              <w:rPr>
                <w:lang w:val="es-ES"/>
              </w:rPr>
              <w:t>propiedad compuesta</w:t>
            </w:r>
          </w:p>
        </w:tc>
        <w:tc>
          <w:tcPr>
            <w:tcW w:w="0" w:type="auto"/>
            <w:hideMark/>
          </w:tcPr>
          <w:p w14:paraId="6862F851" w14:textId="77777777" w:rsidR="00EF6D1A" w:rsidRPr="00904F88" w:rsidRDefault="00EF6D1A" w:rsidP="003C091B">
            <w:pPr>
              <w:rPr>
                <w:lang w:val="es-ES"/>
              </w:rPr>
            </w:pPr>
            <w:r w:rsidRPr="00904F88">
              <w:rPr>
                <w:lang w:val="es-ES"/>
              </w:rPr>
              <w:t>flex-direction || flex-wrap</w:t>
            </w:r>
          </w:p>
        </w:tc>
      </w:tr>
      <w:tr w:rsidR="00EF6D1A" w:rsidRPr="00904F88" w14:paraId="70B5281C" w14:textId="77777777" w:rsidTr="003C091B">
        <w:tc>
          <w:tcPr>
            <w:tcW w:w="0" w:type="auto"/>
            <w:hideMark/>
          </w:tcPr>
          <w:p w14:paraId="38A51671" w14:textId="77777777" w:rsidR="00EF6D1A" w:rsidRPr="00904F88" w:rsidRDefault="00EF6D1A" w:rsidP="003C091B">
            <w:pPr>
              <w:rPr>
                <w:lang w:val="es-ES"/>
              </w:rPr>
            </w:pPr>
            <w:hyperlink r:id="rId340" w:anchor="flex-direction" w:history="1">
              <w:r w:rsidRPr="00904F88">
                <w:rPr>
                  <w:rStyle w:val="Hipervnculo"/>
                  <w:lang w:val="es-ES"/>
                </w:rPr>
                <w:t>flex-direction</w:t>
              </w:r>
            </w:hyperlink>
          </w:p>
        </w:tc>
        <w:tc>
          <w:tcPr>
            <w:tcW w:w="0" w:type="auto"/>
            <w:hideMark/>
          </w:tcPr>
          <w:p w14:paraId="305AD055" w14:textId="77777777" w:rsidR="00EF6D1A" w:rsidRPr="00904F88" w:rsidRDefault="00EF6D1A" w:rsidP="003C091B">
            <w:pPr>
              <w:rPr>
                <w:lang w:val="es-ES"/>
              </w:rPr>
            </w:pPr>
            <w:r w:rsidRPr="00904F88">
              <w:rPr>
                <w:lang w:val="es-ES"/>
              </w:rPr>
              <w:t>dirección</w:t>
            </w:r>
          </w:p>
        </w:tc>
        <w:tc>
          <w:tcPr>
            <w:tcW w:w="0" w:type="auto"/>
            <w:hideMark/>
          </w:tcPr>
          <w:p w14:paraId="26F71A35" w14:textId="77777777" w:rsidR="00EF6D1A" w:rsidRPr="00904F88" w:rsidRDefault="00EF6D1A" w:rsidP="003C091B">
            <w:pPr>
              <w:rPr>
                <w:lang w:val="es-ES"/>
              </w:rPr>
            </w:pPr>
            <w:r w:rsidRPr="00904F88">
              <w:rPr>
                <w:lang w:val="es-ES"/>
              </w:rPr>
              <w:t>row || row-reverse || column || column-reverse</w:t>
            </w:r>
          </w:p>
        </w:tc>
      </w:tr>
      <w:tr w:rsidR="00EF6D1A" w:rsidRPr="00904F88" w14:paraId="1B83FBA1" w14:textId="77777777" w:rsidTr="003C091B">
        <w:tc>
          <w:tcPr>
            <w:tcW w:w="0" w:type="auto"/>
            <w:hideMark/>
          </w:tcPr>
          <w:p w14:paraId="70D0B799" w14:textId="77777777" w:rsidR="00EF6D1A" w:rsidRPr="00904F88" w:rsidRDefault="00EF6D1A" w:rsidP="003C091B">
            <w:pPr>
              <w:rPr>
                <w:lang w:val="es-ES"/>
              </w:rPr>
            </w:pPr>
            <w:hyperlink r:id="rId341" w:anchor="flex-wrap" w:history="1">
              <w:r w:rsidRPr="00904F88">
                <w:rPr>
                  <w:rStyle w:val="Hipervnculo"/>
                  <w:lang w:val="es-ES"/>
                </w:rPr>
                <w:t>flex-wrap</w:t>
              </w:r>
            </w:hyperlink>
          </w:p>
        </w:tc>
        <w:tc>
          <w:tcPr>
            <w:tcW w:w="0" w:type="auto"/>
            <w:hideMark/>
          </w:tcPr>
          <w:p w14:paraId="12206B7C" w14:textId="77777777" w:rsidR="00EF6D1A" w:rsidRPr="00904F88" w:rsidRDefault="00EF6D1A" w:rsidP="003C091B">
            <w:pPr>
              <w:rPr>
                <w:lang w:val="es-ES"/>
              </w:rPr>
            </w:pPr>
            <w:r w:rsidRPr="00904F88">
              <w:rPr>
                <w:lang w:val="es-ES"/>
              </w:rPr>
              <w:t>ajuste de línea</w:t>
            </w:r>
          </w:p>
        </w:tc>
        <w:tc>
          <w:tcPr>
            <w:tcW w:w="0" w:type="auto"/>
            <w:hideMark/>
          </w:tcPr>
          <w:p w14:paraId="00C8341D" w14:textId="77777777" w:rsidR="00EF6D1A" w:rsidRPr="00904F88" w:rsidRDefault="00EF6D1A" w:rsidP="003C091B">
            <w:pPr>
              <w:rPr>
                <w:lang w:val="es-ES"/>
              </w:rPr>
            </w:pPr>
            <w:r w:rsidRPr="00904F88">
              <w:rPr>
                <w:lang w:val="es-ES"/>
              </w:rPr>
              <w:t>wrap || no-wrap || wrap-reverse</w:t>
            </w:r>
          </w:p>
        </w:tc>
      </w:tr>
      <w:tr w:rsidR="00EF6D1A" w:rsidRPr="00904F88" w14:paraId="19175A99" w14:textId="77777777" w:rsidTr="003C091B">
        <w:tc>
          <w:tcPr>
            <w:tcW w:w="0" w:type="auto"/>
            <w:hideMark/>
          </w:tcPr>
          <w:p w14:paraId="315900B8" w14:textId="77777777" w:rsidR="00EF6D1A" w:rsidRPr="00904F88" w:rsidRDefault="00EF6D1A" w:rsidP="003C091B">
            <w:pPr>
              <w:rPr>
                <w:lang w:val="es-ES"/>
              </w:rPr>
            </w:pPr>
            <w:hyperlink r:id="rId342" w:anchor="order" w:history="1">
              <w:r w:rsidRPr="00904F88">
                <w:rPr>
                  <w:rStyle w:val="Hipervnculo"/>
                  <w:lang w:val="es-ES"/>
                </w:rPr>
                <w:t>order</w:t>
              </w:r>
            </w:hyperlink>
          </w:p>
        </w:tc>
        <w:tc>
          <w:tcPr>
            <w:tcW w:w="0" w:type="auto"/>
            <w:hideMark/>
          </w:tcPr>
          <w:p w14:paraId="3E7D5EC9" w14:textId="77777777" w:rsidR="00EF6D1A" w:rsidRPr="00904F88" w:rsidRDefault="00EF6D1A" w:rsidP="003C091B">
            <w:pPr>
              <w:rPr>
                <w:lang w:val="es-ES"/>
              </w:rPr>
            </w:pPr>
            <w:r w:rsidRPr="00904F88">
              <w:rPr>
                <w:lang w:val="es-ES"/>
              </w:rPr>
              <w:t>número de orden</w:t>
            </w:r>
          </w:p>
        </w:tc>
        <w:tc>
          <w:tcPr>
            <w:tcW w:w="0" w:type="auto"/>
            <w:hideMark/>
          </w:tcPr>
          <w:p w14:paraId="6AAA0F3C" w14:textId="77777777" w:rsidR="00EF6D1A" w:rsidRPr="00904F88" w:rsidRDefault="00EF6D1A" w:rsidP="003C091B">
            <w:pPr>
              <w:rPr>
                <w:lang w:val="es-ES"/>
              </w:rPr>
            </w:pPr>
            <w:r w:rsidRPr="00904F88">
              <w:rPr>
                <w:lang w:val="es-ES"/>
              </w:rPr>
              <w:t>número</w:t>
            </w:r>
          </w:p>
        </w:tc>
      </w:tr>
      <w:tr w:rsidR="00EF6D1A" w:rsidRPr="009B20CB" w14:paraId="6D13045E" w14:textId="77777777" w:rsidTr="003C091B">
        <w:tc>
          <w:tcPr>
            <w:tcW w:w="0" w:type="auto"/>
            <w:hideMark/>
          </w:tcPr>
          <w:p w14:paraId="2FFB6557" w14:textId="77777777" w:rsidR="00EF6D1A" w:rsidRPr="00904F88" w:rsidRDefault="00EF6D1A" w:rsidP="003C091B">
            <w:pPr>
              <w:rPr>
                <w:lang w:val="es-ES"/>
              </w:rPr>
            </w:pPr>
            <w:hyperlink r:id="rId343" w:anchor="flex" w:history="1">
              <w:r w:rsidRPr="00904F88">
                <w:rPr>
                  <w:rStyle w:val="Hipervnculo"/>
                  <w:lang w:val="es-ES"/>
                </w:rPr>
                <w:t>flex</w:t>
              </w:r>
            </w:hyperlink>
          </w:p>
        </w:tc>
        <w:tc>
          <w:tcPr>
            <w:tcW w:w="0" w:type="auto"/>
            <w:hideMark/>
          </w:tcPr>
          <w:p w14:paraId="5A6B9890" w14:textId="77777777" w:rsidR="00EF6D1A" w:rsidRPr="00904F88" w:rsidRDefault="00EF6D1A" w:rsidP="003C091B">
            <w:pPr>
              <w:rPr>
                <w:lang w:val="es-ES"/>
              </w:rPr>
            </w:pPr>
            <w:r w:rsidRPr="00904F88">
              <w:rPr>
                <w:lang w:val="es-ES"/>
              </w:rPr>
              <w:t>propiedad compuesta</w:t>
            </w:r>
          </w:p>
        </w:tc>
        <w:tc>
          <w:tcPr>
            <w:tcW w:w="0" w:type="auto"/>
            <w:hideMark/>
          </w:tcPr>
          <w:p w14:paraId="6CC8C3F8" w14:textId="77777777" w:rsidR="00EF6D1A" w:rsidRPr="00904F88" w:rsidRDefault="00EF6D1A" w:rsidP="003C091B">
            <w:pPr>
              <w:rPr>
                <w:lang w:val="es-ES"/>
              </w:rPr>
            </w:pPr>
            <w:r w:rsidRPr="00904F88">
              <w:rPr>
                <w:lang w:val="es-ES"/>
              </w:rPr>
              <w:t>[ flex-grow || flex-shrink || flex-</w:t>
            </w:r>
            <w:proofErr w:type="gramStart"/>
            <w:r w:rsidRPr="00904F88">
              <w:rPr>
                <w:lang w:val="es-ES"/>
              </w:rPr>
              <w:t>basis ]</w:t>
            </w:r>
            <w:proofErr w:type="gramEnd"/>
            <w:r w:rsidRPr="00904F88">
              <w:rPr>
                <w:lang w:val="es-ES"/>
              </w:rPr>
              <w:t xml:space="preserve"> || initial || auto || none || número</w:t>
            </w:r>
          </w:p>
        </w:tc>
      </w:tr>
      <w:tr w:rsidR="00EF6D1A" w:rsidRPr="00904F88" w14:paraId="3FE6D9C4" w14:textId="77777777" w:rsidTr="003C091B">
        <w:tc>
          <w:tcPr>
            <w:tcW w:w="0" w:type="auto"/>
            <w:hideMark/>
          </w:tcPr>
          <w:p w14:paraId="0D9B6CFB" w14:textId="77777777" w:rsidR="00EF6D1A" w:rsidRPr="00904F88" w:rsidRDefault="00EF6D1A" w:rsidP="003C091B">
            <w:pPr>
              <w:rPr>
                <w:lang w:val="es-ES"/>
              </w:rPr>
            </w:pPr>
            <w:r>
              <w:fldChar w:fldCharType="begin"/>
            </w:r>
            <w:r>
              <w:instrText>HYPERLINK "https://www.mclibre.org/consultar/htmlcss/css/css-flexbox.html" \l "flex-grow"</w:instrText>
            </w:r>
            <w:r>
              <w:fldChar w:fldCharType="separate"/>
            </w:r>
            <w:r w:rsidRPr="00904F88">
              <w:rPr>
                <w:rStyle w:val="Hipervnculo"/>
                <w:lang w:val="es-ES"/>
              </w:rPr>
              <w:t>flex-grow</w:t>
            </w:r>
            <w:r>
              <w:fldChar w:fldCharType="end"/>
            </w:r>
          </w:p>
        </w:tc>
        <w:tc>
          <w:tcPr>
            <w:tcW w:w="0" w:type="auto"/>
            <w:hideMark/>
          </w:tcPr>
          <w:p w14:paraId="1EB0A324" w14:textId="77777777" w:rsidR="00EF6D1A" w:rsidRPr="00904F88" w:rsidRDefault="00EF6D1A" w:rsidP="003C091B">
            <w:pPr>
              <w:rPr>
                <w:lang w:val="es-ES"/>
              </w:rPr>
            </w:pPr>
            <w:r w:rsidRPr="00904F88">
              <w:rPr>
                <w:lang w:val="es-ES"/>
              </w:rPr>
              <w:t>factor de expansión</w:t>
            </w:r>
          </w:p>
        </w:tc>
        <w:tc>
          <w:tcPr>
            <w:tcW w:w="0" w:type="auto"/>
            <w:hideMark/>
          </w:tcPr>
          <w:p w14:paraId="796F5A44" w14:textId="77777777" w:rsidR="00EF6D1A" w:rsidRPr="00904F88" w:rsidRDefault="00EF6D1A" w:rsidP="003C091B">
            <w:pPr>
              <w:rPr>
                <w:lang w:val="es-ES"/>
              </w:rPr>
            </w:pPr>
            <w:r w:rsidRPr="00904F88">
              <w:rPr>
                <w:lang w:val="es-ES"/>
              </w:rPr>
              <w:t>número</w:t>
            </w:r>
          </w:p>
        </w:tc>
      </w:tr>
      <w:tr w:rsidR="00EF6D1A" w:rsidRPr="00904F88" w14:paraId="1CC4934B" w14:textId="77777777" w:rsidTr="003C091B">
        <w:tc>
          <w:tcPr>
            <w:tcW w:w="0" w:type="auto"/>
            <w:hideMark/>
          </w:tcPr>
          <w:p w14:paraId="163CFFCF" w14:textId="77777777" w:rsidR="00EF6D1A" w:rsidRPr="00904F88" w:rsidRDefault="00EF6D1A" w:rsidP="003C091B">
            <w:pPr>
              <w:rPr>
                <w:lang w:val="es-ES"/>
              </w:rPr>
            </w:pPr>
            <w:hyperlink r:id="rId344" w:anchor="flex-shrink" w:history="1">
              <w:r w:rsidRPr="00904F88">
                <w:rPr>
                  <w:rStyle w:val="Hipervnculo"/>
                  <w:lang w:val="es-ES"/>
                </w:rPr>
                <w:t>flex-shrink</w:t>
              </w:r>
            </w:hyperlink>
          </w:p>
        </w:tc>
        <w:tc>
          <w:tcPr>
            <w:tcW w:w="0" w:type="auto"/>
            <w:hideMark/>
          </w:tcPr>
          <w:p w14:paraId="3D2E663E" w14:textId="77777777" w:rsidR="00EF6D1A" w:rsidRPr="00904F88" w:rsidRDefault="00EF6D1A" w:rsidP="003C091B">
            <w:pPr>
              <w:rPr>
                <w:lang w:val="es-ES"/>
              </w:rPr>
            </w:pPr>
            <w:r w:rsidRPr="00904F88">
              <w:rPr>
                <w:lang w:val="es-ES"/>
              </w:rPr>
              <w:t>factor de compresión</w:t>
            </w:r>
          </w:p>
        </w:tc>
        <w:tc>
          <w:tcPr>
            <w:tcW w:w="0" w:type="auto"/>
            <w:hideMark/>
          </w:tcPr>
          <w:p w14:paraId="38151B49" w14:textId="77777777" w:rsidR="00EF6D1A" w:rsidRPr="00904F88" w:rsidRDefault="00EF6D1A" w:rsidP="003C091B">
            <w:pPr>
              <w:rPr>
                <w:lang w:val="es-ES"/>
              </w:rPr>
            </w:pPr>
            <w:r w:rsidRPr="00904F88">
              <w:rPr>
                <w:lang w:val="es-ES"/>
              </w:rPr>
              <w:t>número</w:t>
            </w:r>
          </w:p>
        </w:tc>
      </w:tr>
      <w:tr w:rsidR="00EF6D1A" w:rsidRPr="00904F88" w14:paraId="172561EC" w14:textId="77777777" w:rsidTr="003C091B">
        <w:tc>
          <w:tcPr>
            <w:tcW w:w="0" w:type="auto"/>
            <w:hideMark/>
          </w:tcPr>
          <w:p w14:paraId="3C535A92" w14:textId="77777777" w:rsidR="00EF6D1A" w:rsidRPr="00904F88" w:rsidRDefault="00EF6D1A" w:rsidP="003C091B">
            <w:pPr>
              <w:rPr>
                <w:lang w:val="es-ES"/>
              </w:rPr>
            </w:pPr>
            <w:hyperlink r:id="rId345" w:anchor="flex-basis" w:history="1">
              <w:r w:rsidRPr="00904F88">
                <w:rPr>
                  <w:rStyle w:val="Hipervnculo"/>
                  <w:lang w:val="es-ES"/>
                </w:rPr>
                <w:t>flex-basis</w:t>
              </w:r>
            </w:hyperlink>
          </w:p>
        </w:tc>
        <w:tc>
          <w:tcPr>
            <w:tcW w:w="0" w:type="auto"/>
            <w:hideMark/>
          </w:tcPr>
          <w:p w14:paraId="64C660F6" w14:textId="77777777" w:rsidR="00EF6D1A" w:rsidRPr="00904F88" w:rsidRDefault="00EF6D1A" w:rsidP="003C091B">
            <w:pPr>
              <w:rPr>
                <w:lang w:val="es-ES"/>
              </w:rPr>
            </w:pPr>
            <w:r w:rsidRPr="00904F88">
              <w:rPr>
                <w:lang w:val="es-ES"/>
              </w:rPr>
              <w:t>tamaño inicial</w:t>
            </w:r>
          </w:p>
        </w:tc>
        <w:tc>
          <w:tcPr>
            <w:tcW w:w="0" w:type="auto"/>
            <w:hideMark/>
          </w:tcPr>
          <w:p w14:paraId="2982B9FA" w14:textId="77777777" w:rsidR="00EF6D1A" w:rsidRPr="00904F88" w:rsidRDefault="00EF6D1A" w:rsidP="003C091B">
            <w:pPr>
              <w:rPr>
                <w:lang w:val="es-ES"/>
              </w:rPr>
            </w:pPr>
            <w:r w:rsidRPr="00904F88">
              <w:rPr>
                <w:lang w:val="es-ES"/>
              </w:rPr>
              <w:t>distancia || auto || content || width</w:t>
            </w:r>
          </w:p>
        </w:tc>
      </w:tr>
      <w:tr w:rsidR="00EF6D1A" w:rsidRPr="00904F88" w14:paraId="26AC21A9" w14:textId="77777777" w:rsidTr="003C091B">
        <w:tc>
          <w:tcPr>
            <w:tcW w:w="0" w:type="auto"/>
            <w:hideMark/>
          </w:tcPr>
          <w:p w14:paraId="102A53C2" w14:textId="77777777" w:rsidR="00EF6D1A" w:rsidRPr="00904F88" w:rsidRDefault="00EF6D1A" w:rsidP="003C091B">
            <w:pPr>
              <w:rPr>
                <w:lang w:val="es-ES"/>
              </w:rPr>
            </w:pPr>
            <w:hyperlink r:id="rId346" w:anchor="justify-content" w:history="1">
              <w:r w:rsidRPr="00904F88">
                <w:rPr>
                  <w:rStyle w:val="Hipervnculo"/>
                  <w:lang w:val="es-ES"/>
                </w:rPr>
                <w:t>justify-content</w:t>
              </w:r>
            </w:hyperlink>
          </w:p>
        </w:tc>
        <w:tc>
          <w:tcPr>
            <w:tcW w:w="0" w:type="auto"/>
            <w:hideMark/>
          </w:tcPr>
          <w:p w14:paraId="42DBF5B8" w14:textId="77777777" w:rsidR="00EF6D1A" w:rsidRPr="00904F88" w:rsidRDefault="00EF6D1A" w:rsidP="003C091B">
            <w:pPr>
              <w:rPr>
                <w:lang w:val="es-ES"/>
              </w:rPr>
            </w:pPr>
            <w:r w:rsidRPr="00904F88">
              <w:rPr>
                <w:lang w:val="es-ES"/>
              </w:rPr>
              <w:t>alineación en la dirección principal</w:t>
            </w:r>
          </w:p>
        </w:tc>
        <w:tc>
          <w:tcPr>
            <w:tcW w:w="0" w:type="auto"/>
            <w:hideMark/>
          </w:tcPr>
          <w:p w14:paraId="0B6E6F2F" w14:textId="77777777" w:rsidR="00EF6D1A" w:rsidRPr="00904F88" w:rsidRDefault="00EF6D1A" w:rsidP="003C091B">
            <w:pPr>
              <w:rPr>
                <w:lang w:val="es-ES"/>
              </w:rPr>
            </w:pPr>
            <w:r w:rsidRPr="00904F88">
              <w:rPr>
                <w:lang w:val="es-ES"/>
              </w:rPr>
              <w:t>flex-start || flex-end || center || space-between || space-around</w:t>
            </w:r>
          </w:p>
        </w:tc>
      </w:tr>
      <w:tr w:rsidR="00EF6D1A" w:rsidRPr="00904F88" w14:paraId="2F133E26" w14:textId="77777777" w:rsidTr="003C091B">
        <w:tc>
          <w:tcPr>
            <w:tcW w:w="0" w:type="auto"/>
            <w:hideMark/>
          </w:tcPr>
          <w:p w14:paraId="34942417" w14:textId="77777777" w:rsidR="00EF6D1A" w:rsidRPr="00904F88" w:rsidRDefault="00EF6D1A" w:rsidP="003C091B">
            <w:pPr>
              <w:rPr>
                <w:lang w:val="es-ES"/>
              </w:rPr>
            </w:pPr>
            <w:hyperlink r:id="rId347" w:anchor="align-items" w:history="1">
              <w:r w:rsidRPr="00904F88">
                <w:rPr>
                  <w:rStyle w:val="Hipervnculo"/>
                  <w:lang w:val="es-ES"/>
                </w:rPr>
                <w:t>align-items</w:t>
              </w:r>
            </w:hyperlink>
          </w:p>
        </w:tc>
        <w:tc>
          <w:tcPr>
            <w:tcW w:w="0" w:type="auto"/>
            <w:hideMark/>
          </w:tcPr>
          <w:p w14:paraId="32395C13" w14:textId="77777777" w:rsidR="00EF6D1A" w:rsidRPr="00904F88" w:rsidRDefault="00EF6D1A" w:rsidP="003C091B">
            <w:pPr>
              <w:rPr>
                <w:lang w:val="es-ES"/>
              </w:rPr>
            </w:pPr>
            <w:r w:rsidRPr="00904F88">
              <w:rPr>
                <w:lang w:val="es-ES"/>
              </w:rPr>
              <w:t>alineación en la dirección secundaria (una línea)</w:t>
            </w:r>
          </w:p>
        </w:tc>
        <w:tc>
          <w:tcPr>
            <w:tcW w:w="0" w:type="auto"/>
            <w:hideMark/>
          </w:tcPr>
          <w:p w14:paraId="5D8E16F3" w14:textId="77777777" w:rsidR="00EF6D1A" w:rsidRPr="00904F88" w:rsidRDefault="00EF6D1A" w:rsidP="003C091B">
            <w:pPr>
              <w:rPr>
                <w:lang w:val="es-ES"/>
              </w:rPr>
            </w:pPr>
            <w:r w:rsidRPr="00904F88">
              <w:rPr>
                <w:lang w:val="es-ES"/>
              </w:rPr>
              <w:t>flex-start || flex-end || center || baseline || stretch</w:t>
            </w:r>
          </w:p>
        </w:tc>
      </w:tr>
      <w:tr w:rsidR="00EF6D1A" w:rsidRPr="00904F88" w14:paraId="121AC4A3" w14:textId="77777777" w:rsidTr="003C091B">
        <w:tc>
          <w:tcPr>
            <w:tcW w:w="0" w:type="auto"/>
            <w:hideMark/>
          </w:tcPr>
          <w:p w14:paraId="1043F16E" w14:textId="77777777" w:rsidR="00EF6D1A" w:rsidRPr="00904F88" w:rsidRDefault="00EF6D1A" w:rsidP="003C091B">
            <w:pPr>
              <w:rPr>
                <w:lang w:val="es-ES"/>
              </w:rPr>
            </w:pPr>
            <w:hyperlink r:id="rId348" w:anchor="align-self" w:history="1">
              <w:r w:rsidRPr="00904F88">
                <w:rPr>
                  <w:rStyle w:val="Hipervnculo"/>
                  <w:lang w:val="es-ES"/>
                </w:rPr>
                <w:t>align-self</w:t>
              </w:r>
            </w:hyperlink>
          </w:p>
        </w:tc>
        <w:tc>
          <w:tcPr>
            <w:tcW w:w="0" w:type="auto"/>
            <w:hideMark/>
          </w:tcPr>
          <w:p w14:paraId="1991B03A" w14:textId="77777777" w:rsidR="00EF6D1A" w:rsidRPr="00904F88" w:rsidRDefault="00EF6D1A" w:rsidP="003C091B">
            <w:pPr>
              <w:rPr>
                <w:lang w:val="es-ES"/>
              </w:rPr>
            </w:pPr>
            <w:r w:rsidRPr="00904F88">
              <w:rPr>
                <w:lang w:val="es-ES"/>
              </w:rPr>
              <w:t>alineación individual en la dirección secundaria</w:t>
            </w:r>
          </w:p>
        </w:tc>
        <w:tc>
          <w:tcPr>
            <w:tcW w:w="0" w:type="auto"/>
            <w:hideMark/>
          </w:tcPr>
          <w:p w14:paraId="05225B72" w14:textId="77777777" w:rsidR="00EF6D1A" w:rsidRPr="00904F88" w:rsidRDefault="00EF6D1A" w:rsidP="003C091B">
            <w:pPr>
              <w:rPr>
                <w:lang w:val="es-ES"/>
              </w:rPr>
            </w:pPr>
            <w:r w:rsidRPr="00904F88">
              <w:rPr>
                <w:lang w:val="es-ES"/>
              </w:rPr>
              <w:t>auto || flex-start || flex-end || center || baseline || stretch</w:t>
            </w:r>
          </w:p>
        </w:tc>
      </w:tr>
      <w:tr w:rsidR="00EF6D1A" w:rsidRPr="00904F88" w14:paraId="5C231601" w14:textId="77777777" w:rsidTr="003C091B">
        <w:tc>
          <w:tcPr>
            <w:tcW w:w="0" w:type="auto"/>
            <w:hideMark/>
          </w:tcPr>
          <w:p w14:paraId="27F658BD" w14:textId="77777777" w:rsidR="00EF6D1A" w:rsidRPr="00904F88" w:rsidRDefault="00EF6D1A" w:rsidP="003C091B">
            <w:pPr>
              <w:rPr>
                <w:lang w:val="es-ES"/>
              </w:rPr>
            </w:pPr>
            <w:hyperlink r:id="rId349" w:anchor="align-content" w:history="1">
              <w:r w:rsidRPr="00904F88">
                <w:rPr>
                  <w:rStyle w:val="Hipervnculo"/>
                  <w:lang w:val="es-ES"/>
                </w:rPr>
                <w:t>align-content</w:t>
              </w:r>
            </w:hyperlink>
          </w:p>
        </w:tc>
        <w:tc>
          <w:tcPr>
            <w:tcW w:w="0" w:type="auto"/>
            <w:hideMark/>
          </w:tcPr>
          <w:p w14:paraId="30B714FE" w14:textId="77777777" w:rsidR="00EF6D1A" w:rsidRPr="00904F88" w:rsidRDefault="00EF6D1A" w:rsidP="003C091B">
            <w:pPr>
              <w:rPr>
                <w:lang w:val="es-ES"/>
              </w:rPr>
            </w:pPr>
            <w:r w:rsidRPr="00904F88">
              <w:rPr>
                <w:lang w:val="es-ES"/>
              </w:rPr>
              <w:t>alineación en la dirección secundaria (varias líneas)</w:t>
            </w:r>
          </w:p>
        </w:tc>
        <w:tc>
          <w:tcPr>
            <w:tcW w:w="0" w:type="auto"/>
            <w:hideMark/>
          </w:tcPr>
          <w:p w14:paraId="7AAD0EF0" w14:textId="77777777" w:rsidR="00EF6D1A" w:rsidRPr="00904F88" w:rsidRDefault="00EF6D1A" w:rsidP="003C091B">
            <w:pPr>
              <w:rPr>
                <w:lang w:val="es-ES"/>
              </w:rPr>
            </w:pPr>
            <w:r w:rsidRPr="00904F88">
              <w:rPr>
                <w:lang w:val="es-ES"/>
              </w:rPr>
              <w:t>flex-start || flex-end || center || space-between || space-around || stretch</w:t>
            </w:r>
          </w:p>
        </w:tc>
      </w:tr>
      <w:tr w:rsidR="00EF6D1A" w:rsidRPr="00904F88" w14:paraId="09803590" w14:textId="77777777" w:rsidTr="003C091B">
        <w:tc>
          <w:tcPr>
            <w:tcW w:w="0" w:type="auto"/>
            <w:gridSpan w:val="3"/>
            <w:shd w:val="clear" w:color="auto" w:fill="FDE9D9" w:themeFill="accent6" w:themeFillTint="33"/>
            <w:hideMark/>
          </w:tcPr>
          <w:p w14:paraId="49101847" w14:textId="77777777" w:rsidR="00EF6D1A" w:rsidRPr="00904F88" w:rsidRDefault="00EF6D1A" w:rsidP="003C091B">
            <w:pPr>
              <w:rPr>
                <w:b/>
                <w:bCs/>
                <w:lang w:val="es-ES"/>
              </w:rPr>
            </w:pPr>
            <w:r w:rsidRPr="00904F88">
              <w:rPr>
                <w:b/>
                <w:bCs/>
                <w:lang w:val="es-ES"/>
              </w:rPr>
              <w:t>Listas</w:t>
            </w:r>
          </w:p>
        </w:tc>
      </w:tr>
      <w:tr w:rsidR="00EF6D1A" w:rsidRPr="00904F88" w14:paraId="26336E97" w14:textId="77777777" w:rsidTr="003C091B">
        <w:tc>
          <w:tcPr>
            <w:tcW w:w="0" w:type="auto"/>
            <w:shd w:val="clear" w:color="auto" w:fill="FDE9D9" w:themeFill="accent6" w:themeFillTint="33"/>
            <w:hideMark/>
          </w:tcPr>
          <w:p w14:paraId="169379A8"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2AED92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8CE878F" w14:textId="77777777" w:rsidR="00EF6D1A" w:rsidRPr="00904F88" w:rsidRDefault="00EF6D1A" w:rsidP="003C091B">
            <w:pPr>
              <w:rPr>
                <w:b/>
                <w:bCs/>
                <w:lang w:val="es-ES"/>
              </w:rPr>
            </w:pPr>
            <w:r w:rsidRPr="00904F88">
              <w:rPr>
                <w:b/>
                <w:bCs/>
                <w:lang w:val="es-ES"/>
              </w:rPr>
              <w:t>Valores</w:t>
            </w:r>
          </w:p>
        </w:tc>
      </w:tr>
      <w:tr w:rsidR="00EF6D1A" w:rsidRPr="00904F88" w14:paraId="467AE9EA" w14:textId="77777777" w:rsidTr="003C091B">
        <w:tc>
          <w:tcPr>
            <w:tcW w:w="0" w:type="auto"/>
            <w:hideMark/>
          </w:tcPr>
          <w:p w14:paraId="1E26513A" w14:textId="77777777" w:rsidR="00EF6D1A" w:rsidRPr="00904F88" w:rsidRDefault="00EF6D1A" w:rsidP="003C091B">
            <w:pPr>
              <w:rPr>
                <w:lang w:val="es-ES"/>
              </w:rPr>
            </w:pPr>
            <w:hyperlink r:id="rId350" w:anchor="list-style" w:history="1">
              <w:r w:rsidRPr="00904F88">
                <w:rPr>
                  <w:rStyle w:val="Hipervnculo"/>
                  <w:lang w:val="es-ES"/>
                </w:rPr>
                <w:t>list-style</w:t>
              </w:r>
            </w:hyperlink>
          </w:p>
        </w:tc>
        <w:tc>
          <w:tcPr>
            <w:tcW w:w="0" w:type="auto"/>
            <w:hideMark/>
          </w:tcPr>
          <w:p w14:paraId="3F06E4A7" w14:textId="77777777" w:rsidR="00EF6D1A" w:rsidRPr="00904F88" w:rsidRDefault="00EF6D1A" w:rsidP="003C091B">
            <w:pPr>
              <w:rPr>
                <w:lang w:val="es-ES"/>
              </w:rPr>
            </w:pPr>
            <w:r w:rsidRPr="00904F88">
              <w:rPr>
                <w:lang w:val="es-ES"/>
              </w:rPr>
              <w:t>propiedad compuesta</w:t>
            </w:r>
          </w:p>
        </w:tc>
        <w:tc>
          <w:tcPr>
            <w:tcW w:w="0" w:type="auto"/>
            <w:hideMark/>
          </w:tcPr>
          <w:p w14:paraId="067EB88F" w14:textId="77777777" w:rsidR="00EF6D1A" w:rsidRPr="00904F88" w:rsidRDefault="00EF6D1A" w:rsidP="003C091B">
            <w:pPr>
              <w:rPr>
                <w:lang w:val="es-ES"/>
              </w:rPr>
            </w:pPr>
            <w:r w:rsidRPr="00904F88">
              <w:rPr>
                <w:lang w:val="es-ES"/>
              </w:rPr>
              <w:t>list-style-image || list-style-position || list-style-type</w:t>
            </w:r>
          </w:p>
        </w:tc>
      </w:tr>
      <w:tr w:rsidR="00EF6D1A" w:rsidRPr="00904F88" w14:paraId="652C660B" w14:textId="77777777" w:rsidTr="003C091B">
        <w:tc>
          <w:tcPr>
            <w:tcW w:w="0" w:type="auto"/>
            <w:hideMark/>
          </w:tcPr>
          <w:p w14:paraId="746C9709" w14:textId="77777777" w:rsidR="00EF6D1A" w:rsidRPr="00904F88" w:rsidRDefault="00EF6D1A" w:rsidP="003C091B">
            <w:pPr>
              <w:rPr>
                <w:lang w:val="es-ES"/>
              </w:rPr>
            </w:pPr>
            <w:hyperlink r:id="rId351" w:anchor="list-style-image" w:history="1">
              <w:r w:rsidRPr="00904F88">
                <w:rPr>
                  <w:rStyle w:val="Hipervnculo"/>
                  <w:lang w:val="es-ES"/>
                </w:rPr>
                <w:t>list-style-image</w:t>
              </w:r>
            </w:hyperlink>
          </w:p>
        </w:tc>
        <w:tc>
          <w:tcPr>
            <w:tcW w:w="0" w:type="auto"/>
            <w:hideMark/>
          </w:tcPr>
          <w:p w14:paraId="04EB3D18" w14:textId="77777777" w:rsidR="00EF6D1A" w:rsidRPr="00904F88" w:rsidRDefault="00EF6D1A" w:rsidP="003C091B">
            <w:pPr>
              <w:rPr>
                <w:lang w:val="es-ES"/>
              </w:rPr>
            </w:pPr>
            <w:r w:rsidRPr="00904F88">
              <w:rPr>
                <w:lang w:val="es-ES"/>
              </w:rPr>
              <w:t>imagen del marcador</w:t>
            </w:r>
          </w:p>
        </w:tc>
        <w:tc>
          <w:tcPr>
            <w:tcW w:w="0" w:type="auto"/>
            <w:hideMark/>
          </w:tcPr>
          <w:p w14:paraId="4F9368E8" w14:textId="77777777" w:rsidR="00EF6D1A" w:rsidRPr="00904F88" w:rsidRDefault="00EF6D1A" w:rsidP="003C091B">
            <w:pPr>
              <w:rPr>
                <w:lang w:val="es-ES"/>
              </w:rPr>
            </w:pPr>
            <w:r w:rsidRPr="00904F88">
              <w:rPr>
                <w:lang w:val="es-ES"/>
              </w:rPr>
              <w:t>none | uri</w:t>
            </w:r>
          </w:p>
        </w:tc>
      </w:tr>
      <w:tr w:rsidR="00EF6D1A" w:rsidRPr="00904F88" w14:paraId="4B694FB6" w14:textId="77777777" w:rsidTr="003C091B">
        <w:tc>
          <w:tcPr>
            <w:tcW w:w="0" w:type="auto"/>
            <w:hideMark/>
          </w:tcPr>
          <w:p w14:paraId="7353A50F" w14:textId="77777777" w:rsidR="00EF6D1A" w:rsidRPr="00904F88" w:rsidRDefault="00EF6D1A" w:rsidP="003C091B">
            <w:pPr>
              <w:rPr>
                <w:lang w:val="es-ES"/>
              </w:rPr>
            </w:pPr>
            <w:hyperlink r:id="rId352" w:anchor="list-style-position" w:history="1">
              <w:r w:rsidRPr="00904F88">
                <w:rPr>
                  <w:rStyle w:val="Hipervnculo"/>
                  <w:lang w:val="es-ES"/>
                </w:rPr>
                <w:t>list-style-position</w:t>
              </w:r>
            </w:hyperlink>
          </w:p>
        </w:tc>
        <w:tc>
          <w:tcPr>
            <w:tcW w:w="0" w:type="auto"/>
            <w:hideMark/>
          </w:tcPr>
          <w:p w14:paraId="6AF03452" w14:textId="77777777" w:rsidR="00EF6D1A" w:rsidRPr="00904F88" w:rsidRDefault="00EF6D1A" w:rsidP="003C091B">
            <w:pPr>
              <w:rPr>
                <w:lang w:val="es-ES"/>
              </w:rPr>
            </w:pPr>
            <w:r w:rsidRPr="00904F88">
              <w:rPr>
                <w:lang w:val="es-ES"/>
              </w:rPr>
              <w:t>posición del marcador</w:t>
            </w:r>
          </w:p>
        </w:tc>
        <w:tc>
          <w:tcPr>
            <w:tcW w:w="0" w:type="auto"/>
            <w:hideMark/>
          </w:tcPr>
          <w:p w14:paraId="1C142201" w14:textId="77777777" w:rsidR="00EF6D1A" w:rsidRPr="00904F88" w:rsidRDefault="00EF6D1A" w:rsidP="003C091B">
            <w:pPr>
              <w:rPr>
                <w:lang w:val="es-ES"/>
              </w:rPr>
            </w:pPr>
            <w:r w:rsidRPr="00904F88">
              <w:rPr>
                <w:lang w:val="es-ES"/>
              </w:rPr>
              <w:t>inside | outside</w:t>
            </w:r>
          </w:p>
        </w:tc>
      </w:tr>
      <w:tr w:rsidR="00EF6D1A" w:rsidRPr="00904F88" w14:paraId="352C177E" w14:textId="77777777" w:rsidTr="003C091B">
        <w:tc>
          <w:tcPr>
            <w:tcW w:w="0" w:type="auto"/>
            <w:hideMark/>
          </w:tcPr>
          <w:p w14:paraId="2223E0AC" w14:textId="77777777" w:rsidR="00EF6D1A" w:rsidRPr="00904F88" w:rsidRDefault="00EF6D1A" w:rsidP="003C091B">
            <w:pPr>
              <w:rPr>
                <w:lang w:val="es-ES"/>
              </w:rPr>
            </w:pPr>
            <w:hyperlink r:id="rId353" w:anchor="list-style-type" w:history="1">
              <w:r w:rsidRPr="00904F88">
                <w:rPr>
                  <w:rStyle w:val="Hipervnculo"/>
                  <w:lang w:val="es-ES"/>
                </w:rPr>
                <w:t>list-style-type</w:t>
              </w:r>
            </w:hyperlink>
          </w:p>
        </w:tc>
        <w:tc>
          <w:tcPr>
            <w:tcW w:w="0" w:type="auto"/>
            <w:hideMark/>
          </w:tcPr>
          <w:p w14:paraId="556EDB02" w14:textId="77777777" w:rsidR="00EF6D1A" w:rsidRPr="00904F88" w:rsidRDefault="00EF6D1A" w:rsidP="003C091B">
            <w:pPr>
              <w:rPr>
                <w:lang w:val="es-ES"/>
              </w:rPr>
            </w:pPr>
            <w:r w:rsidRPr="00904F88">
              <w:rPr>
                <w:lang w:val="es-ES"/>
              </w:rPr>
              <w:t>tipo de marcador</w:t>
            </w:r>
          </w:p>
        </w:tc>
        <w:tc>
          <w:tcPr>
            <w:tcW w:w="0" w:type="auto"/>
            <w:hideMark/>
          </w:tcPr>
          <w:p w14:paraId="18D4C23B" w14:textId="77777777" w:rsidR="00EF6D1A" w:rsidRPr="00904F88" w:rsidRDefault="00EF6D1A" w:rsidP="003C091B">
            <w:pPr>
              <w:rPr>
                <w:lang w:val="es-ES"/>
              </w:rPr>
            </w:pPr>
            <w:r w:rsidRPr="00904F88">
              <w:rPr>
                <w:lang w:val="es-ES"/>
              </w:rPr>
              <w:t>none | circle | disc | square | decimal | decimal-leading-zero | lower-alpha | upper-alpha | lower-greek | lower-latin | upper-latin | lower-roman | upper-roman | sistemas de numeración de otras lenguas</w:t>
            </w:r>
          </w:p>
        </w:tc>
      </w:tr>
      <w:tr w:rsidR="00EF6D1A" w:rsidRPr="00904F88" w14:paraId="201201B4" w14:textId="77777777" w:rsidTr="003C091B">
        <w:tc>
          <w:tcPr>
            <w:tcW w:w="0" w:type="auto"/>
            <w:gridSpan w:val="3"/>
            <w:shd w:val="clear" w:color="auto" w:fill="FDE9D9" w:themeFill="accent6" w:themeFillTint="33"/>
            <w:hideMark/>
          </w:tcPr>
          <w:p w14:paraId="778E103E" w14:textId="77777777" w:rsidR="00EF6D1A" w:rsidRPr="00904F88" w:rsidRDefault="00EF6D1A" w:rsidP="003C091B">
            <w:pPr>
              <w:rPr>
                <w:b/>
                <w:bCs/>
                <w:lang w:val="es-ES"/>
              </w:rPr>
            </w:pPr>
            <w:r w:rsidRPr="00904F88">
              <w:rPr>
                <w:b/>
                <w:bCs/>
                <w:lang w:val="es-ES"/>
              </w:rPr>
              <w:t>Tablas</w:t>
            </w:r>
          </w:p>
        </w:tc>
      </w:tr>
      <w:tr w:rsidR="00EF6D1A" w:rsidRPr="00904F88" w14:paraId="19904983" w14:textId="77777777" w:rsidTr="003C091B">
        <w:tc>
          <w:tcPr>
            <w:tcW w:w="0" w:type="auto"/>
            <w:shd w:val="clear" w:color="auto" w:fill="FDE9D9" w:themeFill="accent6" w:themeFillTint="33"/>
            <w:hideMark/>
          </w:tcPr>
          <w:p w14:paraId="6DD80E82"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4B1934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7B6CD765" w14:textId="77777777" w:rsidR="00EF6D1A" w:rsidRPr="00904F88" w:rsidRDefault="00EF6D1A" w:rsidP="003C091B">
            <w:pPr>
              <w:rPr>
                <w:b/>
                <w:bCs/>
                <w:lang w:val="es-ES"/>
              </w:rPr>
            </w:pPr>
            <w:r w:rsidRPr="00904F88">
              <w:rPr>
                <w:b/>
                <w:bCs/>
                <w:lang w:val="es-ES"/>
              </w:rPr>
              <w:t>Valores</w:t>
            </w:r>
          </w:p>
        </w:tc>
      </w:tr>
      <w:tr w:rsidR="00EF6D1A" w:rsidRPr="00904F88" w14:paraId="39190041" w14:textId="77777777" w:rsidTr="003C091B">
        <w:tc>
          <w:tcPr>
            <w:tcW w:w="0" w:type="auto"/>
            <w:hideMark/>
          </w:tcPr>
          <w:p w14:paraId="4F60D7F8" w14:textId="77777777" w:rsidR="00EF6D1A" w:rsidRPr="00904F88" w:rsidRDefault="00EF6D1A" w:rsidP="003C091B">
            <w:pPr>
              <w:rPr>
                <w:lang w:val="es-ES"/>
              </w:rPr>
            </w:pPr>
            <w:hyperlink r:id="rId354" w:anchor="border-collapse" w:history="1">
              <w:r w:rsidRPr="00904F88">
                <w:rPr>
                  <w:rStyle w:val="Hipervnculo"/>
                  <w:lang w:val="es-ES"/>
                </w:rPr>
                <w:t>border-collapse</w:t>
              </w:r>
            </w:hyperlink>
          </w:p>
        </w:tc>
        <w:tc>
          <w:tcPr>
            <w:tcW w:w="0" w:type="auto"/>
            <w:hideMark/>
          </w:tcPr>
          <w:p w14:paraId="514A1378" w14:textId="77777777" w:rsidR="00EF6D1A" w:rsidRPr="00904F88" w:rsidRDefault="00EF6D1A" w:rsidP="003C091B">
            <w:pPr>
              <w:rPr>
                <w:lang w:val="es-ES"/>
              </w:rPr>
            </w:pPr>
            <w:r w:rsidRPr="00904F88">
              <w:rPr>
                <w:lang w:val="es-ES"/>
              </w:rPr>
              <w:t>modo de bordes</w:t>
            </w:r>
          </w:p>
        </w:tc>
        <w:tc>
          <w:tcPr>
            <w:tcW w:w="0" w:type="auto"/>
            <w:hideMark/>
          </w:tcPr>
          <w:p w14:paraId="21D9BC49" w14:textId="77777777" w:rsidR="00EF6D1A" w:rsidRPr="00904F88" w:rsidRDefault="00EF6D1A" w:rsidP="003C091B">
            <w:pPr>
              <w:rPr>
                <w:lang w:val="es-ES"/>
              </w:rPr>
            </w:pPr>
            <w:r w:rsidRPr="00904F88">
              <w:rPr>
                <w:lang w:val="es-ES"/>
              </w:rPr>
              <w:t>collapse | separate</w:t>
            </w:r>
          </w:p>
        </w:tc>
      </w:tr>
      <w:tr w:rsidR="00EF6D1A" w:rsidRPr="00904F88" w14:paraId="4BF665F4" w14:textId="77777777" w:rsidTr="003C091B">
        <w:tc>
          <w:tcPr>
            <w:tcW w:w="0" w:type="auto"/>
            <w:hideMark/>
          </w:tcPr>
          <w:p w14:paraId="0F2B9F40" w14:textId="77777777" w:rsidR="00EF6D1A" w:rsidRPr="00904F88" w:rsidRDefault="00EF6D1A" w:rsidP="003C091B">
            <w:pPr>
              <w:rPr>
                <w:lang w:val="es-ES"/>
              </w:rPr>
            </w:pPr>
            <w:hyperlink r:id="rId355" w:anchor="border-spacing" w:history="1">
              <w:r w:rsidRPr="00904F88">
                <w:rPr>
                  <w:rStyle w:val="Hipervnculo"/>
                  <w:lang w:val="es-ES"/>
                </w:rPr>
                <w:t>border-spacing</w:t>
              </w:r>
            </w:hyperlink>
          </w:p>
        </w:tc>
        <w:tc>
          <w:tcPr>
            <w:tcW w:w="0" w:type="auto"/>
            <w:hideMark/>
          </w:tcPr>
          <w:p w14:paraId="1789015E" w14:textId="77777777" w:rsidR="00EF6D1A" w:rsidRPr="00904F88" w:rsidRDefault="00EF6D1A" w:rsidP="003C091B">
            <w:pPr>
              <w:rPr>
                <w:lang w:val="es-ES"/>
              </w:rPr>
            </w:pPr>
            <w:r w:rsidRPr="00904F88">
              <w:rPr>
                <w:lang w:val="es-ES"/>
              </w:rPr>
              <w:t>separación entre celdas</w:t>
            </w:r>
          </w:p>
        </w:tc>
        <w:tc>
          <w:tcPr>
            <w:tcW w:w="0" w:type="auto"/>
            <w:hideMark/>
          </w:tcPr>
          <w:p w14:paraId="7E061F94" w14:textId="77777777" w:rsidR="00EF6D1A" w:rsidRPr="00904F88" w:rsidRDefault="00EF6D1A" w:rsidP="003C091B">
            <w:pPr>
              <w:rPr>
                <w:lang w:val="es-ES"/>
              </w:rPr>
            </w:pPr>
            <w:r w:rsidRPr="00904F88">
              <w:rPr>
                <w:lang w:val="es-ES"/>
              </w:rPr>
              <w:t>distancia distancia?</w:t>
            </w:r>
          </w:p>
        </w:tc>
      </w:tr>
      <w:tr w:rsidR="00EF6D1A" w:rsidRPr="00904F88" w14:paraId="589EA5EC" w14:textId="77777777" w:rsidTr="003C091B">
        <w:tc>
          <w:tcPr>
            <w:tcW w:w="0" w:type="auto"/>
            <w:hideMark/>
          </w:tcPr>
          <w:p w14:paraId="46B21EC7" w14:textId="77777777" w:rsidR="00EF6D1A" w:rsidRPr="00904F88" w:rsidRDefault="00EF6D1A" w:rsidP="003C091B">
            <w:pPr>
              <w:rPr>
                <w:lang w:val="es-ES"/>
              </w:rPr>
            </w:pPr>
            <w:hyperlink r:id="rId356" w:anchor="caption-side" w:history="1">
              <w:r w:rsidRPr="00904F88">
                <w:rPr>
                  <w:rStyle w:val="Hipervnculo"/>
                  <w:lang w:val="es-ES"/>
                </w:rPr>
                <w:t>caption-side</w:t>
              </w:r>
            </w:hyperlink>
          </w:p>
        </w:tc>
        <w:tc>
          <w:tcPr>
            <w:tcW w:w="0" w:type="auto"/>
            <w:hideMark/>
          </w:tcPr>
          <w:p w14:paraId="3A5389AA" w14:textId="77777777" w:rsidR="00EF6D1A" w:rsidRPr="00904F88" w:rsidRDefault="00EF6D1A" w:rsidP="003C091B">
            <w:pPr>
              <w:rPr>
                <w:lang w:val="es-ES"/>
              </w:rPr>
            </w:pPr>
            <w:r w:rsidRPr="00904F88">
              <w:rPr>
                <w:lang w:val="es-ES"/>
              </w:rPr>
              <w:t>posición de la leyenda</w:t>
            </w:r>
          </w:p>
        </w:tc>
        <w:tc>
          <w:tcPr>
            <w:tcW w:w="0" w:type="auto"/>
            <w:hideMark/>
          </w:tcPr>
          <w:p w14:paraId="31D522A3" w14:textId="77777777" w:rsidR="00EF6D1A" w:rsidRPr="00904F88" w:rsidRDefault="00EF6D1A" w:rsidP="003C091B">
            <w:pPr>
              <w:rPr>
                <w:lang w:val="es-ES"/>
              </w:rPr>
            </w:pPr>
            <w:r w:rsidRPr="00904F88">
              <w:rPr>
                <w:lang w:val="es-ES"/>
              </w:rPr>
              <w:t>top | bottom</w:t>
            </w:r>
          </w:p>
        </w:tc>
      </w:tr>
      <w:tr w:rsidR="00EF6D1A" w:rsidRPr="00904F88" w14:paraId="74391C2F" w14:textId="77777777" w:rsidTr="003C091B">
        <w:tc>
          <w:tcPr>
            <w:tcW w:w="0" w:type="auto"/>
            <w:hideMark/>
          </w:tcPr>
          <w:p w14:paraId="59503F5A" w14:textId="77777777" w:rsidR="00EF6D1A" w:rsidRPr="00904F88" w:rsidRDefault="00EF6D1A" w:rsidP="003C091B">
            <w:pPr>
              <w:rPr>
                <w:lang w:val="es-ES"/>
              </w:rPr>
            </w:pPr>
            <w:hyperlink r:id="rId357" w:anchor="empty-cells" w:history="1">
              <w:r w:rsidRPr="00904F88">
                <w:rPr>
                  <w:rStyle w:val="Hipervnculo"/>
                  <w:lang w:val="es-ES"/>
                </w:rPr>
                <w:t>empty-cells</w:t>
              </w:r>
            </w:hyperlink>
          </w:p>
        </w:tc>
        <w:tc>
          <w:tcPr>
            <w:tcW w:w="0" w:type="auto"/>
            <w:hideMark/>
          </w:tcPr>
          <w:p w14:paraId="769B39C2" w14:textId="77777777" w:rsidR="00EF6D1A" w:rsidRPr="00904F88" w:rsidRDefault="00EF6D1A" w:rsidP="003C091B">
            <w:pPr>
              <w:rPr>
                <w:lang w:val="es-ES"/>
              </w:rPr>
            </w:pPr>
            <w:r w:rsidRPr="00904F88">
              <w:rPr>
                <w:lang w:val="es-ES"/>
              </w:rPr>
              <w:t>borde de casillas vacías</w:t>
            </w:r>
          </w:p>
        </w:tc>
        <w:tc>
          <w:tcPr>
            <w:tcW w:w="0" w:type="auto"/>
            <w:hideMark/>
          </w:tcPr>
          <w:p w14:paraId="3C03AE0E" w14:textId="77777777" w:rsidR="00EF6D1A" w:rsidRPr="00904F88" w:rsidRDefault="00EF6D1A" w:rsidP="003C091B">
            <w:pPr>
              <w:rPr>
                <w:lang w:val="es-ES"/>
              </w:rPr>
            </w:pPr>
            <w:r w:rsidRPr="00904F88">
              <w:rPr>
                <w:lang w:val="es-ES"/>
              </w:rPr>
              <w:t>hide | </w:t>
            </w:r>
            <w:proofErr w:type="gramStart"/>
            <w:r w:rsidRPr="00904F88">
              <w:rPr>
                <w:lang w:val="es-ES"/>
              </w:rPr>
              <w:t>show</w:t>
            </w:r>
            <w:proofErr w:type="gramEnd"/>
          </w:p>
        </w:tc>
      </w:tr>
      <w:tr w:rsidR="00EF6D1A" w:rsidRPr="00904F88" w14:paraId="67C70E74" w14:textId="77777777" w:rsidTr="003C091B">
        <w:tc>
          <w:tcPr>
            <w:tcW w:w="0" w:type="auto"/>
            <w:hideMark/>
          </w:tcPr>
          <w:p w14:paraId="4DFB33C1" w14:textId="77777777" w:rsidR="00EF6D1A" w:rsidRPr="00904F88" w:rsidRDefault="00EF6D1A" w:rsidP="003C091B">
            <w:pPr>
              <w:rPr>
                <w:lang w:val="es-ES"/>
              </w:rPr>
            </w:pPr>
            <w:hyperlink r:id="rId358" w:anchor="table-layout" w:history="1">
              <w:r w:rsidRPr="00904F88">
                <w:rPr>
                  <w:rStyle w:val="Hipervnculo"/>
                  <w:lang w:val="es-ES"/>
                </w:rPr>
                <w:t>table-layout</w:t>
              </w:r>
            </w:hyperlink>
          </w:p>
        </w:tc>
        <w:tc>
          <w:tcPr>
            <w:tcW w:w="0" w:type="auto"/>
            <w:hideMark/>
          </w:tcPr>
          <w:p w14:paraId="38FD568B" w14:textId="77777777" w:rsidR="00EF6D1A" w:rsidRPr="00904F88" w:rsidRDefault="00EF6D1A" w:rsidP="003C091B">
            <w:pPr>
              <w:rPr>
                <w:lang w:val="es-ES"/>
              </w:rPr>
            </w:pPr>
            <w:r w:rsidRPr="00904F88">
              <w:rPr>
                <w:lang w:val="es-ES"/>
              </w:rPr>
              <w:t>algoritmo ancho de tabla</w:t>
            </w:r>
          </w:p>
        </w:tc>
        <w:tc>
          <w:tcPr>
            <w:tcW w:w="0" w:type="auto"/>
            <w:hideMark/>
          </w:tcPr>
          <w:p w14:paraId="69EDEDC2" w14:textId="77777777" w:rsidR="00EF6D1A" w:rsidRPr="00904F88" w:rsidRDefault="00EF6D1A" w:rsidP="003C091B">
            <w:pPr>
              <w:rPr>
                <w:lang w:val="es-ES"/>
              </w:rPr>
            </w:pPr>
            <w:r w:rsidRPr="00904F88">
              <w:rPr>
                <w:lang w:val="es-ES"/>
              </w:rPr>
              <w:t>auto | fixed</w:t>
            </w:r>
          </w:p>
        </w:tc>
      </w:tr>
      <w:tr w:rsidR="00EF6D1A" w:rsidRPr="00904F88" w14:paraId="5A01FD22" w14:textId="77777777" w:rsidTr="003C091B">
        <w:tc>
          <w:tcPr>
            <w:tcW w:w="0" w:type="auto"/>
            <w:gridSpan w:val="3"/>
            <w:shd w:val="clear" w:color="auto" w:fill="FDE9D9" w:themeFill="accent6" w:themeFillTint="33"/>
            <w:hideMark/>
          </w:tcPr>
          <w:p w14:paraId="5A827652" w14:textId="77777777" w:rsidR="00EF6D1A" w:rsidRPr="00904F88" w:rsidRDefault="00EF6D1A" w:rsidP="003C091B">
            <w:pPr>
              <w:rPr>
                <w:b/>
                <w:bCs/>
                <w:lang w:val="es-ES"/>
              </w:rPr>
            </w:pPr>
            <w:r w:rsidRPr="00904F88">
              <w:rPr>
                <w:b/>
                <w:bCs/>
                <w:lang w:val="es-ES"/>
              </w:rPr>
              <w:t>Columnas</w:t>
            </w:r>
          </w:p>
        </w:tc>
      </w:tr>
      <w:tr w:rsidR="00EF6D1A" w:rsidRPr="00904F88" w14:paraId="798CEFFF" w14:textId="77777777" w:rsidTr="003C091B">
        <w:tc>
          <w:tcPr>
            <w:tcW w:w="0" w:type="auto"/>
            <w:shd w:val="clear" w:color="auto" w:fill="FDE9D9" w:themeFill="accent6" w:themeFillTint="33"/>
            <w:hideMark/>
          </w:tcPr>
          <w:p w14:paraId="1958D6EC"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0039DFD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74D3F94" w14:textId="77777777" w:rsidR="00EF6D1A" w:rsidRPr="00904F88" w:rsidRDefault="00EF6D1A" w:rsidP="003C091B">
            <w:pPr>
              <w:rPr>
                <w:b/>
                <w:bCs/>
                <w:lang w:val="es-ES"/>
              </w:rPr>
            </w:pPr>
            <w:r w:rsidRPr="00904F88">
              <w:rPr>
                <w:b/>
                <w:bCs/>
                <w:lang w:val="es-ES"/>
              </w:rPr>
              <w:t>Valores</w:t>
            </w:r>
          </w:p>
        </w:tc>
      </w:tr>
      <w:tr w:rsidR="00EF6D1A" w:rsidRPr="00904F88" w14:paraId="6AA9C185" w14:textId="77777777" w:rsidTr="003C091B">
        <w:tc>
          <w:tcPr>
            <w:tcW w:w="0" w:type="auto"/>
            <w:hideMark/>
          </w:tcPr>
          <w:p w14:paraId="2EE0130E" w14:textId="77777777" w:rsidR="00EF6D1A" w:rsidRPr="00904F88" w:rsidRDefault="00EF6D1A" w:rsidP="003C091B">
            <w:pPr>
              <w:rPr>
                <w:lang w:val="es-ES"/>
              </w:rPr>
            </w:pPr>
            <w:hyperlink r:id="rId359" w:anchor="columns" w:history="1">
              <w:r w:rsidRPr="00904F88">
                <w:rPr>
                  <w:rStyle w:val="Hipervnculo"/>
                  <w:lang w:val="es-ES"/>
                </w:rPr>
                <w:t>columns</w:t>
              </w:r>
            </w:hyperlink>
          </w:p>
        </w:tc>
        <w:tc>
          <w:tcPr>
            <w:tcW w:w="0" w:type="auto"/>
            <w:hideMark/>
          </w:tcPr>
          <w:p w14:paraId="6547DF05" w14:textId="77777777" w:rsidR="00EF6D1A" w:rsidRPr="00904F88" w:rsidRDefault="00EF6D1A" w:rsidP="003C091B">
            <w:pPr>
              <w:rPr>
                <w:lang w:val="es-ES"/>
              </w:rPr>
            </w:pPr>
            <w:r w:rsidRPr="00904F88">
              <w:rPr>
                <w:lang w:val="es-ES"/>
              </w:rPr>
              <w:t>propiedad compuesta</w:t>
            </w:r>
          </w:p>
        </w:tc>
        <w:tc>
          <w:tcPr>
            <w:tcW w:w="0" w:type="auto"/>
            <w:hideMark/>
          </w:tcPr>
          <w:p w14:paraId="1143A1FA" w14:textId="77777777" w:rsidR="00EF6D1A" w:rsidRPr="00904F88" w:rsidRDefault="00EF6D1A" w:rsidP="003C091B">
            <w:pPr>
              <w:rPr>
                <w:lang w:val="es-ES"/>
              </w:rPr>
            </w:pPr>
            <w:r w:rsidRPr="00904F88">
              <w:rPr>
                <w:lang w:val="es-ES"/>
              </w:rPr>
              <w:t>número || distancia</w:t>
            </w:r>
          </w:p>
        </w:tc>
      </w:tr>
      <w:tr w:rsidR="00EF6D1A" w:rsidRPr="00904F88" w14:paraId="368BEAE5" w14:textId="77777777" w:rsidTr="003C091B">
        <w:tc>
          <w:tcPr>
            <w:tcW w:w="0" w:type="auto"/>
            <w:hideMark/>
          </w:tcPr>
          <w:p w14:paraId="0D71F305" w14:textId="77777777" w:rsidR="00EF6D1A" w:rsidRPr="00904F88" w:rsidRDefault="00EF6D1A" w:rsidP="003C091B">
            <w:pPr>
              <w:rPr>
                <w:lang w:val="es-ES"/>
              </w:rPr>
            </w:pPr>
            <w:hyperlink r:id="rId360" w:anchor="column-count" w:history="1">
              <w:r w:rsidRPr="00904F88">
                <w:rPr>
                  <w:rStyle w:val="Hipervnculo"/>
                  <w:lang w:val="es-ES"/>
                </w:rPr>
                <w:t>column-count</w:t>
              </w:r>
            </w:hyperlink>
          </w:p>
        </w:tc>
        <w:tc>
          <w:tcPr>
            <w:tcW w:w="0" w:type="auto"/>
            <w:hideMark/>
          </w:tcPr>
          <w:p w14:paraId="6784C947" w14:textId="77777777" w:rsidR="00EF6D1A" w:rsidRPr="00904F88" w:rsidRDefault="00EF6D1A" w:rsidP="003C091B">
            <w:pPr>
              <w:rPr>
                <w:lang w:val="es-ES"/>
              </w:rPr>
            </w:pPr>
            <w:r w:rsidRPr="00904F88">
              <w:rPr>
                <w:lang w:val="es-ES"/>
              </w:rPr>
              <w:t>número de columnas</w:t>
            </w:r>
          </w:p>
        </w:tc>
        <w:tc>
          <w:tcPr>
            <w:tcW w:w="0" w:type="auto"/>
            <w:hideMark/>
          </w:tcPr>
          <w:p w14:paraId="6C2A870D" w14:textId="77777777" w:rsidR="00EF6D1A" w:rsidRPr="00904F88" w:rsidRDefault="00EF6D1A" w:rsidP="003C091B">
            <w:pPr>
              <w:rPr>
                <w:lang w:val="es-ES"/>
              </w:rPr>
            </w:pPr>
            <w:r w:rsidRPr="00904F88">
              <w:rPr>
                <w:lang w:val="es-ES"/>
              </w:rPr>
              <w:t>número</w:t>
            </w:r>
          </w:p>
        </w:tc>
      </w:tr>
      <w:tr w:rsidR="00EF6D1A" w:rsidRPr="00904F88" w14:paraId="579F98AA" w14:textId="77777777" w:rsidTr="003C091B">
        <w:tc>
          <w:tcPr>
            <w:tcW w:w="0" w:type="auto"/>
            <w:hideMark/>
          </w:tcPr>
          <w:p w14:paraId="30BF1FB2" w14:textId="77777777" w:rsidR="00EF6D1A" w:rsidRPr="00904F88" w:rsidRDefault="00EF6D1A" w:rsidP="003C091B">
            <w:pPr>
              <w:rPr>
                <w:lang w:val="es-ES"/>
              </w:rPr>
            </w:pPr>
            <w:hyperlink r:id="rId361" w:anchor="column-width" w:history="1">
              <w:r w:rsidRPr="00904F88">
                <w:rPr>
                  <w:rStyle w:val="Hipervnculo"/>
                  <w:lang w:val="es-ES"/>
                </w:rPr>
                <w:t>column-width</w:t>
              </w:r>
            </w:hyperlink>
          </w:p>
        </w:tc>
        <w:tc>
          <w:tcPr>
            <w:tcW w:w="0" w:type="auto"/>
            <w:hideMark/>
          </w:tcPr>
          <w:p w14:paraId="2F2FB499" w14:textId="77777777" w:rsidR="00EF6D1A" w:rsidRPr="00904F88" w:rsidRDefault="00EF6D1A" w:rsidP="003C091B">
            <w:pPr>
              <w:rPr>
                <w:lang w:val="es-ES"/>
              </w:rPr>
            </w:pPr>
            <w:r w:rsidRPr="00904F88">
              <w:rPr>
                <w:lang w:val="es-ES"/>
              </w:rPr>
              <w:t>ancho de columnas</w:t>
            </w:r>
          </w:p>
        </w:tc>
        <w:tc>
          <w:tcPr>
            <w:tcW w:w="0" w:type="auto"/>
            <w:hideMark/>
          </w:tcPr>
          <w:p w14:paraId="54302F9E" w14:textId="77777777" w:rsidR="00EF6D1A" w:rsidRPr="00904F88" w:rsidRDefault="00EF6D1A" w:rsidP="003C091B">
            <w:pPr>
              <w:rPr>
                <w:lang w:val="es-ES"/>
              </w:rPr>
            </w:pPr>
            <w:r w:rsidRPr="00904F88">
              <w:rPr>
                <w:lang w:val="es-ES"/>
              </w:rPr>
              <w:t>distancia</w:t>
            </w:r>
          </w:p>
        </w:tc>
      </w:tr>
      <w:tr w:rsidR="00EF6D1A" w:rsidRPr="00904F88" w14:paraId="739E1ABF" w14:textId="77777777" w:rsidTr="003C091B">
        <w:tc>
          <w:tcPr>
            <w:tcW w:w="0" w:type="auto"/>
            <w:hideMark/>
          </w:tcPr>
          <w:p w14:paraId="20B08A8D" w14:textId="77777777" w:rsidR="00EF6D1A" w:rsidRPr="00904F88" w:rsidRDefault="00EF6D1A" w:rsidP="003C091B">
            <w:pPr>
              <w:rPr>
                <w:lang w:val="es-ES"/>
              </w:rPr>
            </w:pPr>
            <w:hyperlink r:id="rId362" w:anchor="column-gap" w:history="1">
              <w:r w:rsidRPr="00904F88">
                <w:rPr>
                  <w:rStyle w:val="Hipervnculo"/>
                  <w:lang w:val="es-ES"/>
                </w:rPr>
                <w:t>column-gap</w:t>
              </w:r>
            </w:hyperlink>
          </w:p>
        </w:tc>
        <w:tc>
          <w:tcPr>
            <w:tcW w:w="0" w:type="auto"/>
            <w:hideMark/>
          </w:tcPr>
          <w:p w14:paraId="2FC00011" w14:textId="77777777" w:rsidR="00EF6D1A" w:rsidRPr="00904F88" w:rsidRDefault="00EF6D1A" w:rsidP="003C091B">
            <w:pPr>
              <w:rPr>
                <w:lang w:val="es-ES"/>
              </w:rPr>
            </w:pPr>
            <w:r w:rsidRPr="00904F88">
              <w:rPr>
                <w:lang w:val="es-ES"/>
              </w:rPr>
              <w:t>espacio entre columnas</w:t>
            </w:r>
          </w:p>
        </w:tc>
        <w:tc>
          <w:tcPr>
            <w:tcW w:w="0" w:type="auto"/>
            <w:hideMark/>
          </w:tcPr>
          <w:p w14:paraId="73CF5288" w14:textId="77777777" w:rsidR="00EF6D1A" w:rsidRPr="00904F88" w:rsidRDefault="00EF6D1A" w:rsidP="003C091B">
            <w:pPr>
              <w:rPr>
                <w:lang w:val="es-ES"/>
              </w:rPr>
            </w:pPr>
            <w:r w:rsidRPr="00904F88">
              <w:rPr>
                <w:lang w:val="es-ES"/>
              </w:rPr>
              <w:t>distancia</w:t>
            </w:r>
          </w:p>
        </w:tc>
      </w:tr>
      <w:tr w:rsidR="00EF6D1A" w:rsidRPr="00904F88" w14:paraId="2B036D55" w14:textId="77777777" w:rsidTr="003C091B">
        <w:tc>
          <w:tcPr>
            <w:tcW w:w="0" w:type="auto"/>
            <w:hideMark/>
          </w:tcPr>
          <w:p w14:paraId="13750E98" w14:textId="77777777" w:rsidR="00EF6D1A" w:rsidRPr="00904F88" w:rsidRDefault="00EF6D1A" w:rsidP="003C091B">
            <w:pPr>
              <w:rPr>
                <w:lang w:val="es-ES"/>
              </w:rPr>
            </w:pPr>
            <w:hyperlink r:id="rId363" w:anchor="column-rule" w:history="1">
              <w:r w:rsidRPr="00904F88">
                <w:rPr>
                  <w:rStyle w:val="Hipervnculo"/>
                  <w:lang w:val="es-ES"/>
                </w:rPr>
                <w:t>column-rule</w:t>
              </w:r>
            </w:hyperlink>
          </w:p>
        </w:tc>
        <w:tc>
          <w:tcPr>
            <w:tcW w:w="0" w:type="auto"/>
            <w:hideMark/>
          </w:tcPr>
          <w:p w14:paraId="0CBDA4C7" w14:textId="77777777" w:rsidR="00EF6D1A" w:rsidRPr="00904F88" w:rsidRDefault="00EF6D1A" w:rsidP="003C091B">
            <w:pPr>
              <w:rPr>
                <w:lang w:val="es-ES"/>
              </w:rPr>
            </w:pPr>
            <w:r w:rsidRPr="00904F88">
              <w:rPr>
                <w:lang w:val="es-ES"/>
              </w:rPr>
              <w:t>propiedad compuesta</w:t>
            </w:r>
          </w:p>
        </w:tc>
        <w:tc>
          <w:tcPr>
            <w:tcW w:w="0" w:type="auto"/>
            <w:hideMark/>
          </w:tcPr>
          <w:p w14:paraId="62672BAD" w14:textId="77777777" w:rsidR="00EF6D1A" w:rsidRPr="00904F88" w:rsidRDefault="00EF6D1A" w:rsidP="003C091B">
            <w:pPr>
              <w:rPr>
                <w:lang w:val="es-ES"/>
              </w:rPr>
            </w:pPr>
            <w:r w:rsidRPr="00904F88">
              <w:rPr>
                <w:lang w:val="es-ES"/>
              </w:rPr>
              <w:t>column-rule-color || column-rule-width || column-rule-style</w:t>
            </w:r>
          </w:p>
        </w:tc>
      </w:tr>
      <w:tr w:rsidR="00EF6D1A" w:rsidRPr="00904F88" w14:paraId="4E19F306" w14:textId="77777777" w:rsidTr="003C091B">
        <w:tc>
          <w:tcPr>
            <w:tcW w:w="0" w:type="auto"/>
            <w:hideMark/>
          </w:tcPr>
          <w:p w14:paraId="3D86156B" w14:textId="77777777" w:rsidR="00EF6D1A" w:rsidRPr="00904F88" w:rsidRDefault="00EF6D1A" w:rsidP="003C091B">
            <w:pPr>
              <w:rPr>
                <w:lang w:val="es-ES"/>
              </w:rPr>
            </w:pPr>
            <w:hyperlink r:id="rId364" w:anchor="column-rule-color-width-style" w:history="1">
              <w:r w:rsidRPr="00904F88">
                <w:rPr>
                  <w:rStyle w:val="Hipervnculo"/>
                  <w:lang w:val="es-ES"/>
                </w:rPr>
                <w:t>column-rule-color</w:t>
              </w:r>
            </w:hyperlink>
          </w:p>
        </w:tc>
        <w:tc>
          <w:tcPr>
            <w:tcW w:w="0" w:type="auto"/>
            <w:hideMark/>
          </w:tcPr>
          <w:p w14:paraId="5BF084E8" w14:textId="77777777" w:rsidR="00EF6D1A" w:rsidRPr="00904F88" w:rsidRDefault="00EF6D1A" w:rsidP="003C091B">
            <w:pPr>
              <w:rPr>
                <w:lang w:val="es-ES"/>
              </w:rPr>
            </w:pPr>
            <w:r w:rsidRPr="00904F88">
              <w:rPr>
                <w:lang w:val="es-ES"/>
              </w:rPr>
              <w:t>color del borde entre columnas</w:t>
            </w:r>
          </w:p>
        </w:tc>
        <w:tc>
          <w:tcPr>
            <w:tcW w:w="0" w:type="auto"/>
            <w:hideMark/>
          </w:tcPr>
          <w:p w14:paraId="3527ACB9" w14:textId="77777777" w:rsidR="00EF6D1A" w:rsidRPr="00904F88" w:rsidRDefault="00EF6D1A" w:rsidP="003C091B">
            <w:pPr>
              <w:rPr>
                <w:lang w:val="es-ES"/>
              </w:rPr>
            </w:pPr>
            <w:r w:rsidRPr="00904F88">
              <w:rPr>
                <w:lang w:val="es-ES"/>
              </w:rPr>
              <w:t>color | transparent</w:t>
            </w:r>
          </w:p>
        </w:tc>
      </w:tr>
      <w:tr w:rsidR="00EF6D1A" w:rsidRPr="00904F88" w14:paraId="382DC77E" w14:textId="77777777" w:rsidTr="003C091B">
        <w:tc>
          <w:tcPr>
            <w:tcW w:w="0" w:type="auto"/>
            <w:hideMark/>
          </w:tcPr>
          <w:p w14:paraId="548D0166" w14:textId="77777777" w:rsidR="00EF6D1A" w:rsidRPr="00904F88" w:rsidRDefault="00EF6D1A" w:rsidP="003C091B">
            <w:pPr>
              <w:rPr>
                <w:lang w:val="es-ES"/>
              </w:rPr>
            </w:pPr>
            <w:hyperlink r:id="rId365" w:anchor="column-rule-color-width-style" w:history="1">
              <w:r w:rsidRPr="00904F88">
                <w:rPr>
                  <w:rStyle w:val="Hipervnculo"/>
                  <w:lang w:val="es-ES"/>
                </w:rPr>
                <w:t>column-rule-width</w:t>
              </w:r>
            </w:hyperlink>
          </w:p>
        </w:tc>
        <w:tc>
          <w:tcPr>
            <w:tcW w:w="0" w:type="auto"/>
            <w:hideMark/>
          </w:tcPr>
          <w:p w14:paraId="407B8630" w14:textId="77777777" w:rsidR="00EF6D1A" w:rsidRPr="00904F88" w:rsidRDefault="00EF6D1A" w:rsidP="003C091B">
            <w:pPr>
              <w:rPr>
                <w:lang w:val="es-ES"/>
              </w:rPr>
            </w:pPr>
            <w:r w:rsidRPr="00904F88">
              <w:rPr>
                <w:lang w:val="es-ES"/>
              </w:rPr>
              <w:t>grosor del borde entre columnas</w:t>
            </w:r>
          </w:p>
        </w:tc>
        <w:tc>
          <w:tcPr>
            <w:tcW w:w="0" w:type="auto"/>
            <w:hideMark/>
          </w:tcPr>
          <w:p w14:paraId="5DD7BB00" w14:textId="77777777" w:rsidR="00EF6D1A" w:rsidRPr="00904F88" w:rsidRDefault="00EF6D1A" w:rsidP="003C091B">
            <w:pPr>
              <w:rPr>
                <w:lang w:val="es-ES"/>
              </w:rPr>
            </w:pPr>
            <w:r w:rsidRPr="00904F88">
              <w:rPr>
                <w:lang w:val="es-ES"/>
              </w:rPr>
              <w:t>medium | thick | thin | distancia</w:t>
            </w:r>
          </w:p>
        </w:tc>
      </w:tr>
      <w:tr w:rsidR="00EF6D1A" w:rsidRPr="00904F88" w14:paraId="2094A296" w14:textId="77777777" w:rsidTr="003C091B">
        <w:tc>
          <w:tcPr>
            <w:tcW w:w="0" w:type="auto"/>
            <w:hideMark/>
          </w:tcPr>
          <w:p w14:paraId="4F4AF41B" w14:textId="77777777" w:rsidR="00EF6D1A" w:rsidRPr="00904F88" w:rsidRDefault="00EF6D1A" w:rsidP="003C091B">
            <w:pPr>
              <w:rPr>
                <w:lang w:val="es-ES"/>
              </w:rPr>
            </w:pPr>
            <w:hyperlink r:id="rId366" w:anchor="column-rule-color-width-style" w:history="1">
              <w:r w:rsidRPr="00904F88">
                <w:rPr>
                  <w:rStyle w:val="Hipervnculo"/>
                  <w:lang w:val="es-ES"/>
                </w:rPr>
                <w:t>column-rule-style</w:t>
              </w:r>
            </w:hyperlink>
          </w:p>
        </w:tc>
        <w:tc>
          <w:tcPr>
            <w:tcW w:w="0" w:type="auto"/>
            <w:hideMark/>
          </w:tcPr>
          <w:p w14:paraId="098386A7" w14:textId="77777777" w:rsidR="00EF6D1A" w:rsidRPr="00904F88" w:rsidRDefault="00EF6D1A" w:rsidP="003C091B">
            <w:pPr>
              <w:rPr>
                <w:lang w:val="es-ES"/>
              </w:rPr>
            </w:pPr>
            <w:r w:rsidRPr="00904F88">
              <w:rPr>
                <w:lang w:val="es-ES"/>
              </w:rPr>
              <w:t>estilos del borde entre columnas</w:t>
            </w:r>
          </w:p>
        </w:tc>
        <w:tc>
          <w:tcPr>
            <w:tcW w:w="0" w:type="auto"/>
            <w:hideMark/>
          </w:tcPr>
          <w:p w14:paraId="15D17C27" w14:textId="77777777" w:rsidR="00EF6D1A" w:rsidRPr="00904F88" w:rsidRDefault="00EF6D1A" w:rsidP="003C091B">
            <w:pPr>
              <w:rPr>
                <w:lang w:val="es-ES"/>
              </w:rPr>
            </w:pPr>
            <w:r w:rsidRPr="00904F88">
              <w:rPr>
                <w:lang w:val="es-ES"/>
              </w:rPr>
              <w:t>none | hidden | dashed | dotted | double | groove | inset | outset | ridge | solid</w:t>
            </w:r>
          </w:p>
        </w:tc>
      </w:tr>
      <w:tr w:rsidR="00EF6D1A" w:rsidRPr="00904F88" w14:paraId="09825EBF" w14:textId="77777777" w:rsidTr="003C091B">
        <w:tc>
          <w:tcPr>
            <w:tcW w:w="0" w:type="auto"/>
            <w:hideMark/>
          </w:tcPr>
          <w:p w14:paraId="012E13BC" w14:textId="77777777" w:rsidR="00EF6D1A" w:rsidRPr="00904F88" w:rsidRDefault="00EF6D1A" w:rsidP="003C091B">
            <w:pPr>
              <w:rPr>
                <w:lang w:val="es-ES"/>
              </w:rPr>
            </w:pPr>
            <w:hyperlink r:id="rId367" w:anchor="column-span" w:history="1">
              <w:r w:rsidRPr="00904F88">
                <w:rPr>
                  <w:rStyle w:val="Hipervnculo"/>
                  <w:lang w:val="es-ES"/>
                </w:rPr>
                <w:t>column-span</w:t>
              </w:r>
            </w:hyperlink>
          </w:p>
        </w:tc>
        <w:tc>
          <w:tcPr>
            <w:tcW w:w="0" w:type="auto"/>
            <w:hideMark/>
          </w:tcPr>
          <w:p w14:paraId="5FB7D276" w14:textId="77777777" w:rsidR="00EF6D1A" w:rsidRPr="00904F88" w:rsidRDefault="00EF6D1A" w:rsidP="003C091B">
            <w:pPr>
              <w:rPr>
                <w:lang w:val="es-ES"/>
              </w:rPr>
            </w:pPr>
            <w:r w:rsidRPr="00904F88">
              <w:rPr>
                <w:lang w:val="es-ES"/>
              </w:rPr>
              <w:t>extenderse varias columnas</w:t>
            </w:r>
          </w:p>
        </w:tc>
        <w:tc>
          <w:tcPr>
            <w:tcW w:w="0" w:type="auto"/>
            <w:hideMark/>
          </w:tcPr>
          <w:p w14:paraId="2A11D76E" w14:textId="77777777" w:rsidR="00EF6D1A" w:rsidRPr="00904F88" w:rsidRDefault="00EF6D1A" w:rsidP="003C091B">
            <w:pPr>
              <w:rPr>
                <w:lang w:val="es-ES"/>
              </w:rPr>
            </w:pPr>
            <w:r w:rsidRPr="00904F88">
              <w:rPr>
                <w:lang w:val="es-ES"/>
              </w:rPr>
              <w:t>none | all</w:t>
            </w:r>
          </w:p>
        </w:tc>
      </w:tr>
      <w:tr w:rsidR="00EF6D1A" w:rsidRPr="00904F88" w14:paraId="59EA2135" w14:textId="77777777" w:rsidTr="003C091B">
        <w:tc>
          <w:tcPr>
            <w:tcW w:w="0" w:type="auto"/>
            <w:hideMark/>
          </w:tcPr>
          <w:p w14:paraId="6979794F" w14:textId="77777777" w:rsidR="00EF6D1A" w:rsidRPr="00904F88" w:rsidRDefault="00EF6D1A" w:rsidP="003C091B">
            <w:pPr>
              <w:rPr>
                <w:lang w:val="es-ES"/>
              </w:rPr>
            </w:pPr>
            <w:r w:rsidRPr="00904F88">
              <w:rPr>
                <w:lang w:val="es-ES"/>
              </w:rPr>
              <w:t>column-fill</w:t>
            </w:r>
          </w:p>
        </w:tc>
        <w:tc>
          <w:tcPr>
            <w:tcW w:w="0" w:type="auto"/>
            <w:hideMark/>
          </w:tcPr>
          <w:p w14:paraId="742FC72E" w14:textId="77777777" w:rsidR="00EF6D1A" w:rsidRPr="00904F88" w:rsidRDefault="00EF6D1A" w:rsidP="003C091B">
            <w:pPr>
              <w:rPr>
                <w:lang w:val="es-ES"/>
              </w:rPr>
            </w:pPr>
            <w:r w:rsidRPr="00904F88">
              <w:rPr>
                <w:lang w:val="es-ES"/>
              </w:rPr>
              <w:t>columnas balanceadas</w:t>
            </w:r>
          </w:p>
        </w:tc>
        <w:tc>
          <w:tcPr>
            <w:tcW w:w="0" w:type="auto"/>
            <w:hideMark/>
          </w:tcPr>
          <w:p w14:paraId="67F916BC" w14:textId="77777777" w:rsidR="00EF6D1A" w:rsidRPr="00904F88" w:rsidRDefault="00EF6D1A" w:rsidP="003C091B">
            <w:pPr>
              <w:rPr>
                <w:lang w:val="es-ES"/>
              </w:rPr>
            </w:pPr>
          </w:p>
        </w:tc>
      </w:tr>
      <w:tr w:rsidR="00EF6D1A" w:rsidRPr="00904F88" w14:paraId="1B7520EF" w14:textId="77777777" w:rsidTr="003C091B">
        <w:tc>
          <w:tcPr>
            <w:tcW w:w="0" w:type="auto"/>
            <w:gridSpan w:val="3"/>
            <w:shd w:val="clear" w:color="auto" w:fill="FDE9D9" w:themeFill="accent6" w:themeFillTint="33"/>
            <w:hideMark/>
          </w:tcPr>
          <w:p w14:paraId="0608D236" w14:textId="77777777" w:rsidR="00EF6D1A" w:rsidRPr="00904F88" w:rsidRDefault="00EF6D1A" w:rsidP="003C091B">
            <w:pPr>
              <w:rPr>
                <w:b/>
                <w:bCs/>
                <w:lang w:val="es-ES"/>
              </w:rPr>
            </w:pPr>
            <w:r w:rsidRPr="00904F88">
              <w:rPr>
                <w:b/>
                <w:bCs/>
                <w:lang w:val="es-ES"/>
              </w:rPr>
              <w:t>Impresora</w:t>
            </w:r>
          </w:p>
        </w:tc>
      </w:tr>
      <w:tr w:rsidR="00EF6D1A" w:rsidRPr="00904F88" w14:paraId="2CAEFB77" w14:textId="77777777" w:rsidTr="003C091B">
        <w:tc>
          <w:tcPr>
            <w:tcW w:w="0" w:type="auto"/>
            <w:shd w:val="clear" w:color="auto" w:fill="FDE9D9" w:themeFill="accent6" w:themeFillTint="33"/>
            <w:hideMark/>
          </w:tcPr>
          <w:p w14:paraId="777D36F4"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19B22F72"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3D2E52E" w14:textId="77777777" w:rsidR="00EF6D1A" w:rsidRPr="00904F88" w:rsidRDefault="00EF6D1A" w:rsidP="003C091B">
            <w:pPr>
              <w:rPr>
                <w:b/>
                <w:bCs/>
                <w:lang w:val="es-ES"/>
              </w:rPr>
            </w:pPr>
            <w:r w:rsidRPr="00904F88">
              <w:rPr>
                <w:b/>
                <w:bCs/>
                <w:lang w:val="es-ES"/>
              </w:rPr>
              <w:t>Valores</w:t>
            </w:r>
          </w:p>
        </w:tc>
      </w:tr>
      <w:tr w:rsidR="00EF6D1A" w:rsidRPr="00904F88" w14:paraId="0B8D5F7C" w14:textId="77777777" w:rsidTr="003C091B">
        <w:tc>
          <w:tcPr>
            <w:tcW w:w="0" w:type="auto"/>
            <w:hideMark/>
          </w:tcPr>
          <w:p w14:paraId="4FF1D155" w14:textId="77777777" w:rsidR="00EF6D1A" w:rsidRPr="00904F88" w:rsidRDefault="00EF6D1A" w:rsidP="003C091B">
            <w:pPr>
              <w:rPr>
                <w:lang w:val="es-ES"/>
              </w:rPr>
            </w:pPr>
            <w:r w:rsidRPr="00904F88">
              <w:rPr>
                <w:lang w:val="es-ES"/>
              </w:rPr>
              <w:t>page-break-after</w:t>
            </w:r>
          </w:p>
        </w:tc>
        <w:tc>
          <w:tcPr>
            <w:tcW w:w="0" w:type="auto"/>
            <w:hideMark/>
          </w:tcPr>
          <w:p w14:paraId="0AF88033" w14:textId="77777777" w:rsidR="00EF6D1A" w:rsidRPr="00904F88" w:rsidRDefault="00EF6D1A" w:rsidP="003C091B">
            <w:pPr>
              <w:rPr>
                <w:lang w:val="es-ES"/>
              </w:rPr>
            </w:pPr>
            <w:r w:rsidRPr="00904F88">
              <w:rPr>
                <w:lang w:val="es-ES"/>
              </w:rPr>
              <w:t>salto de página después de</w:t>
            </w:r>
          </w:p>
        </w:tc>
        <w:tc>
          <w:tcPr>
            <w:tcW w:w="0" w:type="auto"/>
            <w:hideMark/>
          </w:tcPr>
          <w:p w14:paraId="7A5AE197" w14:textId="77777777" w:rsidR="00EF6D1A" w:rsidRPr="00904F88" w:rsidRDefault="00EF6D1A" w:rsidP="003C091B">
            <w:pPr>
              <w:rPr>
                <w:lang w:val="es-ES"/>
              </w:rPr>
            </w:pPr>
            <w:r w:rsidRPr="00904F88">
              <w:rPr>
                <w:lang w:val="es-ES"/>
              </w:rPr>
              <w:t>auto | always | avoid | left | right</w:t>
            </w:r>
          </w:p>
        </w:tc>
      </w:tr>
      <w:tr w:rsidR="00EF6D1A" w:rsidRPr="00904F88" w14:paraId="257EBE70" w14:textId="77777777" w:rsidTr="003C091B">
        <w:tc>
          <w:tcPr>
            <w:tcW w:w="0" w:type="auto"/>
            <w:hideMark/>
          </w:tcPr>
          <w:p w14:paraId="4994D4D0" w14:textId="77777777" w:rsidR="00EF6D1A" w:rsidRPr="00904F88" w:rsidRDefault="00EF6D1A" w:rsidP="003C091B">
            <w:pPr>
              <w:rPr>
                <w:lang w:val="es-ES"/>
              </w:rPr>
            </w:pPr>
            <w:r w:rsidRPr="00904F88">
              <w:rPr>
                <w:lang w:val="es-ES"/>
              </w:rPr>
              <w:t>page-break-before</w:t>
            </w:r>
          </w:p>
        </w:tc>
        <w:tc>
          <w:tcPr>
            <w:tcW w:w="0" w:type="auto"/>
            <w:hideMark/>
          </w:tcPr>
          <w:p w14:paraId="6DB51550" w14:textId="77777777" w:rsidR="00EF6D1A" w:rsidRPr="00904F88" w:rsidRDefault="00EF6D1A" w:rsidP="003C091B">
            <w:pPr>
              <w:rPr>
                <w:lang w:val="es-ES"/>
              </w:rPr>
            </w:pPr>
            <w:r w:rsidRPr="00904F88">
              <w:rPr>
                <w:lang w:val="es-ES"/>
              </w:rPr>
              <w:t>salto de página antes de</w:t>
            </w:r>
          </w:p>
        </w:tc>
        <w:tc>
          <w:tcPr>
            <w:tcW w:w="0" w:type="auto"/>
            <w:hideMark/>
          </w:tcPr>
          <w:p w14:paraId="56FF9187" w14:textId="77777777" w:rsidR="00EF6D1A" w:rsidRPr="00904F88" w:rsidRDefault="00EF6D1A" w:rsidP="003C091B">
            <w:pPr>
              <w:rPr>
                <w:lang w:val="es-ES"/>
              </w:rPr>
            </w:pPr>
            <w:r w:rsidRPr="00904F88">
              <w:rPr>
                <w:lang w:val="es-ES"/>
              </w:rPr>
              <w:t>auto | always | avoid | left | right</w:t>
            </w:r>
          </w:p>
        </w:tc>
      </w:tr>
      <w:tr w:rsidR="00EF6D1A" w:rsidRPr="00904F88" w14:paraId="692BD33B" w14:textId="77777777" w:rsidTr="003C091B">
        <w:tc>
          <w:tcPr>
            <w:tcW w:w="0" w:type="auto"/>
            <w:hideMark/>
          </w:tcPr>
          <w:p w14:paraId="0A5C92BA" w14:textId="77777777" w:rsidR="00EF6D1A" w:rsidRPr="00904F88" w:rsidRDefault="00EF6D1A" w:rsidP="003C091B">
            <w:pPr>
              <w:rPr>
                <w:lang w:val="es-ES"/>
              </w:rPr>
            </w:pPr>
            <w:r w:rsidRPr="00904F88">
              <w:rPr>
                <w:lang w:val="es-ES"/>
              </w:rPr>
              <w:t>page-break-inside</w:t>
            </w:r>
          </w:p>
        </w:tc>
        <w:tc>
          <w:tcPr>
            <w:tcW w:w="0" w:type="auto"/>
            <w:hideMark/>
          </w:tcPr>
          <w:p w14:paraId="1C759A5A" w14:textId="77777777" w:rsidR="00EF6D1A" w:rsidRPr="00904F88" w:rsidRDefault="00EF6D1A" w:rsidP="003C091B">
            <w:pPr>
              <w:rPr>
                <w:lang w:val="es-ES"/>
              </w:rPr>
            </w:pPr>
            <w:r w:rsidRPr="00904F88">
              <w:rPr>
                <w:lang w:val="es-ES"/>
              </w:rPr>
              <w:t>salto de página dentro de</w:t>
            </w:r>
          </w:p>
        </w:tc>
        <w:tc>
          <w:tcPr>
            <w:tcW w:w="0" w:type="auto"/>
            <w:hideMark/>
          </w:tcPr>
          <w:p w14:paraId="66AF2BAF" w14:textId="77777777" w:rsidR="00EF6D1A" w:rsidRPr="00904F88" w:rsidRDefault="00EF6D1A" w:rsidP="003C091B">
            <w:pPr>
              <w:rPr>
                <w:lang w:val="es-ES"/>
              </w:rPr>
            </w:pPr>
            <w:r w:rsidRPr="00904F88">
              <w:rPr>
                <w:lang w:val="es-ES"/>
              </w:rPr>
              <w:t>auto | avoid</w:t>
            </w:r>
          </w:p>
        </w:tc>
      </w:tr>
      <w:tr w:rsidR="00EF6D1A" w:rsidRPr="00904F88" w14:paraId="5B3A18DB" w14:textId="77777777" w:rsidTr="003C091B">
        <w:tc>
          <w:tcPr>
            <w:tcW w:w="0" w:type="auto"/>
            <w:hideMark/>
          </w:tcPr>
          <w:p w14:paraId="51536589" w14:textId="77777777" w:rsidR="00EF6D1A" w:rsidRPr="00904F88" w:rsidRDefault="00EF6D1A" w:rsidP="003C091B">
            <w:pPr>
              <w:rPr>
                <w:lang w:val="es-ES"/>
              </w:rPr>
            </w:pPr>
            <w:r w:rsidRPr="00904F88">
              <w:rPr>
                <w:lang w:val="es-ES"/>
              </w:rPr>
              <w:t>orphans</w:t>
            </w:r>
          </w:p>
        </w:tc>
        <w:tc>
          <w:tcPr>
            <w:tcW w:w="0" w:type="auto"/>
            <w:hideMark/>
          </w:tcPr>
          <w:p w14:paraId="076B1037" w14:textId="77777777" w:rsidR="00EF6D1A" w:rsidRPr="00904F88" w:rsidRDefault="00EF6D1A" w:rsidP="003C091B">
            <w:pPr>
              <w:rPr>
                <w:lang w:val="es-ES"/>
              </w:rPr>
            </w:pPr>
            <w:r w:rsidRPr="00904F88">
              <w:rPr>
                <w:lang w:val="es-ES"/>
              </w:rPr>
              <w:t>número de líneas al final de página</w:t>
            </w:r>
          </w:p>
        </w:tc>
        <w:tc>
          <w:tcPr>
            <w:tcW w:w="0" w:type="auto"/>
            <w:hideMark/>
          </w:tcPr>
          <w:p w14:paraId="3159C07C" w14:textId="77777777" w:rsidR="00EF6D1A" w:rsidRPr="00904F88" w:rsidRDefault="00EF6D1A" w:rsidP="003C091B">
            <w:pPr>
              <w:rPr>
                <w:lang w:val="es-ES"/>
              </w:rPr>
            </w:pPr>
            <w:r w:rsidRPr="00904F88">
              <w:rPr>
                <w:lang w:val="es-ES"/>
              </w:rPr>
              <w:t>número-entero</w:t>
            </w:r>
          </w:p>
        </w:tc>
      </w:tr>
      <w:tr w:rsidR="00EF6D1A" w:rsidRPr="00904F88" w14:paraId="7CDA9489" w14:textId="77777777" w:rsidTr="003C091B">
        <w:tc>
          <w:tcPr>
            <w:tcW w:w="0" w:type="auto"/>
            <w:hideMark/>
          </w:tcPr>
          <w:p w14:paraId="5ED87228" w14:textId="77777777" w:rsidR="00EF6D1A" w:rsidRPr="00904F88" w:rsidRDefault="00EF6D1A" w:rsidP="003C091B">
            <w:pPr>
              <w:rPr>
                <w:lang w:val="es-ES"/>
              </w:rPr>
            </w:pPr>
            <w:r w:rsidRPr="00904F88">
              <w:rPr>
                <w:lang w:val="es-ES"/>
              </w:rPr>
              <w:t>widows</w:t>
            </w:r>
          </w:p>
        </w:tc>
        <w:tc>
          <w:tcPr>
            <w:tcW w:w="0" w:type="auto"/>
            <w:hideMark/>
          </w:tcPr>
          <w:p w14:paraId="30A05840" w14:textId="77777777" w:rsidR="00EF6D1A" w:rsidRPr="00904F88" w:rsidRDefault="00EF6D1A" w:rsidP="003C091B">
            <w:pPr>
              <w:rPr>
                <w:lang w:val="es-ES"/>
              </w:rPr>
            </w:pPr>
            <w:r w:rsidRPr="00904F88">
              <w:rPr>
                <w:lang w:val="es-ES"/>
              </w:rPr>
              <w:t>número de líneas al principio de la página</w:t>
            </w:r>
          </w:p>
        </w:tc>
        <w:tc>
          <w:tcPr>
            <w:tcW w:w="0" w:type="auto"/>
            <w:hideMark/>
          </w:tcPr>
          <w:p w14:paraId="1266626C" w14:textId="77777777" w:rsidR="00EF6D1A" w:rsidRPr="00904F88" w:rsidRDefault="00EF6D1A" w:rsidP="003C091B">
            <w:pPr>
              <w:rPr>
                <w:lang w:val="es-ES"/>
              </w:rPr>
            </w:pPr>
            <w:r w:rsidRPr="00904F88">
              <w:rPr>
                <w:lang w:val="es-ES"/>
              </w:rPr>
              <w:t>número-entero</w:t>
            </w:r>
          </w:p>
        </w:tc>
      </w:tr>
      <w:tr w:rsidR="00EF6D1A" w:rsidRPr="00904F88" w14:paraId="40B45F01" w14:textId="77777777" w:rsidTr="003C091B">
        <w:tc>
          <w:tcPr>
            <w:tcW w:w="0" w:type="auto"/>
            <w:gridSpan w:val="3"/>
            <w:shd w:val="clear" w:color="auto" w:fill="FDE9D9" w:themeFill="accent6" w:themeFillTint="33"/>
            <w:hideMark/>
          </w:tcPr>
          <w:p w14:paraId="68813AA9" w14:textId="77777777" w:rsidR="00EF6D1A" w:rsidRPr="00904F88" w:rsidRDefault="00EF6D1A" w:rsidP="003C091B">
            <w:pPr>
              <w:rPr>
                <w:b/>
                <w:bCs/>
                <w:lang w:val="es-ES"/>
              </w:rPr>
            </w:pPr>
            <w:r w:rsidRPr="00904F88">
              <w:rPr>
                <w:b/>
                <w:bCs/>
                <w:lang w:val="es-ES"/>
              </w:rPr>
              <w:t>Interfaz de usuario</w:t>
            </w:r>
          </w:p>
        </w:tc>
      </w:tr>
      <w:tr w:rsidR="00EF6D1A" w:rsidRPr="00904F88" w14:paraId="18D1C724" w14:textId="77777777" w:rsidTr="003C091B">
        <w:tc>
          <w:tcPr>
            <w:tcW w:w="0" w:type="auto"/>
            <w:shd w:val="clear" w:color="auto" w:fill="FDE9D9" w:themeFill="accent6" w:themeFillTint="33"/>
            <w:hideMark/>
          </w:tcPr>
          <w:p w14:paraId="62AD7BA2" w14:textId="77777777" w:rsidR="00EF6D1A" w:rsidRPr="00904F88" w:rsidRDefault="00EF6D1A" w:rsidP="003C091B">
            <w:pPr>
              <w:rPr>
                <w:b/>
                <w:bCs/>
                <w:lang w:val="es-ES"/>
              </w:rPr>
            </w:pPr>
            <w:r w:rsidRPr="00904F88">
              <w:rPr>
                <w:b/>
                <w:bCs/>
                <w:lang w:val="es-ES"/>
              </w:rPr>
              <w:t>Propiedad</w:t>
            </w:r>
          </w:p>
        </w:tc>
        <w:tc>
          <w:tcPr>
            <w:tcW w:w="0" w:type="auto"/>
            <w:shd w:val="clear" w:color="auto" w:fill="FDE9D9" w:themeFill="accent6" w:themeFillTint="33"/>
            <w:hideMark/>
          </w:tcPr>
          <w:p w14:paraId="346CE0A0"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4FF22DBF" w14:textId="77777777" w:rsidR="00EF6D1A" w:rsidRPr="00904F88" w:rsidRDefault="00EF6D1A" w:rsidP="003C091B">
            <w:pPr>
              <w:rPr>
                <w:b/>
                <w:bCs/>
                <w:lang w:val="es-ES"/>
              </w:rPr>
            </w:pPr>
            <w:r w:rsidRPr="00904F88">
              <w:rPr>
                <w:b/>
                <w:bCs/>
                <w:lang w:val="es-ES"/>
              </w:rPr>
              <w:t>Valores</w:t>
            </w:r>
          </w:p>
        </w:tc>
      </w:tr>
      <w:tr w:rsidR="00EF6D1A" w:rsidRPr="00904F88" w14:paraId="4E79C370" w14:textId="77777777" w:rsidTr="003C091B">
        <w:tc>
          <w:tcPr>
            <w:tcW w:w="0" w:type="auto"/>
            <w:hideMark/>
          </w:tcPr>
          <w:p w14:paraId="42D15FE2" w14:textId="77777777" w:rsidR="00EF6D1A" w:rsidRPr="00904F88" w:rsidRDefault="00EF6D1A" w:rsidP="003C091B">
            <w:pPr>
              <w:rPr>
                <w:lang w:val="es-ES"/>
              </w:rPr>
            </w:pPr>
            <w:hyperlink r:id="rId368" w:anchor="cursor" w:history="1">
              <w:r w:rsidRPr="00904F88">
                <w:rPr>
                  <w:rStyle w:val="Hipervnculo"/>
                  <w:lang w:val="es-ES"/>
                </w:rPr>
                <w:t>cursor</w:t>
              </w:r>
            </w:hyperlink>
          </w:p>
        </w:tc>
        <w:tc>
          <w:tcPr>
            <w:tcW w:w="0" w:type="auto"/>
            <w:hideMark/>
          </w:tcPr>
          <w:p w14:paraId="75583698" w14:textId="77777777" w:rsidR="00EF6D1A" w:rsidRPr="00904F88" w:rsidRDefault="00EF6D1A" w:rsidP="003C091B">
            <w:pPr>
              <w:rPr>
                <w:lang w:val="es-ES"/>
              </w:rPr>
            </w:pPr>
            <w:r w:rsidRPr="00904F88">
              <w:rPr>
                <w:lang w:val="es-ES"/>
              </w:rPr>
              <w:t>tipo de cursor</w:t>
            </w:r>
          </w:p>
        </w:tc>
        <w:tc>
          <w:tcPr>
            <w:tcW w:w="0" w:type="auto"/>
            <w:hideMark/>
          </w:tcPr>
          <w:p w14:paraId="543348B9" w14:textId="77777777" w:rsidR="00EF6D1A" w:rsidRPr="00904F88" w:rsidRDefault="00EF6D1A" w:rsidP="003C091B">
            <w:pPr>
              <w:rPr>
                <w:lang w:val="es-ES"/>
              </w:rPr>
            </w:pPr>
            <w:r w:rsidRPr="00904F88">
              <w:rPr>
                <w:lang w:val="es-ES"/>
              </w:rPr>
              <w:t>[uri,]* | auto | crosshair | default | help | move | pointer | progress | n-resize | ne-resize | e-resize | se-resize | s-resize | sw-resize | w-resize | nw-resize | text | wait</w:t>
            </w:r>
          </w:p>
        </w:tc>
      </w:tr>
      <w:tr w:rsidR="00EF6D1A" w:rsidRPr="00904F88" w14:paraId="19D610D3" w14:textId="77777777" w:rsidTr="003C091B">
        <w:tc>
          <w:tcPr>
            <w:tcW w:w="0" w:type="auto"/>
            <w:hideMark/>
          </w:tcPr>
          <w:p w14:paraId="304B7E8C" w14:textId="77777777" w:rsidR="00EF6D1A" w:rsidRPr="00904F88" w:rsidRDefault="00EF6D1A" w:rsidP="003C091B">
            <w:pPr>
              <w:rPr>
                <w:lang w:val="es-ES"/>
              </w:rPr>
            </w:pPr>
            <w:hyperlink r:id="rId369" w:anchor="outline" w:history="1">
              <w:r w:rsidRPr="00904F88">
                <w:rPr>
                  <w:rStyle w:val="Hipervnculo"/>
                  <w:lang w:val="es-ES"/>
                </w:rPr>
                <w:t>outline</w:t>
              </w:r>
            </w:hyperlink>
          </w:p>
        </w:tc>
        <w:tc>
          <w:tcPr>
            <w:tcW w:w="0" w:type="auto"/>
            <w:hideMark/>
          </w:tcPr>
          <w:p w14:paraId="5B42990C" w14:textId="77777777" w:rsidR="00EF6D1A" w:rsidRPr="00904F88" w:rsidRDefault="00EF6D1A" w:rsidP="003C091B">
            <w:pPr>
              <w:rPr>
                <w:lang w:val="es-ES"/>
              </w:rPr>
            </w:pPr>
            <w:r w:rsidRPr="00904F88">
              <w:rPr>
                <w:lang w:val="es-ES"/>
              </w:rPr>
              <w:t>contorno</w:t>
            </w:r>
          </w:p>
        </w:tc>
        <w:tc>
          <w:tcPr>
            <w:tcW w:w="0" w:type="auto"/>
            <w:hideMark/>
          </w:tcPr>
          <w:p w14:paraId="24F6598C" w14:textId="77777777" w:rsidR="00EF6D1A" w:rsidRPr="00904F88" w:rsidRDefault="00EF6D1A" w:rsidP="003C091B">
            <w:pPr>
              <w:rPr>
                <w:lang w:val="es-ES"/>
              </w:rPr>
            </w:pPr>
            <w:r w:rsidRPr="00904F88">
              <w:rPr>
                <w:lang w:val="es-ES"/>
              </w:rPr>
              <w:t>outline-color || outline-width || outline-style</w:t>
            </w:r>
          </w:p>
        </w:tc>
      </w:tr>
      <w:tr w:rsidR="00EF6D1A" w:rsidRPr="00904F88" w14:paraId="223C1055" w14:textId="77777777" w:rsidTr="003C091B">
        <w:tc>
          <w:tcPr>
            <w:tcW w:w="0" w:type="auto"/>
            <w:hideMark/>
          </w:tcPr>
          <w:p w14:paraId="445034A3" w14:textId="77777777" w:rsidR="00EF6D1A" w:rsidRPr="00904F88" w:rsidRDefault="00EF6D1A" w:rsidP="003C091B">
            <w:pPr>
              <w:rPr>
                <w:lang w:val="es-ES"/>
              </w:rPr>
            </w:pPr>
            <w:hyperlink r:id="rId370" w:anchor="outline-color-width-style" w:history="1">
              <w:r w:rsidRPr="00904F88">
                <w:rPr>
                  <w:rStyle w:val="Hipervnculo"/>
                  <w:lang w:val="es-ES"/>
                </w:rPr>
                <w:t>outline-color</w:t>
              </w:r>
            </w:hyperlink>
          </w:p>
        </w:tc>
        <w:tc>
          <w:tcPr>
            <w:tcW w:w="0" w:type="auto"/>
            <w:hideMark/>
          </w:tcPr>
          <w:p w14:paraId="54001DB7" w14:textId="77777777" w:rsidR="00EF6D1A" w:rsidRPr="00904F88" w:rsidRDefault="00EF6D1A" w:rsidP="003C091B">
            <w:pPr>
              <w:rPr>
                <w:lang w:val="es-ES"/>
              </w:rPr>
            </w:pPr>
            <w:r w:rsidRPr="00904F88">
              <w:rPr>
                <w:lang w:val="es-ES"/>
              </w:rPr>
              <w:t>color del contorno</w:t>
            </w:r>
          </w:p>
        </w:tc>
        <w:tc>
          <w:tcPr>
            <w:tcW w:w="0" w:type="auto"/>
            <w:hideMark/>
          </w:tcPr>
          <w:p w14:paraId="2380E0C8" w14:textId="77777777" w:rsidR="00EF6D1A" w:rsidRPr="00904F88" w:rsidRDefault="00EF6D1A" w:rsidP="003C091B">
            <w:pPr>
              <w:rPr>
                <w:lang w:val="es-ES"/>
              </w:rPr>
            </w:pPr>
            <w:r w:rsidRPr="00904F88">
              <w:rPr>
                <w:lang w:val="es-ES"/>
              </w:rPr>
              <w:t>color</w:t>
            </w:r>
          </w:p>
        </w:tc>
      </w:tr>
      <w:tr w:rsidR="00EF6D1A" w:rsidRPr="00904F88" w14:paraId="74ADE0FD" w14:textId="77777777" w:rsidTr="003C091B">
        <w:tc>
          <w:tcPr>
            <w:tcW w:w="0" w:type="auto"/>
            <w:hideMark/>
          </w:tcPr>
          <w:p w14:paraId="754B3EC7" w14:textId="77777777" w:rsidR="00EF6D1A" w:rsidRPr="00904F88" w:rsidRDefault="00EF6D1A" w:rsidP="003C091B">
            <w:pPr>
              <w:rPr>
                <w:lang w:val="es-ES"/>
              </w:rPr>
            </w:pPr>
            <w:hyperlink r:id="rId371" w:anchor="outline-color-width-style" w:history="1">
              <w:r w:rsidRPr="00904F88">
                <w:rPr>
                  <w:rStyle w:val="Hipervnculo"/>
                  <w:lang w:val="es-ES"/>
                </w:rPr>
                <w:t>outline-width</w:t>
              </w:r>
            </w:hyperlink>
          </w:p>
        </w:tc>
        <w:tc>
          <w:tcPr>
            <w:tcW w:w="0" w:type="auto"/>
            <w:hideMark/>
          </w:tcPr>
          <w:p w14:paraId="62B45772" w14:textId="77777777" w:rsidR="00EF6D1A" w:rsidRPr="00904F88" w:rsidRDefault="00EF6D1A" w:rsidP="003C091B">
            <w:pPr>
              <w:rPr>
                <w:lang w:val="es-ES"/>
              </w:rPr>
            </w:pPr>
            <w:r w:rsidRPr="00904F88">
              <w:rPr>
                <w:lang w:val="es-ES"/>
              </w:rPr>
              <w:t>grosor del contorno</w:t>
            </w:r>
          </w:p>
        </w:tc>
        <w:tc>
          <w:tcPr>
            <w:tcW w:w="0" w:type="auto"/>
            <w:hideMark/>
          </w:tcPr>
          <w:p w14:paraId="3B8B93B2" w14:textId="77777777" w:rsidR="00EF6D1A" w:rsidRPr="00904F88" w:rsidRDefault="00EF6D1A" w:rsidP="003C091B">
            <w:pPr>
              <w:rPr>
                <w:lang w:val="es-ES"/>
              </w:rPr>
            </w:pPr>
            <w:r w:rsidRPr="00904F88">
              <w:rPr>
                <w:lang w:val="es-ES"/>
              </w:rPr>
              <w:t>distancia</w:t>
            </w:r>
          </w:p>
        </w:tc>
      </w:tr>
      <w:tr w:rsidR="00EF6D1A" w:rsidRPr="00904F88" w14:paraId="00DC0749" w14:textId="77777777" w:rsidTr="003C091B">
        <w:tc>
          <w:tcPr>
            <w:tcW w:w="0" w:type="auto"/>
            <w:hideMark/>
          </w:tcPr>
          <w:p w14:paraId="4D9D3522" w14:textId="77777777" w:rsidR="00EF6D1A" w:rsidRPr="00904F88" w:rsidRDefault="00EF6D1A" w:rsidP="003C091B">
            <w:pPr>
              <w:rPr>
                <w:lang w:val="es-ES"/>
              </w:rPr>
            </w:pPr>
            <w:hyperlink r:id="rId372" w:anchor="outline-color-width-style" w:history="1">
              <w:r w:rsidRPr="00904F88">
                <w:rPr>
                  <w:rStyle w:val="Hipervnculo"/>
                  <w:lang w:val="es-ES"/>
                </w:rPr>
                <w:t>outline-style</w:t>
              </w:r>
            </w:hyperlink>
          </w:p>
        </w:tc>
        <w:tc>
          <w:tcPr>
            <w:tcW w:w="0" w:type="auto"/>
            <w:hideMark/>
          </w:tcPr>
          <w:p w14:paraId="230C307F" w14:textId="77777777" w:rsidR="00EF6D1A" w:rsidRPr="00904F88" w:rsidRDefault="00EF6D1A" w:rsidP="003C091B">
            <w:pPr>
              <w:rPr>
                <w:lang w:val="es-ES"/>
              </w:rPr>
            </w:pPr>
            <w:r w:rsidRPr="00904F88">
              <w:rPr>
                <w:lang w:val="es-ES"/>
              </w:rPr>
              <w:t>estilo del contorno</w:t>
            </w:r>
          </w:p>
        </w:tc>
        <w:tc>
          <w:tcPr>
            <w:tcW w:w="0" w:type="auto"/>
            <w:hideMark/>
          </w:tcPr>
          <w:p w14:paraId="25AD3521" w14:textId="77777777" w:rsidR="00EF6D1A" w:rsidRPr="00904F88" w:rsidRDefault="00EF6D1A" w:rsidP="003C091B">
            <w:pPr>
              <w:rPr>
                <w:lang w:val="es-ES"/>
              </w:rPr>
            </w:pPr>
            <w:r w:rsidRPr="00904F88">
              <w:rPr>
                <w:lang w:val="es-ES"/>
              </w:rPr>
              <w:t>border-style</w:t>
            </w:r>
          </w:p>
        </w:tc>
      </w:tr>
      <w:tr w:rsidR="00EF6D1A" w:rsidRPr="00904F88" w14:paraId="58DF0E95" w14:textId="77777777" w:rsidTr="003C091B">
        <w:tc>
          <w:tcPr>
            <w:tcW w:w="0" w:type="auto"/>
            <w:hideMark/>
          </w:tcPr>
          <w:p w14:paraId="14103C43" w14:textId="77777777" w:rsidR="00EF6D1A" w:rsidRPr="00904F88" w:rsidRDefault="00EF6D1A" w:rsidP="003C091B">
            <w:pPr>
              <w:rPr>
                <w:lang w:val="es-ES"/>
              </w:rPr>
            </w:pPr>
            <w:hyperlink r:id="rId373" w:anchor="outline-offset" w:history="1">
              <w:r w:rsidRPr="00904F88">
                <w:rPr>
                  <w:rStyle w:val="Hipervnculo"/>
                  <w:lang w:val="es-ES"/>
                </w:rPr>
                <w:t>outline-offset</w:t>
              </w:r>
            </w:hyperlink>
          </w:p>
        </w:tc>
        <w:tc>
          <w:tcPr>
            <w:tcW w:w="0" w:type="auto"/>
            <w:hideMark/>
          </w:tcPr>
          <w:p w14:paraId="4DE4876B" w14:textId="77777777" w:rsidR="00EF6D1A" w:rsidRPr="00904F88" w:rsidRDefault="00EF6D1A" w:rsidP="003C091B">
            <w:pPr>
              <w:rPr>
                <w:lang w:val="es-ES"/>
              </w:rPr>
            </w:pPr>
            <w:r w:rsidRPr="00904F88">
              <w:rPr>
                <w:lang w:val="es-ES"/>
              </w:rPr>
              <w:t>tamaño del contorno</w:t>
            </w:r>
          </w:p>
        </w:tc>
        <w:tc>
          <w:tcPr>
            <w:tcW w:w="0" w:type="auto"/>
            <w:hideMark/>
          </w:tcPr>
          <w:p w14:paraId="532BF83D" w14:textId="77777777" w:rsidR="00EF6D1A" w:rsidRPr="00904F88" w:rsidRDefault="00EF6D1A" w:rsidP="003C091B">
            <w:pPr>
              <w:rPr>
                <w:lang w:val="es-ES"/>
              </w:rPr>
            </w:pPr>
            <w:r w:rsidRPr="00904F88">
              <w:rPr>
                <w:lang w:val="es-ES"/>
              </w:rPr>
              <w:t>distancia</w:t>
            </w:r>
          </w:p>
        </w:tc>
      </w:tr>
      <w:tr w:rsidR="00EF6D1A" w:rsidRPr="00904F88" w14:paraId="14FFDFB3" w14:textId="77777777" w:rsidTr="003C091B">
        <w:tc>
          <w:tcPr>
            <w:tcW w:w="0" w:type="auto"/>
            <w:gridSpan w:val="3"/>
            <w:shd w:val="clear" w:color="auto" w:fill="FDE9D9" w:themeFill="accent6" w:themeFillTint="33"/>
            <w:hideMark/>
          </w:tcPr>
          <w:p w14:paraId="003F3C7B" w14:textId="77777777" w:rsidR="00EF6D1A" w:rsidRPr="00904F88" w:rsidRDefault="00EF6D1A" w:rsidP="003C091B">
            <w:pPr>
              <w:rPr>
                <w:b/>
                <w:bCs/>
                <w:lang w:val="es-ES"/>
              </w:rPr>
            </w:pPr>
            <w:r w:rsidRPr="00904F88">
              <w:rPr>
                <w:b/>
                <w:bCs/>
                <w:lang w:val="es-ES"/>
              </w:rPr>
              <w:t>Pseudo-elementos</w:t>
            </w:r>
          </w:p>
        </w:tc>
      </w:tr>
      <w:tr w:rsidR="00EF6D1A" w:rsidRPr="00904F88" w14:paraId="09B46776" w14:textId="77777777" w:rsidTr="003C091B">
        <w:tc>
          <w:tcPr>
            <w:tcW w:w="0" w:type="auto"/>
            <w:shd w:val="clear" w:color="auto" w:fill="FDE9D9" w:themeFill="accent6" w:themeFillTint="33"/>
            <w:hideMark/>
          </w:tcPr>
          <w:p w14:paraId="3735A587"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201C0989"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6EA6A27C" w14:textId="77777777" w:rsidR="00EF6D1A" w:rsidRPr="00904F88" w:rsidRDefault="00EF6D1A" w:rsidP="003C091B">
            <w:pPr>
              <w:rPr>
                <w:b/>
                <w:bCs/>
                <w:lang w:val="es-ES"/>
              </w:rPr>
            </w:pPr>
            <w:r w:rsidRPr="00904F88">
              <w:rPr>
                <w:b/>
                <w:bCs/>
                <w:lang w:val="es-ES"/>
              </w:rPr>
              <w:t>Valores</w:t>
            </w:r>
          </w:p>
        </w:tc>
      </w:tr>
      <w:tr w:rsidR="00EF6D1A" w:rsidRPr="00904F88" w14:paraId="7F5AB3C6" w14:textId="77777777" w:rsidTr="003C091B">
        <w:tc>
          <w:tcPr>
            <w:tcW w:w="0" w:type="auto"/>
            <w:hideMark/>
          </w:tcPr>
          <w:p w14:paraId="68F1C972" w14:textId="77777777" w:rsidR="00EF6D1A" w:rsidRPr="00904F88" w:rsidRDefault="00EF6D1A" w:rsidP="003C091B">
            <w:pPr>
              <w:rPr>
                <w:lang w:val="es-ES"/>
              </w:rPr>
            </w:pPr>
            <w:hyperlink r:id="rId374" w:anchor="pseudo-elementos-before-after" w:history="1">
              <w:proofErr w:type="gramStart"/>
              <w:r w:rsidRPr="00904F88">
                <w:rPr>
                  <w:rStyle w:val="Hipervnculo"/>
                  <w:lang w:val="es-ES"/>
                </w:rPr>
                <w:t>::</w:t>
              </w:r>
              <w:proofErr w:type="gramEnd"/>
              <w:r w:rsidRPr="00904F88">
                <w:rPr>
                  <w:rStyle w:val="Hipervnculo"/>
                  <w:lang w:val="es-ES"/>
                </w:rPr>
                <w:t>after</w:t>
              </w:r>
            </w:hyperlink>
          </w:p>
        </w:tc>
        <w:tc>
          <w:tcPr>
            <w:tcW w:w="0" w:type="auto"/>
            <w:hideMark/>
          </w:tcPr>
          <w:p w14:paraId="1ECA015E" w14:textId="77777777" w:rsidR="00EF6D1A" w:rsidRPr="00904F88" w:rsidRDefault="00EF6D1A" w:rsidP="003C091B">
            <w:pPr>
              <w:rPr>
                <w:lang w:val="es-ES"/>
              </w:rPr>
            </w:pPr>
            <w:r w:rsidRPr="00904F88">
              <w:rPr>
                <w:lang w:val="es-ES"/>
              </w:rPr>
              <w:t>inserta contenido después del elemento</w:t>
            </w:r>
          </w:p>
        </w:tc>
        <w:tc>
          <w:tcPr>
            <w:tcW w:w="0" w:type="auto"/>
            <w:hideMark/>
          </w:tcPr>
          <w:p w14:paraId="46A33CA7" w14:textId="77777777" w:rsidR="00EF6D1A" w:rsidRPr="00904F88" w:rsidRDefault="00EF6D1A" w:rsidP="003C091B">
            <w:pPr>
              <w:rPr>
                <w:lang w:val="es-ES"/>
              </w:rPr>
            </w:pPr>
            <w:r w:rsidRPr="00904F88">
              <w:rPr>
                <w:lang w:val="es-ES"/>
              </w:rPr>
              <w:t>content: contenido</w:t>
            </w:r>
          </w:p>
        </w:tc>
      </w:tr>
      <w:tr w:rsidR="00EF6D1A" w:rsidRPr="00904F88" w14:paraId="073B7785" w14:textId="77777777" w:rsidTr="003C091B">
        <w:tc>
          <w:tcPr>
            <w:tcW w:w="0" w:type="auto"/>
            <w:hideMark/>
          </w:tcPr>
          <w:p w14:paraId="55AF9C5A" w14:textId="77777777" w:rsidR="00EF6D1A" w:rsidRPr="00904F88" w:rsidRDefault="00EF6D1A" w:rsidP="003C091B">
            <w:pPr>
              <w:rPr>
                <w:lang w:val="es-ES"/>
              </w:rPr>
            </w:pPr>
            <w:hyperlink r:id="rId375" w:anchor="pseudo-elementos-before-after" w:history="1">
              <w:proofErr w:type="gramStart"/>
              <w:r w:rsidRPr="00904F88">
                <w:rPr>
                  <w:rStyle w:val="Hipervnculo"/>
                  <w:lang w:val="es-ES"/>
                </w:rPr>
                <w:t>::</w:t>
              </w:r>
              <w:proofErr w:type="gramEnd"/>
              <w:r w:rsidRPr="00904F88">
                <w:rPr>
                  <w:rStyle w:val="Hipervnculo"/>
                  <w:lang w:val="es-ES"/>
                </w:rPr>
                <w:t>before</w:t>
              </w:r>
            </w:hyperlink>
          </w:p>
        </w:tc>
        <w:tc>
          <w:tcPr>
            <w:tcW w:w="0" w:type="auto"/>
            <w:hideMark/>
          </w:tcPr>
          <w:p w14:paraId="4D0E186A" w14:textId="77777777" w:rsidR="00EF6D1A" w:rsidRPr="00904F88" w:rsidRDefault="00EF6D1A" w:rsidP="003C091B">
            <w:pPr>
              <w:rPr>
                <w:lang w:val="es-ES"/>
              </w:rPr>
            </w:pPr>
            <w:r w:rsidRPr="00904F88">
              <w:rPr>
                <w:lang w:val="es-ES"/>
              </w:rPr>
              <w:t>inserta contenido antes del elemento</w:t>
            </w:r>
          </w:p>
        </w:tc>
        <w:tc>
          <w:tcPr>
            <w:tcW w:w="0" w:type="auto"/>
            <w:hideMark/>
          </w:tcPr>
          <w:p w14:paraId="30CB6DAE" w14:textId="77777777" w:rsidR="00EF6D1A" w:rsidRPr="00904F88" w:rsidRDefault="00EF6D1A" w:rsidP="003C091B">
            <w:pPr>
              <w:rPr>
                <w:lang w:val="es-ES"/>
              </w:rPr>
            </w:pPr>
            <w:r w:rsidRPr="00904F88">
              <w:rPr>
                <w:lang w:val="es-ES"/>
              </w:rPr>
              <w:t>content: contenido</w:t>
            </w:r>
          </w:p>
        </w:tc>
      </w:tr>
      <w:tr w:rsidR="00EF6D1A" w:rsidRPr="00904F88" w14:paraId="7518C4B9" w14:textId="77777777" w:rsidTr="003C091B">
        <w:tc>
          <w:tcPr>
            <w:tcW w:w="0" w:type="auto"/>
            <w:hideMark/>
          </w:tcPr>
          <w:p w14:paraId="0F64CB7D" w14:textId="77777777" w:rsidR="00EF6D1A" w:rsidRPr="00904F88" w:rsidRDefault="00EF6D1A" w:rsidP="003C091B">
            <w:pPr>
              <w:rPr>
                <w:lang w:val="es-ES"/>
              </w:rPr>
            </w:pPr>
            <w:hyperlink r:id="rId376" w:anchor="pseudo-elementos-first" w:history="1">
              <w:proofErr w:type="gramStart"/>
              <w:r w:rsidRPr="00904F88">
                <w:rPr>
                  <w:rStyle w:val="Hipervnculo"/>
                  <w:lang w:val="es-ES"/>
                </w:rPr>
                <w:t>::</w:t>
              </w:r>
              <w:proofErr w:type="gramEnd"/>
              <w:r w:rsidRPr="00904F88">
                <w:rPr>
                  <w:rStyle w:val="Hipervnculo"/>
                  <w:lang w:val="es-ES"/>
                </w:rPr>
                <w:t>first-letter</w:t>
              </w:r>
            </w:hyperlink>
          </w:p>
        </w:tc>
        <w:tc>
          <w:tcPr>
            <w:tcW w:w="0" w:type="auto"/>
            <w:hideMark/>
          </w:tcPr>
          <w:p w14:paraId="28DF274B" w14:textId="77777777" w:rsidR="00EF6D1A" w:rsidRPr="00904F88" w:rsidRDefault="00EF6D1A" w:rsidP="003C091B">
            <w:pPr>
              <w:rPr>
                <w:lang w:val="es-ES"/>
              </w:rPr>
            </w:pPr>
            <w:r w:rsidRPr="00904F88">
              <w:rPr>
                <w:lang w:val="es-ES"/>
              </w:rPr>
              <w:t>primera letra</w:t>
            </w:r>
          </w:p>
        </w:tc>
        <w:tc>
          <w:tcPr>
            <w:tcW w:w="0" w:type="auto"/>
            <w:hideMark/>
          </w:tcPr>
          <w:p w14:paraId="13F33A85" w14:textId="77777777" w:rsidR="00EF6D1A" w:rsidRPr="00904F88" w:rsidRDefault="00EF6D1A" w:rsidP="003C091B">
            <w:pPr>
              <w:rPr>
                <w:lang w:val="es-ES"/>
              </w:rPr>
            </w:pPr>
          </w:p>
        </w:tc>
      </w:tr>
      <w:tr w:rsidR="00EF6D1A" w:rsidRPr="00904F88" w14:paraId="6AB3E5F8" w14:textId="77777777" w:rsidTr="003C091B">
        <w:tc>
          <w:tcPr>
            <w:tcW w:w="0" w:type="auto"/>
            <w:hideMark/>
          </w:tcPr>
          <w:p w14:paraId="523FE731" w14:textId="77777777" w:rsidR="00EF6D1A" w:rsidRPr="00904F88" w:rsidRDefault="00EF6D1A" w:rsidP="003C091B">
            <w:pPr>
              <w:rPr>
                <w:lang w:val="es-ES"/>
              </w:rPr>
            </w:pPr>
            <w:hyperlink r:id="rId377" w:anchor="pseudo-elementos-first" w:history="1">
              <w:proofErr w:type="gramStart"/>
              <w:r w:rsidRPr="00904F88">
                <w:rPr>
                  <w:rStyle w:val="Hipervnculo"/>
                  <w:lang w:val="es-ES"/>
                </w:rPr>
                <w:t>::</w:t>
              </w:r>
              <w:proofErr w:type="gramEnd"/>
              <w:r w:rsidRPr="00904F88">
                <w:rPr>
                  <w:rStyle w:val="Hipervnculo"/>
                  <w:lang w:val="es-ES"/>
                </w:rPr>
                <w:t>first-line</w:t>
              </w:r>
            </w:hyperlink>
          </w:p>
        </w:tc>
        <w:tc>
          <w:tcPr>
            <w:tcW w:w="0" w:type="auto"/>
            <w:hideMark/>
          </w:tcPr>
          <w:p w14:paraId="7895118C" w14:textId="77777777" w:rsidR="00EF6D1A" w:rsidRPr="00904F88" w:rsidRDefault="00EF6D1A" w:rsidP="003C091B">
            <w:pPr>
              <w:rPr>
                <w:lang w:val="es-ES"/>
              </w:rPr>
            </w:pPr>
            <w:r w:rsidRPr="00904F88">
              <w:rPr>
                <w:lang w:val="es-ES"/>
              </w:rPr>
              <w:t>primera línea de texto</w:t>
            </w:r>
          </w:p>
        </w:tc>
        <w:tc>
          <w:tcPr>
            <w:tcW w:w="0" w:type="auto"/>
            <w:hideMark/>
          </w:tcPr>
          <w:p w14:paraId="09CF2465" w14:textId="77777777" w:rsidR="00EF6D1A" w:rsidRPr="00904F88" w:rsidRDefault="00EF6D1A" w:rsidP="003C091B">
            <w:pPr>
              <w:rPr>
                <w:lang w:val="es-ES"/>
              </w:rPr>
            </w:pPr>
          </w:p>
        </w:tc>
      </w:tr>
      <w:tr w:rsidR="00EF6D1A" w:rsidRPr="00904F88" w14:paraId="101EAC25" w14:textId="77777777" w:rsidTr="003C091B">
        <w:tc>
          <w:tcPr>
            <w:tcW w:w="0" w:type="auto"/>
            <w:hideMark/>
          </w:tcPr>
          <w:p w14:paraId="128A4C8A" w14:textId="77777777" w:rsidR="00EF6D1A" w:rsidRPr="00904F88" w:rsidRDefault="00EF6D1A" w:rsidP="003C091B">
            <w:pPr>
              <w:rPr>
                <w:lang w:val="es-ES"/>
              </w:rPr>
            </w:pPr>
            <w:hyperlink r:id="rId378" w:anchor="content" w:history="1">
              <w:r w:rsidRPr="00904F88">
                <w:rPr>
                  <w:rStyle w:val="Hipervnculo"/>
                  <w:lang w:val="es-ES"/>
                </w:rPr>
                <w:t>content</w:t>
              </w:r>
            </w:hyperlink>
          </w:p>
        </w:tc>
        <w:tc>
          <w:tcPr>
            <w:tcW w:w="0" w:type="auto"/>
            <w:hideMark/>
          </w:tcPr>
          <w:p w14:paraId="5EA6FDC2" w14:textId="77777777" w:rsidR="00EF6D1A" w:rsidRPr="00904F88" w:rsidRDefault="00EF6D1A" w:rsidP="003C091B">
            <w:pPr>
              <w:rPr>
                <w:lang w:val="es-ES"/>
              </w:rPr>
            </w:pPr>
            <w:r w:rsidRPr="00904F88">
              <w:rPr>
                <w:lang w:val="es-ES"/>
              </w:rPr>
              <w:t>contenido generado</w:t>
            </w:r>
          </w:p>
        </w:tc>
        <w:tc>
          <w:tcPr>
            <w:tcW w:w="0" w:type="auto"/>
            <w:hideMark/>
          </w:tcPr>
          <w:p w14:paraId="4761DB16" w14:textId="77777777" w:rsidR="00EF6D1A" w:rsidRPr="009B20CB" w:rsidRDefault="00EF6D1A" w:rsidP="003C091B">
            <w:r w:rsidRPr="009B20CB">
              <w:t>normal | none | [ texto | uri | contador | attr(atributo) | open-quote | close-quote | no-open-quote | no-close-</w:t>
            </w:r>
            <w:proofErr w:type="gramStart"/>
            <w:r w:rsidRPr="009B20CB">
              <w:t>quote ]</w:t>
            </w:r>
            <w:proofErr w:type="gramEnd"/>
            <w:r w:rsidRPr="009B20CB">
              <w:t>+</w:t>
            </w:r>
          </w:p>
        </w:tc>
      </w:tr>
      <w:tr w:rsidR="00EF6D1A" w:rsidRPr="00904F88" w14:paraId="20660CCB" w14:textId="77777777" w:rsidTr="003C091B">
        <w:tc>
          <w:tcPr>
            <w:tcW w:w="0" w:type="auto"/>
            <w:hideMark/>
          </w:tcPr>
          <w:p w14:paraId="03BEB00E" w14:textId="77777777" w:rsidR="00EF6D1A" w:rsidRPr="00904F88" w:rsidRDefault="00EF6D1A" w:rsidP="003C091B">
            <w:pPr>
              <w:rPr>
                <w:lang w:val="es-ES"/>
              </w:rPr>
            </w:pPr>
            <w:hyperlink r:id="rId379" w:anchor="counter" w:history="1">
              <w:r w:rsidRPr="00904F88">
                <w:rPr>
                  <w:rStyle w:val="Hipervnculo"/>
                  <w:lang w:val="es-ES"/>
                </w:rPr>
                <w:t>counter-increment</w:t>
              </w:r>
            </w:hyperlink>
          </w:p>
        </w:tc>
        <w:tc>
          <w:tcPr>
            <w:tcW w:w="0" w:type="auto"/>
            <w:hideMark/>
          </w:tcPr>
          <w:p w14:paraId="4574CDCC" w14:textId="77777777" w:rsidR="00EF6D1A" w:rsidRPr="00904F88" w:rsidRDefault="00EF6D1A" w:rsidP="003C091B">
            <w:pPr>
              <w:rPr>
                <w:lang w:val="es-ES"/>
              </w:rPr>
            </w:pPr>
            <w:r w:rsidRPr="00904F88">
              <w:rPr>
                <w:lang w:val="es-ES"/>
              </w:rPr>
              <w:t>incremento de contador</w:t>
            </w:r>
          </w:p>
        </w:tc>
        <w:tc>
          <w:tcPr>
            <w:tcW w:w="0" w:type="auto"/>
            <w:hideMark/>
          </w:tcPr>
          <w:p w14:paraId="2D07D43E" w14:textId="77777777" w:rsidR="00EF6D1A" w:rsidRPr="00904F88" w:rsidRDefault="00EF6D1A" w:rsidP="003C091B">
            <w:pPr>
              <w:rPr>
                <w:lang w:val="es-ES"/>
              </w:rPr>
            </w:pPr>
            <w:r w:rsidRPr="00904F88">
              <w:rPr>
                <w:lang w:val="es-ES"/>
              </w:rPr>
              <w:t>none | [ identificador número-entero? ]+</w:t>
            </w:r>
          </w:p>
        </w:tc>
      </w:tr>
      <w:tr w:rsidR="00EF6D1A" w:rsidRPr="00904F88" w14:paraId="18E315D6" w14:textId="77777777" w:rsidTr="003C091B">
        <w:tc>
          <w:tcPr>
            <w:tcW w:w="0" w:type="auto"/>
            <w:hideMark/>
          </w:tcPr>
          <w:p w14:paraId="0605790E" w14:textId="77777777" w:rsidR="00EF6D1A" w:rsidRPr="00904F88" w:rsidRDefault="00EF6D1A" w:rsidP="003C091B">
            <w:pPr>
              <w:rPr>
                <w:lang w:val="es-ES"/>
              </w:rPr>
            </w:pPr>
            <w:hyperlink r:id="rId380" w:anchor="counter" w:history="1">
              <w:r w:rsidRPr="00904F88">
                <w:rPr>
                  <w:rStyle w:val="Hipervnculo"/>
                  <w:lang w:val="es-ES"/>
                </w:rPr>
                <w:t>counter-reset</w:t>
              </w:r>
            </w:hyperlink>
          </w:p>
        </w:tc>
        <w:tc>
          <w:tcPr>
            <w:tcW w:w="0" w:type="auto"/>
            <w:hideMark/>
          </w:tcPr>
          <w:p w14:paraId="1B01AF22" w14:textId="77777777" w:rsidR="00EF6D1A" w:rsidRPr="00904F88" w:rsidRDefault="00EF6D1A" w:rsidP="003C091B">
            <w:pPr>
              <w:rPr>
                <w:lang w:val="es-ES"/>
              </w:rPr>
            </w:pPr>
            <w:r w:rsidRPr="00904F88">
              <w:rPr>
                <w:lang w:val="es-ES"/>
              </w:rPr>
              <w:t>puesto a cero de contador</w:t>
            </w:r>
          </w:p>
        </w:tc>
        <w:tc>
          <w:tcPr>
            <w:tcW w:w="0" w:type="auto"/>
            <w:hideMark/>
          </w:tcPr>
          <w:p w14:paraId="2AA862CD" w14:textId="77777777" w:rsidR="00EF6D1A" w:rsidRPr="00904F88" w:rsidRDefault="00EF6D1A" w:rsidP="003C091B">
            <w:pPr>
              <w:rPr>
                <w:lang w:val="es-ES"/>
              </w:rPr>
            </w:pPr>
            <w:r w:rsidRPr="00904F88">
              <w:rPr>
                <w:lang w:val="es-ES"/>
              </w:rPr>
              <w:t>none | [ identificador número-entero? ]+</w:t>
            </w:r>
          </w:p>
        </w:tc>
      </w:tr>
      <w:tr w:rsidR="00EF6D1A" w:rsidRPr="009B20CB" w14:paraId="46234950" w14:textId="77777777" w:rsidTr="003C091B">
        <w:tc>
          <w:tcPr>
            <w:tcW w:w="0" w:type="auto"/>
            <w:hideMark/>
          </w:tcPr>
          <w:p w14:paraId="5AC97188" w14:textId="77777777" w:rsidR="00EF6D1A" w:rsidRPr="00904F88" w:rsidRDefault="00EF6D1A" w:rsidP="003C091B">
            <w:pPr>
              <w:rPr>
                <w:lang w:val="es-ES"/>
              </w:rPr>
            </w:pPr>
            <w:r w:rsidRPr="00904F88">
              <w:rPr>
                <w:lang w:val="es-ES"/>
              </w:rPr>
              <w:t>quotes</w:t>
            </w:r>
          </w:p>
        </w:tc>
        <w:tc>
          <w:tcPr>
            <w:tcW w:w="0" w:type="auto"/>
            <w:hideMark/>
          </w:tcPr>
          <w:p w14:paraId="7D15507C" w14:textId="77777777" w:rsidR="00EF6D1A" w:rsidRPr="00904F88" w:rsidRDefault="00EF6D1A" w:rsidP="003C091B">
            <w:pPr>
              <w:rPr>
                <w:lang w:val="es-ES"/>
              </w:rPr>
            </w:pPr>
            <w:r w:rsidRPr="00904F88">
              <w:rPr>
                <w:lang w:val="es-ES"/>
              </w:rPr>
              <w:t>comillas</w:t>
            </w:r>
          </w:p>
        </w:tc>
        <w:tc>
          <w:tcPr>
            <w:tcW w:w="0" w:type="auto"/>
            <w:hideMark/>
          </w:tcPr>
          <w:p w14:paraId="35BD9C55" w14:textId="77777777" w:rsidR="00EF6D1A" w:rsidRPr="00904F88" w:rsidRDefault="00EF6D1A" w:rsidP="003C091B">
            <w:pPr>
              <w:rPr>
                <w:lang w:val="es-ES"/>
              </w:rPr>
            </w:pPr>
            <w:r w:rsidRPr="00904F88">
              <w:rPr>
                <w:lang w:val="es-ES"/>
              </w:rPr>
              <w:t>none | [ texto-apertura texto-</w:t>
            </w:r>
            <w:proofErr w:type="gramStart"/>
            <w:r w:rsidRPr="00904F88">
              <w:rPr>
                <w:lang w:val="es-ES"/>
              </w:rPr>
              <w:t>cierre ]</w:t>
            </w:r>
            <w:proofErr w:type="gramEnd"/>
            <w:r w:rsidRPr="00904F88">
              <w:rPr>
                <w:lang w:val="es-ES"/>
              </w:rPr>
              <w:t>+</w:t>
            </w:r>
          </w:p>
        </w:tc>
      </w:tr>
      <w:tr w:rsidR="00EF6D1A" w:rsidRPr="00904F88" w14:paraId="37422DB9" w14:textId="77777777" w:rsidTr="003C091B">
        <w:tc>
          <w:tcPr>
            <w:tcW w:w="0" w:type="auto"/>
            <w:gridSpan w:val="3"/>
            <w:shd w:val="clear" w:color="auto" w:fill="FDE9D9" w:themeFill="accent6" w:themeFillTint="33"/>
            <w:hideMark/>
          </w:tcPr>
          <w:p w14:paraId="52C05322" w14:textId="77777777" w:rsidR="00EF6D1A" w:rsidRPr="00904F88" w:rsidRDefault="00EF6D1A" w:rsidP="003C091B">
            <w:pPr>
              <w:rPr>
                <w:b/>
                <w:bCs/>
                <w:lang w:val="es-ES"/>
              </w:rPr>
            </w:pPr>
            <w:r w:rsidRPr="00904F88">
              <w:rPr>
                <w:b/>
                <w:bCs/>
                <w:lang w:val="es-ES"/>
              </w:rPr>
              <w:t>Pseudo-clases</w:t>
            </w:r>
          </w:p>
        </w:tc>
      </w:tr>
      <w:tr w:rsidR="00EF6D1A" w:rsidRPr="00904F88" w14:paraId="44342545" w14:textId="77777777" w:rsidTr="003C091B">
        <w:tc>
          <w:tcPr>
            <w:tcW w:w="0" w:type="auto"/>
            <w:shd w:val="clear" w:color="auto" w:fill="FDE9D9" w:themeFill="accent6" w:themeFillTint="33"/>
            <w:hideMark/>
          </w:tcPr>
          <w:p w14:paraId="00E0DB0B"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4D3FD763"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2536D91E" w14:textId="77777777" w:rsidR="00EF6D1A" w:rsidRPr="00904F88" w:rsidRDefault="00EF6D1A" w:rsidP="003C091B">
            <w:pPr>
              <w:rPr>
                <w:b/>
                <w:bCs/>
                <w:lang w:val="es-ES"/>
              </w:rPr>
            </w:pPr>
            <w:r w:rsidRPr="00904F88">
              <w:rPr>
                <w:b/>
                <w:bCs/>
                <w:lang w:val="es-ES"/>
              </w:rPr>
              <w:t>Valores</w:t>
            </w:r>
          </w:p>
        </w:tc>
      </w:tr>
      <w:tr w:rsidR="00EF6D1A" w:rsidRPr="00904F88" w14:paraId="2E75A04E" w14:textId="77777777" w:rsidTr="003C091B">
        <w:tc>
          <w:tcPr>
            <w:tcW w:w="0" w:type="auto"/>
            <w:hideMark/>
          </w:tcPr>
          <w:p w14:paraId="1F86ABF3" w14:textId="77777777" w:rsidR="00EF6D1A" w:rsidRPr="00904F88" w:rsidRDefault="00EF6D1A" w:rsidP="003C091B">
            <w:pPr>
              <w:rPr>
                <w:lang w:val="es-ES"/>
              </w:rPr>
            </w:pPr>
            <w:hyperlink r:id="rId381" w:anchor="pseudo-clase-dinamicas" w:history="1">
              <w:proofErr w:type="gramStart"/>
              <w:r w:rsidRPr="00904F88">
                <w:rPr>
                  <w:rStyle w:val="Hipervnculo"/>
                  <w:lang w:val="es-ES"/>
                </w:rPr>
                <w:t>:active</w:t>
              </w:r>
              <w:proofErr w:type="gramEnd"/>
            </w:hyperlink>
          </w:p>
        </w:tc>
        <w:tc>
          <w:tcPr>
            <w:tcW w:w="0" w:type="auto"/>
            <w:hideMark/>
          </w:tcPr>
          <w:p w14:paraId="0C7F41A0" w14:textId="77777777" w:rsidR="00EF6D1A" w:rsidRPr="00904F88" w:rsidRDefault="00EF6D1A" w:rsidP="003C091B">
            <w:pPr>
              <w:rPr>
                <w:lang w:val="es-ES"/>
              </w:rPr>
            </w:pPr>
            <w:r w:rsidRPr="00904F88">
              <w:rPr>
                <w:lang w:val="es-ES"/>
              </w:rPr>
              <w:t>cuando se hace clic sobre el elemento</w:t>
            </w:r>
          </w:p>
        </w:tc>
        <w:tc>
          <w:tcPr>
            <w:tcW w:w="0" w:type="auto"/>
            <w:hideMark/>
          </w:tcPr>
          <w:p w14:paraId="09056162" w14:textId="77777777" w:rsidR="00EF6D1A" w:rsidRPr="00904F88" w:rsidRDefault="00EF6D1A" w:rsidP="003C091B">
            <w:pPr>
              <w:rPr>
                <w:lang w:val="es-ES"/>
              </w:rPr>
            </w:pPr>
          </w:p>
        </w:tc>
      </w:tr>
      <w:tr w:rsidR="00EF6D1A" w:rsidRPr="00904F88" w14:paraId="62269122" w14:textId="77777777" w:rsidTr="003C091B">
        <w:tc>
          <w:tcPr>
            <w:tcW w:w="0" w:type="auto"/>
            <w:hideMark/>
          </w:tcPr>
          <w:p w14:paraId="7193908C" w14:textId="77777777" w:rsidR="00EF6D1A" w:rsidRPr="00904F88" w:rsidRDefault="00EF6D1A" w:rsidP="003C091B">
            <w:pPr>
              <w:rPr>
                <w:lang w:val="es-ES"/>
              </w:rPr>
            </w:pPr>
            <w:hyperlink r:id="rId382" w:anchor="first-child" w:history="1">
              <w:proofErr w:type="gramStart"/>
              <w:r w:rsidRPr="00904F88">
                <w:rPr>
                  <w:rStyle w:val="Hipervnculo"/>
                  <w:lang w:val="es-ES"/>
                </w:rPr>
                <w:t>:first</w:t>
              </w:r>
              <w:proofErr w:type="gramEnd"/>
              <w:r w:rsidRPr="00904F88">
                <w:rPr>
                  <w:rStyle w:val="Hipervnculo"/>
                  <w:lang w:val="es-ES"/>
                </w:rPr>
                <w:t>-child</w:t>
              </w:r>
            </w:hyperlink>
          </w:p>
        </w:tc>
        <w:tc>
          <w:tcPr>
            <w:tcW w:w="0" w:type="auto"/>
            <w:hideMark/>
          </w:tcPr>
          <w:p w14:paraId="451D3E40" w14:textId="77777777" w:rsidR="00EF6D1A" w:rsidRPr="00904F88" w:rsidRDefault="00EF6D1A" w:rsidP="003C091B">
            <w:pPr>
              <w:rPr>
                <w:lang w:val="es-ES"/>
              </w:rPr>
            </w:pPr>
            <w:r w:rsidRPr="00904F88">
              <w:rPr>
                <w:lang w:val="es-ES"/>
              </w:rPr>
              <w:t>primer elemento hijo</w:t>
            </w:r>
          </w:p>
        </w:tc>
        <w:tc>
          <w:tcPr>
            <w:tcW w:w="0" w:type="auto"/>
            <w:hideMark/>
          </w:tcPr>
          <w:p w14:paraId="0DE9EC9A" w14:textId="77777777" w:rsidR="00EF6D1A" w:rsidRPr="00904F88" w:rsidRDefault="00EF6D1A" w:rsidP="003C091B">
            <w:pPr>
              <w:rPr>
                <w:lang w:val="es-ES"/>
              </w:rPr>
            </w:pPr>
          </w:p>
        </w:tc>
      </w:tr>
      <w:tr w:rsidR="00EF6D1A" w:rsidRPr="00904F88" w14:paraId="41200265" w14:textId="77777777" w:rsidTr="003C091B">
        <w:tc>
          <w:tcPr>
            <w:tcW w:w="0" w:type="auto"/>
            <w:hideMark/>
          </w:tcPr>
          <w:p w14:paraId="7C9AA03C" w14:textId="77777777" w:rsidR="00EF6D1A" w:rsidRPr="00904F88" w:rsidRDefault="00EF6D1A" w:rsidP="003C091B">
            <w:pPr>
              <w:rPr>
                <w:lang w:val="es-ES"/>
              </w:rPr>
            </w:pPr>
            <w:hyperlink r:id="rId383" w:anchor="pseudo-clase-dinamicas" w:history="1">
              <w:proofErr w:type="gramStart"/>
              <w:r w:rsidRPr="00904F88">
                <w:rPr>
                  <w:rStyle w:val="Hipervnculo"/>
                  <w:lang w:val="es-ES"/>
                </w:rPr>
                <w:t>:focus</w:t>
              </w:r>
              <w:proofErr w:type="gramEnd"/>
            </w:hyperlink>
          </w:p>
        </w:tc>
        <w:tc>
          <w:tcPr>
            <w:tcW w:w="0" w:type="auto"/>
            <w:hideMark/>
          </w:tcPr>
          <w:p w14:paraId="53022AA9" w14:textId="77777777" w:rsidR="00EF6D1A" w:rsidRPr="00904F88" w:rsidRDefault="00EF6D1A" w:rsidP="003C091B">
            <w:pPr>
              <w:rPr>
                <w:lang w:val="es-ES"/>
              </w:rPr>
            </w:pPr>
            <w:r w:rsidRPr="00904F88">
              <w:rPr>
                <w:lang w:val="es-ES"/>
              </w:rPr>
              <w:t>cuando el elemento tiene el foco</w:t>
            </w:r>
          </w:p>
        </w:tc>
        <w:tc>
          <w:tcPr>
            <w:tcW w:w="0" w:type="auto"/>
            <w:hideMark/>
          </w:tcPr>
          <w:p w14:paraId="152B81D2" w14:textId="77777777" w:rsidR="00EF6D1A" w:rsidRPr="00904F88" w:rsidRDefault="00EF6D1A" w:rsidP="003C091B">
            <w:pPr>
              <w:rPr>
                <w:lang w:val="es-ES"/>
              </w:rPr>
            </w:pPr>
          </w:p>
        </w:tc>
      </w:tr>
      <w:tr w:rsidR="00EF6D1A" w:rsidRPr="00904F88" w14:paraId="561AD059" w14:textId="77777777" w:rsidTr="003C091B">
        <w:tc>
          <w:tcPr>
            <w:tcW w:w="0" w:type="auto"/>
            <w:hideMark/>
          </w:tcPr>
          <w:p w14:paraId="0408C3DF" w14:textId="77777777" w:rsidR="00EF6D1A" w:rsidRPr="00904F88" w:rsidRDefault="00EF6D1A" w:rsidP="003C091B">
            <w:pPr>
              <w:rPr>
                <w:lang w:val="es-ES"/>
              </w:rPr>
            </w:pPr>
            <w:hyperlink r:id="rId384" w:anchor="pseudo-clase-dinamicas" w:history="1">
              <w:proofErr w:type="gramStart"/>
              <w:r w:rsidRPr="00904F88">
                <w:rPr>
                  <w:rStyle w:val="Hipervnculo"/>
                  <w:lang w:val="es-ES"/>
                </w:rPr>
                <w:t>:hover</w:t>
              </w:r>
              <w:proofErr w:type="gramEnd"/>
            </w:hyperlink>
          </w:p>
        </w:tc>
        <w:tc>
          <w:tcPr>
            <w:tcW w:w="0" w:type="auto"/>
            <w:hideMark/>
          </w:tcPr>
          <w:p w14:paraId="5F4EFA0E" w14:textId="77777777" w:rsidR="00EF6D1A" w:rsidRPr="00904F88" w:rsidRDefault="00EF6D1A" w:rsidP="003C091B">
            <w:pPr>
              <w:rPr>
                <w:lang w:val="es-ES"/>
              </w:rPr>
            </w:pPr>
            <w:r w:rsidRPr="00904F88">
              <w:rPr>
                <w:lang w:val="es-ES"/>
              </w:rPr>
              <w:t>cuando el ratón pasa sobre el elemento</w:t>
            </w:r>
          </w:p>
        </w:tc>
        <w:tc>
          <w:tcPr>
            <w:tcW w:w="0" w:type="auto"/>
            <w:hideMark/>
          </w:tcPr>
          <w:p w14:paraId="73DBE631" w14:textId="77777777" w:rsidR="00EF6D1A" w:rsidRPr="00904F88" w:rsidRDefault="00EF6D1A" w:rsidP="003C091B">
            <w:pPr>
              <w:rPr>
                <w:lang w:val="es-ES"/>
              </w:rPr>
            </w:pPr>
          </w:p>
        </w:tc>
      </w:tr>
      <w:tr w:rsidR="00EF6D1A" w:rsidRPr="009B20CB" w14:paraId="2279FB5B" w14:textId="77777777" w:rsidTr="003C091B">
        <w:tc>
          <w:tcPr>
            <w:tcW w:w="0" w:type="auto"/>
            <w:hideMark/>
          </w:tcPr>
          <w:p w14:paraId="5DB7CB8F" w14:textId="77777777" w:rsidR="00EF6D1A" w:rsidRPr="00904F88" w:rsidRDefault="00EF6D1A" w:rsidP="003C091B">
            <w:pPr>
              <w:rPr>
                <w:lang w:val="es-ES"/>
              </w:rPr>
            </w:pPr>
            <w:hyperlink r:id="rId385" w:anchor="pseudo-clase-lang" w:history="1">
              <w:proofErr w:type="gramStart"/>
              <w:r w:rsidRPr="00904F88">
                <w:rPr>
                  <w:rStyle w:val="Hipervnculo"/>
                  <w:lang w:val="es-ES"/>
                </w:rPr>
                <w:t>:lang</w:t>
              </w:r>
              <w:proofErr w:type="gramEnd"/>
            </w:hyperlink>
          </w:p>
        </w:tc>
        <w:tc>
          <w:tcPr>
            <w:tcW w:w="0" w:type="auto"/>
            <w:hideMark/>
          </w:tcPr>
          <w:p w14:paraId="6F0915FF" w14:textId="77777777" w:rsidR="00EF6D1A" w:rsidRPr="00904F88" w:rsidRDefault="00EF6D1A" w:rsidP="003C091B">
            <w:pPr>
              <w:rPr>
                <w:lang w:val="es-ES"/>
              </w:rPr>
            </w:pPr>
            <w:r w:rsidRPr="00904F88">
              <w:rPr>
                <w:lang w:val="es-ES"/>
              </w:rPr>
              <w:t>idioma</w:t>
            </w:r>
          </w:p>
        </w:tc>
        <w:tc>
          <w:tcPr>
            <w:tcW w:w="0" w:type="auto"/>
            <w:hideMark/>
          </w:tcPr>
          <w:p w14:paraId="4A9DCACD" w14:textId="77777777" w:rsidR="00EF6D1A" w:rsidRPr="00904F88" w:rsidRDefault="00EF6D1A" w:rsidP="003C091B">
            <w:pPr>
              <w:rPr>
                <w:lang w:val="es-ES"/>
              </w:rPr>
            </w:pPr>
            <w:proofErr w:type="gramStart"/>
            <w:r w:rsidRPr="00904F88">
              <w:rPr>
                <w:lang w:val="es-ES"/>
              </w:rPr>
              <w:t>:lang</w:t>
            </w:r>
            <w:proofErr w:type="gramEnd"/>
            <w:r w:rsidRPr="00904F88">
              <w:rPr>
                <w:lang w:val="es-ES"/>
              </w:rPr>
              <w:t xml:space="preserve">(en) </w:t>
            </w:r>
            <w:proofErr w:type="gramStart"/>
            <w:r w:rsidRPr="00904F88">
              <w:rPr>
                <w:lang w:val="es-ES"/>
              </w:rPr>
              <w:t>| :lang</w:t>
            </w:r>
            <w:proofErr w:type="gramEnd"/>
            <w:r w:rsidRPr="00904F88">
              <w:rPr>
                <w:lang w:val="es-ES"/>
              </w:rPr>
              <w:t xml:space="preserve">(es) </w:t>
            </w:r>
            <w:proofErr w:type="gramStart"/>
            <w:r w:rsidRPr="00904F88">
              <w:rPr>
                <w:lang w:val="es-ES"/>
              </w:rPr>
              <w:t>| :lang</w:t>
            </w:r>
            <w:proofErr w:type="gramEnd"/>
            <w:r w:rsidRPr="00904F88">
              <w:rPr>
                <w:lang w:val="es-ES"/>
              </w:rPr>
              <w:t>(fr) etc.</w:t>
            </w:r>
          </w:p>
        </w:tc>
      </w:tr>
      <w:tr w:rsidR="00EF6D1A" w:rsidRPr="00904F88" w14:paraId="784008B1" w14:textId="77777777" w:rsidTr="003C091B">
        <w:tc>
          <w:tcPr>
            <w:tcW w:w="0" w:type="auto"/>
            <w:hideMark/>
          </w:tcPr>
          <w:p w14:paraId="3CACA694" w14:textId="77777777" w:rsidR="00EF6D1A" w:rsidRPr="00904F88" w:rsidRDefault="00EF6D1A" w:rsidP="003C091B">
            <w:pPr>
              <w:rPr>
                <w:lang w:val="es-ES"/>
              </w:rPr>
            </w:pPr>
            <w:r>
              <w:fldChar w:fldCharType="begin"/>
            </w:r>
            <w:r>
              <w:instrText>HYPERLINK "https://www.mclibre.org/consultar/htmlcss/css/css-pseudoclases.html" \l "pseudo-clase-enlace"</w:instrText>
            </w:r>
            <w:r>
              <w:fldChar w:fldCharType="separate"/>
            </w:r>
            <w:proofErr w:type="gramStart"/>
            <w:r w:rsidRPr="00904F88">
              <w:rPr>
                <w:rStyle w:val="Hipervnculo"/>
                <w:lang w:val="es-ES"/>
              </w:rPr>
              <w:t>:link</w:t>
            </w:r>
            <w:proofErr w:type="gramEnd"/>
            <w:r>
              <w:fldChar w:fldCharType="end"/>
            </w:r>
          </w:p>
        </w:tc>
        <w:tc>
          <w:tcPr>
            <w:tcW w:w="0" w:type="auto"/>
            <w:hideMark/>
          </w:tcPr>
          <w:p w14:paraId="467F5169" w14:textId="77777777" w:rsidR="00EF6D1A" w:rsidRPr="00904F88" w:rsidRDefault="00EF6D1A" w:rsidP="003C091B">
            <w:pPr>
              <w:rPr>
                <w:lang w:val="es-ES"/>
              </w:rPr>
            </w:pPr>
            <w:r w:rsidRPr="00904F88">
              <w:rPr>
                <w:lang w:val="es-ES"/>
              </w:rPr>
              <w:t>enlaces no visitados</w:t>
            </w:r>
          </w:p>
        </w:tc>
        <w:tc>
          <w:tcPr>
            <w:tcW w:w="0" w:type="auto"/>
            <w:hideMark/>
          </w:tcPr>
          <w:p w14:paraId="1D62F43A" w14:textId="77777777" w:rsidR="00EF6D1A" w:rsidRPr="00904F88" w:rsidRDefault="00EF6D1A" w:rsidP="003C091B">
            <w:pPr>
              <w:rPr>
                <w:lang w:val="es-ES"/>
              </w:rPr>
            </w:pPr>
          </w:p>
        </w:tc>
      </w:tr>
      <w:tr w:rsidR="00EF6D1A" w:rsidRPr="00904F88" w14:paraId="14CD4BE3" w14:textId="77777777" w:rsidTr="003C091B">
        <w:tc>
          <w:tcPr>
            <w:tcW w:w="0" w:type="auto"/>
            <w:hideMark/>
          </w:tcPr>
          <w:p w14:paraId="4B9A7446" w14:textId="77777777" w:rsidR="00EF6D1A" w:rsidRPr="00904F88" w:rsidRDefault="00EF6D1A" w:rsidP="003C091B">
            <w:pPr>
              <w:rPr>
                <w:lang w:val="es-ES"/>
              </w:rPr>
            </w:pPr>
            <w:hyperlink r:id="rId386" w:anchor="pseudo-clase-enlace" w:history="1">
              <w:proofErr w:type="gramStart"/>
              <w:r w:rsidRPr="00904F88">
                <w:rPr>
                  <w:rStyle w:val="Hipervnculo"/>
                  <w:lang w:val="es-ES"/>
                </w:rPr>
                <w:t>:visited</w:t>
              </w:r>
              <w:proofErr w:type="gramEnd"/>
            </w:hyperlink>
          </w:p>
        </w:tc>
        <w:tc>
          <w:tcPr>
            <w:tcW w:w="0" w:type="auto"/>
            <w:hideMark/>
          </w:tcPr>
          <w:p w14:paraId="7F6B7293" w14:textId="77777777" w:rsidR="00EF6D1A" w:rsidRPr="00904F88" w:rsidRDefault="00EF6D1A" w:rsidP="003C091B">
            <w:pPr>
              <w:rPr>
                <w:lang w:val="es-ES"/>
              </w:rPr>
            </w:pPr>
            <w:r w:rsidRPr="00904F88">
              <w:rPr>
                <w:lang w:val="es-ES"/>
              </w:rPr>
              <w:t>enlaces ya visitados</w:t>
            </w:r>
          </w:p>
        </w:tc>
        <w:tc>
          <w:tcPr>
            <w:tcW w:w="0" w:type="auto"/>
            <w:hideMark/>
          </w:tcPr>
          <w:p w14:paraId="581766BD" w14:textId="77777777" w:rsidR="00EF6D1A" w:rsidRPr="00904F88" w:rsidRDefault="00EF6D1A" w:rsidP="003C091B">
            <w:pPr>
              <w:rPr>
                <w:lang w:val="es-ES"/>
              </w:rPr>
            </w:pPr>
          </w:p>
        </w:tc>
      </w:tr>
      <w:tr w:rsidR="00EF6D1A" w:rsidRPr="00904F88" w14:paraId="4477F202" w14:textId="77777777" w:rsidTr="003C091B">
        <w:tc>
          <w:tcPr>
            <w:tcW w:w="0" w:type="auto"/>
            <w:gridSpan w:val="3"/>
            <w:shd w:val="clear" w:color="auto" w:fill="FDE9D9" w:themeFill="accent6" w:themeFillTint="33"/>
            <w:hideMark/>
          </w:tcPr>
          <w:p w14:paraId="22E4F42C" w14:textId="77777777" w:rsidR="00EF6D1A" w:rsidRPr="00904F88" w:rsidRDefault="00EF6D1A" w:rsidP="003C091B">
            <w:pPr>
              <w:rPr>
                <w:b/>
                <w:bCs/>
                <w:lang w:val="es-ES"/>
              </w:rPr>
            </w:pPr>
            <w:r w:rsidRPr="00904F88">
              <w:rPr>
                <w:b/>
                <w:bCs/>
                <w:lang w:val="es-ES"/>
              </w:rPr>
              <w:t>Otras</w:t>
            </w:r>
          </w:p>
        </w:tc>
      </w:tr>
      <w:tr w:rsidR="00EF6D1A" w:rsidRPr="00904F88" w14:paraId="62B3E294" w14:textId="77777777" w:rsidTr="003C091B">
        <w:tc>
          <w:tcPr>
            <w:tcW w:w="0" w:type="auto"/>
            <w:shd w:val="clear" w:color="auto" w:fill="FDE9D9" w:themeFill="accent6" w:themeFillTint="33"/>
            <w:hideMark/>
          </w:tcPr>
          <w:p w14:paraId="488C0F24" w14:textId="77777777" w:rsidR="00EF6D1A" w:rsidRPr="00904F88" w:rsidRDefault="00EF6D1A" w:rsidP="003C091B">
            <w:pPr>
              <w:rPr>
                <w:b/>
                <w:bCs/>
                <w:lang w:val="es-ES"/>
              </w:rPr>
            </w:pPr>
            <w:r w:rsidRPr="00904F88">
              <w:rPr>
                <w:b/>
                <w:bCs/>
                <w:lang w:val="es-ES"/>
              </w:rPr>
              <w:t>Nombre</w:t>
            </w:r>
          </w:p>
        </w:tc>
        <w:tc>
          <w:tcPr>
            <w:tcW w:w="0" w:type="auto"/>
            <w:shd w:val="clear" w:color="auto" w:fill="FDE9D9" w:themeFill="accent6" w:themeFillTint="33"/>
            <w:hideMark/>
          </w:tcPr>
          <w:p w14:paraId="402DBECE" w14:textId="77777777" w:rsidR="00EF6D1A" w:rsidRPr="00904F88" w:rsidRDefault="00EF6D1A" w:rsidP="003C091B">
            <w:pPr>
              <w:rPr>
                <w:b/>
                <w:bCs/>
                <w:lang w:val="es-ES"/>
              </w:rPr>
            </w:pPr>
            <w:r w:rsidRPr="00904F88">
              <w:rPr>
                <w:b/>
                <w:bCs/>
                <w:lang w:val="es-ES"/>
              </w:rPr>
              <w:t>Descripción</w:t>
            </w:r>
          </w:p>
        </w:tc>
        <w:tc>
          <w:tcPr>
            <w:tcW w:w="0" w:type="auto"/>
            <w:shd w:val="clear" w:color="auto" w:fill="FDE9D9" w:themeFill="accent6" w:themeFillTint="33"/>
            <w:hideMark/>
          </w:tcPr>
          <w:p w14:paraId="35FDBFCD" w14:textId="77777777" w:rsidR="00EF6D1A" w:rsidRPr="00904F88" w:rsidRDefault="00EF6D1A" w:rsidP="003C091B">
            <w:pPr>
              <w:rPr>
                <w:b/>
                <w:bCs/>
                <w:lang w:val="es-ES"/>
              </w:rPr>
            </w:pPr>
            <w:r w:rsidRPr="00904F88">
              <w:rPr>
                <w:b/>
                <w:bCs/>
                <w:lang w:val="es-ES"/>
              </w:rPr>
              <w:t>Valores</w:t>
            </w:r>
          </w:p>
        </w:tc>
      </w:tr>
      <w:tr w:rsidR="00EF6D1A" w:rsidRPr="00904F88" w14:paraId="75E072C2" w14:textId="77777777" w:rsidTr="003C091B">
        <w:tc>
          <w:tcPr>
            <w:tcW w:w="0" w:type="auto"/>
            <w:hideMark/>
          </w:tcPr>
          <w:p w14:paraId="2A083011" w14:textId="77777777" w:rsidR="00EF6D1A" w:rsidRPr="00904F88" w:rsidRDefault="00EF6D1A" w:rsidP="003C091B">
            <w:pPr>
              <w:rPr>
                <w:lang w:val="es-ES"/>
              </w:rPr>
            </w:pPr>
            <w:r w:rsidRPr="00904F88">
              <w:rPr>
                <w:lang w:val="es-ES"/>
              </w:rPr>
              <w:t>contain</w:t>
            </w:r>
          </w:p>
        </w:tc>
        <w:tc>
          <w:tcPr>
            <w:tcW w:w="0" w:type="auto"/>
            <w:hideMark/>
          </w:tcPr>
          <w:p w14:paraId="1728D006" w14:textId="77777777" w:rsidR="00EF6D1A" w:rsidRPr="00904F88" w:rsidRDefault="00EF6D1A" w:rsidP="003C091B">
            <w:pPr>
              <w:rPr>
                <w:lang w:val="es-ES"/>
              </w:rPr>
            </w:pPr>
          </w:p>
        </w:tc>
        <w:tc>
          <w:tcPr>
            <w:tcW w:w="0" w:type="auto"/>
            <w:hideMark/>
          </w:tcPr>
          <w:p w14:paraId="13C13379" w14:textId="77777777" w:rsidR="00EF6D1A" w:rsidRPr="009B20CB" w:rsidRDefault="00EF6D1A" w:rsidP="003C091B">
            <w:r w:rsidRPr="009B20CB">
              <w:t xml:space="preserve">none | strict | content | [ size || layout || style || </w:t>
            </w:r>
            <w:proofErr w:type="gramStart"/>
            <w:r w:rsidRPr="009B20CB">
              <w:t>paint ]</w:t>
            </w:r>
            <w:proofErr w:type="gramEnd"/>
          </w:p>
        </w:tc>
      </w:tr>
    </w:tbl>
    <w:p w14:paraId="3E9F7975" w14:textId="77777777" w:rsidR="00EF6D1A" w:rsidRPr="009B20CB" w:rsidRDefault="00EF6D1A" w:rsidP="00EF6D1A"/>
    <w:p w14:paraId="07035673" w14:textId="77777777" w:rsidR="00EF6D1A" w:rsidRPr="009B20CB" w:rsidRDefault="00EF6D1A" w:rsidP="00EF6D1A"/>
    <w:p w14:paraId="0E8CFE5D" w14:textId="77777777" w:rsidR="00EF6D1A" w:rsidRPr="009B20CB" w:rsidRDefault="00EF6D1A" w:rsidP="005C5C38"/>
    <w:p w14:paraId="2BD5A020" w14:textId="77777777" w:rsidR="00FE4438" w:rsidRPr="009B20CB" w:rsidRDefault="00FE4438" w:rsidP="005C5C38"/>
    <w:p w14:paraId="104D9E80" w14:textId="77777777" w:rsidR="00FE4438" w:rsidRPr="009B20CB" w:rsidRDefault="00FE4438" w:rsidP="005C5C38"/>
    <w:p w14:paraId="30731496" w14:textId="77777777" w:rsidR="00FE4438" w:rsidRPr="009B20CB" w:rsidRDefault="00FE4438" w:rsidP="005C5C38"/>
    <w:p w14:paraId="1D94D3F2" w14:textId="77777777" w:rsidR="00FE4438" w:rsidRPr="009B20CB" w:rsidRDefault="00FE4438" w:rsidP="005C5C38"/>
    <w:p w14:paraId="4B2CA617" w14:textId="77777777" w:rsidR="00FE4438" w:rsidRPr="009B20CB" w:rsidRDefault="00FE4438" w:rsidP="005C5C38"/>
    <w:p w14:paraId="310F8B68" w14:textId="77777777" w:rsidR="00FE4438" w:rsidRPr="009B20CB" w:rsidRDefault="00FE4438" w:rsidP="005C5C38"/>
    <w:p w14:paraId="606A1F92" w14:textId="77777777" w:rsidR="00FE4438" w:rsidRPr="009B20CB" w:rsidRDefault="00FE4438" w:rsidP="005C5C38"/>
    <w:sectPr w:rsidR="00FE4438" w:rsidRPr="009B20CB" w:rsidSect="00C847B0">
      <w:footerReference w:type="default" r:id="rId387"/>
      <w:type w:val="continuous"/>
      <w:pgSz w:w="11905" w:h="16837"/>
      <w:pgMar w:top="1440" w:right="1132" w:bottom="851" w:left="851" w:header="1135" w:footer="675" w:gutter="0"/>
      <w:paperSrc w:first="2496" w:other="2496"/>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3511B" w14:textId="77777777" w:rsidR="00995CF5" w:rsidRDefault="00995CF5">
      <w:r>
        <w:separator/>
      </w:r>
    </w:p>
  </w:endnote>
  <w:endnote w:type="continuationSeparator" w:id="0">
    <w:p w14:paraId="752576B0" w14:textId="77777777" w:rsidR="00995CF5" w:rsidRDefault="00995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8FC28" w14:textId="7E8F26D0" w:rsidR="00A7787F" w:rsidRPr="00D34D4E" w:rsidRDefault="00A7787F">
    <w:pPr>
      <w:pStyle w:val="Piedepgina"/>
      <w:pBdr>
        <w:top w:val="thinThickSmallGap" w:sz="24" w:space="1" w:color="622423" w:themeColor="accent2" w:themeShade="7F"/>
      </w:pBdr>
      <w:rPr>
        <w:rFonts w:asciiTheme="majorHAnsi" w:hAnsiTheme="majorHAnsi"/>
        <w:sz w:val="20"/>
        <w:szCs w:val="20"/>
        <w:lang w:val="es-ES"/>
      </w:rPr>
    </w:pPr>
    <w:r w:rsidRPr="00D34D4E">
      <w:rPr>
        <w:rFonts w:asciiTheme="majorHAnsi" w:hAnsiTheme="majorHAnsi"/>
        <w:sz w:val="20"/>
        <w:szCs w:val="20"/>
        <w:lang w:val="es-ES"/>
      </w:rPr>
      <w:t>UT</w:t>
    </w:r>
    <w:r w:rsidR="00B01564">
      <w:rPr>
        <w:rFonts w:asciiTheme="majorHAnsi" w:hAnsiTheme="majorHAnsi"/>
        <w:sz w:val="20"/>
        <w:szCs w:val="20"/>
        <w:lang w:val="es-ES"/>
      </w:rPr>
      <w:t>5- CSS</w:t>
    </w:r>
    <w:r w:rsidRPr="00D34D4E">
      <w:rPr>
        <w:rFonts w:asciiTheme="majorHAnsi" w:hAnsiTheme="majorHAnsi"/>
        <w:sz w:val="20"/>
        <w:szCs w:val="20"/>
      </w:rPr>
      <w:ptab w:relativeTo="margin" w:alignment="right" w:leader="none"/>
    </w:r>
    <w:r w:rsidRPr="00D34D4E">
      <w:rPr>
        <w:rFonts w:asciiTheme="majorHAnsi" w:hAnsiTheme="majorHAnsi"/>
        <w:sz w:val="20"/>
        <w:szCs w:val="20"/>
        <w:lang w:val="es-ES"/>
      </w:rPr>
      <w:t xml:space="preserve">Página </w:t>
    </w:r>
    <w:r w:rsidRPr="00D34D4E">
      <w:rPr>
        <w:sz w:val="20"/>
        <w:szCs w:val="20"/>
      </w:rPr>
      <w:fldChar w:fldCharType="begin"/>
    </w:r>
    <w:r w:rsidRPr="00D34D4E">
      <w:rPr>
        <w:sz w:val="20"/>
        <w:szCs w:val="20"/>
        <w:lang w:val="es-ES"/>
      </w:rPr>
      <w:instrText xml:space="preserve"> PAGE   \* MERGEFORMAT </w:instrText>
    </w:r>
    <w:r w:rsidRPr="00D34D4E">
      <w:rPr>
        <w:sz w:val="20"/>
        <w:szCs w:val="20"/>
      </w:rPr>
      <w:fldChar w:fldCharType="separate"/>
    </w:r>
    <w:r w:rsidR="00394E16" w:rsidRPr="00394E16">
      <w:rPr>
        <w:rFonts w:asciiTheme="majorHAnsi" w:hAnsiTheme="majorHAnsi"/>
        <w:noProof/>
        <w:sz w:val="20"/>
        <w:szCs w:val="20"/>
        <w:lang w:val="es-ES"/>
      </w:rPr>
      <w:t>147</w:t>
    </w:r>
    <w:r w:rsidRPr="00D34D4E">
      <w:rPr>
        <w:sz w:val="20"/>
        <w:szCs w:val="20"/>
      </w:rPr>
      <w:fldChar w:fldCharType="end"/>
    </w:r>
  </w:p>
  <w:p w14:paraId="6F6E681D" w14:textId="77777777" w:rsidR="00A7787F" w:rsidRPr="00D34D4E" w:rsidRDefault="00A7787F" w:rsidP="00D34D4E">
    <w:pPr>
      <w:pStyle w:val="Piedepgina"/>
      <w:rPr>
        <w:szCs w:val="16"/>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7AD27" w14:textId="77777777" w:rsidR="00995CF5" w:rsidRDefault="00995CF5">
      <w:r>
        <w:separator/>
      </w:r>
    </w:p>
  </w:footnote>
  <w:footnote w:type="continuationSeparator" w:id="0">
    <w:p w14:paraId="21E55D54" w14:textId="77777777" w:rsidR="00995CF5" w:rsidRDefault="00995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0"/>
    <w:name w:val="Legal"/>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numFmt w:val="decimal"/>
      <w:lvlText w:val=""/>
      <w:lvlJc w:val="left"/>
    </w:lvl>
  </w:abstractNum>
  <w:abstractNum w:abstractNumId="1" w15:restartNumberingAfterBreak="0">
    <w:nsid w:val="00000002"/>
    <w:multiLevelType w:val="multilevel"/>
    <w:tmpl w:val="00000000"/>
    <w:name w:val="Legal"/>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numFmt w:val="decimal"/>
      <w:lvlText w:val=""/>
      <w:lvlJc w:val="left"/>
    </w:lvl>
  </w:abstractNum>
  <w:abstractNum w:abstractNumId="2" w15:restartNumberingAfterBreak="0">
    <w:nsid w:val="065A66DA"/>
    <w:multiLevelType w:val="multilevel"/>
    <w:tmpl w:val="29F8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93935"/>
    <w:multiLevelType w:val="multilevel"/>
    <w:tmpl w:val="CE6A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03A15"/>
    <w:multiLevelType w:val="multilevel"/>
    <w:tmpl w:val="D816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F0CC7"/>
    <w:multiLevelType w:val="multilevel"/>
    <w:tmpl w:val="E19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D58D1"/>
    <w:multiLevelType w:val="hybridMultilevel"/>
    <w:tmpl w:val="32429C5C"/>
    <w:lvl w:ilvl="0" w:tplc="0C0A000F">
      <w:start w:val="1"/>
      <w:numFmt w:val="decimal"/>
      <w:lvlText w:val="%1."/>
      <w:lvlJc w:val="left"/>
      <w:pPr>
        <w:ind w:left="792" w:hanging="360"/>
      </w:p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7" w15:restartNumberingAfterBreak="0">
    <w:nsid w:val="15343369"/>
    <w:multiLevelType w:val="multilevel"/>
    <w:tmpl w:val="1C48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33D65"/>
    <w:multiLevelType w:val="multilevel"/>
    <w:tmpl w:val="1BCA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C1A82"/>
    <w:multiLevelType w:val="hybridMultilevel"/>
    <w:tmpl w:val="15B40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68425D"/>
    <w:multiLevelType w:val="multilevel"/>
    <w:tmpl w:val="7D84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CA6C7B"/>
    <w:multiLevelType w:val="multilevel"/>
    <w:tmpl w:val="ED90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E87044"/>
    <w:multiLevelType w:val="multilevel"/>
    <w:tmpl w:val="8632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E0870"/>
    <w:multiLevelType w:val="multilevel"/>
    <w:tmpl w:val="B8A6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D55E1"/>
    <w:multiLevelType w:val="multilevel"/>
    <w:tmpl w:val="D8FE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31213"/>
    <w:multiLevelType w:val="multilevel"/>
    <w:tmpl w:val="1990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6634C"/>
    <w:multiLevelType w:val="multilevel"/>
    <w:tmpl w:val="439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0090C"/>
    <w:multiLevelType w:val="multilevel"/>
    <w:tmpl w:val="6144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CF225B"/>
    <w:multiLevelType w:val="multilevel"/>
    <w:tmpl w:val="8E1C6FE4"/>
    <w:lvl w:ilvl="0">
      <w:start w:val="1"/>
      <w:numFmt w:val="decimal"/>
      <w:pStyle w:val="Ttulo1"/>
      <w:lvlText w:val="%1"/>
      <w:lvlJc w:val="left"/>
      <w:pPr>
        <w:tabs>
          <w:tab w:val="num" w:pos="432"/>
        </w:tabs>
        <w:ind w:left="432" w:hanging="432"/>
      </w:pPr>
      <w:rPr>
        <w:rFonts w:hint="default"/>
        <w:sz w:val="32"/>
        <w:szCs w:val="32"/>
      </w:rPr>
    </w:lvl>
    <w:lvl w:ilvl="1">
      <w:start w:val="1"/>
      <w:numFmt w:val="decimal"/>
      <w:pStyle w:val="Ttulo2"/>
      <w:lvlText w:val="%1.%2"/>
      <w:lvlJc w:val="left"/>
      <w:pPr>
        <w:tabs>
          <w:tab w:val="num" w:pos="576"/>
        </w:tabs>
        <w:ind w:left="576" w:hanging="576"/>
      </w:pPr>
      <w:rPr>
        <w:rFonts w:cs="Times New Roman" w:hint="default"/>
        <w:b w:val="0"/>
        <w:bCs w:val="0"/>
        <w:i w:val="0"/>
        <w:iCs w:val="0"/>
        <w:caps w:val="0"/>
        <w:smallCaps w:val="0"/>
        <w:strike w:val="0"/>
        <w:dstrike w:val="0"/>
        <w:noProof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suff w:val="space"/>
      <w:lvlText w:val="%1.%2.%3"/>
      <w:lvlJc w:val="left"/>
      <w:pPr>
        <w:ind w:left="720" w:hanging="720"/>
      </w:pPr>
      <w:rPr>
        <w:rFonts w:hint="default"/>
        <w:sz w:val="26"/>
        <w:szCs w:val="26"/>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9" w15:restartNumberingAfterBreak="0">
    <w:nsid w:val="317810EF"/>
    <w:multiLevelType w:val="multilevel"/>
    <w:tmpl w:val="CD0A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E3915"/>
    <w:multiLevelType w:val="multilevel"/>
    <w:tmpl w:val="39AA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837898"/>
    <w:multiLevelType w:val="multilevel"/>
    <w:tmpl w:val="880A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1144E"/>
    <w:multiLevelType w:val="multilevel"/>
    <w:tmpl w:val="71AA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1A46A2"/>
    <w:multiLevelType w:val="multilevel"/>
    <w:tmpl w:val="0F40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852DE2"/>
    <w:multiLevelType w:val="multilevel"/>
    <w:tmpl w:val="01B4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8E49C3"/>
    <w:multiLevelType w:val="multilevel"/>
    <w:tmpl w:val="22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A00E99"/>
    <w:multiLevelType w:val="multilevel"/>
    <w:tmpl w:val="68D8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F53DAD"/>
    <w:multiLevelType w:val="multilevel"/>
    <w:tmpl w:val="B822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91CB7"/>
    <w:multiLevelType w:val="multilevel"/>
    <w:tmpl w:val="8D986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3568F7"/>
    <w:multiLevelType w:val="multilevel"/>
    <w:tmpl w:val="11E0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67AC6"/>
    <w:multiLevelType w:val="hybridMultilevel"/>
    <w:tmpl w:val="B882E0C6"/>
    <w:lvl w:ilvl="0" w:tplc="0C0A0001">
      <w:start w:val="1"/>
      <w:numFmt w:val="bullet"/>
      <w:lvlText w:val=""/>
      <w:lvlJc w:val="left"/>
      <w:pPr>
        <w:ind w:left="792" w:hanging="360"/>
      </w:pPr>
      <w:rPr>
        <w:rFonts w:ascii="Symbol" w:hAnsi="Symbol" w:hint="default"/>
      </w:rPr>
    </w:lvl>
    <w:lvl w:ilvl="1" w:tplc="0C0A0003">
      <w:start w:val="1"/>
      <w:numFmt w:val="bullet"/>
      <w:lvlText w:val="o"/>
      <w:lvlJc w:val="left"/>
      <w:pPr>
        <w:ind w:left="1512" w:hanging="360"/>
      </w:pPr>
      <w:rPr>
        <w:rFonts w:ascii="Courier New" w:hAnsi="Courier New" w:cs="Courier New" w:hint="default"/>
      </w:rPr>
    </w:lvl>
    <w:lvl w:ilvl="2" w:tplc="0C0A0005" w:tentative="1">
      <w:start w:val="1"/>
      <w:numFmt w:val="bullet"/>
      <w:lvlText w:val=""/>
      <w:lvlJc w:val="left"/>
      <w:pPr>
        <w:ind w:left="2232" w:hanging="360"/>
      </w:pPr>
      <w:rPr>
        <w:rFonts w:ascii="Wingdings" w:hAnsi="Wingdings" w:hint="default"/>
      </w:rPr>
    </w:lvl>
    <w:lvl w:ilvl="3" w:tplc="0C0A0001" w:tentative="1">
      <w:start w:val="1"/>
      <w:numFmt w:val="bullet"/>
      <w:lvlText w:val=""/>
      <w:lvlJc w:val="left"/>
      <w:pPr>
        <w:ind w:left="2952" w:hanging="360"/>
      </w:pPr>
      <w:rPr>
        <w:rFonts w:ascii="Symbol" w:hAnsi="Symbol" w:hint="default"/>
      </w:rPr>
    </w:lvl>
    <w:lvl w:ilvl="4" w:tplc="0C0A0003" w:tentative="1">
      <w:start w:val="1"/>
      <w:numFmt w:val="bullet"/>
      <w:lvlText w:val="o"/>
      <w:lvlJc w:val="left"/>
      <w:pPr>
        <w:ind w:left="3672" w:hanging="360"/>
      </w:pPr>
      <w:rPr>
        <w:rFonts w:ascii="Courier New" w:hAnsi="Courier New" w:cs="Courier New" w:hint="default"/>
      </w:rPr>
    </w:lvl>
    <w:lvl w:ilvl="5" w:tplc="0C0A0005" w:tentative="1">
      <w:start w:val="1"/>
      <w:numFmt w:val="bullet"/>
      <w:lvlText w:val=""/>
      <w:lvlJc w:val="left"/>
      <w:pPr>
        <w:ind w:left="4392" w:hanging="360"/>
      </w:pPr>
      <w:rPr>
        <w:rFonts w:ascii="Wingdings" w:hAnsi="Wingdings" w:hint="default"/>
      </w:rPr>
    </w:lvl>
    <w:lvl w:ilvl="6" w:tplc="0C0A0001" w:tentative="1">
      <w:start w:val="1"/>
      <w:numFmt w:val="bullet"/>
      <w:lvlText w:val=""/>
      <w:lvlJc w:val="left"/>
      <w:pPr>
        <w:ind w:left="5112" w:hanging="360"/>
      </w:pPr>
      <w:rPr>
        <w:rFonts w:ascii="Symbol" w:hAnsi="Symbol" w:hint="default"/>
      </w:rPr>
    </w:lvl>
    <w:lvl w:ilvl="7" w:tplc="0C0A0003" w:tentative="1">
      <w:start w:val="1"/>
      <w:numFmt w:val="bullet"/>
      <w:lvlText w:val="o"/>
      <w:lvlJc w:val="left"/>
      <w:pPr>
        <w:ind w:left="5832" w:hanging="360"/>
      </w:pPr>
      <w:rPr>
        <w:rFonts w:ascii="Courier New" w:hAnsi="Courier New" w:cs="Courier New" w:hint="default"/>
      </w:rPr>
    </w:lvl>
    <w:lvl w:ilvl="8" w:tplc="0C0A0005" w:tentative="1">
      <w:start w:val="1"/>
      <w:numFmt w:val="bullet"/>
      <w:lvlText w:val=""/>
      <w:lvlJc w:val="left"/>
      <w:pPr>
        <w:ind w:left="6552" w:hanging="360"/>
      </w:pPr>
      <w:rPr>
        <w:rFonts w:ascii="Wingdings" w:hAnsi="Wingdings" w:hint="default"/>
      </w:rPr>
    </w:lvl>
  </w:abstractNum>
  <w:abstractNum w:abstractNumId="31" w15:restartNumberingAfterBreak="0">
    <w:nsid w:val="3E2D07EE"/>
    <w:multiLevelType w:val="multilevel"/>
    <w:tmpl w:val="C318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823D1"/>
    <w:multiLevelType w:val="multilevel"/>
    <w:tmpl w:val="8B12D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2D57ED"/>
    <w:multiLevelType w:val="multilevel"/>
    <w:tmpl w:val="C64C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C70428"/>
    <w:multiLevelType w:val="multilevel"/>
    <w:tmpl w:val="2998F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521844"/>
    <w:multiLevelType w:val="multilevel"/>
    <w:tmpl w:val="3944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591638"/>
    <w:multiLevelType w:val="multilevel"/>
    <w:tmpl w:val="1B04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D8232B"/>
    <w:multiLevelType w:val="multilevel"/>
    <w:tmpl w:val="BCD8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3B4B24"/>
    <w:multiLevelType w:val="multilevel"/>
    <w:tmpl w:val="D54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CF02CA"/>
    <w:multiLevelType w:val="hybridMultilevel"/>
    <w:tmpl w:val="4DA66440"/>
    <w:lvl w:ilvl="0" w:tplc="C930C580">
      <w:start w:val="1"/>
      <w:numFmt w:val="bullet"/>
      <w:pStyle w:val="LVietas"/>
      <w:lvlText w:val=""/>
      <w:lvlJc w:val="left"/>
      <w:pPr>
        <w:tabs>
          <w:tab w:val="num" w:pos="1004"/>
        </w:tabs>
        <w:ind w:left="1004" w:hanging="360"/>
      </w:pPr>
      <w:rPr>
        <w:rFonts w:ascii="Wingdings" w:hAnsi="Wingdings" w:hint="default"/>
      </w:rPr>
    </w:lvl>
    <w:lvl w:ilvl="1" w:tplc="0C0A0003">
      <w:start w:val="1"/>
      <w:numFmt w:val="bullet"/>
      <w:lvlText w:val="o"/>
      <w:lvlJc w:val="left"/>
      <w:pPr>
        <w:tabs>
          <w:tab w:val="num" w:pos="1724"/>
        </w:tabs>
        <w:ind w:left="1724" w:hanging="360"/>
      </w:pPr>
      <w:rPr>
        <w:rFonts w:ascii="Courier New" w:hAnsi="Courier New" w:cs="Courier New" w:hint="default"/>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0" w15:restartNumberingAfterBreak="0">
    <w:nsid w:val="44E252D8"/>
    <w:multiLevelType w:val="multilevel"/>
    <w:tmpl w:val="DCF2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A53A68"/>
    <w:multiLevelType w:val="multilevel"/>
    <w:tmpl w:val="B680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359DC"/>
    <w:multiLevelType w:val="hybridMultilevel"/>
    <w:tmpl w:val="39B2A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840096B"/>
    <w:multiLevelType w:val="multilevel"/>
    <w:tmpl w:val="DA7C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FD30DB"/>
    <w:multiLevelType w:val="multilevel"/>
    <w:tmpl w:val="13B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D02AE4"/>
    <w:multiLevelType w:val="multilevel"/>
    <w:tmpl w:val="2F94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E6BAA"/>
    <w:multiLevelType w:val="multilevel"/>
    <w:tmpl w:val="6FE2C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9F2504"/>
    <w:multiLevelType w:val="multilevel"/>
    <w:tmpl w:val="95C4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95A7A"/>
    <w:multiLevelType w:val="multilevel"/>
    <w:tmpl w:val="8744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D549A3"/>
    <w:multiLevelType w:val="multilevel"/>
    <w:tmpl w:val="4E64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EF5E43"/>
    <w:multiLevelType w:val="multilevel"/>
    <w:tmpl w:val="FA04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E66C16"/>
    <w:multiLevelType w:val="multilevel"/>
    <w:tmpl w:val="9A5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AD0C0E"/>
    <w:multiLevelType w:val="multilevel"/>
    <w:tmpl w:val="5050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C75FB8"/>
    <w:multiLevelType w:val="multilevel"/>
    <w:tmpl w:val="CF86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AFE7A3A"/>
    <w:multiLevelType w:val="multilevel"/>
    <w:tmpl w:val="92E4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CD54B9"/>
    <w:multiLevelType w:val="multilevel"/>
    <w:tmpl w:val="0AD2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883314"/>
    <w:multiLevelType w:val="multilevel"/>
    <w:tmpl w:val="6E7C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212632"/>
    <w:multiLevelType w:val="multilevel"/>
    <w:tmpl w:val="0F36F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4C2D76"/>
    <w:multiLevelType w:val="hybridMultilevel"/>
    <w:tmpl w:val="75244A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1A80F05"/>
    <w:multiLevelType w:val="multilevel"/>
    <w:tmpl w:val="E730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8065DC"/>
    <w:multiLevelType w:val="multilevel"/>
    <w:tmpl w:val="015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804C09"/>
    <w:multiLevelType w:val="multilevel"/>
    <w:tmpl w:val="923C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3A1607"/>
    <w:multiLevelType w:val="multilevel"/>
    <w:tmpl w:val="77CC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A81B00"/>
    <w:multiLevelType w:val="multilevel"/>
    <w:tmpl w:val="103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916EFA"/>
    <w:multiLevelType w:val="multilevel"/>
    <w:tmpl w:val="73F4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98C423F"/>
    <w:multiLevelType w:val="multilevel"/>
    <w:tmpl w:val="7DCC6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6F507F"/>
    <w:multiLevelType w:val="multilevel"/>
    <w:tmpl w:val="C4B0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F670DE"/>
    <w:multiLevelType w:val="multilevel"/>
    <w:tmpl w:val="9094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DC07F98"/>
    <w:multiLevelType w:val="multilevel"/>
    <w:tmpl w:val="5BE0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8900928">
    <w:abstractNumId w:val="18"/>
  </w:num>
  <w:num w:numId="2" w16cid:durableId="1236815522">
    <w:abstractNumId w:val="39"/>
  </w:num>
  <w:num w:numId="3" w16cid:durableId="909851552">
    <w:abstractNumId w:val="43"/>
  </w:num>
  <w:num w:numId="4" w16cid:durableId="1162356673">
    <w:abstractNumId w:val="28"/>
  </w:num>
  <w:num w:numId="5" w16cid:durableId="209466424">
    <w:abstractNumId w:val="34"/>
  </w:num>
  <w:num w:numId="6" w16cid:durableId="1004746663">
    <w:abstractNumId w:val="16"/>
  </w:num>
  <w:num w:numId="7" w16cid:durableId="1743062772">
    <w:abstractNumId w:val="21"/>
  </w:num>
  <w:num w:numId="8" w16cid:durableId="1302686694">
    <w:abstractNumId w:val="55"/>
  </w:num>
  <w:num w:numId="9" w16cid:durableId="879707790">
    <w:abstractNumId w:val="31"/>
  </w:num>
  <w:num w:numId="10" w16cid:durableId="1755588278">
    <w:abstractNumId w:val="61"/>
  </w:num>
  <w:num w:numId="11" w16cid:durableId="17974907">
    <w:abstractNumId w:val="51"/>
  </w:num>
  <w:num w:numId="12" w16cid:durableId="606891836">
    <w:abstractNumId w:val="11"/>
  </w:num>
  <w:num w:numId="13" w16cid:durableId="1763258759">
    <w:abstractNumId w:val="7"/>
  </w:num>
  <w:num w:numId="14" w16cid:durableId="614555357">
    <w:abstractNumId w:val="2"/>
  </w:num>
  <w:num w:numId="15" w16cid:durableId="2054688342">
    <w:abstractNumId w:val="27"/>
  </w:num>
  <w:num w:numId="16" w16cid:durableId="1745254767">
    <w:abstractNumId w:val="3"/>
  </w:num>
  <w:num w:numId="17" w16cid:durableId="98720630">
    <w:abstractNumId w:val="12"/>
  </w:num>
  <w:num w:numId="18" w16cid:durableId="1814104796">
    <w:abstractNumId w:val="63"/>
  </w:num>
  <w:num w:numId="19" w16cid:durableId="2007513357">
    <w:abstractNumId w:val="29"/>
  </w:num>
  <w:num w:numId="20" w16cid:durableId="1201670792">
    <w:abstractNumId w:val="19"/>
  </w:num>
  <w:num w:numId="21" w16cid:durableId="211843792">
    <w:abstractNumId w:val="23"/>
  </w:num>
  <w:num w:numId="22" w16cid:durableId="2100592620">
    <w:abstractNumId w:val="59"/>
  </w:num>
  <w:num w:numId="23" w16cid:durableId="707997131">
    <w:abstractNumId w:val="50"/>
  </w:num>
  <w:num w:numId="24" w16cid:durableId="1990090051">
    <w:abstractNumId w:val="37"/>
  </w:num>
  <w:num w:numId="25" w16cid:durableId="149368851">
    <w:abstractNumId w:val="57"/>
  </w:num>
  <w:num w:numId="26" w16cid:durableId="383796625">
    <w:abstractNumId w:val="8"/>
  </w:num>
  <w:num w:numId="27" w16cid:durableId="271328366">
    <w:abstractNumId w:val="68"/>
  </w:num>
  <w:num w:numId="28" w16cid:durableId="250507665">
    <w:abstractNumId w:val="52"/>
  </w:num>
  <w:num w:numId="29" w16cid:durableId="753862300">
    <w:abstractNumId w:val="49"/>
  </w:num>
  <w:num w:numId="30" w16cid:durableId="802970168">
    <w:abstractNumId w:val="46"/>
  </w:num>
  <w:num w:numId="31" w16cid:durableId="1074401258">
    <w:abstractNumId w:val="14"/>
  </w:num>
  <w:num w:numId="32" w16cid:durableId="257830680">
    <w:abstractNumId w:val="38"/>
  </w:num>
  <w:num w:numId="33" w16cid:durableId="857230094">
    <w:abstractNumId w:val="15"/>
  </w:num>
  <w:num w:numId="34" w16cid:durableId="521165332">
    <w:abstractNumId w:val="26"/>
  </w:num>
  <w:num w:numId="35" w16cid:durableId="59905483">
    <w:abstractNumId w:val="65"/>
  </w:num>
  <w:num w:numId="36" w16cid:durableId="893659183">
    <w:abstractNumId w:val="5"/>
  </w:num>
  <w:num w:numId="37" w16cid:durableId="1331104940">
    <w:abstractNumId w:val="24"/>
  </w:num>
  <w:num w:numId="38" w16cid:durableId="321355278">
    <w:abstractNumId w:val="40"/>
  </w:num>
  <w:num w:numId="39" w16cid:durableId="2128431356">
    <w:abstractNumId w:val="47"/>
  </w:num>
  <w:num w:numId="40" w16cid:durableId="961379891">
    <w:abstractNumId w:val="42"/>
  </w:num>
  <w:num w:numId="41" w16cid:durableId="1408771833">
    <w:abstractNumId w:val="66"/>
  </w:num>
  <w:num w:numId="42" w16cid:durableId="342439050">
    <w:abstractNumId w:val="44"/>
  </w:num>
  <w:num w:numId="43" w16cid:durableId="1253391757">
    <w:abstractNumId w:val="62"/>
  </w:num>
  <w:num w:numId="44" w16cid:durableId="1596668489">
    <w:abstractNumId w:val="22"/>
  </w:num>
  <w:num w:numId="45" w16cid:durableId="1258247932">
    <w:abstractNumId w:val="33"/>
  </w:num>
  <w:num w:numId="46" w16cid:durableId="804397993">
    <w:abstractNumId w:val="56"/>
  </w:num>
  <w:num w:numId="47" w16cid:durableId="1819685253">
    <w:abstractNumId w:val="25"/>
  </w:num>
  <w:num w:numId="48" w16cid:durableId="975722615">
    <w:abstractNumId w:val="9"/>
  </w:num>
  <w:num w:numId="49" w16cid:durableId="815953992">
    <w:abstractNumId w:val="41"/>
  </w:num>
  <w:num w:numId="50" w16cid:durableId="1570770384">
    <w:abstractNumId w:val="32"/>
  </w:num>
  <w:num w:numId="51" w16cid:durableId="1098259926">
    <w:abstractNumId w:val="60"/>
  </w:num>
  <w:num w:numId="52" w16cid:durableId="633099941">
    <w:abstractNumId w:val="20"/>
  </w:num>
  <w:num w:numId="53" w16cid:durableId="292833643">
    <w:abstractNumId w:val="35"/>
  </w:num>
  <w:num w:numId="54" w16cid:durableId="633566620">
    <w:abstractNumId w:val="54"/>
  </w:num>
  <w:num w:numId="55" w16cid:durableId="565067638">
    <w:abstractNumId w:val="36"/>
  </w:num>
  <w:num w:numId="56" w16cid:durableId="80104103">
    <w:abstractNumId w:val="30"/>
  </w:num>
  <w:num w:numId="57" w16cid:durableId="132600183">
    <w:abstractNumId w:val="6"/>
  </w:num>
  <w:num w:numId="58" w16cid:durableId="1616251861">
    <w:abstractNumId w:val="45"/>
  </w:num>
  <w:num w:numId="59" w16cid:durableId="349989728">
    <w:abstractNumId w:val="10"/>
  </w:num>
  <w:num w:numId="60" w16cid:durableId="1795755027">
    <w:abstractNumId w:val="4"/>
  </w:num>
  <w:num w:numId="61" w16cid:durableId="1863976375">
    <w:abstractNumId w:val="58"/>
  </w:num>
  <w:num w:numId="62" w16cid:durableId="110825897">
    <w:abstractNumId w:val="48"/>
  </w:num>
  <w:num w:numId="63" w16cid:durableId="931469546">
    <w:abstractNumId w:val="17"/>
  </w:num>
  <w:num w:numId="64" w16cid:durableId="298730776">
    <w:abstractNumId w:val="64"/>
  </w:num>
  <w:num w:numId="65" w16cid:durableId="1736003791">
    <w:abstractNumId w:val="67"/>
  </w:num>
  <w:num w:numId="66" w16cid:durableId="464784224">
    <w:abstractNumId w:val="53"/>
  </w:num>
  <w:num w:numId="67" w16cid:durableId="10766005">
    <w:abstractNumId w:val="1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attachedTemplate r:id="rId1"/>
  <w:defaultTabStop w:val="720"/>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564"/>
    <w:rsid w:val="00000075"/>
    <w:rsid w:val="00000511"/>
    <w:rsid w:val="0000255A"/>
    <w:rsid w:val="00002E51"/>
    <w:rsid w:val="000032DF"/>
    <w:rsid w:val="0000449C"/>
    <w:rsid w:val="00004778"/>
    <w:rsid w:val="00006A79"/>
    <w:rsid w:val="00006D7A"/>
    <w:rsid w:val="0001168A"/>
    <w:rsid w:val="00011962"/>
    <w:rsid w:val="00011978"/>
    <w:rsid w:val="00012183"/>
    <w:rsid w:val="000122A3"/>
    <w:rsid w:val="00012A57"/>
    <w:rsid w:val="00014470"/>
    <w:rsid w:val="00014A60"/>
    <w:rsid w:val="00014FD3"/>
    <w:rsid w:val="00015D48"/>
    <w:rsid w:val="000165FB"/>
    <w:rsid w:val="00016E4C"/>
    <w:rsid w:val="00016E6D"/>
    <w:rsid w:val="000171B2"/>
    <w:rsid w:val="000206BA"/>
    <w:rsid w:val="00020807"/>
    <w:rsid w:val="000212EB"/>
    <w:rsid w:val="00021B28"/>
    <w:rsid w:val="00022E57"/>
    <w:rsid w:val="000239A3"/>
    <w:rsid w:val="00024BAB"/>
    <w:rsid w:val="00027DE9"/>
    <w:rsid w:val="00030F80"/>
    <w:rsid w:val="00033407"/>
    <w:rsid w:val="00040001"/>
    <w:rsid w:val="00040353"/>
    <w:rsid w:val="000416C3"/>
    <w:rsid w:val="000423C3"/>
    <w:rsid w:val="00042E03"/>
    <w:rsid w:val="0004329B"/>
    <w:rsid w:val="000442C7"/>
    <w:rsid w:val="00045E0D"/>
    <w:rsid w:val="0004602A"/>
    <w:rsid w:val="00046709"/>
    <w:rsid w:val="00047590"/>
    <w:rsid w:val="000534F1"/>
    <w:rsid w:val="000547B0"/>
    <w:rsid w:val="000548FA"/>
    <w:rsid w:val="00054AFF"/>
    <w:rsid w:val="00055348"/>
    <w:rsid w:val="00056291"/>
    <w:rsid w:val="00056A8E"/>
    <w:rsid w:val="000601B2"/>
    <w:rsid w:val="00062C65"/>
    <w:rsid w:val="00070A29"/>
    <w:rsid w:val="0007124E"/>
    <w:rsid w:val="00071DD8"/>
    <w:rsid w:val="00072F7B"/>
    <w:rsid w:val="000730C0"/>
    <w:rsid w:val="000739E4"/>
    <w:rsid w:val="00073B49"/>
    <w:rsid w:val="0007493E"/>
    <w:rsid w:val="000767FE"/>
    <w:rsid w:val="000773E4"/>
    <w:rsid w:val="000775AB"/>
    <w:rsid w:val="000865D6"/>
    <w:rsid w:val="00086A04"/>
    <w:rsid w:val="00086BFD"/>
    <w:rsid w:val="000907DC"/>
    <w:rsid w:val="000909B8"/>
    <w:rsid w:val="00090DF3"/>
    <w:rsid w:val="0009323F"/>
    <w:rsid w:val="000949AC"/>
    <w:rsid w:val="000A01B1"/>
    <w:rsid w:val="000A0744"/>
    <w:rsid w:val="000A0967"/>
    <w:rsid w:val="000A40EF"/>
    <w:rsid w:val="000A4289"/>
    <w:rsid w:val="000A4C67"/>
    <w:rsid w:val="000A5041"/>
    <w:rsid w:val="000A6A06"/>
    <w:rsid w:val="000A7FFA"/>
    <w:rsid w:val="000B061E"/>
    <w:rsid w:val="000B08D7"/>
    <w:rsid w:val="000B0AD3"/>
    <w:rsid w:val="000B1E38"/>
    <w:rsid w:val="000B2E42"/>
    <w:rsid w:val="000B36A0"/>
    <w:rsid w:val="000B4430"/>
    <w:rsid w:val="000B53DF"/>
    <w:rsid w:val="000B587F"/>
    <w:rsid w:val="000B5C47"/>
    <w:rsid w:val="000B5CA8"/>
    <w:rsid w:val="000B5D22"/>
    <w:rsid w:val="000B5FDE"/>
    <w:rsid w:val="000B7785"/>
    <w:rsid w:val="000C1377"/>
    <w:rsid w:val="000C32A7"/>
    <w:rsid w:val="000C42B0"/>
    <w:rsid w:val="000C4E95"/>
    <w:rsid w:val="000C51F4"/>
    <w:rsid w:val="000C55C3"/>
    <w:rsid w:val="000C5929"/>
    <w:rsid w:val="000C5FB4"/>
    <w:rsid w:val="000C619B"/>
    <w:rsid w:val="000C70A1"/>
    <w:rsid w:val="000C718C"/>
    <w:rsid w:val="000D0061"/>
    <w:rsid w:val="000D0689"/>
    <w:rsid w:val="000D1D60"/>
    <w:rsid w:val="000D217C"/>
    <w:rsid w:val="000D26E7"/>
    <w:rsid w:val="000D5D91"/>
    <w:rsid w:val="000D5DBF"/>
    <w:rsid w:val="000D6244"/>
    <w:rsid w:val="000E029C"/>
    <w:rsid w:val="000E0BC4"/>
    <w:rsid w:val="000E23E5"/>
    <w:rsid w:val="000E3125"/>
    <w:rsid w:val="000E40EA"/>
    <w:rsid w:val="000E45A5"/>
    <w:rsid w:val="000E4DBD"/>
    <w:rsid w:val="000E4F3D"/>
    <w:rsid w:val="000E53F6"/>
    <w:rsid w:val="000E5DA5"/>
    <w:rsid w:val="000E65E7"/>
    <w:rsid w:val="000E7446"/>
    <w:rsid w:val="000F456D"/>
    <w:rsid w:val="000F61BA"/>
    <w:rsid w:val="000F6311"/>
    <w:rsid w:val="000F78CC"/>
    <w:rsid w:val="00103A9E"/>
    <w:rsid w:val="00104073"/>
    <w:rsid w:val="0010429F"/>
    <w:rsid w:val="00104D2D"/>
    <w:rsid w:val="00105184"/>
    <w:rsid w:val="00105D86"/>
    <w:rsid w:val="001066D1"/>
    <w:rsid w:val="00106700"/>
    <w:rsid w:val="00107B36"/>
    <w:rsid w:val="0011067F"/>
    <w:rsid w:val="00110A8D"/>
    <w:rsid w:val="00114B1F"/>
    <w:rsid w:val="00116900"/>
    <w:rsid w:val="0012010C"/>
    <w:rsid w:val="0012053A"/>
    <w:rsid w:val="001207B3"/>
    <w:rsid w:val="00120B45"/>
    <w:rsid w:val="001222FD"/>
    <w:rsid w:val="001224B1"/>
    <w:rsid w:val="00123B16"/>
    <w:rsid w:val="00124527"/>
    <w:rsid w:val="001253B7"/>
    <w:rsid w:val="00125905"/>
    <w:rsid w:val="00126250"/>
    <w:rsid w:val="001266CB"/>
    <w:rsid w:val="00126A1A"/>
    <w:rsid w:val="001301E5"/>
    <w:rsid w:val="0013035F"/>
    <w:rsid w:val="00131832"/>
    <w:rsid w:val="00131A87"/>
    <w:rsid w:val="001322ED"/>
    <w:rsid w:val="0013377B"/>
    <w:rsid w:val="00133E28"/>
    <w:rsid w:val="00134833"/>
    <w:rsid w:val="0013533F"/>
    <w:rsid w:val="00135483"/>
    <w:rsid w:val="001358DE"/>
    <w:rsid w:val="00141AAE"/>
    <w:rsid w:val="00142CC8"/>
    <w:rsid w:val="00144352"/>
    <w:rsid w:val="00144BCA"/>
    <w:rsid w:val="00145A2C"/>
    <w:rsid w:val="00145F2D"/>
    <w:rsid w:val="00146008"/>
    <w:rsid w:val="00146D00"/>
    <w:rsid w:val="0014729A"/>
    <w:rsid w:val="00147A1B"/>
    <w:rsid w:val="00152498"/>
    <w:rsid w:val="00152501"/>
    <w:rsid w:val="00152B18"/>
    <w:rsid w:val="0015371B"/>
    <w:rsid w:val="0015383B"/>
    <w:rsid w:val="00153CF0"/>
    <w:rsid w:val="00154A6D"/>
    <w:rsid w:val="001570C8"/>
    <w:rsid w:val="00157C4E"/>
    <w:rsid w:val="00157D65"/>
    <w:rsid w:val="001602EC"/>
    <w:rsid w:val="00160900"/>
    <w:rsid w:val="00160B7B"/>
    <w:rsid w:val="001625A1"/>
    <w:rsid w:val="00164020"/>
    <w:rsid w:val="00164097"/>
    <w:rsid w:val="00164D75"/>
    <w:rsid w:val="001657F7"/>
    <w:rsid w:val="00165E85"/>
    <w:rsid w:val="00166418"/>
    <w:rsid w:val="001669B4"/>
    <w:rsid w:val="001677A0"/>
    <w:rsid w:val="00171069"/>
    <w:rsid w:val="001728D5"/>
    <w:rsid w:val="001732E4"/>
    <w:rsid w:val="001733A3"/>
    <w:rsid w:val="001758A3"/>
    <w:rsid w:val="0018052B"/>
    <w:rsid w:val="001807D1"/>
    <w:rsid w:val="0018092A"/>
    <w:rsid w:val="00181AA5"/>
    <w:rsid w:val="001823F1"/>
    <w:rsid w:val="001831BF"/>
    <w:rsid w:val="001861DD"/>
    <w:rsid w:val="00186B51"/>
    <w:rsid w:val="00190475"/>
    <w:rsid w:val="0019075F"/>
    <w:rsid w:val="00190F55"/>
    <w:rsid w:val="001914A7"/>
    <w:rsid w:val="00192CB9"/>
    <w:rsid w:val="00192D04"/>
    <w:rsid w:val="00192F85"/>
    <w:rsid w:val="00194F65"/>
    <w:rsid w:val="00195021"/>
    <w:rsid w:val="00197AFC"/>
    <w:rsid w:val="001A135C"/>
    <w:rsid w:val="001A1F4D"/>
    <w:rsid w:val="001A2165"/>
    <w:rsid w:val="001A38C0"/>
    <w:rsid w:val="001A44F2"/>
    <w:rsid w:val="001A5661"/>
    <w:rsid w:val="001A6AEC"/>
    <w:rsid w:val="001A7765"/>
    <w:rsid w:val="001B051C"/>
    <w:rsid w:val="001B059F"/>
    <w:rsid w:val="001B0AC3"/>
    <w:rsid w:val="001B0CD1"/>
    <w:rsid w:val="001B2766"/>
    <w:rsid w:val="001B62F5"/>
    <w:rsid w:val="001C09EE"/>
    <w:rsid w:val="001C105E"/>
    <w:rsid w:val="001C15E2"/>
    <w:rsid w:val="001C1E68"/>
    <w:rsid w:val="001C21ED"/>
    <w:rsid w:val="001C2ABA"/>
    <w:rsid w:val="001C2AE1"/>
    <w:rsid w:val="001C3E37"/>
    <w:rsid w:val="001C476C"/>
    <w:rsid w:val="001D03C4"/>
    <w:rsid w:val="001D16B0"/>
    <w:rsid w:val="001D184A"/>
    <w:rsid w:val="001D5F49"/>
    <w:rsid w:val="001D5FCA"/>
    <w:rsid w:val="001D614E"/>
    <w:rsid w:val="001D6DF5"/>
    <w:rsid w:val="001D7488"/>
    <w:rsid w:val="001E030E"/>
    <w:rsid w:val="001E1D9E"/>
    <w:rsid w:val="001E63FB"/>
    <w:rsid w:val="001F0AAC"/>
    <w:rsid w:val="001F237E"/>
    <w:rsid w:val="001F2764"/>
    <w:rsid w:val="001F30B9"/>
    <w:rsid w:val="001F3AED"/>
    <w:rsid w:val="001F5DB7"/>
    <w:rsid w:val="001F660F"/>
    <w:rsid w:val="001F6E4B"/>
    <w:rsid w:val="00201BA2"/>
    <w:rsid w:val="002038DC"/>
    <w:rsid w:val="00206F25"/>
    <w:rsid w:val="00210B58"/>
    <w:rsid w:val="002128E2"/>
    <w:rsid w:val="00214D9F"/>
    <w:rsid w:val="00217422"/>
    <w:rsid w:val="002216AB"/>
    <w:rsid w:val="00223843"/>
    <w:rsid w:val="00223D7D"/>
    <w:rsid w:val="002266C2"/>
    <w:rsid w:val="002277B9"/>
    <w:rsid w:val="002301EF"/>
    <w:rsid w:val="00231607"/>
    <w:rsid w:val="00233BF8"/>
    <w:rsid w:val="00235106"/>
    <w:rsid w:val="002372A7"/>
    <w:rsid w:val="00237528"/>
    <w:rsid w:val="002377AB"/>
    <w:rsid w:val="00240249"/>
    <w:rsid w:val="00241BBE"/>
    <w:rsid w:val="00241C30"/>
    <w:rsid w:val="00241CE7"/>
    <w:rsid w:val="0024357D"/>
    <w:rsid w:val="0024379A"/>
    <w:rsid w:val="00252F51"/>
    <w:rsid w:val="0025400A"/>
    <w:rsid w:val="00255A8C"/>
    <w:rsid w:val="002562EE"/>
    <w:rsid w:val="00257984"/>
    <w:rsid w:val="00260C1A"/>
    <w:rsid w:val="00261A20"/>
    <w:rsid w:val="00262DC2"/>
    <w:rsid w:val="00263A77"/>
    <w:rsid w:val="0026436D"/>
    <w:rsid w:val="00264994"/>
    <w:rsid w:val="00270053"/>
    <w:rsid w:val="00272116"/>
    <w:rsid w:val="002723D4"/>
    <w:rsid w:val="002729DF"/>
    <w:rsid w:val="00273E2B"/>
    <w:rsid w:val="00274856"/>
    <w:rsid w:val="0027502A"/>
    <w:rsid w:val="00275B0E"/>
    <w:rsid w:val="002806A2"/>
    <w:rsid w:val="00280766"/>
    <w:rsid w:val="00282C8A"/>
    <w:rsid w:val="0028339F"/>
    <w:rsid w:val="002834DA"/>
    <w:rsid w:val="00285A01"/>
    <w:rsid w:val="00286B23"/>
    <w:rsid w:val="00287EDD"/>
    <w:rsid w:val="002907CC"/>
    <w:rsid w:val="00290F3C"/>
    <w:rsid w:val="00291136"/>
    <w:rsid w:val="00292E5B"/>
    <w:rsid w:val="002936CA"/>
    <w:rsid w:val="0029381F"/>
    <w:rsid w:val="002A18EF"/>
    <w:rsid w:val="002A1B8A"/>
    <w:rsid w:val="002A20D6"/>
    <w:rsid w:val="002A45D9"/>
    <w:rsid w:val="002A4B22"/>
    <w:rsid w:val="002A4E71"/>
    <w:rsid w:val="002A5D50"/>
    <w:rsid w:val="002A5F2F"/>
    <w:rsid w:val="002A634E"/>
    <w:rsid w:val="002A63CE"/>
    <w:rsid w:val="002A711B"/>
    <w:rsid w:val="002A79C6"/>
    <w:rsid w:val="002A7B78"/>
    <w:rsid w:val="002B06CF"/>
    <w:rsid w:val="002B53F2"/>
    <w:rsid w:val="002B5862"/>
    <w:rsid w:val="002B5AE9"/>
    <w:rsid w:val="002B5D57"/>
    <w:rsid w:val="002C08F9"/>
    <w:rsid w:val="002C0F8C"/>
    <w:rsid w:val="002C1498"/>
    <w:rsid w:val="002C1762"/>
    <w:rsid w:val="002C2286"/>
    <w:rsid w:val="002C3452"/>
    <w:rsid w:val="002C3E59"/>
    <w:rsid w:val="002C4E91"/>
    <w:rsid w:val="002C5E3F"/>
    <w:rsid w:val="002C67D5"/>
    <w:rsid w:val="002C6B2D"/>
    <w:rsid w:val="002D147E"/>
    <w:rsid w:val="002D159D"/>
    <w:rsid w:val="002D1731"/>
    <w:rsid w:val="002D378B"/>
    <w:rsid w:val="002D41BD"/>
    <w:rsid w:val="002D4412"/>
    <w:rsid w:val="002D644B"/>
    <w:rsid w:val="002D656A"/>
    <w:rsid w:val="002D6E80"/>
    <w:rsid w:val="002E1869"/>
    <w:rsid w:val="002E1B1D"/>
    <w:rsid w:val="002E221E"/>
    <w:rsid w:val="002E2D18"/>
    <w:rsid w:val="002E2DAB"/>
    <w:rsid w:val="002E35AE"/>
    <w:rsid w:val="002E4AA1"/>
    <w:rsid w:val="002E6CC7"/>
    <w:rsid w:val="002F04AE"/>
    <w:rsid w:val="002F07DD"/>
    <w:rsid w:val="002F1243"/>
    <w:rsid w:val="002F2546"/>
    <w:rsid w:val="002F5093"/>
    <w:rsid w:val="002F7C87"/>
    <w:rsid w:val="00300A75"/>
    <w:rsid w:val="00300C72"/>
    <w:rsid w:val="0030226B"/>
    <w:rsid w:val="003029DC"/>
    <w:rsid w:val="00303A32"/>
    <w:rsid w:val="00303F3D"/>
    <w:rsid w:val="00304109"/>
    <w:rsid w:val="00304BE0"/>
    <w:rsid w:val="00306469"/>
    <w:rsid w:val="003069F7"/>
    <w:rsid w:val="003079CD"/>
    <w:rsid w:val="00307C76"/>
    <w:rsid w:val="00307ED2"/>
    <w:rsid w:val="00310C88"/>
    <w:rsid w:val="00311B8B"/>
    <w:rsid w:val="0031289F"/>
    <w:rsid w:val="00313432"/>
    <w:rsid w:val="00314756"/>
    <w:rsid w:val="00314F59"/>
    <w:rsid w:val="003150BF"/>
    <w:rsid w:val="00315109"/>
    <w:rsid w:val="003153AA"/>
    <w:rsid w:val="003178EC"/>
    <w:rsid w:val="00323308"/>
    <w:rsid w:val="00323573"/>
    <w:rsid w:val="00324E7C"/>
    <w:rsid w:val="00324F56"/>
    <w:rsid w:val="00326CE0"/>
    <w:rsid w:val="00331F50"/>
    <w:rsid w:val="0033346E"/>
    <w:rsid w:val="00333545"/>
    <w:rsid w:val="00334628"/>
    <w:rsid w:val="0033571D"/>
    <w:rsid w:val="0034233F"/>
    <w:rsid w:val="00344A42"/>
    <w:rsid w:val="003467A8"/>
    <w:rsid w:val="00346F1A"/>
    <w:rsid w:val="0035014E"/>
    <w:rsid w:val="00351522"/>
    <w:rsid w:val="0035255C"/>
    <w:rsid w:val="0035299B"/>
    <w:rsid w:val="003618A1"/>
    <w:rsid w:val="003619D9"/>
    <w:rsid w:val="00361B22"/>
    <w:rsid w:val="003636C5"/>
    <w:rsid w:val="003637DE"/>
    <w:rsid w:val="00363FC4"/>
    <w:rsid w:val="00365C40"/>
    <w:rsid w:val="0036604E"/>
    <w:rsid w:val="00367E59"/>
    <w:rsid w:val="0037160B"/>
    <w:rsid w:val="00371E18"/>
    <w:rsid w:val="00372465"/>
    <w:rsid w:val="00372C96"/>
    <w:rsid w:val="003736F9"/>
    <w:rsid w:val="00373967"/>
    <w:rsid w:val="0037489B"/>
    <w:rsid w:val="00374DD0"/>
    <w:rsid w:val="00375C77"/>
    <w:rsid w:val="0037620D"/>
    <w:rsid w:val="003767D5"/>
    <w:rsid w:val="00377661"/>
    <w:rsid w:val="00377A61"/>
    <w:rsid w:val="00381420"/>
    <w:rsid w:val="00381F1D"/>
    <w:rsid w:val="00382052"/>
    <w:rsid w:val="003820A8"/>
    <w:rsid w:val="00383394"/>
    <w:rsid w:val="0038492A"/>
    <w:rsid w:val="00384EB3"/>
    <w:rsid w:val="00387278"/>
    <w:rsid w:val="00390FC0"/>
    <w:rsid w:val="00392948"/>
    <w:rsid w:val="0039306A"/>
    <w:rsid w:val="00394B7D"/>
    <w:rsid w:val="00394C44"/>
    <w:rsid w:val="00394E0C"/>
    <w:rsid w:val="00394E16"/>
    <w:rsid w:val="00395B6C"/>
    <w:rsid w:val="00395C35"/>
    <w:rsid w:val="00396590"/>
    <w:rsid w:val="0039717B"/>
    <w:rsid w:val="003A122B"/>
    <w:rsid w:val="003A3FEF"/>
    <w:rsid w:val="003A4B70"/>
    <w:rsid w:val="003A4DF0"/>
    <w:rsid w:val="003A60E0"/>
    <w:rsid w:val="003A6315"/>
    <w:rsid w:val="003B0D4A"/>
    <w:rsid w:val="003B0D6A"/>
    <w:rsid w:val="003B16D9"/>
    <w:rsid w:val="003B1763"/>
    <w:rsid w:val="003B1EF1"/>
    <w:rsid w:val="003B35F0"/>
    <w:rsid w:val="003B3C0B"/>
    <w:rsid w:val="003B5639"/>
    <w:rsid w:val="003B70EC"/>
    <w:rsid w:val="003B7453"/>
    <w:rsid w:val="003B7A22"/>
    <w:rsid w:val="003C0436"/>
    <w:rsid w:val="003C0690"/>
    <w:rsid w:val="003C1313"/>
    <w:rsid w:val="003C1933"/>
    <w:rsid w:val="003C1EAC"/>
    <w:rsid w:val="003C227C"/>
    <w:rsid w:val="003C2B25"/>
    <w:rsid w:val="003C4C16"/>
    <w:rsid w:val="003C6899"/>
    <w:rsid w:val="003D53DA"/>
    <w:rsid w:val="003D5E42"/>
    <w:rsid w:val="003D5F1E"/>
    <w:rsid w:val="003E1065"/>
    <w:rsid w:val="003E2B5B"/>
    <w:rsid w:val="003E3E2E"/>
    <w:rsid w:val="003E3EDA"/>
    <w:rsid w:val="003E570A"/>
    <w:rsid w:val="003E5919"/>
    <w:rsid w:val="003E5D3A"/>
    <w:rsid w:val="003E76FD"/>
    <w:rsid w:val="003F139A"/>
    <w:rsid w:val="003F1A98"/>
    <w:rsid w:val="003F44AD"/>
    <w:rsid w:val="003F4B66"/>
    <w:rsid w:val="003F6D46"/>
    <w:rsid w:val="003F7142"/>
    <w:rsid w:val="00400379"/>
    <w:rsid w:val="004005C7"/>
    <w:rsid w:val="004008F8"/>
    <w:rsid w:val="00402299"/>
    <w:rsid w:val="004024A5"/>
    <w:rsid w:val="00402B5B"/>
    <w:rsid w:val="00403E47"/>
    <w:rsid w:val="004051AA"/>
    <w:rsid w:val="00407539"/>
    <w:rsid w:val="004104AF"/>
    <w:rsid w:val="004108C0"/>
    <w:rsid w:val="0041170C"/>
    <w:rsid w:val="00411D38"/>
    <w:rsid w:val="004130F0"/>
    <w:rsid w:val="0041334D"/>
    <w:rsid w:val="004137AA"/>
    <w:rsid w:val="004138D6"/>
    <w:rsid w:val="00414826"/>
    <w:rsid w:val="00414B04"/>
    <w:rsid w:val="00416297"/>
    <w:rsid w:val="00416B85"/>
    <w:rsid w:val="0042047A"/>
    <w:rsid w:val="00420A63"/>
    <w:rsid w:val="004242B2"/>
    <w:rsid w:val="00424DA2"/>
    <w:rsid w:val="004254D0"/>
    <w:rsid w:val="00426105"/>
    <w:rsid w:val="004274FC"/>
    <w:rsid w:val="004308CE"/>
    <w:rsid w:val="00431136"/>
    <w:rsid w:val="0043199A"/>
    <w:rsid w:val="00434446"/>
    <w:rsid w:val="0043496A"/>
    <w:rsid w:val="004357A4"/>
    <w:rsid w:val="0043707A"/>
    <w:rsid w:val="00437574"/>
    <w:rsid w:val="00437A32"/>
    <w:rsid w:val="0044112F"/>
    <w:rsid w:val="0044198E"/>
    <w:rsid w:val="00441D37"/>
    <w:rsid w:val="00444AD0"/>
    <w:rsid w:val="00444C92"/>
    <w:rsid w:val="00444F89"/>
    <w:rsid w:val="0044646D"/>
    <w:rsid w:val="00446E4E"/>
    <w:rsid w:val="00447865"/>
    <w:rsid w:val="00447868"/>
    <w:rsid w:val="00447E34"/>
    <w:rsid w:val="00452241"/>
    <w:rsid w:val="004523C0"/>
    <w:rsid w:val="0045342A"/>
    <w:rsid w:val="0045581E"/>
    <w:rsid w:val="00457F06"/>
    <w:rsid w:val="0046142B"/>
    <w:rsid w:val="004622ED"/>
    <w:rsid w:val="004638FF"/>
    <w:rsid w:val="004648B3"/>
    <w:rsid w:val="00464EEF"/>
    <w:rsid w:val="00465479"/>
    <w:rsid w:val="00467978"/>
    <w:rsid w:val="0047133C"/>
    <w:rsid w:val="0047139D"/>
    <w:rsid w:val="00471D36"/>
    <w:rsid w:val="0047212B"/>
    <w:rsid w:val="0047241D"/>
    <w:rsid w:val="0047484E"/>
    <w:rsid w:val="00474FE9"/>
    <w:rsid w:val="00475CE4"/>
    <w:rsid w:val="0047674D"/>
    <w:rsid w:val="0047742E"/>
    <w:rsid w:val="00477B25"/>
    <w:rsid w:val="00477B63"/>
    <w:rsid w:val="004805AB"/>
    <w:rsid w:val="00482955"/>
    <w:rsid w:val="0048302A"/>
    <w:rsid w:val="00483DEA"/>
    <w:rsid w:val="00483E9C"/>
    <w:rsid w:val="004848FA"/>
    <w:rsid w:val="0048498C"/>
    <w:rsid w:val="00485D72"/>
    <w:rsid w:val="00485DB6"/>
    <w:rsid w:val="00485E4E"/>
    <w:rsid w:val="0048692B"/>
    <w:rsid w:val="00486E2F"/>
    <w:rsid w:val="004874DB"/>
    <w:rsid w:val="004923DC"/>
    <w:rsid w:val="004963E9"/>
    <w:rsid w:val="00497AAF"/>
    <w:rsid w:val="004A563C"/>
    <w:rsid w:val="004A6D3A"/>
    <w:rsid w:val="004A7F9B"/>
    <w:rsid w:val="004B037F"/>
    <w:rsid w:val="004B15B2"/>
    <w:rsid w:val="004B28D9"/>
    <w:rsid w:val="004B61F5"/>
    <w:rsid w:val="004B7AAF"/>
    <w:rsid w:val="004B7F9F"/>
    <w:rsid w:val="004C2977"/>
    <w:rsid w:val="004C584A"/>
    <w:rsid w:val="004C60EB"/>
    <w:rsid w:val="004D187F"/>
    <w:rsid w:val="004D246A"/>
    <w:rsid w:val="004D6C4E"/>
    <w:rsid w:val="004E02C7"/>
    <w:rsid w:val="004E0E5C"/>
    <w:rsid w:val="004E1294"/>
    <w:rsid w:val="004E1CBB"/>
    <w:rsid w:val="004E2CE5"/>
    <w:rsid w:val="004E3799"/>
    <w:rsid w:val="004E5971"/>
    <w:rsid w:val="004E6182"/>
    <w:rsid w:val="004F0A05"/>
    <w:rsid w:val="004F2046"/>
    <w:rsid w:val="004F2847"/>
    <w:rsid w:val="004F387E"/>
    <w:rsid w:val="004F4114"/>
    <w:rsid w:val="004F641A"/>
    <w:rsid w:val="004F64A4"/>
    <w:rsid w:val="004F692F"/>
    <w:rsid w:val="004F72C1"/>
    <w:rsid w:val="004F7CFE"/>
    <w:rsid w:val="0050209B"/>
    <w:rsid w:val="00503266"/>
    <w:rsid w:val="0050534E"/>
    <w:rsid w:val="005054F1"/>
    <w:rsid w:val="00505AC5"/>
    <w:rsid w:val="00507434"/>
    <w:rsid w:val="00507E65"/>
    <w:rsid w:val="00512D3F"/>
    <w:rsid w:val="005154D7"/>
    <w:rsid w:val="00517235"/>
    <w:rsid w:val="005177AE"/>
    <w:rsid w:val="00520722"/>
    <w:rsid w:val="00520C8A"/>
    <w:rsid w:val="00522CD3"/>
    <w:rsid w:val="005245CB"/>
    <w:rsid w:val="00524E1E"/>
    <w:rsid w:val="005253B8"/>
    <w:rsid w:val="00530D37"/>
    <w:rsid w:val="0053167F"/>
    <w:rsid w:val="00532B29"/>
    <w:rsid w:val="00532D70"/>
    <w:rsid w:val="00532DD2"/>
    <w:rsid w:val="00533AC7"/>
    <w:rsid w:val="00533D00"/>
    <w:rsid w:val="00535412"/>
    <w:rsid w:val="005377EB"/>
    <w:rsid w:val="00537D41"/>
    <w:rsid w:val="005405B1"/>
    <w:rsid w:val="00543396"/>
    <w:rsid w:val="005446CD"/>
    <w:rsid w:val="005456F9"/>
    <w:rsid w:val="00547620"/>
    <w:rsid w:val="005478F4"/>
    <w:rsid w:val="00547A4F"/>
    <w:rsid w:val="0055132B"/>
    <w:rsid w:val="005521FD"/>
    <w:rsid w:val="00552744"/>
    <w:rsid w:val="0055305D"/>
    <w:rsid w:val="0055349F"/>
    <w:rsid w:val="0055473C"/>
    <w:rsid w:val="00554B9E"/>
    <w:rsid w:val="00555AD7"/>
    <w:rsid w:val="005566D0"/>
    <w:rsid w:val="00557379"/>
    <w:rsid w:val="00557697"/>
    <w:rsid w:val="005576C4"/>
    <w:rsid w:val="0056008B"/>
    <w:rsid w:val="00560487"/>
    <w:rsid w:val="005613E9"/>
    <w:rsid w:val="00561745"/>
    <w:rsid w:val="00561FF4"/>
    <w:rsid w:val="00562507"/>
    <w:rsid w:val="00562B0C"/>
    <w:rsid w:val="00562FA6"/>
    <w:rsid w:val="00563EF9"/>
    <w:rsid w:val="00564A00"/>
    <w:rsid w:val="00564CF9"/>
    <w:rsid w:val="00566DEC"/>
    <w:rsid w:val="0057003B"/>
    <w:rsid w:val="0057075C"/>
    <w:rsid w:val="00570BF5"/>
    <w:rsid w:val="00570F49"/>
    <w:rsid w:val="00571FB4"/>
    <w:rsid w:val="00574DE3"/>
    <w:rsid w:val="00575262"/>
    <w:rsid w:val="005761AA"/>
    <w:rsid w:val="00576AE3"/>
    <w:rsid w:val="00576EBE"/>
    <w:rsid w:val="00577A10"/>
    <w:rsid w:val="00580469"/>
    <w:rsid w:val="00580917"/>
    <w:rsid w:val="00580DEF"/>
    <w:rsid w:val="00583ECA"/>
    <w:rsid w:val="0058400D"/>
    <w:rsid w:val="00586CC4"/>
    <w:rsid w:val="0058741F"/>
    <w:rsid w:val="005913FB"/>
    <w:rsid w:val="00593625"/>
    <w:rsid w:val="00593F41"/>
    <w:rsid w:val="0059492D"/>
    <w:rsid w:val="00595B29"/>
    <w:rsid w:val="00595EA1"/>
    <w:rsid w:val="00595FDB"/>
    <w:rsid w:val="00597BC6"/>
    <w:rsid w:val="005A076A"/>
    <w:rsid w:val="005A116D"/>
    <w:rsid w:val="005A1B7F"/>
    <w:rsid w:val="005A2686"/>
    <w:rsid w:val="005A3E82"/>
    <w:rsid w:val="005A4397"/>
    <w:rsid w:val="005A4580"/>
    <w:rsid w:val="005A502C"/>
    <w:rsid w:val="005A5E49"/>
    <w:rsid w:val="005A6820"/>
    <w:rsid w:val="005A70E5"/>
    <w:rsid w:val="005A79B2"/>
    <w:rsid w:val="005B0B8A"/>
    <w:rsid w:val="005B0C73"/>
    <w:rsid w:val="005B103D"/>
    <w:rsid w:val="005B1FBF"/>
    <w:rsid w:val="005B3772"/>
    <w:rsid w:val="005B3869"/>
    <w:rsid w:val="005B54C3"/>
    <w:rsid w:val="005B6DF2"/>
    <w:rsid w:val="005C164B"/>
    <w:rsid w:val="005C1F45"/>
    <w:rsid w:val="005C2332"/>
    <w:rsid w:val="005C2CB0"/>
    <w:rsid w:val="005C366E"/>
    <w:rsid w:val="005C4148"/>
    <w:rsid w:val="005C4271"/>
    <w:rsid w:val="005C5C38"/>
    <w:rsid w:val="005C5DCE"/>
    <w:rsid w:val="005C74CA"/>
    <w:rsid w:val="005D0506"/>
    <w:rsid w:val="005D1638"/>
    <w:rsid w:val="005D28E3"/>
    <w:rsid w:val="005D3F4E"/>
    <w:rsid w:val="005D428C"/>
    <w:rsid w:val="005D4512"/>
    <w:rsid w:val="005D7823"/>
    <w:rsid w:val="005D7911"/>
    <w:rsid w:val="005E0330"/>
    <w:rsid w:val="005E2A27"/>
    <w:rsid w:val="005E2EBC"/>
    <w:rsid w:val="005E4B53"/>
    <w:rsid w:val="005E4FA8"/>
    <w:rsid w:val="005E51C9"/>
    <w:rsid w:val="005E6173"/>
    <w:rsid w:val="005E7A10"/>
    <w:rsid w:val="005E7EAF"/>
    <w:rsid w:val="005F14AE"/>
    <w:rsid w:val="005F1D8B"/>
    <w:rsid w:val="005F38F3"/>
    <w:rsid w:val="005F43DE"/>
    <w:rsid w:val="005F4AEF"/>
    <w:rsid w:val="005F5292"/>
    <w:rsid w:val="005F52F9"/>
    <w:rsid w:val="005F54F1"/>
    <w:rsid w:val="005F5B39"/>
    <w:rsid w:val="005F6155"/>
    <w:rsid w:val="005F73AC"/>
    <w:rsid w:val="005F7A96"/>
    <w:rsid w:val="006007F3"/>
    <w:rsid w:val="00601544"/>
    <w:rsid w:val="006016B0"/>
    <w:rsid w:val="00601957"/>
    <w:rsid w:val="00601EE1"/>
    <w:rsid w:val="00602BF5"/>
    <w:rsid w:val="006037AE"/>
    <w:rsid w:val="00604377"/>
    <w:rsid w:val="006052E8"/>
    <w:rsid w:val="00605563"/>
    <w:rsid w:val="0060765D"/>
    <w:rsid w:val="00607E41"/>
    <w:rsid w:val="006108BB"/>
    <w:rsid w:val="00610AC9"/>
    <w:rsid w:val="00611554"/>
    <w:rsid w:val="00611ABB"/>
    <w:rsid w:val="0061241B"/>
    <w:rsid w:val="00612C9A"/>
    <w:rsid w:val="00614014"/>
    <w:rsid w:val="00614A28"/>
    <w:rsid w:val="006164C0"/>
    <w:rsid w:val="006179FB"/>
    <w:rsid w:val="00617BE9"/>
    <w:rsid w:val="00622669"/>
    <w:rsid w:val="00622691"/>
    <w:rsid w:val="00622F01"/>
    <w:rsid w:val="00622F7E"/>
    <w:rsid w:val="00625DCC"/>
    <w:rsid w:val="0062657C"/>
    <w:rsid w:val="00627A20"/>
    <w:rsid w:val="00630588"/>
    <w:rsid w:val="00631B8E"/>
    <w:rsid w:val="00632379"/>
    <w:rsid w:val="00633E7D"/>
    <w:rsid w:val="00634040"/>
    <w:rsid w:val="00634135"/>
    <w:rsid w:val="0063420A"/>
    <w:rsid w:val="006343A8"/>
    <w:rsid w:val="006345BB"/>
    <w:rsid w:val="00635128"/>
    <w:rsid w:val="00636335"/>
    <w:rsid w:val="00640F59"/>
    <w:rsid w:val="00643226"/>
    <w:rsid w:val="0064797A"/>
    <w:rsid w:val="00647FE3"/>
    <w:rsid w:val="00650172"/>
    <w:rsid w:val="0065265D"/>
    <w:rsid w:val="006530FF"/>
    <w:rsid w:val="00653B84"/>
    <w:rsid w:val="00655E94"/>
    <w:rsid w:val="00660C77"/>
    <w:rsid w:val="0066104C"/>
    <w:rsid w:val="006617F6"/>
    <w:rsid w:val="0066362B"/>
    <w:rsid w:val="006649D4"/>
    <w:rsid w:val="006655AF"/>
    <w:rsid w:val="00667539"/>
    <w:rsid w:val="00667901"/>
    <w:rsid w:val="006710CF"/>
    <w:rsid w:val="00671B5C"/>
    <w:rsid w:val="0067233E"/>
    <w:rsid w:val="00672493"/>
    <w:rsid w:val="006739DC"/>
    <w:rsid w:val="00674065"/>
    <w:rsid w:val="006745C7"/>
    <w:rsid w:val="0067470D"/>
    <w:rsid w:val="00674CF2"/>
    <w:rsid w:val="0067651C"/>
    <w:rsid w:val="00677267"/>
    <w:rsid w:val="0068028C"/>
    <w:rsid w:val="00681963"/>
    <w:rsid w:val="00681DF7"/>
    <w:rsid w:val="00682BBC"/>
    <w:rsid w:val="0068303D"/>
    <w:rsid w:val="00684124"/>
    <w:rsid w:val="006847F7"/>
    <w:rsid w:val="006859C7"/>
    <w:rsid w:val="0068719D"/>
    <w:rsid w:val="006871EF"/>
    <w:rsid w:val="00687C99"/>
    <w:rsid w:val="00690736"/>
    <w:rsid w:val="00690CA7"/>
    <w:rsid w:val="006915E7"/>
    <w:rsid w:val="00694317"/>
    <w:rsid w:val="006964D8"/>
    <w:rsid w:val="006972FC"/>
    <w:rsid w:val="00697738"/>
    <w:rsid w:val="006A1B45"/>
    <w:rsid w:val="006A1CE0"/>
    <w:rsid w:val="006A4BE1"/>
    <w:rsid w:val="006A568E"/>
    <w:rsid w:val="006A5A8C"/>
    <w:rsid w:val="006A5E5F"/>
    <w:rsid w:val="006A5F96"/>
    <w:rsid w:val="006B0DC3"/>
    <w:rsid w:val="006B1A3B"/>
    <w:rsid w:val="006B1EE3"/>
    <w:rsid w:val="006B3226"/>
    <w:rsid w:val="006B369A"/>
    <w:rsid w:val="006B4D66"/>
    <w:rsid w:val="006B4FBA"/>
    <w:rsid w:val="006B5AB3"/>
    <w:rsid w:val="006B6AA7"/>
    <w:rsid w:val="006B77FF"/>
    <w:rsid w:val="006C08D8"/>
    <w:rsid w:val="006C11E0"/>
    <w:rsid w:val="006C1389"/>
    <w:rsid w:val="006C272D"/>
    <w:rsid w:val="006C303B"/>
    <w:rsid w:val="006C3A57"/>
    <w:rsid w:val="006C460A"/>
    <w:rsid w:val="006C4A34"/>
    <w:rsid w:val="006C52D2"/>
    <w:rsid w:val="006C5C9F"/>
    <w:rsid w:val="006D07B9"/>
    <w:rsid w:val="006D103B"/>
    <w:rsid w:val="006D367E"/>
    <w:rsid w:val="006D3C83"/>
    <w:rsid w:val="006D432D"/>
    <w:rsid w:val="006D479C"/>
    <w:rsid w:val="006D4B43"/>
    <w:rsid w:val="006D5699"/>
    <w:rsid w:val="006E0A5F"/>
    <w:rsid w:val="006E1149"/>
    <w:rsid w:val="006E3CB5"/>
    <w:rsid w:val="006E5075"/>
    <w:rsid w:val="006E5DDD"/>
    <w:rsid w:val="006E688A"/>
    <w:rsid w:val="006E6AEE"/>
    <w:rsid w:val="006E73E0"/>
    <w:rsid w:val="006E7555"/>
    <w:rsid w:val="006E7CE3"/>
    <w:rsid w:val="006F01C0"/>
    <w:rsid w:val="006F06D8"/>
    <w:rsid w:val="006F1250"/>
    <w:rsid w:val="006F2D0C"/>
    <w:rsid w:val="006F3375"/>
    <w:rsid w:val="006F3611"/>
    <w:rsid w:val="006F3D48"/>
    <w:rsid w:val="006F5BC0"/>
    <w:rsid w:val="006F5F7C"/>
    <w:rsid w:val="006F71B0"/>
    <w:rsid w:val="0070010C"/>
    <w:rsid w:val="00700277"/>
    <w:rsid w:val="00700AC9"/>
    <w:rsid w:val="00700C9A"/>
    <w:rsid w:val="00701EB1"/>
    <w:rsid w:val="007028BB"/>
    <w:rsid w:val="00702BA7"/>
    <w:rsid w:val="00703220"/>
    <w:rsid w:val="00703706"/>
    <w:rsid w:val="00703814"/>
    <w:rsid w:val="0071100D"/>
    <w:rsid w:val="007143BB"/>
    <w:rsid w:val="00714982"/>
    <w:rsid w:val="00717977"/>
    <w:rsid w:val="00720D7E"/>
    <w:rsid w:val="007230E9"/>
    <w:rsid w:val="00723F3A"/>
    <w:rsid w:val="0072438D"/>
    <w:rsid w:val="00727653"/>
    <w:rsid w:val="00733688"/>
    <w:rsid w:val="0073389F"/>
    <w:rsid w:val="00736B92"/>
    <w:rsid w:val="007373D4"/>
    <w:rsid w:val="0074091A"/>
    <w:rsid w:val="00740D16"/>
    <w:rsid w:val="00740E6B"/>
    <w:rsid w:val="007414F0"/>
    <w:rsid w:val="00741CB5"/>
    <w:rsid w:val="00744375"/>
    <w:rsid w:val="00745903"/>
    <w:rsid w:val="00745BC2"/>
    <w:rsid w:val="007479C2"/>
    <w:rsid w:val="00750491"/>
    <w:rsid w:val="00750A67"/>
    <w:rsid w:val="00752C38"/>
    <w:rsid w:val="0075384C"/>
    <w:rsid w:val="00753B02"/>
    <w:rsid w:val="007565A3"/>
    <w:rsid w:val="00757B32"/>
    <w:rsid w:val="00761CA0"/>
    <w:rsid w:val="00762FED"/>
    <w:rsid w:val="007631CE"/>
    <w:rsid w:val="007641A2"/>
    <w:rsid w:val="00765DB3"/>
    <w:rsid w:val="00766DD2"/>
    <w:rsid w:val="00766E38"/>
    <w:rsid w:val="00770E32"/>
    <w:rsid w:val="00771324"/>
    <w:rsid w:val="00771CE7"/>
    <w:rsid w:val="00772137"/>
    <w:rsid w:val="00772168"/>
    <w:rsid w:val="007736D2"/>
    <w:rsid w:val="00774F13"/>
    <w:rsid w:val="007767B9"/>
    <w:rsid w:val="0077710E"/>
    <w:rsid w:val="00777A2B"/>
    <w:rsid w:val="00780937"/>
    <w:rsid w:val="00780993"/>
    <w:rsid w:val="00781587"/>
    <w:rsid w:val="00781F64"/>
    <w:rsid w:val="007833EA"/>
    <w:rsid w:val="007850F4"/>
    <w:rsid w:val="00785599"/>
    <w:rsid w:val="00786DB4"/>
    <w:rsid w:val="00787D10"/>
    <w:rsid w:val="00792B5F"/>
    <w:rsid w:val="00793450"/>
    <w:rsid w:val="00795D11"/>
    <w:rsid w:val="00795D71"/>
    <w:rsid w:val="007960B8"/>
    <w:rsid w:val="007A0105"/>
    <w:rsid w:val="007A047A"/>
    <w:rsid w:val="007A16DA"/>
    <w:rsid w:val="007A412E"/>
    <w:rsid w:val="007A55BC"/>
    <w:rsid w:val="007A58B9"/>
    <w:rsid w:val="007B00CF"/>
    <w:rsid w:val="007B041C"/>
    <w:rsid w:val="007B138A"/>
    <w:rsid w:val="007B436B"/>
    <w:rsid w:val="007B4762"/>
    <w:rsid w:val="007B5A1C"/>
    <w:rsid w:val="007B5AC9"/>
    <w:rsid w:val="007B5DA9"/>
    <w:rsid w:val="007B5DBD"/>
    <w:rsid w:val="007B6876"/>
    <w:rsid w:val="007B758E"/>
    <w:rsid w:val="007C0327"/>
    <w:rsid w:val="007C5221"/>
    <w:rsid w:val="007C654A"/>
    <w:rsid w:val="007D1443"/>
    <w:rsid w:val="007D42FA"/>
    <w:rsid w:val="007D45C9"/>
    <w:rsid w:val="007D4894"/>
    <w:rsid w:val="007D6D94"/>
    <w:rsid w:val="007D7298"/>
    <w:rsid w:val="007E0EEE"/>
    <w:rsid w:val="007E2208"/>
    <w:rsid w:val="007E4399"/>
    <w:rsid w:val="007E449C"/>
    <w:rsid w:val="007E44AF"/>
    <w:rsid w:val="007E4623"/>
    <w:rsid w:val="007F34E4"/>
    <w:rsid w:val="008023B9"/>
    <w:rsid w:val="008066C4"/>
    <w:rsid w:val="00811027"/>
    <w:rsid w:val="00811AF5"/>
    <w:rsid w:val="00813D48"/>
    <w:rsid w:val="0081605F"/>
    <w:rsid w:val="00816076"/>
    <w:rsid w:val="008169C3"/>
    <w:rsid w:val="00817435"/>
    <w:rsid w:val="0082019E"/>
    <w:rsid w:val="008215C6"/>
    <w:rsid w:val="008217C8"/>
    <w:rsid w:val="0082186C"/>
    <w:rsid w:val="00821CA1"/>
    <w:rsid w:val="008228D9"/>
    <w:rsid w:val="00822D2B"/>
    <w:rsid w:val="0082332E"/>
    <w:rsid w:val="00824778"/>
    <w:rsid w:val="00831AD1"/>
    <w:rsid w:val="00832393"/>
    <w:rsid w:val="00832667"/>
    <w:rsid w:val="00833622"/>
    <w:rsid w:val="008346A1"/>
    <w:rsid w:val="008347BF"/>
    <w:rsid w:val="0083695C"/>
    <w:rsid w:val="00837817"/>
    <w:rsid w:val="00837B14"/>
    <w:rsid w:val="00840670"/>
    <w:rsid w:val="008432BA"/>
    <w:rsid w:val="0084356F"/>
    <w:rsid w:val="008448EF"/>
    <w:rsid w:val="008461CA"/>
    <w:rsid w:val="00846DB8"/>
    <w:rsid w:val="008475BD"/>
    <w:rsid w:val="0085222A"/>
    <w:rsid w:val="00854619"/>
    <w:rsid w:val="00854B44"/>
    <w:rsid w:val="008553FD"/>
    <w:rsid w:val="00855DED"/>
    <w:rsid w:val="008576BF"/>
    <w:rsid w:val="00857EAD"/>
    <w:rsid w:val="00861622"/>
    <w:rsid w:val="00862701"/>
    <w:rsid w:val="00862CCF"/>
    <w:rsid w:val="008634CB"/>
    <w:rsid w:val="00863B5F"/>
    <w:rsid w:val="00864885"/>
    <w:rsid w:val="00864E95"/>
    <w:rsid w:val="00865E91"/>
    <w:rsid w:val="00865EF9"/>
    <w:rsid w:val="00870016"/>
    <w:rsid w:val="0087048B"/>
    <w:rsid w:val="0087174E"/>
    <w:rsid w:val="00871B19"/>
    <w:rsid w:val="00871E81"/>
    <w:rsid w:val="00872E83"/>
    <w:rsid w:val="00874062"/>
    <w:rsid w:val="008744CE"/>
    <w:rsid w:val="00875934"/>
    <w:rsid w:val="00876829"/>
    <w:rsid w:val="00880F58"/>
    <w:rsid w:val="00881902"/>
    <w:rsid w:val="00881AC3"/>
    <w:rsid w:val="0088366F"/>
    <w:rsid w:val="00883EBB"/>
    <w:rsid w:val="00884113"/>
    <w:rsid w:val="008861EA"/>
    <w:rsid w:val="008863A3"/>
    <w:rsid w:val="00890E83"/>
    <w:rsid w:val="00891B14"/>
    <w:rsid w:val="00891FA2"/>
    <w:rsid w:val="00892087"/>
    <w:rsid w:val="00892873"/>
    <w:rsid w:val="00892F3F"/>
    <w:rsid w:val="0089351A"/>
    <w:rsid w:val="00894ABE"/>
    <w:rsid w:val="00895709"/>
    <w:rsid w:val="0089647D"/>
    <w:rsid w:val="00897809"/>
    <w:rsid w:val="008A11B3"/>
    <w:rsid w:val="008A234E"/>
    <w:rsid w:val="008A267F"/>
    <w:rsid w:val="008A27D0"/>
    <w:rsid w:val="008A2A34"/>
    <w:rsid w:val="008A2CA3"/>
    <w:rsid w:val="008A72F6"/>
    <w:rsid w:val="008B0638"/>
    <w:rsid w:val="008B0BBF"/>
    <w:rsid w:val="008B184A"/>
    <w:rsid w:val="008B1C87"/>
    <w:rsid w:val="008B2DB5"/>
    <w:rsid w:val="008B6412"/>
    <w:rsid w:val="008B669F"/>
    <w:rsid w:val="008B7225"/>
    <w:rsid w:val="008B750B"/>
    <w:rsid w:val="008C0F3C"/>
    <w:rsid w:val="008C15F3"/>
    <w:rsid w:val="008C2443"/>
    <w:rsid w:val="008C26B5"/>
    <w:rsid w:val="008C2917"/>
    <w:rsid w:val="008C3A6A"/>
    <w:rsid w:val="008C3CA9"/>
    <w:rsid w:val="008C3EA0"/>
    <w:rsid w:val="008C44D9"/>
    <w:rsid w:val="008C465F"/>
    <w:rsid w:val="008C50AA"/>
    <w:rsid w:val="008C7FFB"/>
    <w:rsid w:val="008D0460"/>
    <w:rsid w:val="008D0629"/>
    <w:rsid w:val="008D0C98"/>
    <w:rsid w:val="008D550D"/>
    <w:rsid w:val="008E0847"/>
    <w:rsid w:val="008E0A43"/>
    <w:rsid w:val="008E1682"/>
    <w:rsid w:val="008E1BFF"/>
    <w:rsid w:val="008E1F11"/>
    <w:rsid w:val="008E327B"/>
    <w:rsid w:val="008E608A"/>
    <w:rsid w:val="008F0125"/>
    <w:rsid w:val="008F1199"/>
    <w:rsid w:val="008F143B"/>
    <w:rsid w:val="008F5960"/>
    <w:rsid w:val="008F7761"/>
    <w:rsid w:val="008F7EA5"/>
    <w:rsid w:val="00901835"/>
    <w:rsid w:val="00902C78"/>
    <w:rsid w:val="00904433"/>
    <w:rsid w:val="00904F88"/>
    <w:rsid w:val="00905A0A"/>
    <w:rsid w:val="00910037"/>
    <w:rsid w:val="0091157A"/>
    <w:rsid w:val="009146E2"/>
    <w:rsid w:val="00914C10"/>
    <w:rsid w:val="009164E7"/>
    <w:rsid w:val="00916B0D"/>
    <w:rsid w:val="00916DA1"/>
    <w:rsid w:val="00917812"/>
    <w:rsid w:val="009200A4"/>
    <w:rsid w:val="00920225"/>
    <w:rsid w:val="009205B4"/>
    <w:rsid w:val="00921152"/>
    <w:rsid w:val="009212A4"/>
    <w:rsid w:val="00922DA9"/>
    <w:rsid w:val="0092328A"/>
    <w:rsid w:val="00924768"/>
    <w:rsid w:val="0092538A"/>
    <w:rsid w:val="0092556B"/>
    <w:rsid w:val="00925852"/>
    <w:rsid w:val="00925CB2"/>
    <w:rsid w:val="009263DE"/>
    <w:rsid w:val="00926D39"/>
    <w:rsid w:val="009306CD"/>
    <w:rsid w:val="00930B2B"/>
    <w:rsid w:val="00931CB5"/>
    <w:rsid w:val="00932781"/>
    <w:rsid w:val="00934A7B"/>
    <w:rsid w:val="009377C6"/>
    <w:rsid w:val="0094018F"/>
    <w:rsid w:val="0094133A"/>
    <w:rsid w:val="00941FE8"/>
    <w:rsid w:val="00944F8F"/>
    <w:rsid w:val="00944FA5"/>
    <w:rsid w:val="00951A60"/>
    <w:rsid w:val="00951AE2"/>
    <w:rsid w:val="009532CE"/>
    <w:rsid w:val="00953805"/>
    <w:rsid w:val="00953866"/>
    <w:rsid w:val="00953FE9"/>
    <w:rsid w:val="0095456F"/>
    <w:rsid w:val="0095639C"/>
    <w:rsid w:val="009564BF"/>
    <w:rsid w:val="009619DC"/>
    <w:rsid w:val="009625BA"/>
    <w:rsid w:val="0096387B"/>
    <w:rsid w:val="009638E0"/>
    <w:rsid w:val="009641D0"/>
    <w:rsid w:val="0096477D"/>
    <w:rsid w:val="0096689C"/>
    <w:rsid w:val="00966956"/>
    <w:rsid w:val="00971F57"/>
    <w:rsid w:val="00975851"/>
    <w:rsid w:val="00975CCE"/>
    <w:rsid w:val="00976FB7"/>
    <w:rsid w:val="009777E9"/>
    <w:rsid w:val="00980888"/>
    <w:rsid w:val="00980A11"/>
    <w:rsid w:val="009830CA"/>
    <w:rsid w:val="00985C7F"/>
    <w:rsid w:val="009870AC"/>
    <w:rsid w:val="00987CD8"/>
    <w:rsid w:val="0099137A"/>
    <w:rsid w:val="009917F7"/>
    <w:rsid w:val="00995CF5"/>
    <w:rsid w:val="00997052"/>
    <w:rsid w:val="009A1276"/>
    <w:rsid w:val="009A5538"/>
    <w:rsid w:val="009A679C"/>
    <w:rsid w:val="009A7C21"/>
    <w:rsid w:val="009A7DB6"/>
    <w:rsid w:val="009A7DE4"/>
    <w:rsid w:val="009B0840"/>
    <w:rsid w:val="009B0EF2"/>
    <w:rsid w:val="009B199D"/>
    <w:rsid w:val="009B20CB"/>
    <w:rsid w:val="009B31AF"/>
    <w:rsid w:val="009B32D0"/>
    <w:rsid w:val="009B567B"/>
    <w:rsid w:val="009B7449"/>
    <w:rsid w:val="009B77D5"/>
    <w:rsid w:val="009B7BFB"/>
    <w:rsid w:val="009B7D65"/>
    <w:rsid w:val="009C04E8"/>
    <w:rsid w:val="009C17D2"/>
    <w:rsid w:val="009C2381"/>
    <w:rsid w:val="009C3662"/>
    <w:rsid w:val="009C4C35"/>
    <w:rsid w:val="009C51D0"/>
    <w:rsid w:val="009C615B"/>
    <w:rsid w:val="009D04A8"/>
    <w:rsid w:val="009D05D5"/>
    <w:rsid w:val="009D1B1B"/>
    <w:rsid w:val="009D2F3B"/>
    <w:rsid w:val="009D55BB"/>
    <w:rsid w:val="009D6073"/>
    <w:rsid w:val="009D6626"/>
    <w:rsid w:val="009D6CA1"/>
    <w:rsid w:val="009E0DCE"/>
    <w:rsid w:val="009E1CC8"/>
    <w:rsid w:val="009E2371"/>
    <w:rsid w:val="009E3263"/>
    <w:rsid w:val="009E35C1"/>
    <w:rsid w:val="009E3C40"/>
    <w:rsid w:val="009E4C7A"/>
    <w:rsid w:val="009E5795"/>
    <w:rsid w:val="009E61DF"/>
    <w:rsid w:val="009E7062"/>
    <w:rsid w:val="009F04D7"/>
    <w:rsid w:val="009F0FA5"/>
    <w:rsid w:val="009F5C40"/>
    <w:rsid w:val="009F5C7C"/>
    <w:rsid w:val="009F74F1"/>
    <w:rsid w:val="009F780B"/>
    <w:rsid w:val="00A005E5"/>
    <w:rsid w:val="00A00633"/>
    <w:rsid w:val="00A013B6"/>
    <w:rsid w:val="00A02057"/>
    <w:rsid w:val="00A023CF"/>
    <w:rsid w:val="00A02C04"/>
    <w:rsid w:val="00A03292"/>
    <w:rsid w:val="00A03724"/>
    <w:rsid w:val="00A04B0E"/>
    <w:rsid w:val="00A04FAC"/>
    <w:rsid w:val="00A05BDC"/>
    <w:rsid w:val="00A066E3"/>
    <w:rsid w:val="00A06815"/>
    <w:rsid w:val="00A10FC4"/>
    <w:rsid w:val="00A15303"/>
    <w:rsid w:val="00A16350"/>
    <w:rsid w:val="00A166EB"/>
    <w:rsid w:val="00A16AA7"/>
    <w:rsid w:val="00A16E8A"/>
    <w:rsid w:val="00A17109"/>
    <w:rsid w:val="00A2055F"/>
    <w:rsid w:val="00A20D45"/>
    <w:rsid w:val="00A22D4A"/>
    <w:rsid w:val="00A22E48"/>
    <w:rsid w:val="00A24198"/>
    <w:rsid w:val="00A26440"/>
    <w:rsid w:val="00A2694A"/>
    <w:rsid w:val="00A27441"/>
    <w:rsid w:val="00A30CD3"/>
    <w:rsid w:val="00A31496"/>
    <w:rsid w:val="00A35045"/>
    <w:rsid w:val="00A3674C"/>
    <w:rsid w:val="00A373D9"/>
    <w:rsid w:val="00A37AD9"/>
    <w:rsid w:val="00A434A0"/>
    <w:rsid w:val="00A436D5"/>
    <w:rsid w:val="00A4510F"/>
    <w:rsid w:val="00A46CEE"/>
    <w:rsid w:val="00A46F1F"/>
    <w:rsid w:val="00A47337"/>
    <w:rsid w:val="00A47368"/>
    <w:rsid w:val="00A50BCC"/>
    <w:rsid w:val="00A5135F"/>
    <w:rsid w:val="00A5175F"/>
    <w:rsid w:val="00A5184D"/>
    <w:rsid w:val="00A5553D"/>
    <w:rsid w:val="00A55C13"/>
    <w:rsid w:val="00A55E16"/>
    <w:rsid w:val="00A55F66"/>
    <w:rsid w:val="00A57D08"/>
    <w:rsid w:val="00A61959"/>
    <w:rsid w:val="00A62CF4"/>
    <w:rsid w:val="00A63332"/>
    <w:rsid w:val="00A6514F"/>
    <w:rsid w:val="00A65BC3"/>
    <w:rsid w:val="00A6638C"/>
    <w:rsid w:val="00A7039D"/>
    <w:rsid w:val="00A726A4"/>
    <w:rsid w:val="00A72E45"/>
    <w:rsid w:val="00A743AE"/>
    <w:rsid w:val="00A75598"/>
    <w:rsid w:val="00A757F6"/>
    <w:rsid w:val="00A76382"/>
    <w:rsid w:val="00A763D0"/>
    <w:rsid w:val="00A770E0"/>
    <w:rsid w:val="00A7787F"/>
    <w:rsid w:val="00A804FC"/>
    <w:rsid w:val="00A81809"/>
    <w:rsid w:val="00A81829"/>
    <w:rsid w:val="00A81A4E"/>
    <w:rsid w:val="00A84C17"/>
    <w:rsid w:val="00A86199"/>
    <w:rsid w:val="00A86B17"/>
    <w:rsid w:val="00A87390"/>
    <w:rsid w:val="00A87843"/>
    <w:rsid w:val="00A903C6"/>
    <w:rsid w:val="00A91CAC"/>
    <w:rsid w:val="00A92E7E"/>
    <w:rsid w:val="00A931B4"/>
    <w:rsid w:val="00A93AFD"/>
    <w:rsid w:val="00A94208"/>
    <w:rsid w:val="00A95C4D"/>
    <w:rsid w:val="00A9637D"/>
    <w:rsid w:val="00A965AA"/>
    <w:rsid w:val="00A97AF2"/>
    <w:rsid w:val="00A97C94"/>
    <w:rsid w:val="00AA17AF"/>
    <w:rsid w:val="00AA2240"/>
    <w:rsid w:val="00AA3BF4"/>
    <w:rsid w:val="00AA4B8B"/>
    <w:rsid w:val="00AA74B7"/>
    <w:rsid w:val="00AB0595"/>
    <w:rsid w:val="00AB30B1"/>
    <w:rsid w:val="00AB32D4"/>
    <w:rsid w:val="00AB356B"/>
    <w:rsid w:val="00AB3EF1"/>
    <w:rsid w:val="00AB59F5"/>
    <w:rsid w:val="00AB61F9"/>
    <w:rsid w:val="00AB62BC"/>
    <w:rsid w:val="00AB6649"/>
    <w:rsid w:val="00AB6960"/>
    <w:rsid w:val="00AB69A5"/>
    <w:rsid w:val="00AC0694"/>
    <w:rsid w:val="00AC2C91"/>
    <w:rsid w:val="00AC546C"/>
    <w:rsid w:val="00AC5585"/>
    <w:rsid w:val="00AC6EE1"/>
    <w:rsid w:val="00AC7060"/>
    <w:rsid w:val="00AD0B1E"/>
    <w:rsid w:val="00AD0E6D"/>
    <w:rsid w:val="00AD49E2"/>
    <w:rsid w:val="00AD6BBC"/>
    <w:rsid w:val="00AE007D"/>
    <w:rsid w:val="00AE0210"/>
    <w:rsid w:val="00AE2776"/>
    <w:rsid w:val="00AE28C4"/>
    <w:rsid w:val="00AE355C"/>
    <w:rsid w:val="00AE4B00"/>
    <w:rsid w:val="00AE7448"/>
    <w:rsid w:val="00AE7657"/>
    <w:rsid w:val="00AF05B3"/>
    <w:rsid w:val="00AF10A7"/>
    <w:rsid w:val="00AF17D7"/>
    <w:rsid w:val="00AF1F1C"/>
    <w:rsid w:val="00AF47DB"/>
    <w:rsid w:val="00AF640A"/>
    <w:rsid w:val="00AF76E0"/>
    <w:rsid w:val="00AF7BB5"/>
    <w:rsid w:val="00B00D38"/>
    <w:rsid w:val="00B01165"/>
    <w:rsid w:val="00B012A6"/>
    <w:rsid w:val="00B01564"/>
    <w:rsid w:val="00B01E20"/>
    <w:rsid w:val="00B04B27"/>
    <w:rsid w:val="00B07800"/>
    <w:rsid w:val="00B07CED"/>
    <w:rsid w:val="00B11CD2"/>
    <w:rsid w:val="00B13429"/>
    <w:rsid w:val="00B13C90"/>
    <w:rsid w:val="00B149D5"/>
    <w:rsid w:val="00B16A0C"/>
    <w:rsid w:val="00B17A0F"/>
    <w:rsid w:val="00B22849"/>
    <w:rsid w:val="00B24843"/>
    <w:rsid w:val="00B24DC2"/>
    <w:rsid w:val="00B25337"/>
    <w:rsid w:val="00B253F7"/>
    <w:rsid w:val="00B256A8"/>
    <w:rsid w:val="00B25FEF"/>
    <w:rsid w:val="00B26C42"/>
    <w:rsid w:val="00B26C92"/>
    <w:rsid w:val="00B33509"/>
    <w:rsid w:val="00B35DB6"/>
    <w:rsid w:val="00B372E6"/>
    <w:rsid w:val="00B378F5"/>
    <w:rsid w:val="00B37C12"/>
    <w:rsid w:val="00B37E2F"/>
    <w:rsid w:val="00B41BA5"/>
    <w:rsid w:val="00B41D35"/>
    <w:rsid w:val="00B41F02"/>
    <w:rsid w:val="00B434E5"/>
    <w:rsid w:val="00B45415"/>
    <w:rsid w:val="00B4656C"/>
    <w:rsid w:val="00B4797F"/>
    <w:rsid w:val="00B5112E"/>
    <w:rsid w:val="00B53CEA"/>
    <w:rsid w:val="00B544C9"/>
    <w:rsid w:val="00B55BE9"/>
    <w:rsid w:val="00B56163"/>
    <w:rsid w:val="00B564CD"/>
    <w:rsid w:val="00B6008E"/>
    <w:rsid w:val="00B6140B"/>
    <w:rsid w:val="00B617FD"/>
    <w:rsid w:val="00B623BB"/>
    <w:rsid w:val="00B6499D"/>
    <w:rsid w:val="00B65B5D"/>
    <w:rsid w:val="00B65BE1"/>
    <w:rsid w:val="00B661E8"/>
    <w:rsid w:val="00B6768C"/>
    <w:rsid w:val="00B679E1"/>
    <w:rsid w:val="00B7023D"/>
    <w:rsid w:val="00B70E38"/>
    <w:rsid w:val="00B7235E"/>
    <w:rsid w:val="00B74E2D"/>
    <w:rsid w:val="00B74E6D"/>
    <w:rsid w:val="00B76878"/>
    <w:rsid w:val="00B77074"/>
    <w:rsid w:val="00B773DF"/>
    <w:rsid w:val="00B80143"/>
    <w:rsid w:val="00B805F5"/>
    <w:rsid w:val="00B811F5"/>
    <w:rsid w:val="00B8189F"/>
    <w:rsid w:val="00B82E3F"/>
    <w:rsid w:val="00B83DB8"/>
    <w:rsid w:val="00B85BC4"/>
    <w:rsid w:val="00B90FDD"/>
    <w:rsid w:val="00B93474"/>
    <w:rsid w:val="00B9494F"/>
    <w:rsid w:val="00B96EB3"/>
    <w:rsid w:val="00BA0005"/>
    <w:rsid w:val="00BA0BE1"/>
    <w:rsid w:val="00BA3669"/>
    <w:rsid w:val="00BA3B3B"/>
    <w:rsid w:val="00BA42BA"/>
    <w:rsid w:val="00BA4BAB"/>
    <w:rsid w:val="00BA5BD7"/>
    <w:rsid w:val="00BA6184"/>
    <w:rsid w:val="00BA62BD"/>
    <w:rsid w:val="00BA6D3E"/>
    <w:rsid w:val="00BA7699"/>
    <w:rsid w:val="00BA798F"/>
    <w:rsid w:val="00BB148E"/>
    <w:rsid w:val="00BB1C86"/>
    <w:rsid w:val="00BB21C6"/>
    <w:rsid w:val="00BB3633"/>
    <w:rsid w:val="00BB6266"/>
    <w:rsid w:val="00BB6538"/>
    <w:rsid w:val="00BB69F2"/>
    <w:rsid w:val="00BB7059"/>
    <w:rsid w:val="00BB7690"/>
    <w:rsid w:val="00BC612F"/>
    <w:rsid w:val="00BC6CDF"/>
    <w:rsid w:val="00BC6F42"/>
    <w:rsid w:val="00BD0C76"/>
    <w:rsid w:val="00BD0D7F"/>
    <w:rsid w:val="00BD239D"/>
    <w:rsid w:val="00BD2F63"/>
    <w:rsid w:val="00BD3F94"/>
    <w:rsid w:val="00BD4367"/>
    <w:rsid w:val="00BD46A6"/>
    <w:rsid w:val="00BD58FA"/>
    <w:rsid w:val="00BD64B8"/>
    <w:rsid w:val="00BD7869"/>
    <w:rsid w:val="00BE017D"/>
    <w:rsid w:val="00BE02DB"/>
    <w:rsid w:val="00BE5AAF"/>
    <w:rsid w:val="00BE5C2D"/>
    <w:rsid w:val="00BE601B"/>
    <w:rsid w:val="00BE7D76"/>
    <w:rsid w:val="00BF05A2"/>
    <w:rsid w:val="00BF0675"/>
    <w:rsid w:val="00BF0C35"/>
    <w:rsid w:val="00BF1265"/>
    <w:rsid w:val="00BF1F3C"/>
    <w:rsid w:val="00BF335E"/>
    <w:rsid w:val="00BF44BE"/>
    <w:rsid w:val="00BF5353"/>
    <w:rsid w:val="00BF62B0"/>
    <w:rsid w:val="00BF6DEF"/>
    <w:rsid w:val="00BF7507"/>
    <w:rsid w:val="00C00FE2"/>
    <w:rsid w:val="00C01546"/>
    <w:rsid w:val="00C01A7D"/>
    <w:rsid w:val="00C0213E"/>
    <w:rsid w:val="00C05723"/>
    <w:rsid w:val="00C0639B"/>
    <w:rsid w:val="00C12170"/>
    <w:rsid w:val="00C12612"/>
    <w:rsid w:val="00C126A6"/>
    <w:rsid w:val="00C1381E"/>
    <w:rsid w:val="00C14A36"/>
    <w:rsid w:val="00C14D09"/>
    <w:rsid w:val="00C154E2"/>
    <w:rsid w:val="00C17610"/>
    <w:rsid w:val="00C2060F"/>
    <w:rsid w:val="00C21ADA"/>
    <w:rsid w:val="00C249CF"/>
    <w:rsid w:val="00C24BCC"/>
    <w:rsid w:val="00C255B0"/>
    <w:rsid w:val="00C25F26"/>
    <w:rsid w:val="00C2792E"/>
    <w:rsid w:val="00C30FC1"/>
    <w:rsid w:val="00C31C39"/>
    <w:rsid w:val="00C32A90"/>
    <w:rsid w:val="00C32E55"/>
    <w:rsid w:val="00C337A0"/>
    <w:rsid w:val="00C33E91"/>
    <w:rsid w:val="00C34C99"/>
    <w:rsid w:val="00C34D67"/>
    <w:rsid w:val="00C36AB5"/>
    <w:rsid w:val="00C36B47"/>
    <w:rsid w:val="00C46B9E"/>
    <w:rsid w:val="00C4740A"/>
    <w:rsid w:val="00C522CC"/>
    <w:rsid w:val="00C569A3"/>
    <w:rsid w:val="00C56DC7"/>
    <w:rsid w:val="00C60048"/>
    <w:rsid w:val="00C6160C"/>
    <w:rsid w:val="00C62006"/>
    <w:rsid w:val="00C62D3D"/>
    <w:rsid w:val="00C63032"/>
    <w:rsid w:val="00C63074"/>
    <w:rsid w:val="00C6315E"/>
    <w:rsid w:val="00C640B4"/>
    <w:rsid w:val="00C6486D"/>
    <w:rsid w:val="00C64962"/>
    <w:rsid w:val="00C6560F"/>
    <w:rsid w:val="00C6780F"/>
    <w:rsid w:val="00C702D5"/>
    <w:rsid w:val="00C71586"/>
    <w:rsid w:val="00C72F4B"/>
    <w:rsid w:val="00C74EEC"/>
    <w:rsid w:val="00C756A7"/>
    <w:rsid w:val="00C75BC0"/>
    <w:rsid w:val="00C76AEB"/>
    <w:rsid w:val="00C7738F"/>
    <w:rsid w:val="00C7749E"/>
    <w:rsid w:val="00C777EC"/>
    <w:rsid w:val="00C77E0B"/>
    <w:rsid w:val="00C8043A"/>
    <w:rsid w:val="00C8050A"/>
    <w:rsid w:val="00C80CC6"/>
    <w:rsid w:val="00C826FE"/>
    <w:rsid w:val="00C83CFD"/>
    <w:rsid w:val="00C84524"/>
    <w:rsid w:val="00C847B0"/>
    <w:rsid w:val="00C85751"/>
    <w:rsid w:val="00C85D77"/>
    <w:rsid w:val="00C85F92"/>
    <w:rsid w:val="00C86708"/>
    <w:rsid w:val="00C86BC4"/>
    <w:rsid w:val="00C92212"/>
    <w:rsid w:val="00C93164"/>
    <w:rsid w:val="00C93C25"/>
    <w:rsid w:val="00C94486"/>
    <w:rsid w:val="00C94831"/>
    <w:rsid w:val="00C94A50"/>
    <w:rsid w:val="00C95139"/>
    <w:rsid w:val="00C97330"/>
    <w:rsid w:val="00CA08B3"/>
    <w:rsid w:val="00CA1160"/>
    <w:rsid w:val="00CA2AD3"/>
    <w:rsid w:val="00CA41AC"/>
    <w:rsid w:val="00CA4331"/>
    <w:rsid w:val="00CA4FDA"/>
    <w:rsid w:val="00CA5082"/>
    <w:rsid w:val="00CA589F"/>
    <w:rsid w:val="00CA70AB"/>
    <w:rsid w:val="00CA751D"/>
    <w:rsid w:val="00CA7B50"/>
    <w:rsid w:val="00CA7C75"/>
    <w:rsid w:val="00CB269A"/>
    <w:rsid w:val="00CB33C7"/>
    <w:rsid w:val="00CB363C"/>
    <w:rsid w:val="00CB61DD"/>
    <w:rsid w:val="00CB74FD"/>
    <w:rsid w:val="00CC0E56"/>
    <w:rsid w:val="00CC33CE"/>
    <w:rsid w:val="00CC452C"/>
    <w:rsid w:val="00CC5347"/>
    <w:rsid w:val="00CC6557"/>
    <w:rsid w:val="00CD12C9"/>
    <w:rsid w:val="00CD31AE"/>
    <w:rsid w:val="00CD3DAC"/>
    <w:rsid w:val="00CD3F59"/>
    <w:rsid w:val="00CD40CC"/>
    <w:rsid w:val="00CD4D07"/>
    <w:rsid w:val="00CD5EDD"/>
    <w:rsid w:val="00CE0941"/>
    <w:rsid w:val="00CE1EAA"/>
    <w:rsid w:val="00CE2F77"/>
    <w:rsid w:val="00CE59F2"/>
    <w:rsid w:val="00CE60B1"/>
    <w:rsid w:val="00CE6C1A"/>
    <w:rsid w:val="00CE6D5D"/>
    <w:rsid w:val="00CF18CE"/>
    <w:rsid w:val="00CF3464"/>
    <w:rsid w:val="00CF66C9"/>
    <w:rsid w:val="00D001EB"/>
    <w:rsid w:val="00D00909"/>
    <w:rsid w:val="00D00F2B"/>
    <w:rsid w:val="00D01B64"/>
    <w:rsid w:val="00D0218B"/>
    <w:rsid w:val="00D028E5"/>
    <w:rsid w:val="00D05D3F"/>
    <w:rsid w:val="00D072B8"/>
    <w:rsid w:val="00D0737E"/>
    <w:rsid w:val="00D12E39"/>
    <w:rsid w:val="00D1368A"/>
    <w:rsid w:val="00D139F9"/>
    <w:rsid w:val="00D15DFC"/>
    <w:rsid w:val="00D2015F"/>
    <w:rsid w:val="00D24387"/>
    <w:rsid w:val="00D25A5C"/>
    <w:rsid w:val="00D26137"/>
    <w:rsid w:val="00D26DC5"/>
    <w:rsid w:val="00D309BB"/>
    <w:rsid w:val="00D3123C"/>
    <w:rsid w:val="00D31448"/>
    <w:rsid w:val="00D321F6"/>
    <w:rsid w:val="00D33F3F"/>
    <w:rsid w:val="00D3402F"/>
    <w:rsid w:val="00D34D4E"/>
    <w:rsid w:val="00D34E54"/>
    <w:rsid w:val="00D37E4D"/>
    <w:rsid w:val="00D4198A"/>
    <w:rsid w:val="00D41DD5"/>
    <w:rsid w:val="00D43457"/>
    <w:rsid w:val="00D43674"/>
    <w:rsid w:val="00D43C01"/>
    <w:rsid w:val="00D4442E"/>
    <w:rsid w:val="00D4572F"/>
    <w:rsid w:val="00D45CA9"/>
    <w:rsid w:val="00D4628C"/>
    <w:rsid w:val="00D465A5"/>
    <w:rsid w:val="00D4724D"/>
    <w:rsid w:val="00D503ED"/>
    <w:rsid w:val="00D506F1"/>
    <w:rsid w:val="00D537DE"/>
    <w:rsid w:val="00D53D63"/>
    <w:rsid w:val="00D53EEF"/>
    <w:rsid w:val="00D55783"/>
    <w:rsid w:val="00D5623F"/>
    <w:rsid w:val="00D5632B"/>
    <w:rsid w:val="00D56BBB"/>
    <w:rsid w:val="00D57700"/>
    <w:rsid w:val="00D57734"/>
    <w:rsid w:val="00D61F2C"/>
    <w:rsid w:val="00D61FC7"/>
    <w:rsid w:val="00D62AD9"/>
    <w:rsid w:val="00D64194"/>
    <w:rsid w:val="00D65312"/>
    <w:rsid w:val="00D65E24"/>
    <w:rsid w:val="00D70285"/>
    <w:rsid w:val="00D738BB"/>
    <w:rsid w:val="00D745E8"/>
    <w:rsid w:val="00D75925"/>
    <w:rsid w:val="00D7620A"/>
    <w:rsid w:val="00D7748C"/>
    <w:rsid w:val="00D775B6"/>
    <w:rsid w:val="00D80762"/>
    <w:rsid w:val="00D81336"/>
    <w:rsid w:val="00D81484"/>
    <w:rsid w:val="00D81D05"/>
    <w:rsid w:val="00D84B56"/>
    <w:rsid w:val="00D8555A"/>
    <w:rsid w:val="00D86C00"/>
    <w:rsid w:val="00D90354"/>
    <w:rsid w:val="00D90906"/>
    <w:rsid w:val="00D91531"/>
    <w:rsid w:val="00D93559"/>
    <w:rsid w:val="00D93E25"/>
    <w:rsid w:val="00D93E4F"/>
    <w:rsid w:val="00D94C7F"/>
    <w:rsid w:val="00D9790D"/>
    <w:rsid w:val="00DA0BBB"/>
    <w:rsid w:val="00DA395E"/>
    <w:rsid w:val="00DA3A7E"/>
    <w:rsid w:val="00DA40E3"/>
    <w:rsid w:val="00DB0675"/>
    <w:rsid w:val="00DB28E6"/>
    <w:rsid w:val="00DB2CC3"/>
    <w:rsid w:val="00DB33C1"/>
    <w:rsid w:val="00DB483B"/>
    <w:rsid w:val="00DB5D41"/>
    <w:rsid w:val="00DB712F"/>
    <w:rsid w:val="00DC0AC0"/>
    <w:rsid w:val="00DC1110"/>
    <w:rsid w:val="00DC15F8"/>
    <w:rsid w:val="00DC28E8"/>
    <w:rsid w:val="00DC2ABE"/>
    <w:rsid w:val="00DC2CC0"/>
    <w:rsid w:val="00DC45F5"/>
    <w:rsid w:val="00DC59FB"/>
    <w:rsid w:val="00DC62A1"/>
    <w:rsid w:val="00DD28A5"/>
    <w:rsid w:val="00DD384D"/>
    <w:rsid w:val="00DD5151"/>
    <w:rsid w:val="00DD566A"/>
    <w:rsid w:val="00DD6778"/>
    <w:rsid w:val="00DD6C19"/>
    <w:rsid w:val="00DD6E94"/>
    <w:rsid w:val="00DE2357"/>
    <w:rsid w:val="00DE241F"/>
    <w:rsid w:val="00DE35A7"/>
    <w:rsid w:val="00DE5044"/>
    <w:rsid w:val="00DE5DC5"/>
    <w:rsid w:val="00DE7554"/>
    <w:rsid w:val="00DF0636"/>
    <w:rsid w:val="00DF13E8"/>
    <w:rsid w:val="00DF1B75"/>
    <w:rsid w:val="00DF4FD2"/>
    <w:rsid w:val="00DF5E96"/>
    <w:rsid w:val="00E00157"/>
    <w:rsid w:val="00E01125"/>
    <w:rsid w:val="00E01820"/>
    <w:rsid w:val="00E01B50"/>
    <w:rsid w:val="00E01FEE"/>
    <w:rsid w:val="00E02C0A"/>
    <w:rsid w:val="00E058FC"/>
    <w:rsid w:val="00E05D68"/>
    <w:rsid w:val="00E07488"/>
    <w:rsid w:val="00E103A5"/>
    <w:rsid w:val="00E109F9"/>
    <w:rsid w:val="00E10F35"/>
    <w:rsid w:val="00E13511"/>
    <w:rsid w:val="00E1364D"/>
    <w:rsid w:val="00E15D24"/>
    <w:rsid w:val="00E1617C"/>
    <w:rsid w:val="00E1726F"/>
    <w:rsid w:val="00E17A9F"/>
    <w:rsid w:val="00E17B41"/>
    <w:rsid w:val="00E17D54"/>
    <w:rsid w:val="00E23ACD"/>
    <w:rsid w:val="00E2438D"/>
    <w:rsid w:val="00E24C2A"/>
    <w:rsid w:val="00E25CAD"/>
    <w:rsid w:val="00E26A7A"/>
    <w:rsid w:val="00E270FB"/>
    <w:rsid w:val="00E301B3"/>
    <w:rsid w:val="00E3342A"/>
    <w:rsid w:val="00E34138"/>
    <w:rsid w:val="00E34B3A"/>
    <w:rsid w:val="00E3791C"/>
    <w:rsid w:val="00E4080D"/>
    <w:rsid w:val="00E41E82"/>
    <w:rsid w:val="00E422E0"/>
    <w:rsid w:val="00E426F6"/>
    <w:rsid w:val="00E42BC2"/>
    <w:rsid w:val="00E43481"/>
    <w:rsid w:val="00E44053"/>
    <w:rsid w:val="00E44370"/>
    <w:rsid w:val="00E44E30"/>
    <w:rsid w:val="00E5196D"/>
    <w:rsid w:val="00E51E01"/>
    <w:rsid w:val="00E52972"/>
    <w:rsid w:val="00E537AF"/>
    <w:rsid w:val="00E567B5"/>
    <w:rsid w:val="00E577EB"/>
    <w:rsid w:val="00E57A7B"/>
    <w:rsid w:val="00E6205A"/>
    <w:rsid w:val="00E62096"/>
    <w:rsid w:val="00E64007"/>
    <w:rsid w:val="00E645E2"/>
    <w:rsid w:val="00E655C6"/>
    <w:rsid w:val="00E66B01"/>
    <w:rsid w:val="00E6755A"/>
    <w:rsid w:val="00E70E8F"/>
    <w:rsid w:val="00E72049"/>
    <w:rsid w:val="00E724A2"/>
    <w:rsid w:val="00E75E2A"/>
    <w:rsid w:val="00E775F9"/>
    <w:rsid w:val="00E77D9A"/>
    <w:rsid w:val="00E81723"/>
    <w:rsid w:val="00E830AD"/>
    <w:rsid w:val="00E8316B"/>
    <w:rsid w:val="00E848E3"/>
    <w:rsid w:val="00E850C7"/>
    <w:rsid w:val="00E878EC"/>
    <w:rsid w:val="00E908AA"/>
    <w:rsid w:val="00E91478"/>
    <w:rsid w:val="00E92276"/>
    <w:rsid w:val="00E923FA"/>
    <w:rsid w:val="00E92A9F"/>
    <w:rsid w:val="00E92B3A"/>
    <w:rsid w:val="00E95971"/>
    <w:rsid w:val="00EA0168"/>
    <w:rsid w:val="00EA0EE0"/>
    <w:rsid w:val="00EA11BE"/>
    <w:rsid w:val="00EA149E"/>
    <w:rsid w:val="00EA2CE4"/>
    <w:rsid w:val="00EA340B"/>
    <w:rsid w:val="00EA35B3"/>
    <w:rsid w:val="00EA6C27"/>
    <w:rsid w:val="00EA6EF0"/>
    <w:rsid w:val="00EA7653"/>
    <w:rsid w:val="00EB03BA"/>
    <w:rsid w:val="00EB0D45"/>
    <w:rsid w:val="00EB2938"/>
    <w:rsid w:val="00EB32BF"/>
    <w:rsid w:val="00EB3947"/>
    <w:rsid w:val="00EB41A0"/>
    <w:rsid w:val="00EB522D"/>
    <w:rsid w:val="00EB551A"/>
    <w:rsid w:val="00EC089C"/>
    <w:rsid w:val="00EC327C"/>
    <w:rsid w:val="00EC3A2F"/>
    <w:rsid w:val="00EC5690"/>
    <w:rsid w:val="00EC6BE7"/>
    <w:rsid w:val="00ED161D"/>
    <w:rsid w:val="00ED1685"/>
    <w:rsid w:val="00ED5C96"/>
    <w:rsid w:val="00ED6A9E"/>
    <w:rsid w:val="00ED6CD5"/>
    <w:rsid w:val="00ED7B01"/>
    <w:rsid w:val="00EE1349"/>
    <w:rsid w:val="00EE2D00"/>
    <w:rsid w:val="00EE62C9"/>
    <w:rsid w:val="00EE747E"/>
    <w:rsid w:val="00EF006B"/>
    <w:rsid w:val="00EF0939"/>
    <w:rsid w:val="00EF354A"/>
    <w:rsid w:val="00EF6C45"/>
    <w:rsid w:val="00EF6D1A"/>
    <w:rsid w:val="00F0064F"/>
    <w:rsid w:val="00F00C58"/>
    <w:rsid w:val="00F01353"/>
    <w:rsid w:val="00F0196C"/>
    <w:rsid w:val="00F02138"/>
    <w:rsid w:val="00F02D45"/>
    <w:rsid w:val="00F034EC"/>
    <w:rsid w:val="00F0368D"/>
    <w:rsid w:val="00F037F7"/>
    <w:rsid w:val="00F03F98"/>
    <w:rsid w:val="00F04B87"/>
    <w:rsid w:val="00F05770"/>
    <w:rsid w:val="00F05C99"/>
    <w:rsid w:val="00F05ED6"/>
    <w:rsid w:val="00F0664E"/>
    <w:rsid w:val="00F073E9"/>
    <w:rsid w:val="00F11020"/>
    <w:rsid w:val="00F12220"/>
    <w:rsid w:val="00F12490"/>
    <w:rsid w:val="00F13661"/>
    <w:rsid w:val="00F13E6D"/>
    <w:rsid w:val="00F14CEF"/>
    <w:rsid w:val="00F15FB3"/>
    <w:rsid w:val="00F17919"/>
    <w:rsid w:val="00F20C96"/>
    <w:rsid w:val="00F2110B"/>
    <w:rsid w:val="00F214BC"/>
    <w:rsid w:val="00F22C4F"/>
    <w:rsid w:val="00F22E3F"/>
    <w:rsid w:val="00F230DD"/>
    <w:rsid w:val="00F237B7"/>
    <w:rsid w:val="00F23A89"/>
    <w:rsid w:val="00F24DC6"/>
    <w:rsid w:val="00F25BFC"/>
    <w:rsid w:val="00F25D0D"/>
    <w:rsid w:val="00F2752F"/>
    <w:rsid w:val="00F30205"/>
    <w:rsid w:val="00F3083D"/>
    <w:rsid w:val="00F31344"/>
    <w:rsid w:val="00F33B17"/>
    <w:rsid w:val="00F34BC7"/>
    <w:rsid w:val="00F36E06"/>
    <w:rsid w:val="00F40C80"/>
    <w:rsid w:val="00F428CB"/>
    <w:rsid w:val="00F448CA"/>
    <w:rsid w:val="00F453EE"/>
    <w:rsid w:val="00F45EAF"/>
    <w:rsid w:val="00F4621F"/>
    <w:rsid w:val="00F46BB7"/>
    <w:rsid w:val="00F47B61"/>
    <w:rsid w:val="00F5008D"/>
    <w:rsid w:val="00F509F3"/>
    <w:rsid w:val="00F51C5F"/>
    <w:rsid w:val="00F5232A"/>
    <w:rsid w:val="00F53AC3"/>
    <w:rsid w:val="00F54186"/>
    <w:rsid w:val="00F548FC"/>
    <w:rsid w:val="00F5765A"/>
    <w:rsid w:val="00F6280A"/>
    <w:rsid w:val="00F6550D"/>
    <w:rsid w:val="00F6555E"/>
    <w:rsid w:val="00F65A92"/>
    <w:rsid w:val="00F6612F"/>
    <w:rsid w:val="00F66294"/>
    <w:rsid w:val="00F712FF"/>
    <w:rsid w:val="00F755DC"/>
    <w:rsid w:val="00F7593E"/>
    <w:rsid w:val="00F7736F"/>
    <w:rsid w:val="00F774E1"/>
    <w:rsid w:val="00F77557"/>
    <w:rsid w:val="00F77841"/>
    <w:rsid w:val="00F8036A"/>
    <w:rsid w:val="00F8099F"/>
    <w:rsid w:val="00F826CC"/>
    <w:rsid w:val="00F836FA"/>
    <w:rsid w:val="00F850A8"/>
    <w:rsid w:val="00F904D0"/>
    <w:rsid w:val="00F9132E"/>
    <w:rsid w:val="00F91715"/>
    <w:rsid w:val="00F93C73"/>
    <w:rsid w:val="00F93F50"/>
    <w:rsid w:val="00FA098D"/>
    <w:rsid w:val="00FA0D3A"/>
    <w:rsid w:val="00FA1588"/>
    <w:rsid w:val="00FA2135"/>
    <w:rsid w:val="00FA286E"/>
    <w:rsid w:val="00FA5EB0"/>
    <w:rsid w:val="00FA62F9"/>
    <w:rsid w:val="00FA6A7E"/>
    <w:rsid w:val="00FA6D42"/>
    <w:rsid w:val="00FA6FA5"/>
    <w:rsid w:val="00FB026F"/>
    <w:rsid w:val="00FB06C7"/>
    <w:rsid w:val="00FB0F21"/>
    <w:rsid w:val="00FB1D0B"/>
    <w:rsid w:val="00FB2085"/>
    <w:rsid w:val="00FB2328"/>
    <w:rsid w:val="00FB4249"/>
    <w:rsid w:val="00FB4388"/>
    <w:rsid w:val="00FB4C22"/>
    <w:rsid w:val="00FB5984"/>
    <w:rsid w:val="00FB67AE"/>
    <w:rsid w:val="00FB7F37"/>
    <w:rsid w:val="00FC165A"/>
    <w:rsid w:val="00FC22FC"/>
    <w:rsid w:val="00FC36B3"/>
    <w:rsid w:val="00FC469C"/>
    <w:rsid w:val="00FC4885"/>
    <w:rsid w:val="00FC4891"/>
    <w:rsid w:val="00FC54D0"/>
    <w:rsid w:val="00FC5BB8"/>
    <w:rsid w:val="00FC6162"/>
    <w:rsid w:val="00FC7399"/>
    <w:rsid w:val="00FD0C27"/>
    <w:rsid w:val="00FD1204"/>
    <w:rsid w:val="00FD3728"/>
    <w:rsid w:val="00FD53CD"/>
    <w:rsid w:val="00FD5D62"/>
    <w:rsid w:val="00FD7230"/>
    <w:rsid w:val="00FE009B"/>
    <w:rsid w:val="00FE0DF4"/>
    <w:rsid w:val="00FE2612"/>
    <w:rsid w:val="00FE2653"/>
    <w:rsid w:val="00FE3244"/>
    <w:rsid w:val="00FE3637"/>
    <w:rsid w:val="00FE3EA5"/>
    <w:rsid w:val="00FE43C5"/>
    <w:rsid w:val="00FE4438"/>
    <w:rsid w:val="00FE4780"/>
    <w:rsid w:val="00FE4990"/>
    <w:rsid w:val="00FE4B11"/>
    <w:rsid w:val="00FE53C9"/>
    <w:rsid w:val="00FE5646"/>
    <w:rsid w:val="00FE62EE"/>
    <w:rsid w:val="00FE6543"/>
    <w:rsid w:val="00FE658C"/>
    <w:rsid w:val="00FE6991"/>
    <w:rsid w:val="00FE7B9E"/>
    <w:rsid w:val="00FF0F82"/>
    <w:rsid w:val="00FF1253"/>
    <w:rsid w:val="00FF27D6"/>
    <w:rsid w:val="00FF35C7"/>
    <w:rsid w:val="00FF67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72A36993"/>
  <w15:docId w15:val="{AA4A551D-B2FB-4D80-B5F4-5C05B582E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32D"/>
    <w:pPr>
      <w:widowControl w:val="0"/>
      <w:autoSpaceDE w:val="0"/>
      <w:autoSpaceDN w:val="0"/>
      <w:adjustRightInd w:val="0"/>
      <w:spacing w:before="120" w:after="120"/>
      <w:jc w:val="both"/>
    </w:pPr>
    <w:rPr>
      <w:rFonts w:ascii="Arial" w:hAnsi="Arial"/>
      <w:sz w:val="24"/>
      <w:szCs w:val="24"/>
      <w:lang w:val="en-US"/>
    </w:rPr>
  </w:style>
  <w:style w:type="paragraph" w:styleId="Ttulo1">
    <w:name w:val="heading 1"/>
    <w:basedOn w:val="Normal"/>
    <w:next w:val="Normal"/>
    <w:qFormat/>
    <w:rsid w:val="00314F59"/>
    <w:pPr>
      <w:keepNext/>
      <w:numPr>
        <w:numId w:val="1"/>
      </w:numPr>
      <w:spacing w:before="240" w:after="60"/>
      <w:outlineLvl w:val="0"/>
    </w:pPr>
    <w:rPr>
      <w:rFonts w:cs="Arial"/>
      <w:b/>
      <w:bCs/>
      <w:kern w:val="32"/>
      <w:sz w:val="32"/>
      <w:szCs w:val="32"/>
      <w:lang w:val="es-MX"/>
    </w:rPr>
  </w:style>
  <w:style w:type="paragraph" w:styleId="Ttulo2">
    <w:name w:val="heading 2"/>
    <w:basedOn w:val="Normal"/>
    <w:next w:val="Normal"/>
    <w:link w:val="Ttulo2Car"/>
    <w:uiPriority w:val="9"/>
    <w:qFormat/>
    <w:rsid w:val="00447E34"/>
    <w:pPr>
      <w:keepNext/>
      <w:numPr>
        <w:ilvl w:val="1"/>
        <w:numId w:val="1"/>
      </w:numPr>
      <w:spacing w:before="240" w:after="60"/>
      <w:outlineLvl w:val="1"/>
    </w:pPr>
    <w:rPr>
      <w:rFonts w:cs="Arial"/>
      <w:b/>
      <w:bCs/>
      <w:i/>
      <w:iCs/>
      <w:sz w:val="28"/>
      <w:szCs w:val="28"/>
      <w:lang w:val="es-MX"/>
    </w:rPr>
  </w:style>
  <w:style w:type="paragraph" w:styleId="Ttulo3">
    <w:name w:val="heading 3"/>
    <w:basedOn w:val="Normal"/>
    <w:next w:val="Normal"/>
    <w:link w:val="Ttulo3Car"/>
    <w:qFormat/>
    <w:rsid w:val="00C86708"/>
    <w:pPr>
      <w:keepNext/>
      <w:numPr>
        <w:ilvl w:val="2"/>
        <w:numId w:val="1"/>
      </w:numPr>
      <w:spacing w:before="240" w:after="60"/>
      <w:outlineLvl w:val="2"/>
    </w:pPr>
    <w:rPr>
      <w:rFonts w:cs="Arial"/>
      <w:b/>
      <w:bCs/>
      <w:sz w:val="26"/>
      <w:szCs w:val="26"/>
      <w:lang w:val="es-MX"/>
    </w:rPr>
  </w:style>
  <w:style w:type="paragraph" w:styleId="Ttulo4">
    <w:name w:val="heading 4"/>
    <w:basedOn w:val="Normal"/>
    <w:next w:val="Normal"/>
    <w:qFormat/>
    <w:rsid w:val="005E4FA8"/>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rsid w:val="005E4FA8"/>
    <w:pPr>
      <w:numPr>
        <w:ilvl w:val="4"/>
        <w:numId w:val="1"/>
      </w:numPr>
      <w:spacing w:before="240" w:after="60"/>
      <w:outlineLvl w:val="4"/>
    </w:pPr>
    <w:rPr>
      <w:b/>
      <w:bCs/>
      <w:i/>
      <w:iCs/>
      <w:sz w:val="26"/>
      <w:szCs w:val="26"/>
    </w:rPr>
  </w:style>
  <w:style w:type="paragraph" w:styleId="Ttulo6">
    <w:name w:val="heading 6"/>
    <w:basedOn w:val="Normal"/>
    <w:next w:val="Normal"/>
    <w:qFormat/>
    <w:rsid w:val="005E4FA8"/>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5E4FA8"/>
    <w:pPr>
      <w:numPr>
        <w:ilvl w:val="6"/>
        <w:numId w:val="1"/>
      </w:numPr>
      <w:spacing w:before="240" w:after="60"/>
      <w:outlineLvl w:val="6"/>
    </w:pPr>
    <w:rPr>
      <w:rFonts w:ascii="Times New Roman" w:hAnsi="Times New Roman"/>
    </w:rPr>
  </w:style>
  <w:style w:type="paragraph" w:styleId="Ttulo8">
    <w:name w:val="heading 8"/>
    <w:basedOn w:val="Normal"/>
    <w:next w:val="Normal"/>
    <w:qFormat/>
    <w:rsid w:val="005E4FA8"/>
    <w:pPr>
      <w:numPr>
        <w:ilvl w:val="7"/>
        <w:numId w:val="1"/>
      </w:numPr>
      <w:spacing w:before="240" w:after="60"/>
      <w:outlineLvl w:val="7"/>
    </w:pPr>
    <w:rPr>
      <w:rFonts w:ascii="Times New Roman" w:hAnsi="Times New Roman"/>
      <w:i/>
      <w:iCs/>
    </w:rPr>
  </w:style>
  <w:style w:type="paragraph" w:styleId="Ttulo9">
    <w:name w:val="heading 9"/>
    <w:basedOn w:val="Normal"/>
    <w:next w:val="Normal"/>
    <w:qFormat/>
    <w:rsid w:val="005E4FA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pie">
    <w:name w:val="footnote reference"/>
    <w:semiHidden/>
    <w:rsid w:val="005E4FA8"/>
  </w:style>
  <w:style w:type="paragraph" w:customStyle="1" w:styleId="TDC11">
    <w:name w:val="TDC 11"/>
    <w:basedOn w:val="Normal"/>
    <w:rsid w:val="005E4FA8"/>
    <w:pPr>
      <w:ind w:left="720" w:hanging="720"/>
    </w:pPr>
  </w:style>
  <w:style w:type="paragraph" w:customStyle="1" w:styleId="TDC21">
    <w:name w:val="TDC 21"/>
    <w:basedOn w:val="Normal"/>
    <w:rsid w:val="005E4FA8"/>
    <w:pPr>
      <w:ind w:left="1440" w:hanging="720"/>
    </w:pPr>
  </w:style>
  <w:style w:type="paragraph" w:customStyle="1" w:styleId="TDC31">
    <w:name w:val="TDC 31"/>
    <w:basedOn w:val="Normal"/>
    <w:rsid w:val="005E4FA8"/>
    <w:pPr>
      <w:ind w:left="2160" w:hanging="720"/>
    </w:pPr>
  </w:style>
  <w:style w:type="paragraph" w:customStyle="1" w:styleId="TDC41">
    <w:name w:val="TDC 41"/>
    <w:basedOn w:val="Normal"/>
    <w:rsid w:val="005E4FA8"/>
    <w:pPr>
      <w:ind w:left="2880" w:hanging="720"/>
    </w:pPr>
  </w:style>
  <w:style w:type="paragraph" w:customStyle="1" w:styleId="TDC51">
    <w:name w:val="TDC 51"/>
    <w:basedOn w:val="Normal"/>
    <w:rsid w:val="005E4FA8"/>
    <w:pPr>
      <w:ind w:left="3600" w:hanging="720"/>
    </w:pPr>
  </w:style>
  <w:style w:type="paragraph" w:customStyle="1" w:styleId="Legal1">
    <w:name w:val="Legal 1"/>
    <w:basedOn w:val="Normal"/>
    <w:rsid w:val="005E4FA8"/>
    <w:pPr>
      <w:ind w:left="720" w:hanging="720"/>
    </w:pPr>
  </w:style>
  <w:style w:type="paragraph" w:customStyle="1" w:styleId="Legal2">
    <w:name w:val="Legal 2"/>
    <w:basedOn w:val="Normal"/>
    <w:rsid w:val="005E4FA8"/>
    <w:pPr>
      <w:ind w:left="720" w:hanging="720"/>
    </w:pPr>
  </w:style>
  <w:style w:type="paragraph" w:customStyle="1" w:styleId="Legal3">
    <w:name w:val="Legal 3"/>
    <w:basedOn w:val="Normal"/>
    <w:rsid w:val="005E4FA8"/>
    <w:pPr>
      <w:ind w:left="720" w:hanging="720"/>
    </w:pPr>
  </w:style>
  <w:style w:type="paragraph" w:customStyle="1" w:styleId="Legal4">
    <w:name w:val="Legal 4"/>
    <w:basedOn w:val="Normal"/>
    <w:rsid w:val="005E4FA8"/>
    <w:pPr>
      <w:ind w:left="720" w:hanging="720"/>
    </w:pPr>
  </w:style>
  <w:style w:type="paragraph" w:customStyle="1" w:styleId="Legal5">
    <w:name w:val="Legal 5"/>
    <w:basedOn w:val="Normal"/>
    <w:rsid w:val="005E4FA8"/>
    <w:pPr>
      <w:ind w:left="720" w:hanging="720"/>
    </w:pPr>
  </w:style>
  <w:style w:type="paragraph" w:styleId="Encabezado">
    <w:name w:val="header"/>
    <w:basedOn w:val="Normal"/>
    <w:link w:val="EncabezadoCar"/>
    <w:uiPriority w:val="99"/>
    <w:rsid w:val="005E4FA8"/>
    <w:pPr>
      <w:tabs>
        <w:tab w:val="center" w:pos="4419"/>
        <w:tab w:val="right" w:pos="8838"/>
      </w:tabs>
    </w:pPr>
  </w:style>
  <w:style w:type="paragraph" w:styleId="Piedepgina">
    <w:name w:val="footer"/>
    <w:basedOn w:val="Normal"/>
    <w:link w:val="PiedepginaCar"/>
    <w:uiPriority w:val="99"/>
    <w:rsid w:val="005E4FA8"/>
    <w:pPr>
      <w:tabs>
        <w:tab w:val="center" w:pos="4419"/>
        <w:tab w:val="right" w:pos="8838"/>
      </w:tabs>
    </w:pPr>
  </w:style>
  <w:style w:type="paragraph" w:styleId="Textoindependiente">
    <w:name w:val="Body Text"/>
    <w:basedOn w:val="Normal"/>
    <w:semiHidden/>
    <w:rsid w:val="005E4FA8"/>
    <w:rPr>
      <w:sz w:val="20"/>
      <w:lang w:val="es-MX"/>
    </w:rPr>
  </w:style>
  <w:style w:type="paragraph" w:styleId="TDC1">
    <w:name w:val="toc 1"/>
    <w:basedOn w:val="Normal"/>
    <w:next w:val="Normal"/>
    <w:autoRedefine/>
    <w:uiPriority w:val="39"/>
    <w:rsid w:val="005E4FA8"/>
  </w:style>
  <w:style w:type="paragraph" w:styleId="TDC2">
    <w:name w:val="toc 2"/>
    <w:basedOn w:val="Normal"/>
    <w:next w:val="Normal"/>
    <w:autoRedefine/>
    <w:uiPriority w:val="39"/>
    <w:rsid w:val="005E4FA8"/>
    <w:pPr>
      <w:ind w:left="240"/>
    </w:pPr>
  </w:style>
  <w:style w:type="paragraph" w:styleId="TDC3">
    <w:name w:val="toc 3"/>
    <w:basedOn w:val="Normal"/>
    <w:next w:val="Normal"/>
    <w:autoRedefine/>
    <w:uiPriority w:val="39"/>
    <w:rsid w:val="005E4FA8"/>
    <w:pPr>
      <w:ind w:left="480"/>
    </w:pPr>
  </w:style>
  <w:style w:type="paragraph" w:styleId="TDC4">
    <w:name w:val="toc 4"/>
    <w:basedOn w:val="Normal"/>
    <w:next w:val="Normal"/>
    <w:autoRedefine/>
    <w:uiPriority w:val="39"/>
    <w:rsid w:val="005E4FA8"/>
    <w:pPr>
      <w:ind w:left="720"/>
    </w:pPr>
  </w:style>
  <w:style w:type="paragraph" w:styleId="TDC5">
    <w:name w:val="toc 5"/>
    <w:basedOn w:val="Normal"/>
    <w:next w:val="Normal"/>
    <w:autoRedefine/>
    <w:uiPriority w:val="39"/>
    <w:rsid w:val="005E4FA8"/>
    <w:pPr>
      <w:ind w:left="960"/>
    </w:pPr>
  </w:style>
  <w:style w:type="paragraph" w:styleId="TDC6">
    <w:name w:val="toc 6"/>
    <w:basedOn w:val="Normal"/>
    <w:next w:val="Normal"/>
    <w:autoRedefine/>
    <w:uiPriority w:val="39"/>
    <w:rsid w:val="005E4FA8"/>
    <w:pPr>
      <w:ind w:left="1200"/>
    </w:pPr>
  </w:style>
  <w:style w:type="paragraph" w:styleId="TDC7">
    <w:name w:val="toc 7"/>
    <w:basedOn w:val="Normal"/>
    <w:next w:val="Normal"/>
    <w:autoRedefine/>
    <w:uiPriority w:val="39"/>
    <w:rsid w:val="005E4FA8"/>
    <w:pPr>
      <w:ind w:left="1440"/>
    </w:pPr>
  </w:style>
  <w:style w:type="paragraph" w:styleId="TDC8">
    <w:name w:val="toc 8"/>
    <w:basedOn w:val="Normal"/>
    <w:next w:val="Normal"/>
    <w:autoRedefine/>
    <w:uiPriority w:val="39"/>
    <w:rsid w:val="005E4FA8"/>
    <w:pPr>
      <w:ind w:left="1680"/>
    </w:pPr>
  </w:style>
  <w:style w:type="paragraph" w:styleId="TDC9">
    <w:name w:val="toc 9"/>
    <w:basedOn w:val="Normal"/>
    <w:next w:val="Normal"/>
    <w:autoRedefine/>
    <w:uiPriority w:val="39"/>
    <w:rsid w:val="005E4FA8"/>
    <w:pPr>
      <w:ind w:left="1920"/>
    </w:pPr>
  </w:style>
  <w:style w:type="character" w:styleId="Hipervnculo">
    <w:name w:val="Hyperlink"/>
    <w:basedOn w:val="Fuentedeprrafopredeter"/>
    <w:uiPriority w:val="99"/>
    <w:rsid w:val="005E4FA8"/>
    <w:rPr>
      <w:color w:val="0000FF"/>
      <w:u w:val="single"/>
    </w:rPr>
  </w:style>
  <w:style w:type="paragraph" w:styleId="Sangradetextonormal">
    <w:name w:val="Body Text Indent"/>
    <w:basedOn w:val="Normal"/>
    <w:semiHidden/>
    <w:rsid w:val="005E4FA8"/>
    <w:pPr>
      <w:ind w:firstLine="1440"/>
    </w:pPr>
    <w:rPr>
      <w:rFonts w:ascii="Courier New" w:hAnsi="Courier New" w:cs="Courier New"/>
      <w:sz w:val="20"/>
      <w:szCs w:val="20"/>
      <w:lang w:val="es-MX"/>
    </w:rPr>
  </w:style>
  <w:style w:type="character" w:styleId="Hipervnculovisitado">
    <w:name w:val="FollowedHyperlink"/>
    <w:basedOn w:val="Fuentedeprrafopredeter"/>
    <w:uiPriority w:val="99"/>
    <w:semiHidden/>
    <w:rsid w:val="005E4FA8"/>
    <w:rPr>
      <w:color w:val="800080"/>
      <w:u w:val="single"/>
    </w:rPr>
  </w:style>
  <w:style w:type="paragraph" w:styleId="Sangra2detindependiente">
    <w:name w:val="Body Text Indent 2"/>
    <w:basedOn w:val="Normal"/>
    <w:semiHidden/>
    <w:rsid w:val="005E4FA8"/>
    <w:pPr>
      <w:ind w:firstLine="2880"/>
    </w:pPr>
    <w:rPr>
      <w:rFonts w:ascii="Courier New" w:hAnsi="Courier New" w:cs="Courier New"/>
      <w:sz w:val="20"/>
      <w:szCs w:val="20"/>
      <w:lang w:val="es-MX"/>
    </w:rPr>
  </w:style>
  <w:style w:type="paragraph" w:styleId="Textodebloque">
    <w:name w:val="Block Text"/>
    <w:basedOn w:val="Normal"/>
    <w:semiHidden/>
    <w:rsid w:val="005E4FA8"/>
    <w:pPr>
      <w:ind w:left="426" w:right="-47"/>
    </w:pPr>
    <w:rPr>
      <w:sz w:val="20"/>
      <w:szCs w:val="20"/>
      <w:lang w:val="es-MX"/>
    </w:rPr>
  </w:style>
  <w:style w:type="character" w:customStyle="1" w:styleId="Ttulo3Car">
    <w:name w:val="Título 3 Car"/>
    <w:basedOn w:val="Fuentedeprrafopredeter"/>
    <w:link w:val="Ttulo3"/>
    <w:rsid w:val="00C86708"/>
    <w:rPr>
      <w:rFonts w:ascii="Arial" w:hAnsi="Arial" w:cs="Arial"/>
      <w:b/>
      <w:bCs/>
      <w:sz w:val="26"/>
      <w:szCs w:val="26"/>
      <w:lang w:val="es-MX"/>
    </w:rPr>
  </w:style>
  <w:style w:type="table" w:styleId="Tablaconcuadrcula">
    <w:name w:val="Table Grid"/>
    <w:basedOn w:val="Tablanormal"/>
    <w:uiPriority w:val="59"/>
    <w:rsid w:val="005A11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e">
    <w:name w:val="spelle"/>
    <w:basedOn w:val="Fuentedeprrafopredeter"/>
    <w:rsid w:val="007A0105"/>
  </w:style>
  <w:style w:type="paragraph" w:styleId="HTMLconformatoprevio">
    <w:name w:val="HTML Preformatted"/>
    <w:basedOn w:val="Normal"/>
    <w:link w:val="HTMLconformatoprevioCar"/>
    <w:uiPriority w:val="99"/>
    <w:semiHidden/>
    <w:unhideWhenUsed/>
    <w:rsid w:val="00414B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414B04"/>
    <w:rPr>
      <w:rFonts w:ascii="Courier New" w:hAnsi="Courier New" w:cs="Courier New"/>
    </w:rPr>
  </w:style>
  <w:style w:type="character" w:customStyle="1" w:styleId="ss2">
    <w:name w:val="ss2"/>
    <w:basedOn w:val="Fuentedeprrafopredeter"/>
    <w:rsid w:val="00414B04"/>
  </w:style>
  <w:style w:type="character" w:customStyle="1" w:styleId="ss0">
    <w:name w:val="ss0"/>
    <w:basedOn w:val="Fuentedeprrafopredeter"/>
    <w:rsid w:val="00414B04"/>
  </w:style>
  <w:style w:type="character" w:customStyle="1" w:styleId="ss5">
    <w:name w:val="ss5"/>
    <w:basedOn w:val="Fuentedeprrafopredeter"/>
    <w:rsid w:val="00414B04"/>
  </w:style>
  <w:style w:type="character" w:customStyle="1" w:styleId="ss11">
    <w:name w:val="ss11"/>
    <w:basedOn w:val="Fuentedeprrafopredeter"/>
    <w:rsid w:val="00414B04"/>
  </w:style>
  <w:style w:type="character" w:customStyle="1" w:styleId="ss4">
    <w:name w:val="ss4"/>
    <w:basedOn w:val="Fuentedeprrafopredeter"/>
    <w:rsid w:val="00414B04"/>
  </w:style>
  <w:style w:type="character" w:customStyle="1" w:styleId="ss16">
    <w:name w:val="ss16"/>
    <w:basedOn w:val="Fuentedeprrafopredeter"/>
    <w:rsid w:val="00414B04"/>
  </w:style>
  <w:style w:type="character" w:customStyle="1" w:styleId="ss10">
    <w:name w:val="ss10"/>
    <w:basedOn w:val="Fuentedeprrafopredeter"/>
    <w:rsid w:val="00414B04"/>
  </w:style>
  <w:style w:type="character" w:customStyle="1" w:styleId="ss6">
    <w:name w:val="ss6"/>
    <w:basedOn w:val="Fuentedeprrafopredeter"/>
    <w:rsid w:val="00414B04"/>
  </w:style>
  <w:style w:type="paragraph" w:styleId="NormalWeb">
    <w:name w:val="Normal (Web)"/>
    <w:basedOn w:val="Normal"/>
    <w:uiPriority w:val="99"/>
    <w:unhideWhenUsed/>
    <w:rsid w:val="00BA4BAB"/>
    <w:pPr>
      <w:widowControl/>
      <w:autoSpaceDE/>
      <w:autoSpaceDN/>
      <w:adjustRightInd/>
      <w:spacing w:before="100" w:beforeAutospacing="1" w:after="100" w:afterAutospacing="1"/>
    </w:pPr>
    <w:rPr>
      <w:rFonts w:ascii="Times New Roman" w:hAnsi="Times New Roman"/>
      <w:lang w:val="es-ES"/>
    </w:rPr>
  </w:style>
  <w:style w:type="character" w:customStyle="1" w:styleId="mwe-math-mathml-inline">
    <w:name w:val="mwe-math-mathml-inline"/>
    <w:basedOn w:val="Fuentedeprrafopredeter"/>
    <w:rsid w:val="00BA4BAB"/>
  </w:style>
  <w:style w:type="paragraph" w:styleId="Prrafodelista">
    <w:name w:val="List Paragraph"/>
    <w:basedOn w:val="Normal"/>
    <w:uiPriority w:val="34"/>
    <w:qFormat/>
    <w:rsid w:val="00BF0675"/>
    <w:pPr>
      <w:ind w:left="708"/>
    </w:pPr>
  </w:style>
  <w:style w:type="paragraph" w:customStyle="1" w:styleId="LParrafosCapitulos">
    <w:name w:val="LParrafosCapitulos"/>
    <w:basedOn w:val="Normal"/>
    <w:link w:val="LParrafosCapitulosCar"/>
    <w:qFormat/>
    <w:rsid w:val="002A63CE"/>
    <w:pPr>
      <w:widowControl/>
      <w:autoSpaceDE/>
      <w:autoSpaceDN/>
      <w:adjustRightInd/>
      <w:ind w:firstLine="284"/>
    </w:pPr>
    <w:rPr>
      <w:rFonts w:ascii="Times New Roman" w:hAnsi="Times New Roman"/>
      <w:sz w:val="22"/>
      <w:szCs w:val="16"/>
      <w:lang w:val="es-ES_tradnl"/>
    </w:rPr>
  </w:style>
  <w:style w:type="character" w:customStyle="1" w:styleId="LParrafosCapitulosCar">
    <w:name w:val="LParrafosCapitulos Car"/>
    <w:basedOn w:val="Fuentedeprrafopredeter"/>
    <w:link w:val="LParrafosCapitulos"/>
    <w:rsid w:val="002A63CE"/>
    <w:rPr>
      <w:sz w:val="22"/>
      <w:szCs w:val="16"/>
      <w:lang w:val="es-ES_tradnl"/>
    </w:rPr>
  </w:style>
  <w:style w:type="paragraph" w:customStyle="1" w:styleId="LTtuloSegundoNivel">
    <w:name w:val="LTítuloSegundoNivel"/>
    <w:basedOn w:val="Ttulo2"/>
    <w:qFormat/>
    <w:rsid w:val="002A63CE"/>
    <w:pPr>
      <w:widowControl/>
      <w:numPr>
        <w:ilvl w:val="0"/>
        <w:numId w:val="0"/>
      </w:numPr>
      <w:suppressAutoHyphens/>
      <w:autoSpaceDE/>
      <w:autoSpaceDN/>
      <w:adjustRightInd/>
      <w:spacing w:before="200" w:after="0"/>
    </w:pPr>
    <w:rPr>
      <w:rFonts w:eastAsiaTheme="minorHAnsi" w:cstheme="minorBidi"/>
      <w:bCs w:val="0"/>
      <w:i w:val="0"/>
      <w:iCs w:val="0"/>
      <w:spacing w:val="-2"/>
      <w:szCs w:val="22"/>
      <w:lang w:val="es-ES" w:eastAsia="en-US"/>
    </w:rPr>
  </w:style>
  <w:style w:type="paragraph" w:customStyle="1" w:styleId="LVietas">
    <w:name w:val="LViñetas"/>
    <w:basedOn w:val="Normal"/>
    <w:qFormat/>
    <w:rsid w:val="002A63CE"/>
    <w:pPr>
      <w:widowControl/>
      <w:numPr>
        <w:numId w:val="2"/>
      </w:numPr>
      <w:autoSpaceDE/>
      <w:autoSpaceDN/>
      <w:adjustRightInd/>
    </w:pPr>
    <w:rPr>
      <w:rFonts w:ascii="Times New Roman" w:hAnsi="Times New Roman"/>
      <w:sz w:val="22"/>
      <w:szCs w:val="16"/>
      <w:lang w:val="es-ES_tradnl"/>
    </w:rPr>
  </w:style>
  <w:style w:type="character" w:customStyle="1" w:styleId="Ttulo2Car">
    <w:name w:val="Título 2 Car"/>
    <w:basedOn w:val="Fuentedeprrafopredeter"/>
    <w:link w:val="Ttulo2"/>
    <w:uiPriority w:val="9"/>
    <w:rsid w:val="002A63CE"/>
    <w:rPr>
      <w:rFonts w:ascii="Arial" w:hAnsi="Arial" w:cs="Arial"/>
      <w:b/>
      <w:bCs/>
      <w:i/>
      <w:iCs/>
      <w:sz w:val="28"/>
      <w:szCs w:val="28"/>
      <w:lang w:val="es-MX"/>
    </w:rPr>
  </w:style>
  <w:style w:type="character" w:customStyle="1" w:styleId="EncabezadoCar">
    <w:name w:val="Encabezado Car"/>
    <w:basedOn w:val="Fuentedeprrafopredeter"/>
    <w:link w:val="Encabezado"/>
    <w:uiPriority w:val="99"/>
    <w:rsid w:val="002A63CE"/>
    <w:rPr>
      <w:rFonts w:ascii="Trebuchet MS" w:hAnsi="Trebuchet MS"/>
      <w:sz w:val="24"/>
      <w:szCs w:val="24"/>
      <w:lang w:val="en-US"/>
    </w:rPr>
  </w:style>
  <w:style w:type="character" w:customStyle="1" w:styleId="PiedepginaCar">
    <w:name w:val="Pie de página Car"/>
    <w:basedOn w:val="Fuentedeprrafopredeter"/>
    <w:link w:val="Piedepgina"/>
    <w:uiPriority w:val="99"/>
    <w:rsid w:val="002A63CE"/>
    <w:rPr>
      <w:rFonts w:ascii="Trebuchet MS" w:hAnsi="Trebuchet MS"/>
      <w:sz w:val="24"/>
      <w:szCs w:val="24"/>
      <w:lang w:val="en-US"/>
    </w:rPr>
  </w:style>
  <w:style w:type="paragraph" w:styleId="Textodeglobo">
    <w:name w:val="Balloon Text"/>
    <w:basedOn w:val="Normal"/>
    <w:link w:val="TextodegloboCar"/>
    <w:uiPriority w:val="99"/>
    <w:semiHidden/>
    <w:unhideWhenUsed/>
    <w:rsid w:val="00CA41AC"/>
    <w:rPr>
      <w:rFonts w:ascii="Tahoma" w:hAnsi="Tahoma" w:cs="Tahoma"/>
      <w:sz w:val="16"/>
      <w:szCs w:val="16"/>
    </w:rPr>
  </w:style>
  <w:style w:type="character" w:customStyle="1" w:styleId="TextodegloboCar">
    <w:name w:val="Texto de globo Car"/>
    <w:basedOn w:val="Fuentedeprrafopredeter"/>
    <w:link w:val="Textodeglobo"/>
    <w:uiPriority w:val="99"/>
    <w:semiHidden/>
    <w:rsid w:val="00CA41AC"/>
    <w:rPr>
      <w:rFonts w:ascii="Tahoma" w:hAnsi="Tahoma" w:cs="Tahoma"/>
      <w:sz w:val="16"/>
      <w:szCs w:val="16"/>
      <w:lang w:val="en-US"/>
    </w:rPr>
  </w:style>
  <w:style w:type="character" w:styleId="Textoennegrita">
    <w:name w:val="Strong"/>
    <w:basedOn w:val="Fuentedeprrafopredeter"/>
    <w:uiPriority w:val="22"/>
    <w:qFormat/>
    <w:rsid w:val="00E62096"/>
    <w:rPr>
      <w:b/>
      <w:bCs/>
    </w:rPr>
  </w:style>
  <w:style w:type="character" w:styleId="CdigoHTML">
    <w:name w:val="HTML Code"/>
    <w:basedOn w:val="Fuentedeprrafopredeter"/>
    <w:uiPriority w:val="99"/>
    <w:semiHidden/>
    <w:unhideWhenUsed/>
    <w:rsid w:val="00E62096"/>
    <w:rPr>
      <w:rFonts w:ascii="Courier New" w:eastAsia="Times New Roman" w:hAnsi="Courier New" w:cs="Courier New"/>
      <w:sz w:val="20"/>
      <w:szCs w:val="20"/>
    </w:rPr>
  </w:style>
  <w:style w:type="character" w:customStyle="1" w:styleId="k">
    <w:name w:val="k"/>
    <w:basedOn w:val="Fuentedeprrafopredeter"/>
    <w:rsid w:val="003618A1"/>
  </w:style>
  <w:style w:type="character" w:customStyle="1" w:styleId="n">
    <w:name w:val="n"/>
    <w:basedOn w:val="Fuentedeprrafopredeter"/>
    <w:rsid w:val="003618A1"/>
  </w:style>
  <w:style w:type="character" w:customStyle="1" w:styleId="mi">
    <w:name w:val="mi"/>
    <w:basedOn w:val="Fuentedeprrafopredeter"/>
    <w:rsid w:val="003618A1"/>
  </w:style>
  <w:style w:type="character" w:customStyle="1" w:styleId="o">
    <w:name w:val="o"/>
    <w:basedOn w:val="Fuentedeprrafopredeter"/>
    <w:rsid w:val="003618A1"/>
  </w:style>
  <w:style w:type="character" w:customStyle="1" w:styleId="p">
    <w:name w:val="p"/>
    <w:basedOn w:val="Fuentedeprrafopredeter"/>
    <w:rsid w:val="008215C6"/>
  </w:style>
  <w:style w:type="paragraph" w:customStyle="1" w:styleId="Default">
    <w:name w:val="Default"/>
    <w:rsid w:val="00D3402F"/>
    <w:pPr>
      <w:autoSpaceDE w:val="0"/>
      <w:autoSpaceDN w:val="0"/>
      <w:adjustRightInd w:val="0"/>
    </w:pPr>
    <w:rPr>
      <w:rFonts w:ascii="Calibri" w:hAnsi="Calibri" w:cs="Calibri"/>
      <w:color w:val="000000"/>
      <w:sz w:val="24"/>
      <w:szCs w:val="24"/>
    </w:rPr>
  </w:style>
  <w:style w:type="paragraph" w:styleId="Ttulo">
    <w:name w:val="Title"/>
    <w:basedOn w:val="Normal"/>
    <w:next w:val="Normal"/>
    <w:link w:val="TtuloCar"/>
    <w:uiPriority w:val="10"/>
    <w:qFormat/>
    <w:rsid w:val="009D1B1B"/>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1B1B"/>
    <w:rPr>
      <w:rFonts w:asciiTheme="majorHAnsi" w:eastAsiaTheme="majorEastAsia" w:hAnsiTheme="majorHAnsi" w:cstheme="majorBidi"/>
      <w:spacing w:val="-10"/>
      <w:kern w:val="28"/>
      <w:sz w:val="56"/>
      <w:szCs w:val="56"/>
      <w:lang w:val="en-US"/>
    </w:rPr>
  </w:style>
  <w:style w:type="character" w:styleId="Mencinsinresolver">
    <w:name w:val="Unresolved Mention"/>
    <w:basedOn w:val="Fuentedeprrafopredeter"/>
    <w:uiPriority w:val="99"/>
    <w:semiHidden/>
    <w:unhideWhenUsed/>
    <w:rsid w:val="00B01564"/>
    <w:rPr>
      <w:color w:val="605E5C"/>
      <w:shd w:val="clear" w:color="auto" w:fill="E1DFDD"/>
    </w:rPr>
  </w:style>
  <w:style w:type="paragraph" w:customStyle="1" w:styleId="mcl-svg-figura">
    <w:name w:val="mcl-svg-figura"/>
    <w:basedOn w:val="Normal"/>
    <w:rsid w:val="00B01564"/>
    <w:pPr>
      <w:widowControl/>
      <w:autoSpaceDE/>
      <w:autoSpaceDN/>
      <w:adjustRightInd/>
      <w:spacing w:before="100" w:beforeAutospacing="1" w:after="100" w:afterAutospacing="1"/>
      <w:jc w:val="left"/>
    </w:pPr>
    <w:rPr>
      <w:rFonts w:ascii="Times New Roman" w:hAnsi="Times New Roman"/>
      <w:lang w:val="es-ES"/>
    </w:rPr>
  </w:style>
  <w:style w:type="paragraph" w:styleId="TtuloTDC">
    <w:name w:val="TOC Heading"/>
    <w:basedOn w:val="Ttulo1"/>
    <w:next w:val="Normal"/>
    <w:uiPriority w:val="39"/>
    <w:unhideWhenUsed/>
    <w:qFormat/>
    <w:rsid w:val="007D45C9"/>
    <w:pPr>
      <w:keepLines/>
      <w:widowControl/>
      <w:numPr>
        <w:numId w:val="0"/>
      </w:numPr>
      <w:autoSpaceDE/>
      <w:autoSpaceDN/>
      <w:adjustRightInd/>
      <w:spacing w:after="0" w:line="259" w:lineRule="auto"/>
      <w:jc w:val="left"/>
      <w:outlineLvl w:val="9"/>
    </w:pPr>
    <w:rPr>
      <w:rFonts w:asciiTheme="majorHAnsi" w:eastAsiaTheme="majorEastAsia" w:hAnsiTheme="majorHAnsi" w:cstheme="majorBidi"/>
      <w:b w:val="0"/>
      <w:bCs w:val="0"/>
      <w:color w:val="365F91" w:themeColor="accent1" w:themeShade="BF"/>
      <w:kern w:val="0"/>
      <w:lang w:val="es-ES"/>
    </w:rPr>
  </w:style>
  <w:style w:type="character" w:customStyle="1" w:styleId="html-eti">
    <w:name w:val="html-eti"/>
    <w:basedOn w:val="Fuentedeprrafopredeter"/>
    <w:rsid w:val="00F22C4F"/>
  </w:style>
  <w:style w:type="character" w:customStyle="1" w:styleId="html-atri">
    <w:name w:val="html-atri"/>
    <w:basedOn w:val="Fuentedeprrafopredeter"/>
    <w:rsid w:val="00F65A92"/>
  </w:style>
  <w:style w:type="character" w:customStyle="1" w:styleId="css-pseudo">
    <w:name w:val="css-pseudo"/>
    <w:basedOn w:val="Fuentedeprrafopredeter"/>
    <w:rsid w:val="0055473C"/>
  </w:style>
  <w:style w:type="character" w:customStyle="1" w:styleId="css-prop">
    <w:name w:val="css-prop"/>
    <w:basedOn w:val="Fuentedeprrafopredeter"/>
    <w:rsid w:val="00A05BDC"/>
  </w:style>
  <w:style w:type="paragraph" w:customStyle="1" w:styleId="msonormal0">
    <w:name w:val="msonormal"/>
    <w:basedOn w:val="Normal"/>
    <w:rsid w:val="00C94486"/>
    <w:pPr>
      <w:widowControl/>
      <w:autoSpaceDE/>
      <w:autoSpaceDN/>
      <w:adjustRightInd/>
      <w:spacing w:before="100" w:beforeAutospacing="1" w:after="100" w:afterAutospacing="1"/>
      <w:jc w:val="left"/>
    </w:pPr>
    <w:rPr>
      <w:rFonts w:ascii="Times New Roman" w:hAnsi="Times New Roman"/>
      <w:lang w:val="es-ES"/>
    </w:rPr>
  </w:style>
  <w:style w:type="character" w:customStyle="1" w:styleId="css-valor">
    <w:name w:val="css-valor"/>
    <w:basedOn w:val="Fuentedeprrafopredeter"/>
    <w:rsid w:val="00C94486"/>
  </w:style>
  <w:style w:type="character" w:customStyle="1" w:styleId="css-feature">
    <w:name w:val="css-feature"/>
    <w:basedOn w:val="Fuentedeprrafopredeter"/>
    <w:rsid w:val="00C94486"/>
  </w:style>
  <w:style w:type="character" w:customStyle="1" w:styleId="css-unidad">
    <w:name w:val="css-unidad"/>
    <w:basedOn w:val="Fuentedeprrafopredeter"/>
    <w:rsid w:val="00BD64B8"/>
  </w:style>
  <w:style w:type="numbering" w:customStyle="1" w:styleId="Sinlista1">
    <w:name w:val="Sin lista1"/>
    <w:next w:val="Sinlista"/>
    <w:uiPriority w:val="99"/>
    <w:semiHidden/>
    <w:unhideWhenUsed/>
    <w:rsid w:val="005F5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836718">
      <w:bodyDiv w:val="1"/>
      <w:marLeft w:val="0"/>
      <w:marRight w:val="0"/>
      <w:marTop w:val="0"/>
      <w:marBottom w:val="0"/>
      <w:divBdr>
        <w:top w:val="none" w:sz="0" w:space="0" w:color="auto"/>
        <w:left w:val="none" w:sz="0" w:space="0" w:color="auto"/>
        <w:bottom w:val="none" w:sz="0" w:space="0" w:color="auto"/>
        <w:right w:val="none" w:sz="0" w:space="0" w:color="auto"/>
      </w:divBdr>
    </w:div>
    <w:div w:id="223491395">
      <w:bodyDiv w:val="1"/>
      <w:marLeft w:val="0"/>
      <w:marRight w:val="0"/>
      <w:marTop w:val="0"/>
      <w:marBottom w:val="0"/>
      <w:divBdr>
        <w:top w:val="none" w:sz="0" w:space="0" w:color="auto"/>
        <w:left w:val="none" w:sz="0" w:space="0" w:color="auto"/>
        <w:bottom w:val="none" w:sz="0" w:space="0" w:color="auto"/>
        <w:right w:val="none" w:sz="0" w:space="0" w:color="auto"/>
      </w:divBdr>
    </w:div>
    <w:div w:id="744227113">
      <w:bodyDiv w:val="1"/>
      <w:marLeft w:val="0"/>
      <w:marRight w:val="0"/>
      <w:marTop w:val="0"/>
      <w:marBottom w:val="0"/>
      <w:divBdr>
        <w:top w:val="none" w:sz="0" w:space="0" w:color="auto"/>
        <w:left w:val="none" w:sz="0" w:space="0" w:color="auto"/>
        <w:bottom w:val="none" w:sz="0" w:space="0" w:color="auto"/>
        <w:right w:val="none" w:sz="0" w:space="0" w:color="auto"/>
      </w:divBdr>
    </w:div>
    <w:div w:id="1010911894">
      <w:bodyDiv w:val="1"/>
      <w:marLeft w:val="0"/>
      <w:marRight w:val="0"/>
      <w:marTop w:val="0"/>
      <w:marBottom w:val="0"/>
      <w:divBdr>
        <w:top w:val="none" w:sz="0" w:space="0" w:color="auto"/>
        <w:left w:val="none" w:sz="0" w:space="0" w:color="auto"/>
        <w:bottom w:val="none" w:sz="0" w:space="0" w:color="auto"/>
        <w:right w:val="none" w:sz="0" w:space="0" w:color="auto"/>
      </w:divBdr>
    </w:div>
    <w:div w:id="1254165780">
      <w:bodyDiv w:val="1"/>
      <w:marLeft w:val="0"/>
      <w:marRight w:val="0"/>
      <w:marTop w:val="0"/>
      <w:marBottom w:val="0"/>
      <w:divBdr>
        <w:top w:val="none" w:sz="0" w:space="0" w:color="auto"/>
        <w:left w:val="none" w:sz="0" w:space="0" w:color="auto"/>
        <w:bottom w:val="none" w:sz="0" w:space="0" w:color="auto"/>
        <w:right w:val="none" w:sz="0" w:space="0" w:color="auto"/>
      </w:divBdr>
    </w:div>
    <w:div w:id="1472938119">
      <w:bodyDiv w:val="1"/>
      <w:marLeft w:val="0"/>
      <w:marRight w:val="0"/>
      <w:marTop w:val="0"/>
      <w:marBottom w:val="0"/>
      <w:divBdr>
        <w:top w:val="none" w:sz="0" w:space="0" w:color="auto"/>
        <w:left w:val="none" w:sz="0" w:space="0" w:color="auto"/>
        <w:bottom w:val="none" w:sz="0" w:space="0" w:color="auto"/>
        <w:right w:val="none" w:sz="0" w:space="0" w:color="auto"/>
      </w:divBdr>
      <w:divsChild>
        <w:div w:id="297146871">
          <w:marLeft w:val="0"/>
          <w:marRight w:val="0"/>
          <w:marTop w:val="0"/>
          <w:marBottom w:val="0"/>
          <w:divBdr>
            <w:top w:val="none" w:sz="0" w:space="0" w:color="auto"/>
            <w:left w:val="none" w:sz="0" w:space="0" w:color="auto"/>
            <w:bottom w:val="none" w:sz="0" w:space="0" w:color="auto"/>
            <w:right w:val="none" w:sz="0" w:space="0" w:color="auto"/>
          </w:divBdr>
          <w:divsChild>
            <w:div w:id="766123928">
              <w:marLeft w:val="0"/>
              <w:marRight w:val="0"/>
              <w:marTop w:val="0"/>
              <w:marBottom w:val="0"/>
              <w:divBdr>
                <w:top w:val="none" w:sz="0" w:space="0" w:color="auto"/>
                <w:left w:val="none" w:sz="0" w:space="0" w:color="auto"/>
                <w:bottom w:val="none" w:sz="0" w:space="0" w:color="auto"/>
                <w:right w:val="none" w:sz="0" w:space="0" w:color="auto"/>
              </w:divBdr>
              <w:divsChild>
                <w:div w:id="2025595861">
                  <w:marLeft w:val="0"/>
                  <w:marRight w:val="0"/>
                  <w:marTop w:val="0"/>
                  <w:marBottom w:val="0"/>
                  <w:divBdr>
                    <w:top w:val="none" w:sz="0" w:space="0" w:color="auto"/>
                    <w:left w:val="none" w:sz="0" w:space="0" w:color="auto"/>
                    <w:bottom w:val="none" w:sz="0" w:space="0" w:color="auto"/>
                    <w:right w:val="none" w:sz="0" w:space="0" w:color="auto"/>
                  </w:divBdr>
                  <w:divsChild>
                    <w:div w:id="8972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2855">
          <w:marLeft w:val="0"/>
          <w:marRight w:val="0"/>
          <w:marTop w:val="0"/>
          <w:marBottom w:val="0"/>
          <w:divBdr>
            <w:top w:val="none" w:sz="0" w:space="0" w:color="auto"/>
            <w:left w:val="none" w:sz="0" w:space="0" w:color="auto"/>
            <w:bottom w:val="none" w:sz="0" w:space="0" w:color="auto"/>
            <w:right w:val="none" w:sz="0" w:space="0" w:color="auto"/>
          </w:divBdr>
          <w:divsChild>
            <w:div w:id="100414996">
              <w:marLeft w:val="0"/>
              <w:marRight w:val="0"/>
              <w:marTop w:val="0"/>
              <w:marBottom w:val="0"/>
              <w:divBdr>
                <w:top w:val="none" w:sz="0" w:space="0" w:color="auto"/>
                <w:left w:val="none" w:sz="0" w:space="0" w:color="auto"/>
                <w:bottom w:val="none" w:sz="0" w:space="0" w:color="auto"/>
                <w:right w:val="none" w:sz="0" w:space="0" w:color="auto"/>
              </w:divBdr>
            </w:div>
            <w:div w:id="798376518">
              <w:marLeft w:val="0"/>
              <w:marRight w:val="0"/>
              <w:marTop w:val="0"/>
              <w:marBottom w:val="0"/>
              <w:divBdr>
                <w:top w:val="none" w:sz="0" w:space="0" w:color="auto"/>
                <w:left w:val="none" w:sz="0" w:space="0" w:color="auto"/>
                <w:bottom w:val="none" w:sz="0" w:space="0" w:color="auto"/>
                <w:right w:val="none" w:sz="0" w:space="0" w:color="auto"/>
              </w:divBdr>
            </w:div>
          </w:divsChild>
        </w:div>
        <w:div w:id="2046832593">
          <w:marLeft w:val="0"/>
          <w:marRight w:val="0"/>
          <w:marTop w:val="0"/>
          <w:marBottom w:val="0"/>
          <w:divBdr>
            <w:top w:val="none" w:sz="0" w:space="0" w:color="auto"/>
            <w:left w:val="none" w:sz="0" w:space="0" w:color="auto"/>
            <w:bottom w:val="none" w:sz="0" w:space="0" w:color="auto"/>
            <w:right w:val="none" w:sz="0" w:space="0" w:color="auto"/>
          </w:divBdr>
        </w:div>
        <w:div w:id="2067797302">
          <w:marLeft w:val="0"/>
          <w:marRight w:val="0"/>
          <w:marTop w:val="0"/>
          <w:marBottom w:val="0"/>
          <w:divBdr>
            <w:top w:val="none" w:sz="0" w:space="0" w:color="auto"/>
            <w:left w:val="none" w:sz="0" w:space="0" w:color="auto"/>
            <w:bottom w:val="none" w:sz="0" w:space="0" w:color="auto"/>
            <w:right w:val="none" w:sz="0" w:space="0" w:color="auto"/>
          </w:divBdr>
          <w:divsChild>
            <w:div w:id="5786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2390">
      <w:bodyDiv w:val="1"/>
      <w:marLeft w:val="0"/>
      <w:marRight w:val="0"/>
      <w:marTop w:val="0"/>
      <w:marBottom w:val="0"/>
      <w:divBdr>
        <w:top w:val="none" w:sz="0" w:space="0" w:color="auto"/>
        <w:left w:val="none" w:sz="0" w:space="0" w:color="auto"/>
        <w:bottom w:val="none" w:sz="0" w:space="0" w:color="auto"/>
        <w:right w:val="none" w:sz="0" w:space="0" w:color="auto"/>
      </w:divBdr>
    </w:div>
    <w:div w:id="1881623664">
      <w:bodyDiv w:val="1"/>
      <w:marLeft w:val="0"/>
      <w:marRight w:val="0"/>
      <w:marTop w:val="0"/>
      <w:marBottom w:val="0"/>
      <w:divBdr>
        <w:top w:val="none" w:sz="0" w:space="0" w:color="auto"/>
        <w:left w:val="none" w:sz="0" w:space="0" w:color="auto"/>
        <w:bottom w:val="none" w:sz="0" w:space="0" w:color="auto"/>
        <w:right w:val="none" w:sz="0" w:space="0" w:color="auto"/>
      </w:divBdr>
    </w:div>
    <w:div w:id="1998073755">
      <w:bodyDiv w:val="1"/>
      <w:marLeft w:val="0"/>
      <w:marRight w:val="0"/>
      <w:marTop w:val="0"/>
      <w:marBottom w:val="0"/>
      <w:divBdr>
        <w:top w:val="none" w:sz="0" w:space="0" w:color="auto"/>
        <w:left w:val="none" w:sz="0" w:space="0" w:color="auto"/>
        <w:bottom w:val="none" w:sz="0" w:space="0" w:color="auto"/>
        <w:right w:val="none" w:sz="0" w:space="0" w:color="auto"/>
      </w:divBdr>
    </w:div>
    <w:div w:id="203194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hyperlink" Target="https://www.mclibre.org/consultar/htmlcss/css/css-bordes-2.html" TargetMode="External"/><Relationship Id="rId21" Type="http://schemas.openxmlformats.org/officeDocument/2006/relationships/image" Target="media/image12.png"/><Relationship Id="rId63" Type="http://schemas.openxmlformats.org/officeDocument/2006/relationships/image" Target="media/image40.png"/><Relationship Id="rId159" Type="http://schemas.openxmlformats.org/officeDocument/2006/relationships/hyperlink" Target="https://www.w3.org/TR/css-counter-styles-3/" TargetMode="External"/><Relationship Id="rId324" Type="http://schemas.openxmlformats.org/officeDocument/2006/relationships/hyperlink" Target="https://www.mclibre.org/consultar/htmlcss/css/css-tamano.html" TargetMode="External"/><Relationship Id="rId366" Type="http://schemas.openxmlformats.org/officeDocument/2006/relationships/hyperlink" Target="https://www.mclibre.org/consultar/htmlcss/css/css-columnas.html" TargetMode="External"/><Relationship Id="rId170" Type="http://schemas.openxmlformats.org/officeDocument/2006/relationships/image" Target="media/image104.png"/><Relationship Id="rId226" Type="http://schemas.openxmlformats.org/officeDocument/2006/relationships/image" Target="media/image153.png"/><Relationship Id="rId268" Type="http://schemas.openxmlformats.org/officeDocument/2006/relationships/hyperlink" Target="https://www.mclibre.org/consultar/htmlcss/css/css-texto.html" TargetMode="External"/><Relationship Id="rId32" Type="http://schemas.openxmlformats.org/officeDocument/2006/relationships/hyperlink" Target="https://www.w3.org/TR/css-2024/" TargetMode="External"/><Relationship Id="rId74" Type="http://schemas.openxmlformats.org/officeDocument/2006/relationships/image" Target="media/image48.png"/><Relationship Id="rId128" Type="http://schemas.openxmlformats.org/officeDocument/2006/relationships/image" Target="media/image78.png"/><Relationship Id="rId335" Type="http://schemas.openxmlformats.org/officeDocument/2006/relationships/hyperlink" Target="https://www.mclibre.org/consultar/htmlcss/css/css-posicionamiento-absoluto.html" TargetMode="External"/><Relationship Id="rId377" Type="http://schemas.openxmlformats.org/officeDocument/2006/relationships/hyperlink" Target="https://www.mclibre.org/consultar/htmlcss/css/css-pseudoclases.html" TargetMode="External"/><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image" Target="media/image163.png"/><Relationship Id="rId279" Type="http://schemas.openxmlformats.org/officeDocument/2006/relationships/hyperlink" Target="https://www.mclibre.org/consultar/htmlcss/css/css-bordes.html" TargetMode="External"/><Relationship Id="rId43" Type="http://schemas.openxmlformats.org/officeDocument/2006/relationships/image" Target="media/image30.png"/><Relationship Id="rId139" Type="http://schemas.openxmlformats.org/officeDocument/2006/relationships/hyperlink" Target="https://www.w3.org/TR/css-backgrounds-3/" TargetMode="External"/><Relationship Id="rId290" Type="http://schemas.openxmlformats.org/officeDocument/2006/relationships/hyperlink" Target="https://www.mclibre.org/consultar/htmlcss/css/css-bordes.html" TargetMode="External"/><Relationship Id="rId304" Type="http://schemas.openxmlformats.org/officeDocument/2006/relationships/hyperlink" Target="https://www.mclibre.org/consultar/htmlcss/css/css-margenes.html" TargetMode="External"/><Relationship Id="rId346" Type="http://schemas.openxmlformats.org/officeDocument/2006/relationships/hyperlink" Target="https://www.mclibre.org/consultar/htmlcss/css/css-flexbox.html" TargetMode="External"/><Relationship Id="rId388" Type="http://schemas.openxmlformats.org/officeDocument/2006/relationships/fontTable" Target="fontTable.xml"/><Relationship Id="rId85" Type="http://schemas.openxmlformats.org/officeDocument/2006/relationships/image" Target="media/image53.png"/><Relationship Id="rId150" Type="http://schemas.openxmlformats.org/officeDocument/2006/relationships/hyperlink" Target="https://www.mclibre.org/consultar/htmlcss/css/css-listas-3.html" TargetMode="External"/><Relationship Id="rId192" Type="http://schemas.openxmlformats.org/officeDocument/2006/relationships/image" Target="media/image121.png"/><Relationship Id="rId206" Type="http://schemas.openxmlformats.org/officeDocument/2006/relationships/image" Target="media/image134.png"/><Relationship Id="rId248" Type="http://schemas.openxmlformats.org/officeDocument/2006/relationships/hyperlink" Target="https://www.mclibre.org/consultar/htmlcss/css/css-fuente.html" TargetMode="External"/><Relationship Id="rId12" Type="http://schemas.openxmlformats.org/officeDocument/2006/relationships/image" Target="media/image3.png"/><Relationship Id="rId108" Type="http://schemas.openxmlformats.org/officeDocument/2006/relationships/hyperlink" Target="https://developer.mozilla.org/en-US/docs/Web/CSS/border-image-source" TargetMode="External"/><Relationship Id="rId315" Type="http://schemas.openxmlformats.org/officeDocument/2006/relationships/hyperlink" Target="https://www.mclibre.org/consultar/htmlcss/css/css-fondos.html" TargetMode="External"/><Relationship Id="rId357" Type="http://schemas.openxmlformats.org/officeDocument/2006/relationships/hyperlink" Target="https://www.mclibre.org/consultar/htmlcss/css/css-tablas.html" TargetMode="External"/><Relationship Id="rId54" Type="http://schemas.openxmlformats.org/officeDocument/2006/relationships/hyperlink" Target="https://developer.mozilla.org/en-US/docs/Web/CSS/@media/width" TargetMode="External"/><Relationship Id="rId96" Type="http://schemas.openxmlformats.org/officeDocument/2006/relationships/image" Target="media/image56.png"/><Relationship Id="rId161" Type="http://schemas.openxmlformats.org/officeDocument/2006/relationships/image" Target="media/image98.png"/><Relationship Id="rId217" Type="http://schemas.openxmlformats.org/officeDocument/2006/relationships/image" Target="media/image145.png"/><Relationship Id="rId259" Type="http://schemas.openxmlformats.org/officeDocument/2006/relationships/hyperlink" Target="https://www.mclibre.org/consultar/htmlcss/css/css-fuente-2.html" TargetMode="External"/><Relationship Id="rId23" Type="http://schemas.openxmlformats.org/officeDocument/2006/relationships/image" Target="media/image14.png"/><Relationship Id="rId119" Type="http://schemas.openxmlformats.org/officeDocument/2006/relationships/hyperlink" Target="https://www.w3.org/TR/2024/REC-css-box-3-20240411/" TargetMode="External"/><Relationship Id="rId270" Type="http://schemas.openxmlformats.org/officeDocument/2006/relationships/hyperlink" Target="https://www.mclibre.org/consultar/htmlcss/css/css-texto.html" TargetMode="External"/><Relationship Id="rId326" Type="http://schemas.openxmlformats.org/officeDocument/2006/relationships/hyperlink" Target="https://www.mclibre.org/consultar/htmlcss/css/css-tamano.html" TargetMode="External"/><Relationship Id="rId65" Type="http://schemas.openxmlformats.org/officeDocument/2006/relationships/image" Target="media/image42.png"/><Relationship Id="rId130" Type="http://schemas.openxmlformats.org/officeDocument/2006/relationships/image" Target="media/image80.png"/><Relationship Id="rId368" Type="http://schemas.openxmlformats.org/officeDocument/2006/relationships/hyperlink" Target="https://www.mclibre.org/consultar/htmlcss/css/css-interface.html" TargetMode="External"/><Relationship Id="rId172" Type="http://schemas.openxmlformats.org/officeDocument/2006/relationships/image" Target="media/image106.png"/><Relationship Id="rId228" Type="http://schemas.openxmlformats.org/officeDocument/2006/relationships/hyperlink" Target="https://code.visualstudio.com/download" TargetMode="External"/><Relationship Id="rId281" Type="http://schemas.openxmlformats.org/officeDocument/2006/relationships/hyperlink" Target="https://www.mclibre.org/consultar/htmlcss/css/css-bordes.html" TargetMode="External"/><Relationship Id="rId337" Type="http://schemas.openxmlformats.org/officeDocument/2006/relationships/hyperlink" Target="https://www.mclibre.org/consultar/htmlcss/css/css-posicionamiento-absoluto.html" TargetMode="External"/><Relationship Id="rId34" Type="http://schemas.openxmlformats.org/officeDocument/2006/relationships/image" Target="media/image22.png"/><Relationship Id="rId76" Type="http://schemas.openxmlformats.org/officeDocument/2006/relationships/hyperlink" Target="https://www.mclibre.org/consultar/htmlcss/css/css-fuentes-web.html" TargetMode="External"/><Relationship Id="rId141" Type="http://schemas.openxmlformats.org/officeDocument/2006/relationships/image" Target="media/image87.png"/><Relationship Id="rId379" Type="http://schemas.openxmlformats.org/officeDocument/2006/relationships/hyperlink" Target="https://www.mclibre.org/consultar/htmlcss/css/css-pseudoclases.html" TargetMode="External"/><Relationship Id="rId7" Type="http://schemas.openxmlformats.org/officeDocument/2006/relationships/endnotes" Target="endnotes.xml"/><Relationship Id="rId183" Type="http://schemas.openxmlformats.org/officeDocument/2006/relationships/hyperlink" Target="https://www.mclibre.org/consultar/htmlcss/css/ejemplos/pos-absoluto/position-absolute-contradictorio-1.html" TargetMode="External"/><Relationship Id="rId239" Type="http://schemas.openxmlformats.org/officeDocument/2006/relationships/image" Target="media/image165.png"/><Relationship Id="rId250" Type="http://schemas.openxmlformats.org/officeDocument/2006/relationships/hyperlink" Target="https://www.mclibre.org/consultar/htmlcss/css/css-fuente.html" TargetMode="External"/><Relationship Id="rId292" Type="http://schemas.openxmlformats.org/officeDocument/2006/relationships/hyperlink" Target="https://www.mclibre.org/consultar/htmlcss/css/css-bordes.html" TargetMode="External"/><Relationship Id="rId306" Type="http://schemas.openxmlformats.org/officeDocument/2006/relationships/hyperlink" Target="https://www.mclibre.org/consultar/htmlcss/css/css-margenes.html" TargetMode="External"/><Relationship Id="rId45" Type="http://schemas.openxmlformats.org/officeDocument/2006/relationships/image" Target="media/image32.png"/><Relationship Id="rId87" Type="http://schemas.openxmlformats.org/officeDocument/2006/relationships/image" Target="media/image54.png"/><Relationship Id="rId110" Type="http://schemas.openxmlformats.org/officeDocument/2006/relationships/image" Target="media/image67.png"/><Relationship Id="rId348" Type="http://schemas.openxmlformats.org/officeDocument/2006/relationships/hyperlink" Target="https://www.mclibre.org/consultar/htmlcss/css/css-flexbox.html" TargetMode="External"/><Relationship Id="rId152" Type="http://schemas.openxmlformats.org/officeDocument/2006/relationships/image" Target="media/image93.png"/><Relationship Id="rId194" Type="http://schemas.openxmlformats.org/officeDocument/2006/relationships/image" Target="media/image123.png"/><Relationship Id="rId208" Type="http://schemas.openxmlformats.org/officeDocument/2006/relationships/image" Target="media/image136.png"/><Relationship Id="rId261" Type="http://schemas.openxmlformats.org/officeDocument/2006/relationships/hyperlink" Target="https://www.mclibre.org/consultar/htmlcss/css/css-fuente-2.html" TargetMode="External"/><Relationship Id="rId14" Type="http://schemas.openxmlformats.org/officeDocument/2006/relationships/image" Target="media/image5.png"/><Relationship Id="rId56" Type="http://schemas.openxmlformats.org/officeDocument/2006/relationships/image" Target="media/image36.png"/><Relationship Id="rId317" Type="http://schemas.openxmlformats.org/officeDocument/2006/relationships/hyperlink" Target="https://www.mclibre.org/consultar/htmlcss/css/css-fondos.html" TargetMode="External"/><Relationship Id="rId359" Type="http://schemas.openxmlformats.org/officeDocument/2006/relationships/hyperlink" Target="https://www.mclibre.org/consultar/htmlcss/css/css-columnas.html" TargetMode="External"/><Relationship Id="rId98" Type="http://schemas.openxmlformats.org/officeDocument/2006/relationships/image" Target="media/image58.png"/><Relationship Id="rId121" Type="http://schemas.openxmlformats.org/officeDocument/2006/relationships/hyperlink" Target="https://www.mclibre.org/consultar/htmlcss/css/css-bordes.html" TargetMode="External"/><Relationship Id="rId163" Type="http://schemas.openxmlformats.org/officeDocument/2006/relationships/hyperlink" Target="https://www.w3.org/TR/CSS2/" TargetMode="External"/><Relationship Id="rId219" Type="http://schemas.openxmlformats.org/officeDocument/2006/relationships/image" Target="media/image147.png"/><Relationship Id="rId370" Type="http://schemas.openxmlformats.org/officeDocument/2006/relationships/hyperlink" Target="https://www.mclibre.org/consultar/htmlcss/css/css-interface.html" TargetMode="External"/><Relationship Id="rId230" Type="http://schemas.openxmlformats.org/officeDocument/2006/relationships/image" Target="media/image156.png"/><Relationship Id="rId25" Type="http://schemas.openxmlformats.org/officeDocument/2006/relationships/image" Target="media/image16.png"/><Relationship Id="rId67" Type="http://schemas.openxmlformats.org/officeDocument/2006/relationships/image" Target="media/image44.png"/><Relationship Id="rId272" Type="http://schemas.openxmlformats.org/officeDocument/2006/relationships/hyperlink" Target="https://www.mclibre.org/consultar/htmlcss/css/css-texto.html" TargetMode="External"/><Relationship Id="rId328" Type="http://schemas.openxmlformats.org/officeDocument/2006/relationships/hyperlink" Target="https://www.mclibre.org/consultar/htmlcss/css/css-tamano.html" TargetMode="External"/><Relationship Id="rId132" Type="http://schemas.openxmlformats.org/officeDocument/2006/relationships/hyperlink" Target="https://www.mclibre.org/consultar/htmlcss/css/ejemplos/margenes/html-body-margin-padding.html" TargetMode="External"/><Relationship Id="rId174" Type="http://schemas.openxmlformats.org/officeDocument/2006/relationships/image" Target="media/image108.png"/><Relationship Id="rId381" Type="http://schemas.openxmlformats.org/officeDocument/2006/relationships/hyperlink" Target="https://www.mclibre.org/consultar/htmlcss/css/css-pseudoclases.html" TargetMode="External"/><Relationship Id="rId241" Type="http://schemas.openxmlformats.org/officeDocument/2006/relationships/hyperlink" Target="https://www.mclibre.org/consultar/htmlcss/css/css-fuente.html" TargetMode="External"/><Relationship Id="rId36" Type="http://schemas.openxmlformats.org/officeDocument/2006/relationships/image" Target="media/image24.png"/><Relationship Id="rId283" Type="http://schemas.openxmlformats.org/officeDocument/2006/relationships/hyperlink" Target="https://www.mclibre.org/consultar/htmlcss/css/css-bordes.html" TargetMode="External"/><Relationship Id="rId339" Type="http://schemas.openxmlformats.org/officeDocument/2006/relationships/hyperlink" Target="https://www.mclibre.org/consultar/htmlcss/css/css-flexbox.html" TargetMode="External"/><Relationship Id="rId78" Type="http://schemas.openxmlformats.org/officeDocument/2006/relationships/hyperlink" Target="https://www.mclibre.org/consultar/htmlcss/css/css-texto-vertical-align.html" TargetMode="External"/><Relationship Id="rId101" Type="http://schemas.openxmlformats.org/officeDocument/2006/relationships/image" Target="media/image60.png"/><Relationship Id="rId143" Type="http://schemas.openxmlformats.org/officeDocument/2006/relationships/image" Target="media/image89.png"/><Relationship Id="rId185" Type="http://schemas.openxmlformats.org/officeDocument/2006/relationships/image" Target="media/image115.png"/><Relationship Id="rId350" Type="http://schemas.openxmlformats.org/officeDocument/2006/relationships/hyperlink" Target="https://www.mclibre.org/consultar/htmlcss/css/css-listas.html" TargetMode="External"/><Relationship Id="rId9" Type="http://schemas.openxmlformats.org/officeDocument/2006/relationships/image" Target="media/image2.png"/><Relationship Id="rId210" Type="http://schemas.openxmlformats.org/officeDocument/2006/relationships/image" Target="media/image138.png"/><Relationship Id="rId252" Type="http://schemas.openxmlformats.org/officeDocument/2006/relationships/hyperlink" Target="https://www.mclibre.org/consultar/htmlcss/css/css-fuente-2.html" TargetMode="External"/><Relationship Id="rId294" Type="http://schemas.openxmlformats.org/officeDocument/2006/relationships/hyperlink" Target="https://www.mclibre.org/consultar/htmlcss/css/css-bordes.html" TargetMode="External"/><Relationship Id="rId308" Type="http://schemas.openxmlformats.org/officeDocument/2006/relationships/hyperlink" Target="https://www.mclibre.org/consultar/htmlcss/css/css-margenes.html" TargetMode="External"/><Relationship Id="rId47" Type="http://schemas.openxmlformats.org/officeDocument/2006/relationships/image" Target="media/image33.png"/><Relationship Id="rId89" Type="http://schemas.openxmlformats.org/officeDocument/2006/relationships/hyperlink" Target="https://www.w3.org/TR/css-backgrounds-3/" TargetMode="External"/><Relationship Id="rId112" Type="http://schemas.openxmlformats.org/officeDocument/2006/relationships/hyperlink" Target="https://www.w3.org/TR/css-backgrounds-3/#border-image-slice" TargetMode="External"/><Relationship Id="rId154" Type="http://schemas.openxmlformats.org/officeDocument/2006/relationships/image" Target="media/image95.png"/><Relationship Id="rId361" Type="http://schemas.openxmlformats.org/officeDocument/2006/relationships/hyperlink" Target="https://www.mclibre.org/consultar/htmlcss/css/css-columnas.html" TargetMode="External"/><Relationship Id="rId196" Type="http://schemas.openxmlformats.org/officeDocument/2006/relationships/image" Target="media/image125.png"/><Relationship Id="rId200" Type="http://schemas.openxmlformats.org/officeDocument/2006/relationships/image" Target="media/image128.png"/><Relationship Id="rId382" Type="http://schemas.openxmlformats.org/officeDocument/2006/relationships/hyperlink" Target="https://www.mclibre.org/consultar/htmlcss/css/css-pseudoclases.html" TargetMode="External"/><Relationship Id="rId16" Type="http://schemas.openxmlformats.org/officeDocument/2006/relationships/image" Target="media/image7.png"/><Relationship Id="rId221" Type="http://schemas.openxmlformats.org/officeDocument/2006/relationships/image" Target="media/image149.png"/><Relationship Id="rId242" Type="http://schemas.openxmlformats.org/officeDocument/2006/relationships/hyperlink" Target="https://www.mclibre.org/consultar/htmlcss/css/css-fuente.html" TargetMode="External"/><Relationship Id="rId263" Type="http://schemas.openxmlformats.org/officeDocument/2006/relationships/hyperlink" Target="https://www.mclibre.org/consultar/htmlcss/css/css-color.html" TargetMode="External"/><Relationship Id="rId284" Type="http://schemas.openxmlformats.org/officeDocument/2006/relationships/hyperlink" Target="https://www.mclibre.org/consultar/htmlcss/css/css-bordes.html" TargetMode="External"/><Relationship Id="rId319" Type="http://schemas.openxmlformats.org/officeDocument/2006/relationships/hyperlink" Target="https://www.mclibre.org/consultar/htmlcss/css/css-fondos.html" TargetMode="External"/><Relationship Id="rId37" Type="http://schemas.openxmlformats.org/officeDocument/2006/relationships/image" Target="media/image25.png"/><Relationship Id="rId58" Type="http://schemas.openxmlformats.org/officeDocument/2006/relationships/image" Target="media/image37.png"/><Relationship Id="rId79" Type="http://schemas.openxmlformats.org/officeDocument/2006/relationships/hyperlink" Target="https://www.mclibre.org/consultar/htmlcss/css/css-bordes.html" TargetMode="External"/><Relationship Id="rId102" Type="http://schemas.openxmlformats.org/officeDocument/2006/relationships/image" Target="media/image61.png"/><Relationship Id="rId123" Type="http://schemas.openxmlformats.org/officeDocument/2006/relationships/image" Target="media/image74.png"/><Relationship Id="rId144" Type="http://schemas.openxmlformats.org/officeDocument/2006/relationships/image" Target="media/image90.png"/><Relationship Id="rId330" Type="http://schemas.openxmlformats.org/officeDocument/2006/relationships/hyperlink" Target="https://www.mclibre.org/consultar/htmlcss/css/css-posicionamiento-flotante.html" TargetMode="External"/><Relationship Id="rId90" Type="http://schemas.openxmlformats.org/officeDocument/2006/relationships/hyperlink" Target="https://www.w3.org/TR/css-2024/" TargetMode="External"/><Relationship Id="rId165" Type="http://schemas.openxmlformats.org/officeDocument/2006/relationships/hyperlink" Target="https://www.w3.org/TR/css-tables-3/" TargetMode="External"/><Relationship Id="rId186" Type="http://schemas.openxmlformats.org/officeDocument/2006/relationships/image" Target="media/image116.png"/><Relationship Id="rId351" Type="http://schemas.openxmlformats.org/officeDocument/2006/relationships/hyperlink" Target="https://www.mclibre.org/consultar/htmlcss/css/css-listas.html" TargetMode="External"/><Relationship Id="rId372" Type="http://schemas.openxmlformats.org/officeDocument/2006/relationships/hyperlink" Target="https://www.mclibre.org/consultar/htmlcss/css/css-interface.html" TargetMode="External"/><Relationship Id="rId211" Type="http://schemas.openxmlformats.org/officeDocument/2006/relationships/image" Target="media/image139.png"/><Relationship Id="rId232" Type="http://schemas.openxmlformats.org/officeDocument/2006/relationships/image" Target="media/image158.png"/><Relationship Id="rId253" Type="http://schemas.openxmlformats.org/officeDocument/2006/relationships/hyperlink" Target="https://www.mclibre.org/consultar/htmlcss/css/css-fuente-2.html" TargetMode="External"/><Relationship Id="rId274" Type="http://schemas.openxmlformats.org/officeDocument/2006/relationships/hyperlink" Target="https://www.mclibre.org/consultar/htmlcss/css/css-modos-escritura.html" TargetMode="External"/><Relationship Id="rId295" Type="http://schemas.openxmlformats.org/officeDocument/2006/relationships/hyperlink" Target="https://www.mclibre.org/consultar/htmlcss/css/css-bordes.html" TargetMode="External"/><Relationship Id="rId309" Type="http://schemas.openxmlformats.org/officeDocument/2006/relationships/hyperlink" Target="https://www.mclibre.org/consultar/htmlcss/css/css-margenes.html" TargetMode="External"/><Relationship Id="rId27" Type="http://schemas.openxmlformats.org/officeDocument/2006/relationships/image" Target="media/image18.png"/><Relationship Id="rId48" Type="http://schemas.openxmlformats.org/officeDocument/2006/relationships/hyperlink" Target="https://www.w3.org/TR/REC-CSS1-961217" TargetMode="External"/><Relationship Id="rId69" Type="http://schemas.openxmlformats.org/officeDocument/2006/relationships/image" Target="media/image45.png"/><Relationship Id="rId113" Type="http://schemas.openxmlformats.org/officeDocument/2006/relationships/hyperlink" Target="https://developer.mozilla.org/en-US/docs/Web/CSS/border-image-slice" TargetMode="External"/><Relationship Id="rId134" Type="http://schemas.openxmlformats.org/officeDocument/2006/relationships/image" Target="media/image83.png"/><Relationship Id="rId320" Type="http://schemas.openxmlformats.org/officeDocument/2006/relationships/hyperlink" Target="https://www.mclibre.org/consultar/htmlcss/css/css-fondos.html" TargetMode="External"/><Relationship Id="rId80" Type="http://schemas.openxmlformats.org/officeDocument/2006/relationships/hyperlink" Target="https://www.mclibre.org/consultar/htmlcss/css/css-margenes.html" TargetMode="External"/><Relationship Id="rId155" Type="http://schemas.openxmlformats.org/officeDocument/2006/relationships/image" Target="media/image96.png"/><Relationship Id="rId176" Type="http://schemas.openxmlformats.org/officeDocument/2006/relationships/image" Target="media/image110.png"/><Relationship Id="rId197" Type="http://schemas.openxmlformats.org/officeDocument/2006/relationships/image" Target="media/image126.png"/><Relationship Id="rId341" Type="http://schemas.openxmlformats.org/officeDocument/2006/relationships/hyperlink" Target="https://www.mclibre.org/consultar/htmlcss/css/css-flexbox.html" TargetMode="External"/><Relationship Id="rId362" Type="http://schemas.openxmlformats.org/officeDocument/2006/relationships/hyperlink" Target="https://www.mclibre.org/consultar/htmlcss/css/css-columnas.html" TargetMode="External"/><Relationship Id="rId383" Type="http://schemas.openxmlformats.org/officeDocument/2006/relationships/hyperlink" Target="https://www.mclibre.org/consultar/htmlcss/css/css-pseudoclases.html" TargetMode="External"/><Relationship Id="rId201" Type="http://schemas.openxmlformats.org/officeDocument/2006/relationships/image" Target="media/image129.png"/><Relationship Id="rId222" Type="http://schemas.openxmlformats.org/officeDocument/2006/relationships/hyperlink" Target="https://fonts.google.com/icons" TargetMode="External"/><Relationship Id="rId243" Type="http://schemas.openxmlformats.org/officeDocument/2006/relationships/hyperlink" Target="https://www.mclibre.org/consultar/htmlcss/css/css-fondos.html" TargetMode="External"/><Relationship Id="rId264" Type="http://schemas.openxmlformats.org/officeDocument/2006/relationships/hyperlink" Target="https://www.mclibre.org/consultar/htmlcss/css/css-texto.html" TargetMode="External"/><Relationship Id="rId285" Type="http://schemas.openxmlformats.org/officeDocument/2006/relationships/hyperlink" Target="https://www.mclibre.org/consultar/htmlcss/css/css-bordes.html" TargetMode="External"/><Relationship Id="rId17" Type="http://schemas.openxmlformats.org/officeDocument/2006/relationships/image" Target="media/image8.png"/><Relationship Id="rId38" Type="http://schemas.openxmlformats.org/officeDocument/2006/relationships/hyperlink" Target="https://www.mclibre.org/consultar/htmlcss/css/css-cascada.html" TargetMode="External"/><Relationship Id="rId59" Type="http://schemas.openxmlformats.org/officeDocument/2006/relationships/image" Target="media/image38.png"/><Relationship Id="rId103" Type="http://schemas.openxmlformats.org/officeDocument/2006/relationships/image" Target="media/image62.png"/><Relationship Id="rId124" Type="http://schemas.openxmlformats.org/officeDocument/2006/relationships/hyperlink" Target="https://www.mclibre.org/consultar/htmlcss/css/css-bordes.html" TargetMode="External"/><Relationship Id="rId310" Type="http://schemas.openxmlformats.org/officeDocument/2006/relationships/hyperlink" Target="https://www.mclibre.org/consultar/htmlcss/css/css-margenes.html" TargetMode="External"/><Relationship Id="rId70" Type="http://schemas.openxmlformats.org/officeDocument/2006/relationships/image" Target="media/image46.png"/><Relationship Id="rId91" Type="http://schemas.openxmlformats.org/officeDocument/2006/relationships/hyperlink" Target="https://www.mclibre.org/consultar/htmlcss/css/css-color.html" TargetMode="External"/><Relationship Id="rId145" Type="http://schemas.openxmlformats.org/officeDocument/2006/relationships/image" Target="media/image91.png"/><Relationship Id="rId166" Type="http://schemas.openxmlformats.org/officeDocument/2006/relationships/image" Target="media/image100.png"/><Relationship Id="rId187" Type="http://schemas.openxmlformats.org/officeDocument/2006/relationships/hyperlink" Target="https://www.mclibre.org/consultar/htmlcss/css/ejemplos/pos-absoluto/position-fixed.html" TargetMode="External"/><Relationship Id="rId331" Type="http://schemas.openxmlformats.org/officeDocument/2006/relationships/hyperlink" Target="https://www.mclibre.org/consultar/htmlcss/css/css-posicionamiento-flotante.html" TargetMode="External"/><Relationship Id="rId352" Type="http://schemas.openxmlformats.org/officeDocument/2006/relationships/hyperlink" Target="https://www.mclibre.org/consultar/htmlcss/css/css-listas.html" TargetMode="External"/><Relationship Id="rId373" Type="http://schemas.openxmlformats.org/officeDocument/2006/relationships/hyperlink" Target="https://www.mclibre.org/consultar/htmlcss/css/css-interface.html" TargetMode="Externa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image" Target="media/image159.png"/><Relationship Id="rId254" Type="http://schemas.openxmlformats.org/officeDocument/2006/relationships/hyperlink" Target="https://www.mclibre.org/consultar/htmlcss/css/css-fuente-2.html" TargetMode="External"/><Relationship Id="rId28" Type="http://schemas.openxmlformats.org/officeDocument/2006/relationships/hyperlink" Target="https://www.w3.org/TR/2018/REC-selectors-3-20181106/" TargetMode="External"/><Relationship Id="rId49" Type="http://schemas.openxmlformats.org/officeDocument/2006/relationships/image" Target="media/image34.png"/><Relationship Id="rId114" Type="http://schemas.openxmlformats.org/officeDocument/2006/relationships/image" Target="media/image68.png"/><Relationship Id="rId275" Type="http://schemas.openxmlformats.org/officeDocument/2006/relationships/hyperlink" Target="https://www.mclibre.org/consultar/htmlcss/css/css-modos-escritura.html" TargetMode="External"/><Relationship Id="rId296" Type="http://schemas.openxmlformats.org/officeDocument/2006/relationships/hyperlink" Target="https://www.mclibre.org/consultar/htmlcss/css/css-bordes.html" TargetMode="External"/><Relationship Id="rId300" Type="http://schemas.openxmlformats.org/officeDocument/2006/relationships/hyperlink" Target="https://www.mclibre.org/consultar/htmlcss/css/css-bordes-2.html" TargetMode="External"/><Relationship Id="rId60" Type="http://schemas.openxmlformats.org/officeDocument/2006/relationships/hyperlink" Target="https://www.w3.org/TR/2018/REC-css-fonts-3-20180920/" TargetMode="External"/><Relationship Id="rId81" Type="http://schemas.openxmlformats.org/officeDocument/2006/relationships/hyperlink" Target="https://www.mclibre.org/consultar/htmlcss/css/css-margenes.html" TargetMode="External"/><Relationship Id="rId135" Type="http://schemas.openxmlformats.org/officeDocument/2006/relationships/hyperlink" Target="https://www.mclibre.org/consultar/htmlcss/css/css-fondos.html" TargetMode="External"/><Relationship Id="rId156" Type="http://schemas.openxmlformats.org/officeDocument/2006/relationships/image" Target="media/image97.png"/><Relationship Id="rId177" Type="http://schemas.openxmlformats.org/officeDocument/2006/relationships/hyperlink" Target="https://www.w3.org/TR/CSS2/" TargetMode="External"/><Relationship Id="rId198" Type="http://schemas.openxmlformats.org/officeDocument/2006/relationships/image" Target="media/image127.png"/><Relationship Id="rId321" Type="http://schemas.openxmlformats.org/officeDocument/2006/relationships/hyperlink" Target="https://www.mclibre.org/consultar/htmlcss/css/css-modelo-caja.html" TargetMode="External"/><Relationship Id="rId342" Type="http://schemas.openxmlformats.org/officeDocument/2006/relationships/hyperlink" Target="https://www.mclibre.org/consultar/htmlcss/css/css-flexbox.html" TargetMode="External"/><Relationship Id="rId363" Type="http://schemas.openxmlformats.org/officeDocument/2006/relationships/hyperlink" Target="https://www.mclibre.org/consultar/htmlcss/css/css-columnas.html" TargetMode="External"/><Relationship Id="rId384" Type="http://schemas.openxmlformats.org/officeDocument/2006/relationships/hyperlink" Target="https://www.mclibre.org/consultar/htmlcss/css/css-pseudoclases.html" TargetMode="External"/><Relationship Id="rId202" Type="http://schemas.openxmlformats.org/officeDocument/2006/relationships/image" Target="media/image130.png"/><Relationship Id="rId223" Type="http://schemas.openxmlformats.org/officeDocument/2006/relationships/image" Target="media/image150.png"/><Relationship Id="rId244" Type="http://schemas.openxmlformats.org/officeDocument/2006/relationships/hyperlink" Target="https://www.mclibre.org/consultar/htmlcss/css/css-fuentes-web.html" TargetMode="External"/><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hyperlink" Target="https://www.mclibre.org/consultar/htmlcss/css/css-fuente.html" TargetMode="External"/><Relationship Id="rId286" Type="http://schemas.openxmlformats.org/officeDocument/2006/relationships/hyperlink" Target="https://www.mclibre.org/consultar/htmlcss/css/css-bordes.html" TargetMode="External"/><Relationship Id="rId50" Type="http://schemas.openxmlformats.org/officeDocument/2006/relationships/hyperlink" Target="https://www.mclibre.org/consultar/htmlcss/index.html" TargetMode="External"/><Relationship Id="rId104" Type="http://schemas.openxmlformats.org/officeDocument/2006/relationships/image" Target="media/image63.png"/><Relationship Id="rId125" Type="http://schemas.openxmlformats.org/officeDocument/2006/relationships/image" Target="media/image75.png"/><Relationship Id="rId146" Type="http://schemas.openxmlformats.org/officeDocument/2006/relationships/hyperlink" Target="https://www.w3.org/TR/2011/REC-CSS2-20110607/" TargetMode="External"/><Relationship Id="rId167" Type="http://schemas.openxmlformats.org/officeDocument/2006/relationships/image" Target="media/image101.png"/><Relationship Id="rId188" Type="http://schemas.openxmlformats.org/officeDocument/2006/relationships/image" Target="media/image117.png"/><Relationship Id="rId311" Type="http://schemas.openxmlformats.org/officeDocument/2006/relationships/hyperlink" Target="https://www.mclibre.org/consultar/htmlcss/css/css-margenes.html" TargetMode="External"/><Relationship Id="rId332" Type="http://schemas.openxmlformats.org/officeDocument/2006/relationships/hyperlink" Target="https://www.mclibre.org/consultar/htmlcss/css/css-posicionamiento-absoluto.html" TargetMode="External"/><Relationship Id="rId353" Type="http://schemas.openxmlformats.org/officeDocument/2006/relationships/hyperlink" Target="https://www.mclibre.org/consultar/htmlcss/css/css-listas.html" TargetMode="External"/><Relationship Id="rId374" Type="http://schemas.openxmlformats.org/officeDocument/2006/relationships/hyperlink" Target="https://www.mclibre.org/consultar/htmlcss/css/css-pseudoclases.html" TargetMode="External"/><Relationship Id="rId71" Type="http://schemas.openxmlformats.org/officeDocument/2006/relationships/image" Target="media/image47.png"/><Relationship Id="rId92" Type="http://schemas.openxmlformats.org/officeDocument/2006/relationships/hyperlink" Target="https://www.mclibre.org/consultar/htmlcss/css/css-distancia.html" TargetMode="External"/><Relationship Id="rId213" Type="http://schemas.openxmlformats.org/officeDocument/2006/relationships/image" Target="media/image141.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mclibre.org/consultar/htmlcss/css/css-fuente-2.html" TargetMode="External"/><Relationship Id="rId276" Type="http://schemas.openxmlformats.org/officeDocument/2006/relationships/hyperlink" Target="https://www.mclibre.org/consultar/htmlcss/css/css-bordes.html" TargetMode="External"/><Relationship Id="rId297" Type="http://schemas.openxmlformats.org/officeDocument/2006/relationships/hyperlink" Target="https://www.mclibre.org/consultar/htmlcss/css/css-bordes-2.html" TargetMode="External"/><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media/image84.png"/><Relationship Id="rId157" Type="http://schemas.openxmlformats.org/officeDocument/2006/relationships/hyperlink" Target="https://www.w3.org/TR/CSS2/" TargetMode="External"/><Relationship Id="rId178" Type="http://schemas.openxmlformats.org/officeDocument/2006/relationships/image" Target="media/image111.png"/><Relationship Id="rId301" Type="http://schemas.openxmlformats.org/officeDocument/2006/relationships/hyperlink" Target="https://www.mclibre.org/consultar/htmlcss/css/css-bordes-2.html" TargetMode="External"/><Relationship Id="rId322" Type="http://schemas.openxmlformats.org/officeDocument/2006/relationships/hyperlink" Target="https://www.mclibre.org/consultar/htmlcss/css/css-modelo-caja.html" TargetMode="External"/><Relationship Id="rId343" Type="http://schemas.openxmlformats.org/officeDocument/2006/relationships/hyperlink" Target="https://www.mclibre.org/consultar/htmlcss/css/css-flexbox.html" TargetMode="External"/><Relationship Id="rId364" Type="http://schemas.openxmlformats.org/officeDocument/2006/relationships/hyperlink" Target="https://www.mclibre.org/consultar/htmlcss/css/css-columnas.html" TargetMode="External"/><Relationship Id="rId61" Type="http://schemas.openxmlformats.org/officeDocument/2006/relationships/image" Target="media/image39.png"/><Relationship Id="rId82" Type="http://schemas.openxmlformats.org/officeDocument/2006/relationships/image" Target="media/image51.png"/><Relationship Id="rId199" Type="http://schemas.openxmlformats.org/officeDocument/2006/relationships/hyperlink" Target="https://www.w3schools.com/cssref/default.asp" TargetMode="External"/><Relationship Id="rId203" Type="http://schemas.openxmlformats.org/officeDocument/2006/relationships/image" Target="media/image131.png"/><Relationship Id="rId385" Type="http://schemas.openxmlformats.org/officeDocument/2006/relationships/hyperlink" Target="https://www.mclibre.org/consultar/htmlcss/css/css-pseudoclases.html" TargetMode="External"/><Relationship Id="rId19" Type="http://schemas.openxmlformats.org/officeDocument/2006/relationships/image" Target="media/image10.png"/><Relationship Id="rId224" Type="http://schemas.openxmlformats.org/officeDocument/2006/relationships/image" Target="media/image151.png"/><Relationship Id="rId245" Type="http://schemas.openxmlformats.org/officeDocument/2006/relationships/hyperlink" Target="https://www.mclibre.org/consultar/htmlcss/css/css-fuentes-web.html" TargetMode="External"/><Relationship Id="rId266" Type="http://schemas.openxmlformats.org/officeDocument/2006/relationships/hyperlink" Target="https://www.mclibre.org/consultar/htmlcss/css/css-texto.html" TargetMode="External"/><Relationship Id="rId287" Type="http://schemas.openxmlformats.org/officeDocument/2006/relationships/hyperlink" Target="https://www.mclibre.org/consultar/htmlcss/css/css-bordes.html" TargetMode="External"/><Relationship Id="rId30" Type="http://schemas.openxmlformats.org/officeDocument/2006/relationships/image" Target="media/image20.png"/><Relationship Id="rId105" Type="http://schemas.openxmlformats.org/officeDocument/2006/relationships/image" Target="media/image64.png"/><Relationship Id="rId126" Type="http://schemas.openxmlformats.org/officeDocument/2006/relationships/image" Target="media/image76.png"/><Relationship Id="rId147" Type="http://schemas.openxmlformats.org/officeDocument/2006/relationships/hyperlink" Target="https://www.w3.org/TR/css-backgrounds-3/" TargetMode="External"/><Relationship Id="rId168" Type="http://schemas.openxmlformats.org/officeDocument/2006/relationships/image" Target="media/image102.png"/><Relationship Id="rId312" Type="http://schemas.openxmlformats.org/officeDocument/2006/relationships/hyperlink" Target="https://www.mclibre.org/consultar/htmlcss/css/css-margenes.html" TargetMode="External"/><Relationship Id="rId333" Type="http://schemas.openxmlformats.org/officeDocument/2006/relationships/hyperlink" Target="https://www.mclibre.org/consultar/htmlcss/css/css-posicionamiento-absoluto.html" TargetMode="External"/><Relationship Id="rId354" Type="http://schemas.openxmlformats.org/officeDocument/2006/relationships/hyperlink" Target="https://www.mclibre.org/consultar/htmlcss/css/css-tablas.html" TargetMode="External"/><Relationship Id="rId51" Type="http://schemas.openxmlformats.org/officeDocument/2006/relationships/hyperlink" Target="https://www.mclibre.org/consultar/htmlcss/css/css-media-queries.html" TargetMode="External"/><Relationship Id="rId72" Type="http://schemas.openxmlformats.org/officeDocument/2006/relationships/hyperlink" Target="https://www.w3.org/TR/css-multicol-1/" TargetMode="External"/><Relationship Id="rId93" Type="http://schemas.openxmlformats.org/officeDocument/2006/relationships/image" Target="media/image55.png"/><Relationship Id="rId189" Type="http://schemas.openxmlformats.org/officeDocument/2006/relationships/image" Target="media/image118.png"/><Relationship Id="rId375" Type="http://schemas.openxmlformats.org/officeDocument/2006/relationships/hyperlink" Target="https://www.mclibre.org/consultar/htmlcss/css/css-pseudoclases.html" TargetMode="Externa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61.png"/><Relationship Id="rId256" Type="http://schemas.openxmlformats.org/officeDocument/2006/relationships/hyperlink" Target="https://www.mclibre.org/consultar/htmlcss/css/css-fuente-2.html" TargetMode="External"/><Relationship Id="rId277" Type="http://schemas.openxmlformats.org/officeDocument/2006/relationships/hyperlink" Target="https://www.mclibre.org/consultar/htmlcss/css/css-bordes.html" TargetMode="External"/><Relationship Id="rId298" Type="http://schemas.openxmlformats.org/officeDocument/2006/relationships/hyperlink" Target="https://www.mclibre.org/consultar/htmlcss/css/css-bordes-2.html" TargetMode="External"/><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hyperlink" Target="https://www.mclibre.org/consultar/htmlcss/css/css-listas-3.html" TargetMode="External"/><Relationship Id="rId302" Type="http://schemas.openxmlformats.org/officeDocument/2006/relationships/hyperlink" Target="https://www.mclibre.org/consultar/htmlcss/css/css-bordes-2.html" TargetMode="External"/><Relationship Id="rId323" Type="http://schemas.openxmlformats.org/officeDocument/2006/relationships/hyperlink" Target="https://www.mclibre.org/consultar/htmlcss/css/css-tamano.html" TargetMode="External"/><Relationship Id="rId344" Type="http://schemas.openxmlformats.org/officeDocument/2006/relationships/hyperlink" Target="https://www.mclibre.org/consultar/htmlcss/css/css-flexbox.html"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fonts.google.com/" TargetMode="External"/><Relationship Id="rId83" Type="http://schemas.openxmlformats.org/officeDocument/2006/relationships/image" Target="media/image52.png"/><Relationship Id="rId179" Type="http://schemas.openxmlformats.org/officeDocument/2006/relationships/image" Target="media/image112.png"/><Relationship Id="rId365" Type="http://schemas.openxmlformats.org/officeDocument/2006/relationships/hyperlink" Target="https://www.mclibre.org/consultar/htmlcss/css/css-columnas.html" TargetMode="External"/><Relationship Id="rId386" Type="http://schemas.openxmlformats.org/officeDocument/2006/relationships/hyperlink" Target="https://www.mclibre.org/consultar/htmlcss/css/css-pseudoclases.html" TargetMode="External"/><Relationship Id="rId190" Type="http://schemas.openxmlformats.org/officeDocument/2006/relationships/image" Target="media/image119.png"/><Relationship Id="rId204" Type="http://schemas.openxmlformats.org/officeDocument/2006/relationships/image" Target="media/image132.png"/><Relationship Id="rId225" Type="http://schemas.openxmlformats.org/officeDocument/2006/relationships/image" Target="media/image152.png"/><Relationship Id="rId246" Type="http://schemas.openxmlformats.org/officeDocument/2006/relationships/hyperlink" Target="https://www.mclibre.org/consultar/htmlcss/css/css-media-queries.html" TargetMode="External"/><Relationship Id="rId267" Type="http://schemas.openxmlformats.org/officeDocument/2006/relationships/hyperlink" Target="https://www.mclibre.org/consultar/htmlcss/css/css-texto.html" TargetMode="External"/><Relationship Id="rId288" Type="http://schemas.openxmlformats.org/officeDocument/2006/relationships/hyperlink" Target="https://www.mclibre.org/consultar/htmlcss/css/css-bordes.html" TargetMode="External"/><Relationship Id="rId106" Type="http://schemas.openxmlformats.org/officeDocument/2006/relationships/image" Target="media/image65.png"/><Relationship Id="rId127" Type="http://schemas.openxmlformats.org/officeDocument/2006/relationships/image" Target="media/image77.png"/><Relationship Id="rId313" Type="http://schemas.openxmlformats.org/officeDocument/2006/relationships/hyperlink" Target="https://www.mclibre.org/consultar/htmlcss/css/css-fondos.html" TargetMode="External"/><Relationship Id="rId10" Type="http://schemas.openxmlformats.org/officeDocument/2006/relationships/hyperlink" Target="https://www.youtube.com/watch?v=XqFR2lqBYPs" TargetMode="External"/><Relationship Id="rId31" Type="http://schemas.openxmlformats.org/officeDocument/2006/relationships/hyperlink" Target="https://www.w3.org/TR/css-cascade-4/" TargetMode="External"/><Relationship Id="rId52" Type="http://schemas.openxmlformats.org/officeDocument/2006/relationships/hyperlink" Target="https://www.w3.org/TR/CSS2/media.html#q7.0" TargetMode="External"/><Relationship Id="rId73" Type="http://schemas.openxmlformats.org/officeDocument/2006/relationships/hyperlink" Target="https://www.w3.org/TR/css-2024/" TargetMode="External"/><Relationship Id="rId94" Type="http://schemas.openxmlformats.org/officeDocument/2006/relationships/hyperlink" Target="https://www.w3.org/TR/css-backgrounds-3/#border-shorthands" TargetMode="External"/><Relationship Id="rId148" Type="http://schemas.openxmlformats.org/officeDocument/2006/relationships/image" Target="media/image92.png"/><Relationship Id="rId169" Type="http://schemas.openxmlformats.org/officeDocument/2006/relationships/image" Target="media/image103.png"/><Relationship Id="rId334" Type="http://schemas.openxmlformats.org/officeDocument/2006/relationships/hyperlink" Target="https://www.mclibre.org/consultar/htmlcss/css/css-posicionamiento-absoluto.html" TargetMode="External"/><Relationship Id="rId355" Type="http://schemas.openxmlformats.org/officeDocument/2006/relationships/hyperlink" Target="https://www.mclibre.org/consultar/htmlcss/css/css-tablas.html" TargetMode="External"/><Relationship Id="rId376" Type="http://schemas.openxmlformats.org/officeDocument/2006/relationships/hyperlink" Target="https://www.mclibre.org/consultar/htmlcss/css/css-pseudoclases.html" TargetMode="Externa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43.png"/><Relationship Id="rId236" Type="http://schemas.openxmlformats.org/officeDocument/2006/relationships/image" Target="media/image162.png"/><Relationship Id="rId257" Type="http://schemas.openxmlformats.org/officeDocument/2006/relationships/hyperlink" Target="https://www.mclibre.org/consultar/htmlcss/css/css-fuente-2.html" TargetMode="External"/><Relationship Id="rId278" Type="http://schemas.openxmlformats.org/officeDocument/2006/relationships/hyperlink" Target="https://www.mclibre.org/consultar/htmlcss/css/css-bordes.html" TargetMode="External"/><Relationship Id="rId303" Type="http://schemas.openxmlformats.org/officeDocument/2006/relationships/hyperlink" Target="https://www.mclibre.org/consultar/htmlcss/css/css-margenes.html" TargetMode="External"/><Relationship Id="rId42" Type="http://schemas.openxmlformats.org/officeDocument/2006/relationships/image" Target="media/image29.png"/><Relationship Id="rId84" Type="http://schemas.openxmlformats.org/officeDocument/2006/relationships/hyperlink" Target="https://www.w3.org/TR/2018/REC-css-ui-3-20180621/" TargetMode="External"/><Relationship Id="rId138" Type="http://schemas.openxmlformats.org/officeDocument/2006/relationships/image" Target="media/image86.png"/><Relationship Id="rId345" Type="http://schemas.openxmlformats.org/officeDocument/2006/relationships/hyperlink" Target="https://www.mclibre.org/consultar/htmlcss/css/css-flexbox.html" TargetMode="External"/><Relationship Id="rId387" Type="http://schemas.openxmlformats.org/officeDocument/2006/relationships/footer" Target="footer1.xml"/><Relationship Id="rId191" Type="http://schemas.openxmlformats.org/officeDocument/2006/relationships/image" Target="media/image120.png"/><Relationship Id="rId205" Type="http://schemas.openxmlformats.org/officeDocument/2006/relationships/image" Target="media/image133.png"/><Relationship Id="rId247" Type="http://schemas.openxmlformats.org/officeDocument/2006/relationships/hyperlink" Target="https://www.mclibre.org/consultar/htmlcss/css/css-fuente.html" TargetMode="External"/><Relationship Id="rId107" Type="http://schemas.openxmlformats.org/officeDocument/2006/relationships/hyperlink" Target="https://www.w3.org/TR/css-backgrounds-3/#border-image-source" TargetMode="External"/><Relationship Id="rId289" Type="http://schemas.openxmlformats.org/officeDocument/2006/relationships/hyperlink" Target="https://www.mclibre.org/consultar/htmlcss/css/css-bordes.html" TargetMode="External"/><Relationship Id="rId11" Type="http://schemas.openxmlformats.org/officeDocument/2006/relationships/hyperlink" Target="https://www.youtube.com/watch?v=ELSm-G201Ls" TargetMode="External"/><Relationship Id="rId53" Type="http://schemas.openxmlformats.org/officeDocument/2006/relationships/hyperlink" Target="https://developer.mozilla.org/en-US/docs/Web/HTML/Element/link#attr-media" TargetMode="External"/><Relationship Id="rId149" Type="http://schemas.openxmlformats.org/officeDocument/2006/relationships/hyperlink" Target="https://www.w3.org/TR/2011/REC-CSS2-20110607/" TargetMode="External"/><Relationship Id="rId314" Type="http://schemas.openxmlformats.org/officeDocument/2006/relationships/hyperlink" Target="https://www.mclibre.org/consultar/htmlcss/css/css-fondos.html" TargetMode="External"/><Relationship Id="rId356" Type="http://schemas.openxmlformats.org/officeDocument/2006/relationships/hyperlink" Target="https://www.mclibre.org/consultar/htmlcss/css/css-tablas.html" TargetMode="External"/><Relationship Id="rId95" Type="http://schemas.openxmlformats.org/officeDocument/2006/relationships/hyperlink" Target="https://developer.mozilla.org/en-US/docs/Web/CSS/border-left" TargetMode="External"/><Relationship Id="rId160" Type="http://schemas.openxmlformats.org/officeDocument/2006/relationships/hyperlink" Target="https://www.w3.org/TR/css-2024/" TargetMode="External"/><Relationship Id="rId216" Type="http://schemas.openxmlformats.org/officeDocument/2006/relationships/image" Target="media/image144.png"/><Relationship Id="rId258" Type="http://schemas.openxmlformats.org/officeDocument/2006/relationships/hyperlink" Target="https://www.mclibre.org/consultar/htmlcss/css/css-fuente-2.html" TargetMode="External"/><Relationship Id="rId22" Type="http://schemas.openxmlformats.org/officeDocument/2006/relationships/image" Target="media/image13.png"/><Relationship Id="rId64" Type="http://schemas.openxmlformats.org/officeDocument/2006/relationships/image" Target="media/image41.png"/><Relationship Id="rId118" Type="http://schemas.openxmlformats.org/officeDocument/2006/relationships/image" Target="media/image72.png"/><Relationship Id="rId325" Type="http://schemas.openxmlformats.org/officeDocument/2006/relationships/hyperlink" Target="https://www.mclibre.org/consultar/htmlcss/css/css-tamano.html" TargetMode="External"/><Relationship Id="rId367" Type="http://schemas.openxmlformats.org/officeDocument/2006/relationships/hyperlink" Target="https://www.mclibre.org/consultar/htmlcss/css/css-columnas.html" TargetMode="External"/><Relationship Id="rId171" Type="http://schemas.openxmlformats.org/officeDocument/2006/relationships/image" Target="media/image105.png"/><Relationship Id="rId227" Type="http://schemas.openxmlformats.org/officeDocument/2006/relationships/image" Target="media/image154.png"/><Relationship Id="rId269" Type="http://schemas.openxmlformats.org/officeDocument/2006/relationships/hyperlink" Target="https://www.mclibre.org/consultar/htmlcss/css/css-texto.html" TargetMode="External"/><Relationship Id="rId33" Type="http://schemas.openxmlformats.org/officeDocument/2006/relationships/image" Target="media/image21.png"/><Relationship Id="rId129" Type="http://schemas.openxmlformats.org/officeDocument/2006/relationships/image" Target="media/image79.png"/><Relationship Id="rId280" Type="http://schemas.openxmlformats.org/officeDocument/2006/relationships/hyperlink" Target="https://www.mclibre.org/consultar/htmlcss/css/css-bordes.html" TargetMode="External"/><Relationship Id="rId336" Type="http://schemas.openxmlformats.org/officeDocument/2006/relationships/hyperlink" Target="https://www.mclibre.org/consultar/htmlcss/css/css-posicionamiento-absoluto.html" TargetMode="External"/><Relationship Id="rId75" Type="http://schemas.openxmlformats.org/officeDocument/2006/relationships/image" Target="media/image49.png"/><Relationship Id="rId140" Type="http://schemas.openxmlformats.org/officeDocument/2006/relationships/hyperlink" Target="https://www.w3.org/TR/css-2024/" TargetMode="External"/><Relationship Id="rId182" Type="http://schemas.openxmlformats.org/officeDocument/2006/relationships/hyperlink" Target="https://www.mclibre.org/consultar/htmlcss/css/ejemplos/pos-absoluto/position-absolute.html" TargetMode="External"/><Relationship Id="rId378" Type="http://schemas.openxmlformats.org/officeDocument/2006/relationships/hyperlink" Target="https://www.mclibre.org/consultar/htmlcss/css/css-pseudoclases.html" TargetMode="External"/><Relationship Id="rId6" Type="http://schemas.openxmlformats.org/officeDocument/2006/relationships/footnotes" Target="footnotes.xml"/><Relationship Id="rId238" Type="http://schemas.openxmlformats.org/officeDocument/2006/relationships/image" Target="media/image164.png"/><Relationship Id="rId291" Type="http://schemas.openxmlformats.org/officeDocument/2006/relationships/hyperlink" Target="https://www.mclibre.org/consultar/htmlcss/css/css-bordes.html" TargetMode="External"/><Relationship Id="rId305" Type="http://schemas.openxmlformats.org/officeDocument/2006/relationships/hyperlink" Target="https://www.mclibre.org/consultar/htmlcss/css/css-margenes.html" TargetMode="External"/><Relationship Id="rId347" Type="http://schemas.openxmlformats.org/officeDocument/2006/relationships/hyperlink" Target="https://www.mclibre.org/consultar/htmlcss/css/css-flexbox.html" TargetMode="External"/><Relationship Id="rId44" Type="http://schemas.openxmlformats.org/officeDocument/2006/relationships/image" Target="media/image31.png"/><Relationship Id="rId86" Type="http://schemas.openxmlformats.org/officeDocument/2006/relationships/hyperlink" Target="https://www.w3.org/TR/2018/REC-css-ui-3-20180621/" TargetMode="External"/><Relationship Id="rId151" Type="http://schemas.openxmlformats.org/officeDocument/2006/relationships/hyperlink" Target="https://www.w3.org/TR/css-counter-styles-3/" TargetMode="External"/><Relationship Id="rId389" Type="http://schemas.openxmlformats.org/officeDocument/2006/relationships/theme" Target="theme/theme1.xml"/><Relationship Id="rId193" Type="http://schemas.openxmlformats.org/officeDocument/2006/relationships/image" Target="media/image122.png"/><Relationship Id="rId207" Type="http://schemas.openxmlformats.org/officeDocument/2006/relationships/image" Target="media/image135.png"/><Relationship Id="rId249" Type="http://schemas.openxmlformats.org/officeDocument/2006/relationships/hyperlink" Target="https://www.mclibre.org/consultar/htmlcss/css/css-fuente.html" TargetMode="External"/><Relationship Id="rId13" Type="http://schemas.openxmlformats.org/officeDocument/2006/relationships/image" Target="media/image4.png"/><Relationship Id="rId109" Type="http://schemas.openxmlformats.org/officeDocument/2006/relationships/image" Target="media/image66.png"/><Relationship Id="rId260" Type="http://schemas.openxmlformats.org/officeDocument/2006/relationships/hyperlink" Target="https://www.mclibre.org/consultar/htmlcss/css/css-fuente-2.html" TargetMode="External"/><Relationship Id="rId316" Type="http://schemas.openxmlformats.org/officeDocument/2006/relationships/hyperlink" Target="https://www.mclibre.org/consultar/htmlcss/css/css-fondos.html" TargetMode="External"/><Relationship Id="rId55" Type="http://schemas.openxmlformats.org/officeDocument/2006/relationships/image" Target="media/image35.png"/><Relationship Id="rId97" Type="http://schemas.openxmlformats.org/officeDocument/2006/relationships/image" Target="media/image57.png"/><Relationship Id="rId120" Type="http://schemas.openxmlformats.org/officeDocument/2006/relationships/hyperlink" Target="https://www.mclibre.org/consultar/htmlcss/css/css-modelo-caja.html" TargetMode="External"/><Relationship Id="rId358" Type="http://schemas.openxmlformats.org/officeDocument/2006/relationships/hyperlink" Target="https://www.mclibre.org/consultar/htmlcss/css/css-tablas.html" TargetMode="External"/><Relationship Id="rId162" Type="http://schemas.openxmlformats.org/officeDocument/2006/relationships/image" Target="media/image99.png"/><Relationship Id="rId218" Type="http://schemas.openxmlformats.org/officeDocument/2006/relationships/image" Target="media/image146.png"/><Relationship Id="rId271" Type="http://schemas.openxmlformats.org/officeDocument/2006/relationships/hyperlink" Target="https://www.mclibre.org/consultar/htmlcss/css/css-texto-vertical-align.html" TargetMode="External"/><Relationship Id="rId24" Type="http://schemas.openxmlformats.org/officeDocument/2006/relationships/image" Target="media/image15.png"/><Relationship Id="rId66" Type="http://schemas.openxmlformats.org/officeDocument/2006/relationships/image" Target="media/image43.png"/><Relationship Id="rId131" Type="http://schemas.openxmlformats.org/officeDocument/2006/relationships/image" Target="media/image81.png"/><Relationship Id="rId327" Type="http://schemas.openxmlformats.org/officeDocument/2006/relationships/hyperlink" Target="https://www.mclibre.org/consultar/htmlcss/css/css-tamano.html" TargetMode="External"/><Relationship Id="rId369" Type="http://schemas.openxmlformats.org/officeDocument/2006/relationships/hyperlink" Target="https://www.mclibre.org/consultar/htmlcss/css/css-interface.html" TargetMode="External"/><Relationship Id="rId173" Type="http://schemas.openxmlformats.org/officeDocument/2006/relationships/image" Target="media/image107.png"/><Relationship Id="rId229" Type="http://schemas.openxmlformats.org/officeDocument/2006/relationships/image" Target="media/image155.png"/><Relationship Id="rId380" Type="http://schemas.openxmlformats.org/officeDocument/2006/relationships/hyperlink" Target="https://www.mclibre.org/consultar/htmlcss/css/css-pseudoclases.html" TargetMode="External"/><Relationship Id="rId240" Type="http://schemas.openxmlformats.org/officeDocument/2006/relationships/hyperlink" Target="https://www.mclibre.org/consultar/htmlcss/css/css-fuente.html" TargetMode="External"/><Relationship Id="rId35" Type="http://schemas.openxmlformats.org/officeDocument/2006/relationships/image" Target="media/image23.png"/><Relationship Id="rId77" Type="http://schemas.openxmlformats.org/officeDocument/2006/relationships/image" Target="media/image50.png"/><Relationship Id="rId100" Type="http://schemas.openxmlformats.org/officeDocument/2006/relationships/image" Target="media/image59.png"/><Relationship Id="rId282" Type="http://schemas.openxmlformats.org/officeDocument/2006/relationships/hyperlink" Target="https://www.mclibre.org/consultar/htmlcss/css/css-bordes.html" TargetMode="External"/><Relationship Id="rId338" Type="http://schemas.openxmlformats.org/officeDocument/2006/relationships/hyperlink" Target="https://www.mclibre.org/consultar/htmlcss/css/css-flexbox.html" TargetMode="External"/><Relationship Id="rId8" Type="http://schemas.openxmlformats.org/officeDocument/2006/relationships/image" Target="media/image1.png"/><Relationship Id="rId142" Type="http://schemas.openxmlformats.org/officeDocument/2006/relationships/image" Target="media/image88.png"/><Relationship Id="rId184" Type="http://schemas.openxmlformats.org/officeDocument/2006/relationships/hyperlink" Target="https://www.mclibre.org/consultar/htmlcss/css/ejemplos/pos-absoluto/position-absolute-contradictorio-2.html" TargetMode="External"/><Relationship Id="rId251" Type="http://schemas.openxmlformats.org/officeDocument/2006/relationships/hyperlink" Target="https://www.mclibre.org/consultar/htmlcss/css/css-fuente-2.html" TargetMode="External"/><Relationship Id="rId46" Type="http://schemas.openxmlformats.org/officeDocument/2006/relationships/hyperlink" Target="https://www.mclibre.org/consultar/htmlcss/css/css-color.html" TargetMode="External"/><Relationship Id="rId293" Type="http://schemas.openxmlformats.org/officeDocument/2006/relationships/hyperlink" Target="https://www.mclibre.org/consultar/htmlcss/css/css-bordes.html" TargetMode="External"/><Relationship Id="rId307" Type="http://schemas.openxmlformats.org/officeDocument/2006/relationships/hyperlink" Target="https://www.mclibre.org/consultar/htmlcss/css/css-margenes.html" TargetMode="External"/><Relationship Id="rId349" Type="http://schemas.openxmlformats.org/officeDocument/2006/relationships/hyperlink" Target="https://www.mclibre.org/consultar/htmlcss/css/css-flexbox.html" TargetMode="External"/><Relationship Id="rId88" Type="http://schemas.openxmlformats.org/officeDocument/2006/relationships/hyperlink" Target="https://www.mclibre.org/consultar/htmlcss/css/css-bordes-2.html" TargetMode="External"/><Relationship Id="rId111" Type="http://schemas.openxmlformats.org/officeDocument/2006/relationships/hyperlink" Target="https://www.mclibre.org/consultar/htmlcss/css/ejemplos/css3-bordes/border-image-source.html" TargetMode="External"/><Relationship Id="rId153" Type="http://schemas.openxmlformats.org/officeDocument/2006/relationships/image" Target="media/image94.png"/><Relationship Id="rId195" Type="http://schemas.openxmlformats.org/officeDocument/2006/relationships/image" Target="media/image124.png"/><Relationship Id="rId209" Type="http://schemas.openxmlformats.org/officeDocument/2006/relationships/image" Target="media/image137.png"/><Relationship Id="rId360" Type="http://schemas.openxmlformats.org/officeDocument/2006/relationships/hyperlink" Target="https://www.mclibre.org/consultar/htmlcss/css/css-columnas.html" TargetMode="External"/><Relationship Id="rId220" Type="http://schemas.openxmlformats.org/officeDocument/2006/relationships/image" Target="media/image148.png"/><Relationship Id="rId15" Type="http://schemas.openxmlformats.org/officeDocument/2006/relationships/image" Target="media/image6.png"/><Relationship Id="rId57" Type="http://schemas.openxmlformats.org/officeDocument/2006/relationships/hyperlink" Target="https://developer.mozilla.org/en-US/docs/Web/CSS/font-size" TargetMode="External"/><Relationship Id="rId262" Type="http://schemas.openxmlformats.org/officeDocument/2006/relationships/hyperlink" Target="https://www.mclibre.org/consultar/htmlcss/css/css-color.html" TargetMode="External"/><Relationship Id="rId318" Type="http://schemas.openxmlformats.org/officeDocument/2006/relationships/hyperlink" Target="https://www.mclibre.org/consultar/htmlcss/css/css-fondos.html" TargetMode="External"/><Relationship Id="rId99" Type="http://schemas.openxmlformats.org/officeDocument/2006/relationships/hyperlink" Target="https://developer.mozilla.org/es/docs/Web/CSS" TargetMode="External"/><Relationship Id="rId122" Type="http://schemas.openxmlformats.org/officeDocument/2006/relationships/image" Target="media/image73.png"/><Relationship Id="rId164" Type="http://schemas.openxmlformats.org/officeDocument/2006/relationships/hyperlink" Target="https://www.w3.org/TR/2011/REC-CSS2-20110607/" TargetMode="External"/><Relationship Id="rId371" Type="http://schemas.openxmlformats.org/officeDocument/2006/relationships/hyperlink" Target="https://www.mclibre.org/consultar/htmlcss/css/css-interface.html" TargetMode="External"/><Relationship Id="rId26" Type="http://schemas.openxmlformats.org/officeDocument/2006/relationships/image" Target="media/image17.png"/><Relationship Id="rId231" Type="http://schemas.openxmlformats.org/officeDocument/2006/relationships/image" Target="media/image157.png"/><Relationship Id="rId273" Type="http://schemas.openxmlformats.org/officeDocument/2006/relationships/hyperlink" Target="https://www.mclibre.org/consultar/htmlcss/css/css-texto.html" TargetMode="External"/><Relationship Id="rId329" Type="http://schemas.openxmlformats.org/officeDocument/2006/relationships/hyperlink" Target="https://www.mclibre.org/consultar/htmlcss/css/css-tamano.html" TargetMode="External"/><Relationship Id="rId68" Type="http://schemas.openxmlformats.org/officeDocument/2006/relationships/hyperlink" Target="https://www.w3.org/TR/2018/REC-css-fonts-3-20180920/" TargetMode="External"/><Relationship Id="rId133" Type="http://schemas.openxmlformats.org/officeDocument/2006/relationships/image" Target="media/image82.png"/><Relationship Id="rId175" Type="http://schemas.openxmlformats.org/officeDocument/2006/relationships/image" Target="media/image109.png"/><Relationship Id="rId340" Type="http://schemas.openxmlformats.org/officeDocument/2006/relationships/hyperlink" Target="https://www.mclibre.org/consultar/htmlcss/css/css-flexbo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Antequera2025\plantillasword\PlantillaApunt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13C871-5E7F-4472-ADDA-BDA63001B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PlantillaApuntes.dotx</Template>
  <TotalTime>1</TotalTime>
  <Pages>4</Pages>
  <Words>45520</Words>
  <Characters>250366</Characters>
  <Application>Microsoft Office Word</Application>
  <DocSecurity>0</DocSecurity>
  <Lines>2086</Lines>
  <Paragraphs>590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Carlos Cano Ladera</dc:creator>
  <cp:lastModifiedBy>Carlos Cano Ladera</cp:lastModifiedBy>
  <cp:revision>2</cp:revision>
  <cp:lastPrinted>2025-10-03T08:27:00Z</cp:lastPrinted>
  <dcterms:created xsi:type="dcterms:W3CDTF">2025-10-06T08:06:00Z</dcterms:created>
  <dcterms:modified xsi:type="dcterms:W3CDTF">2025-10-06T08:06:00Z</dcterms:modified>
</cp:coreProperties>
</file>