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21C69E" w14:textId="70AF2896" w:rsidR="000F6311" w:rsidRPr="00904F88" w:rsidRDefault="00B01564" w:rsidP="009D1B1B">
      <w:pPr>
        <w:pStyle w:val="Ttulo"/>
        <w:rPr>
          <w:lang w:val="es-ES"/>
        </w:rPr>
      </w:pPr>
      <w:r w:rsidRPr="00904F88">
        <w:rPr>
          <w:lang w:val="es-ES"/>
        </w:rPr>
        <w:t>Unidad</w:t>
      </w:r>
      <w:r w:rsidR="00A20D45" w:rsidRPr="00904F88">
        <w:rPr>
          <w:lang w:val="es-ES"/>
        </w:rPr>
        <w:t xml:space="preserve"> </w:t>
      </w:r>
      <w:r w:rsidRPr="00904F88">
        <w:rPr>
          <w:lang w:val="es-ES"/>
        </w:rPr>
        <w:t>5</w:t>
      </w:r>
      <w:r w:rsidR="00A20D45" w:rsidRPr="00904F88">
        <w:rPr>
          <w:lang w:val="es-ES"/>
        </w:rPr>
        <w:t xml:space="preserve">. </w:t>
      </w:r>
      <w:r w:rsidRPr="00904F88">
        <w:rPr>
          <w:lang w:val="es-ES"/>
        </w:rPr>
        <w:t>CSS</w:t>
      </w:r>
    </w:p>
    <w:p w14:paraId="4B2DFD0F" w14:textId="77777777" w:rsidR="00B01564" w:rsidRPr="00904F88" w:rsidRDefault="00B01564" w:rsidP="00B01564">
      <w:pPr>
        <w:rPr>
          <w:lang w:val="es-ES"/>
        </w:rPr>
      </w:pPr>
    </w:p>
    <w:sdt>
      <w:sdtPr>
        <w:rPr>
          <w:rFonts w:ascii="Arial" w:eastAsia="Times New Roman" w:hAnsi="Arial" w:cs="Times New Roman"/>
          <w:color w:val="auto"/>
          <w:sz w:val="24"/>
          <w:szCs w:val="24"/>
          <w:lang w:val="en-US"/>
        </w:rPr>
        <w:id w:val="-771097447"/>
        <w:docPartObj>
          <w:docPartGallery w:val="Table of Contents"/>
          <w:docPartUnique/>
        </w:docPartObj>
      </w:sdtPr>
      <w:sdtEndPr>
        <w:rPr>
          <w:b/>
          <w:bCs/>
        </w:rPr>
      </w:sdtEndPr>
      <w:sdtContent>
        <w:p w14:paraId="75F74337" w14:textId="17D16BD9" w:rsidR="007D45C9" w:rsidRPr="00904F88" w:rsidRDefault="007D45C9">
          <w:pPr>
            <w:pStyle w:val="TtuloTDC"/>
          </w:pPr>
          <w:r w:rsidRPr="00904F88">
            <w:t>Contenido</w:t>
          </w:r>
        </w:p>
        <w:p w14:paraId="65AD21E4" w14:textId="28B2AF76" w:rsidR="000315D8" w:rsidRDefault="007D45C9">
          <w:pPr>
            <w:pStyle w:val="TDC1"/>
            <w:tabs>
              <w:tab w:val="left" w:pos="480"/>
              <w:tab w:val="right" w:leader="dot" w:pos="9912"/>
            </w:tabs>
            <w:rPr>
              <w:rFonts w:asciiTheme="minorHAnsi" w:eastAsiaTheme="minorEastAsia" w:hAnsiTheme="minorHAnsi" w:cstheme="minorBidi"/>
              <w:noProof/>
              <w:kern w:val="2"/>
              <w:lang w:val="es-ES"/>
              <w14:ligatures w14:val="standardContextual"/>
            </w:rPr>
          </w:pPr>
          <w:r w:rsidRPr="00904F88">
            <w:rPr>
              <w:lang w:val="es-ES"/>
            </w:rPr>
            <w:fldChar w:fldCharType="begin"/>
          </w:r>
          <w:r w:rsidRPr="00904F88">
            <w:rPr>
              <w:lang w:val="es-ES"/>
            </w:rPr>
            <w:instrText xml:space="preserve"> TOC \o "1-3" \h \z \u </w:instrText>
          </w:r>
          <w:r w:rsidRPr="00904F88">
            <w:rPr>
              <w:lang w:val="es-ES"/>
            </w:rPr>
            <w:fldChar w:fldCharType="separate"/>
          </w:r>
          <w:hyperlink w:anchor="_Toc210640476" w:history="1">
            <w:r w:rsidR="000315D8" w:rsidRPr="00590FEF">
              <w:rPr>
                <w:rStyle w:val="Hipervnculo"/>
                <w:noProof/>
                <w:lang w:val="es-ES"/>
              </w:rPr>
              <w:t>1</w:t>
            </w:r>
            <w:r w:rsidR="000315D8">
              <w:rPr>
                <w:rFonts w:asciiTheme="minorHAnsi" w:eastAsiaTheme="minorEastAsia" w:hAnsiTheme="minorHAnsi" w:cstheme="minorBidi"/>
                <w:noProof/>
                <w:kern w:val="2"/>
                <w:lang w:val="es-ES"/>
                <w14:ligatures w14:val="standardContextual"/>
              </w:rPr>
              <w:tab/>
            </w:r>
            <w:r w:rsidR="000315D8" w:rsidRPr="00590FEF">
              <w:rPr>
                <w:rStyle w:val="Hipervnculo"/>
                <w:noProof/>
                <w:lang w:val="es-ES"/>
              </w:rPr>
              <w:t>Introducción</w:t>
            </w:r>
            <w:r w:rsidR="000315D8">
              <w:rPr>
                <w:noProof/>
                <w:webHidden/>
              </w:rPr>
              <w:tab/>
            </w:r>
            <w:r w:rsidR="000315D8">
              <w:rPr>
                <w:noProof/>
                <w:webHidden/>
              </w:rPr>
              <w:fldChar w:fldCharType="begin"/>
            </w:r>
            <w:r w:rsidR="000315D8">
              <w:rPr>
                <w:noProof/>
                <w:webHidden/>
              </w:rPr>
              <w:instrText xml:space="preserve"> PAGEREF _Toc210640476 \h </w:instrText>
            </w:r>
            <w:r w:rsidR="000315D8">
              <w:rPr>
                <w:noProof/>
                <w:webHidden/>
              </w:rPr>
            </w:r>
            <w:r w:rsidR="000315D8">
              <w:rPr>
                <w:noProof/>
                <w:webHidden/>
              </w:rPr>
              <w:fldChar w:fldCharType="separate"/>
            </w:r>
            <w:r w:rsidR="00E46B1B">
              <w:rPr>
                <w:noProof/>
                <w:webHidden/>
              </w:rPr>
              <w:t>5</w:t>
            </w:r>
            <w:r w:rsidR="000315D8">
              <w:rPr>
                <w:noProof/>
                <w:webHidden/>
              </w:rPr>
              <w:fldChar w:fldCharType="end"/>
            </w:r>
          </w:hyperlink>
        </w:p>
        <w:p w14:paraId="3DFA0F01" w14:textId="425D2153"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477" w:history="1">
            <w:r w:rsidRPr="00590FEF">
              <w:rPr>
                <w:rStyle w:val="Hipervnculo"/>
                <w:noProof/>
                <w:lang w:val="es-ES"/>
              </w:rPr>
              <w:t>1.1</w:t>
            </w:r>
            <w:r>
              <w:rPr>
                <w:rFonts w:asciiTheme="minorHAnsi" w:eastAsiaTheme="minorEastAsia" w:hAnsiTheme="minorHAnsi" w:cstheme="minorBidi"/>
                <w:noProof/>
                <w:kern w:val="2"/>
                <w:lang w:val="es-ES"/>
                <w14:ligatures w14:val="standardContextual"/>
              </w:rPr>
              <w:tab/>
            </w:r>
            <w:r w:rsidRPr="00590FEF">
              <w:rPr>
                <w:rStyle w:val="Hipervnculo"/>
                <w:noProof/>
                <w:lang w:val="es-ES"/>
              </w:rPr>
              <w:t>¿Por qué se usa CSS?</w:t>
            </w:r>
            <w:r>
              <w:rPr>
                <w:noProof/>
                <w:webHidden/>
              </w:rPr>
              <w:tab/>
            </w:r>
            <w:r>
              <w:rPr>
                <w:noProof/>
                <w:webHidden/>
              </w:rPr>
              <w:fldChar w:fldCharType="begin"/>
            </w:r>
            <w:r>
              <w:rPr>
                <w:noProof/>
                <w:webHidden/>
              </w:rPr>
              <w:instrText xml:space="preserve"> PAGEREF _Toc210640477 \h </w:instrText>
            </w:r>
            <w:r>
              <w:rPr>
                <w:noProof/>
                <w:webHidden/>
              </w:rPr>
            </w:r>
            <w:r>
              <w:rPr>
                <w:noProof/>
                <w:webHidden/>
              </w:rPr>
              <w:fldChar w:fldCharType="separate"/>
            </w:r>
            <w:r w:rsidR="00E46B1B">
              <w:rPr>
                <w:noProof/>
                <w:webHidden/>
              </w:rPr>
              <w:t>5</w:t>
            </w:r>
            <w:r>
              <w:rPr>
                <w:noProof/>
                <w:webHidden/>
              </w:rPr>
              <w:fldChar w:fldCharType="end"/>
            </w:r>
          </w:hyperlink>
        </w:p>
        <w:p w14:paraId="3D1E77C6" w14:textId="30AE64B2"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478" w:history="1">
            <w:r w:rsidRPr="00590FEF">
              <w:rPr>
                <w:rStyle w:val="Hipervnculo"/>
                <w:noProof/>
                <w:lang w:val="es-ES"/>
              </w:rPr>
              <w:t>1.2</w:t>
            </w:r>
            <w:r>
              <w:rPr>
                <w:rFonts w:asciiTheme="minorHAnsi" w:eastAsiaTheme="minorEastAsia" w:hAnsiTheme="minorHAnsi" w:cstheme="minorBidi"/>
                <w:noProof/>
                <w:kern w:val="2"/>
                <w:lang w:val="es-ES"/>
                <w14:ligatures w14:val="standardContextual"/>
              </w:rPr>
              <w:tab/>
            </w:r>
            <w:r w:rsidRPr="00590FEF">
              <w:rPr>
                <w:rStyle w:val="Hipervnculo"/>
                <w:noProof/>
                <w:lang w:val="es-ES"/>
              </w:rPr>
              <w:t>Sintaxis de las hojas de estilo</w:t>
            </w:r>
            <w:r>
              <w:rPr>
                <w:noProof/>
                <w:webHidden/>
              </w:rPr>
              <w:tab/>
            </w:r>
            <w:r>
              <w:rPr>
                <w:noProof/>
                <w:webHidden/>
              </w:rPr>
              <w:fldChar w:fldCharType="begin"/>
            </w:r>
            <w:r>
              <w:rPr>
                <w:noProof/>
                <w:webHidden/>
              </w:rPr>
              <w:instrText xml:space="preserve"> PAGEREF _Toc210640478 \h </w:instrText>
            </w:r>
            <w:r>
              <w:rPr>
                <w:noProof/>
                <w:webHidden/>
              </w:rPr>
            </w:r>
            <w:r>
              <w:rPr>
                <w:noProof/>
                <w:webHidden/>
              </w:rPr>
              <w:fldChar w:fldCharType="separate"/>
            </w:r>
            <w:r w:rsidR="00E46B1B">
              <w:rPr>
                <w:noProof/>
                <w:webHidden/>
              </w:rPr>
              <w:t>7</w:t>
            </w:r>
            <w:r>
              <w:rPr>
                <w:noProof/>
                <w:webHidden/>
              </w:rPr>
              <w:fldChar w:fldCharType="end"/>
            </w:r>
          </w:hyperlink>
        </w:p>
        <w:p w14:paraId="54E5BBAC" w14:textId="69125033"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479" w:history="1">
            <w:r w:rsidRPr="00590FEF">
              <w:rPr>
                <w:rStyle w:val="Hipervnculo"/>
                <w:noProof/>
                <w:lang w:val="es-ES"/>
              </w:rPr>
              <w:t>1.3</w:t>
            </w:r>
            <w:r>
              <w:rPr>
                <w:rFonts w:asciiTheme="minorHAnsi" w:eastAsiaTheme="minorEastAsia" w:hAnsiTheme="minorHAnsi" w:cstheme="minorBidi"/>
                <w:noProof/>
                <w:kern w:val="2"/>
                <w:lang w:val="es-ES"/>
                <w14:ligatures w14:val="standardContextual"/>
              </w:rPr>
              <w:tab/>
            </w:r>
            <w:r w:rsidRPr="00590FEF">
              <w:rPr>
                <w:rStyle w:val="Hipervnculo"/>
                <w:noProof/>
                <w:lang w:val="es-ES"/>
              </w:rPr>
              <w:t>Estilos embebidos en el HTML</w:t>
            </w:r>
            <w:r>
              <w:rPr>
                <w:noProof/>
                <w:webHidden/>
              </w:rPr>
              <w:tab/>
            </w:r>
            <w:r>
              <w:rPr>
                <w:noProof/>
                <w:webHidden/>
              </w:rPr>
              <w:fldChar w:fldCharType="begin"/>
            </w:r>
            <w:r>
              <w:rPr>
                <w:noProof/>
                <w:webHidden/>
              </w:rPr>
              <w:instrText xml:space="preserve"> PAGEREF _Toc210640479 \h </w:instrText>
            </w:r>
            <w:r>
              <w:rPr>
                <w:noProof/>
                <w:webHidden/>
              </w:rPr>
            </w:r>
            <w:r>
              <w:rPr>
                <w:noProof/>
                <w:webHidden/>
              </w:rPr>
              <w:fldChar w:fldCharType="separate"/>
            </w:r>
            <w:r w:rsidR="00E46B1B">
              <w:rPr>
                <w:noProof/>
                <w:webHidden/>
              </w:rPr>
              <w:t>9</w:t>
            </w:r>
            <w:r>
              <w:rPr>
                <w:noProof/>
                <w:webHidden/>
              </w:rPr>
              <w:fldChar w:fldCharType="end"/>
            </w:r>
          </w:hyperlink>
        </w:p>
        <w:p w14:paraId="0C5DA009" w14:textId="3468F304"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480" w:history="1">
            <w:r w:rsidRPr="00590FEF">
              <w:rPr>
                <w:rStyle w:val="Hipervnculo"/>
                <w:noProof/>
                <w:lang w:val="es-ES"/>
              </w:rPr>
              <w:t>1.4</w:t>
            </w:r>
            <w:r>
              <w:rPr>
                <w:rFonts w:asciiTheme="minorHAnsi" w:eastAsiaTheme="minorEastAsia" w:hAnsiTheme="minorHAnsi" w:cstheme="minorBidi"/>
                <w:noProof/>
                <w:kern w:val="2"/>
                <w:lang w:val="es-ES"/>
                <w14:ligatures w14:val="standardContextual"/>
              </w:rPr>
              <w:tab/>
            </w:r>
            <w:r w:rsidRPr="00590FEF">
              <w:rPr>
                <w:rStyle w:val="Hipervnculo"/>
                <w:noProof/>
                <w:lang w:val="es-ES"/>
              </w:rPr>
              <w:t>Enlaces a varias hojas de estilo</w:t>
            </w:r>
            <w:r>
              <w:rPr>
                <w:noProof/>
                <w:webHidden/>
              </w:rPr>
              <w:tab/>
            </w:r>
            <w:r>
              <w:rPr>
                <w:noProof/>
                <w:webHidden/>
              </w:rPr>
              <w:fldChar w:fldCharType="begin"/>
            </w:r>
            <w:r>
              <w:rPr>
                <w:noProof/>
                <w:webHidden/>
              </w:rPr>
              <w:instrText xml:space="preserve"> PAGEREF _Toc210640480 \h </w:instrText>
            </w:r>
            <w:r>
              <w:rPr>
                <w:noProof/>
                <w:webHidden/>
              </w:rPr>
            </w:r>
            <w:r>
              <w:rPr>
                <w:noProof/>
                <w:webHidden/>
              </w:rPr>
              <w:fldChar w:fldCharType="separate"/>
            </w:r>
            <w:r w:rsidR="00E46B1B">
              <w:rPr>
                <w:noProof/>
                <w:webHidden/>
              </w:rPr>
              <w:t>10</w:t>
            </w:r>
            <w:r>
              <w:rPr>
                <w:noProof/>
                <w:webHidden/>
              </w:rPr>
              <w:fldChar w:fldCharType="end"/>
            </w:r>
          </w:hyperlink>
        </w:p>
        <w:p w14:paraId="7ED137FB" w14:textId="5999066C"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481" w:history="1">
            <w:r w:rsidRPr="00590FEF">
              <w:rPr>
                <w:rStyle w:val="Hipervnculo"/>
                <w:noProof/>
                <w:lang w:val="es-ES"/>
              </w:rPr>
              <w:t>1.5</w:t>
            </w:r>
            <w:r>
              <w:rPr>
                <w:rFonts w:asciiTheme="minorHAnsi" w:eastAsiaTheme="minorEastAsia" w:hAnsiTheme="minorHAnsi" w:cstheme="minorBidi"/>
                <w:noProof/>
                <w:kern w:val="2"/>
                <w:lang w:val="es-ES"/>
                <w14:ligatures w14:val="standardContextual"/>
              </w:rPr>
              <w:tab/>
            </w:r>
            <w:r w:rsidRPr="00590FEF">
              <w:rPr>
                <w:rStyle w:val="Hipervnculo"/>
                <w:noProof/>
                <w:lang w:val="es-ES"/>
              </w:rPr>
              <w:t>Estilos en cascada</w:t>
            </w:r>
            <w:r>
              <w:rPr>
                <w:noProof/>
                <w:webHidden/>
              </w:rPr>
              <w:tab/>
            </w:r>
            <w:r>
              <w:rPr>
                <w:noProof/>
                <w:webHidden/>
              </w:rPr>
              <w:fldChar w:fldCharType="begin"/>
            </w:r>
            <w:r>
              <w:rPr>
                <w:noProof/>
                <w:webHidden/>
              </w:rPr>
              <w:instrText xml:space="preserve"> PAGEREF _Toc210640481 \h </w:instrText>
            </w:r>
            <w:r>
              <w:rPr>
                <w:noProof/>
                <w:webHidden/>
              </w:rPr>
            </w:r>
            <w:r>
              <w:rPr>
                <w:noProof/>
                <w:webHidden/>
              </w:rPr>
              <w:fldChar w:fldCharType="separate"/>
            </w:r>
            <w:r w:rsidR="00E46B1B">
              <w:rPr>
                <w:noProof/>
                <w:webHidden/>
              </w:rPr>
              <w:t>12</w:t>
            </w:r>
            <w:r>
              <w:rPr>
                <w:noProof/>
                <w:webHidden/>
              </w:rPr>
              <w:fldChar w:fldCharType="end"/>
            </w:r>
          </w:hyperlink>
        </w:p>
        <w:p w14:paraId="3B5D99A9" w14:textId="11549C44"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482" w:history="1">
            <w:r w:rsidRPr="00590FEF">
              <w:rPr>
                <w:rStyle w:val="Hipervnculo"/>
                <w:noProof/>
                <w:lang w:val="es-ES"/>
              </w:rPr>
              <w:t>1.6</w:t>
            </w:r>
            <w:r>
              <w:rPr>
                <w:rFonts w:asciiTheme="minorHAnsi" w:eastAsiaTheme="minorEastAsia" w:hAnsiTheme="minorHAnsi" w:cstheme="minorBidi"/>
                <w:noProof/>
                <w:kern w:val="2"/>
                <w:lang w:val="es-ES"/>
                <w14:ligatures w14:val="standardContextual"/>
              </w:rPr>
              <w:tab/>
            </w:r>
            <w:r w:rsidRPr="00590FEF">
              <w:rPr>
                <w:rStyle w:val="Hipervnculo"/>
                <w:noProof/>
                <w:lang w:val="es-ES"/>
              </w:rPr>
              <w:t>Repetir selectores</w:t>
            </w:r>
            <w:r>
              <w:rPr>
                <w:noProof/>
                <w:webHidden/>
              </w:rPr>
              <w:tab/>
            </w:r>
            <w:r>
              <w:rPr>
                <w:noProof/>
                <w:webHidden/>
              </w:rPr>
              <w:fldChar w:fldCharType="begin"/>
            </w:r>
            <w:r>
              <w:rPr>
                <w:noProof/>
                <w:webHidden/>
              </w:rPr>
              <w:instrText xml:space="preserve"> PAGEREF _Toc210640482 \h </w:instrText>
            </w:r>
            <w:r>
              <w:rPr>
                <w:noProof/>
                <w:webHidden/>
              </w:rPr>
            </w:r>
            <w:r>
              <w:rPr>
                <w:noProof/>
                <w:webHidden/>
              </w:rPr>
              <w:fldChar w:fldCharType="separate"/>
            </w:r>
            <w:r w:rsidR="00E46B1B">
              <w:rPr>
                <w:noProof/>
                <w:webHidden/>
              </w:rPr>
              <w:t>13</w:t>
            </w:r>
            <w:r>
              <w:rPr>
                <w:noProof/>
                <w:webHidden/>
              </w:rPr>
              <w:fldChar w:fldCharType="end"/>
            </w:r>
          </w:hyperlink>
        </w:p>
        <w:p w14:paraId="10DCBD71" w14:textId="504CB592"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483" w:history="1">
            <w:r w:rsidRPr="00590FEF">
              <w:rPr>
                <w:rStyle w:val="Hipervnculo"/>
                <w:noProof/>
                <w:lang w:val="es-ES"/>
              </w:rPr>
              <w:t>1.7</w:t>
            </w:r>
            <w:r>
              <w:rPr>
                <w:rFonts w:asciiTheme="minorHAnsi" w:eastAsiaTheme="minorEastAsia" w:hAnsiTheme="minorHAnsi" w:cstheme="minorBidi"/>
                <w:noProof/>
                <w:kern w:val="2"/>
                <w:lang w:val="es-ES"/>
                <w14:ligatures w14:val="standardContextual"/>
              </w:rPr>
              <w:tab/>
            </w:r>
            <w:r w:rsidRPr="00590FEF">
              <w:rPr>
                <w:rStyle w:val="Hipervnculo"/>
                <w:noProof/>
                <w:lang w:val="es-ES"/>
              </w:rPr>
              <w:t>Definir varios selectores simultáneamente</w:t>
            </w:r>
            <w:r>
              <w:rPr>
                <w:noProof/>
                <w:webHidden/>
              </w:rPr>
              <w:tab/>
            </w:r>
            <w:r>
              <w:rPr>
                <w:noProof/>
                <w:webHidden/>
              </w:rPr>
              <w:fldChar w:fldCharType="begin"/>
            </w:r>
            <w:r>
              <w:rPr>
                <w:noProof/>
                <w:webHidden/>
              </w:rPr>
              <w:instrText xml:space="preserve"> PAGEREF _Toc210640483 \h </w:instrText>
            </w:r>
            <w:r>
              <w:rPr>
                <w:noProof/>
                <w:webHidden/>
              </w:rPr>
            </w:r>
            <w:r>
              <w:rPr>
                <w:noProof/>
                <w:webHidden/>
              </w:rPr>
              <w:fldChar w:fldCharType="separate"/>
            </w:r>
            <w:r w:rsidR="00E46B1B">
              <w:rPr>
                <w:noProof/>
                <w:webHidden/>
              </w:rPr>
              <w:t>14</w:t>
            </w:r>
            <w:r>
              <w:rPr>
                <w:noProof/>
                <w:webHidden/>
              </w:rPr>
              <w:fldChar w:fldCharType="end"/>
            </w:r>
          </w:hyperlink>
        </w:p>
        <w:p w14:paraId="7F5C51BE" w14:textId="5765B6DB" w:rsidR="000315D8" w:rsidRDefault="000315D8">
          <w:pPr>
            <w:pStyle w:val="TDC1"/>
            <w:tabs>
              <w:tab w:val="left" w:pos="480"/>
              <w:tab w:val="right" w:leader="dot" w:pos="9912"/>
            </w:tabs>
            <w:rPr>
              <w:rFonts w:asciiTheme="minorHAnsi" w:eastAsiaTheme="minorEastAsia" w:hAnsiTheme="minorHAnsi" w:cstheme="minorBidi"/>
              <w:noProof/>
              <w:kern w:val="2"/>
              <w:lang w:val="es-ES"/>
              <w14:ligatures w14:val="standardContextual"/>
            </w:rPr>
          </w:pPr>
          <w:hyperlink w:anchor="_Toc210640484" w:history="1">
            <w:r w:rsidRPr="00590FEF">
              <w:rPr>
                <w:rStyle w:val="Hipervnculo"/>
                <w:noProof/>
                <w:lang w:val="es-ES"/>
              </w:rPr>
              <w:t>2</w:t>
            </w:r>
            <w:r>
              <w:rPr>
                <w:rFonts w:asciiTheme="minorHAnsi" w:eastAsiaTheme="minorEastAsia" w:hAnsiTheme="minorHAnsi" w:cstheme="minorBidi"/>
                <w:noProof/>
                <w:kern w:val="2"/>
                <w:lang w:val="es-ES"/>
                <w14:ligatures w14:val="standardContextual"/>
              </w:rPr>
              <w:tab/>
            </w:r>
            <w:r w:rsidRPr="00590FEF">
              <w:rPr>
                <w:rStyle w:val="Hipervnculo"/>
                <w:noProof/>
                <w:lang w:val="es-ES"/>
              </w:rPr>
              <w:t>Selectores CSS</w:t>
            </w:r>
            <w:r>
              <w:rPr>
                <w:noProof/>
                <w:webHidden/>
              </w:rPr>
              <w:tab/>
            </w:r>
            <w:r>
              <w:rPr>
                <w:noProof/>
                <w:webHidden/>
              </w:rPr>
              <w:fldChar w:fldCharType="begin"/>
            </w:r>
            <w:r>
              <w:rPr>
                <w:noProof/>
                <w:webHidden/>
              </w:rPr>
              <w:instrText xml:space="preserve"> PAGEREF _Toc210640484 \h </w:instrText>
            </w:r>
            <w:r>
              <w:rPr>
                <w:noProof/>
                <w:webHidden/>
              </w:rPr>
            </w:r>
            <w:r>
              <w:rPr>
                <w:noProof/>
                <w:webHidden/>
              </w:rPr>
              <w:fldChar w:fldCharType="separate"/>
            </w:r>
            <w:r w:rsidR="00E46B1B">
              <w:rPr>
                <w:noProof/>
                <w:webHidden/>
              </w:rPr>
              <w:t>15</w:t>
            </w:r>
            <w:r>
              <w:rPr>
                <w:noProof/>
                <w:webHidden/>
              </w:rPr>
              <w:fldChar w:fldCharType="end"/>
            </w:r>
          </w:hyperlink>
        </w:p>
        <w:p w14:paraId="13B8E0FC" w14:textId="4654316E"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485" w:history="1">
            <w:r w:rsidRPr="00590FEF">
              <w:rPr>
                <w:rStyle w:val="Hipervnculo"/>
                <w:noProof/>
                <w:lang w:val="es-ES"/>
              </w:rPr>
              <w:t>2.1</w:t>
            </w:r>
            <w:r>
              <w:rPr>
                <w:rFonts w:asciiTheme="minorHAnsi" w:eastAsiaTheme="minorEastAsia" w:hAnsiTheme="minorHAnsi" w:cstheme="minorBidi"/>
                <w:noProof/>
                <w:kern w:val="2"/>
                <w:lang w:val="es-ES"/>
                <w14:ligatures w14:val="standardContextual"/>
              </w:rPr>
              <w:tab/>
            </w:r>
            <w:r w:rsidRPr="00590FEF">
              <w:rPr>
                <w:rStyle w:val="Hipervnculo"/>
                <w:noProof/>
                <w:lang w:val="es-ES"/>
              </w:rPr>
              <w:t>Selector de tipo: E</w:t>
            </w:r>
            <w:r>
              <w:rPr>
                <w:noProof/>
                <w:webHidden/>
              </w:rPr>
              <w:tab/>
            </w:r>
            <w:r>
              <w:rPr>
                <w:noProof/>
                <w:webHidden/>
              </w:rPr>
              <w:fldChar w:fldCharType="begin"/>
            </w:r>
            <w:r>
              <w:rPr>
                <w:noProof/>
                <w:webHidden/>
              </w:rPr>
              <w:instrText xml:space="preserve"> PAGEREF _Toc210640485 \h </w:instrText>
            </w:r>
            <w:r>
              <w:rPr>
                <w:noProof/>
                <w:webHidden/>
              </w:rPr>
            </w:r>
            <w:r>
              <w:rPr>
                <w:noProof/>
                <w:webHidden/>
              </w:rPr>
              <w:fldChar w:fldCharType="separate"/>
            </w:r>
            <w:r w:rsidR="00E46B1B">
              <w:rPr>
                <w:noProof/>
                <w:webHidden/>
              </w:rPr>
              <w:t>15</w:t>
            </w:r>
            <w:r>
              <w:rPr>
                <w:noProof/>
                <w:webHidden/>
              </w:rPr>
              <w:fldChar w:fldCharType="end"/>
            </w:r>
          </w:hyperlink>
        </w:p>
        <w:p w14:paraId="369BD9DF" w14:textId="3C07032F"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486" w:history="1">
            <w:r w:rsidRPr="00590FEF">
              <w:rPr>
                <w:rStyle w:val="Hipervnculo"/>
                <w:noProof/>
                <w:lang w:val="es-ES"/>
              </w:rPr>
              <w:t>2.2</w:t>
            </w:r>
            <w:r>
              <w:rPr>
                <w:rFonts w:asciiTheme="minorHAnsi" w:eastAsiaTheme="minorEastAsia" w:hAnsiTheme="minorHAnsi" w:cstheme="minorBidi"/>
                <w:noProof/>
                <w:kern w:val="2"/>
                <w:lang w:val="es-ES"/>
                <w14:ligatures w14:val="standardContextual"/>
              </w:rPr>
              <w:tab/>
            </w:r>
            <w:r w:rsidRPr="00590FEF">
              <w:rPr>
                <w:rStyle w:val="Hipervnculo"/>
                <w:noProof/>
                <w:lang w:val="es-ES"/>
              </w:rPr>
              <w:t>Selector universal: *</w:t>
            </w:r>
            <w:r>
              <w:rPr>
                <w:noProof/>
                <w:webHidden/>
              </w:rPr>
              <w:tab/>
            </w:r>
            <w:r>
              <w:rPr>
                <w:noProof/>
                <w:webHidden/>
              </w:rPr>
              <w:fldChar w:fldCharType="begin"/>
            </w:r>
            <w:r>
              <w:rPr>
                <w:noProof/>
                <w:webHidden/>
              </w:rPr>
              <w:instrText xml:space="preserve"> PAGEREF _Toc210640486 \h </w:instrText>
            </w:r>
            <w:r>
              <w:rPr>
                <w:noProof/>
                <w:webHidden/>
              </w:rPr>
            </w:r>
            <w:r>
              <w:rPr>
                <w:noProof/>
                <w:webHidden/>
              </w:rPr>
              <w:fldChar w:fldCharType="separate"/>
            </w:r>
            <w:r w:rsidR="00E46B1B">
              <w:rPr>
                <w:noProof/>
                <w:webHidden/>
              </w:rPr>
              <w:t>15</w:t>
            </w:r>
            <w:r>
              <w:rPr>
                <w:noProof/>
                <w:webHidden/>
              </w:rPr>
              <w:fldChar w:fldCharType="end"/>
            </w:r>
          </w:hyperlink>
        </w:p>
        <w:p w14:paraId="14020DF1" w14:textId="6FA6E0F0"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487" w:history="1">
            <w:r w:rsidRPr="00590FEF">
              <w:rPr>
                <w:rStyle w:val="Hipervnculo"/>
                <w:noProof/>
                <w:lang w:val="es-ES"/>
              </w:rPr>
              <w:t>2.3</w:t>
            </w:r>
            <w:r>
              <w:rPr>
                <w:rFonts w:asciiTheme="minorHAnsi" w:eastAsiaTheme="minorEastAsia" w:hAnsiTheme="minorHAnsi" w:cstheme="minorBidi"/>
                <w:noProof/>
                <w:kern w:val="2"/>
                <w:lang w:val="es-ES"/>
                <w14:ligatures w14:val="standardContextual"/>
              </w:rPr>
              <w:tab/>
            </w:r>
            <w:r w:rsidRPr="00590FEF">
              <w:rPr>
                <w:rStyle w:val="Hipervnculo"/>
                <w:noProof/>
                <w:lang w:val="es-ES"/>
              </w:rPr>
              <w:t>Selector de clase: .e y E.e</w:t>
            </w:r>
            <w:r>
              <w:rPr>
                <w:noProof/>
                <w:webHidden/>
              </w:rPr>
              <w:tab/>
            </w:r>
            <w:r>
              <w:rPr>
                <w:noProof/>
                <w:webHidden/>
              </w:rPr>
              <w:fldChar w:fldCharType="begin"/>
            </w:r>
            <w:r>
              <w:rPr>
                <w:noProof/>
                <w:webHidden/>
              </w:rPr>
              <w:instrText xml:space="preserve"> PAGEREF _Toc210640487 \h </w:instrText>
            </w:r>
            <w:r>
              <w:rPr>
                <w:noProof/>
                <w:webHidden/>
              </w:rPr>
            </w:r>
            <w:r>
              <w:rPr>
                <w:noProof/>
                <w:webHidden/>
              </w:rPr>
              <w:fldChar w:fldCharType="separate"/>
            </w:r>
            <w:r w:rsidR="00E46B1B">
              <w:rPr>
                <w:noProof/>
                <w:webHidden/>
              </w:rPr>
              <w:t>15</w:t>
            </w:r>
            <w:r>
              <w:rPr>
                <w:noProof/>
                <w:webHidden/>
              </w:rPr>
              <w:fldChar w:fldCharType="end"/>
            </w:r>
          </w:hyperlink>
        </w:p>
        <w:p w14:paraId="2DDD866E" w14:textId="3C06FF52"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488" w:history="1">
            <w:r w:rsidRPr="00590FEF">
              <w:rPr>
                <w:rStyle w:val="Hipervnculo"/>
                <w:noProof/>
                <w:lang w:val="es-ES"/>
              </w:rPr>
              <w:t>2.4</w:t>
            </w:r>
            <w:r>
              <w:rPr>
                <w:rFonts w:asciiTheme="minorHAnsi" w:eastAsiaTheme="minorEastAsia" w:hAnsiTheme="minorHAnsi" w:cstheme="minorBidi"/>
                <w:noProof/>
                <w:kern w:val="2"/>
                <w:lang w:val="es-ES"/>
                <w14:ligatures w14:val="standardContextual"/>
              </w:rPr>
              <w:tab/>
            </w:r>
            <w:r w:rsidRPr="00590FEF">
              <w:rPr>
                <w:rStyle w:val="Hipervnculo"/>
                <w:noProof/>
                <w:lang w:val="es-ES"/>
              </w:rPr>
              <w:t>Selector de ID: E#e</w:t>
            </w:r>
            <w:r>
              <w:rPr>
                <w:noProof/>
                <w:webHidden/>
              </w:rPr>
              <w:tab/>
            </w:r>
            <w:r>
              <w:rPr>
                <w:noProof/>
                <w:webHidden/>
              </w:rPr>
              <w:fldChar w:fldCharType="begin"/>
            </w:r>
            <w:r>
              <w:rPr>
                <w:noProof/>
                <w:webHidden/>
              </w:rPr>
              <w:instrText xml:space="preserve"> PAGEREF _Toc210640488 \h </w:instrText>
            </w:r>
            <w:r>
              <w:rPr>
                <w:noProof/>
                <w:webHidden/>
              </w:rPr>
            </w:r>
            <w:r>
              <w:rPr>
                <w:noProof/>
                <w:webHidden/>
              </w:rPr>
              <w:fldChar w:fldCharType="separate"/>
            </w:r>
            <w:r w:rsidR="00E46B1B">
              <w:rPr>
                <w:noProof/>
                <w:webHidden/>
              </w:rPr>
              <w:t>17</w:t>
            </w:r>
            <w:r>
              <w:rPr>
                <w:noProof/>
                <w:webHidden/>
              </w:rPr>
              <w:fldChar w:fldCharType="end"/>
            </w:r>
          </w:hyperlink>
        </w:p>
        <w:p w14:paraId="267B066D" w14:textId="39347771"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489" w:history="1">
            <w:r w:rsidRPr="00590FEF">
              <w:rPr>
                <w:rStyle w:val="Hipervnculo"/>
                <w:noProof/>
                <w:lang w:val="es-ES"/>
              </w:rPr>
              <w:t>2.5</w:t>
            </w:r>
            <w:r>
              <w:rPr>
                <w:rFonts w:asciiTheme="minorHAnsi" w:eastAsiaTheme="minorEastAsia" w:hAnsiTheme="minorHAnsi" w:cstheme="minorBidi"/>
                <w:noProof/>
                <w:kern w:val="2"/>
                <w:lang w:val="es-ES"/>
                <w14:ligatures w14:val="standardContextual"/>
              </w:rPr>
              <w:tab/>
            </w:r>
            <w:r w:rsidRPr="00590FEF">
              <w:rPr>
                <w:rStyle w:val="Hipervnculo"/>
                <w:noProof/>
                <w:lang w:val="es-ES"/>
              </w:rPr>
              <w:t>Selector de descendientes: E F</w:t>
            </w:r>
            <w:r>
              <w:rPr>
                <w:noProof/>
                <w:webHidden/>
              </w:rPr>
              <w:tab/>
            </w:r>
            <w:r>
              <w:rPr>
                <w:noProof/>
                <w:webHidden/>
              </w:rPr>
              <w:fldChar w:fldCharType="begin"/>
            </w:r>
            <w:r>
              <w:rPr>
                <w:noProof/>
                <w:webHidden/>
              </w:rPr>
              <w:instrText xml:space="preserve"> PAGEREF _Toc210640489 \h </w:instrText>
            </w:r>
            <w:r>
              <w:rPr>
                <w:noProof/>
                <w:webHidden/>
              </w:rPr>
            </w:r>
            <w:r>
              <w:rPr>
                <w:noProof/>
                <w:webHidden/>
              </w:rPr>
              <w:fldChar w:fldCharType="separate"/>
            </w:r>
            <w:r w:rsidR="00E46B1B">
              <w:rPr>
                <w:noProof/>
                <w:webHidden/>
              </w:rPr>
              <w:t>18</w:t>
            </w:r>
            <w:r>
              <w:rPr>
                <w:noProof/>
                <w:webHidden/>
              </w:rPr>
              <w:fldChar w:fldCharType="end"/>
            </w:r>
          </w:hyperlink>
        </w:p>
        <w:p w14:paraId="58B23C9E" w14:textId="4BE03FFD"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490" w:history="1">
            <w:r w:rsidRPr="00590FEF">
              <w:rPr>
                <w:rStyle w:val="Hipervnculo"/>
                <w:noProof/>
                <w:lang w:val="es-ES"/>
              </w:rPr>
              <w:t>2.6</w:t>
            </w:r>
            <w:r>
              <w:rPr>
                <w:rFonts w:asciiTheme="minorHAnsi" w:eastAsiaTheme="minorEastAsia" w:hAnsiTheme="minorHAnsi" w:cstheme="minorBidi"/>
                <w:noProof/>
                <w:kern w:val="2"/>
                <w:lang w:val="es-ES"/>
                <w14:ligatures w14:val="standardContextual"/>
              </w:rPr>
              <w:tab/>
            </w:r>
            <w:r w:rsidRPr="00590FEF">
              <w:rPr>
                <w:rStyle w:val="Hipervnculo"/>
                <w:noProof/>
                <w:lang w:val="es-ES"/>
              </w:rPr>
              <w:t>Selector de hijos: E &gt; F</w:t>
            </w:r>
            <w:r>
              <w:rPr>
                <w:noProof/>
                <w:webHidden/>
              </w:rPr>
              <w:tab/>
            </w:r>
            <w:r>
              <w:rPr>
                <w:noProof/>
                <w:webHidden/>
              </w:rPr>
              <w:fldChar w:fldCharType="begin"/>
            </w:r>
            <w:r>
              <w:rPr>
                <w:noProof/>
                <w:webHidden/>
              </w:rPr>
              <w:instrText xml:space="preserve"> PAGEREF _Toc210640490 \h </w:instrText>
            </w:r>
            <w:r>
              <w:rPr>
                <w:noProof/>
                <w:webHidden/>
              </w:rPr>
            </w:r>
            <w:r>
              <w:rPr>
                <w:noProof/>
                <w:webHidden/>
              </w:rPr>
              <w:fldChar w:fldCharType="separate"/>
            </w:r>
            <w:r w:rsidR="00E46B1B">
              <w:rPr>
                <w:noProof/>
                <w:webHidden/>
              </w:rPr>
              <w:t>21</w:t>
            </w:r>
            <w:r>
              <w:rPr>
                <w:noProof/>
                <w:webHidden/>
              </w:rPr>
              <w:fldChar w:fldCharType="end"/>
            </w:r>
          </w:hyperlink>
        </w:p>
        <w:p w14:paraId="48CC5C01" w14:textId="27CAA94E"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491" w:history="1">
            <w:r w:rsidRPr="00590FEF">
              <w:rPr>
                <w:rStyle w:val="Hipervnculo"/>
                <w:noProof/>
                <w:lang w:val="es-ES"/>
              </w:rPr>
              <w:t>2.7</w:t>
            </w:r>
            <w:r>
              <w:rPr>
                <w:rFonts w:asciiTheme="minorHAnsi" w:eastAsiaTheme="minorEastAsia" w:hAnsiTheme="minorHAnsi" w:cstheme="minorBidi"/>
                <w:noProof/>
                <w:kern w:val="2"/>
                <w:lang w:val="es-ES"/>
                <w14:ligatures w14:val="standardContextual"/>
              </w:rPr>
              <w:tab/>
            </w:r>
            <w:r w:rsidRPr="00590FEF">
              <w:rPr>
                <w:rStyle w:val="Hipervnculo"/>
                <w:noProof/>
                <w:lang w:val="es-ES"/>
              </w:rPr>
              <w:t>Selector de consecutivos: E + F</w:t>
            </w:r>
            <w:r>
              <w:rPr>
                <w:noProof/>
                <w:webHidden/>
              </w:rPr>
              <w:tab/>
            </w:r>
            <w:r>
              <w:rPr>
                <w:noProof/>
                <w:webHidden/>
              </w:rPr>
              <w:fldChar w:fldCharType="begin"/>
            </w:r>
            <w:r>
              <w:rPr>
                <w:noProof/>
                <w:webHidden/>
              </w:rPr>
              <w:instrText xml:space="preserve"> PAGEREF _Toc210640491 \h </w:instrText>
            </w:r>
            <w:r>
              <w:rPr>
                <w:noProof/>
                <w:webHidden/>
              </w:rPr>
            </w:r>
            <w:r>
              <w:rPr>
                <w:noProof/>
                <w:webHidden/>
              </w:rPr>
              <w:fldChar w:fldCharType="separate"/>
            </w:r>
            <w:r w:rsidR="00E46B1B">
              <w:rPr>
                <w:noProof/>
                <w:webHidden/>
              </w:rPr>
              <w:t>23</w:t>
            </w:r>
            <w:r>
              <w:rPr>
                <w:noProof/>
                <w:webHidden/>
              </w:rPr>
              <w:fldChar w:fldCharType="end"/>
            </w:r>
          </w:hyperlink>
        </w:p>
        <w:p w14:paraId="62F26DB3" w14:textId="06D41745"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492" w:history="1">
            <w:r w:rsidRPr="00590FEF">
              <w:rPr>
                <w:rStyle w:val="Hipervnculo"/>
                <w:noProof/>
                <w:lang w:val="es-ES"/>
              </w:rPr>
              <w:t>2.8</w:t>
            </w:r>
            <w:r>
              <w:rPr>
                <w:rFonts w:asciiTheme="minorHAnsi" w:eastAsiaTheme="minorEastAsia" w:hAnsiTheme="minorHAnsi" w:cstheme="minorBidi"/>
                <w:noProof/>
                <w:kern w:val="2"/>
                <w:lang w:val="es-ES"/>
                <w14:ligatures w14:val="standardContextual"/>
              </w:rPr>
              <w:tab/>
            </w:r>
            <w:r w:rsidRPr="00590FEF">
              <w:rPr>
                <w:rStyle w:val="Hipervnculo"/>
                <w:noProof/>
                <w:lang w:val="es-ES"/>
              </w:rPr>
              <w:t>Selector de hermanos: E ~ F</w:t>
            </w:r>
            <w:r>
              <w:rPr>
                <w:noProof/>
                <w:webHidden/>
              </w:rPr>
              <w:tab/>
            </w:r>
            <w:r>
              <w:rPr>
                <w:noProof/>
                <w:webHidden/>
              </w:rPr>
              <w:fldChar w:fldCharType="begin"/>
            </w:r>
            <w:r>
              <w:rPr>
                <w:noProof/>
                <w:webHidden/>
              </w:rPr>
              <w:instrText xml:space="preserve"> PAGEREF _Toc210640492 \h </w:instrText>
            </w:r>
            <w:r>
              <w:rPr>
                <w:noProof/>
                <w:webHidden/>
              </w:rPr>
            </w:r>
            <w:r>
              <w:rPr>
                <w:noProof/>
                <w:webHidden/>
              </w:rPr>
              <w:fldChar w:fldCharType="separate"/>
            </w:r>
            <w:r w:rsidR="00E46B1B">
              <w:rPr>
                <w:noProof/>
                <w:webHidden/>
              </w:rPr>
              <w:t>23</w:t>
            </w:r>
            <w:r>
              <w:rPr>
                <w:noProof/>
                <w:webHidden/>
              </w:rPr>
              <w:fldChar w:fldCharType="end"/>
            </w:r>
          </w:hyperlink>
        </w:p>
        <w:p w14:paraId="096755FB" w14:textId="7AB67D8F"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493" w:history="1">
            <w:r w:rsidRPr="00590FEF">
              <w:rPr>
                <w:rStyle w:val="Hipervnculo"/>
                <w:noProof/>
                <w:lang w:val="es-ES"/>
              </w:rPr>
              <w:t>2.9</w:t>
            </w:r>
            <w:r>
              <w:rPr>
                <w:rFonts w:asciiTheme="minorHAnsi" w:eastAsiaTheme="minorEastAsia" w:hAnsiTheme="minorHAnsi" w:cstheme="minorBidi"/>
                <w:noProof/>
                <w:kern w:val="2"/>
                <w:lang w:val="es-ES"/>
                <w14:ligatures w14:val="standardContextual"/>
              </w:rPr>
              <w:tab/>
            </w:r>
            <w:r w:rsidRPr="00590FEF">
              <w:rPr>
                <w:rStyle w:val="Hipervnculo"/>
                <w:noProof/>
                <w:lang w:val="es-ES"/>
              </w:rPr>
              <w:t>Selector de atributo</w:t>
            </w:r>
            <w:r>
              <w:rPr>
                <w:noProof/>
                <w:webHidden/>
              </w:rPr>
              <w:tab/>
            </w:r>
            <w:r>
              <w:rPr>
                <w:noProof/>
                <w:webHidden/>
              </w:rPr>
              <w:fldChar w:fldCharType="begin"/>
            </w:r>
            <w:r>
              <w:rPr>
                <w:noProof/>
                <w:webHidden/>
              </w:rPr>
              <w:instrText xml:space="preserve"> PAGEREF _Toc210640493 \h </w:instrText>
            </w:r>
            <w:r>
              <w:rPr>
                <w:noProof/>
                <w:webHidden/>
              </w:rPr>
            </w:r>
            <w:r>
              <w:rPr>
                <w:noProof/>
                <w:webHidden/>
              </w:rPr>
              <w:fldChar w:fldCharType="separate"/>
            </w:r>
            <w:r w:rsidR="00E46B1B">
              <w:rPr>
                <w:noProof/>
                <w:webHidden/>
              </w:rPr>
              <w:t>24</w:t>
            </w:r>
            <w:r>
              <w:rPr>
                <w:noProof/>
                <w:webHidden/>
              </w:rPr>
              <w:fldChar w:fldCharType="end"/>
            </w:r>
          </w:hyperlink>
        </w:p>
        <w:p w14:paraId="5C5A2B84" w14:textId="67DBD789" w:rsidR="000315D8" w:rsidRDefault="000315D8">
          <w:pPr>
            <w:pStyle w:val="TDC1"/>
            <w:tabs>
              <w:tab w:val="left" w:pos="480"/>
              <w:tab w:val="right" w:leader="dot" w:pos="9912"/>
            </w:tabs>
            <w:rPr>
              <w:rFonts w:asciiTheme="minorHAnsi" w:eastAsiaTheme="minorEastAsia" w:hAnsiTheme="minorHAnsi" w:cstheme="minorBidi"/>
              <w:noProof/>
              <w:kern w:val="2"/>
              <w:lang w:val="es-ES"/>
              <w14:ligatures w14:val="standardContextual"/>
            </w:rPr>
          </w:pPr>
          <w:hyperlink w:anchor="_Toc210640494" w:history="1">
            <w:r w:rsidRPr="00590FEF">
              <w:rPr>
                <w:rStyle w:val="Hipervnculo"/>
                <w:noProof/>
                <w:lang w:val="es-ES"/>
              </w:rPr>
              <w:t>3</w:t>
            </w:r>
            <w:r>
              <w:rPr>
                <w:rFonts w:asciiTheme="minorHAnsi" w:eastAsiaTheme="minorEastAsia" w:hAnsiTheme="minorHAnsi" w:cstheme="minorBidi"/>
                <w:noProof/>
                <w:kern w:val="2"/>
                <w:lang w:val="es-ES"/>
                <w14:ligatures w14:val="standardContextual"/>
              </w:rPr>
              <w:tab/>
            </w:r>
            <w:r w:rsidRPr="00590FEF">
              <w:rPr>
                <w:rStyle w:val="Hipervnculo"/>
                <w:noProof/>
                <w:lang w:val="es-ES"/>
              </w:rPr>
              <w:t>Qué son las pseudo-clases y los pseudo-elementos</w:t>
            </w:r>
            <w:r>
              <w:rPr>
                <w:noProof/>
                <w:webHidden/>
              </w:rPr>
              <w:tab/>
            </w:r>
            <w:r>
              <w:rPr>
                <w:noProof/>
                <w:webHidden/>
              </w:rPr>
              <w:fldChar w:fldCharType="begin"/>
            </w:r>
            <w:r>
              <w:rPr>
                <w:noProof/>
                <w:webHidden/>
              </w:rPr>
              <w:instrText xml:space="preserve"> PAGEREF _Toc210640494 \h </w:instrText>
            </w:r>
            <w:r>
              <w:rPr>
                <w:noProof/>
                <w:webHidden/>
              </w:rPr>
            </w:r>
            <w:r>
              <w:rPr>
                <w:noProof/>
                <w:webHidden/>
              </w:rPr>
              <w:fldChar w:fldCharType="separate"/>
            </w:r>
            <w:r w:rsidR="00E46B1B">
              <w:rPr>
                <w:noProof/>
                <w:webHidden/>
              </w:rPr>
              <w:t>25</w:t>
            </w:r>
            <w:r>
              <w:rPr>
                <w:noProof/>
                <w:webHidden/>
              </w:rPr>
              <w:fldChar w:fldCharType="end"/>
            </w:r>
          </w:hyperlink>
        </w:p>
        <w:p w14:paraId="0A443CAD" w14:textId="30AD340E"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495" w:history="1">
            <w:r w:rsidRPr="00590FEF">
              <w:rPr>
                <w:rStyle w:val="Hipervnculo"/>
                <w:noProof/>
              </w:rPr>
              <w:t>3.1</w:t>
            </w:r>
            <w:r>
              <w:rPr>
                <w:rFonts w:asciiTheme="minorHAnsi" w:eastAsiaTheme="minorEastAsia" w:hAnsiTheme="minorHAnsi" w:cstheme="minorBidi"/>
                <w:noProof/>
                <w:kern w:val="2"/>
                <w:lang w:val="es-ES"/>
                <w14:ligatures w14:val="standardContextual"/>
              </w:rPr>
              <w:tab/>
            </w:r>
            <w:r w:rsidRPr="00590FEF">
              <w:rPr>
                <w:rStyle w:val="Hipervnculo"/>
                <w:noProof/>
              </w:rPr>
              <w:t>La pseudo-clase :first-child :last-child</w:t>
            </w:r>
            <w:r>
              <w:rPr>
                <w:noProof/>
                <w:webHidden/>
              </w:rPr>
              <w:tab/>
            </w:r>
            <w:r>
              <w:rPr>
                <w:noProof/>
                <w:webHidden/>
              </w:rPr>
              <w:fldChar w:fldCharType="begin"/>
            </w:r>
            <w:r>
              <w:rPr>
                <w:noProof/>
                <w:webHidden/>
              </w:rPr>
              <w:instrText xml:space="preserve"> PAGEREF _Toc210640495 \h </w:instrText>
            </w:r>
            <w:r>
              <w:rPr>
                <w:noProof/>
                <w:webHidden/>
              </w:rPr>
            </w:r>
            <w:r>
              <w:rPr>
                <w:noProof/>
                <w:webHidden/>
              </w:rPr>
              <w:fldChar w:fldCharType="separate"/>
            </w:r>
            <w:r w:rsidR="00E46B1B">
              <w:rPr>
                <w:noProof/>
                <w:webHidden/>
              </w:rPr>
              <w:t>25</w:t>
            </w:r>
            <w:r>
              <w:rPr>
                <w:noProof/>
                <w:webHidden/>
              </w:rPr>
              <w:fldChar w:fldCharType="end"/>
            </w:r>
          </w:hyperlink>
        </w:p>
        <w:p w14:paraId="76D86487" w14:textId="0A22DCD3"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496" w:history="1">
            <w:r w:rsidRPr="00590FEF">
              <w:rPr>
                <w:rStyle w:val="Hipervnculo"/>
                <w:noProof/>
                <w:lang w:val="es-ES"/>
              </w:rPr>
              <w:t>3.2</w:t>
            </w:r>
            <w:r>
              <w:rPr>
                <w:rFonts w:asciiTheme="minorHAnsi" w:eastAsiaTheme="minorEastAsia" w:hAnsiTheme="minorHAnsi" w:cstheme="minorBidi"/>
                <w:noProof/>
                <w:kern w:val="2"/>
                <w:lang w:val="es-ES"/>
                <w14:ligatures w14:val="standardContextual"/>
              </w:rPr>
              <w:tab/>
            </w:r>
            <w:r w:rsidRPr="00590FEF">
              <w:rPr>
                <w:rStyle w:val="Hipervnculo"/>
                <w:noProof/>
                <w:lang w:val="es-ES"/>
              </w:rPr>
              <w:t>Las pseudo-clases dinámicas :hover, :active y :focus</w:t>
            </w:r>
            <w:r>
              <w:rPr>
                <w:noProof/>
                <w:webHidden/>
              </w:rPr>
              <w:tab/>
            </w:r>
            <w:r>
              <w:rPr>
                <w:noProof/>
                <w:webHidden/>
              </w:rPr>
              <w:fldChar w:fldCharType="begin"/>
            </w:r>
            <w:r>
              <w:rPr>
                <w:noProof/>
                <w:webHidden/>
              </w:rPr>
              <w:instrText xml:space="preserve"> PAGEREF _Toc210640496 \h </w:instrText>
            </w:r>
            <w:r>
              <w:rPr>
                <w:noProof/>
                <w:webHidden/>
              </w:rPr>
            </w:r>
            <w:r>
              <w:rPr>
                <w:noProof/>
                <w:webHidden/>
              </w:rPr>
              <w:fldChar w:fldCharType="separate"/>
            </w:r>
            <w:r w:rsidR="00E46B1B">
              <w:rPr>
                <w:noProof/>
                <w:webHidden/>
              </w:rPr>
              <w:t>27</w:t>
            </w:r>
            <w:r>
              <w:rPr>
                <w:noProof/>
                <w:webHidden/>
              </w:rPr>
              <w:fldChar w:fldCharType="end"/>
            </w:r>
          </w:hyperlink>
        </w:p>
        <w:p w14:paraId="66958B46" w14:textId="670DA809" w:rsidR="000315D8" w:rsidRDefault="000315D8">
          <w:pPr>
            <w:pStyle w:val="TDC1"/>
            <w:tabs>
              <w:tab w:val="left" w:pos="480"/>
              <w:tab w:val="right" w:leader="dot" w:pos="9912"/>
            </w:tabs>
            <w:rPr>
              <w:rFonts w:asciiTheme="minorHAnsi" w:eastAsiaTheme="minorEastAsia" w:hAnsiTheme="minorHAnsi" w:cstheme="minorBidi"/>
              <w:noProof/>
              <w:kern w:val="2"/>
              <w:lang w:val="es-ES"/>
              <w14:ligatures w14:val="standardContextual"/>
            </w:rPr>
          </w:pPr>
          <w:hyperlink w:anchor="_Toc210640497" w:history="1">
            <w:r w:rsidRPr="00590FEF">
              <w:rPr>
                <w:rStyle w:val="Hipervnculo"/>
                <w:noProof/>
                <w:lang w:val="es-ES"/>
              </w:rPr>
              <w:t>4</w:t>
            </w:r>
            <w:r>
              <w:rPr>
                <w:rFonts w:asciiTheme="minorHAnsi" w:eastAsiaTheme="minorEastAsia" w:hAnsiTheme="minorHAnsi" w:cstheme="minorBidi"/>
                <w:noProof/>
                <w:kern w:val="2"/>
                <w:lang w:val="es-ES"/>
                <w14:ligatures w14:val="standardContextual"/>
              </w:rPr>
              <w:tab/>
            </w:r>
            <w:r w:rsidRPr="00590FEF">
              <w:rPr>
                <w:rStyle w:val="Hipervnculo"/>
                <w:noProof/>
                <w:lang w:val="es-ES"/>
              </w:rPr>
              <w:t>Hojas de estilos</w:t>
            </w:r>
            <w:r>
              <w:rPr>
                <w:noProof/>
                <w:webHidden/>
              </w:rPr>
              <w:tab/>
            </w:r>
            <w:r>
              <w:rPr>
                <w:noProof/>
                <w:webHidden/>
              </w:rPr>
              <w:fldChar w:fldCharType="begin"/>
            </w:r>
            <w:r>
              <w:rPr>
                <w:noProof/>
                <w:webHidden/>
              </w:rPr>
              <w:instrText xml:space="preserve"> PAGEREF _Toc210640497 \h </w:instrText>
            </w:r>
            <w:r>
              <w:rPr>
                <w:noProof/>
                <w:webHidden/>
              </w:rPr>
            </w:r>
            <w:r>
              <w:rPr>
                <w:noProof/>
                <w:webHidden/>
              </w:rPr>
              <w:fldChar w:fldCharType="separate"/>
            </w:r>
            <w:r w:rsidR="00E46B1B">
              <w:rPr>
                <w:noProof/>
                <w:webHidden/>
              </w:rPr>
              <w:t>32</w:t>
            </w:r>
            <w:r>
              <w:rPr>
                <w:noProof/>
                <w:webHidden/>
              </w:rPr>
              <w:fldChar w:fldCharType="end"/>
            </w:r>
          </w:hyperlink>
        </w:p>
        <w:p w14:paraId="120CDC91" w14:textId="61E86EB4"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498" w:history="1">
            <w:r w:rsidRPr="00590FEF">
              <w:rPr>
                <w:rStyle w:val="Hipervnculo"/>
                <w:noProof/>
                <w:lang w:val="es-ES"/>
              </w:rPr>
              <w:t>4.1</w:t>
            </w:r>
            <w:r>
              <w:rPr>
                <w:rFonts w:asciiTheme="minorHAnsi" w:eastAsiaTheme="minorEastAsia" w:hAnsiTheme="minorHAnsi" w:cstheme="minorBidi"/>
                <w:noProof/>
                <w:kern w:val="2"/>
                <w:lang w:val="es-ES"/>
                <w14:ligatures w14:val="standardContextual"/>
              </w:rPr>
              <w:tab/>
            </w:r>
            <w:r w:rsidRPr="00590FEF">
              <w:rPr>
                <w:rStyle w:val="Hipervnculo"/>
                <w:noProof/>
                <w:lang w:val="es-ES"/>
              </w:rPr>
              <w:t>Por qué se llaman estilos en cascada</w:t>
            </w:r>
            <w:r>
              <w:rPr>
                <w:noProof/>
                <w:webHidden/>
              </w:rPr>
              <w:tab/>
            </w:r>
            <w:r>
              <w:rPr>
                <w:noProof/>
                <w:webHidden/>
              </w:rPr>
              <w:fldChar w:fldCharType="begin"/>
            </w:r>
            <w:r>
              <w:rPr>
                <w:noProof/>
                <w:webHidden/>
              </w:rPr>
              <w:instrText xml:space="preserve"> PAGEREF _Toc210640498 \h </w:instrText>
            </w:r>
            <w:r>
              <w:rPr>
                <w:noProof/>
                <w:webHidden/>
              </w:rPr>
            </w:r>
            <w:r>
              <w:rPr>
                <w:noProof/>
                <w:webHidden/>
              </w:rPr>
              <w:fldChar w:fldCharType="separate"/>
            </w:r>
            <w:r w:rsidR="00E46B1B">
              <w:rPr>
                <w:noProof/>
                <w:webHidden/>
              </w:rPr>
              <w:t>32</w:t>
            </w:r>
            <w:r>
              <w:rPr>
                <w:noProof/>
                <w:webHidden/>
              </w:rPr>
              <w:fldChar w:fldCharType="end"/>
            </w:r>
          </w:hyperlink>
        </w:p>
        <w:p w14:paraId="12765BE1" w14:textId="6FBE49A2"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499" w:history="1">
            <w:r w:rsidRPr="00590FEF">
              <w:rPr>
                <w:rStyle w:val="Hipervnculo"/>
                <w:noProof/>
                <w:lang w:val="es-ES"/>
              </w:rPr>
              <w:t>4.2</w:t>
            </w:r>
            <w:r>
              <w:rPr>
                <w:rFonts w:asciiTheme="minorHAnsi" w:eastAsiaTheme="minorEastAsia" w:hAnsiTheme="minorHAnsi" w:cstheme="minorBidi"/>
                <w:noProof/>
                <w:kern w:val="2"/>
                <w:lang w:val="es-ES"/>
                <w14:ligatures w14:val="standardContextual"/>
              </w:rPr>
              <w:tab/>
            </w:r>
            <w:r w:rsidRPr="00590FEF">
              <w:rPr>
                <w:rStyle w:val="Hipervnculo"/>
                <w:noProof/>
                <w:lang w:val="es-ES"/>
              </w:rPr>
              <w:t>Dónde pueden aparecer las propiedades de estilo</w:t>
            </w:r>
            <w:r>
              <w:rPr>
                <w:noProof/>
                <w:webHidden/>
              </w:rPr>
              <w:tab/>
            </w:r>
            <w:r>
              <w:rPr>
                <w:noProof/>
                <w:webHidden/>
              </w:rPr>
              <w:fldChar w:fldCharType="begin"/>
            </w:r>
            <w:r>
              <w:rPr>
                <w:noProof/>
                <w:webHidden/>
              </w:rPr>
              <w:instrText xml:space="preserve"> PAGEREF _Toc210640499 \h </w:instrText>
            </w:r>
            <w:r>
              <w:rPr>
                <w:noProof/>
                <w:webHidden/>
              </w:rPr>
            </w:r>
            <w:r>
              <w:rPr>
                <w:noProof/>
                <w:webHidden/>
              </w:rPr>
              <w:fldChar w:fldCharType="separate"/>
            </w:r>
            <w:r w:rsidR="00E46B1B">
              <w:rPr>
                <w:noProof/>
                <w:webHidden/>
              </w:rPr>
              <w:t>33</w:t>
            </w:r>
            <w:r>
              <w:rPr>
                <w:noProof/>
                <w:webHidden/>
              </w:rPr>
              <w:fldChar w:fldCharType="end"/>
            </w:r>
          </w:hyperlink>
        </w:p>
        <w:p w14:paraId="61AF78DD" w14:textId="2DAF9B02"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00" w:history="1">
            <w:r w:rsidRPr="00590FEF">
              <w:rPr>
                <w:rStyle w:val="Hipervnculo"/>
                <w:noProof/>
                <w:lang w:val="es-ES"/>
              </w:rPr>
              <w:t>4.3</w:t>
            </w:r>
            <w:r>
              <w:rPr>
                <w:rFonts w:asciiTheme="minorHAnsi" w:eastAsiaTheme="minorEastAsia" w:hAnsiTheme="minorHAnsi" w:cstheme="minorBidi"/>
                <w:noProof/>
                <w:kern w:val="2"/>
                <w:lang w:val="es-ES"/>
                <w14:ligatures w14:val="standardContextual"/>
              </w:rPr>
              <w:tab/>
            </w:r>
            <w:r w:rsidRPr="00590FEF">
              <w:rPr>
                <w:rStyle w:val="Hipervnculo"/>
                <w:noProof/>
                <w:lang w:val="es-ES"/>
              </w:rPr>
              <w:t>Reglas de aplicación de los estilos</w:t>
            </w:r>
            <w:r>
              <w:rPr>
                <w:noProof/>
                <w:webHidden/>
              </w:rPr>
              <w:tab/>
            </w:r>
            <w:r>
              <w:rPr>
                <w:noProof/>
                <w:webHidden/>
              </w:rPr>
              <w:fldChar w:fldCharType="begin"/>
            </w:r>
            <w:r>
              <w:rPr>
                <w:noProof/>
                <w:webHidden/>
              </w:rPr>
              <w:instrText xml:space="preserve"> PAGEREF _Toc210640500 \h </w:instrText>
            </w:r>
            <w:r>
              <w:rPr>
                <w:noProof/>
                <w:webHidden/>
              </w:rPr>
            </w:r>
            <w:r>
              <w:rPr>
                <w:noProof/>
                <w:webHidden/>
              </w:rPr>
              <w:fldChar w:fldCharType="separate"/>
            </w:r>
            <w:r w:rsidR="00E46B1B">
              <w:rPr>
                <w:noProof/>
                <w:webHidden/>
              </w:rPr>
              <w:t>34</w:t>
            </w:r>
            <w:r>
              <w:rPr>
                <w:noProof/>
                <w:webHidden/>
              </w:rPr>
              <w:fldChar w:fldCharType="end"/>
            </w:r>
          </w:hyperlink>
        </w:p>
        <w:p w14:paraId="23BCA3FB" w14:textId="0B759202"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01" w:history="1">
            <w:r w:rsidRPr="00590FEF">
              <w:rPr>
                <w:rStyle w:val="Hipervnculo"/>
                <w:noProof/>
                <w:lang w:val="es-ES"/>
              </w:rPr>
              <w:t>4.4</w:t>
            </w:r>
            <w:r>
              <w:rPr>
                <w:rFonts w:asciiTheme="minorHAnsi" w:eastAsiaTheme="minorEastAsia" w:hAnsiTheme="minorHAnsi" w:cstheme="minorBidi"/>
                <w:noProof/>
                <w:kern w:val="2"/>
                <w:lang w:val="es-ES"/>
                <w14:ligatures w14:val="standardContextual"/>
              </w:rPr>
              <w:tab/>
            </w:r>
            <w:r w:rsidRPr="00590FEF">
              <w:rPr>
                <w:rStyle w:val="Hipervnculo"/>
                <w:noProof/>
                <w:lang w:val="es-ES"/>
              </w:rPr>
              <w:t>Elementos dentro de otros</w:t>
            </w:r>
            <w:r>
              <w:rPr>
                <w:noProof/>
                <w:webHidden/>
              </w:rPr>
              <w:tab/>
            </w:r>
            <w:r>
              <w:rPr>
                <w:noProof/>
                <w:webHidden/>
              </w:rPr>
              <w:fldChar w:fldCharType="begin"/>
            </w:r>
            <w:r>
              <w:rPr>
                <w:noProof/>
                <w:webHidden/>
              </w:rPr>
              <w:instrText xml:space="preserve"> PAGEREF _Toc210640501 \h </w:instrText>
            </w:r>
            <w:r>
              <w:rPr>
                <w:noProof/>
                <w:webHidden/>
              </w:rPr>
            </w:r>
            <w:r>
              <w:rPr>
                <w:noProof/>
                <w:webHidden/>
              </w:rPr>
              <w:fldChar w:fldCharType="separate"/>
            </w:r>
            <w:r w:rsidR="00E46B1B">
              <w:rPr>
                <w:noProof/>
                <w:webHidden/>
              </w:rPr>
              <w:t>34</w:t>
            </w:r>
            <w:r>
              <w:rPr>
                <w:noProof/>
                <w:webHidden/>
              </w:rPr>
              <w:fldChar w:fldCharType="end"/>
            </w:r>
          </w:hyperlink>
        </w:p>
        <w:p w14:paraId="16EBAB07" w14:textId="16128823"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02" w:history="1">
            <w:r w:rsidRPr="00590FEF">
              <w:rPr>
                <w:rStyle w:val="Hipervnculo"/>
                <w:noProof/>
                <w:lang w:val="es-ES"/>
              </w:rPr>
              <w:t>4.5</w:t>
            </w:r>
            <w:r>
              <w:rPr>
                <w:rFonts w:asciiTheme="minorHAnsi" w:eastAsiaTheme="minorEastAsia" w:hAnsiTheme="minorHAnsi" w:cstheme="minorBidi"/>
                <w:noProof/>
                <w:kern w:val="2"/>
                <w:lang w:val="es-ES"/>
                <w14:ligatures w14:val="standardContextual"/>
              </w:rPr>
              <w:tab/>
            </w:r>
            <w:r w:rsidRPr="00590FEF">
              <w:rPr>
                <w:rStyle w:val="Hipervnculo"/>
                <w:noProof/>
                <w:lang w:val="es-ES"/>
              </w:rPr>
              <w:t>Reglas distintas que se aplican al mismo elemento</w:t>
            </w:r>
            <w:r>
              <w:rPr>
                <w:noProof/>
                <w:webHidden/>
              </w:rPr>
              <w:tab/>
            </w:r>
            <w:r>
              <w:rPr>
                <w:noProof/>
                <w:webHidden/>
              </w:rPr>
              <w:fldChar w:fldCharType="begin"/>
            </w:r>
            <w:r>
              <w:rPr>
                <w:noProof/>
                <w:webHidden/>
              </w:rPr>
              <w:instrText xml:space="preserve"> PAGEREF _Toc210640502 \h </w:instrText>
            </w:r>
            <w:r>
              <w:rPr>
                <w:noProof/>
                <w:webHidden/>
              </w:rPr>
            </w:r>
            <w:r>
              <w:rPr>
                <w:noProof/>
                <w:webHidden/>
              </w:rPr>
              <w:fldChar w:fldCharType="separate"/>
            </w:r>
            <w:r w:rsidR="00E46B1B">
              <w:rPr>
                <w:noProof/>
                <w:webHidden/>
              </w:rPr>
              <w:t>35</w:t>
            </w:r>
            <w:r>
              <w:rPr>
                <w:noProof/>
                <w:webHidden/>
              </w:rPr>
              <w:fldChar w:fldCharType="end"/>
            </w:r>
          </w:hyperlink>
        </w:p>
        <w:p w14:paraId="6A0CF306" w14:textId="151DDF9D" w:rsidR="000315D8" w:rsidRDefault="000315D8">
          <w:pPr>
            <w:pStyle w:val="TDC1"/>
            <w:tabs>
              <w:tab w:val="left" w:pos="480"/>
              <w:tab w:val="right" w:leader="dot" w:pos="9912"/>
            </w:tabs>
            <w:rPr>
              <w:rFonts w:asciiTheme="minorHAnsi" w:eastAsiaTheme="minorEastAsia" w:hAnsiTheme="minorHAnsi" w:cstheme="minorBidi"/>
              <w:noProof/>
              <w:kern w:val="2"/>
              <w:lang w:val="es-ES"/>
              <w14:ligatures w14:val="standardContextual"/>
            </w:rPr>
          </w:pPr>
          <w:hyperlink w:anchor="_Toc210640503" w:history="1">
            <w:r w:rsidRPr="00590FEF">
              <w:rPr>
                <w:rStyle w:val="Hipervnculo"/>
                <w:noProof/>
                <w:lang w:val="es-ES"/>
              </w:rPr>
              <w:t>5</w:t>
            </w:r>
            <w:r>
              <w:rPr>
                <w:rFonts w:asciiTheme="minorHAnsi" w:eastAsiaTheme="minorEastAsia" w:hAnsiTheme="minorHAnsi" w:cstheme="minorBidi"/>
                <w:noProof/>
                <w:kern w:val="2"/>
                <w:lang w:val="es-ES"/>
                <w14:ligatures w14:val="standardContextual"/>
              </w:rPr>
              <w:tab/>
            </w:r>
            <w:r w:rsidRPr="00590FEF">
              <w:rPr>
                <w:rStyle w:val="Hipervnculo"/>
                <w:noProof/>
                <w:lang w:val="es-ES"/>
              </w:rPr>
              <w:t>CSS: Distancias y tamaños</w:t>
            </w:r>
            <w:r>
              <w:rPr>
                <w:noProof/>
                <w:webHidden/>
              </w:rPr>
              <w:tab/>
            </w:r>
            <w:r>
              <w:rPr>
                <w:noProof/>
                <w:webHidden/>
              </w:rPr>
              <w:fldChar w:fldCharType="begin"/>
            </w:r>
            <w:r>
              <w:rPr>
                <w:noProof/>
                <w:webHidden/>
              </w:rPr>
              <w:instrText xml:space="preserve"> PAGEREF _Toc210640503 \h </w:instrText>
            </w:r>
            <w:r>
              <w:rPr>
                <w:noProof/>
                <w:webHidden/>
              </w:rPr>
            </w:r>
            <w:r>
              <w:rPr>
                <w:noProof/>
                <w:webHidden/>
              </w:rPr>
              <w:fldChar w:fldCharType="separate"/>
            </w:r>
            <w:r w:rsidR="00E46B1B">
              <w:rPr>
                <w:noProof/>
                <w:webHidden/>
              </w:rPr>
              <w:t>37</w:t>
            </w:r>
            <w:r>
              <w:rPr>
                <w:noProof/>
                <w:webHidden/>
              </w:rPr>
              <w:fldChar w:fldCharType="end"/>
            </w:r>
          </w:hyperlink>
        </w:p>
        <w:p w14:paraId="0DD411F6" w14:textId="5D6F4011"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04" w:history="1">
            <w:r w:rsidRPr="00590FEF">
              <w:rPr>
                <w:rStyle w:val="Hipervnculo"/>
                <w:noProof/>
                <w:lang w:val="es-ES"/>
              </w:rPr>
              <w:t>5.1</w:t>
            </w:r>
            <w:r>
              <w:rPr>
                <w:rFonts w:asciiTheme="minorHAnsi" w:eastAsiaTheme="minorEastAsia" w:hAnsiTheme="minorHAnsi" w:cstheme="minorBidi"/>
                <w:noProof/>
                <w:kern w:val="2"/>
                <w:lang w:val="es-ES"/>
                <w14:ligatures w14:val="standardContextual"/>
              </w:rPr>
              <w:tab/>
            </w:r>
            <w:r w:rsidRPr="00590FEF">
              <w:rPr>
                <w:rStyle w:val="Hipervnculo"/>
                <w:noProof/>
                <w:lang w:val="es-ES"/>
              </w:rPr>
              <w:t>Unidades relativas respecto al tipo de letra em, ex y ch</w:t>
            </w:r>
            <w:r>
              <w:rPr>
                <w:noProof/>
                <w:webHidden/>
              </w:rPr>
              <w:tab/>
            </w:r>
            <w:r>
              <w:rPr>
                <w:noProof/>
                <w:webHidden/>
              </w:rPr>
              <w:fldChar w:fldCharType="begin"/>
            </w:r>
            <w:r>
              <w:rPr>
                <w:noProof/>
                <w:webHidden/>
              </w:rPr>
              <w:instrText xml:space="preserve"> PAGEREF _Toc210640504 \h </w:instrText>
            </w:r>
            <w:r>
              <w:rPr>
                <w:noProof/>
                <w:webHidden/>
              </w:rPr>
            </w:r>
            <w:r>
              <w:rPr>
                <w:noProof/>
                <w:webHidden/>
              </w:rPr>
              <w:fldChar w:fldCharType="separate"/>
            </w:r>
            <w:r w:rsidR="00E46B1B">
              <w:rPr>
                <w:noProof/>
                <w:webHidden/>
              </w:rPr>
              <w:t>39</w:t>
            </w:r>
            <w:r>
              <w:rPr>
                <w:noProof/>
                <w:webHidden/>
              </w:rPr>
              <w:fldChar w:fldCharType="end"/>
            </w:r>
          </w:hyperlink>
        </w:p>
        <w:p w14:paraId="1BC1C99C" w14:textId="7AAA135C"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05" w:history="1">
            <w:r w:rsidRPr="00590FEF">
              <w:rPr>
                <w:rStyle w:val="Hipervnculo"/>
                <w:noProof/>
                <w:lang w:val="es-ES"/>
              </w:rPr>
              <w:t>5.2</w:t>
            </w:r>
            <w:r>
              <w:rPr>
                <w:rFonts w:asciiTheme="minorHAnsi" w:eastAsiaTheme="minorEastAsia" w:hAnsiTheme="minorHAnsi" w:cstheme="minorBidi"/>
                <w:noProof/>
                <w:kern w:val="2"/>
                <w:lang w:val="es-ES"/>
                <w14:ligatures w14:val="standardContextual"/>
              </w:rPr>
              <w:tab/>
            </w:r>
            <w:r w:rsidRPr="00590FEF">
              <w:rPr>
                <w:rStyle w:val="Hipervnculo"/>
                <w:noProof/>
                <w:lang w:val="es-ES"/>
              </w:rPr>
              <w:t>Unidades relativas respecto al tamaño de la pantalla vw, vh, vmin y vmax</w:t>
            </w:r>
            <w:r>
              <w:rPr>
                <w:noProof/>
                <w:webHidden/>
              </w:rPr>
              <w:tab/>
            </w:r>
            <w:r>
              <w:rPr>
                <w:noProof/>
                <w:webHidden/>
              </w:rPr>
              <w:fldChar w:fldCharType="begin"/>
            </w:r>
            <w:r>
              <w:rPr>
                <w:noProof/>
                <w:webHidden/>
              </w:rPr>
              <w:instrText xml:space="preserve"> PAGEREF _Toc210640505 \h </w:instrText>
            </w:r>
            <w:r>
              <w:rPr>
                <w:noProof/>
                <w:webHidden/>
              </w:rPr>
            </w:r>
            <w:r>
              <w:rPr>
                <w:noProof/>
                <w:webHidden/>
              </w:rPr>
              <w:fldChar w:fldCharType="separate"/>
            </w:r>
            <w:r w:rsidR="00E46B1B">
              <w:rPr>
                <w:noProof/>
                <w:webHidden/>
              </w:rPr>
              <w:t>43</w:t>
            </w:r>
            <w:r>
              <w:rPr>
                <w:noProof/>
                <w:webHidden/>
              </w:rPr>
              <w:fldChar w:fldCharType="end"/>
            </w:r>
          </w:hyperlink>
        </w:p>
        <w:p w14:paraId="746024D5" w14:textId="781814F5"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06" w:history="1">
            <w:r w:rsidRPr="00590FEF">
              <w:rPr>
                <w:rStyle w:val="Hipervnculo"/>
                <w:noProof/>
                <w:lang w:val="es-ES"/>
              </w:rPr>
              <w:t>5.3</w:t>
            </w:r>
            <w:r>
              <w:rPr>
                <w:rFonts w:asciiTheme="minorHAnsi" w:eastAsiaTheme="minorEastAsia" w:hAnsiTheme="minorHAnsi" w:cstheme="minorBidi"/>
                <w:noProof/>
                <w:kern w:val="2"/>
                <w:lang w:val="es-ES"/>
                <w14:ligatures w14:val="standardContextual"/>
              </w:rPr>
              <w:tab/>
            </w:r>
            <w:r w:rsidRPr="00590FEF">
              <w:rPr>
                <w:rStyle w:val="Hipervnculo"/>
                <w:noProof/>
                <w:lang w:val="es-ES"/>
              </w:rPr>
              <w:t>Unidades absolutas</w:t>
            </w:r>
            <w:r>
              <w:rPr>
                <w:noProof/>
                <w:webHidden/>
              </w:rPr>
              <w:tab/>
            </w:r>
            <w:r>
              <w:rPr>
                <w:noProof/>
                <w:webHidden/>
              </w:rPr>
              <w:fldChar w:fldCharType="begin"/>
            </w:r>
            <w:r>
              <w:rPr>
                <w:noProof/>
                <w:webHidden/>
              </w:rPr>
              <w:instrText xml:space="preserve"> PAGEREF _Toc210640506 \h </w:instrText>
            </w:r>
            <w:r>
              <w:rPr>
                <w:noProof/>
                <w:webHidden/>
              </w:rPr>
            </w:r>
            <w:r>
              <w:rPr>
                <w:noProof/>
                <w:webHidden/>
              </w:rPr>
              <w:fldChar w:fldCharType="separate"/>
            </w:r>
            <w:r w:rsidR="00E46B1B">
              <w:rPr>
                <w:noProof/>
                <w:webHidden/>
              </w:rPr>
              <w:t>45</w:t>
            </w:r>
            <w:r>
              <w:rPr>
                <w:noProof/>
                <w:webHidden/>
              </w:rPr>
              <w:fldChar w:fldCharType="end"/>
            </w:r>
          </w:hyperlink>
        </w:p>
        <w:p w14:paraId="2772044E" w14:textId="5B085147"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07" w:history="1">
            <w:r w:rsidRPr="00590FEF">
              <w:rPr>
                <w:rStyle w:val="Hipervnculo"/>
                <w:noProof/>
                <w:lang w:val="es-ES"/>
              </w:rPr>
              <w:t>5.4</w:t>
            </w:r>
            <w:r>
              <w:rPr>
                <w:rFonts w:asciiTheme="minorHAnsi" w:eastAsiaTheme="minorEastAsia" w:hAnsiTheme="minorHAnsi" w:cstheme="minorBidi"/>
                <w:noProof/>
                <w:kern w:val="2"/>
                <w:lang w:val="es-ES"/>
                <w14:ligatures w14:val="standardContextual"/>
              </w:rPr>
              <w:tab/>
            </w:r>
            <w:r w:rsidRPr="00590FEF">
              <w:rPr>
                <w:rStyle w:val="Hipervnculo"/>
                <w:noProof/>
                <w:lang w:val="es-ES"/>
              </w:rPr>
              <w:t>Redefinición de la unidad px en CSS 3</w:t>
            </w:r>
            <w:r>
              <w:rPr>
                <w:noProof/>
                <w:webHidden/>
              </w:rPr>
              <w:tab/>
            </w:r>
            <w:r>
              <w:rPr>
                <w:noProof/>
                <w:webHidden/>
              </w:rPr>
              <w:fldChar w:fldCharType="begin"/>
            </w:r>
            <w:r>
              <w:rPr>
                <w:noProof/>
                <w:webHidden/>
              </w:rPr>
              <w:instrText xml:space="preserve"> PAGEREF _Toc210640507 \h </w:instrText>
            </w:r>
            <w:r>
              <w:rPr>
                <w:noProof/>
                <w:webHidden/>
              </w:rPr>
            </w:r>
            <w:r>
              <w:rPr>
                <w:noProof/>
                <w:webHidden/>
              </w:rPr>
              <w:fldChar w:fldCharType="separate"/>
            </w:r>
            <w:r w:rsidR="00E46B1B">
              <w:rPr>
                <w:noProof/>
                <w:webHidden/>
              </w:rPr>
              <w:t>46</w:t>
            </w:r>
            <w:r>
              <w:rPr>
                <w:noProof/>
                <w:webHidden/>
              </w:rPr>
              <w:fldChar w:fldCharType="end"/>
            </w:r>
          </w:hyperlink>
        </w:p>
        <w:p w14:paraId="5C1BE0CD" w14:textId="7E281CA5"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08" w:history="1">
            <w:r w:rsidRPr="00590FEF">
              <w:rPr>
                <w:rStyle w:val="Hipervnculo"/>
                <w:noProof/>
                <w:lang w:val="es-ES"/>
              </w:rPr>
              <w:t>5.5</w:t>
            </w:r>
            <w:r>
              <w:rPr>
                <w:rFonts w:asciiTheme="minorHAnsi" w:eastAsiaTheme="minorEastAsia" w:hAnsiTheme="minorHAnsi" w:cstheme="minorBidi"/>
                <w:noProof/>
                <w:kern w:val="2"/>
                <w:lang w:val="es-ES"/>
                <w14:ligatures w14:val="standardContextual"/>
              </w:rPr>
              <w:tab/>
            </w:r>
            <w:r w:rsidRPr="00590FEF">
              <w:rPr>
                <w:rStyle w:val="Hipervnculo"/>
                <w:noProof/>
                <w:lang w:val="es-ES"/>
              </w:rPr>
              <w:t>Unidades recomendadas en estos apuntes</w:t>
            </w:r>
            <w:r>
              <w:rPr>
                <w:noProof/>
                <w:webHidden/>
              </w:rPr>
              <w:tab/>
            </w:r>
            <w:r>
              <w:rPr>
                <w:noProof/>
                <w:webHidden/>
              </w:rPr>
              <w:fldChar w:fldCharType="begin"/>
            </w:r>
            <w:r>
              <w:rPr>
                <w:noProof/>
                <w:webHidden/>
              </w:rPr>
              <w:instrText xml:space="preserve"> PAGEREF _Toc210640508 \h </w:instrText>
            </w:r>
            <w:r>
              <w:rPr>
                <w:noProof/>
                <w:webHidden/>
              </w:rPr>
            </w:r>
            <w:r>
              <w:rPr>
                <w:noProof/>
                <w:webHidden/>
              </w:rPr>
              <w:fldChar w:fldCharType="separate"/>
            </w:r>
            <w:r w:rsidR="00E46B1B">
              <w:rPr>
                <w:noProof/>
                <w:webHidden/>
              </w:rPr>
              <w:t>46</w:t>
            </w:r>
            <w:r>
              <w:rPr>
                <w:noProof/>
                <w:webHidden/>
              </w:rPr>
              <w:fldChar w:fldCharType="end"/>
            </w:r>
          </w:hyperlink>
        </w:p>
        <w:p w14:paraId="348C08B7" w14:textId="208CBF9B"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09" w:history="1">
            <w:r w:rsidRPr="00590FEF">
              <w:rPr>
                <w:rStyle w:val="Hipervnculo"/>
                <w:noProof/>
                <w:lang w:val="es-ES"/>
              </w:rPr>
              <w:t>5.6</w:t>
            </w:r>
            <w:r>
              <w:rPr>
                <w:rFonts w:asciiTheme="minorHAnsi" w:eastAsiaTheme="minorEastAsia" w:hAnsiTheme="minorHAnsi" w:cstheme="minorBidi"/>
                <w:noProof/>
                <w:kern w:val="2"/>
                <w:lang w:val="es-ES"/>
                <w14:ligatures w14:val="standardContextual"/>
              </w:rPr>
              <w:tab/>
            </w:r>
            <w:r w:rsidRPr="00590FEF">
              <w:rPr>
                <w:rStyle w:val="Hipervnculo"/>
                <w:noProof/>
                <w:lang w:val="es-ES"/>
              </w:rPr>
              <w:t>La función de CSS calc()</w:t>
            </w:r>
            <w:r>
              <w:rPr>
                <w:noProof/>
                <w:webHidden/>
              </w:rPr>
              <w:tab/>
            </w:r>
            <w:r>
              <w:rPr>
                <w:noProof/>
                <w:webHidden/>
              </w:rPr>
              <w:fldChar w:fldCharType="begin"/>
            </w:r>
            <w:r>
              <w:rPr>
                <w:noProof/>
                <w:webHidden/>
              </w:rPr>
              <w:instrText xml:space="preserve"> PAGEREF _Toc210640509 \h </w:instrText>
            </w:r>
            <w:r>
              <w:rPr>
                <w:noProof/>
                <w:webHidden/>
              </w:rPr>
            </w:r>
            <w:r>
              <w:rPr>
                <w:noProof/>
                <w:webHidden/>
              </w:rPr>
              <w:fldChar w:fldCharType="separate"/>
            </w:r>
            <w:r w:rsidR="00E46B1B">
              <w:rPr>
                <w:noProof/>
                <w:webHidden/>
              </w:rPr>
              <w:t>47</w:t>
            </w:r>
            <w:r>
              <w:rPr>
                <w:noProof/>
                <w:webHidden/>
              </w:rPr>
              <w:fldChar w:fldCharType="end"/>
            </w:r>
          </w:hyperlink>
        </w:p>
        <w:p w14:paraId="7B373210" w14:textId="4760845E" w:rsidR="000315D8" w:rsidRDefault="000315D8">
          <w:pPr>
            <w:pStyle w:val="TDC1"/>
            <w:tabs>
              <w:tab w:val="left" w:pos="480"/>
              <w:tab w:val="right" w:leader="dot" w:pos="9912"/>
            </w:tabs>
            <w:rPr>
              <w:rFonts w:asciiTheme="minorHAnsi" w:eastAsiaTheme="minorEastAsia" w:hAnsiTheme="minorHAnsi" w:cstheme="minorBidi"/>
              <w:noProof/>
              <w:kern w:val="2"/>
              <w:lang w:val="es-ES"/>
              <w14:ligatures w14:val="standardContextual"/>
            </w:rPr>
          </w:pPr>
          <w:hyperlink w:anchor="_Toc210640510" w:history="1">
            <w:r w:rsidRPr="00590FEF">
              <w:rPr>
                <w:rStyle w:val="Hipervnculo"/>
                <w:noProof/>
                <w:lang w:val="es-ES"/>
              </w:rPr>
              <w:t>6</w:t>
            </w:r>
            <w:r>
              <w:rPr>
                <w:rFonts w:asciiTheme="minorHAnsi" w:eastAsiaTheme="minorEastAsia" w:hAnsiTheme="minorHAnsi" w:cstheme="minorBidi"/>
                <w:noProof/>
                <w:kern w:val="2"/>
                <w:lang w:val="es-ES"/>
                <w14:ligatures w14:val="standardContextual"/>
              </w:rPr>
              <w:tab/>
            </w:r>
            <w:r w:rsidRPr="00590FEF">
              <w:rPr>
                <w:rStyle w:val="Hipervnculo"/>
                <w:noProof/>
                <w:lang w:val="es-ES"/>
              </w:rPr>
              <w:t>CSS: Colores</w:t>
            </w:r>
            <w:r>
              <w:rPr>
                <w:noProof/>
                <w:webHidden/>
              </w:rPr>
              <w:tab/>
            </w:r>
            <w:r>
              <w:rPr>
                <w:noProof/>
                <w:webHidden/>
              </w:rPr>
              <w:fldChar w:fldCharType="begin"/>
            </w:r>
            <w:r>
              <w:rPr>
                <w:noProof/>
                <w:webHidden/>
              </w:rPr>
              <w:instrText xml:space="preserve"> PAGEREF _Toc210640510 \h </w:instrText>
            </w:r>
            <w:r>
              <w:rPr>
                <w:noProof/>
                <w:webHidden/>
              </w:rPr>
            </w:r>
            <w:r>
              <w:rPr>
                <w:noProof/>
                <w:webHidden/>
              </w:rPr>
              <w:fldChar w:fldCharType="separate"/>
            </w:r>
            <w:r w:rsidR="00E46B1B">
              <w:rPr>
                <w:noProof/>
                <w:webHidden/>
              </w:rPr>
              <w:t>48</w:t>
            </w:r>
            <w:r>
              <w:rPr>
                <w:noProof/>
                <w:webHidden/>
              </w:rPr>
              <w:fldChar w:fldCharType="end"/>
            </w:r>
          </w:hyperlink>
        </w:p>
        <w:p w14:paraId="0F888AFF" w14:textId="3E5A73EF" w:rsidR="000315D8" w:rsidRDefault="000315D8">
          <w:pPr>
            <w:pStyle w:val="TDC1"/>
            <w:tabs>
              <w:tab w:val="left" w:pos="480"/>
              <w:tab w:val="right" w:leader="dot" w:pos="9912"/>
            </w:tabs>
            <w:rPr>
              <w:rFonts w:asciiTheme="minorHAnsi" w:eastAsiaTheme="minorEastAsia" w:hAnsiTheme="minorHAnsi" w:cstheme="minorBidi"/>
              <w:noProof/>
              <w:kern w:val="2"/>
              <w:lang w:val="es-ES"/>
              <w14:ligatures w14:val="standardContextual"/>
            </w:rPr>
          </w:pPr>
          <w:hyperlink w:anchor="_Toc210640511" w:history="1">
            <w:r w:rsidRPr="00590FEF">
              <w:rPr>
                <w:rStyle w:val="Hipervnculo"/>
                <w:noProof/>
                <w:lang w:val="es-ES"/>
              </w:rPr>
              <w:t>7</w:t>
            </w:r>
            <w:r>
              <w:rPr>
                <w:rFonts w:asciiTheme="minorHAnsi" w:eastAsiaTheme="minorEastAsia" w:hAnsiTheme="minorHAnsi" w:cstheme="minorBidi"/>
                <w:noProof/>
                <w:kern w:val="2"/>
                <w:lang w:val="es-ES"/>
                <w14:ligatures w14:val="standardContextual"/>
              </w:rPr>
              <w:tab/>
            </w:r>
            <w:r w:rsidRPr="00590FEF">
              <w:rPr>
                <w:rStyle w:val="Hipervnculo"/>
                <w:noProof/>
                <w:lang w:val="es-ES"/>
              </w:rPr>
              <w:t>CSS: Consultas de medios (media queries)</w:t>
            </w:r>
            <w:r>
              <w:rPr>
                <w:noProof/>
                <w:webHidden/>
              </w:rPr>
              <w:tab/>
            </w:r>
            <w:r>
              <w:rPr>
                <w:noProof/>
                <w:webHidden/>
              </w:rPr>
              <w:fldChar w:fldCharType="begin"/>
            </w:r>
            <w:r>
              <w:rPr>
                <w:noProof/>
                <w:webHidden/>
              </w:rPr>
              <w:instrText xml:space="preserve"> PAGEREF _Toc210640511 \h </w:instrText>
            </w:r>
            <w:r>
              <w:rPr>
                <w:noProof/>
                <w:webHidden/>
              </w:rPr>
            </w:r>
            <w:r>
              <w:rPr>
                <w:noProof/>
                <w:webHidden/>
              </w:rPr>
              <w:fldChar w:fldCharType="separate"/>
            </w:r>
            <w:r w:rsidR="00E46B1B">
              <w:rPr>
                <w:noProof/>
                <w:webHidden/>
              </w:rPr>
              <w:t>51</w:t>
            </w:r>
            <w:r>
              <w:rPr>
                <w:noProof/>
                <w:webHidden/>
              </w:rPr>
              <w:fldChar w:fldCharType="end"/>
            </w:r>
          </w:hyperlink>
        </w:p>
        <w:p w14:paraId="044923CB" w14:textId="3B469799"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12" w:history="1">
            <w:r w:rsidRPr="00590FEF">
              <w:rPr>
                <w:rStyle w:val="Hipervnculo"/>
                <w:noProof/>
                <w:lang w:val="es-ES"/>
              </w:rPr>
              <w:t>7.1</w:t>
            </w:r>
            <w:r>
              <w:rPr>
                <w:rFonts w:asciiTheme="minorHAnsi" w:eastAsiaTheme="minorEastAsia" w:hAnsiTheme="minorHAnsi" w:cstheme="minorBidi"/>
                <w:noProof/>
                <w:kern w:val="2"/>
                <w:lang w:val="es-ES"/>
                <w14:ligatures w14:val="standardContextual"/>
              </w:rPr>
              <w:tab/>
            </w:r>
            <w:r w:rsidRPr="00590FEF">
              <w:rPr>
                <w:rStyle w:val="Hipervnculo"/>
                <w:noProof/>
                <w:lang w:val="es-ES"/>
              </w:rPr>
              <w:t>Características del dispositivo: media queries</w:t>
            </w:r>
            <w:r>
              <w:rPr>
                <w:noProof/>
                <w:webHidden/>
              </w:rPr>
              <w:tab/>
            </w:r>
            <w:r>
              <w:rPr>
                <w:noProof/>
                <w:webHidden/>
              </w:rPr>
              <w:fldChar w:fldCharType="begin"/>
            </w:r>
            <w:r>
              <w:rPr>
                <w:noProof/>
                <w:webHidden/>
              </w:rPr>
              <w:instrText xml:space="preserve"> PAGEREF _Toc210640512 \h </w:instrText>
            </w:r>
            <w:r>
              <w:rPr>
                <w:noProof/>
                <w:webHidden/>
              </w:rPr>
            </w:r>
            <w:r>
              <w:rPr>
                <w:noProof/>
                <w:webHidden/>
              </w:rPr>
              <w:fldChar w:fldCharType="separate"/>
            </w:r>
            <w:r w:rsidR="00E46B1B">
              <w:rPr>
                <w:noProof/>
                <w:webHidden/>
              </w:rPr>
              <w:t>52</w:t>
            </w:r>
            <w:r>
              <w:rPr>
                <w:noProof/>
                <w:webHidden/>
              </w:rPr>
              <w:fldChar w:fldCharType="end"/>
            </w:r>
          </w:hyperlink>
        </w:p>
        <w:p w14:paraId="04EEDD58" w14:textId="16D8C30E" w:rsidR="000315D8" w:rsidRDefault="000315D8">
          <w:pPr>
            <w:pStyle w:val="TDC1"/>
            <w:tabs>
              <w:tab w:val="left" w:pos="480"/>
              <w:tab w:val="right" w:leader="dot" w:pos="9912"/>
            </w:tabs>
            <w:rPr>
              <w:rFonts w:asciiTheme="minorHAnsi" w:eastAsiaTheme="minorEastAsia" w:hAnsiTheme="minorHAnsi" w:cstheme="minorBidi"/>
              <w:noProof/>
              <w:kern w:val="2"/>
              <w:lang w:val="es-ES"/>
              <w14:ligatures w14:val="standardContextual"/>
            </w:rPr>
          </w:pPr>
          <w:hyperlink w:anchor="_Toc210640513" w:history="1">
            <w:r w:rsidRPr="00590FEF">
              <w:rPr>
                <w:rStyle w:val="Hipervnculo"/>
                <w:noProof/>
                <w:lang w:val="es-ES"/>
              </w:rPr>
              <w:t>8</w:t>
            </w:r>
            <w:r>
              <w:rPr>
                <w:rFonts w:asciiTheme="minorHAnsi" w:eastAsiaTheme="minorEastAsia" w:hAnsiTheme="minorHAnsi" w:cstheme="minorBidi"/>
                <w:noProof/>
                <w:kern w:val="2"/>
                <w:lang w:val="es-ES"/>
                <w14:ligatures w14:val="standardContextual"/>
              </w:rPr>
              <w:tab/>
            </w:r>
            <w:r w:rsidRPr="00590FEF">
              <w:rPr>
                <w:rStyle w:val="Hipervnculo"/>
                <w:noProof/>
                <w:lang w:val="es-ES"/>
              </w:rPr>
              <w:t>Buenas prácticas para escribir hojas de estilo</w:t>
            </w:r>
            <w:r>
              <w:rPr>
                <w:noProof/>
                <w:webHidden/>
              </w:rPr>
              <w:tab/>
            </w:r>
            <w:r>
              <w:rPr>
                <w:noProof/>
                <w:webHidden/>
              </w:rPr>
              <w:fldChar w:fldCharType="begin"/>
            </w:r>
            <w:r>
              <w:rPr>
                <w:noProof/>
                <w:webHidden/>
              </w:rPr>
              <w:instrText xml:space="preserve"> PAGEREF _Toc210640513 \h </w:instrText>
            </w:r>
            <w:r>
              <w:rPr>
                <w:noProof/>
                <w:webHidden/>
              </w:rPr>
            </w:r>
            <w:r>
              <w:rPr>
                <w:noProof/>
                <w:webHidden/>
              </w:rPr>
              <w:fldChar w:fldCharType="separate"/>
            </w:r>
            <w:r w:rsidR="00E46B1B">
              <w:rPr>
                <w:noProof/>
                <w:webHidden/>
              </w:rPr>
              <w:t>56</w:t>
            </w:r>
            <w:r>
              <w:rPr>
                <w:noProof/>
                <w:webHidden/>
              </w:rPr>
              <w:fldChar w:fldCharType="end"/>
            </w:r>
          </w:hyperlink>
        </w:p>
        <w:p w14:paraId="5AAE2E17" w14:textId="1B4B0AF0" w:rsidR="000315D8" w:rsidRDefault="000315D8">
          <w:pPr>
            <w:pStyle w:val="TDC1"/>
            <w:tabs>
              <w:tab w:val="left" w:pos="480"/>
              <w:tab w:val="right" w:leader="dot" w:pos="9912"/>
            </w:tabs>
            <w:rPr>
              <w:rFonts w:asciiTheme="minorHAnsi" w:eastAsiaTheme="minorEastAsia" w:hAnsiTheme="minorHAnsi" w:cstheme="minorBidi"/>
              <w:noProof/>
              <w:kern w:val="2"/>
              <w:lang w:val="es-ES"/>
              <w14:ligatures w14:val="standardContextual"/>
            </w:rPr>
          </w:pPr>
          <w:hyperlink w:anchor="_Toc210640514" w:history="1">
            <w:r w:rsidRPr="00590FEF">
              <w:rPr>
                <w:rStyle w:val="Hipervnculo"/>
                <w:noProof/>
                <w:lang w:val="es-ES"/>
              </w:rPr>
              <w:t>9</w:t>
            </w:r>
            <w:r>
              <w:rPr>
                <w:rFonts w:asciiTheme="minorHAnsi" w:eastAsiaTheme="minorEastAsia" w:hAnsiTheme="minorHAnsi" w:cstheme="minorBidi"/>
                <w:noProof/>
                <w:kern w:val="2"/>
                <w:lang w:val="es-ES"/>
                <w14:ligatures w14:val="standardContextual"/>
              </w:rPr>
              <w:tab/>
            </w:r>
            <w:r w:rsidRPr="00590FEF">
              <w:rPr>
                <w:rStyle w:val="Hipervnculo"/>
                <w:noProof/>
                <w:lang w:val="es-ES"/>
              </w:rPr>
              <w:t>Qué es una guía de estilo</w:t>
            </w:r>
            <w:r>
              <w:rPr>
                <w:noProof/>
                <w:webHidden/>
              </w:rPr>
              <w:tab/>
            </w:r>
            <w:r>
              <w:rPr>
                <w:noProof/>
                <w:webHidden/>
              </w:rPr>
              <w:fldChar w:fldCharType="begin"/>
            </w:r>
            <w:r>
              <w:rPr>
                <w:noProof/>
                <w:webHidden/>
              </w:rPr>
              <w:instrText xml:space="preserve"> PAGEREF _Toc210640514 \h </w:instrText>
            </w:r>
            <w:r>
              <w:rPr>
                <w:noProof/>
                <w:webHidden/>
              </w:rPr>
            </w:r>
            <w:r>
              <w:rPr>
                <w:noProof/>
                <w:webHidden/>
              </w:rPr>
              <w:fldChar w:fldCharType="separate"/>
            </w:r>
            <w:r w:rsidR="00E46B1B">
              <w:rPr>
                <w:noProof/>
                <w:webHidden/>
              </w:rPr>
              <w:t>56</w:t>
            </w:r>
            <w:r>
              <w:rPr>
                <w:noProof/>
                <w:webHidden/>
              </w:rPr>
              <w:fldChar w:fldCharType="end"/>
            </w:r>
          </w:hyperlink>
        </w:p>
        <w:p w14:paraId="672B203D" w14:textId="01C12BE3" w:rsidR="000315D8" w:rsidRDefault="000315D8">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40515" w:history="1">
            <w:r w:rsidRPr="00590FEF">
              <w:rPr>
                <w:rStyle w:val="Hipervnculo"/>
                <w:noProof/>
                <w:lang w:val="es-ES"/>
              </w:rPr>
              <w:t>10</w:t>
            </w:r>
            <w:r>
              <w:rPr>
                <w:rFonts w:asciiTheme="minorHAnsi" w:eastAsiaTheme="minorEastAsia" w:hAnsiTheme="minorHAnsi" w:cstheme="minorBidi"/>
                <w:noProof/>
                <w:kern w:val="2"/>
                <w:lang w:val="es-ES"/>
                <w14:ligatures w14:val="standardContextual"/>
              </w:rPr>
              <w:tab/>
            </w:r>
            <w:r w:rsidRPr="00590FEF">
              <w:rPr>
                <w:rStyle w:val="Hipervnculo"/>
                <w:noProof/>
                <w:lang w:val="es-ES"/>
              </w:rPr>
              <w:t>Fuentes y tipos de letra en CSS</w:t>
            </w:r>
            <w:r>
              <w:rPr>
                <w:noProof/>
                <w:webHidden/>
              </w:rPr>
              <w:tab/>
            </w:r>
            <w:r>
              <w:rPr>
                <w:noProof/>
                <w:webHidden/>
              </w:rPr>
              <w:fldChar w:fldCharType="begin"/>
            </w:r>
            <w:r>
              <w:rPr>
                <w:noProof/>
                <w:webHidden/>
              </w:rPr>
              <w:instrText xml:space="preserve"> PAGEREF _Toc210640515 \h </w:instrText>
            </w:r>
            <w:r>
              <w:rPr>
                <w:noProof/>
                <w:webHidden/>
              </w:rPr>
            </w:r>
            <w:r>
              <w:rPr>
                <w:noProof/>
                <w:webHidden/>
              </w:rPr>
              <w:fldChar w:fldCharType="separate"/>
            </w:r>
            <w:r w:rsidR="00E46B1B">
              <w:rPr>
                <w:noProof/>
                <w:webHidden/>
              </w:rPr>
              <w:t>61</w:t>
            </w:r>
            <w:r>
              <w:rPr>
                <w:noProof/>
                <w:webHidden/>
              </w:rPr>
              <w:fldChar w:fldCharType="end"/>
            </w:r>
          </w:hyperlink>
        </w:p>
        <w:p w14:paraId="7C80B5F9" w14:textId="7D5B461C"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16" w:history="1">
            <w:r w:rsidRPr="00590FEF">
              <w:rPr>
                <w:rStyle w:val="Hipervnculo"/>
                <w:noProof/>
                <w:lang w:val="es-ES"/>
              </w:rPr>
              <w:t>10.1</w:t>
            </w:r>
            <w:r>
              <w:rPr>
                <w:rFonts w:asciiTheme="minorHAnsi" w:eastAsiaTheme="minorEastAsia" w:hAnsiTheme="minorHAnsi" w:cstheme="minorBidi"/>
                <w:noProof/>
                <w:kern w:val="2"/>
                <w:lang w:val="es-ES"/>
                <w14:ligatures w14:val="standardContextual"/>
              </w:rPr>
              <w:tab/>
            </w:r>
            <w:r w:rsidRPr="00590FEF">
              <w:rPr>
                <w:rStyle w:val="Hipervnculo"/>
                <w:noProof/>
                <w:lang w:val="es-ES"/>
              </w:rPr>
              <w:t>Interlineado: line-height</w:t>
            </w:r>
            <w:r>
              <w:rPr>
                <w:noProof/>
                <w:webHidden/>
              </w:rPr>
              <w:tab/>
            </w:r>
            <w:r>
              <w:rPr>
                <w:noProof/>
                <w:webHidden/>
              </w:rPr>
              <w:fldChar w:fldCharType="begin"/>
            </w:r>
            <w:r>
              <w:rPr>
                <w:noProof/>
                <w:webHidden/>
              </w:rPr>
              <w:instrText xml:space="preserve"> PAGEREF _Toc210640516 \h </w:instrText>
            </w:r>
            <w:r>
              <w:rPr>
                <w:noProof/>
                <w:webHidden/>
              </w:rPr>
            </w:r>
            <w:r>
              <w:rPr>
                <w:noProof/>
                <w:webHidden/>
              </w:rPr>
              <w:fldChar w:fldCharType="separate"/>
            </w:r>
            <w:r w:rsidR="00E46B1B">
              <w:rPr>
                <w:noProof/>
                <w:webHidden/>
              </w:rPr>
              <w:t>61</w:t>
            </w:r>
            <w:r>
              <w:rPr>
                <w:noProof/>
                <w:webHidden/>
              </w:rPr>
              <w:fldChar w:fldCharType="end"/>
            </w:r>
          </w:hyperlink>
        </w:p>
        <w:p w14:paraId="70D20E49" w14:textId="0546E9D6"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17" w:history="1">
            <w:r w:rsidRPr="00590FEF">
              <w:rPr>
                <w:rStyle w:val="Hipervnculo"/>
                <w:noProof/>
                <w:lang w:val="es-ES"/>
              </w:rPr>
              <w:t>10.2</w:t>
            </w:r>
            <w:r>
              <w:rPr>
                <w:rFonts w:asciiTheme="minorHAnsi" w:eastAsiaTheme="minorEastAsia" w:hAnsiTheme="minorHAnsi" w:cstheme="minorBidi"/>
                <w:noProof/>
                <w:kern w:val="2"/>
                <w:lang w:val="es-ES"/>
                <w14:ligatures w14:val="standardContextual"/>
              </w:rPr>
              <w:tab/>
            </w:r>
            <w:r w:rsidRPr="00590FEF">
              <w:rPr>
                <w:rStyle w:val="Hipervnculo"/>
                <w:noProof/>
                <w:lang w:val="es-ES"/>
              </w:rPr>
              <w:t>La propiedades de fuente</w:t>
            </w:r>
            <w:r>
              <w:rPr>
                <w:noProof/>
                <w:webHidden/>
              </w:rPr>
              <w:tab/>
            </w:r>
            <w:r>
              <w:rPr>
                <w:noProof/>
                <w:webHidden/>
              </w:rPr>
              <w:fldChar w:fldCharType="begin"/>
            </w:r>
            <w:r>
              <w:rPr>
                <w:noProof/>
                <w:webHidden/>
              </w:rPr>
              <w:instrText xml:space="preserve"> PAGEREF _Toc210640517 \h </w:instrText>
            </w:r>
            <w:r>
              <w:rPr>
                <w:noProof/>
                <w:webHidden/>
              </w:rPr>
            </w:r>
            <w:r>
              <w:rPr>
                <w:noProof/>
                <w:webHidden/>
              </w:rPr>
              <w:fldChar w:fldCharType="separate"/>
            </w:r>
            <w:r w:rsidR="00E46B1B">
              <w:rPr>
                <w:noProof/>
                <w:webHidden/>
              </w:rPr>
              <w:t>63</w:t>
            </w:r>
            <w:r>
              <w:rPr>
                <w:noProof/>
                <w:webHidden/>
              </w:rPr>
              <w:fldChar w:fldCharType="end"/>
            </w:r>
          </w:hyperlink>
        </w:p>
        <w:p w14:paraId="457AF809" w14:textId="740F661C"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18" w:history="1">
            <w:r w:rsidRPr="00590FEF">
              <w:rPr>
                <w:rStyle w:val="Hipervnculo"/>
                <w:noProof/>
                <w:lang w:val="es-ES"/>
              </w:rPr>
              <w:t>10.3</w:t>
            </w:r>
            <w:r>
              <w:rPr>
                <w:rFonts w:asciiTheme="minorHAnsi" w:eastAsiaTheme="minorEastAsia" w:hAnsiTheme="minorHAnsi" w:cstheme="minorBidi"/>
                <w:noProof/>
                <w:kern w:val="2"/>
                <w:lang w:val="es-ES"/>
                <w14:ligatures w14:val="standardContextual"/>
              </w:rPr>
              <w:tab/>
            </w:r>
            <w:r w:rsidRPr="00590FEF">
              <w:rPr>
                <w:rStyle w:val="Hipervnculo"/>
                <w:noProof/>
                <w:lang w:val="es-ES"/>
              </w:rPr>
              <w:t>Añadiendo fuentes externas a nuestra css</w:t>
            </w:r>
            <w:r>
              <w:rPr>
                <w:noProof/>
                <w:webHidden/>
              </w:rPr>
              <w:tab/>
            </w:r>
            <w:r>
              <w:rPr>
                <w:noProof/>
                <w:webHidden/>
              </w:rPr>
              <w:fldChar w:fldCharType="begin"/>
            </w:r>
            <w:r>
              <w:rPr>
                <w:noProof/>
                <w:webHidden/>
              </w:rPr>
              <w:instrText xml:space="preserve"> PAGEREF _Toc210640518 \h </w:instrText>
            </w:r>
            <w:r>
              <w:rPr>
                <w:noProof/>
                <w:webHidden/>
              </w:rPr>
            </w:r>
            <w:r>
              <w:rPr>
                <w:noProof/>
                <w:webHidden/>
              </w:rPr>
              <w:fldChar w:fldCharType="separate"/>
            </w:r>
            <w:r w:rsidR="00E46B1B">
              <w:rPr>
                <w:noProof/>
                <w:webHidden/>
              </w:rPr>
              <w:t>69</w:t>
            </w:r>
            <w:r>
              <w:rPr>
                <w:noProof/>
                <w:webHidden/>
              </w:rPr>
              <w:fldChar w:fldCharType="end"/>
            </w:r>
          </w:hyperlink>
        </w:p>
        <w:p w14:paraId="198A524E" w14:textId="146DE898" w:rsidR="000315D8" w:rsidRDefault="000315D8">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40519" w:history="1">
            <w:r w:rsidRPr="00590FEF">
              <w:rPr>
                <w:rStyle w:val="Hipervnculo"/>
                <w:noProof/>
                <w:lang w:val="es-ES"/>
              </w:rPr>
              <w:t>10.3.1 Buscando fuentes en Google fonts</w:t>
            </w:r>
            <w:r>
              <w:rPr>
                <w:noProof/>
                <w:webHidden/>
              </w:rPr>
              <w:tab/>
            </w:r>
            <w:r>
              <w:rPr>
                <w:noProof/>
                <w:webHidden/>
              </w:rPr>
              <w:fldChar w:fldCharType="begin"/>
            </w:r>
            <w:r>
              <w:rPr>
                <w:noProof/>
                <w:webHidden/>
              </w:rPr>
              <w:instrText xml:space="preserve"> PAGEREF _Toc210640519 \h </w:instrText>
            </w:r>
            <w:r>
              <w:rPr>
                <w:noProof/>
                <w:webHidden/>
              </w:rPr>
            </w:r>
            <w:r>
              <w:rPr>
                <w:noProof/>
                <w:webHidden/>
              </w:rPr>
              <w:fldChar w:fldCharType="separate"/>
            </w:r>
            <w:r w:rsidR="00E46B1B">
              <w:rPr>
                <w:noProof/>
                <w:webHidden/>
              </w:rPr>
              <w:t>70</w:t>
            </w:r>
            <w:r>
              <w:rPr>
                <w:noProof/>
                <w:webHidden/>
              </w:rPr>
              <w:fldChar w:fldCharType="end"/>
            </w:r>
          </w:hyperlink>
        </w:p>
        <w:p w14:paraId="6A84366D" w14:textId="0565EE0D" w:rsidR="000315D8" w:rsidRDefault="000315D8">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40520" w:history="1">
            <w:r w:rsidRPr="00590FEF">
              <w:rPr>
                <w:rStyle w:val="Hipervnculo"/>
                <w:noProof/>
                <w:lang w:val="es-ES"/>
              </w:rPr>
              <w:t>11</w:t>
            </w:r>
            <w:r>
              <w:rPr>
                <w:rFonts w:asciiTheme="minorHAnsi" w:eastAsiaTheme="minorEastAsia" w:hAnsiTheme="minorHAnsi" w:cstheme="minorBidi"/>
                <w:noProof/>
                <w:kern w:val="2"/>
                <w:lang w:val="es-ES"/>
                <w14:ligatures w14:val="standardContextual"/>
              </w:rPr>
              <w:tab/>
            </w:r>
            <w:r w:rsidRPr="00590FEF">
              <w:rPr>
                <w:rStyle w:val="Hipervnculo"/>
                <w:noProof/>
                <w:lang w:val="es-ES"/>
              </w:rPr>
              <w:t>CSS: Columnas</w:t>
            </w:r>
            <w:r>
              <w:rPr>
                <w:noProof/>
                <w:webHidden/>
              </w:rPr>
              <w:tab/>
            </w:r>
            <w:r>
              <w:rPr>
                <w:noProof/>
                <w:webHidden/>
              </w:rPr>
              <w:fldChar w:fldCharType="begin"/>
            </w:r>
            <w:r>
              <w:rPr>
                <w:noProof/>
                <w:webHidden/>
              </w:rPr>
              <w:instrText xml:space="preserve"> PAGEREF _Toc210640520 \h </w:instrText>
            </w:r>
            <w:r>
              <w:rPr>
                <w:noProof/>
                <w:webHidden/>
              </w:rPr>
            </w:r>
            <w:r>
              <w:rPr>
                <w:noProof/>
                <w:webHidden/>
              </w:rPr>
              <w:fldChar w:fldCharType="separate"/>
            </w:r>
            <w:r w:rsidR="00E46B1B">
              <w:rPr>
                <w:noProof/>
                <w:webHidden/>
              </w:rPr>
              <w:t>76</w:t>
            </w:r>
            <w:r>
              <w:rPr>
                <w:noProof/>
                <w:webHidden/>
              </w:rPr>
              <w:fldChar w:fldCharType="end"/>
            </w:r>
          </w:hyperlink>
        </w:p>
        <w:p w14:paraId="6D28E75C" w14:textId="2AFC8B62" w:rsidR="000315D8" w:rsidRDefault="000315D8">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40521" w:history="1">
            <w:r w:rsidRPr="00590FEF">
              <w:rPr>
                <w:rStyle w:val="Hipervnculo"/>
                <w:noProof/>
                <w:lang w:val="es-ES"/>
              </w:rPr>
              <w:t>12</w:t>
            </w:r>
            <w:r>
              <w:rPr>
                <w:rFonts w:asciiTheme="minorHAnsi" w:eastAsiaTheme="minorEastAsia" w:hAnsiTheme="minorHAnsi" w:cstheme="minorBidi"/>
                <w:noProof/>
                <w:kern w:val="2"/>
                <w:lang w:val="es-ES"/>
                <w14:ligatures w14:val="standardContextual"/>
              </w:rPr>
              <w:tab/>
            </w:r>
            <w:r w:rsidRPr="00590FEF">
              <w:rPr>
                <w:rStyle w:val="Hipervnculo"/>
                <w:noProof/>
                <w:lang w:val="es-ES"/>
              </w:rPr>
              <w:t>Ejercicio</w:t>
            </w:r>
            <w:r>
              <w:rPr>
                <w:noProof/>
                <w:webHidden/>
              </w:rPr>
              <w:tab/>
            </w:r>
            <w:r>
              <w:rPr>
                <w:noProof/>
                <w:webHidden/>
              </w:rPr>
              <w:fldChar w:fldCharType="begin"/>
            </w:r>
            <w:r>
              <w:rPr>
                <w:noProof/>
                <w:webHidden/>
              </w:rPr>
              <w:instrText xml:space="preserve"> PAGEREF _Toc210640521 \h </w:instrText>
            </w:r>
            <w:r>
              <w:rPr>
                <w:noProof/>
                <w:webHidden/>
              </w:rPr>
            </w:r>
            <w:r>
              <w:rPr>
                <w:noProof/>
                <w:webHidden/>
              </w:rPr>
              <w:fldChar w:fldCharType="separate"/>
            </w:r>
            <w:r w:rsidR="00E46B1B">
              <w:rPr>
                <w:noProof/>
                <w:webHidden/>
              </w:rPr>
              <w:t>80</w:t>
            </w:r>
            <w:r>
              <w:rPr>
                <w:noProof/>
                <w:webHidden/>
              </w:rPr>
              <w:fldChar w:fldCharType="end"/>
            </w:r>
          </w:hyperlink>
        </w:p>
        <w:p w14:paraId="5540A69D" w14:textId="70266232" w:rsidR="000315D8" w:rsidRDefault="000315D8">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40522" w:history="1">
            <w:r w:rsidRPr="00590FEF">
              <w:rPr>
                <w:rStyle w:val="Hipervnculo"/>
                <w:noProof/>
                <w:lang w:val="es-ES"/>
              </w:rPr>
              <w:t>13</w:t>
            </w:r>
            <w:r>
              <w:rPr>
                <w:rFonts w:asciiTheme="minorHAnsi" w:eastAsiaTheme="minorEastAsia" w:hAnsiTheme="minorHAnsi" w:cstheme="minorBidi"/>
                <w:noProof/>
                <w:kern w:val="2"/>
                <w:lang w:val="es-ES"/>
                <w14:ligatures w14:val="standardContextual"/>
              </w:rPr>
              <w:tab/>
            </w:r>
            <w:r w:rsidRPr="00590FEF">
              <w:rPr>
                <w:rStyle w:val="Hipervnculo"/>
                <w:noProof/>
                <w:lang w:val="es-ES"/>
              </w:rPr>
              <w:t>Alineación de texto</w:t>
            </w:r>
            <w:r>
              <w:rPr>
                <w:noProof/>
                <w:webHidden/>
              </w:rPr>
              <w:tab/>
            </w:r>
            <w:r>
              <w:rPr>
                <w:noProof/>
                <w:webHidden/>
              </w:rPr>
              <w:fldChar w:fldCharType="begin"/>
            </w:r>
            <w:r>
              <w:rPr>
                <w:noProof/>
                <w:webHidden/>
              </w:rPr>
              <w:instrText xml:space="preserve"> PAGEREF _Toc210640522 \h </w:instrText>
            </w:r>
            <w:r>
              <w:rPr>
                <w:noProof/>
                <w:webHidden/>
              </w:rPr>
            </w:r>
            <w:r>
              <w:rPr>
                <w:noProof/>
                <w:webHidden/>
              </w:rPr>
              <w:fldChar w:fldCharType="separate"/>
            </w:r>
            <w:r w:rsidR="00E46B1B">
              <w:rPr>
                <w:noProof/>
                <w:webHidden/>
              </w:rPr>
              <w:t>80</w:t>
            </w:r>
            <w:r>
              <w:rPr>
                <w:noProof/>
                <w:webHidden/>
              </w:rPr>
              <w:fldChar w:fldCharType="end"/>
            </w:r>
          </w:hyperlink>
        </w:p>
        <w:p w14:paraId="2C44A7FB" w14:textId="7F9AF5DC" w:rsidR="000315D8" w:rsidRDefault="000315D8">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40523" w:history="1">
            <w:r w:rsidRPr="00590FEF">
              <w:rPr>
                <w:rStyle w:val="Hipervnculo"/>
                <w:noProof/>
                <w:lang w:val="es-ES"/>
              </w:rPr>
              <w:t>14</w:t>
            </w:r>
            <w:r>
              <w:rPr>
                <w:rFonts w:asciiTheme="minorHAnsi" w:eastAsiaTheme="minorEastAsia" w:hAnsiTheme="minorHAnsi" w:cstheme="minorBidi"/>
                <w:noProof/>
                <w:kern w:val="2"/>
                <w:lang w:val="es-ES"/>
                <w14:ligatures w14:val="standardContextual"/>
              </w:rPr>
              <w:tab/>
            </w:r>
            <w:r w:rsidRPr="00590FEF">
              <w:rPr>
                <w:rStyle w:val="Hipervnculo"/>
                <w:noProof/>
                <w:lang w:val="es-ES"/>
              </w:rPr>
              <w:t>CSS: Modelo de caja</w:t>
            </w:r>
            <w:r>
              <w:rPr>
                <w:noProof/>
                <w:webHidden/>
              </w:rPr>
              <w:tab/>
            </w:r>
            <w:r>
              <w:rPr>
                <w:noProof/>
                <w:webHidden/>
              </w:rPr>
              <w:fldChar w:fldCharType="begin"/>
            </w:r>
            <w:r>
              <w:rPr>
                <w:noProof/>
                <w:webHidden/>
              </w:rPr>
              <w:instrText xml:space="preserve"> PAGEREF _Toc210640523 \h </w:instrText>
            </w:r>
            <w:r>
              <w:rPr>
                <w:noProof/>
                <w:webHidden/>
              </w:rPr>
            </w:r>
            <w:r>
              <w:rPr>
                <w:noProof/>
                <w:webHidden/>
              </w:rPr>
              <w:fldChar w:fldCharType="separate"/>
            </w:r>
            <w:r w:rsidR="00E46B1B">
              <w:rPr>
                <w:noProof/>
                <w:webHidden/>
              </w:rPr>
              <w:t>83</w:t>
            </w:r>
            <w:r>
              <w:rPr>
                <w:noProof/>
                <w:webHidden/>
              </w:rPr>
              <w:fldChar w:fldCharType="end"/>
            </w:r>
          </w:hyperlink>
        </w:p>
        <w:p w14:paraId="60ED24F1" w14:textId="2E7F4533" w:rsidR="000315D8" w:rsidRDefault="000315D8">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40524" w:history="1">
            <w:r w:rsidRPr="00590FEF">
              <w:rPr>
                <w:rStyle w:val="Hipervnculo"/>
                <w:noProof/>
                <w:lang w:val="es-ES"/>
              </w:rPr>
              <w:t>15</w:t>
            </w:r>
            <w:r>
              <w:rPr>
                <w:rFonts w:asciiTheme="minorHAnsi" w:eastAsiaTheme="minorEastAsia" w:hAnsiTheme="minorHAnsi" w:cstheme="minorBidi"/>
                <w:noProof/>
                <w:kern w:val="2"/>
                <w:lang w:val="es-ES"/>
                <w14:ligatures w14:val="standardContextual"/>
              </w:rPr>
              <w:tab/>
            </w:r>
            <w:r w:rsidRPr="00590FEF">
              <w:rPr>
                <w:rStyle w:val="Hipervnculo"/>
                <w:noProof/>
                <w:lang w:val="es-ES"/>
              </w:rPr>
              <w:t>Bordes</w:t>
            </w:r>
            <w:r>
              <w:rPr>
                <w:noProof/>
                <w:webHidden/>
              </w:rPr>
              <w:tab/>
            </w:r>
            <w:r>
              <w:rPr>
                <w:noProof/>
                <w:webHidden/>
              </w:rPr>
              <w:fldChar w:fldCharType="begin"/>
            </w:r>
            <w:r>
              <w:rPr>
                <w:noProof/>
                <w:webHidden/>
              </w:rPr>
              <w:instrText xml:space="preserve"> PAGEREF _Toc210640524 \h </w:instrText>
            </w:r>
            <w:r>
              <w:rPr>
                <w:noProof/>
                <w:webHidden/>
              </w:rPr>
            </w:r>
            <w:r>
              <w:rPr>
                <w:noProof/>
                <w:webHidden/>
              </w:rPr>
              <w:fldChar w:fldCharType="separate"/>
            </w:r>
            <w:r w:rsidR="00E46B1B">
              <w:rPr>
                <w:noProof/>
                <w:webHidden/>
              </w:rPr>
              <w:t>87</w:t>
            </w:r>
            <w:r>
              <w:rPr>
                <w:noProof/>
                <w:webHidden/>
              </w:rPr>
              <w:fldChar w:fldCharType="end"/>
            </w:r>
          </w:hyperlink>
        </w:p>
        <w:p w14:paraId="04AF2CD0" w14:textId="6EB75F79"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25" w:history="1">
            <w:r w:rsidRPr="00590FEF">
              <w:rPr>
                <w:rStyle w:val="Hipervnculo"/>
                <w:noProof/>
                <w:lang w:val="es-ES"/>
              </w:rPr>
              <w:t>15.1</w:t>
            </w:r>
            <w:r>
              <w:rPr>
                <w:rFonts w:asciiTheme="minorHAnsi" w:eastAsiaTheme="minorEastAsia" w:hAnsiTheme="minorHAnsi" w:cstheme="minorBidi"/>
                <w:noProof/>
                <w:kern w:val="2"/>
                <w:lang w:val="es-ES"/>
                <w14:ligatures w14:val="standardContextual"/>
              </w:rPr>
              <w:tab/>
            </w:r>
            <w:r w:rsidRPr="00590FEF">
              <w:rPr>
                <w:rStyle w:val="Hipervnculo"/>
                <w:noProof/>
                <w:lang w:val="es-ES"/>
              </w:rPr>
              <w:t>Bordes con imágenes</w:t>
            </w:r>
            <w:r>
              <w:rPr>
                <w:noProof/>
                <w:webHidden/>
              </w:rPr>
              <w:tab/>
            </w:r>
            <w:r>
              <w:rPr>
                <w:noProof/>
                <w:webHidden/>
              </w:rPr>
              <w:fldChar w:fldCharType="begin"/>
            </w:r>
            <w:r>
              <w:rPr>
                <w:noProof/>
                <w:webHidden/>
              </w:rPr>
              <w:instrText xml:space="preserve"> PAGEREF _Toc210640525 \h </w:instrText>
            </w:r>
            <w:r>
              <w:rPr>
                <w:noProof/>
                <w:webHidden/>
              </w:rPr>
            </w:r>
            <w:r>
              <w:rPr>
                <w:noProof/>
                <w:webHidden/>
              </w:rPr>
              <w:fldChar w:fldCharType="separate"/>
            </w:r>
            <w:r w:rsidR="00E46B1B">
              <w:rPr>
                <w:noProof/>
                <w:webHidden/>
              </w:rPr>
              <w:t>97</w:t>
            </w:r>
            <w:r>
              <w:rPr>
                <w:noProof/>
                <w:webHidden/>
              </w:rPr>
              <w:fldChar w:fldCharType="end"/>
            </w:r>
          </w:hyperlink>
        </w:p>
        <w:p w14:paraId="4F56D352" w14:textId="43B63136" w:rsidR="000315D8" w:rsidRDefault="000315D8">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40526" w:history="1">
            <w:r w:rsidRPr="00590FEF">
              <w:rPr>
                <w:rStyle w:val="Hipervnculo"/>
                <w:noProof/>
                <w:lang w:val="es-ES"/>
              </w:rPr>
              <w:t>16</w:t>
            </w:r>
            <w:r>
              <w:rPr>
                <w:rFonts w:asciiTheme="minorHAnsi" w:eastAsiaTheme="minorEastAsia" w:hAnsiTheme="minorHAnsi" w:cstheme="minorBidi"/>
                <w:noProof/>
                <w:kern w:val="2"/>
                <w:lang w:val="es-ES"/>
                <w14:ligatures w14:val="standardContextual"/>
              </w:rPr>
              <w:tab/>
            </w:r>
            <w:r w:rsidRPr="00590FEF">
              <w:rPr>
                <w:rStyle w:val="Hipervnculo"/>
                <w:noProof/>
                <w:lang w:val="es-ES"/>
              </w:rPr>
              <w:t>Sombras</w:t>
            </w:r>
            <w:r>
              <w:rPr>
                <w:noProof/>
                <w:webHidden/>
              </w:rPr>
              <w:tab/>
            </w:r>
            <w:r>
              <w:rPr>
                <w:noProof/>
                <w:webHidden/>
              </w:rPr>
              <w:fldChar w:fldCharType="begin"/>
            </w:r>
            <w:r>
              <w:rPr>
                <w:noProof/>
                <w:webHidden/>
              </w:rPr>
              <w:instrText xml:space="preserve"> PAGEREF _Toc210640526 \h </w:instrText>
            </w:r>
            <w:r>
              <w:rPr>
                <w:noProof/>
                <w:webHidden/>
              </w:rPr>
            </w:r>
            <w:r>
              <w:rPr>
                <w:noProof/>
                <w:webHidden/>
              </w:rPr>
              <w:fldChar w:fldCharType="separate"/>
            </w:r>
            <w:r w:rsidR="00E46B1B">
              <w:rPr>
                <w:noProof/>
                <w:webHidden/>
              </w:rPr>
              <w:t>101</w:t>
            </w:r>
            <w:r>
              <w:rPr>
                <w:noProof/>
                <w:webHidden/>
              </w:rPr>
              <w:fldChar w:fldCharType="end"/>
            </w:r>
          </w:hyperlink>
        </w:p>
        <w:p w14:paraId="50F5CDA0" w14:textId="4968B849" w:rsidR="000315D8" w:rsidRDefault="000315D8">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40527" w:history="1">
            <w:r w:rsidRPr="00590FEF">
              <w:rPr>
                <w:rStyle w:val="Hipervnculo"/>
                <w:noProof/>
                <w:lang w:val="es-ES"/>
              </w:rPr>
              <w:t>17</w:t>
            </w:r>
            <w:r>
              <w:rPr>
                <w:rFonts w:asciiTheme="minorHAnsi" w:eastAsiaTheme="minorEastAsia" w:hAnsiTheme="minorHAnsi" w:cstheme="minorBidi"/>
                <w:noProof/>
                <w:kern w:val="2"/>
                <w:lang w:val="es-ES"/>
                <w14:ligatures w14:val="standardContextual"/>
              </w:rPr>
              <w:tab/>
            </w:r>
            <w:r w:rsidRPr="00590FEF">
              <w:rPr>
                <w:rStyle w:val="Hipervnculo"/>
                <w:noProof/>
                <w:lang w:val="es-ES"/>
              </w:rPr>
              <w:t>CSS: Márgenes exteriores e interiores</w:t>
            </w:r>
            <w:r>
              <w:rPr>
                <w:noProof/>
                <w:webHidden/>
              </w:rPr>
              <w:tab/>
            </w:r>
            <w:r>
              <w:rPr>
                <w:noProof/>
                <w:webHidden/>
              </w:rPr>
              <w:fldChar w:fldCharType="begin"/>
            </w:r>
            <w:r>
              <w:rPr>
                <w:noProof/>
                <w:webHidden/>
              </w:rPr>
              <w:instrText xml:space="preserve"> PAGEREF _Toc210640527 \h </w:instrText>
            </w:r>
            <w:r>
              <w:rPr>
                <w:noProof/>
                <w:webHidden/>
              </w:rPr>
            </w:r>
            <w:r>
              <w:rPr>
                <w:noProof/>
                <w:webHidden/>
              </w:rPr>
              <w:fldChar w:fldCharType="separate"/>
            </w:r>
            <w:r w:rsidR="00E46B1B">
              <w:rPr>
                <w:noProof/>
                <w:webHidden/>
              </w:rPr>
              <w:t>105</w:t>
            </w:r>
            <w:r>
              <w:rPr>
                <w:noProof/>
                <w:webHidden/>
              </w:rPr>
              <w:fldChar w:fldCharType="end"/>
            </w:r>
          </w:hyperlink>
        </w:p>
        <w:p w14:paraId="00DE4EFE" w14:textId="384C7841" w:rsidR="000315D8" w:rsidRDefault="000315D8">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40528" w:history="1">
            <w:r w:rsidRPr="00590FEF">
              <w:rPr>
                <w:rStyle w:val="Hipervnculo"/>
                <w:noProof/>
                <w:lang w:val="es-ES"/>
              </w:rPr>
              <w:t>18</w:t>
            </w:r>
            <w:r>
              <w:rPr>
                <w:rFonts w:asciiTheme="minorHAnsi" w:eastAsiaTheme="minorEastAsia" w:hAnsiTheme="minorHAnsi" w:cstheme="minorBidi"/>
                <w:noProof/>
                <w:kern w:val="2"/>
                <w:lang w:val="es-ES"/>
                <w14:ligatures w14:val="standardContextual"/>
              </w:rPr>
              <w:tab/>
            </w:r>
            <w:r w:rsidRPr="00590FEF">
              <w:rPr>
                <w:rStyle w:val="Hipervnculo"/>
                <w:noProof/>
                <w:lang w:val="es-ES"/>
              </w:rPr>
              <w:t>Fondos</w:t>
            </w:r>
            <w:r>
              <w:rPr>
                <w:noProof/>
                <w:webHidden/>
              </w:rPr>
              <w:tab/>
            </w:r>
            <w:r>
              <w:rPr>
                <w:noProof/>
                <w:webHidden/>
              </w:rPr>
              <w:fldChar w:fldCharType="begin"/>
            </w:r>
            <w:r>
              <w:rPr>
                <w:noProof/>
                <w:webHidden/>
              </w:rPr>
              <w:instrText xml:space="preserve"> PAGEREF _Toc210640528 \h </w:instrText>
            </w:r>
            <w:r>
              <w:rPr>
                <w:noProof/>
                <w:webHidden/>
              </w:rPr>
            </w:r>
            <w:r>
              <w:rPr>
                <w:noProof/>
                <w:webHidden/>
              </w:rPr>
              <w:fldChar w:fldCharType="separate"/>
            </w:r>
            <w:r w:rsidR="00E46B1B">
              <w:rPr>
                <w:noProof/>
                <w:webHidden/>
              </w:rPr>
              <w:t>118</w:t>
            </w:r>
            <w:r>
              <w:rPr>
                <w:noProof/>
                <w:webHidden/>
              </w:rPr>
              <w:fldChar w:fldCharType="end"/>
            </w:r>
          </w:hyperlink>
        </w:p>
        <w:p w14:paraId="6B890DE8" w14:textId="7D90249C" w:rsidR="000315D8" w:rsidRDefault="000315D8">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40529" w:history="1">
            <w:r w:rsidRPr="00590FEF">
              <w:rPr>
                <w:rStyle w:val="Hipervnculo"/>
                <w:noProof/>
                <w:lang w:val="es-ES"/>
              </w:rPr>
              <w:t>19</w:t>
            </w:r>
            <w:r>
              <w:rPr>
                <w:rFonts w:asciiTheme="minorHAnsi" w:eastAsiaTheme="minorEastAsia" w:hAnsiTheme="minorHAnsi" w:cstheme="minorBidi"/>
                <w:noProof/>
                <w:kern w:val="2"/>
                <w:lang w:val="es-ES"/>
                <w14:ligatures w14:val="standardContextual"/>
              </w:rPr>
              <w:tab/>
            </w:r>
            <w:r w:rsidRPr="00590FEF">
              <w:rPr>
                <w:rStyle w:val="Hipervnculo"/>
                <w:noProof/>
                <w:lang w:val="es-ES"/>
              </w:rPr>
              <w:t>Practicas de formas en CSS</w:t>
            </w:r>
            <w:r>
              <w:rPr>
                <w:noProof/>
                <w:webHidden/>
              </w:rPr>
              <w:tab/>
            </w:r>
            <w:r>
              <w:rPr>
                <w:noProof/>
                <w:webHidden/>
              </w:rPr>
              <w:fldChar w:fldCharType="begin"/>
            </w:r>
            <w:r>
              <w:rPr>
                <w:noProof/>
                <w:webHidden/>
              </w:rPr>
              <w:instrText xml:space="preserve"> PAGEREF _Toc210640529 \h </w:instrText>
            </w:r>
            <w:r>
              <w:rPr>
                <w:noProof/>
                <w:webHidden/>
              </w:rPr>
            </w:r>
            <w:r>
              <w:rPr>
                <w:noProof/>
                <w:webHidden/>
              </w:rPr>
              <w:fldChar w:fldCharType="separate"/>
            </w:r>
            <w:r w:rsidR="00E46B1B">
              <w:rPr>
                <w:noProof/>
                <w:webHidden/>
              </w:rPr>
              <w:t>126</w:t>
            </w:r>
            <w:r>
              <w:rPr>
                <w:noProof/>
                <w:webHidden/>
              </w:rPr>
              <w:fldChar w:fldCharType="end"/>
            </w:r>
          </w:hyperlink>
        </w:p>
        <w:p w14:paraId="03E780DC" w14:textId="3B541C77" w:rsidR="000315D8" w:rsidRDefault="000315D8">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40530" w:history="1">
            <w:r w:rsidRPr="00590FEF">
              <w:rPr>
                <w:rStyle w:val="Hipervnculo"/>
                <w:noProof/>
                <w:lang w:val="es-ES"/>
              </w:rPr>
              <w:t>19.1.1 Forma 1</w:t>
            </w:r>
            <w:r>
              <w:rPr>
                <w:noProof/>
                <w:webHidden/>
              </w:rPr>
              <w:tab/>
            </w:r>
            <w:r>
              <w:rPr>
                <w:noProof/>
                <w:webHidden/>
              </w:rPr>
              <w:fldChar w:fldCharType="begin"/>
            </w:r>
            <w:r>
              <w:rPr>
                <w:noProof/>
                <w:webHidden/>
              </w:rPr>
              <w:instrText xml:space="preserve"> PAGEREF _Toc210640530 \h </w:instrText>
            </w:r>
            <w:r>
              <w:rPr>
                <w:noProof/>
                <w:webHidden/>
              </w:rPr>
            </w:r>
            <w:r>
              <w:rPr>
                <w:noProof/>
                <w:webHidden/>
              </w:rPr>
              <w:fldChar w:fldCharType="separate"/>
            </w:r>
            <w:r w:rsidR="00E46B1B">
              <w:rPr>
                <w:noProof/>
                <w:webHidden/>
              </w:rPr>
              <w:t>126</w:t>
            </w:r>
            <w:r>
              <w:rPr>
                <w:noProof/>
                <w:webHidden/>
              </w:rPr>
              <w:fldChar w:fldCharType="end"/>
            </w:r>
          </w:hyperlink>
        </w:p>
        <w:p w14:paraId="63473570" w14:textId="11A65897" w:rsidR="000315D8" w:rsidRDefault="000315D8">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40531" w:history="1">
            <w:r w:rsidRPr="00590FEF">
              <w:rPr>
                <w:rStyle w:val="Hipervnculo"/>
                <w:noProof/>
                <w:lang w:val="es-ES"/>
              </w:rPr>
              <w:t>19.1.2 Ejercicio Forma2</w:t>
            </w:r>
            <w:r>
              <w:rPr>
                <w:noProof/>
                <w:webHidden/>
              </w:rPr>
              <w:tab/>
            </w:r>
            <w:r>
              <w:rPr>
                <w:noProof/>
                <w:webHidden/>
              </w:rPr>
              <w:fldChar w:fldCharType="begin"/>
            </w:r>
            <w:r>
              <w:rPr>
                <w:noProof/>
                <w:webHidden/>
              </w:rPr>
              <w:instrText xml:space="preserve"> PAGEREF _Toc210640531 \h </w:instrText>
            </w:r>
            <w:r>
              <w:rPr>
                <w:noProof/>
                <w:webHidden/>
              </w:rPr>
            </w:r>
            <w:r>
              <w:rPr>
                <w:noProof/>
                <w:webHidden/>
              </w:rPr>
              <w:fldChar w:fldCharType="separate"/>
            </w:r>
            <w:r w:rsidR="00E46B1B">
              <w:rPr>
                <w:noProof/>
                <w:webHidden/>
              </w:rPr>
              <w:t>129</w:t>
            </w:r>
            <w:r>
              <w:rPr>
                <w:noProof/>
                <w:webHidden/>
              </w:rPr>
              <w:fldChar w:fldCharType="end"/>
            </w:r>
          </w:hyperlink>
        </w:p>
        <w:p w14:paraId="3DD9E866" w14:textId="082B085B" w:rsidR="000315D8" w:rsidRDefault="000315D8">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40532" w:history="1">
            <w:r w:rsidRPr="00590FEF">
              <w:rPr>
                <w:rStyle w:val="Hipervnculo"/>
                <w:noProof/>
                <w:lang w:val="es-ES"/>
              </w:rPr>
              <w:t>19.1.3 La forma 3</w:t>
            </w:r>
            <w:r>
              <w:rPr>
                <w:noProof/>
                <w:webHidden/>
              </w:rPr>
              <w:tab/>
            </w:r>
            <w:r>
              <w:rPr>
                <w:noProof/>
                <w:webHidden/>
              </w:rPr>
              <w:fldChar w:fldCharType="begin"/>
            </w:r>
            <w:r>
              <w:rPr>
                <w:noProof/>
                <w:webHidden/>
              </w:rPr>
              <w:instrText xml:space="preserve"> PAGEREF _Toc210640532 \h </w:instrText>
            </w:r>
            <w:r>
              <w:rPr>
                <w:noProof/>
                <w:webHidden/>
              </w:rPr>
            </w:r>
            <w:r>
              <w:rPr>
                <w:noProof/>
                <w:webHidden/>
              </w:rPr>
              <w:fldChar w:fldCharType="separate"/>
            </w:r>
            <w:r w:rsidR="00E46B1B">
              <w:rPr>
                <w:noProof/>
                <w:webHidden/>
              </w:rPr>
              <w:t>131</w:t>
            </w:r>
            <w:r>
              <w:rPr>
                <w:noProof/>
                <w:webHidden/>
              </w:rPr>
              <w:fldChar w:fldCharType="end"/>
            </w:r>
          </w:hyperlink>
        </w:p>
        <w:p w14:paraId="6BB55B4E" w14:textId="041674B6" w:rsidR="000315D8" w:rsidRDefault="000315D8">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40533" w:history="1">
            <w:r w:rsidRPr="00590FEF">
              <w:rPr>
                <w:rStyle w:val="Hipervnculo"/>
                <w:noProof/>
                <w:lang w:val="es-ES"/>
              </w:rPr>
              <w:t>19.1.4 Ejercicio forma 4 y 5.</w:t>
            </w:r>
            <w:r>
              <w:rPr>
                <w:noProof/>
                <w:webHidden/>
              </w:rPr>
              <w:tab/>
            </w:r>
            <w:r>
              <w:rPr>
                <w:noProof/>
                <w:webHidden/>
              </w:rPr>
              <w:fldChar w:fldCharType="begin"/>
            </w:r>
            <w:r>
              <w:rPr>
                <w:noProof/>
                <w:webHidden/>
              </w:rPr>
              <w:instrText xml:space="preserve"> PAGEREF _Toc210640533 \h </w:instrText>
            </w:r>
            <w:r>
              <w:rPr>
                <w:noProof/>
                <w:webHidden/>
              </w:rPr>
            </w:r>
            <w:r>
              <w:rPr>
                <w:noProof/>
                <w:webHidden/>
              </w:rPr>
              <w:fldChar w:fldCharType="separate"/>
            </w:r>
            <w:r w:rsidR="00E46B1B">
              <w:rPr>
                <w:noProof/>
                <w:webHidden/>
              </w:rPr>
              <w:t>132</w:t>
            </w:r>
            <w:r>
              <w:rPr>
                <w:noProof/>
                <w:webHidden/>
              </w:rPr>
              <w:fldChar w:fldCharType="end"/>
            </w:r>
          </w:hyperlink>
        </w:p>
        <w:p w14:paraId="277CBFC4" w14:textId="3D515CFA" w:rsidR="000315D8" w:rsidRDefault="000315D8">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40534" w:history="1">
            <w:r w:rsidRPr="00590FEF">
              <w:rPr>
                <w:rStyle w:val="Hipervnculo"/>
                <w:noProof/>
                <w:lang w:val="es-ES"/>
              </w:rPr>
              <w:t>19.1.5 Código del ejemplo completo</w:t>
            </w:r>
            <w:r>
              <w:rPr>
                <w:noProof/>
                <w:webHidden/>
              </w:rPr>
              <w:tab/>
            </w:r>
            <w:r>
              <w:rPr>
                <w:noProof/>
                <w:webHidden/>
              </w:rPr>
              <w:fldChar w:fldCharType="begin"/>
            </w:r>
            <w:r>
              <w:rPr>
                <w:noProof/>
                <w:webHidden/>
              </w:rPr>
              <w:instrText xml:space="preserve"> PAGEREF _Toc210640534 \h </w:instrText>
            </w:r>
            <w:r>
              <w:rPr>
                <w:noProof/>
                <w:webHidden/>
              </w:rPr>
            </w:r>
            <w:r>
              <w:rPr>
                <w:noProof/>
                <w:webHidden/>
              </w:rPr>
              <w:fldChar w:fldCharType="separate"/>
            </w:r>
            <w:r w:rsidR="00E46B1B">
              <w:rPr>
                <w:noProof/>
                <w:webHidden/>
              </w:rPr>
              <w:t>134</w:t>
            </w:r>
            <w:r>
              <w:rPr>
                <w:noProof/>
                <w:webHidden/>
              </w:rPr>
              <w:fldChar w:fldCharType="end"/>
            </w:r>
          </w:hyperlink>
        </w:p>
        <w:p w14:paraId="77D58290" w14:textId="4D907746" w:rsidR="000315D8" w:rsidRDefault="000315D8">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40535" w:history="1">
            <w:r w:rsidRPr="00590FEF">
              <w:rPr>
                <w:rStyle w:val="Hipervnculo"/>
                <w:noProof/>
                <w:lang w:val="es-ES"/>
              </w:rPr>
              <w:t>20</w:t>
            </w:r>
            <w:r>
              <w:rPr>
                <w:rFonts w:asciiTheme="minorHAnsi" w:eastAsiaTheme="minorEastAsia" w:hAnsiTheme="minorHAnsi" w:cstheme="minorBidi"/>
                <w:noProof/>
                <w:kern w:val="2"/>
                <w:lang w:val="es-ES"/>
                <w14:ligatures w14:val="standardContextual"/>
              </w:rPr>
              <w:tab/>
            </w:r>
            <w:r w:rsidRPr="00590FEF">
              <w:rPr>
                <w:rStyle w:val="Hipervnculo"/>
                <w:noProof/>
                <w:lang w:val="es-ES"/>
              </w:rPr>
              <w:t>Listas en css</w:t>
            </w:r>
            <w:r>
              <w:rPr>
                <w:noProof/>
                <w:webHidden/>
              </w:rPr>
              <w:tab/>
            </w:r>
            <w:r>
              <w:rPr>
                <w:noProof/>
                <w:webHidden/>
              </w:rPr>
              <w:fldChar w:fldCharType="begin"/>
            </w:r>
            <w:r>
              <w:rPr>
                <w:noProof/>
                <w:webHidden/>
              </w:rPr>
              <w:instrText xml:space="preserve"> PAGEREF _Toc210640535 \h </w:instrText>
            </w:r>
            <w:r>
              <w:rPr>
                <w:noProof/>
                <w:webHidden/>
              </w:rPr>
            </w:r>
            <w:r>
              <w:rPr>
                <w:noProof/>
                <w:webHidden/>
              </w:rPr>
              <w:fldChar w:fldCharType="separate"/>
            </w:r>
            <w:r w:rsidR="00E46B1B">
              <w:rPr>
                <w:noProof/>
                <w:webHidden/>
              </w:rPr>
              <w:t>139</w:t>
            </w:r>
            <w:r>
              <w:rPr>
                <w:noProof/>
                <w:webHidden/>
              </w:rPr>
              <w:fldChar w:fldCharType="end"/>
            </w:r>
          </w:hyperlink>
        </w:p>
        <w:p w14:paraId="54FECFA3" w14:textId="419EA8E9" w:rsidR="000315D8" w:rsidRDefault="000315D8">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40536" w:history="1">
            <w:r w:rsidRPr="00590FEF">
              <w:rPr>
                <w:rStyle w:val="Hipervnculo"/>
                <w:noProof/>
                <w:lang w:val="es-ES"/>
              </w:rPr>
              <w:t>21</w:t>
            </w:r>
            <w:r>
              <w:rPr>
                <w:rFonts w:asciiTheme="minorHAnsi" w:eastAsiaTheme="minorEastAsia" w:hAnsiTheme="minorHAnsi" w:cstheme="minorBidi"/>
                <w:noProof/>
                <w:kern w:val="2"/>
                <w:lang w:val="es-ES"/>
                <w14:ligatures w14:val="standardContextual"/>
              </w:rPr>
              <w:tab/>
            </w:r>
            <w:r w:rsidRPr="00590FEF">
              <w:rPr>
                <w:rStyle w:val="Hipervnculo"/>
                <w:noProof/>
                <w:lang w:val="es-ES"/>
              </w:rPr>
              <w:t>Tablas</w:t>
            </w:r>
            <w:r>
              <w:rPr>
                <w:noProof/>
                <w:webHidden/>
              </w:rPr>
              <w:tab/>
            </w:r>
            <w:r>
              <w:rPr>
                <w:noProof/>
                <w:webHidden/>
              </w:rPr>
              <w:fldChar w:fldCharType="begin"/>
            </w:r>
            <w:r>
              <w:rPr>
                <w:noProof/>
                <w:webHidden/>
              </w:rPr>
              <w:instrText xml:space="preserve"> PAGEREF _Toc210640536 \h </w:instrText>
            </w:r>
            <w:r>
              <w:rPr>
                <w:noProof/>
                <w:webHidden/>
              </w:rPr>
            </w:r>
            <w:r>
              <w:rPr>
                <w:noProof/>
                <w:webHidden/>
              </w:rPr>
              <w:fldChar w:fldCharType="separate"/>
            </w:r>
            <w:r w:rsidR="00E46B1B">
              <w:rPr>
                <w:noProof/>
                <w:webHidden/>
              </w:rPr>
              <w:t>141</w:t>
            </w:r>
            <w:r>
              <w:rPr>
                <w:noProof/>
                <w:webHidden/>
              </w:rPr>
              <w:fldChar w:fldCharType="end"/>
            </w:r>
          </w:hyperlink>
        </w:p>
        <w:p w14:paraId="4E708DD6" w14:textId="1128CE5C"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37" w:history="1">
            <w:r w:rsidRPr="00590FEF">
              <w:rPr>
                <w:rStyle w:val="Hipervnculo"/>
                <w:noProof/>
                <w:lang w:val="es-ES"/>
              </w:rPr>
              <w:t>21.1</w:t>
            </w:r>
            <w:r>
              <w:rPr>
                <w:rFonts w:asciiTheme="minorHAnsi" w:eastAsiaTheme="minorEastAsia" w:hAnsiTheme="minorHAnsi" w:cstheme="minorBidi"/>
                <w:noProof/>
                <w:kern w:val="2"/>
                <w:lang w:val="es-ES"/>
                <w14:ligatures w14:val="standardContextual"/>
              </w:rPr>
              <w:tab/>
            </w:r>
            <w:r w:rsidRPr="00590FEF">
              <w:rPr>
                <w:rStyle w:val="Hipervnculo"/>
                <w:noProof/>
                <w:lang w:val="es-ES"/>
              </w:rPr>
              <w:t>Ejemplo de tabla con CSS</w:t>
            </w:r>
            <w:r>
              <w:rPr>
                <w:noProof/>
                <w:webHidden/>
              </w:rPr>
              <w:tab/>
            </w:r>
            <w:r>
              <w:rPr>
                <w:noProof/>
                <w:webHidden/>
              </w:rPr>
              <w:fldChar w:fldCharType="begin"/>
            </w:r>
            <w:r>
              <w:rPr>
                <w:noProof/>
                <w:webHidden/>
              </w:rPr>
              <w:instrText xml:space="preserve"> PAGEREF _Toc210640537 \h </w:instrText>
            </w:r>
            <w:r>
              <w:rPr>
                <w:noProof/>
                <w:webHidden/>
              </w:rPr>
            </w:r>
            <w:r>
              <w:rPr>
                <w:noProof/>
                <w:webHidden/>
              </w:rPr>
              <w:fldChar w:fldCharType="separate"/>
            </w:r>
            <w:r w:rsidR="00E46B1B">
              <w:rPr>
                <w:noProof/>
                <w:webHidden/>
              </w:rPr>
              <w:t>146</w:t>
            </w:r>
            <w:r>
              <w:rPr>
                <w:noProof/>
                <w:webHidden/>
              </w:rPr>
              <w:fldChar w:fldCharType="end"/>
            </w:r>
          </w:hyperlink>
        </w:p>
        <w:p w14:paraId="4EFE1A9D" w14:textId="311BE7C6" w:rsidR="000315D8" w:rsidRDefault="000315D8">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40538" w:history="1">
            <w:r w:rsidRPr="00590FEF">
              <w:rPr>
                <w:rStyle w:val="Hipervnculo"/>
                <w:noProof/>
                <w:lang w:val="es-ES"/>
              </w:rPr>
              <w:t>22</w:t>
            </w:r>
            <w:r>
              <w:rPr>
                <w:rFonts w:asciiTheme="minorHAnsi" w:eastAsiaTheme="minorEastAsia" w:hAnsiTheme="minorHAnsi" w:cstheme="minorBidi"/>
                <w:noProof/>
                <w:kern w:val="2"/>
                <w:lang w:val="es-ES"/>
                <w14:ligatures w14:val="standardContextual"/>
              </w:rPr>
              <w:tab/>
            </w:r>
            <w:r w:rsidRPr="00590FEF">
              <w:rPr>
                <w:rStyle w:val="Hipervnculo"/>
                <w:noProof/>
                <w:lang w:val="es-ES"/>
              </w:rPr>
              <w:t>Posicionamiento</w:t>
            </w:r>
            <w:r>
              <w:rPr>
                <w:noProof/>
                <w:webHidden/>
              </w:rPr>
              <w:tab/>
            </w:r>
            <w:r>
              <w:rPr>
                <w:noProof/>
                <w:webHidden/>
              </w:rPr>
              <w:fldChar w:fldCharType="begin"/>
            </w:r>
            <w:r>
              <w:rPr>
                <w:noProof/>
                <w:webHidden/>
              </w:rPr>
              <w:instrText xml:space="preserve"> PAGEREF _Toc210640538 \h </w:instrText>
            </w:r>
            <w:r>
              <w:rPr>
                <w:noProof/>
                <w:webHidden/>
              </w:rPr>
            </w:r>
            <w:r>
              <w:rPr>
                <w:noProof/>
                <w:webHidden/>
              </w:rPr>
              <w:fldChar w:fldCharType="separate"/>
            </w:r>
            <w:r w:rsidR="00E46B1B">
              <w:rPr>
                <w:noProof/>
                <w:webHidden/>
              </w:rPr>
              <w:t>149</w:t>
            </w:r>
            <w:r>
              <w:rPr>
                <w:noProof/>
                <w:webHidden/>
              </w:rPr>
              <w:fldChar w:fldCharType="end"/>
            </w:r>
          </w:hyperlink>
        </w:p>
        <w:p w14:paraId="054FEB01" w14:textId="4A32CE39"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39" w:history="1">
            <w:r w:rsidRPr="00590FEF">
              <w:rPr>
                <w:rStyle w:val="Hipervnculo"/>
                <w:noProof/>
                <w:lang w:val="es-ES"/>
              </w:rPr>
              <w:t>22.1</w:t>
            </w:r>
            <w:r>
              <w:rPr>
                <w:rFonts w:asciiTheme="minorHAnsi" w:eastAsiaTheme="minorEastAsia" w:hAnsiTheme="minorHAnsi" w:cstheme="minorBidi"/>
                <w:noProof/>
                <w:kern w:val="2"/>
                <w:lang w:val="es-ES"/>
                <w14:ligatures w14:val="standardContextual"/>
              </w:rPr>
              <w:tab/>
            </w:r>
            <w:r w:rsidRPr="00590FEF">
              <w:rPr>
                <w:rStyle w:val="Hipervnculo"/>
                <w:noProof/>
                <w:lang w:val="es-ES"/>
              </w:rPr>
              <w:t>Tipos de Posicionamiento</w:t>
            </w:r>
            <w:r>
              <w:rPr>
                <w:noProof/>
                <w:webHidden/>
              </w:rPr>
              <w:tab/>
            </w:r>
            <w:r>
              <w:rPr>
                <w:noProof/>
                <w:webHidden/>
              </w:rPr>
              <w:fldChar w:fldCharType="begin"/>
            </w:r>
            <w:r>
              <w:rPr>
                <w:noProof/>
                <w:webHidden/>
              </w:rPr>
              <w:instrText xml:space="preserve"> PAGEREF _Toc210640539 \h </w:instrText>
            </w:r>
            <w:r>
              <w:rPr>
                <w:noProof/>
                <w:webHidden/>
              </w:rPr>
            </w:r>
            <w:r>
              <w:rPr>
                <w:noProof/>
                <w:webHidden/>
              </w:rPr>
              <w:fldChar w:fldCharType="separate"/>
            </w:r>
            <w:r w:rsidR="00E46B1B">
              <w:rPr>
                <w:noProof/>
                <w:webHidden/>
              </w:rPr>
              <w:t>152</w:t>
            </w:r>
            <w:r>
              <w:rPr>
                <w:noProof/>
                <w:webHidden/>
              </w:rPr>
              <w:fldChar w:fldCharType="end"/>
            </w:r>
          </w:hyperlink>
        </w:p>
        <w:p w14:paraId="65F74367" w14:textId="13826C80" w:rsidR="000315D8" w:rsidRDefault="000315D8">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40540" w:history="1">
            <w:r w:rsidRPr="00590FEF">
              <w:rPr>
                <w:rStyle w:val="Hipervnculo"/>
                <w:noProof/>
                <w:lang w:val="es-ES"/>
              </w:rPr>
              <w:t>22.1.1 Posicionamiento absoluto estático: static</w:t>
            </w:r>
            <w:r>
              <w:rPr>
                <w:noProof/>
                <w:webHidden/>
              </w:rPr>
              <w:tab/>
            </w:r>
            <w:r>
              <w:rPr>
                <w:noProof/>
                <w:webHidden/>
              </w:rPr>
              <w:fldChar w:fldCharType="begin"/>
            </w:r>
            <w:r>
              <w:rPr>
                <w:noProof/>
                <w:webHidden/>
              </w:rPr>
              <w:instrText xml:space="preserve"> PAGEREF _Toc210640540 \h </w:instrText>
            </w:r>
            <w:r>
              <w:rPr>
                <w:noProof/>
                <w:webHidden/>
              </w:rPr>
            </w:r>
            <w:r>
              <w:rPr>
                <w:noProof/>
                <w:webHidden/>
              </w:rPr>
              <w:fldChar w:fldCharType="separate"/>
            </w:r>
            <w:r w:rsidR="00E46B1B">
              <w:rPr>
                <w:noProof/>
                <w:webHidden/>
              </w:rPr>
              <w:t>152</w:t>
            </w:r>
            <w:r>
              <w:rPr>
                <w:noProof/>
                <w:webHidden/>
              </w:rPr>
              <w:fldChar w:fldCharType="end"/>
            </w:r>
          </w:hyperlink>
        </w:p>
        <w:p w14:paraId="59E1AF8B" w14:textId="63B3EA6F" w:rsidR="000315D8" w:rsidRDefault="000315D8">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40541" w:history="1">
            <w:r w:rsidRPr="00590FEF">
              <w:rPr>
                <w:rStyle w:val="Hipervnculo"/>
                <w:noProof/>
                <w:lang w:val="es-ES"/>
              </w:rPr>
              <w:t>22.1.2 Posicionamiento relativo: relative</w:t>
            </w:r>
            <w:r>
              <w:rPr>
                <w:noProof/>
                <w:webHidden/>
              </w:rPr>
              <w:tab/>
            </w:r>
            <w:r>
              <w:rPr>
                <w:noProof/>
                <w:webHidden/>
              </w:rPr>
              <w:fldChar w:fldCharType="begin"/>
            </w:r>
            <w:r>
              <w:rPr>
                <w:noProof/>
                <w:webHidden/>
              </w:rPr>
              <w:instrText xml:space="preserve"> PAGEREF _Toc210640541 \h </w:instrText>
            </w:r>
            <w:r>
              <w:rPr>
                <w:noProof/>
                <w:webHidden/>
              </w:rPr>
            </w:r>
            <w:r>
              <w:rPr>
                <w:noProof/>
                <w:webHidden/>
              </w:rPr>
              <w:fldChar w:fldCharType="separate"/>
            </w:r>
            <w:r w:rsidR="00E46B1B">
              <w:rPr>
                <w:noProof/>
                <w:webHidden/>
              </w:rPr>
              <w:t>153</w:t>
            </w:r>
            <w:r>
              <w:rPr>
                <w:noProof/>
                <w:webHidden/>
              </w:rPr>
              <w:fldChar w:fldCharType="end"/>
            </w:r>
          </w:hyperlink>
        </w:p>
        <w:p w14:paraId="42183B44" w14:textId="0A5ABEB9" w:rsidR="000315D8" w:rsidRDefault="000315D8">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40542" w:history="1">
            <w:r w:rsidRPr="00590FEF">
              <w:rPr>
                <w:rStyle w:val="Hipervnculo"/>
                <w:noProof/>
                <w:lang w:val="es-ES"/>
              </w:rPr>
              <w:t>22.1.3 Posicionamiento absoluto fijo y absoluto: propiedades top, right, bottom, left, width, height</w:t>
            </w:r>
            <w:r>
              <w:rPr>
                <w:noProof/>
                <w:webHidden/>
              </w:rPr>
              <w:tab/>
            </w:r>
            <w:r>
              <w:rPr>
                <w:noProof/>
                <w:webHidden/>
              </w:rPr>
              <w:fldChar w:fldCharType="begin"/>
            </w:r>
            <w:r>
              <w:rPr>
                <w:noProof/>
                <w:webHidden/>
              </w:rPr>
              <w:instrText xml:space="preserve"> PAGEREF _Toc210640542 \h </w:instrText>
            </w:r>
            <w:r>
              <w:rPr>
                <w:noProof/>
                <w:webHidden/>
              </w:rPr>
            </w:r>
            <w:r>
              <w:rPr>
                <w:noProof/>
                <w:webHidden/>
              </w:rPr>
              <w:fldChar w:fldCharType="separate"/>
            </w:r>
            <w:r w:rsidR="00E46B1B">
              <w:rPr>
                <w:noProof/>
                <w:webHidden/>
              </w:rPr>
              <w:t>155</w:t>
            </w:r>
            <w:r>
              <w:rPr>
                <w:noProof/>
                <w:webHidden/>
              </w:rPr>
              <w:fldChar w:fldCharType="end"/>
            </w:r>
          </w:hyperlink>
        </w:p>
        <w:p w14:paraId="36A67C64" w14:textId="59DF3B32" w:rsidR="000315D8" w:rsidRDefault="000315D8">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40543" w:history="1">
            <w:r w:rsidRPr="00590FEF">
              <w:rPr>
                <w:rStyle w:val="Hipervnculo"/>
                <w:noProof/>
                <w:lang w:val="es-ES"/>
              </w:rPr>
              <w:t>22.1.4 Posicionamiento absoluto fijo: fixed</w:t>
            </w:r>
            <w:r>
              <w:rPr>
                <w:noProof/>
                <w:webHidden/>
              </w:rPr>
              <w:tab/>
            </w:r>
            <w:r>
              <w:rPr>
                <w:noProof/>
                <w:webHidden/>
              </w:rPr>
              <w:fldChar w:fldCharType="begin"/>
            </w:r>
            <w:r>
              <w:rPr>
                <w:noProof/>
                <w:webHidden/>
              </w:rPr>
              <w:instrText xml:space="preserve"> PAGEREF _Toc210640543 \h </w:instrText>
            </w:r>
            <w:r>
              <w:rPr>
                <w:noProof/>
                <w:webHidden/>
              </w:rPr>
            </w:r>
            <w:r>
              <w:rPr>
                <w:noProof/>
                <w:webHidden/>
              </w:rPr>
              <w:fldChar w:fldCharType="separate"/>
            </w:r>
            <w:r w:rsidR="00E46B1B">
              <w:rPr>
                <w:noProof/>
                <w:webHidden/>
              </w:rPr>
              <w:t>159</w:t>
            </w:r>
            <w:r>
              <w:rPr>
                <w:noProof/>
                <w:webHidden/>
              </w:rPr>
              <w:fldChar w:fldCharType="end"/>
            </w:r>
          </w:hyperlink>
        </w:p>
        <w:p w14:paraId="2BFED641" w14:textId="59EDC7B1" w:rsidR="000315D8" w:rsidRDefault="000315D8">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40544" w:history="1">
            <w:r w:rsidRPr="00590FEF">
              <w:rPr>
                <w:rStyle w:val="Hipervnculo"/>
                <w:noProof/>
                <w:lang w:val="es-ES"/>
              </w:rPr>
              <w:t>22.1.5 La propiedad z-index</w:t>
            </w:r>
            <w:r>
              <w:rPr>
                <w:noProof/>
                <w:webHidden/>
              </w:rPr>
              <w:tab/>
            </w:r>
            <w:r>
              <w:rPr>
                <w:noProof/>
                <w:webHidden/>
              </w:rPr>
              <w:fldChar w:fldCharType="begin"/>
            </w:r>
            <w:r>
              <w:rPr>
                <w:noProof/>
                <w:webHidden/>
              </w:rPr>
              <w:instrText xml:space="preserve"> PAGEREF _Toc210640544 \h </w:instrText>
            </w:r>
            <w:r>
              <w:rPr>
                <w:noProof/>
                <w:webHidden/>
              </w:rPr>
            </w:r>
            <w:r>
              <w:rPr>
                <w:noProof/>
                <w:webHidden/>
              </w:rPr>
              <w:fldChar w:fldCharType="separate"/>
            </w:r>
            <w:r w:rsidR="00E46B1B">
              <w:rPr>
                <w:noProof/>
                <w:webHidden/>
              </w:rPr>
              <w:t>160</w:t>
            </w:r>
            <w:r>
              <w:rPr>
                <w:noProof/>
                <w:webHidden/>
              </w:rPr>
              <w:fldChar w:fldCharType="end"/>
            </w:r>
          </w:hyperlink>
        </w:p>
        <w:p w14:paraId="6A6E51DA" w14:textId="70679F51" w:rsidR="000315D8" w:rsidRDefault="000315D8">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40545" w:history="1">
            <w:r w:rsidRPr="00590FEF">
              <w:rPr>
                <w:rStyle w:val="Hipervnculo"/>
                <w:noProof/>
                <w:lang w:val="es-ES"/>
              </w:rPr>
              <w:t>22.1.6 Posicionamiento float</w:t>
            </w:r>
            <w:r>
              <w:rPr>
                <w:noProof/>
                <w:webHidden/>
              </w:rPr>
              <w:tab/>
            </w:r>
            <w:r>
              <w:rPr>
                <w:noProof/>
                <w:webHidden/>
              </w:rPr>
              <w:fldChar w:fldCharType="begin"/>
            </w:r>
            <w:r>
              <w:rPr>
                <w:noProof/>
                <w:webHidden/>
              </w:rPr>
              <w:instrText xml:space="preserve"> PAGEREF _Toc210640545 \h </w:instrText>
            </w:r>
            <w:r>
              <w:rPr>
                <w:noProof/>
                <w:webHidden/>
              </w:rPr>
            </w:r>
            <w:r>
              <w:rPr>
                <w:noProof/>
                <w:webHidden/>
              </w:rPr>
              <w:fldChar w:fldCharType="separate"/>
            </w:r>
            <w:r w:rsidR="00E46B1B">
              <w:rPr>
                <w:noProof/>
                <w:webHidden/>
              </w:rPr>
              <w:t>164</w:t>
            </w:r>
            <w:r>
              <w:rPr>
                <w:noProof/>
                <w:webHidden/>
              </w:rPr>
              <w:fldChar w:fldCharType="end"/>
            </w:r>
          </w:hyperlink>
        </w:p>
        <w:p w14:paraId="25471B06" w14:textId="10DB8460"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46" w:history="1">
            <w:r w:rsidRPr="00590FEF">
              <w:rPr>
                <w:rStyle w:val="Hipervnculo"/>
                <w:noProof/>
                <w:lang w:val="es-ES"/>
              </w:rPr>
              <w:t>22.2</w:t>
            </w:r>
            <w:r>
              <w:rPr>
                <w:rFonts w:asciiTheme="minorHAnsi" w:eastAsiaTheme="minorEastAsia" w:hAnsiTheme="minorHAnsi" w:cstheme="minorBidi"/>
                <w:noProof/>
                <w:kern w:val="2"/>
                <w:lang w:val="es-ES"/>
                <w14:ligatures w14:val="standardContextual"/>
              </w:rPr>
              <w:tab/>
            </w:r>
            <w:r w:rsidRPr="00590FEF">
              <w:rPr>
                <w:rStyle w:val="Hipervnculo"/>
                <w:noProof/>
                <w:lang w:val="es-ES"/>
              </w:rPr>
              <w:t>Uso de float para crear un Layout en nuestra página web</w:t>
            </w:r>
            <w:r>
              <w:rPr>
                <w:noProof/>
                <w:webHidden/>
              </w:rPr>
              <w:tab/>
            </w:r>
            <w:r>
              <w:rPr>
                <w:noProof/>
                <w:webHidden/>
              </w:rPr>
              <w:fldChar w:fldCharType="begin"/>
            </w:r>
            <w:r>
              <w:rPr>
                <w:noProof/>
                <w:webHidden/>
              </w:rPr>
              <w:instrText xml:space="preserve"> PAGEREF _Toc210640546 \h </w:instrText>
            </w:r>
            <w:r>
              <w:rPr>
                <w:noProof/>
                <w:webHidden/>
              </w:rPr>
            </w:r>
            <w:r>
              <w:rPr>
                <w:noProof/>
                <w:webHidden/>
              </w:rPr>
              <w:fldChar w:fldCharType="separate"/>
            </w:r>
            <w:r w:rsidR="00E46B1B">
              <w:rPr>
                <w:noProof/>
                <w:webHidden/>
              </w:rPr>
              <w:t>169</w:t>
            </w:r>
            <w:r>
              <w:rPr>
                <w:noProof/>
                <w:webHidden/>
              </w:rPr>
              <w:fldChar w:fldCharType="end"/>
            </w:r>
          </w:hyperlink>
        </w:p>
        <w:p w14:paraId="33E46E34" w14:textId="4581E826"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47" w:history="1">
            <w:r w:rsidRPr="00590FEF">
              <w:rPr>
                <w:rStyle w:val="Hipervnculo"/>
                <w:noProof/>
                <w:lang w:val="es-ES"/>
              </w:rPr>
              <w:t>22.3</w:t>
            </w:r>
            <w:r>
              <w:rPr>
                <w:rFonts w:asciiTheme="minorHAnsi" w:eastAsiaTheme="minorEastAsia" w:hAnsiTheme="minorHAnsi" w:cstheme="minorBidi"/>
                <w:noProof/>
                <w:kern w:val="2"/>
                <w:lang w:val="es-ES"/>
                <w14:ligatures w14:val="standardContextual"/>
              </w:rPr>
              <w:tab/>
            </w:r>
            <w:r w:rsidRPr="00590FEF">
              <w:rPr>
                <w:rStyle w:val="Hipervnculo"/>
                <w:noProof/>
                <w:lang w:val="es-ES"/>
              </w:rPr>
              <w:t>Posicionando con la propiedad inline-block.</w:t>
            </w:r>
            <w:r>
              <w:rPr>
                <w:noProof/>
                <w:webHidden/>
              </w:rPr>
              <w:tab/>
            </w:r>
            <w:r>
              <w:rPr>
                <w:noProof/>
                <w:webHidden/>
              </w:rPr>
              <w:fldChar w:fldCharType="begin"/>
            </w:r>
            <w:r>
              <w:rPr>
                <w:noProof/>
                <w:webHidden/>
              </w:rPr>
              <w:instrText xml:space="preserve"> PAGEREF _Toc210640547 \h </w:instrText>
            </w:r>
            <w:r>
              <w:rPr>
                <w:noProof/>
                <w:webHidden/>
              </w:rPr>
            </w:r>
            <w:r>
              <w:rPr>
                <w:noProof/>
                <w:webHidden/>
              </w:rPr>
              <w:fldChar w:fldCharType="separate"/>
            </w:r>
            <w:r w:rsidR="00E46B1B">
              <w:rPr>
                <w:noProof/>
                <w:webHidden/>
              </w:rPr>
              <w:t>174</w:t>
            </w:r>
            <w:r>
              <w:rPr>
                <w:noProof/>
                <w:webHidden/>
              </w:rPr>
              <w:fldChar w:fldCharType="end"/>
            </w:r>
          </w:hyperlink>
        </w:p>
        <w:p w14:paraId="5D647D22" w14:textId="42612E6B"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48" w:history="1">
            <w:r w:rsidRPr="00590FEF">
              <w:rPr>
                <w:rStyle w:val="Hipervnculo"/>
                <w:noProof/>
              </w:rPr>
              <w:t>22.4</w:t>
            </w:r>
            <w:r>
              <w:rPr>
                <w:rFonts w:asciiTheme="minorHAnsi" w:eastAsiaTheme="minorEastAsia" w:hAnsiTheme="minorHAnsi" w:cstheme="minorBidi"/>
                <w:noProof/>
                <w:kern w:val="2"/>
                <w:lang w:val="es-ES"/>
                <w14:ligatures w14:val="standardContextual"/>
              </w:rPr>
              <w:tab/>
            </w:r>
            <w:r w:rsidRPr="00590FEF">
              <w:rPr>
                <w:rStyle w:val="Hipervnculo"/>
                <w:noProof/>
              </w:rPr>
              <w:t>Aplicando media queries para pantalla más pequeñas: tablets y móviles.</w:t>
            </w:r>
            <w:r>
              <w:rPr>
                <w:noProof/>
                <w:webHidden/>
              </w:rPr>
              <w:tab/>
            </w:r>
            <w:r>
              <w:rPr>
                <w:noProof/>
                <w:webHidden/>
              </w:rPr>
              <w:fldChar w:fldCharType="begin"/>
            </w:r>
            <w:r>
              <w:rPr>
                <w:noProof/>
                <w:webHidden/>
              </w:rPr>
              <w:instrText xml:space="preserve"> PAGEREF _Toc210640548 \h </w:instrText>
            </w:r>
            <w:r>
              <w:rPr>
                <w:noProof/>
                <w:webHidden/>
              </w:rPr>
            </w:r>
            <w:r>
              <w:rPr>
                <w:noProof/>
                <w:webHidden/>
              </w:rPr>
              <w:fldChar w:fldCharType="separate"/>
            </w:r>
            <w:r w:rsidR="00E46B1B">
              <w:rPr>
                <w:noProof/>
                <w:webHidden/>
              </w:rPr>
              <w:t>179</w:t>
            </w:r>
            <w:r>
              <w:rPr>
                <w:noProof/>
                <w:webHidden/>
              </w:rPr>
              <w:fldChar w:fldCharType="end"/>
            </w:r>
          </w:hyperlink>
        </w:p>
        <w:p w14:paraId="73215CB0" w14:textId="6DF0EA3A" w:rsidR="000315D8" w:rsidRDefault="000315D8">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40549" w:history="1">
            <w:r w:rsidRPr="00590FEF">
              <w:rPr>
                <w:rStyle w:val="Hipervnculo"/>
                <w:noProof/>
              </w:rPr>
              <w:t>22.4.1 Ejercicio</w:t>
            </w:r>
            <w:r>
              <w:rPr>
                <w:noProof/>
                <w:webHidden/>
              </w:rPr>
              <w:tab/>
            </w:r>
            <w:r>
              <w:rPr>
                <w:noProof/>
                <w:webHidden/>
              </w:rPr>
              <w:fldChar w:fldCharType="begin"/>
            </w:r>
            <w:r>
              <w:rPr>
                <w:noProof/>
                <w:webHidden/>
              </w:rPr>
              <w:instrText xml:space="preserve"> PAGEREF _Toc210640549 \h </w:instrText>
            </w:r>
            <w:r>
              <w:rPr>
                <w:noProof/>
                <w:webHidden/>
              </w:rPr>
            </w:r>
            <w:r>
              <w:rPr>
                <w:noProof/>
                <w:webHidden/>
              </w:rPr>
              <w:fldChar w:fldCharType="separate"/>
            </w:r>
            <w:r w:rsidR="00E46B1B">
              <w:rPr>
                <w:noProof/>
                <w:webHidden/>
              </w:rPr>
              <w:t>180</w:t>
            </w:r>
            <w:r>
              <w:rPr>
                <w:noProof/>
                <w:webHidden/>
              </w:rPr>
              <w:fldChar w:fldCharType="end"/>
            </w:r>
          </w:hyperlink>
        </w:p>
        <w:p w14:paraId="61EDB5E2" w14:textId="6B87DFDF"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50" w:history="1">
            <w:r w:rsidRPr="00590FEF">
              <w:rPr>
                <w:rStyle w:val="Hipervnculo"/>
                <w:noProof/>
                <w:lang w:val="es-ES"/>
              </w:rPr>
              <w:t>22.5</w:t>
            </w:r>
            <w:r>
              <w:rPr>
                <w:rFonts w:asciiTheme="minorHAnsi" w:eastAsiaTheme="minorEastAsia" w:hAnsiTheme="minorHAnsi" w:cstheme="minorBidi"/>
                <w:noProof/>
                <w:kern w:val="2"/>
                <w:lang w:val="es-ES"/>
                <w14:ligatures w14:val="standardContextual"/>
              </w:rPr>
              <w:tab/>
            </w:r>
            <w:r w:rsidRPr="00590FEF">
              <w:rPr>
                <w:rStyle w:val="Hipervnculo"/>
                <w:noProof/>
                <w:lang w:val="es-ES"/>
              </w:rPr>
              <w:t>Practica avanzada Menú desplegable en HTML y CSS con la propiedad display:none. Para quien quiera aprender más</w:t>
            </w:r>
            <w:r>
              <w:rPr>
                <w:noProof/>
                <w:webHidden/>
              </w:rPr>
              <w:tab/>
            </w:r>
            <w:r>
              <w:rPr>
                <w:noProof/>
                <w:webHidden/>
              </w:rPr>
              <w:fldChar w:fldCharType="begin"/>
            </w:r>
            <w:r>
              <w:rPr>
                <w:noProof/>
                <w:webHidden/>
              </w:rPr>
              <w:instrText xml:space="preserve"> PAGEREF _Toc210640550 \h </w:instrText>
            </w:r>
            <w:r>
              <w:rPr>
                <w:noProof/>
                <w:webHidden/>
              </w:rPr>
            </w:r>
            <w:r>
              <w:rPr>
                <w:noProof/>
                <w:webHidden/>
              </w:rPr>
              <w:fldChar w:fldCharType="separate"/>
            </w:r>
            <w:r w:rsidR="00E46B1B">
              <w:rPr>
                <w:noProof/>
                <w:webHidden/>
              </w:rPr>
              <w:t>181</w:t>
            </w:r>
            <w:r>
              <w:rPr>
                <w:noProof/>
                <w:webHidden/>
              </w:rPr>
              <w:fldChar w:fldCharType="end"/>
            </w:r>
          </w:hyperlink>
        </w:p>
        <w:p w14:paraId="7767994E" w14:textId="7B563A9F" w:rsidR="000315D8" w:rsidRDefault="000315D8">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40551" w:history="1">
            <w:r w:rsidRPr="00590FEF">
              <w:rPr>
                <w:rStyle w:val="Hipervnculo"/>
                <w:noProof/>
                <w:lang w:val="es-ES"/>
              </w:rPr>
              <w:t>23</w:t>
            </w:r>
            <w:r>
              <w:rPr>
                <w:rFonts w:asciiTheme="minorHAnsi" w:eastAsiaTheme="minorEastAsia" w:hAnsiTheme="minorHAnsi" w:cstheme="minorBidi"/>
                <w:noProof/>
                <w:kern w:val="2"/>
                <w:lang w:val="es-ES"/>
                <w14:ligatures w14:val="standardContextual"/>
              </w:rPr>
              <w:tab/>
            </w:r>
            <w:r w:rsidRPr="00590FEF">
              <w:rPr>
                <w:rStyle w:val="Hipervnculo"/>
                <w:noProof/>
                <w:lang w:val="es-ES"/>
              </w:rPr>
              <w:t>Posicionando formas y usando bordes, sombreados, backgrounds e imágenes en CSS</w:t>
            </w:r>
            <w:r>
              <w:rPr>
                <w:noProof/>
                <w:webHidden/>
              </w:rPr>
              <w:tab/>
            </w:r>
            <w:r>
              <w:rPr>
                <w:noProof/>
                <w:webHidden/>
              </w:rPr>
              <w:fldChar w:fldCharType="begin"/>
            </w:r>
            <w:r>
              <w:rPr>
                <w:noProof/>
                <w:webHidden/>
              </w:rPr>
              <w:instrText xml:space="preserve"> PAGEREF _Toc210640551 \h </w:instrText>
            </w:r>
            <w:r>
              <w:rPr>
                <w:noProof/>
                <w:webHidden/>
              </w:rPr>
            </w:r>
            <w:r>
              <w:rPr>
                <w:noProof/>
                <w:webHidden/>
              </w:rPr>
              <w:fldChar w:fldCharType="separate"/>
            </w:r>
            <w:r w:rsidR="00E46B1B">
              <w:rPr>
                <w:noProof/>
                <w:webHidden/>
              </w:rPr>
              <w:t>188</w:t>
            </w:r>
            <w:r>
              <w:rPr>
                <w:noProof/>
                <w:webHidden/>
              </w:rPr>
              <w:fldChar w:fldCharType="end"/>
            </w:r>
          </w:hyperlink>
        </w:p>
        <w:p w14:paraId="5C714F5A" w14:textId="3261BDF6"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52" w:history="1">
            <w:r w:rsidRPr="00590FEF">
              <w:rPr>
                <w:rStyle w:val="Hipervnculo"/>
                <w:noProof/>
                <w:lang w:val="es-ES"/>
              </w:rPr>
              <w:t>23.1</w:t>
            </w:r>
            <w:r>
              <w:rPr>
                <w:rFonts w:asciiTheme="minorHAnsi" w:eastAsiaTheme="minorEastAsia" w:hAnsiTheme="minorHAnsi" w:cstheme="minorBidi"/>
                <w:noProof/>
                <w:kern w:val="2"/>
                <w:lang w:val="es-ES"/>
                <w14:ligatures w14:val="standardContextual"/>
              </w:rPr>
              <w:tab/>
            </w:r>
            <w:r w:rsidRPr="00590FEF">
              <w:rPr>
                <w:rStyle w:val="Hipervnculo"/>
                <w:noProof/>
                <w:lang w:val="es-ES"/>
              </w:rPr>
              <w:t>El banner</w:t>
            </w:r>
            <w:r>
              <w:rPr>
                <w:noProof/>
                <w:webHidden/>
              </w:rPr>
              <w:tab/>
            </w:r>
            <w:r>
              <w:rPr>
                <w:noProof/>
                <w:webHidden/>
              </w:rPr>
              <w:fldChar w:fldCharType="begin"/>
            </w:r>
            <w:r>
              <w:rPr>
                <w:noProof/>
                <w:webHidden/>
              </w:rPr>
              <w:instrText xml:space="preserve"> PAGEREF _Toc210640552 \h </w:instrText>
            </w:r>
            <w:r>
              <w:rPr>
                <w:noProof/>
                <w:webHidden/>
              </w:rPr>
            </w:r>
            <w:r>
              <w:rPr>
                <w:noProof/>
                <w:webHidden/>
              </w:rPr>
              <w:fldChar w:fldCharType="separate"/>
            </w:r>
            <w:r w:rsidR="00E46B1B">
              <w:rPr>
                <w:noProof/>
                <w:webHidden/>
              </w:rPr>
              <w:t>192</w:t>
            </w:r>
            <w:r>
              <w:rPr>
                <w:noProof/>
                <w:webHidden/>
              </w:rPr>
              <w:fldChar w:fldCharType="end"/>
            </w:r>
          </w:hyperlink>
        </w:p>
        <w:p w14:paraId="01FE2004" w14:textId="1666D082"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53" w:history="1">
            <w:r w:rsidRPr="00590FEF">
              <w:rPr>
                <w:rStyle w:val="Hipervnculo"/>
                <w:noProof/>
                <w:lang w:val="es-ES"/>
              </w:rPr>
              <w:t>23.2</w:t>
            </w:r>
            <w:r>
              <w:rPr>
                <w:rFonts w:asciiTheme="minorHAnsi" w:eastAsiaTheme="minorEastAsia" w:hAnsiTheme="minorHAnsi" w:cstheme="minorBidi"/>
                <w:noProof/>
                <w:kern w:val="2"/>
                <w:lang w:val="es-ES"/>
                <w14:ligatures w14:val="standardContextual"/>
              </w:rPr>
              <w:tab/>
            </w:r>
            <w:r w:rsidRPr="00590FEF">
              <w:rPr>
                <w:rStyle w:val="Hipervnculo"/>
                <w:noProof/>
                <w:lang w:val="es-ES"/>
              </w:rPr>
              <w:t>Los aside.</w:t>
            </w:r>
            <w:r>
              <w:rPr>
                <w:noProof/>
                <w:webHidden/>
              </w:rPr>
              <w:tab/>
            </w:r>
            <w:r>
              <w:rPr>
                <w:noProof/>
                <w:webHidden/>
              </w:rPr>
              <w:fldChar w:fldCharType="begin"/>
            </w:r>
            <w:r>
              <w:rPr>
                <w:noProof/>
                <w:webHidden/>
              </w:rPr>
              <w:instrText xml:space="preserve"> PAGEREF _Toc210640553 \h </w:instrText>
            </w:r>
            <w:r>
              <w:rPr>
                <w:noProof/>
                <w:webHidden/>
              </w:rPr>
            </w:r>
            <w:r>
              <w:rPr>
                <w:noProof/>
                <w:webHidden/>
              </w:rPr>
              <w:fldChar w:fldCharType="separate"/>
            </w:r>
            <w:r w:rsidR="00E46B1B">
              <w:rPr>
                <w:noProof/>
                <w:webHidden/>
              </w:rPr>
              <w:t>195</w:t>
            </w:r>
            <w:r>
              <w:rPr>
                <w:noProof/>
                <w:webHidden/>
              </w:rPr>
              <w:fldChar w:fldCharType="end"/>
            </w:r>
          </w:hyperlink>
        </w:p>
        <w:p w14:paraId="0D1EF7A6" w14:textId="6C7F9F58"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54" w:history="1">
            <w:r w:rsidRPr="00590FEF">
              <w:rPr>
                <w:rStyle w:val="Hipervnculo"/>
                <w:noProof/>
                <w:lang w:val="es-ES"/>
              </w:rPr>
              <w:t>23.3</w:t>
            </w:r>
            <w:r>
              <w:rPr>
                <w:rFonts w:asciiTheme="minorHAnsi" w:eastAsiaTheme="minorEastAsia" w:hAnsiTheme="minorHAnsi" w:cstheme="minorBidi"/>
                <w:noProof/>
                <w:kern w:val="2"/>
                <w:lang w:val="es-ES"/>
                <w14:ligatures w14:val="standardContextual"/>
              </w:rPr>
              <w:tab/>
            </w:r>
            <w:r w:rsidRPr="00590FEF">
              <w:rPr>
                <w:rStyle w:val="Hipervnculo"/>
                <w:noProof/>
                <w:lang w:val="es-ES"/>
              </w:rPr>
              <w:t>Footer. El separador y el separador del footer.</w:t>
            </w:r>
            <w:r>
              <w:rPr>
                <w:noProof/>
                <w:webHidden/>
              </w:rPr>
              <w:tab/>
            </w:r>
            <w:r>
              <w:rPr>
                <w:noProof/>
                <w:webHidden/>
              </w:rPr>
              <w:fldChar w:fldCharType="begin"/>
            </w:r>
            <w:r>
              <w:rPr>
                <w:noProof/>
                <w:webHidden/>
              </w:rPr>
              <w:instrText xml:space="preserve"> PAGEREF _Toc210640554 \h </w:instrText>
            </w:r>
            <w:r>
              <w:rPr>
                <w:noProof/>
                <w:webHidden/>
              </w:rPr>
            </w:r>
            <w:r>
              <w:rPr>
                <w:noProof/>
                <w:webHidden/>
              </w:rPr>
              <w:fldChar w:fldCharType="separate"/>
            </w:r>
            <w:r w:rsidR="00E46B1B">
              <w:rPr>
                <w:noProof/>
                <w:webHidden/>
              </w:rPr>
              <w:t>197</w:t>
            </w:r>
            <w:r>
              <w:rPr>
                <w:noProof/>
                <w:webHidden/>
              </w:rPr>
              <w:fldChar w:fldCharType="end"/>
            </w:r>
          </w:hyperlink>
        </w:p>
        <w:p w14:paraId="780F45A3" w14:textId="5C1D8C6F" w:rsidR="000315D8" w:rsidRDefault="000315D8">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40555" w:history="1">
            <w:r w:rsidRPr="00590FEF">
              <w:rPr>
                <w:rStyle w:val="Hipervnculo"/>
                <w:noProof/>
                <w:lang w:val="es-ES"/>
              </w:rPr>
              <w:t>24</w:t>
            </w:r>
            <w:r>
              <w:rPr>
                <w:rFonts w:asciiTheme="minorHAnsi" w:eastAsiaTheme="minorEastAsia" w:hAnsiTheme="minorHAnsi" w:cstheme="minorBidi"/>
                <w:noProof/>
                <w:kern w:val="2"/>
                <w:lang w:val="es-ES"/>
                <w14:ligatures w14:val="standardContextual"/>
              </w:rPr>
              <w:tab/>
            </w:r>
            <w:r w:rsidRPr="00590FEF">
              <w:rPr>
                <w:rStyle w:val="Hipervnculo"/>
                <w:noProof/>
                <w:lang w:val="es-ES"/>
              </w:rPr>
              <w:t>Dando estilos a formularios</w:t>
            </w:r>
            <w:r>
              <w:rPr>
                <w:noProof/>
                <w:webHidden/>
              </w:rPr>
              <w:tab/>
            </w:r>
            <w:r>
              <w:rPr>
                <w:noProof/>
                <w:webHidden/>
              </w:rPr>
              <w:fldChar w:fldCharType="begin"/>
            </w:r>
            <w:r>
              <w:rPr>
                <w:noProof/>
                <w:webHidden/>
              </w:rPr>
              <w:instrText xml:space="preserve"> PAGEREF _Toc210640555 \h </w:instrText>
            </w:r>
            <w:r>
              <w:rPr>
                <w:noProof/>
                <w:webHidden/>
              </w:rPr>
            </w:r>
            <w:r>
              <w:rPr>
                <w:noProof/>
                <w:webHidden/>
              </w:rPr>
              <w:fldChar w:fldCharType="separate"/>
            </w:r>
            <w:r w:rsidR="00E46B1B">
              <w:rPr>
                <w:noProof/>
                <w:webHidden/>
              </w:rPr>
              <w:t>207</w:t>
            </w:r>
            <w:r>
              <w:rPr>
                <w:noProof/>
                <w:webHidden/>
              </w:rPr>
              <w:fldChar w:fldCharType="end"/>
            </w:r>
          </w:hyperlink>
        </w:p>
        <w:p w14:paraId="7CEF8719" w14:textId="6CEE12DC"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56" w:history="1">
            <w:r w:rsidRPr="00590FEF">
              <w:rPr>
                <w:rStyle w:val="Hipervnculo"/>
                <w:noProof/>
                <w:lang w:val="es-ES"/>
              </w:rPr>
              <w:t>24.1</w:t>
            </w:r>
            <w:r>
              <w:rPr>
                <w:rFonts w:asciiTheme="minorHAnsi" w:eastAsiaTheme="minorEastAsia" w:hAnsiTheme="minorHAnsi" w:cstheme="minorBidi"/>
                <w:noProof/>
                <w:kern w:val="2"/>
                <w:lang w:val="es-ES"/>
                <w14:ligatures w14:val="standardContextual"/>
              </w:rPr>
              <w:tab/>
            </w:r>
            <w:r w:rsidRPr="00590FEF">
              <w:rPr>
                <w:rStyle w:val="Hipervnculo"/>
                <w:noProof/>
                <w:lang w:val="es-ES"/>
              </w:rPr>
              <w:t>Propiedad resize</w:t>
            </w:r>
            <w:r>
              <w:rPr>
                <w:noProof/>
                <w:webHidden/>
              </w:rPr>
              <w:tab/>
            </w:r>
            <w:r>
              <w:rPr>
                <w:noProof/>
                <w:webHidden/>
              </w:rPr>
              <w:fldChar w:fldCharType="begin"/>
            </w:r>
            <w:r>
              <w:rPr>
                <w:noProof/>
                <w:webHidden/>
              </w:rPr>
              <w:instrText xml:space="preserve"> PAGEREF _Toc210640556 \h </w:instrText>
            </w:r>
            <w:r>
              <w:rPr>
                <w:noProof/>
                <w:webHidden/>
              </w:rPr>
            </w:r>
            <w:r>
              <w:rPr>
                <w:noProof/>
                <w:webHidden/>
              </w:rPr>
              <w:fldChar w:fldCharType="separate"/>
            </w:r>
            <w:r w:rsidR="00E46B1B">
              <w:rPr>
                <w:noProof/>
                <w:webHidden/>
              </w:rPr>
              <w:t>210</w:t>
            </w:r>
            <w:r>
              <w:rPr>
                <w:noProof/>
                <w:webHidden/>
              </w:rPr>
              <w:fldChar w:fldCharType="end"/>
            </w:r>
          </w:hyperlink>
        </w:p>
        <w:p w14:paraId="0C1EB59C" w14:textId="019D877C"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57" w:history="1">
            <w:r w:rsidRPr="00590FEF">
              <w:rPr>
                <w:rStyle w:val="Hipervnculo"/>
                <w:noProof/>
                <w:lang w:val="es-ES"/>
              </w:rPr>
              <w:t>24.2</w:t>
            </w:r>
            <w:r>
              <w:rPr>
                <w:rFonts w:asciiTheme="minorHAnsi" w:eastAsiaTheme="minorEastAsia" w:hAnsiTheme="minorHAnsi" w:cstheme="minorBidi"/>
                <w:noProof/>
                <w:kern w:val="2"/>
                <w:lang w:val="es-ES"/>
                <w14:ligatures w14:val="standardContextual"/>
              </w:rPr>
              <w:tab/>
            </w:r>
            <w:r w:rsidRPr="00590FEF">
              <w:rPr>
                <w:rStyle w:val="Hipervnculo"/>
                <w:noProof/>
                <w:lang w:val="es-ES"/>
              </w:rPr>
              <w:t>Estilos en el input: pseudo-clase :focus</w:t>
            </w:r>
            <w:r>
              <w:rPr>
                <w:noProof/>
                <w:webHidden/>
              </w:rPr>
              <w:tab/>
            </w:r>
            <w:r>
              <w:rPr>
                <w:noProof/>
                <w:webHidden/>
              </w:rPr>
              <w:fldChar w:fldCharType="begin"/>
            </w:r>
            <w:r>
              <w:rPr>
                <w:noProof/>
                <w:webHidden/>
              </w:rPr>
              <w:instrText xml:space="preserve"> PAGEREF _Toc210640557 \h </w:instrText>
            </w:r>
            <w:r>
              <w:rPr>
                <w:noProof/>
                <w:webHidden/>
              </w:rPr>
            </w:r>
            <w:r>
              <w:rPr>
                <w:noProof/>
                <w:webHidden/>
              </w:rPr>
              <w:fldChar w:fldCharType="separate"/>
            </w:r>
            <w:r w:rsidR="00E46B1B">
              <w:rPr>
                <w:noProof/>
                <w:webHidden/>
              </w:rPr>
              <w:t>211</w:t>
            </w:r>
            <w:r>
              <w:rPr>
                <w:noProof/>
                <w:webHidden/>
              </w:rPr>
              <w:fldChar w:fldCharType="end"/>
            </w:r>
          </w:hyperlink>
        </w:p>
        <w:p w14:paraId="1129C7F7" w14:textId="6548A4B0"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58" w:history="1">
            <w:r w:rsidRPr="00590FEF">
              <w:rPr>
                <w:rStyle w:val="Hipervnculo"/>
                <w:noProof/>
              </w:rPr>
              <w:t>24.3</w:t>
            </w:r>
            <w:r>
              <w:rPr>
                <w:rFonts w:asciiTheme="minorHAnsi" w:eastAsiaTheme="minorEastAsia" w:hAnsiTheme="minorHAnsi" w:cstheme="minorBidi"/>
                <w:noProof/>
                <w:kern w:val="2"/>
                <w:lang w:val="es-ES"/>
                <w14:ligatures w14:val="standardContextual"/>
              </w:rPr>
              <w:tab/>
            </w:r>
            <w:r w:rsidRPr="00590FEF">
              <w:rPr>
                <w:rStyle w:val="Hipervnculo"/>
                <w:noProof/>
              </w:rPr>
              <w:t>Más estilos para input</w:t>
            </w:r>
            <w:r>
              <w:rPr>
                <w:noProof/>
                <w:webHidden/>
              </w:rPr>
              <w:tab/>
            </w:r>
            <w:r>
              <w:rPr>
                <w:noProof/>
                <w:webHidden/>
              </w:rPr>
              <w:fldChar w:fldCharType="begin"/>
            </w:r>
            <w:r>
              <w:rPr>
                <w:noProof/>
                <w:webHidden/>
              </w:rPr>
              <w:instrText xml:space="preserve"> PAGEREF _Toc210640558 \h </w:instrText>
            </w:r>
            <w:r>
              <w:rPr>
                <w:noProof/>
                <w:webHidden/>
              </w:rPr>
            </w:r>
            <w:r>
              <w:rPr>
                <w:noProof/>
                <w:webHidden/>
              </w:rPr>
              <w:fldChar w:fldCharType="separate"/>
            </w:r>
            <w:r w:rsidR="00E46B1B">
              <w:rPr>
                <w:noProof/>
                <w:webHidden/>
              </w:rPr>
              <w:t>215</w:t>
            </w:r>
            <w:r>
              <w:rPr>
                <w:noProof/>
                <w:webHidden/>
              </w:rPr>
              <w:fldChar w:fldCharType="end"/>
            </w:r>
          </w:hyperlink>
        </w:p>
        <w:p w14:paraId="0AE8FB3E" w14:textId="4E82C6EA" w:rsidR="000315D8" w:rsidRDefault="000315D8">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40559" w:history="1">
            <w:r w:rsidRPr="00590FEF">
              <w:rPr>
                <w:rStyle w:val="Hipervnculo"/>
                <w:noProof/>
                <w:lang w:val="es-ES"/>
              </w:rPr>
              <w:t>25</w:t>
            </w:r>
            <w:r>
              <w:rPr>
                <w:rFonts w:asciiTheme="minorHAnsi" w:eastAsiaTheme="minorEastAsia" w:hAnsiTheme="minorHAnsi" w:cstheme="minorBidi"/>
                <w:noProof/>
                <w:kern w:val="2"/>
                <w:lang w:val="es-ES"/>
                <w14:ligatures w14:val="standardContextual"/>
              </w:rPr>
              <w:tab/>
            </w:r>
            <w:r w:rsidRPr="00590FEF">
              <w:rPr>
                <w:rStyle w:val="Hipervnculo"/>
                <w:noProof/>
                <w:lang w:val="es-ES"/>
              </w:rPr>
              <w:t>Proyecto de Sitio web en HTML y CSS</w:t>
            </w:r>
            <w:r>
              <w:rPr>
                <w:noProof/>
                <w:webHidden/>
              </w:rPr>
              <w:tab/>
            </w:r>
            <w:r>
              <w:rPr>
                <w:noProof/>
                <w:webHidden/>
              </w:rPr>
              <w:fldChar w:fldCharType="begin"/>
            </w:r>
            <w:r>
              <w:rPr>
                <w:noProof/>
                <w:webHidden/>
              </w:rPr>
              <w:instrText xml:space="preserve"> PAGEREF _Toc210640559 \h </w:instrText>
            </w:r>
            <w:r>
              <w:rPr>
                <w:noProof/>
                <w:webHidden/>
              </w:rPr>
            </w:r>
            <w:r>
              <w:rPr>
                <w:noProof/>
                <w:webHidden/>
              </w:rPr>
              <w:fldChar w:fldCharType="separate"/>
            </w:r>
            <w:r w:rsidR="00E46B1B">
              <w:rPr>
                <w:noProof/>
                <w:webHidden/>
              </w:rPr>
              <w:t>218</w:t>
            </w:r>
            <w:r>
              <w:rPr>
                <w:noProof/>
                <w:webHidden/>
              </w:rPr>
              <w:fldChar w:fldCharType="end"/>
            </w:r>
          </w:hyperlink>
        </w:p>
        <w:p w14:paraId="26FB28F4" w14:textId="029D14F9"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60" w:history="1">
            <w:r w:rsidRPr="00590FEF">
              <w:rPr>
                <w:rStyle w:val="Hipervnculo"/>
                <w:noProof/>
                <w:lang w:val="es-ES"/>
              </w:rPr>
              <w:t>25.1</w:t>
            </w:r>
            <w:r>
              <w:rPr>
                <w:rFonts w:asciiTheme="minorHAnsi" w:eastAsiaTheme="minorEastAsia" w:hAnsiTheme="minorHAnsi" w:cstheme="minorBidi"/>
                <w:noProof/>
                <w:kern w:val="2"/>
                <w:lang w:val="es-ES"/>
                <w14:ligatures w14:val="standardContextual"/>
              </w:rPr>
              <w:tab/>
            </w:r>
            <w:r w:rsidRPr="00590FEF">
              <w:rPr>
                <w:rStyle w:val="Hipervnculo"/>
                <w:noProof/>
                <w:lang w:val="es-ES"/>
              </w:rPr>
              <w:t>El encabezado</w:t>
            </w:r>
            <w:r>
              <w:rPr>
                <w:noProof/>
                <w:webHidden/>
              </w:rPr>
              <w:tab/>
            </w:r>
            <w:r>
              <w:rPr>
                <w:noProof/>
                <w:webHidden/>
              </w:rPr>
              <w:fldChar w:fldCharType="begin"/>
            </w:r>
            <w:r>
              <w:rPr>
                <w:noProof/>
                <w:webHidden/>
              </w:rPr>
              <w:instrText xml:space="preserve"> PAGEREF _Toc210640560 \h </w:instrText>
            </w:r>
            <w:r>
              <w:rPr>
                <w:noProof/>
                <w:webHidden/>
              </w:rPr>
            </w:r>
            <w:r>
              <w:rPr>
                <w:noProof/>
                <w:webHidden/>
              </w:rPr>
              <w:fldChar w:fldCharType="separate"/>
            </w:r>
            <w:r w:rsidR="00E46B1B">
              <w:rPr>
                <w:noProof/>
                <w:webHidden/>
              </w:rPr>
              <w:t>223</w:t>
            </w:r>
            <w:r>
              <w:rPr>
                <w:noProof/>
                <w:webHidden/>
              </w:rPr>
              <w:fldChar w:fldCharType="end"/>
            </w:r>
          </w:hyperlink>
        </w:p>
        <w:p w14:paraId="0C5EF1A9" w14:textId="5BF755B3"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61" w:history="1">
            <w:r w:rsidRPr="00590FEF">
              <w:rPr>
                <w:rStyle w:val="Hipervnculo"/>
                <w:noProof/>
                <w:lang w:val="es-ES"/>
              </w:rPr>
              <w:t>25.2</w:t>
            </w:r>
            <w:r>
              <w:rPr>
                <w:rFonts w:asciiTheme="minorHAnsi" w:eastAsiaTheme="minorEastAsia" w:hAnsiTheme="minorHAnsi" w:cstheme="minorBidi"/>
                <w:noProof/>
                <w:kern w:val="2"/>
                <w:lang w:val="es-ES"/>
                <w14:ligatures w14:val="standardContextual"/>
              </w:rPr>
              <w:tab/>
            </w:r>
            <w:r w:rsidRPr="00590FEF">
              <w:rPr>
                <w:rStyle w:val="Hipervnculo"/>
                <w:noProof/>
                <w:lang w:val="es-ES"/>
              </w:rPr>
              <w:t>El footer.</w:t>
            </w:r>
            <w:r>
              <w:rPr>
                <w:noProof/>
                <w:webHidden/>
              </w:rPr>
              <w:tab/>
            </w:r>
            <w:r>
              <w:rPr>
                <w:noProof/>
                <w:webHidden/>
              </w:rPr>
              <w:fldChar w:fldCharType="begin"/>
            </w:r>
            <w:r>
              <w:rPr>
                <w:noProof/>
                <w:webHidden/>
              </w:rPr>
              <w:instrText xml:space="preserve"> PAGEREF _Toc210640561 \h </w:instrText>
            </w:r>
            <w:r>
              <w:rPr>
                <w:noProof/>
                <w:webHidden/>
              </w:rPr>
            </w:r>
            <w:r>
              <w:rPr>
                <w:noProof/>
                <w:webHidden/>
              </w:rPr>
              <w:fldChar w:fldCharType="separate"/>
            </w:r>
            <w:r w:rsidR="00E46B1B">
              <w:rPr>
                <w:noProof/>
                <w:webHidden/>
              </w:rPr>
              <w:t>226</w:t>
            </w:r>
            <w:r>
              <w:rPr>
                <w:noProof/>
                <w:webHidden/>
              </w:rPr>
              <w:fldChar w:fldCharType="end"/>
            </w:r>
          </w:hyperlink>
        </w:p>
        <w:p w14:paraId="31698BC7" w14:textId="1ACC78E0"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62" w:history="1">
            <w:r w:rsidRPr="00590FEF">
              <w:rPr>
                <w:rStyle w:val="Hipervnculo"/>
                <w:noProof/>
                <w:lang w:val="es-ES"/>
              </w:rPr>
              <w:t>25.3</w:t>
            </w:r>
            <w:r>
              <w:rPr>
                <w:rFonts w:asciiTheme="minorHAnsi" w:eastAsiaTheme="minorEastAsia" w:hAnsiTheme="minorHAnsi" w:cstheme="minorBidi"/>
                <w:noProof/>
                <w:kern w:val="2"/>
                <w:lang w:val="es-ES"/>
                <w14:ligatures w14:val="standardContextual"/>
              </w:rPr>
              <w:tab/>
            </w:r>
            <w:r w:rsidRPr="00590FEF">
              <w:rPr>
                <w:rStyle w:val="Hipervnculo"/>
                <w:noProof/>
                <w:lang w:val="es-ES"/>
              </w:rPr>
              <w:t>Los Contenidos de la web</w:t>
            </w:r>
            <w:r>
              <w:rPr>
                <w:noProof/>
                <w:webHidden/>
              </w:rPr>
              <w:tab/>
            </w:r>
            <w:r>
              <w:rPr>
                <w:noProof/>
                <w:webHidden/>
              </w:rPr>
              <w:fldChar w:fldCharType="begin"/>
            </w:r>
            <w:r>
              <w:rPr>
                <w:noProof/>
                <w:webHidden/>
              </w:rPr>
              <w:instrText xml:space="preserve"> PAGEREF _Toc210640562 \h </w:instrText>
            </w:r>
            <w:r>
              <w:rPr>
                <w:noProof/>
                <w:webHidden/>
              </w:rPr>
            </w:r>
            <w:r>
              <w:rPr>
                <w:noProof/>
                <w:webHidden/>
              </w:rPr>
              <w:fldChar w:fldCharType="separate"/>
            </w:r>
            <w:r w:rsidR="00E46B1B">
              <w:rPr>
                <w:noProof/>
                <w:webHidden/>
              </w:rPr>
              <w:t>230</w:t>
            </w:r>
            <w:r>
              <w:rPr>
                <w:noProof/>
                <w:webHidden/>
              </w:rPr>
              <w:fldChar w:fldCharType="end"/>
            </w:r>
          </w:hyperlink>
        </w:p>
        <w:p w14:paraId="392431A7" w14:textId="649A564D"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63" w:history="1">
            <w:r w:rsidRPr="00590FEF">
              <w:rPr>
                <w:rStyle w:val="Hipervnculo"/>
                <w:noProof/>
                <w:lang w:val="es-ES"/>
              </w:rPr>
              <w:t>25.4</w:t>
            </w:r>
            <w:r>
              <w:rPr>
                <w:rFonts w:asciiTheme="minorHAnsi" w:eastAsiaTheme="minorEastAsia" w:hAnsiTheme="minorHAnsi" w:cstheme="minorBidi"/>
                <w:noProof/>
                <w:kern w:val="2"/>
                <w:lang w:val="es-ES"/>
                <w14:ligatures w14:val="standardContextual"/>
              </w:rPr>
              <w:tab/>
            </w:r>
            <w:r w:rsidRPr="00590FEF">
              <w:rPr>
                <w:rStyle w:val="Hipervnculo"/>
                <w:noProof/>
                <w:lang w:val="es-ES"/>
              </w:rPr>
              <w:t>La página servicios</w:t>
            </w:r>
            <w:r>
              <w:rPr>
                <w:noProof/>
                <w:webHidden/>
              </w:rPr>
              <w:tab/>
            </w:r>
            <w:r>
              <w:rPr>
                <w:noProof/>
                <w:webHidden/>
              </w:rPr>
              <w:fldChar w:fldCharType="begin"/>
            </w:r>
            <w:r>
              <w:rPr>
                <w:noProof/>
                <w:webHidden/>
              </w:rPr>
              <w:instrText xml:space="preserve"> PAGEREF _Toc210640563 \h </w:instrText>
            </w:r>
            <w:r>
              <w:rPr>
                <w:noProof/>
                <w:webHidden/>
              </w:rPr>
            </w:r>
            <w:r>
              <w:rPr>
                <w:noProof/>
                <w:webHidden/>
              </w:rPr>
              <w:fldChar w:fldCharType="separate"/>
            </w:r>
            <w:r w:rsidR="00E46B1B">
              <w:rPr>
                <w:noProof/>
                <w:webHidden/>
              </w:rPr>
              <w:t>236</w:t>
            </w:r>
            <w:r>
              <w:rPr>
                <w:noProof/>
                <w:webHidden/>
              </w:rPr>
              <w:fldChar w:fldCharType="end"/>
            </w:r>
          </w:hyperlink>
        </w:p>
        <w:p w14:paraId="3C919DC6" w14:textId="2A515B24" w:rsidR="000315D8" w:rsidRDefault="000315D8">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40564" w:history="1">
            <w:r w:rsidRPr="00590FEF">
              <w:rPr>
                <w:rStyle w:val="Hipervnculo"/>
                <w:noProof/>
                <w:lang w:val="es-ES"/>
              </w:rPr>
              <w:t>25.4.1 El cuerpo de la página servicios</w:t>
            </w:r>
            <w:r>
              <w:rPr>
                <w:noProof/>
                <w:webHidden/>
              </w:rPr>
              <w:tab/>
            </w:r>
            <w:r>
              <w:rPr>
                <w:noProof/>
                <w:webHidden/>
              </w:rPr>
              <w:fldChar w:fldCharType="begin"/>
            </w:r>
            <w:r>
              <w:rPr>
                <w:noProof/>
                <w:webHidden/>
              </w:rPr>
              <w:instrText xml:space="preserve"> PAGEREF _Toc210640564 \h </w:instrText>
            </w:r>
            <w:r>
              <w:rPr>
                <w:noProof/>
                <w:webHidden/>
              </w:rPr>
            </w:r>
            <w:r>
              <w:rPr>
                <w:noProof/>
                <w:webHidden/>
              </w:rPr>
              <w:fldChar w:fldCharType="separate"/>
            </w:r>
            <w:r w:rsidR="00E46B1B">
              <w:rPr>
                <w:noProof/>
                <w:webHidden/>
              </w:rPr>
              <w:t>240</w:t>
            </w:r>
            <w:r>
              <w:rPr>
                <w:noProof/>
                <w:webHidden/>
              </w:rPr>
              <w:fldChar w:fldCharType="end"/>
            </w:r>
          </w:hyperlink>
        </w:p>
        <w:p w14:paraId="395E810F" w14:textId="5395B33E" w:rsidR="000315D8" w:rsidRDefault="000315D8">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40565" w:history="1">
            <w:r w:rsidRPr="00590FEF">
              <w:rPr>
                <w:rStyle w:val="Hipervnculo"/>
                <w:noProof/>
                <w:lang w:val="es-ES"/>
              </w:rPr>
              <w:t>25.5</w:t>
            </w:r>
            <w:r>
              <w:rPr>
                <w:rFonts w:asciiTheme="minorHAnsi" w:eastAsiaTheme="minorEastAsia" w:hAnsiTheme="minorHAnsi" w:cstheme="minorBidi"/>
                <w:noProof/>
                <w:kern w:val="2"/>
                <w:lang w:val="es-ES"/>
                <w14:ligatures w14:val="standardContextual"/>
              </w:rPr>
              <w:tab/>
            </w:r>
            <w:r w:rsidRPr="00590FEF">
              <w:rPr>
                <w:rStyle w:val="Hipervnculo"/>
                <w:noProof/>
                <w:lang w:val="es-ES"/>
              </w:rPr>
              <w:t>Ejercicio</w:t>
            </w:r>
            <w:r>
              <w:rPr>
                <w:noProof/>
                <w:webHidden/>
              </w:rPr>
              <w:tab/>
            </w:r>
            <w:r>
              <w:rPr>
                <w:noProof/>
                <w:webHidden/>
              </w:rPr>
              <w:fldChar w:fldCharType="begin"/>
            </w:r>
            <w:r>
              <w:rPr>
                <w:noProof/>
                <w:webHidden/>
              </w:rPr>
              <w:instrText xml:space="preserve"> PAGEREF _Toc210640565 \h </w:instrText>
            </w:r>
            <w:r>
              <w:rPr>
                <w:noProof/>
                <w:webHidden/>
              </w:rPr>
            </w:r>
            <w:r>
              <w:rPr>
                <w:noProof/>
                <w:webHidden/>
              </w:rPr>
              <w:fldChar w:fldCharType="separate"/>
            </w:r>
            <w:r w:rsidR="00E46B1B">
              <w:rPr>
                <w:noProof/>
                <w:webHidden/>
              </w:rPr>
              <w:t>244</w:t>
            </w:r>
            <w:r>
              <w:rPr>
                <w:noProof/>
                <w:webHidden/>
              </w:rPr>
              <w:fldChar w:fldCharType="end"/>
            </w:r>
          </w:hyperlink>
        </w:p>
        <w:p w14:paraId="7989E4E7" w14:textId="6FC3AE38" w:rsidR="000315D8" w:rsidRDefault="000315D8">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40566" w:history="1">
            <w:r w:rsidRPr="00590FEF">
              <w:rPr>
                <w:rStyle w:val="Hipervnculo"/>
                <w:noProof/>
                <w:lang w:val="es-ES"/>
              </w:rPr>
              <w:t>26</w:t>
            </w:r>
            <w:r>
              <w:rPr>
                <w:rFonts w:asciiTheme="minorHAnsi" w:eastAsiaTheme="minorEastAsia" w:hAnsiTheme="minorHAnsi" w:cstheme="minorBidi"/>
                <w:noProof/>
                <w:kern w:val="2"/>
                <w:lang w:val="es-ES"/>
                <w14:ligatures w14:val="standardContextual"/>
              </w:rPr>
              <w:tab/>
            </w:r>
            <w:r w:rsidRPr="00590FEF">
              <w:rPr>
                <w:rStyle w:val="Hipervnculo"/>
                <w:noProof/>
                <w:lang w:val="es-ES"/>
              </w:rPr>
              <w:t>Anexo. Propiedades.</w:t>
            </w:r>
            <w:r>
              <w:rPr>
                <w:noProof/>
                <w:webHidden/>
              </w:rPr>
              <w:tab/>
            </w:r>
            <w:r>
              <w:rPr>
                <w:noProof/>
                <w:webHidden/>
              </w:rPr>
              <w:fldChar w:fldCharType="begin"/>
            </w:r>
            <w:r>
              <w:rPr>
                <w:noProof/>
                <w:webHidden/>
              </w:rPr>
              <w:instrText xml:space="preserve"> PAGEREF _Toc210640566 \h </w:instrText>
            </w:r>
            <w:r>
              <w:rPr>
                <w:noProof/>
                <w:webHidden/>
              </w:rPr>
            </w:r>
            <w:r>
              <w:rPr>
                <w:noProof/>
                <w:webHidden/>
              </w:rPr>
              <w:fldChar w:fldCharType="separate"/>
            </w:r>
            <w:r w:rsidR="00E46B1B">
              <w:rPr>
                <w:noProof/>
                <w:webHidden/>
              </w:rPr>
              <w:t>245</w:t>
            </w:r>
            <w:r>
              <w:rPr>
                <w:noProof/>
                <w:webHidden/>
              </w:rPr>
              <w:fldChar w:fldCharType="end"/>
            </w:r>
          </w:hyperlink>
        </w:p>
        <w:p w14:paraId="29DA7BA2" w14:textId="3A1F648F" w:rsidR="007D45C9" w:rsidRPr="00904F88" w:rsidRDefault="007D45C9">
          <w:pPr>
            <w:rPr>
              <w:lang w:val="es-ES"/>
            </w:rPr>
          </w:pPr>
          <w:r w:rsidRPr="00904F88">
            <w:rPr>
              <w:b/>
              <w:bCs/>
              <w:lang w:val="es-ES"/>
            </w:rPr>
            <w:fldChar w:fldCharType="end"/>
          </w:r>
        </w:p>
      </w:sdtContent>
    </w:sdt>
    <w:p w14:paraId="0EF129A2" w14:textId="77777777" w:rsidR="007D45C9" w:rsidRPr="00904F88" w:rsidRDefault="007D45C9" w:rsidP="00B01564">
      <w:pPr>
        <w:rPr>
          <w:lang w:val="es-ES"/>
        </w:rPr>
      </w:pPr>
    </w:p>
    <w:p w14:paraId="4F235D6C" w14:textId="77777777" w:rsidR="00BA3669" w:rsidRPr="00904F88" w:rsidRDefault="00BA3669" w:rsidP="00B01564">
      <w:pPr>
        <w:rPr>
          <w:lang w:val="es-ES"/>
        </w:rPr>
      </w:pPr>
    </w:p>
    <w:p w14:paraId="5004189D" w14:textId="77777777" w:rsidR="00BA3669" w:rsidRPr="00904F88" w:rsidRDefault="00BA3669" w:rsidP="00BA3669">
      <w:pPr>
        <w:rPr>
          <w:lang w:val="es-ES"/>
        </w:rPr>
      </w:pPr>
      <w:r w:rsidRPr="00904F88">
        <w:rPr>
          <w:b/>
          <w:bCs/>
          <w:highlight w:val="yellow"/>
          <w:lang w:val="es-ES"/>
        </w:rPr>
        <w:t>Nota:</w:t>
      </w:r>
      <w:r w:rsidRPr="00904F88">
        <w:rPr>
          <w:b/>
          <w:bCs/>
          <w:lang w:val="es-ES"/>
        </w:rPr>
        <w:t xml:space="preserve"> </w:t>
      </w:r>
      <w:r w:rsidRPr="00904F88">
        <w:rPr>
          <w:b/>
          <w:bCs/>
          <w:color w:val="EE0000"/>
          <w:lang w:val="es-ES"/>
        </w:rPr>
        <w:t>Los ejercicios para este tema se proporcionarán en un documento aparte.</w:t>
      </w:r>
    </w:p>
    <w:p w14:paraId="638A69A7" w14:textId="77777777" w:rsidR="00BA3669" w:rsidRPr="00904F88" w:rsidRDefault="00BA3669" w:rsidP="00B01564">
      <w:pPr>
        <w:rPr>
          <w:lang w:val="es-ES"/>
        </w:rPr>
      </w:pPr>
    </w:p>
    <w:p w14:paraId="6DA3A5B2" w14:textId="77777777" w:rsidR="00D33F3F" w:rsidRPr="00904F88" w:rsidRDefault="00D33F3F" w:rsidP="00D33F3F">
      <w:pPr>
        <w:rPr>
          <w:b/>
          <w:bCs/>
          <w:sz w:val="28"/>
          <w:szCs w:val="28"/>
          <w:u w:val="single"/>
          <w:lang w:val="es-ES"/>
        </w:rPr>
      </w:pPr>
      <w:r w:rsidRPr="00904F88">
        <w:rPr>
          <w:b/>
          <w:bCs/>
          <w:sz w:val="28"/>
          <w:szCs w:val="28"/>
          <w:u w:val="single"/>
          <w:lang w:val="es-ES"/>
        </w:rPr>
        <w:t>Videos de soporte HTML y CSS en Youtube</w:t>
      </w:r>
    </w:p>
    <w:p w14:paraId="3A187F12" w14:textId="77777777" w:rsidR="00D33F3F" w:rsidRPr="00904F88" w:rsidRDefault="00D33F3F" w:rsidP="00D33F3F">
      <w:pPr>
        <w:rPr>
          <w:lang w:val="es-ES"/>
        </w:rPr>
      </w:pPr>
    </w:p>
    <w:p w14:paraId="58CFB479" w14:textId="77777777" w:rsidR="00D33F3F" w:rsidRPr="00904F88" w:rsidRDefault="00D33F3F" w:rsidP="00D33F3F">
      <w:pPr>
        <w:rPr>
          <w:lang w:val="es-ES"/>
        </w:rPr>
      </w:pPr>
      <w:r w:rsidRPr="00904F88">
        <w:rPr>
          <w:lang w:val="es-ES"/>
        </w:rPr>
        <w:t>Pulsar el botón más para ver los contenidos del curso y su posición en minutos y segundos:</w:t>
      </w:r>
    </w:p>
    <w:p w14:paraId="334B651E" w14:textId="77777777" w:rsidR="00D33F3F" w:rsidRPr="00904F88" w:rsidRDefault="00D33F3F" w:rsidP="00D33F3F">
      <w:pPr>
        <w:rPr>
          <w:lang w:val="es-ES"/>
        </w:rPr>
      </w:pPr>
    </w:p>
    <w:p w14:paraId="6E72FD99" w14:textId="77777777" w:rsidR="00D33F3F" w:rsidRPr="00904F88" w:rsidRDefault="00D33F3F" w:rsidP="00D33F3F">
      <w:pPr>
        <w:rPr>
          <w:lang w:val="es-ES"/>
        </w:rPr>
      </w:pPr>
      <w:r w:rsidRPr="00904F88">
        <w:rPr>
          <w:noProof/>
          <w:lang w:val="es-ES"/>
        </w:rPr>
        <w:drawing>
          <wp:inline distT="0" distB="0" distL="0" distR="0" wp14:anchorId="430E9ACE" wp14:editId="65D2052C">
            <wp:extent cx="4705350" cy="2542407"/>
            <wp:effectExtent l="0" t="0" r="0" b="0"/>
            <wp:docPr id="89985085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50858" name="Imagen 1" descr="Interfaz de usuario gráfica, Texto&#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0677" cy="2545286"/>
                    </a:xfrm>
                    <a:prstGeom prst="rect">
                      <a:avLst/>
                    </a:prstGeom>
                    <a:noFill/>
                    <a:ln>
                      <a:noFill/>
                    </a:ln>
                  </pic:spPr>
                </pic:pic>
              </a:graphicData>
            </a:graphic>
          </wp:inline>
        </w:drawing>
      </w:r>
    </w:p>
    <w:p w14:paraId="4C77BE48" w14:textId="77777777" w:rsidR="00D33F3F" w:rsidRPr="00904F88" w:rsidRDefault="00D33F3F" w:rsidP="00D33F3F">
      <w:pPr>
        <w:rPr>
          <w:lang w:val="es-ES"/>
        </w:rPr>
      </w:pPr>
    </w:p>
    <w:p w14:paraId="28CBB8FC" w14:textId="77777777" w:rsidR="00D33F3F" w:rsidRPr="00904F88" w:rsidRDefault="00D33F3F" w:rsidP="00D33F3F">
      <w:pPr>
        <w:rPr>
          <w:lang w:val="es-ES"/>
        </w:rPr>
      </w:pPr>
      <w:r w:rsidRPr="00904F88">
        <w:rPr>
          <w:lang w:val="es-ES"/>
        </w:rPr>
        <w:t>Si pulsáis sobre el tiempo en azul os llevará directamente a ese contenido:</w:t>
      </w:r>
    </w:p>
    <w:p w14:paraId="2A845372" w14:textId="77777777" w:rsidR="00D33F3F" w:rsidRPr="00904F88" w:rsidRDefault="00D33F3F" w:rsidP="00D33F3F">
      <w:pPr>
        <w:rPr>
          <w:lang w:val="es-ES"/>
        </w:rPr>
      </w:pPr>
    </w:p>
    <w:p w14:paraId="31820339" w14:textId="77777777" w:rsidR="00D33F3F" w:rsidRPr="00904F88" w:rsidRDefault="00D33F3F" w:rsidP="00D33F3F">
      <w:pPr>
        <w:rPr>
          <w:lang w:val="es-ES"/>
        </w:rPr>
      </w:pPr>
      <w:r w:rsidRPr="00904F88">
        <w:rPr>
          <w:noProof/>
          <w:lang w:val="es-ES"/>
        </w:rPr>
        <w:drawing>
          <wp:inline distT="0" distB="0" distL="0" distR="0" wp14:anchorId="4B50A2B8" wp14:editId="451D5CAC">
            <wp:extent cx="5270500" cy="3829050"/>
            <wp:effectExtent l="0" t="0" r="6350" b="0"/>
            <wp:docPr id="125336398" name="Imagen 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6398" name="Imagen 2" descr="Interfaz de usuario gráfica, Texto, Aplicación&#10;&#10;El contenido generado por IA puede ser incorrec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829050"/>
                    </a:xfrm>
                    <a:prstGeom prst="rect">
                      <a:avLst/>
                    </a:prstGeom>
                    <a:noFill/>
                    <a:ln>
                      <a:noFill/>
                    </a:ln>
                  </pic:spPr>
                </pic:pic>
              </a:graphicData>
            </a:graphic>
          </wp:inline>
        </w:drawing>
      </w:r>
    </w:p>
    <w:p w14:paraId="63C26E22" w14:textId="77777777" w:rsidR="00D33F3F" w:rsidRPr="00904F88" w:rsidRDefault="00D33F3F" w:rsidP="00D33F3F">
      <w:pPr>
        <w:rPr>
          <w:lang w:val="es-ES"/>
        </w:rPr>
      </w:pPr>
    </w:p>
    <w:p w14:paraId="3507F2AE" w14:textId="77777777" w:rsidR="00D33F3F" w:rsidRPr="00904F88" w:rsidRDefault="00D33F3F" w:rsidP="00D33F3F">
      <w:pPr>
        <w:rPr>
          <w:lang w:val="es-ES"/>
        </w:rPr>
      </w:pPr>
    </w:p>
    <w:p w14:paraId="0CF5DF5F" w14:textId="77777777" w:rsidR="00D33F3F" w:rsidRPr="00904F88" w:rsidRDefault="00D33F3F" w:rsidP="00D33F3F">
      <w:pPr>
        <w:rPr>
          <w:lang w:val="es-ES"/>
        </w:rPr>
      </w:pPr>
      <w:hyperlink r:id="rId10" w:history="1">
        <w:r w:rsidRPr="00904F88">
          <w:rPr>
            <w:rStyle w:val="Hipervnculo"/>
            <w:lang w:val="es-ES"/>
          </w:rPr>
          <w:t>https://www.youtube.com/watch?v=XqFR2lqBYPs</w:t>
        </w:r>
      </w:hyperlink>
    </w:p>
    <w:p w14:paraId="4F86F10A" w14:textId="77777777" w:rsidR="00D33F3F" w:rsidRPr="00904F88" w:rsidRDefault="00D33F3F" w:rsidP="00D33F3F">
      <w:pPr>
        <w:rPr>
          <w:lang w:val="es-ES"/>
        </w:rPr>
      </w:pPr>
    </w:p>
    <w:p w14:paraId="06D9E8F3" w14:textId="77777777" w:rsidR="00D33F3F" w:rsidRPr="00904F88" w:rsidRDefault="00D33F3F" w:rsidP="00D33F3F">
      <w:pPr>
        <w:rPr>
          <w:lang w:val="es-ES"/>
        </w:rPr>
      </w:pPr>
      <w:r w:rsidRPr="00904F88">
        <w:rPr>
          <w:lang w:val="es-ES"/>
        </w:rPr>
        <w:t>Este segundo curso es más largo todavía</w:t>
      </w:r>
    </w:p>
    <w:p w14:paraId="70CA5D5C" w14:textId="77777777" w:rsidR="00D33F3F" w:rsidRPr="00904F88" w:rsidRDefault="00D33F3F" w:rsidP="00D33F3F">
      <w:pPr>
        <w:rPr>
          <w:lang w:val="es-ES"/>
        </w:rPr>
      </w:pPr>
    </w:p>
    <w:p w14:paraId="1E6C7D46" w14:textId="77777777" w:rsidR="00D33F3F" w:rsidRPr="00904F88" w:rsidRDefault="00D33F3F" w:rsidP="00D33F3F">
      <w:pPr>
        <w:rPr>
          <w:lang w:val="es-ES"/>
        </w:rPr>
      </w:pPr>
      <w:hyperlink r:id="rId11" w:history="1">
        <w:r w:rsidRPr="00904F88">
          <w:rPr>
            <w:rStyle w:val="Hipervnculo"/>
            <w:lang w:val="es-ES"/>
          </w:rPr>
          <w:t>https://www.youtube.com/watch?v=ELSm-G201Ls</w:t>
        </w:r>
      </w:hyperlink>
    </w:p>
    <w:p w14:paraId="128ED9A4" w14:textId="77777777" w:rsidR="007143BB" w:rsidRPr="00904F88" w:rsidRDefault="007143BB" w:rsidP="00B01564">
      <w:pPr>
        <w:rPr>
          <w:lang w:val="es-ES"/>
        </w:rPr>
      </w:pPr>
    </w:p>
    <w:p w14:paraId="51D80FF9" w14:textId="77777777" w:rsidR="007D45C9" w:rsidRPr="00904F88" w:rsidRDefault="007D45C9" w:rsidP="00B01564">
      <w:pPr>
        <w:rPr>
          <w:lang w:val="es-ES"/>
        </w:rPr>
      </w:pPr>
    </w:p>
    <w:p w14:paraId="6FCC03B4" w14:textId="54592AA1" w:rsidR="00B01564" w:rsidRPr="00904F88" w:rsidRDefault="00B01564" w:rsidP="00B01564">
      <w:pPr>
        <w:pStyle w:val="Ttulo1"/>
        <w:rPr>
          <w:lang w:val="es-ES"/>
        </w:rPr>
      </w:pPr>
      <w:bookmarkStart w:id="0" w:name="_Toc210640476"/>
      <w:r w:rsidRPr="00904F88">
        <w:rPr>
          <w:lang w:val="es-ES"/>
        </w:rPr>
        <w:t>Introducción</w:t>
      </w:r>
      <w:bookmarkEnd w:id="0"/>
    </w:p>
    <w:p w14:paraId="59B460C2" w14:textId="77777777" w:rsidR="00B01564" w:rsidRPr="00904F88" w:rsidRDefault="00B01564" w:rsidP="00B01564">
      <w:pPr>
        <w:rPr>
          <w:lang w:val="es-ES"/>
        </w:rPr>
      </w:pPr>
    </w:p>
    <w:p w14:paraId="6DAB1223" w14:textId="77777777" w:rsidR="00B01564" w:rsidRPr="00904F88" w:rsidRDefault="00B01564" w:rsidP="00B01564">
      <w:pPr>
        <w:rPr>
          <w:lang w:val="es-ES"/>
        </w:rPr>
      </w:pPr>
      <w:r w:rsidRPr="00904F88">
        <w:rPr>
          <w:lang w:val="es-ES"/>
        </w:rPr>
        <w:t>Las siglas </w:t>
      </w:r>
      <w:r w:rsidRPr="00904F88">
        <w:rPr>
          <w:b/>
          <w:bCs/>
          <w:lang w:val="es-ES"/>
        </w:rPr>
        <w:t>CSS</w:t>
      </w:r>
      <w:r w:rsidRPr="00904F88">
        <w:rPr>
          <w:lang w:val="es-ES"/>
        </w:rPr>
        <w:t> (Cascading Style Sheets) significan «Hojas de estilo en cascada» y parten de un concepto simple pero muy potente: aplicar </w:t>
      </w:r>
      <w:r w:rsidRPr="00904F88">
        <w:rPr>
          <w:b/>
          <w:bCs/>
          <w:lang w:val="es-ES"/>
        </w:rPr>
        <w:t>estilos</w:t>
      </w:r>
      <w:r w:rsidRPr="00904F88">
        <w:rPr>
          <w:lang w:val="es-ES"/>
        </w:rPr>
        <w:t> (colores, formas, márgenes, etc...) a uno o varios </w:t>
      </w:r>
      <w:r w:rsidRPr="00904F88">
        <w:rPr>
          <w:b/>
          <w:bCs/>
          <w:lang w:val="es-ES"/>
        </w:rPr>
        <w:t>documentos</w:t>
      </w:r>
      <w:r w:rsidRPr="00904F88">
        <w:rPr>
          <w:lang w:val="es-ES"/>
        </w:rPr>
        <w:t> (generalmente documentos HTML, páginas webs) de forma automática y masiva.</w:t>
      </w:r>
    </w:p>
    <w:p w14:paraId="56E3BE6D" w14:textId="77777777" w:rsidR="00B01564" w:rsidRPr="00904F88" w:rsidRDefault="00B01564" w:rsidP="00B01564">
      <w:pPr>
        <w:rPr>
          <w:lang w:val="es-ES"/>
        </w:rPr>
      </w:pPr>
      <w:r w:rsidRPr="00904F88">
        <w:rPr>
          <w:lang w:val="es-ES"/>
        </w:rPr>
        <w:t>Se le denomina estilos </w:t>
      </w:r>
      <w:r w:rsidRPr="00904F88">
        <w:rPr>
          <w:b/>
          <w:bCs/>
          <w:lang w:val="es-ES"/>
        </w:rPr>
        <w:t>en cascada</w:t>
      </w:r>
      <w:r w:rsidRPr="00904F88">
        <w:rPr>
          <w:lang w:val="es-ES"/>
        </w:rPr>
        <w:t> porque se lee, procesa y aplica el código desde arriba hacia abajo (siguiendo patrones como </w:t>
      </w:r>
      <w:r w:rsidRPr="00904F88">
        <w:rPr>
          <w:b/>
          <w:bCs/>
          <w:lang w:val="es-ES"/>
        </w:rPr>
        <w:t>herencia</w:t>
      </w:r>
      <w:r w:rsidRPr="00904F88">
        <w:rPr>
          <w:lang w:val="es-ES"/>
        </w:rPr>
        <w:t> o </w:t>
      </w:r>
      <w:r w:rsidRPr="00904F88">
        <w:rPr>
          <w:b/>
          <w:bCs/>
          <w:lang w:val="es-ES"/>
        </w:rPr>
        <w:t>cascada</w:t>
      </w:r>
      <w:r w:rsidRPr="00904F88">
        <w:rPr>
          <w:lang w:val="es-ES"/>
        </w:rPr>
        <w:t> que trataremos más adelante) y en el caso de existir ambigüedad (código que se contradice), se siguen una serie de normas para resolver dicha ambigüedad.</w:t>
      </w:r>
    </w:p>
    <w:p w14:paraId="7A0D4338" w14:textId="77777777" w:rsidR="00B01564" w:rsidRPr="00904F88" w:rsidRDefault="00B01564" w:rsidP="00B01564">
      <w:pPr>
        <w:rPr>
          <w:lang w:val="es-ES"/>
        </w:rPr>
      </w:pPr>
      <w:r w:rsidRPr="00904F88">
        <w:rPr>
          <w:lang w:val="es-ES"/>
        </w:rPr>
        <w:t>Al empezar, siempre generalizamos mencionando que tenemos varios documentos HTML, pero sólo un documento CSS. En cada documento HTML enlazamos ese </w:t>
      </w:r>
      <w:r w:rsidRPr="00904F88">
        <w:rPr>
          <w:b/>
          <w:bCs/>
          <w:lang w:val="es-ES"/>
        </w:rPr>
        <w:t>único documento CSS</w:t>
      </w:r>
      <w:r w:rsidRPr="00904F88">
        <w:rPr>
          <w:lang w:val="es-ES"/>
        </w:rPr>
        <w:t>, de modo que si hacemos cambios en él, afecta a todos los documentos HTML relacionados. Esto es mucho más práctico que tener el CSS en cada uno de esos documentos, y tener que cambiarlos en cada uno de ellos</w:t>
      </w:r>
    </w:p>
    <w:p w14:paraId="47DBC367" w14:textId="77777777" w:rsidR="00B01564" w:rsidRPr="00904F88" w:rsidRDefault="00B01564" w:rsidP="00B01564">
      <w:pPr>
        <w:rPr>
          <w:lang w:val="es-ES"/>
        </w:rPr>
      </w:pPr>
    </w:p>
    <w:p w14:paraId="793B970D" w14:textId="001DC2AC" w:rsidR="00B01564" w:rsidRPr="00904F88" w:rsidRDefault="00B01564" w:rsidP="00B01564">
      <w:pPr>
        <w:pStyle w:val="Ttulo2"/>
        <w:rPr>
          <w:lang w:val="es-ES"/>
        </w:rPr>
      </w:pPr>
      <w:bookmarkStart w:id="1" w:name="_Toc210640477"/>
      <w:r w:rsidRPr="00904F88">
        <w:rPr>
          <w:lang w:val="es-ES"/>
        </w:rPr>
        <w:t>¿Por qué se usa CSS?</w:t>
      </w:r>
      <w:bookmarkEnd w:id="1"/>
    </w:p>
    <w:p w14:paraId="4046FA40" w14:textId="77777777" w:rsidR="00B01564" w:rsidRPr="00904F88" w:rsidRDefault="00B01564" w:rsidP="00B01564">
      <w:pPr>
        <w:rPr>
          <w:lang w:val="es-ES"/>
        </w:rPr>
      </w:pPr>
    </w:p>
    <w:p w14:paraId="7E1EC54E" w14:textId="49258AB4" w:rsidR="00B01564" w:rsidRPr="00904F88" w:rsidRDefault="00B01564" w:rsidP="00B01564">
      <w:pPr>
        <w:rPr>
          <w:lang w:val="es-ES"/>
        </w:rPr>
      </w:pPr>
      <w:r w:rsidRPr="00904F88">
        <w:rPr>
          <w:lang w:val="es-ES"/>
        </w:rPr>
        <w:t>La idea de CSS es la de utilizar el concepto de </w:t>
      </w:r>
      <w:r w:rsidRPr="00904F88">
        <w:rPr>
          <w:b/>
          <w:bCs/>
          <w:lang w:val="es-ES"/>
        </w:rPr>
        <w:t>separación de presentación y contenido</w:t>
      </w:r>
      <w:r w:rsidRPr="00904F88">
        <w:rPr>
          <w:lang w:val="es-ES"/>
        </w:rPr>
        <w:t>. Este concepto se basa en que, como programadores, lo ideal es separar claramente el código que escribimos. ¿Por qué? Porque con el tiempo, esto hará que el código sea más fácil de modificar y mantener.</w:t>
      </w:r>
    </w:p>
    <w:p w14:paraId="7D843DA3" w14:textId="77777777" w:rsidR="00B01564" w:rsidRPr="00904F88" w:rsidRDefault="00B01564" w:rsidP="00B01564">
      <w:pPr>
        <w:rPr>
          <w:lang w:val="es-ES"/>
        </w:rPr>
      </w:pPr>
      <w:r w:rsidRPr="00904F88">
        <w:rPr>
          <w:lang w:val="es-ES"/>
        </w:rPr>
        <w:t>La idea es la siguiente:</w:t>
      </w:r>
    </w:p>
    <w:p w14:paraId="553DA39B" w14:textId="77777777" w:rsidR="00B01564" w:rsidRPr="00904F88" w:rsidRDefault="00B01564" w:rsidP="00A97AF2">
      <w:pPr>
        <w:numPr>
          <w:ilvl w:val="0"/>
          <w:numId w:val="4"/>
        </w:numPr>
        <w:rPr>
          <w:lang w:val="es-ES"/>
        </w:rPr>
      </w:pPr>
      <w:r w:rsidRPr="00904F88">
        <w:rPr>
          <w:lang w:val="es-ES"/>
        </w:rPr>
        <w:t>Los </w:t>
      </w:r>
      <w:r w:rsidRPr="00904F88">
        <w:rPr>
          <w:b/>
          <w:bCs/>
          <w:lang w:val="es-ES"/>
        </w:rPr>
        <w:t>documentos HTML</w:t>
      </w:r>
      <w:r w:rsidRPr="00904F88">
        <w:rPr>
          <w:lang w:val="es-ES"/>
        </w:rPr>
        <w:t> (contenido) incluirán sólo información y datos, todo lo relativo a la información a transmitir.</w:t>
      </w:r>
    </w:p>
    <w:p w14:paraId="38BA41DB" w14:textId="77777777" w:rsidR="00B01564" w:rsidRPr="00904F88" w:rsidRDefault="00B01564" w:rsidP="00A97AF2">
      <w:pPr>
        <w:numPr>
          <w:ilvl w:val="0"/>
          <w:numId w:val="4"/>
        </w:numPr>
        <w:rPr>
          <w:lang w:val="es-ES"/>
        </w:rPr>
      </w:pPr>
      <w:r w:rsidRPr="00904F88">
        <w:rPr>
          <w:lang w:val="es-ES"/>
        </w:rPr>
        <w:t>Los </w:t>
      </w:r>
      <w:r w:rsidRPr="00904F88">
        <w:rPr>
          <w:b/>
          <w:bCs/>
          <w:lang w:val="es-ES"/>
        </w:rPr>
        <w:t>documentos CSS</w:t>
      </w:r>
      <w:r w:rsidRPr="00904F88">
        <w:rPr>
          <w:lang w:val="es-ES"/>
        </w:rPr>
        <w:t> (presentación) inclurán sólo los aspectos relacionados con el estilo (diseño, colores, formas, etc...).</w:t>
      </w:r>
    </w:p>
    <w:p w14:paraId="5C7D5283" w14:textId="7DFB4170" w:rsidR="00B01564" w:rsidRPr="00904F88" w:rsidRDefault="00B01564" w:rsidP="00B01564">
      <w:pPr>
        <w:rPr>
          <w:lang w:val="es-ES"/>
        </w:rPr>
      </w:pPr>
    </w:p>
    <w:p w14:paraId="4ED35144" w14:textId="77777777" w:rsidR="00B01564" w:rsidRPr="00904F88" w:rsidRDefault="00B01564" w:rsidP="00B01564">
      <w:pPr>
        <w:rPr>
          <w:lang w:val="es-ES"/>
        </w:rPr>
      </w:pPr>
      <w:r w:rsidRPr="00904F88">
        <w:rPr>
          <w:lang w:val="es-ES"/>
        </w:rPr>
        <w:t>De esta forma, se puede unificar todo lo relativo al diseño, a lo visual en </w:t>
      </w:r>
      <w:r w:rsidRPr="00904F88">
        <w:rPr>
          <w:b/>
          <w:bCs/>
          <w:lang w:val="es-ES"/>
        </w:rPr>
        <w:t>un solo documento CSS</w:t>
      </w:r>
      <w:r w:rsidRPr="00904F88">
        <w:rPr>
          <w:lang w:val="es-ES"/>
        </w:rPr>
        <w:t>, y con ello, varias ventajas:</w:t>
      </w:r>
    </w:p>
    <w:p w14:paraId="1BE18A34" w14:textId="77777777" w:rsidR="00B01564" w:rsidRPr="00904F88" w:rsidRDefault="00B01564" w:rsidP="00A97AF2">
      <w:pPr>
        <w:numPr>
          <w:ilvl w:val="0"/>
          <w:numId w:val="5"/>
        </w:numPr>
        <w:rPr>
          <w:lang w:val="es-ES"/>
        </w:rPr>
      </w:pPr>
      <w:r w:rsidRPr="00904F88">
        <w:rPr>
          <w:lang w:val="es-ES"/>
        </w:rPr>
        <w:t>Si necesitamos hacer </w:t>
      </w:r>
      <w:r w:rsidRPr="00904F88">
        <w:rPr>
          <w:b/>
          <w:bCs/>
          <w:lang w:val="es-ES"/>
        </w:rPr>
        <w:t>modificaciones visuales</w:t>
      </w:r>
      <w:r w:rsidRPr="00904F88">
        <w:rPr>
          <w:lang w:val="es-ES"/>
        </w:rPr>
        <w:t>, lo haremos en </w:t>
      </w:r>
      <w:r w:rsidRPr="00904F88">
        <w:rPr>
          <w:b/>
          <w:bCs/>
          <w:lang w:val="es-ES"/>
        </w:rPr>
        <w:t>un sólo lugar</w:t>
      </w:r>
      <w:r w:rsidRPr="00904F88">
        <w:rPr>
          <w:lang w:val="es-ES"/>
        </w:rPr>
        <w:t> y se aplica a todo el sitio.</w:t>
      </w:r>
    </w:p>
    <w:p w14:paraId="367FA0F7" w14:textId="77777777" w:rsidR="00B01564" w:rsidRPr="00904F88" w:rsidRDefault="00B01564" w:rsidP="00A97AF2">
      <w:pPr>
        <w:numPr>
          <w:ilvl w:val="0"/>
          <w:numId w:val="5"/>
        </w:numPr>
        <w:rPr>
          <w:lang w:val="es-ES"/>
        </w:rPr>
      </w:pPr>
      <w:r w:rsidRPr="00904F88">
        <w:rPr>
          <w:lang w:val="es-ES"/>
        </w:rPr>
        <w:t>Se reduce la </w:t>
      </w:r>
      <w:r w:rsidRPr="00904F88">
        <w:rPr>
          <w:b/>
          <w:bCs/>
          <w:lang w:val="es-ES"/>
        </w:rPr>
        <w:t>duplicación de estilos</w:t>
      </w:r>
      <w:r w:rsidRPr="00904F88">
        <w:rPr>
          <w:lang w:val="es-ES"/>
        </w:rPr>
        <w:t xml:space="preserve"> en diferentes lugares. Es más fácil de organizar y </w:t>
      </w:r>
      <w:r w:rsidRPr="00904F88">
        <w:rPr>
          <w:lang w:val="es-ES"/>
        </w:rPr>
        <w:lastRenderedPageBreak/>
        <w:t>hacer cambios.</w:t>
      </w:r>
    </w:p>
    <w:p w14:paraId="594F06C9" w14:textId="77777777" w:rsidR="00B01564" w:rsidRPr="00904F88" w:rsidRDefault="00B01564" w:rsidP="00A97AF2">
      <w:pPr>
        <w:numPr>
          <w:ilvl w:val="0"/>
          <w:numId w:val="5"/>
        </w:numPr>
        <w:rPr>
          <w:lang w:val="es-ES"/>
        </w:rPr>
      </w:pPr>
      <w:r w:rsidRPr="00904F88">
        <w:rPr>
          <w:lang w:val="es-ES"/>
        </w:rPr>
        <w:t>La información a transmitir es considerablemente menor (las páginas se descargan más rápido).</w:t>
      </w:r>
    </w:p>
    <w:p w14:paraId="47C42BCE" w14:textId="77777777" w:rsidR="00B01564" w:rsidRPr="00904F88" w:rsidRDefault="00B01564" w:rsidP="00A97AF2">
      <w:pPr>
        <w:numPr>
          <w:ilvl w:val="0"/>
          <w:numId w:val="5"/>
        </w:numPr>
        <w:rPr>
          <w:lang w:val="es-ES"/>
        </w:rPr>
      </w:pPr>
      <w:r w:rsidRPr="00904F88">
        <w:rPr>
          <w:lang w:val="es-ES"/>
        </w:rPr>
        <w:t>Es más fácil crear </w:t>
      </w:r>
      <w:r w:rsidRPr="00904F88">
        <w:rPr>
          <w:b/>
          <w:bCs/>
          <w:lang w:val="es-ES"/>
        </w:rPr>
        <w:t>versiones diferentes</w:t>
      </w:r>
      <w:r w:rsidRPr="00904F88">
        <w:rPr>
          <w:lang w:val="es-ES"/>
        </w:rPr>
        <w:t> para otros dispositivos: tablets, smartphones, etc...</w:t>
      </w:r>
    </w:p>
    <w:p w14:paraId="4FFE06E8" w14:textId="77777777" w:rsidR="00B01564" w:rsidRPr="00904F88" w:rsidRDefault="00B01564" w:rsidP="00B01564">
      <w:pPr>
        <w:rPr>
          <w:lang w:val="es-ES"/>
        </w:rPr>
      </w:pPr>
    </w:p>
    <w:p w14:paraId="47C01B56" w14:textId="5F137F01" w:rsidR="00B01564" w:rsidRPr="00904F88" w:rsidRDefault="00B01564" w:rsidP="00B01564">
      <w:pPr>
        <w:rPr>
          <w:lang w:val="es-ES"/>
        </w:rPr>
      </w:pPr>
      <w:r w:rsidRPr="00904F88">
        <w:rPr>
          <w:noProof/>
          <w:lang w:val="es-ES"/>
        </w:rPr>
        <w:drawing>
          <wp:inline distT="0" distB="0" distL="0" distR="0" wp14:anchorId="09FC1FFC" wp14:editId="0F9471C3">
            <wp:extent cx="6300470" cy="3140710"/>
            <wp:effectExtent l="0" t="0" r="5080" b="2540"/>
            <wp:docPr id="54188641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86411" name="Imagen 1" descr="Diagrama&#10;&#10;El contenido generado por IA puede ser incorrecto."/>
                    <pic:cNvPicPr/>
                  </pic:nvPicPr>
                  <pic:blipFill>
                    <a:blip r:embed="rId12"/>
                    <a:stretch>
                      <a:fillRect/>
                    </a:stretch>
                  </pic:blipFill>
                  <pic:spPr>
                    <a:xfrm>
                      <a:off x="0" y="0"/>
                      <a:ext cx="6300470" cy="3140710"/>
                    </a:xfrm>
                    <a:prstGeom prst="rect">
                      <a:avLst/>
                    </a:prstGeom>
                  </pic:spPr>
                </pic:pic>
              </a:graphicData>
            </a:graphic>
          </wp:inline>
        </w:drawing>
      </w:r>
    </w:p>
    <w:p w14:paraId="531098B6" w14:textId="77777777" w:rsidR="00B01564" w:rsidRPr="00904F88" w:rsidRDefault="00B01564" w:rsidP="00B01564">
      <w:pPr>
        <w:rPr>
          <w:lang w:val="es-ES"/>
        </w:rPr>
      </w:pPr>
    </w:p>
    <w:p w14:paraId="1E4B0B5C" w14:textId="53019562" w:rsidR="00B01564" w:rsidRPr="00904F88" w:rsidRDefault="00B01564" w:rsidP="00B01564">
      <w:pPr>
        <w:pStyle w:val="NormalWeb"/>
        <w:spacing w:before="150" w:beforeAutospacing="0" w:after="150" w:afterAutospacing="0"/>
        <w:rPr>
          <w:b/>
          <w:bCs/>
        </w:rPr>
      </w:pPr>
      <w:r w:rsidRPr="00904F88">
        <w:t>Las ventajas de utilizar hojas de estilo son muchas, sobre todo permiten hacer un diseño consistente y fácil de modificar. Si varias páginas web hacen referencia a la misma hoja de estilo, para cambiar la apariencia de todas las páginas es suficiente con hacer los cambios en un único lugar, en la hoja de estilo.</w:t>
      </w:r>
      <w:r w:rsidRPr="00904F88">
        <w:rPr>
          <w:b/>
          <w:bCs/>
        </w:rPr>
        <w:t>Qué es una hoja de estilo</w:t>
      </w:r>
    </w:p>
    <w:p w14:paraId="3FFF96CC" w14:textId="77777777" w:rsidR="00B01564" w:rsidRPr="00904F88" w:rsidRDefault="00B01564" w:rsidP="00B01564">
      <w:pPr>
        <w:rPr>
          <w:lang w:val="es-ES"/>
        </w:rPr>
      </w:pPr>
      <w:r w:rsidRPr="00904F88">
        <w:rPr>
          <w:lang w:val="es-ES"/>
        </w:rPr>
        <w:t>En las primeras versiones del HTML el código fuente de una página web contenía tanto la información (el contenido) como la presentación (el diseño o formato), pero ya en 1994 hubo propuestas para separar todo lo relacionado con el diseño en un documento aparte llamado hoja de estilo, propuestas que fructificaron en 1996 con la aprobación de la recomendación CSS 1. Así, la página web (el documento html) puede contener únicamente información, mientras que la hoja de estilo define el formato.</w:t>
      </w:r>
    </w:p>
    <w:p w14:paraId="4B48E9CC" w14:textId="77777777" w:rsidR="00B01564" w:rsidRPr="00904F88" w:rsidRDefault="00B01564" w:rsidP="00B01564">
      <w:pPr>
        <w:rPr>
          <w:lang w:val="es-ES"/>
        </w:rPr>
      </w:pPr>
      <w:r w:rsidRPr="00904F88">
        <w:rPr>
          <w:lang w:val="es-ES"/>
        </w:rPr>
        <w:t>El nombre oficial en inglés de las hojas de estilo para páginas web es CSS, </w:t>
      </w:r>
      <w:r w:rsidRPr="00904F88">
        <w:rPr>
          <w:i/>
          <w:iCs/>
          <w:lang w:val="es-ES"/>
        </w:rPr>
        <w:t>Cascading Style Sheets</w:t>
      </w:r>
      <w:r w:rsidRPr="00904F88">
        <w:rPr>
          <w:lang w:val="es-ES"/>
        </w:rPr>
        <w:t>, es decir, Hojas de Estilo en Cascada. El término "cascada" hace referencia a la forma jerárquica en que las propiedades de estilo se aplican a los distintos elementos de la página web.</w:t>
      </w:r>
    </w:p>
    <w:p w14:paraId="473E2135" w14:textId="2CCD277C" w:rsidR="00B01564" w:rsidRPr="00904F88" w:rsidRDefault="00B01564" w:rsidP="00B01564">
      <w:pPr>
        <w:rPr>
          <w:lang w:val="es-ES"/>
        </w:rPr>
      </w:pPr>
    </w:p>
    <w:p w14:paraId="358CCFE3" w14:textId="77777777" w:rsidR="00B01564" w:rsidRPr="00904F88" w:rsidRDefault="00B01564" w:rsidP="00B01564">
      <w:pPr>
        <w:rPr>
          <w:lang w:val="es-ES"/>
        </w:rPr>
      </w:pPr>
      <w:r w:rsidRPr="00904F88">
        <w:rPr>
          <w:lang w:val="es-ES"/>
        </w:rPr>
        <w:t>El funcionamiento de las hojas de estilo es el siguiente:</w:t>
      </w:r>
    </w:p>
    <w:p w14:paraId="761004F0" w14:textId="77777777" w:rsidR="00B01564" w:rsidRPr="00904F88" w:rsidRDefault="00B01564" w:rsidP="00A97AF2">
      <w:pPr>
        <w:numPr>
          <w:ilvl w:val="0"/>
          <w:numId w:val="3"/>
        </w:numPr>
        <w:rPr>
          <w:lang w:val="es-ES"/>
        </w:rPr>
      </w:pPr>
      <w:r w:rsidRPr="00904F88">
        <w:rPr>
          <w:lang w:val="es-ES"/>
        </w:rPr>
        <w:t>En la página web (archivo .html) se escriben las etiquetas que definen categorías o elementos.</w:t>
      </w:r>
    </w:p>
    <w:p w14:paraId="5F9A6458" w14:textId="77777777" w:rsidR="00B01564" w:rsidRPr="00904F88" w:rsidRDefault="00B01564" w:rsidP="00A97AF2">
      <w:pPr>
        <w:numPr>
          <w:ilvl w:val="0"/>
          <w:numId w:val="3"/>
        </w:numPr>
        <w:rPr>
          <w:lang w:val="es-ES"/>
        </w:rPr>
      </w:pPr>
      <w:r w:rsidRPr="00904F88">
        <w:rPr>
          <w:lang w:val="es-ES"/>
        </w:rPr>
        <w:t xml:space="preserve">En la hoja de estilo (archivo .css) se escribe cómo queremos que sea el estilo de </w:t>
      </w:r>
      <w:r w:rsidRPr="00904F88">
        <w:rPr>
          <w:lang w:val="es-ES"/>
        </w:rPr>
        <w:lastRenderedPageBreak/>
        <w:t>presentación de las etiquetas (color, tamaño, fuente, bordes, márgenes, posición, etc).</w:t>
      </w:r>
    </w:p>
    <w:p w14:paraId="4108793B" w14:textId="77777777" w:rsidR="00B01564" w:rsidRPr="00904F88" w:rsidRDefault="00B01564" w:rsidP="00A97AF2">
      <w:pPr>
        <w:numPr>
          <w:ilvl w:val="0"/>
          <w:numId w:val="3"/>
        </w:numPr>
        <w:rPr>
          <w:lang w:val="es-ES"/>
        </w:rPr>
      </w:pPr>
      <w:r w:rsidRPr="00904F88">
        <w:rPr>
          <w:lang w:val="es-ES"/>
        </w:rPr>
        <w:t>En la página web se escribe qué hoja de estilo queremos utilizar.´</w:t>
      </w:r>
    </w:p>
    <w:p w14:paraId="69F550A6" w14:textId="77777777" w:rsidR="00B01564" w:rsidRPr="00904F88" w:rsidRDefault="00B01564" w:rsidP="00B01564">
      <w:pPr>
        <w:rPr>
          <w:lang w:val="es-ES"/>
        </w:rPr>
      </w:pPr>
    </w:p>
    <w:p w14:paraId="2CCD8B6B" w14:textId="1354F93E" w:rsidR="00A20D45" w:rsidRPr="00904F88" w:rsidRDefault="00B01564" w:rsidP="00A20D45">
      <w:pPr>
        <w:rPr>
          <w:lang w:val="es-ES"/>
        </w:rPr>
      </w:pPr>
      <w:r w:rsidRPr="00904F88">
        <w:rPr>
          <w:noProof/>
          <w:lang w:val="es-ES"/>
        </w:rPr>
        <w:drawing>
          <wp:inline distT="0" distB="0" distL="0" distR="0" wp14:anchorId="3DEA71F3" wp14:editId="3905C115">
            <wp:extent cx="6300470" cy="3060065"/>
            <wp:effectExtent l="0" t="0" r="5080" b="6985"/>
            <wp:docPr id="16599047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04784" name="Imagen 1" descr="Diagrama&#10;&#10;El contenido generado por IA puede ser incorrecto."/>
                    <pic:cNvPicPr/>
                  </pic:nvPicPr>
                  <pic:blipFill>
                    <a:blip r:embed="rId13"/>
                    <a:stretch>
                      <a:fillRect/>
                    </a:stretch>
                  </pic:blipFill>
                  <pic:spPr>
                    <a:xfrm>
                      <a:off x="0" y="0"/>
                      <a:ext cx="6300470" cy="3060065"/>
                    </a:xfrm>
                    <a:prstGeom prst="rect">
                      <a:avLst/>
                    </a:prstGeom>
                  </pic:spPr>
                </pic:pic>
              </a:graphicData>
            </a:graphic>
          </wp:inline>
        </w:drawing>
      </w:r>
    </w:p>
    <w:p w14:paraId="646A5C03" w14:textId="77777777" w:rsidR="00A20D45" w:rsidRPr="00904F88" w:rsidRDefault="00A20D45" w:rsidP="00A20D45">
      <w:pPr>
        <w:rPr>
          <w:lang w:val="es-ES"/>
        </w:rPr>
      </w:pPr>
    </w:p>
    <w:p w14:paraId="5F58DE9E" w14:textId="77777777" w:rsidR="00A20D45" w:rsidRPr="00904F88" w:rsidRDefault="00A20D45" w:rsidP="00A20D45">
      <w:pPr>
        <w:rPr>
          <w:lang w:val="es-ES"/>
        </w:rPr>
      </w:pPr>
    </w:p>
    <w:p w14:paraId="6F613314" w14:textId="77777777" w:rsidR="008E1BFF" w:rsidRPr="00904F88" w:rsidRDefault="008E1BFF" w:rsidP="008E1BFF">
      <w:pPr>
        <w:rPr>
          <w:lang w:val="es-ES"/>
        </w:rPr>
      </w:pPr>
    </w:p>
    <w:p w14:paraId="7ECCAE2F" w14:textId="77777777" w:rsidR="00B01564" w:rsidRPr="00904F88" w:rsidRDefault="00B01564" w:rsidP="00B01564">
      <w:pPr>
        <w:pStyle w:val="NormalWeb"/>
        <w:spacing w:before="150" w:beforeAutospacing="0" w:after="150" w:afterAutospacing="0"/>
      </w:pPr>
    </w:p>
    <w:p w14:paraId="0D433C42" w14:textId="77777777" w:rsidR="00B01564" w:rsidRPr="00904F88" w:rsidRDefault="00B01564" w:rsidP="00B01564">
      <w:pPr>
        <w:pStyle w:val="Ttulo2"/>
        <w:rPr>
          <w:sz w:val="29"/>
          <w:szCs w:val="29"/>
          <w:lang w:val="es-ES"/>
        </w:rPr>
      </w:pPr>
      <w:bookmarkStart w:id="2" w:name="_Toc210640478"/>
      <w:r w:rsidRPr="00904F88">
        <w:rPr>
          <w:sz w:val="29"/>
          <w:szCs w:val="29"/>
          <w:lang w:val="es-ES"/>
        </w:rPr>
        <w:t>Sintaxis de las hojas de estilo</w:t>
      </w:r>
      <w:bookmarkEnd w:id="2"/>
    </w:p>
    <w:p w14:paraId="676B7B21" w14:textId="77777777" w:rsidR="00B01564" w:rsidRPr="00904F88" w:rsidRDefault="00B01564" w:rsidP="00B01564">
      <w:pPr>
        <w:pStyle w:val="NormalWeb"/>
        <w:spacing w:before="150" w:beforeAutospacing="0" w:after="150" w:afterAutospacing="0"/>
      </w:pPr>
      <w:r w:rsidRPr="00904F88">
        <w:t>Una hoja de estilo es un fichero de texto plano (sin formato) en el que se define el aspecto de las etiquetas de una página web:</w:t>
      </w:r>
    </w:p>
    <w:p w14:paraId="215F81F3" w14:textId="77777777" w:rsidR="00B01564" w:rsidRPr="008702AC" w:rsidRDefault="00B01564" w:rsidP="00B01564">
      <w:pPr>
        <w:pStyle w:val="mcl-svg-figura"/>
        <w:spacing w:before="150" w:beforeAutospacing="0" w:after="150" w:afterAutospacing="0"/>
        <w:rPr>
          <w:sz w:val="28"/>
          <w:szCs w:val="28"/>
          <w:lang w:val="en-US"/>
        </w:rPr>
      </w:pPr>
      <w:r w:rsidRPr="008702AC">
        <w:rPr>
          <w:sz w:val="28"/>
          <w:szCs w:val="28"/>
          <w:lang w:val="en-US"/>
        </w:rPr>
        <w:t>h1 {color: white;background-color: black;}</w:t>
      </w:r>
    </w:p>
    <w:p w14:paraId="6808FC66" w14:textId="77777777" w:rsidR="00B01564" w:rsidRPr="008702AC" w:rsidRDefault="00B01564" w:rsidP="00B01564">
      <w:pPr>
        <w:pStyle w:val="mcl-svg-figura"/>
        <w:spacing w:before="150" w:beforeAutospacing="0" w:after="150" w:afterAutospacing="0"/>
        <w:rPr>
          <w:sz w:val="28"/>
          <w:szCs w:val="28"/>
          <w:lang w:val="en-US"/>
        </w:rPr>
      </w:pPr>
      <w:r w:rsidRPr="008702AC">
        <w:rPr>
          <w:sz w:val="28"/>
          <w:szCs w:val="28"/>
          <w:lang w:val="en-US"/>
        </w:rPr>
        <w:t>p {color: red;background-color: lightyellow;}</w:t>
      </w:r>
    </w:p>
    <w:p w14:paraId="3BC7CCF1" w14:textId="77777777" w:rsidR="00B01564" w:rsidRPr="008702AC" w:rsidRDefault="00B01564" w:rsidP="00B01564"/>
    <w:p w14:paraId="7B0E0500" w14:textId="77777777" w:rsidR="00B01564" w:rsidRPr="008702AC" w:rsidRDefault="00B01564" w:rsidP="00B01564"/>
    <w:p w14:paraId="63E2CDD4" w14:textId="77777777" w:rsidR="00B01564" w:rsidRPr="00904F88" w:rsidRDefault="00B01564" w:rsidP="00B01564">
      <w:pPr>
        <w:rPr>
          <w:b/>
          <w:bCs/>
          <w:lang w:val="es-ES"/>
        </w:rPr>
      </w:pPr>
      <w:r w:rsidRPr="00904F88">
        <w:rPr>
          <w:lang w:val="es-ES"/>
        </w:rPr>
        <w:t>Una hoja de estilo está formada por una o varias </w:t>
      </w:r>
      <w:r w:rsidRPr="00904F88">
        <w:rPr>
          <w:b/>
          <w:bCs/>
          <w:lang w:val="es-ES"/>
        </w:rPr>
        <w:t>sentencias</w:t>
      </w:r>
      <w:r w:rsidRPr="00904F88">
        <w:rPr>
          <w:lang w:val="es-ES"/>
        </w:rPr>
        <w:t>. Existen dos tipos de sentencias: las </w:t>
      </w:r>
      <w:r w:rsidRPr="00904F88">
        <w:rPr>
          <w:b/>
          <w:bCs/>
          <w:lang w:val="es-ES"/>
        </w:rPr>
        <w:t>reglas-arroba</w:t>
      </w:r>
      <w:r w:rsidRPr="00904F88">
        <w:rPr>
          <w:lang w:val="es-ES"/>
        </w:rPr>
        <w:t> y las </w:t>
      </w:r>
      <w:r w:rsidRPr="00904F88">
        <w:rPr>
          <w:b/>
          <w:bCs/>
          <w:lang w:val="es-ES"/>
        </w:rPr>
        <w:t>reglas.</w:t>
      </w:r>
    </w:p>
    <w:p w14:paraId="3364DF14" w14:textId="77777777" w:rsidR="00B01564" w:rsidRPr="00904F88" w:rsidRDefault="00B01564" w:rsidP="00B01564">
      <w:pPr>
        <w:rPr>
          <w:b/>
          <w:bCs/>
          <w:lang w:val="es-ES"/>
        </w:rPr>
      </w:pPr>
    </w:p>
    <w:p w14:paraId="0EFF2F89" w14:textId="77777777" w:rsidR="00B01564" w:rsidRPr="00904F88" w:rsidRDefault="00B01564" w:rsidP="00B01564">
      <w:pPr>
        <w:rPr>
          <w:lang w:val="es-ES"/>
        </w:rPr>
      </w:pPr>
      <w:r w:rsidRPr="00904F88">
        <w:rPr>
          <w:noProof/>
          <w:lang w:val="es-ES"/>
        </w:rPr>
        <w:lastRenderedPageBreak/>
        <w:drawing>
          <wp:inline distT="0" distB="0" distL="0" distR="0" wp14:anchorId="230AAC46" wp14:editId="6B7FCB06">
            <wp:extent cx="6300470" cy="3219450"/>
            <wp:effectExtent l="0" t="0" r="5080" b="0"/>
            <wp:docPr id="163951472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14724" name="Imagen 1" descr="Diagrama&#10;&#10;El contenido generado por IA puede ser incorrecto."/>
                    <pic:cNvPicPr/>
                  </pic:nvPicPr>
                  <pic:blipFill>
                    <a:blip r:embed="rId14"/>
                    <a:stretch>
                      <a:fillRect/>
                    </a:stretch>
                  </pic:blipFill>
                  <pic:spPr>
                    <a:xfrm>
                      <a:off x="0" y="0"/>
                      <a:ext cx="6300470" cy="3219450"/>
                    </a:xfrm>
                    <a:prstGeom prst="rect">
                      <a:avLst/>
                    </a:prstGeom>
                  </pic:spPr>
                </pic:pic>
              </a:graphicData>
            </a:graphic>
          </wp:inline>
        </w:drawing>
      </w:r>
    </w:p>
    <w:p w14:paraId="6ECF555C" w14:textId="77777777" w:rsidR="00B01564" w:rsidRPr="00904F88" w:rsidRDefault="00B01564" w:rsidP="00B01564">
      <w:pPr>
        <w:rPr>
          <w:lang w:val="es-ES"/>
        </w:rPr>
      </w:pPr>
    </w:p>
    <w:p w14:paraId="39FDE7EE" w14:textId="77777777" w:rsidR="00B01564" w:rsidRPr="00904F88" w:rsidRDefault="00B01564" w:rsidP="00B01564">
      <w:pPr>
        <w:rPr>
          <w:lang w:val="es-ES"/>
        </w:rPr>
      </w:pPr>
      <w:r w:rsidRPr="00904F88">
        <w:rPr>
          <w:lang w:val="es-ES"/>
        </w:rPr>
        <w:t>Algunas reglas-arroba (@import o @namespace) deben aparecer al principio de la hoja de estilo, pero el resto (@font-face, @media, etc.) pueden escribirse en cualquier lugar de la hoja de estilo.</w:t>
      </w:r>
    </w:p>
    <w:p w14:paraId="5CB77824" w14:textId="77777777" w:rsidR="00B01564" w:rsidRPr="00904F88" w:rsidRDefault="00B01564" w:rsidP="00B01564">
      <w:pPr>
        <w:rPr>
          <w:lang w:val="es-ES"/>
        </w:rPr>
      </w:pPr>
      <w:r w:rsidRPr="00904F88">
        <w:rPr>
          <w:lang w:val="es-ES"/>
        </w:rPr>
        <w:t>Las reglas están formadas por un </w:t>
      </w:r>
      <w:r w:rsidRPr="00904F88">
        <w:rPr>
          <w:b/>
          <w:bCs/>
          <w:lang w:val="es-ES"/>
        </w:rPr>
        <w:t>selector</w:t>
      </w:r>
      <w:r w:rsidRPr="00904F88">
        <w:rPr>
          <w:lang w:val="es-ES"/>
        </w:rPr>
        <w:t> y un bloque de </w:t>
      </w:r>
      <w:r w:rsidRPr="00904F88">
        <w:rPr>
          <w:b/>
          <w:bCs/>
          <w:lang w:val="es-ES"/>
        </w:rPr>
        <w:t>declaración</w:t>
      </w:r>
      <w:r w:rsidRPr="00904F88">
        <w:rPr>
          <w:lang w:val="es-ES"/>
        </w:rPr>
        <w:t>. El bloque de declaración empieza y acaba con llaves { }.</w:t>
      </w:r>
    </w:p>
    <w:p w14:paraId="0588DF63" w14:textId="77777777" w:rsidR="00B01564" w:rsidRPr="00904F88" w:rsidRDefault="00B01564" w:rsidP="00B01564">
      <w:pPr>
        <w:rPr>
          <w:lang w:val="es-ES"/>
        </w:rPr>
      </w:pPr>
    </w:p>
    <w:p w14:paraId="7EF184BE" w14:textId="77777777" w:rsidR="008E1BFF" w:rsidRPr="00904F88" w:rsidRDefault="008E1BFF" w:rsidP="008E1BFF">
      <w:pPr>
        <w:rPr>
          <w:lang w:val="es-ES"/>
        </w:rPr>
      </w:pPr>
    </w:p>
    <w:p w14:paraId="127E5E3E" w14:textId="77777777" w:rsidR="008E1BFF" w:rsidRPr="00904F88" w:rsidRDefault="008E1BFF" w:rsidP="008E1BFF">
      <w:pPr>
        <w:rPr>
          <w:lang w:val="es-ES"/>
        </w:rPr>
      </w:pPr>
    </w:p>
    <w:p w14:paraId="14F235AF" w14:textId="10ADF1C8" w:rsidR="008E1BFF" w:rsidRPr="00904F88" w:rsidRDefault="00B01564" w:rsidP="008E1BFF">
      <w:pPr>
        <w:rPr>
          <w:lang w:val="es-ES"/>
        </w:rPr>
      </w:pPr>
      <w:r w:rsidRPr="00904F88">
        <w:rPr>
          <w:noProof/>
          <w:lang w:val="es-ES"/>
        </w:rPr>
        <w:drawing>
          <wp:inline distT="0" distB="0" distL="0" distR="0" wp14:anchorId="7C213442" wp14:editId="56834A0B">
            <wp:extent cx="6300470" cy="2801620"/>
            <wp:effectExtent l="0" t="0" r="5080" b="0"/>
            <wp:docPr id="97734640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46404" name="Imagen 1" descr="Diagrama&#10;&#10;El contenido generado por IA puede ser incorrecto."/>
                    <pic:cNvPicPr/>
                  </pic:nvPicPr>
                  <pic:blipFill>
                    <a:blip r:embed="rId15"/>
                    <a:stretch>
                      <a:fillRect/>
                    </a:stretch>
                  </pic:blipFill>
                  <pic:spPr>
                    <a:xfrm>
                      <a:off x="0" y="0"/>
                      <a:ext cx="6300470" cy="2801620"/>
                    </a:xfrm>
                    <a:prstGeom prst="rect">
                      <a:avLst/>
                    </a:prstGeom>
                  </pic:spPr>
                </pic:pic>
              </a:graphicData>
            </a:graphic>
          </wp:inline>
        </w:drawing>
      </w:r>
    </w:p>
    <w:p w14:paraId="525A8808" w14:textId="77777777" w:rsidR="00B01564" w:rsidRPr="00904F88" w:rsidRDefault="00B01564" w:rsidP="008E1BFF">
      <w:pPr>
        <w:rPr>
          <w:lang w:val="es-ES"/>
        </w:rPr>
      </w:pPr>
    </w:p>
    <w:p w14:paraId="7B6921FD" w14:textId="77777777" w:rsidR="00B01564" w:rsidRPr="00904F88" w:rsidRDefault="00B01564" w:rsidP="008E1BFF">
      <w:pPr>
        <w:rPr>
          <w:lang w:val="es-ES"/>
        </w:rPr>
      </w:pPr>
    </w:p>
    <w:p w14:paraId="2BAD26DF" w14:textId="2D3BCF4D" w:rsidR="00B01564" w:rsidRPr="00904F88" w:rsidRDefault="00B01564" w:rsidP="008E1BFF">
      <w:pPr>
        <w:rPr>
          <w:lang w:val="es-ES"/>
        </w:rPr>
      </w:pPr>
      <w:r w:rsidRPr="00904F88">
        <w:rPr>
          <w:lang w:val="es-ES"/>
        </w:rPr>
        <w:lastRenderedPageBreak/>
        <w:t>Cada declaración está formada por una o varias propiedades y sus valores correspondientes. Las propiedades van separadas entre sí por puntos y comas. El valor (o valores) van separados de las propiedades por dos puntos. En general, si una propiedad necesita varios valores, los valores van separados por espacios en blanco. En general, si una propiedad admite varios valores alternativos, los valores van separados por comas.</w:t>
      </w:r>
    </w:p>
    <w:p w14:paraId="6F38CF77" w14:textId="77777777" w:rsidR="00B01564" w:rsidRPr="00904F88" w:rsidRDefault="00B01564" w:rsidP="008E1BFF">
      <w:pPr>
        <w:rPr>
          <w:lang w:val="es-ES"/>
        </w:rPr>
      </w:pPr>
    </w:p>
    <w:p w14:paraId="39B9318F" w14:textId="21AA0494" w:rsidR="00B01564" w:rsidRPr="00904F88" w:rsidRDefault="00B01564" w:rsidP="008E1BFF">
      <w:pPr>
        <w:rPr>
          <w:lang w:val="es-ES"/>
        </w:rPr>
      </w:pPr>
      <w:r w:rsidRPr="00904F88">
        <w:rPr>
          <w:noProof/>
          <w:lang w:val="es-ES"/>
        </w:rPr>
        <w:drawing>
          <wp:inline distT="0" distB="0" distL="0" distR="0" wp14:anchorId="127E66DA" wp14:editId="4CAE1F99">
            <wp:extent cx="6300470" cy="2488565"/>
            <wp:effectExtent l="0" t="0" r="5080" b="6985"/>
            <wp:docPr id="93259226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2266" name="Imagen 1" descr="Diagrama&#10;&#10;El contenido generado por IA puede ser incorrecto."/>
                    <pic:cNvPicPr/>
                  </pic:nvPicPr>
                  <pic:blipFill>
                    <a:blip r:embed="rId16"/>
                    <a:stretch>
                      <a:fillRect/>
                    </a:stretch>
                  </pic:blipFill>
                  <pic:spPr>
                    <a:xfrm>
                      <a:off x="0" y="0"/>
                      <a:ext cx="6300470" cy="2488565"/>
                    </a:xfrm>
                    <a:prstGeom prst="rect">
                      <a:avLst/>
                    </a:prstGeom>
                  </pic:spPr>
                </pic:pic>
              </a:graphicData>
            </a:graphic>
          </wp:inline>
        </w:drawing>
      </w:r>
    </w:p>
    <w:p w14:paraId="293FA2E8" w14:textId="77777777" w:rsidR="00B01564" w:rsidRPr="00904F88" w:rsidRDefault="00B01564" w:rsidP="008E1BFF">
      <w:pPr>
        <w:rPr>
          <w:lang w:val="es-ES"/>
        </w:rPr>
      </w:pPr>
    </w:p>
    <w:p w14:paraId="43C9EC57" w14:textId="1DD0FAEC" w:rsidR="0059492D" w:rsidRPr="00904F88" w:rsidRDefault="0059492D" w:rsidP="0059492D">
      <w:pPr>
        <w:pStyle w:val="Ttulo2"/>
        <w:rPr>
          <w:lang w:val="es-ES"/>
        </w:rPr>
      </w:pPr>
      <w:bookmarkStart w:id="3" w:name="_Toc210640479"/>
      <w:r w:rsidRPr="00904F88">
        <w:rPr>
          <w:lang w:val="es-ES"/>
        </w:rPr>
        <w:t>Estilos embebidos en el HTML</w:t>
      </w:r>
      <w:bookmarkEnd w:id="3"/>
    </w:p>
    <w:p w14:paraId="4850CFB6" w14:textId="77777777" w:rsidR="00B01564" w:rsidRPr="00904F88" w:rsidRDefault="00B01564" w:rsidP="008E1BFF">
      <w:pPr>
        <w:rPr>
          <w:lang w:val="es-ES"/>
        </w:rPr>
      </w:pPr>
    </w:p>
    <w:p w14:paraId="72B9331E" w14:textId="411BAD9F" w:rsidR="0059492D" w:rsidRPr="00904F88" w:rsidRDefault="0059492D" w:rsidP="008E1BFF">
      <w:pPr>
        <w:rPr>
          <w:lang w:val="es-ES"/>
        </w:rPr>
      </w:pPr>
      <w:r w:rsidRPr="00904F88">
        <w:rPr>
          <w:lang w:val="es-ES"/>
        </w:rPr>
        <w:t>Con la etiqueta &lt;style&gt; se puede añadir la hoja de estilos embebida en el propio documento HTML.</w:t>
      </w:r>
    </w:p>
    <w:p w14:paraId="0839E366" w14:textId="77777777" w:rsidR="0059492D" w:rsidRPr="00904F88" w:rsidRDefault="0059492D" w:rsidP="008E1BFF">
      <w:pPr>
        <w:rPr>
          <w:lang w:val="es-ES"/>
        </w:rPr>
      </w:pPr>
    </w:p>
    <w:p w14:paraId="6D52A5A2" w14:textId="77777777" w:rsidR="0059492D" w:rsidRPr="00015106"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16A91883" w14:textId="77777777" w:rsidR="0059492D" w:rsidRPr="00015106"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701E195A"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4DBF81A3"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46DD3271" w14:textId="618B3EB4"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Estilos en cascada (1). Qué es CSS. CSS.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2EE4E5EE" w14:textId="77777777" w:rsidR="0059492D" w:rsidRPr="00015106"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1E559CE0" w14:textId="77777777" w:rsidR="0059492D" w:rsidRPr="00015106"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557006CE" w14:textId="77777777" w:rsidR="0059492D" w:rsidRPr="00015106"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body</w:t>
      </w:r>
      <w:r w:rsidRPr="00015106">
        <w:rPr>
          <w:rFonts w:ascii="Consolas" w:hAnsi="Consolas"/>
          <w:color w:val="D4D4D4"/>
          <w:sz w:val="21"/>
          <w:szCs w:val="21"/>
        </w:rPr>
        <w:t xml:space="preserve"> {</w:t>
      </w:r>
    </w:p>
    <w:p w14:paraId="45C1E6FA" w14:textId="77777777" w:rsidR="0059492D" w:rsidRPr="00015106"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3AC6CC01" w14:textId="77777777" w:rsidR="0059492D" w:rsidRPr="00015106"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78D0B44" w14:textId="77777777" w:rsidR="0059492D" w:rsidRPr="00015106"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rPr>
      </w:pPr>
    </w:p>
    <w:p w14:paraId="78F625C9" w14:textId="77777777" w:rsidR="0059492D" w:rsidRPr="00015106"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w:t>
      </w:r>
      <w:r w:rsidRPr="00015106">
        <w:rPr>
          <w:rFonts w:ascii="Consolas" w:hAnsi="Consolas"/>
          <w:color w:val="D4D4D4"/>
          <w:sz w:val="21"/>
          <w:szCs w:val="21"/>
        </w:rPr>
        <w:t xml:space="preserve"> {</w:t>
      </w:r>
    </w:p>
    <w:p w14:paraId="16149A6A" w14:textId="77777777" w:rsidR="0059492D" w:rsidRPr="00015106"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lightcoral</w:t>
      </w:r>
      <w:r w:rsidRPr="00015106">
        <w:rPr>
          <w:rFonts w:ascii="Consolas" w:hAnsi="Consolas"/>
          <w:color w:val="D4D4D4"/>
          <w:sz w:val="21"/>
          <w:szCs w:val="21"/>
        </w:rPr>
        <w:t>;</w:t>
      </w:r>
    </w:p>
    <w:p w14:paraId="2F749ADE" w14:textId="77777777" w:rsidR="0059492D" w:rsidRPr="00015106"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765FFA1" w14:textId="77777777" w:rsidR="0059492D" w:rsidRPr="00015106"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0F0C9A2F" w14:textId="77777777" w:rsidR="0059492D" w:rsidRPr="00015106"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7183B69E" w14:textId="77777777" w:rsidR="0059492D" w:rsidRPr="00015106"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rPr>
      </w:pPr>
    </w:p>
    <w:p w14:paraId="6501B86B"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E0CC5CE"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lastRenderedPageBreak/>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B0D16A7"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02ABB97"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2B47F3DF" w14:textId="77777777" w:rsidR="0059492D" w:rsidRPr="00904F88" w:rsidRDefault="0059492D" w:rsidP="008E1BFF">
      <w:pPr>
        <w:rPr>
          <w:lang w:val="es-ES"/>
        </w:rPr>
      </w:pPr>
    </w:p>
    <w:p w14:paraId="0A09BACE" w14:textId="77777777" w:rsidR="0059492D" w:rsidRPr="00904F88" w:rsidRDefault="0059492D" w:rsidP="008E1BFF">
      <w:pPr>
        <w:rPr>
          <w:lang w:val="es-ES"/>
        </w:rPr>
      </w:pPr>
    </w:p>
    <w:p w14:paraId="601D15D1" w14:textId="77777777" w:rsidR="0059492D" w:rsidRPr="00904F88" w:rsidRDefault="0059492D" w:rsidP="008E1BFF">
      <w:pPr>
        <w:rPr>
          <w:lang w:val="es-ES"/>
        </w:rPr>
      </w:pPr>
    </w:p>
    <w:p w14:paraId="50FF43C1" w14:textId="77777777" w:rsidR="00B01564" w:rsidRPr="00904F88" w:rsidRDefault="00B01564" w:rsidP="00B01564">
      <w:pPr>
        <w:pStyle w:val="Ttulo2"/>
        <w:rPr>
          <w:lang w:val="es-ES"/>
        </w:rPr>
      </w:pPr>
      <w:bookmarkStart w:id="4" w:name="_Toc210640480"/>
      <w:r w:rsidRPr="00904F88">
        <w:rPr>
          <w:lang w:val="es-ES"/>
        </w:rPr>
        <w:t>Enlaces a varias hojas de estilo</w:t>
      </w:r>
      <w:bookmarkEnd w:id="4"/>
    </w:p>
    <w:p w14:paraId="7D029CC3" w14:textId="77777777" w:rsidR="00B01564" w:rsidRPr="00904F88" w:rsidRDefault="00B01564" w:rsidP="00B01564">
      <w:pPr>
        <w:rPr>
          <w:lang w:val="es-ES"/>
        </w:rPr>
      </w:pPr>
    </w:p>
    <w:p w14:paraId="328A3168" w14:textId="77777777" w:rsidR="00B01564" w:rsidRPr="00904F88" w:rsidRDefault="00B01564" w:rsidP="00B01564">
      <w:pPr>
        <w:rPr>
          <w:lang w:val="es-ES"/>
        </w:rPr>
      </w:pPr>
    </w:p>
    <w:p w14:paraId="7C6F9779" w14:textId="75AF8781" w:rsidR="00FB06C7" w:rsidRPr="00904F88" w:rsidRDefault="00862CCF" w:rsidP="00FB06C7">
      <w:pPr>
        <w:rPr>
          <w:lang w:val="es-ES"/>
        </w:rPr>
      </w:pPr>
      <w:r w:rsidRPr="00904F88">
        <w:rPr>
          <w:lang w:val="es-ES"/>
        </w:rPr>
        <w:t>Lo</w:t>
      </w:r>
      <w:r w:rsidR="00FB06C7" w:rsidRPr="00904F88">
        <w:rPr>
          <w:lang w:val="es-ES"/>
        </w:rPr>
        <w:t>s enlaces a las hojas de estilo que se escriben en el atributo href pueden ser caminos absolutos (http://... si están en otro servidor público o /... si están en el mismo servidor), pero normalmente son caminos relativos, desde el directorio que contiene la página web hasta el fichero CSS.</w:t>
      </w:r>
    </w:p>
    <w:p w14:paraId="6012F9DC" w14:textId="77777777" w:rsidR="00FB06C7" w:rsidRPr="00904F88" w:rsidRDefault="00FB06C7" w:rsidP="00FB06C7">
      <w:pPr>
        <w:rPr>
          <w:lang w:val="es-ES"/>
        </w:rPr>
      </w:pPr>
      <w:r w:rsidRPr="00904F88">
        <w:rPr>
          <w:lang w:val="es-ES"/>
        </w:rPr>
        <w:t>La imagen siguiente muestra cuatro ejemplos de enlaces a hojas de estilo, dependiendo de la estructura de directorios del sitio web.</w:t>
      </w:r>
    </w:p>
    <w:p w14:paraId="6FA09CF1" w14:textId="35322E73" w:rsidR="00B01564" w:rsidRPr="00904F88" w:rsidRDefault="00862CCF" w:rsidP="00B01564">
      <w:pPr>
        <w:rPr>
          <w:lang w:val="es-ES"/>
        </w:rPr>
      </w:pPr>
      <w:r w:rsidRPr="00904F88">
        <w:rPr>
          <w:noProof/>
          <w:lang w:val="es-ES"/>
        </w:rPr>
        <w:drawing>
          <wp:inline distT="0" distB="0" distL="0" distR="0" wp14:anchorId="612CB7FC" wp14:editId="487CA235">
            <wp:extent cx="6300470" cy="4004310"/>
            <wp:effectExtent l="0" t="0" r="5080" b="0"/>
            <wp:docPr id="101407851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78514" name="Imagen 1" descr="Interfaz de usuario gráfica, Aplicación&#10;&#10;El contenido generado por IA puede ser incorrecto."/>
                    <pic:cNvPicPr/>
                  </pic:nvPicPr>
                  <pic:blipFill>
                    <a:blip r:embed="rId17"/>
                    <a:stretch>
                      <a:fillRect/>
                    </a:stretch>
                  </pic:blipFill>
                  <pic:spPr>
                    <a:xfrm>
                      <a:off x="0" y="0"/>
                      <a:ext cx="6300470" cy="4004310"/>
                    </a:xfrm>
                    <a:prstGeom prst="rect">
                      <a:avLst/>
                    </a:prstGeom>
                  </pic:spPr>
                </pic:pic>
              </a:graphicData>
            </a:graphic>
          </wp:inline>
        </w:drawing>
      </w:r>
    </w:p>
    <w:p w14:paraId="4C87EAFD" w14:textId="77777777" w:rsidR="00B01564" w:rsidRPr="00904F88" w:rsidRDefault="00B01564" w:rsidP="008E1BFF">
      <w:pPr>
        <w:rPr>
          <w:lang w:val="es-ES"/>
        </w:rPr>
      </w:pPr>
    </w:p>
    <w:p w14:paraId="37B47C7D" w14:textId="77777777" w:rsidR="002F04AE" w:rsidRPr="00904F88" w:rsidRDefault="002F04AE" w:rsidP="002F04AE">
      <w:pPr>
        <w:rPr>
          <w:lang w:val="es-ES"/>
        </w:rPr>
      </w:pPr>
      <w:r w:rsidRPr="00904F88">
        <w:rPr>
          <w:lang w:val="es-ES"/>
        </w:rPr>
        <w:t>En el siguiente ejemplo creamos una hoja de estilos css en la carpeta css y una pagina web llamada estilosenlazados.html y un fichero estilos1.css.</w:t>
      </w:r>
    </w:p>
    <w:p w14:paraId="5EE8FA07" w14:textId="77777777" w:rsidR="00CA589F" w:rsidRPr="00904F88" w:rsidRDefault="00CA589F" w:rsidP="002F04AE">
      <w:pPr>
        <w:rPr>
          <w:lang w:val="es-ES"/>
        </w:rPr>
      </w:pPr>
    </w:p>
    <w:p w14:paraId="0D81F9FB" w14:textId="2828E542" w:rsidR="00CA589F" w:rsidRPr="00904F88" w:rsidRDefault="00BF0C35" w:rsidP="002F04AE">
      <w:pPr>
        <w:rPr>
          <w:lang w:val="es-ES"/>
        </w:rPr>
      </w:pPr>
      <w:r w:rsidRPr="00904F88">
        <w:rPr>
          <w:noProof/>
          <w:lang w:val="es-ES"/>
        </w:rPr>
        <w:lastRenderedPageBreak/>
        <w:drawing>
          <wp:inline distT="0" distB="0" distL="0" distR="0" wp14:anchorId="2200E350" wp14:editId="7C035D8D">
            <wp:extent cx="2232660" cy="1021080"/>
            <wp:effectExtent l="0" t="0" r="0" b="7620"/>
            <wp:docPr id="1814972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660" cy="1021080"/>
                    </a:xfrm>
                    <a:prstGeom prst="rect">
                      <a:avLst/>
                    </a:prstGeom>
                    <a:noFill/>
                    <a:ln>
                      <a:noFill/>
                    </a:ln>
                  </pic:spPr>
                </pic:pic>
              </a:graphicData>
            </a:graphic>
          </wp:inline>
        </w:drawing>
      </w:r>
    </w:p>
    <w:p w14:paraId="53DEF3C2" w14:textId="77777777" w:rsidR="00862CCF" w:rsidRPr="00904F88" w:rsidRDefault="00862CCF" w:rsidP="008E1BFF">
      <w:pPr>
        <w:rPr>
          <w:lang w:val="es-ES"/>
        </w:rPr>
      </w:pPr>
    </w:p>
    <w:p w14:paraId="2B50EB8C" w14:textId="30A09EDF" w:rsidR="004B15B2" w:rsidRPr="00015106" w:rsidRDefault="0043496A" w:rsidP="008E1BFF">
      <w:pPr>
        <w:rPr>
          <w:b/>
          <w:bCs/>
          <w:u w:val="single"/>
        </w:rPr>
      </w:pPr>
      <w:r w:rsidRPr="00015106">
        <w:rPr>
          <w:b/>
          <w:bCs/>
          <w:u w:val="single"/>
        </w:rPr>
        <w:t>e</w:t>
      </w:r>
      <w:r w:rsidR="004B15B2" w:rsidRPr="00015106">
        <w:rPr>
          <w:b/>
          <w:bCs/>
          <w:u w:val="single"/>
        </w:rPr>
        <w:t>stilos1.css</w:t>
      </w:r>
    </w:p>
    <w:p w14:paraId="084ECE82" w14:textId="77777777" w:rsidR="004B15B2" w:rsidRPr="00015106" w:rsidRDefault="004B15B2" w:rsidP="008E1BFF"/>
    <w:p w14:paraId="29DF49DE" w14:textId="77777777" w:rsidR="0043496A" w:rsidRPr="00015106"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7BA7D"/>
          <w:sz w:val="21"/>
          <w:szCs w:val="21"/>
        </w:rPr>
        <w:t>p</w:t>
      </w:r>
      <w:r w:rsidRPr="00015106">
        <w:rPr>
          <w:rFonts w:ascii="Consolas" w:hAnsi="Consolas"/>
          <w:color w:val="CCCCCC"/>
          <w:sz w:val="21"/>
          <w:szCs w:val="21"/>
        </w:rPr>
        <w:t xml:space="preserve"> {</w:t>
      </w:r>
    </w:p>
    <w:p w14:paraId="762192B3" w14:textId="77777777" w:rsidR="0043496A" w:rsidRPr="00015106"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rPr>
      </w:pPr>
    </w:p>
    <w:p w14:paraId="0105E10E" w14:textId="77777777" w:rsidR="0043496A" w:rsidRPr="00015106"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color</w:t>
      </w:r>
      <w:r w:rsidRPr="00015106">
        <w:rPr>
          <w:rFonts w:ascii="Consolas" w:hAnsi="Consolas"/>
          <w:color w:val="CCCCCC"/>
          <w:sz w:val="21"/>
          <w:szCs w:val="21"/>
        </w:rPr>
        <w:t xml:space="preserve">: </w:t>
      </w:r>
      <w:r w:rsidRPr="00015106">
        <w:rPr>
          <w:rFonts w:ascii="Consolas" w:hAnsi="Consolas"/>
          <w:color w:val="CE9178"/>
          <w:sz w:val="21"/>
          <w:szCs w:val="21"/>
        </w:rPr>
        <w:t>blue</w:t>
      </w:r>
      <w:r w:rsidRPr="00015106">
        <w:rPr>
          <w:rFonts w:ascii="Consolas" w:hAnsi="Consolas"/>
          <w:color w:val="CCCCCC"/>
          <w:sz w:val="21"/>
          <w:szCs w:val="21"/>
        </w:rPr>
        <w:t>;</w:t>
      </w:r>
    </w:p>
    <w:p w14:paraId="59978BA9" w14:textId="77777777" w:rsidR="0043496A" w:rsidRPr="00015106"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r w:rsidRPr="00015106">
        <w:rPr>
          <w:rFonts w:ascii="Consolas" w:hAnsi="Consolas"/>
          <w:color w:val="9CDCFE"/>
          <w:sz w:val="21"/>
          <w:szCs w:val="21"/>
        </w:rPr>
        <w:t>font-size</w:t>
      </w:r>
      <w:r w:rsidRPr="00015106">
        <w:rPr>
          <w:rFonts w:ascii="Consolas" w:hAnsi="Consolas"/>
          <w:color w:val="CCCCCC"/>
          <w:sz w:val="21"/>
          <w:szCs w:val="21"/>
        </w:rPr>
        <w:t xml:space="preserve">: </w:t>
      </w:r>
      <w:r w:rsidRPr="00015106">
        <w:rPr>
          <w:rFonts w:ascii="Consolas" w:hAnsi="Consolas"/>
          <w:color w:val="B5CEA8"/>
          <w:sz w:val="21"/>
          <w:szCs w:val="21"/>
        </w:rPr>
        <w:t>20px</w:t>
      </w:r>
      <w:r w:rsidRPr="00015106">
        <w:rPr>
          <w:rFonts w:ascii="Consolas" w:hAnsi="Consolas"/>
          <w:color w:val="CCCCCC"/>
          <w:sz w:val="21"/>
          <w:szCs w:val="21"/>
        </w:rPr>
        <w:t xml:space="preserve">; </w:t>
      </w:r>
    </w:p>
    <w:p w14:paraId="25D5A75E" w14:textId="77777777" w:rsidR="0043496A" w:rsidRPr="00015106"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w:t>
      </w:r>
    </w:p>
    <w:p w14:paraId="10827F58" w14:textId="77777777" w:rsidR="0043496A" w:rsidRPr="00015106"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rPr>
      </w:pPr>
    </w:p>
    <w:p w14:paraId="795BFD4D" w14:textId="77777777" w:rsidR="0043496A" w:rsidRPr="00015106"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7BA7D"/>
          <w:sz w:val="21"/>
          <w:szCs w:val="21"/>
        </w:rPr>
        <w:t>div</w:t>
      </w:r>
      <w:r w:rsidRPr="00015106">
        <w:rPr>
          <w:rFonts w:ascii="Consolas" w:hAnsi="Consolas"/>
          <w:color w:val="CCCCCC"/>
          <w:sz w:val="21"/>
          <w:szCs w:val="21"/>
        </w:rPr>
        <w:t xml:space="preserve"> {</w:t>
      </w:r>
    </w:p>
    <w:p w14:paraId="591164DD" w14:textId="77777777" w:rsidR="0043496A" w:rsidRPr="00015106"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border</w:t>
      </w:r>
      <w:r w:rsidRPr="00015106">
        <w:rPr>
          <w:rFonts w:ascii="Consolas" w:hAnsi="Consolas"/>
          <w:color w:val="CCCCCC"/>
          <w:sz w:val="21"/>
          <w:szCs w:val="21"/>
        </w:rPr>
        <w:t xml:space="preserve">: </w:t>
      </w:r>
      <w:r w:rsidRPr="00015106">
        <w:rPr>
          <w:rFonts w:ascii="Consolas" w:hAnsi="Consolas"/>
          <w:color w:val="B5CEA8"/>
          <w:sz w:val="21"/>
          <w:szCs w:val="21"/>
        </w:rPr>
        <w:t>2px</w:t>
      </w:r>
      <w:r w:rsidRPr="00015106">
        <w:rPr>
          <w:rFonts w:ascii="Consolas" w:hAnsi="Consolas"/>
          <w:color w:val="CCCCCC"/>
          <w:sz w:val="21"/>
          <w:szCs w:val="21"/>
        </w:rPr>
        <w:t xml:space="preserve"> </w:t>
      </w:r>
      <w:r w:rsidRPr="00015106">
        <w:rPr>
          <w:rFonts w:ascii="Consolas" w:hAnsi="Consolas"/>
          <w:color w:val="CE9178"/>
          <w:sz w:val="21"/>
          <w:szCs w:val="21"/>
        </w:rPr>
        <w:t>solid</w:t>
      </w:r>
      <w:r w:rsidRPr="00015106">
        <w:rPr>
          <w:rFonts w:ascii="Consolas" w:hAnsi="Consolas"/>
          <w:color w:val="CCCCCC"/>
          <w:sz w:val="21"/>
          <w:szCs w:val="21"/>
        </w:rPr>
        <w:t xml:space="preserve"> </w:t>
      </w:r>
      <w:r w:rsidRPr="00015106">
        <w:rPr>
          <w:rFonts w:ascii="Consolas" w:hAnsi="Consolas"/>
          <w:color w:val="CE9178"/>
          <w:sz w:val="21"/>
          <w:szCs w:val="21"/>
        </w:rPr>
        <w:t>black</w:t>
      </w:r>
      <w:r w:rsidRPr="00015106">
        <w:rPr>
          <w:rFonts w:ascii="Consolas" w:hAnsi="Consolas"/>
          <w:color w:val="CCCCCC"/>
          <w:sz w:val="21"/>
          <w:szCs w:val="21"/>
        </w:rPr>
        <w:t>;</w:t>
      </w:r>
    </w:p>
    <w:p w14:paraId="0B574FB9" w14:textId="77777777" w:rsidR="0043496A" w:rsidRPr="00015106"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padding</w:t>
      </w:r>
      <w:r w:rsidRPr="00015106">
        <w:rPr>
          <w:rFonts w:ascii="Consolas" w:hAnsi="Consolas"/>
          <w:color w:val="CCCCCC"/>
          <w:sz w:val="21"/>
          <w:szCs w:val="21"/>
        </w:rPr>
        <w:t xml:space="preserve">: </w:t>
      </w:r>
      <w:r w:rsidRPr="00015106">
        <w:rPr>
          <w:rFonts w:ascii="Consolas" w:hAnsi="Consolas"/>
          <w:color w:val="B5CEA8"/>
          <w:sz w:val="21"/>
          <w:szCs w:val="21"/>
        </w:rPr>
        <w:t>10px</w:t>
      </w:r>
      <w:r w:rsidRPr="00015106">
        <w:rPr>
          <w:rFonts w:ascii="Consolas" w:hAnsi="Consolas"/>
          <w:color w:val="CCCCCC"/>
          <w:sz w:val="21"/>
          <w:szCs w:val="21"/>
        </w:rPr>
        <w:t>;</w:t>
      </w:r>
    </w:p>
    <w:p w14:paraId="2F9A3317" w14:textId="77777777" w:rsidR="0043496A" w:rsidRPr="00015106"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margin</w:t>
      </w:r>
      <w:r w:rsidRPr="00015106">
        <w:rPr>
          <w:rFonts w:ascii="Consolas" w:hAnsi="Consolas"/>
          <w:color w:val="CCCCCC"/>
          <w:sz w:val="21"/>
          <w:szCs w:val="21"/>
        </w:rPr>
        <w:t xml:space="preserve">: </w:t>
      </w:r>
      <w:r w:rsidRPr="00015106">
        <w:rPr>
          <w:rFonts w:ascii="Consolas" w:hAnsi="Consolas"/>
          <w:color w:val="B5CEA8"/>
          <w:sz w:val="21"/>
          <w:szCs w:val="21"/>
        </w:rPr>
        <w:t>10px</w:t>
      </w:r>
      <w:r w:rsidRPr="00015106">
        <w:rPr>
          <w:rFonts w:ascii="Consolas" w:hAnsi="Consolas"/>
          <w:color w:val="CCCCCC"/>
          <w:sz w:val="21"/>
          <w:szCs w:val="21"/>
        </w:rPr>
        <w:t>;</w:t>
      </w:r>
    </w:p>
    <w:p w14:paraId="49A6CCC0" w14:textId="77777777" w:rsidR="0043496A" w:rsidRPr="00015106"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background-color</w:t>
      </w:r>
      <w:r w:rsidRPr="00015106">
        <w:rPr>
          <w:rFonts w:ascii="Consolas" w:hAnsi="Consolas"/>
          <w:color w:val="CCCCCC"/>
          <w:sz w:val="21"/>
          <w:szCs w:val="21"/>
        </w:rPr>
        <w:t xml:space="preserve">: </w:t>
      </w:r>
      <w:r w:rsidRPr="00015106">
        <w:rPr>
          <w:rFonts w:ascii="Consolas" w:hAnsi="Consolas"/>
          <w:color w:val="CE9178"/>
          <w:sz w:val="21"/>
          <w:szCs w:val="21"/>
        </w:rPr>
        <w:t>lightgray</w:t>
      </w:r>
      <w:r w:rsidRPr="00015106">
        <w:rPr>
          <w:rFonts w:ascii="Consolas" w:hAnsi="Consolas"/>
          <w:color w:val="CCCCCC"/>
          <w:sz w:val="21"/>
          <w:szCs w:val="21"/>
        </w:rPr>
        <w:t>;</w:t>
      </w:r>
    </w:p>
    <w:p w14:paraId="1F09C1F6" w14:textId="77777777" w:rsidR="0043496A" w:rsidRPr="00904F88"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w:t>
      </w:r>
    </w:p>
    <w:p w14:paraId="21FB8691" w14:textId="77777777" w:rsidR="004B15B2" w:rsidRPr="00904F88" w:rsidRDefault="004B15B2" w:rsidP="008E1BFF">
      <w:pPr>
        <w:rPr>
          <w:lang w:val="es-ES"/>
        </w:rPr>
      </w:pPr>
    </w:p>
    <w:p w14:paraId="3196CDDE" w14:textId="5761990A" w:rsidR="00A434A0" w:rsidRPr="00904F88" w:rsidRDefault="00A434A0" w:rsidP="008E1BFF">
      <w:pPr>
        <w:rPr>
          <w:lang w:val="es-ES"/>
        </w:rPr>
      </w:pPr>
      <w:r w:rsidRPr="00904F88">
        <w:rPr>
          <w:lang w:val="es-ES"/>
        </w:rPr>
        <w:t xml:space="preserve">Como hemos visto anteriormente enlazamos la hoja de estilo con </w:t>
      </w:r>
      <w:r w:rsidR="00C0639B" w:rsidRPr="00904F88">
        <w:rPr>
          <w:lang w:val="es-ES"/>
        </w:rPr>
        <w:t>la etiqueta &lt;rel&gt; como sigue</w:t>
      </w:r>
    </w:p>
    <w:p w14:paraId="4F37AFC1" w14:textId="5E1B92D1" w:rsidR="00C0639B" w:rsidRPr="00904F88" w:rsidRDefault="00C0639B" w:rsidP="008E1BFF">
      <w:pPr>
        <w:rPr>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link</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rel</w:t>
      </w:r>
      <w:r w:rsidRPr="00904F88">
        <w:rPr>
          <w:rFonts w:ascii="Consolas" w:hAnsi="Consolas"/>
          <w:color w:val="CCCCCC"/>
          <w:sz w:val="21"/>
          <w:szCs w:val="21"/>
          <w:lang w:val="es-ES"/>
        </w:rPr>
        <w:t>=</w:t>
      </w:r>
      <w:r w:rsidRPr="00904F88">
        <w:rPr>
          <w:rFonts w:ascii="Consolas" w:hAnsi="Consolas"/>
          <w:color w:val="CE9178"/>
          <w:sz w:val="21"/>
          <w:szCs w:val="21"/>
          <w:lang w:val="es-ES"/>
        </w:rPr>
        <w:t>"stylesheet"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"./css/estilos1.css"</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 xml:space="preserve">/&gt; </w:t>
      </w:r>
      <w:r w:rsidRPr="00904F88">
        <w:rPr>
          <w:lang w:val="es-ES"/>
        </w:rPr>
        <w:t>en rel se indica que el enlace es a una hoja de estilos y en href la url del fichero.</w:t>
      </w:r>
    </w:p>
    <w:p w14:paraId="0CBDF7DC" w14:textId="77777777" w:rsidR="00C0639B" w:rsidRPr="00904F88" w:rsidRDefault="00C0639B" w:rsidP="008E1BFF">
      <w:pPr>
        <w:rPr>
          <w:lang w:val="es-ES"/>
        </w:rPr>
      </w:pPr>
    </w:p>
    <w:p w14:paraId="545559BC" w14:textId="22A317A7" w:rsidR="0043496A" w:rsidRPr="00015106" w:rsidRDefault="00A434A0" w:rsidP="008E1BFF">
      <w:pPr>
        <w:rPr>
          <w:b/>
          <w:bCs/>
          <w:u w:val="single"/>
        </w:rPr>
      </w:pPr>
      <w:r w:rsidRPr="00015106">
        <w:rPr>
          <w:b/>
          <w:bCs/>
          <w:u w:val="single"/>
        </w:rPr>
        <w:t>estilosenlazados.html</w:t>
      </w:r>
    </w:p>
    <w:p w14:paraId="1E97B14E" w14:textId="77777777" w:rsidR="00A434A0" w:rsidRPr="00015106"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3C79C3C5" w14:textId="77777777" w:rsidR="00A434A0" w:rsidRPr="00015106"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808080"/>
          <w:sz w:val="21"/>
          <w:szCs w:val="21"/>
        </w:rPr>
        <w:t>&gt;</w:t>
      </w:r>
    </w:p>
    <w:p w14:paraId="26582C84" w14:textId="77777777" w:rsidR="00A434A0" w:rsidRPr="00015106"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rPr>
      </w:pPr>
    </w:p>
    <w:p w14:paraId="1FB09687" w14:textId="77777777" w:rsidR="00A434A0" w:rsidRPr="00015106"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548B72F6"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04C630DF"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Ejemplo estilos</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424D84E6" w14:textId="77777777" w:rsidR="00A434A0" w:rsidRPr="008702AC"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8702AC">
        <w:rPr>
          <w:rFonts w:ascii="Consolas" w:hAnsi="Consolas"/>
          <w:color w:val="808080"/>
          <w:sz w:val="21"/>
          <w:szCs w:val="21"/>
        </w:rPr>
        <w:t>&lt;</w:t>
      </w:r>
      <w:r w:rsidRPr="008702AC">
        <w:rPr>
          <w:rFonts w:ascii="Consolas" w:hAnsi="Consolas"/>
          <w:color w:val="569CD6"/>
          <w:sz w:val="21"/>
          <w:szCs w:val="21"/>
        </w:rPr>
        <w:t>link</w:t>
      </w:r>
      <w:r w:rsidRPr="008702AC">
        <w:rPr>
          <w:rFonts w:ascii="Consolas" w:hAnsi="Consolas"/>
          <w:color w:val="CCCCCC"/>
          <w:sz w:val="21"/>
          <w:szCs w:val="21"/>
        </w:rPr>
        <w:t xml:space="preserve"> </w:t>
      </w:r>
      <w:r w:rsidRPr="008702AC">
        <w:rPr>
          <w:rFonts w:ascii="Consolas" w:hAnsi="Consolas"/>
          <w:color w:val="9CDCFE"/>
          <w:sz w:val="21"/>
          <w:szCs w:val="21"/>
        </w:rPr>
        <w:t>rel</w:t>
      </w:r>
      <w:r w:rsidRPr="008702AC">
        <w:rPr>
          <w:rFonts w:ascii="Consolas" w:hAnsi="Consolas"/>
          <w:color w:val="CCCCCC"/>
          <w:sz w:val="21"/>
          <w:szCs w:val="21"/>
        </w:rPr>
        <w:t>=</w:t>
      </w:r>
      <w:r w:rsidRPr="008702AC">
        <w:rPr>
          <w:rFonts w:ascii="Consolas" w:hAnsi="Consolas"/>
          <w:color w:val="CE9178"/>
          <w:sz w:val="21"/>
          <w:szCs w:val="21"/>
        </w:rPr>
        <w:t>"stylesheet"</w:t>
      </w:r>
      <w:r w:rsidRPr="008702AC">
        <w:rPr>
          <w:rFonts w:ascii="Consolas" w:hAnsi="Consolas"/>
          <w:color w:val="CCCCCC"/>
          <w:sz w:val="21"/>
          <w:szCs w:val="21"/>
        </w:rPr>
        <w:t xml:space="preserve"> </w:t>
      </w:r>
      <w:r w:rsidRPr="008702AC">
        <w:rPr>
          <w:rFonts w:ascii="Consolas" w:hAnsi="Consolas"/>
          <w:color w:val="9CDCFE"/>
          <w:sz w:val="21"/>
          <w:szCs w:val="21"/>
        </w:rPr>
        <w:t>href</w:t>
      </w:r>
      <w:r w:rsidRPr="008702AC">
        <w:rPr>
          <w:rFonts w:ascii="Consolas" w:hAnsi="Consolas"/>
          <w:color w:val="CCCCCC"/>
          <w:sz w:val="21"/>
          <w:szCs w:val="21"/>
        </w:rPr>
        <w:t>=</w:t>
      </w:r>
      <w:r w:rsidRPr="008702AC">
        <w:rPr>
          <w:rFonts w:ascii="Consolas" w:hAnsi="Consolas"/>
          <w:color w:val="CE9178"/>
          <w:sz w:val="21"/>
          <w:szCs w:val="21"/>
        </w:rPr>
        <w:t>"./css/estilos1.css"</w:t>
      </w:r>
      <w:r w:rsidRPr="008702AC">
        <w:rPr>
          <w:rFonts w:ascii="Consolas" w:hAnsi="Consolas"/>
          <w:color w:val="CCCCCC"/>
          <w:sz w:val="21"/>
          <w:szCs w:val="21"/>
        </w:rPr>
        <w:t xml:space="preserve"> </w:t>
      </w:r>
      <w:r w:rsidRPr="008702AC">
        <w:rPr>
          <w:rFonts w:ascii="Consolas" w:hAnsi="Consolas"/>
          <w:color w:val="808080"/>
          <w:sz w:val="21"/>
          <w:szCs w:val="21"/>
        </w:rPr>
        <w:t>/&gt;</w:t>
      </w:r>
    </w:p>
    <w:p w14:paraId="32F033A3" w14:textId="77777777" w:rsidR="00A434A0" w:rsidRPr="00015106"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43F9C403" w14:textId="77777777" w:rsidR="00A434A0" w:rsidRPr="00015106"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rPr>
      </w:pPr>
    </w:p>
    <w:p w14:paraId="5FE19216" w14:textId="77777777" w:rsidR="00A434A0" w:rsidRPr="00015106"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6BAE3E84" w14:textId="77777777" w:rsidR="00A434A0" w:rsidRPr="00015106"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rPr>
      </w:pPr>
    </w:p>
    <w:p w14:paraId="16A136B5" w14:textId="77777777" w:rsidR="00A434A0" w:rsidRPr="00015106"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"page"</w:t>
      </w:r>
      <w:r w:rsidRPr="00015106">
        <w:rPr>
          <w:rFonts w:ascii="Consolas" w:hAnsi="Consolas"/>
          <w:color w:val="808080"/>
          <w:sz w:val="21"/>
          <w:szCs w:val="21"/>
        </w:rPr>
        <w:t>&gt;</w:t>
      </w:r>
    </w:p>
    <w:p w14:paraId="41BC6ED5"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Título de la página.</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74F4BA3E"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Me encanta Manzanita. Lo veo en Twitch o Youtube todos los días.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B99C6B2"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05688358"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5837102"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E930961"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9DBBC29"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62ADC76C" w14:textId="062B2D9A" w:rsidR="008C465F" w:rsidRPr="00904F88" w:rsidRDefault="008C465F" w:rsidP="008E1BFF">
      <w:pPr>
        <w:rPr>
          <w:lang w:val="es-ES"/>
        </w:rPr>
      </w:pPr>
    </w:p>
    <w:p w14:paraId="37667922" w14:textId="003B379F" w:rsidR="008C50AA" w:rsidRPr="00904F88" w:rsidRDefault="008C50AA" w:rsidP="008E1BFF">
      <w:pPr>
        <w:rPr>
          <w:lang w:val="es-ES"/>
        </w:rPr>
      </w:pPr>
      <w:r w:rsidRPr="00904F88">
        <w:rPr>
          <w:lang w:val="es-ES"/>
        </w:rPr>
        <w:t>Como se vería en el navegador es:</w:t>
      </w:r>
    </w:p>
    <w:p w14:paraId="4F4534F3" w14:textId="77777777" w:rsidR="008C50AA" w:rsidRPr="00904F88" w:rsidRDefault="008C50AA" w:rsidP="008E1BFF">
      <w:pPr>
        <w:rPr>
          <w:lang w:val="es-ES"/>
        </w:rPr>
      </w:pPr>
    </w:p>
    <w:p w14:paraId="6DE84BA3" w14:textId="03AA8F80" w:rsidR="008C50AA" w:rsidRPr="00904F88" w:rsidRDefault="008C50AA" w:rsidP="008E1BFF">
      <w:pPr>
        <w:rPr>
          <w:lang w:val="es-ES"/>
        </w:rPr>
      </w:pPr>
      <w:r w:rsidRPr="00904F88">
        <w:rPr>
          <w:noProof/>
          <w:lang w:val="es-ES"/>
        </w:rPr>
        <w:drawing>
          <wp:inline distT="0" distB="0" distL="0" distR="0" wp14:anchorId="414FC88A" wp14:editId="1CC7464C">
            <wp:extent cx="6300470" cy="2508250"/>
            <wp:effectExtent l="0" t="0" r="5080" b="6350"/>
            <wp:docPr id="11417400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0035" name="Imagen 1" descr="Texto&#10;&#10;El contenido generado por IA puede ser incorrecto."/>
                    <pic:cNvPicPr/>
                  </pic:nvPicPr>
                  <pic:blipFill>
                    <a:blip r:embed="rId19"/>
                    <a:stretch>
                      <a:fillRect/>
                    </a:stretch>
                  </pic:blipFill>
                  <pic:spPr>
                    <a:xfrm>
                      <a:off x="0" y="0"/>
                      <a:ext cx="6300470" cy="2508250"/>
                    </a:xfrm>
                    <a:prstGeom prst="rect">
                      <a:avLst/>
                    </a:prstGeom>
                  </pic:spPr>
                </pic:pic>
              </a:graphicData>
            </a:graphic>
          </wp:inline>
        </w:drawing>
      </w:r>
    </w:p>
    <w:p w14:paraId="313B1814" w14:textId="77777777" w:rsidR="008C50AA" w:rsidRPr="00904F88" w:rsidRDefault="008C50AA" w:rsidP="008E1BFF">
      <w:pPr>
        <w:rPr>
          <w:lang w:val="es-ES"/>
        </w:rPr>
      </w:pPr>
    </w:p>
    <w:p w14:paraId="0A2CE149" w14:textId="77777777" w:rsidR="00192D04" w:rsidRPr="00904F88" w:rsidRDefault="00192D04" w:rsidP="00192D04">
      <w:pPr>
        <w:rPr>
          <w:lang w:val="es-ES"/>
        </w:rPr>
      </w:pPr>
      <w:r w:rsidRPr="00904F88">
        <w:rPr>
          <w:lang w:val="es-ES"/>
        </w:rPr>
        <w:t>Se pueden enlazar dos o más hojas de estilo, con lo que el código fuente contendrá tantas etiquetas &lt;link&gt; como hojas enlazadas:</w:t>
      </w:r>
    </w:p>
    <w:p w14:paraId="76CB5AB3" w14:textId="77777777" w:rsidR="00192D04" w:rsidRPr="008702AC" w:rsidRDefault="00192D04" w:rsidP="00192D04">
      <w:r w:rsidRPr="008702AC">
        <w:t>&lt;link rel="stylesheet" href="estilo-1.css"&gt;</w:t>
      </w:r>
    </w:p>
    <w:p w14:paraId="7263732B" w14:textId="77777777" w:rsidR="00192D04" w:rsidRPr="008702AC" w:rsidRDefault="00192D04" w:rsidP="00192D04">
      <w:r w:rsidRPr="008702AC">
        <w:t>&lt;link rel="stylesheet" href="estilo-2.css"&gt;</w:t>
      </w:r>
    </w:p>
    <w:p w14:paraId="6C46396C" w14:textId="77777777" w:rsidR="00192D04" w:rsidRPr="00904F88" w:rsidRDefault="00192D04" w:rsidP="00192D04">
      <w:pPr>
        <w:rPr>
          <w:lang w:val="es-ES"/>
        </w:rPr>
      </w:pPr>
      <w:r w:rsidRPr="00904F88">
        <w:rPr>
          <w:lang w:val="es-ES"/>
        </w:rPr>
        <w:t>En este caso, el navegador aplica las dos hojas de estilo a la página web, una tras otra. Si un elemento está definido en las dos hojas, el navegador hará lo que diga la última hoja de estilo de la lista.</w:t>
      </w:r>
    </w:p>
    <w:p w14:paraId="1D5663BD" w14:textId="77777777" w:rsidR="008C465F" w:rsidRPr="00904F88" w:rsidRDefault="008C465F" w:rsidP="008E1BFF">
      <w:pPr>
        <w:rPr>
          <w:lang w:val="es-ES"/>
        </w:rPr>
      </w:pPr>
    </w:p>
    <w:p w14:paraId="563BBD74" w14:textId="77777777" w:rsidR="00A757F6" w:rsidRPr="00904F88" w:rsidRDefault="00A757F6" w:rsidP="00A757F6">
      <w:pPr>
        <w:pStyle w:val="Ttulo2"/>
        <w:rPr>
          <w:lang w:val="es-ES"/>
        </w:rPr>
      </w:pPr>
      <w:bookmarkStart w:id="5" w:name="_Toc210640481"/>
      <w:r w:rsidRPr="00904F88">
        <w:rPr>
          <w:lang w:val="es-ES"/>
        </w:rPr>
        <w:t>Estilos en cascada</w:t>
      </w:r>
      <w:bookmarkEnd w:id="5"/>
    </w:p>
    <w:p w14:paraId="08FB3D73" w14:textId="77777777" w:rsidR="008C50AA" w:rsidRPr="00904F88" w:rsidRDefault="008C50AA" w:rsidP="00A757F6">
      <w:pPr>
        <w:rPr>
          <w:lang w:val="es-ES"/>
        </w:rPr>
      </w:pPr>
    </w:p>
    <w:p w14:paraId="4CDFF22B" w14:textId="574EE6DB" w:rsidR="00A757F6" w:rsidRPr="00904F88" w:rsidRDefault="00A757F6" w:rsidP="00A757F6">
      <w:pPr>
        <w:rPr>
          <w:lang w:val="es-ES"/>
        </w:rPr>
      </w:pPr>
      <w:r w:rsidRPr="00904F88">
        <w:rPr>
          <w:lang w:val="es-ES"/>
        </w:rPr>
        <w:t>El formato final de cualquier elemento depende de la combinación de todas las propiedades que afectan al elemento. La denominación de hojas de estilo </w:t>
      </w:r>
      <w:r w:rsidRPr="00904F88">
        <w:rPr>
          <w:b/>
          <w:bCs/>
          <w:lang w:val="es-ES"/>
        </w:rPr>
        <w:t>en cascada</w:t>
      </w:r>
      <w:r w:rsidRPr="00904F88">
        <w:rPr>
          <w:lang w:val="es-ES"/>
        </w:rPr>
        <w:t> hace referencia precisamente a este hecho. En la lección </w:t>
      </w:r>
      <w:r w:rsidRPr="00904F88">
        <w:rPr>
          <w:b/>
          <w:bCs/>
          <w:lang w:val="es-ES"/>
        </w:rPr>
        <w:t>Estilos en cascada</w:t>
      </w:r>
      <w:r w:rsidRPr="00904F88">
        <w:rPr>
          <w:lang w:val="es-ES"/>
        </w:rPr>
        <w:t> se detallan las reglas que emplean los navegadores.</w:t>
      </w:r>
    </w:p>
    <w:p w14:paraId="4DC01B53" w14:textId="77777777" w:rsidR="009A7DB6" w:rsidRPr="00904F88" w:rsidRDefault="00A757F6" w:rsidP="00A757F6">
      <w:pPr>
        <w:rPr>
          <w:lang w:val="es-ES"/>
        </w:rPr>
      </w:pPr>
      <w:r w:rsidRPr="00904F88">
        <w:rPr>
          <w:lang w:val="es-ES"/>
        </w:rPr>
        <w:t>Por ejemplo, una de esas reglas es que a un elemento le afectan todas las propiedades de los elementos en los que está incluido, como muestra el ejemplo siguiente, en el que el color de texto del párrafo &lt;p&gt; viene determinado por la propiedad establecida para el elemento &lt;body&gt;</w:t>
      </w:r>
      <w:r w:rsidR="008C50AA" w:rsidRPr="00904F88">
        <w:rPr>
          <w:lang w:val="es-ES"/>
        </w:rPr>
        <w:t>.</w:t>
      </w:r>
      <w:r w:rsidR="009A7DB6" w:rsidRPr="00904F88">
        <w:rPr>
          <w:lang w:val="es-ES"/>
        </w:rPr>
        <w:t xml:space="preserve"> </w:t>
      </w:r>
    </w:p>
    <w:p w14:paraId="3A3E8B76" w14:textId="77777777" w:rsidR="009A7DB6" w:rsidRPr="00904F88" w:rsidRDefault="009A7DB6" w:rsidP="00A757F6">
      <w:pPr>
        <w:rPr>
          <w:lang w:val="es-ES"/>
        </w:rPr>
      </w:pPr>
    </w:p>
    <w:p w14:paraId="465A2C18" w14:textId="444D43A1" w:rsidR="00A757F6" w:rsidRPr="00904F88" w:rsidRDefault="009A7DB6" w:rsidP="00A757F6">
      <w:pPr>
        <w:rPr>
          <w:lang w:val="es-ES"/>
        </w:rPr>
      </w:pPr>
      <w:r w:rsidRPr="00904F88">
        <w:rPr>
          <w:b/>
          <w:bCs/>
          <w:highlight w:val="yellow"/>
          <w:lang w:val="es-ES"/>
        </w:rPr>
        <w:t>Nota:</w:t>
      </w:r>
      <w:r w:rsidRPr="00904F88">
        <w:rPr>
          <w:highlight w:val="yellow"/>
          <w:lang w:val="es-ES"/>
        </w:rPr>
        <w:t xml:space="preserve"> Por ahora trabajaremos con la hoja de estilos embebida en el HTML por comodidad</w:t>
      </w:r>
    </w:p>
    <w:p w14:paraId="5F33A30C" w14:textId="77777777" w:rsidR="008C50AA" w:rsidRPr="00904F88" w:rsidRDefault="008C50AA" w:rsidP="00A757F6">
      <w:pPr>
        <w:rPr>
          <w:lang w:val="es-ES"/>
        </w:rPr>
      </w:pPr>
    </w:p>
    <w:p w14:paraId="1D65CDF3" w14:textId="3A9ADCDD" w:rsidR="009A7DB6" w:rsidRPr="00904F88" w:rsidRDefault="00557697" w:rsidP="00A757F6">
      <w:pPr>
        <w:rPr>
          <w:lang w:val="es-ES"/>
        </w:rPr>
      </w:pPr>
      <w:r w:rsidRPr="00904F88">
        <w:rPr>
          <w:lang w:val="es-ES"/>
        </w:rPr>
        <w:lastRenderedPageBreak/>
        <w:t>hojasencascada.html</w:t>
      </w:r>
    </w:p>
    <w:p w14:paraId="740D90C5" w14:textId="77777777" w:rsidR="00570F49" w:rsidRPr="00904F88" w:rsidRDefault="00570F49" w:rsidP="00A757F6">
      <w:pPr>
        <w:rPr>
          <w:lang w:val="es-ES"/>
        </w:rPr>
      </w:pPr>
    </w:p>
    <w:p w14:paraId="1D9C5227"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11086C5A"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0B31656E"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010CF14D" w14:textId="59B945ED"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Estilos en cascada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6891BD42" w14:textId="77777777" w:rsidR="00570F49" w:rsidRPr="00015106"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3A168636" w14:textId="77777777" w:rsidR="00570F49" w:rsidRPr="00015106"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0D27A6E1" w14:textId="77777777" w:rsidR="00570F49" w:rsidRPr="00015106"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body</w:t>
      </w:r>
      <w:r w:rsidRPr="00015106">
        <w:rPr>
          <w:rFonts w:ascii="Consolas" w:hAnsi="Consolas"/>
          <w:color w:val="D4D4D4"/>
          <w:sz w:val="21"/>
          <w:szCs w:val="21"/>
        </w:rPr>
        <w:t xml:space="preserve"> {</w:t>
      </w:r>
    </w:p>
    <w:p w14:paraId="4539B05F" w14:textId="77777777" w:rsidR="00570F49" w:rsidRPr="00015106"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513013E9" w14:textId="77777777" w:rsidR="00570F49" w:rsidRPr="00015106"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C78C4F6" w14:textId="77777777" w:rsidR="00570F49" w:rsidRPr="00015106"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rPr>
      </w:pPr>
    </w:p>
    <w:p w14:paraId="0028D9C1" w14:textId="77777777" w:rsidR="00570F49" w:rsidRPr="00015106"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w:t>
      </w:r>
      <w:r w:rsidRPr="00015106">
        <w:rPr>
          <w:rFonts w:ascii="Consolas" w:hAnsi="Consolas"/>
          <w:color w:val="D4D4D4"/>
          <w:sz w:val="21"/>
          <w:szCs w:val="21"/>
        </w:rPr>
        <w:t xml:space="preserve"> {</w:t>
      </w:r>
    </w:p>
    <w:p w14:paraId="3A36600F" w14:textId="77777777" w:rsidR="00570F49" w:rsidRPr="00015106"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lightcoral</w:t>
      </w:r>
      <w:r w:rsidRPr="00015106">
        <w:rPr>
          <w:rFonts w:ascii="Consolas" w:hAnsi="Consolas"/>
          <w:color w:val="D4D4D4"/>
          <w:sz w:val="21"/>
          <w:szCs w:val="21"/>
        </w:rPr>
        <w:t>;</w:t>
      </w:r>
    </w:p>
    <w:p w14:paraId="530FF9F7" w14:textId="77777777" w:rsidR="00570F49" w:rsidRPr="00015106"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6F54AC7" w14:textId="77777777" w:rsidR="00570F49" w:rsidRPr="00015106"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2B428A2A" w14:textId="77777777" w:rsidR="00570F49" w:rsidRPr="00015106"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32BB26E1" w14:textId="77777777" w:rsidR="00570F49" w:rsidRPr="00015106"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rPr>
      </w:pPr>
    </w:p>
    <w:p w14:paraId="50CF535D"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3CBDF785"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ECD6FE6"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A4AA872"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5B67B747" w14:textId="77777777" w:rsidR="00570F49" w:rsidRPr="00904F88" w:rsidRDefault="00570F49" w:rsidP="00A757F6">
      <w:pPr>
        <w:rPr>
          <w:lang w:val="es-ES"/>
        </w:rPr>
      </w:pPr>
    </w:p>
    <w:p w14:paraId="794EC9CC" w14:textId="77777777" w:rsidR="00570F49" w:rsidRPr="00904F88" w:rsidRDefault="00570F49" w:rsidP="00A757F6">
      <w:pPr>
        <w:rPr>
          <w:lang w:val="es-ES"/>
        </w:rPr>
      </w:pPr>
    </w:p>
    <w:p w14:paraId="626C1816" w14:textId="77777777" w:rsidR="00304BE0" w:rsidRPr="00904F88" w:rsidRDefault="00304BE0" w:rsidP="00304BE0">
      <w:pPr>
        <w:pStyle w:val="Ttulo2"/>
        <w:rPr>
          <w:lang w:val="es-ES"/>
        </w:rPr>
      </w:pPr>
      <w:bookmarkStart w:id="6" w:name="_Toc210640482"/>
      <w:r w:rsidRPr="00904F88">
        <w:rPr>
          <w:lang w:val="es-ES"/>
        </w:rPr>
        <w:t>Repetir selectores</w:t>
      </w:r>
      <w:bookmarkEnd w:id="6"/>
    </w:p>
    <w:p w14:paraId="67E4F428" w14:textId="77777777" w:rsidR="00304BE0" w:rsidRPr="00904F88" w:rsidRDefault="00304BE0" w:rsidP="00304BE0">
      <w:pPr>
        <w:rPr>
          <w:lang w:val="es-ES"/>
        </w:rPr>
      </w:pPr>
      <w:r w:rsidRPr="00904F88">
        <w:rPr>
          <w:lang w:val="es-ES"/>
        </w:rPr>
        <w:t>Aunque no es incorrecto, no se aconseja repetir selectores, ya que distribuye la información en varios lugares de la hoja de estilo y eso dificulta la lectura e interpretación de la hoja de estilo a los lectores humanos.</w:t>
      </w:r>
    </w:p>
    <w:p w14:paraId="55779F83" w14:textId="77777777" w:rsidR="00304BE0" w:rsidRPr="00904F88" w:rsidRDefault="00304BE0" w:rsidP="00304BE0">
      <w:pPr>
        <w:rPr>
          <w:lang w:val="es-ES"/>
        </w:rPr>
      </w:pPr>
      <w:r w:rsidRPr="00904F88">
        <w:rPr>
          <w:lang w:val="es-ES"/>
        </w:rPr>
        <w:t>Si se repiten las propiedades, el navegador aplica la propiedad que aparece en último lugar, como muestra el siguiente ejemplo:</w:t>
      </w:r>
    </w:p>
    <w:p w14:paraId="6A780D47" w14:textId="77777777" w:rsidR="006A1B45" w:rsidRPr="00904F88" w:rsidRDefault="006A1B45" w:rsidP="00304BE0">
      <w:pPr>
        <w:rPr>
          <w:lang w:val="es-ES"/>
        </w:rPr>
      </w:pPr>
    </w:p>
    <w:p w14:paraId="5F9E0ED8"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4DAC5A25"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680B29EF"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0F54B6A1"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w:t>
      </w:r>
    </w:p>
    <w:p w14:paraId="3FEEFB2E"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E26F27F"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4731C35C" w14:textId="77777777" w:rsidR="00D309BB" w:rsidRPr="00015106"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blue</w:t>
      </w:r>
      <w:r w:rsidRPr="00015106">
        <w:rPr>
          <w:rFonts w:ascii="Consolas" w:hAnsi="Consolas"/>
          <w:color w:val="D4D4D4"/>
          <w:sz w:val="21"/>
          <w:szCs w:val="21"/>
        </w:rPr>
        <w:t>;</w:t>
      </w:r>
    </w:p>
    <w:p w14:paraId="5B20765D" w14:textId="77777777" w:rsidR="00D309BB" w:rsidRPr="00015106"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w:t>
      </w:r>
    </w:p>
    <w:p w14:paraId="0769B4BE" w14:textId="77777777" w:rsidR="00D309BB" w:rsidRPr="00015106"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rPr>
      </w:pPr>
    </w:p>
    <w:p w14:paraId="7D478029" w14:textId="77777777" w:rsidR="00D309BB" w:rsidRPr="00015106"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3B0CAC5E" w14:textId="77777777" w:rsidR="00D309BB" w:rsidRPr="00015106"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703D5535" w14:textId="77777777" w:rsidR="00D309BB" w:rsidRPr="00015106"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rPr>
      </w:pPr>
    </w:p>
    <w:p w14:paraId="7BFAC1E5" w14:textId="77777777" w:rsidR="00D309BB" w:rsidRPr="00015106"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5DED60E8"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lastRenderedPageBreak/>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6AB81B7"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03E46AC" w14:textId="77777777" w:rsidR="006A1B45" w:rsidRPr="00904F88" w:rsidRDefault="006A1B45" w:rsidP="00304BE0">
      <w:pPr>
        <w:rPr>
          <w:lang w:val="es-ES"/>
        </w:rPr>
      </w:pPr>
    </w:p>
    <w:p w14:paraId="35E5B1F1" w14:textId="2F3BDF36" w:rsidR="00D309BB" w:rsidRPr="00904F88" w:rsidRDefault="00D309BB" w:rsidP="00304BE0">
      <w:pPr>
        <w:rPr>
          <w:lang w:val="es-ES"/>
        </w:rPr>
      </w:pPr>
      <w:r w:rsidRPr="00904F88">
        <w:rPr>
          <w:lang w:val="es-ES"/>
        </w:rPr>
        <w:t>El resultado es que se aplica el mismo estilo a las etiquetas de tipo párrafo</w:t>
      </w:r>
      <w:r w:rsidR="00CD12C9" w:rsidRPr="00904F88">
        <w:rPr>
          <w:lang w:val="es-ES"/>
        </w:rPr>
        <w:t>, el último que aparece en la hoja en cascada</w:t>
      </w:r>
      <w:r w:rsidRPr="00904F88">
        <w:rPr>
          <w:lang w:val="es-ES"/>
        </w:rPr>
        <w:t>:</w:t>
      </w:r>
    </w:p>
    <w:p w14:paraId="6504F691" w14:textId="77777777" w:rsidR="00CD12C9" w:rsidRPr="00904F88" w:rsidRDefault="00CD12C9" w:rsidP="00304BE0">
      <w:pPr>
        <w:rPr>
          <w:lang w:val="es-ES"/>
        </w:rPr>
      </w:pPr>
    </w:p>
    <w:p w14:paraId="1F5EEA48" w14:textId="489C79AF" w:rsidR="00CD12C9" w:rsidRPr="00904F88" w:rsidRDefault="00CD12C9" w:rsidP="00304BE0">
      <w:pPr>
        <w:rPr>
          <w:lang w:val="es-ES"/>
        </w:rPr>
      </w:pPr>
      <w:r w:rsidRPr="00904F88">
        <w:rPr>
          <w:noProof/>
          <w:lang w:val="es-ES"/>
        </w:rPr>
        <w:drawing>
          <wp:inline distT="0" distB="0" distL="0" distR="0" wp14:anchorId="35F51633" wp14:editId="362085FC">
            <wp:extent cx="2810267" cy="1400370"/>
            <wp:effectExtent l="0" t="0" r="9525" b="9525"/>
            <wp:docPr id="87256483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64832" name="Imagen 1" descr="Interfaz de usuario gráfica, Texto, Aplicación&#10;&#10;El contenido generado por IA puede ser incorrecto."/>
                    <pic:cNvPicPr/>
                  </pic:nvPicPr>
                  <pic:blipFill>
                    <a:blip r:embed="rId20"/>
                    <a:stretch>
                      <a:fillRect/>
                    </a:stretch>
                  </pic:blipFill>
                  <pic:spPr>
                    <a:xfrm>
                      <a:off x="0" y="0"/>
                      <a:ext cx="2810267" cy="1400370"/>
                    </a:xfrm>
                    <a:prstGeom prst="rect">
                      <a:avLst/>
                    </a:prstGeom>
                  </pic:spPr>
                </pic:pic>
              </a:graphicData>
            </a:graphic>
          </wp:inline>
        </w:drawing>
      </w:r>
    </w:p>
    <w:p w14:paraId="35EEB7A7" w14:textId="77777777" w:rsidR="00CD12C9" w:rsidRPr="00904F88" w:rsidRDefault="00CD12C9" w:rsidP="00304BE0">
      <w:pPr>
        <w:rPr>
          <w:lang w:val="es-ES"/>
        </w:rPr>
      </w:pPr>
    </w:p>
    <w:p w14:paraId="3688B1F1" w14:textId="77777777" w:rsidR="00CD12C9" w:rsidRPr="00904F88" w:rsidRDefault="00CD12C9" w:rsidP="00304BE0">
      <w:pPr>
        <w:rPr>
          <w:lang w:val="es-ES"/>
        </w:rPr>
      </w:pPr>
    </w:p>
    <w:p w14:paraId="3332D2ED" w14:textId="77777777" w:rsidR="00D309BB" w:rsidRPr="00904F88" w:rsidRDefault="00D309BB" w:rsidP="00304BE0">
      <w:pPr>
        <w:rPr>
          <w:lang w:val="es-ES"/>
        </w:rPr>
      </w:pPr>
    </w:p>
    <w:p w14:paraId="097DBC5D" w14:textId="77777777" w:rsidR="002B5862" w:rsidRPr="00904F88" w:rsidRDefault="002B5862" w:rsidP="00304BE0">
      <w:pPr>
        <w:rPr>
          <w:lang w:val="es-ES"/>
        </w:rPr>
      </w:pPr>
    </w:p>
    <w:p w14:paraId="1144149B" w14:textId="77777777" w:rsidR="002B5862" w:rsidRPr="00904F88" w:rsidRDefault="002B5862" w:rsidP="002B5862">
      <w:pPr>
        <w:pStyle w:val="Ttulo2"/>
        <w:rPr>
          <w:lang w:val="es-ES"/>
        </w:rPr>
      </w:pPr>
      <w:bookmarkStart w:id="7" w:name="_Toc210640483"/>
      <w:r w:rsidRPr="00904F88">
        <w:rPr>
          <w:lang w:val="es-ES"/>
        </w:rPr>
        <w:t>Definir varios selectores simultáneamente</w:t>
      </w:r>
      <w:bookmarkEnd w:id="7"/>
    </w:p>
    <w:p w14:paraId="6BE07B0B" w14:textId="77777777" w:rsidR="009F04D7" w:rsidRPr="00904F88" w:rsidRDefault="009F04D7" w:rsidP="009F04D7">
      <w:pPr>
        <w:rPr>
          <w:lang w:val="es-ES"/>
        </w:rPr>
      </w:pPr>
    </w:p>
    <w:p w14:paraId="7BD7396C" w14:textId="77777777" w:rsidR="002B5862" w:rsidRPr="00904F88" w:rsidRDefault="002B5862" w:rsidP="002B5862">
      <w:pPr>
        <w:rPr>
          <w:lang w:val="es-ES"/>
        </w:rPr>
      </w:pPr>
      <w:r w:rsidRPr="00904F88">
        <w:rPr>
          <w:lang w:val="es-ES"/>
        </w:rPr>
        <w:t>Se pueden definir varios selectores simultáneamente escribiendo los selectores separados por comas, como muestran los siguientes ejemplos:</w:t>
      </w:r>
    </w:p>
    <w:p w14:paraId="74BCA086" w14:textId="77777777" w:rsidR="002B5862" w:rsidRPr="00904F88" w:rsidRDefault="002B5862" w:rsidP="00304BE0">
      <w:pPr>
        <w:rPr>
          <w:lang w:val="es-ES"/>
        </w:rPr>
      </w:pPr>
    </w:p>
    <w:p w14:paraId="5C664E6D" w14:textId="77777777" w:rsidR="003A6315" w:rsidRPr="00015106"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5BDB8ACB" w14:textId="77777777" w:rsidR="003A6315" w:rsidRPr="00015106"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w:t>
      </w:r>
      <w:r w:rsidRPr="00015106">
        <w:rPr>
          <w:rFonts w:ascii="Consolas" w:hAnsi="Consolas"/>
          <w:color w:val="D4D4D4"/>
          <w:sz w:val="21"/>
          <w:szCs w:val="21"/>
        </w:rPr>
        <w:t>,</w:t>
      </w:r>
    </w:p>
    <w:p w14:paraId="10687227" w14:textId="77777777" w:rsidR="003A6315" w:rsidRPr="00015106"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address</w:t>
      </w:r>
      <w:r w:rsidRPr="00015106">
        <w:rPr>
          <w:rFonts w:ascii="Consolas" w:hAnsi="Consolas"/>
          <w:color w:val="D4D4D4"/>
          <w:sz w:val="21"/>
          <w:szCs w:val="21"/>
        </w:rPr>
        <w:t xml:space="preserve"> {</w:t>
      </w:r>
    </w:p>
    <w:p w14:paraId="11F004EF" w14:textId="77777777" w:rsidR="003A6315" w:rsidRPr="00015106"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w:t>
      </w:r>
    </w:p>
    <w:p w14:paraId="3FF9F23B" w14:textId="77777777" w:rsidR="003A6315" w:rsidRPr="00904F88"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72CE9E1E" w14:textId="77777777" w:rsidR="003A6315" w:rsidRPr="00904F88"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B94D92F" w14:textId="77777777" w:rsidR="003A6315" w:rsidRPr="00904F88"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85CDCAF" w14:textId="77777777" w:rsidR="003A6315" w:rsidRPr="00904F88"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D8ADBBF" w14:textId="77777777" w:rsidR="003A6315" w:rsidRPr="00904F88"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31D14BE" w14:textId="77777777" w:rsidR="003A6315" w:rsidRPr="00904F88"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DB17525" w14:textId="77777777" w:rsidR="003A6315" w:rsidRPr="00904F88"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BE7E826" w14:textId="77777777" w:rsidR="003A6315" w:rsidRPr="00904F88"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address</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una dirección </w:t>
      </w:r>
      <w:r w:rsidRPr="00904F88">
        <w:rPr>
          <w:rFonts w:ascii="Consolas" w:hAnsi="Consolas"/>
          <w:color w:val="569CD6"/>
          <w:sz w:val="21"/>
          <w:szCs w:val="21"/>
          <w:lang w:val="es-ES"/>
        </w:rPr>
        <w:t>&amp;lt;</w:t>
      </w:r>
      <w:r w:rsidRPr="00904F88">
        <w:rPr>
          <w:rFonts w:ascii="Consolas" w:hAnsi="Consolas"/>
          <w:color w:val="CCCCCC"/>
          <w:sz w:val="21"/>
          <w:szCs w:val="21"/>
          <w:lang w:val="es-ES"/>
        </w:rPr>
        <w:t>address</w:t>
      </w:r>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address</w:t>
      </w:r>
      <w:r w:rsidRPr="00904F88">
        <w:rPr>
          <w:rFonts w:ascii="Consolas" w:hAnsi="Consolas"/>
          <w:color w:val="808080"/>
          <w:sz w:val="21"/>
          <w:szCs w:val="21"/>
          <w:lang w:val="es-ES"/>
        </w:rPr>
        <w:t>&gt;</w:t>
      </w:r>
    </w:p>
    <w:p w14:paraId="0AC20699" w14:textId="77777777" w:rsidR="003A6315" w:rsidRPr="00904F88"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E914E9A" w14:textId="77777777" w:rsidR="003A6315" w:rsidRPr="00904F88" w:rsidRDefault="003A6315" w:rsidP="00304BE0">
      <w:pPr>
        <w:rPr>
          <w:lang w:val="es-ES"/>
        </w:rPr>
      </w:pPr>
    </w:p>
    <w:p w14:paraId="6C6FA309" w14:textId="77777777" w:rsidR="00647FE3" w:rsidRPr="00904F88" w:rsidRDefault="00647FE3" w:rsidP="00304BE0">
      <w:pPr>
        <w:rPr>
          <w:lang w:val="es-ES"/>
        </w:rPr>
      </w:pPr>
    </w:p>
    <w:p w14:paraId="066F1CD2" w14:textId="77777777" w:rsidR="00647FE3" w:rsidRPr="00904F88" w:rsidRDefault="00647FE3" w:rsidP="00304BE0">
      <w:pPr>
        <w:rPr>
          <w:lang w:val="es-ES"/>
        </w:rPr>
      </w:pPr>
    </w:p>
    <w:p w14:paraId="02BCFDA7" w14:textId="28675F9F" w:rsidR="00647FE3" w:rsidRPr="00904F88" w:rsidRDefault="00647FE3" w:rsidP="00647FE3">
      <w:pPr>
        <w:pStyle w:val="Ttulo1"/>
        <w:rPr>
          <w:lang w:val="es-ES"/>
        </w:rPr>
      </w:pPr>
      <w:bookmarkStart w:id="8" w:name="_Toc210640484"/>
      <w:r w:rsidRPr="00904F88">
        <w:rPr>
          <w:lang w:val="es-ES"/>
        </w:rPr>
        <w:lastRenderedPageBreak/>
        <w:t>Selectores CSS</w:t>
      </w:r>
      <w:bookmarkEnd w:id="8"/>
    </w:p>
    <w:p w14:paraId="1378AB96" w14:textId="77777777" w:rsidR="00647FE3" w:rsidRPr="00904F88" w:rsidRDefault="00647FE3" w:rsidP="00647FE3">
      <w:pPr>
        <w:rPr>
          <w:lang w:val="es-ES"/>
        </w:rPr>
      </w:pPr>
    </w:p>
    <w:p w14:paraId="7A30AD1A" w14:textId="77777777" w:rsidR="00647FE3" w:rsidRPr="00904F88" w:rsidRDefault="00647FE3" w:rsidP="00647FE3">
      <w:pPr>
        <w:rPr>
          <w:lang w:val="es-ES"/>
        </w:rPr>
      </w:pPr>
      <w:r w:rsidRPr="00904F88">
        <w:rPr>
          <w:lang w:val="es-ES"/>
        </w:rPr>
        <w:t>Los selectores CSS son patrones que permiten identificar y seleccionar elementos específicos de un documento HTML para aplicarle estilos, siendo la primera parte de una regla CSS. Existen varios tipos, como los selectores de etiqueta (ej: p), los de ID (ej: #mi-id) para elementos únicos, los de clase (ej: .mi-clase) para elementos reutilizables, los de atributo (ej: [type="text"]), el selector universal (*), y selectores más complejos como los de pseudoclase y pseudoelemento. </w:t>
      </w:r>
    </w:p>
    <w:p w14:paraId="28986A3F" w14:textId="77777777" w:rsidR="00647FE3" w:rsidRPr="00904F88" w:rsidRDefault="00647FE3" w:rsidP="00647FE3">
      <w:pPr>
        <w:rPr>
          <w:lang w:val="es-ES"/>
        </w:rPr>
      </w:pPr>
    </w:p>
    <w:p w14:paraId="75FA3404" w14:textId="06955F97" w:rsidR="001831BF" w:rsidRPr="00904F88" w:rsidRDefault="001831BF" w:rsidP="00647FE3">
      <w:pPr>
        <w:rPr>
          <w:lang w:val="es-ES"/>
        </w:rPr>
      </w:pPr>
      <w:r w:rsidRPr="00904F88">
        <w:rPr>
          <w:lang w:val="es-ES"/>
        </w:rPr>
        <w:t>Los selectores son la parte de las reglas que indican al navegador a qué elementos se van a aplicar las propiedades incluidas en las declaraciones.</w:t>
      </w:r>
    </w:p>
    <w:p w14:paraId="427C2831" w14:textId="77777777" w:rsidR="00647FE3" w:rsidRPr="00904F88" w:rsidRDefault="00647FE3" w:rsidP="00647FE3">
      <w:pPr>
        <w:pStyle w:val="Ttulo2"/>
        <w:shd w:val="clear" w:color="auto" w:fill="FFFFFF"/>
        <w:rPr>
          <w:color w:val="000000"/>
          <w:sz w:val="29"/>
          <w:szCs w:val="29"/>
          <w:lang w:val="es-ES"/>
        </w:rPr>
      </w:pPr>
      <w:bookmarkStart w:id="9" w:name="_Toc210640485"/>
      <w:r w:rsidRPr="00904F88">
        <w:rPr>
          <w:color w:val="000000"/>
          <w:sz w:val="29"/>
          <w:szCs w:val="29"/>
          <w:lang w:val="es-ES"/>
        </w:rPr>
        <w:t>Selector de tipo: E</w:t>
      </w:r>
      <w:bookmarkEnd w:id="9"/>
    </w:p>
    <w:p w14:paraId="3816F6EB" w14:textId="77777777" w:rsidR="00647FE3" w:rsidRPr="00904F88" w:rsidRDefault="00647FE3" w:rsidP="00304BE0">
      <w:pPr>
        <w:rPr>
          <w:lang w:val="es-ES"/>
        </w:rPr>
      </w:pPr>
    </w:p>
    <w:p w14:paraId="0D878AA0" w14:textId="4548F070" w:rsidR="00D309BB" w:rsidRPr="00904F88" w:rsidRDefault="009B199D" w:rsidP="00304BE0">
      <w:pPr>
        <w:rPr>
          <w:lang w:val="es-ES"/>
        </w:rPr>
      </w:pPr>
      <w:r w:rsidRPr="00904F88">
        <w:rPr>
          <w:lang w:val="es-ES"/>
        </w:rPr>
        <w:t>Si se escribe una etiqueta (E), las propiedades afectan a todos los elementos con etiqueta E. En el ejemplo siguiente, todos los párrafos &lt;p&gt; se ven de color rojo.</w:t>
      </w:r>
    </w:p>
    <w:p w14:paraId="50AEB742" w14:textId="77777777" w:rsidR="00570F49" w:rsidRPr="00904F88" w:rsidRDefault="00570F49" w:rsidP="00A757F6">
      <w:pPr>
        <w:rPr>
          <w:lang w:val="es-ES"/>
        </w:rPr>
      </w:pPr>
    </w:p>
    <w:p w14:paraId="68FA04F8" w14:textId="09A43B62" w:rsidR="006A4BE1" w:rsidRPr="00904F88" w:rsidRDefault="006A4BE1" w:rsidP="00A757F6">
      <w:pPr>
        <w:rPr>
          <w:lang w:val="es-ES"/>
        </w:rPr>
      </w:pPr>
      <w:r w:rsidRPr="00904F88">
        <w:rPr>
          <w:noProof/>
          <w:lang w:val="es-ES"/>
        </w:rPr>
        <w:drawing>
          <wp:inline distT="0" distB="0" distL="0" distR="0" wp14:anchorId="7C86C1D1" wp14:editId="261BC20D">
            <wp:extent cx="6300470" cy="789940"/>
            <wp:effectExtent l="0" t="0" r="5080" b="0"/>
            <wp:docPr id="106773185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31855" name="Imagen 1" descr="Forma, Rectángulo&#10;&#10;El contenido generado por IA puede ser incorrecto."/>
                    <pic:cNvPicPr/>
                  </pic:nvPicPr>
                  <pic:blipFill>
                    <a:blip r:embed="rId21"/>
                    <a:stretch>
                      <a:fillRect/>
                    </a:stretch>
                  </pic:blipFill>
                  <pic:spPr>
                    <a:xfrm>
                      <a:off x="0" y="0"/>
                      <a:ext cx="6300470" cy="789940"/>
                    </a:xfrm>
                    <a:prstGeom prst="rect">
                      <a:avLst/>
                    </a:prstGeom>
                  </pic:spPr>
                </pic:pic>
              </a:graphicData>
            </a:graphic>
          </wp:inline>
        </w:drawing>
      </w:r>
    </w:p>
    <w:p w14:paraId="495FB907" w14:textId="77777777" w:rsidR="006A4BE1" w:rsidRPr="00904F88" w:rsidRDefault="006A4BE1" w:rsidP="00A757F6">
      <w:pPr>
        <w:rPr>
          <w:lang w:val="es-ES"/>
        </w:rPr>
      </w:pPr>
    </w:p>
    <w:p w14:paraId="57A2BFC7" w14:textId="77777777" w:rsidR="00F22C4F" w:rsidRPr="00904F88" w:rsidRDefault="00F22C4F" w:rsidP="00F22C4F">
      <w:pPr>
        <w:pStyle w:val="Ttulo2"/>
        <w:shd w:val="clear" w:color="auto" w:fill="FFFFFF"/>
        <w:rPr>
          <w:color w:val="000000"/>
          <w:sz w:val="29"/>
          <w:szCs w:val="29"/>
          <w:lang w:val="es-ES"/>
        </w:rPr>
      </w:pPr>
      <w:bookmarkStart w:id="10" w:name="_Toc210640486"/>
      <w:r w:rsidRPr="00904F88">
        <w:rPr>
          <w:color w:val="000000"/>
          <w:sz w:val="29"/>
          <w:szCs w:val="29"/>
          <w:lang w:val="es-ES"/>
        </w:rPr>
        <w:t>Selector universal: *</w:t>
      </w:r>
      <w:bookmarkEnd w:id="10"/>
    </w:p>
    <w:p w14:paraId="46D1126B" w14:textId="77777777" w:rsidR="00F22C4F" w:rsidRPr="00904F88" w:rsidRDefault="00F22C4F" w:rsidP="00F22C4F">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Si se escribe un asterisco (*), las propiedades afectan a todos los elementos de la página. En el ejemplo siguiente, tanto el párrafo </w:t>
      </w:r>
      <w:r w:rsidRPr="00904F88">
        <w:rPr>
          <w:rStyle w:val="html-eti"/>
          <w:rFonts w:ascii="Arial" w:hAnsi="Arial" w:cs="Arial"/>
          <w:color w:val="911F00"/>
          <w:sz w:val="27"/>
          <w:szCs w:val="27"/>
        </w:rPr>
        <w:t>&lt;p&gt;</w:t>
      </w:r>
      <w:r w:rsidRPr="00904F88">
        <w:rPr>
          <w:rFonts w:ascii="Arial" w:hAnsi="Arial" w:cs="Arial"/>
          <w:color w:val="000000"/>
          <w:sz w:val="27"/>
          <w:szCs w:val="27"/>
        </w:rPr>
        <w:t> como la dirección </w:t>
      </w:r>
      <w:r w:rsidRPr="00904F88">
        <w:rPr>
          <w:rStyle w:val="html-eti"/>
          <w:rFonts w:ascii="Arial" w:hAnsi="Arial" w:cs="Arial"/>
          <w:color w:val="911F00"/>
          <w:sz w:val="27"/>
          <w:szCs w:val="27"/>
        </w:rPr>
        <w:t>&lt;address&gt;</w:t>
      </w:r>
      <w:r w:rsidRPr="00904F88">
        <w:rPr>
          <w:rFonts w:ascii="Arial" w:hAnsi="Arial" w:cs="Arial"/>
          <w:color w:val="000000"/>
          <w:sz w:val="27"/>
          <w:szCs w:val="27"/>
        </w:rPr>
        <w:t> se ven de color rojo.</w:t>
      </w:r>
    </w:p>
    <w:p w14:paraId="750A1763" w14:textId="77777777" w:rsidR="00F65A92" w:rsidRPr="00904F88" w:rsidRDefault="00F65A92" w:rsidP="00F22C4F">
      <w:pPr>
        <w:pStyle w:val="NormalWeb"/>
        <w:shd w:val="clear" w:color="auto" w:fill="FFFFFF"/>
        <w:spacing w:before="150" w:beforeAutospacing="0" w:after="150" w:afterAutospacing="0"/>
        <w:rPr>
          <w:rFonts w:ascii="Arial" w:hAnsi="Arial" w:cs="Arial"/>
          <w:color w:val="000000"/>
          <w:sz w:val="27"/>
          <w:szCs w:val="27"/>
        </w:rPr>
      </w:pPr>
    </w:p>
    <w:p w14:paraId="138836A7" w14:textId="008F9ABC" w:rsidR="00F65A92" w:rsidRPr="00904F88" w:rsidRDefault="00F65A92" w:rsidP="00F22C4F">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noProof/>
          <w:color w:val="000000"/>
          <w:sz w:val="27"/>
          <w:szCs w:val="27"/>
        </w:rPr>
        <w:drawing>
          <wp:inline distT="0" distB="0" distL="0" distR="0" wp14:anchorId="202FC928" wp14:editId="1F716540">
            <wp:extent cx="6300470" cy="775970"/>
            <wp:effectExtent l="0" t="0" r="5080" b="5080"/>
            <wp:docPr id="1251494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94961" name=""/>
                    <pic:cNvPicPr/>
                  </pic:nvPicPr>
                  <pic:blipFill>
                    <a:blip r:embed="rId22"/>
                    <a:stretch>
                      <a:fillRect/>
                    </a:stretch>
                  </pic:blipFill>
                  <pic:spPr>
                    <a:xfrm>
                      <a:off x="0" y="0"/>
                      <a:ext cx="6300470" cy="775970"/>
                    </a:xfrm>
                    <a:prstGeom prst="rect">
                      <a:avLst/>
                    </a:prstGeom>
                  </pic:spPr>
                </pic:pic>
              </a:graphicData>
            </a:graphic>
          </wp:inline>
        </w:drawing>
      </w:r>
    </w:p>
    <w:p w14:paraId="4F0EE481" w14:textId="77777777" w:rsidR="006A4BE1" w:rsidRPr="00904F88" w:rsidRDefault="006A4BE1" w:rsidP="00A757F6">
      <w:pPr>
        <w:rPr>
          <w:lang w:val="es-ES"/>
        </w:rPr>
      </w:pPr>
    </w:p>
    <w:p w14:paraId="0AA3AE9C" w14:textId="77777777" w:rsidR="003A6315" w:rsidRPr="00904F88" w:rsidRDefault="003A6315" w:rsidP="00A757F6">
      <w:pPr>
        <w:rPr>
          <w:lang w:val="es-ES"/>
        </w:rPr>
      </w:pPr>
    </w:p>
    <w:p w14:paraId="378469EC" w14:textId="49674566" w:rsidR="00F65A92" w:rsidRPr="00904F88" w:rsidRDefault="00F65A92" w:rsidP="00F65A92">
      <w:pPr>
        <w:pStyle w:val="Ttulo2"/>
        <w:shd w:val="clear" w:color="auto" w:fill="FFFFFF"/>
        <w:rPr>
          <w:color w:val="000000"/>
          <w:sz w:val="29"/>
          <w:szCs w:val="29"/>
          <w:lang w:val="es-ES"/>
        </w:rPr>
      </w:pPr>
      <w:bookmarkStart w:id="11" w:name="_Toc210640487"/>
      <w:r w:rsidRPr="00904F88">
        <w:rPr>
          <w:color w:val="000000"/>
          <w:sz w:val="29"/>
          <w:szCs w:val="29"/>
          <w:lang w:val="es-ES"/>
        </w:rPr>
        <w:t xml:space="preserve">Selector de clase: </w:t>
      </w:r>
      <w:r w:rsidR="00EC089C" w:rsidRPr="00904F88">
        <w:rPr>
          <w:color w:val="000000"/>
          <w:sz w:val="29"/>
          <w:szCs w:val="29"/>
          <w:lang w:val="es-ES"/>
        </w:rPr>
        <w:t xml:space="preserve">.e y </w:t>
      </w:r>
      <w:r w:rsidRPr="00904F88">
        <w:rPr>
          <w:color w:val="000000"/>
          <w:sz w:val="29"/>
          <w:szCs w:val="29"/>
          <w:lang w:val="es-ES"/>
        </w:rPr>
        <w:t>E.e</w:t>
      </w:r>
      <w:bookmarkEnd w:id="11"/>
    </w:p>
    <w:p w14:paraId="2D554A48" w14:textId="77777777" w:rsidR="00006D7A" w:rsidRPr="00904F88" w:rsidRDefault="00006D7A" w:rsidP="00F65A92">
      <w:pPr>
        <w:pStyle w:val="NormalWeb"/>
        <w:shd w:val="clear" w:color="auto" w:fill="FFFFFF"/>
        <w:spacing w:before="150" w:beforeAutospacing="0" w:after="150" w:afterAutospacing="0"/>
        <w:rPr>
          <w:rFonts w:ascii="Arial" w:hAnsi="Arial" w:cs="Arial"/>
          <w:color w:val="000000"/>
          <w:sz w:val="27"/>
          <w:szCs w:val="27"/>
        </w:rPr>
      </w:pPr>
    </w:p>
    <w:p w14:paraId="3852934E" w14:textId="281D05FD" w:rsidR="00006D7A" w:rsidRPr="00904F88" w:rsidRDefault="00006D7A" w:rsidP="00F65A92">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Si se escribe solo la clase para aplicar el estilo donde se encuentre el atributo class definido se aplica a todos los sitios</w:t>
      </w:r>
      <w:r w:rsidR="000D5D91" w:rsidRPr="00904F88">
        <w:rPr>
          <w:rFonts w:ascii="Arial" w:hAnsi="Arial" w:cs="Arial"/>
          <w:color w:val="000000"/>
          <w:sz w:val="27"/>
          <w:szCs w:val="27"/>
        </w:rPr>
        <w:t>.</w:t>
      </w:r>
    </w:p>
    <w:p w14:paraId="4062D1C4" w14:textId="77777777" w:rsidR="00EC089C" w:rsidRPr="00904F88" w:rsidRDefault="00EC089C" w:rsidP="00F65A92">
      <w:pPr>
        <w:pStyle w:val="NormalWeb"/>
        <w:shd w:val="clear" w:color="auto" w:fill="FFFFFF"/>
        <w:spacing w:before="150" w:beforeAutospacing="0" w:after="150" w:afterAutospacing="0"/>
        <w:rPr>
          <w:rFonts w:ascii="Arial" w:hAnsi="Arial" w:cs="Arial"/>
          <w:color w:val="000000"/>
          <w:sz w:val="27"/>
          <w:szCs w:val="27"/>
        </w:rPr>
      </w:pPr>
    </w:p>
    <w:p w14:paraId="7F7329E0" w14:textId="77777777" w:rsidR="00EC089C" w:rsidRPr="00904F88" w:rsidRDefault="00EC089C" w:rsidP="00EC089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7BA7D"/>
          <w:sz w:val="21"/>
          <w:szCs w:val="21"/>
          <w:lang w:val="es-ES"/>
        </w:rPr>
        <w:t>.clase1</w:t>
      </w:r>
      <w:r w:rsidRPr="00904F88">
        <w:rPr>
          <w:rFonts w:ascii="Consolas" w:hAnsi="Consolas"/>
          <w:color w:val="D4D4D4"/>
          <w:sz w:val="21"/>
          <w:szCs w:val="21"/>
          <w:lang w:val="es-ES"/>
        </w:rPr>
        <w:t xml:space="preserve"> {</w:t>
      </w:r>
    </w:p>
    <w:p w14:paraId="001A6BCB" w14:textId="77777777" w:rsidR="00EC089C" w:rsidRPr="00904F88" w:rsidRDefault="00EC089C" w:rsidP="00EC089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blue</w:t>
      </w:r>
      <w:r w:rsidRPr="00904F88">
        <w:rPr>
          <w:rFonts w:ascii="Consolas" w:hAnsi="Consolas"/>
          <w:color w:val="D4D4D4"/>
          <w:sz w:val="21"/>
          <w:szCs w:val="21"/>
          <w:lang w:val="es-ES"/>
        </w:rPr>
        <w:t>;</w:t>
      </w:r>
    </w:p>
    <w:p w14:paraId="10A5F023" w14:textId="77777777" w:rsidR="00EC089C" w:rsidRPr="00904F88" w:rsidRDefault="00EC089C" w:rsidP="00EC089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1114AE6" w14:textId="77777777" w:rsidR="00EC089C" w:rsidRPr="00904F88" w:rsidRDefault="00EC089C" w:rsidP="00F65A92">
      <w:pPr>
        <w:pStyle w:val="NormalWeb"/>
        <w:shd w:val="clear" w:color="auto" w:fill="FFFFFF"/>
        <w:spacing w:before="150" w:beforeAutospacing="0" w:after="150" w:afterAutospacing="0"/>
        <w:rPr>
          <w:rFonts w:ascii="Arial" w:hAnsi="Arial" w:cs="Arial"/>
          <w:color w:val="000000"/>
          <w:sz w:val="27"/>
          <w:szCs w:val="27"/>
        </w:rPr>
      </w:pPr>
    </w:p>
    <w:p w14:paraId="53018870" w14:textId="3C0F76EF" w:rsidR="00F65A92" w:rsidRPr="00904F88" w:rsidRDefault="00F65A92" w:rsidP="00F65A92">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Si se escribe una etiqueta seguida de un punto y un nombre de clase (E.e), las propiedades afectan a todos los elementos con etiqueta E cuyo atributo </w:t>
      </w:r>
      <w:r w:rsidRPr="00904F88">
        <w:rPr>
          <w:rStyle w:val="html-atri"/>
          <w:rFonts w:ascii="Arial" w:hAnsi="Arial" w:cs="Arial"/>
          <w:color w:val="FF0000"/>
          <w:sz w:val="27"/>
          <w:szCs w:val="27"/>
        </w:rPr>
        <w:t>class</w:t>
      </w:r>
      <w:r w:rsidRPr="00904F88">
        <w:rPr>
          <w:rFonts w:ascii="Arial" w:hAnsi="Arial" w:cs="Arial"/>
          <w:color w:val="000000"/>
          <w:sz w:val="27"/>
          <w:szCs w:val="27"/>
        </w:rPr>
        <w:t> tenga el valor e. En el ejemplo siguiente, sólo el párrafo </w:t>
      </w:r>
      <w:r w:rsidRPr="00904F88">
        <w:rPr>
          <w:rStyle w:val="html-eti"/>
          <w:rFonts w:ascii="Arial" w:hAnsi="Arial" w:cs="Arial"/>
          <w:color w:val="911F00"/>
          <w:sz w:val="27"/>
          <w:szCs w:val="27"/>
        </w:rPr>
        <w:t>&lt;p&gt;</w:t>
      </w:r>
      <w:r w:rsidRPr="00904F88">
        <w:rPr>
          <w:rFonts w:ascii="Arial" w:hAnsi="Arial" w:cs="Arial"/>
          <w:color w:val="000000"/>
          <w:sz w:val="27"/>
          <w:szCs w:val="27"/>
        </w:rPr>
        <w:t> de clase "aviso" se ven de color rojo.</w:t>
      </w:r>
    </w:p>
    <w:p w14:paraId="21253065" w14:textId="77777777" w:rsidR="00EC089C" w:rsidRPr="00904F88" w:rsidRDefault="00EC089C" w:rsidP="00F65A92">
      <w:pPr>
        <w:pStyle w:val="NormalWeb"/>
        <w:shd w:val="clear" w:color="auto" w:fill="FFFFFF"/>
        <w:spacing w:before="150" w:beforeAutospacing="0" w:after="150" w:afterAutospacing="0"/>
        <w:rPr>
          <w:rFonts w:ascii="Arial" w:hAnsi="Arial" w:cs="Arial"/>
          <w:color w:val="000000"/>
          <w:sz w:val="27"/>
          <w:szCs w:val="27"/>
        </w:rPr>
      </w:pPr>
    </w:p>
    <w:p w14:paraId="73A93623" w14:textId="77777777" w:rsidR="00EC089C" w:rsidRPr="00904F88" w:rsidRDefault="00EC089C" w:rsidP="00EC089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7BA7D"/>
          <w:sz w:val="21"/>
          <w:szCs w:val="21"/>
          <w:lang w:val="es-ES"/>
        </w:rPr>
        <w:t>p.aviso</w:t>
      </w:r>
      <w:r w:rsidRPr="00904F88">
        <w:rPr>
          <w:rFonts w:ascii="Consolas" w:hAnsi="Consolas"/>
          <w:color w:val="D4D4D4"/>
          <w:sz w:val="21"/>
          <w:szCs w:val="21"/>
          <w:lang w:val="es-ES"/>
        </w:rPr>
        <w:t xml:space="preserve"> {</w:t>
      </w:r>
    </w:p>
    <w:p w14:paraId="3D8EC1F2" w14:textId="77777777" w:rsidR="00EC089C" w:rsidRPr="00904F88" w:rsidRDefault="00EC089C" w:rsidP="00EC089C">
      <w:pPr>
        <w:widowControl/>
        <w:shd w:val="clear" w:color="auto" w:fill="1F1F1F"/>
        <w:autoSpaceDE/>
        <w:autoSpaceDN/>
        <w:adjustRightInd/>
        <w:spacing w:before="0" w:after="0" w:line="285" w:lineRule="atLeast"/>
        <w:jc w:val="left"/>
        <w:rPr>
          <w:rFonts w:ascii="Consolas" w:hAnsi="Consolas"/>
          <w:color w:val="D4D4D4"/>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05AAB5BA" w14:textId="010A5972" w:rsidR="00EC089C" w:rsidRPr="00904F88" w:rsidRDefault="00EC089C" w:rsidP="00EC089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w:t>
      </w:r>
    </w:p>
    <w:p w14:paraId="65E09461" w14:textId="28B323AD" w:rsidR="00EC089C" w:rsidRPr="00904F88" w:rsidRDefault="00EC089C" w:rsidP="00EC089C">
      <w:pPr>
        <w:pStyle w:val="NormalWeb"/>
        <w:shd w:val="clear" w:color="auto" w:fill="FFFFFF"/>
        <w:spacing w:before="150" w:beforeAutospacing="0" w:after="150" w:afterAutospacing="0"/>
        <w:rPr>
          <w:rFonts w:ascii="Arial" w:hAnsi="Arial" w:cs="Arial"/>
          <w:color w:val="000000"/>
          <w:sz w:val="27"/>
          <w:szCs w:val="27"/>
        </w:rPr>
      </w:pPr>
      <w:r w:rsidRPr="00904F88">
        <w:rPr>
          <w:rFonts w:ascii="Consolas" w:hAnsi="Consolas"/>
          <w:color w:val="D4D4D4"/>
          <w:sz w:val="21"/>
          <w:szCs w:val="21"/>
        </w:rPr>
        <w:t>    }</w:t>
      </w:r>
    </w:p>
    <w:p w14:paraId="76CE190A" w14:textId="77777777" w:rsidR="00006D7A" w:rsidRPr="00904F88" w:rsidRDefault="00006D7A" w:rsidP="00F65A92">
      <w:pPr>
        <w:pStyle w:val="NormalWeb"/>
        <w:shd w:val="clear" w:color="auto" w:fill="FFFFFF"/>
        <w:spacing w:before="150" w:beforeAutospacing="0" w:after="150" w:afterAutospacing="0"/>
        <w:rPr>
          <w:rFonts w:ascii="Arial" w:hAnsi="Arial" w:cs="Arial"/>
          <w:color w:val="000000"/>
          <w:sz w:val="27"/>
          <w:szCs w:val="27"/>
        </w:rPr>
      </w:pPr>
    </w:p>
    <w:p w14:paraId="0CFDC9DA"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F357760"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1318D25"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.clase1</w:t>
      </w:r>
      <w:r w:rsidRPr="00904F88">
        <w:rPr>
          <w:rFonts w:ascii="Consolas" w:hAnsi="Consolas"/>
          <w:color w:val="D4D4D4"/>
          <w:sz w:val="21"/>
          <w:szCs w:val="21"/>
          <w:lang w:val="es-ES"/>
        </w:rPr>
        <w:t xml:space="preserve"> {</w:t>
      </w:r>
    </w:p>
    <w:p w14:paraId="2500943E"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blue</w:t>
      </w:r>
      <w:r w:rsidRPr="00904F88">
        <w:rPr>
          <w:rFonts w:ascii="Consolas" w:hAnsi="Consolas"/>
          <w:color w:val="D4D4D4"/>
          <w:sz w:val="21"/>
          <w:szCs w:val="21"/>
          <w:lang w:val="es-ES"/>
        </w:rPr>
        <w:t>;</w:t>
      </w:r>
    </w:p>
    <w:p w14:paraId="2243D329"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F088E0F"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p.aviso</w:t>
      </w:r>
      <w:r w:rsidRPr="00904F88">
        <w:rPr>
          <w:rFonts w:ascii="Consolas" w:hAnsi="Consolas"/>
          <w:color w:val="D4D4D4"/>
          <w:sz w:val="21"/>
          <w:szCs w:val="21"/>
          <w:lang w:val="es-ES"/>
        </w:rPr>
        <w:t xml:space="preserve"> {</w:t>
      </w:r>
    </w:p>
    <w:p w14:paraId="263E97D6"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4A53C409"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A945834"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8086894"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75A0DD9D"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762C6F2"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37715F1"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"clase1"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A91AB32"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1618589"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"clase1"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otro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54CD9F2"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051F873"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"aviso"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de clase "aviso".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5D0745A" w14:textId="77777777" w:rsidR="00F65A92" w:rsidRPr="00904F88" w:rsidRDefault="00F65A92" w:rsidP="00F65A92">
      <w:pPr>
        <w:pStyle w:val="NormalWeb"/>
        <w:shd w:val="clear" w:color="auto" w:fill="FFFFFF"/>
        <w:spacing w:before="150" w:beforeAutospacing="0" w:after="150" w:afterAutospacing="0"/>
        <w:rPr>
          <w:rFonts w:ascii="Arial" w:hAnsi="Arial" w:cs="Arial"/>
          <w:color w:val="000000"/>
          <w:sz w:val="27"/>
          <w:szCs w:val="27"/>
        </w:rPr>
      </w:pPr>
    </w:p>
    <w:p w14:paraId="47C4D962" w14:textId="3C62D28F" w:rsidR="00EC089C" w:rsidRPr="00904F88" w:rsidRDefault="00EC089C" w:rsidP="00F65A92">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En el navegador se aplicaría como sigue.</w:t>
      </w:r>
    </w:p>
    <w:p w14:paraId="5AB51A42" w14:textId="5E524DBC" w:rsidR="00F65A92" w:rsidRPr="00904F88" w:rsidRDefault="00EC089C" w:rsidP="00F65A92">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noProof/>
          <w:color w:val="000000"/>
          <w:sz w:val="27"/>
          <w:szCs w:val="27"/>
        </w:rPr>
        <w:lastRenderedPageBreak/>
        <w:drawing>
          <wp:inline distT="0" distB="0" distL="0" distR="0" wp14:anchorId="167D1B63" wp14:editId="3624A723">
            <wp:extent cx="5325218" cy="1991003"/>
            <wp:effectExtent l="0" t="0" r="0" b="9525"/>
            <wp:docPr id="169531482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14820" name="Imagen 1" descr="Interfaz de usuario gráfica&#10;&#10;El contenido generado por IA puede ser incorrecto."/>
                    <pic:cNvPicPr/>
                  </pic:nvPicPr>
                  <pic:blipFill>
                    <a:blip r:embed="rId23"/>
                    <a:stretch>
                      <a:fillRect/>
                    </a:stretch>
                  </pic:blipFill>
                  <pic:spPr>
                    <a:xfrm>
                      <a:off x="0" y="0"/>
                      <a:ext cx="5325218" cy="1991003"/>
                    </a:xfrm>
                    <a:prstGeom prst="rect">
                      <a:avLst/>
                    </a:prstGeom>
                  </pic:spPr>
                </pic:pic>
              </a:graphicData>
            </a:graphic>
          </wp:inline>
        </w:drawing>
      </w:r>
    </w:p>
    <w:p w14:paraId="57C31298" w14:textId="77777777" w:rsidR="003A6315" w:rsidRPr="00904F88" w:rsidRDefault="003A6315" w:rsidP="00A757F6">
      <w:pPr>
        <w:rPr>
          <w:lang w:val="es-ES"/>
        </w:rPr>
      </w:pPr>
    </w:p>
    <w:p w14:paraId="210C1ED9" w14:textId="77777777" w:rsidR="002C1762" w:rsidRPr="00904F88" w:rsidRDefault="002C1762" w:rsidP="002C1762">
      <w:pPr>
        <w:pStyle w:val="Ttulo2"/>
        <w:rPr>
          <w:lang w:val="es-ES"/>
        </w:rPr>
      </w:pPr>
      <w:bookmarkStart w:id="12" w:name="_Toc210640488"/>
      <w:r w:rsidRPr="00904F88">
        <w:rPr>
          <w:lang w:val="es-ES"/>
        </w:rPr>
        <w:t>Selector de ID: E#e</w:t>
      </w:r>
      <w:bookmarkEnd w:id="12"/>
    </w:p>
    <w:p w14:paraId="690837C8" w14:textId="13437D03" w:rsidR="002C1762" w:rsidRPr="00904F88" w:rsidRDefault="002C1762" w:rsidP="002C1762">
      <w:pPr>
        <w:rPr>
          <w:lang w:val="es-ES"/>
        </w:rPr>
      </w:pPr>
    </w:p>
    <w:p w14:paraId="7B50E266" w14:textId="5AA702E3" w:rsidR="002C1762" w:rsidRPr="00904F88" w:rsidRDefault="002C1762" w:rsidP="002C1762">
      <w:pPr>
        <w:rPr>
          <w:lang w:val="es-ES"/>
        </w:rPr>
      </w:pPr>
      <w:r w:rsidRPr="00904F88">
        <w:rPr>
          <w:b/>
          <w:bCs/>
          <w:lang w:val="es-ES"/>
        </w:rPr>
        <w:t>Nota:</w:t>
      </w:r>
      <w:r w:rsidRPr="00904F88">
        <w:rPr>
          <w:lang w:val="es-ES"/>
        </w:rPr>
        <w:t>: A menudo se </w:t>
      </w:r>
      <w:r w:rsidRPr="00904F88">
        <w:rPr>
          <w:b/>
          <w:bCs/>
          <w:lang w:val="es-ES"/>
        </w:rPr>
        <w:t>desaconseja el uso de selectores de ID</w:t>
      </w:r>
      <w:r w:rsidRPr="00904F88">
        <w:rPr>
          <w:lang w:val="es-ES"/>
        </w:rPr>
        <w:t xml:space="preserve"> y se recomienda utilizar en su lugar un selector de clase. En </w:t>
      </w:r>
      <w:r w:rsidRPr="00904F88">
        <w:rPr>
          <w:b/>
          <w:bCs/>
          <w:lang w:val="es-ES"/>
        </w:rPr>
        <w:t>estos apuntes también se desaconseja el uso de selectores de ID y por eso en la Configuración recomendada de Visual Studio</w:t>
      </w:r>
      <w:r w:rsidRPr="00904F88">
        <w:rPr>
          <w:lang w:val="es-ES"/>
        </w:rPr>
        <w:t xml:space="preserve"> Code se recomienda configurar el editor de manera que se señale como aviso el uso de selectores de ID.</w:t>
      </w:r>
    </w:p>
    <w:p w14:paraId="1B1536A7" w14:textId="77777777" w:rsidR="005B3772" w:rsidRPr="00904F88" w:rsidRDefault="005B3772" w:rsidP="002C1762">
      <w:pPr>
        <w:rPr>
          <w:lang w:val="es-ES"/>
        </w:rPr>
      </w:pPr>
    </w:p>
    <w:p w14:paraId="6028E3A4" w14:textId="4E75014E" w:rsidR="005B3772" w:rsidRPr="00904F88" w:rsidRDefault="005B3772" w:rsidP="002C1762">
      <w:pPr>
        <w:rPr>
          <w:lang w:val="es-ES"/>
        </w:rPr>
      </w:pPr>
      <w:r w:rsidRPr="00904F88">
        <w:rPr>
          <w:lang w:val="es-ES"/>
        </w:rPr>
        <w:t>Como antes para el atributo id en este caso tenemos un selector predeterminado #valorid.</w:t>
      </w:r>
    </w:p>
    <w:p w14:paraId="487CC065" w14:textId="77777777" w:rsidR="004B28D9" w:rsidRPr="00904F88" w:rsidRDefault="004B28D9" w:rsidP="004B28D9">
      <w:pPr>
        <w:rPr>
          <w:rFonts w:ascii="Consolas" w:hAnsi="Consolas"/>
          <w:color w:val="808080"/>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"aviso"</w:t>
      </w:r>
      <w:r w:rsidRPr="00904F88">
        <w:rPr>
          <w:rFonts w:ascii="Consolas" w:hAnsi="Consolas"/>
          <w:color w:val="808080"/>
          <w:sz w:val="21"/>
          <w:szCs w:val="21"/>
          <w:lang w:val="es-ES"/>
        </w:rPr>
        <w:t>&gt;</w:t>
      </w:r>
      <w:r w:rsidRPr="00904F88">
        <w:rPr>
          <w:rFonts w:ascii="Consolas" w:hAnsi="Consolas"/>
          <w:b/>
          <w:bCs/>
          <w:color w:val="000000" w:themeColor="text1"/>
          <w:sz w:val="21"/>
          <w:szCs w:val="21"/>
          <w:lang w:val="es-ES"/>
        </w:rPr>
        <w:t>Esto es un párrafo &amp;lt;a&amp;gt; de clase "aviso</w:t>
      </w:r>
      <w:r w:rsidRPr="00904F88">
        <w:rPr>
          <w:rFonts w:ascii="Consolas" w:hAnsi="Consolas"/>
          <w:color w:val="000000" w:themeColor="text1"/>
          <w:sz w:val="21"/>
          <w:szCs w:val="21"/>
          <w:lang w:val="es-ES"/>
        </w:rPr>
        <w: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5114A687" w14:textId="77777777" w:rsidR="005B3772" w:rsidRPr="00904F88" w:rsidRDefault="005B3772" w:rsidP="002C1762">
      <w:pPr>
        <w:rPr>
          <w:lang w:val="es-ES"/>
        </w:rPr>
      </w:pPr>
    </w:p>
    <w:p w14:paraId="0A782BDA" w14:textId="77777777" w:rsidR="005B3772" w:rsidRPr="00904F88" w:rsidRDefault="005B3772" w:rsidP="005B377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7BA7D"/>
          <w:sz w:val="21"/>
          <w:szCs w:val="21"/>
          <w:lang w:val="es-ES"/>
        </w:rPr>
        <w:t>#aviso</w:t>
      </w:r>
      <w:r w:rsidRPr="00904F88">
        <w:rPr>
          <w:rFonts w:ascii="Consolas" w:hAnsi="Consolas"/>
          <w:color w:val="D4D4D4"/>
          <w:sz w:val="21"/>
          <w:szCs w:val="21"/>
          <w:lang w:val="es-ES"/>
        </w:rPr>
        <w:t xml:space="preserve"> {</w:t>
      </w:r>
    </w:p>
    <w:p w14:paraId="3F36FBE0" w14:textId="77777777" w:rsidR="005B3772" w:rsidRPr="00904F88" w:rsidRDefault="005B3772" w:rsidP="005B377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blue</w:t>
      </w:r>
      <w:r w:rsidRPr="00904F88">
        <w:rPr>
          <w:rFonts w:ascii="Consolas" w:hAnsi="Consolas"/>
          <w:color w:val="D4D4D4"/>
          <w:sz w:val="21"/>
          <w:szCs w:val="21"/>
          <w:lang w:val="es-ES"/>
        </w:rPr>
        <w:t>;</w:t>
      </w:r>
    </w:p>
    <w:p w14:paraId="3B698443" w14:textId="77777777" w:rsidR="005B3772" w:rsidRPr="00904F88" w:rsidRDefault="005B3772" w:rsidP="005B377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419E54E" w14:textId="77777777" w:rsidR="005B3772" w:rsidRPr="00904F88" w:rsidRDefault="005B3772" w:rsidP="002C1762">
      <w:pPr>
        <w:rPr>
          <w:lang w:val="es-ES"/>
        </w:rPr>
      </w:pPr>
    </w:p>
    <w:p w14:paraId="2B021809" w14:textId="77777777" w:rsidR="004B28D9" w:rsidRPr="00904F88" w:rsidRDefault="004B28D9" w:rsidP="002C1762">
      <w:pPr>
        <w:rPr>
          <w:lang w:val="es-ES"/>
        </w:rPr>
      </w:pPr>
    </w:p>
    <w:p w14:paraId="690A4EB9" w14:textId="3DB4F8C5" w:rsidR="002C1762" w:rsidRPr="00904F88" w:rsidRDefault="002C1762" w:rsidP="002C1762">
      <w:pPr>
        <w:rPr>
          <w:lang w:val="es-ES"/>
        </w:rPr>
      </w:pPr>
      <w:r w:rsidRPr="00904F88">
        <w:rPr>
          <w:lang w:val="es-ES"/>
        </w:rPr>
        <w:t>Si se escribe una etiqueta seguida de una almohadilla y un nombre de id (E#e), las propiedades afectan al elemento con etiqueta E cuyo atributo id tenga el valor e. En el ejemplo siguiente, sólo el párrafo &lt;p&gt; de id aviso se ve de color rojo</w:t>
      </w:r>
      <w:r w:rsidR="004B28D9" w:rsidRPr="00904F88">
        <w:rPr>
          <w:lang w:val="es-ES"/>
        </w:rPr>
        <w:t>, el resto con azul</w:t>
      </w:r>
      <w:r w:rsidRPr="00904F88">
        <w:rPr>
          <w:lang w:val="es-ES"/>
        </w:rPr>
        <w:t>.</w:t>
      </w:r>
    </w:p>
    <w:p w14:paraId="4F78DCDA" w14:textId="77777777" w:rsidR="005B3772" w:rsidRPr="00904F88" w:rsidRDefault="005B3772" w:rsidP="002C1762">
      <w:pPr>
        <w:rPr>
          <w:lang w:val="es-ES"/>
        </w:rPr>
      </w:pPr>
    </w:p>
    <w:p w14:paraId="1653B1EF" w14:textId="77777777" w:rsidR="004B28D9" w:rsidRPr="00015106"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23DDCDC8" w14:textId="77777777" w:rsidR="004B28D9" w:rsidRPr="00015106"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0F2C2EBA"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2D094A79"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587AC093" w14:textId="77777777" w:rsidR="004B28D9" w:rsidRPr="00015106"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Selectores de tipo: E, E.e y E#e (3). </w:t>
      </w:r>
      <w:r w:rsidRPr="00015106">
        <w:rPr>
          <w:rFonts w:ascii="Consolas" w:hAnsi="Consolas"/>
          <w:color w:val="CCCCCC"/>
          <w:sz w:val="21"/>
          <w:szCs w:val="21"/>
        </w:rPr>
        <w:t xml:space="preserve">Selectores. CSS.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783A9F37" w14:textId="77777777" w:rsidR="004B28D9" w:rsidRPr="00015106"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7BFAFCAF" w14:textId="77777777" w:rsidR="004B28D9" w:rsidRPr="00015106"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66BCC194" w14:textId="77777777" w:rsidR="004B28D9" w:rsidRPr="00015106"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rPr>
      </w:pPr>
    </w:p>
    <w:p w14:paraId="725B3C47" w14:textId="77777777" w:rsidR="004B28D9" w:rsidRPr="00015106"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#aviso</w:t>
      </w:r>
      <w:r w:rsidRPr="00015106">
        <w:rPr>
          <w:rFonts w:ascii="Consolas" w:hAnsi="Consolas"/>
          <w:color w:val="D4D4D4"/>
          <w:sz w:val="21"/>
          <w:szCs w:val="21"/>
        </w:rPr>
        <w:t xml:space="preserve"> {</w:t>
      </w:r>
    </w:p>
    <w:p w14:paraId="3124771D" w14:textId="77777777" w:rsidR="004B28D9" w:rsidRPr="00015106"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blue</w:t>
      </w:r>
      <w:r w:rsidRPr="00015106">
        <w:rPr>
          <w:rFonts w:ascii="Consolas" w:hAnsi="Consolas"/>
          <w:color w:val="D4D4D4"/>
          <w:sz w:val="21"/>
          <w:szCs w:val="21"/>
        </w:rPr>
        <w:t>;</w:t>
      </w:r>
    </w:p>
    <w:p w14:paraId="5EFA6F2C" w14:textId="77777777" w:rsidR="004B28D9" w:rsidRPr="00015106"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887CA71" w14:textId="77777777" w:rsidR="004B28D9" w:rsidRPr="00015106"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D7BA7D"/>
          <w:sz w:val="21"/>
          <w:szCs w:val="21"/>
        </w:rPr>
        <w:t>p#aviso</w:t>
      </w:r>
      <w:r w:rsidRPr="00015106">
        <w:rPr>
          <w:rFonts w:ascii="Consolas" w:hAnsi="Consolas"/>
          <w:color w:val="D4D4D4"/>
          <w:sz w:val="21"/>
          <w:szCs w:val="21"/>
        </w:rPr>
        <w:t xml:space="preserve"> {</w:t>
      </w:r>
    </w:p>
    <w:p w14:paraId="1C6E3AA1" w14:textId="77777777" w:rsidR="004B28D9" w:rsidRPr="00015106"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w:t>
      </w:r>
    </w:p>
    <w:p w14:paraId="4BCBE357" w14:textId="77777777" w:rsidR="004B28D9" w:rsidRPr="00015106"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67DD6AED" w14:textId="77777777" w:rsidR="004B28D9" w:rsidRPr="00015106"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345BFCA3" w14:textId="77777777" w:rsidR="004B28D9" w:rsidRPr="00015106"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47F7BA54" w14:textId="77777777" w:rsidR="004B28D9" w:rsidRPr="00015106"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rPr>
      </w:pPr>
    </w:p>
    <w:p w14:paraId="05B3FC70" w14:textId="77777777" w:rsidR="004B28D9" w:rsidRPr="00015106"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64E818F2"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"aviso"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a</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de clase "aviso".</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3711E7F6"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4FC9F5C"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"aviso"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con id "aviso".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A7A61D7"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40851A5"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"aviso"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con id "aviso".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E30E6EE"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51816F1"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5D1296BA" w14:textId="77777777" w:rsidR="005B3772" w:rsidRPr="00904F88" w:rsidRDefault="005B3772" w:rsidP="002C1762">
      <w:pPr>
        <w:rPr>
          <w:lang w:val="es-ES"/>
        </w:rPr>
      </w:pPr>
    </w:p>
    <w:p w14:paraId="192BAB2C" w14:textId="77777777" w:rsidR="00EC089C" w:rsidRPr="00904F88" w:rsidRDefault="00EC089C" w:rsidP="00A757F6">
      <w:pPr>
        <w:rPr>
          <w:lang w:val="es-ES"/>
        </w:rPr>
      </w:pPr>
    </w:p>
    <w:p w14:paraId="6F3A9B26" w14:textId="49782221" w:rsidR="00557697" w:rsidRPr="00904F88" w:rsidRDefault="003C1EAC" w:rsidP="00A757F6">
      <w:pPr>
        <w:rPr>
          <w:lang w:val="es-ES"/>
        </w:rPr>
      </w:pPr>
      <w:r w:rsidRPr="00904F88">
        <w:rPr>
          <w:lang w:val="es-ES"/>
        </w:rPr>
        <w:t>Aunque en una página web no puede haber dos elementos con el mismo valor del atributo id, en páginas distintas sí que puede haber dos elementos con el mismo valor del atributo id. Si la misma hoja de estilo se enlaza desde varias páginas web, el selector universal afectará en cada página a los elementos con el id correspondiente.</w:t>
      </w:r>
    </w:p>
    <w:p w14:paraId="42302961" w14:textId="77777777" w:rsidR="003C1EAC" w:rsidRPr="00904F88" w:rsidRDefault="003C1EAC" w:rsidP="00A757F6">
      <w:pPr>
        <w:rPr>
          <w:lang w:val="es-ES"/>
        </w:rPr>
      </w:pPr>
    </w:p>
    <w:p w14:paraId="485E1814" w14:textId="77777777" w:rsidR="009212A4" w:rsidRPr="00904F88" w:rsidRDefault="009212A4" w:rsidP="00A757F6">
      <w:pPr>
        <w:rPr>
          <w:lang w:val="es-ES"/>
        </w:rPr>
      </w:pPr>
    </w:p>
    <w:p w14:paraId="6ACB791C" w14:textId="7E591213" w:rsidR="009212A4" w:rsidRPr="00904F88" w:rsidRDefault="009212A4" w:rsidP="009212A4">
      <w:pPr>
        <w:pStyle w:val="Ttulo2"/>
        <w:rPr>
          <w:lang w:val="es-ES"/>
        </w:rPr>
      </w:pPr>
      <w:bookmarkStart w:id="13" w:name="_Toc210640489"/>
      <w:r w:rsidRPr="00904F88">
        <w:rPr>
          <w:lang w:val="es-ES"/>
        </w:rPr>
        <w:t>Selector de descendientes: E F</w:t>
      </w:r>
      <w:bookmarkEnd w:id="13"/>
    </w:p>
    <w:p w14:paraId="698F4418" w14:textId="77777777" w:rsidR="009212A4" w:rsidRPr="00904F88" w:rsidRDefault="009212A4" w:rsidP="009212A4">
      <w:pPr>
        <w:pStyle w:val="NormalWeb"/>
        <w:shd w:val="clear" w:color="auto" w:fill="FFFFFF"/>
        <w:spacing w:before="150" w:beforeAutospacing="0" w:after="150" w:afterAutospacing="0"/>
        <w:rPr>
          <w:rFonts w:ascii="Arial" w:hAnsi="Arial" w:cs="Arial"/>
          <w:color w:val="000000"/>
          <w:sz w:val="27"/>
          <w:szCs w:val="27"/>
        </w:rPr>
      </w:pPr>
    </w:p>
    <w:p w14:paraId="573C3B47" w14:textId="055A0570" w:rsidR="009212A4" w:rsidRPr="00904F88" w:rsidRDefault="009212A4" w:rsidP="009212A4">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Si se escriben dos etiquetas seguidas (E F), las propiedades afectan a los elementos con la segunda etiqueta (F) contenidos dentro de la primera etiqueta (E), aunque haya etiquetas intermedias. En el ejemplo siguiente, todos los párrafos </w:t>
      </w:r>
      <w:r w:rsidRPr="00904F88">
        <w:rPr>
          <w:rStyle w:val="html-eti"/>
          <w:rFonts w:ascii="Arial" w:hAnsi="Arial" w:cs="Arial"/>
          <w:color w:val="911F00"/>
          <w:sz w:val="27"/>
          <w:szCs w:val="27"/>
        </w:rPr>
        <w:t>&lt;p&gt;</w:t>
      </w:r>
      <w:r w:rsidRPr="00904F88">
        <w:rPr>
          <w:rFonts w:ascii="Arial" w:hAnsi="Arial" w:cs="Arial"/>
          <w:color w:val="000000"/>
          <w:sz w:val="27"/>
          <w:szCs w:val="27"/>
        </w:rPr>
        <w:t> dentro de una división </w:t>
      </w:r>
      <w:r w:rsidRPr="00904F88">
        <w:rPr>
          <w:rStyle w:val="html-eti"/>
          <w:rFonts w:ascii="Arial" w:hAnsi="Arial" w:cs="Arial"/>
          <w:color w:val="911F00"/>
          <w:sz w:val="27"/>
          <w:szCs w:val="27"/>
        </w:rPr>
        <w:t>&lt;div&gt;</w:t>
      </w:r>
      <w:r w:rsidRPr="00904F88">
        <w:rPr>
          <w:rFonts w:ascii="Arial" w:hAnsi="Arial" w:cs="Arial"/>
          <w:color w:val="000000"/>
          <w:sz w:val="27"/>
          <w:szCs w:val="27"/>
        </w:rPr>
        <w:t> se ven de color rojo.</w:t>
      </w:r>
    </w:p>
    <w:p w14:paraId="2184FC0B" w14:textId="77777777" w:rsidR="003C1EAC" w:rsidRPr="00904F88" w:rsidRDefault="003C1EAC" w:rsidP="00A757F6">
      <w:pPr>
        <w:rPr>
          <w:lang w:val="es-ES"/>
        </w:rPr>
      </w:pPr>
    </w:p>
    <w:p w14:paraId="2519CB6E" w14:textId="77777777" w:rsidR="003467A8" w:rsidRPr="00015106"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699DFA59" w14:textId="77777777" w:rsidR="003467A8" w:rsidRPr="00015106"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6C9A1BCB"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6F29376D"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1B403408" w14:textId="77777777" w:rsidR="003467A8" w:rsidRPr="00015106"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Selectores de descendientes: E F (1). </w:t>
      </w:r>
      <w:r w:rsidRPr="00015106">
        <w:rPr>
          <w:rFonts w:ascii="Consolas" w:hAnsi="Consolas"/>
          <w:color w:val="CCCCCC"/>
          <w:sz w:val="21"/>
          <w:szCs w:val="21"/>
        </w:rPr>
        <w:t xml:space="preserve">Selectores.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0918CBE2" w14:textId="77777777" w:rsidR="003467A8" w:rsidRPr="00015106"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175260B1" w14:textId="77777777" w:rsidR="003467A8" w:rsidRPr="00015106"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4E5413A2" w14:textId="77777777" w:rsidR="003467A8" w:rsidRPr="00015106"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div</w:t>
      </w:r>
      <w:r w:rsidRPr="00015106">
        <w:rPr>
          <w:rFonts w:ascii="Consolas" w:hAnsi="Consolas"/>
          <w:color w:val="D4D4D4"/>
          <w:sz w:val="21"/>
          <w:szCs w:val="21"/>
        </w:rPr>
        <w:t xml:space="preserve"> {</w:t>
      </w:r>
    </w:p>
    <w:p w14:paraId="0A820393" w14:textId="77777777" w:rsidR="003467A8" w:rsidRPr="00015106"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3px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38CFCA16" w14:textId="77777777" w:rsidR="003467A8" w:rsidRPr="00015106"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168883DD" w14:textId="77777777" w:rsidR="003467A8" w:rsidRPr="00015106"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0E376EE9"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7FA687E7"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2B8B004"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lastRenderedPageBreak/>
        <w:t xml:space="preserve">    </w:t>
      </w:r>
      <w:r w:rsidRPr="00904F88">
        <w:rPr>
          <w:rFonts w:ascii="Consolas" w:hAnsi="Consolas"/>
          <w:color w:val="D7BA7D"/>
          <w:sz w:val="21"/>
          <w:szCs w:val="21"/>
          <w:lang w:val="es-ES"/>
        </w:rPr>
        <w:t>div</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7245501C"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681F2706"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E28FDE7"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5A14FE6"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28830140"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4D3ADCC"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7BF31C5"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CE5110E"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ACC32A9"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6C03870"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741FFA0"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9F855EC"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37050C70"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Esto es una lista</w:t>
      </w:r>
    </w:p>
    <w:p w14:paraId="57BAE606"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dentro de una lista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8175D01"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357CD9F"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0A7839F0"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1535254"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otro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48A2573"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2CB8AD0"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address</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no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sino una dirección </w:t>
      </w:r>
      <w:r w:rsidRPr="00904F88">
        <w:rPr>
          <w:rFonts w:ascii="Consolas" w:hAnsi="Consolas"/>
          <w:color w:val="569CD6"/>
          <w:sz w:val="21"/>
          <w:szCs w:val="21"/>
          <w:lang w:val="es-ES"/>
        </w:rPr>
        <w:t>&amp;lt;</w:t>
      </w:r>
      <w:r w:rsidRPr="00904F88">
        <w:rPr>
          <w:rFonts w:ascii="Consolas" w:hAnsi="Consolas"/>
          <w:color w:val="CCCCCC"/>
          <w:sz w:val="21"/>
          <w:szCs w:val="21"/>
          <w:lang w:val="es-ES"/>
        </w:rPr>
        <w:t>address</w:t>
      </w:r>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address</w:t>
      </w:r>
      <w:r w:rsidRPr="00904F88">
        <w:rPr>
          <w:rFonts w:ascii="Consolas" w:hAnsi="Consolas"/>
          <w:color w:val="808080"/>
          <w:sz w:val="21"/>
          <w:szCs w:val="21"/>
          <w:lang w:val="es-ES"/>
        </w:rPr>
        <w:t>&gt;</w:t>
      </w:r>
    </w:p>
    <w:p w14:paraId="459925D4"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1F4D0ECF"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A3DD80A"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otro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195E45A"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E66400A"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71F386B8" w14:textId="77777777" w:rsidR="00557697" w:rsidRPr="00904F88" w:rsidRDefault="00557697" w:rsidP="00A757F6">
      <w:pPr>
        <w:rPr>
          <w:lang w:val="es-ES"/>
        </w:rPr>
      </w:pPr>
    </w:p>
    <w:p w14:paraId="2D8C94C7" w14:textId="2DDB679A" w:rsidR="005F38F3" w:rsidRPr="00904F88" w:rsidRDefault="00407539" w:rsidP="00A757F6">
      <w:pPr>
        <w:rPr>
          <w:lang w:val="es-ES"/>
        </w:rPr>
      </w:pPr>
      <w:r w:rsidRPr="00904F88">
        <w:rPr>
          <w:noProof/>
          <w:lang w:val="es-ES"/>
        </w:rPr>
        <w:lastRenderedPageBreak/>
        <w:drawing>
          <wp:inline distT="0" distB="0" distL="0" distR="0" wp14:anchorId="552238A4" wp14:editId="6EF8019C">
            <wp:extent cx="6300470" cy="3546475"/>
            <wp:effectExtent l="0" t="0" r="5080" b="0"/>
            <wp:docPr id="88474832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48323" name="Imagen 1" descr="Interfaz de usuario gráfica, Texto, Aplicación, Correo electrónico&#10;&#10;El contenido generado por IA puede ser incorrecto."/>
                    <pic:cNvPicPr/>
                  </pic:nvPicPr>
                  <pic:blipFill>
                    <a:blip r:embed="rId24"/>
                    <a:stretch>
                      <a:fillRect/>
                    </a:stretch>
                  </pic:blipFill>
                  <pic:spPr>
                    <a:xfrm>
                      <a:off x="0" y="0"/>
                      <a:ext cx="6300470" cy="3546475"/>
                    </a:xfrm>
                    <a:prstGeom prst="rect">
                      <a:avLst/>
                    </a:prstGeom>
                  </pic:spPr>
                </pic:pic>
              </a:graphicData>
            </a:graphic>
          </wp:inline>
        </w:drawing>
      </w:r>
    </w:p>
    <w:p w14:paraId="558B7F90" w14:textId="6D5CCD7C" w:rsidR="003467A8" w:rsidRPr="00904F88" w:rsidRDefault="001266CB" w:rsidP="00A757F6">
      <w:pPr>
        <w:rPr>
          <w:lang w:val="es-ES"/>
        </w:rPr>
      </w:pPr>
      <w:r w:rsidRPr="00904F88">
        <w:rPr>
          <w:lang w:val="es-ES"/>
        </w:rPr>
        <w:t>En general, si se escriben varias etiquetas seguidas (E F G ...), las propiedades afectan a los elementos con la última etiqueta contenidos dentro de la etiqueta anterior, contenidos a su vez dentro de etiqueta anterior y así sucesivamente, aunque haya etiquetas intermedias. En el ejemplo siguiente, únicamente los párrafos &lt;p&gt; dentro de un elemento de lista &lt;li&gt; dentro de una división &lt;div&gt; se ven de color rojo.</w:t>
      </w:r>
    </w:p>
    <w:p w14:paraId="17E9DF55" w14:textId="6A16111A" w:rsidR="008C50AA" w:rsidRPr="00904F88" w:rsidRDefault="008C50AA" w:rsidP="00A757F6">
      <w:pPr>
        <w:rPr>
          <w:lang w:val="es-ES"/>
        </w:rPr>
      </w:pPr>
    </w:p>
    <w:p w14:paraId="2E5C9A0F" w14:textId="77777777" w:rsidR="006E3CB5" w:rsidRPr="00015106"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318EFB2E" w14:textId="77777777" w:rsidR="006E3CB5" w:rsidRPr="00015106"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5546E35C"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B8D1D7C"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0FB0E874" w14:textId="77777777" w:rsidR="006E3CB5" w:rsidRPr="00015106"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Selectores de descendientes: E F (2). </w:t>
      </w:r>
      <w:r w:rsidRPr="00015106">
        <w:rPr>
          <w:rFonts w:ascii="Consolas" w:hAnsi="Consolas"/>
          <w:color w:val="CCCCCC"/>
          <w:sz w:val="21"/>
          <w:szCs w:val="21"/>
        </w:rPr>
        <w:t>Selectores. CSS.</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10D26BC8" w14:textId="77777777" w:rsidR="006E3CB5" w:rsidRPr="00015106"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737D8FA0" w14:textId="77777777" w:rsidR="006E3CB5" w:rsidRPr="00015106"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32FBE144" w14:textId="77777777" w:rsidR="006E3CB5" w:rsidRPr="00015106"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div</w:t>
      </w:r>
      <w:r w:rsidRPr="00015106">
        <w:rPr>
          <w:rFonts w:ascii="Consolas" w:hAnsi="Consolas"/>
          <w:color w:val="D4D4D4"/>
          <w:sz w:val="21"/>
          <w:szCs w:val="21"/>
        </w:rPr>
        <w:t xml:space="preserve"> {</w:t>
      </w:r>
    </w:p>
    <w:p w14:paraId="03FDB62A" w14:textId="77777777" w:rsidR="006E3CB5" w:rsidRPr="00015106"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3px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37420F2C" w14:textId="77777777" w:rsidR="006E3CB5" w:rsidRPr="00015106"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7C4CE160" w14:textId="77777777" w:rsidR="006E3CB5" w:rsidRPr="00015106"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2C6F0A46"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3AE9F692"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CA52265"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li</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262550FD"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00A0BAA7"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12549BF"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E8AFD40"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352275ED"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612D619"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BAC3E1F"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9D7F837"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D5A1E5D"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754B9B17"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089C23B"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FED3B74"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7B0ED23D"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Esto es una lista</w:t>
      </w:r>
    </w:p>
    <w:p w14:paraId="02A46D2B"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dentro de una lista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8FCB999"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12691E85"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65C48924"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FCE0617"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otro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DCC7C4A"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8C91E38"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address</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no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sino una dirección </w:t>
      </w:r>
      <w:r w:rsidRPr="00904F88">
        <w:rPr>
          <w:rFonts w:ascii="Consolas" w:hAnsi="Consolas"/>
          <w:color w:val="569CD6"/>
          <w:sz w:val="21"/>
          <w:szCs w:val="21"/>
          <w:lang w:val="es-ES"/>
        </w:rPr>
        <w:t>&amp;lt;</w:t>
      </w:r>
      <w:r w:rsidRPr="00904F88">
        <w:rPr>
          <w:rFonts w:ascii="Consolas" w:hAnsi="Consolas"/>
          <w:color w:val="CCCCCC"/>
          <w:sz w:val="21"/>
          <w:szCs w:val="21"/>
          <w:lang w:val="es-ES"/>
        </w:rPr>
        <w:t>address</w:t>
      </w:r>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address</w:t>
      </w:r>
      <w:r w:rsidRPr="00904F88">
        <w:rPr>
          <w:rFonts w:ascii="Consolas" w:hAnsi="Consolas"/>
          <w:color w:val="808080"/>
          <w:sz w:val="21"/>
          <w:szCs w:val="21"/>
          <w:lang w:val="es-ES"/>
        </w:rPr>
        <w:t>&gt;</w:t>
      </w:r>
    </w:p>
    <w:p w14:paraId="2698FD12"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6317441"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245BDDA"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otro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8911EAE"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2529B74"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5B429066" w14:textId="77777777" w:rsidR="00A757F6" w:rsidRPr="00904F88" w:rsidRDefault="00A757F6" w:rsidP="008E1BFF">
      <w:pPr>
        <w:rPr>
          <w:lang w:val="es-ES"/>
        </w:rPr>
      </w:pPr>
    </w:p>
    <w:p w14:paraId="520D1BF3" w14:textId="64755B94" w:rsidR="006E3CB5" w:rsidRPr="00904F88" w:rsidRDefault="00A91CAC" w:rsidP="008E1BFF">
      <w:pPr>
        <w:rPr>
          <w:lang w:val="es-ES"/>
        </w:rPr>
      </w:pPr>
      <w:r w:rsidRPr="00904F88">
        <w:rPr>
          <w:noProof/>
          <w:lang w:val="es-ES"/>
        </w:rPr>
        <w:drawing>
          <wp:inline distT="0" distB="0" distL="0" distR="0" wp14:anchorId="0547291E" wp14:editId="75AE9388">
            <wp:extent cx="6300470" cy="3683635"/>
            <wp:effectExtent l="0" t="0" r="5080" b="0"/>
            <wp:docPr id="114212283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22831" name="Imagen 1" descr="Interfaz de usuario gráfica, Texto, Aplicación, Correo electrónico&#10;&#10;El contenido generado por IA puede ser incorrecto."/>
                    <pic:cNvPicPr/>
                  </pic:nvPicPr>
                  <pic:blipFill>
                    <a:blip r:embed="rId25"/>
                    <a:stretch>
                      <a:fillRect/>
                    </a:stretch>
                  </pic:blipFill>
                  <pic:spPr>
                    <a:xfrm>
                      <a:off x="0" y="0"/>
                      <a:ext cx="6300470" cy="3683635"/>
                    </a:xfrm>
                    <a:prstGeom prst="rect">
                      <a:avLst/>
                    </a:prstGeom>
                  </pic:spPr>
                </pic:pic>
              </a:graphicData>
            </a:graphic>
          </wp:inline>
        </w:drawing>
      </w:r>
    </w:p>
    <w:p w14:paraId="5D577C0B" w14:textId="77777777" w:rsidR="00A91CAC" w:rsidRPr="00904F88" w:rsidRDefault="00A91CAC" w:rsidP="008E1BFF">
      <w:pPr>
        <w:rPr>
          <w:lang w:val="es-ES"/>
        </w:rPr>
      </w:pPr>
    </w:p>
    <w:p w14:paraId="49F9A9E3" w14:textId="77777777" w:rsidR="00A91CAC" w:rsidRPr="00904F88" w:rsidRDefault="00A91CAC" w:rsidP="008E1BFF">
      <w:pPr>
        <w:rPr>
          <w:lang w:val="es-ES"/>
        </w:rPr>
      </w:pPr>
    </w:p>
    <w:p w14:paraId="6FF74423" w14:textId="77777777" w:rsidR="0053167F" w:rsidRPr="00904F88" w:rsidRDefault="0053167F" w:rsidP="0053167F">
      <w:pPr>
        <w:pStyle w:val="Ttulo2"/>
        <w:shd w:val="clear" w:color="auto" w:fill="FFFFFF"/>
        <w:rPr>
          <w:color w:val="000000"/>
          <w:sz w:val="29"/>
          <w:szCs w:val="29"/>
          <w:lang w:val="es-ES"/>
        </w:rPr>
      </w:pPr>
      <w:bookmarkStart w:id="14" w:name="_Toc210640490"/>
      <w:r w:rsidRPr="00904F88">
        <w:rPr>
          <w:color w:val="000000"/>
          <w:sz w:val="29"/>
          <w:szCs w:val="29"/>
          <w:lang w:val="es-ES"/>
        </w:rPr>
        <w:t>Selector de hijos: E &gt; F</w:t>
      </w:r>
      <w:bookmarkEnd w:id="14"/>
    </w:p>
    <w:p w14:paraId="7BFDF8D5" w14:textId="01C95DD6" w:rsidR="0053167F" w:rsidRPr="00904F88" w:rsidRDefault="0053167F" w:rsidP="0053167F">
      <w:pPr>
        <w:pStyle w:val="NormalWeb"/>
        <w:spacing w:before="150" w:beforeAutospacing="0" w:after="150" w:afterAutospacing="0"/>
        <w:ind w:left="150"/>
        <w:jc w:val="center"/>
      </w:pPr>
    </w:p>
    <w:p w14:paraId="594008FA" w14:textId="77777777" w:rsidR="0053167F" w:rsidRPr="00904F88" w:rsidRDefault="0053167F" w:rsidP="0053167F">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lastRenderedPageBreak/>
        <w:t>Si se escriben dos etiquetas seguidas separadas por un signo "mayor que" (E &gt; F), las propiedades afectan a los elementos con la segunda etiqueta (F) contenidos dentro de la primera etiqueta (E), pero no afecta si hay etiquetas intermedias entre ellos. En el ejemplo siguiente, únicamente los párrafos </w:t>
      </w:r>
      <w:r w:rsidRPr="00904F88">
        <w:rPr>
          <w:rStyle w:val="html-eti"/>
          <w:rFonts w:ascii="Arial" w:hAnsi="Arial" w:cs="Arial"/>
          <w:color w:val="911F00"/>
          <w:sz w:val="27"/>
          <w:szCs w:val="27"/>
        </w:rPr>
        <w:t>&lt;p&gt;</w:t>
      </w:r>
      <w:r w:rsidRPr="00904F88">
        <w:rPr>
          <w:rFonts w:ascii="Arial" w:hAnsi="Arial" w:cs="Arial"/>
          <w:color w:val="000000"/>
          <w:sz w:val="27"/>
          <w:szCs w:val="27"/>
        </w:rPr>
        <w:t> dentro de una división </w:t>
      </w:r>
      <w:r w:rsidRPr="00904F88">
        <w:rPr>
          <w:rStyle w:val="html-eti"/>
          <w:rFonts w:ascii="Arial" w:hAnsi="Arial" w:cs="Arial"/>
          <w:color w:val="911F00"/>
          <w:sz w:val="27"/>
          <w:szCs w:val="27"/>
        </w:rPr>
        <w:t>&lt;div&gt;</w:t>
      </w:r>
      <w:r w:rsidRPr="00904F88">
        <w:rPr>
          <w:rFonts w:ascii="Arial" w:hAnsi="Arial" w:cs="Arial"/>
          <w:color w:val="000000"/>
          <w:sz w:val="27"/>
          <w:szCs w:val="27"/>
        </w:rPr>
        <w:t> sin elementos intermedios se ven de color rojo.</w:t>
      </w:r>
    </w:p>
    <w:p w14:paraId="6ACC077A" w14:textId="77777777" w:rsidR="005A502C" w:rsidRPr="00015106"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3047C630" w14:textId="77777777" w:rsidR="005A502C" w:rsidRPr="00015106"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4C8AE472"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076ACE6C"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277DB304" w14:textId="77777777" w:rsidR="005A502C" w:rsidRPr="00015106"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Selectores de hijos: E </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F (1). </w:t>
      </w:r>
      <w:r w:rsidRPr="00015106">
        <w:rPr>
          <w:rFonts w:ascii="Consolas" w:hAnsi="Consolas"/>
          <w:color w:val="CCCCCC"/>
          <w:sz w:val="21"/>
          <w:szCs w:val="21"/>
        </w:rPr>
        <w:t>Selectores. CSS.</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1C49799F" w14:textId="77777777" w:rsidR="005A502C" w:rsidRPr="00015106"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49CB8215" w14:textId="77777777" w:rsidR="005A502C" w:rsidRPr="00015106"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1F4A37BF" w14:textId="77777777" w:rsidR="005A502C" w:rsidRPr="00015106"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div</w:t>
      </w:r>
      <w:r w:rsidRPr="00015106">
        <w:rPr>
          <w:rFonts w:ascii="Consolas" w:hAnsi="Consolas"/>
          <w:color w:val="D4D4D4"/>
          <w:sz w:val="21"/>
          <w:szCs w:val="21"/>
        </w:rPr>
        <w:t xml:space="preserve"> {</w:t>
      </w:r>
    </w:p>
    <w:p w14:paraId="7D49653D" w14:textId="77777777" w:rsidR="005A502C" w:rsidRPr="00015106"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3px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03BDC09D" w14:textId="77777777" w:rsidR="005A502C" w:rsidRPr="00015106"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2192E66F" w14:textId="77777777" w:rsidR="005A502C" w:rsidRPr="00015106"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1B9EE7EC"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3A341A08"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BD781D0"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w:t>
      </w:r>
      <w:r w:rsidRPr="00904F88">
        <w:rPr>
          <w:rFonts w:ascii="Consolas" w:hAnsi="Consolas"/>
          <w:color w:val="D4D4D4"/>
          <w:sz w:val="21"/>
          <w:szCs w:val="21"/>
          <w:lang w:val="es-ES"/>
        </w:rPr>
        <w:t xml:space="preserve"> &gt;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159C11C2"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1F62096F"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F10A585"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0CAA89A8"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056F9733"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508369A"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72378D4"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6DF3069"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B510C5B"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F53BB39"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A427471"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279DAC2"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27CA17CC"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Esto es una lista</w:t>
      </w:r>
    </w:p>
    <w:p w14:paraId="0EFFC65A"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dentro de una lista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5692AFD"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2EA2D98B"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388074BA"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30AC522"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otro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F3980B8"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C0BE4BE"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address</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no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sino una dirección </w:t>
      </w:r>
      <w:r w:rsidRPr="00904F88">
        <w:rPr>
          <w:rFonts w:ascii="Consolas" w:hAnsi="Consolas"/>
          <w:color w:val="569CD6"/>
          <w:sz w:val="21"/>
          <w:szCs w:val="21"/>
          <w:lang w:val="es-ES"/>
        </w:rPr>
        <w:t>&amp;lt;</w:t>
      </w:r>
      <w:r w:rsidRPr="00904F88">
        <w:rPr>
          <w:rFonts w:ascii="Consolas" w:hAnsi="Consolas"/>
          <w:color w:val="CCCCCC"/>
          <w:sz w:val="21"/>
          <w:szCs w:val="21"/>
          <w:lang w:val="es-ES"/>
        </w:rPr>
        <w:t>address</w:t>
      </w:r>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address</w:t>
      </w:r>
      <w:r w:rsidRPr="00904F88">
        <w:rPr>
          <w:rFonts w:ascii="Consolas" w:hAnsi="Consolas"/>
          <w:color w:val="808080"/>
          <w:sz w:val="21"/>
          <w:szCs w:val="21"/>
          <w:lang w:val="es-ES"/>
        </w:rPr>
        <w:t>&gt;</w:t>
      </w:r>
    </w:p>
    <w:p w14:paraId="0F5314F5"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0157BCDF"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DF55D87"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otro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911C574"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9D0EE6F"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6CBB8611" w14:textId="77777777" w:rsidR="00A91CAC" w:rsidRPr="00904F88" w:rsidRDefault="00A91CAC" w:rsidP="008E1BFF">
      <w:pPr>
        <w:rPr>
          <w:lang w:val="es-ES"/>
        </w:rPr>
      </w:pPr>
    </w:p>
    <w:p w14:paraId="3024A8E0" w14:textId="77777777" w:rsidR="005A502C" w:rsidRPr="00904F88" w:rsidRDefault="005A502C" w:rsidP="008E1BFF">
      <w:pPr>
        <w:rPr>
          <w:lang w:val="es-ES"/>
        </w:rPr>
      </w:pPr>
    </w:p>
    <w:p w14:paraId="1302DDE6" w14:textId="77777777" w:rsidR="005A502C" w:rsidRPr="00904F88" w:rsidRDefault="005A502C" w:rsidP="008E1BFF">
      <w:pPr>
        <w:rPr>
          <w:lang w:val="es-ES"/>
        </w:rPr>
      </w:pPr>
    </w:p>
    <w:p w14:paraId="22FB04A9" w14:textId="4BE0EF49" w:rsidR="000B4430" w:rsidRPr="00904F88" w:rsidRDefault="00030F80" w:rsidP="008E1BFF">
      <w:pPr>
        <w:rPr>
          <w:lang w:val="es-ES"/>
        </w:rPr>
      </w:pPr>
      <w:r w:rsidRPr="00904F88">
        <w:rPr>
          <w:noProof/>
          <w:lang w:val="es-ES"/>
        </w:rPr>
        <w:drawing>
          <wp:inline distT="0" distB="0" distL="0" distR="0" wp14:anchorId="0F48AB86" wp14:editId="1F7BA3D5">
            <wp:extent cx="6300470" cy="3571240"/>
            <wp:effectExtent l="0" t="0" r="5080" b="0"/>
            <wp:docPr id="196306792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67926" name="Imagen 1" descr="Interfaz de usuario gráfica, Texto, Aplicación, Correo electrónico&#10;&#10;El contenido generado por IA puede ser incorrecto."/>
                    <pic:cNvPicPr/>
                  </pic:nvPicPr>
                  <pic:blipFill>
                    <a:blip r:embed="rId26"/>
                    <a:stretch>
                      <a:fillRect/>
                    </a:stretch>
                  </pic:blipFill>
                  <pic:spPr>
                    <a:xfrm>
                      <a:off x="0" y="0"/>
                      <a:ext cx="6300470" cy="3571240"/>
                    </a:xfrm>
                    <a:prstGeom prst="rect">
                      <a:avLst/>
                    </a:prstGeom>
                  </pic:spPr>
                </pic:pic>
              </a:graphicData>
            </a:graphic>
          </wp:inline>
        </w:drawing>
      </w:r>
    </w:p>
    <w:p w14:paraId="66CFDF56" w14:textId="77777777" w:rsidR="005A502C" w:rsidRPr="00904F88" w:rsidRDefault="005A502C" w:rsidP="008E1BFF">
      <w:pPr>
        <w:rPr>
          <w:lang w:val="es-ES"/>
        </w:rPr>
      </w:pPr>
    </w:p>
    <w:p w14:paraId="4D206203" w14:textId="77777777" w:rsidR="005A502C" w:rsidRPr="00904F88" w:rsidRDefault="005A502C" w:rsidP="005A502C">
      <w:pPr>
        <w:pStyle w:val="Ttulo2"/>
        <w:shd w:val="clear" w:color="auto" w:fill="FFFFFF"/>
        <w:rPr>
          <w:color w:val="000000"/>
          <w:sz w:val="29"/>
          <w:szCs w:val="29"/>
          <w:lang w:val="es-ES"/>
        </w:rPr>
      </w:pPr>
      <w:bookmarkStart w:id="15" w:name="_Toc210640491"/>
      <w:r w:rsidRPr="00904F88">
        <w:rPr>
          <w:color w:val="000000"/>
          <w:sz w:val="29"/>
          <w:szCs w:val="29"/>
          <w:lang w:val="es-ES"/>
        </w:rPr>
        <w:t>Selector de consecutivos: E + F</w:t>
      </w:r>
      <w:bookmarkEnd w:id="15"/>
    </w:p>
    <w:p w14:paraId="7F3071D1" w14:textId="77777777" w:rsidR="005A502C" w:rsidRPr="00904F88" w:rsidRDefault="005A502C" w:rsidP="005A502C">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Si se escriben dos etiquetas seguidas separadas por un signo "más" (E + F), las propiedades afectan únicamente a los elementos con la segunda etiqueta (F) que van justo después de un elemento con la primera etiqueta (E). En el ejemplo siguiente, únicamente el párrafo </w:t>
      </w:r>
      <w:r w:rsidRPr="00904F88">
        <w:rPr>
          <w:rStyle w:val="html-eti"/>
          <w:rFonts w:ascii="Arial" w:hAnsi="Arial" w:cs="Arial"/>
          <w:color w:val="911F00"/>
          <w:sz w:val="27"/>
          <w:szCs w:val="27"/>
        </w:rPr>
        <w:t>&lt;p&gt;</w:t>
      </w:r>
      <w:r w:rsidRPr="00904F88">
        <w:rPr>
          <w:rFonts w:ascii="Arial" w:hAnsi="Arial" w:cs="Arial"/>
          <w:color w:val="000000"/>
          <w:sz w:val="27"/>
          <w:szCs w:val="27"/>
        </w:rPr>
        <w:t> inmediatamente posterior a la división </w:t>
      </w:r>
      <w:r w:rsidRPr="00904F88">
        <w:rPr>
          <w:rStyle w:val="html-eti"/>
          <w:rFonts w:ascii="Arial" w:hAnsi="Arial" w:cs="Arial"/>
          <w:color w:val="911F00"/>
          <w:sz w:val="27"/>
          <w:szCs w:val="27"/>
        </w:rPr>
        <w:t>&lt;div&gt;</w:t>
      </w:r>
      <w:r w:rsidRPr="00904F88">
        <w:rPr>
          <w:rFonts w:ascii="Arial" w:hAnsi="Arial" w:cs="Arial"/>
          <w:color w:val="000000"/>
          <w:sz w:val="27"/>
          <w:szCs w:val="27"/>
        </w:rPr>
        <w:t> se ven de color rojo.</w:t>
      </w:r>
    </w:p>
    <w:p w14:paraId="59EB994C" w14:textId="77777777" w:rsidR="005A502C" w:rsidRPr="00904F88" w:rsidRDefault="005A502C" w:rsidP="008E1BFF">
      <w:pPr>
        <w:rPr>
          <w:lang w:val="es-ES"/>
        </w:rPr>
      </w:pPr>
    </w:p>
    <w:p w14:paraId="7E0F8B61" w14:textId="77777777" w:rsidR="00B45415" w:rsidRPr="00904F88" w:rsidRDefault="00B45415" w:rsidP="00B45415">
      <w:pPr>
        <w:pStyle w:val="Ttulo2"/>
        <w:shd w:val="clear" w:color="auto" w:fill="FFFFFF"/>
        <w:rPr>
          <w:color w:val="000000"/>
          <w:sz w:val="29"/>
          <w:szCs w:val="29"/>
          <w:lang w:val="es-ES"/>
        </w:rPr>
      </w:pPr>
      <w:bookmarkStart w:id="16" w:name="_Toc210640492"/>
      <w:r w:rsidRPr="00904F88">
        <w:rPr>
          <w:color w:val="000000"/>
          <w:sz w:val="29"/>
          <w:szCs w:val="29"/>
          <w:lang w:val="es-ES"/>
        </w:rPr>
        <w:t>Selector de hermanos: E ~ F</w:t>
      </w:r>
      <w:bookmarkEnd w:id="16"/>
    </w:p>
    <w:p w14:paraId="35381390" w14:textId="77777777" w:rsidR="00B45415" w:rsidRPr="00904F88" w:rsidRDefault="00B45415" w:rsidP="00B45415">
      <w:pPr>
        <w:pStyle w:val="NormalWeb"/>
        <w:shd w:val="clear" w:color="auto" w:fill="FFFFFF"/>
        <w:spacing w:before="150" w:beforeAutospacing="0" w:after="150" w:afterAutospacing="0"/>
        <w:rPr>
          <w:rFonts w:ascii="Arial" w:hAnsi="Arial" w:cs="Arial"/>
          <w:color w:val="000000"/>
          <w:sz w:val="27"/>
          <w:szCs w:val="27"/>
        </w:rPr>
      </w:pPr>
    </w:p>
    <w:p w14:paraId="30C0E5F9" w14:textId="2ED179BD" w:rsidR="00B45415" w:rsidRPr="00904F88" w:rsidRDefault="00B45415" w:rsidP="00B45415">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Si se escriben dos etiquetas seguidas separadas por un signo "tilde" (E ~ F), las propiedades afectan únicamente a los elementos con la segunda etiqueta (F) que van después de un elemento con la primera etiqueta (E), siendo ambos elementos hermanos, es decir, hijos del mismo padre. En el ejemplo siguiente, se ven de color rojo dos de los párrafos </w:t>
      </w:r>
      <w:r w:rsidRPr="00904F88">
        <w:rPr>
          <w:rStyle w:val="html-eti"/>
          <w:rFonts w:ascii="Arial" w:hAnsi="Arial" w:cs="Arial"/>
          <w:color w:val="911F00"/>
          <w:sz w:val="27"/>
          <w:szCs w:val="27"/>
        </w:rPr>
        <w:t>&lt;p&gt;</w:t>
      </w:r>
      <w:r w:rsidRPr="00904F88">
        <w:rPr>
          <w:rFonts w:ascii="Arial" w:hAnsi="Arial" w:cs="Arial"/>
          <w:color w:val="000000"/>
          <w:sz w:val="27"/>
          <w:szCs w:val="27"/>
        </w:rPr>
        <w:t>. Dentro de la división, el segundo párrafo se muestra de color rojo aunque haya una lista entre él y el primer párrafo. Sin embargo, el párrafo dentro de la lista no, porque no es hermano de los párrafos de fuera de la lista. Fuera de la división, el segundo párrafo se muestra de color rojo, mientras que el primero no porque los párrafos de dentro de la división no son sus hermanos.</w:t>
      </w:r>
    </w:p>
    <w:p w14:paraId="670A7AC8" w14:textId="77777777" w:rsidR="00B45415" w:rsidRPr="00904F88" w:rsidRDefault="00B45415" w:rsidP="008E1BFF">
      <w:pPr>
        <w:rPr>
          <w:lang w:val="es-ES"/>
        </w:rPr>
      </w:pPr>
    </w:p>
    <w:p w14:paraId="03E13796" w14:textId="77777777" w:rsidR="00AA4B8B" w:rsidRPr="00904F88" w:rsidRDefault="00AA4B8B" w:rsidP="00AA4B8B">
      <w:pPr>
        <w:pStyle w:val="Ttulo2"/>
        <w:shd w:val="clear" w:color="auto" w:fill="FFFFFF"/>
        <w:rPr>
          <w:color w:val="000000"/>
          <w:sz w:val="29"/>
          <w:szCs w:val="29"/>
          <w:lang w:val="es-ES"/>
        </w:rPr>
      </w:pPr>
      <w:bookmarkStart w:id="17" w:name="_Toc210640493"/>
      <w:r w:rsidRPr="00904F88">
        <w:rPr>
          <w:color w:val="000000"/>
          <w:sz w:val="29"/>
          <w:szCs w:val="29"/>
          <w:lang w:val="es-ES"/>
        </w:rPr>
        <w:t>Selector de atributo</w:t>
      </w:r>
      <w:bookmarkEnd w:id="17"/>
    </w:p>
    <w:p w14:paraId="6D8E1087" w14:textId="77777777" w:rsidR="00AA4B8B" w:rsidRPr="00904F88" w:rsidRDefault="00AA4B8B" w:rsidP="00AA4B8B">
      <w:pPr>
        <w:pStyle w:val="NormalWeb"/>
        <w:shd w:val="clear" w:color="auto" w:fill="FFFFFF"/>
        <w:spacing w:before="150" w:beforeAutospacing="0" w:after="150" w:afterAutospacing="0"/>
        <w:rPr>
          <w:rFonts w:ascii="Arial" w:hAnsi="Arial" w:cs="Arial"/>
          <w:color w:val="000000"/>
          <w:sz w:val="27"/>
          <w:szCs w:val="27"/>
        </w:rPr>
      </w:pPr>
    </w:p>
    <w:p w14:paraId="095E8C0C" w14:textId="0203F9AD" w:rsidR="00AA4B8B" w:rsidRPr="00904F88" w:rsidRDefault="00AA4B8B" w:rsidP="00AA4B8B">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Hay cuatro formas de seleccionar elementos con determinados atributos: E[atributo], E[atributo="valor"], E[atributo~="valor"], E[atributo|="valor"].</w:t>
      </w:r>
    </w:p>
    <w:p w14:paraId="321F7B36" w14:textId="77777777" w:rsidR="00AA4B8B" w:rsidRPr="00904F88" w:rsidRDefault="00AA4B8B" w:rsidP="00AA4B8B">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Si se escribe una etiqueta seguida del nombre de un atributo entre corchetes, E[atributo], las propiedades afectan a todos los elementos que tengan establecidos ese atributo. En el ejemplo siguiente, los párrafos con clase, independientemente de la clase asignada, se muestran en mayúsculas.</w:t>
      </w:r>
    </w:p>
    <w:p w14:paraId="05F3EBC9" w14:textId="77777777" w:rsidR="00AA4B8B" w:rsidRPr="00904F88" w:rsidRDefault="00AA4B8B" w:rsidP="008E1BFF">
      <w:pPr>
        <w:rPr>
          <w:lang w:val="es-ES"/>
        </w:rPr>
      </w:pPr>
    </w:p>
    <w:p w14:paraId="3BEF2CAF" w14:textId="77777777" w:rsidR="00694317" w:rsidRPr="00015106"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61920B24" w14:textId="77777777" w:rsidR="00694317" w:rsidRPr="00015106"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3AC24E8D" w14:textId="77777777" w:rsidR="00694317" w:rsidRPr="00015106"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4B4C5555" w14:textId="77777777" w:rsidR="00694317" w:rsidRPr="00015106"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4A727D1D" w14:textId="77777777" w:rsidR="00694317" w:rsidRPr="00015106"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Selectores de atributo (2). Selectores. CSS.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25369635" w14:textId="77777777" w:rsidR="00694317" w:rsidRPr="00015106"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3A2D2C79"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20FE0CA"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w:t>
      </w:r>
      <w:r w:rsidRPr="00904F88">
        <w:rPr>
          <w:rFonts w:ascii="Consolas" w:hAnsi="Consolas"/>
          <w:color w:val="9CDCFE"/>
          <w:sz w:val="21"/>
          <w:szCs w:val="21"/>
          <w:lang w:val="es-ES"/>
        </w:rPr>
        <w:t>atr</w:t>
      </w:r>
      <w:r w:rsidRPr="00904F88">
        <w:rPr>
          <w:rFonts w:ascii="Consolas" w:hAnsi="Consolas"/>
          <w:color w:val="D4D4D4"/>
          <w:sz w:val="21"/>
          <w:szCs w:val="21"/>
          <w:lang w:val="es-ES"/>
        </w:rPr>
        <w:t>] {</w:t>
      </w:r>
    </w:p>
    <w:p w14:paraId="662FA67B"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4D12BBB0" w14:textId="77777777" w:rsidR="00694317" w:rsidRPr="00015106"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4D4D4"/>
          <w:sz w:val="21"/>
          <w:szCs w:val="21"/>
        </w:rPr>
        <w:t>}</w:t>
      </w:r>
    </w:p>
    <w:p w14:paraId="62B72434" w14:textId="77777777" w:rsidR="00694317" w:rsidRPr="00015106"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rPr>
      </w:pPr>
    </w:p>
    <w:p w14:paraId="26F4D3DB" w14:textId="77777777" w:rsidR="00694317" w:rsidRPr="00015106"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w:t>
      </w:r>
      <w:r w:rsidRPr="00015106">
        <w:rPr>
          <w:rFonts w:ascii="Consolas" w:hAnsi="Consolas"/>
          <w:color w:val="D4D4D4"/>
          <w:sz w:val="21"/>
          <w:szCs w:val="21"/>
        </w:rPr>
        <w:t>[</w:t>
      </w:r>
      <w:r w:rsidRPr="00015106">
        <w:rPr>
          <w:rFonts w:ascii="Consolas" w:hAnsi="Consolas"/>
          <w:color w:val="9CDCFE"/>
          <w:sz w:val="21"/>
          <w:szCs w:val="21"/>
        </w:rPr>
        <w:t>atr2</w:t>
      </w:r>
      <w:r w:rsidRPr="00015106">
        <w:rPr>
          <w:rFonts w:ascii="Consolas" w:hAnsi="Consolas"/>
          <w:color w:val="D4D4D4"/>
          <w:sz w:val="21"/>
          <w:szCs w:val="21"/>
        </w:rPr>
        <w:t>] {</w:t>
      </w:r>
    </w:p>
    <w:p w14:paraId="197040CB" w14:textId="77777777" w:rsidR="00694317" w:rsidRPr="00015106"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blue</w:t>
      </w:r>
      <w:r w:rsidRPr="00015106">
        <w:rPr>
          <w:rFonts w:ascii="Consolas" w:hAnsi="Consolas"/>
          <w:color w:val="D4D4D4"/>
          <w:sz w:val="21"/>
          <w:szCs w:val="21"/>
        </w:rPr>
        <w:t>;</w:t>
      </w:r>
    </w:p>
    <w:p w14:paraId="0272631F" w14:textId="77777777" w:rsidR="00694317" w:rsidRPr="00015106"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95158A7" w14:textId="77777777" w:rsidR="00694317" w:rsidRPr="00015106"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rPr>
      </w:pPr>
    </w:p>
    <w:p w14:paraId="40C2E7F2" w14:textId="77777777" w:rsidR="00694317" w:rsidRPr="00015106"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w:t>
      </w:r>
      <w:r w:rsidRPr="00015106">
        <w:rPr>
          <w:rFonts w:ascii="Consolas" w:hAnsi="Consolas"/>
          <w:color w:val="D4D4D4"/>
          <w:sz w:val="21"/>
          <w:szCs w:val="21"/>
        </w:rPr>
        <w:t>[</w:t>
      </w:r>
      <w:r w:rsidRPr="00015106">
        <w:rPr>
          <w:rFonts w:ascii="Consolas" w:hAnsi="Consolas"/>
          <w:color w:val="9CDCFE"/>
          <w:sz w:val="21"/>
          <w:szCs w:val="21"/>
        </w:rPr>
        <w:t>class</w:t>
      </w:r>
      <w:r w:rsidRPr="00015106">
        <w:rPr>
          <w:rFonts w:ascii="Consolas" w:hAnsi="Consolas"/>
          <w:color w:val="D4D4D4"/>
          <w:sz w:val="21"/>
          <w:szCs w:val="21"/>
        </w:rPr>
        <w:t>=</w:t>
      </w:r>
      <w:r w:rsidRPr="00015106">
        <w:rPr>
          <w:rFonts w:ascii="Consolas" w:hAnsi="Consolas"/>
          <w:color w:val="CE9178"/>
          <w:sz w:val="21"/>
          <w:szCs w:val="21"/>
        </w:rPr>
        <w:t>"p1 p2"</w:t>
      </w:r>
      <w:r w:rsidRPr="00015106">
        <w:rPr>
          <w:rFonts w:ascii="Consolas" w:hAnsi="Consolas"/>
          <w:color w:val="D4D4D4"/>
          <w:sz w:val="21"/>
          <w:szCs w:val="21"/>
        </w:rPr>
        <w:t>] {</w:t>
      </w:r>
    </w:p>
    <w:p w14:paraId="10490143" w14:textId="77777777" w:rsidR="00694317" w:rsidRPr="00015106"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text-transform</w:t>
      </w:r>
      <w:r w:rsidRPr="00015106">
        <w:rPr>
          <w:rFonts w:ascii="Consolas" w:hAnsi="Consolas"/>
          <w:color w:val="D4D4D4"/>
          <w:sz w:val="21"/>
          <w:szCs w:val="21"/>
        </w:rPr>
        <w:t xml:space="preserve">: </w:t>
      </w:r>
      <w:r w:rsidRPr="00015106">
        <w:rPr>
          <w:rFonts w:ascii="Consolas" w:hAnsi="Consolas"/>
          <w:color w:val="CE9178"/>
          <w:sz w:val="21"/>
          <w:szCs w:val="21"/>
        </w:rPr>
        <w:t>uppercase</w:t>
      </w:r>
      <w:r w:rsidRPr="00015106">
        <w:rPr>
          <w:rFonts w:ascii="Consolas" w:hAnsi="Consolas"/>
          <w:color w:val="D4D4D4"/>
          <w:sz w:val="21"/>
          <w:szCs w:val="21"/>
        </w:rPr>
        <w:t>;</w:t>
      </w:r>
    </w:p>
    <w:p w14:paraId="5BC232B7"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44208C58"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2FB4DB18"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4845FA5D"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FA2A909"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5E3BA3A5"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atr</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de clase p1.</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101E7EE"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12B5A06"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atr2</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de clase p2.</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729535F"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7705062"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"p1 p2"</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con clase p1 y p2 (en ese orden).</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AC89684"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C433AC5"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"p2 p1"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con clase p2 y p1 (en ese orden).</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A3251F0"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77E2AC5"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1FDD0B9" w14:textId="616BB54A" w:rsidR="00694317" w:rsidRPr="00904F88" w:rsidRDefault="003C0690" w:rsidP="008E1BFF">
      <w:pPr>
        <w:rPr>
          <w:lang w:val="es-ES"/>
        </w:rPr>
      </w:pPr>
      <w:r w:rsidRPr="00904F88">
        <w:rPr>
          <w:noProof/>
          <w:lang w:val="es-ES"/>
        </w:rPr>
        <w:lastRenderedPageBreak/>
        <w:drawing>
          <wp:inline distT="0" distB="0" distL="0" distR="0" wp14:anchorId="7C16CEB7" wp14:editId="128D069C">
            <wp:extent cx="6300470" cy="2731135"/>
            <wp:effectExtent l="0" t="0" r="5080" b="0"/>
            <wp:docPr id="27967922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79228" name="Imagen 1" descr="Interfaz de usuario gráfica, Texto, Aplicación, Correo electrónico&#10;&#10;El contenido generado por IA puede ser incorrecto."/>
                    <pic:cNvPicPr/>
                  </pic:nvPicPr>
                  <pic:blipFill>
                    <a:blip r:embed="rId27"/>
                    <a:stretch>
                      <a:fillRect/>
                    </a:stretch>
                  </pic:blipFill>
                  <pic:spPr>
                    <a:xfrm>
                      <a:off x="0" y="0"/>
                      <a:ext cx="6300470" cy="2731135"/>
                    </a:xfrm>
                    <a:prstGeom prst="rect">
                      <a:avLst/>
                    </a:prstGeom>
                  </pic:spPr>
                </pic:pic>
              </a:graphicData>
            </a:graphic>
          </wp:inline>
        </w:drawing>
      </w:r>
    </w:p>
    <w:p w14:paraId="7AA69977" w14:textId="77777777" w:rsidR="003C0690" w:rsidRPr="00904F88" w:rsidRDefault="003C0690" w:rsidP="008E1BFF">
      <w:pPr>
        <w:rPr>
          <w:lang w:val="es-ES"/>
        </w:rPr>
      </w:pPr>
    </w:p>
    <w:p w14:paraId="681EBC74" w14:textId="77777777" w:rsidR="00FF67DC" w:rsidRPr="00904F88" w:rsidRDefault="00FF67DC" w:rsidP="00FF67DC">
      <w:pPr>
        <w:pStyle w:val="Ttulo1"/>
        <w:rPr>
          <w:lang w:val="es-ES"/>
        </w:rPr>
      </w:pPr>
      <w:bookmarkStart w:id="18" w:name="_Toc210640494"/>
      <w:r w:rsidRPr="00904F88">
        <w:rPr>
          <w:lang w:val="es-ES"/>
        </w:rPr>
        <w:t>Qué son las pseudo-clases y los pseudo-elementos</w:t>
      </w:r>
      <w:bookmarkEnd w:id="18"/>
    </w:p>
    <w:p w14:paraId="491BB173" w14:textId="77777777" w:rsidR="00FF67DC" w:rsidRPr="00904F88" w:rsidRDefault="00FF67DC" w:rsidP="00FF67DC">
      <w:pPr>
        <w:rPr>
          <w:lang w:val="es-ES"/>
        </w:rPr>
      </w:pPr>
    </w:p>
    <w:p w14:paraId="7E308BDF" w14:textId="5CC693A9" w:rsidR="00FF67DC" w:rsidRPr="00904F88" w:rsidRDefault="00FF67DC" w:rsidP="00FF67DC">
      <w:pPr>
        <w:rPr>
          <w:lang w:val="es-ES"/>
        </w:rPr>
      </w:pPr>
      <w:r w:rsidRPr="00904F88">
        <w:rPr>
          <w:lang w:val="es-ES"/>
        </w:rPr>
        <w:t>Las hojas de estilo asocian características de estilo a los elementos basándose en las etiquetas de los elementos y en su posición relativa (en el árbol del documento). Las pseudo-clases y los pseudo-elementos permiten hacer referencia a determinados elementos sin basarse en la información contenida en el árbol del documento.</w:t>
      </w:r>
    </w:p>
    <w:p w14:paraId="2772F322" w14:textId="77777777" w:rsidR="00FF67DC" w:rsidRPr="00904F88" w:rsidRDefault="00FF67DC" w:rsidP="00FF67DC">
      <w:pPr>
        <w:rPr>
          <w:lang w:val="es-ES"/>
        </w:rPr>
      </w:pPr>
      <w:r w:rsidRPr="00904F88">
        <w:rPr>
          <w:lang w:val="es-ES"/>
        </w:rPr>
        <w:t>La diferencia entre pseudo-clases y pseudo-elementos es sutil. En general, los pseudo-elementos suelen hacer referencia a determinadas partes de un elemento, mientras que las pseudo-clases suelen hacer referencia al estado del elemento.</w:t>
      </w:r>
    </w:p>
    <w:p w14:paraId="7FE62269" w14:textId="77777777" w:rsidR="00FF67DC" w:rsidRPr="00904F88" w:rsidRDefault="00FF67DC" w:rsidP="00FF67DC">
      <w:pPr>
        <w:rPr>
          <w:lang w:val="es-ES"/>
        </w:rPr>
      </w:pPr>
      <w:r w:rsidRPr="00904F88">
        <w:rPr>
          <w:lang w:val="es-ES"/>
        </w:rPr>
        <w:t>Otra diferencia importante es que un pseudo-elemento sólo puede aparecer al final de un selector, mientras que una pseudo-clase puede aparecer en cualquier elemento del selector.</w:t>
      </w:r>
    </w:p>
    <w:p w14:paraId="3AC305CA" w14:textId="77777777" w:rsidR="00FF67DC" w:rsidRPr="00904F88" w:rsidRDefault="00FF67DC" w:rsidP="00FF67DC">
      <w:pPr>
        <w:rPr>
          <w:lang w:val="es-ES"/>
        </w:rPr>
      </w:pPr>
      <w:r w:rsidRPr="00904F88">
        <w:rPr>
          <w:lang w:val="es-ES"/>
        </w:rPr>
        <w:t>En CSS 2, la sintaxis de las pseudo-clases y los pseudo-elementos era la misma, etiqueta:pseudo-elemento-o-pseudo-clase (es decir, el nombre de la etiqueta seguido de dos puntos y del nombre del pseudo-elemento o de la pseudo-clase). En 2011, en la recomendación CSS 3 Selectores (cuya segunda versión </w:t>
      </w:r>
      <w:hyperlink r:id="rId28" w:history="1">
        <w:r w:rsidRPr="00904F88">
          <w:rPr>
            <w:rStyle w:val="Hipervnculo"/>
            <w:lang w:val="es-ES"/>
          </w:rPr>
          <w:t>CSS 3 Selectores</w:t>
        </w:r>
      </w:hyperlink>
      <w:r w:rsidRPr="00904F88">
        <w:rPr>
          <w:lang w:val="es-ES"/>
        </w:rPr>
        <w:t> se publicó en 2018), se modificó la notación de los pseudo-elementos a etiqueta::pseudo-elemento (es decir, el nombre de la etiqueta seguido dos veces de dos puntos y del nombre del pseudo-elemento) para distinguir unos de otros, pero permitiendo utilizar también la antigua notación.</w:t>
      </w:r>
    </w:p>
    <w:p w14:paraId="66C1E2BC" w14:textId="71142A8B" w:rsidR="00FF67DC" w:rsidRPr="008702AC" w:rsidRDefault="00FF67DC" w:rsidP="00FF67DC">
      <w:pPr>
        <w:pStyle w:val="Ttulo2"/>
        <w:rPr>
          <w:lang w:val="en-US"/>
        </w:rPr>
      </w:pPr>
      <w:bookmarkStart w:id="19" w:name="_Toc210640495"/>
      <w:r w:rsidRPr="008702AC">
        <w:rPr>
          <w:lang w:val="en-US"/>
        </w:rPr>
        <w:t>La pseudo-clase :first-child</w:t>
      </w:r>
      <w:r w:rsidR="002377AB" w:rsidRPr="008702AC">
        <w:rPr>
          <w:lang w:val="en-US"/>
        </w:rPr>
        <w:t xml:space="preserve"> :last</w:t>
      </w:r>
      <w:r w:rsidR="005F4AEF" w:rsidRPr="008702AC">
        <w:rPr>
          <w:lang w:val="en-US"/>
        </w:rPr>
        <w:t>-</w:t>
      </w:r>
      <w:r w:rsidR="002377AB" w:rsidRPr="008702AC">
        <w:rPr>
          <w:lang w:val="en-US"/>
        </w:rPr>
        <w:t>child</w:t>
      </w:r>
      <w:bookmarkEnd w:id="19"/>
    </w:p>
    <w:p w14:paraId="56109CBF" w14:textId="77777777" w:rsidR="00FF67DC" w:rsidRPr="008702AC" w:rsidRDefault="00FF67DC" w:rsidP="00FF67DC"/>
    <w:p w14:paraId="0078CA50" w14:textId="2DB10A09" w:rsidR="00FF67DC" w:rsidRPr="00904F88" w:rsidRDefault="00FF67DC" w:rsidP="00FF67DC">
      <w:pPr>
        <w:rPr>
          <w:lang w:val="es-ES"/>
        </w:rPr>
      </w:pPr>
      <w:r w:rsidRPr="00904F88">
        <w:rPr>
          <w:lang w:val="es-ES"/>
        </w:rPr>
        <w:t>La pseudo-clase :first-child hace referencia al primer elemento de un tipo contenido dentro de otro. El ejemplo siguiente muestra cómo identificar al primer párrafo dentro de una división sin necesidad de asignar ninguna clase al párrafo.</w:t>
      </w:r>
      <w:r w:rsidR="002377AB" w:rsidRPr="00904F88">
        <w:rPr>
          <w:lang w:val="es-ES"/>
        </w:rPr>
        <w:t xml:space="preserve"> Lo mismo para last-child</w:t>
      </w:r>
      <w:r w:rsidR="005F4AEF" w:rsidRPr="00904F88">
        <w:rPr>
          <w:lang w:val="es-ES"/>
        </w:rPr>
        <w:t>.</w:t>
      </w:r>
    </w:p>
    <w:p w14:paraId="15B85EA4" w14:textId="77777777" w:rsidR="005F4AEF" w:rsidRPr="00904F88" w:rsidRDefault="005F4AEF" w:rsidP="00FF67DC">
      <w:pPr>
        <w:rPr>
          <w:lang w:val="es-ES"/>
        </w:rPr>
      </w:pPr>
    </w:p>
    <w:p w14:paraId="6CDA383D"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AAC5D32"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11800356"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lastRenderedPageBreak/>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770CA83F"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3B9F66F5"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6D3D9866" w14:textId="77777777" w:rsidR="005F4AEF" w:rsidRPr="00015106"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8702AC">
        <w:rPr>
          <w:rFonts w:ascii="Consolas" w:hAnsi="Consolas"/>
          <w:color w:val="808080"/>
          <w:sz w:val="21"/>
          <w:szCs w:val="21"/>
        </w:rPr>
        <w:t>&lt;</w:t>
      </w:r>
      <w:r w:rsidRPr="008702AC">
        <w:rPr>
          <w:rFonts w:ascii="Consolas" w:hAnsi="Consolas"/>
          <w:color w:val="569CD6"/>
          <w:sz w:val="21"/>
          <w:szCs w:val="21"/>
        </w:rPr>
        <w:t>title</w:t>
      </w:r>
      <w:r w:rsidRPr="008702AC">
        <w:rPr>
          <w:rFonts w:ascii="Consolas" w:hAnsi="Consolas"/>
          <w:color w:val="808080"/>
          <w:sz w:val="21"/>
          <w:szCs w:val="21"/>
        </w:rPr>
        <w:t>&gt;</w:t>
      </w:r>
      <w:r w:rsidRPr="008702AC">
        <w:rPr>
          <w:rFonts w:ascii="Consolas" w:hAnsi="Consolas"/>
          <w:color w:val="CCCCCC"/>
          <w:sz w:val="21"/>
          <w:szCs w:val="21"/>
        </w:rPr>
        <w:t xml:space="preserve">La pseudo-clase :first-child (1).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6F0C6143" w14:textId="77777777" w:rsidR="005F4AEF" w:rsidRPr="00015106"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48FC29DF" w14:textId="77777777" w:rsidR="005F4AEF" w:rsidRPr="00015106"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0CDF2476" w14:textId="77777777" w:rsidR="005F4AEF" w:rsidRPr="00015106"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div</w:t>
      </w:r>
      <w:r w:rsidRPr="00015106">
        <w:rPr>
          <w:rFonts w:ascii="Consolas" w:hAnsi="Consolas"/>
          <w:color w:val="D4D4D4"/>
          <w:sz w:val="21"/>
          <w:szCs w:val="21"/>
        </w:rPr>
        <w:t xml:space="preserve"> {</w:t>
      </w:r>
    </w:p>
    <w:p w14:paraId="67866B2D" w14:textId="77777777" w:rsidR="005F4AEF" w:rsidRPr="00015106"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2ACA92E9" w14:textId="77777777" w:rsidR="005F4AEF" w:rsidRPr="00015106"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3872CE42" w14:textId="77777777" w:rsidR="005F4AEF" w:rsidRPr="00015106"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275F9D1C" w14:textId="77777777" w:rsidR="005F4AEF" w:rsidRPr="00015106"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A1AFA90" w14:textId="77777777" w:rsidR="005F4AEF" w:rsidRPr="00015106"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rPr>
      </w:pPr>
    </w:p>
    <w:p w14:paraId="180B336B" w14:textId="77777777" w:rsidR="005F4AEF" w:rsidRPr="00015106"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div</w:t>
      </w:r>
      <w:r w:rsidRPr="00015106">
        <w:rPr>
          <w:rFonts w:ascii="Consolas" w:hAnsi="Consolas"/>
          <w:color w:val="D4D4D4"/>
          <w:sz w:val="21"/>
          <w:szCs w:val="21"/>
        </w:rPr>
        <w:t xml:space="preserve"> </w:t>
      </w:r>
      <w:r w:rsidRPr="00015106">
        <w:rPr>
          <w:rFonts w:ascii="Consolas" w:hAnsi="Consolas"/>
          <w:color w:val="D7BA7D"/>
          <w:sz w:val="21"/>
          <w:szCs w:val="21"/>
        </w:rPr>
        <w:t>p:first-child</w:t>
      </w:r>
      <w:r w:rsidRPr="00015106">
        <w:rPr>
          <w:rFonts w:ascii="Consolas" w:hAnsi="Consolas"/>
          <w:color w:val="D4D4D4"/>
          <w:sz w:val="21"/>
          <w:szCs w:val="21"/>
        </w:rPr>
        <w:t xml:space="preserve"> {</w:t>
      </w:r>
    </w:p>
    <w:p w14:paraId="00C03FD4" w14:textId="77777777" w:rsidR="005F4AEF" w:rsidRPr="00015106"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w:t>
      </w:r>
    </w:p>
    <w:p w14:paraId="6A5D6514" w14:textId="77777777" w:rsidR="005F4AEF" w:rsidRPr="00015106"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BFBB1E5" w14:textId="77777777" w:rsidR="005F4AEF" w:rsidRPr="00015106"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rPr>
      </w:pPr>
    </w:p>
    <w:p w14:paraId="21E46646" w14:textId="77777777" w:rsidR="005F4AEF" w:rsidRPr="00015106"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div</w:t>
      </w:r>
      <w:r w:rsidRPr="00015106">
        <w:rPr>
          <w:rFonts w:ascii="Consolas" w:hAnsi="Consolas"/>
          <w:color w:val="D4D4D4"/>
          <w:sz w:val="21"/>
          <w:szCs w:val="21"/>
        </w:rPr>
        <w:t xml:space="preserve"> </w:t>
      </w:r>
      <w:r w:rsidRPr="00015106">
        <w:rPr>
          <w:rFonts w:ascii="Consolas" w:hAnsi="Consolas"/>
          <w:color w:val="D7BA7D"/>
          <w:sz w:val="21"/>
          <w:szCs w:val="21"/>
        </w:rPr>
        <w:t>p:last-child</w:t>
      </w:r>
      <w:r w:rsidRPr="00015106">
        <w:rPr>
          <w:rFonts w:ascii="Consolas" w:hAnsi="Consolas"/>
          <w:color w:val="D4D4D4"/>
          <w:sz w:val="21"/>
          <w:szCs w:val="21"/>
        </w:rPr>
        <w:t xml:space="preserve"> {</w:t>
      </w:r>
    </w:p>
    <w:p w14:paraId="52345B3A" w14:textId="77777777" w:rsidR="005F4AEF" w:rsidRPr="00015106"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blue</w:t>
      </w:r>
      <w:r w:rsidRPr="00015106">
        <w:rPr>
          <w:rFonts w:ascii="Consolas" w:hAnsi="Consolas"/>
          <w:color w:val="D4D4D4"/>
          <w:sz w:val="21"/>
          <w:szCs w:val="21"/>
        </w:rPr>
        <w:t>;</w:t>
      </w:r>
    </w:p>
    <w:p w14:paraId="3D9CAB12"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3E5B93B4"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A3E22C7"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CC90396"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69B5C6B"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1356749"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28C8435F"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es el primer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en una división que contiene tres párrafos.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5CD6410"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3847767"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es el segundo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en una división que contiene tres párrafos.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BE59019"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0D5D537"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es el tercer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en una división que contiene tres párrafos.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661796B"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47BE0ED"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F70C2E2"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4C5A0E9F" w14:textId="77777777" w:rsidR="005F4AEF" w:rsidRPr="00904F88" w:rsidRDefault="005F4AEF" w:rsidP="00FF67DC">
      <w:pPr>
        <w:rPr>
          <w:lang w:val="es-ES"/>
        </w:rPr>
      </w:pPr>
    </w:p>
    <w:p w14:paraId="79BAECA0" w14:textId="76D9F03C" w:rsidR="003C0690" w:rsidRPr="00904F88" w:rsidRDefault="004F641A" w:rsidP="008E1BFF">
      <w:pPr>
        <w:rPr>
          <w:lang w:val="es-ES"/>
        </w:rPr>
      </w:pPr>
      <w:r w:rsidRPr="00904F88">
        <w:rPr>
          <w:noProof/>
          <w:lang w:val="es-ES"/>
        </w:rPr>
        <w:drawing>
          <wp:inline distT="0" distB="0" distL="0" distR="0" wp14:anchorId="21E23725" wp14:editId="16935C00">
            <wp:extent cx="6300470" cy="1670050"/>
            <wp:effectExtent l="0" t="0" r="5080" b="6350"/>
            <wp:docPr id="60110013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00131" name="Imagen 1" descr="Interfaz de usuario gráfica, Texto, Aplicación&#10;&#10;El contenido generado por IA puede ser incorrecto."/>
                    <pic:cNvPicPr/>
                  </pic:nvPicPr>
                  <pic:blipFill>
                    <a:blip r:embed="rId29"/>
                    <a:stretch>
                      <a:fillRect/>
                    </a:stretch>
                  </pic:blipFill>
                  <pic:spPr>
                    <a:xfrm>
                      <a:off x="0" y="0"/>
                      <a:ext cx="6300470" cy="1670050"/>
                    </a:xfrm>
                    <a:prstGeom prst="rect">
                      <a:avLst/>
                    </a:prstGeom>
                  </pic:spPr>
                </pic:pic>
              </a:graphicData>
            </a:graphic>
          </wp:inline>
        </w:drawing>
      </w:r>
    </w:p>
    <w:p w14:paraId="796EE2AE" w14:textId="77777777" w:rsidR="004F641A" w:rsidRPr="00904F88" w:rsidRDefault="004F641A" w:rsidP="008E1BFF">
      <w:pPr>
        <w:rPr>
          <w:lang w:val="es-ES"/>
        </w:rPr>
      </w:pPr>
    </w:p>
    <w:p w14:paraId="176FA427" w14:textId="77777777" w:rsidR="00677267" w:rsidRPr="00904F88" w:rsidRDefault="00677267" w:rsidP="00677267">
      <w:pPr>
        <w:rPr>
          <w:lang w:val="es-ES"/>
        </w:rPr>
      </w:pPr>
      <w:r w:rsidRPr="00904F88">
        <w:rPr>
          <w:lang w:val="es-ES"/>
        </w:rPr>
        <w:lastRenderedPageBreak/>
        <w:t>La pseudo clase :link (o a:link) permite especificar el aspecto de los enlaces que todavía no han sido visitados.</w:t>
      </w:r>
    </w:p>
    <w:p w14:paraId="30F9330D" w14:textId="77777777" w:rsidR="00677267" w:rsidRPr="00904F88" w:rsidRDefault="00677267" w:rsidP="00677267">
      <w:pPr>
        <w:rPr>
          <w:lang w:val="es-ES"/>
        </w:rPr>
      </w:pPr>
      <w:r w:rsidRPr="00904F88">
        <w:rPr>
          <w:lang w:val="es-ES"/>
        </w:rPr>
        <w:t>La pseudo clase :visited (o a:visited) permite especificar el aspecto de los enlaces que sí han sido visitados.</w:t>
      </w:r>
    </w:p>
    <w:p w14:paraId="1C23581C" w14:textId="77777777" w:rsidR="00677267" w:rsidRPr="00904F88" w:rsidRDefault="00677267" w:rsidP="00677267">
      <w:pPr>
        <w:rPr>
          <w:lang w:val="es-ES"/>
        </w:rPr>
      </w:pPr>
      <w:r w:rsidRPr="00904F88">
        <w:rPr>
          <w:lang w:val="es-ES"/>
        </w:rPr>
        <w:t>La pseudo-clase :link establece el aspecto de los enlaces no visitados, pero si sólo se incluye en la hoja de estilo la pseudo-clase :link, el aspecto no cambiará al hacer clic en los enlaces:</w:t>
      </w:r>
    </w:p>
    <w:p w14:paraId="16666024" w14:textId="77777777" w:rsidR="004F641A" w:rsidRPr="00904F88" w:rsidRDefault="004F641A" w:rsidP="008E1BFF">
      <w:pPr>
        <w:rPr>
          <w:lang w:val="es-ES"/>
        </w:rPr>
      </w:pPr>
    </w:p>
    <w:p w14:paraId="01F8BE84" w14:textId="77777777" w:rsidR="00056291" w:rsidRPr="00015106"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3EB18D91" w14:textId="77777777" w:rsidR="00056291" w:rsidRPr="00015106"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3C90D5AF"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B627B89"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2C29EBE5" w14:textId="77777777" w:rsidR="00056291" w:rsidRPr="00015106"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Las pseudo-clases de enlace :link y :visited (6).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5F4B81B6" w14:textId="77777777" w:rsidR="00056291" w:rsidRPr="00015106"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6EBC14EE" w14:textId="77777777" w:rsidR="00056291" w:rsidRPr="00015106"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407BEB4B" w14:textId="77777777" w:rsidR="00056291" w:rsidRPr="00015106"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a:link</w:t>
      </w:r>
      <w:r w:rsidRPr="00015106">
        <w:rPr>
          <w:rFonts w:ascii="Consolas" w:hAnsi="Consolas"/>
          <w:color w:val="D4D4D4"/>
          <w:sz w:val="21"/>
          <w:szCs w:val="21"/>
        </w:rPr>
        <w:t xml:space="preserve"> {</w:t>
      </w:r>
    </w:p>
    <w:p w14:paraId="6CFE6766" w14:textId="77777777" w:rsidR="00056291" w:rsidRPr="00015106"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green</w:t>
      </w:r>
      <w:r w:rsidRPr="00015106">
        <w:rPr>
          <w:rFonts w:ascii="Consolas" w:hAnsi="Consolas"/>
          <w:color w:val="D4D4D4"/>
          <w:sz w:val="21"/>
          <w:szCs w:val="21"/>
        </w:rPr>
        <w:t>;</w:t>
      </w:r>
    </w:p>
    <w:p w14:paraId="76D19502" w14:textId="77777777" w:rsidR="00056291" w:rsidRPr="00015106"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614E6FBA" w14:textId="77777777" w:rsidR="00056291" w:rsidRPr="00015106"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a:visited</w:t>
      </w:r>
      <w:r w:rsidRPr="00015106">
        <w:rPr>
          <w:rFonts w:ascii="Consolas" w:hAnsi="Consolas"/>
          <w:color w:val="D4D4D4"/>
          <w:sz w:val="21"/>
          <w:szCs w:val="21"/>
        </w:rPr>
        <w:t xml:space="preserve"> {</w:t>
      </w:r>
    </w:p>
    <w:p w14:paraId="1921121B" w14:textId="77777777" w:rsidR="00056291" w:rsidRPr="00015106"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w:t>
      </w:r>
    </w:p>
    <w:p w14:paraId="24C05FFD" w14:textId="77777777" w:rsidR="00056291" w:rsidRPr="00015106"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32F4002" w14:textId="77777777" w:rsidR="00056291" w:rsidRPr="00015106"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46B75110" w14:textId="77777777" w:rsidR="00056291" w:rsidRPr="00015106"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01AD9F78" w14:textId="77777777" w:rsidR="00056291" w:rsidRPr="00015106"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rPr>
      </w:pPr>
    </w:p>
    <w:p w14:paraId="7CCB821A"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64B128A"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contiene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"#destino"</w:t>
      </w:r>
      <w:r w:rsidRPr="00904F88">
        <w:rPr>
          <w:rFonts w:ascii="Consolas" w:hAnsi="Consolas"/>
          <w:color w:val="808080"/>
          <w:sz w:val="21"/>
          <w:szCs w:val="21"/>
          <w:lang w:val="es-ES"/>
        </w:rPr>
        <w:t>&gt;</w:t>
      </w:r>
      <w:r w:rsidRPr="00904F88">
        <w:rPr>
          <w:rFonts w:ascii="Consolas" w:hAnsi="Consolas"/>
          <w:color w:val="CCCCCC"/>
          <w:sz w:val="21"/>
          <w:szCs w:val="21"/>
          <w:lang w:val="es-ES"/>
        </w:rPr>
        <w:t>un enlace</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al párrafo siguiente.</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91302B0"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95AE983"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"destino"</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es el destino del enlace anterior.</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FBD1CB0"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5023419"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7A756971" w14:textId="77777777" w:rsidR="00677267" w:rsidRPr="00904F88" w:rsidRDefault="00677267" w:rsidP="008E1BFF">
      <w:pPr>
        <w:rPr>
          <w:lang w:val="es-ES"/>
        </w:rPr>
      </w:pPr>
    </w:p>
    <w:p w14:paraId="6323AA6C" w14:textId="77777777" w:rsidR="0055473C" w:rsidRPr="00904F88" w:rsidRDefault="0055473C" w:rsidP="0055473C">
      <w:pPr>
        <w:pStyle w:val="Ttulo2"/>
        <w:rPr>
          <w:rStyle w:val="css-pseudo"/>
          <w:color w:val="800000"/>
          <w:sz w:val="29"/>
          <w:szCs w:val="29"/>
          <w:lang w:val="es-ES"/>
        </w:rPr>
      </w:pPr>
      <w:bookmarkStart w:id="20" w:name="_Toc210640496"/>
      <w:r w:rsidRPr="00904F88">
        <w:rPr>
          <w:lang w:val="es-ES"/>
        </w:rPr>
        <w:t>Las pseudo-clases dinámicas </w:t>
      </w:r>
      <w:r w:rsidRPr="00904F88">
        <w:rPr>
          <w:rStyle w:val="css-pseudo"/>
          <w:color w:val="800000"/>
          <w:sz w:val="29"/>
          <w:szCs w:val="29"/>
          <w:lang w:val="es-ES"/>
        </w:rPr>
        <w:t>:hover</w:t>
      </w:r>
      <w:r w:rsidRPr="00904F88">
        <w:rPr>
          <w:lang w:val="es-ES"/>
        </w:rPr>
        <w:t>, </w:t>
      </w:r>
      <w:r w:rsidRPr="00904F88">
        <w:rPr>
          <w:rStyle w:val="css-pseudo"/>
          <w:color w:val="800000"/>
          <w:sz w:val="29"/>
          <w:szCs w:val="29"/>
          <w:lang w:val="es-ES"/>
        </w:rPr>
        <w:t>:active</w:t>
      </w:r>
      <w:r w:rsidRPr="00904F88">
        <w:rPr>
          <w:lang w:val="es-ES"/>
        </w:rPr>
        <w:t> y </w:t>
      </w:r>
      <w:r w:rsidRPr="00904F88">
        <w:rPr>
          <w:rStyle w:val="css-pseudo"/>
          <w:color w:val="800000"/>
          <w:sz w:val="29"/>
          <w:szCs w:val="29"/>
          <w:lang w:val="es-ES"/>
        </w:rPr>
        <w:t>:focus</w:t>
      </w:r>
      <w:bookmarkEnd w:id="20"/>
    </w:p>
    <w:p w14:paraId="59095DB1" w14:textId="77777777" w:rsidR="00186B51" w:rsidRPr="00904F88" w:rsidRDefault="00186B51" w:rsidP="00186B51">
      <w:pPr>
        <w:rPr>
          <w:lang w:val="es-ES"/>
        </w:rPr>
      </w:pPr>
    </w:p>
    <w:p w14:paraId="4E8D34C8" w14:textId="77777777" w:rsidR="0055473C" w:rsidRPr="00904F88" w:rsidRDefault="0055473C" w:rsidP="00186B51">
      <w:pPr>
        <w:rPr>
          <w:rStyle w:val="css-pseudo"/>
          <w:b/>
          <w:bCs/>
          <w:u w:val="single"/>
          <w:lang w:val="es-ES"/>
        </w:rPr>
      </w:pPr>
      <w:r w:rsidRPr="00904F88">
        <w:rPr>
          <w:b/>
          <w:bCs/>
          <w:u w:val="single"/>
          <w:lang w:val="es-ES"/>
        </w:rPr>
        <w:t>La pseudo-clase dinámica </w:t>
      </w:r>
      <w:r w:rsidRPr="00904F88">
        <w:rPr>
          <w:rStyle w:val="css-pseudo"/>
          <w:rFonts w:cs="Arial"/>
          <w:b/>
          <w:bCs/>
          <w:color w:val="800000"/>
          <w:sz w:val="26"/>
          <w:szCs w:val="26"/>
          <w:u w:val="single"/>
          <w:lang w:val="es-ES"/>
        </w:rPr>
        <w:t>:hover</w:t>
      </w:r>
      <w:r w:rsidRPr="00904F88">
        <w:rPr>
          <w:rStyle w:val="css-pseudo"/>
          <w:b/>
          <w:bCs/>
          <w:color w:val="800000"/>
          <w:u w:val="single"/>
          <w:lang w:val="es-ES"/>
        </w:rPr>
        <w:t>:hover</w:t>
      </w:r>
    </w:p>
    <w:p w14:paraId="0692696B" w14:textId="14F390BF" w:rsidR="0055473C" w:rsidRPr="00904F88" w:rsidRDefault="0055473C" w:rsidP="0055473C">
      <w:pPr>
        <w:rPr>
          <w:lang w:val="es-ES"/>
        </w:rPr>
      </w:pPr>
    </w:p>
    <w:p w14:paraId="6EAA0CC3" w14:textId="77777777" w:rsidR="0055473C" w:rsidRPr="00904F88" w:rsidRDefault="0055473C" w:rsidP="0055473C">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La pseudo-clase </w:t>
      </w:r>
      <w:r w:rsidRPr="00904F88">
        <w:rPr>
          <w:rStyle w:val="css-pseudo"/>
          <w:rFonts w:ascii="Arial" w:hAnsi="Arial" w:cs="Arial"/>
          <w:color w:val="800000"/>
          <w:sz w:val="27"/>
          <w:szCs w:val="27"/>
        </w:rPr>
        <w:t>:hover</w:t>
      </w:r>
      <w:r w:rsidRPr="00904F88">
        <w:rPr>
          <w:rFonts w:ascii="Arial" w:hAnsi="Arial" w:cs="Arial"/>
          <w:color w:val="000000"/>
          <w:sz w:val="27"/>
          <w:szCs w:val="27"/>
        </w:rPr>
        <w:t> permite especificar el aspecto del elemento sobre el que se encuentra el ratón.</w:t>
      </w:r>
    </w:p>
    <w:p w14:paraId="1A5CEF6D" w14:textId="77777777" w:rsidR="00056291" w:rsidRPr="00904F88" w:rsidRDefault="00056291" w:rsidP="008E1BFF">
      <w:pPr>
        <w:rPr>
          <w:lang w:val="es-ES"/>
        </w:rPr>
      </w:pPr>
    </w:p>
    <w:p w14:paraId="0557E5FC" w14:textId="77777777" w:rsidR="00056A8E" w:rsidRPr="00904F88" w:rsidRDefault="00056A8E" w:rsidP="00186B51">
      <w:pPr>
        <w:rPr>
          <w:b/>
          <w:bCs/>
          <w:u w:val="single"/>
          <w:lang w:val="es-ES"/>
        </w:rPr>
      </w:pPr>
      <w:r w:rsidRPr="00904F88">
        <w:rPr>
          <w:b/>
          <w:bCs/>
          <w:u w:val="single"/>
          <w:lang w:val="es-ES"/>
        </w:rPr>
        <w:t>La pseudo-clase dinámica </w:t>
      </w:r>
      <w:r w:rsidRPr="00904F88">
        <w:rPr>
          <w:rStyle w:val="css-pseudo"/>
          <w:rFonts w:cs="Arial"/>
          <w:b/>
          <w:bCs/>
          <w:color w:val="800000"/>
          <w:sz w:val="26"/>
          <w:szCs w:val="26"/>
          <w:u w:val="single"/>
          <w:lang w:val="es-ES"/>
        </w:rPr>
        <w:t>:active</w:t>
      </w:r>
    </w:p>
    <w:p w14:paraId="6CB8ED7C" w14:textId="39922B43" w:rsidR="00056A8E" w:rsidRPr="00904F88" w:rsidRDefault="00056A8E" w:rsidP="00FF0F82">
      <w:pPr>
        <w:rPr>
          <w:lang w:val="es-ES"/>
        </w:rPr>
      </w:pPr>
      <w:r w:rsidRPr="00904F88">
        <w:rPr>
          <w:lang w:val="es-ES"/>
        </w:rPr>
        <w:t>La pseudo-clase </w:t>
      </w:r>
      <w:r w:rsidRPr="00904F88">
        <w:rPr>
          <w:rStyle w:val="css-pseudo"/>
          <w:rFonts w:cs="Arial"/>
          <w:color w:val="800000"/>
          <w:sz w:val="27"/>
          <w:szCs w:val="27"/>
          <w:lang w:val="es-ES"/>
        </w:rPr>
        <w:t>:active</w:t>
      </w:r>
      <w:r w:rsidRPr="00904F88">
        <w:rPr>
          <w:lang w:val="es-ES"/>
        </w:rPr>
        <w:t> permite especificar el aspecto de un elemento cuando se hace clic sobre él (y mientras se mantiene el botón del ratón apretado).</w:t>
      </w:r>
    </w:p>
    <w:p w14:paraId="1E77A157" w14:textId="77777777" w:rsidR="00FF0F82" w:rsidRPr="00904F88" w:rsidRDefault="00FF0F82" w:rsidP="00FF0F82">
      <w:pPr>
        <w:rPr>
          <w:b/>
          <w:bCs/>
          <w:u w:val="single"/>
          <w:lang w:val="es-ES"/>
        </w:rPr>
      </w:pPr>
    </w:p>
    <w:p w14:paraId="59664E01" w14:textId="7DB83289" w:rsidR="00FF0F82" w:rsidRPr="00904F88" w:rsidRDefault="00FF0F82" w:rsidP="00FF0F82">
      <w:pPr>
        <w:rPr>
          <w:b/>
          <w:bCs/>
          <w:u w:val="single"/>
          <w:lang w:val="es-ES"/>
        </w:rPr>
      </w:pPr>
      <w:r w:rsidRPr="00904F88">
        <w:rPr>
          <w:b/>
          <w:bCs/>
          <w:u w:val="single"/>
          <w:lang w:val="es-ES"/>
        </w:rPr>
        <w:lastRenderedPageBreak/>
        <w:t>La pseudo-clase dinámica :</w:t>
      </w:r>
      <w:r w:rsidRPr="00904F88">
        <w:rPr>
          <w:rStyle w:val="css-pseudo"/>
          <w:rFonts w:cs="Arial"/>
          <w:b/>
          <w:bCs/>
          <w:color w:val="800000"/>
          <w:sz w:val="26"/>
          <w:szCs w:val="26"/>
          <w:lang w:val="es-ES"/>
        </w:rPr>
        <w:t>focus</w:t>
      </w:r>
    </w:p>
    <w:p w14:paraId="44CB6F88" w14:textId="77777777" w:rsidR="00FF0F82" w:rsidRPr="00904F88" w:rsidRDefault="00FF0F82" w:rsidP="00FF0F82">
      <w:pPr>
        <w:rPr>
          <w:lang w:val="es-ES"/>
        </w:rPr>
      </w:pPr>
      <w:r w:rsidRPr="00904F88">
        <w:rPr>
          <w:lang w:val="es-ES"/>
        </w:rPr>
        <w:t>La pseudo-clase :focus permite especificar el aspecto de un elemento cuando este tiene el foco. Los elementos que admiten el foco en una página web son aquellos que reaccionan a entrada por teclado (por ejemplo, los elementos de los formularios o los enlaces). En el ejemplo siguiente, al hacer clic en un campo de texto (o cambiar de campo con el tabulador), el campo seleccionado se resalta con un borde rojo.</w:t>
      </w:r>
    </w:p>
    <w:p w14:paraId="24EE2A86" w14:textId="77777777" w:rsidR="00FF0F82" w:rsidRPr="00904F88" w:rsidRDefault="00FF0F82" w:rsidP="00FF0F82">
      <w:pPr>
        <w:rPr>
          <w:lang w:val="es-ES"/>
        </w:rPr>
      </w:pPr>
    </w:p>
    <w:p w14:paraId="4A70593C"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531C2272"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79624C79"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4B1CAEB9"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Las pseudo-clases dinámicas :hover, :active y :focus (1). Pseudo-clases y pseudo-elementos. CSS. Páginas web HTML y hojas de estilo CSS. </w:t>
      </w:r>
      <w:r w:rsidRPr="00015106">
        <w:rPr>
          <w:rFonts w:ascii="Consolas" w:hAnsi="Consolas"/>
          <w:color w:val="CCCCCC"/>
          <w:sz w:val="21"/>
          <w:szCs w:val="21"/>
        </w:rPr>
        <w:t>Bartolomé Sintes Marco. www.mclibre.org</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2667D749"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78BACA75"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30F5DA86"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w:t>
      </w:r>
      <w:r w:rsidRPr="00015106">
        <w:rPr>
          <w:rFonts w:ascii="Consolas" w:hAnsi="Consolas"/>
          <w:color w:val="D4D4D4"/>
          <w:sz w:val="21"/>
          <w:szCs w:val="21"/>
        </w:rPr>
        <w:t xml:space="preserve"> {</w:t>
      </w:r>
    </w:p>
    <w:p w14:paraId="62CD0F6F"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6FD5FD79"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7F69F73A"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F3E580B"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p>
    <w:p w14:paraId="35C46E18"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a:hover</w:t>
      </w:r>
      <w:r w:rsidRPr="00015106">
        <w:rPr>
          <w:rFonts w:ascii="Consolas" w:hAnsi="Consolas"/>
          <w:color w:val="D4D4D4"/>
          <w:sz w:val="21"/>
          <w:szCs w:val="21"/>
        </w:rPr>
        <w:t xml:space="preserve"> {</w:t>
      </w:r>
    </w:p>
    <w:p w14:paraId="4BC06F3A"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3077DC1D"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0144086D"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A03E071"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p>
    <w:p w14:paraId="71C61448"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a:active</w:t>
      </w:r>
      <w:r w:rsidRPr="00015106">
        <w:rPr>
          <w:rFonts w:ascii="Consolas" w:hAnsi="Consolas"/>
          <w:color w:val="D4D4D4"/>
          <w:sz w:val="21"/>
          <w:szCs w:val="21"/>
        </w:rPr>
        <w:t xml:space="preserve"> {</w:t>
      </w:r>
    </w:p>
    <w:p w14:paraId="57051391"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78CC7837"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w:t>
      </w:r>
    </w:p>
    <w:p w14:paraId="572CCE50"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6CF3C879"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p>
    <w:p w14:paraId="5F5EBBFF"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input:focus</w:t>
      </w:r>
      <w:r w:rsidRPr="00015106">
        <w:rPr>
          <w:rFonts w:ascii="Consolas" w:hAnsi="Consolas"/>
          <w:color w:val="D4D4D4"/>
          <w:sz w:val="21"/>
          <w:szCs w:val="21"/>
        </w:rPr>
        <w:t xml:space="preserve"> {</w:t>
      </w:r>
    </w:p>
    <w:p w14:paraId="505F1128"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 xml:space="preserve"> </w:t>
      </w:r>
      <w:r w:rsidRPr="00015106">
        <w:rPr>
          <w:rFonts w:ascii="Consolas" w:hAnsi="Consolas"/>
          <w:color w:val="CE9178"/>
          <w:sz w:val="21"/>
          <w:szCs w:val="21"/>
        </w:rPr>
        <w:t>dotted</w:t>
      </w:r>
      <w:r w:rsidRPr="00015106">
        <w:rPr>
          <w:rFonts w:ascii="Consolas" w:hAnsi="Consolas"/>
          <w:color w:val="D4D4D4"/>
          <w:sz w:val="21"/>
          <w:szCs w:val="21"/>
        </w:rPr>
        <w:t>;</w:t>
      </w:r>
    </w:p>
    <w:p w14:paraId="6A221E78"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w:t>
      </w:r>
    </w:p>
    <w:p w14:paraId="39F7D3DC"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738778D5"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2F338262"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661DBEF1"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E331F7C"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A4B9C29"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"destino"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está escrito en negro sobre blanco, pero cuando se hace clic en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"#destino"</w:t>
      </w:r>
      <w:r w:rsidRPr="00904F88">
        <w:rPr>
          <w:rFonts w:ascii="Consolas" w:hAnsi="Consolas"/>
          <w:color w:val="808080"/>
          <w:sz w:val="21"/>
          <w:szCs w:val="21"/>
          <w:lang w:val="es-ES"/>
        </w:rPr>
        <w:t>&gt;</w:t>
      </w:r>
      <w:r w:rsidRPr="00904F88">
        <w:rPr>
          <w:rFonts w:ascii="Consolas" w:hAnsi="Consolas"/>
          <w:color w:val="CCCCCC"/>
          <w:sz w:val="21"/>
          <w:szCs w:val="21"/>
          <w:lang w:val="es-ES"/>
        </w:rPr>
        <w:t>este enlace,</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el enlace se muestra de color blanco sobre fondo negro.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1B288A4"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930DAD0"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5247323B"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input</w:t>
      </w:r>
      <w:r w:rsidRPr="00015106">
        <w:rPr>
          <w:rFonts w:ascii="Consolas" w:hAnsi="Consolas"/>
          <w:color w:val="CCCCCC"/>
          <w:sz w:val="21"/>
          <w:szCs w:val="21"/>
        </w:rPr>
        <w:t xml:space="preserve"> </w:t>
      </w:r>
      <w:r w:rsidRPr="00015106">
        <w:rPr>
          <w:rFonts w:ascii="Consolas" w:hAnsi="Consolas"/>
          <w:color w:val="9CDCFE"/>
          <w:sz w:val="21"/>
          <w:szCs w:val="21"/>
        </w:rPr>
        <w:t>type</w:t>
      </w:r>
      <w:r w:rsidRPr="00015106">
        <w:rPr>
          <w:rFonts w:ascii="Consolas" w:hAnsi="Consolas"/>
          <w:color w:val="CCCCCC"/>
          <w:sz w:val="21"/>
          <w:szCs w:val="21"/>
        </w:rPr>
        <w:t>=</w:t>
      </w:r>
      <w:r w:rsidRPr="00015106">
        <w:rPr>
          <w:rFonts w:ascii="Consolas" w:hAnsi="Consolas"/>
          <w:color w:val="CE9178"/>
          <w:sz w:val="21"/>
          <w:szCs w:val="21"/>
        </w:rPr>
        <w:t>"text"</w:t>
      </w:r>
      <w:r w:rsidRPr="00015106">
        <w:rPr>
          <w:rFonts w:ascii="Consolas" w:hAnsi="Consolas"/>
          <w:color w:val="CCCCCC"/>
          <w:sz w:val="21"/>
          <w:szCs w:val="21"/>
        </w:rPr>
        <w:t xml:space="preserve"> </w:t>
      </w:r>
      <w:r w:rsidRPr="00015106">
        <w:rPr>
          <w:rFonts w:ascii="Consolas" w:hAnsi="Consolas"/>
          <w:color w:val="9CDCFE"/>
          <w:sz w:val="21"/>
          <w:szCs w:val="21"/>
        </w:rPr>
        <w:t>value</w:t>
      </w:r>
      <w:r w:rsidRPr="00015106">
        <w:rPr>
          <w:rFonts w:ascii="Consolas" w:hAnsi="Consolas"/>
          <w:color w:val="CCCCCC"/>
          <w:sz w:val="21"/>
          <w:szCs w:val="21"/>
        </w:rPr>
        <w:t>=</w:t>
      </w:r>
      <w:r w:rsidRPr="00015106">
        <w:rPr>
          <w:rFonts w:ascii="Consolas" w:hAnsi="Consolas"/>
          <w:color w:val="CE9178"/>
          <w:sz w:val="21"/>
          <w:szCs w:val="21"/>
        </w:rPr>
        <w:t>"Texto 1"</w:t>
      </w:r>
      <w:r w:rsidRPr="00015106">
        <w:rPr>
          <w:rFonts w:ascii="Consolas" w:hAnsi="Consolas"/>
          <w:color w:val="CCCCCC"/>
          <w:sz w:val="21"/>
          <w:szCs w:val="21"/>
        </w:rPr>
        <w:t xml:space="preserve"> </w:t>
      </w:r>
      <w:r w:rsidRPr="00015106">
        <w:rPr>
          <w:rFonts w:ascii="Consolas" w:hAnsi="Consolas"/>
          <w:color w:val="9CDCFE"/>
          <w:sz w:val="21"/>
          <w:szCs w:val="21"/>
        </w:rPr>
        <w:t>size</w:t>
      </w:r>
      <w:r w:rsidRPr="00015106">
        <w:rPr>
          <w:rFonts w:ascii="Consolas" w:hAnsi="Consolas"/>
          <w:color w:val="CCCCCC"/>
          <w:sz w:val="21"/>
          <w:szCs w:val="21"/>
        </w:rPr>
        <w:t>=</w:t>
      </w:r>
      <w:r w:rsidRPr="00015106">
        <w:rPr>
          <w:rFonts w:ascii="Consolas" w:hAnsi="Consolas"/>
          <w:color w:val="CE9178"/>
          <w:sz w:val="21"/>
          <w:szCs w:val="21"/>
        </w:rPr>
        <w:t>"8"</w:t>
      </w:r>
      <w:r w:rsidRPr="00015106">
        <w:rPr>
          <w:rFonts w:ascii="Consolas" w:hAnsi="Consolas"/>
          <w:color w:val="CCCCCC"/>
          <w:sz w:val="21"/>
          <w:szCs w:val="21"/>
        </w:rPr>
        <w:t xml:space="preserve"> </w:t>
      </w:r>
      <w:r w:rsidRPr="00015106">
        <w:rPr>
          <w:rFonts w:ascii="Consolas" w:hAnsi="Consolas"/>
          <w:color w:val="9CDCFE"/>
          <w:sz w:val="21"/>
          <w:szCs w:val="21"/>
        </w:rPr>
        <w:t>tabindex</w:t>
      </w:r>
      <w:r w:rsidRPr="00015106">
        <w:rPr>
          <w:rFonts w:ascii="Consolas" w:hAnsi="Consolas"/>
          <w:color w:val="CCCCCC"/>
          <w:sz w:val="21"/>
          <w:szCs w:val="21"/>
        </w:rPr>
        <w:t>=</w:t>
      </w:r>
      <w:r w:rsidRPr="00015106">
        <w:rPr>
          <w:rFonts w:ascii="Consolas" w:hAnsi="Consolas"/>
          <w:color w:val="CE9178"/>
          <w:sz w:val="21"/>
          <w:szCs w:val="21"/>
        </w:rPr>
        <w:t>"1"</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"ifocus"</w:t>
      </w:r>
      <w:r w:rsidRPr="00015106">
        <w:rPr>
          <w:rFonts w:ascii="Consolas" w:hAnsi="Consolas"/>
          <w:color w:val="808080"/>
          <w:sz w:val="21"/>
          <w:szCs w:val="21"/>
        </w:rPr>
        <w:t>&gt;</w:t>
      </w:r>
    </w:p>
    <w:p w14:paraId="105EE504"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input</w:t>
      </w:r>
      <w:r w:rsidRPr="00015106">
        <w:rPr>
          <w:rFonts w:ascii="Consolas" w:hAnsi="Consolas"/>
          <w:color w:val="CCCCCC"/>
          <w:sz w:val="21"/>
          <w:szCs w:val="21"/>
        </w:rPr>
        <w:t xml:space="preserve"> </w:t>
      </w:r>
      <w:r w:rsidRPr="00015106">
        <w:rPr>
          <w:rFonts w:ascii="Consolas" w:hAnsi="Consolas"/>
          <w:color w:val="9CDCFE"/>
          <w:sz w:val="21"/>
          <w:szCs w:val="21"/>
        </w:rPr>
        <w:t>type</w:t>
      </w:r>
      <w:r w:rsidRPr="00015106">
        <w:rPr>
          <w:rFonts w:ascii="Consolas" w:hAnsi="Consolas"/>
          <w:color w:val="CCCCCC"/>
          <w:sz w:val="21"/>
          <w:szCs w:val="21"/>
        </w:rPr>
        <w:t>=</w:t>
      </w:r>
      <w:r w:rsidRPr="00015106">
        <w:rPr>
          <w:rFonts w:ascii="Consolas" w:hAnsi="Consolas"/>
          <w:color w:val="CE9178"/>
          <w:sz w:val="21"/>
          <w:szCs w:val="21"/>
        </w:rPr>
        <w:t>"text"</w:t>
      </w:r>
      <w:r w:rsidRPr="00015106">
        <w:rPr>
          <w:rFonts w:ascii="Consolas" w:hAnsi="Consolas"/>
          <w:color w:val="CCCCCC"/>
          <w:sz w:val="21"/>
          <w:szCs w:val="21"/>
        </w:rPr>
        <w:t xml:space="preserve"> </w:t>
      </w:r>
      <w:r w:rsidRPr="00015106">
        <w:rPr>
          <w:rFonts w:ascii="Consolas" w:hAnsi="Consolas"/>
          <w:color w:val="9CDCFE"/>
          <w:sz w:val="21"/>
          <w:szCs w:val="21"/>
        </w:rPr>
        <w:t>value</w:t>
      </w:r>
      <w:r w:rsidRPr="00015106">
        <w:rPr>
          <w:rFonts w:ascii="Consolas" w:hAnsi="Consolas"/>
          <w:color w:val="CCCCCC"/>
          <w:sz w:val="21"/>
          <w:szCs w:val="21"/>
        </w:rPr>
        <w:t>=</w:t>
      </w:r>
      <w:r w:rsidRPr="00015106">
        <w:rPr>
          <w:rFonts w:ascii="Consolas" w:hAnsi="Consolas"/>
          <w:color w:val="CE9178"/>
          <w:sz w:val="21"/>
          <w:szCs w:val="21"/>
        </w:rPr>
        <w:t>"Texto 2"</w:t>
      </w:r>
      <w:r w:rsidRPr="00015106">
        <w:rPr>
          <w:rFonts w:ascii="Consolas" w:hAnsi="Consolas"/>
          <w:color w:val="CCCCCC"/>
          <w:sz w:val="21"/>
          <w:szCs w:val="21"/>
        </w:rPr>
        <w:t xml:space="preserve"> </w:t>
      </w:r>
      <w:r w:rsidRPr="00015106">
        <w:rPr>
          <w:rFonts w:ascii="Consolas" w:hAnsi="Consolas"/>
          <w:color w:val="9CDCFE"/>
          <w:sz w:val="21"/>
          <w:szCs w:val="21"/>
        </w:rPr>
        <w:t>size</w:t>
      </w:r>
      <w:r w:rsidRPr="00015106">
        <w:rPr>
          <w:rFonts w:ascii="Consolas" w:hAnsi="Consolas"/>
          <w:color w:val="CCCCCC"/>
          <w:sz w:val="21"/>
          <w:szCs w:val="21"/>
        </w:rPr>
        <w:t>=</w:t>
      </w:r>
      <w:r w:rsidRPr="00015106">
        <w:rPr>
          <w:rFonts w:ascii="Consolas" w:hAnsi="Consolas"/>
          <w:color w:val="CE9178"/>
          <w:sz w:val="21"/>
          <w:szCs w:val="21"/>
        </w:rPr>
        <w:t>"8"</w:t>
      </w:r>
      <w:r w:rsidRPr="00015106">
        <w:rPr>
          <w:rFonts w:ascii="Consolas" w:hAnsi="Consolas"/>
          <w:color w:val="CCCCCC"/>
          <w:sz w:val="21"/>
          <w:szCs w:val="21"/>
        </w:rPr>
        <w:t xml:space="preserve"> </w:t>
      </w:r>
      <w:r w:rsidRPr="00015106">
        <w:rPr>
          <w:rFonts w:ascii="Consolas" w:hAnsi="Consolas"/>
          <w:color w:val="9CDCFE"/>
          <w:sz w:val="21"/>
          <w:szCs w:val="21"/>
        </w:rPr>
        <w:t>tabindex</w:t>
      </w:r>
      <w:r w:rsidRPr="00015106">
        <w:rPr>
          <w:rFonts w:ascii="Consolas" w:hAnsi="Consolas"/>
          <w:color w:val="CCCCCC"/>
          <w:sz w:val="21"/>
          <w:szCs w:val="21"/>
        </w:rPr>
        <w:t>=</w:t>
      </w:r>
      <w:r w:rsidRPr="00015106">
        <w:rPr>
          <w:rFonts w:ascii="Consolas" w:hAnsi="Consolas"/>
          <w:color w:val="CE9178"/>
          <w:sz w:val="21"/>
          <w:szCs w:val="21"/>
        </w:rPr>
        <w:t>"1"</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"ifocus"</w:t>
      </w:r>
      <w:r w:rsidRPr="00015106">
        <w:rPr>
          <w:rFonts w:ascii="Consolas" w:hAnsi="Consolas"/>
          <w:color w:val="808080"/>
          <w:sz w:val="21"/>
          <w:szCs w:val="21"/>
        </w:rPr>
        <w:t>&gt;</w:t>
      </w:r>
    </w:p>
    <w:p w14:paraId="23848D4B"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input</w:t>
      </w:r>
      <w:r w:rsidRPr="00015106">
        <w:rPr>
          <w:rFonts w:ascii="Consolas" w:hAnsi="Consolas"/>
          <w:color w:val="CCCCCC"/>
          <w:sz w:val="21"/>
          <w:szCs w:val="21"/>
        </w:rPr>
        <w:t xml:space="preserve"> </w:t>
      </w:r>
      <w:r w:rsidRPr="00015106">
        <w:rPr>
          <w:rFonts w:ascii="Consolas" w:hAnsi="Consolas"/>
          <w:color w:val="9CDCFE"/>
          <w:sz w:val="21"/>
          <w:szCs w:val="21"/>
        </w:rPr>
        <w:t>type</w:t>
      </w:r>
      <w:r w:rsidRPr="00015106">
        <w:rPr>
          <w:rFonts w:ascii="Consolas" w:hAnsi="Consolas"/>
          <w:color w:val="CCCCCC"/>
          <w:sz w:val="21"/>
          <w:szCs w:val="21"/>
        </w:rPr>
        <w:t>=</w:t>
      </w:r>
      <w:r w:rsidRPr="00015106">
        <w:rPr>
          <w:rFonts w:ascii="Consolas" w:hAnsi="Consolas"/>
          <w:color w:val="CE9178"/>
          <w:sz w:val="21"/>
          <w:szCs w:val="21"/>
        </w:rPr>
        <w:t>"text"</w:t>
      </w:r>
      <w:r w:rsidRPr="00015106">
        <w:rPr>
          <w:rFonts w:ascii="Consolas" w:hAnsi="Consolas"/>
          <w:color w:val="CCCCCC"/>
          <w:sz w:val="21"/>
          <w:szCs w:val="21"/>
        </w:rPr>
        <w:t xml:space="preserve"> </w:t>
      </w:r>
      <w:r w:rsidRPr="00015106">
        <w:rPr>
          <w:rFonts w:ascii="Consolas" w:hAnsi="Consolas"/>
          <w:color w:val="9CDCFE"/>
          <w:sz w:val="21"/>
          <w:szCs w:val="21"/>
        </w:rPr>
        <w:t>value</w:t>
      </w:r>
      <w:r w:rsidRPr="00015106">
        <w:rPr>
          <w:rFonts w:ascii="Consolas" w:hAnsi="Consolas"/>
          <w:color w:val="CCCCCC"/>
          <w:sz w:val="21"/>
          <w:szCs w:val="21"/>
        </w:rPr>
        <w:t>=</w:t>
      </w:r>
      <w:r w:rsidRPr="00015106">
        <w:rPr>
          <w:rFonts w:ascii="Consolas" w:hAnsi="Consolas"/>
          <w:color w:val="CE9178"/>
          <w:sz w:val="21"/>
          <w:szCs w:val="21"/>
        </w:rPr>
        <w:t>"Texto 3"</w:t>
      </w:r>
      <w:r w:rsidRPr="00015106">
        <w:rPr>
          <w:rFonts w:ascii="Consolas" w:hAnsi="Consolas"/>
          <w:color w:val="CCCCCC"/>
          <w:sz w:val="21"/>
          <w:szCs w:val="21"/>
        </w:rPr>
        <w:t xml:space="preserve"> </w:t>
      </w:r>
      <w:r w:rsidRPr="00015106">
        <w:rPr>
          <w:rFonts w:ascii="Consolas" w:hAnsi="Consolas"/>
          <w:color w:val="9CDCFE"/>
          <w:sz w:val="21"/>
          <w:szCs w:val="21"/>
        </w:rPr>
        <w:t>size</w:t>
      </w:r>
      <w:r w:rsidRPr="00015106">
        <w:rPr>
          <w:rFonts w:ascii="Consolas" w:hAnsi="Consolas"/>
          <w:color w:val="CCCCCC"/>
          <w:sz w:val="21"/>
          <w:szCs w:val="21"/>
        </w:rPr>
        <w:t>=</w:t>
      </w:r>
      <w:r w:rsidRPr="00015106">
        <w:rPr>
          <w:rFonts w:ascii="Consolas" w:hAnsi="Consolas"/>
          <w:color w:val="CE9178"/>
          <w:sz w:val="21"/>
          <w:szCs w:val="21"/>
        </w:rPr>
        <w:t>"8"</w:t>
      </w:r>
      <w:r w:rsidRPr="00015106">
        <w:rPr>
          <w:rFonts w:ascii="Consolas" w:hAnsi="Consolas"/>
          <w:color w:val="CCCCCC"/>
          <w:sz w:val="21"/>
          <w:szCs w:val="21"/>
        </w:rPr>
        <w:t xml:space="preserve"> </w:t>
      </w:r>
      <w:r w:rsidRPr="00015106">
        <w:rPr>
          <w:rFonts w:ascii="Consolas" w:hAnsi="Consolas"/>
          <w:color w:val="9CDCFE"/>
          <w:sz w:val="21"/>
          <w:szCs w:val="21"/>
        </w:rPr>
        <w:t>tabindex</w:t>
      </w:r>
      <w:r w:rsidRPr="00015106">
        <w:rPr>
          <w:rFonts w:ascii="Consolas" w:hAnsi="Consolas"/>
          <w:color w:val="CCCCCC"/>
          <w:sz w:val="21"/>
          <w:szCs w:val="21"/>
        </w:rPr>
        <w:t>=</w:t>
      </w:r>
      <w:r w:rsidRPr="00015106">
        <w:rPr>
          <w:rFonts w:ascii="Consolas" w:hAnsi="Consolas"/>
          <w:color w:val="CE9178"/>
          <w:sz w:val="21"/>
          <w:szCs w:val="21"/>
        </w:rPr>
        <w:t>"1"</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"ifocus"</w:t>
      </w:r>
      <w:r w:rsidRPr="00015106">
        <w:rPr>
          <w:rFonts w:ascii="Consolas" w:hAnsi="Consolas"/>
          <w:color w:val="808080"/>
          <w:sz w:val="21"/>
          <w:szCs w:val="21"/>
        </w:rPr>
        <w:t>&gt;</w:t>
      </w:r>
    </w:p>
    <w:p w14:paraId="2F2D2A9F"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input</w:t>
      </w:r>
      <w:r w:rsidRPr="00015106">
        <w:rPr>
          <w:rFonts w:ascii="Consolas" w:hAnsi="Consolas"/>
          <w:color w:val="CCCCCC"/>
          <w:sz w:val="21"/>
          <w:szCs w:val="21"/>
        </w:rPr>
        <w:t xml:space="preserve"> </w:t>
      </w:r>
      <w:r w:rsidRPr="00015106">
        <w:rPr>
          <w:rFonts w:ascii="Consolas" w:hAnsi="Consolas"/>
          <w:color w:val="9CDCFE"/>
          <w:sz w:val="21"/>
          <w:szCs w:val="21"/>
        </w:rPr>
        <w:t>type</w:t>
      </w:r>
      <w:r w:rsidRPr="00015106">
        <w:rPr>
          <w:rFonts w:ascii="Consolas" w:hAnsi="Consolas"/>
          <w:color w:val="CCCCCC"/>
          <w:sz w:val="21"/>
          <w:szCs w:val="21"/>
        </w:rPr>
        <w:t>=</w:t>
      </w:r>
      <w:r w:rsidRPr="00015106">
        <w:rPr>
          <w:rFonts w:ascii="Consolas" w:hAnsi="Consolas"/>
          <w:color w:val="CE9178"/>
          <w:sz w:val="21"/>
          <w:szCs w:val="21"/>
        </w:rPr>
        <w:t>"text"</w:t>
      </w:r>
      <w:r w:rsidRPr="00015106">
        <w:rPr>
          <w:rFonts w:ascii="Consolas" w:hAnsi="Consolas"/>
          <w:color w:val="CCCCCC"/>
          <w:sz w:val="21"/>
          <w:szCs w:val="21"/>
        </w:rPr>
        <w:t xml:space="preserve"> </w:t>
      </w:r>
      <w:r w:rsidRPr="00015106">
        <w:rPr>
          <w:rFonts w:ascii="Consolas" w:hAnsi="Consolas"/>
          <w:color w:val="9CDCFE"/>
          <w:sz w:val="21"/>
          <w:szCs w:val="21"/>
        </w:rPr>
        <w:t>value</w:t>
      </w:r>
      <w:r w:rsidRPr="00015106">
        <w:rPr>
          <w:rFonts w:ascii="Consolas" w:hAnsi="Consolas"/>
          <w:color w:val="CCCCCC"/>
          <w:sz w:val="21"/>
          <w:szCs w:val="21"/>
        </w:rPr>
        <w:t>=</w:t>
      </w:r>
      <w:r w:rsidRPr="00015106">
        <w:rPr>
          <w:rFonts w:ascii="Consolas" w:hAnsi="Consolas"/>
          <w:color w:val="CE9178"/>
          <w:sz w:val="21"/>
          <w:szCs w:val="21"/>
        </w:rPr>
        <w:t>"Texto 4"</w:t>
      </w:r>
      <w:r w:rsidRPr="00015106">
        <w:rPr>
          <w:rFonts w:ascii="Consolas" w:hAnsi="Consolas"/>
          <w:color w:val="CCCCCC"/>
          <w:sz w:val="21"/>
          <w:szCs w:val="21"/>
        </w:rPr>
        <w:t xml:space="preserve"> </w:t>
      </w:r>
      <w:r w:rsidRPr="00015106">
        <w:rPr>
          <w:rFonts w:ascii="Consolas" w:hAnsi="Consolas"/>
          <w:color w:val="9CDCFE"/>
          <w:sz w:val="21"/>
          <w:szCs w:val="21"/>
        </w:rPr>
        <w:t>size</w:t>
      </w:r>
      <w:r w:rsidRPr="00015106">
        <w:rPr>
          <w:rFonts w:ascii="Consolas" w:hAnsi="Consolas"/>
          <w:color w:val="CCCCCC"/>
          <w:sz w:val="21"/>
          <w:szCs w:val="21"/>
        </w:rPr>
        <w:t>=</w:t>
      </w:r>
      <w:r w:rsidRPr="00015106">
        <w:rPr>
          <w:rFonts w:ascii="Consolas" w:hAnsi="Consolas"/>
          <w:color w:val="CE9178"/>
          <w:sz w:val="21"/>
          <w:szCs w:val="21"/>
        </w:rPr>
        <w:t>"8"</w:t>
      </w:r>
      <w:r w:rsidRPr="00015106">
        <w:rPr>
          <w:rFonts w:ascii="Consolas" w:hAnsi="Consolas"/>
          <w:color w:val="CCCCCC"/>
          <w:sz w:val="21"/>
          <w:szCs w:val="21"/>
        </w:rPr>
        <w:t xml:space="preserve"> </w:t>
      </w:r>
      <w:r w:rsidRPr="00015106">
        <w:rPr>
          <w:rFonts w:ascii="Consolas" w:hAnsi="Consolas"/>
          <w:color w:val="9CDCFE"/>
          <w:sz w:val="21"/>
          <w:szCs w:val="21"/>
        </w:rPr>
        <w:t>tabindex</w:t>
      </w:r>
      <w:r w:rsidRPr="00015106">
        <w:rPr>
          <w:rFonts w:ascii="Consolas" w:hAnsi="Consolas"/>
          <w:color w:val="CCCCCC"/>
          <w:sz w:val="21"/>
          <w:szCs w:val="21"/>
        </w:rPr>
        <w:t>=</w:t>
      </w:r>
      <w:r w:rsidRPr="00015106">
        <w:rPr>
          <w:rFonts w:ascii="Consolas" w:hAnsi="Consolas"/>
          <w:color w:val="CE9178"/>
          <w:sz w:val="21"/>
          <w:szCs w:val="21"/>
        </w:rPr>
        <w:t>"1"</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"ifocus"</w:t>
      </w:r>
      <w:r w:rsidRPr="00015106">
        <w:rPr>
          <w:rFonts w:ascii="Consolas" w:hAnsi="Consolas"/>
          <w:color w:val="808080"/>
          <w:sz w:val="21"/>
          <w:szCs w:val="21"/>
        </w:rPr>
        <w:t>&gt;</w:t>
      </w:r>
    </w:p>
    <w:p w14:paraId="72C8EE53"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lastRenderedPageBreak/>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216BDAD1"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p>
    <w:p w14:paraId="41B656B9"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0B29C609" w14:textId="77777777" w:rsidR="00373967" w:rsidRPr="00015106"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808080"/>
          <w:sz w:val="21"/>
          <w:szCs w:val="21"/>
        </w:rPr>
        <w:t>&gt;</w:t>
      </w:r>
    </w:p>
    <w:p w14:paraId="1D38EBEE" w14:textId="77777777" w:rsidR="00107B36" w:rsidRPr="00015106" w:rsidRDefault="00107B36" w:rsidP="00FF0F82"/>
    <w:p w14:paraId="7E49C55D" w14:textId="77777777" w:rsidR="00056A8E" w:rsidRPr="00015106" w:rsidRDefault="00056A8E" w:rsidP="008E1BFF"/>
    <w:p w14:paraId="702C288B" w14:textId="77777777" w:rsidR="008E0847" w:rsidRPr="00015106" w:rsidRDefault="008E0847" w:rsidP="008E1BFF"/>
    <w:p w14:paraId="7C76DAE0" w14:textId="77777777" w:rsidR="008E0847" w:rsidRPr="00015106" w:rsidRDefault="008E0847" w:rsidP="008E1BFF"/>
    <w:p w14:paraId="045AE522" w14:textId="77777777" w:rsidR="008E0847" w:rsidRPr="00015106" w:rsidRDefault="008E0847" w:rsidP="008E1BFF"/>
    <w:p w14:paraId="1ECB5A53"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7A54F16C"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27BEC32F"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p>
    <w:p w14:paraId="5C529ACB"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68094AD7"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478905ED" w14:textId="77777777" w:rsidR="008E0847" w:rsidRPr="008702AC"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8702AC">
        <w:rPr>
          <w:rFonts w:ascii="Consolas" w:hAnsi="Consolas"/>
          <w:color w:val="808080"/>
          <w:sz w:val="21"/>
          <w:szCs w:val="21"/>
        </w:rPr>
        <w:t>&lt;</w:t>
      </w:r>
      <w:r w:rsidRPr="008702AC">
        <w:rPr>
          <w:rFonts w:ascii="Consolas" w:hAnsi="Consolas"/>
          <w:color w:val="569CD6"/>
          <w:sz w:val="21"/>
          <w:szCs w:val="21"/>
        </w:rPr>
        <w:t>title</w:t>
      </w:r>
      <w:r w:rsidRPr="008702AC">
        <w:rPr>
          <w:rFonts w:ascii="Consolas" w:hAnsi="Consolas"/>
          <w:color w:val="808080"/>
          <w:sz w:val="21"/>
          <w:szCs w:val="21"/>
        </w:rPr>
        <w:t>&gt;</w:t>
      </w:r>
      <w:r w:rsidRPr="008702AC">
        <w:rPr>
          <w:rFonts w:ascii="Consolas" w:hAnsi="Consolas"/>
          <w:color w:val="CCCCCC"/>
          <w:sz w:val="21"/>
          <w:szCs w:val="21"/>
        </w:rPr>
        <w:t>Los pseudo-elementos ::first-line y ::first-letter</w:t>
      </w:r>
      <w:r w:rsidRPr="008702AC">
        <w:rPr>
          <w:rFonts w:ascii="Consolas" w:hAnsi="Consolas"/>
          <w:color w:val="808080"/>
          <w:sz w:val="21"/>
          <w:szCs w:val="21"/>
        </w:rPr>
        <w:t>&lt;/</w:t>
      </w:r>
      <w:r w:rsidRPr="008702AC">
        <w:rPr>
          <w:rFonts w:ascii="Consolas" w:hAnsi="Consolas"/>
          <w:color w:val="569CD6"/>
          <w:sz w:val="21"/>
          <w:szCs w:val="21"/>
        </w:rPr>
        <w:t>title</w:t>
      </w:r>
      <w:r w:rsidRPr="008702AC">
        <w:rPr>
          <w:rFonts w:ascii="Consolas" w:hAnsi="Consolas"/>
          <w:color w:val="808080"/>
          <w:sz w:val="21"/>
          <w:szCs w:val="21"/>
        </w:rPr>
        <w:t>&gt;</w:t>
      </w:r>
    </w:p>
    <w:p w14:paraId="6EB53D8C"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3A0705A4"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3A704011"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p::first-line</w:t>
      </w:r>
      <w:r w:rsidRPr="00015106">
        <w:rPr>
          <w:rFonts w:ascii="Consolas" w:hAnsi="Consolas"/>
          <w:color w:val="D4D4D4"/>
          <w:sz w:val="21"/>
          <w:szCs w:val="21"/>
        </w:rPr>
        <w:t xml:space="preserve"> {</w:t>
      </w:r>
    </w:p>
    <w:p w14:paraId="7F569DB2"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text-transform</w:t>
      </w:r>
      <w:r w:rsidRPr="00015106">
        <w:rPr>
          <w:rFonts w:ascii="Consolas" w:hAnsi="Consolas"/>
          <w:color w:val="D4D4D4"/>
          <w:sz w:val="21"/>
          <w:szCs w:val="21"/>
        </w:rPr>
        <w:t xml:space="preserve">: </w:t>
      </w:r>
      <w:r w:rsidRPr="00015106">
        <w:rPr>
          <w:rFonts w:ascii="Consolas" w:hAnsi="Consolas"/>
          <w:color w:val="CE9178"/>
          <w:sz w:val="21"/>
          <w:szCs w:val="21"/>
        </w:rPr>
        <w:t>uppercase</w:t>
      </w:r>
      <w:r w:rsidRPr="00015106">
        <w:rPr>
          <w:rFonts w:ascii="Consolas" w:hAnsi="Consolas"/>
          <w:color w:val="D4D4D4"/>
          <w:sz w:val="21"/>
          <w:szCs w:val="21"/>
        </w:rPr>
        <w:t>;</w:t>
      </w:r>
    </w:p>
    <w:p w14:paraId="38ECA77B"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69E1F039"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p>
    <w:p w14:paraId="1BC9B30B"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p::first-letter</w:t>
      </w:r>
      <w:r w:rsidRPr="00015106">
        <w:rPr>
          <w:rFonts w:ascii="Consolas" w:hAnsi="Consolas"/>
          <w:color w:val="D4D4D4"/>
          <w:sz w:val="21"/>
          <w:szCs w:val="21"/>
        </w:rPr>
        <w:t xml:space="preserve"> {</w:t>
      </w:r>
    </w:p>
    <w:p w14:paraId="23E67BE6"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pink</w:t>
      </w:r>
      <w:r w:rsidRPr="00015106">
        <w:rPr>
          <w:rFonts w:ascii="Consolas" w:hAnsi="Consolas"/>
          <w:color w:val="D4D4D4"/>
          <w:sz w:val="21"/>
          <w:szCs w:val="21"/>
        </w:rPr>
        <w:t>;</w:t>
      </w:r>
    </w:p>
    <w:p w14:paraId="5C2BE44B"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w:t>
      </w:r>
    </w:p>
    <w:p w14:paraId="1AE204DD"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float</w:t>
      </w:r>
      <w:r w:rsidRPr="00015106">
        <w:rPr>
          <w:rFonts w:ascii="Consolas" w:hAnsi="Consolas"/>
          <w:color w:val="D4D4D4"/>
          <w:sz w:val="21"/>
          <w:szCs w:val="21"/>
        </w:rPr>
        <w:t xml:space="preserve">: </w:t>
      </w:r>
      <w:r w:rsidRPr="00015106">
        <w:rPr>
          <w:rFonts w:ascii="Consolas" w:hAnsi="Consolas"/>
          <w:color w:val="CE9178"/>
          <w:sz w:val="21"/>
          <w:szCs w:val="21"/>
        </w:rPr>
        <w:t>left</w:t>
      </w:r>
      <w:r w:rsidRPr="00015106">
        <w:rPr>
          <w:rFonts w:ascii="Consolas" w:hAnsi="Consolas"/>
          <w:color w:val="D4D4D4"/>
          <w:sz w:val="21"/>
          <w:szCs w:val="21"/>
        </w:rPr>
        <w:t>;</w:t>
      </w:r>
    </w:p>
    <w:p w14:paraId="6BE1502C"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monospace</w:t>
      </w:r>
      <w:r w:rsidRPr="00015106">
        <w:rPr>
          <w:rFonts w:ascii="Consolas" w:hAnsi="Consolas"/>
          <w:color w:val="D4D4D4"/>
          <w:sz w:val="21"/>
          <w:szCs w:val="21"/>
        </w:rPr>
        <w:t>;</w:t>
      </w:r>
    </w:p>
    <w:p w14:paraId="3DCDA989"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400%</w:t>
      </w:r>
      <w:r w:rsidRPr="00015106">
        <w:rPr>
          <w:rFonts w:ascii="Consolas" w:hAnsi="Consolas"/>
          <w:color w:val="D4D4D4"/>
          <w:sz w:val="21"/>
          <w:szCs w:val="21"/>
        </w:rPr>
        <w:t>;</w:t>
      </w:r>
    </w:p>
    <w:p w14:paraId="15EDC8DC"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5E3F5C76"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3FCB1214"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6C8162BA"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p>
    <w:p w14:paraId="3AB57521"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5E5B3AB1"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La primera línea de este párrafo se tiene que ver en mayúsculas. Modifique el tamaño de la fuente o el tamaño de</w:t>
      </w:r>
    </w:p>
    <w:p w14:paraId="6CE791FB"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la ventana para ver cómo se modifica el aspecto del párrafo.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AD849CA"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6938AC0"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r w:rsidRPr="00015106">
        <w:rPr>
          <w:rFonts w:ascii="Consolas" w:hAnsi="Consolas"/>
          <w:color w:val="CCCCCC"/>
          <w:sz w:val="21"/>
          <w:szCs w:val="21"/>
        </w:rPr>
        <w:t>This is for the things I don't say enough Waitin' for the day we touch Your lips to mine, eclipse solar lunar</w:t>
      </w:r>
    </w:p>
    <w:p w14:paraId="053E9C5B"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I'll see you soon but I'll talk to you sooner This is for the things I don't say enough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4E00EFCD" w14:textId="77777777" w:rsidR="008E0847" w:rsidRPr="00015106"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p>
    <w:p w14:paraId="14FC73C7"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33F246C7"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091FD95"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7559AC83" w14:textId="77777777" w:rsidR="008E0847" w:rsidRPr="00904F88" w:rsidRDefault="008E0847" w:rsidP="008E1BFF">
      <w:pPr>
        <w:rPr>
          <w:lang w:val="es-ES"/>
        </w:rPr>
      </w:pPr>
    </w:p>
    <w:p w14:paraId="18F7ABA6" w14:textId="77777777" w:rsidR="00C255B0" w:rsidRPr="00904F88" w:rsidRDefault="00C255B0" w:rsidP="008E1BFF">
      <w:pPr>
        <w:rPr>
          <w:lang w:val="es-ES"/>
        </w:rPr>
      </w:pPr>
    </w:p>
    <w:p w14:paraId="16B8E46A" w14:textId="77777777" w:rsidR="00C255B0" w:rsidRPr="00904F88" w:rsidRDefault="00C255B0" w:rsidP="008E1BFF">
      <w:pPr>
        <w:rPr>
          <w:lang w:val="es-ES"/>
        </w:rPr>
      </w:pPr>
    </w:p>
    <w:p w14:paraId="2C466FE0" w14:textId="77777777" w:rsidR="007D6D94" w:rsidRPr="008702AC" w:rsidRDefault="00C255B0" w:rsidP="007D6D94">
      <w:r w:rsidRPr="008702AC">
        <w:rPr>
          <w:b/>
          <w:bCs/>
          <w:u w:val="single"/>
        </w:rPr>
        <w:t>El pseudo-elemento</w:t>
      </w:r>
      <w:r w:rsidRPr="008702AC">
        <w:rPr>
          <w:u w:val="single"/>
        </w:rPr>
        <w:t> ::</w:t>
      </w:r>
      <w:r w:rsidRPr="008702AC">
        <w:rPr>
          <w:rStyle w:val="css-pseudo"/>
          <w:rFonts w:cs="Arial"/>
          <w:b/>
          <w:bCs/>
          <w:color w:val="800000"/>
          <w:sz w:val="26"/>
          <w:szCs w:val="26"/>
        </w:rPr>
        <w:t>first-line</w:t>
      </w:r>
      <w:r w:rsidR="007D6D94" w:rsidRPr="008702AC">
        <w:rPr>
          <w:rStyle w:val="css-pseudo"/>
          <w:rFonts w:cs="Arial"/>
          <w:b/>
          <w:bCs/>
          <w:color w:val="800000"/>
          <w:sz w:val="26"/>
          <w:szCs w:val="26"/>
        </w:rPr>
        <w:t xml:space="preserve"> , ::first-letter</w:t>
      </w:r>
    </w:p>
    <w:p w14:paraId="46138CE8" w14:textId="253EC170" w:rsidR="00C255B0" w:rsidRPr="008702AC" w:rsidRDefault="00C255B0" w:rsidP="00C255B0">
      <w:pPr>
        <w:rPr>
          <w:b/>
          <w:bCs/>
          <w:u w:val="single"/>
        </w:rPr>
      </w:pPr>
    </w:p>
    <w:p w14:paraId="7483E90F" w14:textId="3781C32E" w:rsidR="00C255B0" w:rsidRPr="00904F88" w:rsidRDefault="00C255B0" w:rsidP="00C255B0">
      <w:pPr>
        <w:rPr>
          <w:lang w:val="es-ES"/>
        </w:rPr>
      </w:pPr>
      <w:r w:rsidRPr="008702AC">
        <w:rPr>
          <w:lang w:val="es-ES"/>
        </w:rPr>
        <w:br/>
      </w:r>
      <w:r w:rsidRPr="00904F88">
        <w:rPr>
          <w:lang w:val="es-ES"/>
        </w:rPr>
        <w:t>El pseudo-elemento ::first-line permite especificar el aspecto de la primera línea de texto.</w:t>
      </w:r>
    </w:p>
    <w:p w14:paraId="29A152A6" w14:textId="0F32CA64" w:rsidR="00C255B0" w:rsidRPr="00904F88" w:rsidRDefault="001F3AED" w:rsidP="008E1BFF">
      <w:pPr>
        <w:rPr>
          <w:lang w:val="es-ES"/>
        </w:rPr>
      </w:pPr>
      <w:r w:rsidRPr="00904F88">
        <w:rPr>
          <w:lang w:val="es-ES"/>
        </w:rPr>
        <w:t>El pseudo-elemento ::first-letter permite especificar el aspecto de la primera letra de texto.</w:t>
      </w:r>
    </w:p>
    <w:p w14:paraId="6F1B1CB3" w14:textId="77777777" w:rsidR="007565A3" w:rsidRPr="00904F88" w:rsidRDefault="007565A3" w:rsidP="008E1BFF">
      <w:pPr>
        <w:rPr>
          <w:lang w:val="es-ES"/>
        </w:rPr>
      </w:pPr>
    </w:p>
    <w:p w14:paraId="455BF3BD"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73A26183"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3783E636"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p>
    <w:p w14:paraId="5A2376C3"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D900C2E"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3A30056C" w14:textId="77777777" w:rsidR="007565A3" w:rsidRPr="008702AC"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8702AC">
        <w:rPr>
          <w:rFonts w:ascii="Consolas" w:hAnsi="Consolas"/>
          <w:color w:val="808080"/>
          <w:sz w:val="21"/>
          <w:szCs w:val="21"/>
        </w:rPr>
        <w:t>&lt;</w:t>
      </w:r>
      <w:r w:rsidRPr="008702AC">
        <w:rPr>
          <w:rFonts w:ascii="Consolas" w:hAnsi="Consolas"/>
          <w:color w:val="569CD6"/>
          <w:sz w:val="21"/>
          <w:szCs w:val="21"/>
        </w:rPr>
        <w:t>title</w:t>
      </w:r>
      <w:r w:rsidRPr="008702AC">
        <w:rPr>
          <w:rFonts w:ascii="Consolas" w:hAnsi="Consolas"/>
          <w:color w:val="808080"/>
          <w:sz w:val="21"/>
          <w:szCs w:val="21"/>
        </w:rPr>
        <w:t>&gt;</w:t>
      </w:r>
      <w:r w:rsidRPr="008702AC">
        <w:rPr>
          <w:rFonts w:ascii="Consolas" w:hAnsi="Consolas"/>
          <w:color w:val="CCCCCC"/>
          <w:sz w:val="21"/>
          <w:szCs w:val="21"/>
        </w:rPr>
        <w:t>Los pseudo-elementos ::first-line y ::first-letter</w:t>
      </w:r>
      <w:r w:rsidRPr="008702AC">
        <w:rPr>
          <w:rFonts w:ascii="Consolas" w:hAnsi="Consolas"/>
          <w:color w:val="808080"/>
          <w:sz w:val="21"/>
          <w:szCs w:val="21"/>
        </w:rPr>
        <w:t>&lt;/</w:t>
      </w:r>
      <w:r w:rsidRPr="008702AC">
        <w:rPr>
          <w:rFonts w:ascii="Consolas" w:hAnsi="Consolas"/>
          <w:color w:val="569CD6"/>
          <w:sz w:val="21"/>
          <w:szCs w:val="21"/>
        </w:rPr>
        <w:t>title</w:t>
      </w:r>
      <w:r w:rsidRPr="008702AC">
        <w:rPr>
          <w:rFonts w:ascii="Consolas" w:hAnsi="Consolas"/>
          <w:color w:val="808080"/>
          <w:sz w:val="21"/>
          <w:szCs w:val="21"/>
        </w:rPr>
        <w:t>&gt;</w:t>
      </w:r>
    </w:p>
    <w:p w14:paraId="5F4CC95D"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1FD5D96B"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6A028F2C"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p::first-line</w:t>
      </w:r>
      <w:r w:rsidRPr="00015106">
        <w:rPr>
          <w:rFonts w:ascii="Consolas" w:hAnsi="Consolas"/>
          <w:color w:val="D4D4D4"/>
          <w:sz w:val="21"/>
          <w:szCs w:val="21"/>
        </w:rPr>
        <w:t xml:space="preserve"> {</w:t>
      </w:r>
    </w:p>
    <w:p w14:paraId="7F3B78C0"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text-transform</w:t>
      </w:r>
      <w:r w:rsidRPr="00015106">
        <w:rPr>
          <w:rFonts w:ascii="Consolas" w:hAnsi="Consolas"/>
          <w:color w:val="D4D4D4"/>
          <w:sz w:val="21"/>
          <w:szCs w:val="21"/>
        </w:rPr>
        <w:t xml:space="preserve">: </w:t>
      </w:r>
      <w:r w:rsidRPr="00015106">
        <w:rPr>
          <w:rFonts w:ascii="Consolas" w:hAnsi="Consolas"/>
          <w:color w:val="CE9178"/>
          <w:sz w:val="21"/>
          <w:szCs w:val="21"/>
        </w:rPr>
        <w:t>uppercase</w:t>
      </w:r>
      <w:r w:rsidRPr="00015106">
        <w:rPr>
          <w:rFonts w:ascii="Consolas" w:hAnsi="Consolas"/>
          <w:color w:val="D4D4D4"/>
          <w:sz w:val="21"/>
          <w:szCs w:val="21"/>
        </w:rPr>
        <w:t>;</w:t>
      </w:r>
    </w:p>
    <w:p w14:paraId="279461ED"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27D8476"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p>
    <w:p w14:paraId="244F61A9"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p::first-letter</w:t>
      </w:r>
      <w:r w:rsidRPr="00015106">
        <w:rPr>
          <w:rFonts w:ascii="Consolas" w:hAnsi="Consolas"/>
          <w:color w:val="D4D4D4"/>
          <w:sz w:val="21"/>
          <w:szCs w:val="21"/>
        </w:rPr>
        <w:t xml:space="preserve"> {</w:t>
      </w:r>
    </w:p>
    <w:p w14:paraId="14624C1E"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pink</w:t>
      </w:r>
      <w:r w:rsidRPr="00015106">
        <w:rPr>
          <w:rFonts w:ascii="Consolas" w:hAnsi="Consolas"/>
          <w:color w:val="D4D4D4"/>
          <w:sz w:val="21"/>
          <w:szCs w:val="21"/>
        </w:rPr>
        <w:t>;</w:t>
      </w:r>
    </w:p>
    <w:p w14:paraId="1A0EDC77"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w:t>
      </w:r>
    </w:p>
    <w:p w14:paraId="472C723C"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float</w:t>
      </w:r>
      <w:r w:rsidRPr="00015106">
        <w:rPr>
          <w:rFonts w:ascii="Consolas" w:hAnsi="Consolas"/>
          <w:color w:val="D4D4D4"/>
          <w:sz w:val="21"/>
          <w:szCs w:val="21"/>
        </w:rPr>
        <w:t xml:space="preserve">: </w:t>
      </w:r>
      <w:r w:rsidRPr="00015106">
        <w:rPr>
          <w:rFonts w:ascii="Consolas" w:hAnsi="Consolas"/>
          <w:color w:val="CE9178"/>
          <w:sz w:val="21"/>
          <w:szCs w:val="21"/>
        </w:rPr>
        <w:t>left</w:t>
      </w:r>
      <w:r w:rsidRPr="00015106">
        <w:rPr>
          <w:rFonts w:ascii="Consolas" w:hAnsi="Consolas"/>
          <w:color w:val="D4D4D4"/>
          <w:sz w:val="21"/>
          <w:szCs w:val="21"/>
        </w:rPr>
        <w:t>;</w:t>
      </w:r>
    </w:p>
    <w:p w14:paraId="0F2739B2"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monospace</w:t>
      </w:r>
      <w:r w:rsidRPr="00015106">
        <w:rPr>
          <w:rFonts w:ascii="Consolas" w:hAnsi="Consolas"/>
          <w:color w:val="D4D4D4"/>
          <w:sz w:val="21"/>
          <w:szCs w:val="21"/>
        </w:rPr>
        <w:t>;</w:t>
      </w:r>
    </w:p>
    <w:p w14:paraId="6EDD2998"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400%</w:t>
      </w:r>
      <w:r w:rsidRPr="00015106">
        <w:rPr>
          <w:rFonts w:ascii="Consolas" w:hAnsi="Consolas"/>
          <w:color w:val="D4D4D4"/>
          <w:sz w:val="21"/>
          <w:szCs w:val="21"/>
        </w:rPr>
        <w:t>;</w:t>
      </w:r>
    </w:p>
    <w:p w14:paraId="35919472"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p>
    <w:p w14:paraId="2CF8A65E"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5A132C87"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2CA022B7"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1660A0FF"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p>
    <w:p w14:paraId="140D1A4D"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55B6B046"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La primera línea de este párrafo se tiene que ver en mayúsculas. Modifique el tamaño de la fuente o el tamaño de</w:t>
      </w:r>
    </w:p>
    <w:p w14:paraId="5C953F06"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la ventana para ver cómo se modifica el aspecto del párrafo.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49FC1F6"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FE0F313"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br</w:t>
      </w:r>
      <w:r w:rsidRPr="00015106">
        <w:rPr>
          <w:rFonts w:ascii="Consolas" w:hAnsi="Consolas"/>
          <w:color w:val="808080"/>
          <w:sz w:val="21"/>
          <w:szCs w:val="21"/>
        </w:rPr>
        <w:t>&gt;</w:t>
      </w:r>
    </w:p>
    <w:p w14:paraId="53DA11A5"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p>
    <w:p w14:paraId="6FE3B670"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r w:rsidRPr="00015106">
        <w:rPr>
          <w:rFonts w:ascii="Consolas" w:hAnsi="Consolas"/>
          <w:color w:val="CCCCCC"/>
          <w:sz w:val="21"/>
          <w:szCs w:val="21"/>
        </w:rPr>
        <w:t>This is for the things I don't say enough Waitin' for the day we touch Your lips to mine, eclipse solar lunar</w:t>
      </w:r>
    </w:p>
    <w:p w14:paraId="0DDADC2E"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I'll see you soon but I'll talk to you sooner This is for the things I don't say enough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203D7CFF" w14:textId="77777777" w:rsidR="007565A3" w:rsidRPr="00015106"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p>
    <w:p w14:paraId="71F10386"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621110F"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D983D25"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lastRenderedPageBreak/>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2E8EDCF" w14:textId="77777777" w:rsidR="007565A3" w:rsidRPr="00904F88" w:rsidRDefault="007565A3" w:rsidP="008E1BFF">
      <w:pPr>
        <w:rPr>
          <w:lang w:val="es-ES"/>
        </w:rPr>
      </w:pPr>
    </w:p>
    <w:p w14:paraId="544E27A0" w14:textId="77777777" w:rsidR="007565A3" w:rsidRPr="00904F88" w:rsidRDefault="007565A3" w:rsidP="008E1BFF">
      <w:pPr>
        <w:rPr>
          <w:lang w:val="es-ES"/>
        </w:rPr>
      </w:pPr>
    </w:p>
    <w:p w14:paraId="446DCC2D" w14:textId="77777777" w:rsidR="002D656A" w:rsidRPr="00904F88" w:rsidRDefault="002D656A" w:rsidP="002D656A">
      <w:pPr>
        <w:rPr>
          <w:b/>
          <w:bCs/>
          <w:u w:val="single"/>
          <w:lang w:val="es-ES"/>
        </w:rPr>
      </w:pPr>
      <w:r w:rsidRPr="00904F88">
        <w:rPr>
          <w:b/>
          <w:bCs/>
          <w:u w:val="single"/>
          <w:lang w:val="es-ES"/>
        </w:rPr>
        <w:t>Generar contadores: </w:t>
      </w:r>
      <w:r w:rsidRPr="00904F88">
        <w:rPr>
          <w:rStyle w:val="css-pseudo"/>
          <w:rFonts w:cs="Arial"/>
          <w:color w:val="800000"/>
          <w:sz w:val="26"/>
          <w:szCs w:val="26"/>
          <w:lang w:val="es-ES"/>
        </w:rPr>
        <w:t>counter, counter-increment y counter-reset</w:t>
      </w:r>
    </w:p>
    <w:p w14:paraId="60F868F9" w14:textId="77777777" w:rsidR="000D6244" w:rsidRPr="00904F88" w:rsidRDefault="000D6244" w:rsidP="000D6244">
      <w:pPr>
        <w:rPr>
          <w:lang w:val="es-ES"/>
        </w:rPr>
      </w:pPr>
      <w:r w:rsidRPr="00904F88">
        <w:rPr>
          <w:lang w:val="es-ES"/>
        </w:rPr>
        <w:t>Los pseudo-elementos ::before y ::after permiten añadir contenido a un elemento desde la hoja de estilo, al principio o al final del elemento.</w:t>
      </w:r>
    </w:p>
    <w:p w14:paraId="390AC9AA" w14:textId="2AC05066" w:rsidR="002D656A" w:rsidRPr="00904F88" w:rsidRDefault="000D6244" w:rsidP="002D656A">
      <w:pPr>
        <w:rPr>
          <w:lang w:val="es-ES"/>
        </w:rPr>
      </w:pPr>
      <w:r w:rsidRPr="00904F88">
        <w:rPr>
          <w:lang w:val="es-ES"/>
        </w:rPr>
        <w:t>El contenido generado no puede seleccionarse con el ratón (para copiarlo y pegarlo en otro documento, por ejemplo).El contenido generado mediante la propiedad content puede incluir</w:t>
      </w:r>
      <w:r w:rsidR="00414826" w:rsidRPr="00904F88">
        <w:rPr>
          <w:lang w:val="es-ES"/>
        </w:rPr>
        <w:t xml:space="preserve"> texto.</w:t>
      </w:r>
    </w:p>
    <w:p w14:paraId="6DE75A18" w14:textId="77777777" w:rsidR="002D656A" w:rsidRPr="00904F88" w:rsidRDefault="002D656A" w:rsidP="002D656A">
      <w:pPr>
        <w:rPr>
          <w:lang w:val="es-ES"/>
        </w:rPr>
      </w:pPr>
      <w:r w:rsidRPr="00904F88">
        <w:rPr>
          <w:lang w:val="es-ES"/>
        </w:rPr>
        <w:t>Se pueden generar contadores en los pseudo-elementos ::after y ::before mediante la propiedad content y el valor counter(nombre_de_contador). El contador debe ponerse a cero con la propiedad counter-reset y aumentarse con la propiedad counter-increment.</w:t>
      </w:r>
    </w:p>
    <w:p w14:paraId="5F7834AA" w14:textId="77777777" w:rsidR="002D656A" w:rsidRPr="00904F88" w:rsidRDefault="002D656A" w:rsidP="002D656A">
      <w:pPr>
        <w:rPr>
          <w:lang w:val="es-ES"/>
        </w:rPr>
      </w:pPr>
      <w:r w:rsidRPr="00904F88">
        <w:rPr>
          <w:lang w:val="es-ES"/>
        </w:rPr>
        <w:t>En los ejemplos siguientes se ha definido un contador que se llama cuenta-parrafos. Este contador se genera al principio de cada párrafo, se pone a cero con el elemento &lt;pre&gt; y se incrementa en cada párrafo</w:t>
      </w:r>
    </w:p>
    <w:p w14:paraId="6F05D921" w14:textId="77777777" w:rsidR="007565A3" w:rsidRPr="00904F88" w:rsidRDefault="007565A3" w:rsidP="008E1BFF">
      <w:pPr>
        <w:rPr>
          <w:lang w:val="es-ES"/>
        </w:rPr>
      </w:pPr>
    </w:p>
    <w:p w14:paraId="007B2F33" w14:textId="77777777" w:rsidR="002907CC" w:rsidRPr="00015106"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10CE5820" w14:textId="77777777" w:rsidR="002907CC" w:rsidRPr="00015106"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571777A0" w14:textId="77777777" w:rsidR="002907CC" w:rsidRPr="00015106"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3A551CB7" w14:textId="77777777" w:rsidR="002907CC" w:rsidRPr="00015106"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6E3B63B5" w14:textId="77777777" w:rsidR="002907CC" w:rsidRPr="00015106"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Generar contadores: counter, counter-increment y counter-reset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776CFEAD" w14:textId="77777777" w:rsidR="002907CC" w:rsidRPr="00015106"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2B7330A7" w14:textId="77777777" w:rsidR="002907CC" w:rsidRPr="00015106"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7D1E4F9B" w14:textId="77777777" w:rsidR="002907CC" w:rsidRPr="00015106"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pre</w:t>
      </w:r>
      <w:r w:rsidRPr="00015106">
        <w:rPr>
          <w:rFonts w:ascii="Consolas" w:hAnsi="Consolas"/>
          <w:color w:val="D4D4D4"/>
          <w:sz w:val="21"/>
          <w:szCs w:val="21"/>
        </w:rPr>
        <w:t xml:space="preserve"> {</w:t>
      </w:r>
    </w:p>
    <w:p w14:paraId="0EE0DE74" w14:textId="77777777" w:rsidR="002907CC" w:rsidRPr="00015106"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counter-reset</w:t>
      </w:r>
      <w:r w:rsidRPr="00015106">
        <w:rPr>
          <w:rFonts w:ascii="Consolas" w:hAnsi="Consolas"/>
          <w:color w:val="D4D4D4"/>
          <w:sz w:val="21"/>
          <w:szCs w:val="21"/>
        </w:rPr>
        <w:t>: cuenta-parrafos;</w:t>
      </w:r>
    </w:p>
    <w:p w14:paraId="63C2C667" w14:textId="77777777" w:rsidR="002907CC" w:rsidRPr="00015106"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2425B73" w14:textId="77777777" w:rsidR="002907CC" w:rsidRPr="00015106"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rPr>
      </w:pPr>
    </w:p>
    <w:p w14:paraId="06BB1230" w14:textId="77777777" w:rsidR="002907CC" w:rsidRPr="00015106"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p::before</w:t>
      </w:r>
      <w:r w:rsidRPr="00015106">
        <w:rPr>
          <w:rFonts w:ascii="Consolas" w:hAnsi="Consolas"/>
          <w:color w:val="D4D4D4"/>
          <w:sz w:val="21"/>
          <w:szCs w:val="21"/>
        </w:rPr>
        <w:t xml:space="preserve"> {</w:t>
      </w:r>
    </w:p>
    <w:p w14:paraId="51B572E2" w14:textId="77777777" w:rsidR="002907CC" w:rsidRPr="00015106"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content</w:t>
      </w:r>
      <w:r w:rsidRPr="00015106">
        <w:rPr>
          <w:rFonts w:ascii="Consolas" w:hAnsi="Consolas"/>
          <w:color w:val="D4D4D4"/>
          <w:sz w:val="21"/>
          <w:szCs w:val="21"/>
        </w:rPr>
        <w:t xml:space="preserve">: </w:t>
      </w:r>
      <w:r w:rsidRPr="00015106">
        <w:rPr>
          <w:rFonts w:ascii="Consolas" w:hAnsi="Consolas"/>
          <w:color w:val="DCDCAA"/>
          <w:sz w:val="21"/>
          <w:szCs w:val="21"/>
        </w:rPr>
        <w:t>counter</w:t>
      </w:r>
      <w:r w:rsidRPr="00015106">
        <w:rPr>
          <w:rFonts w:ascii="Consolas" w:hAnsi="Consolas"/>
          <w:color w:val="D4D4D4"/>
          <w:sz w:val="21"/>
          <w:szCs w:val="21"/>
        </w:rPr>
        <w:t>(</w:t>
      </w:r>
      <w:r w:rsidRPr="00015106">
        <w:rPr>
          <w:rFonts w:ascii="Consolas" w:hAnsi="Consolas"/>
          <w:color w:val="9CDCFE"/>
          <w:sz w:val="21"/>
          <w:szCs w:val="21"/>
        </w:rPr>
        <w:t>cuenta-parrafos</w:t>
      </w:r>
      <w:r w:rsidRPr="00015106">
        <w:rPr>
          <w:rFonts w:ascii="Consolas" w:hAnsi="Consolas"/>
          <w:color w:val="D4D4D4"/>
          <w:sz w:val="21"/>
          <w:szCs w:val="21"/>
        </w:rPr>
        <w:t>)</w:t>
      </w:r>
      <w:r w:rsidRPr="00015106">
        <w:rPr>
          <w:rFonts w:ascii="Consolas" w:hAnsi="Consolas"/>
          <w:color w:val="CE9178"/>
          <w:sz w:val="21"/>
          <w:szCs w:val="21"/>
        </w:rPr>
        <w:t>". "</w:t>
      </w:r>
      <w:r w:rsidRPr="00015106">
        <w:rPr>
          <w:rFonts w:ascii="Consolas" w:hAnsi="Consolas"/>
          <w:color w:val="D4D4D4"/>
          <w:sz w:val="21"/>
          <w:szCs w:val="21"/>
        </w:rPr>
        <w:t>;</w:t>
      </w:r>
    </w:p>
    <w:p w14:paraId="390531D3" w14:textId="77777777" w:rsidR="002907CC" w:rsidRPr="00015106"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counter-increment</w:t>
      </w:r>
      <w:r w:rsidRPr="00015106">
        <w:rPr>
          <w:rFonts w:ascii="Consolas" w:hAnsi="Consolas"/>
          <w:color w:val="D4D4D4"/>
          <w:sz w:val="21"/>
          <w:szCs w:val="21"/>
        </w:rPr>
        <w:t>: cuenta-parrafos;</w:t>
      </w:r>
    </w:p>
    <w:p w14:paraId="175550CF" w14:textId="77777777" w:rsidR="002907CC" w:rsidRPr="00015106"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F09D0EB" w14:textId="77777777" w:rsidR="002907CC" w:rsidRPr="00015106"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76A0984A" w14:textId="77777777" w:rsidR="002907CC" w:rsidRPr="00015106"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09FF55AF" w14:textId="77777777" w:rsidR="002907CC" w:rsidRPr="00015106"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rPr>
      </w:pPr>
    </w:p>
    <w:p w14:paraId="2386C55C" w14:textId="77777777" w:rsidR="002907CC" w:rsidRPr="00015106"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044E2966"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pre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Ejemplo de contadores (este párrafo es un </w:t>
      </w:r>
      <w:r w:rsidRPr="00904F88">
        <w:rPr>
          <w:rFonts w:ascii="Consolas" w:hAnsi="Consolas"/>
          <w:color w:val="569CD6"/>
          <w:sz w:val="21"/>
          <w:szCs w:val="21"/>
          <w:lang w:val="es-ES"/>
        </w:rPr>
        <w:t>&amp;lt;</w:t>
      </w:r>
      <w:r w:rsidRPr="00904F88">
        <w:rPr>
          <w:rFonts w:ascii="Consolas" w:hAnsi="Consolas"/>
          <w:color w:val="CCCCCC"/>
          <w:sz w:val="21"/>
          <w:szCs w:val="21"/>
          <w:lang w:val="es-ES"/>
        </w:rPr>
        <w:t>pre</w:t>
      </w:r>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pre</w:t>
      </w:r>
      <w:r w:rsidRPr="00904F88">
        <w:rPr>
          <w:rFonts w:ascii="Consolas" w:hAnsi="Consolas"/>
          <w:color w:val="808080"/>
          <w:sz w:val="21"/>
          <w:szCs w:val="21"/>
          <w:lang w:val="es-ES"/>
        </w:rPr>
        <w:t>&gt;</w:t>
      </w:r>
    </w:p>
    <w:p w14:paraId="4596F2C4"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AEC1255"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normal y corriente.</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D882B82"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BF9F1E4"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normal y corriente.</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EC1A599"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5FABC64"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normal y corriente.</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F1A320E"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AFF01F4"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pre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Ejemplo de contadores (este párrafo es un </w:t>
      </w:r>
      <w:r w:rsidRPr="00904F88">
        <w:rPr>
          <w:rFonts w:ascii="Consolas" w:hAnsi="Consolas"/>
          <w:color w:val="569CD6"/>
          <w:sz w:val="21"/>
          <w:szCs w:val="21"/>
          <w:lang w:val="es-ES"/>
        </w:rPr>
        <w:t>&amp;lt;</w:t>
      </w:r>
      <w:r w:rsidRPr="00904F88">
        <w:rPr>
          <w:rFonts w:ascii="Consolas" w:hAnsi="Consolas"/>
          <w:color w:val="CCCCCC"/>
          <w:sz w:val="21"/>
          <w:szCs w:val="21"/>
          <w:lang w:val="es-ES"/>
        </w:rPr>
        <w:t>pre</w:t>
      </w:r>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pre</w:t>
      </w:r>
      <w:r w:rsidRPr="00904F88">
        <w:rPr>
          <w:rFonts w:ascii="Consolas" w:hAnsi="Consolas"/>
          <w:color w:val="808080"/>
          <w:sz w:val="21"/>
          <w:szCs w:val="21"/>
          <w:lang w:val="es-ES"/>
        </w:rPr>
        <w:t>&gt;</w:t>
      </w:r>
    </w:p>
    <w:p w14:paraId="43FAB054"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34B5352"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normal y corriente.</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BC82B3B"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92F6A5A"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normal y corriente.</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B0FC91A"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7A2AC15"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59054BCA" w14:textId="77777777" w:rsidR="002907CC" w:rsidRPr="00904F88" w:rsidRDefault="002907CC" w:rsidP="008E1BFF">
      <w:pPr>
        <w:rPr>
          <w:lang w:val="es-ES"/>
        </w:rPr>
      </w:pPr>
    </w:p>
    <w:p w14:paraId="2097475E" w14:textId="3BD6E4BB" w:rsidR="003D5E42" w:rsidRPr="00904F88" w:rsidRDefault="003D5E42" w:rsidP="008E1BFF">
      <w:pPr>
        <w:rPr>
          <w:lang w:val="es-ES"/>
        </w:rPr>
      </w:pPr>
      <w:r w:rsidRPr="00904F88">
        <w:rPr>
          <w:noProof/>
          <w:lang w:val="es-ES"/>
        </w:rPr>
        <w:drawing>
          <wp:inline distT="0" distB="0" distL="0" distR="0" wp14:anchorId="3E119F51" wp14:editId="0A5B8C6B">
            <wp:extent cx="6300470" cy="3108960"/>
            <wp:effectExtent l="0" t="0" r="5080" b="0"/>
            <wp:docPr id="15636555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55510" name="Imagen 1" descr="Interfaz de usuario gráfica, Texto&#10;&#10;El contenido generado por IA puede ser incorrecto."/>
                    <pic:cNvPicPr/>
                  </pic:nvPicPr>
                  <pic:blipFill>
                    <a:blip r:embed="rId30"/>
                    <a:stretch>
                      <a:fillRect/>
                    </a:stretch>
                  </pic:blipFill>
                  <pic:spPr>
                    <a:xfrm>
                      <a:off x="0" y="0"/>
                      <a:ext cx="6300470" cy="3108960"/>
                    </a:xfrm>
                    <a:prstGeom prst="rect">
                      <a:avLst/>
                    </a:prstGeom>
                  </pic:spPr>
                </pic:pic>
              </a:graphicData>
            </a:graphic>
          </wp:inline>
        </w:drawing>
      </w:r>
    </w:p>
    <w:p w14:paraId="65A0D523" w14:textId="77777777" w:rsidR="003D5E42" w:rsidRPr="00904F88" w:rsidRDefault="003D5E42" w:rsidP="008E1BFF">
      <w:pPr>
        <w:rPr>
          <w:lang w:val="es-ES"/>
        </w:rPr>
      </w:pPr>
    </w:p>
    <w:p w14:paraId="4F8B9897" w14:textId="4342A353" w:rsidR="00832667" w:rsidRPr="00904F88" w:rsidRDefault="00832667" w:rsidP="00832667">
      <w:pPr>
        <w:pStyle w:val="Ttulo1"/>
        <w:rPr>
          <w:lang w:val="es-ES"/>
        </w:rPr>
      </w:pPr>
      <w:bookmarkStart w:id="21" w:name="_Toc210640497"/>
      <w:r w:rsidRPr="00904F88">
        <w:rPr>
          <w:lang w:val="es-ES"/>
        </w:rPr>
        <w:t>Hojas de estilos</w:t>
      </w:r>
      <w:bookmarkEnd w:id="21"/>
    </w:p>
    <w:p w14:paraId="2D4A3468" w14:textId="77777777" w:rsidR="00832667" w:rsidRPr="00904F88" w:rsidRDefault="00832667" w:rsidP="008E1BFF">
      <w:pPr>
        <w:rPr>
          <w:lang w:val="es-ES"/>
        </w:rPr>
      </w:pPr>
    </w:p>
    <w:p w14:paraId="7EA46C48" w14:textId="36573E2D" w:rsidR="0039717B" w:rsidRPr="00904F88" w:rsidRDefault="0039717B" w:rsidP="0039717B">
      <w:pPr>
        <w:rPr>
          <w:lang w:val="es-ES"/>
        </w:rPr>
      </w:pPr>
      <w:r w:rsidRPr="00904F88">
        <w:rPr>
          <w:lang w:val="es-ES"/>
        </w:rPr>
        <w:t xml:space="preserve">En </w:t>
      </w:r>
      <w:r w:rsidR="001C2AE1" w:rsidRPr="00904F88">
        <w:rPr>
          <w:lang w:val="es-ES"/>
        </w:rPr>
        <w:t>este apartado</w:t>
      </w:r>
      <w:r w:rsidRPr="00904F88">
        <w:rPr>
          <w:lang w:val="es-ES"/>
        </w:rPr>
        <w:t xml:space="preserve"> se comenta el mecanismo de cascada definida en la futura recomendación </w:t>
      </w:r>
      <w:hyperlink r:id="rId31" w:history="1">
        <w:r w:rsidRPr="00904F88">
          <w:rPr>
            <w:rStyle w:val="Hipervnculo"/>
            <w:lang w:val="es-ES"/>
          </w:rPr>
          <w:t>CSS Cascading and Inheritance Level 4</w:t>
        </w:r>
      </w:hyperlink>
      <w:r w:rsidRPr="00904F88">
        <w:rPr>
          <w:lang w:val="es-ES"/>
        </w:rPr>
        <w:t>. Aunque actualmente (febrero de 2025) esta recomendación no está formalmente aprobada, se considera parte de la </w:t>
      </w:r>
      <w:hyperlink r:id="rId32" w:anchor="css-official" w:history="1">
        <w:r w:rsidRPr="00904F88">
          <w:rPr>
            <w:rStyle w:val="Hipervnculo"/>
            <w:lang w:val="es-ES"/>
          </w:rPr>
          <w:t>definición oficial de CSS en CSS Snapshot 2024</w:t>
        </w:r>
      </w:hyperlink>
      <w:r w:rsidRPr="00904F88">
        <w:rPr>
          <w:lang w:val="es-ES"/>
        </w:rPr>
        <w:t>.</w:t>
      </w:r>
    </w:p>
    <w:p w14:paraId="04DAF940" w14:textId="77777777" w:rsidR="0039717B" w:rsidRPr="00904F88" w:rsidRDefault="0039717B" w:rsidP="00832667">
      <w:pPr>
        <w:pStyle w:val="Ttulo2"/>
        <w:rPr>
          <w:lang w:val="es-ES"/>
        </w:rPr>
      </w:pPr>
      <w:bookmarkStart w:id="22" w:name="_Toc210640498"/>
      <w:r w:rsidRPr="00904F88">
        <w:rPr>
          <w:lang w:val="es-ES"/>
        </w:rPr>
        <w:t>Por qué se llaman estilos en cascada</w:t>
      </w:r>
      <w:bookmarkEnd w:id="22"/>
    </w:p>
    <w:p w14:paraId="5F98BFB9" w14:textId="77777777" w:rsidR="0039717B" w:rsidRPr="00904F88" w:rsidRDefault="0039717B" w:rsidP="0039717B">
      <w:pPr>
        <w:rPr>
          <w:lang w:val="es-ES"/>
        </w:rPr>
      </w:pPr>
      <w:r w:rsidRPr="00904F88">
        <w:rPr>
          <w:lang w:val="es-ES"/>
        </w:rPr>
        <w:t>Las hojas de estilo se llaman hojas de estilo "en cascada" porque:</w:t>
      </w:r>
    </w:p>
    <w:p w14:paraId="0200143F" w14:textId="77777777" w:rsidR="0039717B" w:rsidRPr="00904F88" w:rsidRDefault="0039717B" w:rsidP="00A97AF2">
      <w:pPr>
        <w:numPr>
          <w:ilvl w:val="0"/>
          <w:numId w:val="6"/>
        </w:numPr>
        <w:rPr>
          <w:lang w:val="es-ES"/>
        </w:rPr>
      </w:pPr>
      <w:r w:rsidRPr="00904F88">
        <w:rPr>
          <w:lang w:val="es-ES"/>
        </w:rPr>
        <w:t>Las propiedades de estilo pueden estar escritas en varios sitios (en varios lugares de la página web o de la hoja de estilo) y dependiendo del sitio, afectan a más o menos elementos.</w:t>
      </w:r>
    </w:p>
    <w:p w14:paraId="581567E9" w14:textId="77777777" w:rsidR="0039717B" w:rsidRPr="00904F88" w:rsidRDefault="0039717B" w:rsidP="00A97AF2">
      <w:pPr>
        <w:numPr>
          <w:ilvl w:val="0"/>
          <w:numId w:val="6"/>
        </w:numPr>
        <w:rPr>
          <w:lang w:val="es-ES"/>
        </w:rPr>
      </w:pPr>
      <w:r w:rsidRPr="00904F88">
        <w:rPr>
          <w:lang w:val="es-ES"/>
        </w:rPr>
        <w:t>Cuando un elemento está contenido en otro (por ejemplo, un párrafo &lt;p&gt; dentro de una división &lt;div&gt;), al elemento de dentro se le aplican también las propiedades definidas para el elemento de fuera (al párrafo &lt;p&gt; se le aplicarían las propiedades definidas para la división &lt;div&gt;).</w:t>
      </w:r>
    </w:p>
    <w:p w14:paraId="48404A3C" w14:textId="77777777" w:rsidR="0039717B" w:rsidRPr="00904F88" w:rsidRDefault="0039717B" w:rsidP="00A97AF2">
      <w:pPr>
        <w:numPr>
          <w:ilvl w:val="0"/>
          <w:numId w:val="6"/>
        </w:numPr>
        <w:rPr>
          <w:lang w:val="es-ES"/>
        </w:rPr>
      </w:pPr>
      <w:r w:rsidRPr="00904F88">
        <w:rPr>
          <w:lang w:val="es-ES"/>
        </w:rPr>
        <w:t xml:space="preserve">Dos reglas distintas pueden ser de aplicación a un mismo elemento (por ejemplo, a un párrafo &lt;p&gt; con clase nombre, le es de aplicación tanto el selector .nombre como el </w:t>
      </w:r>
      <w:r w:rsidRPr="00904F88">
        <w:rPr>
          <w:lang w:val="es-ES"/>
        </w:rPr>
        <w:lastRenderedPageBreak/>
        <w:t>selector p).</w:t>
      </w:r>
    </w:p>
    <w:p w14:paraId="656CC28D" w14:textId="77777777" w:rsidR="0039717B" w:rsidRPr="00904F88" w:rsidRDefault="0039717B" w:rsidP="0039717B">
      <w:pPr>
        <w:rPr>
          <w:lang w:val="es-ES"/>
        </w:rPr>
      </w:pPr>
      <w:r w:rsidRPr="00904F88">
        <w:rPr>
          <w:lang w:val="es-ES"/>
        </w:rPr>
        <w:t>Si las propiedades (escritas en diferentes sitios o para diferentes elementos) no entran en conflicto, el navegador aplica todas las propiedades. Por ejemplo, si el color de fondo de un elemento está definido en un sitio y el tamaño de letra en otro sitio, el navegador aplicará ambas propiedades al elemento.</w:t>
      </w:r>
    </w:p>
    <w:p w14:paraId="18708480" w14:textId="77777777" w:rsidR="0039717B" w:rsidRPr="00904F88" w:rsidRDefault="0039717B" w:rsidP="0039717B">
      <w:pPr>
        <w:rPr>
          <w:lang w:val="es-ES"/>
        </w:rPr>
      </w:pPr>
      <w:r w:rsidRPr="00904F88">
        <w:rPr>
          <w:lang w:val="es-ES"/>
        </w:rPr>
        <w:t>Pero si las propiedades entran en conflicto (por ejemplo, el color del fondo del elemento está definido en varios sitios con colores distintos), existen reglas para decidir qué propiedad tiene preferencia.</w:t>
      </w:r>
    </w:p>
    <w:p w14:paraId="2F97DDD8" w14:textId="77777777" w:rsidR="0039717B" w:rsidRPr="00904F88" w:rsidRDefault="0039717B" w:rsidP="00832667">
      <w:pPr>
        <w:pStyle w:val="Ttulo2"/>
        <w:rPr>
          <w:lang w:val="es-ES"/>
        </w:rPr>
      </w:pPr>
      <w:bookmarkStart w:id="23" w:name="_Toc210640499"/>
      <w:r w:rsidRPr="00904F88">
        <w:rPr>
          <w:lang w:val="es-ES"/>
        </w:rPr>
        <w:t>Dónde pueden aparecer las propiedades de estilo</w:t>
      </w:r>
      <w:bookmarkEnd w:id="23"/>
    </w:p>
    <w:p w14:paraId="3547BC03" w14:textId="77777777" w:rsidR="00832667" w:rsidRPr="00904F88" w:rsidRDefault="00832667" w:rsidP="0039717B">
      <w:pPr>
        <w:rPr>
          <w:lang w:val="es-ES"/>
        </w:rPr>
      </w:pPr>
    </w:p>
    <w:p w14:paraId="70267BE9" w14:textId="5B6B0FBD" w:rsidR="0039717B" w:rsidRPr="00904F88" w:rsidRDefault="0039717B" w:rsidP="0039717B">
      <w:pPr>
        <w:rPr>
          <w:lang w:val="es-ES"/>
        </w:rPr>
      </w:pPr>
      <w:r w:rsidRPr="00904F88">
        <w:rPr>
          <w:lang w:val="es-ES"/>
        </w:rPr>
        <w:t>Las propiedades de estilo pueden aparecer en tres lugares distintos:</w:t>
      </w:r>
    </w:p>
    <w:p w14:paraId="0F6C8EB0" w14:textId="77777777" w:rsidR="0039717B" w:rsidRPr="00904F88" w:rsidRDefault="0039717B" w:rsidP="00A97AF2">
      <w:pPr>
        <w:numPr>
          <w:ilvl w:val="0"/>
          <w:numId w:val="7"/>
        </w:numPr>
        <w:rPr>
          <w:lang w:val="es-ES"/>
        </w:rPr>
      </w:pPr>
      <w:r w:rsidRPr="00904F88">
        <w:rPr>
          <w:lang w:val="es-ES"/>
        </w:rPr>
        <w:t>en un archivo distinto a la página web (el archivo recibe el nombre de hoja de estilo)</w:t>
      </w:r>
    </w:p>
    <w:p w14:paraId="52AA9EEC" w14:textId="77777777" w:rsidR="0039717B" w:rsidRPr="00904F88" w:rsidRDefault="0039717B" w:rsidP="0039717B">
      <w:pPr>
        <w:rPr>
          <w:lang w:val="es-ES"/>
        </w:rPr>
      </w:pPr>
      <w:r w:rsidRPr="00904F88">
        <w:rPr>
          <w:lang w:val="es-ES"/>
        </w:rPr>
        <w:t>En ese caso, la página web debe incluir un enlace (&lt;link&gt;) a la hoja de estilo, como muestra el ejemplo siguiente:</w:t>
      </w:r>
    </w:p>
    <w:p w14:paraId="3D8F4536" w14:textId="77777777" w:rsidR="0081605F" w:rsidRPr="00904F88" w:rsidRDefault="0081605F" w:rsidP="0039717B">
      <w:pPr>
        <w:rPr>
          <w:lang w:val="es-ES"/>
        </w:rPr>
      </w:pPr>
    </w:p>
    <w:p w14:paraId="0DD4C5B2" w14:textId="0D31A335" w:rsidR="0081605F" w:rsidRPr="00904F88" w:rsidRDefault="0081605F" w:rsidP="0039717B">
      <w:pPr>
        <w:rPr>
          <w:lang w:val="es-ES"/>
        </w:rPr>
      </w:pPr>
      <w:r w:rsidRPr="00904F88">
        <w:rPr>
          <w:noProof/>
          <w:lang w:val="es-ES"/>
        </w:rPr>
        <w:drawing>
          <wp:inline distT="0" distB="0" distL="0" distR="0" wp14:anchorId="444EEC5D" wp14:editId="523426CD">
            <wp:extent cx="6300470" cy="1127125"/>
            <wp:effectExtent l="0" t="0" r="5080" b="0"/>
            <wp:docPr id="20643355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35565" name="Imagen 1" descr="Texto&#10;&#10;El contenido generado por IA puede ser incorrecto."/>
                    <pic:cNvPicPr/>
                  </pic:nvPicPr>
                  <pic:blipFill>
                    <a:blip r:embed="rId33"/>
                    <a:stretch>
                      <a:fillRect/>
                    </a:stretch>
                  </pic:blipFill>
                  <pic:spPr>
                    <a:xfrm>
                      <a:off x="0" y="0"/>
                      <a:ext cx="6300470" cy="1127125"/>
                    </a:xfrm>
                    <a:prstGeom prst="rect">
                      <a:avLst/>
                    </a:prstGeom>
                  </pic:spPr>
                </pic:pic>
              </a:graphicData>
            </a:graphic>
          </wp:inline>
        </w:drawing>
      </w:r>
    </w:p>
    <w:p w14:paraId="20B5194B" w14:textId="77777777" w:rsidR="0081605F" w:rsidRPr="00904F88" w:rsidRDefault="0081605F" w:rsidP="0039717B">
      <w:pPr>
        <w:rPr>
          <w:lang w:val="es-ES"/>
        </w:rPr>
      </w:pPr>
    </w:p>
    <w:p w14:paraId="1828EE41" w14:textId="55D73EC1" w:rsidR="0039717B" w:rsidRPr="00904F88" w:rsidRDefault="0039717B" w:rsidP="0039717B">
      <w:pPr>
        <w:rPr>
          <w:lang w:val="es-ES"/>
        </w:rPr>
      </w:pPr>
      <w:r w:rsidRPr="00904F88">
        <w:rPr>
          <w:lang w:val="es-ES"/>
        </w:rPr>
        <w:t>Las propiedades definidas en una hoja de estilo se aplican en todas las páginas web que enlacen a la misma hoja de estilo.</w:t>
      </w:r>
    </w:p>
    <w:p w14:paraId="7548EF1A" w14:textId="77777777" w:rsidR="0039717B" w:rsidRPr="00904F88" w:rsidRDefault="0039717B" w:rsidP="00A97AF2">
      <w:pPr>
        <w:numPr>
          <w:ilvl w:val="0"/>
          <w:numId w:val="7"/>
        </w:numPr>
        <w:rPr>
          <w:lang w:val="es-ES"/>
        </w:rPr>
      </w:pPr>
      <w:r w:rsidRPr="00904F88">
        <w:rPr>
          <w:lang w:val="es-ES"/>
        </w:rPr>
        <w:t>en la etiqueta &lt;style&gt; situada al principio de la página web (concretamente, en el bloque &lt;head&gt;)</w:t>
      </w:r>
    </w:p>
    <w:p w14:paraId="0A09C131" w14:textId="77777777" w:rsidR="0039717B" w:rsidRPr="00904F88" w:rsidRDefault="0039717B" w:rsidP="0039717B">
      <w:pPr>
        <w:rPr>
          <w:lang w:val="es-ES"/>
        </w:rPr>
      </w:pPr>
      <w:r w:rsidRPr="00904F88">
        <w:rPr>
          <w:lang w:val="es-ES"/>
        </w:rPr>
        <w:t>En ese caso, la página web debe incluir una etiqueta &lt;style&gt; que contenga las propiedades de estilo, como muestra el ejemplo siguiente:</w:t>
      </w:r>
    </w:p>
    <w:p w14:paraId="5FC83999" w14:textId="77777777" w:rsidR="004805AB" w:rsidRPr="00904F88" w:rsidRDefault="004805AB" w:rsidP="0039717B">
      <w:pPr>
        <w:rPr>
          <w:lang w:val="es-ES"/>
        </w:rPr>
      </w:pPr>
    </w:p>
    <w:p w14:paraId="55DE76A9" w14:textId="77777777" w:rsidR="004805AB" w:rsidRPr="00904F88" w:rsidRDefault="004805AB" w:rsidP="0039717B">
      <w:pPr>
        <w:rPr>
          <w:lang w:val="es-ES"/>
        </w:rPr>
      </w:pPr>
      <w:r w:rsidRPr="00904F88">
        <w:rPr>
          <w:noProof/>
          <w:lang w:val="es-ES"/>
        </w:rPr>
        <w:drawing>
          <wp:inline distT="0" distB="0" distL="0" distR="0" wp14:anchorId="492114DF" wp14:editId="585AE178">
            <wp:extent cx="6300470" cy="1760220"/>
            <wp:effectExtent l="0" t="0" r="5080" b="0"/>
            <wp:docPr id="15164236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23606" name="Imagen 1" descr="Texto&#10;&#10;El contenido generado por IA puede ser incorrecto."/>
                    <pic:cNvPicPr/>
                  </pic:nvPicPr>
                  <pic:blipFill>
                    <a:blip r:embed="rId34"/>
                    <a:stretch>
                      <a:fillRect/>
                    </a:stretch>
                  </pic:blipFill>
                  <pic:spPr>
                    <a:xfrm>
                      <a:off x="0" y="0"/>
                      <a:ext cx="6300470" cy="1760220"/>
                    </a:xfrm>
                    <a:prstGeom prst="rect">
                      <a:avLst/>
                    </a:prstGeom>
                  </pic:spPr>
                </pic:pic>
              </a:graphicData>
            </a:graphic>
          </wp:inline>
        </w:drawing>
      </w:r>
    </w:p>
    <w:p w14:paraId="585BEC96" w14:textId="77777777" w:rsidR="004805AB" w:rsidRPr="00904F88" w:rsidRDefault="004805AB" w:rsidP="0039717B">
      <w:pPr>
        <w:rPr>
          <w:lang w:val="es-ES"/>
        </w:rPr>
      </w:pPr>
    </w:p>
    <w:p w14:paraId="59E87526" w14:textId="527B1EDD" w:rsidR="0039717B" w:rsidRPr="00904F88" w:rsidRDefault="0039717B" w:rsidP="0039717B">
      <w:pPr>
        <w:rPr>
          <w:lang w:val="es-ES"/>
        </w:rPr>
      </w:pPr>
      <w:r w:rsidRPr="00904F88">
        <w:rPr>
          <w:lang w:val="es-ES"/>
        </w:rPr>
        <w:t xml:space="preserve">Las propiedades definidas en la etiqueta &lt;style&gt; se aplican únicamente en la página que </w:t>
      </w:r>
      <w:r w:rsidRPr="00904F88">
        <w:rPr>
          <w:lang w:val="es-ES"/>
        </w:rPr>
        <w:lastRenderedPageBreak/>
        <w:t>contiene a la etiqueta &lt;style&gt;.</w:t>
      </w:r>
    </w:p>
    <w:p w14:paraId="45E31F60" w14:textId="77777777" w:rsidR="0039717B" w:rsidRPr="00904F88" w:rsidRDefault="0039717B" w:rsidP="00A97AF2">
      <w:pPr>
        <w:numPr>
          <w:ilvl w:val="0"/>
          <w:numId w:val="7"/>
        </w:numPr>
        <w:rPr>
          <w:lang w:val="es-ES"/>
        </w:rPr>
      </w:pPr>
      <w:r w:rsidRPr="00904F88">
        <w:rPr>
          <w:lang w:val="es-ES"/>
        </w:rPr>
        <w:t>en el atributo style de cualquier elemento</w:t>
      </w:r>
    </w:p>
    <w:p w14:paraId="35378748" w14:textId="77777777" w:rsidR="0039717B" w:rsidRPr="00904F88" w:rsidRDefault="0039717B" w:rsidP="0039717B">
      <w:pPr>
        <w:rPr>
          <w:lang w:val="es-ES"/>
        </w:rPr>
      </w:pPr>
      <w:r w:rsidRPr="00904F88">
        <w:rPr>
          <w:lang w:val="es-ES"/>
        </w:rPr>
        <w:t>En ese caso, el elemento debe incluir el atributo style, como muestra el ejemplo siguiente:</w:t>
      </w:r>
    </w:p>
    <w:p w14:paraId="62B1883B" w14:textId="77777777" w:rsidR="00832667" w:rsidRPr="00904F88" w:rsidRDefault="003B5639" w:rsidP="0039717B">
      <w:pPr>
        <w:rPr>
          <w:lang w:val="es-ES"/>
        </w:rPr>
      </w:pPr>
      <w:r w:rsidRPr="00904F88">
        <w:rPr>
          <w:noProof/>
          <w:lang w:val="es-ES"/>
        </w:rPr>
        <w:drawing>
          <wp:inline distT="0" distB="0" distL="0" distR="0" wp14:anchorId="264685BC" wp14:editId="57941009">
            <wp:extent cx="6300470" cy="689610"/>
            <wp:effectExtent l="0" t="0" r="5080" b="0"/>
            <wp:docPr id="1694374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74422" name=""/>
                    <pic:cNvPicPr/>
                  </pic:nvPicPr>
                  <pic:blipFill>
                    <a:blip r:embed="rId35"/>
                    <a:stretch>
                      <a:fillRect/>
                    </a:stretch>
                  </pic:blipFill>
                  <pic:spPr>
                    <a:xfrm>
                      <a:off x="0" y="0"/>
                      <a:ext cx="6300470" cy="689610"/>
                    </a:xfrm>
                    <a:prstGeom prst="rect">
                      <a:avLst/>
                    </a:prstGeom>
                  </pic:spPr>
                </pic:pic>
              </a:graphicData>
            </a:graphic>
          </wp:inline>
        </w:drawing>
      </w:r>
    </w:p>
    <w:p w14:paraId="7EDB2C71" w14:textId="642E63A4" w:rsidR="0039717B" w:rsidRPr="00904F88" w:rsidRDefault="0039717B" w:rsidP="0039717B">
      <w:pPr>
        <w:rPr>
          <w:lang w:val="es-ES"/>
        </w:rPr>
      </w:pPr>
      <w:r w:rsidRPr="00904F88">
        <w:rPr>
          <w:lang w:val="es-ES"/>
        </w:rPr>
        <w:t>Las propiedades definidas en el atributo style de un elemento se aplican únicamente al elemento en el que se ha definido la etiqueta style.</w:t>
      </w:r>
    </w:p>
    <w:p w14:paraId="348E1BA0" w14:textId="77777777" w:rsidR="00832667" w:rsidRPr="00904F88" w:rsidRDefault="00832667" w:rsidP="0039717B">
      <w:pPr>
        <w:rPr>
          <w:lang w:val="es-ES"/>
        </w:rPr>
      </w:pPr>
    </w:p>
    <w:p w14:paraId="61948E28" w14:textId="77777777" w:rsidR="00832667" w:rsidRPr="00904F88" w:rsidRDefault="00832667" w:rsidP="00832667">
      <w:pPr>
        <w:pStyle w:val="Ttulo2"/>
        <w:rPr>
          <w:lang w:val="es-ES"/>
        </w:rPr>
      </w:pPr>
      <w:bookmarkStart w:id="24" w:name="_Toc210640500"/>
      <w:r w:rsidRPr="00904F88">
        <w:rPr>
          <w:lang w:val="es-ES"/>
        </w:rPr>
        <w:t>Reglas de aplicación de los estilos</w:t>
      </w:r>
      <w:bookmarkEnd w:id="24"/>
    </w:p>
    <w:p w14:paraId="1C895413" w14:textId="77777777" w:rsidR="00832667" w:rsidRPr="00904F88" w:rsidRDefault="00832667" w:rsidP="00832667">
      <w:pPr>
        <w:rPr>
          <w:lang w:val="es-ES"/>
        </w:rPr>
      </w:pPr>
    </w:p>
    <w:p w14:paraId="1B1E781D" w14:textId="28D207FE" w:rsidR="00832667" w:rsidRPr="00904F88" w:rsidRDefault="00832667" w:rsidP="00832667">
      <w:pPr>
        <w:rPr>
          <w:lang w:val="es-ES"/>
        </w:rPr>
      </w:pPr>
      <w:r w:rsidRPr="00904F88">
        <w:rPr>
          <w:lang w:val="es-ES"/>
        </w:rPr>
        <w:t>Si se define la misma propiedad para la misma etiqueta con el mismo selector en dos sitios distintos, las reglas de precedencia son las siguientes:</w:t>
      </w:r>
    </w:p>
    <w:p w14:paraId="7AF2B35E" w14:textId="77777777" w:rsidR="00832667" w:rsidRPr="00904F88" w:rsidRDefault="00832667" w:rsidP="00A97AF2">
      <w:pPr>
        <w:numPr>
          <w:ilvl w:val="0"/>
          <w:numId w:val="8"/>
        </w:numPr>
        <w:rPr>
          <w:lang w:val="es-ES"/>
        </w:rPr>
      </w:pPr>
      <w:r w:rsidRPr="00904F88">
        <w:rPr>
          <w:lang w:val="es-ES"/>
        </w:rPr>
        <w:t>Las propiedades definidas en un atributo style se imponen a las propiedades definidas en la etiqueta &lt;style&gt;.</w:t>
      </w:r>
    </w:p>
    <w:p w14:paraId="4BD81E40" w14:textId="77777777" w:rsidR="00832667" w:rsidRPr="00904F88" w:rsidRDefault="00832667" w:rsidP="00A97AF2">
      <w:pPr>
        <w:numPr>
          <w:ilvl w:val="0"/>
          <w:numId w:val="8"/>
        </w:numPr>
        <w:rPr>
          <w:lang w:val="es-ES"/>
        </w:rPr>
      </w:pPr>
      <w:r w:rsidRPr="00904F88">
        <w:rPr>
          <w:lang w:val="es-ES"/>
        </w:rPr>
        <w:t>Las propiedades definidas en la etiqueta &lt;style&gt; se imponen a las propiedades definidas en una hoja de estilo enlazada.</w:t>
      </w:r>
    </w:p>
    <w:p w14:paraId="3D0D55E4" w14:textId="77777777" w:rsidR="00832667" w:rsidRPr="00904F88" w:rsidRDefault="00832667" w:rsidP="00A97AF2">
      <w:pPr>
        <w:numPr>
          <w:ilvl w:val="0"/>
          <w:numId w:val="8"/>
        </w:numPr>
        <w:rPr>
          <w:lang w:val="es-ES"/>
        </w:rPr>
      </w:pPr>
      <w:r w:rsidRPr="00904F88">
        <w:rPr>
          <w:lang w:val="es-ES"/>
        </w:rPr>
        <w:t>Las propiedades definidas en un atributo style se imponen a las propiedades definidas en una hoja de estilo enlazada.</w:t>
      </w:r>
    </w:p>
    <w:p w14:paraId="43A4E119" w14:textId="77777777" w:rsidR="00832667" w:rsidRPr="00904F88" w:rsidRDefault="00832667" w:rsidP="00832667">
      <w:pPr>
        <w:rPr>
          <w:lang w:val="es-ES"/>
        </w:rPr>
      </w:pPr>
      <w:r w:rsidRPr="00904F88">
        <w:rPr>
          <w:lang w:val="es-ES"/>
        </w:rPr>
        <w:t>Además de estas propiedades definidas por el creador de la página web, hay que tener en cuenta que también se aplican las propiedades definidas en la hoja de estilo por defecto del navegador.</w:t>
      </w:r>
    </w:p>
    <w:p w14:paraId="275C4AAF" w14:textId="77777777" w:rsidR="00832667" w:rsidRPr="00904F88" w:rsidRDefault="00832667" w:rsidP="00832667">
      <w:pPr>
        <w:rPr>
          <w:lang w:val="es-ES"/>
        </w:rPr>
      </w:pPr>
      <w:r w:rsidRPr="00904F88">
        <w:rPr>
          <w:lang w:val="es-ES"/>
        </w:rPr>
        <w:t>Si las propiedades se encuentran definidas en diferentes hojas de estilo, el navegador aplica el valor definido en la última hoja de estilo enlazada (es decir, en el último enlace &lt;link&gt; del &lt;head&gt;).</w:t>
      </w:r>
    </w:p>
    <w:p w14:paraId="016F6067" w14:textId="77777777" w:rsidR="00832667" w:rsidRPr="00904F88" w:rsidRDefault="00832667" w:rsidP="00832667">
      <w:pPr>
        <w:rPr>
          <w:lang w:val="es-ES"/>
        </w:rPr>
      </w:pPr>
    </w:p>
    <w:p w14:paraId="1AA9E3CF" w14:textId="77777777" w:rsidR="00832667" w:rsidRPr="00904F88" w:rsidRDefault="00832667" w:rsidP="00832667">
      <w:pPr>
        <w:pStyle w:val="Ttulo2"/>
        <w:rPr>
          <w:lang w:val="es-ES"/>
        </w:rPr>
      </w:pPr>
      <w:bookmarkStart w:id="25" w:name="_Toc210640501"/>
      <w:r w:rsidRPr="00904F88">
        <w:rPr>
          <w:lang w:val="es-ES"/>
        </w:rPr>
        <w:t>Elementos dentro de otros</w:t>
      </w:r>
      <w:bookmarkEnd w:id="25"/>
    </w:p>
    <w:p w14:paraId="179AE8D9" w14:textId="77777777" w:rsidR="00832667" w:rsidRPr="00904F88" w:rsidRDefault="00832667" w:rsidP="00832667">
      <w:pPr>
        <w:rPr>
          <w:lang w:val="es-ES"/>
        </w:rPr>
      </w:pPr>
    </w:p>
    <w:p w14:paraId="02953393" w14:textId="4B806476" w:rsidR="00832667" w:rsidRPr="00904F88" w:rsidRDefault="00832667" w:rsidP="00832667">
      <w:pPr>
        <w:rPr>
          <w:lang w:val="es-ES"/>
        </w:rPr>
      </w:pPr>
      <w:r w:rsidRPr="00904F88">
        <w:rPr>
          <w:lang w:val="es-ES"/>
        </w:rPr>
        <w:t>Cuando un elemento está contenido en otro (por ejemplo, un párrafo &lt;p&gt; dentro de una división &lt;div&gt;), al elemento de dentro se le aplican también las propiedades definidas para el elemento de fuera.</w:t>
      </w:r>
    </w:p>
    <w:p w14:paraId="30E84ACC" w14:textId="77777777" w:rsidR="00832667" w:rsidRPr="00904F88" w:rsidRDefault="00832667" w:rsidP="00832667">
      <w:pPr>
        <w:rPr>
          <w:lang w:val="es-ES"/>
        </w:rPr>
      </w:pPr>
      <w:r w:rsidRPr="00904F88">
        <w:rPr>
          <w:lang w:val="es-ES"/>
        </w:rPr>
        <w:t>En el ejemplo siguiente, el párrafo incluido dentro de la división se muestra de color rojo porque el párrafo está incluido dentro de la división.</w:t>
      </w:r>
    </w:p>
    <w:p w14:paraId="41B7AAD3" w14:textId="662A204F" w:rsidR="00264994" w:rsidRPr="00904F88" w:rsidRDefault="00264994" w:rsidP="00264994">
      <w:pPr>
        <w:rPr>
          <w:lang w:val="es-ES"/>
        </w:rPr>
      </w:pPr>
      <w:r w:rsidRPr="00904F88">
        <w:rPr>
          <w:lang w:val="es-ES"/>
        </w:rPr>
        <w:t>Si una misma propiedad está definida para el elemento inferior y para el superior, se aplica el valor establecido para el elemento inferior. En el ejemplo siguiente, el párrafo se muestra de color negro, independientemente del orden en que se escriban las reglas.</w:t>
      </w:r>
    </w:p>
    <w:p w14:paraId="5C5F1620" w14:textId="77777777" w:rsidR="00300C72" w:rsidRPr="00904F88" w:rsidRDefault="00300C72" w:rsidP="00264994">
      <w:pPr>
        <w:rPr>
          <w:lang w:val="es-ES"/>
        </w:rPr>
      </w:pPr>
    </w:p>
    <w:p w14:paraId="33A9955E" w14:textId="77777777" w:rsidR="00300C72" w:rsidRPr="00904F88" w:rsidRDefault="00300C72" w:rsidP="00264994">
      <w:pPr>
        <w:rPr>
          <w:lang w:val="es-ES"/>
        </w:rPr>
      </w:pPr>
    </w:p>
    <w:p w14:paraId="6107124E" w14:textId="6A5B26DB" w:rsidR="00300C72" w:rsidRPr="00904F88" w:rsidRDefault="00300C72" w:rsidP="00264994">
      <w:pPr>
        <w:rPr>
          <w:lang w:val="es-ES"/>
        </w:rPr>
      </w:pPr>
      <w:r w:rsidRPr="00904F88">
        <w:rPr>
          <w:noProof/>
          <w:lang w:val="es-ES"/>
        </w:rPr>
        <w:lastRenderedPageBreak/>
        <w:drawing>
          <wp:inline distT="0" distB="0" distL="0" distR="0" wp14:anchorId="45EE9831" wp14:editId="370E42B0">
            <wp:extent cx="6300470" cy="1083945"/>
            <wp:effectExtent l="0" t="0" r="5080" b="1905"/>
            <wp:docPr id="94647742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77426" name="Imagen 1" descr="Imagen que contiene Tabla&#10;&#10;El contenido generado por IA puede ser incorrecto."/>
                    <pic:cNvPicPr/>
                  </pic:nvPicPr>
                  <pic:blipFill>
                    <a:blip r:embed="rId36"/>
                    <a:stretch>
                      <a:fillRect/>
                    </a:stretch>
                  </pic:blipFill>
                  <pic:spPr>
                    <a:xfrm>
                      <a:off x="0" y="0"/>
                      <a:ext cx="6300470" cy="1083945"/>
                    </a:xfrm>
                    <a:prstGeom prst="rect">
                      <a:avLst/>
                    </a:prstGeom>
                  </pic:spPr>
                </pic:pic>
              </a:graphicData>
            </a:graphic>
          </wp:inline>
        </w:drawing>
      </w:r>
    </w:p>
    <w:p w14:paraId="484AAA5F" w14:textId="77777777" w:rsidR="00264994" w:rsidRPr="00904F88" w:rsidRDefault="00264994" w:rsidP="00832667">
      <w:pPr>
        <w:rPr>
          <w:lang w:val="es-ES"/>
        </w:rPr>
      </w:pPr>
    </w:p>
    <w:p w14:paraId="1593E6DD" w14:textId="77777777" w:rsidR="00DE5DC5" w:rsidRPr="00904F88" w:rsidRDefault="00DE5DC5" w:rsidP="00DE5DC5">
      <w:pPr>
        <w:pStyle w:val="Ttulo2"/>
        <w:rPr>
          <w:lang w:val="es-ES"/>
        </w:rPr>
      </w:pPr>
      <w:bookmarkStart w:id="26" w:name="_Toc210640502"/>
      <w:r w:rsidRPr="00904F88">
        <w:rPr>
          <w:lang w:val="es-ES"/>
        </w:rPr>
        <w:t>Reglas distintas que se aplican al mismo elemento</w:t>
      </w:r>
      <w:bookmarkEnd w:id="26"/>
    </w:p>
    <w:p w14:paraId="493F31BE" w14:textId="77777777" w:rsidR="001A38C0" w:rsidRPr="00904F88" w:rsidRDefault="001A38C0" w:rsidP="00DE5DC5">
      <w:pPr>
        <w:rPr>
          <w:lang w:val="es-ES"/>
        </w:rPr>
      </w:pPr>
    </w:p>
    <w:p w14:paraId="660C5B31" w14:textId="52E8D4F9" w:rsidR="00DE5DC5" w:rsidRPr="00904F88" w:rsidRDefault="00DE5DC5" w:rsidP="00DE5DC5">
      <w:pPr>
        <w:rPr>
          <w:lang w:val="es-ES"/>
        </w:rPr>
      </w:pPr>
      <w:r w:rsidRPr="00904F88">
        <w:rPr>
          <w:lang w:val="es-ES"/>
        </w:rPr>
        <w:t>Dos reglas distintas se aplican a un mismo elemento cuando el elemento coincide con los selectores de ambas reglas. La regla que se aplica es la del selector de mayor especificidad. La especificidad de un selector se calcula atendiendo a los siguientes criterios:</w:t>
      </w:r>
    </w:p>
    <w:p w14:paraId="03134C68" w14:textId="77777777" w:rsidR="00DE5DC5" w:rsidRPr="00904F88" w:rsidRDefault="00DE5DC5" w:rsidP="00A97AF2">
      <w:pPr>
        <w:numPr>
          <w:ilvl w:val="0"/>
          <w:numId w:val="9"/>
        </w:numPr>
        <w:rPr>
          <w:lang w:val="es-ES"/>
        </w:rPr>
      </w:pPr>
      <w:r w:rsidRPr="00904F88">
        <w:rPr>
          <w:lang w:val="es-ES"/>
        </w:rPr>
        <w:t>Número de atributos id en el selector</w:t>
      </w:r>
    </w:p>
    <w:p w14:paraId="1666F0F3" w14:textId="77777777" w:rsidR="00DE5DC5" w:rsidRPr="00904F88" w:rsidRDefault="00DE5DC5" w:rsidP="00A97AF2">
      <w:pPr>
        <w:numPr>
          <w:ilvl w:val="0"/>
          <w:numId w:val="9"/>
        </w:numPr>
        <w:rPr>
          <w:lang w:val="es-ES"/>
        </w:rPr>
      </w:pPr>
      <w:r w:rsidRPr="00904F88">
        <w:rPr>
          <w:lang w:val="es-ES"/>
        </w:rPr>
        <w:t>Número de otros atributos y pseudo-clases en el selector (los pseudo-elementos se ignoran)</w:t>
      </w:r>
    </w:p>
    <w:p w14:paraId="0636527B" w14:textId="77777777" w:rsidR="00DE5DC5" w:rsidRPr="00904F88" w:rsidRDefault="00DE5DC5" w:rsidP="00A97AF2">
      <w:pPr>
        <w:numPr>
          <w:ilvl w:val="0"/>
          <w:numId w:val="9"/>
        </w:numPr>
        <w:rPr>
          <w:lang w:val="es-ES"/>
        </w:rPr>
      </w:pPr>
      <w:r w:rsidRPr="00904F88">
        <w:rPr>
          <w:lang w:val="es-ES"/>
        </w:rPr>
        <w:t>Número de elementos en el selector</w:t>
      </w:r>
    </w:p>
    <w:p w14:paraId="6D06E5A3" w14:textId="77777777" w:rsidR="00DE5DC5" w:rsidRPr="00904F88" w:rsidRDefault="00DE5DC5" w:rsidP="00A97AF2">
      <w:pPr>
        <w:numPr>
          <w:ilvl w:val="0"/>
          <w:numId w:val="9"/>
        </w:numPr>
        <w:rPr>
          <w:lang w:val="es-ES"/>
        </w:rPr>
      </w:pPr>
      <w:r w:rsidRPr="00904F88">
        <w:rPr>
          <w:lang w:val="es-ES"/>
        </w:rPr>
        <w:t>Posición en la hoja de estilo</w:t>
      </w:r>
    </w:p>
    <w:p w14:paraId="3CA49DD1" w14:textId="77777777" w:rsidR="00DE5DC5" w:rsidRPr="00904F88" w:rsidRDefault="00DE5DC5" w:rsidP="00DE5DC5">
      <w:pPr>
        <w:rPr>
          <w:lang w:val="es-ES"/>
        </w:rPr>
      </w:pPr>
      <w:r w:rsidRPr="00904F88">
        <w:rPr>
          <w:lang w:val="es-ES"/>
        </w:rPr>
        <w:t>Estos criterios se aplican en orden, es decir, primero se comparan el número de atributos id de cada selector. Si un selector tiene más que el otro, se aplica esa regla, si el número es el mismo, entonces se calcula el segundo criterio (número de otros atributos y pseudo-clases). Y así sucesivamente.</w:t>
      </w:r>
    </w:p>
    <w:p w14:paraId="124741A8" w14:textId="669A923B" w:rsidR="00DE5DC5" w:rsidRPr="00904F88" w:rsidRDefault="00DE5DC5" w:rsidP="00DE5DC5">
      <w:pPr>
        <w:rPr>
          <w:lang w:val="es-ES"/>
        </w:rPr>
      </w:pPr>
      <w:r w:rsidRPr="00904F88">
        <w:rPr>
          <w:lang w:val="es-ES"/>
        </w:rPr>
        <w:t>A continuación</w:t>
      </w:r>
      <w:r w:rsidR="001A38C0" w:rsidRPr="00904F88">
        <w:rPr>
          <w:lang w:val="es-ES"/>
        </w:rPr>
        <w:t>,</w:t>
      </w:r>
      <w:r w:rsidRPr="00904F88">
        <w:rPr>
          <w:lang w:val="es-ES"/>
        </w:rPr>
        <w:t xml:space="preserve"> se muestran varios ejemplos de aplicación de estas reglas</w:t>
      </w:r>
    </w:p>
    <w:p w14:paraId="73F93BD5" w14:textId="77777777" w:rsidR="00832667" w:rsidRPr="00904F88" w:rsidRDefault="00832667" w:rsidP="00832667">
      <w:pPr>
        <w:rPr>
          <w:lang w:val="es-ES"/>
        </w:rPr>
      </w:pPr>
    </w:p>
    <w:p w14:paraId="7258A774" w14:textId="77777777" w:rsidR="008B1C87" w:rsidRPr="00015106"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4E1D0FE4" w14:textId="77777777" w:rsidR="008B1C87" w:rsidRPr="00015106"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4BF77651" w14:textId="77777777" w:rsidR="008B1C87" w:rsidRPr="00015106"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rPr>
      </w:pPr>
    </w:p>
    <w:p w14:paraId="6F82EF1E"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0D1C4F1B"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1213865E" w14:textId="77777777" w:rsidR="008B1C87" w:rsidRPr="00015106"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Número de atributos id en el selector (1).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12168989" w14:textId="77777777" w:rsidR="008B1C87" w:rsidRPr="00015106"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05A707E4"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3E6755D"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p#nuevo</w:t>
      </w:r>
      <w:r w:rsidRPr="00904F88">
        <w:rPr>
          <w:rFonts w:ascii="Consolas" w:hAnsi="Consolas"/>
          <w:color w:val="D4D4D4"/>
          <w:sz w:val="21"/>
          <w:szCs w:val="21"/>
          <w:lang w:val="es-ES"/>
        </w:rPr>
        <w:t xml:space="preserve"> {</w:t>
      </w:r>
    </w:p>
    <w:p w14:paraId="6B31722F"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62F66996" w14:textId="77777777" w:rsidR="008B1C87" w:rsidRPr="00015106"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4D4D4"/>
          <w:sz w:val="21"/>
          <w:szCs w:val="21"/>
        </w:rPr>
        <w:t>}</w:t>
      </w:r>
    </w:p>
    <w:p w14:paraId="223D8AB7" w14:textId="77777777" w:rsidR="008B1C87" w:rsidRPr="00015106"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rPr>
      </w:pPr>
    </w:p>
    <w:p w14:paraId="2DFF658C" w14:textId="77777777" w:rsidR="008B1C87" w:rsidRPr="00015106"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w:t>
      </w:r>
      <w:r w:rsidRPr="00015106">
        <w:rPr>
          <w:rFonts w:ascii="Consolas" w:hAnsi="Consolas"/>
          <w:color w:val="D4D4D4"/>
          <w:sz w:val="21"/>
          <w:szCs w:val="21"/>
        </w:rPr>
        <w:t xml:space="preserve"> {</w:t>
      </w:r>
    </w:p>
    <w:p w14:paraId="39E7883F" w14:textId="77777777" w:rsidR="008B1C87" w:rsidRPr="00015106"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0262B14E" w14:textId="77777777" w:rsidR="008B1C87" w:rsidRPr="00015106"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F38BDB4" w14:textId="77777777" w:rsidR="008B1C87" w:rsidRPr="00015106"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rPr>
      </w:pPr>
    </w:p>
    <w:p w14:paraId="5ED256FE" w14:textId="77777777" w:rsidR="008B1C87" w:rsidRPr="00015106"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div#viejo</w:t>
      </w:r>
      <w:r w:rsidRPr="00015106">
        <w:rPr>
          <w:rFonts w:ascii="Consolas" w:hAnsi="Consolas"/>
          <w:color w:val="D4D4D4"/>
          <w:sz w:val="21"/>
          <w:szCs w:val="21"/>
        </w:rPr>
        <w:t xml:space="preserve"> {</w:t>
      </w:r>
    </w:p>
    <w:p w14:paraId="46602C62" w14:textId="77777777" w:rsidR="008B1C87" w:rsidRPr="00015106"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r w:rsidRPr="00015106">
        <w:rPr>
          <w:rFonts w:ascii="Consolas" w:hAnsi="Consolas"/>
          <w:color w:val="B5CEA8"/>
          <w:sz w:val="21"/>
          <w:szCs w:val="21"/>
        </w:rPr>
        <w:t>3px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72938AD5" w14:textId="77777777" w:rsidR="008B1C87" w:rsidRPr="00015106"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w:t>
      </w:r>
    </w:p>
    <w:p w14:paraId="2142086A"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w:t>
      </w:r>
    </w:p>
    <w:p w14:paraId="7D4987DF"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lastRenderedPageBreak/>
        <w:t>        }</w:t>
      </w:r>
    </w:p>
    <w:p w14:paraId="08EE6D27"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DDE1D73"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span#nuevo</w:t>
      </w:r>
      <w:r w:rsidRPr="00904F88">
        <w:rPr>
          <w:rFonts w:ascii="Consolas" w:hAnsi="Consolas"/>
          <w:color w:val="D4D4D4"/>
          <w:sz w:val="21"/>
          <w:szCs w:val="21"/>
          <w:lang w:val="es-ES"/>
        </w:rPr>
        <w:t xml:space="preserve"> {</w:t>
      </w:r>
    </w:p>
    <w:p w14:paraId="0D1CAC08"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20006DEC"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B85C75B"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63DD8FB"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div#viejo</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span#nuevo</w:t>
      </w:r>
      <w:r w:rsidRPr="00904F88">
        <w:rPr>
          <w:rFonts w:ascii="Consolas" w:hAnsi="Consolas"/>
          <w:color w:val="D4D4D4"/>
          <w:sz w:val="21"/>
          <w:szCs w:val="21"/>
          <w:lang w:val="es-ES"/>
        </w:rPr>
        <w:t xml:space="preserve"> {</w:t>
      </w:r>
    </w:p>
    <w:p w14:paraId="6DB9F6BD"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green</w:t>
      </w:r>
      <w:r w:rsidRPr="00904F88">
        <w:rPr>
          <w:rFonts w:ascii="Consolas" w:hAnsi="Consolas"/>
          <w:color w:val="D4D4D4"/>
          <w:sz w:val="21"/>
          <w:szCs w:val="21"/>
          <w:lang w:val="es-ES"/>
        </w:rPr>
        <w:t>;</w:t>
      </w:r>
    </w:p>
    <w:p w14:paraId="123B9D89"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4174167"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B34BB79"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108ED7F"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E8BE121"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748671B"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"nuevo"</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atributo id "nuevo"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FA878E3"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D325C87"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sin atributo id.</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0148C7F"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F5EBBE0"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"viejo"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Dios premia a los justos de corazon</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205A751E"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&gt;&lt;</w:t>
      </w:r>
      <w:r w:rsidRPr="00904F88">
        <w:rPr>
          <w:rFonts w:ascii="Consolas" w:hAnsi="Consolas"/>
          <w:color w:val="569CD6"/>
          <w:sz w:val="21"/>
          <w:szCs w:val="21"/>
          <w:lang w:val="es-ES"/>
        </w:rPr>
        <w:t>span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"nuevo"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atributo id "nuevo" </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808080"/>
          <w:sz w:val="21"/>
          <w:szCs w:val="21"/>
          <w:lang w:val="es-ES"/>
        </w:rPr>
        <w:t>&gt;&lt;/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494BB360"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"viejo"</w:t>
      </w:r>
      <w:r w:rsidRPr="00904F88">
        <w:rPr>
          <w:rFonts w:ascii="Consolas" w:hAnsi="Consolas"/>
          <w:color w:val="808080"/>
          <w:sz w:val="21"/>
          <w:szCs w:val="21"/>
          <w:lang w:val="es-ES"/>
        </w:rPr>
        <w:t>&gt;&lt;</w:t>
      </w:r>
      <w:r w:rsidRPr="00904F88">
        <w:rPr>
          <w:rFonts w:ascii="Consolas" w:hAnsi="Consolas"/>
          <w:color w:val="569CD6"/>
          <w:sz w:val="21"/>
          <w:szCs w:val="21"/>
          <w:lang w:val="es-ES"/>
        </w:rPr>
        <w:t>span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"nuevo"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atributo id "viejo" id "nuevo" se aplica la regla con mas elementos </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808080"/>
          <w:sz w:val="21"/>
          <w:szCs w:val="21"/>
          <w:lang w:val="es-ES"/>
        </w:rPr>
        <w:t>&gt;&lt;/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782D3B8B"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A52433F"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0EABC8D"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8504006"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3DC0796F" w14:textId="77777777" w:rsidR="00832667" w:rsidRPr="00904F88" w:rsidRDefault="00832667" w:rsidP="0039717B">
      <w:pPr>
        <w:rPr>
          <w:lang w:val="es-ES"/>
        </w:rPr>
      </w:pPr>
    </w:p>
    <w:p w14:paraId="195ECE1D" w14:textId="5B326C31" w:rsidR="003D5E42" w:rsidRPr="00904F88" w:rsidRDefault="00CA1160" w:rsidP="008E1BFF">
      <w:pPr>
        <w:rPr>
          <w:lang w:val="es-ES"/>
        </w:rPr>
      </w:pPr>
      <w:r w:rsidRPr="00904F88">
        <w:rPr>
          <w:noProof/>
          <w:lang w:val="es-ES"/>
        </w:rPr>
        <w:drawing>
          <wp:inline distT="0" distB="0" distL="0" distR="0" wp14:anchorId="386D84B8" wp14:editId="52C60CB4">
            <wp:extent cx="6300470" cy="2286635"/>
            <wp:effectExtent l="0" t="0" r="5080" b="0"/>
            <wp:docPr id="72419482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4820" name="Imagen 1" descr="Tabla&#10;&#10;El contenido generado por IA puede ser incorrecto."/>
                    <pic:cNvPicPr/>
                  </pic:nvPicPr>
                  <pic:blipFill>
                    <a:blip r:embed="rId37"/>
                    <a:stretch>
                      <a:fillRect/>
                    </a:stretch>
                  </pic:blipFill>
                  <pic:spPr>
                    <a:xfrm>
                      <a:off x="0" y="0"/>
                      <a:ext cx="6300470" cy="2286635"/>
                    </a:xfrm>
                    <a:prstGeom prst="rect">
                      <a:avLst/>
                    </a:prstGeom>
                  </pic:spPr>
                </pic:pic>
              </a:graphicData>
            </a:graphic>
          </wp:inline>
        </w:drawing>
      </w:r>
    </w:p>
    <w:p w14:paraId="005BA9F3" w14:textId="77777777" w:rsidR="00A066E3" w:rsidRPr="00904F88" w:rsidRDefault="00A066E3" w:rsidP="008E1BFF">
      <w:pPr>
        <w:rPr>
          <w:lang w:val="es-ES"/>
        </w:rPr>
      </w:pPr>
    </w:p>
    <w:p w14:paraId="4F1AAE29" w14:textId="142CDCD8" w:rsidR="00A066E3" w:rsidRPr="00904F88" w:rsidRDefault="001A44F2" w:rsidP="008E1BFF">
      <w:pPr>
        <w:rPr>
          <w:lang w:val="es-ES"/>
        </w:rPr>
      </w:pPr>
      <w:r w:rsidRPr="00904F88">
        <w:rPr>
          <w:lang w:val="es-ES"/>
        </w:rPr>
        <w:t>Para mas ejemplos de este tipo podéis visitar el enlace:</w:t>
      </w:r>
    </w:p>
    <w:p w14:paraId="44C67E12" w14:textId="77777777" w:rsidR="001A44F2" w:rsidRPr="00904F88" w:rsidRDefault="001A44F2" w:rsidP="008E1BFF">
      <w:pPr>
        <w:rPr>
          <w:lang w:val="es-ES"/>
        </w:rPr>
      </w:pPr>
    </w:p>
    <w:p w14:paraId="48DE8223" w14:textId="49801CA1" w:rsidR="001A44F2" w:rsidRPr="00904F88" w:rsidRDefault="001A44F2" w:rsidP="008E1BFF">
      <w:pPr>
        <w:rPr>
          <w:lang w:val="es-ES"/>
        </w:rPr>
      </w:pPr>
      <w:hyperlink r:id="rId38" w:history="1">
        <w:r w:rsidRPr="00904F88">
          <w:rPr>
            <w:rStyle w:val="Hipervnculo"/>
            <w:lang w:val="es-ES"/>
          </w:rPr>
          <w:t>https://www.mclibre.org/consultar/htmlcss/css/css-cascada.html</w:t>
        </w:r>
      </w:hyperlink>
    </w:p>
    <w:p w14:paraId="50F3A298" w14:textId="77777777" w:rsidR="001A44F2" w:rsidRPr="00904F88" w:rsidRDefault="001A44F2" w:rsidP="008E1BFF">
      <w:pPr>
        <w:rPr>
          <w:lang w:val="es-ES"/>
        </w:rPr>
      </w:pPr>
    </w:p>
    <w:p w14:paraId="33BCC207" w14:textId="77777777" w:rsidR="00FD3728" w:rsidRPr="00904F88" w:rsidRDefault="00FD3728" w:rsidP="008E1BFF">
      <w:pPr>
        <w:rPr>
          <w:lang w:val="es-ES"/>
        </w:rPr>
      </w:pPr>
    </w:p>
    <w:p w14:paraId="20AB5A34" w14:textId="77777777" w:rsidR="009E3C40" w:rsidRPr="00904F88" w:rsidRDefault="009E3C40" w:rsidP="009E3C40">
      <w:pPr>
        <w:pStyle w:val="Ttulo1"/>
        <w:rPr>
          <w:sz w:val="48"/>
          <w:szCs w:val="48"/>
          <w:lang w:val="es-ES"/>
        </w:rPr>
      </w:pPr>
      <w:bookmarkStart w:id="27" w:name="_Toc210640503"/>
      <w:r w:rsidRPr="00904F88">
        <w:rPr>
          <w:lang w:val="es-ES"/>
        </w:rPr>
        <w:lastRenderedPageBreak/>
        <w:t>CSS: Distancias y tamaños</w:t>
      </w:r>
      <w:bookmarkEnd w:id="27"/>
    </w:p>
    <w:p w14:paraId="0DB60473" w14:textId="77777777" w:rsidR="00FD3728" w:rsidRPr="00904F88" w:rsidRDefault="00FD3728" w:rsidP="008E1BFF">
      <w:pPr>
        <w:rPr>
          <w:lang w:val="es-ES"/>
        </w:rPr>
      </w:pPr>
    </w:p>
    <w:p w14:paraId="44EC95DA" w14:textId="2E08149F" w:rsidR="00FD3728" w:rsidRPr="00904F88" w:rsidRDefault="00FD3728" w:rsidP="00FD3728">
      <w:pPr>
        <w:rPr>
          <w:lang w:val="es-ES"/>
        </w:rPr>
      </w:pPr>
      <w:r w:rsidRPr="00904F88">
        <w:rPr>
          <w:lang w:val="es-ES"/>
        </w:rPr>
        <w:t xml:space="preserve">En </w:t>
      </w:r>
      <w:r w:rsidR="001C2AE1" w:rsidRPr="00904F88">
        <w:rPr>
          <w:lang w:val="es-ES"/>
        </w:rPr>
        <w:t>este apartado</w:t>
      </w:r>
      <w:r w:rsidRPr="00904F88">
        <w:rPr>
          <w:lang w:val="es-ES"/>
        </w:rPr>
        <w:t xml:space="preserve"> se comenta las unidades de distancia definidas en la futura recomendación CSS Values and Units Module Level 3. Aunque actualmente (febrero de 2025) esta recomendación no está formalmente aprobada, se considera parte de la definición oficial de CSS en CSS Snapshot 2024.</w:t>
      </w:r>
    </w:p>
    <w:p w14:paraId="433D9A45" w14:textId="77777777" w:rsidR="00FD3728" w:rsidRPr="00904F88" w:rsidRDefault="00FD3728" w:rsidP="009E3C40">
      <w:pPr>
        <w:rPr>
          <w:b/>
          <w:bCs/>
          <w:u w:val="single"/>
          <w:lang w:val="es-ES"/>
        </w:rPr>
      </w:pPr>
      <w:r w:rsidRPr="00904F88">
        <w:rPr>
          <w:b/>
          <w:bCs/>
          <w:u w:val="single"/>
          <w:lang w:val="es-ES"/>
        </w:rPr>
        <w:t>Unidades de distancias y tamaños</w:t>
      </w:r>
    </w:p>
    <w:p w14:paraId="2D542D3F" w14:textId="77777777" w:rsidR="00FD3728" w:rsidRPr="00904F88" w:rsidRDefault="00FD3728" w:rsidP="00FD3728">
      <w:pPr>
        <w:rPr>
          <w:lang w:val="es-ES"/>
        </w:rPr>
      </w:pPr>
      <w:r w:rsidRPr="00904F88">
        <w:rPr>
          <w:lang w:val="es-ES"/>
        </w:rPr>
        <w:t>En una página web o en una hoja de estilo se pueden definir las distancias o tamaños como porcentajes o como valores numéricos (absolutos o relativos).</w:t>
      </w:r>
    </w:p>
    <w:p w14:paraId="11589E1C" w14:textId="77777777" w:rsidR="00FD3728" w:rsidRPr="00904F88" w:rsidRDefault="00FD3728" w:rsidP="00A97AF2">
      <w:pPr>
        <w:numPr>
          <w:ilvl w:val="0"/>
          <w:numId w:val="10"/>
        </w:numPr>
        <w:rPr>
          <w:lang w:val="es-ES"/>
        </w:rPr>
      </w:pPr>
      <w:r w:rsidRPr="00904F88">
        <w:rPr>
          <w:lang w:val="es-ES"/>
        </w:rPr>
        <w:t>los porcentajes se escriben con el símbolo de porcentaje pegado al valor numérico (sin espacio entre ellos). Por ejemplo, 100%, 50%, etc.</w:t>
      </w:r>
    </w:p>
    <w:p w14:paraId="0FB651F2" w14:textId="77777777" w:rsidR="00FD3728" w:rsidRPr="00904F88" w:rsidRDefault="00FD3728" w:rsidP="00A97AF2">
      <w:pPr>
        <w:numPr>
          <w:ilvl w:val="0"/>
          <w:numId w:val="10"/>
        </w:numPr>
        <w:rPr>
          <w:lang w:val="es-ES"/>
        </w:rPr>
      </w:pPr>
      <w:r w:rsidRPr="00904F88">
        <w:rPr>
          <w:lang w:val="es-ES"/>
        </w:rPr>
        <w:t>los valores numéricos pueden ser positivos o negativos, enteros o decimales (utilizando el punto como separador de las partes entera y decimal). Las unidades deben ir pegadas a los valores numéricos (sin espacio entre ellos). Por ejemplo, 10px, 0.5cm, -10pt, etc.</w:t>
      </w:r>
    </w:p>
    <w:p w14:paraId="6072661D" w14:textId="77777777" w:rsidR="00FD3728" w:rsidRPr="00904F88" w:rsidRDefault="00FD3728" w:rsidP="00A97AF2">
      <w:pPr>
        <w:numPr>
          <w:ilvl w:val="0"/>
          <w:numId w:val="10"/>
        </w:numPr>
        <w:rPr>
          <w:lang w:val="es-ES"/>
        </w:rPr>
      </w:pPr>
      <w:r w:rsidRPr="00904F88">
        <w:rPr>
          <w:lang w:val="es-ES"/>
        </w:rPr>
        <w:t>cuando el valor es cero, se aconseja no escribir la unidad (por ejemplo, escribir 0 en vez de 0px)</w:t>
      </w:r>
    </w:p>
    <w:p w14:paraId="1FC43F07" w14:textId="77777777" w:rsidR="00FD3728" w:rsidRPr="00904F88" w:rsidRDefault="00FD3728" w:rsidP="00FD3728">
      <w:pPr>
        <w:rPr>
          <w:lang w:val="es-ES"/>
        </w:rPr>
      </w:pPr>
      <w:r w:rsidRPr="00904F88">
        <w:rPr>
          <w:lang w:val="es-ES"/>
        </w:rPr>
        <w:t>Las unidades relativas definidas respecto al tipo de letra son:</w:t>
      </w:r>
    </w:p>
    <w:p w14:paraId="46B2B6E0" w14:textId="77777777" w:rsidR="00FD3728" w:rsidRPr="00904F88" w:rsidRDefault="00FD3728" w:rsidP="00A97AF2">
      <w:pPr>
        <w:numPr>
          <w:ilvl w:val="0"/>
          <w:numId w:val="11"/>
        </w:numPr>
        <w:rPr>
          <w:lang w:val="es-ES"/>
        </w:rPr>
      </w:pPr>
      <w:r w:rsidRPr="00904F88">
        <w:rPr>
          <w:lang w:val="es-ES"/>
        </w:rPr>
        <w:t>em: el tamaño de fuente del elemento contenedor</w:t>
      </w:r>
    </w:p>
    <w:p w14:paraId="511E8637" w14:textId="77777777" w:rsidR="00FD3728" w:rsidRPr="00904F88" w:rsidRDefault="00FD3728" w:rsidP="00A97AF2">
      <w:pPr>
        <w:numPr>
          <w:ilvl w:val="0"/>
          <w:numId w:val="11"/>
        </w:numPr>
        <w:rPr>
          <w:lang w:val="es-ES"/>
        </w:rPr>
      </w:pPr>
      <w:r w:rsidRPr="00904F88">
        <w:rPr>
          <w:lang w:val="es-ES"/>
        </w:rPr>
        <w:t>ex: la altura de la letra x de la fuente del elemento contenedor</w:t>
      </w:r>
    </w:p>
    <w:p w14:paraId="1B0FD9D4" w14:textId="77777777" w:rsidR="00FD3728" w:rsidRPr="00904F88" w:rsidRDefault="00FD3728" w:rsidP="00A97AF2">
      <w:pPr>
        <w:numPr>
          <w:ilvl w:val="0"/>
          <w:numId w:val="11"/>
        </w:numPr>
        <w:rPr>
          <w:lang w:val="es-ES"/>
        </w:rPr>
      </w:pPr>
      <w:r w:rsidRPr="00904F88">
        <w:rPr>
          <w:lang w:val="es-ES"/>
        </w:rPr>
        <w:t>ch: la altura de la cifra 0 (cero) de la fuente del elemento contenedor</w:t>
      </w:r>
    </w:p>
    <w:p w14:paraId="4A24586E" w14:textId="77777777" w:rsidR="00FD3728" w:rsidRPr="00904F88" w:rsidRDefault="00FD3728" w:rsidP="00A97AF2">
      <w:pPr>
        <w:numPr>
          <w:ilvl w:val="0"/>
          <w:numId w:val="11"/>
        </w:numPr>
        <w:rPr>
          <w:lang w:val="es-ES"/>
        </w:rPr>
      </w:pPr>
      <w:r w:rsidRPr="00904F88">
        <w:rPr>
          <w:lang w:val="es-ES"/>
        </w:rPr>
        <w:t>rem: el tamaño de la fuente del elemento raíz de la página</w:t>
      </w:r>
    </w:p>
    <w:p w14:paraId="6F615990" w14:textId="77777777" w:rsidR="00FD3728" w:rsidRPr="00904F88" w:rsidRDefault="00FD3728" w:rsidP="00FD3728">
      <w:pPr>
        <w:rPr>
          <w:lang w:val="es-ES"/>
        </w:rPr>
      </w:pPr>
      <w:r w:rsidRPr="00904F88">
        <w:rPr>
          <w:lang w:val="es-ES"/>
        </w:rPr>
        <w:t>En la práctica, las unidades relativas más utilizadas son em y rem.</w:t>
      </w:r>
    </w:p>
    <w:p w14:paraId="04B5CED8" w14:textId="77777777" w:rsidR="00FD3728" w:rsidRPr="00904F88" w:rsidRDefault="00FD3728" w:rsidP="00FD3728">
      <w:pPr>
        <w:rPr>
          <w:lang w:val="es-ES"/>
        </w:rPr>
      </w:pPr>
      <w:r w:rsidRPr="00904F88">
        <w:rPr>
          <w:lang w:val="es-ES"/>
        </w:rPr>
        <w:t>Las unidades relativas definidas respecto a la pantalla son:</w:t>
      </w:r>
    </w:p>
    <w:p w14:paraId="4DCCECBD" w14:textId="77777777" w:rsidR="00FD3728" w:rsidRPr="00904F88" w:rsidRDefault="00FD3728" w:rsidP="00A97AF2">
      <w:pPr>
        <w:numPr>
          <w:ilvl w:val="0"/>
          <w:numId w:val="12"/>
        </w:numPr>
        <w:rPr>
          <w:lang w:val="es-ES"/>
        </w:rPr>
      </w:pPr>
      <w:r w:rsidRPr="00904F88">
        <w:rPr>
          <w:lang w:val="es-ES"/>
        </w:rPr>
        <w:t>vw: el 1% del ancho de la ventana (sin contar bordes, pestañas barras de desplazamiento, etc.)</w:t>
      </w:r>
    </w:p>
    <w:p w14:paraId="49A2F84F" w14:textId="77777777" w:rsidR="00FD3728" w:rsidRPr="00904F88" w:rsidRDefault="00FD3728" w:rsidP="00A97AF2">
      <w:pPr>
        <w:numPr>
          <w:ilvl w:val="0"/>
          <w:numId w:val="12"/>
        </w:numPr>
        <w:rPr>
          <w:lang w:val="es-ES"/>
        </w:rPr>
      </w:pPr>
      <w:r w:rsidRPr="00904F88">
        <w:rPr>
          <w:lang w:val="es-ES"/>
        </w:rPr>
        <w:t>vh: el 1% del alto de ventana (sin contar bordes, pestañas barras de desplazamiento, etc.)</w:t>
      </w:r>
    </w:p>
    <w:p w14:paraId="0C1CCCE3" w14:textId="77777777" w:rsidR="00FD3728" w:rsidRPr="00904F88" w:rsidRDefault="00FD3728" w:rsidP="00A97AF2">
      <w:pPr>
        <w:numPr>
          <w:ilvl w:val="0"/>
          <w:numId w:val="12"/>
        </w:numPr>
        <w:rPr>
          <w:lang w:val="es-ES"/>
        </w:rPr>
      </w:pPr>
      <w:r w:rsidRPr="00904F88">
        <w:rPr>
          <w:lang w:val="es-ES"/>
        </w:rPr>
        <w:t>vmin: el menor de los tamaños vw y vh</w:t>
      </w:r>
    </w:p>
    <w:p w14:paraId="47ECE04E" w14:textId="77777777" w:rsidR="00FD3728" w:rsidRPr="00904F88" w:rsidRDefault="00FD3728" w:rsidP="00A97AF2">
      <w:pPr>
        <w:numPr>
          <w:ilvl w:val="0"/>
          <w:numId w:val="12"/>
        </w:numPr>
        <w:rPr>
          <w:lang w:val="es-ES"/>
        </w:rPr>
      </w:pPr>
      <w:r w:rsidRPr="00904F88">
        <w:rPr>
          <w:lang w:val="es-ES"/>
        </w:rPr>
        <w:t>vmax: el mayor de los tamaños vw y vh</w:t>
      </w:r>
    </w:p>
    <w:p w14:paraId="6565E0E2" w14:textId="77777777" w:rsidR="00FD3728" w:rsidRPr="00904F88" w:rsidRDefault="00FD3728" w:rsidP="00FD3728">
      <w:pPr>
        <w:rPr>
          <w:lang w:val="es-ES"/>
        </w:rPr>
      </w:pPr>
      <w:r w:rsidRPr="00904F88">
        <w:rPr>
          <w:lang w:val="es-ES"/>
        </w:rPr>
        <w:t>Las unidades absolutas disponibles son:</w:t>
      </w:r>
    </w:p>
    <w:p w14:paraId="1071220F" w14:textId="77777777" w:rsidR="00FD3728" w:rsidRPr="00904F88" w:rsidRDefault="00FD3728" w:rsidP="00A97AF2">
      <w:pPr>
        <w:numPr>
          <w:ilvl w:val="0"/>
          <w:numId w:val="13"/>
        </w:numPr>
        <w:rPr>
          <w:lang w:val="es-ES"/>
        </w:rPr>
      </w:pPr>
      <w:r w:rsidRPr="00904F88">
        <w:rPr>
          <w:lang w:val="es-ES"/>
        </w:rPr>
        <w:t>px: píxeles, la 96ava parte de una pulgada (96 px = 1in = 2.54cm)</w:t>
      </w:r>
    </w:p>
    <w:p w14:paraId="5F3458C3" w14:textId="77777777" w:rsidR="00FD3728" w:rsidRPr="00904F88" w:rsidRDefault="00FD3728" w:rsidP="00A97AF2">
      <w:pPr>
        <w:numPr>
          <w:ilvl w:val="0"/>
          <w:numId w:val="13"/>
        </w:numPr>
        <w:rPr>
          <w:lang w:val="es-ES"/>
        </w:rPr>
      </w:pPr>
      <w:r w:rsidRPr="00904F88">
        <w:rPr>
          <w:lang w:val="es-ES"/>
        </w:rPr>
        <w:t>cm: centímetros</w:t>
      </w:r>
    </w:p>
    <w:p w14:paraId="763E1D55" w14:textId="77777777" w:rsidR="00FD3728" w:rsidRPr="00904F88" w:rsidRDefault="00FD3728" w:rsidP="00A97AF2">
      <w:pPr>
        <w:numPr>
          <w:ilvl w:val="0"/>
          <w:numId w:val="13"/>
        </w:numPr>
        <w:rPr>
          <w:lang w:val="es-ES"/>
        </w:rPr>
      </w:pPr>
      <w:r w:rsidRPr="00904F88">
        <w:rPr>
          <w:lang w:val="es-ES"/>
        </w:rPr>
        <w:t>mm: milímetros</w:t>
      </w:r>
    </w:p>
    <w:p w14:paraId="47F846AE" w14:textId="77777777" w:rsidR="00FD3728" w:rsidRPr="00904F88" w:rsidRDefault="00FD3728" w:rsidP="00A97AF2">
      <w:pPr>
        <w:numPr>
          <w:ilvl w:val="0"/>
          <w:numId w:val="13"/>
        </w:numPr>
        <w:rPr>
          <w:lang w:val="es-ES"/>
        </w:rPr>
      </w:pPr>
      <w:r w:rsidRPr="00904F88">
        <w:rPr>
          <w:lang w:val="es-ES"/>
        </w:rPr>
        <w:t>Q: cuartos de milímetros</w:t>
      </w:r>
    </w:p>
    <w:p w14:paraId="1ABC6458" w14:textId="77777777" w:rsidR="00FD3728" w:rsidRPr="00015106" w:rsidRDefault="00FD3728" w:rsidP="00A97AF2">
      <w:pPr>
        <w:numPr>
          <w:ilvl w:val="0"/>
          <w:numId w:val="13"/>
        </w:numPr>
      </w:pPr>
      <w:r w:rsidRPr="00015106">
        <w:t>in: pulgadas (1in = 2.54cm = 25.4mm)</w:t>
      </w:r>
    </w:p>
    <w:p w14:paraId="4862435C" w14:textId="77777777" w:rsidR="00FD3728" w:rsidRPr="00904F88" w:rsidRDefault="00FD3728" w:rsidP="00A97AF2">
      <w:pPr>
        <w:numPr>
          <w:ilvl w:val="0"/>
          <w:numId w:val="13"/>
        </w:numPr>
        <w:rPr>
          <w:lang w:val="es-ES"/>
        </w:rPr>
      </w:pPr>
      <w:r w:rsidRPr="00904F88">
        <w:rPr>
          <w:lang w:val="es-ES"/>
        </w:rPr>
        <w:t>pc: picas, la sexta parte de una pulgada (1in = 6pc)</w:t>
      </w:r>
    </w:p>
    <w:p w14:paraId="7CBEED85" w14:textId="77777777" w:rsidR="00FD3728" w:rsidRPr="00904F88" w:rsidRDefault="00FD3728" w:rsidP="00A97AF2">
      <w:pPr>
        <w:numPr>
          <w:ilvl w:val="0"/>
          <w:numId w:val="13"/>
        </w:numPr>
        <w:rPr>
          <w:lang w:val="es-ES"/>
        </w:rPr>
      </w:pPr>
      <w:r w:rsidRPr="00904F88">
        <w:rPr>
          <w:lang w:val="es-ES"/>
        </w:rPr>
        <w:t xml:space="preserve">pt: puntos, la doceava parte de una pica, es decir, la 72ava parte de una pulgada (1in </w:t>
      </w:r>
      <w:r w:rsidRPr="00904F88">
        <w:rPr>
          <w:lang w:val="es-ES"/>
        </w:rPr>
        <w:lastRenderedPageBreak/>
        <w:t>= 6pc = 72pt)</w:t>
      </w:r>
    </w:p>
    <w:p w14:paraId="43AB03FF" w14:textId="77777777" w:rsidR="00FD3728" w:rsidRPr="00904F88" w:rsidRDefault="00FD3728" w:rsidP="00FD3728">
      <w:pPr>
        <w:rPr>
          <w:lang w:val="es-ES"/>
        </w:rPr>
      </w:pPr>
      <w:r w:rsidRPr="00904F88">
        <w:rPr>
          <w:lang w:val="es-ES"/>
        </w:rPr>
        <w:t>En la práctica, las unidades absolutas más utilizadas son px y pt.</w:t>
      </w:r>
    </w:p>
    <w:p w14:paraId="12C53112" w14:textId="77777777" w:rsidR="00FD3728" w:rsidRPr="00904F88" w:rsidRDefault="00FD3728" w:rsidP="009E3C40">
      <w:pPr>
        <w:rPr>
          <w:b/>
          <w:bCs/>
          <w:u w:val="single"/>
          <w:lang w:val="es-ES"/>
        </w:rPr>
      </w:pPr>
      <w:r w:rsidRPr="00904F88">
        <w:rPr>
          <w:b/>
          <w:bCs/>
          <w:u w:val="single"/>
          <w:lang w:val="es-ES"/>
        </w:rPr>
        <w:t>Unidades relativas</w:t>
      </w:r>
    </w:p>
    <w:p w14:paraId="31F83471" w14:textId="4F106336" w:rsidR="00FD3728" w:rsidRPr="00904F88" w:rsidRDefault="00FD3728" w:rsidP="00FD3728">
      <w:pPr>
        <w:rPr>
          <w:lang w:val="es-ES"/>
        </w:rPr>
      </w:pPr>
      <w:r w:rsidRPr="00904F88">
        <w:rPr>
          <w:lang w:val="es-ES"/>
        </w:rPr>
        <w:t>Entre la unidades relativas, es necesario distinguir la unidad </w:t>
      </w:r>
      <w:r w:rsidR="003029DC" w:rsidRPr="00904F88">
        <w:rPr>
          <w:lang w:val="es-ES"/>
        </w:rPr>
        <w:t xml:space="preserve">em y </w:t>
      </w:r>
      <w:r w:rsidRPr="00904F88">
        <w:rPr>
          <w:lang w:val="es-ES"/>
        </w:rPr>
        <w:t>rem del resto de unidades relativas o de los porcentajes.</w:t>
      </w:r>
      <w:r w:rsidR="00D70285" w:rsidRPr="00904F88">
        <w:rPr>
          <w:lang w:val="es-ES"/>
        </w:rPr>
        <w:t xml:space="preserve"> Rem o em es el tamaño de letra por def</w:t>
      </w:r>
      <w:r w:rsidR="003029DC" w:rsidRPr="00904F88">
        <w:rPr>
          <w:lang w:val="es-ES"/>
        </w:rPr>
        <w:t xml:space="preserve">ecto para el raíz </w:t>
      </w:r>
      <w:r w:rsidR="00875934" w:rsidRPr="00904F88">
        <w:rPr>
          <w:lang w:val="es-ES"/>
        </w:rPr>
        <w:t>que se hereda al resto de elementos HTML si no se define un tamaño de letra con una unidad absoluta.</w:t>
      </w:r>
    </w:p>
    <w:p w14:paraId="1A008FAC" w14:textId="77777777" w:rsidR="00FD3728" w:rsidRPr="00904F88" w:rsidRDefault="00FD3728" w:rsidP="009E3C40">
      <w:pPr>
        <w:rPr>
          <w:b/>
          <w:bCs/>
          <w:u w:val="single"/>
          <w:lang w:val="es-ES"/>
        </w:rPr>
      </w:pPr>
      <w:r w:rsidRPr="00904F88">
        <w:rPr>
          <w:b/>
          <w:bCs/>
          <w:u w:val="single"/>
          <w:lang w:val="es-ES"/>
        </w:rPr>
        <w:t>Porcentajes %</w:t>
      </w:r>
    </w:p>
    <w:p w14:paraId="32D74E88" w14:textId="22411697" w:rsidR="00FD3728" w:rsidRPr="00904F88" w:rsidRDefault="00FD3728" w:rsidP="00FD3728">
      <w:pPr>
        <w:rPr>
          <w:lang w:val="es-ES"/>
        </w:rPr>
      </w:pPr>
      <w:r w:rsidRPr="00904F88">
        <w:rPr>
          <w:lang w:val="es-ES"/>
        </w:rPr>
        <w:t>Cuando se emplean porcentajes para expresar el tamaño del tipo de letra, los valores superiores a 100% significan una ampliación y los valores inferiores a 100% significan reducción.</w:t>
      </w:r>
    </w:p>
    <w:p w14:paraId="063F5272" w14:textId="77777777" w:rsidR="00FD3728" w:rsidRPr="00904F88" w:rsidRDefault="00FD3728" w:rsidP="008E1BFF">
      <w:pPr>
        <w:rPr>
          <w:lang w:val="es-ES"/>
        </w:rPr>
      </w:pPr>
    </w:p>
    <w:p w14:paraId="2F10F1FB" w14:textId="77777777" w:rsidR="00740D16" w:rsidRPr="00015106"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381FE933" w14:textId="77777777" w:rsidR="00740D16" w:rsidRPr="00015106"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3B421A27" w14:textId="77777777" w:rsidR="00740D16" w:rsidRPr="00015106"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rPr>
      </w:pPr>
    </w:p>
    <w:p w14:paraId="71F20EBA"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6E2BD720"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22E8D3A6" w14:textId="77777777" w:rsidR="00740D16" w:rsidRPr="00015106"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Porcentajes 4. Distancias y tamaños. CSS. Páginas web HTML y hojas de estilo CSS. </w:t>
      </w:r>
      <w:r w:rsidRPr="00015106">
        <w:rPr>
          <w:rFonts w:ascii="Consolas" w:hAnsi="Consolas"/>
          <w:color w:val="CCCCCC"/>
          <w:sz w:val="21"/>
          <w:szCs w:val="21"/>
        </w:rPr>
        <w:t>Bartolomé Sintes Marco.</w:t>
      </w:r>
    </w:p>
    <w:p w14:paraId="590C45DE" w14:textId="77777777" w:rsidR="00740D16" w:rsidRPr="00015106"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www.mclibre.org</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46E14930" w14:textId="77777777" w:rsidR="00740D16" w:rsidRPr="00015106"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4BC193B9" w14:textId="77777777" w:rsidR="00740D16" w:rsidRPr="00015106"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5C4CFF84" w14:textId="77777777" w:rsidR="00740D16" w:rsidRPr="00015106"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div</w:t>
      </w:r>
      <w:r w:rsidRPr="00015106">
        <w:rPr>
          <w:rFonts w:ascii="Consolas" w:hAnsi="Consolas"/>
          <w:color w:val="D4D4D4"/>
          <w:sz w:val="21"/>
          <w:szCs w:val="21"/>
        </w:rPr>
        <w:t xml:space="preserve"> {</w:t>
      </w:r>
    </w:p>
    <w:p w14:paraId="10F34698" w14:textId="77777777" w:rsidR="00740D16" w:rsidRPr="00015106"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5FE7EE50" w14:textId="77777777" w:rsidR="00740D16" w:rsidRPr="00015106"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150%</w:t>
      </w:r>
      <w:r w:rsidRPr="00015106">
        <w:rPr>
          <w:rFonts w:ascii="Consolas" w:hAnsi="Consolas"/>
          <w:color w:val="D4D4D4"/>
          <w:sz w:val="21"/>
          <w:szCs w:val="21"/>
        </w:rPr>
        <w:t>;</w:t>
      </w:r>
    </w:p>
    <w:p w14:paraId="5FAE5CA3" w14:textId="77777777" w:rsidR="00740D16" w:rsidRPr="00015106"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F24B06F" w14:textId="77777777" w:rsidR="00740D16" w:rsidRPr="00015106"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rPr>
      </w:pPr>
    </w:p>
    <w:p w14:paraId="7D915648" w14:textId="77777777" w:rsidR="00740D16" w:rsidRPr="00015106"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hr</w:t>
      </w:r>
      <w:r w:rsidRPr="00015106">
        <w:rPr>
          <w:rFonts w:ascii="Consolas" w:hAnsi="Consolas"/>
          <w:color w:val="D4D4D4"/>
          <w:sz w:val="21"/>
          <w:szCs w:val="21"/>
        </w:rPr>
        <w:t xml:space="preserve"> {</w:t>
      </w:r>
    </w:p>
    <w:p w14:paraId="4BA7FEB1" w14:textId="77777777" w:rsidR="00740D16" w:rsidRPr="00015106"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50%</w:t>
      </w:r>
      <w:r w:rsidRPr="00015106">
        <w:rPr>
          <w:rFonts w:ascii="Consolas" w:hAnsi="Consolas"/>
          <w:color w:val="D4D4D4"/>
          <w:sz w:val="21"/>
          <w:szCs w:val="21"/>
        </w:rPr>
        <w:t>;</w:t>
      </w:r>
    </w:p>
    <w:p w14:paraId="06E2B3EE" w14:textId="77777777" w:rsidR="00740D16" w:rsidRPr="00015106"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21D6CF4" w14:textId="77777777" w:rsidR="00740D16" w:rsidRPr="00015106"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rPr>
      </w:pPr>
    </w:p>
    <w:p w14:paraId="7DE9AF05" w14:textId="77777777" w:rsidR="00740D16" w:rsidRPr="00015106"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section</w:t>
      </w:r>
      <w:r w:rsidRPr="00015106">
        <w:rPr>
          <w:rFonts w:ascii="Consolas" w:hAnsi="Consolas"/>
          <w:color w:val="D4D4D4"/>
          <w:sz w:val="21"/>
          <w:szCs w:val="21"/>
        </w:rPr>
        <w:t xml:space="preserve"> {</w:t>
      </w:r>
    </w:p>
    <w:p w14:paraId="08EC3F9E" w14:textId="77777777" w:rsidR="00740D16" w:rsidRPr="00015106"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50%</w:t>
      </w:r>
      <w:r w:rsidRPr="00015106">
        <w:rPr>
          <w:rFonts w:ascii="Consolas" w:hAnsi="Consolas"/>
          <w:color w:val="D4D4D4"/>
          <w:sz w:val="21"/>
          <w:szCs w:val="21"/>
        </w:rPr>
        <w:t>;</w:t>
      </w:r>
    </w:p>
    <w:p w14:paraId="6A5139FB" w14:textId="77777777" w:rsidR="00740D16" w:rsidRPr="00015106"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130%</w:t>
      </w:r>
      <w:r w:rsidRPr="00015106">
        <w:rPr>
          <w:rFonts w:ascii="Consolas" w:hAnsi="Consolas"/>
          <w:color w:val="D4D4D4"/>
          <w:sz w:val="21"/>
          <w:szCs w:val="21"/>
        </w:rPr>
        <w:t>;</w:t>
      </w:r>
    </w:p>
    <w:p w14:paraId="492A4B1E" w14:textId="77777777" w:rsidR="00740D16" w:rsidRPr="00015106"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w:t>
      </w:r>
      <w:r w:rsidRPr="00015106">
        <w:rPr>
          <w:rFonts w:ascii="Consolas" w:hAnsi="Consolas"/>
          <w:color w:val="CE9178"/>
          <w:sz w:val="21"/>
          <w:szCs w:val="21"/>
        </w:rPr>
        <w:t>blue</w:t>
      </w:r>
      <w:r w:rsidRPr="00015106">
        <w:rPr>
          <w:rFonts w:ascii="Consolas" w:hAnsi="Consolas"/>
          <w:color w:val="D4D4D4"/>
          <w:sz w:val="21"/>
          <w:szCs w:val="21"/>
        </w:rPr>
        <w:t>;</w:t>
      </w:r>
    </w:p>
    <w:p w14:paraId="76909E2E" w14:textId="77777777" w:rsidR="00740D16" w:rsidRPr="00015106"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w:t>
      </w:r>
      <w:r w:rsidRPr="00015106">
        <w:rPr>
          <w:rFonts w:ascii="Consolas" w:hAnsi="Consolas"/>
          <w:color w:val="CE9178"/>
          <w:sz w:val="21"/>
          <w:szCs w:val="21"/>
        </w:rPr>
        <w:t>auto</w:t>
      </w:r>
      <w:r w:rsidRPr="00015106">
        <w:rPr>
          <w:rFonts w:ascii="Consolas" w:hAnsi="Consolas"/>
          <w:color w:val="D4D4D4"/>
          <w:sz w:val="21"/>
          <w:szCs w:val="21"/>
        </w:rPr>
        <w:t>;</w:t>
      </w:r>
    </w:p>
    <w:p w14:paraId="25113436" w14:textId="77777777" w:rsidR="00740D16" w:rsidRPr="00015106"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dotted</w:t>
      </w:r>
      <w:r w:rsidRPr="00015106">
        <w:rPr>
          <w:rFonts w:ascii="Consolas" w:hAnsi="Consolas"/>
          <w:color w:val="D4D4D4"/>
          <w:sz w:val="21"/>
          <w:szCs w:val="21"/>
        </w:rPr>
        <w:t>;</w:t>
      </w:r>
    </w:p>
    <w:p w14:paraId="200CCBDE"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25F5CBBB"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19594BB"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4277B4EE"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0564F6FD"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D640A4D"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51EBDCE6"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Párrafo fuera de una división.</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08654D8"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C71D4E3"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lastRenderedPageBreak/>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600C9F3"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Párrafo dentro de una división.</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7506609"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626763A6"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366C53A"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hr</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08A90775"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78FCE9F"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42F68FAA"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7F247CD"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Párrafo dentro de una sección.</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4B92B2F"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EBA8E40"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55F027E8"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937D674"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E2B24E9"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91B2E47" w14:textId="77777777" w:rsidR="00740D16" w:rsidRPr="00904F88" w:rsidRDefault="00740D16" w:rsidP="008E1BFF">
      <w:pPr>
        <w:rPr>
          <w:lang w:val="es-ES"/>
        </w:rPr>
      </w:pPr>
    </w:p>
    <w:p w14:paraId="1C1908A7" w14:textId="58AEE5B0" w:rsidR="00F712FF" w:rsidRPr="00904F88" w:rsidRDefault="00F712FF" w:rsidP="008E1BFF">
      <w:pPr>
        <w:rPr>
          <w:lang w:val="es-ES"/>
        </w:rPr>
      </w:pPr>
      <w:r w:rsidRPr="00904F88">
        <w:rPr>
          <w:lang w:val="es-ES"/>
        </w:rPr>
        <w:t>El resultado en el navegador sería como el siguiente:</w:t>
      </w:r>
    </w:p>
    <w:p w14:paraId="5E826AC4" w14:textId="77777777" w:rsidR="00F712FF" w:rsidRPr="00904F88" w:rsidRDefault="00F712FF" w:rsidP="008E1BFF">
      <w:pPr>
        <w:rPr>
          <w:lang w:val="es-ES"/>
        </w:rPr>
      </w:pPr>
    </w:p>
    <w:p w14:paraId="53B5A1CF" w14:textId="6B2BCEAF" w:rsidR="00F712FF" w:rsidRPr="00904F88" w:rsidRDefault="00F712FF" w:rsidP="008E1BFF">
      <w:pPr>
        <w:rPr>
          <w:lang w:val="es-ES"/>
        </w:rPr>
      </w:pPr>
      <w:r w:rsidRPr="00904F88">
        <w:rPr>
          <w:noProof/>
          <w:lang w:val="es-ES"/>
        </w:rPr>
        <w:drawing>
          <wp:inline distT="0" distB="0" distL="0" distR="0" wp14:anchorId="0AA4F70E" wp14:editId="38CCE99E">
            <wp:extent cx="6300470" cy="2336165"/>
            <wp:effectExtent l="0" t="0" r="5080" b="6985"/>
            <wp:docPr id="73617657"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7657" name="Imagen 1" descr="Imagen que contiene Interfaz de usuario gráfica&#10;&#10;El contenido generado por IA puede ser incorrecto."/>
                    <pic:cNvPicPr/>
                  </pic:nvPicPr>
                  <pic:blipFill>
                    <a:blip r:embed="rId39"/>
                    <a:stretch>
                      <a:fillRect/>
                    </a:stretch>
                  </pic:blipFill>
                  <pic:spPr>
                    <a:xfrm>
                      <a:off x="0" y="0"/>
                      <a:ext cx="6300470" cy="2336165"/>
                    </a:xfrm>
                    <a:prstGeom prst="rect">
                      <a:avLst/>
                    </a:prstGeom>
                  </pic:spPr>
                </pic:pic>
              </a:graphicData>
            </a:graphic>
          </wp:inline>
        </w:drawing>
      </w:r>
    </w:p>
    <w:p w14:paraId="68B5C9C5" w14:textId="77777777" w:rsidR="00F712FF" w:rsidRPr="00904F88" w:rsidRDefault="00F712FF" w:rsidP="008E1BFF">
      <w:pPr>
        <w:rPr>
          <w:lang w:val="es-ES"/>
        </w:rPr>
      </w:pPr>
    </w:p>
    <w:p w14:paraId="1A20E499" w14:textId="77777777" w:rsidR="00AF640A" w:rsidRPr="00904F88" w:rsidRDefault="00AF640A" w:rsidP="00AF640A">
      <w:pPr>
        <w:pStyle w:val="Ttulo2"/>
        <w:rPr>
          <w:lang w:val="es-ES"/>
        </w:rPr>
      </w:pPr>
      <w:bookmarkStart w:id="28" w:name="_Toc210640504"/>
      <w:r w:rsidRPr="00904F88">
        <w:rPr>
          <w:lang w:val="es-ES"/>
        </w:rPr>
        <w:t>Unidades relativas respecto al tipo de letra em, ex y ch</w:t>
      </w:r>
      <w:bookmarkEnd w:id="28"/>
    </w:p>
    <w:p w14:paraId="7AEE8C0F" w14:textId="13F4DC84" w:rsidR="00AF640A" w:rsidRPr="00904F88" w:rsidRDefault="00AF640A" w:rsidP="00AF640A">
      <w:pPr>
        <w:rPr>
          <w:lang w:val="es-ES"/>
        </w:rPr>
      </w:pPr>
    </w:p>
    <w:p w14:paraId="2C800A6B" w14:textId="77777777" w:rsidR="00AF640A" w:rsidRPr="00904F88" w:rsidRDefault="00AF640A" w:rsidP="00AF640A">
      <w:pPr>
        <w:rPr>
          <w:lang w:val="es-ES"/>
        </w:rPr>
      </w:pPr>
      <w:r w:rsidRPr="00904F88">
        <w:rPr>
          <w:lang w:val="es-ES"/>
        </w:rPr>
        <w:t>Las unidades relativas em, ex y ch permiten expresar el tamaño en función de la altura de un carácter:</w:t>
      </w:r>
    </w:p>
    <w:p w14:paraId="471C8529" w14:textId="77777777" w:rsidR="00AF640A" w:rsidRPr="00904F88" w:rsidRDefault="00AF640A" w:rsidP="00A97AF2">
      <w:pPr>
        <w:numPr>
          <w:ilvl w:val="0"/>
          <w:numId w:val="14"/>
        </w:numPr>
        <w:rPr>
          <w:lang w:val="es-ES"/>
        </w:rPr>
      </w:pPr>
      <w:r w:rsidRPr="00904F88">
        <w:rPr>
          <w:lang w:val="es-ES"/>
        </w:rPr>
        <w:t>em corresponde a la altura total del tipo de letra</w:t>
      </w:r>
    </w:p>
    <w:p w14:paraId="2C2D4B04" w14:textId="77777777" w:rsidR="00AF640A" w:rsidRPr="00904F88" w:rsidRDefault="00AF640A" w:rsidP="00A97AF2">
      <w:pPr>
        <w:numPr>
          <w:ilvl w:val="0"/>
          <w:numId w:val="14"/>
        </w:numPr>
        <w:rPr>
          <w:lang w:val="es-ES"/>
        </w:rPr>
      </w:pPr>
      <w:r w:rsidRPr="00904F88">
        <w:rPr>
          <w:lang w:val="es-ES"/>
        </w:rPr>
        <w:t>ex corresponde a la altura del carácter "x"</w:t>
      </w:r>
    </w:p>
    <w:p w14:paraId="60A3991D" w14:textId="77777777" w:rsidR="00AF640A" w:rsidRPr="00904F88" w:rsidRDefault="00AF640A" w:rsidP="00A97AF2">
      <w:pPr>
        <w:numPr>
          <w:ilvl w:val="0"/>
          <w:numId w:val="14"/>
        </w:numPr>
        <w:rPr>
          <w:lang w:val="es-ES"/>
        </w:rPr>
      </w:pPr>
      <w:r w:rsidRPr="00904F88">
        <w:rPr>
          <w:lang w:val="es-ES"/>
        </w:rPr>
        <w:t>ch corresponde a la altura del carácter "0"</w:t>
      </w:r>
    </w:p>
    <w:p w14:paraId="7F35E45E" w14:textId="77777777" w:rsidR="00AF640A" w:rsidRPr="00904F88" w:rsidRDefault="00AF640A" w:rsidP="00AF640A">
      <w:pPr>
        <w:rPr>
          <w:lang w:val="es-ES"/>
        </w:rPr>
      </w:pPr>
      <w:r w:rsidRPr="00904F88">
        <w:rPr>
          <w:lang w:val="es-ES"/>
        </w:rPr>
        <w:t>En el ejemplo siguiente, los párrafos tienen un borde con un grosor expresado en em, ex y ch.</w:t>
      </w:r>
    </w:p>
    <w:p w14:paraId="7EEDBF9D" w14:textId="77777777" w:rsidR="00AF640A" w:rsidRPr="00904F88" w:rsidRDefault="00AF640A" w:rsidP="00AF640A">
      <w:pPr>
        <w:rPr>
          <w:lang w:val="es-ES"/>
        </w:rPr>
      </w:pPr>
    </w:p>
    <w:p w14:paraId="118649C2" w14:textId="509762DD" w:rsidR="00AF640A" w:rsidRPr="00904F88" w:rsidRDefault="00AF640A" w:rsidP="00AF640A">
      <w:pPr>
        <w:rPr>
          <w:lang w:val="es-ES"/>
        </w:rPr>
      </w:pPr>
      <w:r w:rsidRPr="00904F88">
        <w:rPr>
          <w:lang w:val="es-ES"/>
        </w:rPr>
        <w:t xml:space="preserve">En estas unidades, el tamaño depende del tipo de letra que se esté utilizando. En los ejemplos siguientes, los párrafos tienen un borde con un grosor 1em. Como cada fuente tiene una altura </w:t>
      </w:r>
      <w:r w:rsidRPr="00904F88">
        <w:rPr>
          <w:lang w:val="es-ES"/>
        </w:rPr>
        <w:lastRenderedPageBreak/>
        <w:t>total diferente, el grosor del borde es distinto en cada caso.</w:t>
      </w:r>
    </w:p>
    <w:p w14:paraId="24AC8B84" w14:textId="77777777" w:rsidR="00AF640A" w:rsidRPr="00904F88" w:rsidRDefault="00AF640A" w:rsidP="00AF640A">
      <w:pPr>
        <w:rPr>
          <w:lang w:val="es-ES"/>
        </w:rPr>
      </w:pPr>
    </w:p>
    <w:p w14:paraId="0DB82B03" w14:textId="77777777" w:rsidR="00AF640A" w:rsidRPr="00904F88" w:rsidRDefault="00AF640A" w:rsidP="00AF640A">
      <w:pPr>
        <w:rPr>
          <w:lang w:val="es-ES"/>
        </w:rPr>
      </w:pPr>
    </w:p>
    <w:p w14:paraId="23729139" w14:textId="77777777" w:rsidR="00AF640A" w:rsidRPr="00015106"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7D3A0E8C" w14:textId="77777777" w:rsidR="00AF640A" w:rsidRPr="00015106"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374CFEB5"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FD42452"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28822AF8" w14:textId="33505559"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Unidades relativas 2. Distancias y tamaños</w:t>
      </w:r>
      <w:r w:rsidRPr="00904F88">
        <w:rPr>
          <w:rFonts w:ascii="Consolas" w:hAnsi="Consolas"/>
          <w:color w:val="808080"/>
          <w:sz w:val="21"/>
          <w:szCs w:val="21"/>
          <w:lang w:val="es-ES"/>
        </w:rPr>
        <w:t xml:space="preserve"> &lt;/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24B72305" w14:textId="77777777" w:rsidR="00AF640A" w:rsidRPr="00015106"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20C72FC4" w14:textId="77777777" w:rsidR="00AF640A" w:rsidRPr="00015106"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1480277B" w14:textId="77777777" w:rsidR="00AF640A" w:rsidRPr="00015106"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p.borde-em-serif</w:t>
      </w:r>
      <w:r w:rsidRPr="00015106">
        <w:rPr>
          <w:rFonts w:ascii="Consolas" w:hAnsi="Consolas"/>
          <w:color w:val="D4D4D4"/>
          <w:sz w:val="21"/>
          <w:szCs w:val="21"/>
        </w:rPr>
        <w:t xml:space="preserve"> {</w:t>
      </w:r>
    </w:p>
    <w:p w14:paraId="137752C8" w14:textId="77777777" w:rsidR="00AF640A" w:rsidRPr="00015106"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1em</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63AF85DD"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serif</w:t>
      </w:r>
      <w:r w:rsidRPr="00904F88">
        <w:rPr>
          <w:rFonts w:ascii="Consolas" w:hAnsi="Consolas"/>
          <w:color w:val="D4D4D4"/>
          <w:sz w:val="21"/>
          <w:szCs w:val="21"/>
          <w:lang w:val="es-ES"/>
        </w:rPr>
        <w:t>;</w:t>
      </w:r>
    </w:p>
    <w:p w14:paraId="5FAF6CDD"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7F0449B"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784E4D9" w14:textId="77777777" w:rsidR="00AF640A" w:rsidRPr="008702AC"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8702AC">
        <w:rPr>
          <w:rFonts w:ascii="Consolas" w:hAnsi="Consolas"/>
          <w:color w:val="D7BA7D"/>
          <w:sz w:val="21"/>
          <w:szCs w:val="21"/>
        </w:rPr>
        <w:t>p.borde-em-sans-serif</w:t>
      </w:r>
      <w:r w:rsidRPr="008702AC">
        <w:rPr>
          <w:rFonts w:ascii="Consolas" w:hAnsi="Consolas"/>
          <w:color w:val="D4D4D4"/>
          <w:sz w:val="21"/>
          <w:szCs w:val="21"/>
        </w:rPr>
        <w:t xml:space="preserve"> {</w:t>
      </w:r>
    </w:p>
    <w:p w14:paraId="104C19F3" w14:textId="77777777" w:rsidR="00AF640A" w:rsidRPr="00015106"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green</w:t>
      </w:r>
      <w:r w:rsidRPr="00015106">
        <w:rPr>
          <w:rFonts w:ascii="Consolas" w:hAnsi="Consolas"/>
          <w:color w:val="D4D4D4"/>
          <w:sz w:val="21"/>
          <w:szCs w:val="21"/>
        </w:rPr>
        <w:t xml:space="preserve"> </w:t>
      </w:r>
      <w:r w:rsidRPr="00015106">
        <w:rPr>
          <w:rFonts w:ascii="Consolas" w:hAnsi="Consolas"/>
          <w:color w:val="B5CEA8"/>
          <w:sz w:val="21"/>
          <w:szCs w:val="21"/>
        </w:rPr>
        <w:t>1em</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528C2CD5" w14:textId="77777777" w:rsidR="00AF640A" w:rsidRPr="00015106"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sans-serif</w:t>
      </w:r>
      <w:r w:rsidRPr="00015106">
        <w:rPr>
          <w:rFonts w:ascii="Consolas" w:hAnsi="Consolas"/>
          <w:color w:val="D4D4D4"/>
          <w:sz w:val="21"/>
          <w:szCs w:val="21"/>
        </w:rPr>
        <w:t>;</w:t>
      </w:r>
    </w:p>
    <w:p w14:paraId="66A0D200" w14:textId="77777777" w:rsidR="00AF640A" w:rsidRPr="00015106"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2A5360C" w14:textId="77777777" w:rsidR="00AF640A" w:rsidRPr="00015106"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rPr>
      </w:pPr>
    </w:p>
    <w:p w14:paraId="5717415A" w14:textId="77777777" w:rsidR="00AF640A" w:rsidRPr="00015106"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p.borde-em-monospace</w:t>
      </w:r>
      <w:r w:rsidRPr="00015106">
        <w:rPr>
          <w:rFonts w:ascii="Consolas" w:hAnsi="Consolas"/>
          <w:color w:val="D4D4D4"/>
          <w:sz w:val="21"/>
          <w:szCs w:val="21"/>
        </w:rPr>
        <w:t xml:space="preserve"> {</w:t>
      </w:r>
    </w:p>
    <w:p w14:paraId="3232EF1D" w14:textId="77777777" w:rsidR="00AF640A" w:rsidRPr="00015106"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blue</w:t>
      </w:r>
      <w:r w:rsidRPr="00015106">
        <w:rPr>
          <w:rFonts w:ascii="Consolas" w:hAnsi="Consolas"/>
          <w:color w:val="D4D4D4"/>
          <w:sz w:val="21"/>
          <w:szCs w:val="21"/>
        </w:rPr>
        <w:t xml:space="preserve"> </w:t>
      </w:r>
      <w:r w:rsidRPr="00015106">
        <w:rPr>
          <w:rFonts w:ascii="Consolas" w:hAnsi="Consolas"/>
          <w:color w:val="B5CEA8"/>
          <w:sz w:val="21"/>
          <w:szCs w:val="21"/>
        </w:rPr>
        <w:t>1em</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670C0812" w14:textId="77777777" w:rsidR="00AF640A" w:rsidRPr="00015106"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monospace</w:t>
      </w:r>
      <w:r w:rsidRPr="00015106">
        <w:rPr>
          <w:rFonts w:ascii="Consolas" w:hAnsi="Consolas"/>
          <w:color w:val="D4D4D4"/>
          <w:sz w:val="21"/>
          <w:szCs w:val="21"/>
        </w:rPr>
        <w:t>;</w:t>
      </w:r>
    </w:p>
    <w:p w14:paraId="539E80E4" w14:textId="77777777" w:rsidR="00AF640A" w:rsidRPr="00015106"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2C38951" w14:textId="77777777" w:rsidR="00AF640A" w:rsidRPr="00015106"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22779DC7" w14:textId="77777777" w:rsidR="00AF640A" w:rsidRPr="00015106"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61EC9B5B" w14:textId="77777777" w:rsidR="00AF640A" w:rsidRPr="00015106"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rPr>
      </w:pPr>
    </w:p>
    <w:p w14:paraId="4D10EE84"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D9B0C7B"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"borde-em-serif"</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tiene un borde de 1em de grosor (la altura total del tipo de letra).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03A8BF2"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117A4C5"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"borde-em-sans-serif"</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tiene un borde de 1em de grosor (la altura total del tipo de letra).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318FBF3"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0865FB6"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"borde-em-monospace"</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tiene un borde de 1em de grosor (la altura total del tipo de letra).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E129911"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A86F3C0"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351F9AC3" w14:textId="77777777" w:rsidR="00AF640A" w:rsidRPr="00904F88" w:rsidRDefault="00AF640A" w:rsidP="00AF640A">
      <w:pPr>
        <w:rPr>
          <w:lang w:val="es-ES"/>
        </w:rPr>
      </w:pPr>
    </w:p>
    <w:p w14:paraId="2B3EE7D7" w14:textId="2FBF0E89" w:rsidR="00AF640A" w:rsidRPr="00904F88" w:rsidRDefault="00AF640A" w:rsidP="00AF640A">
      <w:pPr>
        <w:rPr>
          <w:lang w:val="es-ES"/>
        </w:rPr>
      </w:pPr>
      <w:r w:rsidRPr="00904F88">
        <w:rPr>
          <w:lang w:val="es-ES"/>
        </w:rPr>
        <w:t>El navegador muestra el siguiente resultado.</w:t>
      </w:r>
    </w:p>
    <w:p w14:paraId="6308DB20" w14:textId="0D82D7D1" w:rsidR="00AF640A" w:rsidRPr="00904F88" w:rsidRDefault="00AF640A" w:rsidP="00AF640A">
      <w:pPr>
        <w:rPr>
          <w:lang w:val="es-ES"/>
        </w:rPr>
      </w:pPr>
      <w:r w:rsidRPr="00904F88">
        <w:rPr>
          <w:noProof/>
          <w:lang w:val="es-ES"/>
        </w:rPr>
        <w:lastRenderedPageBreak/>
        <w:drawing>
          <wp:inline distT="0" distB="0" distL="0" distR="0" wp14:anchorId="6F9E27AB" wp14:editId="1F9888A8">
            <wp:extent cx="6300470" cy="1607185"/>
            <wp:effectExtent l="0" t="0" r="5080" b="0"/>
            <wp:docPr id="1192652081"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52081" name="Imagen 1" descr="Imagen que contiene Patrón de fondo&#10;&#10;El contenido generado por IA puede ser incorrecto."/>
                    <pic:cNvPicPr/>
                  </pic:nvPicPr>
                  <pic:blipFill>
                    <a:blip r:embed="rId40"/>
                    <a:stretch>
                      <a:fillRect/>
                    </a:stretch>
                  </pic:blipFill>
                  <pic:spPr>
                    <a:xfrm>
                      <a:off x="0" y="0"/>
                      <a:ext cx="6300470" cy="1607185"/>
                    </a:xfrm>
                    <a:prstGeom prst="rect">
                      <a:avLst/>
                    </a:prstGeom>
                  </pic:spPr>
                </pic:pic>
              </a:graphicData>
            </a:graphic>
          </wp:inline>
        </w:drawing>
      </w:r>
    </w:p>
    <w:p w14:paraId="5F54278F" w14:textId="1DA30202" w:rsidR="00AF640A" w:rsidRPr="00904F88" w:rsidRDefault="00152501" w:rsidP="00AF640A">
      <w:pPr>
        <w:rPr>
          <w:b/>
          <w:bCs/>
          <w:u w:val="single"/>
          <w:lang w:val="es-ES"/>
        </w:rPr>
      </w:pPr>
      <w:r w:rsidRPr="00904F88">
        <w:rPr>
          <w:b/>
          <w:bCs/>
          <w:u w:val="single"/>
          <w:lang w:val="es-ES"/>
        </w:rPr>
        <w:t>Unidad relativa em, rem</w:t>
      </w:r>
    </w:p>
    <w:p w14:paraId="25155845" w14:textId="74D567F3" w:rsidR="00AF640A" w:rsidRPr="00904F88" w:rsidRDefault="00AF640A" w:rsidP="00AF640A">
      <w:pPr>
        <w:rPr>
          <w:lang w:val="es-ES"/>
        </w:rPr>
      </w:pPr>
      <w:r w:rsidRPr="00904F88">
        <w:rPr>
          <w:lang w:val="es-ES"/>
        </w:rPr>
        <w:t>La unidad relativa em se puede relacionar directamente con los porcentajes, concretamente 1em = 100%.</w:t>
      </w:r>
    </w:p>
    <w:p w14:paraId="3EE808C3" w14:textId="77777777" w:rsidR="00AF640A" w:rsidRPr="00904F88" w:rsidRDefault="00AF640A" w:rsidP="00AF640A">
      <w:pPr>
        <w:rPr>
          <w:lang w:val="es-ES"/>
        </w:rPr>
      </w:pPr>
      <w:r w:rsidRPr="00904F88">
        <w:rPr>
          <w:lang w:val="es-ES"/>
        </w:rPr>
        <w:t>Con las unidades relativas em, ex y ch se produce también el fenómeno de composición comentado en el apartado anterior sobre porcentajes, es decir que si se cambia el tamaño en dos elementos anidados, los porcentajes se multiplican entre sí</w:t>
      </w:r>
    </w:p>
    <w:p w14:paraId="6CF536BC" w14:textId="77777777" w:rsidR="00152501" w:rsidRPr="00904F88" w:rsidRDefault="00152501" w:rsidP="00152501">
      <w:pPr>
        <w:rPr>
          <w:lang w:val="es-ES"/>
        </w:rPr>
      </w:pPr>
      <w:r w:rsidRPr="00904F88">
        <w:rPr>
          <w:lang w:val="es-ES"/>
        </w:rPr>
        <w:t>La unidad relativa rem corresponde a la altura total del tipo de letra, como em, pero con la diferencia que la altura se interpreta siempre con respecto al elemento raíz de la página.</w:t>
      </w:r>
    </w:p>
    <w:p w14:paraId="1641BD2A" w14:textId="77777777" w:rsidR="00152501" w:rsidRPr="00904F88" w:rsidRDefault="00152501" w:rsidP="00152501">
      <w:pPr>
        <w:rPr>
          <w:lang w:val="es-ES"/>
        </w:rPr>
      </w:pPr>
      <w:r w:rsidRPr="00904F88">
        <w:rPr>
          <w:lang w:val="es-ES"/>
        </w:rPr>
        <w:t>Por tanto, con la unidad relativa rem no se produce el fenómeno de composición de tamaños en elementos anidados, como muestra el ejemplo siguiente, en el que los párrafos dentro de la división se ven del mismo tamaño que los párrafos de fuera de la división:</w:t>
      </w:r>
    </w:p>
    <w:p w14:paraId="2675E828" w14:textId="77777777" w:rsidR="00152501" w:rsidRPr="00904F88" w:rsidRDefault="00152501" w:rsidP="008E1BFF">
      <w:pPr>
        <w:rPr>
          <w:lang w:val="es-ES"/>
        </w:rPr>
      </w:pPr>
    </w:p>
    <w:p w14:paraId="79BF9D7D" w14:textId="77777777" w:rsidR="00152501" w:rsidRPr="00904F88" w:rsidRDefault="00152501" w:rsidP="008E1BFF">
      <w:pPr>
        <w:rPr>
          <w:lang w:val="es-ES"/>
        </w:rPr>
      </w:pPr>
    </w:p>
    <w:p w14:paraId="54939CE8" w14:textId="77777777" w:rsidR="00152501" w:rsidRPr="00015106"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3DF74241" w14:textId="77777777" w:rsidR="00152501" w:rsidRPr="00015106"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51B58683" w14:textId="77777777" w:rsidR="00152501" w:rsidRPr="00015106"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rPr>
      </w:pPr>
    </w:p>
    <w:p w14:paraId="3BF633B2"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6F2A00EA"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3971F543" w14:textId="77777777" w:rsidR="00152501" w:rsidRPr="00015106"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Unidades relativas 3. Distancias y tamaños. </w:t>
      </w:r>
      <w:r w:rsidRPr="00015106">
        <w:rPr>
          <w:rFonts w:ascii="Consolas" w:hAnsi="Consolas"/>
          <w:color w:val="CCCCCC"/>
          <w:sz w:val="21"/>
          <w:szCs w:val="21"/>
        </w:rPr>
        <w:t xml:space="preserve">CSS.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63DAE6AD" w14:textId="77777777" w:rsidR="00152501" w:rsidRPr="00015106"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5FD064CB" w14:textId="77777777" w:rsidR="00152501" w:rsidRPr="00015106"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58B7B9CE" w14:textId="77777777" w:rsidR="00152501" w:rsidRPr="00015106"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div</w:t>
      </w:r>
      <w:r w:rsidRPr="00015106">
        <w:rPr>
          <w:rFonts w:ascii="Consolas" w:hAnsi="Consolas"/>
          <w:color w:val="D4D4D4"/>
          <w:sz w:val="21"/>
          <w:szCs w:val="21"/>
        </w:rPr>
        <w:t xml:space="preserve"> {</w:t>
      </w:r>
    </w:p>
    <w:p w14:paraId="1B5FE98E" w14:textId="77777777" w:rsidR="00152501" w:rsidRPr="00015106"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498FBEA2" w14:textId="77777777" w:rsidR="00152501" w:rsidRPr="00015106"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1.5em</w:t>
      </w:r>
      <w:r w:rsidRPr="00015106">
        <w:rPr>
          <w:rFonts w:ascii="Consolas" w:hAnsi="Consolas"/>
          <w:color w:val="D4D4D4"/>
          <w:sz w:val="21"/>
          <w:szCs w:val="21"/>
        </w:rPr>
        <w:t>;</w:t>
      </w:r>
    </w:p>
    <w:p w14:paraId="2A9122B9" w14:textId="77777777" w:rsidR="00152501" w:rsidRPr="00015106"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CEDCCD4" w14:textId="77777777" w:rsidR="00152501" w:rsidRPr="00015106"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rPr>
      </w:pPr>
    </w:p>
    <w:p w14:paraId="69D7AEA4" w14:textId="77777777" w:rsidR="00152501" w:rsidRPr="00015106"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w:t>
      </w:r>
      <w:r w:rsidRPr="00015106">
        <w:rPr>
          <w:rFonts w:ascii="Consolas" w:hAnsi="Consolas"/>
          <w:color w:val="D4D4D4"/>
          <w:sz w:val="21"/>
          <w:szCs w:val="21"/>
        </w:rPr>
        <w:t xml:space="preserve"> {</w:t>
      </w:r>
    </w:p>
    <w:p w14:paraId="1253AA50" w14:textId="77777777" w:rsidR="00152501" w:rsidRPr="00015106"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1.5em</w:t>
      </w:r>
      <w:r w:rsidRPr="00015106">
        <w:rPr>
          <w:rFonts w:ascii="Consolas" w:hAnsi="Consolas"/>
          <w:color w:val="D4D4D4"/>
          <w:sz w:val="21"/>
          <w:szCs w:val="21"/>
        </w:rPr>
        <w:t>;</w:t>
      </w:r>
    </w:p>
    <w:p w14:paraId="2EB985A5"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1E48E8D4"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E18D758"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nav</w:t>
      </w:r>
      <w:r w:rsidRPr="00904F88">
        <w:rPr>
          <w:rFonts w:ascii="Consolas" w:hAnsi="Consolas"/>
          <w:color w:val="D4D4D4"/>
          <w:sz w:val="21"/>
          <w:szCs w:val="21"/>
          <w:lang w:val="es-ES"/>
        </w:rPr>
        <w:t xml:space="preserve"> {</w:t>
      </w:r>
    </w:p>
    <w:p w14:paraId="4A0A2C00"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0346DE89" w14:textId="77777777" w:rsidR="00152501" w:rsidRPr="00015106"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1.5rem</w:t>
      </w:r>
      <w:r w:rsidRPr="00015106">
        <w:rPr>
          <w:rFonts w:ascii="Consolas" w:hAnsi="Consolas"/>
          <w:color w:val="D4D4D4"/>
          <w:sz w:val="21"/>
          <w:szCs w:val="21"/>
        </w:rPr>
        <w:t>;</w:t>
      </w:r>
    </w:p>
    <w:p w14:paraId="50D3DBC6" w14:textId="77777777" w:rsidR="00152501" w:rsidRPr="00015106"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6AA32900" w14:textId="77777777" w:rsidR="00152501" w:rsidRPr="00015106"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rPr>
      </w:pPr>
    </w:p>
    <w:p w14:paraId="1068CF54" w14:textId="77777777" w:rsidR="00152501" w:rsidRPr="00015106"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span</w:t>
      </w:r>
      <w:r w:rsidRPr="00015106">
        <w:rPr>
          <w:rFonts w:ascii="Consolas" w:hAnsi="Consolas"/>
          <w:color w:val="D4D4D4"/>
          <w:sz w:val="21"/>
          <w:szCs w:val="21"/>
        </w:rPr>
        <w:t xml:space="preserve"> {</w:t>
      </w:r>
    </w:p>
    <w:p w14:paraId="1FE67354" w14:textId="77777777" w:rsidR="00152501" w:rsidRPr="00015106"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1.5rem</w:t>
      </w:r>
      <w:r w:rsidRPr="00015106">
        <w:rPr>
          <w:rFonts w:ascii="Consolas" w:hAnsi="Consolas"/>
          <w:color w:val="D4D4D4"/>
          <w:sz w:val="21"/>
          <w:szCs w:val="21"/>
        </w:rPr>
        <w:t>;</w:t>
      </w:r>
    </w:p>
    <w:p w14:paraId="66E31EA0"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321ADA69"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4B39B267"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7F7E0576"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0A47D39"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164C933"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está aumentado a 1.5em.</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2878D08"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53A4E23"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38D473A6"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está aumentado a 1.5em.</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9658677"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6E450EE"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001A22A"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br</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29B6E7B9"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8E45C1A"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1BAE3E9E"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808080"/>
          <w:sz w:val="21"/>
          <w:szCs w:val="21"/>
          <w:lang w:val="es-ES"/>
        </w:rPr>
        <w:t>&gt;</w:t>
      </w:r>
      <w:r w:rsidRPr="00904F88">
        <w:rPr>
          <w:rFonts w:ascii="Consolas" w:hAnsi="Consolas"/>
          <w:color w:val="CCCCCC"/>
          <w:sz w:val="21"/>
          <w:szCs w:val="21"/>
          <w:lang w:val="es-ES"/>
        </w:rPr>
        <w:t>Este span está aumentado a 1.5rem.</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808080"/>
          <w:sz w:val="21"/>
          <w:szCs w:val="21"/>
          <w:lang w:val="es-ES"/>
        </w:rPr>
        <w:t>&gt;</w:t>
      </w:r>
    </w:p>
    <w:p w14:paraId="06A4FFD4"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02F725FC"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5E78F057"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0A9117F"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5BAED974" w14:textId="77777777" w:rsidR="00152501" w:rsidRPr="00904F88" w:rsidRDefault="00152501" w:rsidP="008E1BFF">
      <w:pPr>
        <w:rPr>
          <w:lang w:val="es-ES"/>
        </w:rPr>
      </w:pPr>
    </w:p>
    <w:p w14:paraId="7C61E3D4" w14:textId="1F17F5BC" w:rsidR="00152501" w:rsidRPr="00904F88" w:rsidRDefault="00152501" w:rsidP="008E1BFF">
      <w:pPr>
        <w:rPr>
          <w:lang w:val="es-ES"/>
        </w:rPr>
      </w:pPr>
      <w:r w:rsidRPr="00904F88">
        <w:rPr>
          <w:lang w:val="es-ES"/>
        </w:rPr>
        <w:t>En el navegador se vería de la siguiente:</w:t>
      </w:r>
    </w:p>
    <w:p w14:paraId="10D6911B" w14:textId="2C98E262" w:rsidR="00152501" w:rsidRPr="00904F88" w:rsidRDefault="00152501" w:rsidP="008E1BFF">
      <w:pPr>
        <w:rPr>
          <w:lang w:val="es-ES"/>
        </w:rPr>
      </w:pPr>
      <w:r w:rsidRPr="00904F88">
        <w:rPr>
          <w:noProof/>
          <w:lang w:val="es-ES"/>
        </w:rPr>
        <w:drawing>
          <wp:inline distT="0" distB="0" distL="0" distR="0" wp14:anchorId="003185C6" wp14:editId="4DAEFB4B">
            <wp:extent cx="6300470" cy="3489325"/>
            <wp:effectExtent l="0" t="0" r="5080" b="0"/>
            <wp:docPr id="26661498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14980" name="Imagen 1" descr="Interfaz de usuario gráfica, Texto, Aplicación&#10;&#10;El contenido generado por IA puede ser incorrecto."/>
                    <pic:cNvPicPr/>
                  </pic:nvPicPr>
                  <pic:blipFill>
                    <a:blip r:embed="rId41"/>
                    <a:stretch>
                      <a:fillRect/>
                    </a:stretch>
                  </pic:blipFill>
                  <pic:spPr>
                    <a:xfrm>
                      <a:off x="0" y="0"/>
                      <a:ext cx="6300470" cy="3489325"/>
                    </a:xfrm>
                    <a:prstGeom prst="rect">
                      <a:avLst/>
                    </a:prstGeom>
                  </pic:spPr>
                </pic:pic>
              </a:graphicData>
            </a:graphic>
          </wp:inline>
        </w:drawing>
      </w:r>
    </w:p>
    <w:p w14:paraId="3D007EB6" w14:textId="77777777" w:rsidR="00152501" w:rsidRPr="00904F88" w:rsidRDefault="00152501" w:rsidP="008E1BFF">
      <w:pPr>
        <w:rPr>
          <w:lang w:val="es-ES"/>
        </w:rPr>
      </w:pPr>
    </w:p>
    <w:p w14:paraId="10C3ED42" w14:textId="77777777" w:rsidR="00152501" w:rsidRPr="00904F88" w:rsidRDefault="00152501" w:rsidP="008E1BFF">
      <w:pPr>
        <w:rPr>
          <w:lang w:val="es-ES"/>
        </w:rPr>
      </w:pPr>
    </w:p>
    <w:p w14:paraId="6FBEE17B" w14:textId="77777777" w:rsidR="00152501" w:rsidRPr="00904F88" w:rsidRDefault="00152501" w:rsidP="008E1BFF">
      <w:pPr>
        <w:rPr>
          <w:lang w:val="es-ES"/>
        </w:rPr>
      </w:pPr>
    </w:p>
    <w:p w14:paraId="2839F198" w14:textId="77777777" w:rsidR="00152501" w:rsidRPr="00904F88" w:rsidRDefault="00152501" w:rsidP="008E1BFF">
      <w:pPr>
        <w:rPr>
          <w:lang w:val="es-ES"/>
        </w:rPr>
      </w:pPr>
    </w:p>
    <w:p w14:paraId="5F3A9023" w14:textId="77777777" w:rsidR="00152501" w:rsidRPr="00904F88" w:rsidRDefault="00152501" w:rsidP="00C14A36">
      <w:pPr>
        <w:pStyle w:val="Ttulo2"/>
        <w:rPr>
          <w:lang w:val="es-ES"/>
        </w:rPr>
      </w:pPr>
      <w:bookmarkStart w:id="29" w:name="_Toc210640505"/>
      <w:r w:rsidRPr="00904F88">
        <w:rPr>
          <w:lang w:val="es-ES"/>
        </w:rPr>
        <w:lastRenderedPageBreak/>
        <w:t>Unidades relativas respecto al tamaño de la pantalla vw, vh, vmin y vmax</w:t>
      </w:r>
      <w:bookmarkEnd w:id="29"/>
    </w:p>
    <w:p w14:paraId="7891145A" w14:textId="77777777" w:rsidR="00152501" w:rsidRPr="00904F88" w:rsidRDefault="00152501" w:rsidP="00152501">
      <w:pPr>
        <w:rPr>
          <w:lang w:val="es-ES"/>
        </w:rPr>
      </w:pPr>
    </w:p>
    <w:p w14:paraId="14198408" w14:textId="2963E691" w:rsidR="00152501" w:rsidRPr="00904F88" w:rsidRDefault="00152501" w:rsidP="00152501">
      <w:pPr>
        <w:rPr>
          <w:lang w:val="es-ES"/>
        </w:rPr>
      </w:pPr>
      <w:r w:rsidRPr="00904F88">
        <w:rPr>
          <w:lang w:val="es-ES"/>
        </w:rPr>
        <w:t>Las unidades relativas vw y vh corresponden, respectivamente, al 1% del ancho y alto total disponibles para el documento.</w:t>
      </w:r>
    </w:p>
    <w:p w14:paraId="67809E9A" w14:textId="417FA47C" w:rsidR="00152501" w:rsidRPr="00904F88" w:rsidRDefault="00152501" w:rsidP="00152501">
      <w:pPr>
        <w:rPr>
          <w:lang w:val="es-ES"/>
        </w:rPr>
      </w:pPr>
      <w:r w:rsidRPr="00904F88">
        <w:rPr>
          <w:lang w:val="es-ES"/>
        </w:rPr>
        <w:t>Las unidades relativas vmin y vmax corresponden, respectivamente, al menor y mayor de los valores vw y vh.</w:t>
      </w:r>
    </w:p>
    <w:p w14:paraId="6F075B03" w14:textId="77777777" w:rsidR="00152501" w:rsidRPr="00904F88" w:rsidRDefault="00152501" w:rsidP="008E1BFF">
      <w:pPr>
        <w:rPr>
          <w:lang w:val="es-ES"/>
        </w:rPr>
      </w:pPr>
    </w:p>
    <w:p w14:paraId="0D3FBAED"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60F2C527"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5C8245B4"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p>
    <w:p w14:paraId="0CB8F0BF"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2DF88782"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327361F1"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Unidades relativas 4. Distancias y tamaños. CSS. Páginas web HTML y hojas de estilo CSS. </w:t>
      </w:r>
      <w:r w:rsidRPr="00015106">
        <w:rPr>
          <w:rFonts w:ascii="Consolas" w:hAnsi="Consolas"/>
          <w:color w:val="CCCCCC"/>
          <w:sz w:val="21"/>
          <w:szCs w:val="21"/>
        </w:rPr>
        <w:t>Bartolomé Sintes</w:t>
      </w:r>
    </w:p>
    <w:p w14:paraId="0F811A9E"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Marco. www.mclibre.org</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66E6DE7C"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41F23900"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04819BCE"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w:t>
      </w:r>
      <w:r w:rsidRPr="00015106">
        <w:rPr>
          <w:rFonts w:ascii="Consolas" w:hAnsi="Consolas"/>
          <w:color w:val="D4D4D4"/>
          <w:sz w:val="21"/>
          <w:szCs w:val="21"/>
        </w:rPr>
        <w:t xml:space="preserve"> {</w:t>
      </w:r>
    </w:p>
    <w:p w14:paraId="7B42E967"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lightgray</w:t>
      </w:r>
      <w:r w:rsidRPr="00015106">
        <w:rPr>
          <w:rFonts w:ascii="Consolas" w:hAnsi="Consolas"/>
          <w:color w:val="D4D4D4"/>
          <w:sz w:val="21"/>
          <w:szCs w:val="21"/>
        </w:rPr>
        <w:t>;</w:t>
      </w:r>
    </w:p>
    <w:p w14:paraId="5100FDC4"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50vw</w:t>
      </w:r>
      <w:r w:rsidRPr="00015106">
        <w:rPr>
          <w:rFonts w:ascii="Consolas" w:hAnsi="Consolas"/>
          <w:color w:val="D4D4D4"/>
          <w:sz w:val="21"/>
          <w:szCs w:val="21"/>
        </w:rPr>
        <w:t>;</w:t>
      </w:r>
    </w:p>
    <w:p w14:paraId="2E143107"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50vh</w:t>
      </w:r>
      <w:r w:rsidRPr="00015106">
        <w:rPr>
          <w:rFonts w:ascii="Consolas" w:hAnsi="Consolas"/>
          <w:color w:val="D4D4D4"/>
          <w:sz w:val="21"/>
          <w:szCs w:val="21"/>
        </w:rPr>
        <w:t>;</w:t>
      </w:r>
    </w:p>
    <w:p w14:paraId="57A9B7CD"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4FD20A5"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p>
    <w:p w14:paraId="1DDA265F"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article.min</w:t>
      </w:r>
      <w:r w:rsidRPr="00015106">
        <w:rPr>
          <w:rFonts w:ascii="Consolas" w:hAnsi="Consolas"/>
          <w:color w:val="D4D4D4"/>
          <w:sz w:val="21"/>
          <w:szCs w:val="21"/>
        </w:rPr>
        <w:t xml:space="preserve"> {</w:t>
      </w:r>
    </w:p>
    <w:p w14:paraId="54FEC87A"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lightgray</w:t>
      </w:r>
      <w:r w:rsidRPr="00015106">
        <w:rPr>
          <w:rFonts w:ascii="Consolas" w:hAnsi="Consolas"/>
          <w:color w:val="D4D4D4"/>
          <w:sz w:val="21"/>
          <w:szCs w:val="21"/>
        </w:rPr>
        <w:t>;</w:t>
      </w:r>
    </w:p>
    <w:p w14:paraId="4D5DD27A"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50vmin</w:t>
      </w:r>
      <w:r w:rsidRPr="00015106">
        <w:rPr>
          <w:rFonts w:ascii="Consolas" w:hAnsi="Consolas"/>
          <w:color w:val="D4D4D4"/>
          <w:sz w:val="21"/>
          <w:szCs w:val="21"/>
        </w:rPr>
        <w:t>;</w:t>
      </w:r>
    </w:p>
    <w:p w14:paraId="23606A37"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50vmin</w:t>
      </w:r>
      <w:r w:rsidRPr="00015106">
        <w:rPr>
          <w:rFonts w:ascii="Consolas" w:hAnsi="Consolas"/>
          <w:color w:val="D4D4D4"/>
          <w:sz w:val="21"/>
          <w:szCs w:val="21"/>
        </w:rPr>
        <w:t>;</w:t>
      </w:r>
    </w:p>
    <w:p w14:paraId="44D775EE"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8D3FCE9"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p>
    <w:p w14:paraId="179A3B22"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article.max</w:t>
      </w:r>
      <w:r w:rsidRPr="00015106">
        <w:rPr>
          <w:rFonts w:ascii="Consolas" w:hAnsi="Consolas"/>
          <w:color w:val="D4D4D4"/>
          <w:sz w:val="21"/>
          <w:szCs w:val="21"/>
        </w:rPr>
        <w:t xml:space="preserve"> {</w:t>
      </w:r>
    </w:p>
    <w:p w14:paraId="12DB3B94"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lightgray</w:t>
      </w:r>
      <w:r w:rsidRPr="00015106">
        <w:rPr>
          <w:rFonts w:ascii="Consolas" w:hAnsi="Consolas"/>
          <w:color w:val="D4D4D4"/>
          <w:sz w:val="21"/>
          <w:szCs w:val="21"/>
        </w:rPr>
        <w:t>;</w:t>
      </w:r>
    </w:p>
    <w:p w14:paraId="7F896764"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50vmax</w:t>
      </w:r>
      <w:r w:rsidRPr="00015106">
        <w:rPr>
          <w:rFonts w:ascii="Consolas" w:hAnsi="Consolas"/>
          <w:color w:val="D4D4D4"/>
          <w:sz w:val="21"/>
          <w:szCs w:val="21"/>
        </w:rPr>
        <w:t>;</w:t>
      </w:r>
    </w:p>
    <w:p w14:paraId="5550643C"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50vmax</w:t>
      </w:r>
      <w:r w:rsidRPr="00015106">
        <w:rPr>
          <w:rFonts w:ascii="Consolas" w:hAnsi="Consolas"/>
          <w:color w:val="D4D4D4"/>
          <w:sz w:val="21"/>
          <w:szCs w:val="21"/>
        </w:rPr>
        <w:t>;</w:t>
      </w:r>
    </w:p>
    <w:p w14:paraId="082223D9"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0C5EB57" w14:textId="77777777" w:rsidR="00C14A36" w:rsidRPr="00015106"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63E22239"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7547D8B1"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0510565"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F48E0B7"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ocupa la cuarta parte de la pantalla disponible.</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9E18AF8"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C9D38AA"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ocupa la cuarta parte de la pantalla disponible.</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693B32A"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B4D3131"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"min"</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cuadrado ocupa la mitad del lado más corto.</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808080"/>
          <w:sz w:val="21"/>
          <w:szCs w:val="21"/>
          <w:lang w:val="es-ES"/>
        </w:rPr>
        <w:t>&gt;</w:t>
      </w:r>
    </w:p>
    <w:p w14:paraId="6B6503F5"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D55C212"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lastRenderedPageBreak/>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"max"</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cuadrado ocupa la mitad del lado más largo.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E02EDF3"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16F7312"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3B9E53AE"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3FD0165"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0E91D15" w14:textId="77777777" w:rsidR="00C14A36" w:rsidRPr="00904F88" w:rsidRDefault="00C14A36" w:rsidP="008E1BFF">
      <w:pPr>
        <w:rPr>
          <w:lang w:val="es-ES"/>
        </w:rPr>
      </w:pPr>
    </w:p>
    <w:p w14:paraId="67337C58" w14:textId="0953928E" w:rsidR="00C14A36" w:rsidRPr="00904F88" w:rsidRDefault="00C14A36" w:rsidP="008E1BFF">
      <w:pPr>
        <w:rPr>
          <w:lang w:val="es-ES"/>
        </w:rPr>
      </w:pPr>
      <w:r w:rsidRPr="00904F88">
        <w:rPr>
          <w:lang w:val="es-ES"/>
        </w:rPr>
        <w:t xml:space="preserve">Los dos párrafos ocupan la mitad de la pantalla  50vw anchura, y 50vh altura. </w:t>
      </w:r>
    </w:p>
    <w:p w14:paraId="1CE05144" w14:textId="7DB0F926" w:rsidR="00C14A36" w:rsidRPr="00904F88" w:rsidRDefault="00C14A36" w:rsidP="008E1BFF">
      <w:pPr>
        <w:rPr>
          <w:lang w:val="es-ES"/>
        </w:rPr>
      </w:pPr>
      <w:r w:rsidRPr="00904F88">
        <w:rPr>
          <w:noProof/>
          <w:lang w:val="es-ES"/>
        </w:rPr>
        <w:drawing>
          <wp:inline distT="0" distB="0" distL="0" distR="0" wp14:anchorId="09531960" wp14:editId="48531E3C">
            <wp:extent cx="6300470" cy="3561715"/>
            <wp:effectExtent l="0" t="0" r="5080" b="635"/>
            <wp:docPr id="361164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6443" name="Imagen 1" descr="Interfaz de usuario gráfica, Aplicación&#10;&#10;El contenido generado por IA puede ser incorrecto."/>
                    <pic:cNvPicPr/>
                  </pic:nvPicPr>
                  <pic:blipFill>
                    <a:blip r:embed="rId42"/>
                    <a:stretch>
                      <a:fillRect/>
                    </a:stretch>
                  </pic:blipFill>
                  <pic:spPr>
                    <a:xfrm>
                      <a:off x="0" y="0"/>
                      <a:ext cx="6300470" cy="3561715"/>
                    </a:xfrm>
                    <a:prstGeom prst="rect">
                      <a:avLst/>
                    </a:prstGeom>
                  </pic:spPr>
                </pic:pic>
              </a:graphicData>
            </a:graphic>
          </wp:inline>
        </w:drawing>
      </w:r>
    </w:p>
    <w:p w14:paraId="3AF64A67" w14:textId="77777777" w:rsidR="00C14A36" w:rsidRPr="00904F88" w:rsidRDefault="00C14A36" w:rsidP="008E1BFF">
      <w:pPr>
        <w:rPr>
          <w:lang w:val="es-ES"/>
        </w:rPr>
      </w:pPr>
    </w:p>
    <w:p w14:paraId="6F049BFF" w14:textId="77777777" w:rsidR="00C14A36" w:rsidRPr="00904F88" w:rsidRDefault="00C14A36" w:rsidP="008E1BFF">
      <w:pPr>
        <w:rPr>
          <w:lang w:val="es-ES"/>
        </w:rPr>
      </w:pPr>
    </w:p>
    <w:p w14:paraId="49D03DC5" w14:textId="77777777" w:rsidR="00C14A36" w:rsidRPr="00904F88" w:rsidRDefault="00C14A36" w:rsidP="008E1BFF">
      <w:pPr>
        <w:rPr>
          <w:lang w:val="es-ES"/>
        </w:rPr>
      </w:pPr>
    </w:p>
    <w:p w14:paraId="7923A3F1" w14:textId="77777777" w:rsidR="00C14A36" w:rsidRPr="00904F88" w:rsidRDefault="00C14A36" w:rsidP="008E1BFF">
      <w:pPr>
        <w:rPr>
          <w:lang w:val="es-ES"/>
        </w:rPr>
      </w:pPr>
    </w:p>
    <w:p w14:paraId="4C5707D4" w14:textId="77777777" w:rsidR="00C14A36" w:rsidRPr="00904F88" w:rsidRDefault="00C14A36" w:rsidP="008E1BFF">
      <w:pPr>
        <w:rPr>
          <w:lang w:val="es-ES"/>
        </w:rPr>
      </w:pPr>
    </w:p>
    <w:p w14:paraId="0256B3BF" w14:textId="77777777" w:rsidR="00C14A36" w:rsidRPr="00904F88" w:rsidRDefault="00C14A36" w:rsidP="008E1BFF">
      <w:pPr>
        <w:rPr>
          <w:lang w:val="es-ES"/>
        </w:rPr>
      </w:pPr>
    </w:p>
    <w:p w14:paraId="7DFE42D5" w14:textId="77777777" w:rsidR="00C14A36" w:rsidRPr="00904F88" w:rsidRDefault="00C14A36" w:rsidP="008E1BFF">
      <w:pPr>
        <w:rPr>
          <w:lang w:val="es-ES"/>
        </w:rPr>
      </w:pPr>
    </w:p>
    <w:p w14:paraId="0342BE74" w14:textId="77777777" w:rsidR="00C14A36" w:rsidRPr="00904F88" w:rsidRDefault="00C14A36" w:rsidP="008E1BFF">
      <w:pPr>
        <w:rPr>
          <w:lang w:val="es-ES"/>
        </w:rPr>
      </w:pPr>
    </w:p>
    <w:p w14:paraId="0419AB5C" w14:textId="77777777" w:rsidR="00C14A36" w:rsidRPr="00904F88" w:rsidRDefault="00C14A36" w:rsidP="008E1BFF">
      <w:pPr>
        <w:rPr>
          <w:lang w:val="es-ES"/>
        </w:rPr>
      </w:pPr>
    </w:p>
    <w:p w14:paraId="2485423E" w14:textId="77777777" w:rsidR="00C14A36" w:rsidRPr="00904F88" w:rsidRDefault="00C14A36" w:rsidP="008E1BFF">
      <w:pPr>
        <w:rPr>
          <w:lang w:val="es-ES"/>
        </w:rPr>
      </w:pPr>
    </w:p>
    <w:p w14:paraId="06463991" w14:textId="77777777" w:rsidR="00C14A36" w:rsidRPr="00904F88" w:rsidRDefault="00C14A36" w:rsidP="008E1BFF">
      <w:pPr>
        <w:rPr>
          <w:lang w:val="es-ES"/>
        </w:rPr>
      </w:pPr>
    </w:p>
    <w:p w14:paraId="5F489F07" w14:textId="77777777" w:rsidR="00C14A36" w:rsidRPr="00904F88" w:rsidRDefault="00C14A36" w:rsidP="008E1BFF">
      <w:pPr>
        <w:rPr>
          <w:lang w:val="es-ES"/>
        </w:rPr>
      </w:pPr>
    </w:p>
    <w:p w14:paraId="107CC634" w14:textId="77777777" w:rsidR="00C14A36" w:rsidRPr="00904F88" w:rsidRDefault="00C14A36" w:rsidP="008E1BFF">
      <w:pPr>
        <w:rPr>
          <w:lang w:val="es-ES"/>
        </w:rPr>
      </w:pPr>
    </w:p>
    <w:p w14:paraId="4865DA75" w14:textId="77777777" w:rsidR="00C14A36" w:rsidRPr="00904F88" w:rsidRDefault="00C14A36" w:rsidP="008E1BFF">
      <w:pPr>
        <w:rPr>
          <w:lang w:val="es-ES"/>
        </w:rPr>
      </w:pPr>
    </w:p>
    <w:p w14:paraId="25FEB823" w14:textId="77777777" w:rsidR="00C14A36" w:rsidRPr="00904F88" w:rsidRDefault="00C14A36" w:rsidP="008E1BFF">
      <w:pPr>
        <w:rPr>
          <w:lang w:val="es-ES"/>
        </w:rPr>
      </w:pPr>
    </w:p>
    <w:p w14:paraId="475E1453" w14:textId="77777777" w:rsidR="00C14A36" w:rsidRPr="00904F88" w:rsidRDefault="00C14A36" w:rsidP="008E1BFF">
      <w:pPr>
        <w:rPr>
          <w:lang w:val="es-ES"/>
        </w:rPr>
      </w:pPr>
    </w:p>
    <w:p w14:paraId="1C788ADB" w14:textId="23487259" w:rsidR="00C14A36" w:rsidRPr="00904F88" w:rsidRDefault="00C14A36" w:rsidP="008E1BFF">
      <w:pPr>
        <w:rPr>
          <w:lang w:val="es-ES"/>
        </w:rPr>
      </w:pPr>
      <w:r w:rsidRPr="00904F88">
        <w:rPr>
          <w:lang w:val="es-ES"/>
        </w:rPr>
        <w:t>El párrafo primero tiene anchura 50vmin y altura 50vmin lo que quiere decir que ocupa el mínimo de 50% de la pantalla en este caso un cuarto. El segundo párrafo tiene anchura 50vmax y altura 50vmax  es decir el máximo de la mitad de la pantalla la mitad.</w:t>
      </w:r>
    </w:p>
    <w:p w14:paraId="7A4FB603" w14:textId="27C367FD" w:rsidR="00C14A36" w:rsidRPr="00904F88" w:rsidRDefault="00C14A36" w:rsidP="008E1BFF">
      <w:pPr>
        <w:rPr>
          <w:lang w:val="es-ES"/>
        </w:rPr>
      </w:pPr>
      <w:r w:rsidRPr="00904F88">
        <w:rPr>
          <w:noProof/>
          <w:lang w:val="es-ES"/>
        </w:rPr>
        <w:drawing>
          <wp:inline distT="0" distB="0" distL="0" distR="0" wp14:anchorId="0E791F9E" wp14:editId="3704F9CC">
            <wp:extent cx="6300470" cy="4126230"/>
            <wp:effectExtent l="0" t="0" r="5080" b="7620"/>
            <wp:docPr id="119732086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20864" name="Imagen 1" descr="Interfaz de usuario gráfica, Aplicación&#10;&#10;El contenido generado por IA puede ser incorrecto."/>
                    <pic:cNvPicPr/>
                  </pic:nvPicPr>
                  <pic:blipFill>
                    <a:blip r:embed="rId43"/>
                    <a:stretch>
                      <a:fillRect/>
                    </a:stretch>
                  </pic:blipFill>
                  <pic:spPr>
                    <a:xfrm>
                      <a:off x="0" y="0"/>
                      <a:ext cx="6300470" cy="4126230"/>
                    </a:xfrm>
                    <a:prstGeom prst="rect">
                      <a:avLst/>
                    </a:prstGeom>
                  </pic:spPr>
                </pic:pic>
              </a:graphicData>
            </a:graphic>
          </wp:inline>
        </w:drawing>
      </w:r>
    </w:p>
    <w:p w14:paraId="4E9EC9DC" w14:textId="77777777" w:rsidR="00C14A36" w:rsidRPr="00904F88" w:rsidRDefault="00C14A36" w:rsidP="008E1BFF">
      <w:pPr>
        <w:rPr>
          <w:lang w:val="es-ES"/>
        </w:rPr>
      </w:pPr>
    </w:p>
    <w:p w14:paraId="62CB9ECB" w14:textId="77777777" w:rsidR="00C14A36" w:rsidRPr="00904F88" w:rsidRDefault="00C14A36" w:rsidP="00C14A36">
      <w:pPr>
        <w:pStyle w:val="Ttulo2"/>
        <w:rPr>
          <w:lang w:val="es-ES"/>
        </w:rPr>
      </w:pPr>
      <w:bookmarkStart w:id="30" w:name="_Toc210640506"/>
      <w:r w:rsidRPr="00904F88">
        <w:rPr>
          <w:lang w:val="es-ES"/>
        </w:rPr>
        <w:t>Unidades absolutas</w:t>
      </w:r>
      <w:bookmarkEnd w:id="30"/>
    </w:p>
    <w:p w14:paraId="2E61E25F" w14:textId="77777777" w:rsidR="00C14A36" w:rsidRPr="00904F88" w:rsidRDefault="00C14A36" w:rsidP="00C14A36">
      <w:pPr>
        <w:rPr>
          <w:lang w:val="es-ES"/>
        </w:rPr>
      </w:pPr>
      <w:r w:rsidRPr="00904F88">
        <w:rPr>
          <w:lang w:val="es-ES"/>
        </w:rPr>
        <w:t>Todas las unidades absolutas están relacionadas, puesto que se trata de unidades de distancia:</w:t>
      </w:r>
    </w:p>
    <w:p w14:paraId="7C362436" w14:textId="77777777" w:rsidR="00C14A36" w:rsidRPr="00904F88" w:rsidRDefault="00C14A36" w:rsidP="00A97AF2">
      <w:pPr>
        <w:numPr>
          <w:ilvl w:val="0"/>
          <w:numId w:val="15"/>
        </w:numPr>
        <w:rPr>
          <w:lang w:val="es-ES"/>
        </w:rPr>
      </w:pPr>
      <w:r w:rsidRPr="00904F88">
        <w:rPr>
          <w:lang w:val="es-ES"/>
        </w:rPr>
        <w:t>px: píxeles, la 96ava parte de una pulgada (96 px = 1in = 2.54cm)</w:t>
      </w:r>
    </w:p>
    <w:p w14:paraId="44181351" w14:textId="77777777" w:rsidR="00C14A36" w:rsidRPr="00904F88" w:rsidRDefault="00C14A36" w:rsidP="00A97AF2">
      <w:pPr>
        <w:numPr>
          <w:ilvl w:val="0"/>
          <w:numId w:val="15"/>
        </w:numPr>
        <w:rPr>
          <w:lang w:val="es-ES"/>
        </w:rPr>
      </w:pPr>
      <w:r w:rsidRPr="00904F88">
        <w:rPr>
          <w:lang w:val="es-ES"/>
        </w:rPr>
        <w:t>cm: centímetros</w:t>
      </w:r>
    </w:p>
    <w:p w14:paraId="6AA9F340" w14:textId="77777777" w:rsidR="00C14A36" w:rsidRPr="00904F88" w:rsidRDefault="00C14A36" w:rsidP="00A97AF2">
      <w:pPr>
        <w:numPr>
          <w:ilvl w:val="0"/>
          <w:numId w:val="15"/>
        </w:numPr>
        <w:rPr>
          <w:lang w:val="es-ES"/>
        </w:rPr>
      </w:pPr>
      <w:r w:rsidRPr="00904F88">
        <w:rPr>
          <w:lang w:val="es-ES"/>
        </w:rPr>
        <w:t>mm: milímetros (10mm = 1cm)</w:t>
      </w:r>
    </w:p>
    <w:p w14:paraId="14E5BC83" w14:textId="77777777" w:rsidR="00C14A36" w:rsidRPr="00904F88" w:rsidRDefault="00C14A36" w:rsidP="00A97AF2">
      <w:pPr>
        <w:numPr>
          <w:ilvl w:val="0"/>
          <w:numId w:val="15"/>
        </w:numPr>
        <w:rPr>
          <w:lang w:val="es-ES"/>
        </w:rPr>
      </w:pPr>
      <w:r w:rsidRPr="00904F88">
        <w:rPr>
          <w:lang w:val="es-ES"/>
        </w:rPr>
        <w:t>Q: cuartos de milímetros (4Q = 1mm)</w:t>
      </w:r>
    </w:p>
    <w:p w14:paraId="4C7DB466" w14:textId="77777777" w:rsidR="00C14A36" w:rsidRPr="00015106" w:rsidRDefault="00C14A36" w:rsidP="00A97AF2">
      <w:pPr>
        <w:numPr>
          <w:ilvl w:val="0"/>
          <w:numId w:val="15"/>
        </w:numPr>
      </w:pPr>
      <w:r w:rsidRPr="00015106">
        <w:t>in: pulgadas (1in = 2.54cm = 25.4mm)</w:t>
      </w:r>
    </w:p>
    <w:p w14:paraId="0D7E797C" w14:textId="77777777" w:rsidR="00C14A36" w:rsidRPr="00904F88" w:rsidRDefault="00C14A36" w:rsidP="00A97AF2">
      <w:pPr>
        <w:numPr>
          <w:ilvl w:val="0"/>
          <w:numId w:val="15"/>
        </w:numPr>
        <w:rPr>
          <w:lang w:val="es-ES"/>
        </w:rPr>
      </w:pPr>
      <w:r w:rsidRPr="00904F88">
        <w:rPr>
          <w:lang w:val="es-ES"/>
        </w:rPr>
        <w:t>pc: picas, la sexta parte de una pulgada (6pc = 1in)</w:t>
      </w:r>
    </w:p>
    <w:p w14:paraId="48074803" w14:textId="77777777" w:rsidR="00C14A36" w:rsidRPr="00904F88" w:rsidRDefault="00C14A36" w:rsidP="00A97AF2">
      <w:pPr>
        <w:numPr>
          <w:ilvl w:val="0"/>
          <w:numId w:val="15"/>
        </w:numPr>
        <w:rPr>
          <w:lang w:val="es-ES"/>
        </w:rPr>
      </w:pPr>
      <w:r w:rsidRPr="00904F88">
        <w:rPr>
          <w:lang w:val="es-ES"/>
        </w:rPr>
        <w:t>pt: puntos, la doceava parte de una pica, es decir, la 72ava parte de una pulgada (72pt = 6pc = 1in)</w:t>
      </w:r>
    </w:p>
    <w:p w14:paraId="5A627D3F" w14:textId="77777777" w:rsidR="00C14A36" w:rsidRPr="00904F88" w:rsidRDefault="00C14A36" w:rsidP="00C14A36">
      <w:pPr>
        <w:rPr>
          <w:lang w:val="es-ES"/>
        </w:rPr>
      </w:pPr>
      <w:r w:rsidRPr="00904F88">
        <w:rPr>
          <w:lang w:val="es-ES"/>
        </w:rPr>
        <w:t>La imagen siguiente muestra estas distancias a tamaño real y aumentado:</w:t>
      </w:r>
    </w:p>
    <w:p w14:paraId="5B232859" w14:textId="77777777" w:rsidR="00C14A36" w:rsidRPr="00904F88" w:rsidRDefault="00C14A36" w:rsidP="00C14A36">
      <w:pPr>
        <w:rPr>
          <w:lang w:val="es-ES"/>
        </w:rPr>
      </w:pPr>
    </w:p>
    <w:p w14:paraId="33A52CF7" w14:textId="754E47CF" w:rsidR="00C14A36" w:rsidRPr="00904F88" w:rsidRDefault="00C14A36" w:rsidP="00C14A36">
      <w:pPr>
        <w:rPr>
          <w:lang w:val="es-ES"/>
        </w:rPr>
      </w:pPr>
      <w:r w:rsidRPr="00904F88">
        <w:rPr>
          <w:noProof/>
          <w:lang w:val="es-ES"/>
        </w:rPr>
        <w:lastRenderedPageBreak/>
        <w:drawing>
          <wp:inline distT="0" distB="0" distL="0" distR="0" wp14:anchorId="5725D964" wp14:editId="3B7B67BF">
            <wp:extent cx="6300470" cy="1555115"/>
            <wp:effectExtent l="0" t="0" r="5080" b="6985"/>
            <wp:docPr id="696409864"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09864" name="Imagen 1" descr="Imagen que contiene Diagrama&#10;&#10;El contenido generado por IA puede ser incorrecto."/>
                    <pic:cNvPicPr/>
                  </pic:nvPicPr>
                  <pic:blipFill>
                    <a:blip r:embed="rId44"/>
                    <a:stretch>
                      <a:fillRect/>
                    </a:stretch>
                  </pic:blipFill>
                  <pic:spPr>
                    <a:xfrm>
                      <a:off x="0" y="0"/>
                      <a:ext cx="6300470" cy="1555115"/>
                    </a:xfrm>
                    <a:prstGeom prst="rect">
                      <a:avLst/>
                    </a:prstGeom>
                  </pic:spPr>
                </pic:pic>
              </a:graphicData>
            </a:graphic>
          </wp:inline>
        </w:drawing>
      </w:r>
    </w:p>
    <w:p w14:paraId="3777DF63" w14:textId="77777777" w:rsidR="00C14A36" w:rsidRPr="00904F88" w:rsidRDefault="00C14A36" w:rsidP="008E1BFF">
      <w:pPr>
        <w:rPr>
          <w:lang w:val="es-ES"/>
        </w:rPr>
      </w:pPr>
    </w:p>
    <w:p w14:paraId="42644333" w14:textId="77777777" w:rsidR="00C14A36" w:rsidRPr="00904F88" w:rsidRDefault="00C14A36" w:rsidP="00C14A36">
      <w:pPr>
        <w:pStyle w:val="Ttulo2"/>
        <w:rPr>
          <w:lang w:val="es-ES"/>
        </w:rPr>
      </w:pPr>
      <w:bookmarkStart w:id="31" w:name="_Toc210640507"/>
      <w:r w:rsidRPr="00904F88">
        <w:rPr>
          <w:lang w:val="es-ES"/>
        </w:rPr>
        <w:t>Redefinición de la unidad px en CSS 3</w:t>
      </w:r>
      <w:bookmarkEnd w:id="31"/>
    </w:p>
    <w:p w14:paraId="4AE02532" w14:textId="77777777" w:rsidR="00C14A36" w:rsidRPr="00904F88" w:rsidRDefault="00C14A36" w:rsidP="00C14A36">
      <w:pPr>
        <w:rPr>
          <w:lang w:val="es-ES"/>
        </w:rPr>
      </w:pPr>
    </w:p>
    <w:p w14:paraId="1B72C556" w14:textId="22EBCB3A" w:rsidR="00C14A36" w:rsidRPr="00904F88" w:rsidRDefault="00C14A36" w:rsidP="00C14A36">
      <w:pPr>
        <w:rPr>
          <w:lang w:val="es-ES"/>
        </w:rPr>
      </w:pPr>
      <w:r w:rsidRPr="00904F88">
        <w:rPr>
          <w:lang w:val="es-ES"/>
        </w:rPr>
        <w:t>En CSS 2 el píxel (px) era una unidad relativa, ya que se refería al tamaño de un píxel físico de una pantalla. Cuando se redactó CSS 2, en los años 90, los píxeles de las pantallas tenían más o menos el mismo tamaño en todas las pantallas, por lo que al definir elementos en px, el resultado era más o menos el mismo en todas las pantallas.</w:t>
      </w:r>
    </w:p>
    <w:p w14:paraId="1D092480" w14:textId="77777777" w:rsidR="00C14A36" w:rsidRPr="00904F88" w:rsidRDefault="00C14A36" w:rsidP="00C14A36">
      <w:pPr>
        <w:rPr>
          <w:lang w:val="es-ES"/>
        </w:rPr>
      </w:pPr>
      <w:r w:rsidRPr="00904F88">
        <w:rPr>
          <w:lang w:val="es-ES"/>
        </w:rPr>
        <w:t>El problema es que desde hace unos años existen pantallas de alta densidad (sobre todo en los móviles) en los que los píxeles físicos son mucho más pequeños que en las pantallas de loas años 90. En estas pantallas, los elementos definidos en px se ven mucho más pequeños, lo que convierte en ilegibles las páginas.</w:t>
      </w:r>
    </w:p>
    <w:p w14:paraId="02C9F515" w14:textId="77777777" w:rsidR="00C14A36" w:rsidRPr="00904F88" w:rsidRDefault="00C14A36" w:rsidP="00C14A36">
      <w:pPr>
        <w:rPr>
          <w:lang w:val="es-ES"/>
        </w:rPr>
      </w:pPr>
      <w:r w:rsidRPr="00904F88">
        <w:rPr>
          <w:lang w:val="es-ES"/>
        </w:rPr>
        <w:t>Este problema se ha resuelto en CSS 3 redefiniendo la unidad px, convirtiéndola en una distancia absoluta, independiente del tamaño del píxel de la pantalla. Para mantener cierta compatibilidad con la definición antigua, se ha tenido en cuenta que las pantallas de los años 90 tenían una densidad de píxeles de 96dpi (96dpi = 96 dots per inch = 96 puntos por pulgada), definiendo el nuevo px de manera que 96 píxeles miden 1 pulgada (96px = 1in).</w:t>
      </w:r>
    </w:p>
    <w:p w14:paraId="4E50F800" w14:textId="77777777" w:rsidR="00C14A36" w:rsidRPr="00904F88" w:rsidRDefault="00C14A36" w:rsidP="00C14A36">
      <w:pPr>
        <w:rPr>
          <w:lang w:val="es-ES"/>
        </w:rPr>
      </w:pPr>
    </w:p>
    <w:p w14:paraId="558FEB64" w14:textId="547AD15A" w:rsidR="00C14A36" w:rsidRPr="00904F88" w:rsidRDefault="00C14A36" w:rsidP="009161D8">
      <w:pPr>
        <w:pStyle w:val="Ttulo2"/>
        <w:rPr>
          <w:lang w:val="es-ES"/>
        </w:rPr>
      </w:pPr>
      <w:bookmarkStart w:id="32" w:name="_Toc210640508"/>
      <w:r w:rsidRPr="00904F88">
        <w:rPr>
          <w:lang w:val="es-ES"/>
        </w:rPr>
        <w:t>Unidades recomendadas en estos apuntes</w:t>
      </w:r>
      <w:bookmarkEnd w:id="32"/>
    </w:p>
    <w:p w14:paraId="5D39497A" w14:textId="13FFC0B0" w:rsidR="00C14A36" w:rsidRPr="00904F88" w:rsidRDefault="00C14A36" w:rsidP="00C14A36">
      <w:pPr>
        <w:rPr>
          <w:lang w:val="es-ES"/>
        </w:rPr>
      </w:pPr>
      <w:r w:rsidRPr="00904F88">
        <w:rPr>
          <w:lang w:val="es-ES"/>
        </w:rPr>
        <w:t>La elección de unidades es algo muy personal, pero en estos apuntes se intentará utilizar siempre las siguientes unidades:</w:t>
      </w:r>
    </w:p>
    <w:p w14:paraId="79C4AE0D" w14:textId="77777777" w:rsidR="00C14A36" w:rsidRPr="00904F88" w:rsidRDefault="00C14A36" w:rsidP="00A97AF2">
      <w:pPr>
        <w:numPr>
          <w:ilvl w:val="0"/>
          <w:numId w:val="16"/>
        </w:numPr>
        <w:rPr>
          <w:lang w:val="es-ES"/>
        </w:rPr>
      </w:pPr>
      <w:r w:rsidRPr="00904F88">
        <w:rPr>
          <w:lang w:val="es-ES"/>
        </w:rPr>
        <w:t>px para distancias pequeñas (anchos de bordes, márgenes, etc.).</w:t>
      </w:r>
    </w:p>
    <w:p w14:paraId="095615AC" w14:textId="77777777" w:rsidR="00C14A36" w:rsidRPr="00904F88" w:rsidRDefault="00C14A36" w:rsidP="00A97AF2">
      <w:pPr>
        <w:numPr>
          <w:ilvl w:val="0"/>
          <w:numId w:val="16"/>
        </w:numPr>
        <w:rPr>
          <w:lang w:val="es-ES"/>
        </w:rPr>
      </w:pPr>
      <w:r w:rsidRPr="00904F88">
        <w:rPr>
          <w:lang w:val="es-ES"/>
        </w:rPr>
        <w:t>rem para tamaños de fuente, salvo que se quiera aprovechar en el diseño la composición de tamaños, en cuyo caso se usarán porcentajes %.</w:t>
      </w:r>
    </w:p>
    <w:p w14:paraId="468A1F28" w14:textId="77777777" w:rsidR="00C14A36" w:rsidRPr="00904F88" w:rsidRDefault="00C14A36" w:rsidP="00A97AF2">
      <w:pPr>
        <w:numPr>
          <w:ilvl w:val="0"/>
          <w:numId w:val="16"/>
        </w:numPr>
        <w:rPr>
          <w:lang w:val="es-ES"/>
        </w:rPr>
      </w:pPr>
      <w:r w:rsidRPr="00904F88">
        <w:rPr>
          <w:lang w:val="es-ES"/>
        </w:rPr>
        <w:t>vw, vh y porcentajes % para tamaños de elementos grandes y distribución de elementos por la pantalla.</w:t>
      </w:r>
    </w:p>
    <w:p w14:paraId="481421DD" w14:textId="77777777" w:rsidR="00C14A36" w:rsidRPr="00904F88" w:rsidRDefault="00C14A36" w:rsidP="008E1BFF">
      <w:pPr>
        <w:rPr>
          <w:lang w:val="es-ES"/>
        </w:rPr>
      </w:pPr>
    </w:p>
    <w:p w14:paraId="426DCB01" w14:textId="77777777" w:rsidR="00A05BDC" w:rsidRPr="00904F88" w:rsidRDefault="00A05BDC" w:rsidP="008E1BFF">
      <w:pPr>
        <w:rPr>
          <w:lang w:val="es-ES"/>
        </w:rPr>
      </w:pPr>
    </w:p>
    <w:p w14:paraId="0634DE59" w14:textId="77777777" w:rsidR="00A05BDC" w:rsidRPr="00904F88" w:rsidRDefault="00A05BDC" w:rsidP="008E1BFF">
      <w:pPr>
        <w:rPr>
          <w:lang w:val="es-ES"/>
        </w:rPr>
      </w:pPr>
    </w:p>
    <w:p w14:paraId="57D0075B" w14:textId="77777777" w:rsidR="00A05BDC" w:rsidRPr="00904F88" w:rsidRDefault="00A05BDC" w:rsidP="008E1BFF">
      <w:pPr>
        <w:rPr>
          <w:lang w:val="es-ES"/>
        </w:rPr>
      </w:pPr>
    </w:p>
    <w:p w14:paraId="7BF0246E" w14:textId="77777777" w:rsidR="000775AB" w:rsidRPr="00904F88" w:rsidRDefault="000775AB" w:rsidP="008E1BFF">
      <w:pPr>
        <w:rPr>
          <w:lang w:val="es-ES"/>
        </w:rPr>
      </w:pPr>
    </w:p>
    <w:p w14:paraId="49D5FE13" w14:textId="77777777" w:rsidR="000775AB" w:rsidRPr="00904F88" w:rsidRDefault="000775AB" w:rsidP="008E1BFF">
      <w:pPr>
        <w:rPr>
          <w:lang w:val="es-ES"/>
        </w:rPr>
      </w:pPr>
    </w:p>
    <w:p w14:paraId="3DD5EB8C" w14:textId="77777777" w:rsidR="000775AB" w:rsidRPr="00904F88" w:rsidRDefault="000775AB" w:rsidP="008E1BFF">
      <w:pPr>
        <w:rPr>
          <w:lang w:val="es-ES"/>
        </w:rPr>
      </w:pPr>
    </w:p>
    <w:p w14:paraId="4AFC9B9B" w14:textId="1594ADBC" w:rsidR="000775AB" w:rsidRPr="00904F88" w:rsidRDefault="000775AB" w:rsidP="000775AB">
      <w:pPr>
        <w:pStyle w:val="Ttulo2"/>
        <w:rPr>
          <w:lang w:val="es-ES"/>
        </w:rPr>
      </w:pPr>
      <w:bookmarkStart w:id="33" w:name="_Toc210640509"/>
      <w:r w:rsidRPr="00904F88">
        <w:rPr>
          <w:lang w:val="es-ES"/>
        </w:rPr>
        <w:t>La función de CSS calc()</w:t>
      </w:r>
      <w:bookmarkEnd w:id="33"/>
    </w:p>
    <w:p w14:paraId="2579F46A" w14:textId="77777777" w:rsidR="00A05BDC" w:rsidRPr="00904F88" w:rsidRDefault="00A05BDC" w:rsidP="008E1BFF">
      <w:pPr>
        <w:rPr>
          <w:lang w:val="es-ES"/>
        </w:rPr>
      </w:pPr>
    </w:p>
    <w:p w14:paraId="0B06370B" w14:textId="35BB7685" w:rsidR="000775AB" w:rsidRPr="00904F88" w:rsidRDefault="008B0638" w:rsidP="008E1BFF">
      <w:pPr>
        <w:rPr>
          <w:lang w:val="es-ES"/>
        </w:rPr>
      </w:pPr>
      <w:r w:rsidRPr="00904F88">
        <w:rPr>
          <w:lang w:val="es-ES"/>
        </w:rPr>
        <w:t>Las medidas relativas en </w:t>
      </w:r>
      <w:r w:rsidRPr="00904F88">
        <w:rPr>
          <w:b/>
          <w:bCs/>
          <w:lang w:val="es-ES"/>
        </w:rPr>
        <w:t>CSS</w:t>
      </w:r>
      <w:r w:rsidRPr="00904F88">
        <w:rPr>
          <w:lang w:val="es-ES"/>
        </w:rPr>
        <w:t> pueden darnos más de un dolor de cabeza, por ejemplo usar porcentajes y márgenes puede llevar a que no se visualice bien ciertos elementos, por ese motivo existe </w:t>
      </w:r>
      <w:r w:rsidRPr="00904F88">
        <w:rPr>
          <w:b/>
          <w:bCs/>
          <w:lang w:val="es-ES"/>
        </w:rPr>
        <w:t>calc()</w:t>
      </w:r>
      <w:r w:rsidRPr="00904F88">
        <w:rPr>
          <w:lang w:val="es-ES"/>
        </w:rPr>
        <w:t>, una función de </w:t>
      </w:r>
      <w:r w:rsidRPr="00904F88">
        <w:rPr>
          <w:b/>
          <w:bCs/>
          <w:lang w:val="es-ES"/>
        </w:rPr>
        <w:t>CSS3</w:t>
      </w:r>
      <w:r w:rsidRPr="00904F88">
        <w:rPr>
          <w:lang w:val="es-ES"/>
        </w:rPr>
        <w:t> con la que podemos realizar cálculos con medidas, es decir: </w:t>
      </w:r>
      <w:r w:rsidRPr="00904F88">
        <w:rPr>
          <w:b/>
          <w:bCs/>
          <w:lang w:val="es-ES"/>
        </w:rPr>
        <w:t>sumas</w:t>
      </w:r>
      <w:r w:rsidRPr="00904F88">
        <w:rPr>
          <w:lang w:val="es-ES"/>
        </w:rPr>
        <w:t>, </w:t>
      </w:r>
      <w:r w:rsidRPr="00904F88">
        <w:rPr>
          <w:b/>
          <w:bCs/>
          <w:lang w:val="es-ES"/>
        </w:rPr>
        <w:t>restas</w:t>
      </w:r>
      <w:r w:rsidRPr="00904F88">
        <w:rPr>
          <w:lang w:val="es-ES"/>
        </w:rPr>
        <w:t>, </w:t>
      </w:r>
      <w:r w:rsidRPr="00904F88">
        <w:rPr>
          <w:b/>
          <w:bCs/>
          <w:lang w:val="es-ES"/>
        </w:rPr>
        <w:t>multiplicaciones</w:t>
      </w:r>
      <w:r w:rsidRPr="00904F88">
        <w:rPr>
          <w:lang w:val="es-ES"/>
        </w:rPr>
        <w:t> y </w:t>
      </w:r>
      <w:r w:rsidRPr="00904F88">
        <w:rPr>
          <w:b/>
          <w:bCs/>
          <w:lang w:val="es-ES"/>
        </w:rPr>
        <w:t>divisiones</w:t>
      </w:r>
      <w:r w:rsidRPr="00904F88">
        <w:rPr>
          <w:lang w:val="es-ES"/>
        </w:rPr>
        <w:t> mezclando porcentajes, píxeles o cualquier unidad.</w:t>
      </w:r>
    </w:p>
    <w:p w14:paraId="694B2A4E" w14:textId="537BE741" w:rsidR="006F01C0" w:rsidRPr="00904F88" w:rsidRDefault="003B16D9" w:rsidP="008E1BFF">
      <w:pPr>
        <w:rPr>
          <w:lang w:val="es-ES"/>
        </w:rPr>
      </w:pPr>
      <w:r w:rsidRPr="00904F88">
        <w:rPr>
          <w:lang w:val="es-ES"/>
        </w:rPr>
        <w:t xml:space="preserve">En el ejemplo el div con fondo amarillo </w:t>
      </w:r>
      <w:r w:rsidR="001602EC" w:rsidRPr="00904F88">
        <w:rPr>
          <w:lang w:val="es-ES"/>
        </w:rPr>
        <w:t>aparece centrado con un tamaño de 100% menos 100px usando la función calc</w:t>
      </w:r>
      <w:r w:rsidR="00B25337" w:rsidRPr="00904F88">
        <w:rPr>
          <w:lang w:val="es-ES"/>
        </w:rPr>
        <w:t xml:space="preserve"> y dejando 50px de espacio a cada lado</w:t>
      </w:r>
    </w:p>
    <w:p w14:paraId="1CDACE55" w14:textId="77777777" w:rsidR="006F01C0" w:rsidRPr="00904F88" w:rsidRDefault="006F01C0" w:rsidP="008E1BFF">
      <w:pPr>
        <w:rPr>
          <w:lang w:val="es-ES"/>
        </w:rPr>
      </w:pPr>
    </w:p>
    <w:p w14:paraId="2226D133" w14:textId="77777777" w:rsidR="006F01C0" w:rsidRPr="00904F88" w:rsidRDefault="006F01C0" w:rsidP="008E1BFF">
      <w:pPr>
        <w:rPr>
          <w:lang w:val="es-ES"/>
        </w:rPr>
      </w:pPr>
    </w:p>
    <w:p w14:paraId="6133CB1C" w14:textId="77777777" w:rsidR="006F01C0" w:rsidRPr="00015106"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1B03DF78" w14:textId="77777777" w:rsidR="006F01C0" w:rsidRPr="00015106"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808080"/>
          <w:sz w:val="21"/>
          <w:szCs w:val="21"/>
        </w:rPr>
        <w:t>&gt;</w:t>
      </w:r>
    </w:p>
    <w:p w14:paraId="7EA0C074" w14:textId="77777777" w:rsidR="006F01C0" w:rsidRPr="00015106"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78041561" w14:textId="77777777" w:rsidR="006F01C0" w:rsidRPr="00015106"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4FB5122A" w14:textId="77777777" w:rsidR="006F01C0" w:rsidRPr="00015106"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7BA7D"/>
          <w:sz w:val="21"/>
          <w:szCs w:val="21"/>
        </w:rPr>
        <w:t>#div1</w:t>
      </w:r>
      <w:r w:rsidRPr="00015106">
        <w:rPr>
          <w:rFonts w:ascii="Consolas" w:hAnsi="Consolas"/>
          <w:color w:val="D4D4D4"/>
          <w:sz w:val="21"/>
          <w:szCs w:val="21"/>
        </w:rPr>
        <w:t xml:space="preserve"> {</w:t>
      </w:r>
    </w:p>
    <w:p w14:paraId="7086ACB2" w14:textId="77777777" w:rsidR="006F01C0" w:rsidRPr="00015106"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absolute</w:t>
      </w:r>
      <w:r w:rsidRPr="00015106">
        <w:rPr>
          <w:rFonts w:ascii="Consolas" w:hAnsi="Consolas"/>
          <w:color w:val="D4D4D4"/>
          <w:sz w:val="21"/>
          <w:szCs w:val="21"/>
        </w:rPr>
        <w:t>;</w:t>
      </w:r>
    </w:p>
    <w:p w14:paraId="799C27E4" w14:textId="77777777" w:rsidR="006F01C0" w:rsidRPr="00015106"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left</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w:t>
      </w:r>
    </w:p>
    <w:p w14:paraId="76B34026" w14:textId="77777777" w:rsidR="006F01C0" w:rsidRPr="00015106"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DCDCAA"/>
          <w:sz w:val="21"/>
          <w:szCs w:val="21"/>
        </w:rPr>
        <w:t>calc</w:t>
      </w:r>
      <w:r w:rsidRPr="00015106">
        <w:rPr>
          <w:rFonts w:ascii="Consolas" w:hAnsi="Consolas"/>
          <w:color w:val="D4D4D4"/>
          <w:sz w:val="21"/>
          <w:szCs w:val="21"/>
        </w:rPr>
        <w:t>(</w:t>
      </w:r>
      <w:r w:rsidRPr="00015106">
        <w:rPr>
          <w:rFonts w:ascii="Consolas" w:hAnsi="Consolas"/>
          <w:color w:val="B5CEA8"/>
          <w:sz w:val="21"/>
          <w:szCs w:val="21"/>
        </w:rPr>
        <w:t>100%</w:t>
      </w:r>
      <w:r w:rsidRPr="00015106">
        <w:rPr>
          <w:rFonts w:ascii="Consolas" w:hAnsi="Consolas"/>
          <w:color w:val="D4D4D4"/>
          <w:sz w:val="21"/>
          <w:szCs w:val="21"/>
        </w:rPr>
        <w:t xml:space="preserve"> - </w:t>
      </w:r>
      <w:r w:rsidRPr="00015106">
        <w:rPr>
          <w:rFonts w:ascii="Consolas" w:hAnsi="Consolas"/>
          <w:color w:val="B5CEA8"/>
          <w:sz w:val="21"/>
          <w:szCs w:val="21"/>
        </w:rPr>
        <w:t>100px</w:t>
      </w:r>
      <w:r w:rsidRPr="00015106">
        <w:rPr>
          <w:rFonts w:ascii="Consolas" w:hAnsi="Consolas"/>
          <w:color w:val="D4D4D4"/>
          <w:sz w:val="21"/>
          <w:szCs w:val="21"/>
        </w:rPr>
        <w:t>);</w:t>
      </w:r>
    </w:p>
    <w:p w14:paraId="55B0E86A" w14:textId="77777777" w:rsidR="006F01C0" w:rsidRPr="00015106"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1px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7ED11906" w14:textId="77777777" w:rsidR="006F01C0" w:rsidRPr="00015106"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yellow</w:t>
      </w:r>
      <w:r w:rsidRPr="00015106">
        <w:rPr>
          <w:rFonts w:ascii="Consolas" w:hAnsi="Consolas"/>
          <w:color w:val="D4D4D4"/>
          <w:sz w:val="21"/>
          <w:szCs w:val="21"/>
        </w:rPr>
        <w:t>;</w:t>
      </w:r>
    </w:p>
    <w:p w14:paraId="36B9F850" w14:textId="77777777" w:rsidR="006F01C0" w:rsidRPr="00015106"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w:t>
      </w:r>
    </w:p>
    <w:p w14:paraId="1777D5BA" w14:textId="77777777" w:rsidR="006F01C0" w:rsidRPr="00015106"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6B4F110A" w14:textId="77777777" w:rsidR="006F01C0" w:rsidRPr="00015106"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w:t>
      </w:r>
    </w:p>
    <w:p w14:paraId="534DAFFB" w14:textId="77777777" w:rsidR="006F01C0" w:rsidRPr="00015106"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66651A0E" w14:textId="77777777" w:rsidR="006F01C0" w:rsidRPr="00015106"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4FA57E2D"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AE65E30"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2B8291D"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La función calc()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3E0DF090"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7D2928A"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crea un div que se extiende en toda la longitud con una separación de 50px a ambos lados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44C83E3"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66C6772"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"div1"</w:t>
      </w:r>
      <w:r w:rsidRPr="00904F88">
        <w:rPr>
          <w:rFonts w:ascii="Consolas" w:hAnsi="Consolas"/>
          <w:color w:val="808080"/>
          <w:sz w:val="21"/>
          <w:szCs w:val="21"/>
          <w:lang w:val="es-ES"/>
        </w:rPr>
        <w:t>&gt;</w:t>
      </w:r>
      <w:r w:rsidRPr="00904F88">
        <w:rPr>
          <w:rFonts w:ascii="Consolas" w:hAnsi="Consolas"/>
          <w:color w:val="CCCCCC"/>
          <w:sz w:val="21"/>
          <w:szCs w:val="21"/>
          <w:lang w:val="es-ES"/>
        </w:rPr>
        <w:t>Texto para el div...</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27C93AEF"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DE6B757"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714809D"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6324B109" w14:textId="77777777" w:rsidR="006F01C0" w:rsidRPr="00904F88" w:rsidRDefault="006F01C0" w:rsidP="008E1BFF">
      <w:pPr>
        <w:rPr>
          <w:lang w:val="es-ES"/>
        </w:rPr>
      </w:pPr>
    </w:p>
    <w:p w14:paraId="0F12EE5F" w14:textId="7481D09F" w:rsidR="006F01C0" w:rsidRPr="00904F88" w:rsidRDefault="006F01C0" w:rsidP="008E1BFF">
      <w:pPr>
        <w:rPr>
          <w:lang w:val="es-ES"/>
        </w:rPr>
      </w:pPr>
      <w:r w:rsidRPr="00904F88">
        <w:rPr>
          <w:lang w:val="es-ES"/>
        </w:rPr>
        <w:t>El div con la función calc() se muestra como sigue en el navegador:</w:t>
      </w:r>
    </w:p>
    <w:p w14:paraId="6DCE5E95" w14:textId="77777777" w:rsidR="006F01C0" w:rsidRPr="00904F88" w:rsidRDefault="006F01C0" w:rsidP="008E1BFF">
      <w:pPr>
        <w:rPr>
          <w:lang w:val="es-ES"/>
        </w:rPr>
      </w:pPr>
    </w:p>
    <w:p w14:paraId="6548B513" w14:textId="35EA62EF" w:rsidR="006F01C0" w:rsidRPr="00904F88" w:rsidRDefault="003B16D9" w:rsidP="008E1BFF">
      <w:pPr>
        <w:rPr>
          <w:lang w:val="es-ES"/>
        </w:rPr>
      </w:pPr>
      <w:r w:rsidRPr="00904F88">
        <w:rPr>
          <w:noProof/>
          <w:lang w:val="es-ES"/>
        </w:rPr>
        <w:lastRenderedPageBreak/>
        <w:drawing>
          <wp:inline distT="0" distB="0" distL="0" distR="0" wp14:anchorId="7BE23F6A" wp14:editId="195B520A">
            <wp:extent cx="6300470" cy="1993900"/>
            <wp:effectExtent l="0" t="0" r="5080" b="6350"/>
            <wp:docPr id="81817475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74750" name="Imagen 1" descr="Interfaz de usuario gráfica, Texto, Aplicación&#10;&#10;El contenido generado por IA puede ser incorrecto."/>
                    <pic:cNvPicPr/>
                  </pic:nvPicPr>
                  <pic:blipFill>
                    <a:blip r:embed="rId45"/>
                    <a:stretch>
                      <a:fillRect/>
                    </a:stretch>
                  </pic:blipFill>
                  <pic:spPr>
                    <a:xfrm>
                      <a:off x="0" y="0"/>
                      <a:ext cx="6300470" cy="1993900"/>
                    </a:xfrm>
                    <a:prstGeom prst="rect">
                      <a:avLst/>
                    </a:prstGeom>
                  </pic:spPr>
                </pic:pic>
              </a:graphicData>
            </a:graphic>
          </wp:inline>
        </w:drawing>
      </w:r>
    </w:p>
    <w:p w14:paraId="37D324F9" w14:textId="77777777" w:rsidR="00A05BDC" w:rsidRPr="00904F88" w:rsidRDefault="00A05BDC" w:rsidP="008E1BFF">
      <w:pPr>
        <w:rPr>
          <w:lang w:val="es-ES"/>
        </w:rPr>
      </w:pPr>
    </w:p>
    <w:p w14:paraId="013377EC" w14:textId="36B3CDD2" w:rsidR="00A05BDC" w:rsidRPr="00904F88" w:rsidRDefault="00A05BDC" w:rsidP="00A05BDC">
      <w:pPr>
        <w:pStyle w:val="Ttulo1"/>
        <w:rPr>
          <w:lang w:val="es-ES"/>
        </w:rPr>
      </w:pPr>
      <w:bookmarkStart w:id="34" w:name="_Toc210640510"/>
      <w:r w:rsidRPr="00904F88">
        <w:rPr>
          <w:lang w:val="es-ES"/>
        </w:rPr>
        <w:t>CSS: Colores</w:t>
      </w:r>
      <w:bookmarkEnd w:id="34"/>
    </w:p>
    <w:p w14:paraId="2B8257E9" w14:textId="77777777" w:rsidR="00D41DD5" w:rsidRPr="00904F88" w:rsidRDefault="00D41DD5" w:rsidP="00D41DD5">
      <w:pPr>
        <w:rPr>
          <w:lang w:val="es-ES"/>
        </w:rPr>
      </w:pPr>
    </w:p>
    <w:p w14:paraId="335FB009" w14:textId="13186FB6" w:rsidR="00A05BDC" w:rsidRPr="00904F88" w:rsidRDefault="00A05BDC" w:rsidP="00D41DD5">
      <w:pPr>
        <w:rPr>
          <w:b/>
          <w:bCs/>
          <w:u w:val="single"/>
          <w:lang w:val="es-ES"/>
        </w:rPr>
      </w:pPr>
      <w:r w:rsidRPr="00904F88">
        <w:rPr>
          <w:b/>
          <w:bCs/>
          <w:u w:val="single"/>
          <w:lang w:val="es-ES"/>
        </w:rPr>
        <w:t>Color del texto: </w:t>
      </w:r>
      <w:r w:rsidRPr="00904F88">
        <w:rPr>
          <w:rStyle w:val="css-prop"/>
          <w:b/>
          <w:bCs/>
          <w:color w:val="FF0000"/>
          <w:sz w:val="29"/>
          <w:szCs w:val="29"/>
          <w:u w:val="single"/>
          <w:lang w:val="es-ES"/>
        </w:rPr>
        <w:t>color</w:t>
      </w:r>
      <w:r w:rsidRPr="00904F88">
        <w:rPr>
          <w:b/>
          <w:bCs/>
          <w:u w:val="single"/>
          <w:lang w:val="es-ES"/>
        </w:rPr>
        <w:t> </w:t>
      </w:r>
    </w:p>
    <w:p w14:paraId="6FAD95C7" w14:textId="77777777" w:rsidR="00A05BDC" w:rsidRPr="00904F88" w:rsidRDefault="00A05BDC" w:rsidP="00A05BDC">
      <w:pPr>
        <w:rPr>
          <w:lang w:val="es-ES"/>
        </w:rPr>
      </w:pPr>
    </w:p>
    <w:p w14:paraId="78F12B59" w14:textId="419E4443" w:rsidR="00A05BDC" w:rsidRPr="00904F88" w:rsidRDefault="00A05BDC" w:rsidP="00A05BDC">
      <w:pPr>
        <w:rPr>
          <w:lang w:val="es-ES"/>
        </w:rPr>
      </w:pPr>
      <w:r w:rsidRPr="00904F88">
        <w:rPr>
          <w:lang w:val="es-ES"/>
        </w:rPr>
        <w:t>La propiedad </w:t>
      </w:r>
      <w:r w:rsidRPr="00904F88">
        <w:rPr>
          <w:rStyle w:val="css-prop"/>
          <w:color w:val="FF0000"/>
          <w:lang w:val="es-ES"/>
        </w:rPr>
        <w:t>color</w:t>
      </w:r>
      <w:r w:rsidRPr="00904F88">
        <w:rPr>
          <w:lang w:val="es-ES"/>
        </w:rPr>
        <w:t> permite establecer el color del texto. Las formas de expresar colores se comentan en la lección </w:t>
      </w:r>
      <w:hyperlink r:id="rId46" w:history="1">
        <w:r w:rsidRPr="00904F88">
          <w:rPr>
            <w:rStyle w:val="Hipervnculo"/>
            <w:lang w:val="es-ES"/>
          </w:rPr>
          <w:t>CSS: Colores</w:t>
        </w:r>
      </w:hyperlink>
      <w:r w:rsidRPr="00904F88">
        <w:rPr>
          <w:lang w:val="es-ES"/>
        </w:rPr>
        <w:t>.</w:t>
      </w:r>
    </w:p>
    <w:p w14:paraId="666D9698" w14:textId="77777777" w:rsidR="00A05BDC" w:rsidRPr="00904F88" w:rsidRDefault="00A05BDC" w:rsidP="008E1BFF">
      <w:pPr>
        <w:rPr>
          <w:lang w:val="es-ES"/>
        </w:rPr>
      </w:pPr>
    </w:p>
    <w:p w14:paraId="6A48B620" w14:textId="77777777" w:rsidR="00A05BDC" w:rsidRPr="00904F88" w:rsidRDefault="00A05BDC" w:rsidP="008E1BFF">
      <w:pPr>
        <w:rPr>
          <w:lang w:val="es-ES"/>
        </w:rPr>
      </w:pPr>
    </w:p>
    <w:p w14:paraId="4C036398" w14:textId="77777777" w:rsidR="00A05BDC" w:rsidRPr="00904F88" w:rsidRDefault="00A05BDC" w:rsidP="00D41DD5">
      <w:pPr>
        <w:rPr>
          <w:b/>
          <w:bCs/>
          <w:u w:val="single"/>
          <w:lang w:val="es-ES"/>
        </w:rPr>
      </w:pPr>
      <w:r w:rsidRPr="00904F88">
        <w:rPr>
          <w:b/>
          <w:bCs/>
          <w:u w:val="single"/>
          <w:lang w:val="es-ES"/>
        </w:rPr>
        <w:t>Opacidad (transparencia): </w:t>
      </w:r>
      <w:r w:rsidRPr="00904F88">
        <w:rPr>
          <w:rStyle w:val="css-prop"/>
          <w:rFonts w:cs="Arial"/>
          <w:b/>
          <w:bCs/>
          <w:color w:val="FF0000"/>
          <w:sz w:val="29"/>
          <w:szCs w:val="29"/>
          <w:u w:val="single"/>
          <w:lang w:val="es-ES"/>
        </w:rPr>
        <w:t>opacity</w:t>
      </w:r>
    </w:p>
    <w:p w14:paraId="0DDED88C" w14:textId="77777777" w:rsidR="00A05BDC" w:rsidRPr="00904F88" w:rsidRDefault="00A05BDC" w:rsidP="008E1BFF">
      <w:pPr>
        <w:rPr>
          <w:lang w:val="es-ES"/>
        </w:rPr>
      </w:pPr>
    </w:p>
    <w:p w14:paraId="4DB96CC8" w14:textId="77777777" w:rsidR="00A05BDC" w:rsidRPr="00904F88" w:rsidRDefault="00A05BDC" w:rsidP="00A05BDC">
      <w:pPr>
        <w:rPr>
          <w:lang w:val="es-ES"/>
        </w:rPr>
      </w:pPr>
      <w:r w:rsidRPr="00904F88">
        <w:rPr>
          <w:lang w:val="es-ES"/>
        </w:rPr>
        <w:t>La propiedad opacity permite hacer que un elemento sea parcialmente transparente. El valor de esta propiedad debe ser un valor decimal entre 0 y 1 (el valor 0 hace que el elemento sea completamente transparente y el valor 1 hace que el elemento sea completamente opaco).</w:t>
      </w:r>
    </w:p>
    <w:p w14:paraId="5D8F23EC" w14:textId="77777777" w:rsidR="00A05BDC" w:rsidRPr="00904F88" w:rsidRDefault="00A05BDC" w:rsidP="00A05BDC">
      <w:pPr>
        <w:rPr>
          <w:lang w:val="es-ES"/>
        </w:rPr>
      </w:pPr>
      <w:r w:rsidRPr="00904F88">
        <w:rPr>
          <w:lang w:val="es-ES"/>
        </w:rPr>
        <w:t>Si un elemento parcialmente transparente se superpone a otro elemento de otro color, el navegador mezcla los colores de los elementos, como muestra el siguiente ejemplo:</w:t>
      </w:r>
    </w:p>
    <w:p w14:paraId="0011FD81" w14:textId="77777777" w:rsidR="00A05BDC" w:rsidRPr="00904F88" w:rsidRDefault="00A05BDC" w:rsidP="008E1BFF">
      <w:pPr>
        <w:rPr>
          <w:lang w:val="es-ES"/>
        </w:rPr>
      </w:pPr>
    </w:p>
    <w:p w14:paraId="7DF9AB0C"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6E23D5AE"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6FC96AD2"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p>
    <w:p w14:paraId="1D13E8D0"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FD7240B"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1B8E817B"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Propiedad color (1). Texto. CSS. Páginas web HTML y hojas de estilo CSS. </w:t>
      </w:r>
      <w:r w:rsidRPr="00015106">
        <w:rPr>
          <w:rFonts w:ascii="Consolas" w:hAnsi="Consolas"/>
          <w:color w:val="CCCCCC"/>
          <w:sz w:val="21"/>
          <w:szCs w:val="21"/>
        </w:rPr>
        <w:t>Bartolomé Sintes Marco.</w:t>
      </w:r>
    </w:p>
    <w:p w14:paraId="450A0A19"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www.mclibre.org</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2D3246B0"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7CCE8D19"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1B07FD02"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h1</w:t>
      </w:r>
      <w:r w:rsidRPr="00015106">
        <w:rPr>
          <w:rFonts w:ascii="Consolas" w:hAnsi="Consolas"/>
          <w:color w:val="D4D4D4"/>
          <w:sz w:val="21"/>
          <w:szCs w:val="21"/>
        </w:rPr>
        <w:t xml:space="preserve"> {</w:t>
      </w:r>
    </w:p>
    <w:p w14:paraId="1C81F232"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magenta</w:t>
      </w:r>
      <w:r w:rsidRPr="00015106">
        <w:rPr>
          <w:rFonts w:ascii="Consolas" w:hAnsi="Consolas"/>
          <w:color w:val="D4D4D4"/>
          <w:sz w:val="21"/>
          <w:szCs w:val="21"/>
        </w:rPr>
        <w:t>;</w:t>
      </w:r>
    </w:p>
    <w:p w14:paraId="4035320B"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53CDAD95"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p>
    <w:p w14:paraId="148901F3"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w:t>
      </w:r>
      <w:r w:rsidRPr="00015106">
        <w:rPr>
          <w:rFonts w:ascii="Consolas" w:hAnsi="Consolas"/>
          <w:color w:val="D4D4D4"/>
          <w:sz w:val="21"/>
          <w:szCs w:val="21"/>
        </w:rPr>
        <w:t xml:space="preserve"> {</w:t>
      </w:r>
    </w:p>
    <w:p w14:paraId="671C926E"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blue</w:t>
      </w:r>
      <w:r w:rsidRPr="00015106">
        <w:rPr>
          <w:rFonts w:ascii="Consolas" w:hAnsi="Consolas"/>
          <w:color w:val="D4D4D4"/>
          <w:sz w:val="21"/>
          <w:szCs w:val="21"/>
        </w:rPr>
        <w:t>;</w:t>
      </w:r>
    </w:p>
    <w:p w14:paraId="4E2A66EB"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BBB20DC"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p>
    <w:p w14:paraId="64E86971"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p.p1</w:t>
      </w:r>
      <w:r w:rsidRPr="00015106">
        <w:rPr>
          <w:rFonts w:ascii="Consolas" w:hAnsi="Consolas"/>
          <w:color w:val="D4D4D4"/>
          <w:sz w:val="21"/>
          <w:szCs w:val="21"/>
        </w:rPr>
        <w:t xml:space="preserve"> {</w:t>
      </w:r>
    </w:p>
    <w:p w14:paraId="432205DE"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absolute</w:t>
      </w:r>
      <w:r w:rsidRPr="00015106">
        <w:rPr>
          <w:rFonts w:ascii="Consolas" w:hAnsi="Consolas"/>
          <w:color w:val="D4D4D4"/>
          <w:sz w:val="21"/>
          <w:szCs w:val="21"/>
        </w:rPr>
        <w:t>;</w:t>
      </w:r>
    </w:p>
    <w:p w14:paraId="0B47EC1F"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max-width</w:t>
      </w:r>
      <w:r w:rsidRPr="00015106">
        <w:rPr>
          <w:rFonts w:ascii="Consolas" w:hAnsi="Consolas"/>
          <w:color w:val="D4D4D4"/>
          <w:sz w:val="21"/>
          <w:szCs w:val="21"/>
        </w:rPr>
        <w:t xml:space="preserve">: </w:t>
      </w:r>
      <w:r w:rsidRPr="00015106">
        <w:rPr>
          <w:rFonts w:ascii="Consolas" w:hAnsi="Consolas"/>
          <w:color w:val="B5CEA8"/>
          <w:sz w:val="21"/>
          <w:szCs w:val="21"/>
        </w:rPr>
        <w:t>300px</w:t>
      </w:r>
      <w:r w:rsidRPr="00015106">
        <w:rPr>
          <w:rFonts w:ascii="Consolas" w:hAnsi="Consolas"/>
          <w:color w:val="D4D4D4"/>
          <w:sz w:val="21"/>
          <w:szCs w:val="21"/>
        </w:rPr>
        <w:t>;</w:t>
      </w:r>
    </w:p>
    <w:p w14:paraId="613A05E6"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90%</w:t>
      </w:r>
      <w:r w:rsidRPr="00015106">
        <w:rPr>
          <w:rFonts w:ascii="Consolas" w:hAnsi="Consolas"/>
          <w:color w:val="D4D4D4"/>
          <w:sz w:val="21"/>
          <w:szCs w:val="21"/>
        </w:rPr>
        <w:t>;</w:t>
      </w:r>
    </w:p>
    <w:p w14:paraId="0A0141F1"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top</w:t>
      </w:r>
      <w:r w:rsidRPr="00015106">
        <w:rPr>
          <w:rFonts w:ascii="Consolas" w:hAnsi="Consolas"/>
          <w:color w:val="D4D4D4"/>
          <w:sz w:val="21"/>
          <w:szCs w:val="21"/>
        </w:rPr>
        <w:t xml:space="preserve">: </w:t>
      </w:r>
      <w:r w:rsidRPr="00015106">
        <w:rPr>
          <w:rFonts w:ascii="Consolas" w:hAnsi="Consolas"/>
          <w:color w:val="B5CEA8"/>
          <w:sz w:val="21"/>
          <w:szCs w:val="21"/>
        </w:rPr>
        <w:t>195px</w:t>
      </w:r>
      <w:r w:rsidRPr="00015106">
        <w:rPr>
          <w:rFonts w:ascii="Consolas" w:hAnsi="Consolas"/>
          <w:color w:val="D4D4D4"/>
          <w:sz w:val="21"/>
          <w:szCs w:val="21"/>
        </w:rPr>
        <w:t>;</w:t>
      </w:r>
    </w:p>
    <w:p w14:paraId="6D4B77EA"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left</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03444326"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yellow</w:t>
      </w:r>
      <w:r w:rsidRPr="00015106">
        <w:rPr>
          <w:rFonts w:ascii="Consolas" w:hAnsi="Consolas"/>
          <w:color w:val="D4D4D4"/>
          <w:sz w:val="21"/>
          <w:szCs w:val="21"/>
        </w:rPr>
        <w:t>;</w:t>
      </w:r>
    </w:p>
    <w:p w14:paraId="6CD0B516"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DBFF440"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p>
    <w:p w14:paraId="6809EAFA"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p.p2</w:t>
      </w:r>
      <w:r w:rsidRPr="00015106">
        <w:rPr>
          <w:rFonts w:ascii="Consolas" w:hAnsi="Consolas"/>
          <w:color w:val="D4D4D4"/>
          <w:sz w:val="21"/>
          <w:szCs w:val="21"/>
        </w:rPr>
        <w:t xml:space="preserve"> {</w:t>
      </w:r>
    </w:p>
    <w:p w14:paraId="5F886DB5"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absolute</w:t>
      </w:r>
      <w:r w:rsidRPr="00015106">
        <w:rPr>
          <w:rFonts w:ascii="Consolas" w:hAnsi="Consolas"/>
          <w:color w:val="D4D4D4"/>
          <w:sz w:val="21"/>
          <w:szCs w:val="21"/>
        </w:rPr>
        <w:t>;</w:t>
      </w:r>
    </w:p>
    <w:p w14:paraId="0FE5A062"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max-width</w:t>
      </w:r>
      <w:r w:rsidRPr="00015106">
        <w:rPr>
          <w:rFonts w:ascii="Consolas" w:hAnsi="Consolas"/>
          <w:color w:val="D4D4D4"/>
          <w:sz w:val="21"/>
          <w:szCs w:val="21"/>
        </w:rPr>
        <w:t xml:space="preserve">: </w:t>
      </w:r>
      <w:r w:rsidRPr="00015106">
        <w:rPr>
          <w:rFonts w:ascii="Consolas" w:hAnsi="Consolas"/>
          <w:color w:val="B5CEA8"/>
          <w:sz w:val="21"/>
          <w:szCs w:val="21"/>
        </w:rPr>
        <w:t>300px</w:t>
      </w:r>
      <w:r w:rsidRPr="00015106">
        <w:rPr>
          <w:rFonts w:ascii="Consolas" w:hAnsi="Consolas"/>
          <w:color w:val="D4D4D4"/>
          <w:sz w:val="21"/>
          <w:szCs w:val="21"/>
        </w:rPr>
        <w:t>;</w:t>
      </w:r>
    </w:p>
    <w:p w14:paraId="77468B17"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90%</w:t>
      </w:r>
      <w:r w:rsidRPr="00015106">
        <w:rPr>
          <w:rFonts w:ascii="Consolas" w:hAnsi="Consolas"/>
          <w:color w:val="D4D4D4"/>
          <w:sz w:val="21"/>
          <w:szCs w:val="21"/>
        </w:rPr>
        <w:t>;</w:t>
      </w:r>
    </w:p>
    <w:p w14:paraId="6852FA19" w14:textId="00118EF3"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top</w:t>
      </w:r>
      <w:r w:rsidRPr="00015106">
        <w:rPr>
          <w:rFonts w:ascii="Consolas" w:hAnsi="Consolas"/>
          <w:color w:val="D4D4D4"/>
          <w:sz w:val="21"/>
          <w:szCs w:val="21"/>
        </w:rPr>
        <w:t xml:space="preserve">: </w:t>
      </w:r>
      <w:r w:rsidRPr="00015106">
        <w:rPr>
          <w:rFonts w:ascii="Consolas" w:hAnsi="Consolas"/>
          <w:color w:val="B5CEA8"/>
          <w:sz w:val="21"/>
          <w:szCs w:val="21"/>
        </w:rPr>
        <w:t>2</w:t>
      </w:r>
      <w:r w:rsidR="003E3E2E" w:rsidRPr="00015106">
        <w:rPr>
          <w:rFonts w:ascii="Consolas" w:hAnsi="Consolas"/>
          <w:color w:val="B5CEA8"/>
          <w:sz w:val="21"/>
          <w:szCs w:val="21"/>
        </w:rPr>
        <w:t>2</w:t>
      </w:r>
      <w:r w:rsidRPr="00015106">
        <w:rPr>
          <w:rFonts w:ascii="Consolas" w:hAnsi="Consolas"/>
          <w:color w:val="B5CEA8"/>
          <w:sz w:val="21"/>
          <w:szCs w:val="21"/>
        </w:rPr>
        <w:t>0px</w:t>
      </w:r>
      <w:r w:rsidRPr="00015106">
        <w:rPr>
          <w:rFonts w:ascii="Consolas" w:hAnsi="Consolas"/>
          <w:color w:val="D4D4D4"/>
          <w:sz w:val="21"/>
          <w:szCs w:val="21"/>
        </w:rPr>
        <w:t>;</w:t>
      </w:r>
    </w:p>
    <w:p w14:paraId="52517DF4"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p>
    <w:p w14:paraId="1B59D08F"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left</w:t>
      </w:r>
      <w:r w:rsidRPr="00015106">
        <w:rPr>
          <w:rFonts w:ascii="Consolas" w:hAnsi="Consolas"/>
          <w:color w:val="D4D4D4"/>
          <w:sz w:val="21"/>
          <w:szCs w:val="21"/>
        </w:rPr>
        <w:t xml:space="preserve">: </w:t>
      </w:r>
      <w:r w:rsidRPr="00015106">
        <w:rPr>
          <w:rFonts w:ascii="Consolas" w:hAnsi="Consolas"/>
          <w:color w:val="B5CEA8"/>
          <w:sz w:val="21"/>
          <w:szCs w:val="21"/>
        </w:rPr>
        <w:t>100px</w:t>
      </w:r>
      <w:r w:rsidRPr="00015106">
        <w:rPr>
          <w:rFonts w:ascii="Consolas" w:hAnsi="Consolas"/>
          <w:color w:val="D4D4D4"/>
          <w:sz w:val="21"/>
          <w:szCs w:val="21"/>
        </w:rPr>
        <w:t>;</w:t>
      </w:r>
    </w:p>
    <w:p w14:paraId="5FA2CC66"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w:t>
      </w:r>
    </w:p>
    <w:p w14:paraId="038845B7" w14:textId="77777777" w:rsidR="00FB0F21" w:rsidRPr="00015106"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1DE73D19"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opacity</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0.5</w:t>
      </w:r>
      <w:r w:rsidRPr="00904F88">
        <w:rPr>
          <w:rFonts w:ascii="Consolas" w:hAnsi="Consolas"/>
          <w:color w:val="D4D4D4"/>
          <w:sz w:val="21"/>
          <w:szCs w:val="21"/>
          <w:lang w:val="es-ES"/>
        </w:rPr>
        <w:t>;</w:t>
      </w:r>
    </w:p>
    <w:p w14:paraId="4B1FA3B9"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7D8E087"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62A593B"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1AE237E"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0948ABE"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D9B5910"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Esto es un encabezado h1</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4BB4A3F0"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C020208"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normal y corriente.</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414D090"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D91EE44"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otro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26E8B41"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5E133AD"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"p1"</w:t>
      </w:r>
      <w:r w:rsidRPr="00904F88">
        <w:rPr>
          <w:rFonts w:ascii="Consolas" w:hAnsi="Consolas"/>
          <w:color w:val="808080"/>
          <w:sz w:val="21"/>
          <w:szCs w:val="21"/>
          <w:lang w:val="es-ES"/>
        </w:rPr>
        <w:t>&gt;</w:t>
      </w:r>
      <w:r w:rsidRPr="00904F88">
        <w:rPr>
          <w:rFonts w:ascii="Consolas" w:hAnsi="Consolas"/>
          <w:color w:val="CCCCCC"/>
          <w:sz w:val="21"/>
          <w:szCs w:val="21"/>
          <w:lang w:val="es-ES"/>
        </w:rPr>
        <w:t>Este texto se encuentra situado a la izquierda, a la izquierda, a la izquierda, a la izquierda, a la</w:t>
      </w:r>
    </w:p>
    <w:p w14:paraId="7B883F72"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izquierda, a la izquierda, a la izquierda, a la izquierda, a la izquierda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4F7032F"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341E4D7"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"p2"</w:t>
      </w:r>
      <w:r w:rsidRPr="00904F88">
        <w:rPr>
          <w:rFonts w:ascii="Consolas" w:hAnsi="Consolas"/>
          <w:color w:val="808080"/>
          <w:sz w:val="21"/>
          <w:szCs w:val="21"/>
          <w:lang w:val="es-ES"/>
        </w:rPr>
        <w:t>&gt;</w:t>
      </w:r>
      <w:r w:rsidRPr="00904F88">
        <w:rPr>
          <w:rFonts w:ascii="Consolas" w:hAnsi="Consolas"/>
          <w:color w:val="CCCCCC"/>
          <w:sz w:val="21"/>
          <w:szCs w:val="21"/>
          <w:lang w:val="es-ES"/>
        </w:rPr>
        <w:t>Este texto se encuentra situado a la derecha, a la derecha, a la derecha, a la derecha, a la derecha,</w:t>
      </w:r>
    </w:p>
    <w:p w14:paraId="11F4B984"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a la derecha, a la derecha, a la derecha, a la derecha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47DB347"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5538FB9"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1BD7975"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CE961C3"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54B026D2" w14:textId="77777777" w:rsidR="00D41DD5" w:rsidRPr="00904F88" w:rsidRDefault="00D41DD5" w:rsidP="008E1BFF">
      <w:pPr>
        <w:rPr>
          <w:lang w:val="es-ES"/>
        </w:rPr>
      </w:pPr>
    </w:p>
    <w:p w14:paraId="22D474B1" w14:textId="76848D30" w:rsidR="00D53D63" w:rsidRPr="00904F88" w:rsidRDefault="00DF1B75" w:rsidP="008E1BFF">
      <w:pPr>
        <w:rPr>
          <w:lang w:val="es-ES"/>
        </w:rPr>
      </w:pPr>
      <w:r w:rsidRPr="00904F88">
        <w:rPr>
          <w:lang w:val="es-ES"/>
        </w:rPr>
        <w:lastRenderedPageBreak/>
        <w:t xml:space="preserve">En el navegador se mostraría como sigue. El párrafo rosa es semitransparente con opacidad 0.5. </w:t>
      </w:r>
    </w:p>
    <w:p w14:paraId="0EB33E54" w14:textId="77777777" w:rsidR="00DF1B75" w:rsidRPr="00904F88" w:rsidRDefault="00DF1B75" w:rsidP="008E1BFF">
      <w:pPr>
        <w:rPr>
          <w:lang w:val="es-ES"/>
        </w:rPr>
      </w:pPr>
    </w:p>
    <w:p w14:paraId="590A0ECB" w14:textId="5E03EFD1" w:rsidR="00DF1B75" w:rsidRPr="00904F88" w:rsidRDefault="00DF1B75" w:rsidP="008E1BFF">
      <w:pPr>
        <w:rPr>
          <w:lang w:val="es-ES"/>
        </w:rPr>
      </w:pPr>
      <w:r w:rsidRPr="00904F88">
        <w:rPr>
          <w:noProof/>
          <w:lang w:val="es-ES"/>
        </w:rPr>
        <w:drawing>
          <wp:inline distT="0" distB="0" distL="0" distR="0" wp14:anchorId="58141518" wp14:editId="56C1D76A">
            <wp:extent cx="6300470" cy="4822190"/>
            <wp:effectExtent l="0" t="0" r="5080" b="0"/>
            <wp:docPr id="3088645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64508" name="Imagen 1" descr="Texto&#10;&#10;El contenido generado por IA puede ser incorrecto."/>
                    <pic:cNvPicPr/>
                  </pic:nvPicPr>
                  <pic:blipFill>
                    <a:blip r:embed="rId47"/>
                    <a:stretch>
                      <a:fillRect/>
                    </a:stretch>
                  </pic:blipFill>
                  <pic:spPr>
                    <a:xfrm>
                      <a:off x="0" y="0"/>
                      <a:ext cx="6300470" cy="4822190"/>
                    </a:xfrm>
                    <a:prstGeom prst="rect">
                      <a:avLst/>
                    </a:prstGeom>
                  </pic:spPr>
                </pic:pic>
              </a:graphicData>
            </a:graphic>
          </wp:inline>
        </w:drawing>
      </w:r>
    </w:p>
    <w:p w14:paraId="46C7C817" w14:textId="77777777" w:rsidR="006710CF" w:rsidRPr="00904F88" w:rsidRDefault="006710CF" w:rsidP="008E1BFF">
      <w:pPr>
        <w:rPr>
          <w:lang w:val="es-ES"/>
        </w:rPr>
      </w:pPr>
    </w:p>
    <w:p w14:paraId="23FFDD05" w14:textId="5A49C208" w:rsidR="006710CF" w:rsidRPr="00904F88" w:rsidRDefault="00733688" w:rsidP="008E1BFF">
      <w:pPr>
        <w:rPr>
          <w:b/>
          <w:bCs/>
          <w:u w:val="single"/>
          <w:lang w:val="es-ES"/>
        </w:rPr>
      </w:pPr>
      <w:r w:rsidRPr="00904F88">
        <w:rPr>
          <w:b/>
          <w:bCs/>
          <w:u w:val="single"/>
          <w:lang w:val="es-ES"/>
        </w:rPr>
        <w:t>Códigos</w:t>
      </w:r>
      <w:r w:rsidR="006710CF" w:rsidRPr="00904F88">
        <w:rPr>
          <w:b/>
          <w:bCs/>
          <w:u w:val="single"/>
          <w:lang w:val="es-ES"/>
        </w:rPr>
        <w:t xml:space="preserve"> de </w:t>
      </w:r>
      <w:r w:rsidRPr="00904F88">
        <w:rPr>
          <w:b/>
          <w:bCs/>
          <w:u w:val="single"/>
          <w:lang w:val="es-ES"/>
        </w:rPr>
        <w:t>colores RGB</w:t>
      </w:r>
    </w:p>
    <w:p w14:paraId="1D14E934" w14:textId="77777777" w:rsidR="00733688" w:rsidRPr="00904F88" w:rsidRDefault="00733688" w:rsidP="006710CF">
      <w:pPr>
        <w:rPr>
          <w:lang w:val="es-ES"/>
        </w:rPr>
      </w:pPr>
    </w:p>
    <w:p w14:paraId="69395EC0" w14:textId="5AA59368" w:rsidR="006710CF" w:rsidRPr="00904F88" w:rsidRDefault="006710CF" w:rsidP="006710CF">
      <w:pPr>
        <w:rPr>
          <w:lang w:val="es-ES"/>
        </w:rPr>
      </w:pPr>
      <w:r w:rsidRPr="00904F88">
        <w:rPr>
          <w:lang w:val="es-ES"/>
        </w:rPr>
        <w:t>Los códigos de colores RGB ya formaban parte de la recomendación </w:t>
      </w:r>
      <w:hyperlink r:id="rId48" w:history="1">
        <w:r w:rsidRPr="00904F88">
          <w:rPr>
            <w:rStyle w:val="Hipervnculo"/>
            <w:lang w:val="es-ES"/>
          </w:rPr>
          <w:t>CSS 1</w:t>
        </w:r>
      </w:hyperlink>
      <w:r w:rsidRPr="00904F88">
        <w:rPr>
          <w:lang w:val="es-ES"/>
        </w:rPr>
        <w:t> (diciembre de 1996).</w:t>
      </w:r>
    </w:p>
    <w:p w14:paraId="58F4D267" w14:textId="77777777" w:rsidR="006710CF" w:rsidRPr="00904F88" w:rsidRDefault="006710CF" w:rsidP="006710CF">
      <w:pPr>
        <w:rPr>
          <w:lang w:val="es-ES"/>
        </w:rPr>
      </w:pPr>
      <w:r w:rsidRPr="00904F88">
        <w:rPr>
          <w:lang w:val="es-ES"/>
        </w:rPr>
        <w:t>Las pantallas de ordenador consiguen los colores mezclando tres colores básicos (</w:t>
      </w:r>
      <w:r w:rsidRPr="00904F88">
        <w:rPr>
          <w:b/>
          <w:bCs/>
          <w:lang w:val="es-ES"/>
        </w:rPr>
        <w:t>rojo</w:t>
      </w:r>
      <w:r w:rsidRPr="00904F88">
        <w:rPr>
          <w:lang w:val="es-ES"/>
        </w:rPr>
        <w:t>, </w:t>
      </w:r>
      <w:r w:rsidRPr="00904F88">
        <w:rPr>
          <w:b/>
          <w:bCs/>
          <w:lang w:val="es-ES"/>
        </w:rPr>
        <w:t>verde</w:t>
      </w:r>
      <w:r w:rsidRPr="00904F88">
        <w:rPr>
          <w:lang w:val="es-ES"/>
        </w:rPr>
        <w:t> y </w:t>
      </w:r>
      <w:r w:rsidRPr="00904F88">
        <w:rPr>
          <w:b/>
          <w:bCs/>
          <w:lang w:val="es-ES"/>
        </w:rPr>
        <w:t>azul</w:t>
      </w:r>
      <w:r w:rsidRPr="00904F88">
        <w:rPr>
          <w:lang w:val="es-ES"/>
        </w:rPr>
        <w:t>). Cada color admite 256 niveles de intensidad, lo que hace un total de 256 x 256 x 256 = 16.777.216 colores distintos. Para hacer referencia a un color concreto, basta con indicar las intensidades de cada uno de los tres colores básicos.</w:t>
      </w:r>
    </w:p>
    <w:p w14:paraId="43388D6A" w14:textId="77777777" w:rsidR="006710CF" w:rsidRPr="00904F88" w:rsidRDefault="006710CF" w:rsidP="006710CF">
      <w:pPr>
        <w:rPr>
          <w:lang w:val="es-ES"/>
        </w:rPr>
      </w:pPr>
      <w:r w:rsidRPr="00904F88">
        <w:rPr>
          <w:lang w:val="es-ES"/>
        </w:rPr>
        <w:t>Los códigos RGB se pueden expresar de distintas formas:</w:t>
      </w:r>
    </w:p>
    <w:p w14:paraId="6B95E6BC" w14:textId="77777777" w:rsidR="006710CF" w:rsidRPr="00904F88" w:rsidRDefault="006710CF" w:rsidP="00A97AF2">
      <w:pPr>
        <w:numPr>
          <w:ilvl w:val="0"/>
          <w:numId w:val="17"/>
        </w:numPr>
        <w:rPr>
          <w:lang w:val="es-ES"/>
        </w:rPr>
      </w:pPr>
      <w:r w:rsidRPr="00904F88">
        <w:rPr>
          <w:b/>
          <w:bCs/>
          <w:lang w:val="es-ES"/>
        </w:rPr>
        <w:t>rgb(rojo verde azul)</w:t>
      </w:r>
      <w:r w:rsidRPr="00904F88">
        <w:rPr>
          <w:lang w:val="es-ES"/>
        </w:rPr>
        <w:t>, donde rojo, verde y azul son números enteros desde 0 a 255.</w:t>
      </w:r>
    </w:p>
    <w:p w14:paraId="70C1A238" w14:textId="77777777" w:rsidR="006710CF" w:rsidRPr="00904F88" w:rsidRDefault="006710CF" w:rsidP="00A97AF2">
      <w:pPr>
        <w:numPr>
          <w:ilvl w:val="0"/>
          <w:numId w:val="17"/>
        </w:numPr>
        <w:rPr>
          <w:lang w:val="es-ES"/>
        </w:rPr>
      </w:pPr>
      <w:r w:rsidRPr="00904F88">
        <w:rPr>
          <w:b/>
          <w:bCs/>
          <w:lang w:val="es-ES"/>
        </w:rPr>
        <w:t>rgb(rojo verde azul)</w:t>
      </w:r>
      <w:r w:rsidRPr="00904F88">
        <w:rPr>
          <w:lang w:val="es-ES"/>
        </w:rPr>
        <w:t>, donde rojo, verde y azul son porcentajes desde 0% hasta 100%.</w:t>
      </w:r>
    </w:p>
    <w:p w14:paraId="4F793C26" w14:textId="77777777" w:rsidR="006710CF" w:rsidRPr="00904F88" w:rsidRDefault="006710CF" w:rsidP="00A97AF2">
      <w:pPr>
        <w:numPr>
          <w:ilvl w:val="0"/>
          <w:numId w:val="17"/>
        </w:numPr>
        <w:rPr>
          <w:lang w:val="es-ES"/>
        </w:rPr>
      </w:pPr>
      <w:r w:rsidRPr="00904F88">
        <w:rPr>
          <w:b/>
          <w:bCs/>
          <w:lang w:val="es-ES"/>
        </w:rPr>
        <w:t>#RRGGBB</w:t>
      </w:r>
      <w:r w:rsidRPr="00904F88">
        <w:rPr>
          <w:lang w:val="es-ES"/>
        </w:rPr>
        <w:t>, donde RR, GG y BB son números hexadecimales desde 00 hasta FF.</w:t>
      </w:r>
    </w:p>
    <w:p w14:paraId="790556BE" w14:textId="77777777" w:rsidR="006710CF" w:rsidRPr="00904F88" w:rsidRDefault="006710CF" w:rsidP="00A97AF2">
      <w:pPr>
        <w:numPr>
          <w:ilvl w:val="0"/>
          <w:numId w:val="17"/>
        </w:numPr>
        <w:rPr>
          <w:lang w:val="es-ES"/>
        </w:rPr>
      </w:pPr>
      <w:r w:rsidRPr="00904F88">
        <w:rPr>
          <w:b/>
          <w:bCs/>
          <w:lang w:val="es-ES"/>
        </w:rPr>
        <w:t>#RGB</w:t>
      </w:r>
      <w:r w:rsidRPr="00904F88">
        <w:rPr>
          <w:lang w:val="es-ES"/>
        </w:rPr>
        <w:t xml:space="preserve">, donde R, G y B son números hexadecimales desde 0 hasta F (el navegador </w:t>
      </w:r>
      <w:r w:rsidRPr="00904F88">
        <w:rPr>
          <w:lang w:val="es-ES"/>
        </w:rPr>
        <w:lastRenderedPageBreak/>
        <w:t>transforma esos números en números de dos cifras repitiendo el valor, es decir, F se convierte en FF, 6 en 66, etc.</w:t>
      </w:r>
    </w:p>
    <w:p w14:paraId="5CDDA82A" w14:textId="77777777" w:rsidR="006710CF" w:rsidRPr="00904F88" w:rsidRDefault="006710CF" w:rsidP="006710CF">
      <w:pPr>
        <w:rPr>
          <w:lang w:val="es-ES"/>
        </w:rPr>
      </w:pPr>
      <w:r w:rsidRPr="00904F88">
        <w:rPr>
          <w:lang w:val="es-ES"/>
        </w:rPr>
        <w:t>Las más utilizadas son la tercera y la primera.</w:t>
      </w:r>
    </w:p>
    <w:p w14:paraId="1D7C079A" w14:textId="77777777" w:rsidR="00733688" w:rsidRPr="00904F88" w:rsidRDefault="00733688" w:rsidP="006710CF">
      <w:pPr>
        <w:rPr>
          <w:lang w:val="es-ES"/>
        </w:rPr>
      </w:pPr>
    </w:p>
    <w:p w14:paraId="479A48F5" w14:textId="77777777" w:rsidR="00D072B8" w:rsidRPr="00904F88" w:rsidRDefault="00D072B8" w:rsidP="00D072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04EDAA76" w14:textId="77777777" w:rsidR="00D072B8" w:rsidRPr="00904F88" w:rsidRDefault="00D072B8" w:rsidP="00D072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#14B76E</w:t>
      </w:r>
      <w:r w:rsidRPr="00904F88">
        <w:rPr>
          <w:rFonts w:ascii="Consolas" w:hAnsi="Consolas"/>
          <w:color w:val="D4D4D4"/>
          <w:sz w:val="21"/>
          <w:szCs w:val="21"/>
          <w:lang w:val="es-ES"/>
        </w:rPr>
        <w:t>;</w:t>
      </w:r>
    </w:p>
    <w:p w14:paraId="2CB120F9" w14:textId="77777777" w:rsidR="00D072B8" w:rsidRPr="00904F88" w:rsidRDefault="00D072B8" w:rsidP="00D072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7E22305" w14:textId="77777777" w:rsidR="00733688" w:rsidRPr="00904F88" w:rsidRDefault="00733688" w:rsidP="006710CF">
      <w:pPr>
        <w:rPr>
          <w:lang w:val="es-ES"/>
        </w:rPr>
      </w:pPr>
    </w:p>
    <w:p w14:paraId="76FDCADB" w14:textId="77777777" w:rsidR="00BF44BE" w:rsidRPr="00904F88" w:rsidRDefault="00BF44BE" w:rsidP="00BF44BE">
      <w:pPr>
        <w:rPr>
          <w:lang w:val="es-ES"/>
        </w:rPr>
      </w:pPr>
      <w:r w:rsidRPr="00904F88">
        <w:rPr>
          <w:lang w:val="es-ES"/>
        </w:rPr>
        <w:t>El color negro se consigue con la ausencia de cualquier color, así que su código RGB es rgb(0 0 0), rgb(0% 0% 0%), #000000 o #000.</w:t>
      </w:r>
    </w:p>
    <w:p w14:paraId="015C34F7" w14:textId="77777777" w:rsidR="00BF44BE" w:rsidRPr="00904F88" w:rsidRDefault="00BF44BE" w:rsidP="00BF44BE">
      <w:pPr>
        <w:rPr>
          <w:lang w:val="es-ES"/>
        </w:rPr>
      </w:pPr>
      <w:r w:rsidRPr="00904F88">
        <w:rPr>
          <w:lang w:val="es-ES"/>
        </w:rPr>
        <w:t>El color blanco se consigue mezclando los tres colores con la máxima intensidad, así que su código RGB es rgb(255 255 255), rgb(100% 100% 100%), #FFFFFF o #FFF.</w:t>
      </w:r>
    </w:p>
    <w:p w14:paraId="49688F84" w14:textId="77777777" w:rsidR="00BF44BE" w:rsidRPr="00904F88" w:rsidRDefault="00BF44BE" w:rsidP="00BF44BE">
      <w:pPr>
        <w:rPr>
          <w:lang w:val="es-ES"/>
        </w:rPr>
      </w:pPr>
      <w:r w:rsidRPr="00904F88">
        <w:rPr>
          <w:lang w:val="es-ES"/>
        </w:rPr>
        <w:t>Este modelo de color es poco intuitivo. En general, no es fácil acertar la combinación de rojo, verde y azul necesaria para obtener un color concreto, ni tampoco es fácil acertar cómo modificar las tres componentes para obtener un color relacionado con otro (un color poco más claro o más oscuro que otro, por ejemplo).</w:t>
      </w:r>
    </w:p>
    <w:p w14:paraId="2ADE3A38" w14:textId="77777777" w:rsidR="00D072B8" w:rsidRPr="00904F88" w:rsidRDefault="00D072B8" w:rsidP="006710CF">
      <w:pPr>
        <w:rPr>
          <w:lang w:val="es-ES"/>
        </w:rPr>
      </w:pPr>
    </w:p>
    <w:p w14:paraId="7F024072" w14:textId="379D35FB" w:rsidR="008B6412" w:rsidRPr="00904F88" w:rsidRDefault="008B6412" w:rsidP="006710CF">
      <w:pPr>
        <w:rPr>
          <w:lang w:val="es-ES"/>
        </w:rPr>
      </w:pPr>
      <w:r w:rsidRPr="00904F88">
        <w:rPr>
          <w:noProof/>
          <w:lang w:val="es-ES"/>
        </w:rPr>
        <w:drawing>
          <wp:inline distT="0" distB="0" distL="0" distR="0" wp14:anchorId="252CBC4C" wp14:editId="70E521EE">
            <wp:extent cx="6300470" cy="1625600"/>
            <wp:effectExtent l="0" t="0" r="5080" b="0"/>
            <wp:docPr id="1363656491"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56491" name="Imagen 1" descr="Interfaz de usuario gráfica, Diagrama&#10;&#10;El contenido generado por IA puede ser incorrecto."/>
                    <pic:cNvPicPr/>
                  </pic:nvPicPr>
                  <pic:blipFill>
                    <a:blip r:embed="rId49"/>
                    <a:stretch>
                      <a:fillRect/>
                    </a:stretch>
                  </pic:blipFill>
                  <pic:spPr>
                    <a:xfrm>
                      <a:off x="0" y="0"/>
                      <a:ext cx="6300470" cy="1625600"/>
                    </a:xfrm>
                    <a:prstGeom prst="rect">
                      <a:avLst/>
                    </a:prstGeom>
                  </pic:spPr>
                </pic:pic>
              </a:graphicData>
            </a:graphic>
          </wp:inline>
        </w:drawing>
      </w:r>
    </w:p>
    <w:p w14:paraId="204D0786" w14:textId="77777777" w:rsidR="008B2DB5" w:rsidRPr="00904F88" w:rsidRDefault="008B2DB5" w:rsidP="008B2DB5">
      <w:pPr>
        <w:rPr>
          <w:lang w:val="es-ES"/>
        </w:rPr>
      </w:pPr>
    </w:p>
    <w:p w14:paraId="38F352D7" w14:textId="23A8DDAD" w:rsidR="000949AC" w:rsidRPr="00904F88" w:rsidRDefault="000949AC" w:rsidP="008B2DB5">
      <w:pPr>
        <w:pStyle w:val="Ttulo1"/>
        <w:rPr>
          <w:lang w:val="es-ES"/>
        </w:rPr>
      </w:pPr>
      <w:bookmarkStart w:id="35" w:name="_Toc210640511"/>
      <w:r w:rsidRPr="00904F88">
        <w:rPr>
          <w:lang w:val="es-ES"/>
        </w:rPr>
        <w:t>CSS: Consultas de medios (media queries)</w:t>
      </w:r>
      <w:bookmarkEnd w:id="35"/>
    </w:p>
    <w:p w14:paraId="69BDC337" w14:textId="276B66D7" w:rsidR="000949AC" w:rsidRPr="00904F88" w:rsidRDefault="000949AC" w:rsidP="000949AC">
      <w:pPr>
        <w:rPr>
          <w:lang w:val="es-ES"/>
        </w:rPr>
      </w:pPr>
      <w:r w:rsidRPr="00904F88">
        <w:rPr>
          <w:noProof/>
          <w:lang w:val="es-ES"/>
        </w:rPr>
        <mc:AlternateContent>
          <mc:Choice Requires="wps">
            <w:drawing>
              <wp:inline distT="0" distB="0" distL="0" distR="0" wp14:anchorId="3CE3F162" wp14:editId="2C3FD216">
                <wp:extent cx="403860" cy="457200"/>
                <wp:effectExtent l="0" t="0" r="0" b="0"/>
                <wp:docPr id="1113316639" name="Rectángulo 16" descr="Home">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0386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06A18E" id="Rectángulo 16" o:spid="_x0000_s1026" alt="Home" href="https://www.mclibre.org/consultar/htmlcss/index.html" style="width:31.8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" o:button="t" filled="f" stroked="f">
                <v:fill o:detectmouseclick="t"/>
                <o:lock v:ext="edit" aspectratio="t"/>
                <w10:anchorlock/>
              </v:rect>
            </w:pict>
          </mc:Fallback>
        </mc:AlternateContent>
      </w:r>
      <w:r w:rsidRPr="00904F88">
        <w:rPr>
          <w:lang w:val="es-ES"/>
        </w:rPr>
        <w:t> </w:t>
      </w:r>
      <w:r w:rsidRPr="00904F88">
        <w:rPr>
          <w:noProof/>
          <w:lang w:val="es-ES"/>
        </w:rPr>
        <mc:AlternateContent>
          <mc:Choice Requires="wps">
            <w:drawing>
              <wp:inline distT="0" distB="0" distL="0" distR="0" wp14:anchorId="0FB00476" wp14:editId="1A4E3C6A">
                <wp:extent cx="342900" cy="342900"/>
                <wp:effectExtent l="0" t="0" r="0" b="0"/>
                <wp:docPr id="1762603536" name="Rectángulo 15" descr="Principio de la página">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2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803582" id="Rectángulo 15" o:spid="_x0000_s1026" alt="Principio de la página" href="https://www.mclibre.org/consultar/htmlcss/css/css-media-queries.html" style="width:27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" o:button="t" filled="f" stroked="f">
                <v:fill o:detectmouseclick="t"/>
                <o:lock v:ext="edit" aspectratio="t"/>
                <w10:anchorlock/>
              </v:rect>
            </w:pict>
          </mc:Fallback>
        </mc:AlternateContent>
      </w:r>
    </w:p>
    <w:p w14:paraId="7D680E55" w14:textId="6DA8707D" w:rsidR="000949AC" w:rsidRPr="00904F88" w:rsidRDefault="000949AC" w:rsidP="000949AC">
      <w:pPr>
        <w:rPr>
          <w:lang w:val="es-ES"/>
        </w:rPr>
      </w:pPr>
      <w:r w:rsidRPr="00904F88">
        <w:rPr>
          <w:lang w:val="es-ES"/>
        </w:rPr>
        <w:t xml:space="preserve">En </w:t>
      </w:r>
      <w:r w:rsidR="001C2AE1" w:rsidRPr="00904F88">
        <w:rPr>
          <w:lang w:val="es-ES"/>
        </w:rPr>
        <w:t>este apartado</w:t>
      </w:r>
      <w:r w:rsidRPr="00904F88">
        <w:rPr>
          <w:lang w:val="es-ES"/>
        </w:rPr>
        <w:t xml:space="preserve"> se comentan las propiedades CSS definidas en la recomendación Media Queries Level 3 (3ª ed), publicada en mayo de 2024.</w:t>
      </w:r>
    </w:p>
    <w:p w14:paraId="1BFAD4F5" w14:textId="77777777" w:rsidR="000949AC" w:rsidRPr="00904F88" w:rsidRDefault="000949AC" w:rsidP="000949AC">
      <w:pPr>
        <w:rPr>
          <w:lang w:val="es-ES"/>
        </w:rPr>
      </w:pPr>
      <w:r w:rsidRPr="00904F88">
        <w:rPr>
          <w:lang w:val="es-ES"/>
        </w:rPr>
        <w:t>Estas propiedades permiten obtener detalles sobre las características del dispositivo del usuario y adaptar y optimizar la hoja de estilo a ellas.</w:t>
      </w:r>
    </w:p>
    <w:p w14:paraId="00C87B12" w14:textId="77777777" w:rsidR="000949AC" w:rsidRPr="00904F88" w:rsidRDefault="000949AC" w:rsidP="00FD0C27">
      <w:pPr>
        <w:rPr>
          <w:b/>
          <w:bCs/>
          <w:u w:val="single"/>
          <w:lang w:val="es-ES"/>
        </w:rPr>
      </w:pPr>
      <w:r w:rsidRPr="00904F88">
        <w:rPr>
          <w:b/>
          <w:bCs/>
          <w:u w:val="single"/>
          <w:lang w:val="es-ES"/>
        </w:rPr>
        <w:t>Diseño adaptativo (responsive design)</w:t>
      </w:r>
    </w:p>
    <w:p w14:paraId="262620A1" w14:textId="7A5B6245" w:rsidR="000949AC" w:rsidRPr="00904F88" w:rsidRDefault="000949AC" w:rsidP="000949AC">
      <w:pPr>
        <w:rPr>
          <w:lang w:val="es-ES"/>
        </w:rPr>
      </w:pPr>
      <w:r w:rsidRPr="00904F88">
        <w:rPr>
          <w:lang w:val="es-ES"/>
        </w:rPr>
        <w:t>Al diseñar una página web, se debe tener en cuenta la diversidad de dispositivos en los que se va a ver esa página web</w:t>
      </w:r>
      <w:r w:rsidR="00AC546C" w:rsidRPr="00904F88">
        <w:rPr>
          <w:lang w:val="es-ES"/>
        </w:rPr>
        <w:t>. Recordar que es especialmente útil para móviles y tables, y en la actualidad es obligatorio para las empresas de desarrollo web de facto que las paginas sean responsive y se adapten a todos los dispositivos.</w:t>
      </w:r>
    </w:p>
    <w:p w14:paraId="1FBE9815" w14:textId="77777777" w:rsidR="000949AC" w:rsidRPr="00904F88" w:rsidRDefault="000949AC" w:rsidP="00A97AF2">
      <w:pPr>
        <w:numPr>
          <w:ilvl w:val="0"/>
          <w:numId w:val="18"/>
        </w:numPr>
        <w:rPr>
          <w:lang w:val="es-ES"/>
        </w:rPr>
      </w:pPr>
      <w:r w:rsidRPr="00904F88">
        <w:rPr>
          <w:lang w:val="es-ES"/>
        </w:rPr>
        <w:t xml:space="preserve">la mayoría de páginas web se ven en pantallas, pero también hay que pensar en las </w:t>
      </w:r>
      <w:r w:rsidRPr="00904F88">
        <w:rPr>
          <w:lang w:val="es-ES"/>
        </w:rPr>
        <w:lastRenderedPageBreak/>
        <w:t>impresoras, en los lectores de pantallas, etc.</w:t>
      </w:r>
    </w:p>
    <w:p w14:paraId="6DDD2991" w14:textId="4BCF09EA" w:rsidR="000949AC" w:rsidRPr="00904F88" w:rsidRDefault="000949AC" w:rsidP="00A97AF2">
      <w:pPr>
        <w:numPr>
          <w:ilvl w:val="0"/>
          <w:numId w:val="18"/>
        </w:numPr>
        <w:rPr>
          <w:lang w:val="es-ES"/>
        </w:rPr>
      </w:pPr>
      <w:r w:rsidRPr="00904F88">
        <w:rPr>
          <w:lang w:val="es-ES"/>
        </w:rPr>
        <w:t>la diversidad en las resoluciones de las pantallas va en aumento (véase la lección estadísticas de pantallas): pantallas de escritorio cada vez más grandes, pantallas de móviles mucho más pequeñas que las de escritorio, pantallas de tabletas de tamaños intermedios entre unas y otras</w:t>
      </w:r>
    </w:p>
    <w:p w14:paraId="58909041" w14:textId="77777777" w:rsidR="000949AC" w:rsidRPr="00904F88" w:rsidRDefault="000949AC" w:rsidP="00A97AF2">
      <w:pPr>
        <w:numPr>
          <w:ilvl w:val="0"/>
          <w:numId w:val="18"/>
        </w:numPr>
        <w:rPr>
          <w:lang w:val="es-ES"/>
        </w:rPr>
      </w:pPr>
      <w:r w:rsidRPr="00904F88">
        <w:rPr>
          <w:lang w:val="es-ES"/>
        </w:rPr>
        <w:t>las pantallas de escritorio están siempre en la misma posición, pero los móviles y tabletas pueden cambiar fácilmente de orientación</w:t>
      </w:r>
    </w:p>
    <w:p w14:paraId="3CFAF77D" w14:textId="2DDAD123" w:rsidR="000949AC" w:rsidRPr="00904F88" w:rsidRDefault="000949AC" w:rsidP="00A97AF2">
      <w:pPr>
        <w:numPr>
          <w:ilvl w:val="0"/>
          <w:numId w:val="18"/>
        </w:numPr>
        <w:rPr>
          <w:lang w:val="es-ES"/>
        </w:rPr>
      </w:pPr>
      <w:r w:rsidRPr="00904F88">
        <w:rPr>
          <w:lang w:val="es-ES"/>
        </w:rPr>
        <w:t>las pantallas de escritorio suelen tener una densidad de píxeles de 96 píxeles por pulgada (DPI), pero los dispositivos móviles pueden tener densidades mucho más altas (en 2016 ya había móviles con pantallas de más de 800 DPI)</w:t>
      </w:r>
    </w:p>
    <w:p w14:paraId="02F54324" w14:textId="0DA4316C" w:rsidR="000949AC" w:rsidRPr="00904F88" w:rsidRDefault="000949AC" w:rsidP="000949AC">
      <w:pPr>
        <w:rPr>
          <w:lang w:val="es-ES"/>
        </w:rPr>
      </w:pPr>
      <w:r w:rsidRPr="00904F88">
        <w:rPr>
          <w:lang w:val="es-ES"/>
        </w:rPr>
        <w:t>En los últimos años se ha acuñado el término </w:t>
      </w:r>
      <w:r w:rsidRPr="00904F88">
        <w:rPr>
          <w:i/>
          <w:iCs/>
          <w:lang w:val="es-ES"/>
        </w:rPr>
        <w:t>responsive web design</w:t>
      </w:r>
      <w:r w:rsidRPr="00904F88">
        <w:rPr>
          <w:lang w:val="es-ES"/>
        </w:rPr>
        <w:t> para referirse a las técnicas de diseño que se preocupan por tratar esta diversidad. En español </w:t>
      </w:r>
      <w:r w:rsidRPr="00904F88">
        <w:rPr>
          <w:i/>
          <w:iCs/>
          <w:lang w:val="es-ES"/>
        </w:rPr>
        <w:t>responsive web design</w:t>
      </w:r>
      <w:r w:rsidRPr="00904F88">
        <w:rPr>
          <w:lang w:val="es-ES"/>
        </w:rPr>
        <w:t> se suele traducir por </w:t>
      </w:r>
      <w:r w:rsidRPr="00904F88">
        <w:rPr>
          <w:b/>
          <w:bCs/>
          <w:lang w:val="es-ES"/>
        </w:rPr>
        <w:t>diseño web adaptativo</w:t>
      </w:r>
      <w:r w:rsidRPr="00904F88">
        <w:rPr>
          <w:lang w:val="es-ES"/>
        </w:rPr>
        <w:t> (o al menos, es lo que recomienda la Fundéu, consulta 1573, 31/01/13).</w:t>
      </w:r>
    </w:p>
    <w:p w14:paraId="161D6F8F" w14:textId="2E3AE4EC" w:rsidR="000949AC" w:rsidRPr="00904F88" w:rsidRDefault="000949AC" w:rsidP="000949AC">
      <w:pPr>
        <w:rPr>
          <w:lang w:val="es-ES"/>
        </w:rPr>
      </w:pPr>
      <w:r w:rsidRPr="00904F88">
        <w:rPr>
          <w:lang w:val="es-ES"/>
        </w:rPr>
        <w:t xml:space="preserve">Las consultas de medios (media queries) de las hojas de estilo que se comentan en </w:t>
      </w:r>
      <w:r w:rsidR="001C2AE1" w:rsidRPr="00904F88">
        <w:rPr>
          <w:lang w:val="es-ES"/>
        </w:rPr>
        <w:t>este apartado</w:t>
      </w:r>
      <w:r w:rsidRPr="00904F88">
        <w:rPr>
          <w:lang w:val="es-ES"/>
        </w:rPr>
        <w:t xml:space="preserve"> son una herramienta básica para un diseño adaptativo.</w:t>
      </w:r>
    </w:p>
    <w:p w14:paraId="024D6C44" w14:textId="702F4054" w:rsidR="000949AC" w:rsidRPr="00904F88" w:rsidRDefault="000949AC" w:rsidP="000949AC">
      <w:pPr>
        <w:rPr>
          <w:lang w:val="es-ES"/>
        </w:rPr>
      </w:pPr>
    </w:p>
    <w:p w14:paraId="6F3F105E" w14:textId="77777777" w:rsidR="000949AC" w:rsidRPr="00904F88" w:rsidRDefault="000949AC" w:rsidP="000949AC">
      <w:pPr>
        <w:rPr>
          <w:lang w:val="es-ES"/>
        </w:rPr>
      </w:pPr>
      <w:r w:rsidRPr="00904F88">
        <w:rPr>
          <w:lang w:val="es-ES"/>
        </w:rPr>
        <w:t>Herramientas:</w:t>
      </w:r>
    </w:p>
    <w:p w14:paraId="6163D1AC" w14:textId="77777777" w:rsidR="000949AC" w:rsidRPr="00904F88" w:rsidRDefault="000949AC" w:rsidP="00A97AF2">
      <w:pPr>
        <w:numPr>
          <w:ilvl w:val="0"/>
          <w:numId w:val="19"/>
        </w:numPr>
        <w:rPr>
          <w:lang w:val="es-ES"/>
        </w:rPr>
      </w:pPr>
      <w:r w:rsidRPr="00904F88">
        <w:rPr>
          <w:lang w:val="es-ES"/>
        </w:rPr>
        <w:t>Chrome &gt; Más herramientas &gt; Herramientas para desarrolladores &gt; Device mode (</w:t>
      </w:r>
      <w:r w:rsidRPr="00904F88">
        <w:rPr>
          <w:b/>
          <w:bCs/>
          <w:lang w:val="es-ES"/>
        </w:rPr>
        <w:t>Ctrl+Mayús+M</w:t>
      </w:r>
      <w:r w:rsidRPr="00904F88">
        <w:rPr>
          <w:lang w:val="es-ES"/>
        </w:rPr>
        <w:t>, o icono móvil)</w:t>
      </w:r>
    </w:p>
    <w:p w14:paraId="4D6F9710" w14:textId="3D0736BE" w:rsidR="000949AC" w:rsidRPr="00904F88" w:rsidRDefault="000949AC" w:rsidP="00A97AF2">
      <w:pPr>
        <w:numPr>
          <w:ilvl w:val="0"/>
          <w:numId w:val="19"/>
        </w:numPr>
        <w:rPr>
          <w:lang w:val="es-ES"/>
        </w:rPr>
      </w:pPr>
      <w:r w:rsidRPr="00904F88">
        <w:rPr>
          <w:lang w:val="es-ES"/>
        </w:rPr>
        <w:t>Firefox &gt; Herramientas &gt; Desarrollador web &gt; Vista de diseño adaptable (</w:t>
      </w:r>
      <w:r w:rsidRPr="00904F88">
        <w:rPr>
          <w:b/>
          <w:bCs/>
          <w:lang w:val="es-ES"/>
        </w:rPr>
        <w:t>Ctrl+Mayús+M</w:t>
      </w:r>
      <w:r w:rsidRPr="00904F88">
        <w:rPr>
          <w:lang w:val="es-ES"/>
        </w:rPr>
        <w:t>). Puede consultar más información en la lección Firefox. Herramientas para Desarrollador Web de los apuntes de Informática general.</w:t>
      </w:r>
    </w:p>
    <w:p w14:paraId="4D032A03" w14:textId="77777777" w:rsidR="000949AC" w:rsidRPr="00015106" w:rsidRDefault="000949AC" w:rsidP="00A97AF2">
      <w:pPr>
        <w:numPr>
          <w:ilvl w:val="0"/>
          <w:numId w:val="19"/>
        </w:numPr>
      </w:pPr>
      <w:r w:rsidRPr="00015106">
        <w:t>Extensión Web Developer de Firefox &gt; Resize &gt; View Responsive Layouts</w:t>
      </w:r>
    </w:p>
    <w:p w14:paraId="0D6F8FD5" w14:textId="24D84975" w:rsidR="000949AC" w:rsidRPr="00904F88" w:rsidRDefault="000949AC" w:rsidP="00A97AF2">
      <w:pPr>
        <w:numPr>
          <w:ilvl w:val="0"/>
          <w:numId w:val="19"/>
        </w:numPr>
        <w:rPr>
          <w:lang w:val="es-ES"/>
        </w:rPr>
      </w:pPr>
      <w:r w:rsidRPr="00904F88">
        <w:rPr>
          <w:lang w:val="es-ES"/>
        </w:rPr>
        <w:t>Prueba de optimización para móviles de Google</w:t>
      </w:r>
    </w:p>
    <w:p w14:paraId="0BED9096" w14:textId="065B1B34" w:rsidR="000949AC" w:rsidRPr="00904F88" w:rsidRDefault="000949AC" w:rsidP="00A97AF2">
      <w:pPr>
        <w:numPr>
          <w:ilvl w:val="0"/>
          <w:numId w:val="19"/>
        </w:numPr>
        <w:rPr>
          <w:lang w:val="es-ES"/>
        </w:rPr>
      </w:pPr>
      <w:r w:rsidRPr="00904F88">
        <w:rPr>
          <w:lang w:val="es-ES"/>
        </w:rPr>
        <w:t>Responsinator</w:t>
      </w:r>
    </w:p>
    <w:p w14:paraId="5BDADD71" w14:textId="77777777" w:rsidR="00DF1B75" w:rsidRPr="00904F88" w:rsidRDefault="00DF1B75" w:rsidP="008E1BFF">
      <w:pPr>
        <w:rPr>
          <w:lang w:val="es-ES"/>
        </w:rPr>
      </w:pPr>
    </w:p>
    <w:p w14:paraId="06B2C5C5" w14:textId="77777777" w:rsidR="00AC0694" w:rsidRPr="00904F88" w:rsidRDefault="00AC0694" w:rsidP="00AC0694">
      <w:pPr>
        <w:rPr>
          <w:b/>
          <w:bCs/>
          <w:u w:val="single"/>
          <w:lang w:val="es-ES"/>
        </w:rPr>
      </w:pPr>
      <w:r w:rsidRPr="00904F88">
        <w:rPr>
          <w:b/>
          <w:bCs/>
          <w:u w:val="single"/>
          <w:lang w:val="es-ES"/>
        </w:rPr>
        <w:t>Hojas de estilo específicas: etiqueta link media</w:t>
      </w:r>
    </w:p>
    <w:p w14:paraId="1359BDD5" w14:textId="3814D750" w:rsidR="00AC0694" w:rsidRPr="00904F88" w:rsidRDefault="00AC0694" w:rsidP="00AC0694">
      <w:pPr>
        <w:rPr>
          <w:lang w:val="es-ES"/>
        </w:rPr>
      </w:pPr>
      <w:r w:rsidRPr="00904F88">
        <w:rPr>
          <w:noProof/>
          <w:lang w:val="es-ES"/>
        </w:rPr>
        <mc:AlternateContent>
          <mc:Choice Requires="wps">
            <w:drawing>
              <wp:inline distT="0" distB="0" distL="0" distR="0" wp14:anchorId="3586A812" wp14:editId="435D9967">
                <wp:extent cx="266700" cy="304800"/>
                <wp:effectExtent l="0" t="0" r="0" b="0"/>
                <wp:docPr id="472187913" name="Rectángulo 20" descr="Recomendación CSS2">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667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CE02DC" id="Rectángulo 20" o:spid="_x0000_s1026" alt="Recomendación CSS2" href="https://www.w3.org/TR/CSS2/media.html#q7.0" style="width:2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" o:button="t" filled="f" stroked="f">
                <v:fill o:detectmouseclick="t"/>
                <o:lock v:ext="edit" aspectratio="t"/>
                <w10:anchorlock/>
              </v:rect>
            </w:pict>
          </mc:Fallback>
        </mc:AlternateContent>
      </w:r>
      <w:r w:rsidRPr="00904F88">
        <w:rPr>
          <w:lang w:val="es-ES"/>
        </w:rPr>
        <w:t> </w:t>
      </w:r>
      <w:r w:rsidRPr="00904F88">
        <w:rPr>
          <w:noProof/>
          <w:lang w:val="es-ES"/>
        </w:rPr>
        <mc:AlternateContent>
          <mc:Choice Requires="wps">
            <w:drawing>
              <wp:inline distT="0" distB="0" distL="0" distR="0" wp14:anchorId="09EA9069" wp14:editId="257AD5D8">
                <wp:extent cx="350520" cy="304800"/>
                <wp:effectExtent l="0" t="0" r="0" b="0"/>
                <wp:docPr id="1475535613" name="Rectángulo 19" descr="Mozilla Developer Network">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052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A31A10" id="Rectángulo 19" o:spid="_x0000_s1026" alt="Mozilla Developer Network" href="https://developer.mozilla.org/en-US/docs/Web/HTML/Element/link#attr-media" style="width:27.6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" o:button="t" filled="f" stroked="f">
                <v:fill o:detectmouseclick="t"/>
                <o:lock v:ext="edit" aspectratio="t"/>
                <w10:anchorlock/>
              </v:rect>
            </w:pict>
          </mc:Fallback>
        </mc:AlternateContent>
      </w:r>
    </w:p>
    <w:p w14:paraId="74D44EBF" w14:textId="77777777" w:rsidR="00AC0694" w:rsidRPr="00904F88" w:rsidRDefault="00AC0694" w:rsidP="00AC0694">
      <w:pPr>
        <w:rPr>
          <w:lang w:val="es-ES"/>
        </w:rPr>
      </w:pPr>
      <w:r w:rsidRPr="00904F88">
        <w:rPr>
          <w:lang w:val="es-ES"/>
        </w:rPr>
        <w:t>HTML 4 y CSS 2 ya permitían enlazar hojas de estilo específicas para los diferentes tipos de dispositivos. Al añadir el atributo media al enlace a la hoja de estilo, el navegador aplica esa hoja de estilo únicamente cuando el documento se muestra en ese dispositivo.</w:t>
      </w:r>
    </w:p>
    <w:p w14:paraId="629F0674" w14:textId="77777777" w:rsidR="00A63332" w:rsidRPr="00904F88" w:rsidRDefault="00A63332" w:rsidP="00AC0694">
      <w:pPr>
        <w:rPr>
          <w:lang w:val="es-ES"/>
        </w:rPr>
      </w:pPr>
    </w:p>
    <w:p w14:paraId="73F4DA34" w14:textId="77777777" w:rsidR="00A63332" w:rsidRPr="008702AC" w:rsidRDefault="00A63332" w:rsidP="00A63332">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8702AC">
        <w:rPr>
          <w:rFonts w:ascii="Consolas" w:hAnsi="Consolas"/>
          <w:color w:val="808080"/>
          <w:sz w:val="21"/>
          <w:szCs w:val="21"/>
        </w:rPr>
        <w:t>&lt;</w:t>
      </w:r>
      <w:r w:rsidRPr="008702AC">
        <w:rPr>
          <w:rFonts w:ascii="Consolas" w:hAnsi="Consolas"/>
          <w:color w:val="569CD6"/>
          <w:sz w:val="21"/>
          <w:szCs w:val="21"/>
        </w:rPr>
        <w:t>link</w:t>
      </w:r>
      <w:r w:rsidRPr="008702AC">
        <w:rPr>
          <w:rFonts w:ascii="Consolas" w:hAnsi="Consolas"/>
          <w:color w:val="CCCCCC"/>
          <w:sz w:val="21"/>
          <w:szCs w:val="21"/>
        </w:rPr>
        <w:t xml:space="preserve"> </w:t>
      </w:r>
      <w:r w:rsidRPr="008702AC">
        <w:rPr>
          <w:rFonts w:ascii="Consolas" w:hAnsi="Consolas"/>
          <w:color w:val="9CDCFE"/>
          <w:sz w:val="21"/>
          <w:szCs w:val="21"/>
        </w:rPr>
        <w:t>rel</w:t>
      </w:r>
      <w:r w:rsidRPr="008702AC">
        <w:rPr>
          <w:rFonts w:ascii="Consolas" w:hAnsi="Consolas"/>
          <w:color w:val="CCCCCC"/>
          <w:sz w:val="21"/>
          <w:szCs w:val="21"/>
        </w:rPr>
        <w:t>=</w:t>
      </w:r>
      <w:r w:rsidRPr="008702AC">
        <w:rPr>
          <w:rFonts w:ascii="Consolas" w:hAnsi="Consolas"/>
          <w:color w:val="CE9178"/>
          <w:sz w:val="21"/>
          <w:szCs w:val="21"/>
        </w:rPr>
        <w:t>"stylesheet"</w:t>
      </w:r>
      <w:r w:rsidRPr="008702AC">
        <w:rPr>
          <w:rFonts w:ascii="Consolas" w:hAnsi="Consolas"/>
          <w:color w:val="CCCCCC"/>
          <w:sz w:val="21"/>
          <w:szCs w:val="21"/>
        </w:rPr>
        <w:t xml:space="preserve"> </w:t>
      </w:r>
      <w:r w:rsidRPr="008702AC">
        <w:rPr>
          <w:rFonts w:ascii="Consolas" w:hAnsi="Consolas"/>
          <w:color w:val="9CDCFE"/>
          <w:sz w:val="21"/>
          <w:szCs w:val="21"/>
        </w:rPr>
        <w:t>media</w:t>
      </w:r>
      <w:r w:rsidRPr="008702AC">
        <w:rPr>
          <w:rFonts w:ascii="Consolas" w:hAnsi="Consolas"/>
          <w:color w:val="CCCCCC"/>
          <w:sz w:val="21"/>
          <w:szCs w:val="21"/>
        </w:rPr>
        <w:t>=</w:t>
      </w:r>
      <w:r w:rsidRPr="008702AC">
        <w:rPr>
          <w:rFonts w:ascii="Consolas" w:hAnsi="Consolas"/>
          <w:color w:val="CE9178"/>
          <w:sz w:val="21"/>
          <w:szCs w:val="21"/>
        </w:rPr>
        <w:t>"screen"</w:t>
      </w:r>
      <w:r w:rsidRPr="008702AC">
        <w:rPr>
          <w:rFonts w:ascii="Consolas" w:hAnsi="Consolas"/>
          <w:color w:val="CCCCCC"/>
          <w:sz w:val="21"/>
          <w:szCs w:val="21"/>
        </w:rPr>
        <w:t xml:space="preserve"> </w:t>
      </w:r>
      <w:r w:rsidRPr="008702AC">
        <w:rPr>
          <w:rFonts w:ascii="Consolas" w:hAnsi="Consolas"/>
          <w:color w:val="9CDCFE"/>
          <w:sz w:val="21"/>
          <w:szCs w:val="21"/>
        </w:rPr>
        <w:t>href</w:t>
      </w:r>
      <w:r w:rsidRPr="008702AC">
        <w:rPr>
          <w:rFonts w:ascii="Consolas" w:hAnsi="Consolas"/>
          <w:color w:val="CCCCCC"/>
          <w:sz w:val="21"/>
          <w:szCs w:val="21"/>
        </w:rPr>
        <w:t>=</w:t>
      </w:r>
      <w:r w:rsidRPr="008702AC">
        <w:rPr>
          <w:rFonts w:ascii="Consolas" w:hAnsi="Consolas"/>
          <w:color w:val="CE9178"/>
          <w:sz w:val="21"/>
          <w:szCs w:val="21"/>
        </w:rPr>
        <w:t>"pantalla.css"</w:t>
      </w:r>
      <w:r w:rsidRPr="008702AC">
        <w:rPr>
          <w:rFonts w:ascii="Consolas" w:hAnsi="Consolas"/>
          <w:color w:val="808080"/>
          <w:sz w:val="21"/>
          <w:szCs w:val="21"/>
        </w:rPr>
        <w:t>&gt;</w:t>
      </w:r>
    </w:p>
    <w:p w14:paraId="1363E8A4" w14:textId="77777777" w:rsidR="00A63332" w:rsidRPr="008702AC" w:rsidRDefault="00A63332" w:rsidP="00A63332">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CCCCCC"/>
          <w:sz w:val="21"/>
          <w:szCs w:val="21"/>
        </w:rPr>
        <w:t xml:space="preserve">  </w:t>
      </w:r>
      <w:r w:rsidRPr="008702AC">
        <w:rPr>
          <w:rFonts w:ascii="Consolas" w:hAnsi="Consolas"/>
          <w:color w:val="808080"/>
          <w:sz w:val="21"/>
          <w:szCs w:val="21"/>
        </w:rPr>
        <w:t>&lt;</w:t>
      </w:r>
      <w:r w:rsidRPr="008702AC">
        <w:rPr>
          <w:rFonts w:ascii="Consolas" w:hAnsi="Consolas"/>
          <w:color w:val="569CD6"/>
          <w:sz w:val="21"/>
          <w:szCs w:val="21"/>
        </w:rPr>
        <w:t>link</w:t>
      </w:r>
      <w:r w:rsidRPr="008702AC">
        <w:rPr>
          <w:rFonts w:ascii="Consolas" w:hAnsi="Consolas"/>
          <w:color w:val="CCCCCC"/>
          <w:sz w:val="21"/>
          <w:szCs w:val="21"/>
        </w:rPr>
        <w:t xml:space="preserve"> </w:t>
      </w:r>
      <w:r w:rsidRPr="008702AC">
        <w:rPr>
          <w:rFonts w:ascii="Consolas" w:hAnsi="Consolas"/>
          <w:color w:val="9CDCFE"/>
          <w:sz w:val="21"/>
          <w:szCs w:val="21"/>
        </w:rPr>
        <w:t>rel</w:t>
      </w:r>
      <w:r w:rsidRPr="008702AC">
        <w:rPr>
          <w:rFonts w:ascii="Consolas" w:hAnsi="Consolas"/>
          <w:color w:val="CCCCCC"/>
          <w:sz w:val="21"/>
          <w:szCs w:val="21"/>
        </w:rPr>
        <w:t>=</w:t>
      </w:r>
      <w:r w:rsidRPr="008702AC">
        <w:rPr>
          <w:rFonts w:ascii="Consolas" w:hAnsi="Consolas"/>
          <w:color w:val="CE9178"/>
          <w:sz w:val="21"/>
          <w:szCs w:val="21"/>
        </w:rPr>
        <w:t>"stylesheet"</w:t>
      </w:r>
      <w:r w:rsidRPr="008702AC">
        <w:rPr>
          <w:rFonts w:ascii="Consolas" w:hAnsi="Consolas"/>
          <w:color w:val="CCCCCC"/>
          <w:sz w:val="21"/>
          <w:szCs w:val="21"/>
        </w:rPr>
        <w:t xml:space="preserve"> </w:t>
      </w:r>
      <w:r w:rsidRPr="008702AC">
        <w:rPr>
          <w:rFonts w:ascii="Consolas" w:hAnsi="Consolas"/>
          <w:color w:val="9CDCFE"/>
          <w:sz w:val="21"/>
          <w:szCs w:val="21"/>
        </w:rPr>
        <w:t>media</w:t>
      </w:r>
      <w:r w:rsidRPr="008702AC">
        <w:rPr>
          <w:rFonts w:ascii="Consolas" w:hAnsi="Consolas"/>
          <w:color w:val="CCCCCC"/>
          <w:sz w:val="21"/>
          <w:szCs w:val="21"/>
        </w:rPr>
        <w:t>=</w:t>
      </w:r>
      <w:r w:rsidRPr="008702AC">
        <w:rPr>
          <w:rFonts w:ascii="Consolas" w:hAnsi="Consolas"/>
          <w:color w:val="CE9178"/>
          <w:sz w:val="21"/>
          <w:szCs w:val="21"/>
        </w:rPr>
        <w:t>"print"</w:t>
      </w:r>
      <w:r w:rsidRPr="008702AC">
        <w:rPr>
          <w:rFonts w:ascii="Consolas" w:hAnsi="Consolas"/>
          <w:color w:val="CCCCCC"/>
          <w:sz w:val="21"/>
          <w:szCs w:val="21"/>
        </w:rPr>
        <w:t xml:space="preserve"> </w:t>
      </w:r>
      <w:r w:rsidRPr="008702AC">
        <w:rPr>
          <w:rFonts w:ascii="Consolas" w:hAnsi="Consolas"/>
          <w:color w:val="9CDCFE"/>
          <w:sz w:val="21"/>
          <w:szCs w:val="21"/>
        </w:rPr>
        <w:t>href</w:t>
      </w:r>
      <w:r w:rsidRPr="008702AC">
        <w:rPr>
          <w:rFonts w:ascii="Consolas" w:hAnsi="Consolas"/>
          <w:color w:val="CCCCCC"/>
          <w:sz w:val="21"/>
          <w:szCs w:val="21"/>
        </w:rPr>
        <w:t>=</w:t>
      </w:r>
      <w:r w:rsidRPr="008702AC">
        <w:rPr>
          <w:rFonts w:ascii="Consolas" w:hAnsi="Consolas"/>
          <w:color w:val="CE9178"/>
          <w:sz w:val="21"/>
          <w:szCs w:val="21"/>
        </w:rPr>
        <w:t>"impresora.css"</w:t>
      </w:r>
      <w:r w:rsidRPr="008702AC">
        <w:rPr>
          <w:rFonts w:ascii="Consolas" w:hAnsi="Consolas"/>
          <w:color w:val="808080"/>
          <w:sz w:val="21"/>
          <w:szCs w:val="21"/>
        </w:rPr>
        <w:t>&gt;</w:t>
      </w:r>
    </w:p>
    <w:p w14:paraId="4353472E" w14:textId="77777777" w:rsidR="00A63332" w:rsidRPr="008702AC" w:rsidRDefault="00A63332" w:rsidP="00AC0694"/>
    <w:p w14:paraId="3A2C8D2B" w14:textId="77777777" w:rsidR="006F3D48" w:rsidRPr="00904F88" w:rsidRDefault="006F3D48" w:rsidP="006F3D48">
      <w:pPr>
        <w:pStyle w:val="Ttulo2"/>
        <w:rPr>
          <w:lang w:val="es-ES"/>
        </w:rPr>
      </w:pPr>
      <w:bookmarkStart w:id="36" w:name="_Toc210640512"/>
      <w:r w:rsidRPr="00904F88">
        <w:rPr>
          <w:lang w:val="es-ES"/>
        </w:rPr>
        <w:t>Características del dispositivo: media queries</w:t>
      </w:r>
      <w:bookmarkEnd w:id="36"/>
    </w:p>
    <w:p w14:paraId="0F00BAF4" w14:textId="51A46E19" w:rsidR="006F3D48" w:rsidRPr="00904F88" w:rsidRDefault="006F3D48" w:rsidP="006F3D48">
      <w:pPr>
        <w:rPr>
          <w:lang w:val="es-ES"/>
        </w:rPr>
      </w:pPr>
    </w:p>
    <w:p w14:paraId="2A10D1FF" w14:textId="7A370CF6" w:rsidR="006F3D48" w:rsidRPr="00904F88" w:rsidRDefault="006F3D48" w:rsidP="006F3D48">
      <w:pPr>
        <w:rPr>
          <w:lang w:val="es-ES"/>
        </w:rPr>
      </w:pPr>
      <w:r w:rsidRPr="00904F88">
        <w:rPr>
          <w:lang w:val="es-ES"/>
        </w:rPr>
        <w:lastRenderedPageBreak/>
        <w:t>La recomendación Media Queries Level 3 (3ª ed) define toda una serie de </w:t>
      </w:r>
      <w:r w:rsidRPr="00904F88">
        <w:rPr>
          <w:b/>
          <w:bCs/>
          <w:lang w:val="es-ES"/>
        </w:rPr>
        <w:t>características de medios</w:t>
      </w:r>
      <w:r w:rsidRPr="00904F88">
        <w:rPr>
          <w:lang w:val="es-ES"/>
        </w:rPr>
        <w:t> (</w:t>
      </w:r>
      <w:r w:rsidRPr="00904F88">
        <w:rPr>
          <w:i/>
          <w:iCs/>
          <w:lang w:val="es-ES"/>
        </w:rPr>
        <w:t>media features</w:t>
      </w:r>
      <w:r w:rsidRPr="00904F88">
        <w:rPr>
          <w:lang w:val="es-ES"/>
        </w:rPr>
        <w:t>) que corresponden a características del dispositivo. Las más importantes son:</w:t>
      </w:r>
    </w:p>
    <w:p w14:paraId="6254F5AE" w14:textId="77777777" w:rsidR="006F3D48" w:rsidRPr="00904F88" w:rsidRDefault="006F3D48" w:rsidP="00A97AF2">
      <w:pPr>
        <w:numPr>
          <w:ilvl w:val="0"/>
          <w:numId w:val="20"/>
        </w:numPr>
        <w:rPr>
          <w:lang w:val="es-ES"/>
        </w:rPr>
      </w:pPr>
      <w:r w:rsidRPr="00904F88">
        <w:rPr>
          <w:lang w:val="es-ES"/>
        </w:rPr>
        <w:t>width: anchura de la pantalla</w:t>
      </w:r>
    </w:p>
    <w:p w14:paraId="70621070" w14:textId="77777777" w:rsidR="006F3D48" w:rsidRPr="00904F88" w:rsidRDefault="006F3D48" w:rsidP="00A97AF2">
      <w:pPr>
        <w:numPr>
          <w:ilvl w:val="0"/>
          <w:numId w:val="20"/>
        </w:numPr>
        <w:rPr>
          <w:lang w:val="es-ES"/>
        </w:rPr>
      </w:pPr>
      <w:r w:rsidRPr="00904F88">
        <w:rPr>
          <w:lang w:val="es-ES"/>
        </w:rPr>
        <w:t>height: altura de la pantalla</w:t>
      </w:r>
    </w:p>
    <w:p w14:paraId="7D1D9F08" w14:textId="77777777" w:rsidR="006F3D48" w:rsidRPr="00904F88" w:rsidRDefault="006F3D48" w:rsidP="00A97AF2">
      <w:pPr>
        <w:numPr>
          <w:ilvl w:val="0"/>
          <w:numId w:val="20"/>
        </w:numPr>
        <w:rPr>
          <w:lang w:val="es-ES"/>
        </w:rPr>
      </w:pPr>
      <w:r w:rsidRPr="00904F88">
        <w:rPr>
          <w:lang w:val="es-ES"/>
        </w:rPr>
        <w:t>orientation: orientación de la pantalla portrait (vertical) o landscape (horizontal)</w:t>
      </w:r>
    </w:p>
    <w:p w14:paraId="746AE9F8" w14:textId="77777777" w:rsidR="006F3D48" w:rsidRPr="00904F88" w:rsidRDefault="006F3D48" w:rsidP="00A97AF2">
      <w:pPr>
        <w:numPr>
          <w:ilvl w:val="0"/>
          <w:numId w:val="20"/>
        </w:numPr>
        <w:rPr>
          <w:lang w:val="es-ES"/>
        </w:rPr>
      </w:pPr>
      <w:r w:rsidRPr="00904F88">
        <w:rPr>
          <w:lang w:val="es-ES"/>
        </w:rPr>
        <w:t>aspect-ratio: proporción entre la anchura y la altura de la pantalla</w:t>
      </w:r>
    </w:p>
    <w:p w14:paraId="449EB6DF" w14:textId="77777777" w:rsidR="006F3D48" w:rsidRPr="00904F88" w:rsidRDefault="006F3D48" w:rsidP="00A97AF2">
      <w:pPr>
        <w:numPr>
          <w:ilvl w:val="0"/>
          <w:numId w:val="20"/>
        </w:numPr>
        <w:rPr>
          <w:lang w:val="es-ES"/>
        </w:rPr>
      </w:pPr>
      <w:r w:rsidRPr="00904F88">
        <w:rPr>
          <w:lang w:val="es-ES"/>
        </w:rPr>
        <w:t>resolution: resolución (densidad de píxeles)</w:t>
      </w:r>
    </w:p>
    <w:p w14:paraId="17DA5285" w14:textId="77777777" w:rsidR="006F3D48" w:rsidRPr="00904F88" w:rsidRDefault="006F3D48" w:rsidP="006F3D48">
      <w:pPr>
        <w:rPr>
          <w:lang w:val="es-ES"/>
        </w:rPr>
      </w:pPr>
      <w:r w:rsidRPr="00904F88">
        <w:rPr>
          <w:lang w:val="es-ES"/>
        </w:rPr>
        <w:t>Estas características no permiten modificar las características físicas del dispositivo, lógicamente. Lo que hacen es tomar como valor las características del dispositivo, de una forma dinámica.</w:t>
      </w:r>
    </w:p>
    <w:p w14:paraId="2D9C7310" w14:textId="77777777" w:rsidR="006F3D48" w:rsidRPr="00904F88" w:rsidRDefault="006F3D48" w:rsidP="006F3D48">
      <w:pPr>
        <w:rPr>
          <w:lang w:val="es-ES"/>
        </w:rPr>
      </w:pPr>
      <w:r w:rsidRPr="00904F88">
        <w:rPr>
          <w:lang w:val="es-ES"/>
        </w:rPr>
        <w:t>Algunas características tienen variantes con prefijos min- y max- para expresar comparaciones sin tener que utilizar los caracteres menor o mayor (&lt; y &gt;), que en HTML son caracteres especiales.</w:t>
      </w:r>
    </w:p>
    <w:p w14:paraId="65F6EFDF" w14:textId="77777777" w:rsidR="006F3D48" w:rsidRPr="00904F88" w:rsidRDefault="006F3D48" w:rsidP="006F3D48">
      <w:pPr>
        <w:rPr>
          <w:lang w:val="es-ES"/>
        </w:rPr>
      </w:pPr>
      <w:r w:rsidRPr="00904F88">
        <w:rPr>
          <w:lang w:val="es-ES"/>
        </w:rPr>
        <w:t>Esas propiedades se combinan con la regla arroba @media para condicionar la aplicación de propiedades a características del dispositivo.</w:t>
      </w:r>
    </w:p>
    <w:p w14:paraId="4D5D2DA8" w14:textId="77777777" w:rsidR="006F3D48" w:rsidRPr="00904F88" w:rsidRDefault="006F3D48" w:rsidP="006F3D48">
      <w:pPr>
        <w:rPr>
          <w:lang w:val="es-ES"/>
        </w:rPr>
      </w:pPr>
      <w:r w:rsidRPr="00904F88">
        <w:rPr>
          <w:lang w:val="es-ES"/>
        </w:rPr>
        <w:t>Se pueden combinar varias características mediante el operador and y la coma (que representa el operador lógico or) para crear expresiones más complejas.</w:t>
      </w:r>
    </w:p>
    <w:p w14:paraId="0AAD523D" w14:textId="77777777" w:rsidR="006F3D48" w:rsidRPr="00904F88" w:rsidRDefault="006F3D48" w:rsidP="006F3D48">
      <w:pPr>
        <w:rPr>
          <w:lang w:val="es-ES"/>
        </w:rPr>
      </w:pPr>
      <w:r w:rsidRPr="00904F88">
        <w:rPr>
          <w:b/>
          <w:bCs/>
          <w:lang w:val="es-ES"/>
        </w:rPr>
        <w:t>Notas</w:t>
      </w:r>
      <w:r w:rsidRPr="00904F88">
        <w:rPr>
          <w:lang w:val="es-ES"/>
        </w:rPr>
        <w:t>:</w:t>
      </w:r>
    </w:p>
    <w:p w14:paraId="36389739" w14:textId="77777777" w:rsidR="006F3D48" w:rsidRPr="00904F88" w:rsidRDefault="006F3D48" w:rsidP="00A97AF2">
      <w:pPr>
        <w:numPr>
          <w:ilvl w:val="0"/>
          <w:numId w:val="21"/>
        </w:numPr>
        <w:rPr>
          <w:lang w:val="es-ES"/>
        </w:rPr>
      </w:pPr>
      <w:r w:rsidRPr="00904F88">
        <w:rPr>
          <w:lang w:val="es-ES"/>
        </w:rPr>
        <w:t>En CSS 3: Media queries se definen también las características de medios color, color-index, monochrome, scan y grid, que se mantienen en Media Queries Level 4.</w:t>
      </w:r>
    </w:p>
    <w:p w14:paraId="340E2DDD" w14:textId="77777777" w:rsidR="006F3D48" w:rsidRPr="00904F88" w:rsidRDefault="006F3D48" w:rsidP="00A97AF2">
      <w:pPr>
        <w:numPr>
          <w:ilvl w:val="0"/>
          <w:numId w:val="21"/>
        </w:numPr>
        <w:rPr>
          <w:lang w:val="es-ES"/>
        </w:rPr>
      </w:pPr>
      <w:r w:rsidRPr="00904F88">
        <w:rPr>
          <w:lang w:val="es-ES"/>
        </w:rPr>
        <w:t>En CSS 3: Media queries se definen también las características de medios device-width, device-height y device-aspect-ratio, que en Media Queries Level 4 se consideran obsoletas.</w:t>
      </w:r>
    </w:p>
    <w:p w14:paraId="1F024E0E" w14:textId="77777777" w:rsidR="006F3D48" w:rsidRPr="00904F88" w:rsidRDefault="006F3D48" w:rsidP="00A97AF2">
      <w:pPr>
        <w:numPr>
          <w:ilvl w:val="0"/>
          <w:numId w:val="21"/>
        </w:numPr>
        <w:rPr>
          <w:lang w:val="es-ES"/>
        </w:rPr>
      </w:pPr>
      <w:r w:rsidRPr="00904F88">
        <w:rPr>
          <w:lang w:val="es-ES"/>
        </w:rPr>
        <w:t>En Media Queries Level 4 se definen también las características de medios update, overflow-block, overflow-inline,color-gamut, pointer, hover, any-pointer y any-hover.</w:t>
      </w:r>
    </w:p>
    <w:p w14:paraId="561765F4" w14:textId="77777777" w:rsidR="00A63332" w:rsidRPr="00904F88" w:rsidRDefault="00A63332" w:rsidP="00AC0694">
      <w:pPr>
        <w:rPr>
          <w:lang w:val="es-ES"/>
        </w:rPr>
      </w:pPr>
    </w:p>
    <w:p w14:paraId="336F9A16" w14:textId="77777777" w:rsidR="006A5E5F" w:rsidRPr="00904F88" w:rsidRDefault="006A5E5F" w:rsidP="006A5E5F">
      <w:pPr>
        <w:rPr>
          <w:b/>
          <w:bCs/>
          <w:u w:val="single"/>
          <w:lang w:val="es-ES"/>
        </w:rPr>
      </w:pPr>
      <w:r w:rsidRPr="00904F88">
        <w:rPr>
          <w:b/>
          <w:bCs/>
          <w:u w:val="single"/>
          <w:lang w:val="es-ES"/>
        </w:rPr>
        <w:t>Ancho de pantalla: min-width y max-width</w:t>
      </w:r>
    </w:p>
    <w:p w14:paraId="5B771C2B" w14:textId="5B2CDC51" w:rsidR="006A5E5F" w:rsidRPr="00904F88" w:rsidRDefault="006A5E5F" w:rsidP="006A5E5F">
      <w:pPr>
        <w:rPr>
          <w:lang w:val="es-ES"/>
        </w:rPr>
      </w:pPr>
      <w:r w:rsidRPr="00904F88">
        <w:rPr>
          <w:lang w:val="es-ES"/>
        </w:rPr>
        <w:t> </w:t>
      </w:r>
      <w:r w:rsidRPr="00904F88">
        <w:rPr>
          <w:noProof/>
          <w:lang w:val="es-ES"/>
        </w:rPr>
        <mc:AlternateContent>
          <mc:Choice Requires="wps">
            <w:drawing>
              <wp:inline distT="0" distB="0" distL="0" distR="0" wp14:anchorId="0BBED7F5" wp14:editId="0D27FDD7">
                <wp:extent cx="350520" cy="304800"/>
                <wp:effectExtent l="0" t="0" r="0" b="0"/>
                <wp:docPr id="1482778274" name="Rectángulo 40" descr="Mozilla Developer Network">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052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02986A" id="Rectángulo 40" o:spid="_x0000_s1026" alt="Mozilla Developer Network" href="https://developer.mozilla.org/en-US/docs/Web/CSS/@media/width" style="width:27.6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" o:button="t" filled="f" stroked="f">
                <v:fill o:detectmouseclick="t"/>
                <o:lock v:ext="edit" aspectratio="t"/>
                <w10:anchorlock/>
              </v:rect>
            </w:pict>
          </mc:Fallback>
        </mc:AlternateContent>
      </w:r>
    </w:p>
    <w:p w14:paraId="03807494" w14:textId="77777777" w:rsidR="006A5E5F" w:rsidRPr="00904F88" w:rsidRDefault="006A5E5F" w:rsidP="006A5E5F">
      <w:pPr>
        <w:rPr>
          <w:lang w:val="es-ES"/>
        </w:rPr>
      </w:pPr>
      <w:r w:rsidRPr="00904F88">
        <w:rPr>
          <w:lang w:val="es-ES"/>
        </w:rPr>
        <w:t>La característica de medios min-width se refiere al ancho mínimo de pantalla, es decir, que las reglas que contenga se aplicarán cuando la pantalla tenga una anchura mayor de la indicada.</w:t>
      </w:r>
    </w:p>
    <w:p w14:paraId="7205108E" w14:textId="77777777" w:rsidR="006A5E5F" w:rsidRPr="00904F88" w:rsidRDefault="006A5E5F" w:rsidP="006A5E5F">
      <w:pPr>
        <w:rPr>
          <w:lang w:val="es-ES"/>
        </w:rPr>
      </w:pPr>
      <w:r w:rsidRPr="00904F88">
        <w:rPr>
          <w:lang w:val="es-ES"/>
        </w:rPr>
        <w:t>La característica de medios max-width se refiere al ancho máximo de pantalla, es decir, que las reglas que contenga se aplicarán cuando la pantalla tenga una anchura menor o igual a la indicada.</w:t>
      </w:r>
    </w:p>
    <w:p w14:paraId="4758F9AB" w14:textId="3912DBC6" w:rsidR="006A5E5F" w:rsidRPr="00904F88" w:rsidRDefault="006A5E5F" w:rsidP="006A5E5F">
      <w:pPr>
        <w:rPr>
          <w:lang w:val="es-ES"/>
        </w:rPr>
      </w:pPr>
      <w:r w:rsidRPr="00904F88">
        <w:rPr>
          <w:lang w:val="es-ES"/>
        </w:rPr>
        <w:t>El ejemplo siguiente muestra una hoja de estilo que modifica el color de fondo de la página dependiendo de si la pantalla tiene menos</w:t>
      </w:r>
      <w:r w:rsidR="00520C8A" w:rsidRPr="00904F88">
        <w:rPr>
          <w:lang w:val="es-ES"/>
        </w:rPr>
        <w:t xml:space="preserve"> de 400px</w:t>
      </w:r>
      <w:r w:rsidR="000B0AD3" w:rsidRPr="00904F88">
        <w:rPr>
          <w:lang w:val="es-ES"/>
        </w:rPr>
        <w:t>,</w:t>
      </w:r>
      <w:r w:rsidR="00520C8A" w:rsidRPr="00904F88">
        <w:rPr>
          <w:lang w:val="es-ES"/>
        </w:rPr>
        <w:t xml:space="preserve"> entre 400</w:t>
      </w:r>
      <w:r w:rsidR="000B0AD3" w:rsidRPr="00904F88">
        <w:rPr>
          <w:lang w:val="es-ES"/>
        </w:rPr>
        <w:t>px</w:t>
      </w:r>
      <w:r w:rsidR="00520C8A" w:rsidRPr="00904F88">
        <w:rPr>
          <w:lang w:val="es-ES"/>
        </w:rPr>
        <w:t xml:space="preserve"> y 800</w:t>
      </w:r>
      <w:r w:rsidR="000B0AD3" w:rsidRPr="00904F88">
        <w:rPr>
          <w:lang w:val="es-ES"/>
        </w:rPr>
        <w:t>px,</w:t>
      </w:r>
      <w:r w:rsidR="00520C8A" w:rsidRPr="00904F88">
        <w:rPr>
          <w:lang w:val="es-ES"/>
        </w:rPr>
        <w:t xml:space="preserve"> y</w:t>
      </w:r>
      <w:r w:rsidRPr="00904F88">
        <w:rPr>
          <w:lang w:val="es-ES"/>
        </w:rPr>
        <w:t xml:space="preserve"> más de </w:t>
      </w:r>
      <w:r w:rsidR="00520C8A" w:rsidRPr="00904F88">
        <w:rPr>
          <w:lang w:val="es-ES"/>
        </w:rPr>
        <w:t>8</w:t>
      </w:r>
      <w:r w:rsidRPr="00904F88">
        <w:rPr>
          <w:lang w:val="es-ES"/>
        </w:rPr>
        <w:t>00px de ancho.</w:t>
      </w:r>
    </w:p>
    <w:p w14:paraId="26675598" w14:textId="77777777" w:rsidR="0048498C" w:rsidRPr="00904F88" w:rsidRDefault="0048498C" w:rsidP="006A5E5F">
      <w:pPr>
        <w:rPr>
          <w:lang w:val="es-ES"/>
        </w:rPr>
      </w:pPr>
    </w:p>
    <w:p w14:paraId="1B287DE0" w14:textId="77777777" w:rsidR="0048498C" w:rsidRPr="00904F88" w:rsidRDefault="0048498C" w:rsidP="006A5E5F">
      <w:pPr>
        <w:rPr>
          <w:lang w:val="es-ES"/>
        </w:rPr>
      </w:pPr>
    </w:p>
    <w:p w14:paraId="228C8DF3"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052E5A47"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5E4A15B5"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5B2F9845"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4BF16EE6"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min-width y max-width (2). </w:t>
      </w:r>
      <w:r w:rsidRPr="00904F88">
        <w:rPr>
          <w:rFonts w:ascii="Consolas" w:hAnsi="Consolas"/>
          <w:color w:val="CCCCCC"/>
          <w:sz w:val="21"/>
          <w:szCs w:val="21"/>
          <w:lang w:val="es-ES"/>
        </w:rPr>
        <w:t xml:space="preserve">Media queries. CSS. Páginas web HTML y hojas de estilo CSS. </w:t>
      </w:r>
      <w:r w:rsidRPr="00015106">
        <w:rPr>
          <w:rFonts w:ascii="Consolas" w:hAnsi="Consolas"/>
          <w:color w:val="CCCCCC"/>
          <w:sz w:val="21"/>
          <w:szCs w:val="21"/>
        </w:rPr>
        <w:t>Bartolomé Sintes Marco. www.mclibre.org</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0838539C"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73EC4A48"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4AEA985A"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C586C0"/>
          <w:sz w:val="21"/>
          <w:szCs w:val="21"/>
        </w:rPr>
        <w:t>@media</w:t>
      </w:r>
      <w:r w:rsidRPr="00015106">
        <w:rPr>
          <w:rFonts w:ascii="Consolas" w:hAnsi="Consolas"/>
          <w:color w:val="D4D4D4"/>
          <w:sz w:val="21"/>
          <w:szCs w:val="21"/>
        </w:rPr>
        <w:t xml:space="preserve"> </w:t>
      </w:r>
      <w:r w:rsidRPr="00015106">
        <w:rPr>
          <w:rFonts w:ascii="Consolas" w:hAnsi="Consolas"/>
          <w:color w:val="CE9178"/>
          <w:sz w:val="21"/>
          <w:szCs w:val="21"/>
        </w:rPr>
        <w:t>screen</w:t>
      </w:r>
      <w:r w:rsidRPr="00015106">
        <w:rPr>
          <w:rFonts w:ascii="Consolas" w:hAnsi="Consolas"/>
          <w:color w:val="D4D4D4"/>
          <w:sz w:val="21"/>
          <w:szCs w:val="21"/>
        </w:rPr>
        <w:t xml:space="preserve"> and (</w:t>
      </w:r>
      <w:r w:rsidRPr="00015106">
        <w:rPr>
          <w:rFonts w:ascii="Consolas" w:hAnsi="Consolas"/>
          <w:color w:val="9CDCFE"/>
          <w:sz w:val="21"/>
          <w:szCs w:val="21"/>
        </w:rPr>
        <w:t>max-width</w:t>
      </w:r>
      <w:r w:rsidRPr="00015106">
        <w:rPr>
          <w:rFonts w:ascii="Consolas" w:hAnsi="Consolas"/>
          <w:color w:val="D4D4D4"/>
          <w:sz w:val="21"/>
          <w:szCs w:val="21"/>
        </w:rPr>
        <w:t xml:space="preserve">: </w:t>
      </w:r>
      <w:r w:rsidRPr="00015106">
        <w:rPr>
          <w:rFonts w:ascii="Consolas" w:hAnsi="Consolas"/>
          <w:color w:val="B5CEA8"/>
          <w:sz w:val="21"/>
          <w:szCs w:val="21"/>
        </w:rPr>
        <w:t>400px</w:t>
      </w:r>
      <w:r w:rsidRPr="00015106">
        <w:rPr>
          <w:rFonts w:ascii="Consolas" w:hAnsi="Consolas"/>
          <w:color w:val="D4D4D4"/>
          <w:sz w:val="21"/>
          <w:szCs w:val="21"/>
        </w:rPr>
        <w:t>) {</w:t>
      </w:r>
    </w:p>
    <w:p w14:paraId="24E399A0"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html</w:t>
      </w:r>
      <w:r w:rsidRPr="00015106">
        <w:rPr>
          <w:rFonts w:ascii="Consolas" w:hAnsi="Consolas"/>
          <w:color w:val="D4D4D4"/>
          <w:sz w:val="21"/>
          <w:szCs w:val="21"/>
        </w:rPr>
        <w:t xml:space="preserve"> {</w:t>
      </w:r>
    </w:p>
    <w:p w14:paraId="4A895C4D"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lightblue</w:t>
      </w:r>
      <w:r w:rsidRPr="00015106">
        <w:rPr>
          <w:rFonts w:ascii="Consolas" w:hAnsi="Consolas"/>
          <w:color w:val="D4D4D4"/>
          <w:sz w:val="21"/>
          <w:szCs w:val="21"/>
        </w:rPr>
        <w:t>;</w:t>
      </w:r>
    </w:p>
    <w:p w14:paraId="12A6D343"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5036A4A"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F114E29"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p>
    <w:p w14:paraId="25F033FE"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C586C0"/>
          <w:sz w:val="21"/>
          <w:szCs w:val="21"/>
        </w:rPr>
        <w:t>@media</w:t>
      </w:r>
      <w:r w:rsidRPr="00015106">
        <w:rPr>
          <w:rFonts w:ascii="Consolas" w:hAnsi="Consolas"/>
          <w:color w:val="D4D4D4"/>
          <w:sz w:val="21"/>
          <w:szCs w:val="21"/>
        </w:rPr>
        <w:t xml:space="preserve"> </w:t>
      </w:r>
      <w:r w:rsidRPr="00015106">
        <w:rPr>
          <w:rFonts w:ascii="Consolas" w:hAnsi="Consolas"/>
          <w:color w:val="CE9178"/>
          <w:sz w:val="21"/>
          <w:szCs w:val="21"/>
        </w:rPr>
        <w:t>screen</w:t>
      </w:r>
      <w:r w:rsidRPr="00015106">
        <w:rPr>
          <w:rFonts w:ascii="Consolas" w:hAnsi="Consolas"/>
          <w:color w:val="D4D4D4"/>
          <w:sz w:val="21"/>
          <w:szCs w:val="21"/>
        </w:rPr>
        <w:t xml:space="preserve"> and (</w:t>
      </w:r>
      <w:r w:rsidRPr="00015106">
        <w:rPr>
          <w:rFonts w:ascii="Consolas" w:hAnsi="Consolas"/>
          <w:color w:val="9CDCFE"/>
          <w:sz w:val="21"/>
          <w:szCs w:val="21"/>
        </w:rPr>
        <w:t>min-width</w:t>
      </w:r>
      <w:r w:rsidRPr="00015106">
        <w:rPr>
          <w:rFonts w:ascii="Consolas" w:hAnsi="Consolas"/>
          <w:color w:val="D4D4D4"/>
          <w:sz w:val="21"/>
          <w:szCs w:val="21"/>
        </w:rPr>
        <w:t xml:space="preserve">: </w:t>
      </w:r>
      <w:r w:rsidRPr="00015106">
        <w:rPr>
          <w:rFonts w:ascii="Consolas" w:hAnsi="Consolas"/>
          <w:color w:val="B5CEA8"/>
          <w:sz w:val="21"/>
          <w:szCs w:val="21"/>
        </w:rPr>
        <w:t>400px</w:t>
      </w:r>
      <w:r w:rsidRPr="00015106">
        <w:rPr>
          <w:rFonts w:ascii="Consolas" w:hAnsi="Consolas"/>
          <w:color w:val="D4D4D4"/>
          <w:sz w:val="21"/>
          <w:szCs w:val="21"/>
        </w:rPr>
        <w:t>) and (</w:t>
      </w:r>
      <w:r w:rsidRPr="00015106">
        <w:rPr>
          <w:rFonts w:ascii="Consolas" w:hAnsi="Consolas"/>
          <w:color w:val="9CDCFE"/>
          <w:sz w:val="21"/>
          <w:szCs w:val="21"/>
        </w:rPr>
        <w:t>max-width</w:t>
      </w:r>
      <w:r w:rsidRPr="00015106">
        <w:rPr>
          <w:rFonts w:ascii="Consolas" w:hAnsi="Consolas"/>
          <w:color w:val="D4D4D4"/>
          <w:sz w:val="21"/>
          <w:szCs w:val="21"/>
        </w:rPr>
        <w:t xml:space="preserve">: </w:t>
      </w:r>
      <w:r w:rsidRPr="00015106">
        <w:rPr>
          <w:rFonts w:ascii="Consolas" w:hAnsi="Consolas"/>
          <w:color w:val="B5CEA8"/>
          <w:sz w:val="21"/>
          <w:szCs w:val="21"/>
        </w:rPr>
        <w:t>800px</w:t>
      </w:r>
      <w:r w:rsidRPr="00015106">
        <w:rPr>
          <w:rFonts w:ascii="Consolas" w:hAnsi="Consolas"/>
          <w:color w:val="D4D4D4"/>
          <w:sz w:val="21"/>
          <w:szCs w:val="21"/>
        </w:rPr>
        <w:t>) {</w:t>
      </w:r>
    </w:p>
    <w:p w14:paraId="0B075A7D"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html</w:t>
      </w:r>
      <w:r w:rsidRPr="00015106">
        <w:rPr>
          <w:rFonts w:ascii="Consolas" w:hAnsi="Consolas"/>
          <w:color w:val="D4D4D4"/>
          <w:sz w:val="21"/>
          <w:szCs w:val="21"/>
        </w:rPr>
        <w:t xml:space="preserve"> {</w:t>
      </w:r>
    </w:p>
    <w:p w14:paraId="34271E44"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lightcoral</w:t>
      </w:r>
      <w:r w:rsidRPr="00015106">
        <w:rPr>
          <w:rFonts w:ascii="Consolas" w:hAnsi="Consolas"/>
          <w:color w:val="D4D4D4"/>
          <w:sz w:val="21"/>
          <w:szCs w:val="21"/>
        </w:rPr>
        <w:t>;</w:t>
      </w:r>
    </w:p>
    <w:p w14:paraId="5BC0DAA9"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0917BEF"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84C40F0"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p>
    <w:p w14:paraId="60640B1B"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C586C0"/>
          <w:sz w:val="21"/>
          <w:szCs w:val="21"/>
        </w:rPr>
        <w:t>@media</w:t>
      </w:r>
      <w:r w:rsidRPr="00015106">
        <w:rPr>
          <w:rFonts w:ascii="Consolas" w:hAnsi="Consolas"/>
          <w:color w:val="D4D4D4"/>
          <w:sz w:val="21"/>
          <w:szCs w:val="21"/>
        </w:rPr>
        <w:t xml:space="preserve"> </w:t>
      </w:r>
      <w:r w:rsidRPr="00015106">
        <w:rPr>
          <w:rFonts w:ascii="Consolas" w:hAnsi="Consolas"/>
          <w:color w:val="CE9178"/>
          <w:sz w:val="21"/>
          <w:szCs w:val="21"/>
        </w:rPr>
        <w:t>screen</w:t>
      </w:r>
      <w:r w:rsidRPr="00015106">
        <w:rPr>
          <w:rFonts w:ascii="Consolas" w:hAnsi="Consolas"/>
          <w:color w:val="D4D4D4"/>
          <w:sz w:val="21"/>
          <w:szCs w:val="21"/>
        </w:rPr>
        <w:t xml:space="preserve"> and (</w:t>
      </w:r>
      <w:r w:rsidRPr="00015106">
        <w:rPr>
          <w:rFonts w:ascii="Consolas" w:hAnsi="Consolas"/>
          <w:color w:val="9CDCFE"/>
          <w:sz w:val="21"/>
          <w:szCs w:val="21"/>
        </w:rPr>
        <w:t>min-width</w:t>
      </w:r>
      <w:r w:rsidRPr="00015106">
        <w:rPr>
          <w:rFonts w:ascii="Consolas" w:hAnsi="Consolas"/>
          <w:color w:val="D4D4D4"/>
          <w:sz w:val="21"/>
          <w:szCs w:val="21"/>
        </w:rPr>
        <w:t xml:space="preserve">: </w:t>
      </w:r>
      <w:r w:rsidRPr="00015106">
        <w:rPr>
          <w:rFonts w:ascii="Consolas" w:hAnsi="Consolas"/>
          <w:color w:val="B5CEA8"/>
          <w:sz w:val="21"/>
          <w:szCs w:val="21"/>
        </w:rPr>
        <w:t>800px</w:t>
      </w:r>
      <w:r w:rsidRPr="00015106">
        <w:rPr>
          <w:rFonts w:ascii="Consolas" w:hAnsi="Consolas"/>
          <w:color w:val="D4D4D4"/>
          <w:sz w:val="21"/>
          <w:szCs w:val="21"/>
        </w:rPr>
        <w:t>) {</w:t>
      </w:r>
    </w:p>
    <w:p w14:paraId="790AF56E"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html</w:t>
      </w:r>
      <w:r w:rsidRPr="00015106">
        <w:rPr>
          <w:rFonts w:ascii="Consolas" w:hAnsi="Consolas"/>
          <w:color w:val="D4D4D4"/>
          <w:sz w:val="21"/>
          <w:szCs w:val="21"/>
        </w:rPr>
        <w:t xml:space="preserve"> {</w:t>
      </w:r>
    </w:p>
    <w:p w14:paraId="34766902"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lightgreen</w:t>
      </w:r>
      <w:r w:rsidRPr="00015106">
        <w:rPr>
          <w:rFonts w:ascii="Consolas" w:hAnsi="Consolas"/>
          <w:color w:val="D4D4D4"/>
          <w:sz w:val="21"/>
          <w:szCs w:val="21"/>
        </w:rPr>
        <w:t>;</w:t>
      </w:r>
    </w:p>
    <w:p w14:paraId="3DA748DE"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55A35001"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5410AA8"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5B42B622"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29520DCB"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BE7FD9C"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DF933D9"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El color de fondo de esta página cambia según el ancho de la pantalla: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C46CE11"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435C51E5"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si es menor de 400px, el color es azul</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47BE9170"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desde 400px hasta 500px, el color es rojo</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4DE47F5"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si es mayor o igual a 500px, el color es verde</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0E7B6CC8"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3008E1FD"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p>
    <w:p w14:paraId="5FD27CA0"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r w:rsidRPr="00015106">
        <w:rPr>
          <w:rFonts w:ascii="Consolas" w:hAnsi="Consolas"/>
          <w:color w:val="CCCCCC"/>
          <w:sz w:val="21"/>
          <w:szCs w:val="21"/>
        </w:rPr>
        <w:t xml:space="preserve">El ancho actual es </w:t>
      </w:r>
      <w:r w:rsidRPr="00015106">
        <w:rPr>
          <w:rFonts w:ascii="Consolas" w:hAnsi="Consolas"/>
          <w:color w:val="808080"/>
          <w:sz w:val="21"/>
          <w:szCs w:val="21"/>
        </w:rPr>
        <w:t>&lt;</w:t>
      </w:r>
      <w:r w:rsidRPr="00015106">
        <w:rPr>
          <w:rFonts w:ascii="Consolas" w:hAnsi="Consolas"/>
          <w:color w:val="569CD6"/>
          <w:sz w:val="21"/>
          <w:szCs w:val="21"/>
        </w:rPr>
        <w:t>strong</w:t>
      </w:r>
      <w:r w:rsidRPr="00015106">
        <w:rPr>
          <w:rFonts w:ascii="Consolas" w:hAnsi="Consolas"/>
          <w:color w:val="808080"/>
          <w:sz w:val="21"/>
          <w:szCs w:val="21"/>
        </w:rPr>
        <w:t>&gt;&lt;</w:t>
      </w:r>
      <w:r w:rsidRPr="00015106">
        <w:rPr>
          <w:rFonts w:ascii="Consolas" w:hAnsi="Consolas"/>
          <w:color w:val="569CD6"/>
          <w:sz w:val="21"/>
          <w:szCs w:val="21"/>
        </w:rPr>
        <w:t>span</w:t>
      </w:r>
      <w:r w:rsidRPr="00015106">
        <w:rPr>
          <w:rFonts w:ascii="Consolas" w:hAnsi="Consolas"/>
          <w:color w:val="CCCCCC"/>
          <w:sz w:val="21"/>
          <w:szCs w:val="21"/>
        </w:rPr>
        <w:t xml:space="preserve"> </w:t>
      </w:r>
      <w:r w:rsidRPr="00015106">
        <w:rPr>
          <w:rFonts w:ascii="Consolas" w:hAnsi="Consolas"/>
          <w:color w:val="9CDCFE"/>
          <w:sz w:val="21"/>
          <w:szCs w:val="21"/>
        </w:rPr>
        <w:t>id</w:t>
      </w:r>
      <w:r w:rsidRPr="00015106">
        <w:rPr>
          <w:rFonts w:ascii="Consolas" w:hAnsi="Consolas"/>
          <w:color w:val="CCCCCC"/>
          <w:sz w:val="21"/>
          <w:szCs w:val="21"/>
        </w:rPr>
        <w:t>=</w:t>
      </w:r>
      <w:r w:rsidRPr="00015106">
        <w:rPr>
          <w:rFonts w:ascii="Consolas" w:hAnsi="Consolas"/>
          <w:color w:val="CE9178"/>
          <w:sz w:val="21"/>
          <w:szCs w:val="21"/>
        </w:rPr>
        <w:t>"size"</w:t>
      </w:r>
      <w:r w:rsidRPr="00015106">
        <w:rPr>
          <w:rFonts w:ascii="Consolas" w:hAnsi="Consolas"/>
          <w:color w:val="808080"/>
          <w:sz w:val="21"/>
          <w:szCs w:val="21"/>
        </w:rPr>
        <w:t>&gt;&lt;/</w:t>
      </w:r>
      <w:r w:rsidRPr="00015106">
        <w:rPr>
          <w:rFonts w:ascii="Consolas" w:hAnsi="Consolas"/>
          <w:color w:val="569CD6"/>
          <w:sz w:val="21"/>
          <w:szCs w:val="21"/>
        </w:rPr>
        <w:t>span</w:t>
      </w:r>
      <w:r w:rsidRPr="00015106">
        <w:rPr>
          <w:rFonts w:ascii="Consolas" w:hAnsi="Consolas"/>
          <w:color w:val="808080"/>
          <w:sz w:val="21"/>
          <w:szCs w:val="21"/>
        </w:rPr>
        <w:t>&gt;</w:t>
      </w:r>
      <w:r w:rsidRPr="00015106">
        <w:rPr>
          <w:rFonts w:ascii="Consolas" w:hAnsi="Consolas"/>
          <w:color w:val="CCCCCC"/>
          <w:sz w:val="21"/>
          <w:szCs w:val="21"/>
        </w:rPr>
        <w:t>px</w:t>
      </w:r>
      <w:r w:rsidRPr="00015106">
        <w:rPr>
          <w:rFonts w:ascii="Consolas" w:hAnsi="Consolas"/>
          <w:color w:val="808080"/>
          <w:sz w:val="21"/>
          <w:szCs w:val="21"/>
        </w:rPr>
        <w:t>&lt;/</w:t>
      </w:r>
      <w:r w:rsidRPr="00015106">
        <w:rPr>
          <w:rFonts w:ascii="Consolas" w:hAnsi="Consolas"/>
          <w:color w:val="569CD6"/>
          <w:sz w:val="21"/>
          <w:szCs w:val="21"/>
        </w:rPr>
        <w:t>strong</w:t>
      </w:r>
      <w:r w:rsidRPr="00015106">
        <w:rPr>
          <w:rFonts w:ascii="Consolas" w:hAnsi="Consolas"/>
          <w:color w:val="808080"/>
          <w:sz w:val="21"/>
          <w:szCs w:val="21"/>
        </w:rPr>
        <w:t>&gt;&lt;/</w:t>
      </w:r>
      <w:r w:rsidRPr="00015106">
        <w:rPr>
          <w:rFonts w:ascii="Consolas" w:hAnsi="Consolas"/>
          <w:color w:val="569CD6"/>
          <w:sz w:val="21"/>
          <w:szCs w:val="21"/>
        </w:rPr>
        <w:t>p</w:t>
      </w:r>
      <w:r w:rsidRPr="00015106">
        <w:rPr>
          <w:rFonts w:ascii="Consolas" w:hAnsi="Consolas"/>
          <w:color w:val="808080"/>
          <w:sz w:val="21"/>
          <w:szCs w:val="21"/>
        </w:rPr>
        <w:t>&gt;</w:t>
      </w:r>
    </w:p>
    <w:p w14:paraId="2903FE89"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p>
    <w:p w14:paraId="1948A3A4"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script</w:t>
      </w:r>
      <w:r w:rsidRPr="00904F88">
        <w:rPr>
          <w:rFonts w:ascii="Consolas" w:hAnsi="Consolas"/>
          <w:color w:val="808080"/>
          <w:sz w:val="21"/>
          <w:szCs w:val="21"/>
          <w:lang w:val="es-ES"/>
        </w:rPr>
        <w:t>&gt;</w:t>
      </w:r>
    </w:p>
    <w:p w14:paraId="12BA8433" w14:textId="77777777" w:rsidR="000165FB" w:rsidRPr="008702AC"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8702AC">
        <w:rPr>
          <w:rFonts w:ascii="Consolas" w:hAnsi="Consolas"/>
          <w:color w:val="569CD6"/>
          <w:sz w:val="21"/>
          <w:szCs w:val="21"/>
        </w:rPr>
        <w:t>var</w:t>
      </w:r>
      <w:r w:rsidRPr="008702AC">
        <w:rPr>
          <w:rFonts w:ascii="Consolas" w:hAnsi="Consolas"/>
          <w:color w:val="D4D4D4"/>
          <w:sz w:val="21"/>
          <w:szCs w:val="21"/>
        </w:rPr>
        <w:t xml:space="preserve"> </w:t>
      </w:r>
      <w:r w:rsidRPr="008702AC">
        <w:rPr>
          <w:rFonts w:ascii="Consolas" w:hAnsi="Consolas"/>
          <w:color w:val="9CDCFE"/>
          <w:sz w:val="21"/>
          <w:szCs w:val="21"/>
        </w:rPr>
        <w:t>ancho</w:t>
      </w:r>
      <w:r w:rsidRPr="008702AC">
        <w:rPr>
          <w:rFonts w:ascii="Consolas" w:hAnsi="Consolas"/>
          <w:color w:val="D4D4D4"/>
          <w:sz w:val="21"/>
          <w:szCs w:val="21"/>
        </w:rPr>
        <w:t xml:space="preserve"> = </w:t>
      </w:r>
      <w:r w:rsidRPr="008702AC">
        <w:rPr>
          <w:rFonts w:ascii="Consolas" w:hAnsi="Consolas"/>
          <w:color w:val="9CDCFE"/>
          <w:sz w:val="21"/>
          <w:szCs w:val="21"/>
        </w:rPr>
        <w:t>window</w:t>
      </w:r>
      <w:r w:rsidRPr="008702AC">
        <w:rPr>
          <w:rFonts w:ascii="Consolas" w:hAnsi="Consolas"/>
          <w:color w:val="D4D4D4"/>
          <w:sz w:val="21"/>
          <w:szCs w:val="21"/>
        </w:rPr>
        <w:t>.</w:t>
      </w:r>
      <w:r w:rsidRPr="008702AC">
        <w:rPr>
          <w:rFonts w:ascii="Consolas" w:hAnsi="Consolas"/>
          <w:color w:val="9CDCFE"/>
          <w:sz w:val="21"/>
          <w:szCs w:val="21"/>
        </w:rPr>
        <w:t>innerWidth</w:t>
      </w:r>
      <w:r w:rsidRPr="008702AC">
        <w:rPr>
          <w:rFonts w:ascii="Consolas" w:hAnsi="Consolas"/>
          <w:color w:val="D4D4D4"/>
          <w:sz w:val="21"/>
          <w:szCs w:val="21"/>
        </w:rPr>
        <w:t>;</w:t>
      </w:r>
    </w:p>
    <w:p w14:paraId="186E6628" w14:textId="77777777" w:rsidR="000165FB" w:rsidRPr="008702AC"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D4D4D4"/>
          <w:sz w:val="21"/>
          <w:szCs w:val="21"/>
        </w:rPr>
        <w:t xml:space="preserve">    </w:t>
      </w:r>
      <w:r w:rsidRPr="008702AC">
        <w:rPr>
          <w:rFonts w:ascii="Consolas" w:hAnsi="Consolas"/>
          <w:color w:val="569CD6"/>
          <w:sz w:val="21"/>
          <w:szCs w:val="21"/>
        </w:rPr>
        <w:t>var</w:t>
      </w:r>
      <w:r w:rsidRPr="008702AC">
        <w:rPr>
          <w:rFonts w:ascii="Consolas" w:hAnsi="Consolas"/>
          <w:color w:val="D4D4D4"/>
          <w:sz w:val="21"/>
          <w:szCs w:val="21"/>
        </w:rPr>
        <w:t xml:space="preserve"> </w:t>
      </w:r>
      <w:r w:rsidRPr="008702AC">
        <w:rPr>
          <w:rFonts w:ascii="Consolas" w:hAnsi="Consolas"/>
          <w:color w:val="9CDCFE"/>
          <w:sz w:val="21"/>
          <w:szCs w:val="21"/>
        </w:rPr>
        <w:t>texto</w:t>
      </w:r>
      <w:r w:rsidRPr="008702AC">
        <w:rPr>
          <w:rFonts w:ascii="Consolas" w:hAnsi="Consolas"/>
          <w:color w:val="D4D4D4"/>
          <w:sz w:val="21"/>
          <w:szCs w:val="21"/>
        </w:rPr>
        <w:t xml:space="preserve"> = </w:t>
      </w:r>
      <w:r w:rsidRPr="008702AC">
        <w:rPr>
          <w:rFonts w:ascii="Consolas" w:hAnsi="Consolas"/>
          <w:color w:val="9CDCFE"/>
          <w:sz w:val="21"/>
          <w:szCs w:val="21"/>
        </w:rPr>
        <w:t>document</w:t>
      </w:r>
      <w:r w:rsidRPr="008702AC">
        <w:rPr>
          <w:rFonts w:ascii="Consolas" w:hAnsi="Consolas"/>
          <w:color w:val="D4D4D4"/>
          <w:sz w:val="21"/>
          <w:szCs w:val="21"/>
        </w:rPr>
        <w:t>.</w:t>
      </w:r>
      <w:r w:rsidRPr="008702AC">
        <w:rPr>
          <w:rFonts w:ascii="Consolas" w:hAnsi="Consolas"/>
          <w:color w:val="DCDCAA"/>
          <w:sz w:val="21"/>
          <w:szCs w:val="21"/>
        </w:rPr>
        <w:t>getElementById</w:t>
      </w:r>
      <w:r w:rsidRPr="008702AC">
        <w:rPr>
          <w:rFonts w:ascii="Consolas" w:hAnsi="Consolas"/>
          <w:color w:val="D4D4D4"/>
          <w:sz w:val="21"/>
          <w:szCs w:val="21"/>
        </w:rPr>
        <w:t>(</w:t>
      </w:r>
      <w:r w:rsidRPr="008702AC">
        <w:rPr>
          <w:rFonts w:ascii="Consolas" w:hAnsi="Consolas"/>
          <w:color w:val="CE9178"/>
          <w:sz w:val="21"/>
          <w:szCs w:val="21"/>
        </w:rPr>
        <w:t>"size"</w:t>
      </w:r>
      <w:r w:rsidRPr="008702AC">
        <w:rPr>
          <w:rFonts w:ascii="Consolas" w:hAnsi="Consolas"/>
          <w:color w:val="D4D4D4"/>
          <w:sz w:val="21"/>
          <w:szCs w:val="21"/>
        </w:rPr>
        <w:t>);</w:t>
      </w:r>
    </w:p>
    <w:p w14:paraId="5E51C6E6" w14:textId="77777777" w:rsidR="000165FB" w:rsidRPr="008702AC"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D4D4D4"/>
          <w:sz w:val="21"/>
          <w:szCs w:val="21"/>
        </w:rPr>
        <w:t xml:space="preserve">    </w:t>
      </w:r>
      <w:r w:rsidRPr="008702AC">
        <w:rPr>
          <w:rFonts w:ascii="Consolas" w:hAnsi="Consolas"/>
          <w:color w:val="9CDCFE"/>
          <w:sz w:val="21"/>
          <w:szCs w:val="21"/>
        </w:rPr>
        <w:t>texto</w:t>
      </w:r>
      <w:r w:rsidRPr="008702AC">
        <w:rPr>
          <w:rFonts w:ascii="Consolas" w:hAnsi="Consolas"/>
          <w:color w:val="D4D4D4"/>
          <w:sz w:val="21"/>
          <w:szCs w:val="21"/>
        </w:rPr>
        <w:t>.</w:t>
      </w:r>
      <w:r w:rsidRPr="008702AC">
        <w:rPr>
          <w:rFonts w:ascii="Consolas" w:hAnsi="Consolas"/>
          <w:color w:val="9CDCFE"/>
          <w:sz w:val="21"/>
          <w:szCs w:val="21"/>
        </w:rPr>
        <w:t>textContent</w:t>
      </w:r>
      <w:r w:rsidRPr="008702AC">
        <w:rPr>
          <w:rFonts w:ascii="Consolas" w:hAnsi="Consolas"/>
          <w:color w:val="D4D4D4"/>
          <w:sz w:val="21"/>
          <w:szCs w:val="21"/>
        </w:rPr>
        <w:t xml:space="preserve"> = </w:t>
      </w:r>
      <w:r w:rsidRPr="008702AC">
        <w:rPr>
          <w:rFonts w:ascii="Consolas" w:hAnsi="Consolas"/>
          <w:color w:val="9CDCFE"/>
          <w:sz w:val="21"/>
          <w:szCs w:val="21"/>
        </w:rPr>
        <w:t>ancho</w:t>
      </w:r>
      <w:r w:rsidRPr="008702AC">
        <w:rPr>
          <w:rFonts w:ascii="Consolas" w:hAnsi="Consolas"/>
          <w:color w:val="D4D4D4"/>
          <w:sz w:val="21"/>
          <w:szCs w:val="21"/>
        </w:rPr>
        <w:t>;</w:t>
      </w:r>
    </w:p>
    <w:p w14:paraId="02485281" w14:textId="77777777" w:rsidR="000165FB" w:rsidRPr="008702AC"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D4D4D4"/>
          <w:sz w:val="21"/>
          <w:szCs w:val="21"/>
        </w:rPr>
        <w:t xml:space="preserve">    </w:t>
      </w:r>
      <w:r w:rsidRPr="008702AC">
        <w:rPr>
          <w:rFonts w:ascii="Consolas" w:hAnsi="Consolas"/>
          <w:color w:val="9CDCFE"/>
          <w:sz w:val="21"/>
          <w:szCs w:val="21"/>
        </w:rPr>
        <w:t>window</w:t>
      </w:r>
      <w:r w:rsidRPr="008702AC">
        <w:rPr>
          <w:rFonts w:ascii="Consolas" w:hAnsi="Consolas"/>
          <w:color w:val="D4D4D4"/>
          <w:sz w:val="21"/>
          <w:szCs w:val="21"/>
        </w:rPr>
        <w:t>.</w:t>
      </w:r>
      <w:r w:rsidRPr="008702AC">
        <w:rPr>
          <w:rFonts w:ascii="Consolas" w:hAnsi="Consolas"/>
          <w:color w:val="DCDCAA"/>
          <w:sz w:val="21"/>
          <w:szCs w:val="21"/>
        </w:rPr>
        <w:t>onresize</w:t>
      </w:r>
      <w:r w:rsidRPr="008702AC">
        <w:rPr>
          <w:rFonts w:ascii="Consolas" w:hAnsi="Consolas"/>
          <w:color w:val="D4D4D4"/>
          <w:sz w:val="21"/>
          <w:szCs w:val="21"/>
        </w:rPr>
        <w:t xml:space="preserve"> = </w:t>
      </w:r>
      <w:r w:rsidRPr="008702AC">
        <w:rPr>
          <w:rFonts w:ascii="Consolas" w:hAnsi="Consolas"/>
          <w:color w:val="569CD6"/>
          <w:sz w:val="21"/>
          <w:szCs w:val="21"/>
        </w:rPr>
        <w:t>function</w:t>
      </w:r>
      <w:r w:rsidRPr="008702AC">
        <w:rPr>
          <w:rFonts w:ascii="Consolas" w:hAnsi="Consolas"/>
          <w:color w:val="D4D4D4"/>
          <w:sz w:val="21"/>
          <w:szCs w:val="21"/>
        </w:rPr>
        <w:t xml:space="preserve"> () {</w:t>
      </w:r>
    </w:p>
    <w:p w14:paraId="2B91D663" w14:textId="77777777" w:rsidR="000165FB" w:rsidRPr="008702AC"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D4D4D4"/>
          <w:sz w:val="21"/>
          <w:szCs w:val="21"/>
        </w:rPr>
        <w:t xml:space="preserve">      </w:t>
      </w:r>
      <w:r w:rsidRPr="008702AC">
        <w:rPr>
          <w:rFonts w:ascii="Consolas" w:hAnsi="Consolas"/>
          <w:color w:val="569CD6"/>
          <w:sz w:val="21"/>
          <w:szCs w:val="21"/>
        </w:rPr>
        <w:t>var</w:t>
      </w:r>
      <w:r w:rsidRPr="008702AC">
        <w:rPr>
          <w:rFonts w:ascii="Consolas" w:hAnsi="Consolas"/>
          <w:color w:val="D4D4D4"/>
          <w:sz w:val="21"/>
          <w:szCs w:val="21"/>
        </w:rPr>
        <w:t xml:space="preserve"> </w:t>
      </w:r>
      <w:r w:rsidRPr="008702AC">
        <w:rPr>
          <w:rFonts w:ascii="Consolas" w:hAnsi="Consolas"/>
          <w:color w:val="9CDCFE"/>
          <w:sz w:val="21"/>
          <w:szCs w:val="21"/>
        </w:rPr>
        <w:t>ancho</w:t>
      </w:r>
      <w:r w:rsidRPr="008702AC">
        <w:rPr>
          <w:rFonts w:ascii="Consolas" w:hAnsi="Consolas"/>
          <w:color w:val="D4D4D4"/>
          <w:sz w:val="21"/>
          <w:szCs w:val="21"/>
        </w:rPr>
        <w:t xml:space="preserve"> = </w:t>
      </w:r>
      <w:r w:rsidRPr="008702AC">
        <w:rPr>
          <w:rFonts w:ascii="Consolas" w:hAnsi="Consolas"/>
          <w:color w:val="9CDCFE"/>
          <w:sz w:val="21"/>
          <w:szCs w:val="21"/>
        </w:rPr>
        <w:t>window</w:t>
      </w:r>
      <w:r w:rsidRPr="008702AC">
        <w:rPr>
          <w:rFonts w:ascii="Consolas" w:hAnsi="Consolas"/>
          <w:color w:val="D4D4D4"/>
          <w:sz w:val="21"/>
          <w:szCs w:val="21"/>
        </w:rPr>
        <w:t>.</w:t>
      </w:r>
      <w:r w:rsidRPr="008702AC">
        <w:rPr>
          <w:rFonts w:ascii="Consolas" w:hAnsi="Consolas"/>
          <w:color w:val="9CDCFE"/>
          <w:sz w:val="21"/>
          <w:szCs w:val="21"/>
        </w:rPr>
        <w:t>innerWidth</w:t>
      </w:r>
      <w:r w:rsidRPr="008702AC">
        <w:rPr>
          <w:rFonts w:ascii="Consolas" w:hAnsi="Consolas"/>
          <w:color w:val="D4D4D4"/>
          <w:sz w:val="21"/>
          <w:szCs w:val="21"/>
        </w:rPr>
        <w:t>;</w:t>
      </w:r>
    </w:p>
    <w:p w14:paraId="14DA5E4D" w14:textId="77777777" w:rsidR="000165FB" w:rsidRPr="008702AC"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D4D4D4"/>
          <w:sz w:val="21"/>
          <w:szCs w:val="21"/>
        </w:rPr>
        <w:t xml:space="preserve">      </w:t>
      </w:r>
      <w:r w:rsidRPr="008702AC">
        <w:rPr>
          <w:rFonts w:ascii="Consolas" w:hAnsi="Consolas"/>
          <w:color w:val="569CD6"/>
          <w:sz w:val="21"/>
          <w:szCs w:val="21"/>
        </w:rPr>
        <w:t>var</w:t>
      </w:r>
      <w:r w:rsidRPr="008702AC">
        <w:rPr>
          <w:rFonts w:ascii="Consolas" w:hAnsi="Consolas"/>
          <w:color w:val="D4D4D4"/>
          <w:sz w:val="21"/>
          <w:szCs w:val="21"/>
        </w:rPr>
        <w:t xml:space="preserve"> </w:t>
      </w:r>
      <w:r w:rsidRPr="008702AC">
        <w:rPr>
          <w:rFonts w:ascii="Consolas" w:hAnsi="Consolas"/>
          <w:color w:val="9CDCFE"/>
          <w:sz w:val="21"/>
          <w:szCs w:val="21"/>
        </w:rPr>
        <w:t>texto</w:t>
      </w:r>
      <w:r w:rsidRPr="008702AC">
        <w:rPr>
          <w:rFonts w:ascii="Consolas" w:hAnsi="Consolas"/>
          <w:color w:val="D4D4D4"/>
          <w:sz w:val="21"/>
          <w:szCs w:val="21"/>
        </w:rPr>
        <w:t xml:space="preserve"> = </w:t>
      </w:r>
      <w:r w:rsidRPr="008702AC">
        <w:rPr>
          <w:rFonts w:ascii="Consolas" w:hAnsi="Consolas"/>
          <w:color w:val="9CDCFE"/>
          <w:sz w:val="21"/>
          <w:szCs w:val="21"/>
        </w:rPr>
        <w:t>document</w:t>
      </w:r>
      <w:r w:rsidRPr="008702AC">
        <w:rPr>
          <w:rFonts w:ascii="Consolas" w:hAnsi="Consolas"/>
          <w:color w:val="D4D4D4"/>
          <w:sz w:val="21"/>
          <w:szCs w:val="21"/>
        </w:rPr>
        <w:t>.</w:t>
      </w:r>
      <w:r w:rsidRPr="008702AC">
        <w:rPr>
          <w:rFonts w:ascii="Consolas" w:hAnsi="Consolas"/>
          <w:color w:val="DCDCAA"/>
          <w:sz w:val="21"/>
          <w:szCs w:val="21"/>
        </w:rPr>
        <w:t>getElementById</w:t>
      </w:r>
      <w:r w:rsidRPr="008702AC">
        <w:rPr>
          <w:rFonts w:ascii="Consolas" w:hAnsi="Consolas"/>
          <w:color w:val="D4D4D4"/>
          <w:sz w:val="21"/>
          <w:szCs w:val="21"/>
        </w:rPr>
        <w:t>(</w:t>
      </w:r>
      <w:r w:rsidRPr="008702AC">
        <w:rPr>
          <w:rFonts w:ascii="Consolas" w:hAnsi="Consolas"/>
          <w:color w:val="CE9178"/>
          <w:sz w:val="21"/>
          <w:szCs w:val="21"/>
        </w:rPr>
        <w:t>"size"</w:t>
      </w:r>
      <w:r w:rsidRPr="008702AC">
        <w:rPr>
          <w:rFonts w:ascii="Consolas" w:hAnsi="Consolas"/>
          <w:color w:val="D4D4D4"/>
          <w:sz w:val="21"/>
          <w:szCs w:val="21"/>
        </w:rPr>
        <w:t>);</w:t>
      </w:r>
    </w:p>
    <w:p w14:paraId="18605B49"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D4D4D4"/>
          <w:sz w:val="21"/>
          <w:szCs w:val="21"/>
        </w:rPr>
        <w:t xml:space="preserve">      </w:t>
      </w:r>
      <w:r w:rsidRPr="00015106">
        <w:rPr>
          <w:rFonts w:ascii="Consolas" w:hAnsi="Consolas"/>
          <w:color w:val="9CDCFE"/>
          <w:sz w:val="21"/>
          <w:szCs w:val="21"/>
        </w:rPr>
        <w:t>texto</w:t>
      </w:r>
      <w:r w:rsidRPr="00015106">
        <w:rPr>
          <w:rFonts w:ascii="Consolas" w:hAnsi="Consolas"/>
          <w:color w:val="D4D4D4"/>
          <w:sz w:val="21"/>
          <w:szCs w:val="21"/>
        </w:rPr>
        <w:t>.</w:t>
      </w:r>
      <w:r w:rsidRPr="00015106">
        <w:rPr>
          <w:rFonts w:ascii="Consolas" w:hAnsi="Consolas"/>
          <w:color w:val="9CDCFE"/>
          <w:sz w:val="21"/>
          <w:szCs w:val="21"/>
        </w:rPr>
        <w:t>textContent</w:t>
      </w:r>
      <w:r w:rsidRPr="00015106">
        <w:rPr>
          <w:rFonts w:ascii="Consolas" w:hAnsi="Consolas"/>
          <w:color w:val="D4D4D4"/>
          <w:sz w:val="21"/>
          <w:szCs w:val="21"/>
        </w:rPr>
        <w:t xml:space="preserve"> = </w:t>
      </w:r>
      <w:r w:rsidRPr="00015106">
        <w:rPr>
          <w:rFonts w:ascii="Consolas" w:hAnsi="Consolas"/>
          <w:color w:val="9CDCFE"/>
          <w:sz w:val="21"/>
          <w:szCs w:val="21"/>
        </w:rPr>
        <w:t>ancho</w:t>
      </w:r>
      <w:r w:rsidRPr="00015106">
        <w:rPr>
          <w:rFonts w:ascii="Consolas" w:hAnsi="Consolas"/>
          <w:color w:val="D4D4D4"/>
          <w:sz w:val="21"/>
          <w:szCs w:val="21"/>
        </w:rPr>
        <w:t>;</w:t>
      </w:r>
    </w:p>
    <w:p w14:paraId="439AB28C"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w:t>
      </w:r>
    </w:p>
    <w:p w14:paraId="20C07316"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script</w:t>
      </w:r>
      <w:r w:rsidRPr="00015106">
        <w:rPr>
          <w:rFonts w:ascii="Consolas" w:hAnsi="Consolas"/>
          <w:color w:val="808080"/>
          <w:sz w:val="21"/>
          <w:szCs w:val="21"/>
        </w:rPr>
        <w:t>&gt;</w:t>
      </w:r>
    </w:p>
    <w:p w14:paraId="120BDEBF" w14:textId="77777777" w:rsidR="000165FB" w:rsidRPr="00015106"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6C6D115D"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5666107E" w14:textId="77777777" w:rsidR="0048498C" w:rsidRPr="00904F88" w:rsidRDefault="0048498C" w:rsidP="006A5E5F">
      <w:pPr>
        <w:rPr>
          <w:lang w:val="es-ES"/>
        </w:rPr>
      </w:pPr>
    </w:p>
    <w:p w14:paraId="513A51A2" w14:textId="77777777" w:rsidR="00AC0694" w:rsidRPr="00904F88" w:rsidRDefault="00AC0694" w:rsidP="008E1BFF">
      <w:pPr>
        <w:rPr>
          <w:lang w:val="es-ES"/>
        </w:rPr>
      </w:pPr>
    </w:p>
    <w:p w14:paraId="070CDE75" w14:textId="77777777" w:rsidR="0048498C" w:rsidRPr="00904F88" w:rsidRDefault="0048498C" w:rsidP="0048498C">
      <w:pPr>
        <w:rPr>
          <w:lang w:val="es-ES"/>
        </w:rPr>
      </w:pPr>
      <w:r w:rsidRPr="00904F88">
        <w:rPr>
          <w:lang w:val="es-ES"/>
        </w:rPr>
        <w:t>La característica de medios orientation toma dos posibles valores:</w:t>
      </w:r>
    </w:p>
    <w:p w14:paraId="13BEE1AF" w14:textId="77777777" w:rsidR="0048498C" w:rsidRPr="00904F88" w:rsidRDefault="0048498C" w:rsidP="00A97AF2">
      <w:pPr>
        <w:numPr>
          <w:ilvl w:val="0"/>
          <w:numId w:val="22"/>
        </w:numPr>
        <w:rPr>
          <w:lang w:val="es-ES"/>
        </w:rPr>
      </w:pPr>
      <w:r w:rsidRPr="00904F88">
        <w:rPr>
          <w:lang w:val="es-ES"/>
        </w:rPr>
        <w:t>landscape: orientación horizontal, es decir, que el ancho es mayor o igual que el alto</w:t>
      </w:r>
    </w:p>
    <w:p w14:paraId="1CE4AC60" w14:textId="77777777" w:rsidR="0048498C" w:rsidRPr="00904F88" w:rsidRDefault="0048498C" w:rsidP="00A97AF2">
      <w:pPr>
        <w:numPr>
          <w:ilvl w:val="0"/>
          <w:numId w:val="22"/>
        </w:numPr>
        <w:rPr>
          <w:lang w:val="es-ES"/>
        </w:rPr>
      </w:pPr>
      <w:r w:rsidRPr="00904F88">
        <w:rPr>
          <w:lang w:val="es-ES"/>
        </w:rPr>
        <w:t>portrait: orientación vertical, es decir, que el ancho es menor que el alto</w:t>
      </w:r>
    </w:p>
    <w:p w14:paraId="0BB5A264" w14:textId="77777777" w:rsidR="0048498C" w:rsidRPr="00904F88" w:rsidRDefault="0048498C" w:rsidP="0048498C">
      <w:pPr>
        <w:rPr>
          <w:lang w:val="es-ES"/>
        </w:rPr>
      </w:pPr>
      <w:r w:rsidRPr="00904F88">
        <w:rPr>
          <w:lang w:val="es-ES"/>
        </w:rPr>
        <w:t>El ejemplo siguiente muestra una hoja de estilo que modifica el color de fondo de la página dependiendo de si el ancho es mayor que el alto.</w:t>
      </w:r>
    </w:p>
    <w:p w14:paraId="6D6BA87D" w14:textId="77777777" w:rsidR="00520C8A" w:rsidRPr="00904F88" w:rsidRDefault="00520C8A" w:rsidP="008E1BFF">
      <w:pPr>
        <w:rPr>
          <w:lang w:val="es-ES"/>
        </w:rPr>
      </w:pPr>
    </w:p>
    <w:p w14:paraId="2AE09C1B"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05D17B79"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507A8542"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07570694"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30A407D3"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orientation (1). </w:t>
      </w:r>
      <w:r w:rsidRPr="00904F88">
        <w:rPr>
          <w:rFonts w:ascii="Consolas" w:hAnsi="Consolas"/>
          <w:color w:val="CCCCCC"/>
          <w:sz w:val="21"/>
          <w:szCs w:val="21"/>
          <w:lang w:val="es-ES"/>
        </w:rPr>
        <w:t xml:space="preserve">Media queries. CSS. Páginas web HTML y hojas de estilo CSS. </w:t>
      </w:r>
      <w:r w:rsidRPr="00015106">
        <w:rPr>
          <w:rFonts w:ascii="Consolas" w:hAnsi="Consolas"/>
          <w:color w:val="CCCCCC"/>
          <w:sz w:val="21"/>
          <w:szCs w:val="21"/>
        </w:rPr>
        <w:t>Bartolomé Sintes Marco. www.mclibre.org</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1FCCFC00"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15EC5761"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26E0F3BD"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C586C0"/>
          <w:sz w:val="21"/>
          <w:szCs w:val="21"/>
        </w:rPr>
        <w:t>@media</w:t>
      </w:r>
      <w:r w:rsidRPr="00015106">
        <w:rPr>
          <w:rFonts w:ascii="Consolas" w:hAnsi="Consolas"/>
          <w:color w:val="D4D4D4"/>
          <w:sz w:val="21"/>
          <w:szCs w:val="21"/>
        </w:rPr>
        <w:t xml:space="preserve"> (</w:t>
      </w:r>
      <w:r w:rsidRPr="00015106">
        <w:rPr>
          <w:rFonts w:ascii="Consolas" w:hAnsi="Consolas"/>
          <w:color w:val="9CDCFE"/>
          <w:sz w:val="21"/>
          <w:szCs w:val="21"/>
        </w:rPr>
        <w:t>orientation</w:t>
      </w:r>
      <w:r w:rsidRPr="00015106">
        <w:rPr>
          <w:rFonts w:ascii="Consolas" w:hAnsi="Consolas"/>
          <w:color w:val="D4D4D4"/>
          <w:sz w:val="21"/>
          <w:szCs w:val="21"/>
        </w:rPr>
        <w:t xml:space="preserve">: </w:t>
      </w:r>
      <w:r w:rsidRPr="00015106">
        <w:rPr>
          <w:rFonts w:ascii="Consolas" w:hAnsi="Consolas"/>
          <w:color w:val="CE9178"/>
          <w:sz w:val="21"/>
          <w:szCs w:val="21"/>
        </w:rPr>
        <w:t>portrait</w:t>
      </w:r>
      <w:r w:rsidRPr="00015106">
        <w:rPr>
          <w:rFonts w:ascii="Consolas" w:hAnsi="Consolas"/>
          <w:color w:val="D4D4D4"/>
          <w:sz w:val="21"/>
          <w:szCs w:val="21"/>
        </w:rPr>
        <w:t>) {</w:t>
      </w:r>
    </w:p>
    <w:p w14:paraId="1EF368C9"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html</w:t>
      </w:r>
      <w:r w:rsidRPr="00015106">
        <w:rPr>
          <w:rFonts w:ascii="Consolas" w:hAnsi="Consolas"/>
          <w:color w:val="D4D4D4"/>
          <w:sz w:val="21"/>
          <w:szCs w:val="21"/>
        </w:rPr>
        <w:t xml:space="preserve"> {</w:t>
      </w:r>
    </w:p>
    <w:p w14:paraId="7B07B9AA"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lightblue</w:t>
      </w:r>
      <w:r w:rsidRPr="00015106">
        <w:rPr>
          <w:rFonts w:ascii="Consolas" w:hAnsi="Consolas"/>
          <w:color w:val="D4D4D4"/>
          <w:sz w:val="21"/>
          <w:szCs w:val="21"/>
        </w:rPr>
        <w:t>;</w:t>
      </w:r>
    </w:p>
    <w:p w14:paraId="726A9602"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E09B040"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54BB8C3F"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p>
    <w:p w14:paraId="3A00369C"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C586C0"/>
          <w:sz w:val="21"/>
          <w:szCs w:val="21"/>
        </w:rPr>
        <w:t>@media</w:t>
      </w:r>
      <w:r w:rsidRPr="00015106">
        <w:rPr>
          <w:rFonts w:ascii="Consolas" w:hAnsi="Consolas"/>
          <w:color w:val="D4D4D4"/>
          <w:sz w:val="21"/>
          <w:szCs w:val="21"/>
        </w:rPr>
        <w:t xml:space="preserve"> (</w:t>
      </w:r>
      <w:r w:rsidRPr="00015106">
        <w:rPr>
          <w:rFonts w:ascii="Consolas" w:hAnsi="Consolas"/>
          <w:color w:val="9CDCFE"/>
          <w:sz w:val="21"/>
          <w:szCs w:val="21"/>
        </w:rPr>
        <w:t>orientation</w:t>
      </w:r>
      <w:r w:rsidRPr="00015106">
        <w:rPr>
          <w:rFonts w:ascii="Consolas" w:hAnsi="Consolas"/>
          <w:color w:val="D4D4D4"/>
          <w:sz w:val="21"/>
          <w:szCs w:val="21"/>
        </w:rPr>
        <w:t xml:space="preserve">: </w:t>
      </w:r>
      <w:r w:rsidRPr="00015106">
        <w:rPr>
          <w:rFonts w:ascii="Consolas" w:hAnsi="Consolas"/>
          <w:color w:val="CE9178"/>
          <w:sz w:val="21"/>
          <w:szCs w:val="21"/>
        </w:rPr>
        <w:t>landscape</w:t>
      </w:r>
      <w:r w:rsidRPr="00015106">
        <w:rPr>
          <w:rFonts w:ascii="Consolas" w:hAnsi="Consolas"/>
          <w:color w:val="D4D4D4"/>
          <w:sz w:val="21"/>
          <w:szCs w:val="21"/>
        </w:rPr>
        <w:t>) {</w:t>
      </w:r>
    </w:p>
    <w:p w14:paraId="353BE3D3"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html</w:t>
      </w:r>
      <w:r w:rsidRPr="00015106">
        <w:rPr>
          <w:rFonts w:ascii="Consolas" w:hAnsi="Consolas"/>
          <w:color w:val="D4D4D4"/>
          <w:sz w:val="21"/>
          <w:szCs w:val="21"/>
        </w:rPr>
        <w:t xml:space="preserve"> {</w:t>
      </w:r>
    </w:p>
    <w:p w14:paraId="559FF7BC"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lightcoral</w:t>
      </w:r>
      <w:r w:rsidRPr="00015106">
        <w:rPr>
          <w:rFonts w:ascii="Consolas" w:hAnsi="Consolas"/>
          <w:color w:val="D4D4D4"/>
          <w:sz w:val="21"/>
          <w:szCs w:val="21"/>
        </w:rPr>
        <w:t>;</w:t>
      </w:r>
    </w:p>
    <w:p w14:paraId="74EFB837"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B7B1CC7"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D0BCF71"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3921F107"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66285E40"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5B4ACBF"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F53D9A6"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El color de fondo de esta página cambia según la orientación de la pantalla: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ED1B355"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4DD9B1CC"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Si el ancho es menor que el alto el color es azul</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3386CAEF"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Si el ancho es mayor o igual que el alto el color es rojo</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5523F4E9"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5F77706D"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420E104" w14:textId="77777777" w:rsidR="0041170C" w:rsidRPr="008702AC"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8702AC">
        <w:rPr>
          <w:rFonts w:ascii="Consolas" w:hAnsi="Consolas"/>
          <w:color w:val="808080"/>
          <w:sz w:val="21"/>
          <w:szCs w:val="21"/>
        </w:rPr>
        <w:t>&lt;</w:t>
      </w:r>
      <w:r w:rsidRPr="008702AC">
        <w:rPr>
          <w:rFonts w:ascii="Consolas" w:hAnsi="Consolas"/>
          <w:color w:val="569CD6"/>
          <w:sz w:val="21"/>
          <w:szCs w:val="21"/>
        </w:rPr>
        <w:t>p</w:t>
      </w:r>
      <w:r w:rsidRPr="008702AC">
        <w:rPr>
          <w:rFonts w:ascii="Consolas" w:hAnsi="Consolas"/>
          <w:color w:val="808080"/>
          <w:sz w:val="21"/>
          <w:szCs w:val="21"/>
        </w:rPr>
        <w:t>&gt;</w:t>
      </w:r>
      <w:r w:rsidRPr="008702AC">
        <w:rPr>
          <w:rFonts w:ascii="Consolas" w:hAnsi="Consolas"/>
          <w:color w:val="CCCCCC"/>
          <w:sz w:val="21"/>
          <w:szCs w:val="21"/>
        </w:rPr>
        <w:t xml:space="preserve">El ancho actual es </w:t>
      </w:r>
      <w:r w:rsidRPr="008702AC">
        <w:rPr>
          <w:rFonts w:ascii="Consolas" w:hAnsi="Consolas"/>
          <w:color w:val="808080"/>
          <w:sz w:val="21"/>
          <w:szCs w:val="21"/>
        </w:rPr>
        <w:t>&lt;</w:t>
      </w:r>
      <w:r w:rsidRPr="008702AC">
        <w:rPr>
          <w:rFonts w:ascii="Consolas" w:hAnsi="Consolas"/>
          <w:color w:val="569CD6"/>
          <w:sz w:val="21"/>
          <w:szCs w:val="21"/>
        </w:rPr>
        <w:t>strong</w:t>
      </w:r>
      <w:r w:rsidRPr="008702AC">
        <w:rPr>
          <w:rFonts w:ascii="Consolas" w:hAnsi="Consolas"/>
          <w:color w:val="808080"/>
          <w:sz w:val="21"/>
          <w:szCs w:val="21"/>
        </w:rPr>
        <w:t>&gt;&lt;</w:t>
      </w:r>
      <w:r w:rsidRPr="008702AC">
        <w:rPr>
          <w:rFonts w:ascii="Consolas" w:hAnsi="Consolas"/>
          <w:color w:val="569CD6"/>
          <w:sz w:val="21"/>
          <w:szCs w:val="21"/>
        </w:rPr>
        <w:t>span</w:t>
      </w:r>
      <w:r w:rsidRPr="008702AC">
        <w:rPr>
          <w:rFonts w:ascii="Consolas" w:hAnsi="Consolas"/>
          <w:color w:val="CCCCCC"/>
          <w:sz w:val="21"/>
          <w:szCs w:val="21"/>
        </w:rPr>
        <w:t xml:space="preserve"> </w:t>
      </w:r>
      <w:r w:rsidRPr="008702AC">
        <w:rPr>
          <w:rFonts w:ascii="Consolas" w:hAnsi="Consolas"/>
          <w:color w:val="9CDCFE"/>
          <w:sz w:val="21"/>
          <w:szCs w:val="21"/>
        </w:rPr>
        <w:t>id</w:t>
      </w:r>
      <w:r w:rsidRPr="008702AC">
        <w:rPr>
          <w:rFonts w:ascii="Consolas" w:hAnsi="Consolas"/>
          <w:color w:val="CCCCCC"/>
          <w:sz w:val="21"/>
          <w:szCs w:val="21"/>
        </w:rPr>
        <w:t>=</w:t>
      </w:r>
      <w:r w:rsidRPr="008702AC">
        <w:rPr>
          <w:rFonts w:ascii="Consolas" w:hAnsi="Consolas"/>
          <w:color w:val="CE9178"/>
          <w:sz w:val="21"/>
          <w:szCs w:val="21"/>
        </w:rPr>
        <w:t>"sizeH"</w:t>
      </w:r>
      <w:r w:rsidRPr="008702AC">
        <w:rPr>
          <w:rFonts w:ascii="Consolas" w:hAnsi="Consolas"/>
          <w:color w:val="808080"/>
          <w:sz w:val="21"/>
          <w:szCs w:val="21"/>
        </w:rPr>
        <w:t>&gt;&lt;/</w:t>
      </w:r>
      <w:r w:rsidRPr="008702AC">
        <w:rPr>
          <w:rFonts w:ascii="Consolas" w:hAnsi="Consolas"/>
          <w:color w:val="569CD6"/>
          <w:sz w:val="21"/>
          <w:szCs w:val="21"/>
        </w:rPr>
        <w:t>span</w:t>
      </w:r>
      <w:r w:rsidRPr="008702AC">
        <w:rPr>
          <w:rFonts w:ascii="Consolas" w:hAnsi="Consolas"/>
          <w:color w:val="808080"/>
          <w:sz w:val="21"/>
          <w:szCs w:val="21"/>
        </w:rPr>
        <w:t>&gt;</w:t>
      </w:r>
      <w:r w:rsidRPr="008702AC">
        <w:rPr>
          <w:rFonts w:ascii="Consolas" w:hAnsi="Consolas"/>
          <w:color w:val="CCCCCC"/>
          <w:sz w:val="21"/>
          <w:szCs w:val="21"/>
        </w:rPr>
        <w:t>px</w:t>
      </w:r>
      <w:r w:rsidRPr="008702AC">
        <w:rPr>
          <w:rFonts w:ascii="Consolas" w:hAnsi="Consolas"/>
          <w:color w:val="808080"/>
          <w:sz w:val="21"/>
          <w:szCs w:val="21"/>
        </w:rPr>
        <w:t>&lt;/</w:t>
      </w:r>
      <w:r w:rsidRPr="008702AC">
        <w:rPr>
          <w:rFonts w:ascii="Consolas" w:hAnsi="Consolas"/>
          <w:color w:val="569CD6"/>
          <w:sz w:val="21"/>
          <w:szCs w:val="21"/>
        </w:rPr>
        <w:t>strong</w:t>
      </w:r>
      <w:r w:rsidRPr="008702AC">
        <w:rPr>
          <w:rFonts w:ascii="Consolas" w:hAnsi="Consolas"/>
          <w:color w:val="808080"/>
          <w:sz w:val="21"/>
          <w:szCs w:val="21"/>
        </w:rPr>
        <w:t>&gt;</w:t>
      </w:r>
      <w:r w:rsidRPr="008702AC">
        <w:rPr>
          <w:rFonts w:ascii="Consolas" w:hAnsi="Consolas"/>
          <w:color w:val="CCCCCC"/>
          <w:sz w:val="21"/>
          <w:szCs w:val="21"/>
        </w:rPr>
        <w:t>.</w:t>
      </w:r>
      <w:r w:rsidRPr="008702AC">
        <w:rPr>
          <w:rFonts w:ascii="Consolas" w:hAnsi="Consolas"/>
          <w:color w:val="808080"/>
          <w:sz w:val="21"/>
          <w:szCs w:val="21"/>
        </w:rPr>
        <w:t>&lt;/</w:t>
      </w:r>
      <w:r w:rsidRPr="008702AC">
        <w:rPr>
          <w:rFonts w:ascii="Consolas" w:hAnsi="Consolas"/>
          <w:color w:val="569CD6"/>
          <w:sz w:val="21"/>
          <w:szCs w:val="21"/>
        </w:rPr>
        <w:t>p</w:t>
      </w:r>
      <w:r w:rsidRPr="008702AC">
        <w:rPr>
          <w:rFonts w:ascii="Consolas" w:hAnsi="Consolas"/>
          <w:color w:val="808080"/>
          <w:sz w:val="21"/>
          <w:szCs w:val="21"/>
        </w:rPr>
        <w:t>&gt;</w:t>
      </w:r>
    </w:p>
    <w:p w14:paraId="7C64FAA4" w14:textId="77777777" w:rsidR="0041170C" w:rsidRPr="008702AC"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p>
    <w:p w14:paraId="48F05B84" w14:textId="77777777" w:rsidR="0041170C" w:rsidRPr="008702AC"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CCCCCC"/>
          <w:sz w:val="21"/>
          <w:szCs w:val="21"/>
        </w:rPr>
        <w:t xml:space="preserve">  </w:t>
      </w:r>
      <w:r w:rsidRPr="008702AC">
        <w:rPr>
          <w:rFonts w:ascii="Consolas" w:hAnsi="Consolas"/>
          <w:color w:val="808080"/>
          <w:sz w:val="21"/>
          <w:szCs w:val="21"/>
        </w:rPr>
        <w:t>&lt;</w:t>
      </w:r>
      <w:r w:rsidRPr="008702AC">
        <w:rPr>
          <w:rFonts w:ascii="Consolas" w:hAnsi="Consolas"/>
          <w:color w:val="569CD6"/>
          <w:sz w:val="21"/>
          <w:szCs w:val="21"/>
        </w:rPr>
        <w:t>p</w:t>
      </w:r>
      <w:r w:rsidRPr="008702AC">
        <w:rPr>
          <w:rFonts w:ascii="Consolas" w:hAnsi="Consolas"/>
          <w:color w:val="808080"/>
          <w:sz w:val="21"/>
          <w:szCs w:val="21"/>
        </w:rPr>
        <w:t>&gt;</w:t>
      </w:r>
      <w:r w:rsidRPr="008702AC">
        <w:rPr>
          <w:rFonts w:ascii="Consolas" w:hAnsi="Consolas"/>
          <w:color w:val="CCCCCC"/>
          <w:sz w:val="21"/>
          <w:szCs w:val="21"/>
        </w:rPr>
        <w:t xml:space="preserve">El alto actual es </w:t>
      </w:r>
      <w:r w:rsidRPr="008702AC">
        <w:rPr>
          <w:rFonts w:ascii="Consolas" w:hAnsi="Consolas"/>
          <w:color w:val="808080"/>
          <w:sz w:val="21"/>
          <w:szCs w:val="21"/>
        </w:rPr>
        <w:t>&lt;</w:t>
      </w:r>
      <w:r w:rsidRPr="008702AC">
        <w:rPr>
          <w:rFonts w:ascii="Consolas" w:hAnsi="Consolas"/>
          <w:color w:val="569CD6"/>
          <w:sz w:val="21"/>
          <w:szCs w:val="21"/>
        </w:rPr>
        <w:t>strong</w:t>
      </w:r>
      <w:r w:rsidRPr="008702AC">
        <w:rPr>
          <w:rFonts w:ascii="Consolas" w:hAnsi="Consolas"/>
          <w:color w:val="808080"/>
          <w:sz w:val="21"/>
          <w:szCs w:val="21"/>
        </w:rPr>
        <w:t>&gt;&lt;</w:t>
      </w:r>
      <w:r w:rsidRPr="008702AC">
        <w:rPr>
          <w:rFonts w:ascii="Consolas" w:hAnsi="Consolas"/>
          <w:color w:val="569CD6"/>
          <w:sz w:val="21"/>
          <w:szCs w:val="21"/>
        </w:rPr>
        <w:t>span</w:t>
      </w:r>
      <w:r w:rsidRPr="008702AC">
        <w:rPr>
          <w:rFonts w:ascii="Consolas" w:hAnsi="Consolas"/>
          <w:color w:val="CCCCCC"/>
          <w:sz w:val="21"/>
          <w:szCs w:val="21"/>
        </w:rPr>
        <w:t xml:space="preserve"> </w:t>
      </w:r>
      <w:r w:rsidRPr="008702AC">
        <w:rPr>
          <w:rFonts w:ascii="Consolas" w:hAnsi="Consolas"/>
          <w:color w:val="9CDCFE"/>
          <w:sz w:val="21"/>
          <w:szCs w:val="21"/>
        </w:rPr>
        <w:t>id</w:t>
      </w:r>
      <w:r w:rsidRPr="008702AC">
        <w:rPr>
          <w:rFonts w:ascii="Consolas" w:hAnsi="Consolas"/>
          <w:color w:val="CCCCCC"/>
          <w:sz w:val="21"/>
          <w:szCs w:val="21"/>
        </w:rPr>
        <w:t>=</w:t>
      </w:r>
      <w:r w:rsidRPr="008702AC">
        <w:rPr>
          <w:rFonts w:ascii="Consolas" w:hAnsi="Consolas"/>
          <w:color w:val="CE9178"/>
          <w:sz w:val="21"/>
          <w:szCs w:val="21"/>
        </w:rPr>
        <w:t>"sizeV"</w:t>
      </w:r>
      <w:r w:rsidRPr="008702AC">
        <w:rPr>
          <w:rFonts w:ascii="Consolas" w:hAnsi="Consolas"/>
          <w:color w:val="808080"/>
          <w:sz w:val="21"/>
          <w:szCs w:val="21"/>
        </w:rPr>
        <w:t>&gt;&lt;/</w:t>
      </w:r>
      <w:r w:rsidRPr="008702AC">
        <w:rPr>
          <w:rFonts w:ascii="Consolas" w:hAnsi="Consolas"/>
          <w:color w:val="569CD6"/>
          <w:sz w:val="21"/>
          <w:szCs w:val="21"/>
        </w:rPr>
        <w:t>span</w:t>
      </w:r>
      <w:r w:rsidRPr="008702AC">
        <w:rPr>
          <w:rFonts w:ascii="Consolas" w:hAnsi="Consolas"/>
          <w:color w:val="808080"/>
          <w:sz w:val="21"/>
          <w:szCs w:val="21"/>
        </w:rPr>
        <w:t>&gt;</w:t>
      </w:r>
      <w:r w:rsidRPr="008702AC">
        <w:rPr>
          <w:rFonts w:ascii="Consolas" w:hAnsi="Consolas"/>
          <w:color w:val="CCCCCC"/>
          <w:sz w:val="21"/>
          <w:szCs w:val="21"/>
        </w:rPr>
        <w:t>px</w:t>
      </w:r>
      <w:r w:rsidRPr="008702AC">
        <w:rPr>
          <w:rFonts w:ascii="Consolas" w:hAnsi="Consolas"/>
          <w:color w:val="808080"/>
          <w:sz w:val="21"/>
          <w:szCs w:val="21"/>
        </w:rPr>
        <w:t>&lt;/</w:t>
      </w:r>
      <w:r w:rsidRPr="008702AC">
        <w:rPr>
          <w:rFonts w:ascii="Consolas" w:hAnsi="Consolas"/>
          <w:color w:val="569CD6"/>
          <w:sz w:val="21"/>
          <w:szCs w:val="21"/>
        </w:rPr>
        <w:t>strong</w:t>
      </w:r>
      <w:r w:rsidRPr="008702AC">
        <w:rPr>
          <w:rFonts w:ascii="Consolas" w:hAnsi="Consolas"/>
          <w:color w:val="808080"/>
          <w:sz w:val="21"/>
          <w:szCs w:val="21"/>
        </w:rPr>
        <w:t>&gt;</w:t>
      </w:r>
      <w:r w:rsidRPr="008702AC">
        <w:rPr>
          <w:rFonts w:ascii="Consolas" w:hAnsi="Consolas"/>
          <w:color w:val="CCCCCC"/>
          <w:sz w:val="21"/>
          <w:szCs w:val="21"/>
        </w:rPr>
        <w:t>.</w:t>
      </w:r>
      <w:r w:rsidRPr="008702AC">
        <w:rPr>
          <w:rFonts w:ascii="Consolas" w:hAnsi="Consolas"/>
          <w:color w:val="808080"/>
          <w:sz w:val="21"/>
          <w:szCs w:val="21"/>
        </w:rPr>
        <w:t>&lt;/</w:t>
      </w:r>
      <w:r w:rsidRPr="008702AC">
        <w:rPr>
          <w:rFonts w:ascii="Consolas" w:hAnsi="Consolas"/>
          <w:color w:val="569CD6"/>
          <w:sz w:val="21"/>
          <w:szCs w:val="21"/>
        </w:rPr>
        <w:t>p</w:t>
      </w:r>
      <w:r w:rsidRPr="008702AC">
        <w:rPr>
          <w:rFonts w:ascii="Consolas" w:hAnsi="Consolas"/>
          <w:color w:val="808080"/>
          <w:sz w:val="21"/>
          <w:szCs w:val="21"/>
        </w:rPr>
        <w:t>&gt;</w:t>
      </w:r>
    </w:p>
    <w:p w14:paraId="47F3AD32" w14:textId="77777777" w:rsidR="0041170C" w:rsidRPr="008702AC"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p>
    <w:p w14:paraId="6A4833A0"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8702AC">
        <w:rPr>
          <w:rFonts w:ascii="Consolas" w:hAnsi="Consolas"/>
          <w:color w:val="CCCCCC"/>
          <w:sz w:val="21"/>
          <w:szCs w:val="21"/>
        </w:rPr>
        <w:lastRenderedPageBreak/>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script</w:t>
      </w:r>
      <w:r w:rsidRPr="00904F88">
        <w:rPr>
          <w:rFonts w:ascii="Consolas" w:hAnsi="Consolas"/>
          <w:color w:val="808080"/>
          <w:sz w:val="21"/>
          <w:szCs w:val="21"/>
          <w:lang w:val="es-ES"/>
        </w:rPr>
        <w:t>&gt;</w:t>
      </w:r>
    </w:p>
    <w:p w14:paraId="6EF16082" w14:textId="77777777" w:rsidR="0041170C" w:rsidRPr="008702AC"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8702AC">
        <w:rPr>
          <w:rFonts w:ascii="Consolas" w:hAnsi="Consolas"/>
          <w:color w:val="569CD6"/>
          <w:sz w:val="21"/>
          <w:szCs w:val="21"/>
        </w:rPr>
        <w:t>var</w:t>
      </w:r>
      <w:r w:rsidRPr="008702AC">
        <w:rPr>
          <w:rFonts w:ascii="Consolas" w:hAnsi="Consolas"/>
          <w:color w:val="D4D4D4"/>
          <w:sz w:val="21"/>
          <w:szCs w:val="21"/>
        </w:rPr>
        <w:t xml:space="preserve"> </w:t>
      </w:r>
      <w:r w:rsidRPr="008702AC">
        <w:rPr>
          <w:rFonts w:ascii="Consolas" w:hAnsi="Consolas"/>
          <w:color w:val="9CDCFE"/>
          <w:sz w:val="21"/>
          <w:szCs w:val="21"/>
        </w:rPr>
        <w:t>ancho</w:t>
      </w:r>
      <w:r w:rsidRPr="008702AC">
        <w:rPr>
          <w:rFonts w:ascii="Consolas" w:hAnsi="Consolas"/>
          <w:color w:val="D4D4D4"/>
          <w:sz w:val="21"/>
          <w:szCs w:val="21"/>
        </w:rPr>
        <w:t xml:space="preserve"> = </w:t>
      </w:r>
      <w:r w:rsidRPr="008702AC">
        <w:rPr>
          <w:rFonts w:ascii="Consolas" w:hAnsi="Consolas"/>
          <w:color w:val="9CDCFE"/>
          <w:sz w:val="21"/>
          <w:szCs w:val="21"/>
        </w:rPr>
        <w:t>window</w:t>
      </w:r>
      <w:r w:rsidRPr="008702AC">
        <w:rPr>
          <w:rFonts w:ascii="Consolas" w:hAnsi="Consolas"/>
          <w:color w:val="D4D4D4"/>
          <w:sz w:val="21"/>
          <w:szCs w:val="21"/>
        </w:rPr>
        <w:t>.</w:t>
      </w:r>
      <w:r w:rsidRPr="008702AC">
        <w:rPr>
          <w:rFonts w:ascii="Consolas" w:hAnsi="Consolas"/>
          <w:color w:val="9CDCFE"/>
          <w:sz w:val="21"/>
          <w:szCs w:val="21"/>
        </w:rPr>
        <w:t>innerWidth</w:t>
      </w:r>
      <w:r w:rsidRPr="008702AC">
        <w:rPr>
          <w:rFonts w:ascii="Consolas" w:hAnsi="Consolas"/>
          <w:color w:val="D4D4D4"/>
          <w:sz w:val="21"/>
          <w:szCs w:val="21"/>
        </w:rPr>
        <w:t>;</w:t>
      </w:r>
    </w:p>
    <w:p w14:paraId="3D103DD5" w14:textId="77777777" w:rsidR="0041170C" w:rsidRPr="008702AC"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D4D4D4"/>
          <w:sz w:val="21"/>
          <w:szCs w:val="21"/>
        </w:rPr>
        <w:t xml:space="preserve">    </w:t>
      </w:r>
      <w:r w:rsidRPr="008702AC">
        <w:rPr>
          <w:rFonts w:ascii="Consolas" w:hAnsi="Consolas"/>
          <w:color w:val="569CD6"/>
          <w:sz w:val="21"/>
          <w:szCs w:val="21"/>
        </w:rPr>
        <w:t>var</w:t>
      </w:r>
      <w:r w:rsidRPr="008702AC">
        <w:rPr>
          <w:rFonts w:ascii="Consolas" w:hAnsi="Consolas"/>
          <w:color w:val="D4D4D4"/>
          <w:sz w:val="21"/>
          <w:szCs w:val="21"/>
        </w:rPr>
        <w:t xml:space="preserve"> </w:t>
      </w:r>
      <w:r w:rsidRPr="008702AC">
        <w:rPr>
          <w:rFonts w:ascii="Consolas" w:hAnsi="Consolas"/>
          <w:color w:val="9CDCFE"/>
          <w:sz w:val="21"/>
          <w:szCs w:val="21"/>
        </w:rPr>
        <w:t>texto</w:t>
      </w:r>
      <w:r w:rsidRPr="008702AC">
        <w:rPr>
          <w:rFonts w:ascii="Consolas" w:hAnsi="Consolas"/>
          <w:color w:val="D4D4D4"/>
          <w:sz w:val="21"/>
          <w:szCs w:val="21"/>
        </w:rPr>
        <w:t xml:space="preserve"> = </w:t>
      </w:r>
      <w:r w:rsidRPr="008702AC">
        <w:rPr>
          <w:rFonts w:ascii="Consolas" w:hAnsi="Consolas"/>
          <w:color w:val="9CDCFE"/>
          <w:sz w:val="21"/>
          <w:szCs w:val="21"/>
        </w:rPr>
        <w:t>document</w:t>
      </w:r>
      <w:r w:rsidRPr="008702AC">
        <w:rPr>
          <w:rFonts w:ascii="Consolas" w:hAnsi="Consolas"/>
          <w:color w:val="D4D4D4"/>
          <w:sz w:val="21"/>
          <w:szCs w:val="21"/>
        </w:rPr>
        <w:t>.</w:t>
      </w:r>
      <w:r w:rsidRPr="008702AC">
        <w:rPr>
          <w:rFonts w:ascii="Consolas" w:hAnsi="Consolas"/>
          <w:color w:val="DCDCAA"/>
          <w:sz w:val="21"/>
          <w:szCs w:val="21"/>
        </w:rPr>
        <w:t>getElementById</w:t>
      </w:r>
      <w:r w:rsidRPr="008702AC">
        <w:rPr>
          <w:rFonts w:ascii="Consolas" w:hAnsi="Consolas"/>
          <w:color w:val="D4D4D4"/>
          <w:sz w:val="21"/>
          <w:szCs w:val="21"/>
        </w:rPr>
        <w:t>(</w:t>
      </w:r>
      <w:r w:rsidRPr="008702AC">
        <w:rPr>
          <w:rFonts w:ascii="Consolas" w:hAnsi="Consolas"/>
          <w:color w:val="CE9178"/>
          <w:sz w:val="21"/>
          <w:szCs w:val="21"/>
        </w:rPr>
        <w:t>"sizeH"</w:t>
      </w:r>
      <w:r w:rsidRPr="008702AC">
        <w:rPr>
          <w:rFonts w:ascii="Consolas" w:hAnsi="Consolas"/>
          <w:color w:val="D4D4D4"/>
          <w:sz w:val="21"/>
          <w:szCs w:val="21"/>
        </w:rPr>
        <w:t>);</w:t>
      </w:r>
    </w:p>
    <w:p w14:paraId="3320EFB8" w14:textId="77777777" w:rsidR="0041170C" w:rsidRPr="008702AC"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D4D4D4"/>
          <w:sz w:val="21"/>
          <w:szCs w:val="21"/>
        </w:rPr>
        <w:t xml:space="preserve">    </w:t>
      </w:r>
      <w:r w:rsidRPr="008702AC">
        <w:rPr>
          <w:rFonts w:ascii="Consolas" w:hAnsi="Consolas"/>
          <w:color w:val="9CDCFE"/>
          <w:sz w:val="21"/>
          <w:szCs w:val="21"/>
        </w:rPr>
        <w:t>texto</w:t>
      </w:r>
      <w:r w:rsidRPr="008702AC">
        <w:rPr>
          <w:rFonts w:ascii="Consolas" w:hAnsi="Consolas"/>
          <w:color w:val="D4D4D4"/>
          <w:sz w:val="21"/>
          <w:szCs w:val="21"/>
        </w:rPr>
        <w:t>.</w:t>
      </w:r>
      <w:r w:rsidRPr="008702AC">
        <w:rPr>
          <w:rFonts w:ascii="Consolas" w:hAnsi="Consolas"/>
          <w:color w:val="9CDCFE"/>
          <w:sz w:val="21"/>
          <w:szCs w:val="21"/>
        </w:rPr>
        <w:t>textContent</w:t>
      </w:r>
      <w:r w:rsidRPr="008702AC">
        <w:rPr>
          <w:rFonts w:ascii="Consolas" w:hAnsi="Consolas"/>
          <w:color w:val="D4D4D4"/>
          <w:sz w:val="21"/>
          <w:szCs w:val="21"/>
        </w:rPr>
        <w:t xml:space="preserve"> = </w:t>
      </w:r>
      <w:r w:rsidRPr="008702AC">
        <w:rPr>
          <w:rFonts w:ascii="Consolas" w:hAnsi="Consolas"/>
          <w:color w:val="9CDCFE"/>
          <w:sz w:val="21"/>
          <w:szCs w:val="21"/>
        </w:rPr>
        <w:t>ancho</w:t>
      </w:r>
      <w:r w:rsidRPr="008702AC">
        <w:rPr>
          <w:rFonts w:ascii="Consolas" w:hAnsi="Consolas"/>
          <w:color w:val="D4D4D4"/>
          <w:sz w:val="21"/>
          <w:szCs w:val="21"/>
        </w:rPr>
        <w:t>;</w:t>
      </w:r>
    </w:p>
    <w:p w14:paraId="1199296F" w14:textId="77777777" w:rsidR="0041170C" w:rsidRPr="008702AC"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D4D4D4"/>
          <w:sz w:val="21"/>
          <w:szCs w:val="21"/>
        </w:rPr>
        <w:t xml:space="preserve">    </w:t>
      </w:r>
      <w:r w:rsidRPr="008702AC">
        <w:rPr>
          <w:rFonts w:ascii="Consolas" w:hAnsi="Consolas"/>
          <w:color w:val="569CD6"/>
          <w:sz w:val="21"/>
          <w:szCs w:val="21"/>
        </w:rPr>
        <w:t>var</w:t>
      </w:r>
      <w:r w:rsidRPr="008702AC">
        <w:rPr>
          <w:rFonts w:ascii="Consolas" w:hAnsi="Consolas"/>
          <w:color w:val="D4D4D4"/>
          <w:sz w:val="21"/>
          <w:szCs w:val="21"/>
        </w:rPr>
        <w:t xml:space="preserve"> </w:t>
      </w:r>
      <w:r w:rsidRPr="008702AC">
        <w:rPr>
          <w:rFonts w:ascii="Consolas" w:hAnsi="Consolas"/>
          <w:color w:val="9CDCFE"/>
          <w:sz w:val="21"/>
          <w:szCs w:val="21"/>
        </w:rPr>
        <w:t>alto</w:t>
      </w:r>
      <w:r w:rsidRPr="008702AC">
        <w:rPr>
          <w:rFonts w:ascii="Consolas" w:hAnsi="Consolas"/>
          <w:color w:val="D4D4D4"/>
          <w:sz w:val="21"/>
          <w:szCs w:val="21"/>
        </w:rPr>
        <w:t xml:space="preserve"> = </w:t>
      </w:r>
      <w:r w:rsidRPr="008702AC">
        <w:rPr>
          <w:rFonts w:ascii="Consolas" w:hAnsi="Consolas"/>
          <w:color w:val="9CDCFE"/>
          <w:sz w:val="21"/>
          <w:szCs w:val="21"/>
        </w:rPr>
        <w:t>window</w:t>
      </w:r>
      <w:r w:rsidRPr="008702AC">
        <w:rPr>
          <w:rFonts w:ascii="Consolas" w:hAnsi="Consolas"/>
          <w:color w:val="D4D4D4"/>
          <w:sz w:val="21"/>
          <w:szCs w:val="21"/>
        </w:rPr>
        <w:t>.</w:t>
      </w:r>
      <w:r w:rsidRPr="008702AC">
        <w:rPr>
          <w:rFonts w:ascii="Consolas" w:hAnsi="Consolas"/>
          <w:color w:val="9CDCFE"/>
          <w:sz w:val="21"/>
          <w:szCs w:val="21"/>
        </w:rPr>
        <w:t>innerHeight</w:t>
      </w:r>
      <w:r w:rsidRPr="008702AC">
        <w:rPr>
          <w:rFonts w:ascii="Consolas" w:hAnsi="Consolas"/>
          <w:color w:val="D4D4D4"/>
          <w:sz w:val="21"/>
          <w:szCs w:val="21"/>
        </w:rPr>
        <w:t>;</w:t>
      </w:r>
    </w:p>
    <w:p w14:paraId="3BD734A8"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8702AC">
        <w:rPr>
          <w:rFonts w:ascii="Consolas" w:hAnsi="Consolas"/>
          <w:color w:val="D4D4D4"/>
          <w:sz w:val="21"/>
          <w:szCs w:val="21"/>
        </w:rPr>
        <w:t xml:space="preserve">    </w:t>
      </w:r>
      <w:r w:rsidRPr="00904F88">
        <w:rPr>
          <w:rFonts w:ascii="Consolas" w:hAnsi="Consolas"/>
          <w:color w:val="569CD6"/>
          <w:sz w:val="21"/>
          <w:szCs w:val="21"/>
          <w:lang w:val="es-ES"/>
        </w:rPr>
        <w:t>var</w:t>
      </w: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texto2</w:t>
      </w:r>
      <w:r w:rsidRPr="00904F88">
        <w:rPr>
          <w:rFonts w:ascii="Consolas" w:hAnsi="Consolas"/>
          <w:color w:val="D4D4D4"/>
          <w:sz w:val="21"/>
          <w:szCs w:val="21"/>
          <w:lang w:val="es-ES"/>
        </w:rPr>
        <w:t xml:space="preserve"> = </w:t>
      </w:r>
      <w:r w:rsidRPr="00904F88">
        <w:rPr>
          <w:rFonts w:ascii="Consolas" w:hAnsi="Consolas"/>
          <w:color w:val="9CDCFE"/>
          <w:sz w:val="21"/>
          <w:szCs w:val="21"/>
          <w:lang w:val="es-ES"/>
        </w:rPr>
        <w:t>document</w:t>
      </w:r>
      <w:r w:rsidRPr="00904F88">
        <w:rPr>
          <w:rFonts w:ascii="Consolas" w:hAnsi="Consolas"/>
          <w:color w:val="D4D4D4"/>
          <w:sz w:val="21"/>
          <w:szCs w:val="21"/>
          <w:lang w:val="es-ES"/>
        </w:rPr>
        <w:t>.</w:t>
      </w:r>
      <w:r w:rsidRPr="00904F88">
        <w:rPr>
          <w:rFonts w:ascii="Consolas" w:hAnsi="Consolas"/>
          <w:color w:val="DCDCAA"/>
          <w:sz w:val="21"/>
          <w:szCs w:val="21"/>
          <w:lang w:val="es-ES"/>
        </w:rPr>
        <w:t>getElementById</w:t>
      </w:r>
      <w:r w:rsidRPr="00904F88">
        <w:rPr>
          <w:rFonts w:ascii="Consolas" w:hAnsi="Consolas"/>
          <w:color w:val="D4D4D4"/>
          <w:sz w:val="21"/>
          <w:szCs w:val="21"/>
          <w:lang w:val="es-ES"/>
        </w:rPr>
        <w:t>(</w:t>
      </w:r>
      <w:r w:rsidRPr="00904F88">
        <w:rPr>
          <w:rFonts w:ascii="Consolas" w:hAnsi="Consolas"/>
          <w:color w:val="CE9178"/>
          <w:sz w:val="21"/>
          <w:szCs w:val="21"/>
          <w:lang w:val="es-ES"/>
        </w:rPr>
        <w:t>"sizeV"</w:t>
      </w:r>
      <w:r w:rsidRPr="00904F88">
        <w:rPr>
          <w:rFonts w:ascii="Consolas" w:hAnsi="Consolas"/>
          <w:color w:val="D4D4D4"/>
          <w:sz w:val="21"/>
          <w:szCs w:val="21"/>
          <w:lang w:val="es-ES"/>
        </w:rPr>
        <w:t>);</w:t>
      </w:r>
    </w:p>
    <w:p w14:paraId="4A0BE6C0"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texto2</w:t>
      </w:r>
      <w:r w:rsidRPr="00904F88">
        <w:rPr>
          <w:rFonts w:ascii="Consolas" w:hAnsi="Consolas"/>
          <w:color w:val="D4D4D4"/>
          <w:sz w:val="21"/>
          <w:szCs w:val="21"/>
          <w:lang w:val="es-ES"/>
        </w:rPr>
        <w:t>.</w:t>
      </w:r>
      <w:r w:rsidRPr="00904F88">
        <w:rPr>
          <w:rFonts w:ascii="Consolas" w:hAnsi="Consolas"/>
          <w:color w:val="9CDCFE"/>
          <w:sz w:val="21"/>
          <w:szCs w:val="21"/>
          <w:lang w:val="es-ES"/>
        </w:rPr>
        <w:t>textContent</w:t>
      </w:r>
      <w:r w:rsidRPr="00904F88">
        <w:rPr>
          <w:rFonts w:ascii="Consolas" w:hAnsi="Consolas"/>
          <w:color w:val="D4D4D4"/>
          <w:sz w:val="21"/>
          <w:szCs w:val="21"/>
          <w:lang w:val="es-ES"/>
        </w:rPr>
        <w:t xml:space="preserve"> = </w:t>
      </w:r>
      <w:r w:rsidRPr="00904F88">
        <w:rPr>
          <w:rFonts w:ascii="Consolas" w:hAnsi="Consolas"/>
          <w:color w:val="9CDCFE"/>
          <w:sz w:val="21"/>
          <w:szCs w:val="21"/>
          <w:lang w:val="es-ES"/>
        </w:rPr>
        <w:t>alto</w:t>
      </w:r>
      <w:r w:rsidRPr="00904F88">
        <w:rPr>
          <w:rFonts w:ascii="Consolas" w:hAnsi="Consolas"/>
          <w:color w:val="D4D4D4"/>
          <w:sz w:val="21"/>
          <w:szCs w:val="21"/>
          <w:lang w:val="es-ES"/>
        </w:rPr>
        <w:t>;</w:t>
      </w:r>
    </w:p>
    <w:p w14:paraId="45A025CC" w14:textId="77777777" w:rsidR="0041170C" w:rsidRPr="008702AC"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8702AC">
        <w:rPr>
          <w:rFonts w:ascii="Consolas" w:hAnsi="Consolas"/>
          <w:color w:val="9CDCFE"/>
          <w:sz w:val="21"/>
          <w:szCs w:val="21"/>
        </w:rPr>
        <w:t>window</w:t>
      </w:r>
      <w:r w:rsidRPr="008702AC">
        <w:rPr>
          <w:rFonts w:ascii="Consolas" w:hAnsi="Consolas"/>
          <w:color w:val="D4D4D4"/>
          <w:sz w:val="21"/>
          <w:szCs w:val="21"/>
        </w:rPr>
        <w:t>.</w:t>
      </w:r>
      <w:r w:rsidRPr="008702AC">
        <w:rPr>
          <w:rFonts w:ascii="Consolas" w:hAnsi="Consolas"/>
          <w:color w:val="DCDCAA"/>
          <w:sz w:val="21"/>
          <w:szCs w:val="21"/>
        </w:rPr>
        <w:t>onresize</w:t>
      </w:r>
      <w:r w:rsidRPr="008702AC">
        <w:rPr>
          <w:rFonts w:ascii="Consolas" w:hAnsi="Consolas"/>
          <w:color w:val="D4D4D4"/>
          <w:sz w:val="21"/>
          <w:szCs w:val="21"/>
        </w:rPr>
        <w:t xml:space="preserve"> = </w:t>
      </w:r>
      <w:r w:rsidRPr="008702AC">
        <w:rPr>
          <w:rFonts w:ascii="Consolas" w:hAnsi="Consolas"/>
          <w:color w:val="569CD6"/>
          <w:sz w:val="21"/>
          <w:szCs w:val="21"/>
        </w:rPr>
        <w:t>function</w:t>
      </w:r>
      <w:r w:rsidRPr="008702AC">
        <w:rPr>
          <w:rFonts w:ascii="Consolas" w:hAnsi="Consolas"/>
          <w:color w:val="D4D4D4"/>
          <w:sz w:val="21"/>
          <w:szCs w:val="21"/>
        </w:rPr>
        <w:t xml:space="preserve"> () {</w:t>
      </w:r>
    </w:p>
    <w:p w14:paraId="2BD6D8FB" w14:textId="77777777" w:rsidR="0041170C" w:rsidRPr="008702AC"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D4D4D4"/>
          <w:sz w:val="21"/>
          <w:szCs w:val="21"/>
        </w:rPr>
        <w:t xml:space="preserve">      </w:t>
      </w:r>
      <w:r w:rsidRPr="008702AC">
        <w:rPr>
          <w:rFonts w:ascii="Consolas" w:hAnsi="Consolas"/>
          <w:color w:val="569CD6"/>
          <w:sz w:val="21"/>
          <w:szCs w:val="21"/>
        </w:rPr>
        <w:t>var</w:t>
      </w:r>
      <w:r w:rsidRPr="008702AC">
        <w:rPr>
          <w:rFonts w:ascii="Consolas" w:hAnsi="Consolas"/>
          <w:color w:val="D4D4D4"/>
          <w:sz w:val="21"/>
          <w:szCs w:val="21"/>
        </w:rPr>
        <w:t xml:space="preserve"> </w:t>
      </w:r>
      <w:r w:rsidRPr="008702AC">
        <w:rPr>
          <w:rFonts w:ascii="Consolas" w:hAnsi="Consolas"/>
          <w:color w:val="9CDCFE"/>
          <w:sz w:val="21"/>
          <w:szCs w:val="21"/>
        </w:rPr>
        <w:t>ancho</w:t>
      </w:r>
      <w:r w:rsidRPr="008702AC">
        <w:rPr>
          <w:rFonts w:ascii="Consolas" w:hAnsi="Consolas"/>
          <w:color w:val="D4D4D4"/>
          <w:sz w:val="21"/>
          <w:szCs w:val="21"/>
        </w:rPr>
        <w:t xml:space="preserve"> = </w:t>
      </w:r>
      <w:r w:rsidRPr="008702AC">
        <w:rPr>
          <w:rFonts w:ascii="Consolas" w:hAnsi="Consolas"/>
          <w:color w:val="9CDCFE"/>
          <w:sz w:val="21"/>
          <w:szCs w:val="21"/>
        </w:rPr>
        <w:t>window</w:t>
      </w:r>
      <w:r w:rsidRPr="008702AC">
        <w:rPr>
          <w:rFonts w:ascii="Consolas" w:hAnsi="Consolas"/>
          <w:color w:val="D4D4D4"/>
          <w:sz w:val="21"/>
          <w:szCs w:val="21"/>
        </w:rPr>
        <w:t>.</w:t>
      </w:r>
      <w:r w:rsidRPr="008702AC">
        <w:rPr>
          <w:rFonts w:ascii="Consolas" w:hAnsi="Consolas"/>
          <w:color w:val="9CDCFE"/>
          <w:sz w:val="21"/>
          <w:szCs w:val="21"/>
        </w:rPr>
        <w:t>innerWidth</w:t>
      </w:r>
      <w:r w:rsidRPr="008702AC">
        <w:rPr>
          <w:rFonts w:ascii="Consolas" w:hAnsi="Consolas"/>
          <w:color w:val="D4D4D4"/>
          <w:sz w:val="21"/>
          <w:szCs w:val="21"/>
        </w:rPr>
        <w:t>;</w:t>
      </w:r>
    </w:p>
    <w:p w14:paraId="6C4ECECD"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8702AC">
        <w:rPr>
          <w:rFonts w:ascii="Consolas" w:hAnsi="Consolas"/>
          <w:color w:val="D4D4D4"/>
          <w:sz w:val="21"/>
          <w:szCs w:val="21"/>
        </w:rPr>
        <w:t xml:space="preserve">      </w:t>
      </w:r>
      <w:r w:rsidRPr="00904F88">
        <w:rPr>
          <w:rFonts w:ascii="Consolas" w:hAnsi="Consolas"/>
          <w:color w:val="569CD6"/>
          <w:sz w:val="21"/>
          <w:szCs w:val="21"/>
          <w:lang w:val="es-ES"/>
        </w:rPr>
        <w:t>var</w:t>
      </w: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texto</w:t>
      </w:r>
      <w:r w:rsidRPr="00904F88">
        <w:rPr>
          <w:rFonts w:ascii="Consolas" w:hAnsi="Consolas"/>
          <w:color w:val="D4D4D4"/>
          <w:sz w:val="21"/>
          <w:szCs w:val="21"/>
          <w:lang w:val="es-ES"/>
        </w:rPr>
        <w:t xml:space="preserve"> = </w:t>
      </w:r>
      <w:r w:rsidRPr="00904F88">
        <w:rPr>
          <w:rFonts w:ascii="Consolas" w:hAnsi="Consolas"/>
          <w:color w:val="9CDCFE"/>
          <w:sz w:val="21"/>
          <w:szCs w:val="21"/>
          <w:lang w:val="es-ES"/>
        </w:rPr>
        <w:t>document</w:t>
      </w:r>
      <w:r w:rsidRPr="00904F88">
        <w:rPr>
          <w:rFonts w:ascii="Consolas" w:hAnsi="Consolas"/>
          <w:color w:val="D4D4D4"/>
          <w:sz w:val="21"/>
          <w:szCs w:val="21"/>
          <w:lang w:val="es-ES"/>
        </w:rPr>
        <w:t>.</w:t>
      </w:r>
      <w:r w:rsidRPr="00904F88">
        <w:rPr>
          <w:rFonts w:ascii="Consolas" w:hAnsi="Consolas"/>
          <w:color w:val="DCDCAA"/>
          <w:sz w:val="21"/>
          <w:szCs w:val="21"/>
          <w:lang w:val="es-ES"/>
        </w:rPr>
        <w:t>getElementById</w:t>
      </w:r>
      <w:r w:rsidRPr="00904F88">
        <w:rPr>
          <w:rFonts w:ascii="Consolas" w:hAnsi="Consolas"/>
          <w:color w:val="D4D4D4"/>
          <w:sz w:val="21"/>
          <w:szCs w:val="21"/>
          <w:lang w:val="es-ES"/>
        </w:rPr>
        <w:t>(</w:t>
      </w:r>
      <w:r w:rsidRPr="00904F88">
        <w:rPr>
          <w:rFonts w:ascii="Consolas" w:hAnsi="Consolas"/>
          <w:color w:val="CE9178"/>
          <w:sz w:val="21"/>
          <w:szCs w:val="21"/>
          <w:lang w:val="es-ES"/>
        </w:rPr>
        <w:t>"sizeH"</w:t>
      </w:r>
      <w:r w:rsidRPr="00904F88">
        <w:rPr>
          <w:rFonts w:ascii="Consolas" w:hAnsi="Consolas"/>
          <w:color w:val="D4D4D4"/>
          <w:sz w:val="21"/>
          <w:szCs w:val="21"/>
          <w:lang w:val="es-ES"/>
        </w:rPr>
        <w:t>);</w:t>
      </w:r>
    </w:p>
    <w:p w14:paraId="26608277" w14:textId="77777777" w:rsidR="0041170C" w:rsidRPr="008702AC"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8702AC">
        <w:rPr>
          <w:rFonts w:ascii="Consolas" w:hAnsi="Consolas"/>
          <w:color w:val="9CDCFE"/>
          <w:sz w:val="21"/>
          <w:szCs w:val="21"/>
        </w:rPr>
        <w:t>texto</w:t>
      </w:r>
      <w:r w:rsidRPr="008702AC">
        <w:rPr>
          <w:rFonts w:ascii="Consolas" w:hAnsi="Consolas"/>
          <w:color w:val="D4D4D4"/>
          <w:sz w:val="21"/>
          <w:szCs w:val="21"/>
        </w:rPr>
        <w:t>.</w:t>
      </w:r>
      <w:r w:rsidRPr="008702AC">
        <w:rPr>
          <w:rFonts w:ascii="Consolas" w:hAnsi="Consolas"/>
          <w:color w:val="9CDCFE"/>
          <w:sz w:val="21"/>
          <w:szCs w:val="21"/>
        </w:rPr>
        <w:t>textContent</w:t>
      </w:r>
      <w:r w:rsidRPr="008702AC">
        <w:rPr>
          <w:rFonts w:ascii="Consolas" w:hAnsi="Consolas"/>
          <w:color w:val="D4D4D4"/>
          <w:sz w:val="21"/>
          <w:szCs w:val="21"/>
        </w:rPr>
        <w:t xml:space="preserve"> = </w:t>
      </w:r>
      <w:r w:rsidRPr="008702AC">
        <w:rPr>
          <w:rFonts w:ascii="Consolas" w:hAnsi="Consolas"/>
          <w:color w:val="9CDCFE"/>
          <w:sz w:val="21"/>
          <w:szCs w:val="21"/>
        </w:rPr>
        <w:t>ancho</w:t>
      </w:r>
      <w:r w:rsidRPr="008702AC">
        <w:rPr>
          <w:rFonts w:ascii="Consolas" w:hAnsi="Consolas"/>
          <w:color w:val="D4D4D4"/>
          <w:sz w:val="21"/>
          <w:szCs w:val="21"/>
        </w:rPr>
        <w:t>;</w:t>
      </w:r>
    </w:p>
    <w:p w14:paraId="5F79C999" w14:textId="77777777" w:rsidR="0041170C" w:rsidRPr="008702AC"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D4D4D4"/>
          <w:sz w:val="21"/>
          <w:szCs w:val="21"/>
        </w:rPr>
        <w:t xml:space="preserve">      </w:t>
      </w:r>
      <w:r w:rsidRPr="008702AC">
        <w:rPr>
          <w:rFonts w:ascii="Consolas" w:hAnsi="Consolas"/>
          <w:color w:val="569CD6"/>
          <w:sz w:val="21"/>
          <w:szCs w:val="21"/>
        </w:rPr>
        <w:t>var</w:t>
      </w:r>
      <w:r w:rsidRPr="008702AC">
        <w:rPr>
          <w:rFonts w:ascii="Consolas" w:hAnsi="Consolas"/>
          <w:color w:val="D4D4D4"/>
          <w:sz w:val="21"/>
          <w:szCs w:val="21"/>
        </w:rPr>
        <w:t xml:space="preserve"> </w:t>
      </w:r>
      <w:r w:rsidRPr="008702AC">
        <w:rPr>
          <w:rFonts w:ascii="Consolas" w:hAnsi="Consolas"/>
          <w:color w:val="9CDCFE"/>
          <w:sz w:val="21"/>
          <w:szCs w:val="21"/>
        </w:rPr>
        <w:t>alto</w:t>
      </w:r>
      <w:r w:rsidRPr="008702AC">
        <w:rPr>
          <w:rFonts w:ascii="Consolas" w:hAnsi="Consolas"/>
          <w:color w:val="D4D4D4"/>
          <w:sz w:val="21"/>
          <w:szCs w:val="21"/>
        </w:rPr>
        <w:t xml:space="preserve"> = </w:t>
      </w:r>
      <w:r w:rsidRPr="008702AC">
        <w:rPr>
          <w:rFonts w:ascii="Consolas" w:hAnsi="Consolas"/>
          <w:color w:val="9CDCFE"/>
          <w:sz w:val="21"/>
          <w:szCs w:val="21"/>
        </w:rPr>
        <w:t>window</w:t>
      </w:r>
      <w:r w:rsidRPr="008702AC">
        <w:rPr>
          <w:rFonts w:ascii="Consolas" w:hAnsi="Consolas"/>
          <w:color w:val="D4D4D4"/>
          <w:sz w:val="21"/>
          <w:szCs w:val="21"/>
        </w:rPr>
        <w:t>.</w:t>
      </w:r>
      <w:r w:rsidRPr="008702AC">
        <w:rPr>
          <w:rFonts w:ascii="Consolas" w:hAnsi="Consolas"/>
          <w:color w:val="9CDCFE"/>
          <w:sz w:val="21"/>
          <w:szCs w:val="21"/>
        </w:rPr>
        <w:t>innerHeight</w:t>
      </w:r>
      <w:r w:rsidRPr="008702AC">
        <w:rPr>
          <w:rFonts w:ascii="Consolas" w:hAnsi="Consolas"/>
          <w:color w:val="D4D4D4"/>
          <w:sz w:val="21"/>
          <w:szCs w:val="21"/>
        </w:rPr>
        <w:t>;</w:t>
      </w:r>
    </w:p>
    <w:p w14:paraId="5E37DF87"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8702AC">
        <w:rPr>
          <w:rFonts w:ascii="Consolas" w:hAnsi="Consolas"/>
          <w:color w:val="D4D4D4"/>
          <w:sz w:val="21"/>
          <w:szCs w:val="21"/>
        </w:rPr>
        <w:t xml:space="preserve">      </w:t>
      </w:r>
      <w:r w:rsidRPr="00904F88">
        <w:rPr>
          <w:rFonts w:ascii="Consolas" w:hAnsi="Consolas"/>
          <w:color w:val="569CD6"/>
          <w:sz w:val="21"/>
          <w:szCs w:val="21"/>
          <w:lang w:val="es-ES"/>
        </w:rPr>
        <w:t>var</w:t>
      </w: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texto2</w:t>
      </w:r>
      <w:r w:rsidRPr="00904F88">
        <w:rPr>
          <w:rFonts w:ascii="Consolas" w:hAnsi="Consolas"/>
          <w:color w:val="D4D4D4"/>
          <w:sz w:val="21"/>
          <w:szCs w:val="21"/>
          <w:lang w:val="es-ES"/>
        </w:rPr>
        <w:t xml:space="preserve"> = </w:t>
      </w:r>
      <w:r w:rsidRPr="00904F88">
        <w:rPr>
          <w:rFonts w:ascii="Consolas" w:hAnsi="Consolas"/>
          <w:color w:val="9CDCFE"/>
          <w:sz w:val="21"/>
          <w:szCs w:val="21"/>
          <w:lang w:val="es-ES"/>
        </w:rPr>
        <w:t>document</w:t>
      </w:r>
      <w:r w:rsidRPr="00904F88">
        <w:rPr>
          <w:rFonts w:ascii="Consolas" w:hAnsi="Consolas"/>
          <w:color w:val="D4D4D4"/>
          <w:sz w:val="21"/>
          <w:szCs w:val="21"/>
          <w:lang w:val="es-ES"/>
        </w:rPr>
        <w:t>.</w:t>
      </w:r>
      <w:r w:rsidRPr="00904F88">
        <w:rPr>
          <w:rFonts w:ascii="Consolas" w:hAnsi="Consolas"/>
          <w:color w:val="DCDCAA"/>
          <w:sz w:val="21"/>
          <w:szCs w:val="21"/>
          <w:lang w:val="es-ES"/>
        </w:rPr>
        <w:t>getElementById</w:t>
      </w:r>
      <w:r w:rsidRPr="00904F88">
        <w:rPr>
          <w:rFonts w:ascii="Consolas" w:hAnsi="Consolas"/>
          <w:color w:val="D4D4D4"/>
          <w:sz w:val="21"/>
          <w:szCs w:val="21"/>
          <w:lang w:val="es-ES"/>
        </w:rPr>
        <w:t>(</w:t>
      </w:r>
      <w:r w:rsidRPr="00904F88">
        <w:rPr>
          <w:rFonts w:ascii="Consolas" w:hAnsi="Consolas"/>
          <w:color w:val="CE9178"/>
          <w:sz w:val="21"/>
          <w:szCs w:val="21"/>
          <w:lang w:val="es-ES"/>
        </w:rPr>
        <w:t>"sizeV"</w:t>
      </w:r>
      <w:r w:rsidRPr="00904F88">
        <w:rPr>
          <w:rFonts w:ascii="Consolas" w:hAnsi="Consolas"/>
          <w:color w:val="D4D4D4"/>
          <w:sz w:val="21"/>
          <w:szCs w:val="21"/>
          <w:lang w:val="es-ES"/>
        </w:rPr>
        <w:t>);</w:t>
      </w:r>
    </w:p>
    <w:p w14:paraId="20871BEE"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9CDCFE"/>
          <w:sz w:val="21"/>
          <w:szCs w:val="21"/>
        </w:rPr>
        <w:t>texto2</w:t>
      </w:r>
      <w:r w:rsidRPr="00015106">
        <w:rPr>
          <w:rFonts w:ascii="Consolas" w:hAnsi="Consolas"/>
          <w:color w:val="D4D4D4"/>
          <w:sz w:val="21"/>
          <w:szCs w:val="21"/>
        </w:rPr>
        <w:t>.</w:t>
      </w:r>
      <w:r w:rsidRPr="00015106">
        <w:rPr>
          <w:rFonts w:ascii="Consolas" w:hAnsi="Consolas"/>
          <w:color w:val="9CDCFE"/>
          <w:sz w:val="21"/>
          <w:szCs w:val="21"/>
        </w:rPr>
        <w:t>textContent</w:t>
      </w:r>
      <w:r w:rsidRPr="00015106">
        <w:rPr>
          <w:rFonts w:ascii="Consolas" w:hAnsi="Consolas"/>
          <w:color w:val="D4D4D4"/>
          <w:sz w:val="21"/>
          <w:szCs w:val="21"/>
        </w:rPr>
        <w:t xml:space="preserve"> = </w:t>
      </w:r>
      <w:r w:rsidRPr="00015106">
        <w:rPr>
          <w:rFonts w:ascii="Consolas" w:hAnsi="Consolas"/>
          <w:color w:val="9CDCFE"/>
          <w:sz w:val="21"/>
          <w:szCs w:val="21"/>
        </w:rPr>
        <w:t>alto</w:t>
      </w:r>
      <w:r w:rsidRPr="00015106">
        <w:rPr>
          <w:rFonts w:ascii="Consolas" w:hAnsi="Consolas"/>
          <w:color w:val="D4D4D4"/>
          <w:sz w:val="21"/>
          <w:szCs w:val="21"/>
        </w:rPr>
        <w:t>;</w:t>
      </w:r>
    </w:p>
    <w:p w14:paraId="7A4743C9"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B007D6B"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script</w:t>
      </w:r>
      <w:r w:rsidRPr="00015106">
        <w:rPr>
          <w:rFonts w:ascii="Consolas" w:hAnsi="Consolas"/>
          <w:color w:val="808080"/>
          <w:sz w:val="21"/>
          <w:szCs w:val="21"/>
        </w:rPr>
        <w:t>&gt;</w:t>
      </w:r>
    </w:p>
    <w:p w14:paraId="7CD82E09" w14:textId="77777777" w:rsidR="0041170C" w:rsidRPr="00015106"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0C6B0A01"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646A18E8" w14:textId="77777777" w:rsidR="00520C8A" w:rsidRPr="00904F88" w:rsidRDefault="00520C8A" w:rsidP="008E1BFF">
      <w:pPr>
        <w:rPr>
          <w:lang w:val="es-ES"/>
        </w:rPr>
      </w:pPr>
    </w:p>
    <w:p w14:paraId="543A0956" w14:textId="2080FDDE" w:rsidR="0041170C" w:rsidRPr="00904F88" w:rsidRDefault="00CE6C1A" w:rsidP="00395B6C">
      <w:pPr>
        <w:pStyle w:val="Ttulo1"/>
        <w:rPr>
          <w:lang w:val="es-ES"/>
        </w:rPr>
      </w:pPr>
      <w:bookmarkStart w:id="37" w:name="_Toc210640513"/>
      <w:r w:rsidRPr="00904F88">
        <w:rPr>
          <w:lang w:val="es-ES"/>
        </w:rPr>
        <w:t xml:space="preserve">Buenas prácticas para escribir </w:t>
      </w:r>
      <w:r w:rsidR="00395B6C" w:rsidRPr="00904F88">
        <w:rPr>
          <w:lang w:val="es-ES"/>
        </w:rPr>
        <w:t>hojas de estilo</w:t>
      </w:r>
      <w:bookmarkEnd w:id="37"/>
      <w:r w:rsidR="006007F3" w:rsidRPr="00904F88">
        <w:rPr>
          <w:lang w:val="es-ES"/>
        </w:rPr>
        <w:t xml:space="preserve"> </w:t>
      </w:r>
    </w:p>
    <w:p w14:paraId="5DFA27C2" w14:textId="77777777" w:rsidR="00395B6C" w:rsidRPr="00904F88" w:rsidRDefault="00395B6C" w:rsidP="00395B6C">
      <w:pPr>
        <w:rPr>
          <w:lang w:val="es-ES"/>
        </w:rPr>
      </w:pPr>
    </w:p>
    <w:p w14:paraId="30133D4F" w14:textId="77777777" w:rsidR="00395B6C" w:rsidRPr="00904F88" w:rsidRDefault="00395B6C" w:rsidP="002F2546">
      <w:pPr>
        <w:pStyle w:val="Ttulo1"/>
        <w:rPr>
          <w:lang w:val="es-ES"/>
        </w:rPr>
      </w:pPr>
      <w:bookmarkStart w:id="38" w:name="_Toc210640514"/>
      <w:r w:rsidRPr="00904F88">
        <w:rPr>
          <w:lang w:val="es-ES"/>
        </w:rPr>
        <w:t>Qué es una guía de estilo</w:t>
      </w:r>
      <w:bookmarkEnd w:id="38"/>
    </w:p>
    <w:p w14:paraId="6D23BCC3" w14:textId="77777777" w:rsidR="00395B6C" w:rsidRPr="00904F88" w:rsidRDefault="00395B6C" w:rsidP="00395B6C">
      <w:pPr>
        <w:rPr>
          <w:lang w:val="es-ES"/>
        </w:rPr>
      </w:pPr>
      <w:r w:rsidRPr="00904F88">
        <w:rPr>
          <w:lang w:val="es-ES"/>
        </w:rPr>
        <w:t>Una hoja de estilo se puede escribir de muchas maneras distintas y dar el mismo resultado.</w:t>
      </w:r>
    </w:p>
    <w:p w14:paraId="0F0D8678" w14:textId="77777777" w:rsidR="00395B6C" w:rsidRPr="00904F88" w:rsidRDefault="00395B6C" w:rsidP="00395B6C">
      <w:pPr>
        <w:rPr>
          <w:lang w:val="es-ES"/>
        </w:rPr>
      </w:pPr>
      <w:r w:rsidRPr="00904F88">
        <w:rPr>
          <w:lang w:val="es-ES"/>
        </w:rPr>
        <w:t>Hay muchos aspectos que se pueden hacer de varias maneras (los espacios en blanco utilizados, los saltos de línea, el orden en que se escriben las propiedades, el orden en que se escriben las sentencias, etc.) y no se puede decir de forma objetiva que una manera esté bien y otra esté mal. Por ejemplo, los dos siguientes ejemplos son completamente equivalentes para los navegadores:</w:t>
      </w:r>
    </w:p>
    <w:p w14:paraId="2559AF01" w14:textId="77777777" w:rsidR="00395B6C" w:rsidRPr="00904F88" w:rsidRDefault="00395B6C" w:rsidP="00395B6C">
      <w:pPr>
        <w:rPr>
          <w:lang w:val="es-ES"/>
        </w:rPr>
      </w:pPr>
    </w:p>
    <w:p w14:paraId="73A2770C" w14:textId="77777777" w:rsidR="00855DED" w:rsidRPr="008702AC" w:rsidRDefault="00855DED" w:rsidP="00855DED">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w:t>
      </w:r>
      <w:r w:rsidRPr="008702AC">
        <w:rPr>
          <w:rFonts w:ascii="Consolas" w:hAnsi="Consolas"/>
          <w:color w:val="D7BA7D"/>
          <w:sz w:val="21"/>
          <w:szCs w:val="21"/>
        </w:rPr>
        <w:t>h1</w:t>
      </w:r>
      <w:r w:rsidRPr="008702AC">
        <w:rPr>
          <w:rFonts w:ascii="Consolas" w:hAnsi="Consolas"/>
          <w:color w:val="D4D4D4"/>
          <w:sz w:val="21"/>
          <w:szCs w:val="21"/>
        </w:rPr>
        <w:t>{</w:t>
      </w:r>
      <w:r w:rsidRPr="008702AC">
        <w:rPr>
          <w:rFonts w:ascii="Consolas" w:hAnsi="Consolas"/>
          <w:color w:val="9CDCFE"/>
          <w:sz w:val="21"/>
          <w:szCs w:val="21"/>
        </w:rPr>
        <w:t>color</w:t>
      </w:r>
      <w:r w:rsidRPr="008702AC">
        <w:rPr>
          <w:rFonts w:ascii="Consolas" w:hAnsi="Consolas"/>
          <w:color w:val="D4D4D4"/>
          <w:sz w:val="21"/>
          <w:szCs w:val="21"/>
        </w:rPr>
        <w:t>:</w:t>
      </w:r>
      <w:r w:rsidRPr="008702AC">
        <w:rPr>
          <w:rFonts w:ascii="Consolas" w:hAnsi="Consolas"/>
          <w:color w:val="CE9178"/>
          <w:sz w:val="21"/>
          <w:szCs w:val="21"/>
        </w:rPr>
        <w:t>white</w:t>
      </w:r>
      <w:r w:rsidRPr="008702AC">
        <w:rPr>
          <w:rFonts w:ascii="Consolas" w:hAnsi="Consolas"/>
          <w:color w:val="D4D4D4"/>
          <w:sz w:val="21"/>
          <w:szCs w:val="21"/>
        </w:rPr>
        <w:t>;</w:t>
      </w:r>
      <w:r w:rsidRPr="008702AC">
        <w:rPr>
          <w:rFonts w:ascii="Consolas" w:hAnsi="Consolas"/>
          <w:color w:val="9CDCFE"/>
          <w:sz w:val="21"/>
          <w:szCs w:val="21"/>
        </w:rPr>
        <w:t>background-color</w:t>
      </w:r>
      <w:r w:rsidRPr="008702AC">
        <w:rPr>
          <w:rFonts w:ascii="Consolas" w:hAnsi="Consolas"/>
          <w:color w:val="D4D4D4"/>
          <w:sz w:val="21"/>
          <w:szCs w:val="21"/>
        </w:rPr>
        <w:t>:</w:t>
      </w:r>
      <w:r w:rsidRPr="008702AC">
        <w:rPr>
          <w:rFonts w:ascii="Consolas" w:hAnsi="Consolas"/>
          <w:color w:val="CE9178"/>
          <w:sz w:val="21"/>
          <w:szCs w:val="21"/>
        </w:rPr>
        <w:t>black</w:t>
      </w:r>
      <w:r w:rsidRPr="008702AC">
        <w:rPr>
          <w:rFonts w:ascii="Consolas" w:hAnsi="Consolas"/>
          <w:color w:val="D4D4D4"/>
          <w:sz w:val="21"/>
          <w:szCs w:val="21"/>
        </w:rPr>
        <w:t>;}</w:t>
      </w:r>
    </w:p>
    <w:p w14:paraId="3ABE09BC" w14:textId="77777777" w:rsidR="00855DED" w:rsidRPr="00904F88" w:rsidRDefault="00855DED" w:rsidP="00855DE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7BA7D"/>
          <w:sz w:val="21"/>
          <w:szCs w:val="21"/>
          <w:lang w:val="es-ES"/>
        </w:rPr>
        <w:t>h1</w:t>
      </w:r>
      <w:r w:rsidRPr="00904F88">
        <w:rPr>
          <w:rFonts w:ascii="Consolas" w:hAnsi="Consolas"/>
          <w:color w:val="D4D4D4"/>
          <w:sz w:val="21"/>
          <w:szCs w:val="21"/>
          <w:lang w:val="es-ES"/>
        </w:rPr>
        <w:t xml:space="preserve"> </w:t>
      </w:r>
    </w:p>
    <w:p w14:paraId="27884D3C" w14:textId="77777777" w:rsidR="00855DED" w:rsidRPr="00904F88" w:rsidRDefault="00855DED" w:rsidP="00855DE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307CBC4" w14:textId="77777777" w:rsidR="00855DED" w:rsidRPr="008702AC" w:rsidRDefault="00855DED" w:rsidP="00855DED">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w:t>
      </w:r>
      <w:r w:rsidRPr="008702AC">
        <w:rPr>
          <w:rFonts w:ascii="Consolas" w:hAnsi="Consolas"/>
          <w:color w:val="9CDCFE"/>
          <w:sz w:val="21"/>
          <w:szCs w:val="21"/>
        </w:rPr>
        <w:t>color</w:t>
      </w:r>
      <w:r w:rsidRPr="008702AC">
        <w:rPr>
          <w:rFonts w:ascii="Consolas" w:hAnsi="Consolas"/>
          <w:color w:val="D4D4D4"/>
          <w:sz w:val="21"/>
          <w:szCs w:val="21"/>
        </w:rPr>
        <w:t xml:space="preserve">     :     </w:t>
      </w:r>
      <w:r w:rsidRPr="008702AC">
        <w:rPr>
          <w:rFonts w:ascii="Consolas" w:hAnsi="Consolas"/>
          <w:color w:val="CE9178"/>
          <w:sz w:val="21"/>
          <w:szCs w:val="21"/>
        </w:rPr>
        <w:t>white</w:t>
      </w:r>
      <w:r w:rsidRPr="008702AC">
        <w:rPr>
          <w:rFonts w:ascii="Consolas" w:hAnsi="Consolas"/>
          <w:color w:val="D4D4D4"/>
          <w:sz w:val="21"/>
          <w:szCs w:val="21"/>
        </w:rPr>
        <w:t xml:space="preserve">     ;</w:t>
      </w:r>
    </w:p>
    <w:p w14:paraId="4D20F74B" w14:textId="77777777" w:rsidR="00855DED" w:rsidRPr="008702AC" w:rsidRDefault="00855DED" w:rsidP="00855DED">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D4D4D4"/>
          <w:sz w:val="21"/>
          <w:szCs w:val="21"/>
        </w:rPr>
        <w:t>     </w:t>
      </w:r>
      <w:r w:rsidRPr="008702AC">
        <w:rPr>
          <w:rFonts w:ascii="Consolas" w:hAnsi="Consolas"/>
          <w:color w:val="9CDCFE"/>
          <w:sz w:val="21"/>
          <w:szCs w:val="21"/>
        </w:rPr>
        <w:t>background-color</w:t>
      </w:r>
      <w:r w:rsidRPr="008702AC">
        <w:rPr>
          <w:rFonts w:ascii="Consolas" w:hAnsi="Consolas"/>
          <w:color w:val="D4D4D4"/>
          <w:sz w:val="21"/>
          <w:szCs w:val="21"/>
        </w:rPr>
        <w:t xml:space="preserve">      :       </w:t>
      </w:r>
      <w:r w:rsidRPr="008702AC">
        <w:rPr>
          <w:rFonts w:ascii="Consolas" w:hAnsi="Consolas"/>
          <w:color w:val="CE9178"/>
          <w:sz w:val="21"/>
          <w:szCs w:val="21"/>
        </w:rPr>
        <w:t>black</w:t>
      </w:r>
      <w:r w:rsidRPr="008702AC">
        <w:rPr>
          <w:rFonts w:ascii="Consolas" w:hAnsi="Consolas"/>
          <w:color w:val="D4D4D4"/>
          <w:sz w:val="21"/>
          <w:szCs w:val="21"/>
        </w:rPr>
        <w:t xml:space="preserve">      ;</w:t>
      </w:r>
    </w:p>
    <w:p w14:paraId="04BBD0F7" w14:textId="77777777" w:rsidR="00855DED" w:rsidRPr="00904F88" w:rsidRDefault="00855DED" w:rsidP="00855DE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8702AC">
        <w:rPr>
          <w:rFonts w:ascii="Consolas" w:hAnsi="Consolas"/>
          <w:color w:val="D4D4D4"/>
          <w:sz w:val="21"/>
          <w:szCs w:val="21"/>
        </w:rPr>
        <w:t>   </w:t>
      </w:r>
      <w:r w:rsidRPr="00904F88">
        <w:rPr>
          <w:rFonts w:ascii="Consolas" w:hAnsi="Consolas"/>
          <w:color w:val="D4D4D4"/>
          <w:sz w:val="21"/>
          <w:szCs w:val="21"/>
          <w:lang w:val="es-ES"/>
        </w:rPr>
        <w:t>}</w:t>
      </w:r>
    </w:p>
    <w:p w14:paraId="75DE5568" w14:textId="77777777" w:rsidR="00395B6C" w:rsidRPr="00904F88" w:rsidRDefault="00395B6C" w:rsidP="00395B6C">
      <w:pPr>
        <w:rPr>
          <w:lang w:val="es-ES"/>
        </w:rPr>
      </w:pPr>
    </w:p>
    <w:p w14:paraId="6C598A8D" w14:textId="0D1846B7" w:rsidR="007767B9" w:rsidRPr="00904F88" w:rsidRDefault="007767B9" w:rsidP="00395B6C">
      <w:pPr>
        <w:rPr>
          <w:lang w:val="es-ES"/>
        </w:rPr>
      </w:pPr>
      <w:r w:rsidRPr="00904F88">
        <w:rPr>
          <w:lang w:val="es-ES"/>
        </w:rPr>
        <w:t>Correctamente escrito sería:</w:t>
      </w:r>
    </w:p>
    <w:p w14:paraId="599A9301" w14:textId="77777777" w:rsidR="007767B9" w:rsidRPr="00904F88" w:rsidRDefault="007767B9" w:rsidP="00395B6C">
      <w:pPr>
        <w:rPr>
          <w:lang w:val="es-ES"/>
        </w:rPr>
      </w:pPr>
    </w:p>
    <w:p w14:paraId="6D12965F" w14:textId="77777777" w:rsidR="007767B9" w:rsidRPr="00904F88" w:rsidRDefault="007767B9" w:rsidP="007767B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h1</w:t>
      </w:r>
      <w:r w:rsidRPr="00904F88">
        <w:rPr>
          <w:rFonts w:ascii="Consolas" w:hAnsi="Consolas"/>
          <w:color w:val="D4D4D4"/>
          <w:sz w:val="21"/>
          <w:szCs w:val="21"/>
          <w:lang w:val="es-ES"/>
        </w:rPr>
        <w:t xml:space="preserve"> {</w:t>
      </w:r>
    </w:p>
    <w:p w14:paraId="7D1FAFEC" w14:textId="77777777" w:rsidR="007767B9" w:rsidRPr="00904F88" w:rsidRDefault="007767B9" w:rsidP="007767B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43ACE2DA" w14:textId="77777777" w:rsidR="007767B9" w:rsidRPr="00904F88" w:rsidRDefault="007767B9" w:rsidP="007767B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5A87913F" w14:textId="77777777" w:rsidR="007767B9" w:rsidRPr="00904F88" w:rsidRDefault="007767B9" w:rsidP="007767B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4E56E38" w14:textId="77777777" w:rsidR="007767B9" w:rsidRPr="00904F88" w:rsidRDefault="007767B9" w:rsidP="00395B6C">
      <w:pPr>
        <w:rPr>
          <w:lang w:val="es-ES"/>
        </w:rPr>
      </w:pPr>
    </w:p>
    <w:p w14:paraId="5FE6DA26" w14:textId="7C9B88DC" w:rsidR="00395B6C" w:rsidRPr="00904F88" w:rsidRDefault="00395B6C" w:rsidP="00395B6C">
      <w:pPr>
        <w:rPr>
          <w:lang w:val="es-ES"/>
        </w:rPr>
      </w:pPr>
      <w:r w:rsidRPr="00904F88">
        <w:rPr>
          <w:lang w:val="es-ES"/>
        </w:rPr>
        <w:t>Lo importante al escribir una hoja de estilo es seguir siempre los mismos criterios, para que sea más fácil detectar errores o reutilizar las hojas de estilo en nuevos proyectos. Pero la diversidad de casos posibles hace que cada regla tenga excepciones.</w:t>
      </w:r>
    </w:p>
    <w:p w14:paraId="364BBF11" w14:textId="77777777" w:rsidR="00395B6C" w:rsidRPr="00904F88" w:rsidRDefault="00395B6C" w:rsidP="00395B6C">
      <w:pPr>
        <w:rPr>
          <w:lang w:val="es-ES"/>
        </w:rPr>
      </w:pPr>
      <w:r w:rsidRPr="00904F88">
        <w:rPr>
          <w:lang w:val="es-ES"/>
        </w:rPr>
        <w:t>En estos apuntes, tanto en los ejemplos como en los ejercicios, se sigue una serie de criterios que se detallan a continuación. En la mayoría de casos se trata de criterios bastante extendidos, por lo que se recomienda al alumno seguirlos al realizar los ejercicios.</w:t>
      </w:r>
    </w:p>
    <w:p w14:paraId="472A0695" w14:textId="77777777" w:rsidR="00395B6C" w:rsidRPr="00904F88" w:rsidRDefault="00395B6C" w:rsidP="00395B6C">
      <w:pPr>
        <w:rPr>
          <w:lang w:val="es-ES"/>
        </w:rPr>
      </w:pPr>
    </w:p>
    <w:p w14:paraId="070217BF" w14:textId="77777777" w:rsidR="003150BF" w:rsidRPr="00904F88" w:rsidRDefault="003150BF" w:rsidP="002F2546">
      <w:pPr>
        <w:rPr>
          <w:b/>
          <w:bCs/>
          <w:u w:val="single"/>
          <w:lang w:val="es-ES"/>
        </w:rPr>
      </w:pPr>
      <w:r w:rsidRPr="00904F88">
        <w:rPr>
          <w:b/>
          <w:bCs/>
          <w:u w:val="single"/>
          <w:lang w:val="es-ES"/>
        </w:rPr>
        <w:t>Juego de caracteres</w:t>
      </w:r>
    </w:p>
    <w:p w14:paraId="7655A58B" w14:textId="77777777" w:rsidR="003150BF" w:rsidRPr="00904F88" w:rsidRDefault="003150BF" w:rsidP="003150BF">
      <w:pPr>
        <w:rPr>
          <w:lang w:val="es-ES"/>
        </w:rPr>
      </w:pPr>
      <w:r w:rsidRPr="00904F88">
        <w:rPr>
          <w:lang w:val="es-ES"/>
        </w:rPr>
        <w:t>Se recomienda que las hojas de estilo se guarden en el juego de caracteres UTF-8. De todas formas, se recomienda utilizar únicamente caracteres "ingleses" en las hojas de estilo. Es decir, se recomienda no utilizar acentos, ñ, ç, etc. en los nombres de las clases o ids. La única excepción admisible sería el uso de caracteres "no ingleses" en los comentarios</w:t>
      </w:r>
    </w:p>
    <w:p w14:paraId="4EBCB750" w14:textId="77777777" w:rsidR="003150BF" w:rsidRPr="00904F88" w:rsidRDefault="003150BF" w:rsidP="003150BF">
      <w:pPr>
        <w:rPr>
          <w:lang w:val="es-ES"/>
        </w:rPr>
      </w:pPr>
      <w:r w:rsidRPr="00904F88">
        <w:rPr>
          <w:b/>
          <w:bCs/>
          <w:lang w:val="es-ES"/>
        </w:rPr>
        <w:t>Notas</w:t>
      </w:r>
      <w:r w:rsidRPr="00904F88">
        <w:rPr>
          <w:lang w:val="es-ES"/>
        </w:rPr>
        <w:t>:</w:t>
      </w:r>
    </w:p>
    <w:p w14:paraId="38D14E9B" w14:textId="61716EEF" w:rsidR="003150BF" w:rsidRPr="00904F88" w:rsidRDefault="003150BF" w:rsidP="00A97AF2">
      <w:pPr>
        <w:numPr>
          <w:ilvl w:val="0"/>
          <w:numId w:val="23"/>
        </w:numPr>
        <w:rPr>
          <w:lang w:val="es-ES"/>
        </w:rPr>
      </w:pPr>
      <w:r w:rsidRPr="00904F88">
        <w:rPr>
          <w:lang w:val="es-ES"/>
        </w:rPr>
        <w:t>El borrador de la recomendación CSS Syntax Module Level 3 describe cómo deben reconocer los navegadores el juego de caracteres de una hoja de estilo. El primer criterio es recibir en la cabecera Content-Type el valor del juego de caracteres charset=UTF-8. El segundo criterio es que la hoja de estilo empiece con la línea (@charset no se considera regla-arroba):</w:t>
      </w:r>
    </w:p>
    <w:p w14:paraId="50C16248" w14:textId="77777777" w:rsidR="003150BF" w:rsidRPr="00904F88" w:rsidRDefault="003150BF" w:rsidP="003150BF">
      <w:pPr>
        <w:rPr>
          <w:lang w:val="es-ES"/>
        </w:rPr>
      </w:pPr>
      <w:r w:rsidRPr="00904F88">
        <w:rPr>
          <w:lang w:val="es-ES"/>
        </w:rPr>
        <w:t>@charset "utf-8";</w:t>
      </w:r>
    </w:p>
    <w:p w14:paraId="25E4330F" w14:textId="072D2D3E" w:rsidR="003150BF" w:rsidRPr="00904F88" w:rsidRDefault="003150BF" w:rsidP="003150BF">
      <w:pPr>
        <w:rPr>
          <w:lang w:val="es-ES"/>
        </w:rPr>
      </w:pPr>
      <w:r w:rsidRPr="00904F88">
        <w:rPr>
          <w:lang w:val="es-ES"/>
        </w:rPr>
        <w:t>Pero ni Firefox ni Google Chrome atienden a esa línea, aunque sí a la cabecera Content-Type, como se comenta en la lección de diferencias entre navegadores.</w:t>
      </w:r>
    </w:p>
    <w:p w14:paraId="1FEE5699" w14:textId="77777777" w:rsidR="002F2546" w:rsidRPr="00904F88" w:rsidRDefault="002F2546" w:rsidP="002F2546">
      <w:pPr>
        <w:rPr>
          <w:b/>
          <w:bCs/>
          <w:u w:val="single"/>
          <w:lang w:val="es-ES"/>
        </w:rPr>
      </w:pPr>
    </w:p>
    <w:p w14:paraId="2AE28060" w14:textId="7BF277E4" w:rsidR="002F2546" w:rsidRPr="00904F88" w:rsidRDefault="002F2546" w:rsidP="002F2546">
      <w:pPr>
        <w:rPr>
          <w:b/>
          <w:bCs/>
          <w:u w:val="single"/>
          <w:lang w:val="es-ES"/>
        </w:rPr>
      </w:pPr>
      <w:r w:rsidRPr="00904F88">
        <w:rPr>
          <w:b/>
          <w:bCs/>
          <w:u w:val="single"/>
          <w:lang w:val="es-ES"/>
        </w:rPr>
        <w:t>Tabuladores</w:t>
      </w:r>
    </w:p>
    <w:p w14:paraId="74A83B8C" w14:textId="77777777" w:rsidR="002F2546" w:rsidRPr="00904F88" w:rsidRDefault="002F2546" w:rsidP="002F2546">
      <w:pPr>
        <w:rPr>
          <w:lang w:val="es-ES"/>
        </w:rPr>
      </w:pPr>
    </w:p>
    <w:p w14:paraId="4E63B1EC" w14:textId="157CED4C" w:rsidR="002F2546" w:rsidRPr="00904F88" w:rsidRDefault="002F2546" w:rsidP="002F2546">
      <w:pPr>
        <w:rPr>
          <w:lang w:val="es-ES"/>
        </w:rPr>
      </w:pPr>
      <w:r w:rsidRPr="00904F88">
        <w:rPr>
          <w:lang w:val="es-ES"/>
        </w:rPr>
        <w:t>Se recomienda no usar tabuladores. Cuando se quiera tabular una línea, se recomienda usar un par de espacios en blanco.</w:t>
      </w:r>
    </w:p>
    <w:p w14:paraId="2B794342" w14:textId="77777777" w:rsidR="002F2546" w:rsidRPr="00904F88" w:rsidRDefault="002F2546" w:rsidP="002F2546">
      <w:pPr>
        <w:rPr>
          <w:lang w:val="es-ES"/>
        </w:rPr>
      </w:pPr>
    </w:p>
    <w:p w14:paraId="61AD9CC6" w14:textId="77777777" w:rsidR="002F2546" w:rsidRPr="00904F88" w:rsidRDefault="002F2546" w:rsidP="002F2546">
      <w:pPr>
        <w:rPr>
          <w:b/>
          <w:bCs/>
          <w:u w:val="single"/>
          <w:lang w:val="es-ES"/>
        </w:rPr>
      </w:pPr>
      <w:r w:rsidRPr="00904F88">
        <w:rPr>
          <w:b/>
          <w:bCs/>
          <w:u w:val="single"/>
          <w:lang w:val="es-ES"/>
        </w:rPr>
        <w:t>Saltos de línea y espacios en blanco</w:t>
      </w:r>
    </w:p>
    <w:p w14:paraId="73721DE9" w14:textId="77777777" w:rsidR="002F2546" w:rsidRPr="00904F88" w:rsidRDefault="002F2546" w:rsidP="002F2546">
      <w:pPr>
        <w:rPr>
          <w:b/>
          <w:bCs/>
          <w:u w:val="single"/>
          <w:lang w:val="es-ES"/>
        </w:rPr>
      </w:pPr>
    </w:p>
    <w:p w14:paraId="5C64434D" w14:textId="77777777" w:rsidR="002F2546" w:rsidRPr="00904F88" w:rsidRDefault="002F2546" w:rsidP="002F2546">
      <w:pPr>
        <w:rPr>
          <w:lang w:val="es-ES"/>
        </w:rPr>
      </w:pPr>
      <w:r w:rsidRPr="00904F88">
        <w:rPr>
          <w:lang w:val="es-ES"/>
        </w:rPr>
        <w:t>Se recomienda escribir las sentencias de la siguiente manera:</w:t>
      </w:r>
    </w:p>
    <w:p w14:paraId="0D76C5FB" w14:textId="77777777" w:rsidR="002F2546" w:rsidRPr="00904F88" w:rsidRDefault="002F2546" w:rsidP="00A97AF2">
      <w:pPr>
        <w:numPr>
          <w:ilvl w:val="0"/>
          <w:numId w:val="24"/>
        </w:numPr>
        <w:rPr>
          <w:lang w:val="es-ES"/>
        </w:rPr>
      </w:pPr>
      <w:r w:rsidRPr="00904F88">
        <w:rPr>
          <w:lang w:val="es-ES"/>
        </w:rPr>
        <w:t>Escribir el selector y la llave de apertura en las misma línea, sin sangrar.</w:t>
      </w:r>
    </w:p>
    <w:p w14:paraId="2095DBF8" w14:textId="77777777" w:rsidR="002F2546" w:rsidRPr="00904F88" w:rsidRDefault="002F2546" w:rsidP="00A97AF2">
      <w:pPr>
        <w:numPr>
          <w:ilvl w:val="0"/>
          <w:numId w:val="24"/>
        </w:numPr>
        <w:rPr>
          <w:lang w:val="es-ES"/>
        </w:rPr>
      </w:pPr>
      <w:r w:rsidRPr="00904F88">
        <w:rPr>
          <w:lang w:val="es-ES"/>
        </w:rPr>
        <w:t>Dejar un espacio en blanco entre el selector y la llave.</w:t>
      </w:r>
    </w:p>
    <w:p w14:paraId="30246BE5" w14:textId="77777777" w:rsidR="002F2546" w:rsidRPr="00904F88" w:rsidRDefault="002F2546" w:rsidP="00A97AF2">
      <w:pPr>
        <w:numPr>
          <w:ilvl w:val="0"/>
          <w:numId w:val="24"/>
        </w:numPr>
        <w:rPr>
          <w:lang w:val="es-ES"/>
        </w:rPr>
      </w:pPr>
      <w:r w:rsidRPr="00904F88">
        <w:rPr>
          <w:lang w:val="es-ES"/>
        </w:rPr>
        <w:t>Escribir cada propiedad en una línea, sangrando cada línea con dos espacios en blanco y completando la línea con un punto y coma.</w:t>
      </w:r>
    </w:p>
    <w:p w14:paraId="004C0FE1" w14:textId="77777777" w:rsidR="002F2546" w:rsidRPr="00904F88" w:rsidRDefault="002F2546" w:rsidP="00A97AF2">
      <w:pPr>
        <w:numPr>
          <w:ilvl w:val="0"/>
          <w:numId w:val="24"/>
        </w:numPr>
        <w:rPr>
          <w:lang w:val="es-ES"/>
        </w:rPr>
      </w:pPr>
      <w:r w:rsidRPr="00904F88">
        <w:rPr>
          <w:lang w:val="es-ES"/>
        </w:rPr>
        <w:t>No escribir espacios antes de los dos puntos que separan la propiedad y su valor. Escribir un espacio tras los dos puntos.</w:t>
      </w:r>
    </w:p>
    <w:p w14:paraId="0109DC7F" w14:textId="77777777" w:rsidR="002F2546" w:rsidRPr="00904F88" w:rsidRDefault="002F2546" w:rsidP="00A97AF2">
      <w:pPr>
        <w:numPr>
          <w:ilvl w:val="0"/>
          <w:numId w:val="24"/>
        </w:numPr>
        <w:rPr>
          <w:lang w:val="es-ES"/>
        </w:rPr>
      </w:pPr>
      <w:r w:rsidRPr="00904F88">
        <w:rPr>
          <w:lang w:val="es-ES"/>
        </w:rPr>
        <w:t>No escribir espacios en blanco antes del punto y coma final de cada línea de propiedad</w:t>
      </w:r>
    </w:p>
    <w:p w14:paraId="725C98A0" w14:textId="77777777" w:rsidR="002F2546" w:rsidRPr="00904F88" w:rsidRDefault="002F2546" w:rsidP="00A97AF2">
      <w:pPr>
        <w:numPr>
          <w:ilvl w:val="0"/>
          <w:numId w:val="24"/>
        </w:numPr>
        <w:rPr>
          <w:lang w:val="es-ES"/>
        </w:rPr>
      </w:pPr>
      <w:r w:rsidRPr="00904F88">
        <w:rPr>
          <w:lang w:val="es-ES"/>
        </w:rPr>
        <w:t xml:space="preserve">Escribir la llave de cierre en una línea, sin sangrar. En esa línea sólo estará la llave de </w:t>
      </w:r>
      <w:r w:rsidRPr="00904F88">
        <w:rPr>
          <w:lang w:val="es-ES"/>
        </w:rPr>
        <w:lastRenderedPageBreak/>
        <w:t>cierre.</w:t>
      </w:r>
    </w:p>
    <w:p w14:paraId="65582BF2" w14:textId="77777777" w:rsidR="002F2546" w:rsidRPr="00904F88" w:rsidRDefault="002F2546" w:rsidP="00A97AF2">
      <w:pPr>
        <w:numPr>
          <w:ilvl w:val="0"/>
          <w:numId w:val="24"/>
        </w:numPr>
        <w:rPr>
          <w:lang w:val="es-ES"/>
        </w:rPr>
      </w:pPr>
      <w:r w:rsidRPr="00904F88">
        <w:rPr>
          <w:lang w:val="es-ES"/>
        </w:rPr>
        <w:t>Dejar una línea en blanco entre sentencia y sentencia.</w:t>
      </w:r>
    </w:p>
    <w:p w14:paraId="2D3BE494" w14:textId="77777777" w:rsidR="00DC2CC0" w:rsidRPr="00904F88" w:rsidRDefault="00DC2CC0" w:rsidP="00DC2CC0">
      <w:pPr>
        <w:ind w:left="720"/>
        <w:rPr>
          <w:lang w:val="es-ES"/>
        </w:rPr>
      </w:pPr>
    </w:p>
    <w:p w14:paraId="008C8322" w14:textId="77777777" w:rsidR="00DC2CC0" w:rsidRPr="00904F88" w:rsidRDefault="00DC2CC0" w:rsidP="00DC2CC0">
      <w:pPr>
        <w:ind w:left="720"/>
        <w:rPr>
          <w:lang w:val="es-ES"/>
        </w:rPr>
      </w:pPr>
    </w:p>
    <w:p w14:paraId="3D142904" w14:textId="77777777" w:rsidR="00DC2CC0" w:rsidRPr="00015106" w:rsidRDefault="00DC2CC0" w:rsidP="00DC2CC0">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h1</w:t>
      </w:r>
      <w:r w:rsidRPr="00015106">
        <w:rPr>
          <w:rFonts w:ascii="Consolas" w:hAnsi="Consolas"/>
          <w:color w:val="D4D4D4"/>
          <w:sz w:val="21"/>
          <w:szCs w:val="21"/>
        </w:rPr>
        <w:t xml:space="preserve"> {</w:t>
      </w:r>
    </w:p>
    <w:p w14:paraId="4976420A" w14:textId="77777777" w:rsidR="00DC2CC0" w:rsidRPr="00015106" w:rsidRDefault="00DC2CC0" w:rsidP="00DC2C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58D04D54" w14:textId="77777777" w:rsidR="00DC2CC0" w:rsidRPr="00015106" w:rsidRDefault="00DC2CC0" w:rsidP="00DC2C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4A33653C" w14:textId="77777777" w:rsidR="00DC2CC0" w:rsidRPr="00904F88" w:rsidRDefault="00DC2CC0" w:rsidP="00DC2C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30BF80D8" w14:textId="77777777" w:rsidR="00DC2CC0" w:rsidRPr="00904F88" w:rsidRDefault="00DC2CC0" w:rsidP="00DC2C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DBEB456" w14:textId="77777777" w:rsidR="00DC2CC0" w:rsidRPr="00904F88" w:rsidRDefault="00DC2CC0" w:rsidP="00DC2C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58192739" w14:textId="77777777" w:rsidR="00DC2CC0" w:rsidRPr="00904F88" w:rsidRDefault="00DC2CC0" w:rsidP="00DC2C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text-indent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3em</w:t>
      </w:r>
      <w:r w:rsidRPr="00904F88">
        <w:rPr>
          <w:rFonts w:ascii="Consolas" w:hAnsi="Consolas"/>
          <w:color w:val="D4D4D4"/>
          <w:sz w:val="21"/>
          <w:szCs w:val="21"/>
          <w:lang w:val="es-ES"/>
        </w:rPr>
        <w:t>;</w:t>
      </w:r>
    </w:p>
    <w:p w14:paraId="5802A9B2" w14:textId="77777777" w:rsidR="00DC2CC0" w:rsidRPr="00904F88" w:rsidRDefault="00DC2CC0" w:rsidP="00DC2C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B6AC0B9" w14:textId="77777777" w:rsidR="00DC2CC0" w:rsidRPr="00904F88" w:rsidRDefault="00DC2CC0" w:rsidP="00DC2CC0">
      <w:pPr>
        <w:rPr>
          <w:lang w:val="es-ES"/>
        </w:rPr>
      </w:pPr>
    </w:p>
    <w:p w14:paraId="3DABC429" w14:textId="77777777" w:rsidR="004523C0" w:rsidRPr="00904F88" w:rsidRDefault="004523C0" w:rsidP="004523C0">
      <w:pPr>
        <w:tabs>
          <w:tab w:val="num" w:pos="360"/>
        </w:tabs>
        <w:rPr>
          <w:b/>
          <w:bCs/>
          <w:u w:val="single"/>
          <w:lang w:val="es-ES"/>
        </w:rPr>
      </w:pPr>
      <w:r w:rsidRPr="00904F88">
        <w:rPr>
          <w:b/>
          <w:bCs/>
          <w:u w:val="single"/>
          <w:lang w:val="es-ES"/>
        </w:rPr>
        <w:t>Orden de las sentencias en la hoja de estilo</w:t>
      </w:r>
    </w:p>
    <w:p w14:paraId="01911DE8" w14:textId="77777777" w:rsidR="004523C0" w:rsidRPr="00904F88" w:rsidRDefault="004523C0" w:rsidP="004523C0">
      <w:pPr>
        <w:rPr>
          <w:lang w:val="es-ES"/>
        </w:rPr>
      </w:pPr>
      <w:r w:rsidRPr="00904F88">
        <w:rPr>
          <w:lang w:val="es-ES"/>
        </w:rPr>
        <w:t>Se pueden utilizar dos criterios:</w:t>
      </w:r>
    </w:p>
    <w:p w14:paraId="37350BEC" w14:textId="77777777" w:rsidR="004523C0" w:rsidRPr="00904F88" w:rsidRDefault="004523C0" w:rsidP="00A97AF2">
      <w:pPr>
        <w:numPr>
          <w:ilvl w:val="0"/>
          <w:numId w:val="25"/>
        </w:numPr>
        <w:rPr>
          <w:lang w:val="es-ES"/>
        </w:rPr>
      </w:pPr>
      <w:r w:rsidRPr="00904F88">
        <w:rPr>
          <w:lang w:val="es-ES"/>
        </w:rPr>
        <w:t>Escribir las sentencias en el orden en que aparecen los elementos en la página web. Este criterio se suele utilizar cuando una hoja de estilo se va a aplicar a una sola página, lo que será habitual en este curso, en que cada ejercicio tiene su propia página web.</w:t>
      </w:r>
    </w:p>
    <w:p w14:paraId="5071EE08" w14:textId="77777777" w:rsidR="008023B9" w:rsidRPr="00904F88" w:rsidRDefault="008023B9" w:rsidP="008023B9">
      <w:pPr>
        <w:widowControl/>
        <w:shd w:val="clear" w:color="auto" w:fill="1F1F1F"/>
        <w:autoSpaceDE/>
        <w:autoSpaceDN/>
        <w:adjustRightInd/>
        <w:spacing w:before="0" w:after="0" w:line="285" w:lineRule="atLeast"/>
        <w:ind w:left="360"/>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3DC593FB" w14:textId="77777777" w:rsidR="008023B9" w:rsidRPr="00904F88" w:rsidRDefault="008023B9" w:rsidP="008023B9">
      <w:pPr>
        <w:widowControl/>
        <w:shd w:val="clear" w:color="auto" w:fill="1F1F1F"/>
        <w:autoSpaceDE/>
        <w:autoSpaceDN/>
        <w:adjustRightInd/>
        <w:spacing w:before="0" w:after="0" w:line="285" w:lineRule="atLeast"/>
        <w:ind w:left="360"/>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 */</w:t>
      </w:r>
    </w:p>
    <w:p w14:paraId="5FCACD50" w14:textId="77777777" w:rsidR="008023B9" w:rsidRPr="00904F88" w:rsidRDefault="008023B9" w:rsidP="008023B9">
      <w:pPr>
        <w:widowControl/>
        <w:shd w:val="clear" w:color="auto" w:fill="1F1F1F"/>
        <w:autoSpaceDE/>
        <w:autoSpaceDN/>
        <w:adjustRightInd/>
        <w:spacing w:before="0" w:after="0" w:line="285" w:lineRule="atLeast"/>
        <w:ind w:left="360"/>
        <w:jc w:val="left"/>
        <w:rPr>
          <w:rFonts w:ascii="Consolas" w:hAnsi="Consolas"/>
          <w:color w:val="CCCCCC"/>
          <w:sz w:val="21"/>
          <w:szCs w:val="21"/>
          <w:lang w:val="es-ES"/>
        </w:rPr>
      </w:pPr>
      <w:r w:rsidRPr="00904F88">
        <w:rPr>
          <w:rFonts w:ascii="Consolas" w:hAnsi="Consolas"/>
          <w:color w:val="D4D4D4"/>
          <w:sz w:val="21"/>
          <w:szCs w:val="21"/>
          <w:lang w:val="es-ES"/>
        </w:rPr>
        <w:t>        }</w:t>
      </w:r>
    </w:p>
    <w:p w14:paraId="02335AB2" w14:textId="77777777" w:rsidR="008023B9" w:rsidRPr="00904F88" w:rsidRDefault="008023B9" w:rsidP="008023B9">
      <w:pPr>
        <w:widowControl/>
        <w:shd w:val="clear" w:color="auto" w:fill="1F1F1F"/>
        <w:autoSpaceDE/>
        <w:autoSpaceDN/>
        <w:adjustRightInd/>
        <w:spacing w:before="0" w:after="0" w:line="285" w:lineRule="atLeast"/>
        <w:ind w:left="360"/>
        <w:jc w:val="left"/>
        <w:rPr>
          <w:rFonts w:ascii="Consolas" w:hAnsi="Consolas"/>
          <w:color w:val="CCCCCC"/>
          <w:sz w:val="21"/>
          <w:szCs w:val="21"/>
          <w:lang w:val="es-ES"/>
        </w:rPr>
      </w:pPr>
    </w:p>
    <w:p w14:paraId="072B0FF8" w14:textId="77777777" w:rsidR="008023B9" w:rsidRPr="00904F88" w:rsidRDefault="008023B9" w:rsidP="008023B9">
      <w:pPr>
        <w:widowControl/>
        <w:shd w:val="clear" w:color="auto" w:fill="1F1F1F"/>
        <w:autoSpaceDE/>
        <w:autoSpaceDN/>
        <w:adjustRightInd/>
        <w:spacing w:before="0" w:after="0" w:line="285" w:lineRule="atLeast"/>
        <w:ind w:left="360"/>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body</w:t>
      </w:r>
      <w:r w:rsidRPr="00904F88">
        <w:rPr>
          <w:rFonts w:ascii="Consolas" w:hAnsi="Consolas"/>
          <w:color w:val="D4D4D4"/>
          <w:sz w:val="21"/>
          <w:szCs w:val="21"/>
          <w:lang w:val="es-ES"/>
        </w:rPr>
        <w:t xml:space="preserve"> {</w:t>
      </w:r>
    </w:p>
    <w:p w14:paraId="1A106481" w14:textId="77777777" w:rsidR="008023B9" w:rsidRPr="00904F88" w:rsidRDefault="008023B9" w:rsidP="008023B9">
      <w:pPr>
        <w:widowControl/>
        <w:shd w:val="clear" w:color="auto" w:fill="1F1F1F"/>
        <w:autoSpaceDE/>
        <w:autoSpaceDN/>
        <w:adjustRightInd/>
        <w:spacing w:before="0" w:after="0" w:line="285" w:lineRule="atLeast"/>
        <w:ind w:left="360"/>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 */</w:t>
      </w:r>
    </w:p>
    <w:p w14:paraId="01EC774F" w14:textId="77777777" w:rsidR="008023B9" w:rsidRPr="00904F88" w:rsidRDefault="008023B9" w:rsidP="008023B9">
      <w:pPr>
        <w:widowControl/>
        <w:shd w:val="clear" w:color="auto" w:fill="1F1F1F"/>
        <w:autoSpaceDE/>
        <w:autoSpaceDN/>
        <w:adjustRightInd/>
        <w:spacing w:before="0" w:after="0" w:line="285" w:lineRule="atLeast"/>
        <w:ind w:left="360"/>
        <w:jc w:val="left"/>
        <w:rPr>
          <w:rFonts w:ascii="Consolas" w:hAnsi="Consolas"/>
          <w:color w:val="CCCCCC"/>
          <w:sz w:val="21"/>
          <w:szCs w:val="21"/>
          <w:lang w:val="es-ES"/>
        </w:rPr>
      </w:pPr>
      <w:r w:rsidRPr="00904F88">
        <w:rPr>
          <w:rFonts w:ascii="Consolas" w:hAnsi="Consolas"/>
          <w:color w:val="D4D4D4"/>
          <w:sz w:val="21"/>
          <w:szCs w:val="21"/>
          <w:lang w:val="es-ES"/>
        </w:rPr>
        <w:t>        }</w:t>
      </w:r>
    </w:p>
    <w:p w14:paraId="67A9BCBE" w14:textId="77777777" w:rsidR="008023B9" w:rsidRPr="00904F88" w:rsidRDefault="008023B9" w:rsidP="008023B9">
      <w:pPr>
        <w:widowControl/>
        <w:shd w:val="clear" w:color="auto" w:fill="1F1F1F"/>
        <w:autoSpaceDE/>
        <w:autoSpaceDN/>
        <w:adjustRightInd/>
        <w:spacing w:before="0" w:after="0" w:line="285" w:lineRule="atLeast"/>
        <w:ind w:left="360"/>
        <w:jc w:val="left"/>
        <w:rPr>
          <w:rFonts w:ascii="Consolas" w:hAnsi="Consolas"/>
          <w:color w:val="CCCCCC"/>
          <w:sz w:val="21"/>
          <w:szCs w:val="21"/>
          <w:lang w:val="es-ES"/>
        </w:rPr>
      </w:pPr>
    </w:p>
    <w:p w14:paraId="75BABF91" w14:textId="77777777" w:rsidR="008023B9" w:rsidRPr="00904F88" w:rsidRDefault="008023B9" w:rsidP="008023B9">
      <w:pPr>
        <w:widowControl/>
        <w:shd w:val="clear" w:color="auto" w:fill="1F1F1F"/>
        <w:autoSpaceDE/>
        <w:autoSpaceDN/>
        <w:adjustRightInd/>
        <w:spacing w:before="0" w:after="0" w:line="285" w:lineRule="atLeast"/>
        <w:ind w:left="360"/>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h1</w:t>
      </w:r>
      <w:r w:rsidRPr="00904F88">
        <w:rPr>
          <w:rFonts w:ascii="Consolas" w:hAnsi="Consolas"/>
          <w:color w:val="D4D4D4"/>
          <w:sz w:val="21"/>
          <w:szCs w:val="21"/>
          <w:lang w:val="es-ES"/>
        </w:rPr>
        <w:t xml:space="preserve"> {</w:t>
      </w:r>
    </w:p>
    <w:p w14:paraId="18542479" w14:textId="77777777" w:rsidR="008023B9" w:rsidRPr="00904F88" w:rsidRDefault="008023B9" w:rsidP="008023B9">
      <w:pPr>
        <w:widowControl/>
        <w:shd w:val="clear" w:color="auto" w:fill="1F1F1F"/>
        <w:autoSpaceDE/>
        <w:autoSpaceDN/>
        <w:adjustRightInd/>
        <w:spacing w:before="0" w:after="0" w:line="285" w:lineRule="atLeast"/>
        <w:ind w:left="360"/>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 */</w:t>
      </w:r>
    </w:p>
    <w:p w14:paraId="6F08071A" w14:textId="77777777" w:rsidR="008023B9" w:rsidRPr="00904F88" w:rsidRDefault="008023B9" w:rsidP="008023B9">
      <w:pPr>
        <w:widowControl/>
        <w:shd w:val="clear" w:color="auto" w:fill="1F1F1F"/>
        <w:autoSpaceDE/>
        <w:autoSpaceDN/>
        <w:adjustRightInd/>
        <w:spacing w:before="0" w:after="0" w:line="285" w:lineRule="atLeast"/>
        <w:ind w:left="360"/>
        <w:jc w:val="left"/>
        <w:rPr>
          <w:rFonts w:ascii="Consolas" w:hAnsi="Consolas"/>
          <w:color w:val="CCCCCC"/>
          <w:sz w:val="21"/>
          <w:szCs w:val="21"/>
          <w:lang w:val="es-ES"/>
        </w:rPr>
      </w:pPr>
      <w:r w:rsidRPr="00904F88">
        <w:rPr>
          <w:rFonts w:ascii="Consolas" w:hAnsi="Consolas"/>
          <w:color w:val="D4D4D4"/>
          <w:sz w:val="21"/>
          <w:szCs w:val="21"/>
          <w:lang w:val="es-ES"/>
        </w:rPr>
        <w:t>        }</w:t>
      </w:r>
    </w:p>
    <w:p w14:paraId="018B5D09" w14:textId="77777777" w:rsidR="003150BF" w:rsidRPr="00904F88" w:rsidRDefault="003150BF" w:rsidP="008023B9">
      <w:pPr>
        <w:rPr>
          <w:lang w:val="es-ES"/>
        </w:rPr>
      </w:pPr>
    </w:p>
    <w:p w14:paraId="4698DA84" w14:textId="76224564" w:rsidR="008023B9" w:rsidRPr="00904F88" w:rsidRDefault="008023B9" w:rsidP="008023B9">
      <w:pPr>
        <w:rPr>
          <w:lang w:val="es-ES"/>
        </w:rPr>
      </w:pPr>
      <w:r w:rsidRPr="00904F88">
        <w:rPr>
          <w:lang w:val="es-ES"/>
        </w:rPr>
        <w:t>Agrupar las sentencias por categorías. Por ejemplo, escribir primero las relativas a los bloques y después las relativas a elementos en línea. Dentro de cada categoría se pueden escribir las sentencias por orden alfabético o por el orden en que suelen aparecer en la página. Este criterio se suele utilizar cuando una hoja de estilo se va a aplicar a muchas páginas distintas, lo que suele ser habitual en sitios web reales.</w:t>
      </w:r>
    </w:p>
    <w:p w14:paraId="61A6339A" w14:textId="77777777" w:rsidR="007A55BC" w:rsidRPr="00904F88" w:rsidRDefault="007A55BC" w:rsidP="008023B9">
      <w:pPr>
        <w:rPr>
          <w:lang w:val="es-ES"/>
        </w:rPr>
      </w:pPr>
    </w:p>
    <w:p w14:paraId="391397C5"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3FB22846"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 */</w:t>
      </w:r>
    </w:p>
    <w:p w14:paraId="30BFD8C0"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AEB16FD"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7DDCE90"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address</w:t>
      </w:r>
      <w:r w:rsidRPr="00904F88">
        <w:rPr>
          <w:rFonts w:ascii="Consolas" w:hAnsi="Consolas"/>
          <w:color w:val="D4D4D4"/>
          <w:sz w:val="21"/>
          <w:szCs w:val="21"/>
          <w:lang w:val="es-ES"/>
        </w:rPr>
        <w:t xml:space="preserve"> {</w:t>
      </w:r>
    </w:p>
    <w:p w14:paraId="534A3E4E"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 */</w:t>
      </w:r>
    </w:p>
    <w:p w14:paraId="624527ED"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2199707"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AC3988B"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em</w:t>
      </w:r>
      <w:r w:rsidRPr="00904F88">
        <w:rPr>
          <w:rFonts w:ascii="Consolas" w:hAnsi="Consolas"/>
          <w:color w:val="D4D4D4"/>
          <w:sz w:val="21"/>
          <w:szCs w:val="21"/>
          <w:lang w:val="es-ES"/>
        </w:rPr>
        <w:t xml:space="preserve"> {</w:t>
      </w:r>
    </w:p>
    <w:p w14:paraId="3CC004C2"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 */</w:t>
      </w:r>
    </w:p>
    <w:p w14:paraId="2D834E7C"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166B3E1"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C0F877E"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strong</w:t>
      </w:r>
      <w:r w:rsidRPr="00904F88">
        <w:rPr>
          <w:rFonts w:ascii="Consolas" w:hAnsi="Consolas"/>
          <w:color w:val="D4D4D4"/>
          <w:sz w:val="21"/>
          <w:szCs w:val="21"/>
          <w:lang w:val="es-ES"/>
        </w:rPr>
        <w:t xml:space="preserve"> {</w:t>
      </w:r>
    </w:p>
    <w:p w14:paraId="7ACDD4EC"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 */</w:t>
      </w:r>
    </w:p>
    <w:p w14:paraId="456E4E28"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890D46F" w14:textId="77777777" w:rsidR="007A55BC" w:rsidRPr="00904F88" w:rsidRDefault="007A55BC" w:rsidP="008023B9">
      <w:pPr>
        <w:rPr>
          <w:lang w:val="es-ES"/>
        </w:rPr>
      </w:pPr>
    </w:p>
    <w:p w14:paraId="3FD56AD2" w14:textId="77777777" w:rsidR="00F66294" w:rsidRPr="00904F88" w:rsidRDefault="00F66294" w:rsidP="00F66294">
      <w:pPr>
        <w:tabs>
          <w:tab w:val="num" w:pos="360"/>
        </w:tabs>
        <w:rPr>
          <w:b/>
          <w:bCs/>
          <w:u w:val="single"/>
          <w:lang w:val="es-ES"/>
        </w:rPr>
      </w:pPr>
      <w:r w:rsidRPr="00904F88">
        <w:rPr>
          <w:b/>
          <w:bCs/>
          <w:u w:val="single"/>
          <w:lang w:val="es-ES"/>
        </w:rPr>
        <w:t>Orden de las propiedades en cada sentencia</w:t>
      </w:r>
    </w:p>
    <w:p w14:paraId="796FD147" w14:textId="77777777" w:rsidR="00F66294" w:rsidRPr="00904F88" w:rsidRDefault="00F66294" w:rsidP="00F66294">
      <w:pPr>
        <w:rPr>
          <w:lang w:val="es-ES"/>
        </w:rPr>
      </w:pPr>
      <w:r w:rsidRPr="00904F88">
        <w:rPr>
          <w:lang w:val="es-ES"/>
        </w:rPr>
        <w:t>Las propiedades se escribirán en el siguiente orden:</w:t>
      </w:r>
    </w:p>
    <w:p w14:paraId="51BC8C93" w14:textId="77777777" w:rsidR="00F66294" w:rsidRPr="00904F88" w:rsidRDefault="00F66294" w:rsidP="00A97AF2">
      <w:pPr>
        <w:numPr>
          <w:ilvl w:val="0"/>
          <w:numId w:val="26"/>
        </w:numPr>
        <w:rPr>
          <w:lang w:val="es-ES"/>
        </w:rPr>
      </w:pPr>
      <w:r w:rsidRPr="00904F88">
        <w:rPr>
          <w:lang w:val="es-ES"/>
        </w:rPr>
        <w:t>propiedades relacionadas con el posicionamiento (position, float, clear, width, height, top, right, bottom, left, overflow, etc.)</w:t>
      </w:r>
    </w:p>
    <w:p w14:paraId="4969BFF0" w14:textId="77777777" w:rsidR="00F66294" w:rsidRPr="00904F88" w:rsidRDefault="00F66294" w:rsidP="00A97AF2">
      <w:pPr>
        <w:numPr>
          <w:ilvl w:val="0"/>
          <w:numId w:val="26"/>
        </w:numPr>
        <w:rPr>
          <w:lang w:val="es-ES"/>
        </w:rPr>
      </w:pPr>
      <w:r w:rsidRPr="00904F88">
        <w:rPr>
          <w:lang w:val="es-ES"/>
        </w:rPr>
        <w:t>propiedades relacionadas con el modelo de caja (border, margin, padding, etc.)</w:t>
      </w:r>
    </w:p>
    <w:p w14:paraId="78F54089" w14:textId="77777777" w:rsidR="00F66294" w:rsidRPr="00904F88" w:rsidRDefault="00F66294" w:rsidP="00A97AF2">
      <w:pPr>
        <w:numPr>
          <w:ilvl w:val="0"/>
          <w:numId w:val="26"/>
        </w:numPr>
        <w:rPr>
          <w:lang w:val="es-ES"/>
        </w:rPr>
      </w:pPr>
      <w:r w:rsidRPr="00904F88">
        <w:rPr>
          <w:lang w:val="es-ES"/>
        </w:rPr>
        <w:t>propiedades relacionadas con el color (background-color, color)</w:t>
      </w:r>
    </w:p>
    <w:p w14:paraId="73B9CC9D" w14:textId="77777777" w:rsidR="00F66294" w:rsidRPr="00904F88" w:rsidRDefault="00F66294" w:rsidP="00A97AF2">
      <w:pPr>
        <w:numPr>
          <w:ilvl w:val="0"/>
          <w:numId w:val="26"/>
        </w:numPr>
        <w:rPr>
          <w:lang w:val="es-ES"/>
        </w:rPr>
      </w:pPr>
      <w:r w:rsidRPr="00904F88">
        <w:rPr>
          <w:lang w:val="es-ES"/>
        </w:rPr>
        <w:t>resto de propiedades (en orden alfabético)</w:t>
      </w:r>
    </w:p>
    <w:p w14:paraId="39EBA530" w14:textId="77777777" w:rsidR="00F66294" w:rsidRPr="00904F88" w:rsidRDefault="00F66294" w:rsidP="00F66294">
      <w:pPr>
        <w:rPr>
          <w:lang w:val="es-ES"/>
        </w:rPr>
      </w:pPr>
      <w:r w:rsidRPr="00904F88">
        <w:rPr>
          <w:lang w:val="es-ES"/>
        </w:rPr>
        <w:t>Cuando hay varias propiedades que hacen referencia a los lados (por ejemplo, margin-top, margin-right, margin-bottom, margin-left) yo tengo la costumbre de escribirlas en el orden left, right, top, bottom.</w:t>
      </w:r>
    </w:p>
    <w:p w14:paraId="202CE98C" w14:textId="77777777" w:rsidR="00F66294" w:rsidRPr="00904F88" w:rsidRDefault="00F66294" w:rsidP="00F66294">
      <w:pPr>
        <w:rPr>
          <w:lang w:val="es-ES"/>
        </w:rPr>
      </w:pPr>
      <w:r w:rsidRPr="00904F88">
        <w:rPr>
          <w:lang w:val="es-ES"/>
        </w:rPr>
        <w:t>Yo tengo la costumbre de escribir los valores de la propiedad border en el orden color, grosor, estilo.</w:t>
      </w:r>
    </w:p>
    <w:p w14:paraId="0486310C" w14:textId="77777777" w:rsidR="00F66294" w:rsidRPr="00904F88" w:rsidRDefault="00F66294" w:rsidP="00F66294">
      <w:pPr>
        <w:rPr>
          <w:lang w:val="es-ES"/>
        </w:rPr>
      </w:pPr>
    </w:p>
    <w:p w14:paraId="760861CB" w14:textId="77777777" w:rsidR="00F66294" w:rsidRPr="00904F88" w:rsidRDefault="00F66294" w:rsidP="00F66294">
      <w:pPr>
        <w:tabs>
          <w:tab w:val="num" w:pos="360"/>
        </w:tabs>
        <w:rPr>
          <w:b/>
          <w:bCs/>
          <w:u w:val="single"/>
          <w:lang w:val="es-ES"/>
        </w:rPr>
      </w:pPr>
      <w:r w:rsidRPr="00904F88">
        <w:rPr>
          <w:b/>
          <w:bCs/>
          <w:u w:val="single"/>
          <w:lang w:val="es-ES"/>
        </w:rPr>
        <w:t>Nombres de las clases</w:t>
      </w:r>
    </w:p>
    <w:p w14:paraId="3A9CA2F4" w14:textId="77777777" w:rsidR="00F66294" w:rsidRPr="00904F88" w:rsidRDefault="00F66294" w:rsidP="00F66294">
      <w:pPr>
        <w:rPr>
          <w:lang w:val="es-ES"/>
        </w:rPr>
      </w:pPr>
      <w:r w:rsidRPr="00904F88">
        <w:rPr>
          <w:lang w:val="es-ES"/>
        </w:rPr>
        <w:t>Se intentará que los nombres de los clases hagan referencia a categorías más que a aspectos visuales. Por ejemplo, conviene evitar llamar a las clases con nombres de colores (azul, blanco, etc.) porque en una página web real los colores es uno de los elementos que más se suele cambiar con el paso del tiempo.</w:t>
      </w:r>
    </w:p>
    <w:p w14:paraId="26244E5F" w14:textId="77777777" w:rsidR="00F66294" w:rsidRPr="00904F88" w:rsidRDefault="00F66294" w:rsidP="00F66294">
      <w:pPr>
        <w:rPr>
          <w:lang w:val="es-ES"/>
        </w:rPr>
      </w:pPr>
      <w:r w:rsidRPr="00904F88">
        <w:rPr>
          <w:lang w:val="es-ES"/>
        </w:rPr>
        <w:t>Lógicamente, esta recomendación es más importante en las webs reales que en un curso como este, ya que en las webs reales se modifica a menudo el aspecto visual, mientras que en un curso como este cada ejercicio es independiente y sólo se realiza una vez.</w:t>
      </w:r>
    </w:p>
    <w:p w14:paraId="59DF6348" w14:textId="77777777" w:rsidR="00F66294" w:rsidRPr="00904F88" w:rsidRDefault="00F66294" w:rsidP="00F66294">
      <w:pPr>
        <w:rPr>
          <w:lang w:val="es-ES"/>
        </w:rPr>
      </w:pPr>
      <w:r w:rsidRPr="00904F88">
        <w:rPr>
          <w:lang w:val="es-ES"/>
        </w:rPr>
        <w:t>Por otro lado, esta recomendación es una de las más ambiguas y por tanto difíciles de seguir. Por ejemplo, aunque se desaconseje utilizar nombres de colores, sería más admisible definir clases "izquierda" y "derecha" para imágenes flotantes, que también hacen referencia a un aspecto visual. El motivo es que es menos probable que decidamos cambiar a la derecha todas las imágenes flotantes que salían a la izquierda y viceversa, que decidamos cambiar el color de un elemento o cambiar la gama de colores de un sitio web.</w:t>
      </w:r>
    </w:p>
    <w:p w14:paraId="69F0BA03" w14:textId="77777777" w:rsidR="00F66294" w:rsidRPr="00904F88" w:rsidRDefault="00F66294" w:rsidP="00F66294">
      <w:pPr>
        <w:rPr>
          <w:lang w:val="es-ES"/>
        </w:rPr>
      </w:pPr>
      <w:r w:rsidRPr="00904F88">
        <w:rPr>
          <w:lang w:val="es-ES"/>
        </w:rPr>
        <w:t>En los casos en los que no sea fácil nombrar las categorías, se recomienda utilizar nombres genéricos, por ejemplo "color-1", "color-2", "color-3", sería preferible a "azul", "rojo", etc.</w:t>
      </w:r>
    </w:p>
    <w:p w14:paraId="531D04C4" w14:textId="77777777" w:rsidR="00F66294" w:rsidRPr="00904F88" w:rsidRDefault="00F66294" w:rsidP="00F66294">
      <w:pPr>
        <w:rPr>
          <w:lang w:val="es-ES"/>
        </w:rPr>
      </w:pPr>
      <w:r w:rsidRPr="00904F88">
        <w:rPr>
          <w:lang w:val="es-ES"/>
        </w:rPr>
        <w:t>Cuando el nombre de la clase contiene varias palabras o números, separar las palabras con guiones (-): por ejemplo "estilo-1", "fecha-edicion", "autor-libro", etc.</w:t>
      </w:r>
    </w:p>
    <w:p w14:paraId="78465BBD" w14:textId="77777777" w:rsidR="00F66294" w:rsidRPr="00904F88" w:rsidRDefault="00F66294" w:rsidP="00F66294">
      <w:pPr>
        <w:rPr>
          <w:lang w:val="es-ES"/>
        </w:rPr>
      </w:pPr>
    </w:p>
    <w:p w14:paraId="1B4CC0D3" w14:textId="77777777" w:rsidR="00F66294" w:rsidRPr="00904F88" w:rsidRDefault="00F66294" w:rsidP="00F66294">
      <w:pPr>
        <w:tabs>
          <w:tab w:val="num" w:pos="360"/>
        </w:tabs>
        <w:rPr>
          <w:b/>
          <w:bCs/>
          <w:u w:val="single"/>
          <w:lang w:val="es-ES"/>
        </w:rPr>
      </w:pPr>
      <w:r w:rsidRPr="00904F88">
        <w:rPr>
          <w:b/>
          <w:bCs/>
          <w:u w:val="single"/>
          <w:lang w:val="es-ES"/>
        </w:rPr>
        <w:lastRenderedPageBreak/>
        <w:t>Orden de las clases en la hoja de estilo</w:t>
      </w:r>
    </w:p>
    <w:p w14:paraId="6A8E2E86" w14:textId="77777777" w:rsidR="00F66294" w:rsidRPr="00904F88" w:rsidRDefault="00F66294" w:rsidP="00F66294">
      <w:pPr>
        <w:rPr>
          <w:lang w:val="es-ES"/>
        </w:rPr>
      </w:pPr>
      <w:r w:rsidRPr="00904F88">
        <w:rPr>
          <w:lang w:val="es-ES"/>
        </w:rPr>
        <w:t>Si se definen clases, se agruparán todas las sentencias en la primera aparición de la etiqueta (aunque en la página web esas clases aparezcan más tarde).</w:t>
      </w:r>
    </w:p>
    <w:p w14:paraId="35C75F98"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h1</w:t>
      </w:r>
      <w:r w:rsidRPr="00904F88">
        <w:rPr>
          <w:rFonts w:ascii="Consolas" w:hAnsi="Consolas"/>
          <w:color w:val="D4D4D4"/>
          <w:sz w:val="21"/>
          <w:szCs w:val="21"/>
          <w:lang w:val="es-ES"/>
        </w:rPr>
        <w:t xml:space="preserve"> {</w:t>
      </w:r>
    </w:p>
    <w:p w14:paraId="3CAB10BA"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 */</w:t>
      </w:r>
    </w:p>
    <w:p w14:paraId="09AD867E"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10D37DC"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324D394"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46D5BABE"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 */</w:t>
      </w:r>
    </w:p>
    <w:p w14:paraId="1069ED08"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AB715DC"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CCE7D79"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p.importante</w:t>
      </w:r>
      <w:r w:rsidRPr="00904F88">
        <w:rPr>
          <w:rFonts w:ascii="Consolas" w:hAnsi="Consolas"/>
          <w:color w:val="D4D4D4"/>
          <w:sz w:val="21"/>
          <w:szCs w:val="21"/>
          <w:lang w:val="es-ES"/>
        </w:rPr>
        <w:t xml:space="preserve"> {</w:t>
      </w:r>
    </w:p>
    <w:p w14:paraId="48B08205"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 */</w:t>
      </w:r>
    </w:p>
    <w:p w14:paraId="3678C56C"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23A7E46"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90B2C8E"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p.errata</w:t>
      </w:r>
      <w:r w:rsidRPr="00904F88">
        <w:rPr>
          <w:rFonts w:ascii="Consolas" w:hAnsi="Consolas"/>
          <w:color w:val="D4D4D4"/>
          <w:sz w:val="21"/>
          <w:szCs w:val="21"/>
          <w:lang w:val="es-ES"/>
        </w:rPr>
        <w:t xml:space="preserve"> {</w:t>
      </w:r>
    </w:p>
    <w:p w14:paraId="2CB9175B"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 */</w:t>
      </w:r>
    </w:p>
    <w:p w14:paraId="53C1DABE"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9B95599" w14:textId="77777777" w:rsidR="00F66294" w:rsidRPr="00904F88" w:rsidRDefault="00F66294" w:rsidP="008023B9">
      <w:pPr>
        <w:rPr>
          <w:lang w:val="es-ES"/>
        </w:rPr>
      </w:pPr>
    </w:p>
    <w:p w14:paraId="5976932E" w14:textId="77777777" w:rsidR="008576BF" w:rsidRPr="00904F88" w:rsidRDefault="008576BF" w:rsidP="008576BF">
      <w:pPr>
        <w:tabs>
          <w:tab w:val="num" w:pos="360"/>
        </w:tabs>
        <w:rPr>
          <w:b/>
          <w:bCs/>
          <w:u w:val="single"/>
          <w:lang w:val="es-ES"/>
        </w:rPr>
      </w:pPr>
      <w:r w:rsidRPr="00904F88">
        <w:rPr>
          <w:b/>
          <w:bCs/>
          <w:u w:val="single"/>
          <w:lang w:val="es-ES"/>
        </w:rPr>
        <w:t>Clases o id</w:t>
      </w:r>
    </w:p>
    <w:p w14:paraId="34F92EFE" w14:textId="77777777" w:rsidR="008576BF" w:rsidRPr="00904F88" w:rsidRDefault="008576BF" w:rsidP="008576BF">
      <w:pPr>
        <w:rPr>
          <w:lang w:val="es-ES"/>
        </w:rPr>
      </w:pPr>
      <w:r w:rsidRPr="00904F88">
        <w:rPr>
          <w:lang w:val="es-ES"/>
        </w:rPr>
        <w:t>Se utilizarán preferentemente clases en vez de id, aunque las clases se vayan a asignar a un único elemento.</w:t>
      </w:r>
    </w:p>
    <w:p w14:paraId="568C9399" w14:textId="77777777" w:rsidR="008576BF" w:rsidRPr="00904F88" w:rsidRDefault="008576BF" w:rsidP="008576BF">
      <w:pPr>
        <w:rPr>
          <w:lang w:val="es-ES"/>
        </w:rPr>
      </w:pPr>
      <w:r w:rsidRPr="00904F88">
        <w:rPr>
          <w:lang w:val="es-ES"/>
        </w:rPr>
        <w:t>Únicamente se aconseja el uso de id cuando asignar la misma clase a varios elementos provoque problemas en la página (por ejemplo, en el caso de posicionamiento absoluto de elementos).</w:t>
      </w:r>
    </w:p>
    <w:p w14:paraId="6A073FCD" w14:textId="77777777" w:rsidR="008576BF" w:rsidRPr="00904F88" w:rsidRDefault="008576BF" w:rsidP="008576BF">
      <w:pPr>
        <w:tabs>
          <w:tab w:val="num" w:pos="360"/>
        </w:tabs>
        <w:rPr>
          <w:b/>
          <w:bCs/>
          <w:u w:val="single"/>
          <w:lang w:val="es-ES"/>
        </w:rPr>
      </w:pPr>
      <w:r w:rsidRPr="00904F88">
        <w:rPr>
          <w:b/>
          <w:bCs/>
          <w:u w:val="single"/>
          <w:lang w:val="es-ES"/>
        </w:rPr>
        <w:t>Número de clases</w:t>
      </w:r>
    </w:p>
    <w:p w14:paraId="332798E7" w14:textId="77777777" w:rsidR="008576BF" w:rsidRPr="00904F88" w:rsidRDefault="008576BF" w:rsidP="008576BF">
      <w:pPr>
        <w:rPr>
          <w:lang w:val="es-ES"/>
        </w:rPr>
      </w:pPr>
      <w:r w:rsidRPr="00904F88">
        <w:rPr>
          <w:lang w:val="es-ES"/>
        </w:rPr>
        <w:t>Cuando un elemento se muestra en una página de N formas distintas, se puede hacer como mínimo de dos maneras:</w:t>
      </w:r>
    </w:p>
    <w:p w14:paraId="1121B24F" w14:textId="77777777" w:rsidR="008576BF" w:rsidRPr="00904F88" w:rsidRDefault="008576BF" w:rsidP="00A97AF2">
      <w:pPr>
        <w:numPr>
          <w:ilvl w:val="0"/>
          <w:numId w:val="27"/>
        </w:numPr>
        <w:rPr>
          <w:lang w:val="es-ES"/>
        </w:rPr>
      </w:pPr>
      <w:r w:rsidRPr="00904F88">
        <w:rPr>
          <w:lang w:val="es-ES"/>
        </w:rPr>
        <w:t>definir N clases distintas (una para cada de las formas distintas en que aparece el elemento)</w:t>
      </w:r>
    </w:p>
    <w:p w14:paraId="54C232C0" w14:textId="77777777" w:rsidR="008576BF" w:rsidRPr="00904F88" w:rsidRDefault="008576BF" w:rsidP="00A97AF2">
      <w:pPr>
        <w:numPr>
          <w:ilvl w:val="0"/>
          <w:numId w:val="27"/>
        </w:numPr>
        <w:rPr>
          <w:lang w:val="es-ES"/>
        </w:rPr>
      </w:pPr>
      <w:r w:rsidRPr="00904F88">
        <w:rPr>
          <w:lang w:val="es-ES"/>
        </w:rPr>
        <w:t>definir N-1 clases distintas (una para cada una -menos una- de las formas distintas en que aparece el elemento) y definir la etiqueta sin clase como la forma distinta restante.</w:t>
      </w:r>
    </w:p>
    <w:p w14:paraId="3921D67A" w14:textId="77777777" w:rsidR="008576BF" w:rsidRPr="00904F88" w:rsidRDefault="008576BF" w:rsidP="008576BF">
      <w:pPr>
        <w:rPr>
          <w:lang w:val="es-ES"/>
        </w:rPr>
      </w:pPr>
      <w:r w:rsidRPr="00904F88">
        <w:rPr>
          <w:lang w:val="es-ES"/>
        </w:rPr>
        <w:t>Se aconseja utilizar el primer método, es decir, definir tantas clases como tipos de elementos, y reservar la sentencia sin clase para los aspectos comunes a todas las clases.</w:t>
      </w:r>
    </w:p>
    <w:p w14:paraId="622DE148" w14:textId="77777777" w:rsidR="008576BF" w:rsidRPr="00904F88" w:rsidRDefault="00000000" w:rsidP="008576BF">
      <w:pPr>
        <w:rPr>
          <w:lang w:val="es-ES"/>
        </w:rPr>
      </w:pPr>
      <w:r>
        <w:rPr>
          <w:lang w:val="es-ES"/>
        </w:rPr>
        <w:pict w14:anchorId="6225A6A3">
          <v:rect id="_x0000_i1025" style="width:486.3pt;height:1.5pt" o:hrpct="0" o:hralign="center" o:hrstd="t" o:hr="t" fillcolor="#a0a0a0" stroked="f"/>
        </w:pict>
      </w:r>
    </w:p>
    <w:p w14:paraId="152874A1" w14:textId="77777777" w:rsidR="008576BF" w:rsidRPr="00904F88" w:rsidRDefault="008576BF" w:rsidP="008576BF">
      <w:pPr>
        <w:rPr>
          <w:lang w:val="es-ES"/>
        </w:rPr>
      </w:pPr>
      <w:r w:rsidRPr="00904F88">
        <w:rPr>
          <w:lang w:val="es-ES"/>
        </w:rPr>
        <w:t>Por ejemplo, supongamos que en una página hay tres tipos distintos de párrafos &lt;p&gt; (con tipos de letra o colores distintos, etc.). Podemos hacerlo de dos maneras (se aconseja utilizar la primera):</w:t>
      </w:r>
    </w:p>
    <w:p w14:paraId="4C0F066D" w14:textId="6BA2D9CD" w:rsidR="008576BF" w:rsidRPr="00904F88" w:rsidRDefault="005C5C38" w:rsidP="00A97AF2">
      <w:pPr>
        <w:numPr>
          <w:ilvl w:val="0"/>
          <w:numId w:val="28"/>
        </w:numPr>
        <w:rPr>
          <w:lang w:val="es-ES"/>
        </w:rPr>
      </w:pPr>
      <w:r w:rsidRPr="00904F88">
        <w:rPr>
          <w:lang w:val="es-ES"/>
        </w:rPr>
        <w:t>D</w:t>
      </w:r>
      <w:r w:rsidR="008576BF" w:rsidRPr="00904F88">
        <w:rPr>
          <w:lang w:val="es-ES"/>
        </w:rPr>
        <w:t>efinir 3 clases distintas de párrafo &lt;p&gt; (una para cada de los tres tipos que hay en la página):</w:t>
      </w:r>
    </w:p>
    <w:p w14:paraId="487463B0" w14:textId="77777777" w:rsidR="00104073" w:rsidRPr="00904F88" w:rsidRDefault="00104073" w:rsidP="008023B9">
      <w:pPr>
        <w:rPr>
          <w:lang w:val="es-ES"/>
        </w:rPr>
      </w:pPr>
    </w:p>
    <w:p w14:paraId="3ED54C4F" w14:textId="77777777" w:rsidR="00636335" w:rsidRPr="00904F88" w:rsidRDefault="00636335" w:rsidP="008023B9">
      <w:pPr>
        <w:rPr>
          <w:lang w:val="es-ES"/>
        </w:rPr>
      </w:pPr>
    </w:p>
    <w:p w14:paraId="56E000DA" w14:textId="77777777" w:rsidR="00636335" w:rsidRPr="00015106" w:rsidRDefault="00636335" w:rsidP="00636335">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lastRenderedPageBreak/>
        <w:t xml:space="preserve">        </w:t>
      </w:r>
      <w:r w:rsidRPr="00015106">
        <w:rPr>
          <w:rFonts w:ascii="Consolas" w:hAnsi="Consolas"/>
          <w:color w:val="D7BA7D"/>
          <w:sz w:val="21"/>
          <w:szCs w:val="21"/>
        </w:rPr>
        <w:t>p.clase-1</w:t>
      </w:r>
      <w:r w:rsidRPr="00015106">
        <w:rPr>
          <w:rFonts w:ascii="Consolas" w:hAnsi="Consolas"/>
          <w:color w:val="D4D4D4"/>
          <w:sz w:val="21"/>
          <w:szCs w:val="21"/>
        </w:rPr>
        <w:t xml:space="preserve"> {</w:t>
      </w:r>
    </w:p>
    <w:p w14:paraId="6A8D8734" w14:textId="77777777" w:rsidR="00636335" w:rsidRPr="00015106" w:rsidRDefault="00636335" w:rsidP="0063633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sans-serif</w:t>
      </w:r>
      <w:r w:rsidRPr="00015106">
        <w:rPr>
          <w:rFonts w:ascii="Consolas" w:hAnsi="Consolas"/>
          <w:color w:val="D4D4D4"/>
          <w:sz w:val="21"/>
          <w:szCs w:val="21"/>
        </w:rPr>
        <w:t>;</w:t>
      </w:r>
    </w:p>
    <w:p w14:paraId="5288D831" w14:textId="77777777" w:rsidR="00636335" w:rsidRPr="00015106" w:rsidRDefault="00636335" w:rsidP="0063633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66DAA4C4" w14:textId="77777777" w:rsidR="00636335" w:rsidRPr="00015106" w:rsidRDefault="00636335" w:rsidP="00636335">
      <w:pPr>
        <w:widowControl/>
        <w:shd w:val="clear" w:color="auto" w:fill="1F1F1F"/>
        <w:autoSpaceDE/>
        <w:autoSpaceDN/>
        <w:adjustRightInd/>
        <w:spacing w:before="0" w:after="0" w:line="285" w:lineRule="atLeast"/>
        <w:jc w:val="left"/>
        <w:rPr>
          <w:rFonts w:ascii="Consolas" w:hAnsi="Consolas"/>
          <w:color w:val="CCCCCC"/>
          <w:sz w:val="21"/>
          <w:szCs w:val="21"/>
        </w:rPr>
      </w:pPr>
    </w:p>
    <w:p w14:paraId="6CEFF2A7" w14:textId="77777777" w:rsidR="00636335" w:rsidRPr="00015106" w:rsidRDefault="00636335" w:rsidP="0063633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p.clase-2</w:t>
      </w:r>
      <w:r w:rsidRPr="00015106">
        <w:rPr>
          <w:rFonts w:ascii="Consolas" w:hAnsi="Consolas"/>
          <w:color w:val="D4D4D4"/>
          <w:sz w:val="21"/>
          <w:szCs w:val="21"/>
        </w:rPr>
        <w:t xml:space="preserve"> {</w:t>
      </w:r>
    </w:p>
    <w:p w14:paraId="4C3CEFBF" w14:textId="77777777" w:rsidR="00636335" w:rsidRPr="00015106" w:rsidRDefault="00636335" w:rsidP="0063633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serif</w:t>
      </w:r>
      <w:r w:rsidRPr="00015106">
        <w:rPr>
          <w:rFonts w:ascii="Consolas" w:hAnsi="Consolas"/>
          <w:color w:val="D4D4D4"/>
          <w:sz w:val="21"/>
          <w:szCs w:val="21"/>
        </w:rPr>
        <w:t>;</w:t>
      </w:r>
    </w:p>
    <w:p w14:paraId="58C64E9F" w14:textId="77777777" w:rsidR="00636335" w:rsidRPr="00015106" w:rsidRDefault="00636335" w:rsidP="0063633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AC31A9A" w14:textId="77777777" w:rsidR="00636335" w:rsidRPr="00015106" w:rsidRDefault="00636335" w:rsidP="00636335">
      <w:pPr>
        <w:widowControl/>
        <w:shd w:val="clear" w:color="auto" w:fill="1F1F1F"/>
        <w:autoSpaceDE/>
        <w:autoSpaceDN/>
        <w:adjustRightInd/>
        <w:spacing w:before="0" w:after="0" w:line="285" w:lineRule="atLeast"/>
        <w:jc w:val="left"/>
        <w:rPr>
          <w:rFonts w:ascii="Consolas" w:hAnsi="Consolas"/>
          <w:color w:val="CCCCCC"/>
          <w:sz w:val="21"/>
          <w:szCs w:val="21"/>
        </w:rPr>
      </w:pPr>
    </w:p>
    <w:p w14:paraId="39E074EA" w14:textId="77777777" w:rsidR="00636335" w:rsidRPr="00015106" w:rsidRDefault="00636335" w:rsidP="0063633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p.clase-3</w:t>
      </w:r>
      <w:r w:rsidRPr="00015106">
        <w:rPr>
          <w:rFonts w:ascii="Consolas" w:hAnsi="Consolas"/>
          <w:color w:val="D4D4D4"/>
          <w:sz w:val="21"/>
          <w:szCs w:val="21"/>
        </w:rPr>
        <w:t xml:space="preserve"> {</w:t>
      </w:r>
    </w:p>
    <w:p w14:paraId="72F20F38" w14:textId="77777777" w:rsidR="00636335" w:rsidRPr="00015106" w:rsidRDefault="00636335" w:rsidP="0063633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monospace</w:t>
      </w:r>
      <w:r w:rsidRPr="00015106">
        <w:rPr>
          <w:rFonts w:ascii="Consolas" w:hAnsi="Consolas"/>
          <w:color w:val="D4D4D4"/>
          <w:sz w:val="21"/>
          <w:szCs w:val="21"/>
        </w:rPr>
        <w:t>;</w:t>
      </w:r>
    </w:p>
    <w:p w14:paraId="4B3ECBDB" w14:textId="77777777" w:rsidR="00636335" w:rsidRPr="00904F88" w:rsidRDefault="00636335" w:rsidP="0063633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209472E2" w14:textId="77777777" w:rsidR="00636335" w:rsidRPr="00904F88" w:rsidRDefault="00636335" w:rsidP="008023B9">
      <w:pPr>
        <w:rPr>
          <w:lang w:val="es-ES"/>
        </w:rPr>
      </w:pPr>
    </w:p>
    <w:p w14:paraId="6415AB15" w14:textId="3AEFFDEF" w:rsidR="005C5C38" w:rsidRPr="00904F88" w:rsidRDefault="005C5C38" w:rsidP="00A97AF2">
      <w:pPr>
        <w:numPr>
          <w:ilvl w:val="0"/>
          <w:numId w:val="28"/>
        </w:numPr>
        <w:rPr>
          <w:lang w:val="es-ES"/>
        </w:rPr>
      </w:pPr>
      <w:r w:rsidRPr="00904F88">
        <w:rPr>
          <w:lang w:val="es-ES"/>
        </w:rPr>
        <w:t>Definir sólo 2 clases distintas de párrafo &lt;p&gt; (para dos de los tipos que hay en la página) y definir la etiqueta sin clase para el tercer tipo:</w:t>
      </w:r>
    </w:p>
    <w:p w14:paraId="0DBD7D00" w14:textId="439D8326" w:rsidR="005C5C38" w:rsidRPr="00904F88" w:rsidRDefault="005C5C38" w:rsidP="005C5C38">
      <w:pPr>
        <w:rPr>
          <w:lang w:val="es-ES"/>
        </w:rPr>
      </w:pPr>
    </w:p>
    <w:p w14:paraId="0476F274" w14:textId="77777777" w:rsidR="00A770E0" w:rsidRPr="00015106" w:rsidRDefault="00A770E0" w:rsidP="00A770E0">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p</w:t>
      </w:r>
      <w:r w:rsidRPr="00015106">
        <w:rPr>
          <w:rFonts w:ascii="Consolas" w:hAnsi="Consolas"/>
          <w:color w:val="D4D4D4"/>
          <w:sz w:val="21"/>
          <w:szCs w:val="21"/>
        </w:rPr>
        <w:t xml:space="preserve"> {</w:t>
      </w:r>
    </w:p>
    <w:p w14:paraId="624000AA" w14:textId="77777777" w:rsidR="00A770E0" w:rsidRPr="00015106" w:rsidRDefault="00A770E0" w:rsidP="00A770E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sans-serif</w:t>
      </w:r>
      <w:r w:rsidRPr="00015106">
        <w:rPr>
          <w:rFonts w:ascii="Consolas" w:hAnsi="Consolas"/>
          <w:color w:val="D4D4D4"/>
          <w:sz w:val="21"/>
          <w:szCs w:val="21"/>
        </w:rPr>
        <w:t>;</w:t>
      </w:r>
    </w:p>
    <w:p w14:paraId="4C666042" w14:textId="77777777" w:rsidR="00A770E0" w:rsidRPr="00015106" w:rsidRDefault="00A770E0" w:rsidP="00A770E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E87B067" w14:textId="77777777" w:rsidR="00A770E0" w:rsidRPr="00015106" w:rsidRDefault="00A770E0" w:rsidP="00A770E0">
      <w:pPr>
        <w:widowControl/>
        <w:shd w:val="clear" w:color="auto" w:fill="1F1F1F"/>
        <w:autoSpaceDE/>
        <w:autoSpaceDN/>
        <w:adjustRightInd/>
        <w:spacing w:before="0" w:after="0" w:line="285" w:lineRule="atLeast"/>
        <w:jc w:val="left"/>
        <w:rPr>
          <w:rFonts w:ascii="Consolas" w:hAnsi="Consolas"/>
          <w:color w:val="CCCCCC"/>
          <w:sz w:val="21"/>
          <w:szCs w:val="21"/>
        </w:rPr>
      </w:pPr>
    </w:p>
    <w:p w14:paraId="06870C87" w14:textId="77777777" w:rsidR="00A770E0" w:rsidRPr="00015106" w:rsidRDefault="00A770E0" w:rsidP="00A770E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p.clase-1</w:t>
      </w:r>
      <w:r w:rsidRPr="00015106">
        <w:rPr>
          <w:rFonts w:ascii="Consolas" w:hAnsi="Consolas"/>
          <w:color w:val="D4D4D4"/>
          <w:sz w:val="21"/>
          <w:szCs w:val="21"/>
        </w:rPr>
        <w:t xml:space="preserve"> {</w:t>
      </w:r>
    </w:p>
    <w:p w14:paraId="05F857DC" w14:textId="77777777" w:rsidR="00A770E0" w:rsidRPr="00015106" w:rsidRDefault="00A770E0" w:rsidP="00A770E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serif</w:t>
      </w:r>
      <w:r w:rsidRPr="00015106">
        <w:rPr>
          <w:rFonts w:ascii="Consolas" w:hAnsi="Consolas"/>
          <w:color w:val="D4D4D4"/>
          <w:sz w:val="21"/>
          <w:szCs w:val="21"/>
        </w:rPr>
        <w:t>;</w:t>
      </w:r>
    </w:p>
    <w:p w14:paraId="234F4AF8" w14:textId="77777777" w:rsidR="00A770E0" w:rsidRPr="00015106" w:rsidRDefault="00A770E0" w:rsidP="00A770E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3FBE0D7" w14:textId="77777777" w:rsidR="00A770E0" w:rsidRPr="00015106" w:rsidRDefault="00A770E0" w:rsidP="00A770E0">
      <w:pPr>
        <w:widowControl/>
        <w:shd w:val="clear" w:color="auto" w:fill="1F1F1F"/>
        <w:autoSpaceDE/>
        <w:autoSpaceDN/>
        <w:adjustRightInd/>
        <w:spacing w:before="0" w:after="0" w:line="285" w:lineRule="atLeast"/>
        <w:jc w:val="left"/>
        <w:rPr>
          <w:rFonts w:ascii="Consolas" w:hAnsi="Consolas"/>
          <w:color w:val="CCCCCC"/>
          <w:sz w:val="21"/>
          <w:szCs w:val="21"/>
        </w:rPr>
      </w:pPr>
    </w:p>
    <w:p w14:paraId="60ED5C4A" w14:textId="77777777" w:rsidR="00A770E0" w:rsidRPr="00015106" w:rsidRDefault="00A770E0" w:rsidP="00A770E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p.clase-2</w:t>
      </w:r>
      <w:r w:rsidRPr="00015106">
        <w:rPr>
          <w:rFonts w:ascii="Consolas" w:hAnsi="Consolas"/>
          <w:color w:val="D4D4D4"/>
          <w:sz w:val="21"/>
          <w:szCs w:val="21"/>
        </w:rPr>
        <w:t xml:space="preserve"> {</w:t>
      </w:r>
    </w:p>
    <w:p w14:paraId="0CFA67F7" w14:textId="77777777" w:rsidR="00A770E0" w:rsidRPr="00015106" w:rsidRDefault="00A770E0" w:rsidP="00A770E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monospace</w:t>
      </w:r>
      <w:r w:rsidRPr="00015106">
        <w:rPr>
          <w:rFonts w:ascii="Consolas" w:hAnsi="Consolas"/>
          <w:color w:val="D4D4D4"/>
          <w:sz w:val="21"/>
          <w:szCs w:val="21"/>
        </w:rPr>
        <w:t>;</w:t>
      </w:r>
    </w:p>
    <w:p w14:paraId="7D73237A" w14:textId="77777777" w:rsidR="00A770E0" w:rsidRPr="00904F88" w:rsidRDefault="00A770E0" w:rsidP="00A770E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4CBEFE72" w14:textId="77777777" w:rsidR="005C5C38" w:rsidRPr="00904F88" w:rsidRDefault="005C5C38" w:rsidP="005C5C38">
      <w:pPr>
        <w:rPr>
          <w:lang w:val="es-ES"/>
        </w:rPr>
      </w:pPr>
    </w:p>
    <w:p w14:paraId="0C3CBF2D" w14:textId="77777777" w:rsidR="00FE4438" w:rsidRPr="00904F88" w:rsidRDefault="00FE4438" w:rsidP="005C5C38">
      <w:pPr>
        <w:rPr>
          <w:lang w:val="es-ES"/>
        </w:rPr>
      </w:pPr>
    </w:p>
    <w:p w14:paraId="477E4DEE" w14:textId="77777777" w:rsidR="00FE4438" w:rsidRPr="00904F88" w:rsidRDefault="00FE4438" w:rsidP="005C5C38">
      <w:pPr>
        <w:rPr>
          <w:lang w:val="es-ES"/>
        </w:rPr>
      </w:pPr>
    </w:p>
    <w:p w14:paraId="04CF3394" w14:textId="033C7E6E" w:rsidR="00FE4438" w:rsidRPr="00904F88" w:rsidRDefault="0048692B" w:rsidP="00634040">
      <w:pPr>
        <w:pStyle w:val="Ttulo1"/>
        <w:rPr>
          <w:lang w:val="es-ES"/>
        </w:rPr>
      </w:pPr>
      <w:bookmarkStart w:id="39" w:name="_Toc210640515"/>
      <w:r w:rsidRPr="00904F88">
        <w:rPr>
          <w:lang w:val="es-ES"/>
        </w:rPr>
        <w:t>Fuentes y tipos de letra en CSS</w:t>
      </w:r>
      <w:bookmarkEnd w:id="39"/>
    </w:p>
    <w:p w14:paraId="7C315E26" w14:textId="77777777" w:rsidR="0048692B" w:rsidRPr="00904F88" w:rsidRDefault="0048692B" w:rsidP="0048692B">
      <w:pPr>
        <w:rPr>
          <w:lang w:val="es-ES"/>
        </w:rPr>
      </w:pPr>
    </w:p>
    <w:p w14:paraId="66E3FDDE" w14:textId="01CD0CD8" w:rsidR="007A58B9" w:rsidRPr="00904F88" w:rsidRDefault="007A58B9" w:rsidP="007A58B9">
      <w:pPr>
        <w:rPr>
          <w:lang w:val="es-ES"/>
        </w:rPr>
      </w:pPr>
      <w:r w:rsidRPr="00904F88">
        <w:rPr>
          <w:lang w:val="es-ES"/>
        </w:rPr>
        <w:t xml:space="preserve">En </w:t>
      </w:r>
      <w:r w:rsidR="001C2AE1" w:rsidRPr="00904F88">
        <w:rPr>
          <w:lang w:val="es-ES"/>
        </w:rPr>
        <w:t>este apartado</w:t>
      </w:r>
      <w:r w:rsidRPr="00904F88">
        <w:rPr>
          <w:lang w:val="es-ES"/>
        </w:rPr>
        <w:t xml:space="preserve"> y en las lecciones CSS Fuentes (2) y CSS Fuentes web se comentan las propiedades CSS definidas en la recomendación CSS Fonts Module Level 3, publicada en septiembre de 2018.</w:t>
      </w:r>
    </w:p>
    <w:p w14:paraId="538F0A8F" w14:textId="77777777" w:rsidR="007A58B9" w:rsidRPr="00904F88" w:rsidRDefault="007A58B9" w:rsidP="007A58B9">
      <w:pPr>
        <w:rPr>
          <w:lang w:val="es-ES"/>
        </w:rPr>
      </w:pPr>
      <w:r w:rsidRPr="00904F88">
        <w:rPr>
          <w:lang w:val="es-ES"/>
        </w:rPr>
        <w:t>Estas propiedades permiten elegir con todo detalle el tipo de letra que se mostrará en el navegador del usuario.</w:t>
      </w:r>
    </w:p>
    <w:p w14:paraId="3194F2C8" w14:textId="69E27ABE" w:rsidR="007A58B9" w:rsidRPr="00904F88" w:rsidRDefault="007A58B9" w:rsidP="007A58B9">
      <w:pPr>
        <w:rPr>
          <w:lang w:val="es-ES"/>
        </w:rPr>
      </w:pPr>
      <w:r w:rsidRPr="00904F88">
        <w:rPr>
          <w:lang w:val="es-ES"/>
        </w:rPr>
        <w:t xml:space="preserve">En </w:t>
      </w:r>
      <w:r w:rsidR="001C2AE1" w:rsidRPr="00904F88">
        <w:rPr>
          <w:lang w:val="es-ES"/>
        </w:rPr>
        <w:t>este apartado</w:t>
      </w:r>
      <w:r w:rsidRPr="00904F88">
        <w:rPr>
          <w:lang w:val="es-ES"/>
        </w:rPr>
        <w:t xml:space="preserve"> se comentan las propiedades "clásicas", que ya estaban incluidas en CSS 2, publicada en mayo de 1998.</w:t>
      </w:r>
    </w:p>
    <w:p w14:paraId="6E45DD24" w14:textId="77777777" w:rsidR="00285A01" w:rsidRPr="00904F88" w:rsidRDefault="00285A01" w:rsidP="007A58B9">
      <w:pPr>
        <w:rPr>
          <w:lang w:val="es-ES"/>
        </w:rPr>
      </w:pPr>
    </w:p>
    <w:p w14:paraId="553B4816" w14:textId="77777777" w:rsidR="00285A01" w:rsidRPr="00904F88" w:rsidRDefault="00285A01" w:rsidP="00F8099F">
      <w:pPr>
        <w:pStyle w:val="Ttulo2"/>
        <w:rPr>
          <w:lang w:val="es-ES"/>
        </w:rPr>
      </w:pPr>
      <w:bookmarkStart w:id="40" w:name="_Toc210640516"/>
      <w:r w:rsidRPr="00904F88">
        <w:rPr>
          <w:lang w:val="es-ES"/>
        </w:rPr>
        <w:t>Interlineado: line-height</w:t>
      </w:r>
      <w:bookmarkEnd w:id="40"/>
    </w:p>
    <w:p w14:paraId="5E49613C" w14:textId="42406382" w:rsidR="00285A01" w:rsidRPr="00904F88" w:rsidRDefault="00285A01" w:rsidP="00285A01">
      <w:pPr>
        <w:rPr>
          <w:lang w:val="es-ES"/>
        </w:rPr>
      </w:pPr>
      <w:r w:rsidRPr="00904F88">
        <w:rPr>
          <w:lang w:val="es-ES"/>
        </w:rPr>
        <w:t> </w:t>
      </w:r>
    </w:p>
    <w:p w14:paraId="4024348E" w14:textId="77777777" w:rsidR="00285A01" w:rsidRPr="00904F88" w:rsidRDefault="00285A01" w:rsidP="00285A01">
      <w:pPr>
        <w:rPr>
          <w:lang w:val="es-ES"/>
        </w:rPr>
      </w:pPr>
      <w:r w:rsidRPr="00904F88">
        <w:rPr>
          <w:lang w:val="es-ES"/>
        </w:rPr>
        <w:lastRenderedPageBreak/>
        <w:t>La propiedad line-height permite establecer el interlineado de un bloque de texto. El valor se puede expresar en cualquier unidad de longitud, aunque lo más lógico es utilizar porcentajes o em. Si se expresa en porcentajes, el valor 100% corresponde al interlineado normal.</w:t>
      </w:r>
    </w:p>
    <w:p w14:paraId="2C3C436B" w14:textId="77777777" w:rsidR="00285A01" w:rsidRPr="00904F88" w:rsidRDefault="00285A01" w:rsidP="00285A01">
      <w:pPr>
        <w:rPr>
          <w:lang w:val="es-ES"/>
        </w:rPr>
      </w:pPr>
    </w:p>
    <w:p w14:paraId="739DD0ED" w14:textId="77777777" w:rsidR="00285A01" w:rsidRPr="00904F88" w:rsidRDefault="00285A01" w:rsidP="00285A01">
      <w:pPr>
        <w:rPr>
          <w:lang w:val="es-ES"/>
        </w:rPr>
      </w:pPr>
    </w:p>
    <w:p w14:paraId="20DF9239" w14:textId="77777777" w:rsidR="002A711B" w:rsidRPr="00015106"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3BF94663" w14:textId="77777777" w:rsidR="002A711B" w:rsidRPr="00015106"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650E07D9" w14:textId="77777777" w:rsidR="002A711B" w:rsidRPr="00015106"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664FFF66" w14:textId="77777777" w:rsidR="002A711B" w:rsidRPr="00015106"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2605D7A7" w14:textId="77777777" w:rsidR="002A711B" w:rsidRPr="00015106"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line-height (1). </w:t>
      </w:r>
      <w:r w:rsidRPr="00904F88">
        <w:rPr>
          <w:rFonts w:ascii="Consolas" w:hAnsi="Consolas"/>
          <w:color w:val="CCCCCC"/>
          <w:sz w:val="21"/>
          <w:szCs w:val="21"/>
          <w:lang w:val="es-ES"/>
        </w:rPr>
        <w:t xml:space="preserve">Tipo de letra (fuente). Páginas web HTML y hojas de estilo CSS. </w:t>
      </w:r>
      <w:r w:rsidRPr="00015106">
        <w:rPr>
          <w:rFonts w:ascii="Consolas" w:hAnsi="Consolas"/>
          <w:color w:val="CCCCCC"/>
          <w:sz w:val="21"/>
          <w:szCs w:val="21"/>
        </w:rPr>
        <w:t>Bartolomé Sintes Marco. www.mclibre.org</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492EF536" w14:textId="77777777" w:rsidR="002A711B" w:rsidRPr="00015106"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298206C3" w14:textId="77777777" w:rsidR="002A711B" w:rsidRPr="00015106"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7C4A4120" w14:textId="77777777" w:rsidR="002A711B" w:rsidRPr="00015106"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w:t>
      </w:r>
      <w:r w:rsidRPr="00015106">
        <w:rPr>
          <w:rFonts w:ascii="Consolas" w:hAnsi="Consolas"/>
          <w:color w:val="D4D4D4"/>
          <w:sz w:val="21"/>
          <w:szCs w:val="21"/>
        </w:rPr>
        <w:t xml:space="preserve"> {</w:t>
      </w:r>
    </w:p>
    <w:p w14:paraId="47B1641B" w14:textId="77777777" w:rsidR="002A711B" w:rsidRPr="00015106"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line-height</w:t>
      </w:r>
      <w:r w:rsidRPr="00015106">
        <w:rPr>
          <w:rFonts w:ascii="Consolas" w:hAnsi="Consolas"/>
          <w:color w:val="D4D4D4"/>
          <w:sz w:val="21"/>
          <w:szCs w:val="21"/>
        </w:rPr>
        <w:t>:  </w:t>
      </w:r>
      <w:r w:rsidRPr="00015106">
        <w:rPr>
          <w:rFonts w:ascii="Consolas" w:hAnsi="Consolas"/>
          <w:color w:val="B5CEA8"/>
          <w:sz w:val="21"/>
          <w:szCs w:val="21"/>
        </w:rPr>
        <w:t>1.5em</w:t>
      </w:r>
      <w:r w:rsidRPr="00015106">
        <w:rPr>
          <w:rFonts w:ascii="Consolas" w:hAnsi="Consolas"/>
          <w:color w:val="D4D4D4"/>
          <w:sz w:val="21"/>
          <w:szCs w:val="21"/>
        </w:rPr>
        <w:t>;</w:t>
      </w:r>
    </w:p>
    <w:p w14:paraId="7B5A46D5" w14:textId="77777777" w:rsidR="002A711B" w:rsidRPr="00015106"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515C5037" w14:textId="77777777" w:rsidR="002A711B" w:rsidRPr="00015106"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rPr>
      </w:pPr>
    </w:p>
    <w:p w14:paraId="5D7E2B1D" w14:textId="77777777" w:rsidR="002A711B" w:rsidRPr="00015106"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div</w:t>
      </w:r>
      <w:r w:rsidRPr="00015106">
        <w:rPr>
          <w:rFonts w:ascii="Consolas" w:hAnsi="Consolas"/>
          <w:color w:val="D4D4D4"/>
          <w:sz w:val="21"/>
          <w:szCs w:val="21"/>
        </w:rPr>
        <w:t xml:space="preserve"> {</w:t>
      </w:r>
    </w:p>
    <w:p w14:paraId="4C48EF45" w14:textId="77777777" w:rsidR="002A711B" w:rsidRPr="00015106"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line-height</w:t>
      </w:r>
      <w:r w:rsidRPr="00015106">
        <w:rPr>
          <w:rFonts w:ascii="Consolas" w:hAnsi="Consolas"/>
          <w:color w:val="D4D4D4"/>
          <w:sz w:val="21"/>
          <w:szCs w:val="21"/>
        </w:rPr>
        <w:t xml:space="preserve">: </w:t>
      </w:r>
      <w:r w:rsidRPr="00015106">
        <w:rPr>
          <w:rFonts w:ascii="Consolas" w:hAnsi="Consolas"/>
          <w:color w:val="B5CEA8"/>
          <w:sz w:val="21"/>
          <w:szCs w:val="21"/>
        </w:rPr>
        <w:t>200%</w:t>
      </w:r>
      <w:r w:rsidRPr="00015106">
        <w:rPr>
          <w:rFonts w:ascii="Consolas" w:hAnsi="Consolas"/>
          <w:color w:val="D4D4D4"/>
          <w:sz w:val="21"/>
          <w:szCs w:val="21"/>
        </w:rPr>
        <w:t>;</w:t>
      </w:r>
    </w:p>
    <w:p w14:paraId="25100DF3" w14:textId="77777777" w:rsidR="002A711B" w:rsidRPr="00015106"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3F3DB9F" w14:textId="77777777" w:rsidR="002A711B" w:rsidRPr="00015106"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rPr>
      </w:pPr>
    </w:p>
    <w:p w14:paraId="6D3D5360" w14:textId="77777777" w:rsidR="002A711B" w:rsidRPr="00015106"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64B48A60" w14:textId="77777777" w:rsidR="002A711B" w:rsidRPr="00015106"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7D2D727E" w14:textId="77777777" w:rsidR="002A711B" w:rsidRPr="00015106"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rPr>
      </w:pPr>
    </w:p>
    <w:p w14:paraId="538E4202"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38738D8"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tiene un interlineado del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100%</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 es decir un interlineado sencillo. Este es el mismo interlineado que se aplica si no se utiliza esta propiedad.</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59C8272"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tiene un interlineado del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200%</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 es decir un interlineado doble. Las líneas de texto están separadas el doble de lo normal.</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2045304C"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95AA822"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5F0CFA2"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366641BC" w14:textId="77777777" w:rsidR="00285A01" w:rsidRPr="00904F88" w:rsidRDefault="00285A01" w:rsidP="007A58B9">
      <w:pPr>
        <w:rPr>
          <w:lang w:val="es-ES"/>
        </w:rPr>
      </w:pPr>
    </w:p>
    <w:p w14:paraId="7126828D" w14:textId="76970CDA" w:rsidR="00B544C9" w:rsidRPr="00904F88" w:rsidRDefault="00B544C9" w:rsidP="007A58B9">
      <w:pPr>
        <w:rPr>
          <w:lang w:val="es-ES"/>
        </w:rPr>
      </w:pPr>
      <w:r w:rsidRPr="00904F88">
        <w:rPr>
          <w:lang w:val="es-ES"/>
        </w:rPr>
        <w:t>El resultado en el browser sería:</w:t>
      </w:r>
    </w:p>
    <w:p w14:paraId="52B29208" w14:textId="77777777" w:rsidR="00B544C9" w:rsidRPr="00904F88" w:rsidRDefault="00B544C9" w:rsidP="007A58B9">
      <w:pPr>
        <w:rPr>
          <w:lang w:val="es-ES"/>
        </w:rPr>
      </w:pPr>
    </w:p>
    <w:p w14:paraId="36835523" w14:textId="67C69DCB" w:rsidR="00B544C9" w:rsidRPr="00904F88" w:rsidRDefault="00B544C9" w:rsidP="007A58B9">
      <w:pPr>
        <w:rPr>
          <w:lang w:val="es-ES"/>
        </w:rPr>
      </w:pPr>
      <w:r w:rsidRPr="00904F88">
        <w:rPr>
          <w:noProof/>
          <w:lang w:val="es-ES"/>
        </w:rPr>
        <w:lastRenderedPageBreak/>
        <w:drawing>
          <wp:inline distT="0" distB="0" distL="0" distR="0" wp14:anchorId="49A06C42" wp14:editId="5C5EB1EE">
            <wp:extent cx="6300470" cy="2872105"/>
            <wp:effectExtent l="0" t="0" r="5080" b="4445"/>
            <wp:docPr id="331680552" name="Imagen 1" descr="Captura de pantalla de un celular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80552" name="Imagen 1" descr="Captura de pantalla de un celular con texto&#10;&#10;El contenido generado por IA puede ser incorrecto."/>
                    <pic:cNvPicPr/>
                  </pic:nvPicPr>
                  <pic:blipFill>
                    <a:blip r:embed="rId55"/>
                    <a:stretch>
                      <a:fillRect/>
                    </a:stretch>
                  </pic:blipFill>
                  <pic:spPr>
                    <a:xfrm>
                      <a:off x="0" y="0"/>
                      <a:ext cx="6300470" cy="2872105"/>
                    </a:xfrm>
                    <a:prstGeom prst="rect">
                      <a:avLst/>
                    </a:prstGeom>
                  </pic:spPr>
                </pic:pic>
              </a:graphicData>
            </a:graphic>
          </wp:inline>
        </w:drawing>
      </w:r>
    </w:p>
    <w:p w14:paraId="677F3117" w14:textId="77777777" w:rsidR="00D43457" w:rsidRPr="00904F88" w:rsidRDefault="00D43457" w:rsidP="007A58B9">
      <w:pPr>
        <w:rPr>
          <w:lang w:val="es-ES"/>
        </w:rPr>
      </w:pPr>
    </w:p>
    <w:p w14:paraId="6AEB5943" w14:textId="75CDF674" w:rsidR="00D43457" w:rsidRPr="00904F88" w:rsidRDefault="00D43457" w:rsidP="00D85671">
      <w:pPr>
        <w:pStyle w:val="Ttulo2"/>
        <w:shd w:val="clear" w:color="auto" w:fill="FFFFFF"/>
        <w:spacing w:before="150" w:after="150"/>
        <w:rPr>
          <w:color w:val="000000"/>
          <w:sz w:val="27"/>
          <w:szCs w:val="27"/>
          <w:lang w:val="es-ES"/>
        </w:rPr>
      </w:pPr>
      <w:bookmarkStart w:id="41" w:name="_Toc210640517"/>
      <w:r w:rsidRPr="00904F88">
        <w:rPr>
          <w:color w:val="000000"/>
          <w:sz w:val="29"/>
          <w:szCs w:val="29"/>
          <w:lang w:val="es-ES"/>
        </w:rPr>
        <w:t>La propiedad</w:t>
      </w:r>
      <w:r w:rsidR="00BD64B8" w:rsidRPr="00904F88">
        <w:rPr>
          <w:color w:val="000000"/>
          <w:sz w:val="29"/>
          <w:szCs w:val="29"/>
          <w:lang w:val="es-ES"/>
        </w:rPr>
        <w:t>es</w:t>
      </w:r>
      <w:r w:rsidRPr="00904F88">
        <w:rPr>
          <w:color w:val="000000"/>
          <w:sz w:val="29"/>
          <w:szCs w:val="29"/>
          <w:lang w:val="es-ES"/>
        </w:rPr>
        <w:t xml:space="preserve"> </w:t>
      </w:r>
      <w:r w:rsidR="00BD64B8" w:rsidRPr="00904F88">
        <w:rPr>
          <w:color w:val="000000"/>
          <w:sz w:val="29"/>
          <w:szCs w:val="29"/>
          <w:lang w:val="es-ES"/>
        </w:rPr>
        <w:t>de fuente</w:t>
      </w:r>
      <w:bookmarkEnd w:id="41"/>
    </w:p>
    <w:p w14:paraId="7CED8FEF" w14:textId="243A4810" w:rsidR="00D43457" w:rsidRPr="00904F88" w:rsidRDefault="00D43457" w:rsidP="00D43457">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La propiedad compuesta </w:t>
      </w:r>
      <w:r w:rsidRPr="00904F88">
        <w:rPr>
          <w:rStyle w:val="css-prop"/>
          <w:rFonts w:ascii="Arial" w:hAnsi="Arial" w:cs="Arial"/>
          <w:color w:val="FF0000"/>
          <w:sz w:val="27"/>
          <w:szCs w:val="27"/>
        </w:rPr>
        <w:t>font</w:t>
      </w:r>
      <w:r w:rsidRPr="00904F88">
        <w:rPr>
          <w:rFonts w:ascii="Arial" w:hAnsi="Arial" w:cs="Arial"/>
          <w:color w:val="000000"/>
          <w:sz w:val="27"/>
          <w:szCs w:val="27"/>
        </w:rPr>
        <w:t> permite definir simultáneamente las propiedades relacionadas con el tipo de letra: </w:t>
      </w:r>
      <w:r w:rsidRPr="00904F88">
        <w:rPr>
          <w:rStyle w:val="css-prop"/>
          <w:rFonts w:ascii="Arial" w:hAnsi="Arial" w:cs="Arial"/>
          <w:color w:val="FF0000"/>
          <w:sz w:val="27"/>
          <w:szCs w:val="27"/>
        </w:rPr>
        <w:t>font-style</w:t>
      </w:r>
      <w:r w:rsidRPr="00904F88">
        <w:rPr>
          <w:rFonts w:ascii="Arial" w:hAnsi="Arial" w:cs="Arial"/>
          <w:color w:val="000000"/>
          <w:sz w:val="27"/>
          <w:szCs w:val="27"/>
        </w:rPr>
        <w:t>, </w:t>
      </w:r>
      <w:r w:rsidRPr="00904F88">
        <w:rPr>
          <w:rStyle w:val="css-prop"/>
          <w:rFonts w:ascii="Arial" w:hAnsi="Arial" w:cs="Arial"/>
          <w:color w:val="FF0000"/>
          <w:sz w:val="27"/>
          <w:szCs w:val="27"/>
        </w:rPr>
        <w:t>font-variant</w:t>
      </w:r>
      <w:r w:rsidRPr="00904F88">
        <w:rPr>
          <w:rFonts w:ascii="Arial" w:hAnsi="Arial" w:cs="Arial"/>
          <w:color w:val="000000"/>
          <w:sz w:val="27"/>
          <w:szCs w:val="27"/>
        </w:rPr>
        <w:t> (solamente los valores definidos en CSS 2.1 </w:t>
      </w:r>
      <w:r w:rsidRPr="00904F88">
        <w:rPr>
          <w:rStyle w:val="css-valor"/>
          <w:rFonts w:ascii="Arial" w:hAnsi="Arial" w:cs="Arial"/>
          <w:color w:val="0451A5"/>
          <w:sz w:val="27"/>
          <w:szCs w:val="27"/>
        </w:rPr>
        <w:t>normal</w:t>
      </w:r>
      <w:r w:rsidRPr="00904F88">
        <w:rPr>
          <w:rFonts w:ascii="Arial" w:hAnsi="Arial" w:cs="Arial"/>
          <w:color w:val="000000"/>
          <w:sz w:val="27"/>
          <w:szCs w:val="27"/>
        </w:rPr>
        <w:t> y </w:t>
      </w:r>
      <w:r w:rsidRPr="00904F88">
        <w:rPr>
          <w:rStyle w:val="css-valor"/>
          <w:rFonts w:ascii="Arial" w:hAnsi="Arial" w:cs="Arial"/>
          <w:color w:val="0451A5"/>
          <w:sz w:val="27"/>
          <w:szCs w:val="27"/>
        </w:rPr>
        <w:t>small-caps</w:t>
      </w:r>
      <w:r w:rsidRPr="00904F88">
        <w:rPr>
          <w:rFonts w:ascii="Arial" w:hAnsi="Arial" w:cs="Arial"/>
          <w:color w:val="000000"/>
          <w:sz w:val="27"/>
          <w:szCs w:val="27"/>
        </w:rPr>
        <w:t>), </w:t>
      </w:r>
      <w:r w:rsidRPr="00904F88">
        <w:rPr>
          <w:rStyle w:val="css-prop"/>
          <w:rFonts w:ascii="Arial" w:hAnsi="Arial" w:cs="Arial"/>
          <w:color w:val="FF0000"/>
          <w:sz w:val="27"/>
          <w:szCs w:val="27"/>
        </w:rPr>
        <w:t>font-weight</w:t>
      </w:r>
      <w:r w:rsidRPr="00904F88">
        <w:rPr>
          <w:rFonts w:ascii="Arial" w:hAnsi="Arial" w:cs="Arial"/>
          <w:color w:val="000000"/>
          <w:sz w:val="27"/>
          <w:szCs w:val="27"/>
        </w:rPr>
        <w:t>, </w:t>
      </w:r>
      <w:r w:rsidRPr="00904F88">
        <w:rPr>
          <w:rStyle w:val="css-prop"/>
          <w:rFonts w:ascii="Arial" w:hAnsi="Arial" w:cs="Arial"/>
          <w:color w:val="FF0000"/>
          <w:sz w:val="27"/>
          <w:szCs w:val="27"/>
        </w:rPr>
        <w:t>font-stretch</w:t>
      </w:r>
      <w:r w:rsidRPr="00904F88">
        <w:rPr>
          <w:rFonts w:ascii="Arial" w:hAnsi="Arial" w:cs="Arial"/>
          <w:color w:val="000000"/>
          <w:sz w:val="27"/>
          <w:szCs w:val="27"/>
        </w:rPr>
        <w:t>, </w:t>
      </w:r>
      <w:r w:rsidRPr="00904F88">
        <w:rPr>
          <w:rStyle w:val="css-prop"/>
          <w:rFonts w:ascii="Arial" w:hAnsi="Arial" w:cs="Arial"/>
          <w:color w:val="FF0000"/>
          <w:sz w:val="27"/>
          <w:szCs w:val="27"/>
        </w:rPr>
        <w:t>font-size</w:t>
      </w:r>
      <w:r w:rsidRPr="00904F88">
        <w:rPr>
          <w:rFonts w:ascii="Arial" w:hAnsi="Arial" w:cs="Arial"/>
          <w:color w:val="000000"/>
          <w:sz w:val="27"/>
          <w:szCs w:val="27"/>
        </w:rPr>
        <w:t>, </w:t>
      </w:r>
      <w:r w:rsidRPr="00904F88">
        <w:rPr>
          <w:rStyle w:val="css-prop"/>
          <w:rFonts w:ascii="Arial" w:hAnsi="Arial" w:cs="Arial"/>
          <w:color w:val="FF0000"/>
          <w:sz w:val="27"/>
          <w:szCs w:val="27"/>
        </w:rPr>
        <w:t>line-height</w:t>
      </w:r>
      <w:r w:rsidRPr="00904F88">
        <w:rPr>
          <w:rFonts w:ascii="Arial" w:hAnsi="Arial" w:cs="Arial"/>
          <w:color w:val="000000"/>
          <w:sz w:val="27"/>
          <w:szCs w:val="27"/>
        </w:rPr>
        <w:t> y </w:t>
      </w:r>
      <w:r w:rsidRPr="00904F88">
        <w:rPr>
          <w:rStyle w:val="css-prop"/>
          <w:rFonts w:ascii="Arial" w:hAnsi="Arial" w:cs="Arial"/>
          <w:color w:val="FF0000"/>
          <w:sz w:val="27"/>
          <w:szCs w:val="27"/>
        </w:rPr>
        <w:t>font-family</w:t>
      </w:r>
      <w:r w:rsidRPr="00904F88">
        <w:rPr>
          <w:rFonts w:ascii="Arial" w:hAnsi="Arial" w:cs="Arial"/>
          <w:color w:val="000000"/>
          <w:sz w:val="27"/>
          <w:szCs w:val="27"/>
        </w:rPr>
        <w:t> (explicadas más adelante en esta misma página).</w:t>
      </w:r>
    </w:p>
    <w:p w14:paraId="6602DF19" w14:textId="61945A2D" w:rsidR="00310C88" w:rsidRPr="00904F88" w:rsidRDefault="00D43457" w:rsidP="00D43457">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Al escribir la propiedad compuesta, el orden en que deben aparecer los valores es el orden en que aparecen las propiedades simples en el párrafo anterior. Las únicas propiedades que deben aparecer obligatoriamente son </w:t>
      </w:r>
      <w:r w:rsidRPr="00904F88">
        <w:rPr>
          <w:rStyle w:val="css-prop"/>
          <w:rFonts w:ascii="Arial" w:hAnsi="Arial" w:cs="Arial"/>
          <w:color w:val="FF0000"/>
          <w:sz w:val="27"/>
          <w:szCs w:val="27"/>
        </w:rPr>
        <w:t>font-size</w:t>
      </w:r>
      <w:r w:rsidRPr="00904F88">
        <w:rPr>
          <w:rFonts w:ascii="Arial" w:hAnsi="Arial" w:cs="Arial"/>
          <w:color w:val="000000"/>
          <w:sz w:val="27"/>
          <w:szCs w:val="27"/>
        </w:rPr>
        <w:t> y </w:t>
      </w:r>
      <w:r w:rsidRPr="00904F88">
        <w:rPr>
          <w:rStyle w:val="css-prop"/>
          <w:rFonts w:ascii="Arial" w:hAnsi="Arial" w:cs="Arial"/>
          <w:color w:val="FF0000"/>
          <w:sz w:val="27"/>
          <w:szCs w:val="27"/>
        </w:rPr>
        <w:t>font-family</w:t>
      </w:r>
      <w:r w:rsidRPr="00904F88">
        <w:rPr>
          <w:rFonts w:ascii="Arial" w:hAnsi="Arial" w:cs="Arial"/>
          <w:color w:val="000000"/>
          <w:sz w:val="27"/>
          <w:szCs w:val="27"/>
        </w:rPr>
        <w:t>. Si se escribe la propiedad </w:t>
      </w:r>
      <w:r w:rsidRPr="00904F88">
        <w:rPr>
          <w:rStyle w:val="css-prop"/>
          <w:rFonts w:ascii="Arial" w:hAnsi="Arial" w:cs="Arial"/>
          <w:color w:val="FF0000"/>
          <w:sz w:val="27"/>
          <w:szCs w:val="27"/>
        </w:rPr>
        <w:t>line-height</w:t>
      </w:r>
      <w:r w:rsidRPr="00904F88">
        <w:rPr>
          <w:rFonts w:ascii="Arial" w:hAnsi="Arial" w:cs="Arial"/>
          <w:color w:val="000000"/>
          <w:sz w:val="27"/>
          <w:szCs w:val="27"/>
        </w:rPr>
        <w:t> debe aparecer separada de </w:t>
      </w:r>
      <w:r w:rsidRPr="00904F88">
        <w:rPr>
          <w:rStyle w:val="css-prop"/>
          <w:rFonts w:ascii="Arial" w:hAnsi="Arial" w:cs="Arial"/>
          <w:color w:val="FF0000"/>
          <w:sz w:val="27"/>
          <w:szCs w:val="27"/>
        </w:rPr>
        <w:t>font-size</w:t>
      </w:r>
      <w:r w:rsidRPr="00904F88">
        <w:rPr>
          <w:rFonts w:ascii="Arial" w:hAnsi="Arial" w:cs="Arial"/>
          <w:color w:val="000000"/>
          <w:sz w:val="27"/>
          <w:szCs w:val="27"/>
        </w:rPr>
        <w:t> por una barra (/).</w:t>
      </w:r>
    </w:p>
    <w:p w14:paraId="12C54E3A" w14:textId="4CB80F9C" w:rsidR="0084356F" w:rsidRPr="00904F88" w:rsidRDefault="0084356F" w:rsidP="00D43457">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Además, la propiedad font admite los valores caption, icon, menu, message-box, small-caption y status-bar, que hacen referencia a los tipos de letra que utiliza el sistema operativo para esos elementos.</w:t>
      </w:r>
    </w:p>
    <w:p w14:paraId="69846BEB" w14:textId="77777777" w:rsidR="0084356F" w:rsidRPr="00904F88" w:rsidRDefault="0084356F" w:rsidP="00D43457">
      <w:pPr>
        <w:pStyle w:val="NormalWeb"/>
        <w:shd w:val="clear" w:color="auto" w:fill="FFFFFF"/>
        <w:spacing w:before="150" w:beforeAutospacing="0" w:after="150" w:afterAutospacing="0"/>
        <w:rPr>
          <w:rFonts w:ascii="Arial" w:hAnsi="Arial" w:cs="Arial"/>
          <w:color w:val="000000"/>
          <w:sz w:val="27"/>
          <w:szCs w:val="27"/>
        </w:rPr>
      </w:pPr>
    </w:p>
    <w:p w14:paraId="5DF11F15"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06425115"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392D4E0C"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p>
    <w:p w14:paraId="1A17FDC6"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256F5F7C"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3CAEE79F"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font (1). </w:t>
      </w:r>
      <w:r w:rsidRPr="00904F88">
        <w:rPr>
          <w:rFonts w:ascii="Consolas" w:hAnsi="Consolas"/>
          <w:color w:val="CCCCCC"/>
          <w:sz w:val="21"/>
          <w:szCs w:val="21"/>
          <w:lang w:val="es-ES"/>
        </w:rPr>
        <w:t xml:space="preserve">Tipo de letra (fuente). Páginas web HTML y hojas de estilo CSS. </w:t>
      </w:r>
      <w:r w:rsidRPr="00015106">
        <w:rPr>
          <w:rFonts w:ascii="Consolas" w:hAnsi="Consolas"/>
          <w:color w:val="CCCCCC"/>
          <w:sz w:val="21"/>
          <w:szCs w:val="21"/>
        </w:rPr>
        <w:t>Bartolomé Sintes Marco.</w:t>
      </w:r>
    </w:p>
    <w:p w14:paraId="1CF894DB"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www.mclibre.org</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07736416"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70D36141"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7846DC77"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w:t>
      </w:r>
      <w:r w:rsidRPr="00015106">
        <w:rPr>
          <w:rFonts w:ascii="Consolas" w:hAnsi="Consolas"/>
          <w:color w:val="D4D4D4"/>
          <w:sz w:val="21"/>
          <w:szCs w:val="21"/>
        </w:rPr>
        <w:t xml:space="preserve"> {</w:t>
      </w:r>
    </w:p>
    <w:p w14:paraId="5184CA20"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w:t>
      </w:r>
      <w:r w:rsidRPr="00015106">
        <w:rPr>
          <w:rFonts w:ascii="Consolas" w:hAnsi="Consolas"/>
          <w:color w:val="D4D4D4"/>
          <w:sz w:val="21"/>
          <w:szCs w:val="21"/>
        </w:rPr>
        <w:t xml:space="preserve">: </w:t>
      </w:r>
      <w:r w:rsidRPr="00015106">
        <w:rPr>
          <w:rFonts w:ascii="Consolas" w:hAnsi="Consolas"/>
          <w:color w:val="B5CEA8"/>
          <w:sz w:val="21"/>
          <w:szCs w:val="21"/>
        </w:rPr>
        <w:t>150%</w:t>
      </w:r>
      <w:r w:rsidRPr="00015106">
        <w:rPr>
          <w:rFonts w:ascii="Consolas" w:hAnsi="Consolas"/>
          <w:color w:val="D4D4D4"/>
          <w:sz w:val="21"/>
          <w:szCs w:val="21"/>
        </w:rPr>
        <w:t xml:space="preserve"> </w:t>
      </w:r>
      <w:r w:rsidRPr="00015106">
        <w:rPr>
          <w:rFonts w:ascii="Consolas" w:hAnsi="Consolas"/>
          <w:color w:val="CE9178"/>
          <w:sz w:val="21"/>
          <w:szCs w:val="21"/>
        </w:rPr>
        <w:t>sans-serif</w:t>
      </w:r>
      <w:r w:rsidRPr="00015106">
        <w:rPr>
          <w:rFonts w:ascii="Consolas" w:hAnsi="Consolas"/>
          <w:color w:val="D4D4D4"/>
          <w:sz w:val="21"/>
          <w:szCs w:val="21"/>
        </w:rPr>
        <w:t>;</w:t>
      </w:r>
    </w:p>
    <w:p w14:paraId="6E4B0211"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w:t>
      </w:r>
    </w:p>
    <w:p w14:paraId="4E9B3B37"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p>
    <w:p w14:paraId="343B7C55"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div</w:t>
      </w:r>
      <w:r w:rsidRPr="00015106">
        <w:rPr>
          <w:rFonts w:ascii="Consolas" w:hAnsi="Consolas"/>
          <w:color w:val="D4D4D4"/>
          <w:sz w:val="21"/>
          <w:szCs w:val="21"/>
        </w:rPr>
        <w:t xml:space="preserve"> {</w:t>
      </w:r>
    </w:p>
    <w:p w14:paraId="691D8A10"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w:t>
      </w:r>
      <w:r w:rsidRPr="00015106">
        <w:rPr>
          <w:rFonts w:ascii="Consolas" w:hAnsi="Consolas"/>
          <w:color w:val="D4D4D4"/>
          <w:sz w:val="21"/>
          <w:szCs w:val="21"/>
        </w:rPr>
        <w:t xml:space="preserve">: </w:t>
      </w:r>
      <w:r w:rsidRPr="00015106">
        <w:rPr>
          <w:rFonts w:ascii="Consolas" w:hAnsi="Consolas"/>
          <w:color w:val="CE9178"/>
          <w:sz w:val="21"/>
          <w:szCs w:val="21"/>
        </w:rPr>
        <w:t>bold</w:t>
      </w:r>
      <w:r w:rsidRPr="00015106">
        <w:rPr>
          <w:rFonts w:ascii="Consolas" w:hAnsi="Consolas"/>
          <w:color w:val="D4D4D4"/>
          <w:sz w:val="21"/>
          <w:szCs w:val="21"/>
        </w:rPr>
        <w:t xml:space="preserve"> </w:t>
      </w:r>
      <w:r w:rsidRPr="00015106">
        <w:rPr>
          <w:rFonts w:ascii="Consolas" w:hAnsi="Consolas"/>
          <w:color w:val="B5CEA8"/>
          <w:sz w:val="21"/>
          <w:szCs w:val="21"/>
        </w:rPr>
        <w:t>90%</w:t>
      </w:r>
      <w:r w:rsidRPr="00015106">
        <w:rPr>
          <w:rFonts w:ascii="Consolas" w:hAnsi="Consolas"/>
          <w:color w:val="D4D4D4"/>
          <w:sz w:val="21"/>
          <w:szCs w:val="21"/>
        </w:rPr>
        <w:t xml:space="preserve"> </w:t>
      </w:r>
      <w:r w:rsidRPr="00015106">
        <w:rPr>
          <w:rFonts w:ascii="Consolas" w:hAnsi="Consolas"/>
          <w:color w:val="CE9178"/>
          <w:sz w:val="21"/>
          <w:szCs w:val="21"/>
        </w:rPr>
        <w:t>monospace</w:t>
      </w:r>
      <w:r w:rsidRPr="00015106">
        <w:rPr>
          <w:rFonts w:ascii="Consolas" w:hAnsi="Consolas"/>
          <w:color w:val="D4D4D4"/>
          <w:sz w:val="21"/>
          <w:szCs w:val="21"/>
        </w:rPr>
        <w:t>;</w:t>
      </w:r>
    </w:p>
    <w:p w14:paraId="2D468911"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6051151"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p>
    <w:p w14:paraId="0B76167D"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nav</w:t>
      </w:r>
      <w:r w:rsidRPr="00015106">
        <w:rPr>
          <w:rFonts w:ascii="Consolas" w:hAnsi="Consolas"/>
          <w:color w:val="D4D4D4"/>
          <w:sz w:val="21"/>
          <w:szCs w:val="21"/>
        </w:rPr>
        <w:t xml:space="preserve"> {</w:t>
      </w:r>
    </w:p>
    <w:p w14:paraId="4C496684"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w:t>
      </w:r>
      <w:r w:rsidRPr="00015106">
        <w:rPr>
          <w:rFonts w:ascii="Consolas" w:hAnsi="Consolas"/>
          <w:color w:val="D4D4D4"/>
          <w:sz w:val="21"/>
          <w:szCs w:val="21"/>
        </w:rPr>
        <w:t xml:space="preserve">: </w:t>
      </w:r>
      <w:r w:rsidRPr="00015106">
        <w:rPr>
          <w:rFonts w:ascii="Consolas" w:hAnsi="Consolas"/>
          <w:color w:val="CE9178"/>
          <w:sz w:val="21"/>
          <w:szCs w:val="21"/>
        </w:rPr>
        <w:t>oblique</w:t>
      </w:r>
      <w:r w:rsidRPr="00015106">
        <w:rPr>
          <w:rFonts w:ascii="Consolas" w:hAnsi="Consolas"/>
          <w:color w:val="D4D4D4"/>
          <w:sz w:val="21"/>
          <w:szCs w:val="21"/>
        </w:rPr>
        <w:t xml:space="preserve"> </w:t>
      </w:r>
      <w:r w:rsidRPr="00015106">
        <w:rPr>
          <w:rFonts w:ascii="Consolas" w:hAnsi="Consolas"/>
          <w:color w:val="CE9178"/>
          <w:sz w:val="21"/>
          <w:szCs w:val="21"/>
        </w:rPr>
        <w:t>bold</w:t>
      </w:r>
      <w:r w:rsidRPr="00015106">
        <w:rPr>
          <w:rFonts w:ascii="Consolas" w:hAnsi="Consolas"/>
          <w:color w:val="D4D4D4"/>
          <w:sz w:val="21"/>
          <w:szCs w:val="21"/>
        </w:rPr>
        <w:t xml:space="preserve"> </w:t>
      </w:r>
      <w:r w:rsidRPr="00015106">
        <w:rPr>
          <w:rFonts w:ascii="Consolas" w:hAnsi="Consolas"/>
          <w:color w:val="B5CEA8"/>
          <w:sz w:val="21"/>
          <w:szCs w:val="21"/>
        </w:rPr>
        <w:t>120%</w:t>
      </w:r>
      <w:r w:rsidRPr="00015106">
        <w:rPr>
          <w:rFonts w:ascii="Consolas" w:hAnsi="Consolas"/>
          <w:color w:val="D4D4D4"/>
          <w:sz w:val="21"/>
          <w:szCs w:val="21"/>
        </w:rPr>
        <w:t xml:space="preserve"> cursive;</w:t>
      </w:r>
    </w:p>
    <w:p w14:paraId="36EEBD21"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FDA7965"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p>
    <w:p w14:paraId="7B7012CC"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span</w:t>
      </w:r>
      <w:r w:rsidRPr="00015106">
        <w:rPr>
          <w:rFonts w:ascii="Consolas" w:hAnsi="Consolas"/>
          <w:color w:val="D4D4D4"/>
          <w:sz w:val="21"/>
          <w:szCs w:val="21"/>
        </w:rPr>
        <w:t xml:space="preserve"> {</w:t>
      </w:r>
    </w:p>
    <w:p w14:paraId="158E06BC"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w:t>
      </w:r>
      <w:r w:rsidRPr="00015106">
        <w:rPr>
          <w:rFonts w:ascii="Consolas" w:hAnsi="Consolas"/>
          <w:color w:val="D4D4D4"/>
          <w:sz w:val="21"/>
          <w:szCs w:val="21"/>
        </w:rPr>
        <w:t xml:space="preserve">: </w:t>
      </w:r>
      <w:r w:rsidRPr="00015106">
        <w:rPr>
          <w:rFonts w:ascii="Consolas" w:hAnsi="Consolas"/>
          <w:color w:val="CE9178"/>
          <w:sz w:val="21"/>
          <w:szCs w:val="21"/>
        </w:rPr>
        <w:t>caption</w:t>
      </w:r>
      <w:r w:rsidRPr="00015106">
        <w:rPr>
          <w:rFonts w:ascii="Consolas" w:hAnsi="Consolas"/>
          <w:color w:val="D4D4D4"/>
          <w:sz w:val="21"/>
          <w:szCs w:val="21"/>
        </w:rPr>
        <w:t>;</w:t>
      </w:r>
    </w:p>
    <w:p w14:paraId="04A5200F"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DCB970C"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166E78A9"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p>
    <w:p w14:paraId="2717A1F2"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50AC7D61"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p>
    <w:p w14:paraId="0452E27C" w14:textId="77777777" w:rsidR="009619DC" w:rsidRPr="00015106"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7AC76644"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fuente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sans-serif</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(en Windows suele ser Arial) al 150%.</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EAB39E2"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fuente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monospace</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(en Windows suele ser Consolas) al 90% y en negrita.</w:t>
      </w:r>
    </w:p>
    <w:p w14:paraId="19D8849F"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2264825C"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fuente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cursive</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(en Windows suele ser Comic Sans) al 120%, en negrita y</w:t>
      </w:r>
    </w:p>
    <w:p w14:paraId="04E9B88D"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en cursiva.</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1559A462"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br</w:t>
      </w:r>
      <w:r w:rsidRPr="00904F88">
        <w:rPr>
          <w:rFonts w:ascii="Consolas" w:hAnsi="Consolas"/>
          <w:color w:val="808080"/>
          <w:sz w:val="21"/>
          <w:szCs w:val="21"/>
          <w:lang w:val="es-ES"/>
        </w:rPr>
        <w:t>/&gt;</w:t>
      </w:r>
    </w:p>
    <w:p w14:paraId="2B040F0E"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Este párrafo se muestra como un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caption</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5C2628D"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D4BAC97"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B28EFDF"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28851EC" w14:textId="77777777" w:rsidR="00310C88" w:rsidRPr="00904F88" w:rsidRDefault="00310C88" w:rsidP="00D43457">
      <w:pPr>
        <w:pStyle w:val="NormalWeb"/>
        <w:shd w:val="clear" w:color="auto" w:fill="FFFFFF"/>
        <w:spacing w:before="150" w:beforeAutospacing="0" w:after="150" w:afterAutospacing="0"/>
        <w:rPr>
          <w:rFonts w:ascii="Arial" w:hAnsi="Arial" w:cs="Arial"/>
          <w:color w:val="000000"/>
          <w:sz w:val="27"/>
          <w:szCs w:val="27"/>
        </w:rPr>
      </w:pPr>
    </w:p>
    <w:p w14:paraId="019D2709" w14:textId="77777777" w:rsidR="0084356F" w:rsidRPr="00904F88" w:rsidRDefault="0084356F" w:rsidP="00D43457">
      <w:pPr>
        <w:pStyle w:val="NormalWeb"/>
        <w:shd w:val="clear" w:color="auto" w:fill="FFFFFF"/>
        <w:spacing w:before="150" w:beforeAutospacing="0" w:after="150" w:afterAutospacing="0"/>
        <w:rPr>
          <w:rFonts w:ascii="Arial" w:hAnsi="Arial" w:cs="Arial"/>
          <w:color w:val="000000"/>
          <w:sz w:val="27"/>
          <w:szCs w:val="27"/>
        </w:rPr>
      </w:pPr>
    </w:p>
    <w:p w14:paraId="66A51E4B" w14:textId="77777777" w:rsidR="0084356F" w:rsidRPr="00904F88" w:rsidRDefault="0084356F" w:rsidP="00D43457">
      <w:pPr>
        <w:pStyle w:val="NormalWeb"/>
        <w:shd w:val="clear" w:color="auto" w:fill="FFFFFF"/>
        <w:spacing w:before="150" w:beforeAutospacing="0" w:after="150" w:afterAutospacing="0"/>
        <w:rPr>
          <w:rFonts w:ascii="Arial" w:hAnsi="Arial" w:cs="Arial"/>
          <w:color w:val="000000"/>
          <w:sz w:val="27"/>
          <w:szCs w:val="27"/>
        </w:rPr>
      </w:pPr>
    </w:p>
    <w:p w14:paraId="2E196CF7" w14:textId="4853DE87" w:rsidR="00310C88" w:rsidRPr="00904F88" w:rsidRDefault="00217422" w:rsidP="00D43457">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La apariencia de los diferentes párrafos</w:t>
      </w:r>
      <w:r w:rsidR="000D1D60" w:rsidRPr="00904F88">
        <w:rPr>
          <w:rFonts w:ascii="Arial" w:hAnsi="Arial" w:cs="Arial"/>
          <w:color w:val="000000"/>
          <w:sz w:val="27"/>
          <w:szCs w:val="27"/>
        </w:rPr>
        <w:t xml:space="preserve"> con las fuentes definidas</w:t>
      </w:r>
      <w:r w:rsidRPr="00904F88">
        <w:rPr>
          <w:rFonts w:ascii="Arial" w:hAnsi="Arial" w:cs="Arial"/>
          <w:color w:val="000000"/>
          <w:sz w:val="27"/>
          <w:szCs w:val="27"/>
        </w:rPr>
        <w:t xml:space="preserve"> en el </w:t>
      </w:r>
      <w:r w:rsidR="000D1D60" w:rsidRPr="00904F88">
        <w:rPr>
          <w:rFonts w:ascii="Arial" w:hAnsi="Arial" w:cs="Arial"/>
          <w:color w:val="000000"/>
          <w:sz w:val="27"/>
          <w:szCs w:val="27"/>
        </w:rPr>
        <w:t>navegador</w:t>
      </w:r>
      <w:r w:rsidRPr="00904F88">
        <w:rPr>
          <w:rFonts w:ascii="Arial" w:hAnsi="Arial" w:cs="Arial"/>
          <w:color w:val="000000"/>
          <w:sz w:val="27"/>
          <w:szCs w:val="27"/>
        </w:rPr>
        <w:t xml:space="preserve"> </w:t>
      </w:r>
      <w:r w:rsidR="000D1D60" w:rsidRPr="00904F88">
        <w:rPr>
          <w:rFonts w:ascii="Arial" w:hAnsi="Arial" w:cs="Arial"/>
          <w:color w:val="000000"/>
          <w:sz w:val="27"/>
          <w:szCs w:val="27"/>
        </w:rPr>
        <w:t>es:</w:t>
      </w:r>
    </w:p>
    <w:p w14:paraId="53C907EA" w14:textId="77777777" w:rsidR="000D1D60" w:rsidRPr="00904F88" w:rsidRDefault="000D1D60" w:rsidP="00D43457">
      <w:pPr>
        <w:pStyle w:val="NormalWeb"/>
        <w:shd w:val="clear" w:color="auto" w:fill="FFFFFF"/>
        <w:spacing w:before="150" w:beforeAutospacing="0" w:after="150" w:afterAutospacing="0"/>
        <w:rPr>
          <w:rFonts w:ascii="Arial" w:hAnsi="Arial" w:cs="Arial"/>
          <w:color w:val="000000"/>
          <w:sz w:val="27"/>
          <w:szCs w:val="27"/>
        </w:rPr>
      </w:pPr>
    </w:p>
    <w:p w14:paraId="05EDE504" w14:textId="549E1283" w:rsidR="000D1D60" w:rsidRPr="00904F88" w:rsidRDefault="006E1149" w:rsidP="00D43457">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noProof/>
          <w:color w:val="000000"/>
          <w:sz w:val="27"/>
          <w:szCs w:val="27"/>
        </w:rPr>
        <w:lastRenderedPageBreak/>
        <w:drawing>
          <wp:inline distT="0" distB="0" distL="0" distR="0" wp14:anchorId="4F39092D" wp14:editId="410177B6">
            <wp:extent cx="6300470" cy="3153410"/>
            <wp:effectExtent l="0" t="0" r="5080" b="8890"/>
            <wp:docPr id="1529716535" name="Imagen 1" descr="Imagen de la pantalla de un celular de un mensaje en letras blanc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16535" name="Imagen 1" descr="Imagen de la pantalla de un celular de un mensaje en letras blancas&#10;&#10;El contenido generado por IA puede ser incorrecto."/>
                    <pic:cNvPicPr/>
                  </pic:nvPicPr>
                  <pic:blipFill>
                    <a:blip r:embed="rId56"/>
                    <a:stretch>
                      <a:fillRect/>
                    </a:stretch>
                  </pic:blipFill>
                  <pic:spPr>
                    <a:xfrm>
                      <a:off x="0" y="0"/>
                      <a:ext cx="6300470" cy="3153410"/>
                    </a:xfrm>
                    <a:prstGeom prst="rect">
                      <a:avLst/>
                    </a:prstGeom>
                  </pic:spPr>
                </pic:pic>
              </a:graphicData>
            </a:graphic>
          </wp:inline>
        </w:drawing>
      </w:r>
    </w:p>
    <w:p w14:paraId="38988EDE" w14:textId="77777777" w:rsidR="00BD0D7F" w:rsidRPr="00904F88" w:rsidRDefault="00BD0D7F" w:rsidP="007A58B9">
      <w:pPr>
        <w:rPr>
          <w:lang w:val="es-ES"/>
        </w:rPr>
      </w:pPr>
    </w:p>
    <w:p w14:paraId="029DDF90" w14:textId="46E38278" w:rsidR="009A5538" w:rsidRPr="00904F88" w:rsidRDefault="009A5538" w:rsidP="00BD64B8">
      <w:pPr>
        <w:rPr>
          <w:b/>
          <w:bCs/>
          <w:sz w:val="28"/>
          <w:szCs w:val="28"/>
          <w:u w:val="single"/>
          <w:lang w:val="es-ES"/>
        </w:rPr>
      </w:pPr>
      <w:r w:rsidRPr="00904F88">
        <w:rPr>
          <w:b/>
          <w:bCs/>
          <w:sz w:val="28"/>
          <w:szCs w:val="28"/>
          <w:u w:val="single"/>
          <w:lang w:val="es-ES"/>
        </w:rPr>
        <w:t>Tipo de letra: </w:t>
      </w:r>
      <w:r w:rsidRPr="00904F88">
        <w:rPr>
          <w:b/>
          <w:bCs/>
          <w:color w:val="FF0000"/>
          <w:sz w:val="28"/>
          <w:szCs w:val="28"/>
          <w:u w:val="single"/>
          <w:lang w:val="es-ES"/>
        </w:rPr>
        <w:t>font-family</w:t>
      </w:r>
      <w:r w:rsidRPr="00904F88">
        <w:rPr>
          <w:rFonts w:ascii="Times New Roman" w:hAnsi="Times New Roman"/>
          <w:b/>
          <w:bCs/>
          <w:sz w:val="28"/>
          <w:szCs w:val="28"/>
          <w:u w:val="single"/>
          <w:lang w:val="es-ES"/>
        </w:rPr>
        <w:t> </w:t>
      </w:r>
    </w:p>
    <w:p w14:paraId="7D963FB2" w14:textId="77777777" w:rsidR="009A5538" w:rsidRPr="00904F88" w:rsidRDefault="009A5538" w:rsidP="009A5538">
      <w:pPr>
        <w:widowControl/>
        <w:shd w:val="clear" w:color="auto" w:fill="FFFFFF"/>
        <w:autoSpaceDE/>
        <w:autoSpaceDN/>
        <w:adjustRightInd/>
        <w:spacing w:before="150" w:after="150"/>
        <w:rPr>
          <w:rFonts w:cs="Arial"/>
          <w:color w:val="000000"/>
          <w:sz w:val="27"/>
          <w:szCs w:val="27"/>
          <w:lang w:val="es-ES"/>
        </w:rPr>
      </w:pPr>
      <w:r w:rsidRPr="00904F88">
        <w:rPr>
          <w:rFonts w:cs="Arial"/>
          <w:color w:val="000000"/>
          <w:sz w:val="27"/>
          <w:szCs w:val="27"/>
          <w:lang w:val="es-ES"/>
        </w:rPr>
        <w:t>La propiedad </w:t>
      </w:r>
      <w:r w:rsidRPr="00904F88">
        <w:rPr>
          <w:rFonts w:cs="Arial"/>
          <w:color w:val="FF0000"/>
          <w:sz w:val="27"/>
          <w:szCs w:val="27"/>
          <w:lang w:val="es-ES"/>
        </w:rPr>
        <w:t>font-family</w:t>
      </w:r>
      <w:r w:rsidRPr="00904F88">
        <w:rPr>
          <w:rFonts w:cs="Arial"/>
          <w:color w:val="000000"/>
          <w:sz w:val="27"/>
          <w:szCs w:val="27"/>
          <w:lang w:val="es-ES"/>
        </w:rPr>
        <w:t> permite establecer el tipo de letra (fuente) del elemento.</w:t>
      </w:r>
    </w:p>
    <w:p w14:paraId="62779C6C" w14:textId="188B45AD" w:rsidR="005F73AC" w:rsidRPr="00904F88" w:rsidRDefault="009A5538" w:rsidP="009A5538">
      <w:pPr>
        <w:widowControl/>
        <w:shd w:val="clear" w:color="auto" w:fill="FFFFFF"/>
        <w:autoSpaceDE/>
        <w:autoSpaceDN/>
        <w:adjustRightInd/>
        <w:spacing w:before="150" w:after="150"/>
        <w:rPr>
          <w:rFonts w:cs="Arial"/>
          <w:color w:val="000000"/>
          <w:sz w:val="27"/>
          <w:szCs w:val="27"/>
          <w:lang w:val="es-ES"/>
        </w:rPr>
      </w:pPr>
      <w:r w:rsidRPr="00904F88">
        <w:rPr>
          <w:rFonts w:cs="Arial"/>
          <w:color w:val="000000"/>
          <w:sz w:val="27"/>
          <w:szCs w:val="27"/>
          <w:lang w:val="es-ES"/>
        </w:rPr>
        <w:t>La propiedad </w:t>
      </w:r>
      <w:r w:rsidRPr="00904F88">
        <w:rPr>
          <w:rFonts w:cs="Arial"/>
          <w:color w:val="FF0000"/>
          <w:sz w:val="27"/>
          <w:szCs w:val="27"/>
          <w:lang w:val="es-ES"/>
        </w:rPr>
        <w:t>font-family</w:t>
      </w:r>
      <w:r w:rsidRPr="00904F88">
        <w:rPr>
          <w:rFonts w:cs="Arial"/>
          <w:color w:val="000000"/>
          <w:sz w:val="27"/>
          <w:szCs w:val="27"/>
          <w:lang w:val="es-ES"/>
        </w:rPr>
        <w:t> puede tomar como valor el nombre concreto de una fuente. El nombre de la fuente debe escribirse entre comillas si contiene espacios (y puede escribirse entre comillas si no contiene espacios). Si el ordenador no tiene instalada la fuente indicada, el navegador utilizará una fuente de la familia genérica </w:t>
      </w:r>
      <w:r w:rsidRPr="00904F88">
        <w:rPr>
          <w:rFonts w:cs="Arial"/>
          <w:color w:val="0451A5"/>
          <w:sz w:val="27"/>
          <w:szCs w:val="27"/>
          <w:lang w:val="es-ES"/>
        </w:rPr>
        <w:t>serif</w:t>
      </w:r>
      <w:r w:rsidRPr="00904F88">
        <w:rPr>
          <w:rFonts w:cs="Arial"/>
          <w:color w:val="000000"/>
          <w:sz w:val="27"/>
          <w:szCs w:val="27"/>
          <w:lang w:val="es-ES"/>
        </w:rPr>
        <w:t> (que se explica a continuación). En los ejemplos siguientes si no está instalada alguna de las fuentes Arial, Segoe UI u Homer Simpson, el ejemplo se verá en el mismo tipo de letra que el cuarto ejemplo.</w:t>
      </w:r>
    </w:p>
    <w:p w14:paraId="46B103F2" w14:textId="3D31908D" w:rsidR="005F73AC" w:rsidRPr="00904F88" w:rsidRDefault="005F73AC" w:rsidP="009A5538">
      <w:pPr>
        <w:widowControl/>
        <w:shd w:val="clear" w:color="auto" w:fill="FFFFFF"/>
        <w:autoSpaceDE/>
        <w:autoSpaceDN/>
        <w:adjustRightInd/>
        <w:spacing w:before="150" w:after="150"/>
        <w:rPr>
          <w:rFonts w:cs="Arial"/>
          <w:color w:val="000000"/>
          <w:sz w:val="27"/>
          <w:szCs w:val="27"/>
          <w:lang w:val="es-ES"/>
        </w:rPr>
      </w:pPr>
      <w:r w:rsidRPr="00904F88">
        <w:rPr>
          <w:rFonts w:cs="Arial"/>
          <w:color w:val="000000"/>
          <w:sz w:val="27"/>
          <w:szCs w:val="27"/>
          <w:lang w:val="es-ES"/>
        </w:rPr>
        <w:t>Si el valor de la propiedad font-family son varios nombres de fuentes separados por comas, el navegador aplicará la primera fuente de la lista que esté instalada en el ordenador. Por ello es conveniente incluir en último lugar uno de los nombres genéricos, por si acaso el resto de fuentes no estuvieran disponibles. Hay que tener en cuenta también que si una fuente no contiene un carácter determinado, el navegador busca ese carácter en las siguientes fuentes de la lista.</w:t>
      </w:r>
    </w:p>
    <w:p w14:paraId="4B75B89D" w14:textId="77777777" w:rsidR="0048692B" w:rsidRPr="00904F88" w:rsidRDefault="0048692B" w:rsidP="0048692B">
      <w:pPr>
        <w:rPr>
          <w:lang w:val="es-ES"/>
        </w:rPr>
      </w:pPr>
    </w:p>
    <w:p w14:paraId="6F6430DE" w14:textId="77777777" w:rsidR="00FE4438" w:rsidRPr="00904F88" w:rsidRDefault="00FE4438" w:rsidP="005C5C38">
      <w:pPr>
        <w:rPr>
          <w:lang w:val="es-ES"/>
        </w:rPr>
      </w:pPr>
    </w:p>
    <w:p w14:paraId="7D99FC04" w14:textId="77777777" w:rsidR="00BD64B8" w:rsidRPr="00904F88" w:rsidRDefault="00BD64B8" w:rsidP="00BD64B8">
      <w:pPr>
        <w:rPr>
          <w:rStyle w:val="css-prop"/>
          <w:rFonts w:cs="Arial"/>
          <w:b/>
          <w:bCs/>
          <w:color w:val="FF0000"/>
          <w:sz w:val="28"/>
          <w:szCs w:val="28"/>
          <w:u w:val="single"/>
          <w:lang w:val="es-ES"/>
        </w:rPr>
      </w:pPr>
      <w:r w:rsidRPr="00904F88">
        <w:rPr>
          <w:b/>
          <w:bCs/>
          <w:sz w:val="28"/>
          <w:szCs w:val="28"/>
          <w:u w:val="single"/>
          <w:lang w:val="es-ES"/>
        </w:rPr>
        <w:t>Tamaño del tipo de letra: </w:t>
      </w:r>
      <w:r w:rsidRPr="00904F88">
        <w:rPr>
          <w:rStyle w:val="css-prop"/>
          <w:rFonts w:cs="Arial"/>
          <w:b/>
          <w:bCs/>
          <w:color w:val="FF0000"/>
          <w:sz w:val="28"/>
          <w:szCs w:val="28"/>
          <w:u w:val="single"/>
          <w:lang w:val="es-ES"/>
        </w:rPr>
        <w:t>font-size</w:t>
      </w:r>
    </w:p>
    <w:p w14:paraId="5A592A22" w14:textId="52E02FE3" w:rsidR="00BD64B8" w:rsidRPr="00904F88" w:rsidRDefault="00BD64B8" w:rsidP="00BD64B8">
      <w:pPr>
        <w:rPr>
          <w:b/>
          <w:bCs/>
          <w:sz w:val="28"/>
          <w:szCs w:val="28"/>
          <w:u w:val="single"/>
          <w:lang w:val="es-ES"/>
        </w:rPr>
      </w:pPr>
      <w:r w:rsidRPr="00904F88">
        <w:rPr>
          <w:noProof/>
          <w:color w:val="0000FF"/>
          <w:lang w:val="es-ES"/>
        </w:rPr>
        <mc:AlternateContent>
          <mc:Choice Requires="wps">
            <w:drawing>
              <wp:inline distT="0" distB="0" distL="0" distR="0" wp14:anchorId="0680C1D9" wp14:editId="2D6CC280">
                <wp:extent cx="350520" cy="304800"/>
                <wp:effectExtent l="0" t="0" r="0" b="0"/>
                <wp:docPr id="2066892851" name="Rectángulo 90" descr="Mozilla Developer Network">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052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FD9BAD" id="Rectángulo 90" o:spid="_x0000_s1026" alt="Mozilla Developer Network" href="https://developer.mozilla.org/en-US/docs/Web/CSS/font-size" style="width:27.6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" o:button="t" filled="f" stroked="f">
                <v:fill o:detectmouseclick="t"/>
                <o:lock v:ext="edit" aspectratio="t"/>
                <w10:anchorlock/>
              </v:rect>
            </w:pict>
          </mc:Fallback>
        </mc:AlternateContent>
      </w:r>
    </w:p>
    <w:p w14:paraId="29B23DFD" w14:textId="77777777" w:rsidR="00BD64B8" w:rsidRPr="00904F88" w:rsidRDefault="00BD64B8" w:rsidP="00BD64B8">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La propiedad </w:t>
      </w:r>
      <w:r w:rsidRPr="00904F88">
        <w:rPr>
          <w:rStyle w:val="css-prop"/>
          <w:rFonts w:ascii="Arial" w:hAnsi="Arial" w:cs="Arial"/>
          <w:color w:val="FF0000"/>
          <w:sz w:val="27"/>
          <w:szCs w:val="27"/>
        </w:rPr>
        <w:t>font-size</w:t>
      </w:r>
      <w:r w:rsidRPr="00904F88">
        <w:rPr>
          <w:rFonts w:ascii="Arial" w:hAnsi="Arial" w:cs="Arial"/>
          <w:color w:val="000000"/>
          <w:sz w:val="27"/>
          <w:szCs w:val="27"/>
        </w:rPr>
        <w:t xml:space="preserve"> permite establecer el tamaño del tipo de letra (fuente) del elemento. Se puede expresar el tamaño de varias maneras: tamaño absoluto, </w:t>
      </w:r>
      <w:r w:rsidRPr="00904F88">
        <w:rPr>
          <w:rFonts w:ascii="Arial" w:hAnsi="Arial" w:cs="Arial"/>
          <w:color w:val="000000"/>
          <w:sz w:val="27"/>
          <w:szCs w:val="27"/>
        </w:rPr>
        <w:lastRenderedPageBreak/>
        <w:t>tamaño relativo, distancia o porcentaje, aunque generalmente se aconseja utilizar unidades relativas (</w:t>
      </w:r>
      <w:r w:rsidRPr="00904F88">
        <w:rPr>
          <w:rStyle w:val="css-unidad"/>
          <w:rFonts w:ascii="Arial" w:hAnsi="Arial" w:cs="Arial"/>
          <w:color w:val="008000"/>
          <w:sz w:val="27"/>
          <w:szCs w:val="27"/>
        </w:rPr>
        <w:t>%</w:t>
      </w:r>
      <w:r w:rsidRPr="00904F88">
        <w:rPr>
          <w:rFonts w:ascii="Arial" w:hAnsi="Arial" w:cs="Arial"/>
          <w:color w:val="000000"/>
          <w:sz w:val="27"/>
          <w:szCs w:val="27"/>
        </w:rPr>
        <w:t> o </w:t>
      </w:r>
      <w:r w:rsidRPr="00904F88">
        <w:rPr>
          <w:rStyle w:val="css-unidad"/>
          <w:rFonts w:ascii="Arial" w:hAnsi="Arial" w:cs="Arial"/>
          <w:color w:val="008000"/>
          <w:sz w:val="27"/>
          <w:szCs w:val="27"/>
        </w:rPr>
        <w:t>em</w:t>
      </w:r>
      <w:r w:rsidRPr="00904F88">
        <w:rPr>
          <w:rFonts w:ascii="Arial" w:hAnsi="Arial" w:cs="Arial"/>
          <w:color w:val="000000"/>
          <w:sz w:val="27"/>
          <w:szCs w:val="27"/>
        </w:rPr>
        <w:t>).</w:t>
      </w:r>
    </w:p>
    <w:p w14:paraId="3D51245E" w14:textId="77777777" w:rsidR="00BD64B8" w:rsidRPr="00904F88" w:rsidRDefault="00BD64B8" w:rsidP="00BD64B8">
      <w:pPr>
        <w:pStyle w:val="NormalWeb"/>
        <w:shd w:val="clear" w:color="auto" w:fill="FFFFFF"/>
        <w:spacing w:before="150" w:beforeAutospacing="0" w:after="150" w:afterAutospacing="0"/>
        <w:rPr>
          <w:rFonts w:ascii="Arial" w:hAnsi="Arial" w:cs="Arial"/>
          <w:color w:val="000000"/>
          <w:sz w:val="27"/>
          <w:szCs w:val="27"/>
        </w:rPr>
      </w:pPr>
    </w:p>
    <w:p w14:paraId="3600E495" w14:textId="77777777" w:rsidR="00BD64B8" w:rsidRPr="00904F88" w:rsidRDefault="00BD64B8" w:rsidP="00BD64B8">
      <w:pPr>
        <w:rPr>
          <w:rFonts w:ascii="Times New Roman" w:hAnsi="Times New Roman"/>
          <w:b/>
          <w:bCs/>
          <w:sz w:val="28"/>
          <w:szCs w:val="28"/>
          <w:u w:val="single"/>
          <w:lang w:val="es-ES"/>
        </w:rPr>
      </w:pPr>
      <w:r w:rsidRPr="00904F88">
        <w:rPr>
          <w:b/>
          <w:bCs/>
          <w:sz w:val="28"/>
          <w:szCs w:val="28"/>
          <w:u w:val="single"/>
          <w:lang w:val="es-ES"/>
        </w:rPr>
        <w:t>Tamaño absoluto</w:t>
      </w:r>
    </w:p>
    <w:p w14:paraId="5B4E0184" w14:textId="77777777" w:rsidR="00BD64B8" w:rsidRPr="00904F88" w:rsidRDefault="00BD64B8" w:rsidP="00BD64B8">
      <w:pPr>
        <w:pStyle w:val="NormalWeb"/>
        <w:spacing w:before="150" w:beforeAutospacing="0" w:after="150" w:afterAutospacing="0"/>
      </w:pPr>
      <w:r w:rsidRPr="00904F88">
        <w:t>El navegador tiene definidos una serie de tamaños que se llaman </w:t>
      </w:r>
      <w:r w:rsidRPr="00904F88">
        <w:rPr>
          <w:rStyle w:val="css-valor"/>
          <w:color w:val="0451A5"/>
        </w:rPr>
        <w:t>xx-small</w:t>
      </w:r>
      <w:r w:rsidRPr="00904F88">
        <w:t>, </w:t>
      </w:r>
      <w:r w:rsidRPr="00904F88">
        <w:rPr>
          <w:rStyle w:val="css-valor"/>
          <w:color w:val="0451A5"/>
        </w:rPr>
        <w:t>x-small</w:t>
      </w:r>
      <w:r w:rsidRPr="00904F88">
        <w:t>, </w:t>
      </w:r>
      <w:r w:rsidRPr="00904F88">
        <w:rPr>
          <w:rStyle w:val="css-valor"/>
          <w:color w:val="0451A5"/>
        </w:rPr>
        <w:t>small</w:t>
      </w:r>
      <w:r w:rsidRPr="00904F88">
        <w:t>, </w:t>
      </w:r>
      <w:r w:rsidRPr="00904F88">
        <w:rPr>
          <w:rStyle w:val="css-valor"/>
          <w:color w:val="0451A5"/>
        </w:rPr>
        <w:t>medium</w:t>
      </w:r>
      <w:r w:rsidRPr="00904F88">
        <w:t>, </w:t>
      </w:r>
      <w:r w:rsidRPr="00904F88">
        <w:rPr>
          <w:rStyle w:val="css-valor"/>
          <w:color w:val="0451A5"/>
        </w:rPr>
        <w:t>large</w:t>
      </w:r>
      <w:r w:rsidRPr="00904F88">
        <w:t>, </w:t>
      </w:r>
      <w:r w:rsidRPr="00904F88">
        <w:rPr>
          <w:rStyle w:val="css-valor"/>
          <w:color w:val="0451A5"/>
        </w:rPr>
        <w:t>x-large</w:t>
      </w:r>
      <w:r w:rsidRPr="00904F88">
        <w:t> y </w:t>
      </w:r>
      <w:r w:rsidRPr="00904F88">
        <w:rPr>
          <w:rStyle w:val="css-valor"/>
          <w:color w:val="0451A5"/>
        </w:rPr>
        <w:t>xx-large</w:t>
      </w:r>
      <w:r w:rsidRPr="00904F88">
        <w:t>. Estos tamaños el navegador los elige en función de la resolución de la pantalla, el tamaño de la fuente, etc.</w:t>
      </w:r>
    </w:p>
    <w:p w14:paraId="5A9D198A" w14:textId="7989E61B" w:rsidR="00BD64B8" w:rsidRPr="00904F88" w:rsidRDefault="00BD64B8" w:rsidP="00BD64B8">
      <w:pPr>
        <w:pStyle w:val="NormalWeb"/>
        <w:spacing w:before="150" w:beforeAutospacing="0" w:after="150" w:afterAutospacing="0"/>
      </w:pPr>
      <w:r w:rsidRPr="00904F88">
        <w:t xml:space="preserve">A </w:t>
      </w:r>
      <w:r w:rsidR="00D001EB" w:rsidRPr="00904F88">
        <w:t>continuación,</w:t>
      </w:r>
      <w:r w:rsidRPr="00904F88">
        <w:t xml:space="preserve"> se encuentra cada uno de los nombres de tamaños absolutos a su propio tamaño: </w:t>
      </w:r>
      <w:r w:rsidRPr="00904F88">
        <w:rPr>
          <w:rStyle w:val="css-valor"/>
          <w:color w:val="0451A5"/>
          <w:sz w:val="15"/>
          <w:szCs w:val="15"/>
        </w:rPr>
        <w:t>xx-small</w:t>
      </w:r>
      <w:r w:rsidRPr="00904F88">
        <w:t>, </w:t>
      </w:r>
      <w:r w:rsidRPr="00904F88">
        <w:rPr>
          <w:rStyle w:val="css-valor"/>
          <w:color w:val="0451A5"/>
          <w:sz w:val="20"/>
          <w:szCs w:val="20"/>
        </w:rPr>
        <w:t>x-small</w:t>
      </w:r>
      <w:r w:rsidRPr="00904F88">
        <w:t>, </w:t>
      </w:r>
      <w:r w:rsidRPr="00904F88">
        <w:rPr>
          <w:rStyle w:val="css-valor"/>
          <w:color w:val="0451A5"/>
        </w:rPr>
        <w:t>small</w:t>
      </w:r>
      <w:r w:rsidRPr="00904F88">
        <w:t>, </w:t>
      </w:r>
      <w:r w:rsidRPr="00904F88">
        <w:rPr>
          <w:rStyle w:val="css-valor"/>
          <w:color w:val="0451A5"/>
          <w:sz w:val="27"/>
          <w:szCs w:val="27"/>
        </w:rPr>
        <w:t>medium</w:t>
      </w:r>
      <w:r w:rsidRPr="00904F88">
        <w:t>, </w:t>
      </w:r>
      <w:r w:rsidRPr="00904F88">
        <w:rPr>
          <w:rStyle w:val="css-valor"/>
          <w:color w:val="0451A5"/>
          <w:sz w:val="36"/>
          <w:szCs w:val="36"/>
        </w:rPr>
        <w:t>large</w:t>
      </w:r>
      <w:r w:rsidRPr="00904F88">
        <w:t>, </w:t>
      </w:r>
      <w:r w:rsidRPr="00904F88">
        <w:rPr>
          <w:rStyle w:val="css-valor"/>
          <w:color w:val="0451A5"/>
          <w:sz w:val="48"/>
          <w:szCs w:val="48"/>
        </w:rPr>
        <w:t>x-large</w:t>
      </w:r>
      <w:r w:rsidRPr="00904F88">
        <w:t> y </w:t>
      </w:r>
      <w:r w:rsidRPr="00904F88">
        <w:rPr>
          <w:rStyle w:val="css-valor"/>
          <w:color w:val="0451A5"/>
          <w:sz w:val="72"/>
          <w:szCs w:val="72"/>
        </w:rPr>
        <w:t>xx-large</w:t>
      </w:r>
      <w:r w:rsidRPr="00904F88">
        <w:t>.</w:t>
      </w:r>
    </w:p>
    <w:p w14:paraId="13650105" w14:textId="77777777" w:rsidR="00FE4438" w:rsidRPr="00904F88" w:rsidRDefault="00FE4438" w:rsidP="005C5C38">
      <w:pPr>
        <w:rPr>
          <w:lang w:val="es-ES"/>
        </w:rPr>
      </w:pPr>
    </w:p>
    <w:p w14:paraId="34C576F8" w14:textId="77777777" w:rsidR="00475CE4" w:rsidRPr="00904F88" w:rsidRDefault="00475CE4" w:rsidP="00475CE4">
      <w:pPr>
        <w:rPr>
          <w:b/>
          <w:bCs/>
          <w:lang w:val="es-ES"/>
        </w:rPr>
      </w:pPr>
      <w:r w:rsidRPr="00904F88">
        <w:rPr>
          <w:b/>
          <w:bCs/>
          <w:sz w:val="28"/>
          <w:szCs w:val="28"/>
          <w:u w:val="single"/>
          <w:lang w:val="es-ES"/>
        </w:rPr>
        <w:t>Valor numérico con unidades absolutas</w:t>
      </w:r>
    </w:p>
    <w:p w14:paraId="1671E263" w14:textId="77777777" w:rsidR="00475CE4" w:rsidRPr="00904F88" w:rsidRDefault="00475CE4" w:rsidP="00475CE4">
      <w:pPr>
        <w:rPr>
          <w:lang w:val="es-ES"/>
        </w:rPr>
      </w:pPr>
      <w:r w:rsidRPr="00904F88">
        <w:rPr>
          <w:lang w:val="es-ES"/>
        </w:rPr>
        <w:t>Se puede definir un tamaño concreto, por ejemplo, 14pt, 3cm, 20px, etc.</w:t>
      </w:r>
    </w:p>
    <w:p w14:paraId="2A069EB9" w14:textId="77777777" w:rsidR="00475CE4" w:rsidRPr="00904F88" w:rsidRDefault="00475CE4" w:rsidP="00475CE4">
      <w:pPr>
        <w:rPr>
          <w:lang w:val="es-ES"/>
        </w:rPr>
      </w:pPr>
      <w:r w:rsidRPr="00904F88">
        <w:rPr>
          <w:b/>
          <w:bCs/>
          <w:lang w:val="es-ES"/>
        </w:rPr>
        <w:t>Nota</w:t>
      </w:r>
      <w:r w:rsidRPr="00904F88">
        <w:rPr>
          <w:lang w:val="es-ES"/>
        </w:rPr>
        <w:t>: Hace años (antes de 2010) se desaconsejaba utilizar estas unidades de forma indiscriminada porque los navegadores no permitían reducir ni ampliar los elementos definidos mediante unidades absolutas, pero actualmente no existe esa limitación.</w:t>
      </w:r>
    </w:p>
    <w:p w14:paraId="20E46939" w14:textId="77777777" w:rsidR="00C94486" w:rsidRPr="00904F88" w:rsidRDefault="00C94486" w:rsidP="005C5C38">
      <w:pPr>
        <w:rPr>
          <w:lang w:val="es-ES"/>
        </w:rPr>
      </w:pPr>
    </w:p>
    <w:p w14:paraId="58B008E3" w14:textId="25770CA9" w:rsidR="00777A2B" w:rsidRPr="00015106" w:rsidRDefault="00777A2B" w:rsidP="00777A2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7BA7D"/>
          <w:sz w:val="21"/>
          <w:szCs w:val="21"/>
        </w:rPr>
        <w:t>p</w:t>
      </w:r>
      <w:r w:rsidRPr="00015106">
        <w:rPr>
          <w:rFonts w:ascii="Consolas" w:hAnsi="Consolas"/>
          <w:color w:val="D4D4D4"/>
          <w:sz w:val="21"/>
          <w:szCs w:val="21"/>
        </w:rPr>
        <w:t xml:space="preserve"> {</w:t>
      </w:r>
    </w:p>
    <w:p w14:paraId="7451C45B" w14:textId="77777777" w:rsidR="00777A2B" w:rsidRPr="00015106" w:rsidRDefault="00777A2B" w:rsidP="00777A2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CE9178"/>
          <w:sz w:val="21"/>
          <w:szCs w:val="21"/>
        </w:rPr>
        <w:t>x-large</w:t>
      </w:r>
      <w:r w:rsidRPr="00015106">
        <w:rPr>
          <w:rFonts w:ascii="Consolas" w:hAnsi="Consolas"/>
          <w:color w:val="D4D4D4"/>
          <w:sz w:val="21"/>
          <w:szCs w:val="21"/>
        </w:rPr>
        <w:t>;</w:t>
      </w:r>
    </w:p>
    <w:p w14:paraId="7FE6BED5" w14:textId="77777777" w:rsidR="00777A2B" w:rsidRPr="00904F88" w:rsidRDefault="00777A2B" w:rsidP="00777A2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w:t>
      </w:r>
    </w:p>
    <w:p w14:paraId="66BADE26" w14:textId="77777777" w:rsidR="00C94486" w:rsidRPr="00904F88" w:rsidRDefault="00C94486" w:rsidP="005C5C38">
      <w:pPr>
        <w:rPr>
          <w:lang w:val="es-ES"/>
        </w:rPr>
      </w:pPr>
    </w:p>
    <w:p w14:paraId="0EAFA49E" w14:textId="77777777" w:rsidR="00697738" w:rsidRPr="00904F88" w:rsidRDefault="00697738" w:rsidP="00697738">
      <w:pPr>
        <w:rPr>
          <w:b/>
          <w:bCs/>
          <w:sz w:val="28"/>
          <w:szCs w:val="28"/>
          <w:u w:val="single"/>
          <w:lang w:val="es-ES"/>
        </w:rPr>
      </w:pPr>
      <w:r w:rsidRPr="00904F88">
        <w:rPr>
          <w:b/>
          <w:bCs/>
          <w:sz w:val="28"/>
          <w:szCs w:val="28"/>
          <w:u w:val="single"/>
          <w:lang w:val="es-ES"/>
        </w:rPr>
        <w:t>Tamaño relativo</w:t>
      </w:r>
    </w:p>
    <w:p w14:paraId="034B01B1" w14:textId="77777777" w:rsidR="00697738" w:rsidRPr="00904F88" w:rsidRDefault="00697738" w:rsidP="00697738">
      <w:pPr>
        <w:rPr>
          <w:lang w:val="es-ES"/>
        </w:rPr>
      </w:pPr>
      <w:r w:rsidRPr="00904F88">
        <w:rPr>
          <w:lang w:val="es-ES"/>
        </w:rPr>
        <w:t>Se pueden utilizar los valores larger o smaller. Estos valores se interpretan con respecto al elemento padre y se toman el valor siguiente o anterior de la lista de tamaños absolutos.</w:t>
      </w:r>
    </w:p>
    <w:p w14:paraId="6F8C90EE" w14:textId="77777777" w:rsidR="00697738" w:rsidRPr="00904F88" w:rsidRDefault="00697738" w:rsidP="00697738">
      <w:pPr>
        <w:rPr>
          <w:lang w:val="es-ES"/>
        </w:rPr>
      </w:pPr>
      <w:r w:rsidRPr="00904F88">
        <w:rPr>
          <w:lang w:val="es-ES"/>
        </w:rPr>
        <w:t>En el ejemplo siguiente, la hoja de estilo establece que una lista tiene que tener un tamaño menor que el elemento padre. Si se escriben listas anidadas, cada sublista es cada vez más pequeña. Cuando se llega al límite inferior, el navegador puede seguir reduciendo la letra o dejarla en xx-small.</w:t>
      </w:r>
    </w:p>
    <w:p w14:paraId="0ADA0A50" w14:textId="77777777" w:rsidR="00697738" w:rsidRPr="00904F88" w:rsidRDefault="00697738" w:rsidP="005C5C38">
      <w:pPr>
        <w:rPr>
          <w:lang w:val="es-ES"/>
        </w:rPr>
      </w:pPr>
    </w:p>
    <w:p w14:paraId="695A93B8" w14:textId="77777777" w:rsidR="001B059F" w:rsidRPr="00904F88" w:rsidRDefault="001B059F" w:rsidP="001B059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p>
    <w:p w14:paraId="52E1E178" w14:textId="77777777" w:rsidR="001B059F" w:rsidRPr="00904F88" w:rsidRDefault="001B059F" w:rsidP="001B059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smaller</w:t>
      </w:r>
      <w:r w:rsidRPr="00904F88">
        <w:rPr>
          <w:rFonts w:ascii="Consolas" w:hAnsi="Consolas"/>
          <w:color w:val="D4D4D4"/>
          <w:sz w:val="21"/>
          <w:szCs w:val="21"/>
          <w:lang w:val="es-ES"/>
        </w:rPr>
        <w:t>;</w:t>
      </w:r>
    </w:p>
    <w:p w14:paraId="3E939A73" w14:textId="77777777" w:rsidR="001B059F" w:rsidRPr="00904F88" w:rsidRDefault="001B059F" w:rsidP="001B059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w:t>
      </w:r>
    </w:p>
    <w:p w14:paraId="726D153F" w14:textId="77777777" w:rsidR="00C94486" w:rsidRPr="00904F88" w:rsidRDefault="00C94486" w:rsidP="005C5C38">
      <w:pPr>
        <w:rPr>
          <w:lang w:val="es-ES"/>
        </w:rPr>
      </w:pPr>
    </w:p>
    <w:p w14:paraId="5647E351" w14:textId="77777777" w:rsidR="00E91478" w:rsidRPr="00904F88" w:rsidRDefault="00E91478" w:rsidP="00E91478">
      <w:pPr>
        <w:rPr>
          <w:b/>
          <w:bCs/>
          <w:u w:val="single"/>
          <w:lang w:val="es-ES"/>
        </w:rPr>
      </w:pPr>
      <w:r w:rsidRPr="00904F88">
        <w:rPr>
          <w:b/>
          <w:bCs/>
          <w:u w:val="single"/>
          <w:lang w:val="es-ES"/>
        </w:rPr>
        <w:t>Subfamilias tipográficas</w:t>
      </w:r>
    </w:p>
    <w:p w14:paraId="1EE88460" w14:textId="77777777" w:rsidR="00E91478" w:rsidRPr="00904F88" w:rsidRDefault="00E91478" w:rsidP="00E91478">
      <w:pPr>
        <w:rPr>
          <w:lang w:val="es-ES"/>
        </w:rPr>
      </w:pPr>
      <w:r w:rsidRPr="00904F88">
        <w:rPr>
          <w:lang w:val="es-ES"/>
        </w:rPr>
        <w:t>En Tipografía existen lo que se llaman subfamilias tipográficas, es decir, fuentes que son variaciones de una fuente determinada. Algunas de las posibles variaciones son:</w:t>
      </w:r>
    </w:p>
    <w:p w14:paraId="592B2A92" w14:textId="6F4C31E1" w:rsidR="00E91478" w:rsidRPr="00904F88" w:rsidRDefault="00E91478" w:rsidP="00A97AF2">
      <w:pPr>
        <w:numPr>
          <w:ilvl w:val="0"/>
          <w:numId w:val="29"/>
        </w:numPr>
        <w:rPr>
          <w:lang w:val="es-ES"/>
        </w:rPr>
      </w:pPr>
      <w:r w:rsidRPr="00904F88">
        <w:rPr>
          <w:lang w:val="es-ES"/>
        </w:rPr>
        <w:t>el grosor del trazo</w:t>
      </w:r>
    </w:p>
    <w:p w14:paraId="680CF8C1" w14:textId="18A12DEC" w:rsidR="00E91478" w:rsidRPr="00904F88" w:rsidRDefault="00E91478" w:rsidP="00A97AF2">
      <w:pPr>
        <w:numPr>
          <w:ilvl w:val="0"/>
          <w:numId w:val="29"/>
        </w:numPr>
        <w:rPr>
          <w:lang w:val="es-ES"/>
        </w:rPr>
      </w:pPr>
      <w:r w:rsidRPr="00904F88">
        <w:rPr>
          <w:lang w:val="es-ES"/>
        </w:rPr>
        <w:t>la inclinación</w:t>
      </w:r>
    </w:p>
    <w:p w14:paraId="54AFFC86" w14:textId="09D2DD62" w:rsidR="00E91478" w:rsidRPr="00904F88" w:rsidRDefault="00E91478" w:rsidP="00A97AF2">
      <w:pPr>
        <w:numPr>
          <w:ilvl w:val="0"/>
          <w:numId w:val="29"/>
        </w:numPr>
        <w:rPr>
          <w:lang w:val="es-ES"/>
        </w:rPr>
      </w:pPr>
      <w:r w:rsidRPr="00904F88">
        <w:rPr>
          <w:lang w:val="es-ES"/>
        </w:rPr>
        <w:lastRenderedPageBreak/>
        <w:t>Otras características</w:t>
      </w:r>
    </w:p>
    <w:p w14:paraId="4A989682" w14:textId="41AF792F" w:rsidR="00E91478" w:rsidRPr="00904F88" w:rsidRDefault="00E91478" w:rsidP="00E91478">
      <w:pPr>
        <w:rPr>
          <w:lang w:val="es-ES"/>
        </w:rPr>
      </w:pPr>
      <w:r w:rsidRPr="00904F88">
        <w:rPr>
          <w:lang w:val="es-ES"/>
        </w:rPr>
        <w:t>Las propiedades font-weight, font-style y font-variant le indican al navegador qué variación es la que debería mostrar. El navegador es el que tiene que decidir qué fuente (de las instaladas en el ordenador en el que se están viendo las páginas) debe utilizar o, si es capaz de ello, simular la propiedad.</w:t>
      </w:r>
    </w:p>
    <w:p w14:paraId="19518231" w14:textId="77777777" w:rsidR="00FE43C5" w:rsidRPr="00904F88" w:rsidRDefault="00FE43C5" w:rsidP="00FE43C5">
      <w:pPr>
        <w:rPr>
          <w:lang w:val="es-ES"/>
        </w:rPr>
      </w:pPr>
      <w:r w:rsidRPr="00904F88">
        <w:rPr>
          <w:lang w:val="es-ES"/>
        </w:rPr>
        <w:t>La propiedad font-weight permite elegir el grosor del trazo. Existen nueve valores numéricos (100, 200, 300, 400, 500, 600, 700, 800, 900), del más fino al más grueso. Además, existen los valores normal y bold que deben coincidir respectivamente, con los valores numéricos 400 y 700. Y por último, existen los valores lighter y bolder que significan, respectivamente, un valor inferior y superior en la lista de valores numéricos y se interpretan respecto del elemento padre.</w:t>
      </w:r>
    </w:p>
    <w:p w14:paraId="66FC52D6" w14:textId="77777777" w:rsidR="00FE43C5" w:rsidRPr="00904F88" w:rsidRDefault="00FE43C5" w:rsidP="00FE43C5">
      <w:pPr>
        <w:rPr>
          <w:lang w:val="es-ES"/>
        </w:rPr>
      </w:pPr>
      <w:r w:rsidRPr="00904F88">
        <w:rPr>
          <w:lang w:val="es-ES"/>
        </w:rPr>
        <w:t>Al definir el grosor con valores numéricos, los navegadores muestran tres grosores distintos (de 100 a 500 como normal, 600 y 700 como bold y 800 y 900 más grueso que bold). Esos grosores no se aprecian de la misma manera en cada tipo de letra. En la siguiente lista, cada valor está en el grosor indicado por el propio valor:</w:t>
      </w:r>
    </w:p>
    <w:p w14:paraId="7902CF0E" w14:textId="77777777" w:rsidR="00FE43C5" w:rsidRPr="00904F88" w:rsidRDefault="00FE43C5" w:rsidP="00A97AF2">
      <w:pPr>
        <w:numPr>
          <w:ilvl w:val="0"/>
          <w:numId w:val="30"/>
        </w:numPr>
        <w:rPr>
          <w:lang w:val="es-ES"/>
        </w:rPr>
      </w:pPr>
      <w:r w:rsidRPr="00904F88">
        <w:rPr>
          <w:lang w:val="es-ES"/>
        </w:rPr>
        <w:t>Fuente sans-serif</w:t>
      </w:r>
    </w:p>
    <w:p w14:paraId="7BCE3AD4" w14:textId="77777777" w:rsidR="00FE43C5" w:rsidRPr="00904F88" w:rsidRDefault="00FE43C5" w:rsidP="00A97AF2">
      <w:pPr>
        <w:numPr>
          <w:ilvl w:val="1"/>
          <w:numId w:val="30"/>
        </w:numPr>
        <w:rPr>
          <w:lang w:val="es-ES"/>
        </w:rPr>
      </w:pPr>
      <w:r w:rsidRPr="00904F88">
        <w:rPr>
          <w:lang w:val="es-ES"/>
        </w:rPr>
        <w:t>100, 200, 300, 400, 500, </w:t>
      </w:r>
      <w:r w:rsidRPr="00904F88">
        <w:rPr>
          <w:b/>
          <w:bCs/>
          <w:lang w:val="es-ES"/>
        </w:rPr>
        <w:t>600</w:t>
      </w:r>
      <w:r w:rsidRPr="00904F88">
        <w:rPr>
          <w:lang w:val="es-ES"/>
        </w:rPr>
        <w:t>, </w:t>
      </w:r>
      <w:r w:rsidRPr="00904F88">
        <w:rPr>
          <w:b/>
          <w:bCs/>
          <w:lang w:val="es-ES"/>
        </w:rPr>
        <w:t>700</w:t>
      </w:r>
      <w:r w:rsidRPr="00904F88">
        <w:rPr>
          <w:lang w:val="es-ES"/>
        </w:rPr>
        <w:t>, </w:t>
      </w:r>
      <w:r w:rsidRPr="00904F88">
        <w:rPr>
          <w:b/>
          <w:bCs/>
          <w:lang w:val="es-ES"/>
        </w:rPr>
        <w:t>800</w:t>
      </w:r>
      <w:r w:rsidRPr="00904F88">
        <w:rPr>
          <w:lang w:val="es-ES"/>
        </w:rPr>
        <w:t>, </w:t>
      </w:r>
      <w:r w:rsidRPr="00904F88">
        <w:rPr>
          <w:b/>
          <w:bCs/>
          <w:lang w:val="es-ES"/>
        </w:rPr>
        <w:t>900</w:t>
      </w:r>
    </w:p>
    <w:p w14:paraId="31B3C2D7" w14:textId="77777777" w:rsidR="00FE43C5" w:rsidRPr="00904F88" w:rsidRDefault="00FE43C5" w:rsidP="00A97AF2">
      <w:pPr>
        <w:numPr>
          <w:ilvl w:val="1"/>
          <w:numId w:val="30"/>
        </w:numPr>
        <w:rPr>
          <w:lang w:val="es-ES"/>
        </w:rPr>
      </w:pPr>
      <w:r w:rsidRPr="00904F88">
        <w:rPr>
          <w:lang w:val="es-ES"/>
        </w:rPr>
        <w:t>normal y </w:t>
      </w:r>
      <w:r w:rsidRPr="00904F88">
        <w:rPr>
          <w:b/>
          <w:bCs/>
          <w:lang w:val="es-ES"/>
        </w:rPr>
        <w:t>bold</w:t>
      </w:r>
    </w:p>
    <w:p w14:paraId="58467444" w14:textId="77777777" w:rsidR="00FE43C5" w:rsidRPr="00904F88" w:rsidRDefault="00FE43C5" w:rsidP="00A97AF2">
      <w:pPr>
        <w:numPr>
          <w:ilvl w:val="1"/>
          <w:numId w:val="30"/>
        </w:numPr>
        <w:rPr>
          <w:lang w:val="es-ES"/>
        </w:rPr>
      </w:pPr>
      <w:r w:rsidRPr="00904F88">
        <w:rPr>
          <w:lang w:val="es-ES"/>
        </w:rPr>
        <w:t>lighter y </w:t>
      </w:r>
      <w:r w:rsidRPr="00904F88">
        <w:rPr>
          <w:b/>
          <w:bCs/>
          <w:lang w:val="es-ES"/>
        </w:rPr>
        <w:t>bolder</w:t>
      </w:r>
    </w:p>
    <w:p w14:paraId="21E73D74" w14:textId="77777777" w:rsidR="00FE43C5" w:rsidRPr="00904F88" w:rsidRDefault="00FE43C5" w:rsidP="00A97AF2">
      <w:pPr>
        <w:numPr>
          <w:ilvl w:val="0"/>
          <w:numId w:val="30"/>
        </w:numPr>
        <w:rPr>
          <w:lang w:val="es-ES"/>
        </w:rPr>
      </w:pPr>
      <w:r w:rsidRPr="00904F88">
        <w:rPr>
          <w:lang w:val="es-ES"/>
        </w:rPr>
        <w:t>Fuente serif</w:t>
      </w:r>
    </w:p>
    <w:p w14:paraId="3F2D626F" w14:textId="77777777" w:rsidR="00FE43C5" w:rsidRPr="00904F88" w:rsidRDefault="00FE43C5" w:rsidP="00A97AF2">
      <w:pPr>
        <w:numPr>
          <w:ilvl w:val="1"/>
          <w:numId w:val="30"/>
        </w:numPr>
        <w:rPr>
          <w:lang w:val="es-ES"/>
        </w:rPr>
      </w:pPr>
      <w:r w:rsidRPr="00904F88">
        <w:rPr>
          <w:lang w:val="es-ES"/>
        </w:rPr>
        <w:t>100, 200, 300, 400, 500, </w:t>
      </w:r>
      <w:r w:rsidRPr="00904F88">
        <w:rPr>
          <w:b/>
          <w:bCs/>
          <w:lang w:val="es-ES"/>
        </w:rPr>
        <w:t>600</w:t>
      </w:r>
      <w:r w:rsidRPr="00904F88">
        <w:rPr>
          <w:lang w:val="es-ES"/>
        </w:rPr>
        <w:t>, </w:t>
      </w:r>
      <w:r w:rsidRPr="00904F88">
        <w:rPr>
          <w:b/>
          <w:bCs/>
          <w:lang w:val="es-ES"/>
        </w:rPr>
        <w:t>700</w:t>
      </w:r>
      <w:r w:rsidRPr="00904F88">
        <w:rPr>
          <w:lang w:val="es-ES"/>
        </w:rPr>
        <w:t>, </w:t>
      </w:r>
      <w:r w:rsidRPr="00904F88">
        <w:rPr>
          <w:b/>
          <w:bCs/>
          <w:lang w:val="es-ES"/>
        </w:rPr>
        <w:t>800</w:t>
      </w:r>
      <w:r w:rsidRPr="00904F88">
        <w:rPr>
          <w:lang w:val="es-ES"/>
        </w:rPr>
        <w:t>, </w:t>
      </w:r>
      <w:r w:rsidRPr="00904F88">
        <w:rPr>
          <w:b/>
          <w:bCs/>
          <w:lang w:val="es-ES"/>
        </w:rPr>
        <w:t>900</w:t>
      </w:r>
    </w:p>
    <w:p w14:paraId="4B260741" w14:textId="77777777" w:rsidR="00FE43C5" w:rsidRPr="00904F88" w:rsidRDefault="00FE43C5" w:rsidP="00A97AF2">
      <w:pPr>
        <w:numPr>
          <w:ilvl w:val="1"/>
          <w:numId w:val="30"/>
        </w:numPr>
        <w:rPr>
          <w:lang w:val="es-ES"/>
        </w:rPr>
      </w:pPr>
      <w:r w:rsidRPr="00904F88">
        <w:rPr>
          <w:lang w:val="es-ES"/>
        </w:rPr>
        <w:t>normal y </w:t>
      </w:r>
      <w:r w:rsidRPr="00904F88">
        <w:rPr>
          <w:b/>
          <w:bCs/>
          <w:lang w:val="es-ES"/>
        </w:rPr>
        <w:t>bold</w:t>
      </w:r>
    </w:p>
    <w:p w14:paraId="0CF114AB" w14:textId="77777777" w:rsidR="00FE43C5" w:rsidRPr="00904F88" w:rsidRDefault="00FE43C5" w:rsidP="00A97AF2">
      <w:pPr>
        <w:numPr>
          <w:ilvl w:val="1"/>
          <w:numId w:val="30"/>
        </w:numPr>
        <w:rPr>
          <w:lang w:val="es-ES"/>
        </w:rPr>
      </w:pPr>
      <w:r w:rsidRPr="00904F88">
        <w:rPr>
          <w:lang w:val="es-ES"/>
        </w:rPr>
        <w:t>lighter y </w:t>
      </w:r>
      <w:r w:rsidRPr="00904F88">
        <w:rPr>
          <w:b/>
          <w:bCs/>
          <w:lang w:val="es-ES"/>
        </w:rPr>
        <w:t>bolder</w:t>
      </w:r>
    </w:p>
    <w:p w14:paraId="17B2A59C" w14:textId="77777777" w:rsidR="00FE43C5" w:rsidRPr="00904F88" w:rsidRDefault="00FE43C5" w:rsidP="00A97AF2">
      <w:pPr>
        <w:numPr>
          <w:ilvl w:val="0"/>
          <w:numId w:val="30"/>
        </w:numPr>
        <w:rPr>
          <w:lang w:val="es-ES"/>
        </w:rPr>
      </w:pPr>
      <w:r w:rsidRPr="00904F88">
        <w:rPr>
          <w:lang w:val="es-ES"/>
        </w:rPr>
        <w:t>Fuente monospace</w:t>
      </w:r>
    </w:p>
    <w:p w14:paraId="3B882212" w14:textId="77777777" w:rsidR="00FE43C5" w:rsidRPr="00904F88" w:rsidRDefault="00FE43C5" w:rsidP="00A97AF2">
      <w:pPr>
        <w:numPr>
          <w:ilvl w:val="1"/>
          <w:numId w:val="30"/>
        </w:numPr>
        <w:rPr>
          <w:lang w:val="es-ES"/>
        </w:rPr>
      </w:pPr>
      <w:r w:rsidRPr="00904F88">
        <w:rPr>
          <w:lang w:val="es-ES"/>
        </w:rPr>
        <w:t>100, 200, 300, 400, 500, </w:t>
      </w:r>
      <w:r w:rsidRPr="00904F88">
        <w:rPr>
          <w:b/>
          <w:bCs/>
          <w:lang w:val="es-ES"/>
        </w:rPr>
        <w:t>600</w:t>
      </w:r>
      <w:r w:rsidRPr="00904F88">
        <w:rPr>
          <w:lang w:val="es-ES"/>
        </w:rPr>
        <w:t>, </w:t>
      </w:r>
      <w:r w:rsidRPr="00904F88">
        <w:rPr>
          <w:b/>
          <w:bCs/>
          <w:lang w:val="es-ES"/>
        </w:rPr>
        <w:t>700</w:t>
      </w:r>
      <w:r w:rsidRPr="00904F88">
        <w:rPr>
          <w:lang w:val="es-ES"/>
        </w:rPr>
        <w:t>, </w:t>
      </w:r>
      <w:r w:rsidRPr="00904F88">
        <w:rPr>
          <w:b/>
          <w:bCs/>
          <w:lang w:val="es-ES"/>
        </w:rPr>
        <w:t>800</w:t>
      </w:r>
      <w:r w:rsidRPr="00904F88">
        <w:rPr>
          <w:lang w:val="es-ES"/>
        </w:rPr>
        <w:t>, </w:t>
      </w:r>
      <w:r w:rsidRPr="00904F88">
        <w:rPr>
          <w:b/>
          <w:bCs/>
          <w:lang w:val="es-ES"/>
        </w:rPr>
        <w:t>900</w:t>
      </w:r>
    </w:p>
    <w:p w14:paraId="708FE28E" w14:textId="77777777" w:rsidR="00FE43C5" w:rsidRPr="00904F88" w:rsidRDefault="00FE43C5" w:rsidP="00A97AF2">
      <w:pPr>
        <w:numPr>
          <w:ilvl w:val="1"/>
          <w:numId w:val="30"/>
        </w:numPr>
        <w:rPr>
          <w:lang w:val="es-ES"/>
        </w:rPr>
      </w:pPr>
      <w:r w:rsidRPr="00904F88">
        <w:rPr>
          <w:lang w:val="es-ES"/>
        </w:rPr>
        <w:t>normal y </w:t>
      </w:r>
      <w:r w:rsidRPr="00904F88">
        <w:rPr>
          <w:b/>
          <w:bCs/>
          <w:lang w:val="es-ES"/>
        </w:rPr>
        <w:t>bold</w:t>
      </w:r>
    </w:p>
    <w:p w14:paraId="5AF34F81" w14:textId="77777777" w:rsidR="00FE43C5" w:rsidRPr="00904F88" w:rsidRDefault="00FE43C5" w:rsidP="00A97AF2">
      <w:pPr>
        <w:numPr>
          <w:ilvl w:val="1"/>
          <w:numId w:val="30"/>
        </w:numPr>
        <w:rPr>
          <w:lang w:val="es-ES"/>
        </w:rPr>
      </w:pPr>
      <w:r w:rsidRPr="00904F88">
        <w:rPr>
          <w:lang w:val="es-ES"/>
        </w:rPr>
        <w:t>lighter y </w:t>
      </w:r>
      <w:r w:rsidRPr="00904F88">
        <w:rPr>
          <w:b/>
          <w:bCs/>
          <w:lang w:val="es-ES"/>
        </w:rPr>
        <w:t>bolder</w:t>
      </w:r>
    </w:p>
    <w:p w14:paraId="433DF3AF" w14:textId="77777777" w:rsidR="00FE43C5" w:rsidRPr="00904F88" w:rsidRDefault="00FE43C5" w:rsidP="00A97AF2">
      <w:pPr>
        <w:numPr>
          <w:ilvl w:val="0"/>
          <w:numId w:val="30"/>
        </w:numPr>
        <w:rPr>
          <w:lang w:val="es-ES"/>
        </w:rPr>
      </w:pPr>
      <w:r w:rsidRPr="00904F88">
        <w:rPr>
          <w:lang w:val="es-ES"/>
        </w:rPr>
        <w:t>Fuente cursive</w:t>
      </w:r>
    </w:p>
    <w:p w14:paraId="3ABA6906" w14:textId="77777777" w:rsidR="00FE43C5" w:rsidRPr="00904F88" w:rsidRDefault="00FE43C5" w:rsidP="00A97AF2">
      <w:pPr>
        <w:numPr>
          <w:ilvl w:val="1"/>
          <w:numId w:val="30"/>
        </w:numPr>
        <w:rPr>
          <w:lang w:val="es-ES"/>
        </w:rPr>
      </w:pPr>
      <w:r w:rsidRPr="00904F88">
        <w:rPr>
          <w:lang w:val="es-ES"/>
        </w:rPr>
        <w:t>100, 200, 300, 400, 500, </w:t>
      </w:r>
      <w:r w:rsidRPr="00904F88">
        <w:rPr>
          <w:b/>
          <w:bCs/>
          <w:lang w:val="es-ES"/>
        </w:rPr>
        <w:t>600</w:t>
      </w:r>
      <w:r w:rsidRPr="00904F88">
        <w:rPr>
          <w:lang w:val="es-ES"/>
        </w:rPr>
        <w:t>, </w:t>
      </w:r>
      <w:r w:rsidRPr="00904F88">
        <w:rPr>
          <w:b/>
          <w:bCs/>
          <w:lang w:val="es-ES"/>
        </w:rPr>
        <w:t>700</w:t>
      </w:r>
      <w:r w:rsidRPr="00904F88">
        <w:rPr>
          <w:lang w:val="es-ES"/>
        </w:rPr>
        <w:t>, </w:t>
      </w:r>
      <w:r w:rsidRPr="00904F88">
        <w:rPr>
          <w:b/>
          <w:bCs/>
          <w:lang w:val="es-ES"/>
        </w:rPr>
        <w:t>800</w:t>
      </w:r>
      <w:r w:rsidRPr="00904F88">
        <w:rPr>
          <w:lang w:val="es-ES"/>
        </w:rPr>
        <w:t>, </w:t>
      </w:r>
      <w:r w:rsidRPr="00904F88">
        <w:rPr>
          <w:b/>
          <w:bCs/>
          <w:lang w:val="es-ES"/>
        </w:rPr>
        <w:t>900</w:t>
      </w:r>
    </w:p>
    <w:p w14:paraId="1C5BECF7" w14:textId="77777777" w:rsidR="00FE43C5" w:rsidRPr="00904F88" w:rsidRDefault="00FE43C5" w:rsidP="00A97AF2">
      <w:pPr>
        <w:numPr>
          <w:ilvl w:val="1"/>
          <w:numId w:val="30"/>
        </w:numPr>
        <w:rPr>
          <w:lang w:val="es-ES"/>
        </w:rPr>
      </w:pPr>
      <w:r w:rsidRPr="00904F88">
        <w:rPr>
          <w:lang w:val="es-ES"/>
        </w:rPr>
        <w:t>normal y </w:t>
      </w:r>
      <w:r w:rsidRPr="00904F88">
        <w:rPr>
          <w:b/>
          <w:bCs/>
          <w:lang w:val="es-ES"/>
        </w:rPr>
        <w:t>bold</w:t>
      </w:r>
    </w:p>
    <w:p w14:paraId="0D9E74C8" w14:textId="77777777" w:rsidR="00FE43C5" w:rsidRPr="00904F88" w:rsidRDefault="00FE43C5" w:rsidP="00A97AF2">
      <w:pPr>
        <w:numPr>
          <w:ilvl w:val="1"/>
          <w:numId w:val="30"/>
        </w:numPr>
        <w:rPr>
          <w:lang w:val="es-ES"/>
        </w:rPr>
      </w:pPr>
      <w:r w:rsidRPr="00904F88">
        <w:rPr>
          <w:lang w:val="es-ES"/>
        </w:rPr>
        <w:t>lighter y </w:t>
      </w:r>
      <w:r w:rsidRPr="00904F88">
        <w:rPr>
          <w:b/>
          <w:bCs/>
          <w:lang w:val="es-ES"/>
        </w:rPr>
        <w:t>bolder</w:t>
      </w:r>
    </w:p>
    <w:p w14:paraId="649C08FC" w14:textId="77777777" w:rsidR="00E91478" w:rsidRPr="00904F88" w:rsidRDefault="00E91478" w:rsidP="00E91478">
      <w:pPr>
        <w:rPr>
          <w:lang w:val="es-ES"/>
        </w:rPr>
      </w:pPr>
    </w:p>
    <w:p w14:paraId="751989D1" w14:textId="77777777" w:rsidR="00A726A4" w:rsidRPr="00904F88" w:rsidRDefault="00A726A4" w:rsidP="00A726A4">
      <w:pPr>
        <w:rPr>
          <w:b/>
          <w:bCs/>
          <w:u w:val="single"/>
          <w:lang w:val="es-ES"/>
        </w:rPr>
      </w:pPr>
      <w:r w:rsidRPr="00904F88">
        <w:rPr>
          <w:b/>
          <w:bCs/>
          <w:u w:val="single"/>
          <w:lang w:val="es-ES"/>
        </w:rPr>
        <w:t>Inclinación (itálica): font-style</w:t>
      </w:r>
    </w:p>
    <w:p w14:paraId="6FC91E2B" w14:textId="692C7C15" w:rsidR="00A726A4" w:rsidRPr="00904F88" w:rsidRDefault="00A726A4" w:rsidP="00A726A4">
      <w:pPr>
        <w:rPr>
          <w:lang w:val="es-ES"/>
        </w:rPr>
      </w:pPr>
    </w:p>
    <w:p w14:paraId="7584505F" w14:textId="77777777" w:rsidR="005B54C3" w:rsidRPr="00904F88" w:rsidRDefault="005B54C3" w:rsidP="005B54C3">
      <w:pPr>
        <w:rPr>
          <w:lang w:val="es-ES"/>
        </w:rPr>
      </w:pPr>
      <w:r w:rsidRPr="00904F88">
        <w:rPr>
          <w:lang w:val="es-ES"/>
        </w:rPr>
        <w:t>Una forma de obtener una variante de un tipo de letra es inclinar las letras. En Tipografía se distinguen dos formas de inclinación:</w:t>
      </w:r>
    </w:p>
    <w:p w14:paraId="700C3F60" w14:textId="77777777" w:rsidR="005B54C3" w:rsidRPr="00904F88" w:rsidRDefault="005B54C3" w:rsidP="00A97AF2">
      <w:pPr>
        <w:numPr>
          <w:ilvl w:val="0"/>
          <w:numId w:val="31"/>
        </w:numPr>
        <w:rPr>
          <w:lang w:val="es-ES"/>
        </w:rPr>
      </w:pPr>
      <w:r w:rsidRPr="00904F88">
        <w:rPr>
          <w:lang w:val="es-ES"/>
        </w:rPr>
        <w:t>oblicua: la forma de la letra no cambia, simplemente se inclina</w:t>
      </w:r>
    </w:p>
    <w:p w14:paraId="20E83140" w14:textId="77777777" w:rsidR="005B54C3" w:rsidRPr="00904F88" w:rsidRDefault="005B54C3" w:rsidP="00A97AF2">
      <w:pPr>
        <w:numPr>
          <w:ilvl w:val="0"/>
          <w:numId w:val="31"/>
        </w:numPr>
        <w:rPr>
          <w:lang w:val="es-ES"/>
        </w:rPr>
      </w:pPr>
      <w:r w:rsidRPr="00904F88">
        <w:rPr>
          <w:lang w:val="es-ES"/>
        </w:rPr>
        <w:t>itálicas: además de inclinarse, la forma de algunas letras cambia</w:t>
      </w:r>
    </w:p>
    <w:p w14:paraId="06B622F8" w14:textId="77777777" w:rsidR="005B54C3" w:rsidRPr="00904F88" w:rsidRDefault="005B54C3" w:rsidP="005B54C3">
      <w:pPr>
        <w:rPr>
          <w:lang w:val="es-ES"/>
        </w:rPr>
      </w:pPr>
      <w:r w:rsidRPr="00904F88">
        <w:rPr>
          <w:lang w:val="es-ES"/>
        </w:rPr>
        <w:lastRenderedPageBreak/>
        <w:t>Para distinguir si una fuente es oblicua o itálica, es necesario fijarse en letras como la "a". La imagen siguiente muestra un ejemplo: la primera línea corresponde a la fuente Aldine (normal e itálica) y la segunda línea corresponde a la fuente Arial (normal y oblicua).</w:t>
      </w:r>
    </w:p>
    <w:p w14:paraId="5343412B" w14:textId="77777777" w:rsidR="00C94486" w:rsidRPr="00904F88" w:rsidRDefault="00C94486" w:rsidP="005C5C38">
      <w:pPr>
        <w:rPr>
          <w:lang w:val="es-ES"/>
        </w:rPr>
      </w:pPr>
    </w:p>
    <w:p w14:paraId="5584F6F1" w14:textId="77777777" w:rsidR="00CA4331" w:rsidRPr="00904F88" w:rsidRDefault="00CA4331" w:rsidP="00CA4331">
      <w:pPr>
        <w:rPr>
          <w:lang w:val="es-ES"/>
        </w:rPr>
      </w:pPr>
      <w:r w:rsidRPr="00904F88">
        <w:rPr>
          <w:lang w:val="es-ES"/>
        </w:rPr>
        <w:t>Una forma de obtener una variante de un tipo de letra es inclinar las letras. En Tipografía se distinguen dos formas de inclinación:</w:t>
      </w:r>
    </w:p>
    <w:p w14:paraId="6902695B" w14:textId="77777777" w:rsidR="00CA4331" w:rsidRPr="00904F88" w:rsidRDefault="00CA4331" w:rsidP="00A97AF2">
      <w:pPr>
        <w:numPr>
          <w:ilvl w:val="0"/>
          <w:numId w:val="32"/>
        </w:numPr>
        <w:rPr>
          <w:lang w:val="es-ES"/>
        </w:rPr>
      </w:pPr>
      <w:r w:rsidRPr="00904F88">
        <w:rPr>
          <w:lang w:val="es-ES"/>
        </w:rPr>
        <w:t>oblicua: la forma de la letra no cambia, simplemente se inclina</w:t>
      </w:r>
    </w:p>
    <w:p w14:paraId="1C90BC80" w14:textId="77777777" w:rsidR="00CA4331" w:rsidRPr="00904F88" w:rsidRDefault="00CA4331" w:rsidP="00A97AF2">
      <w:pPr>
        <w:numPr>
          <w:ilvl w:val="0"/>
          <w:numId w:val="32"/>
        </w:numPr>
        <w:rPr>
          <w:lang w:val="es-ES"/>
        </w:rPr>
      </w:pPr>
      <w:r w:rsidRPr="00904F88">
        <w:rPr>
          <w:lang w:val="es-ES"/>
        </w:rPr>
        <w:t>itálicas: además de inclinarse, la forma de algunas letras cambia</w:t>
      </w:r>
    </w:p>
    <w:p w14:paraId="779C3850" w14:textId="77777777" w:rsidR="00CA4331" w:rsidRPr="00904F88" w:rsidRDefault="00CA4331" w:rsidP="00CA4331">
      <w:pPr>
        <w:rPr>
          <w:lang w:val="es-ES"/>
        </w:rPr>
      </w:pPr>
      <w:r w:rsidRPr="00904F88">
        <w:rPr>
          <w:lang w:val="es-ES"/>
        </w:rPr>
        <w:t>Para distinguir si una fuente es oblicua o itálica, es necesario fijarse en letras como la "a". La imagen siguiente muestra un ejemplo: la primera línea corresponde a la fuente Aldine (normal e itálica) y la segunda línea corresponde a la fuente Arial (normal y oblicua).</w:t>
      </w:r>
    </w:p>
    <w:p w14:paraId="3F294FA5" w14:textId="1025D47F" w:rsidR="00CA4331" w:rsidRPr="00904F88" w:rsidRDefault="00CA4331" w:rsidP="00CA4331">
      <w:pPr>
        <w:rPr>
          <w:lang w:val="es-ES"/>
        </w:rPr>
      </w:pPr>
      <w:r w:rsidRPr="00904F88">
        <w:rPr>
          <w:noProof/>
          <w:lang w:val="es-ES"/>
        </w:rPr>
        <w:drawing>
          <wp:inline distT="0" distB="0" distL="0" distR="0" wp14:anchorId="264C3B20" wp14:editId="3BA6FC32">
            <wp:extent cx="998220" cy="1188720"/>
            <wp:effectExtent l="0" t="0" r="0" b="0"/>
            <wp:docPr id="1157410416" name="Imagen 97" descr="Ejemplo de fuente oblique e ita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Ejemplo de fuente oblique e itali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98220" cy="1188720"/>
                    </a:xfrm>
                    <a:prstGeom prst="rect">
                      <a:avLst/>
                    </a:prstGeom>
                    <a:noFill/>
                    <a:ln>
                      <a:noFill/>
                    </a:ln>
                  </pic:spPr>
                </pic:pic>
              </a:graphicData>
            </a:graphic>
          </wp:inline>
        </w:drawing>
      </w:r>
    </w:p>
    <w:p w14:paraId="2EE14D13" w14:textId="77777777" w:rsidR="00CA4331" w:rsidRPr="00904F88" w:rsidRDefault="00CA4331" w:rsidP="00CA4331">
      <w:pPr>
        <w:rPr>
          <w:lang w:val="es-ES"/>
        </w:rPr>
      </w:pPr>
      <w:r w:rsidRPr="00904F88">
        <w:rPr>
          <w:lang w:val="es-ES"/>
        </w:rPr>
        <w:t>La propiedad font-style permite elegir la inclinación: normal, oblique o italic. Para que los navegadores puedan mostrar las variantes oblicua e itálica es necesario que en el ordenador esté instaladas fuentes de ambas variantes, lo que no suele ser habitual.</w:t>
      </w:r>
    </w:p>
    <w:p w14:paraId="1456AD78" w14:textId="77777777" w:rsidR="00CA4331" w:rsidRPr="00904F88" w:rsidRDefault="00CA4331" w:rsidP="00CA4331">
      <w:pPr>
        <w:rPr>
          <w:lang w:val="es-ES"/>
        </w:rPr>
      </w:pPr>
      <w:r w:rsidRPr="00904F88">
        <w:rPr>
          <w:lang w:val="es-ES"/>
        </w:rPr>
        <w:t>En general, si no hay instaladas fuentes específicas, los navegadores simplemente inclinan el tipo de letra normal, tanto para oblique como italic. Como esto correspondería más bien a la variante oblicua, se aconseja dar el valor oblique en vez de italic.</w:t>
      </w:r>
    </w:p>
    <w:p w14:paraId="56834C37" w14:textId="77777777" w:rsidR="00C94486" w:rsidRPr="00904F88" w:rsidRDefault="00C94486" w:rsidP="005C5C38">
      <w:pPr>
        <w:rPr>
          <w:lang w:val="es-ES"/>
        </w:rPr>
      </w:pPr>
    </w:p>
    <w:p w14:paraId="554B36D9" w14:textId="77777777" w:rsidR="00966956" w:rsidRPr="00015106"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41840045" w14:textId="77777777" w:rsidR="00966956" w:rsidRPr="00015106"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000B1DF4" w14:textId="77777777" w:rsidR="00966956" w:rsidRPr="00015106"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4588C6AC" w14:textId="77777777" w:rsidR="00966956" w:rsidRPr="00015106"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2B3A94B2" w14:textId="77777777" w:rsidR="00966956" w:rsidRPr="00015106"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font-style (1). </w:t>
      </w:r>
      <w:r w:rsidRPr="00904F88">
        <w:rPr>
          <w:rFonts w:ascii="Consolas" w:hAnsi="Consolas"/>
          <w:color w:val="CCCCCC"/>
          <w:sz w:val="21"/>
          <w:szCs w:val="21"/>
          <w:lang w:val="es-ES"/>
        </w:rPr>
        <w:t xml:space="preserve">Tipo de letra (fuente). Páginas web HTML y hojas de estilo CSS. </w:t>
      </w:r>
      <w:r w:rsidRPr="00015106">
        <w:rPr>
          <w:rFonts w:ascii="Consolas" w:hAnsi="Consolas"/>
          <w:color w:val="CCCCCC"/>
          <w:sz w:val="21"/>
          <w:szCs w:val="21"/>
        </w:rPr>
        <w:t>Bartolomé Sintes Marco. www.mclibre.org</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01673A79" w14:textId="77777777" w:rsidR="00966956" w:rsidRPr="00015106"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703AE435" w14:textId="77777777" w:rsidR="00966956" w:rsidRPr="00015106"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1E51C490" w14:textId="77777777" w:rsidR="00966956" w:rsidRPr="00015106"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w:t>
      </w:r>
      <w:r w:rsidRPr="00015106">
        <w:rPr>
          <w:rFonts w:ascii="Consolas" w:hAnsi="Consolas"/>
          <w:color w:val="D4D4D4"/>
          <w:sz w:val="21"/>
          <w:szCs w:val="21"/>
        </w:rPr>
        <w:t xml:space="preserve"> {</w:t>
      </w:r>
    </w:p>
    <w:p w14:paraId="41EE7857" w14:textId="77777777" w:rsidR="00966956" w:rsidRPr="00015106"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sans-serif</w:t>
      </w:r>
      <w:r w:rsidRPr="00015106">
        <w:rPr>
          <w:rFonts w:ascii="Consolas" w:hAnsi="Consolas"/>
          <w:color w:val="D4D4D4"/>
          <w:sz w:val="21"/>
          <w:szCs w:val="21"/>
        </w:rPr>
        <w:t>;</w:t>
      </w:r>
    </w:p>
    <w:p w14:paraId="748B8C00" w14:textId="77777777" w:rsidR="00966956" w:rsidRPr="00015106"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150%</w:t>
      </w:r>
      <w:r w:rsidRPr="00015106">
        <w:rPr>
          <w:rFonts w:ascii="Consolas" w:hAnsi="Consolas"/>
          <w:color w:val="D4D4D4"/>
          <w:sz w:val="21"/>
          <w:szCs w:val="21"/>
        </w:rPr>
        <w:t>;</w:t>
      </w:r>
    </w:p>
    <w:p w14:paraId="2886D982" w14:textId="77777777" w:rsidR="00966956" w:rsidRPr="00015106"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font-style</w:t>
      </w:r>
      <w:r w:rsidRPr="00015106">
        <w:rPr>
          <w:rFonts w:ascii="Consolas" w:hAnsi="Consolas"/>
          <w:color w:val="D4D4D4"/>
          <w:sz w:val="21"/>
          <w:szCs w:val="21"/>
        </w:rPr>
        <w:t xml:space="preserve">: </w:t>
      </w:r>
      <w:r w:rsidRPr="00015106">
        <w:rPr>
          <w:rFonts w:ascii="Consolas" w:hAnsi="Consolas"/>
          <w:color w:val="CE9178"/>
          <w:sz w:val="21"/>
          <w:szCs w:val="21"/>
        </w:rPr>
        <w:t>normal</w:t>
      </w:r>
      <w:r w:rsidRPr="00015106">
        <w:rPr>
          <w:rFonts w:ascii="Consolas" w:hAnsi="Consolas"/>
          <w:color w:val="D4D4D4"/>
          <w:sz w:val="21"/>
          <w:szCs w:val="21"/>
        </w:rPr>
        <w:t>;</w:t>
      </w:r>
    </w:p>
    <w:p w14:paraId="58530D4B" w14:textId="77777777" w:rsidR="00966956" w:rsidRPr="00015106"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531D183" w14:textId="77777777" w:rsidR="00966956" w:rsidRPr="00015106"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div</w:t>
      </w:r>
      <w:r w:rsidRPr="00015106">
        <w:rPr>
          <w:rFonts w:ascii="Consolas" w:hAnsi="Consolas"/>
          <w:color w:val="D4D4D4"/>
          <w:sz w:val="21"/>
          <w:szCs w:val="21"/>
        </w:rPr>
        <w:t xml:space="preserve"> {</w:t>
      </w:r>
    </w:p>
    <w:p w14:paraId="633F4B34" w14:textId="77777777" w:rsidR="00966956" w:rsidRPr="00015106"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'Franklin Gothic Medium'</w:t>
      </w:r>
      <w:r w:rsidRPr="00015106">
        <w:rPr>
          <w:rFonts w:ascii="Consolas" w:hAnsi="Consolas"/>
          <w:color w:val="D4D4D4"/>
          <w:sz w:val="21"/>
          <w:szCs w:val="21"/>
        </w:rPr>
        <w:t xml:space="preserve">, </w:t>
      </w:r>
      <w:r w:rsidRPr="00015106">
        <w:rPr>
          <w:rFonts w:ascii="Consolas" w:hAnsi="Consolas"/>
          <w:color w:val="CE9178"/>
          <w:sz w:val="21"/>
          <w:szCs w:val="21"/>
        </w:rPr>
        <w:t>'Arial Narrow'</w:t>
      </w:r>
      <w:r w:rsidRPr="00015106">
        <w:rPr>
          <w:rFonts w:ascii="Consolas" w:hAnsi="Consolas"/>
          <w:color w:val="D4D4D4"/>
          <w:sz w:val="21"/>
          <w:szCs w:val="21"/>
        </w:rPr>
        <w:t xml:space="preserve">, </w:t>
      </w:r>
      <w:r w:rsidRPr="00015106">
        <w:rPr>
          <w:rFonts w:ascii="Consolas" w:hAnsi="Consolas"/>
          <w:color w:val="CE9178"/>
          <w:sz w:val="21"/>
          <w:szCs w:val="21"/>
        </w:rPr>
        <w:t>Arial</w:t>
      </w:r>
      <w:r w:rsidRPr="00015106">
        <w:rPr>
          <w:rFonts w:ascii="Consolas" w:hAnsi="Consolas"/>
          <w:color w:val="D4D4D4"/>
          <w:sz w:val="21"/>
          <w:szCs w:val="21"/>
        </w:rPr>
        <w:t xml:space="preserve">, </w:t>
      </w:r>
      <w:r w:rsidRPr="00015106">
        <w:rPr>
          <w:rFonts w:ascii="Consolas" w:hAnsi="Consolas"/>
          <w:color w:val="CE9178"/>
          <w:sz w:val="21"/>
          <w:szCs w:val="21"/>
        </w:rPr>
        <w:t>sans-serif</w:t>
      </w:r>
      <w:r w:rsidRPr="00015106">
        <w:rPr>
          <w:rFonts w:ascii="Consolas" w:hAnsi="Consolas"/>
          <w:color w:val="D4D4D4"/>
          <w:sz w:val="21"/>
          <w:szCs w:val="21"/>
        </w:rPr>
        <w:t>;</w:t>
      </w:r>
    </w:p>
    <w:p w14:paraId="0E350813" w14:textId="77777777" w:rsidR="00966956" w:rsidRPr="00015106"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150%</w:t>
      </w:r>
      <w:r w:rsidRPr="00015106">
        <w:rPr>
          <w:rFonts w:ascii="Consolas" w:hAnsi="Consolas"/>
          <w:color w:val="D4D4D4"/>
          <w:sz w:val="21"/>
          <w:szCs w:val="21"/>
        </w:rPr>
        <w:t>;</w:t>
      </w:r>
    </w:p>
    <w:p w14:paraId="23836FE2" w14:textId="77777777" w:rsidR="00966956" w:rsidRPr="00015106"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font-style</w:t>
      </w:r>
      <w:r w:rsidRPr="00015106">
        <w:rPr>
          <w:rFonts w:ascii="Consolas" w:hAnsi="Consolas"/>
          <w:color w:val="D4D4D4"/>
          <w:sz w:val="21"/>
          <w:szCs w:val="21"/>
        </w:rPr>
        <w:t xml:space="preserve">: </w:t>
      </w:r>
      <w:r w:rsidRPr="00015106">
        <w:rPr>
          <w:rFonts w:ascii="Consolas" w:hAnsi="Consolas"/>
          <w:color w:val="CE9178"/>
          <w:sz w:val="21"/>
          <w:szCs w:val="21"/>
        </w:rPr>
        <w:t>italic</w:t>
      </w:r>
      <w:r w:rsidRPr="00015106">
        <w:rPr>
          <w:rFonts w:ascii="Consolas" w:hAnsi="Consolas"/>
          <w:color w:val="D4D4D4"/>
          <w:sz w:val="21"/>
          <w:szCs w:val="21"/>
        </w:rPr>
        <w:t>;</w:t>
      </w:r>
    </w:p>
    <w:p w14:paraId="046806AC" w14:textId="77777777" w:rsidR="00966956" w:rsidRPr="00015106"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5D4B899" w14:textId="77777777" w:rsidR="00966956" w:rsidRPr="00015106"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rPr>
      </w:pPr>
    </w:p>
    <w:p w14:paraId="6CBA7D54" w14:textId="77777777" w:rsidR="00966956" w:rsidRPr="00015106"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nav</w:t>
      </w:r>
      <w:r w:rsidRPr="00015106">
        <w:rPr>
          <w:rFonts w:ascii="Consolas" w:hAnsi="Consolas"/>
          <w:color w:val="D4D4D4"/>
          <w:sz w:val="21"/>
          <w:szCs w:val="21"/>
        </w:rPr>
        <w:t xml:space="preserve"> {</w:t>
      </w:r>
    </w:p>
    <w:p w14:paraId="4966DEC0" w14:textId="77777777" w:rsidR="00966956" w:rsidRPr="00015106"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"Latin Modern Roman"</w:t>
      </w:r>
      <w:r w:rsidRPr="00015106">
        <w:rPr>
          <w:rFonts w:ascii="Consolas" w:hAnsi="Consolas"/>
          <w:color w:val="D4D4D4"/>
          <w:sz w:val="21"/>
          <w:szCs w:val="21"/>
        </w:rPr>
        <w:t>;</w:t>
      </w:r>
    </w:p>
    <w:p w14:paraId="0A7C407F" w14:textId="77777777" w:rsidR="00966956" w:rsidRPr="00015106"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150%</w:t>
      </w:r>
      <w:r w:rsidRPr="00015106">
        <w:rPr>
          <w:rFonts w:ascii="Consolas" w:hAnsi="Consolas"/>
          <w:color w:val="D4D4D4"/>
          <w:sz w:val="21"/>
          <w:szCs w:val="21"/>
        </w:rPr>
        <w:t>;</w:t>
      </w:r>
    </w:p>
    <w:p w14:paraId="5BC30C52" w14:textId="77777777" w:rsidR="00966956" w:rsidRPr="00015106"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font-style</w:t>
      </w:r>
      <w:r w:rsidRPr="00015106">
        <w:rPr>
          <w:rFonts w:ascii="Consolas" w:hAnsi="Consolas"/>
          <w:color w:val="D4D4D4"/>
          <w:sz w:val="21"/>
          <w:szCs w:val="21"/>
        </w:rPr>
        <w:t xml:space="preserve">: </w:t>
      </w:r>
      <w:r w:rsidRPr="00015106">
        <w:rPr>
          <w:rFonts w:ascii="Consolas" w:hAnsi="Consolas"/>
          <w:color w:val="CE9178"/>
          <w:sz w:val="21"/>
          <w:szCs w:val="21"/>
        </w:rPr>
        <w:t>oblique</w:t>
      </w:r>
      <w:r w:rsidRPr="00015106">
        <w:rPr>
          <w:rFonts w:ascii="Consolas" w:hAnsi="Consolas"/>
          <w:color w:val="D4D4D4"/>
          <w:sz w:val="21"/>
          <w:szCs w:val="21"/>
        </w:rPr>
        <w:t>;</w:t>
      </w:r>
    </w:p>
    <w:p w14:paraId="64BC8ADE"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302841C3"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136FAAE3"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3DFB8029"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470797C"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9F18D06"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está en estilo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normal</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2BBE623"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D78A714"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está en estilo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italic</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78AE8659"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está en estilo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oblique</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5A650D99"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1C79DCA"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261B9250" w14:textId="77777777" w:rsidR="00C94486" w:rsidRPr="00904F88" w:rsidRDefault="00C94486" w:rsidP="005C5C38">
      <w:pPr>
        <w:rPr>
          <w:lang w:val="es-ES"/>
        </w:rPr>
      </w:pPr>
    </w:p>
    <w:p w14:paraId="54B40EC2" w14:textId="5E0D0D14" w:rsidR="00C94486" w:rsidRPr="00904F88" w:rsidRDefault="0001168A" w:rsidP="005C5C38">
      <w:pPr>
        <w:rPr>
          <w:lang w:val="es-ES"/>
        </w:rPr>
      </w:pPr>
      <w:r w:rsidRPr="00904F88">
        <w:rPr>
          <w:noProof/>
          <w:lang w:val="es-ES"/>
        </w:rPr>
        <w:drawing>
          <wp:inline distT="0" distB="0" distL="0" distR="0" wp14:anchorId="35BB915B" wp14:editId="7263CB47">
            <wp:extent cx="6300470" cy="2298700"/>
            <wp:effectExtent l="0" t="0" r="5080" b="6350"/>
            <wp:docPr id="8782932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93215" name="Imagen 1" descr="Texto&#10;&#10;El contenido generado por IA puede ser incorrecto."/>
                    <pic:cNvPicPr/>
                  </pic:nvPicPr>
                  <pic:blipFill>
                    <a:blip r:embed="rId59"/>
                    <a:stretch>
                      <a:fillRect/>
                    </a:stretch>
                  </pic:blipFill>
                  <pic:spPr>
                    <a:xfrm>
                      <a:off x="0" y="0"/>
                      <a:ext cx="6300470" cy="2298700"/>
                    </a:xfrm>
                    <a:prstGeom prst="rect">
                      <a:avLst/>
                    </a:prstGeom>
                  </pic:spPr>
                </pic:pic>
              </a:graphicData>
            </a:graphic>
          </wp:inline>
        </w:drawing>
      </w:r>
    </w:p>
    <w:p w14:paraId="135B9740" w14:textId="5F34E351" w:rsidR="00C94486" w:rsidRPr="00904F88" w:rsidRDefault="00702BA7" w:rsidP="00702BA7">
      <w:pPr>
        <w:pStyle w:val="Ttulo2"/>
        <w:rPr>
          <w:lang w:val="es-ES"/>
        </w:rPr>
      </w:pPr>
      <w:bookmarkStart w:id="42" w:name="_Toc210640518"/>
      <w:r w:rsidRPr="00904F88">
        <w:rPr>
          <w:lang w:val="es-ES"/>
        </w:rPr>
        <w:t xml:space="preserve">Añadiendo fuentes </w:t>
      </w:r>
      <w:r w:rsidR="001C09EE" w:rsidRPr="00904F88">
        <w:rPr>
          <w:lang w:val="es-ES"/>
        </w:rPr>
        <w:t>externas a nuestra css</w:t>
      </w:r>
      <w:bookmarkEnd w:id="42"/>
    </w:p>
    <w:p w14:paraId="170DBBC3" w14:textId="034FF37E" w:rsidR="001D184A" w:rsidRPr="00904F88" w:rsidRDefault="001D184A" w:rsidP="001D184A">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En esta secciones relativas a fuentes se comentan las propiedades CSS definidas en la recomendación </w:t>
      </w:r>
      <w:hyperlink r:id="rId60" w:history="1">
        <w:r w:rsidRPr="00904F88">
          <w:rPr>
            <w:rStyle w:val="Hipervnculo"/>
            <w:rFonts w:ascii="Arial" w:hAnsi="Arial" w:cs="Arial"/>
            <w:sz w:val="27"/>
            <w:szCs w:val="27"/>
          </w:rPr>
          <w:t>CSS Fonts Module Level 3</w:t>
        </w:r>
      </w:hyperlink>
      <w:r w:rsidRPr="00904F88">
        <w:rPr>
          <w:rFonts w:ascii="Arial" w:hAnsi="Arial" w:cs="Arial"/>
          <w:color w:val="000000"/>
          <w:sz w:val="27"/>
          <w:szCs w:val="27"/>
        </w:rPr>
        <w:t>, publicada en septiembre de 2018.</w:t>
      </w:r>
    </w:p>
    <w:p w14:paraId="04E8ED61" w14:textId="77777777" w:rsidR="001D184A" w:rsidRPr="00904F88" w:rsidRDefault="001D184A" w:rsidP="001D184A">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Estas propiedades permiten elegir con todo detalle el tipo de letra que se mostrará en el navegador del usuario.</w:t>
      </w:r>
    </w:p>
    <w:p w14:paraId="76E744ED" w14:textId="05E1D114" w:rsidR="001D184A" w:rsidRPr="00904F88" w:rsidRDefault="001D184A" w:rsidP="001D184A">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En este apartado se comentan las propiedades relacionadas con las fuentes web, es decir fuentes que pueden mostrarse en el navegador sin necesidad de estar instaladas en el ordenador ya que se descargan automáticamente.</w:t>
      </w:r>
    </w:p>
    <w:p w14:paraId="3E2B4DE6" w14:textId="77777777" w:rsidR="00702BA7" w:rsidRPr="00904F88" w:rsidRDefault="00702BA7" w:rsidP="00702BA7">
      <w:pPr>
        <w:rPr>
          <w:lang w:val="es-ES"/>
        </w:rPr>
      </w:pPr>
    </w:p>
    <w:p w14:paraId="5FB06A68" w14:textId="77777777" w:rsidR="00D75925" w:rsidRPr="00015106" w:rsidRDefault="00D75925" w:rsidP="00D75925">
      <w:pPr>
        <w:rPr>
          <w:b/>
          <w:bCs/>
          <w:u w:val="single"/>
        </w:rPr>
      </w:pPr>
      <w:r w:rsidRPr="00015106">
        <w:rPr>
          <w:b/>
          <w:bCs/>
          <w:u w:val="single"/>
        </w:rPr>
        <w:t>Fuentes WOFF (Web Open Font Format)</w:t>
      </w:r>
    </w:p>
    <w:p w14:paraId="0FC3EC53" w14:textId="77777777" w:rsidR="00D75925" w:rsidRPr="00015106" w:rsidRDefault="00D75925" w:rsidP="00702BA7"/>
    <w:p w14:paraId="746BF3EE" w14:textId="526F9E42" w:rsidR="004622ED" w:rsidRPr="00904F88" w:rsidRDefault="004622ED" w:rsidP="004622ED">
      <w:pPr>
        <w:rPr>
          <w:lang w:val="es-ES"/>
        </w:rPr>
      </w:pPr>
      <w:r w:rsidRPr="00904F88">
        <w:rPr>
          <w:lang w:val="es-ES"/>
        </w:rPr>
        <w:t xml:space="preserve">En 2009 se desarrolló un formato de fuentes llamado WOFF (Web Open Font Format) pensado para la web. En realidad no se trata de un nuevo formato, puesto que una fuente WOFF no es más que una fuente TrueType, OpenType, Open Font o SVG comprimida y con metadatos </w:t>
      </w:r>
      <w:r w:rsidRPr="00904F88">
        <w:rPr>
          <w:lang w:val="es-ES"/>
        </w:rPr>
        <w:lastRenderedPageBreak/>
        <w:t>para indicar detalles como el origen de la fuente o la licencia.</w:t>
      </w:r>
    </w:p>
    <w:p w14:paraId="1D2D5906" w14:textId="5FA4BFFB" w:rsidR="004622ED" w:rsidRPr="00904F88" w:rsidRDefault="004622ED" w:rsidP="004622ED">
      <w:pPr>
        <w:rPr>
          <w:lang w:val="es-ES"/>
        </w:rPr>
      </w:pPr>
      <w:r w:rsidRPr="00904F88">
        <w:rPr>
          <w:lang w:val="es-ES"/>
        </w:rPr>
        <w:t>En abril de 2010, Mozilla, Microsoft y Opera presentaron este formato al W3C, que aprobó la recomendación WOFF File Format 1.0 en diciembre de 2012.</w:t>
      </w:r>
    </w:p>
    <w:p w14:paraId="4191CCDF" w14:textId="659A7FA0" w:rsidR="004622ED" w:rsidRPr="00904F88" w:rsidRDefault="004622ED" w:rsidP="004622ED">
      <w:pPr>
        <w:rPr>
          <w:lang w:val="es-ES"/>
        </w:rPr>
      </w:pPr>
      <w:r w:rsidRPr="00904F88">
        <w:rPr>
          <w:lang w:val="es-ES"/>
        </w:rPr>
        <w:t>En marzo de 2018 se aprobó la recomendación WOFF File Format 2.0. Gracias al nuevo algoritmo de compresión Brotli, esta recomendación consigue reducir el tamaño de las fuentes a la cuarta parte, aumentar la velocidad de descompresión y reducir los requisitos de memoria, como se explica en el WOFF 2.0 Evaluation Report publicado por el W3C en marzo de 2016 o en este artículo en lwn.net sobre WOFF2 (13/11/2013).</w:t>
      </w:r>
    </w:p>
    <w:p w14:paraId="2B9F6314" w14:textId="714AD0FF" w:rsidR="004622ED" w:rsidRPr="00904F88" w:rsidRDefault="004622ED" w:rsidP="004622ED">
      <w:pPr>
        <w:rPr>
          <w:lang w:val="es-ES"/>
        </w:rPr>
      </w:pPr>
      <w:r w:rsidRPr="00904F88">
        <w:rPr>
          <w:lang w:val="es-ES"/>
        </w:rPr>
        <w:t>El formato WOFF 2 es mucho mejor que el formato WOFF 1 y servicios como Google Fonts ya sólo ofrecen WOFF 2.</w:t>
      </w:r>
    </w:p>
    <w:p w14:paraId="3C7B52BE" w14:textId="1CA8AF4A" w:rsidR="00702BA7" w:rsidRPr="00904F88" w:rsidRDefault="004622ED" w:rsidP="004622ED">
      <w:pPr>
        <w:rPr>
          <w:lang w:val="es-ES"/>
        </w:rPr>
      </w:pPr>
      <w:r w:rsidRPr="00904F88">
        <w:rPr>
          <w:lang w:val="es-ES"/>
        </w:rPr>
        <w:t>Para crear fuentes WOFF se puede utilizar webs como Font Squirrel en la que subiendo una fuente TTF u OTF podemos descargar la misma fuente en los formatos WOFF2, WOFF, EOT y SVG.</w:t>
      </w:r>
    </w:p>
    <w:p w14:paraId="10432DF2" w14:textId="77777777" w:rsidR="001C09EE" w:rsidRPr="00904F88" w:rsidRDefault="001C09EE" w:rsidP="004622ED">
      <w:pPr>
        <w:rPr>
          <w:lang w:val="es-ES"/>
        </w:rPr>
      </w:pPr>
    </w:p>
    <w:p w14:paraId="186037A0" w14:textId="0FC03C32" w:rsidR="009C51D0" w:rsidRPr="00904F88" w:rsidRDefault="009C51D0" w:rsidP="009C51D0">
      <w:pPr>
        <w:pStyle w:val="Ttulo3"/>
        <w:rPr>
          <w:lang w:val="es-ES"/>
        </w:rPr>
      </w:pPr>
      <w:bookmarkStart w:id="43" w:name="_Toc210640519"/>
      <w:r w:rsidRPr="00904F88">
        <w:rPr>
          <w:lang w:val="es-ES"/>
        </w:rPr>
        <w:t>Buscando fuentes en Google fonts</w:t>
      </w:r>
      <w:bookmarkEnd w:id="43"/>
    </w:p>
    <w:p w14:paraId="19FD0147" w14:textId="77777777" w:rsidR="009C51D0" w:rsidRPr="00904F88" w:rsidRDefault="009C51D0" w:rsidP="004622ED">
      <w:pPr>
        <w:rPr>
          <w:lang w:val="es-ES"/>
        </w:rPr>
      </w:pPr>
    </w:p>
    <w:p w14:paraId="269D165B" w14:textId="2A965693" w:rsidR="00512D3F" w:rsidRPr="00904F88" w:rsidRDefault="00512D3F" w:rsidP="004622ED">
      <w:pPr>
        <w:rPr>
          <w:lang w:val="es-ES"/>
        </w:rPr>
      </w:pPr>
      <w:r w:rsidRPr="00904F88">
        <w:rPr>
          <w:lang w:val="es-ES"/>
        </w:rPr>
        <w:t>Crear la carpeta fuentes</w:t>
      </w:r>
      <w:r w:rsidR="00EF0939" w:rsidRPr="00904F88">
        <w:rPr>
          <w:lang w:val="es-ES"/>
        </w:rPr>
        <w:t>externas</w:t>
      </w:r>
      <w:r w:rsidR="00595EA1" w:rsidRPr="00904F88">
        <w:rPr>
          <w:lang w:val="es-ES"/>
        </w:rPr>
        <w:t xml:space="preserve"> en vuestro Visual Studio Code con la carpeta</w:t>
      </w:r>
      <w:r w:rsidR="000E4F3D" w:rsidRPr="00904F88">
        <w:rPr>
          <w:lang w:val="es-ES"/>
        </w:rPr>
        <w:t xml:space="preserve"> fonts dentro y una página index.html</w:t>
      </w:r>
    </w:p>
    <w:p w14:paraId="16A25D0A" w14:textId="77777777" w:rsidR="00512D3F" w:rsidRPr="00904F88" w:rsidRDefault="00512D3F" w:rsidP="004622ED">
      <w:pPr>
        <w:rPr>
          <w:lang w:val="es-ES"/>
        </w:rPr>
      </w:pPr>
    </w:p>
    <w:p w14:paraId="324FD060" w14:textId="3494E575" w:rsidR="000D217C" w:rsidRPr="00904F88" w:rsidRDefault="000D217C" w:rsidP="004622ED">
      <w:pPr>
        <w:rPr>
          <w:lang w:val="es-ES"/>
        </w:rPr>
      </w:pPr>
      <w:r w:rsidRPr="00904F88">
        <w:rPr>
          <w:noProof/>
          <w:lang w:val="es-ES"/>
        </w:rPr>
        <w:drawing>
          <wp:inline distT="0" distB="0" distL="0" distR="0" wp14:anchorId="4F33972A" wp14:editId="37CA4D64">
            <wp:extent cx="2286319" cy="771633"/>
            <wp:effectExtent l="0" t="0" r="0" b="9525"/>
            <wp:docPr id="1264665048" name="Imagen 1"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5048" name="Imagen 1" descr="Interfaz de usuario gráfica, Texto, Correo electrónico&#10;&#10;El contenido generado por IA puede ser incorrecto."/>
                    <pic:cNvPicPr/>
                  </pic:nvPicPr>
                  <pic:blipFill>
                    <a:blip r:embed="rId61"/>
                    <a:stretch>
                      <a:fillRect/>
                    </a:stretch>
                  </pic:blipFill>
                  <pic:spPr>
                    <a:xfrm>
                      <a:off x="0" y="0"/>
                      <a:ext cx="2286319" cy="771633"/>
                    </a:xfrm>
                    <a:prstGeom prst="rect">
                      <a:avLst/>
                    </a:prstGeom>
                  </pic:spPr>
                </pic:pic>
              </a:graphicData>
            </a:graphic>
          </wp:inline>
        </w:drawing>
      </w:r>
    </w:p>
    <w:p w14:paraId="1AD9498B" w14:textId="77777777" w:rsidR="000D217C" w:rsidRPr="00904F88" w:rsidRDefault="000D217C" w:rsidP="004622ED">
      <w:pPr>
        <w:rPr>
          <w:lang w:val="es-ES"/>
        </w:rPr>
      </w:pPr>
    </w:p>
    <w:p w14:paraId="3AE05DA9" w14:textId="3411E1A6" w:rsidR="009C51D0" w:rsidRPr="00904F88" w:rsidRDefault="009C51D0" w:rsidP="004622ED">
      <w:pPr>
        <w:rPr>
          <w:lang w:val="es-ES"/>
        </w:rPr>
      </w:pPr>
      <w:r w:rsidRPr="00904F88">
        <w:rPr>
          <w:lang w:val="es-ES"/>
        </w:rPr>
        <w:t>Podemos ir al siguiente enlace a buscar fuentes</w:t>
      </w:r>
      <w:r w:rsidR="00971F57" w:rsidRPr="00904F88">
        <w:rPr>
          <w:lang w:val="es-ES"/>
        </w:rPr>
        <w:t xml:space="preserve"> en Google para descargar, incrustar embebidas en nuestra página web o </w:t>
      </w:r>
      <w:r w:rsidR="00E42BC2" w:rsidRPr="00904F88">
        <w:rPr>
          <w:lang w:val="es-ES"/>
        </w:rPr>
        <w:t>importar a nuestra css.</w:t>
      </w:r>
    </w:p>
    <w:p w14:paraId="2257D058" w14:textId="77777777" w:rsidR="00E10F35" w:rsidRPr="00904F88" w:rsidRDefault="00E10F35" w:rsidP="004622ED">
      <w:pPr>
        <w:rPr>
          <w:lang w:val="es-ES"/>
        </w:rPr>
      </w:pPr>
    </w:p>
    <w:p w14:paraId="4785C4E7" w14:textId="139DF5CC" w:rsidR="00E10F35" w:rsidRPr="00904F88" w:rsidRDefault="00E10F35" w:rsidP="004622ED">
      <w:pPr>
        <w:rPr>
          <w:lang w:val="es-ES"/>
        </w:rPr>
      </w:pPr>
      <w:hyperlink r:id="rId62" w:history="1">
        <w:r w:rsidRPr="00904F88">
          <w:rPr>
            <w:rStyle w:val="Hipervnculo"/>
            <w:lang w:val="es-ES"/>
          </w:rPr>
          <w:t>https://fonts.google.com/</w:t>
        </w:r>
      </w:hyperlink>
    </w:p>
    <w:p w14:paraId="07E63936" w14:textId="77777777" w:rsidR="00E10F35" w:rsidRPr="00904F88" w:rsidRDefault="00E10F35" w:rsidP="004622ED">
      <w:pPr>
        <w:rPr>
          <w:lang w:val="es-ES"/>
        </w:rPr>
      </w:pPr>
    </w:p>
    <w:p w14:paraId="401613EA" w14:textId="7852525F" w:rsidR="00512D3F" w:rsidRPr="00904F88" w:rsidRDefault="00512D3F" w:rsidP="004622ED">
      <w:pPr>
        <w:rPr>
          <w:lang w:val="es-ES"/>
        </w:rPr>
      </w:pPr>
      <w:r w:rsidRPr="00904F88">
        <w:rPr>
          <w:lang w:val="es-ES"/>
        </w:rPr>
        <w:t>Buscamos la fuente inder en Google Fonts</w:t>
      </w:r>
      <w:r w:rsidR="00643226" w:rsidRPr="00904F88">
        <w:rPr>
          <w:lang w:val="es-ES"/>
        </w:rPr>
        <w:t xml:space="preserve"> y pulsamos en el botón get Font.</w:t>
      </w:r>
    </w:p>
    <w:p w14:paraId="01DAC289" w14:textId="77777777" w:rsidR="00E42BC2" w:rsidRPr="00904F88" w:rsidRDefault="00E42BC2" w:rsidP="004622ED">
      <w:pPr>
        <w:rPr>
          <w:lang w:val="es-ES"/>
        </w:rPr>
      </w:pPr>
    </w:p>
    <w:p w14:paraId="42262E26" w14:textId="4E18B8C0" w:rsidR="00E42BC2" w:rsidRPr="00904F88" w:rsidRDefault="00577A10" w:rsidP="004622ED">
      <w:pPr>
        <w:rPr>
          <w:lang w:val="es-ES"/>
        </w:rPr>
      </w:pPr>
      <w:r w:rsidRPr="00904F88">
        <w:rPr>
          <w:noProof/>
          <w:lang w:val="es-ES"/>
        </w:rPr>
        <w:lastRenderedPageBreak/>
        <w:drawing>
          <wp:inline distT="0" distB="0" distL="0" distR="0" wp14:anchorId="24814435" wp14:editId="2FF110A8">
            <wp:extent cx="6289675" cy="3053715"/>
            <wp:effectExtent l="0" t="0" r="0" b="0"/>
            <wp:docPr id="188546760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89675" cy="3053715"/>
                    </a:xfrm>
                    <a:prstGeom prst="rect">
                      <a:avLst/>
                    </a:prstGeom>
                    <a:noFill/>
                    <a:ln>
                      <a:noFill/>
                    </a:ln>
                  </pic:spPr>
                </pic:pic>
              </a:graphicData>
            </a:graphic>
          </wp:inline>
        </w:drawing>
      </w:r>
    </w:p>
    <w:p w14:paraId="7EC69CEA" w14:textId="77777777" w:rsidR="00577A10" w:rsidRPr="00904F88" w:rsidRDefault="00577A10" w:rsidP="004622ED">
      <w:pPr>
        <w:rPr>
          <w:lang w:val="es-ES"/>
        </w:rPr>
      </w:pPr>
    </w:p>
    <w:p w14:paraId="46B690E8" w14:textId="77777777" w:rsidR="006C4A34" w:rsidRPr="00904F88" w:rsidRDefault="006C4A34" w:rsidP="004622ED">
      <w:pPr>
        <w:rPr>
          <w:lang w:val="es-ES"/>
        </w:rPr>
      </w:pPr>
    </w:p>
    <w:p w14:paraId="4C9DF43B" w14:textId="233BAF5E" w:rsidR="006C4A34" w:rsidRPr="00904F88" w:rsidRDefault="006C4A34" w:rsidP="004622ED">
      <w:pPr>
        <w:rPr>
          <w:lang w:val="es-ES"/>
        </w:rPr>
      </w:pPr>
      <w:r w:rsidRPr="00904F88">
        <w:rPr>
          <w:lang w:val="es-ES"/>
        </w:rPr>
        <w:t>Pulsar en el botón GetFont.</w:t>
      </w:r>
    </w:p>
    <w:p w14:paraId="2BDD4192" w14:textId="4DE87995" w:rsidR="00577A10" w:rsidRPr="00904F88" w:rsidRDefault="006C4A34" w:rsidP="004622ED">
      <w:pPr>
        <w:rPr>
          <w:lang w:val="es-ES"/>
        </w:rPr>
      </w:pPr>
      <w:r w:rsidRPr="00904F88">
        <w:rPr>
          <w:noProof/>
          <w:lang w:val="es-ES"/>
        </w:rPr>
        <w:drawing>
          <wp:inline distT="0" distB="0" distL="0" distR="0" wp14:anchorId="5E8FDE75" wp14:editId="63A1B6A3">
            <wp:extent cx="6295390" cy="1875790"/>
            <wp:effectExtent l="0" t="0" r="0" b="0"/>
            <wp:docPr id="149151338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95390" cy="1875790"/>
                    </a:xfrm>
                    <a:prstGeom prst="rect">
                      <a:avLst/>
                    </a:prstGeom>
                    <a:noFill/>
                    <a:ln>
                      <a:noFill/>
                    </a:ln>
                  </pic:spPr>
                </pic:pic>
              </a:graphicData>
            </a:graphic>
          </wp:inline>
        </w:drawing>
      </w:r>
    </w:p>
    <w:p w14:paraId="1A2EB4D2" w14:textId="5750D041" w:rsidR="00E42BC2" w:rsidRPr="00904F88" w:rsidRDefault="00BB3633" w:rsidP="004622ED">
      <w:pPr>
        <w:rPr>
          <w:lang w:val="es-ES"/>
        </w:rPr>
      </w:pPr>
      <w:r w:rsidRPr="00904F88">
        <w:rPr>
          <w:lang w:val="es-ES"/>
        </w:rPr>
        <w:t xml:space="preserve">Y ahora descargarlas </w:t>
      </w:r>
      <w:r w:rsidR="006108BB" w:rsidRPr="00904F88">
        <w:rPr>
          <w:lang w:val="es-ES"/>
        </w:rPr>
        <w:t xml:space="preserve">pulsando el botón download </w:t>
      </w:r>
      <w:r w:rsidRPr="00904F88">
        <w:rPr>
          <w:lang w:val="es-ES"/>
        </w:rPr>
        <w:t>y copiarlas a la carpeta Font.</w:t>
      </w:r>
    </w:p>
    <w:p w14:paraId="255732B2" w14:textId="77777777" w:rsidR="00BB3633" w:rsidRPr="00904F88" w:rsidRDefault="00BB3633" w:rsidP="004622ED">
      <w:pPr>
        <w:rPr>
          <w:lang w:val="es-ES"/>
        </w:rPr>
      </w:pPr>
    </w:p>
    <w:p w14:paraId="52B239B6" w14:textId="34EBB20A" w:rsidR="00BB3633" w:rsidRPr="00904F88" w:rsidRDefault="006108BB" w:rsidP="004622ED">
      <w:pPr>
        <w:rPr>
          <w:lang w:val="es-ES"/>
        </w:rPr>
      </w:pPr>
      <w:r w:rsidRPr="00904F88">
        <w:rPr>
          <w:noProof/>
          <w:lang w:val="es-ES"/>
        </w:rPr>
        <w:drawing>
          <wp:inline distT="0" distB="0" distL="0" distR="0" wp14:anchorId="1C61791F" wp14:editId="6D624A3A">
            <wp:extent cx="3746172" cy="1899138"/>
            <wp:effectExtent l="0" t="0" r="6985" b="6350"/>
            <wp:docPr id="46248326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60376" cy="1906339"/>
                    </a:xfrm>
                    <a:prstGeom prst="rect">
                      <a:avLst/>
                    </a:prstGeom>
                    <a:noFill/>
                    <a:ln>
                      <a:noFill/>
                    </a:ln>
                  </pic:spPr>
                </pic:pic>
              </a:graphicData>
            </a:graphic>
          </wp:inline>
        </w:drawing>
      </w:r>
    </w:p>
    <w:p w14:paraId="5E41982D" w14:textId="77777777" w:rsidR="00E42BC2" w:rsidRPr="00904F88" w:rsidRDefault="00E42BC2" w:rsidP="004622ED">
      <w:pPr>
        <w:rPr>
          <w:lang w:val="es-ES"/>
        </w:rPr>
      </w:pPr>
    </w:p>
    <w:p w14:paraId="3E347934" w14:textId="1724C25F" w:rsidR="006C4A34" w:rsidRPr="00904F88" w:rsidRDefault="000122A3" w:rsidP="004622ED">
      <w:pPr>
        <w:rPr>
          <w:lang w:val="es-ES"/>
        </w:rPr>
      </w:pPr>
      <w:r w:rsidRPr="00904F88">
        <w:rPr>
          <w:lang w:val="es-ES"/>
        </w:rPr>
        <w:lastRenderedPageBreak/>
        <w:t>Abrimos el comprimido</w:t>
      </w:r>
      <w:r w:rsidR="00580DEF" w:rsidRPr="00904F88">
        <w:rPr>
          <w:lang w:val="es-ES"/>
        </w:rPr>
        <w:t xml:space="preserve"> que esta en la carpeta descargas</w:t>
      </w:r>
      <w:r w:rsidRPr="00904F88">
        <w:rPr>
          <w:lang w:val="es-ES"/>
        </w:rPr>
        <w:t>, lo descomprimimos y lo copiamos en la carpeta fonts creada</w:t>
      </w:r>
    </w:p>
    <w:p w14:paraId="52DC12A1" w14:textId="77777777" w:rsidR="000122A3" w:rsidRPr="00904F88" w:rsidRDefault="000122A3" w:rsidP="004622ED">
      <w:pPr>
        <w:rPr>
          <w:lang w:val="es-ES"/>
        </w:rPr>
      </w:pPr>
    </w:p>
    <w:p w14:paraId="6CC0A4C7" w14:textId="0A69DBAC" w:rsidR="000122A3" w:rsidRPr="00904F88" w:rsidRDefault="00580DEF" w:rsidP="004622ED">
      <w:pPr>
        <w:rPr>
          <w:lang w:val="es-ES"/>
        </w:rPr>
      </w:pPr>
      <w:r w:rsidRPr="00904F88">
        <w:rPr>
          <w:noProof/>
          <w:lang w:val="es-ES"/>
        </w:rPr>
        <w:drawing>
          <wp:inline distT="0" distB="0" distL="0" distR="0" wp14:anchorId="07CEDD8B" wp14:editId="565EB59B">
            <wp:extent cx="4871085" cy="2491105"/>
            <wp:effectExtent l="0" t="0" r="5715" b="4445"/>
            <wp:docPr id="100152819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71085" cy="2491105"/>
                    </a:xfrm>
                    <a:prstGeom prst="rect">
                      <a:avLst/>
                    </a:prstGeom>
                    <a:noFill/>
                    <a:ln>
                      <a:noFill/>
                    </a:ln>
                  </pic:spPr>
                </pic:pic>
              </a:graphicData>
            </a:graphic>
          </wp:inline>
        </w:drawing>
      </w:r>
    </w:p>
    <w:p w14:paraId="63EFE5AE" w14:textId="77777777" w:rsidR="00A10FC4" w:rsidRPr="00904F88" w:rsidRDefault="00A10FC4" w:rsidP="004622ED">
      <w:pPr>
        <w:rPr>
          <w:lang w:val="es-ES"/>
        </w:rPr>
      </w:pPr>
    </w:p>
    <w:p w14:paraId="2ED51E7F" w14:textId="77777777" w:rsidR="00A10FC4" w:rsidRPr="00904F88" w:rsidRDefault="00A10FC4" w:rsidP="004622ED">
      <w:pPr>
        <w:rPr>
          <w:lang w:val="es-ES"/>
        </w:rPr>
      </w:pPr>
    </w:p>
    <w:p w14:paraId="6491F232" w14:textId="0326EA67" w:rsidR="00580DEF" w:rsidRPr="00904F88" w:rsidRDefault="004C584A" w:rsidP="004622ED">
      <w:pPr>
        <w:rPr>
          <w:lang w:val="es-ES"/>
        </w:rPr>
      </w:pPr>
      <w:r w:rsidRPr="00904F88">
        <w:rPr>
          <w:lang w:val="es-ES"/>
        </w:rPr>
        <w:t>Dejarlo dentro de la carpeta fonts copiado.</w:t>
      </w:r>
    </w:p>
    <w:p w14:paraId="6BC056FE" w14:textId="77777777" w:rsidR="004C584A" w:rsidRPr="00904F88" w:rsidRDefault="004C584A" w:rsidP="004622ED">
      <w:pPr>
        <w:rPr>
          <w:lang w:val="es-ES"/>
        </w:rPr>
      </w:pPr>
    </w:p>
    <w:p w14:paraId="66B9E5E3" w14:textId="582BBA0C" w:rsidR="004C584A" w:rsidRPr="00904F88" w:rsidRDefault="004C584A" w:rsidP="004622ED">
      <w:pPr>
        <w:rPr>
          <w:lang w:val="es-ES"/>
        </w:rPr>
      </w:pPr>
      <w:r w:rsidRPr="00904F88">
        <w:rPr>
          <w:noProof/>
          <w:lang w:val="es-ES"/>
        </w:rPr>
        <w:drawing>
          <wp:inline distT="0" distB="0" distL="0" distR="0" wp14:anchorId="208D49F5" wp14:editId="2B705C01">
            <wp:extent cx="2524477" cy="1076475"/>
            <wp:effectExtent l="0" t="0" r="9525" b="9525"/>
            <wp:docPr id="35650758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07582" name="Imagen 1" descr="Interfaz de usuario gráfica, Texto, Aplicación, Correo electrónico&#10;&#10;El contenido generado por IA puede ser incorrecto."/>
                    <pic:cNvPicPr/>
                  </pic:nvPicPr>
                  <pic:blipFill>
                    <a:blip r:embed="rId67"/>
                    <a:stretch>
                      <a:fillRect/>
                    </a:stretch>
                  </pic:blipFill>
                  <pic:spPr>
                    <a:xfrm>
                      <a:off x="0" y="0"/>
                      <a:ext cx="2524477" cy="1076475"/>
                    </a:xfrm>
                    <a:prstGeom prst="rect">
                      <a:avLst/>
                    </a:prstGeom>
                  </pic:spPr>
                </pic:pic>
              </a:graphicData>
            </a:graphic>
          </wp:inline>
        </w:drawing>
      </w:r>
    </w:p>
    <w:p w14:paraId="3DE6CDD3" w14:textId="77777777" w:rsidR="00580DEF" w:rsidRPr="00904F88" w:rsidRDefault="00580DEF" w:rsidP="004622ED">
      <w:pPr>
        <w:rPr>
          <w:lang w:val="es-ES"/>
        </w:rPr>
      </w:pPr>
    </w:p>
    <w:p w14:paraId="04196ACE" w14:textId="06C0F207" w:rsidR="00D465A5" w:rsidRPr="00904F88" w:rsidRDefault="00D465A5" w:rsidP="004622ED">
      <w:pPr>
        <w:rPr>
          <w:b/>
          <w:bCs/>
          <w:u w:val="single"/>
          <w:lang w:val="es-ES"/>
        </w:rPr>
      </w:pPr>
      <w:r w:rsidRPr="00904F88">
        <w:rPr>
          <w:b/>
          <w:bCs/>
          <w:u w:val="single"/>
          <w:lang w:val="es-ES"/>
        </w:rPr>
        <w:t>La propiedad @font-face</w:t>
      </w:r>
    </w:p>
    <w:p w14:paraId="04759FBA" w14:textId="77777777" w:rsidR="00D465A5" w:rsidRPr="00904F88" w:rsidRDefault="00D465A5" w:rsidP="004622ED">
      <w:pPr>
        <w:rPr>
          <w:lang w:val="es-ES"/>
        </w:rPr>
      </w:pPr>
    </w:p>
    <w:p w14:paraId="32C63A0B" w14:textId="77777777" w:rsidR="00752C38" w:rsidRPr="00904F88" w:rsidRDefault="00752C38" w:rsidP="00752C38">
      <w:pPr>
        <w:rPr>
          <w:lang w:val="es-ES"/>
        </w:rPr>
      </w:pPr>
      <w:r w:rsidRPr="00904F88">
        <w:rPr>
          <w:lang w:val="es-ES"/>
        </w:rPr>
        <w:t>La recomendación </w:t>
      </w:r>
      <w:hyperlink r:id="rId68" w:history="1">
        <w:r w:rsidRPr="00904F88">
          <w:rPr>
            <w:rStyle w:val="Hipervnculo"/>
            <w:lang w:val="es-ES"/>
          </w:rPr>
          <w:t>CSS Fonts Module Level 3</w:t>
        </w:r>
      </w:hyperlink>
      <w:r w:rsidRPr="00904F88">
        <w:rPr>
          <w:lang w:val="es-ES"/>
        </w:rPr>
        <w:t>, publicada en septiembre de 2018, permite la utilización de fuentes web mediante el uso de la regla-arroba @font-face, como muestra el ejemplo siguiente:</w:t>
      </w:r>
    </w:p>
    <w:p w14:paraId="6521E3A0" w14:textId="77777777" w:rsidR="006A568E" w:rsidRPr="00015106" w:rsidRDefault="006A568E" w:rsidP="006A568E">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C586C0"/>
          <w:sz w:val="21"/>
          <w:szCs w:val="21"/>
        </w:rPr>
        <w:t>@font-face</w:t>
      </w:r>
      <w:r w:rsidRPr="00015106">
        <w:rPr>
          <w:rFonts w:ascii="Consolas" w:hAnsi="Consolas"/>
          <w:color w:val="D4D4D4"/>
          <w:sz w:val="21"/>
          <w:szCs w:val="21"/>
        </w:rPr>
        <w:t xml:space="preserve"> {</w:t>
      </w:r>
    </w:p>
    <w:p w14:paraId="60264E1C" w14:textId="77777777" w:rsidR="006A568E" w:rsidRPr="00015106" w:rsidRDefault="006A568E" w:rsidP="006A568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"Inder"</w:t>
      </w:r>
      <w:r w:rsidRPr="00015106">
        <w:rPr>
          <w:rFonts w:ascii="Consolas" w:hAnsi="Consolas"/>
          <w:color w:val="D4D4D4"/>
          <w:sz w:val="21"/>
          <w:szCs w:val="21"/>
        </w:rPr>
        <w:t>;</w:t>
      </w:r>
    </w:p>
    <w:p w14:paraId="388F71F9" w14:textId="77777777" w:rsidR="006A568E" w:rsidRPr="00015106" w:rsidRDefault="006A568E" w:rsidP="006A568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src</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"./fonts/Inder-Regular.ttf"</w:t>
      </w:r>
      <w:r w:rsidRPr="00015106">
        <w:rPr>
          <w:rFonts w:ascii="Consolas" w:hAnsi="Consolas"/>
          <w:color w:val="D4D4D4"/>
          <w:sz w:val="21"/>
          <w:szCs w:val="21"/>
        </w:rPr>
        <w:t>);</w:t>
      </w:r>
    </w:p>
    <w:p w14:paraId="72142336" w14:textId="77777777" w:rsidR="006A568E" w:rsidRPr="00904F88" w:rsidRDefault="006A568E" w:rsidP="006A568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25A9B165" w14:textId="77777777" w:rsidR="00752C38" w:rsidRPr="00904F88" w:rsidRDefault="00752C38" w:rsidP="00752C38">
      <w:pPr>
        <w:rPr>
          <w:lang w:val="es-ES"/>
        </w:rPr>
      </w:pPr>
    </w:p>
    <w:p w14:paraId="2212498A" w14:textId="77777777" w:rsidR="00D465A5" w:rsidRPr="00904F88" w:rsidRDefault="00D465A5" w:rsidP="00752C38">
      <w:pPr>
        <w:rPr>
          <w:lang w:val="es-ES"/>
        </w:rPr>
      </w:pPr>
    </w:p>
    <w:p w14:paraId="230473AC" w14:textId="77777777" w:rsidR="00D465A5" w:rsidRPr="00904F88" w:rsidRDefault="00D465A5" w:rsidP="00752C38">
      <w:pPr>
        <w:rPr>
          <w:lang w:val="es-ES"/>
        </w:rPr>
      </w:pPr>
    </w:p>
    <w:p w14:paraId="452D5085" w14:textId="77777777" w:rsidR="00D465A5" w:rsidRPr="00904F88" w:rsidRDefault="00D465A5" w:rsidP="00752C38">
      <w:pPr>
        <w:rPr>
          <w:lang w:val="es-ES"/>
        </w:rPr>
      </w:pPr>
    </w:p>
    <w:p w14:paraId="463E6000" w14:textId="5BAC8C64" w:rsidR="00D465A5" w:rsidRPr="00904F88" w:rsidRDefault="00D465A5" w:rsidP="00752C38">
      <w:pPr>
        <w:rPr>
          <w:lang w:val="es-ES"/>
        </w:rPr>
      </w:pPr>
      <w:r w:rsidRPr="00904F88">
        <w:rPr>
          <w:lang w:val="es-ES"/>
        </w:rPr>
        <w:lastRenderedPageBreak/>
        <w:t>Y la aplicariamos como sigue</w:t>
      </w:r>
    </w:p>
    <w:p w14:paraId="1CF959BA" w14:textId="77777777" w:rsidR="006A568E" w:rsidRPr="00904F88" w:rsidRDefault="006A568E" w:rsidP="006A568E">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24F3E80C" w14:textId="77777777" w:rsidR="006A568E" w:rsidRPr="00904F88" w:rsidRDefault="006A568E" w:rsidP="006A568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.fontfichero</w:t>
      </w:r>
      <w:r w:rsidRPr="00904F88">
        <w:rPr>
          <w:rFonts w:ascii="Consolas" w:hAnsi="Consolas"/>
          <w:color w:val="D4D4D4"/>
          <w:sz w:val="21"/>
          <w:szCs w:val="21"/>
          <w:lang w:val="es-ES"/>
        </w:rPr>
        <w:t xml:space="preserve"> {</w:t>
      </w:r>
    </w:p>
    <w:p w14:paraId="3C19E608" w14:textId="77777777" w:rsidR="006A568E" w:rsidRPr="00904F88" w:rsidRDefault="006A568E" w:rsidP="006A568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sans-serif</w:t>
      </w:r>
      <w:r w:rsidRPr="00904F88">
        <w:rPr>
          <w:rFonts w:ascii="Consolas" w:hAnsi="Consolas"/>
          <w:color w:val="D4D4D4"/>
          <w:sz w:val="21"/>
          <w:szCs w:val="21"/>
          <w:lang w:val="es-ES"/>
        </w:rPr>
        <w:t>;</w:t>
      </w:r>
    </w:p>
    <w:p w14:paraId="489A9A4C" w14:textId="77777777" w:rsidR="006A568E" w:rsidRPr="00904F88" w:rsidRDefault="006A568E" w:rsidP="006A568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w:t>
      </w:r>
      <w:r w:rsidRPr="00904F88">
        <w:rPr>
          <w:rFonts w:ascii="Consolas" w:hAnsi="Consolas"/>
          <w:color w:val="D4D4D4"/>
          <w:sz w:val="21"/>
          <w:szCs w:val="21"/>
          <w:lang w:val="es-ES"/>
        </w:rPr>
        <w:t>;</w:t>
      </w:r>
    </w:p>
    <w:p w14:paraId="6E1E23D5" w14:textId="77777777" w:rsidR="006A568E" w:rsidRPr="00904F88" w:rsidRDefault="006A568E" w:rsidP="006A568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00317CA" w14:textId="77777777" w:rsidR="004C584A" w:rsidRPr="00904F88" w:rsidRDefault="004C584A" w:rsidP="004622ED">
      <w:pPr>
        <w:rPr>
          <w:lang w:val="es-ES"/>
        </w:rPr>
      </w:pPr>
    </w:p>
    <w:p w14:paraId="47306ACF" w14:textId="77777777" w:rsidR="006A568E" w:rsidRPr="00904F88" w:rsidRDefault="006A568E" w:rsidP="006A568E">
      <w:pPr>
        <w:rPr>
          <w:lang w:val="es-ES"/>
        </w:rPr>
      </w:pPr>
      <w:r w:rsidRPr="00904F88">
        <w:rPr>
          <w:lang w:val="es-ES"/>
        </w:rPr>
        <w:t>En la regla @font-face:</w:t>
      </w:r>
    </w:p>
    <w:p w14:paraId="277E5E31" w14:textId="77777777" w:rsidR="006A568E" w:rsidRPr="00904F88" w:rsidRDefault="006A568E" w:rsidP="006A568E">
      <w:pPr>
        <w:numPr>
          <w:ilvl w:val="0"/>
          <w:numId w:val="62"/>
        </w:numPr>
        <w:rPr>
          <w:lang w:val="es-ES"/>
        </w:rPr>
      </w:pPr>
      <w:r w:rsidRPr="00904F88">
        <w:rPr>
          <w:lang w:val="es-ES"/>
        </w:rPr>
        <w:t>La propiedad font-family establece cómo tenemos que llamar a la fuente en la hoja de estilo. Si el nombre contiene espacios en blanco, es necesario escribir el nombre entre comillas.</w:t>
      </w:r>
    </w:p>
    <w:p w14:paraId="35F05338" w14:textId="77777777" w:rsidR="006A568E" w:rsidRPr="00904F88" w:rsidRDefault="006A568E" w:rsidP="006A568E">
      <w:pPr>
        <w:numPr>
          <w:ilvl w:val="0"/>
          <w:numId w:val="62"/>
        </w:numPr>
        <w:rPr>
          <w:lang w:val="es-ES"/>
        </w:rPr>
      </w:pPr>
      <w:r w:rsidRPr="00904F88">
        <w:rPr>
          <w:lang w:val="es-ES"/>
        </w:rPr>
        <w:t>La propiedad src indica el camino (absoluto o relativo) del fichero de la fuente. En el caso de indicar un camino relativo, el camino relativo es el camino relativo de la fuente con respecto a la hoja de estilo, no respecto a la página web.</w:t>
      </w:r>
    </w:p>
    <w:p w14:paraId="5FB567E1" w14:textId="77777777" w:rsidR="006A568E" w:rsidRPr="00904F88" w:rsidRDefault="006A568E" w:rsidP="006A568E">
      <w:pPr>
        <w:rPr>
          <w:lang w:val="es-ES"/>
        </w:rPr>
      </w:pPr>
      <w:r w:rsidRPr="00904F88">
        <w:rPr>
          <w:lang w:val="es-ES"/>
        </w:rPr>
        <w:t>Una vez definido el nombre de la fuente, se puede hacer referencia a ella en las propiedades font-family.</w:t>
      </w:r>
    </w:p>
    <w:p w14:paraId="04C9A7A0" w14:textId="77777777" w:rsidR="006A568E" w:rsidRPr="00904F88" w:rsidRDefault="006A568E" w:rsidP="004622ED">
      <w:pPr>
        <w:rPr>
          <w:lang w:val="es-ES"/>
        </w:rPr>
      </w:pPr>
    </w:p>
    <w:p w14:paraId="45707E14" w14:textId="71457AE9" w:rsidR="00A72E45" w:rsidRPr="00904F88" w:rsidRDefault="00D745E8" w:rsidP="004622ED">
      <w:pPr>
        <w:rPr>
          <w:lang w:val="es-ES"/>
        </w:rPr>
      </w:pPr>
      <w:r w:rsidRPr="00904F88">
        <w:rPr>
          <w:lang w:val="es-ES"/>
        </w:rPr>
        <w:t>Y añadimos este código al fichero index.html</w:t>
      </w:r>
    </w:p>
    <w:p w14:paraId="55276E3C" w14:textId="77777777" w:rsidR="00D745E8" w:rsidRPr="00904F88" w:rsidRDefault="00D745E8" w:rsidP="004622ED">
      <w:pPr>
        <w:rPr>
          <w:lang w:val="es-ES"/>
        </w:rPr>
      </w:pPr>
    </w:p>
    <w:p w14:paraId="6A3CC1CD"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37E3D334"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3A2A43CA"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02776451"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3950394A"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55B298C3"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Plantilla HTML5</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3F9B4941" w14:textId="77777777" w:rsidR="00D745E8" w:rsidRPr="00015106" w:rsidRDefault="00D745E8" w:rsidP="00D745E8">
      <w:pPr>
        <w:widowControl/>
        <w:shd w:val="clear" w:color="auto" w:fill="1F1F1F"/>
        <w:autoSpaceDE/>
        <w:autoSpaceDN/>
        <w:adjustRightInd/>
        <w:spacing w:before="0" w:after="240" w:line="285" w:lineRule="atLeast"/>
        <w:jc w:val="left"/>
        <w:rPr>
          <w:rFonts w:ascii="Consolas" w:hAnsi="Consolas"/>
          <w:color w:val="CCCCCC"/>
          <w:sz w:val="21"/>
          <w:szCs w:val="21"/>
        </w:rPr>
      </w:pPr>
    </w:p>
    <w:p w14:paraId="43562957"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5B7CC991"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5D4DAD25" w14:textId="7C6E07CD"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p>
    <w:p w14:paraId="07F84CBF"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p>
    <w:p w14:paraId="5BA4E8DE"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C586C0"/>
          <w:sz w:val="21"/>
          <w:szCs w:val="21"/>
        </w:rPr>
        <w:t>@font-face</w:t>
      </w:r>
      <w:r w:rsidRPr="00015106">
        <w:rPr>
          <w:rFonts w:ascii="Consolas" w:hAnsi="Consolas"/>
          <w:color w:val="D4D4D4"/>
          <w:sz w:val="21"/>
          <w:szCs w:val="21"/>
        </w:rPr>
        <w:t xml:space="preserve"> {</w:t>
      </w:r>
    </w:p>
    <w:p w14:paraId="6086704D"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"Inder"</w:t>
      </w:r>
      <w:r w:rsidRPr="00015106">
        <w:rPr>
          <w:rFonts w:ascii="Consolas" w:hAnsi="Consolas"/>
          <w:color w:val="D4D4D4"/>
          <w:sz w:val="21"/>
          <w:szCs w:val="21"/>
        </w:rPr>
        <w:t>;</w:t>
      </w:r>
    </w:p>
    <w:p w14:paraId="208F2A24"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src</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"./fonts/Inder-Regular.ttf"</w:t>
      </w:r>
      <w:r w:rsidRPr="00015106">
        <w:rPr>
          <w:rFonts w:ascii="Consolas" w:hAnsi="Consolas"/>
          <w:color w:val="D4D4D4"/>
          <w:sz w:val="21"/>
          <w:szCs w:val="21"/>
        </w:rPr>
        <w:t>);</w:t>
      </w:r>
    </w:p>
    <w:p w14:paraId="2F507DB2"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DF2EE9B" w14:textId="77777777" w:rsidR="00D745E8" w:rsidRPr="00015106" w:rsidRDefault="00D745E8" w:rsidP="00D745E8">
      <w:pPr>
        <w:widowControl/>
        <w:shd w:val="clear" w:color="auto" w:fill="1F1F1F"/>
        <w:autoSpaceDE/>
        <w:autoSpaceDN/>
        <w:adjustRightInd/>
        <w:spacing w:before="0" w:after="240" w:line="285" w:lineRule="atLeast"/>
        <w:jc w:val="left"/>
        <w:rPr>
          <w:rFonts w:ascii="Consolas" w:hAnsi="Consolas"/>
          <w:color w:val="CCCCCC"/>
          <w:sz w:val="21"/>
          <w:szCs w:val="21"/>
        </w:rPr>
      </w:pPr>
    </w:p>
    <w:p w14:paraId="2BB87B17"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.fontfichero</w:t>
      </w:r>
      <w:r w:rsidRPr="00015106">
        <w:rPr>
          <w:rFonts w:ascii="Consolas" w:hAnsi="Consolas"/>
          <w:color w:val="D4D4D4"/>
          <w:sz w:val="21"/>
          <w:szCs w:val="21"/>
        </w:rPr>
        <w:t xml:space="preserve"> {</w:t>
      </w:r>
    </w:p>
    <w:p w14:paraId="5F56DF78"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'Inder'</w:t>
      </w:r>
      <w:r w:rsidRPr="00015106">
        <w:rPr>
          <w:rFonts w:ascii="Consolas" w:hAnsi="Consolas"/>
          <w:color w:val="D4D4D4"/>
          <w:sz w:val="21"/>
          <w:szCs w:val="21"/>
        </w:rPr>
        <w:t xml:space="preserve">, </w:t>
      </w:r>
      <w:r w:rsidRPr="00015106">
        <w:rPr>
          <w:rFonts w:ascii="Consolas" w:hAnsi="Consolas"/>
          <w:color w:val="CE9178"/>
          <w:sz w:val="21"/>
          <w:szCs w:val="21"/>
        </w:rPr>
        <w:t>sans-serif</w:t>
      </w:r>
      <w:r w:rsidRPr="00015106">
        <w:rPr>
          <w:rFonts w:ascii="Consolas" w:hAnsi="Consolas"/>
          <w:color w:val="D4D4D4"/>
          <w:sz w:val="21"/>
          <w:szCs w:val="21"/>
        </w:rPr>
        <w:t>;</w:t>
      </w:r>
    </w:p>
    <w:p w14:paraId="22C7EEB0"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150%</w:t>
      </w:r>
      <w:r w:rsidRPr="00015106">
        <w:rPr>
          <w:rFonts w:ascii="Consolas" w:hAnsi="Consolas"/>
          <w:color w:val="D4D4D4"/>
          <w:sz w:val="21"/>
          <w:szCs w:val="21"/>
        </w:rPr>
        <w:t>;</w:t>
      </w:r>
    </w:p>
    <w:p w14:paraId="6B1CA595"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509488E"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p>
    <w:p w14:paraId="10313A25"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4B9046A7"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p>
    <w:p w14:paraId="78F34AC2"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2887E95E"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p>
    <w:p w14:paraId="01107C6A"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r w:rsidRPr="00015106">
        <w:rPr>
          <w:rFonts w:ascii="Consolas" w:hAnsi="Consolas"/>
          <w:color w:val="CCCCCC"/>
          <w:sz w:val="21"/>
          <w:szCs w:val="21"/>
        </w:rPr>
        <w:t>Fuentes Externas</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p>
    <w:p w14:paraId="7081AA00" w14:textId="77777777" w:rsidR="00D745E8" w:rsidRPr="00015106"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rPr>
      </w:pPr>
    </w:p>
    <w:p w14:paraId="3963A462"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"fontfichero"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En este ejemplo se utiliza la fuente externa inder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"https://fonts.google.com/specimen/inder"</w:t>
      </w:r>
      <w:r w:rsidRPr="00904F88">
        <w:rPr>
          <w:rFonts w:ascii="Consolas" w:hAnsi="Consolas"/>
          <w:color w:val="808080"/>
          <w:sz w:val="21"/>
          <w:szCs w:val="21"/>
          <w:lang w:val="es-ES"/>
        </w:rPr>
        <w:t>&gt;</w:t>
      </w:r>
      <w:r w:rsidRPr="00904F88">
        <w:rPr>
          <w:rFonts w:ascii="Consolas" w:hAnsi="Consolas"/>
          <w:color w:val="CCCCCC"/>
          <w:sz w:val="21"/>
          <w:szCs w:val="21"/>
          <w:lang w:val="es-ES"/>
        </w:rPr>
        <w:t>Inder</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de Google Fonts.</w:t>
      </w:r>
    </w:p>
    <w:p w14:paraId="3EA615A6"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
    <w:p w14:paraId="0499572D"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La vamos a incluir como fichero externo en la cabecera de la página web, y luego la aplicamos a un párrafo con CSS.</w:t>
      </w:r>
    </w:p>
    <w:p w14:paraId="09B212F9"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
    <w:p w14:paraId="0F8E81B9"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9135093" w14:textId="77777777" w:rsidR="00D745E8" w:rsidRPr="00904F88" w:rsidRDefault="00D745E8" w:rsidP="00D745E8">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2507045A"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
    <w:p w14:paraId="193EA838"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3C836AD"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3D57334A" w14:textId="77777777" w:rsidR="00D745E8" w:rsidRPr="00904F88" w:rsidRDefault="00D745E8" w:rsidP="004622ED">
      <w:pPr>
        <w:rPr>
          <w:lang w:val="es-ES"/>
        </w:rPr>
      </w:pPr>
    </w:p>
    <w:p w14:paraId="5C8A35B0" w14:textId="55A3006B" w:rsidR="00A72E45" w:rsidRPr="00904F88" w:rsidRDefault="00D745E8" w:rsidP="004622ED">
      <w:pPr>
        <w:rPr>
          <w:lang w:val="es-ES"/>
        </w:rPr>
      </w:pPr>
      <w:r w:rsidRPr="00904F88">
        <w:rPr>
          <w:lang w:val="es-ES"/>
        </w:rPr>
        <w:t>Un nuevo tipo de letra se ha añadido a nuestra página web, inder</w:t>
      </w:r>
    </w:p>
    <w:p w14:paraId="388CDFED" w14:textId="77777777" w:rsidR="006A568E" w:rsidRPr="00904F88" w:rsidRDefault="006A568E" w:rsidP="006A568E">
      <w:pPr>
        <w:rPr>
          <w:lang w:val="es-ES"/>
        </w:rPr>
      </w:pPr>
      <w:r w:rsidRPr="00904F88">
        <w:rPr>
          <w:lang w:val="es-ES"/>
        </w:rPr>
        <w:t>La recomendación no impone ningún formato específico para los tipos de letra, pero nombra algunos como posibilidad: woff (WOFF Web Open Font Format, .woff), truetype (TrueType, .ttf), opentype (OpenType, .ttf, .otf), embedded-opentype (Embedded OpenType, .eot), svg (SVG Font, .svg, .svgz).</w:t>
      </w:r>
    </w:p>
    <w:p w14:paraId="456887BA" w14:textId="77777777" w:rsidR="006A568E" w:rsidRPr="00904F88" w:rsidRDefault="006A568E" w:rsidP="004622ED">
      <w:pPr>
        <w:rPr>
          <w:lang w:val="es-ES"/>
        </w:rPr>
      </w:pPr>
    </w:p>
    <w:p w14:paraId="56B06D34" w14:textId="5049AA99" w:rsidR="008D0C98" w:rsidRPr="00904F88" w:rsidRDefault="008D0C98" w:rsidP="004622ED">
      <w:pPr>
        <w:rPr>
          <w:lang w:val="es-ES"/>
        </w:rPr>
      </w:pPr>
      <w:r w:rsidRPr="00904F88">
        <w:rPr>
          <w:lang w:val="es-ES"/>
        </w:rPr>
        <w:t>En el ejemplo en ele navegador podéis apre</w:t>
      </w:r>
      <w:r w:rsidR="00AE7657" w:rsidRPr="00904F88">
        <w:rPr>
          <w:lang w:val="es-ES"/>
        </w:rPr>
        <w:t>ciar el nuevo tipo de letra:</w:t>
      </w:r>
    </w:p>
    <w:p w14:paraId="07F371F0" w14:textId="77777777" w:rsidR="00AE7657" w:rsidRPr="00904F88" w:rsidRDefault="00AE7657" w:rsidP="004622ED">
      <w:pPr>
        <w:rPr>
          <w:lang w:val="es-ES"/>
        </w:rPr>
      </w:pPr>
    </w:p>
    <w:p w14:paraId="7C8127D9" w14:textId="0F663C40" w:rsidR="00AE7657" w:rsidRPr="00904F88" w:rsidRDefault="001D6DF5" w:rsidP="004622ED">
      <w:pPr>
        <w:rPr>
          <w:lang w:val="es-ES"/>
        </w:rPr>
      </w:pPr>
      <w:r w:rsidRPr="00904F88">
        <w:rPr>
          <w:noProof/>
          <w:lang w:val="es-ES"/>
        </w:rPr>
        <w:drawing>
          <wp:inline distT="0" distB="0" distL="0" distR="0" wp14:anchorId="60222C01" wp14:editId="53486C25">
            <wp:extent cx="6300470" cy="1704975"/>
            <wp:effectExtent l="0" t="0" r="5080" b="9525"/>
            <wp:docPr id="21337237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23745" name="Imagen 1" descr="Texto&#10;&#10;El contenido generado por IA puede ser incorrecto."/>
                    <pic:cNvPicPr/>
                  </pic:nvPicPr>
                  <pic:blipFill>
                    <a:blip r:embed="rId69"/>
                    <a:stretch>
                      <a:fillRect/>
                    </a:stretch>
                  </pic:blipFill>
                  <pic:spPr>
                    <a:xfrm>
                      <a:off x="0" y="0"/>
                      <a:ext cx="6300470" cy="1704975"/>
                    </a:xfrm>
                    <a:prstGeom prst="rect">
                      <a:avLst/>
                    </a:prstGeom>
                  </pic:spPr>
                </pic:pic>
              </a:graphicData>
            </a:graphic>
          </wp:inline>
        </w:drawing>
      </w:r>
    </w:p>
    <w:p w14:paraId="260A8017" w14:textId="107CED29" w:rsidR="008D0C98" w:rsidRPr="00904F88" w:rsidRDefault="001D6DF5" w:rsidP="004622ED">
      <w:pPr>
        <w:rPr>
          <w:lang w:val="es-ES"/>
        </w:rPr>
      </w:pPr>
      <w:r w:rsidRPr="00904F88">
        <w:rPr>
          <w:lang w:val="es-ES"/>
        </w:rPr>
        <w:t xml:space="preserve">Ahora vamos a añadir otra fuente embebida. Para eso debemos buscar en </w:t>
      </w:r>
      <w:r w:rsidR="005F54F1" w:rsidRPr="00904F88">
        <w:rPr>
          <w:lang w:val="es-ES"/>
        </w:rPr>
        <w:t>Google fonts</w:t>
      </w:r>
      <w:r w:rsidR="00290F3C" w:rsidRPr="00904F88">
        <w:rPr>
          <w:lang w:val="es-ES"/>
        </w:rPr>
        <w:t xml:space="preserve"> Bitcount Prop Single Ink y pulsar el botón de</w:t>
      </w:r>
      <w:r w:rsidR="00146D00" w:rsidRPr="00904F88">
        <w:rPr>
          <w:lang w:val="es-ES"/>
        </w:rPr>
        <w:t xml:space="preserve"> Get </w:t>
      </w:r>
      <w:r w:rsidR="00290F3C" w:rsidRPr="00904F88">
        <w:rPr>
          <w:lang w:val="es-ES"/>
        </w:rPr>
        <w:t>embed</w:t>
      </w:r>
      <w:r w:rsidR="00146D00" w:rsidRPr="00904F88">
        <w:rPr>
          <w:lang w:val="es-ES"/>
        </w:rPr>
        <w:t xml:space="preserve"> code.</w:t>
      </w:r>
    </w:p>
    <w:p w14:paraId="4BFB740D" w14:textId="77777777" w:rsidR="00146D00" w:rsidRPr="00904F88" w:rsidRDefault="00146D00" w:rsidP="004622ED">
      <w:pPr>
        <w:rPr>
          <w:lang w:val="es-ES"/>
        </w:rPr>
      </w:pPr>
    </w:p>
    <w:p w14:paraId="275386AA" w14:textId="77777777" w:rsidR="00290F3C" w:rsidRPr="00904F88" w:rsidRDefault="00290F3C" w:rsidP="004622ED">
      <w:pPr>
        <w:rPr>
          <w:lang w:val="es-ES"/>
        </w:rPr>
      </w:pPr>
    </w:p>
    <w:p w14:paraId="0D489FAD" w14:textId="12109433" w:rsidR="005F54F1" w:rsidRPr="00904F88" w:rsidRDefault="006A5A8C" w:rsidP="004622ED">
      <w:pPr>
        <w:rPr>
          <w:lang w:val="es-ES"/>
        </w:rPr>
      </w:pPr>
      <w:r w:rsidRPr="00904F88">
        <w:rPr>
          <w:noProof/>
          <w:lang w:val="es-ES"/>
        </w:rPr>
        <w:lastRenderedPageBreak/>
        <w:drawing>
          <wp:inline distT="0" distB="0" distL="0" distR="0" wp14:anchorId="1731DA7C" wp14:editId="1258E14A">
            <wp:extent cx="6289675" cy="1723390"/>
            <wp:effectExtent l="0" t="0" r="0" b="0"/>
            <wp:docPr id="205982200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289675" cy="1723390"/>
                    </a:xfrm>
                    <a:prstGeom prst="rect">
                      <a:avLst/>
                    </a:prstGeom>
                    <a:noFill/>
                    <a:ln>
                      <a:noFill/>
                    </a:ln>
                  </pic:spPr>
                </pic:pic>
              </a:graphicData>
            </a:graphic>
          </wp:inline>
        </w:drawing>
      </w:r>
    </w:p>
    <w:p w14:paraId="4DE8EE1F" w14:textId="77777777" w:rsidR="00717977" w:rsidRPr="00904F88" w:rsidRDefault="00717977" w:rsidP="004622ED">
      <w:pPr>
        <w:rPr>
          <w:lang w:val="es-ES"/>
        </w:rPr>
      </w:pPr>
    </w:p>
    <w:p w14:paraId="1DAD3E30" w14:textId="4557E700" w:rsidR="001D6DF5" w:rsidRPr="00904F88" w:rsidRDefault="00781587" w:rsidP="004622ED">
      <w:pPr>
        <w:rPr>
          <w:lang w:val="es-ES"/>
        </w:rPr>
      </w:pPr>
      <w:r w:rsidRPr="00904F88">
        <w:rPr>
          <w:lang w:val="es-ES"/>
        </w:rPr>
        <w:t xml:space="preserve">Y copiar el siguiente código a la hoja de estilos tras seleccionar </w:t>
      </w:r>
      <w:r w:rsidR="004308CE" w:rsidRPr="00904F88">
        <w:rPr>
          <w:lang w:val="es-ES"/>
        </w:rPr>
        <w:t>la etiqueta @import con el valor de fuente</w:t>
      </w:r>
    </w:p>
    <w:p w14:paraId="3B40F023" w14:textId="3E89709B" w:rsidR="00146D00" w:rsidRPr="00904F88" w:rsidRDefault="00507434" w:rsidP="004622ED">
      <w:pPr>
        <w:rPr>
          <w:lang w:val="es-ES"/>
        </w:rPr>
      </w:pPr>
      <w:r w:rsidRPr="00904F88">
        <w:rPr>
          <w:lang w:val="es-ES"/>
        </w:rPr>
        <w:t>La regla @import debe escribirse al principio de la hoja de estilo, sin otras reglas delante, ni siquiera reglas @font-face, como muestran los siguientes ejemplos</w:t>
      </w:r>
      <w:r w:rsidR="00D5623F" w:rsidRPr="00904F88">
        <w:rPr>
          <w:lang w:val="es-ES"/>
        </w:rPr>
        <w:t>. Añadir el @import a los estilos</w:t>
      </w:r>
      <w:r w:rsidR="00736B92" w:rsidRPr="00904F88">
        <w:rPr>
          <w:lang w:val="es-ES"/>
        </w:rPr>
        <w:t xml:space="preserve"> al principio.</w:t>
      </w:r>
    </w:p>
    <w:p w14:paraId="5FFE2BC6" w14:textId="77777777" w:rsidR="001D6DF5" w:rsidRPr="00904F88" w:rsidRDefault="001D6DF5" w:rsidP="004622ED">
      <w:pPr>
        <w:rPr>
          <w:lang w:val="es-ES"/>
        </w:rPr>
      </w:pPr>
    </w:p>
    <w:p w14:paraId="12A3B04D" w14:textId="77777777" w:rsidR="00D5623F" w:rsidRPr="00904F88" w:rsidRDefault="00D5623F" w:rsidP="00D5623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2CAF3F48" w14:textId="77777777" w:rsidR="00D5623F" w:rsidRPr="00904F88" w:rsidRDefault="00D5623F" w:rsidP="00D5623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C586C0"/>
          <w:sz w:val="21"/>
          <w:szCs w:val="21"/>
          <w:lang w:val="es-ES"/>
        </w:rPr>
        <w:t>@import</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'https://fonts.googleapis.com/css2?family=Bitcount+Prop+Single+Ink:wght@100..900&amp;display=swap'</w:t>
      </w:r>
      <w:r w:rsidRPr="00904F88">
        <w:rPr>
          <w:rFonts w:ascii="Consolas" w:hAnsi="Consolas"/>
          <w:color w:val="D4D4D4"/>
          <w:sz w:val="21"/>
          <w:szCs w:val="21"/>
          <w:lang w:val="es-ES"/>
        </w:rPr>
        <w:t>);</w:t>
      </w:r>
    </w:p>
    <w:p w14:paraId="5A1B87AB" w14:textId="77777777" w:rsidR="00D5623F" w:rsidRPr="00904F88" w:rsidRDefault="00D5623F" w:rsidP="00D5623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D309524" w14:textId="77777777" w:rsidR="00D5623F" w:rsidRPr="00015106" w:rsidRDefault="00D5623F" w:rsidP="00D5623F">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C586C0"/>
          <w:sz w:val="21"/>
          <w:szCs w:val="21"/>
        </w:rPr>
        <w:t>@font-face</w:t>
      </w:r>
      <w:r w:rsidRPr="00015106">
        <w:rPr>
          <w:rFonts w:ascii="Consolas" w:hAnsi="Consolas"/>
          <w:color w:val="D4D4D4"/>
          <w:sz w:val="21"/>
          <w:szCs w:val="21"/>
        </w:rPr>
        <w:t xml:space="preserve"> {</w:t>
      </w:r>
    </w:p>
    <w:p w14:paraId="7BD6871A" w14:textId="77777777" w:rsidR="00D5623F" w:rsidRPr="00015106" w:rsidRDefault="00D5623F" w:rsidP="00D5623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"Inder"</w:t>
      </w:r>
      <w:r w:rsidRPr="00015106">
        <w:rPr>
          <w:rFonts w:ascii="Consolas" w:hAnsi="Consolas"/>
          <w:color w:val="D4D4D4"/>
          <w:sz w:val="21"/>
          <w:szCs w:val="21"/>
        </w:rPr>
        <w:t>;</w:t>
      </w:r>
    </w:p>
    <w:p w14:paraId="7009E88E" w14:textId="77777777" w:rsidR="00D5623F" w:rsidRPr="00015106" w:rsidRDefault="00D5623F" w:rsidP="00D5623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src</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"./fonts/Inder-Regular.ttf"</w:t>
      </w:r>
      <w:r w:rsidRPr="00015106">
        <w:rPr>
          <w:rFonts w:ascii="Consolas" w:hAnsi="Consolas"/>
          <w:color w:val="D4D4D4"/>
          <w:sz w:val="21"/>
          <w:szCs w:val="21"/>
        </w:rPr>
        <w:t>);</w:t>
      </w:r>
    </w:p>
    <w:p w14:paraId="472B7005" w14:textId="77777777" w:rsidR="00D5623F" w:rsidRPr="00904F88" w:rsidRDefault="00D5623F" w:rsidP="00D5623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687540F6" w14:textId="77777777" w:rsidR="00D5623F" w:rsidRPr="00904F88" w:rsidRDefault="00D5623F" w:rsidP="00D5623F">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0D4CF7F1" w14:textId="252A7797" w:rsidR="00D5623F" w:rsidRPr="00904F88" w:rsidRDefault="00D5623F" w:rsidP="00736B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FC5B1B2" w14:textId="77777777" w:rsidR="00D5623F" w:rsidRPr="00904F88" w:rsidRDefault="00D5623F" w:rsidP="004622ED">
      <w:pPr>
        <w:rPr>
          <w:lang w:val="es-ES"/>
        </w:rPr>
      </w:pPr>
    </w:p>
    <w:p w14:paraId="1F25397A" w14:textId="77777777" w:rsidR="0018052B" w:rsidRPr="00904F88" w:rsidRDefault="0018052B" w:rsidP="004622ED">
      <w:pPr>
        <w:rPr>
          <w:lang w:val="es-ES"/>
        </w:rPr>
      </w:pPr>
    </w:p>
    <w:p w14:paraId="3D2A8FBA" w14:textId="16AB468B" w:rsidR="0018052B" w:rsidRPr="00904F88" w:rsidRDefault="0018052B" w:rsidP="004622ED">
      <w:pPr>
        <w:rPr>
          <w:lang w:val="es-ES"/>
        </w:rPr>
      </w:pPr>
      <w:r w:rsidRPr="00904F88">
        <w:rPr>
          <w:lang w:val="es-ES"/>
        </w:rPr>
        <w:t>Añadir este código al final de los estilos:</w:t>
      </w:r>
    </w:p>
    <w:p w14:paraId="1CC1844D" w14:textId="77777777" w:rsidR="0018052B" w:rsidRPr="00904F88" w:rsidRDefault="0018052B" w:rsidP="004622ED">
      <w:pPr>
        <w:rPr>
          <w:lang w:val="es-ES"/>
        </w:rPr>
      </w:pPr>
    </w:p>
    <w:p w14:paraId="6F2D23C3" w14:textId="77777777" w:rsidR="0018052B" w:rsidRPr="008702AC" w:rsidRDefault="0018052B" w:rsidP="0018052B">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8702AC">
        <w:rPr>
          <w:rFonts w:ascii="Consolas" w:hAnsi="Consolas"/>
          <w:color w:val="D7BA7D"/>
          <w:sz w:val="21"/>
          <w:szCs w:val="21"/>
        </w:rPr>
        <w:t>.fontimport</w:t>
      </w:r>
      <w:r w:rsidRPr="008702AC">
        <w:rPr>
          <w:rFonts w:ascii="Consolas" w:hAnsi="Consolas"/>
          <w:color w:val="D4D4D4"/>
          <w:sz w:val="21"/>
          <w:szCs w:val="21"/>
        </w:rPr>
        <w:t xml:space="preserve"> {</w:t>
      </w:r>
    </w:p>
    <w:p w14:paraId="31C1DE6F" w14:textId="77777777" w:rsidR="0018052B" w:rsidRPr="008702AC" w:rsidRDefault="0018052B" w:rsidP="0018052B">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D4D4D4"/>
          <w:sz w:val="21"/>
          <w:szCs w:val="21"/>
        </w:rPr>
        <w:t>         </w:t>
      </w:r>
      <w:r w:rsidRPr="008702AC">
        <w:rPr>
          <w:rFonts w:ascii="Consolas" w:hAnsi="Consolas"/>
          <w:color w:val="9CDCFE"/>
          <w:sz w:val="21"/>
          <w:szCs w:val="21"/>
        </w:rPr>
        <w:t>font-family</w:t>
      </w:r>
      <w:r w:rsidRPr="008702AC">
        <w:rPr>
          <w:rFonts w:ascii="Consolas" w:hAnsi="Consolas"/>
          <w:color w:val="D4D4D4"/>
          <w:sz w:val="21"/>
          <w:szCs w:val="21"/>
        </w:rPr>
        <w:t xml:space="preserve">: </w:t>
      </w:r>
      <w:r w:rsidRPr="008702AC">
        <w:rPr>
          <w:rFonts w:ascii="Consolas" w:hAnsi="Consolas"/>
          <w:color w:val="CE9178"/>
          <w:sz w:val="21"/>
          <w:szCs w:val="21"/>
        </w:rPr>
        <w:t>"Bitcount Prop Single Ink"</w:t>
      </w:r>
      <w:r w:rsidRPr="008702AC">
        <w:rPr>
          <w:rFonts w:ascii="Consolas" w:hAnsi="Consolas"/>
          <w:color w:val="D4D4D4"/>
          <w:sz w:val="21"/>
          <w:szCs w:val="21"/>
        </w:rPr>
        <w:t xml:space="preserve">, </w:t>
      </w:r>
      <w:r w:rsidRPr="008702AC">
        <w:rPr>
          <w:rFonts w:ascii="Consolas" w:hAnsi="Consolas"/>
          <w:color w:val="CE9178"/>
          <w:sz w:val="21"/>
          <w:szCs w:val="21"/>
        </w:rPr>
        <w:t>system-ui</w:t>
      </w:r>
      <w:r w:rsidRPr="008702AC">
        <w:rPr>
          <w:rFonts w:ascii="Consolas" w:hAnsi="Consolas"/>
          <w:color w:val="D4D4D4"/>
          <w:sz w:val="21"/>
          <w:szCs w:val="21"/>
        </w:rPr>
        <w:t>;</w:t>
      </w:r>
    </w:p>
    <w:p w14:paraId="757F260E" w14:textId="77777777" w:rsidR="0018052B" w:rsidRPr="00904F88" w:rsidRDefault="0018052B" w:rsidP="0018052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8702AC">
        <w:rPr>
          <w:rFonts w:ascii="Consolas" w:hAnsi="Consolas"/>
          <w:color w:val="D4D4D4"/>
          <w:sz w:val="21"/>
          <w:szCs w:val="21"/>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w:t>
      </w:r>
      <w:r w:rsidRPr="00904F88">
        <w:rPr>
          <w:rFonts w:ascii="Consolas" w:hAnsi="Consolas"/>
          <w:color w:val="D4D4D4"/>
          <w:sz w:val="21"/>
          <w:szCs w:val="21"/>
          <w:lang w:val="es-ES"/>
        </w:rPr>
        <w:t>;</w:t>
      </w:r>
    </w:p>
    <w:p w14:paraId="29E3F035" w14:textId="77777777" w:rsidR="0018052B" w:rsidRPr="00904F88" w:rsidRDefault="0018052B" w:rsidP="0018052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B4D6FB6" w14:textId="77777777" w:rsidR="0018052B" w:rsidRPr="00904F88" w:rsidRDefault="0018052B" w:rsidP="004622ED">
      <w:pPr>
        <w:rPr>
          <w:lang w:val="es-ES"/>
        </w:rPr>
      </w:pPr>
    </w:p>
    <w:p w14:paraId="75962244" w14:textId="7BBE7243" w:rsidR="00736B92" w:rsidRPr="00904F88" w:rsidRDefault="0018052B" w:rsidP="004622ED">
      <w:pPr>
        <w:rPr>
          <w:lang w:val="es-ES"/>
        </w:rPr>
      </w:pPr>
      <w:r w:rsidRPr="00904F88">
        <w:rPr>
          <w:lang w:val="es-ES"/>
        </w:rPr>
        <w:t>Y este detrás del párrafo anterior en el código HTML</w:t>
      </w:r>
    </w:p>
    <w:p w14:paraId="681921AB" w14:textId="77777777" w:rsidR="00736B92" w:rsidRPr="00904F88" w:rsidRDefault="00736B92" w:rsidP="004622ED">
      <w:pPr>
        <w:rPr>
          <w:lang w:val="es-ES"/>
        </w:rPr>
      </w:pPr>
    </w:p>
    <w:p w14:paraId="54414FDF" w14:textId="77777777" w:rsidR="00275B0E" w:rsidRPr="00904F88" w:rsidRDefault="00275B0E" w:rsidP="00275B0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"fontimport"</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En este ejemplo se utiliza la fuente externa BitCount Prop Single Ink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lastRenderedPageBreak/>
        <w:t>href</w:t>
      </w:r>
      <w:r w:rsidRPr="00904F88">
        <w:rPr>
          <w:rFonts w:ascii="Consolas" w:hAnsi="Consolas"/>
          <w:color w:val="CCCCCC"/>
          <w:sz w:val="21"/>
          <w:szCs w:val="21"/>
          <w:lang w:val="es-ES"/>
        </w:rPr>
        <w:t>=</w:t>
      </w:r>
      <w:r w:rsidRPr="00904F88">
        <w:rPr>
          <w:rFonts w:ascii="Consolas" w:hAnsi="Consolas"/>
          <w:color w:val="CE9178"/>
          <w:sz w:val="21"/>
          <w:szCs w:val="21"/>
          <w:lang w:val="es-ES"/>
        </w:rPr>
        <w:t>"https://fonts.google.com/specimen/Bitcount+Prop+Single+Ink"</w:t>
      </w:r>
      <w:r w:rsidRPr="00904F88">
        <w:rPr>
          <w:rFonts w:ascii="Consolas" w:hAnsi="Consolas"/>
          <w:color w:val="808080"/>
          <w:sz w:val="21"/>
          <w:szCs w:val="21"/>
          <w:lang w:val="es-ES"/>
        </w:rPr>
        <w:t>&gt;</w:t>
      </w:r>
      <w:r w:rsidRPr="00904F88">
        <w:rPr>
          <w:rFonts w:ascii="Consolas" w:hAnsi="Consolas"/>
          <w:color w:val="CCCCCC"/>
          <w:sz w:val="21"/>
          <w:szCs w:val="21"/>
          <w:lang w:val="es-ES"/>
        </w:rPr>
        <w:t>BitCount Prop Single Ink</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de Google Fonts.</w:t>
      </w:r>
    </w:p>
    <w:p w14:paraId="68A2063C" w14:textId="77777777" w:rsidR="00275B0E" w:rsidRPr="00904F88" w:rsidRDefault="00275B0E" w:rsidP="00275B0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
    <w:p w14:paraId="2AD61F0A" w14:textId="77777777" w:rsidR="00275B0E" w:rsidRPr="00904F88" w:rsidRDefault="00275B0E" w:rsidP="00275B0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La vamos a incluir como la etiqueta import externo en la cabecera de la página web, y luego la aplicamos a un párrafo con CSS.</w:t>
      </w:r>
    </w:p>
    <w:p w14:paraId="7371840B" w14:textId="77777777" w:rsidR="00275B0E" w:rsidRPr="00904F88" w:rsidRDefault="00275B0E" w:rsidP="00275B0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
    <w:p w14:paraId="64E389CA" w14:textId="77777777" w:rsidR="00275B0E" w:rsidRPr="00904F88" w:rsidRDefault="00275B0E" w:rsidP="00275B0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1E92899" w14:textId="77777777" w:rsidR="00275B0E" w:rsidRPr="00904F88" w:rsidRDefault="00275B0E" w:rsidP="004622ED">
      <w:pPr>
        <w:rPr>
          <w:lang w:val="es-ES"/>
        </w:rPr>
      </w:pPr>
    </w:p>
    <w:p w14:paraId="5C81AA7B" w14:textId="77777777" w:rsidR="00275B0E" w:rsidRPr="00904F88" w:rsidRDefault="00275B0E" w:rsidP="004622ED">
      <w:pPr>
        <w:rPr>
          <w:lang w:val="es-ES"/>
        </w:rPr>
      </w:pPr>
    </w:p>
    <w:p w14:paraId="08329CAD" w14:textId="088651EC" w:rsidR="00736B92" w:rsidRPr="00904F88" w:rsidRDefault="00B4656C" w:rsidP="004622ED">
      <w:pPr>
        <w:rPr>
          <w:lang w:val="es-ES"/>
        </w:rPr>
      </w:pPr>
      <w:r w:rsidRPr="00904F88">
        <w:rPr>
          <w:lang w:val="es-ES"/>
        </w:rPr>
        <w:t>Como resultado obtendréis este tipo de letra nuevo en el segundo párrafo:</w:t>
      </w:r>
    </w:p>
    <w:p w14:paraId="0F1E2DDB" w14:textId="77777777" w:rsidR="00B4656C" w:rsidRPr="00904F88" w:rsidRDefault="00B4656C" w:rsidP="004622ED">
      <w:pPr>
        <w:rPr>
          <w:lang w:val="es-ES"/>
        </w:rPr>
      </w:pPr>
    </w:p>
    <w:p w14:paraId="248EC844" w14:textId="5DE698F4" w:rsidR="00275B0E" w:rsidRPr="00904F88" w:rsidRDefault="00311B8B" w:rsidP="004622ED">
      <w:pPr>
        <w:rPr>
          <w:lang w:val="es-ES"/>
        </w:rPr>
      </w:pPr>
      <w:r w:rsidRPr="00904F88">
        <w:rPr>
          <w:noProof/>
          <w:lang w:val="es-ES"/>
        </w:rPr>
        <w:drawing>
          <wp:inline distT="0" distB="0" distL="0" distR="0" wp14:anchorId="72869E48" wp14:editId="4D9B7C58">
            <wp:extent cx="6300470" cy="3726180"/>
            <wp:effectExtent l="0" t="0" r="5080" b="7620"/>
            <wp:docPr id="8207924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92423" name="Imagen 1" descr="Texto&#10;&#10;El contenido generado por IA puede ser incorrecto."/>
                    <pic:cNvPicPr/>
                  </pic:nvPicPr>
                  <pic:blipFill>
                    <a:blip r:embed="rId71"/>
                    <a:stretch>
                      <a:fillRect/>
                    </a:stretch>
                  </pic:blipFill>
                  <pic:spPr>
                    <a:xfrm>
                      <a:off x="0" y="0"/>
                      <a:ext cx="6300470" cy="3726180"/>
                    </a:xfrm>
                    <a:prstGeom prst="rect">
                      <a:avLst/>
                    </a:prstGeom>
                  </pic:spPr>
                </pic:pic>
              </a:graphicData>
            </a:graphic>
          </wp:inline>
        </w:drawing>
      </w:r>
    </w:p>
    <w:p w14:paraId="77FD3162" w14:textId="77777777" w:rsidR="00B4656C" w:rsidRPr="00904F88" w:rsidRDefault="00B4656C" w:rsidP="004622ED">
      <w:pPr>
        <w:rPr>
          <w:lang w:val="es-ES"/>
        </w:rPr>
      </w:pPr>
    </w:p>
    <w:p w14:paraId="3503D49F" w14:textId="77777777" w:rsidR="00ED6CD5" w:rsidRPr="00904F88" w:rsidRDefault="00ED6CD5" w:rsidP="00ED6CD5">
      <w:pPr>
        <w:pStyle w:val="Ttulo1"/>
        <w:rPr>
          <w:sz w:val="48"/>
          <w:szCs w:val="48"/>
          <w:lang w:val="es-ES"/>
        </w:rPr>
      </w:pPr>
      <w:bookmarkStart w:id="44" w:name="_Toc210640520"/>
      <w:r w:rsidRPr="00904F88">
        <w:rPr>
          <w:lang w:val="es-ES"/>
        </w:rPr>
        <w:t>CSS: Columnas</w:t>
      </w:r>
      <w:bookmarkEnd w:id="44"/>
    </w:p>
    <w:p w14:paraId="6F00AFE0" w14:textId="77777777" w:rsidR="00ED6CD5" w:rsidRPr="00904F88" w:rsidRDefault="00ED6CD5" w:rsidP="00ED6CD5">
      <w:pPr>
        <w:rPr>
          <w:lang w:val="es-ES"/>
        </w:rPr>
      </w:pPr>
    </w:p>
    <w:p w14:paraId="08681598" w14:textId="7C31768F" w:rsidR="00ED6CD5" w:rsidRPr="00904F88" w:rsidRDefault="00ED6CD5" w:rsidP="00ED6CD5">
      <w:pPr>
        <w:rPr>
          <w:lang w:val="es-ES"/>
        </w:rPr>
      </w:pPr>
      <w:r w:rsidRPr="00904F88">
        <w:rPr>
          <w:lang w:val="es-ES"/>
        </w:rPr>
        <w:t xml:space="preserve">En </w:t>
      </w:r>
      <w:r w:rsidR="001C2AE1" w:rsidRPr="00904F88">
        <w:rPr>
          <w:lang w:val="es-ES"/>
        </w:rPr>
        <w:t>este apartado</w:t>
      </w:r>
      <w:r w:rsidRPr="00904F88">
        <w:rPr>
          <w:lang w:val="es-ES"/>
        </w:rPr>
        <w:t xml:space="preserve"> se comentan las propiedades CSS definidas en la futura recomendación </w:t>
      </w:r>
      <w:hyperlink r:id="rId72" w:history="1">
        <w:r w:rsidRPr="00904F88">
          <w:rPr>
            <w:rStyle w:val="Hipervnculo"/>
            <w:lang w:val="es-ES"/>
          </w:rPr>
          <w:t>CSS Multi-column Layout Module Level 1</w:t>
        </w:r>
      </w:hyperlink>
      <w:r w:rsidRPr="00904F88">
        <w:rPr>
          <w:lang w:val="es-ES"/>
        </w:rPr>
        <w:t>. Aunque actualmente (febrero de 2025) esta recomendación no está formalmente aprobada, se considera parte de la </w:t>
      </w:r>
      <w:hyperlink r:id="rId73" w:anchor="css-official" w:history="1">
        <w:r w:rsidRPr="00904F88">
          <w:rPr>
            <w:rStyle w:val="Hipervnculo"/>
            <w:lang w:val="es-ES"/>
          </w:rPr>
          <w:t>definición oficial de CSS en CSS Snapshot 2024</w:t>
        </w:r>
      </w:hyperlink>
      <w:r w:rsidRPr="00904F88">
        <w:rPr>
          <w:lang w:val="es-ES"/>
        </w:rPr>
        <w:t>.</w:t>
      </w:r>
    </w:p>
    <w:p w14:paraId="1C112D61" w14:textId="77777777" w:rsidR="00ED6CD5" w:rsidRPr="00904F88" w:rsidRDefault="00ED6CD5" w:rsidP="00ED6CD5">
      <w:pPr>
        <w:rPr>
          <w:lang w:val="es-ES"/>
        </w:rPr>
      </w:pPr>
      <w:r w:rsidRPr="00904F88">
        <w:rPr>
          <w:lang w:val="es-ES"/>
        </w:rPr>
        <w:t>Estas propiedades permiten definir columnas de texto en cualquier elemento de bloque.</w:t>
      </w:r>
    </w:p>
    <w:p w14:paraId="5A06AED0" w14:textId="77777777" w:rsidR="00ED6CD5" w:rsidRPr="00904F88" w:rsidRDefault="00ED6CD5" w:rsidP="00ED6CD5">
      <w:pPr>
        <w:rPr>
          <w:lang w:val="es-ES"/>
        </w:rPr>
      </w:pPr>
    </w:p>
    <w:p w14:paraId="4D6D53D4" w14:textId="77777777" w:rsidR="00ED6CD5" w:rsidRPr="00904F88" w:rsidRDefault="00ED6CD5" w:rsidP="00ED6CD5">
      <w:pPr>
        <w:rPr>
          <w:b/>
          <w:bCs/>
          <w:sz w:val="28"/>
          <w:szCs w:val="28"/>
          <w:u w:val="single"/>
          <w:lang w:val="es-ES"/>
        </w:rPr>
      </w:pPr>
      <w:r w:rsidRPr="00904F88">
        <w:rPr>
          <w:b/>
          <w:bCs/>
          <w:sz w:val="28"/>
          <w:szCs w:val="28"/>
          <w:u w:val="single"/>
          <w:lang w:val="es-ES"/>
        </w:rPr>
        <w:t>La propiedad column-count</w:t>
      </w:r>
    </w:p>
    <w:p w14:paraId="7635C5ED" w14:textId="77777777" w:rsidR="00ED6CD5" w:rsidRPr="00904F88" w:rsidRDefault="00ED6CD5" w:rsidP="00ED6CD5">
      <w:pPr>
        <w:rPr>
          <w:lang w:val="es-ES"/>
        </w:rPr>
      </w:pPr>
      <w:r w:rsidRPr="00904F88">
        <w:rPr>
          <w:lang w:val="es-ES"/>
        </w:rPr>
        <w:lastRenderedPageBreak/>
        <w:t>La propiedad column-count establece el número de columnas a mostrar. El navegador distribuye el espacio disponible para acomodar el número de columnas solicitadas.</w:t>
      </w:r>
    </w:p>
    <w:p w14:paraId="07F7141B" w14:textId="77777777" w:rsidR="00ED6CD5" w:rsidRPr="00904F88" w:rsidRDefault="00ED6CD5" w:rsidP="00ED6CD5">
      <w:pPr>
        <w:rPr>
          <w:lang w:val="es-ES"/>
        </w:rPr>
      </w:pPr>
    </w:p>
    <w:p w14:paraId="2CCAFECA" w14:textId="77777777" w:rsidR="00ED6CD5" w:rsidRPr="00904F88" w:rsidRDefault="00ED6CD5" w:rsidP="00ED6CD5">
      <w:pPr>
        <w:rPr>
          <w:b/>
          <w:bCs/>
          <w:sz w:val="28"/>
          <w:szCs w:val="28"/>
          <w:u w:val="single"/>
          <w:lang w:val="es-ES"/>
        </w:rPr>
      </w:pPr>
      <w:r w:rsidRPr="00904F88">
        <w:rPr>
          <w:b/>
          <w:bCs/>
          <w:sz w:val="28"/>
          <w:szCs w:val="28"/>
          <w:u w:val="single"/>
          <w:lang w:val="es-ES"/>
        </w:rPr>
        <w:t>La propiedad column-width</w:t>
      </w:r>
    </w:p>
    <w:p w14:paraId="029D60F4" w14:textId="77777777" w:rsidR="00ED6CD5" w:rsidRPr="00904F88" w:rsidRDefault="00ED6CD5" w:rsidP="00ED6CD5">
      <w:pPr>
        <w:rPr>
          <w:lang w:val="es-ES"/>
        </w:rPr>
      </w:pPr>
      <w:r w:rsidRPr="00904F88">
        <w:rPr>
          <w:lang w:val="es-ES"/>
        </w:rPr>
        <w:t>La propiedad column-width establece el ancho de las columnas. El navegador muestra el número de columnas que quepan en el espacio disponible.</w:t>
      </w:r>
    </w:p>
    <w:p w14:paraId="6A9D34C0" w14:textId="77777777" w:rsidR="00ED6CD5" w:rsidRPr="00904F88" w:rsidRDefault="00ED6CD5" w:rsidP="00ED6CD5">
      <w:pPr>
        <w:rPr>
          <w:lang w:val="es-ES"/>
        </w:rPr>
      </w:pPr>
    </w:p>
    <w:p w14:paraId="2BFD87DD"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3851F929"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3BD0657F"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p>
    <w:p w14:paraId="44D29D8A"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5EF2A041"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1CFAD7C0"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column-count. </w:t>
      </w:r>
      <w:r w:rsidRPr="00904F88">
        <w:rPr>
          <w:rFonts w:ascii="Consolas" w:hAnsi="Consolas"/>
          <w:color w:val="CCCCCC"/>
          <w:sz w:val="21"/>
          <w:szCs w:val="21"/>
          <w:lang w:val="es-ES"/>
        </w:rPr>
        <w:t xml:space="preserve">Columnas. CSS. Páginas web HTML y hojas de estilo CSS. </w:t>
      </w:r>
      <w:r w:rsidRPr="00015106">
        <w:rPr>
          <w:rFonts w:ascii="Consolas" w:hAnsi="Consolas"/>
          <w:color w:val="CCCCCC"/>
          <w:sz w:val="21"/>
          <w:szCs w:val="21"/>
        </w:rPr>
        <w:t>Bartolomé Sintes Marco. www.mclibre.org</w:t>
      </w:r>
    </w:p>
    <w:p w14:paraId="5E339712"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7C3781D3"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787C7841"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5A1E5883"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.count</w:t>
      </w:r>
      <w:r w:rsidRPr="00015106">
        <w:rPr>
          <w:rFonts w:ascii="Consolas" w:hAnsi="Consolas"/>
          <w:color w:val="D4D4D4"/>
          <w:sz w:val="21"/>
          <w:szCs w:val="21"/>
        </w:rPr>
        <w:t xml:space="preserve"> {</w:t>
      </w:r>
    </w:p>
    <w:p w14:paraId="59368004"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column-count</w:t>
      </w:r>
      <w:r w:rsidRPr="00015106">
        <w:rPr>
          <w:rFonts w:ascii="Consolas" w:hAnsi="Consolas"/>
          <w:color w:val="D4D4D4"/>
          <w:sz w:val="21"/>
          <w:szCs w:val="21"/>
        </w:rPr>
        <w:t xml:space="preserve">: </w:t>
      </w:r>
      <w:r w:rsidRPr="00015106">
        <w:rPr>
          <w:rFonts w:ascii="Consolas" w:hAnsi="Consolas"/>
          <w:color w:val="B5CEA8"/>
          <w:sz w:val="21"/>
          <w:szCs w:val="21"/>
        </w:rPr>
        <w:t>2</w:t>
      </w:r>
      <w:r w:rsidRPr="00015106">
        <w:rPr>
          <w:rFonts w:ascii="Consolas" w:hAnsi="Consolas"/>
          <w:color w:val="D4D4D4"/>
          <w:sz w:val="21"/>
          <w:szCs w:val="21"/>
        </w:rPr>
        <w:t>;</w:t>
      </w:r>
    </w:p>
    <w:p w14:paraId="1AD9FEE9"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justify</w:t>
      </w:r>
      <w:r w:rsidRPr="00015106">
        <w:rPr>
          <w:rFonts w:ascii="Consolas" w:hAnsi="Consolas"/>
          <w:color w:val="D4D4D4"/>
          <w:sz w:val="21"/>
          <w:szCs w:val="21"/>
        </w:rPr>
        <w:t>;</w:t>
      </w:r>
    </w:p>
    <w:p w14:paraId="3814E1E0"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42A0ED1"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p>
    <w:p w14:paraId="2C87237F"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.colwith</w:t>
      </w:r>
      <w:r w:rsidRPr="00015106">
        <w:rPr>
          <w:rFonts w:ascii="Consolas" w:hAnsi="Consolas"/>
          <w:color w:val="D4D4D4"/>
          <w:sz w:val="21"/>
          <w:szCs w:val="21"/>
        </w:rPr>
        <w:t xml:space="preserve"> {</w:t>
      </w:r>
    </w:p>
    <w:p w14:paraId="5769821F"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column-width</w:t>
      </w:r>
      <w:r w:rsidRPr="00015106">
        <w:rPr>
          <w:rFonts w:ascii="Consolas" w:hAnsi="Consolas"/>
          <w:color w:val="D4D4D4"/>
          <w:sz w:val="21"/>
          <w:szCs w:val="21"/>
        </w:rPr>
        <w:t xml:space="preserve">: </w:t>
      </w:r>
      <w:r w:rsidRPr="00015106">
        <w:rPr>
          <w:rFonts w:ascii="Consolas" w:hAnsi="Consolas"/>
          <w:color w:val="B5CEA8"/>
          <w:sz w:val="21"/>
          <w:szCs w:val="21"/>
        </w:rPr>
        <w:t>10em</w:t>
      </w:r>
      <w:r w:rsidRPr="00015106">
        <w:rPr>
          <w:rFonts w:ascii="Consolas" w:hAnsi="Consolas"/>
          <w:color w:val="D4D4D4"/>
          <w:sz w:val="21"/>
          <w:szCs w:val="21"/>
        </w:rPr>
        <w:t>;</w:t>
      </w:r>
    </w:p>
    <w:p w14:paraId="05B1C7F1"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justify</w:t>
      </w:r>
      <w:r w:rsidRPr="00015106">
        <w:rPr>
          <w:rFonts w:ascii="Consolas" w:hAnsi="Consolas"/>
          <w:color w:val="D4D4D4"/>
          <w:sz w:val="21"/>
          <w:szCs w:val="21"/>
        </w:rPr>
        <w:t>;</w:t>
      </w:r>
    </w:p>
    <w:p w14:paraId="10501284"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6AE2FAA3"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20B63142"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088C7624"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F9CE94B"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1AEAE27"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"count"</w:t>
      </w:r>
      <w:r w:rsidRPr="00904F88">
        <w:rPr>
          <w:rFonts w:ascii="Consolas" w:hAnsi="Consolas"/>
          <w:color w:val="808080"/>
          <w:sz w:val="21"/>
          <w:szCs w:val="21"/>
          <w:lang w:val="es-ES"/>
        </w:rPr>
        <w:t>&gt;</w:t>
      </w:r>
      <w:r w:rsidRPr="00904F88">
        <w:rPr>
          <w:rFonts w:ascii="Consolas" w:hAnsi="Consolas"/>
          <w:color w:val="CCCCCC"/>
          <w:sz w:val="21"/>
          <w:szCs w:val="21"/>
          <w:lang w:val="es-ES"/>
        </w:rPr>
        <w:t>Aunque la recomendación CSS 3: Columnas no ha sido aprobada, los navegadores admiten la mayoría de</w:t>
      </w:r>
    </w:p>
    <w:p w14:paraId="755BC1B7"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propiedades de esta recomendación (con el nombre oficial o prefijadas). Las columnas suponen un gran avance para</w:t>
      </w:r>
    </w:p>
    <w:p w14:paraId="5C23887C"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el diseño de páginas web ya que facilitan la lectura de textos largos en una misma página, sobre todo en las</w:t>
      </w:r>
    </w:p>
    <w:p w14:paraId="5A37D264"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pantallas de escritorio actuales, de cada vez más resolución horizontal.</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A8F1BE6"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"colwith"</w:t>
      </w:r>
      <w:r w:rsidRPr="00904F88">
        <w:rPr>
          <w:rFonts w:ascii="Consolas" w:hAnsi="Consolas"/>
          <w:color w:val="808080"/>
          <w:sz w:val="21"/>
          <w:szCs w:val="21"/>
          <w:lang w:val="es-ES"/>
        </w:rPr>
        <w:t>&gt;</w:t>
      </w:r>
      <w:r w:rsidRPr="00904F88">
        <w:rPr>
          <w:rFonts w:ascii="Consolas" w:hAnsi="Consolas"/>
          <w:color w:val="CCCCCC"/>
          <w:sz w:val="21"/>
          <w:szCs w:val="21"/>
          <w:lang w:val="es-ES"/>
        </w:rPr>
        <w:t>Aunque la recomendación CSS 3: Columnas no ha sido aprobada, los navegadores admiten la mayoría</w:t>
      </w:r>
    </w:p>
    <w:p w14:paraId="4F2E0AAA"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de propiedades de esta recomendación (con el nombre oficial o prefijadas). Las columnas suponen un gran avance</w:t>
      </w:r>
    </w:p>
    <w:p w14:paraId="345BF9DE"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para el diseño de páginas web ya que facilitan la lectura de textos largos en una misma página, sobre todo en</w:t>
      </w:r>
    </w:p>
    <w:p w14:paraId="478D98E2"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las pantallas de escritorio actuales, de cada vez más resolución horizontal.</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E2EEAC6"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8F16B26"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0A853A4"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449D9551" w14:textId="77777777" w:rsidR="00ED6CD5" w:rsidRPr="00904F88" w:rsidRDefault="00ED6CD5" w:rsidP="00ED6CD5">
      <w:pPr>
        <w:rPr>
          <w:lang w:val="es-ES"/>
        </w:rPr>
      </w:pPr>
    </w:p>
    <w:p w14:paraId="6C761CFD" w14:textId="77777777" w:rsidR="00ED6CD5" w:rsidRPr="00904F88" w:rsidRDefault="00ED6CD5" w:rsidP="00ED6CD5">
      <w:pPr>
        <w:rPr>
          <w:lang w:val="es-ES"/>
        </w:rPr>
      </w:pPr>
      <w:r w:rsidRPr="00904F88">
        <w:rPr>
          <w:noProof/>
          <w:lang w:val="es-ES"/>
        </w:rPr>
        <w:drawing>
          <wp:inline distT="0" distB="0" distL="0" distR="0" wp14:anchorId="2B749BD1" wp14:editId="338A77FE">
            <wp:extent cx="6300470" cy="981710"/>
            <wp:effectExtent l="0" t="0" r="5080" b="8890"/>
            <wp:docPr id="401818205"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8205" name="Imagen 1" descr="Imagen que contiene Diagrama&#10;&#10;El contenido generado por IA puede ser incorrecto."/>
                    <pic:cNvPicPr/>
                  </pic:nvPicPr>
                  <pic:blipFill>
                    <a:blip r:embed="rId74"/>
                    <a:stretch>
                      <a:fillRect/>
                    </a:stretch>
                  </pic:blipFill>
                  <pic:spPr>
                    <a:xfrm>
                      <a:off x="0" y="0"/>
                      <a:ext cx="6300470" cy="981710"/>
                    </a:xfrm>
                    <a:prstGeom prst="rect">
                      <a:avLst/>
                    </a:prstGeom>
                  </pic:spPr>
                </pic:pic>
              </a:graphicData>
            </a:graphic>
          </wp:inline>
        </w:drawing>
      </w:r>
    </w:p>
    <w:p w14:paraId="0A430A94" w14:textId="77777777" w:rsidR="00ED6CD5" w:rsidRPr="00904F88" w:rsidRDefault="00ED6CD5" w:rsidP="00ED6CD5">
      <w:pPr>
        <w:rPr>
          <w:lang w:val="es-ES"/>
        </w:rPr>
      </w:pPr>
    </w:p>
    <w:p w14:paraId="48F97C33" w14:textId="77777777" w:rsidR="00ED6CD5" w:rsidRPr="00904F88" w:rsidRDefault="00ED6CD5" w:rsidP="00ED6CD5">
      <w:pPr>
        <w:rPr>
          <w:lang w:val="es-ES"/>
        </w:rPr>
      </w:pPr>
    </w:p>
    <w:p w14:paraId="261E7F5B" w14:textId="77777777" w:rsidR="00ED6CD5" w:rsidRPr="00904F88" w:rsidRDefault="00ED6CD5" w:rsidP="00ED6CD5">
      <w:pPr>
        <w:rPr>
          <w:b/>
          <w:bCs/>
          <w:lang w:val="es-ES"/>
        </w:rPr>
      </w:pPr>
      <w:r w:rsidRPr="00904F88">
        <w:rPr>
          <w:b/>
          <w:bCs/>
          <w:sz w:val="28"/>
          <w:szCs w:val="28"/>
          <w:u w:val="single"/>
          <w:lang w:val="es-ES"/>
        </w:rPr>
        <w:t>La propiedad compuesta columns</w:t>
      </w:r>
    </w:p>
    <w:p w14:paraId="7B087CD4" w14:textId="77777777" w:rsidR="00ED6CD5" w:rsidRPr="00904F88" w:rsidRDefault="00ED6CD5" w:rsidP="00ED6CD5">
      <w:pPr>
        <w:rPr>
          <w:lang w:val="es-ES"/>
        </w:rPr>
      </w:pPr>
      <w:r w:rsidRPr="00904F88">
        <w:rPr>
          <w:lang w:val="es-ES"/>
        </w:rPr>
        <w:t> </w:t>
      </w:r>
    </w:p>
    <w:p w14:paraId="0FA9C8C1" w14:textId="77777777" w:rsidR="00ED6CD5" w:rsidRPr="00904F88" w:rsidRDefault="00ED6CD5" w:rsidP="00ED6CD5">
      <w:pPr>
        <w:rPr>
          <w:lang w:val="es-ES"/>
        </w:rPr>
      </w:pPr>
      <w:r w:rsidRPr="00904F88">
        <w:rPr>
          <w:lang w:val="es-ES"/>
        </w:rPr>
        <w:t>La propiedad compuesta columns establece el ancho de las columnas o el número de columnas.</w:t>
      </w:r>
    </w:p>
    <w:p w14:paraId="7F8751C7" w14:textId="77777777" w:rsidR="00ED6CD5" w:rsidRPr="00904F88" w:rsidRDefault="00ED6CD5" w:rsidP="00ED6CD5">
      <w:pPr>
        <w:rPr>
          <w:lang w:val="es-ES"/>
        </w:rPr>
      </w:pPr>
      <w:r w:rsidRPr="00904F88">
        <w:rPr>
          <w:lang w:val="es-ES"/>
        </w:rPr>
        <w:t>Esta propiedad admite uno o dos valores:</w:t>
      </w:r>
    </w:p>
    <w:p w14:paraId="05592BF1" w14:textId="77777777" w:rsidR="00ED6CD5" w:rsidRPr="00904F88" w:rsidRDefault="00ED6CD5" w:rsidP="00A97AF2">
      <w:pPr>
        <w:numPr>
          <w:ilvl w:val="0"/>
          <w:numId w:val="36"/>
        </w:numPr>
        <w:rPr>
          <w:lang w:val="es-ES"/>
        </w:rPr>
      </w:pPr>
      <w:r w:rsidRPr="00904F88">
        <w:rPr>
          <w:lang w:val="es-ES"/>
        </w:rPr>
        <w:t>Si el valor es un número sin unidad, se interpreta como el número de columnas</w:t>
      </w:r>
    </w:p>
    <w:p w14:paraId="48F77EB6" w14:textId="77777777" w:rsidR="00ED6CD5" w:rsidRPr="00904F88" w:rsidRDefault="00ED6CD5" w:rsidP="00A97AF2">
      <w:pPr>
        <w:numPr>
          <w:ilvl w:val="0"/>
          <w:numId w:val="36"/>
        </w:numPr>
        <w:rPr>
          <w:lang w:val="es-ES"/>
        </w:rPr>
      </w:pPr>
      <w:r w:rsidRPr="00904F88">
        <w:rPr>
          <w:lang w:val="es-ES"/>
        </w:rPr>
        <w:t>Si el valor es una distancia (un número con unidad), se interpreta como la anchura de las columnas</w:t>
      </w:r>
    </w:p>
    <w:p w14:paraId="59C4F4DE" w14:textId="77777777" w:rsidR="00ED6CD5" w:rsidRPr="00904F88" w:rsidRDefault="00ED6CD5" w:rsidP="00A97AF2">
      <w:pPr>
        <w:numPr>
          <w:ilvl w:val="0"/>
          <w:numId w:val="36"/>
        </w:numPr>
        <w:rPr>
          <w:lang w:val="es-ES"/>
        </w:rPr>
      </w:pPr>
      <w:r w:rsidRPr="00904F88">
        <w:rPr>
          <w:lang w:val="es-ES"/>
        </w:rPr>
        <w:t>Si se escriben dos valores, si el elemento tiene un tamaño predefinido, se hace caso únicamente al número de columnas, pero si el elemento no tiene un tamaño predefinido (tablas, elementos flotantes, etc.), se hace caso de los dos valores:</w:t>
      </w:r>
    </w:p>
    <w:p w14:paraId="73F2BFF0" w14:textId="77777777" w:rsidR="00ED6CD5" w:rsidRPr="00904F88" w:rsidRDefault="00ED6CD5" w:rsidP="00ED6CD5">
      <w:pPr>
        <w:rPr>
          <w:lang w:val="es-ES"/>
        </w:rPr>
      </w:pPr>
    </w:p>
    <w:p w14:paraId="42BA4B7B" w14:textId="77777777" w:rsidR="00ED6CD5" w:rsidRPr="00904F88" w:rsidRDefault="00ED6CD5" w:rsidP="00ED6CD5">
      <w:pPr>
        <w:rPr>
          <w:b/>
          <w:bCs/>
          <w:sz w:val="28"/>
          <w:szCs w:val="28"/>
          <w:u w:val="single"/>
          <w:lang w:val="es-ES"/>
        </w:rPr>
      </w:pPr>
      <w:r w:rsidRPr="00904F88">
        <w:rPr>
          <w:b/>
          <w:bCs/>
          <w:sz w:val="28"/>
          <w:szCs w:val="28"/>
          <w:u w:val="single"/>
          <w:lang w:val="es-ES"/>
        </w:rPr>
        <w:t>Espacio entre columnas: column-gap</w:t>
      </w:r>
    </w:p>
    <w:p w14:paraId="7FEE79BB" w14:textId="77777777" w:rsidR="00ED6CD5" w:rsidRPr="00904F88" w:rsidRDefault="00ED6CD5" w:rsidP="00ED6CD5">
      <w:pPr>
        <w:rPr>
          <w:lang w:val="es-ES"/>
        </w:rPr>
      </w:pPr>
      <w:r w:rsidRPr="00904F88">
        <w:rPr>
          <w:lang w:val="es-ES"/>
        </w:rPr>
        <w:t>La propiedad column-gap establece el tamaño del espacio entre columnas. El navegador distribuye el espacio disponible para acomodar el número de columnas solicitadas.</w:t>
      </w:r>
    </w:p>
    <w:p w14:paraId="7AC10925" w14:textId="77777777" w:rsidR="00ED6CD5" w:rsidRPr="00904F88" w:rsidRDefault="00ED6CD5" w:rsidP="00ED6CD5">
      <w:pPr>
        <w:rPr>
          <w:lang w:val="es-ES"/>
        </w:rPr>
      </w:pPr>
    </w:p>
    <w:p w14:paraId="5A88C75A" w14:textId="77777777" w:rsidR="00ED6CD5" w:rsidRPr="00904F88" w:rsidRDefault="00ED6CD5" w:rsidP="00ED6CD5">
      <w:pPr>
        <w:rPr>
          <w:lang w:val="es-ES"/>
        </w:rPr>
      </w:pPr>
    </w:p>
    <w:p w14:paraId="4C54ABB9" w14:textId="77777777" w:rsidR="00ED6CD5" w:rsidRPr="00904F88" w:rsidRDefault="00ED6CD5" w:rsidP="00ED6CD5">
      <w:pPr>
        <w:rPr>
          <w:lang w:val="es-ES"/>
        </w:rPr>
      </w:pPr>
      <w:r w:rsidRPr="00904F88">
        <w:rPr>
          <w:b/>
          <w:bCs/>
          <w:sz w:val="28"/>
          <w:szCs w:val="28"/>
          <w:u w:val="single"/>
          <w:lang w:val="es-ES"/>
        </w:rPr>
        <w:t>La propiedad column-rule</w:t>
      </w:r>
    </w:p>
    <w:p w14:paraId="674CC4DA" w14:textId="77777777" w:rsidR="00ED6CD5" w:rsidRPr="00904F88" w:rsidRDefault="00ED6CD5" w:rsidP="00ED6CD5">
      <w:pPr>
        <w:rPr>
          <w:lang w:val="es-ES"/>
        </w:rPr>
      </w:pPr>
      <w:r w:rsidRPr="00904F88">
        <w:rPr>
          <w:lang w:val="es-ES"/>
        </w:rPr>
        <w:t>La propiedad compuesta column-rule requiere tres valores, el color, el grosor y el estilo del borde, como en el caso de los bordes de los elementos.</w:t>
      </w:r>
    </w:p>
    <w:p w14:paraId="0728C793" w14:textId="77777777" w:rsidR="00ED6CD5" w:rsidRPr="00904F88" w:rsidRDefault="00ED6CD5" w:rsidP="00ED6CD5">
      <w:pPr>
        <w:rPr>
          <w:lang w:val="es-ES"/>
        </w:rPr>
      </w:pPr>
    </w:p>
    <w:p w14:paraId="427D06DA"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517CB8BA"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38C7A81D"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p>
    <w:p w14:paraId="5E8933A1"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508E922F"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088B0818"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columns (3). </w:t>
      </w:r>
      <w:r w:rsidRPr="00904F88">
        <w:rPr>
          <w:rFonts w:ascii="Consolas" w:hAnsi="Consolas"/>
          <w:color w:val="CCCCCC"/>
          <w:sz w:val="21"/>
          <w:szCs w:val="21"/>
          <w:lang w:val="es-ES"/>
        </w:rPr>
        <w:t xml:space="preserve">Columnas. CSS. Páginas web HTML y hojas de estilo CSS. </w:t>
      </w:r>
      <w:r w:rsidRPr="00015106">
        <w:rPr>
          <w:rFonts w:ascii="Consolas" w:hAnsi="Consolas"/>
          <w:color w:val="CCCCCC"/>
          <w:sz w:val="21"/>
          <w:szCs w:val="21"/>
        </w:rPr>
        <w:t>Bartolomé Sintes Marco. www.mclibre.org</w:t>
      </w:r>
    </w:p>
    <w:p w14:paraId="58C22D3A"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2C4DDFDD"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lastRenderedPageBreak/>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4291FA4D"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53C2DB7"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.dos-valores</w:t>
      </w:r>
      <w:r w:rsidRPr="00904F88">
        <w:rPr>
          <w:rFonts w:ascii="Consolas" w:hAnsi="Consolas"/>
          <w:color w:val="D4D4D4"/>
          <w:sz w:val="21"/>
          <w:szCs w:val="21"/>
          <w:lang w:val="es-ES"/>
        </w:rPr>
        <w:t xml:space="preserve"> {</w:t>
      </w:r>
    </w:p>
    <w:p w14:paraId="20B2CC34"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columns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8em</w:t>
      </w:r>
      <w:r w:rsidRPr="00904F88">
        <w:rPr>
          <w:rFonts w:ascii="Consolas" w:hAnsi="Consolas"/>
          <w:color w:val="D4D4D4"/>
          <w:sz w:val="21"/>
          <w:szCs w:val="21"/>
          <w:lang w:val="es-ES"/>
        </w:rPr>
        <w:t>;</w:t>
      </w:r>
    </w:p>
    <w:p w14:paraId="0650B126"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9CDCFE"/>
          <w:sz w:val="21"/>
          <w:szCs w:val="21"/>
        </w:rPr>
        <w:t>float</w:t>
      </w:r>
      <w:r w:rsidRPr="00015106">
        <w:rPr>
          <w:rFonts w:ascii="Consolas" w:hAnsi="Consolas"/>
          <w:color w:val="D4D4D4"/>
          <w:sz w:val="21"/>
          <w:szCs w:val="21"/>
        </w:rPr>
        <w:t xml:space="preserve">: </w:t>
      </w:r>
      <w:r w:rsidRPr="00015106">
        <w:rPr>
          <w:rFonts w:ascii="Consolas" w:hAnsi="Consolas"/>
          <w:color w:val="CE9178"/>
          <w:sz w:val="21"/>
          <w:szCs w:val="21"/>
        </w:rPr>
        <w:t>left</w:t>
      </w:r>
      <w:r w:rsidRPr="00015106">
        <w:rPr>
          <w:rFonts w:ascii="Consolas" w:hAnsi="Consolas"/>
          <w:color w:val="D4D4D4"/>
          <w:sz w:val="21"/>
          <w:szCs w:val="21"/>
        </w:rPr>
        <w:t>;</w:t>
      </w:r>
    </w:p>
    <w:p w14:paraId="60A8B281"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justify</w:t>
      </w:r>
      <w:r w:rsidRPr="00015106">
        <w:rPr>
          <w:rFonts w:ascii="Consolas" w:hAnsi="Consolas"/>
          <w:color w:val="D4D4D4"/>
          <w:sz w:val="21"/>
          <w:szCs w:val="21"/>
        </w:rPr>
        <w:t>;</w:t>
      </w:r>
    </w:p>
    <w:p w14:paraId="42D4E571"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7C72ED13"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FFDE79D"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.gap-y-columnas</w:t>
      </w:r>
      <w:r w:rsidRPr="00904F88">
        <w:rPr>
          <w:rFonts w:ascii="Consolas" w:hAnsi="Consolas"/>
          <w:color w:val="D4D4D4"/>
          <w:sz w:val="21"/>
          <w:szCs w:val="21"/>
          <w:lang w:val="es-ES"/>
        </w:rPr>
        <w:t xml:space="preserve"> {</w:t>
      </w:r>
    </w:p>
    <w:p w14:paraId="2AAB59AA"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column-gap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3em</w:t>
      </w:r>
      <w:r w:rsidRPr="00904F88">
        <w:rPr>
          <w:rFonts w:ascii="Consolas" w:hAnsi="Consolas"/>
          <w:color w:val="D4D4D4"/>
          <w:sz w:val="21"/>
          <w:szCs w:val="21"/>
          <w:lang w:val="es-ES"/>
        </w:rPr>
        <w:t>;</w:t>
      </w:r>
    </w:p>
    <w:p w14:paraId="0A9B8A41"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9CDCFE"/>
          <w:sz w:val="21"/>
          <w:szCs w:val="21"/>
        </w:rPr>
        <w:t>columns</w:t>
      </w:r>
      <w:r w:rsidRPr="00015106">
        <w:rPr>
          <w:rFonts w:ascii="Consolas" w:hAnsi="Consolas"/>
          <w:color w:val="D4D4D4"/>
          <w:sz w:val="21"/>
          <w:szCs w:val="21"/>
        </w:rPr>
        <w:t xml:space="preserve">: </w:t>
      </w:r>
      <w:r w:rsidRPr="00015106">
        <w:rPr>
          <w:rFonts w:ascii="Consolas" w:hAnsi="Consolas"/>
          <w:color w:val="B5CEA8"/>
          <w:sz w:val="21"/>
          <w:szCs w:val="21"/>
        </w:rPr>
        <w:t>3</w:t>
      </w:r>
      <w:r w:rsidRPr="00015106">
        <w:rPr>
          <w:rFonts w:ascii="Consolas" w:hAnsi="Consolas"/>
          <w:color w:val="D4D4D4"/>
          <w:sz w:val="21"/>
          <w:szCs w:val="21"/>
        </w:rPr>
        <w:t xml:space="preserve"> </w:t>
      </w:r>
      <w:r w:rsidRPr="00015106">
        <w:rPr>
          <w:rFonts w:ascii="Consolas" w:hAnsi="Consolas"/>
          <w:color w:val="B5CEA8"/>
          <w:sz w:val="21"/>
          <w:szCs w:val="21"/>
        </w:rPr>
        <w:t>8em</w:t>
      </w:r>
      <w:r w:rsidRPr="00015106">
        <w:rPr>
          <w:rFonts w:ascii="Consolas" w:hAnsi="Consolas"/>
          <w:color w:val="D4D4D4"/>
          <w:sz w:val="21"/>
          <w:szCs w:val="21"/>
        </w:rPr>
        <w:t>;</w:t>
      </w:r>
    </w:p>
    <w:p w14:paraId="0C139BA2"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justify</w:t>
      </w:r>
      <w:r w:rsidRPr="00015106">
        <w:rPr>
          <w:rFonts w:ascii="Consolas" w:hAnsi="Consolas"/>
          <w:color w:val="D4D4D4"/>
          <w:sz w:val="21"/>
          <w:szCs w:val="21"/>
        </w:rPr>
        <w:t>;</w:t>
      </w:r>
    </w:p>
    <w:p w14:paraId="67465C48"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14F2C79"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p>
    <w:p w14:paraId="2569CA2B"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.columnas-rule</w:t>
      </w:r>
      <w:r w:rsidRPr="00015106">
        <w:rPr>
          <w:rFonts w:ascii="Consolas" w:hAnsi="Consolas"/>
          <w:color w:val="D4D4D4"/>
          <w:sz w:val="21"/>
          <w:szCs w:val="21"/>
        </w:rPr>
        <w:t xml:space="preserve"> {</w:t>
      </w:r>
    </w:p>
    <w:p w14:paraId="667D8D8A"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column-rule</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w:t>
      </w:r>
    </w:p>
    <w:p w14:paraId="79ABD0A1"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columns</w:t>
      </w:r>
      <w:r w:rsidRPr="00015106">
        <w:rPr>
          <w:rFonts w:ascii="Consolas" w:hAnsi="Consolas"/>
          <w:color w:val="D4D4D4"/>
          <w:sz w:val="21"/>
          <w:szCs w:val="21"/>
        </w:rPr>
        <w:t xml:space="preserve">: </w:t>
      </w:r>
      <w:r w:rsidRPr="00015106">
        <w:rPr>
          <w:rFonts w:ascii="Consolas" w:hAnsi="Consolas"/>
          <w:color w:val="B5CEA8"/>
          <w:sz w:val="21"/>
          <w:szCs w:val="21"/>
        </w:rPr>
        <w:t>3</w:t>
      </w:r>
      <w:r w:rsidRPr="00015106">
        <w:rPr>
          <w:rFonts w:ascii="Consolas" w:hAnsi="Consolas"/>
          <w:color w:val="D4D4D4"/>
          <w:sz w:val="21"/>
          <w:szCs w:val="21"/>
        </w:rPr>
        <w:t>;</w:t>
      </w:r>
    </w:p>
    <w:p w14:paraId="4F6FA719"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justify</w:t>
      </w:r>
      <w:r w:rsidRPr="00015106">
        <w:rPr>
          <w:rFonts w:ascii="Consolas" w:hAnsi="Consolas"/>
          <w:color w:val="D4D4D4"/>
          <w:sz w:val="21"/>
          <w:szCs w:val="21"/>
        </w:rPr>
        <w:t>;</w:t>
      </w:r>
    </w:p>
    <w:p w14:paraId="096A589B"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FD5E2B6" w14:textId="77777777" w:rsidR="00ED6CD5" w:rsidRPr="00015106"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5B6746FE"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241B672D"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A51E836"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34648AB"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"dos-valores"</w:t>
      </w:r>
      <w:r w:rsidRPr="00904F88">
        <w:rPr>
          <w:rFonts w:ascii="Consolas" w:hAnsi="Consolas"/>
          <w:color w:val="808080"/>
          <w:sz w:val="21"/>
          <w:szCs w:val="21"/>
          <w:lang w:val="es-ES"/>
        </w:rPr>
        <w:t>&gt;</w:t>
      </w:r>
      <w:r w:rsidRPr="00904F88">
        <w:rPr>
          <w:rFonts w:ascii="Consolas" w:hAnsi="Consolas"/>
          <w:color w:val="CCCCCC"/>
          <w:sz w:val="21"/>
          <w:szCs w:val="21"/>
          <w:lang w:val="es-ES"/>
        </w:rPr>
        <w:t>Aunque la recomendación CSS 3: Columnas no ha sido aprobada, los navegadores admiten la</w:t>
      </w:r>
    </w:p>
    <w:p w14:paraId="7A5E94EB"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mayoría de propiedades de esta recomendación (con el nombre oficial o prefijadas). Las columnas suponen un gran</w:t>
      </w:r>
    </w:p>
    <w:p w14:paraId="1984028B"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avance para el diseño de páginas web ya que facilitan la lectura de textos largos en una misma página, sobre</w:t>
      </w:r>
    </w:p>
    <w:p w14:paraId="78625C0B"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todo en las pantallas de escritorio actuales, de cada vez más resolución horizontal.</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072121F"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ahí estamos bien</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32E207A"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"gap-y-columnas"</w:t>
      </w:r>
      <w:r w:rsidRPr="00904F88">
        <w:rPr>
          <w:rFonts w:ascii="Consolas" w:hAnsi="Consolas"/>
          <w:color w:val="808080"/>
          <w:sz w:val="21"/>
          <w:szCs w:val="21"/>
          <w:lang w:val="es-ES"/>
        </w:rPr>
        <w:t>&gt;</w:t>
      </w:r>
      <w:r w:rsidRPr="00904F88">
        <w:rPr>
          <w:rFonts w:ascii="Consolas" w:hAnsi="Consolas"/>
          <w:color w:val="CCCCCC"/>
          <w:sz w:val="21"/>
          <w:szCs w:val="21"/>
          <w:lang w:val="es-ES"/>
        </w:rPr>
        <w:t>Aunque la recomendación CSS 3: Columnas no ha sido aprobada, los navegadores admiten la</w:t>
      </w:r>
    </w:p>
    <w:p w14:paraId="7BA0D3D7"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mayoría de propiedades de esta recomendación (con el nombre oficial o prefijadas). Las columnas suponen un gran</w:t>
      </w:r>
    </w:p>
    <w:p w14:paraId="63EBD20B"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avance para el diseño de páginas web ya que facilitan la lectura de textos largos en una misma página, sobre</w:t>
      </w:r>
    </w:p>
    <w:p w14:paraId="68E5E269"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todo en las pantallas de escritorio actuales, de cada vez más resolución horizontal.</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62BBDFE"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724B008"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en la fragua de Antonio Mairena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5821F4B"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"columnas-rule"</w:t>
      </w:r>
      <w:r w:rsidRPr="00904F88">
        <w:rPr>
          <w:rFonts w:ascii="Consolas" w:hAnsi="Consolas"/>
          <w:color w:val="808080"/>
          <w:sz w:val="21"/>
          <w:szCs w:val="21"/>
          <w:lang w:val="es-ES"/>
        </w:rPr>
        <w:t>&gt;</w:t>
      </w:r>
      <w:r w:rsidRPr="00904F88">
        <w:rPr>
          <w:rFonts w:ascii="Consolas" w:hAnsi="Consolas"/>
          <w:color w:val="CCCCCC"/>
          <w:sz w:val="21"/>
          <w:szCs w:val="21"/>
          <w:lang w:val="es-ES"/>
        </w:rPr>
        <w:t>Aunque la recomendación CSS 3: Columnas no ha sido aprobada, los navegadores admiten la</w:t>
      </w:r>
    </w:p>
    <w:p w14:paraId="6BF72170"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mayoría de propiedades de esta recomendación (con el nombre oficial o prefijadas). Las columnas suponen un gran</w:t>
      </w:r>
    </w:p>
    <w:p w14:paraId="02CAB170"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avance para el diseño de páginas web ya que facilitan la lectura de textos largos en una misma página, sobre</w:t>
      </w:r>
    </w:p>
    <w:p w14:paraId="3505D0F5"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lastRenderedPageBreak/>
        <w:t>        todo en las pantallas de escritorio actuales, de cada vez más resolución horizontal.</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B2E147C"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1D49C7B"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48406CF"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5805EADF" w14:textId="77777777" w:rsidR="00ED6CD5" w:rsidRPr="00904F88" w:rsidRDefault="00ED6CD5" w:rsidP="00ED6CD5">
      <w:pPr>
        <w:rPr>
          <w:lang w:val="es-ES"/>
        </w:rPr>
      </w:pPr>
    </w:p>
    <w:p w14:paraId="76104546" w14:textId="77777777" w:rsidR="00ED6CD5" w:rsidRPr="00904F88" w:rsidRDefault="00ED6CD5" w:rsidP="00ED6CD5">
      <w:pPr>
        <w:rPr>
          <w:lang w:val="es-ES"/>
        </w:rPr>
      </w:pPr>
    </w:p>
    <w:p w14:paraId="693E8D95" w14:textId="77777777" w:rsidR="00ED6CD5" w:rsidRPr="00904F88" w:rsidRDefault="00ED6CD5" w:rsidP="00ED6CD5">
      <w:pPr>
        <w:rPr>
          <w:lang w:val="es-ES"/>
        </w:rPr>
      </w:pPr>
    </w:p>
    <w:p w14:paraId="1FCA7069" w14:textId="77777777" w:rsidR="00ED6CD5" w:rsidRPr="00904F88" w:rsidRDefault="00ED6CD5" w:rsidP="00ED6CD5">
      <w:pPr>
        <w:rPr>
          <w:lang w:val="es-ES"/>
        </w:rPr>
      </w:pPr>
      <w:r w:rsidRPr="00904F88">
        <w:rPr>
          <w:noProof/>
          <w:lang w:val="es-ES"/>
        </w:rPr>
        <w:drawing>
          <wp:inline distT="0" distB="0" distL="0" distR="0" wp14:anchorId="622A27A9" wp14:editId="064056D0">
            <wp:extent cx="6300470" cy="1952625"/>
            <wp:effectExtent l="0" t="0" r="5080" b="9525"/>
            <wp:docPr id="102240889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08891" name="Imagen 1" descr="Imagen que contiene Texto&#10;&#10;El contenido generado por IA puede ser incorrecto."/>
                    <pic:cNvPicPr/>
                  </pic:nvPicPr>
                  <pic:blipFill>
                    <a:blip r:embed="rId75"/>
                    <a:stretch>
                      <a:fillRect/>
                    </a:stretch>
                  </pic:blipFill>
                  <pic:spPr>
                    <a:xfrm>
                      <a:off x="0" y="0"/>
                      <a:ext cx="6300470" cy="1952625"/>
                    </a:xfrm>
                    <a:prstGeom prst="rect">
                      <a:avLst/>
                    </a:prstGeom>
                  </pic:spPr>
                </pic:pic>
              </a:graphicData>
            </a:graphic>
          </wp:inline>
        </w:drawing>
      </w:r>
    </w:p>
    <w:p w14:paraId="34473979" w14:textId="77777777" w:rsidR="00ED6CD5" w:rsidRPr="00904F88" w:rsidRDefault="00ED6CD5" w:rsidP="00ED6CD5">
      <w:pPr>
        <w:rPr>
          <w:lang w:val="es-ES"/>
        </w:rPr>
      </w:pPr>
    </w:p>
    <w:p w14:paraId="21BB99B1" w14:textId="77777777" w:rsidR="00ED6CD5" w:rsidRPr="00904F88" w:rsidRDefault="00ED6CD5" w:rsidP="005C5C38">
      <w:pPr>
        <w:rPr>
          <w:lang w:val="es-ES"/>
        </w:rPr>
      </w:pPr>
    </w:p>
    <w:p w14:paraId="3A3AD269" w14:textId="75E2B6E6" w:rsidR="00C94486" w:rsidRPr="00904F88" w:rsidRDefault="003B0D4A" w:rsidP="003B0D4A">
      <w:pPr>
        <w:pStyle w:val="Ttulo1"/>
        <w:rPr>
          <w:lang w:val="es-ES"/>
        </w:rPr>
      </w:pPr>
      <w:bookmarkStart w:id="45" w:name="_Toc210640521"/>
      <w:r w:rsidRPr="00904F88">
        <w:rPr>
          <w:lang w:val="es-ES"/>
        </w:rPr>
        <w:t>Ejercicio</w:t>
      </w:r>
      <w:bookmarkEnd w:id="45"/>
    </w:p>
    <w:p w14:paraId="6F638426" w14:textId="77777777" w:rsidR="00B564CD" w:rsidRPr="00904F88" w:rsidRDefault="00B564CD" w:rsidP="005C5C38">
      <w:pPr>
        <w:rPr>
          <w:lang w:val="es-ES"/>
        </w:rPr>
      </w:pPr>
    </w:p>
    <w:p w14:paraId="0750E07E" w14:textId="579588DD" w:rsidR="00040353" w:rsidRPr="00904F88" w:rsidRDefault="00040353" w:rsidP="005C5C38">
      <w:pPr>
        <w:rPr>
          <w:lang w:val="es-ES"/>
        </w:rPr>
      </w:pPr>
      <w:r w:rsidRPr="00904F88">
        <w:rPr>
          <w:lang w:val="es-ES"/>
        </w:rPr>
        <w:t xml:space="preserve">Probar siguiendo el siguiente enlace a añadir </w:t>
      </w:r>
      <w:r w:rsidR="005446CD" w:rsidRPr="00904F88">
        <w:rPr>
          <w:lang w:val="es-ES"/>
        </w:rPr>
        <w:t>dos fuentes</w:t>
      </w:r>
      <w:r w:rsidRPr="00904F88">
        <w:rPr>
          <w:lang w:val="es-ES"/>
        </w:rPr>
        <w:t xml:space="preserve"> de Google a dos párrafos que escribáis vosotros mismos.</w:t>
      </w:r>
    </w:p>
    <w:p w14:paraId="3C01AEC5" w14:textId="76E31D3A" w:rsidR="00C94486" w:rsidRPr="00904F88" w:rsidRDefault="00040353" w:rsidP="005C5C38">
      <w:pPr>
        <w:rPr>
          <w:b/>
          <w:bCs/>
          <w:lang w:val="es-ES"/>
        </w:rPr>
      </w:pPr>
      <w:r w:rsidRPr="00904F88">
        <w:rPr>
          <w:lang w:val="es-ES"/>
        </w:rPr>
        <w:t xml:space="preserve">Probar </w:t>
      </w:r>
      <w:r w:rsidR="005446CD" w:rsidRPr="00904F88">
        <w:rPr>
          <w:lang w:val="es-ES"/>
        </w:rPr>
        <w:t xml:space="preserve">dos tipos de fuentes, oblique y </w:t>
      </w:r>
      <w:r w:rsidR="00B564CD" w:rsidRPr="00904F88">
        <w:rPr>
          <w:lang w:val="es-ES"/>
        </w:rPr>
        <w:t>cursive y dos tamaños diferentes, uno relativo, 1,5em y otro absoluto 30px.</w:t>
      </w:r>
      <w:r w:rsidRPr="00904F88">
        <w:rPr>
          <w:lang w:val="es-ES"/>
        </w:rPr>
        <w:t xml:space="preserve"> </w:t>
      </w:r>
      <w:r w:rsidR="00FE658C" w:rsidRPr="00904F88">
        <w:rPr>
          <w:lang w:val="es-ES"/>
        </w:rPr>
        <w:t xml:space="preserve"> Intentar descargar las fuentes como dice en el apartado: </w:t>
      </w:r>
      <w:r w:rsidR="00FE658C" w:rsidRPr="00904F88">
        <w:rPr>
          <w:b/>
          <w:bCs/>
          <w:lang w:val="es-ES"/>
        </w:rPr>
        <w:t>Descargar las fuentes de Google Fonts en formato WOFF2 desde google-webfonts-helper</w:t>
      </w:r>
    </w:p>
    <w:p w14:paraId="05579BEE" w14:textId="4B4230D6" w:rsidR="002038DC" w:rsidRPr="00904F88" w:rsidRDefault="002038DC" w:rsidP="005C5C38">
      <w:pPr>
        <w:rPr>
          <w:lang w:val="es-ES"/>
        </w:rPr>
      </w:pPr>
      <w:hyperlink r:id="rId76" w:history="1">
        <w:r w:rsidRPr="00904F88">
          <w:rPr>
            <w:rStyle w:val="Hipervnculo"/>
            <w:lang w:val="es-ES"/>
          </w:rPr>
          <w:t>https://www.mclibre.org/consultar/htmlcss/css/css-fuentes-web.html</w:t>
        </w:r>
      </w:hyperlink>
    </w:p>
    <w:p w14:paraId="331F34FA" w14:textId="618E989A" w:rsidR="002038DC" w:rsidRPr="00904F88" w:rsidRDefault="00B11CD2" w:rsidP="005C5C38">
      <w:pPr>
        <w:rPr>
          <w:lang w:val="es-ES"/>
        </w:rPr>
      </w:pPr>
      <w:r w:rsidRPr="00904F88">
        <w:rPr>
          <w:lang w:val="es-ES"/>
        </w:rPr>
        <w:t>Crear un párrafo con tres columnas</w:t>
      </w:r>
      <w:r w:rsidR="001823F1" w:rsidRPr="00904F88">
        <w:rPr>
          <w:lang w:val="es-ES"/>
        </w:rPr>
        <w:t xml:space="preserve"> y otro sin columnas.</w:t>
      </w:r>
    </w:p>
    <w:p w14:paraId="6DEFE4A5" w14:textId="77777777" w:rsidR="00C94486" w:rsidRPr="00904F88" w:rsidRDefault="00C94486" w:rsidP="005C5C38">
      <w:pPr>
        <w:rPr>
          <w:lang w:val="es-ES"/>
        </w:rPr>
      </w:pPr>
    </w:p>
    <w:p w14:paraId="10880380" w14:textId="507CF940" w:rsidR="00181AA5" w:rsidRPr="00904F88" w:rsidRDefault="00181AA5" w:rsidP="00181AA5">
      <w:pPr>
        <w:pStyle w:val="Ttulo1"/>
        <w:rPr>
          <w:lang w:val="es-ES"/>
        </w:rPr>
      </w:pPr>
      <w:bookmarkStart w:id="46" w:name="_Toc210640522"/>
      <w:r w:rsidRPr="00904F88">
        <w:rPr>
          <w:lang w:val="es-ES"/>
        </w:rPr>
        <w:t>Alineación de texto</w:t>
      </w:r>
      <w:bookmarkEnd w:id="46"/>
    </w:p>
    <w:p w14:paraId="0781C0FC" w14:textId="77777777" w:rsidR="00181AA5" w:rsidRPr="00904F88" w:rsidRDefault="00181AA5" w:rsidP="00181AA5">
      <w:pPr>
        <w:rPr>
          <w:lang w:val="es-ES"/>
        </w:rPr>
      </w:pPr>
    </w:p>
    <w:p w14:paraId="5D35CBA3" w14:textId="7D4C8127" w:rsidR="00181AA5" w:rsidRPr="00904F88" w:rsidRDefault="00181AA5" w:rsidP="00181AA5">
      <w:pPr>
        <w:rPr>
          <w:lang w:val="es-ES"/>
        </w:rPr>
      </w:pPr>
      <w:r w:rsidRPr="00904F88">
        <w:rPr>
          <w:lang w:val="es-ES"/>
        </w:rPr>
        <w:t>La propiedad text-align permite establecer la alineación horizontal de un bloque de texto. Los posibles</w:t>
      </w:r>
      <w:r w:rsidR="009B77D5" w:rsidRPr="00904F88">
        <w:rPr>
          <w:lang w:val="es-ES"/>
        </w:rPr>
        <w:t xml:space="preserve"> </w:t>
      </w:r>
      <w:r w:rsidRPr="00904F88">
        <w:rPr>
          <w:lang w:val="es-ES"/>
        </w:rPr>
        <w:t>valores de text-align son left (izquierda), right (derecha), center (centro)</w:t>
      </w:r>
      <w:r w:rsidR="009B77D5" w:rsidRPr="00904F88">
        <w:rPr>
          <w:lang w:val="es-ES"/>
        </w:rPr>
        <w:t xml:space="preserve"> y justify (justificado a derecha e izquierda).</w:t>
      </w:r>
      <w:r w:rsidRPr="00904F88">
        <w:rPr>
          <w:lang w:val="es-ES"/>
        </w:rPr>
        <w:t> </w:t>
      </w:r>
    </w:p>
    <w:p w14:paraId="68E37BE7" w14:textId="7C0B7838" w:rsidR="00181AA5" w:rsidRPr="00904F88" w:rsidRDefault="00A55F66" w:rsidP="00181AA5">
      <w:pPr>
        <w:rPr>
          <w:lang w:val="es-ES"/>
        </w:rPr>
      </w:pPr>
      <w:r w:rsidRPr="00904F88">
        <w:rPr>
          <w:lang w:val="es-ES"/>
        </w:rPr>
        <w:t xml:space="preserve">Para centrar una imagen, el elemento que contiene la imagen tiene que tener su contenido centrado. Por ejemplo, si la imagen está en un párrafo, se puede definir la clase "p.centrado" con el atributo text-align establecido con el valor center y después dar al párrafo que contiene la imagen la clase "centrado". Lógicamente, si se añade texto al párrafo, el texto también se </w:t>
      </w:r>
      <w:r w:rsidRPr="00904F88">
        <w:rPr>
          <w:lang w:val="es-ES"/>
        </w:rPr>
        <w:lastRenderedPageBreak/>
        <w:t>centrará.</w:t>
      </w:r>
    </w:p>
    <w:p w14:paraId="5519EA60" w14:textId="77777777" w:rsidR="00181AA5" w:rsidRPr="00904F88" w:rsidRDefault="00181AA5" w:rsidP="005C5C38">
      <w:pPr>
        <w:rPr>
          <w:lang w:val="es-ES"/>
        </w:rPr>
      </w:pPr>
    </w:p>
    <w:p w14:paraId="7307CC61" w14:textId="77777777" w:rsidR="00346F1A" w:rsidRPr="00015106"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0D38915D" w14:textId="77777777" w:rsidR="00346F1A" w:rsidRPr="00015106"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4E2D5475" w14:textId="77777777" w:rsidR="00346F1A" w:rsidRPr="00015106"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rPr>
      </w:pPr>
    </w:p>
    <w:p w14:paraId="3C0DE4C5" w14:textId="77777777" w:rsidR="00346F1A" w:rsidRPr="00015106"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7C0E325A" w14:textId="77777777" w:rsidR="00346F1A" w:rsidRPr="00015106"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47AEB043" w14:textId="77777777" w:rsidR="00346F1A" w:rsidRPr="00015106"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Propiedad text-align (1). </w:t>
      </w:r>
      <w:r w:rsidRPr="00904F88">
        <w:rPr>
          <w:rFonts w:ascii="Consolas" w:hAnsi="Consolas"/>
          <w:color w:val="CCCCCC"/>
          <w:sz w:val="21"/>
          <w:szCs w:val="21"/>
          <w:lang w:val="es-ES"/>
        </w:rPr>
        <w:t xml:space="preserve">Texto. CSS. Páginas web HTML y hojas de estilo CSS. </w:t>
      </w:r>
      <w:r w:rsidRPr="00015106">
        <w:rPr>
          <w:rFonts w:ascii="Consolas" w:hAnsi="Consolas"/>
          <w:color w:val="CCCCCC"/>
          <w:sz w:val="21"/>
          <w:szCs w:val="21"/>
        </w:rPr>
        <w:t>Bartolomé Sintes Marco.</w:t>
      </w:r>
    </w:p>
    <w:p w14:paraId="13ACE710" w14:textId="77777777" w:rsidR="00346F1A" w:rsidRPr="00015106"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www.mclibre.org</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6B2919CA" w14:textId="77777777" w:rsidR="00346F1A" w:rsidRPr="00015106"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22CF5771" w14:textId="77777777" w:rsidR="00346F1A" w:rsidRPr="00015106"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075A43AD" w14:textId="77777777" w:rsidR="00346F1A" w:rsidRPr="00015106"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body</w:t>
      </w:r>
      <w:r w:rsidRPr="00015106">
        <w:rPr>
          <w:rFonts w:ascii="Consolas" w:hAnsi="Consolas"/>
          <w:color w:val="D4D4D4"/>
          <w:sz w:val="21"/>
          <w:szCs w:val="21"/>
        </w:rPr>
        <w:t xml:space="preserve"> {</w:t>
      </w:r>
    </w:p>
    <w:p w14:paraId="2CE2EB1D" w14:textId="77777777" w:rsidR="00346F1A" w:rsidRPr="00015106"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justify</w:t>
      </w:r>
      <w:r w:rsidRPr="00015106">
        <w:rPr>
          <w:rFonts w:ascii="Consolas" w:hAnsi="Consolas"/>
          <w:color w:val="D4D4D4"/>
          <w:sz w:val="21"/>
          <w:szCs w:val="21"/>
        </w:rPr>
        <w:t>;</w:t>
      </w:r>
    </w:p>
    <w:p w14:paraId="186271E8" w14:textId="77777777" w:rsidR="00346F1A" w:rsidRPr="00015106"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3B897DE" w14:textId="77777777" w:rsidR="00346F1A" w:rsidRPr="00015106"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rPr>
      </w:pPr>
    </w:p>
    <w:p w14:paraId="2BA6D72C" w14:textId="77777777" w:rsidR="00346F1A" w:rsidRPr="00015106"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h1</w:t>
      </w:r>
      <w:r w:rsidRPr="00015106">
        <w:rPr>
          <w:rFonts w:ascii="Consolas" w:hAnsi="Consolas"/>
          <w:color w:val="D4D4D4"/>
          <w:sz w:val="21"/>
          <w:szCs w:val="21"/>
        </w:rPr>
        <w:t xml:space="preserve"> {</w:t>
      </w:r>
    </w:p>
    <w:p w14:paraId="3A997D50" w14:textId="77777777" w:rsidR="00346F1A" w:rsidRPr="00015106"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2D694719" w14:textId="77777777" w:rsidR="00346F1A" w:rsidRPr="00015106"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AD9462D" w14:textId="77777777" w:rsidR="00346F1A" w:rsidRPr="00015106"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rPr>
      </w:pPr>
    </w:p>
    <w:p w14:paraId="3C65F9C0" w14:textId="77777777" w:rsidR="00346F1A" w:rsidRPr="00015106"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h2</w:t>
      </w:r>
      <w:r w:rsidRPr="00015106">
        <w:rPr>
          <w:rFonts w:ascii="Consolas" w:hAnsi="Consolas"/>
          <w:color w:val="D4D4D4"/>
          <w:sz w:val="21"/>
          <w:szCs w:val="21"/>
        </w:rPr>
        <w:t xml:space="preserve"> {</w:t>
      </w:r>
    </w:p>
    <w:p w14:paraId="2F2B0694" w14:textId="77777777" w:rsidR="00346F1A" w:rsidRPr="00015106"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right</w:t>
      </w:r>
      <w:r w:rsidRPr="00015106">
        <w:rPr>
          <w:rFonts w:ascii="Consolas" w:hAnsi="Consolas"/>
          <w:color w:val="D4D4D4"/>
          <w:sz w:val="21"/>
          <w:szCs w:val="21"/>
        </w:rPr>
        <w:t>;</w:t>
      </w:r>
    </w:p>
    <w:p w14:paraId="20A82EB7" w14:textId="77777777" w:rsidR="00346F1A" w:rsidRPr="00015106"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6F14D8E0" w14:textId="77777777" w:rsidR="00346F1A" w:rsidRPr="00015106"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p.centrado</w:t>
      </w:r>
      <w:r w:rsidRPr="00015106">
        <w:rPr>
          <w:rFonts w:ascii="Consolas" w:hAnsi="Consolas"/>
          <w:color w:val="D4D4D4"/>
          <w:sz w:val="21"/>
          <w:szCs w:val="21"/>
        </w:rPr>
        <w:t xml:space="preserve"> {</w:t>
      </w:r>
    </w:p>
    <w:p w14:paraId="0DD104A3" w14:textId="77777777" w:rsidR="00346F1A" w:rsidRPr="00015106"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26AB8D0D"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1E4EE92B"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453C7FF"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2D2C7660"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DC61A91"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53F5F069"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Esto es un encabezado h1</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1D14CDC7"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22718C5"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h2</w:t>
      </w:r>
      <w:r w:rsidRPr="00904F88">
        <w:rPr>
          <w:rFonts w:ascii="Consolas" w:hAnsi="Consolas"/>
          <w:color w:val="808080"/>
          <w:sz w:val="21"/>
          <w:szCs w:val="21"/>
          <w:lang w:val="es-ES"/>
        </w:rPr>
        <w:t>&gt;</w:t>
      </w:r>
      <w:r w:rsidRPr="00904F88">
        <w:rPr>
          <w:rFonts w:ascii="Consolas" w:hAnsi="Consolas"/>
          <w:color w:val="CCCCCC"/>
          <w:sz w:val="21"/>
          <w:szCs w:val="21"/>
          <w:lang w:val="es-ES"/>
        </w:rPr>
        <w:t>Esto es un encabezado h2</w:t>
      </w:r>
      <w:r w:rsidRPr="00904F88">
        <w:rPr>
          <w:rFonts w:ascii="Consolas" w:hAnsi="Consolas"/>
          <w:color w:val="808080"/>
          <w:sz w:val="21"/>
          <w:szCs w:val="21"/>
          <w:lang w:val="es-ES"/>
        </w:rPr>
        <w:t>&lt;/</w:t>
      </w:r>
      <w:r w:rsidRPr="00904F88">
        <w:rPr>
          <w:rFonts w:ascii="Consolas" w:hAnsi="Consolas"/>
          <w:color w:val="569CD6"/>
          <w:sz w:val="21"/>
          <w:szCs w:val="21"/>
          <w:lang w:val="es-ES"/>
        </w:rPr>
        <w:t>h2</w:t>
      </w:r>
      <w:r w:rsidRPr="00904F88">
        <w:rPr>
          <w:rFonts w:ascii="Consolas" w:hAnsi="Consolas"/>
          <w:color w:val="808080"/>
          <w:sz w:val="21"/>
          <w:szCs w:val="21"/>
          <w:lang w:val="es-ES"/>
        </w:rPr>
        <w:t>&gt;</w:t>
      </w:r>
    </w:p>
    <w:p w14:paraId="70EE105C"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7F68E9B"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&amp;lt;</w:t>
      </w:r>
      <w:r w:rsidRPr="00904F88">
        <w:rPr>
          <w:rFonts w:ascii="Consolas" w:hAnsi="Consolas"/>
          <w:color w:val="CCCCCC"/>
          <w:sz w:val="21"/>
          <w:szCs w:val="21"/>
          <w:lang w:val="es-ES"/>
        </w:rPr>
        <w:t>p</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normal y corriente que se muestra justificado a derecha e izquierda porque se ha</w:t>
      </w:r>
    </w:p>
    <w:p w14:paraId="48C9D3CF"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establecido la propiedad en </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"html-eti"</w:t>
      </w:r>
      <w:r w:rsidRPr="00904F88">
        <w:rPr>
          <w:rFonts w:ascii="Consolas" w:hAnsi="Consolas"/>
          <w:color w:val="808080"/>
          <w:sz w:val="21"/>
          <w:szCs w:val="21"/>
          <w:lang w:val="es-ES"/>
        </w:rPr>
        <w:t>&gt;</w:t>
      </w:r>
      <w:r w:rsidRPr="00904F88">
        <w:rPr>
          <w:rFonts w:ascii="Consolas" w:hAnsi="Consolas"/>
          <w:color w:val="569CD6"/>
          <w:sz w:val="21"/>
          <w:szCs w:val="21"/>
          <w:lang w:val="es-ES"/>
        </w:rPr>
        <w:t>&amp;lt;</w:t>
      </w:r>
      <w:r w:rsidRPr="00904F88">
        <w:rPr>
          <w:rFonts w:ascii="Consolas" w:hAnsi="Consolas"/>
          <w:color w:val="CCCCCC"/>
          <w:sz w:val="21"/>
          <w:szCs w:val="21"/>
          <w:lang w:val="es-ES"/>
        </w:rPr>
        <w:t>body</w:t>
      </w:r>
      <w:r w:rsidRPr="00904F88">
        <w:rPr>
          <w:rFonts w:ascii="Consolas" w:hAnsi="Consolas"/>
          <w:color w:val="569CD6"/>
          <w:sz w:val="21"/>
          <w:szCs w:val="21"/>
          <w:lang w:val="es-ES"/>
        </w:rPr>
        <w:t>&amp;gt;</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y, por tanto, afecta a todos los</w:t>
      </w:r>
    </w:p>
    <w:p w14:paraId="01CF7DA7"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elementos menos a los que tienen la propiedad explícitamente establecida con otro valor</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0140DCB"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C61D8F9"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"centrado"</w:t>
      </w:r>
      <w:r w:rsidRPr="00904F88">
        <w:rPr>
          <w:rFonts w:ascii="Consolas" w:hAnsi="Consolas"/>
          <w:color w:val="808080"/>
          <w:sz w:val="21"/>
          <w:szCs w:val="21"/>
          <w:lang w:val="es-ES"/>
        </w:rPr>
        <w:t>&gt;</w:t>
      </w:r>
    </w:p>
    <w:p w14:paraId="00CDAA18"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"https://upload.wikimedia.org/wikipedia/en/thumb/2/22/Heckert_GNU_white.svg/535px-Heckert_GNU_white.svg.png"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"Logotipo de GNU"</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CCCCCC"/>
          <w:sz w:val="21"/>
          <w:szCs w:val="21"/>
          <w:lang w:val="es-ES"/>
        </w:rPr>
        <w:t>=</w:t>
      </w:r>
      <w:r w:rsidRPr="00904F88">
        <w:rPr>
          <w:rFonts w:ascii="Consolas" w:hAnsi="Consolas"/>
          <w:color w:val="CE9178"/>
          <w:sz w:val="21"/>
          <w:szCs w:val="21"/>
          <w:lang w:val="es-ES"/>
        </w:rPr>
        <w:t>"129"</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CCCCCC"/>
          <w:sz w:val="21"/>
          <w:szCs w:val="21"/>
          <w:lang w:val="es-ES"/>
        </w:rPr>
        <w:t>=</w:t>
      </w:r>
      <w:r w:rsidRPr="00904F88">
        <w:rPr>
          <w:rFonts w:ascii="Consolas" w:hAnsi="Consolas"/>
          <w:color w:val="CE9178"/>
          <w:sz w:val="21"/>
          <w:szCs w:val="21"/>
          <w:lang w:val="es-ES"/>
        </w:rPr>
        <w:t>"122"</w:t>
      </w:r>
      <w:r w:rsidRPr="00904F88">
        <w:rPr>
          <w:rFonts w:ascii="Consolas" w:hAnsi="Consolas"/>
          <w:color w:val="808080"/>
          <w:sz w:val="21"/>
          <w:szCs w:val="21"/>
          <w:lang w:val="es-ES"/>
        </w:rPr>
        <w:t>&gt;</w:t>
      </w:r>
    </w:p>
    <w:p w14:paraId="6D0301E7"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76CFB0C"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AE7D19B"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lastRenderedPageBreak/>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A60DD68"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11ABE2B"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1B64B79" w14:textId="77777777" w:rsidR="00CB33C7" w:rsidRPr="00904F88" w:rsidRDefault="00CB33C7" w:rsidP="005C5C38">
      <w:pPr>
        <w:rPr>
          <w:lang w:val="es-ES"/>
        </w:rPr>
      </w:pPr>
    </w:p>
    <w:p w14:paraId="6BF8B1CA" w14:textId="6D110D55" w:rsidR="00CB33C7" w:rsidRPr="00904F88" w:rsidRDefault="00CB33C7" w:rsidP="005C5C38">
      <w:pPr>
        <w:rPr>
          <w:lang w:val="es-ES"/>
        </w:rPr>
      </w:pPr>
      <w:r w:rsidRPr="00904F88">
        <w:rPr>
          <w:noProof/>
          <w:lang w:val="es-ES"/>
        </w:rPr>
        <w:drawing>
          <wp:inline distT="0" distB="0" distL="0" distR="0" wp14:anchorId="42395D5B" wp14:editId="07F0473B">
            <wp:extent cx="6300470" cy="3307080"/>
            <wp:effectExtent l="0" t="0" r="5080" b="7620"/>
            <wp:docPr id="21203503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50388" name="Imagen 1" descr="Texto&#10;&#10;El contenido generado por IA puede ser incorrecto."/>
                    <pic:cNvPicPr/>
                  </pic:nvPicPr>
                  <pic:blipFill>
                    <a:blip r:embed="rId77"/>
                    <a:stretch>
                      <a:fillRect/>
                    </a:stretch>
                  </pic:blipFill>
                  <pic:spPr>
                    <a:xfrm>
                      <a:off x="0" y="0"/>
                      <a:ext cx="6300470" cy="3307080"/>
                    </a:xfrm>
                    <a:prstGeom prst="rect">
                      <a:avLst/>
                    </a:prstGeom>
                  </pic:spPr>
                </pic:pic>
              </a:graphicData>
            </a:graphic>
          </wp:inline>
        </w:drawing>
      </w:r>
    </w:p>
    <w:p w14:paraId="61CDE629" w14:textId="77777777" w:rsidR="009146E2" w:rsidRPr="00904F88" w:rsidRDefault="009146E2" w:rsidP="009146E2">
      <w:pPr>
        <w:rPr>
          <w:b/>
          <w:bCs/>
          <w:sz w:val="28"/>
          <w:szCs w:val="28"/>
          <w:u w:val="single"/>
          <w:lang w:val="es-ES"/>
        </w:rPr>
      </w:pPr>
      <w:r w:rsidRPr="00904F88">
        <w:rPr>
          <w:b/>
          <w:bCs/>
          <w:sz w:val="28"/>
          <w:szCs w:val="28"/>
          <w:u w:val="single"/>
          <w:lang w:val="es-ES"/>
        </w:rPr>
        <w:t>Alineación vertical: vertical-align</w:t>
      </w:r>
    </w:p>
    <w:p w14:paraId="6715AED3" w14:textId="77777777" w:rsidR="000D0689" w:rsidRPr="00904F88" w:rsidRDefault="000D0689" w:rsidP="005C5C38">
      <w:pPr>
        <w:rPr>
          <w:lang w:val="es-ES"/>
        </w:rPr>
      </w:pPr>
    </w:p>
    <w:p w14:paraId="165B1566" w14:textId="77777777" w:rsidR="00E8316B" w:rsidRPr="00904F88" w:rsidRDefault="00E8316B" w:rsidP="00E8316B">
      <w:pPr>
        <w:rPr>
          <w:lang w:val="es-ES"/>
        </w:rPr>
      </w:pPr>
      <w:r w:rsidRPr="00904F88">
        <w:rPr>
          <w:lang w:val="es-ES"/>
        </w:rPr>
        <w:t>La propiedad vertical-align permite establecer la alineación vertical de un elemento respecto al elemento que lo contiene. Los posibles valores de vertical-align son baseline, sub, super, top, text-top, middle, bottom y text-bottom.</w:t>
      </w:r>
    </w:p>
    <w:p w14:paraId="3F509E21" w14:textId="77777777" w:rsidR="00E8316B" w:rsidRPr="00904F88" w:rsidRDefault="00E8316B" w:rsidP="00E8316B">
      <w:pPr>
        <w:rPr>
          <w:lang w:val="es-ES"/>
        </w:rPr>
      </w:pPr>
      <w:r w:rsidRPr="00904F88">
        <w:rPr>
          <w:lang w:val="es-ES"/>
        </w:rPr>
        <w:t>La lección </w:t>
      </w:r>
      <w:hyperlink r:id="rId78" w:history="1">
        <w:r w:rsidRPr="00904F88">
          <w:rPr>
            <w:rStyle w:val="Hipervnculo"/>
            <w:lang w:val="es-ES"/>
          </w:rPr>
          <w:t>CSS: La propiedad vertical-align</w:t>
        </w:r>
      </w:hyperlink>
      <w:r w:rsidRPr="00904F88">
        <w:rPr>
          <w:lang w:val="es-ES"/>
        </w:rPr>
        <w:t> contiene ejemplos que detallan el significado de cada una de estas alineaciones.</w:t>
      </w:r>
    </w:p>
    <w:p w14:paraId="12CF3B0C" w14:textId="77777777" w:rsidR="00E8316B" w:rsidRPr="00904F88" w:rsidRDefault="00E8316B" w:rsidP="00E8316B">
      <w:pPr>
        <w:rPr>
          <w:lang w:val="es-ES"/>
        </w:rPr>
      </w:pPr>
      <w:r w:rsidRPr="00904F88">
        <w:rPr>
          <w:lang w:val="es-ES"/>
        </w:rPr>
        <w:t>Esta propiedad se necesita cuando un elemento contiene fragmentos de texto o imágenes de diferentes tamaños o tipos de letra, para obtener la alineación más adecuada. La propiedad se debe aplicar a los fragmentos de texto o imágenes, no al bloque de texto que contiene los fragmentos o imágenes.</w:t>
      </w:r>
    </w:p>
    <w:p w14:paraId="5F4D10E0" w14:textId="77777777" w:rsidR="00E8316B" w:rsidRPr="00904F88" w:rsidRDefault="00E8316B" w:rsidP="00E8316B">
      <w:pPr>
        <w:rPr>
          <w:lang w:val="es-ES"/>
        </w:rPr>
      </w:pPr>
      <w:r w:rsidRPr="00904F88">
        <w:rPr>
          <w:lang w:val="es-ES"/>
        </w:rPr>
        <w:t>Por ejemplo, si insertamos una imagen en un párrafo, la imagen se coloca como un carácter más del texto (la parte inferior de la imagen está a la misma altura que la línea base del texto).</w:t>
      </w:r>
    </w:p>
    <w:p w14:paraId="33645AAA" w14:textId="77777777" w:rsidR="007631CE" w:rsidRPr="00904F88" w:rsidRDefault="007631CE" w:rsidP="00E8316B">
      <w:pPr>
        <w:rPr>
          <w:lang w:val="es-ES"/>
        </w:rPr>
      </w:pPr>
    </w:p>
    <w:p w14:paraId="675CACDD" w14:textId="77777777" w:rsidR="007631CE" w:rsidRPr="00015106"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69609B3C" w14:textId="77777777" w:rsidR="007631CE" w:rsidRPr="00015106"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3A303DCA" w14:textId="77777777" w:rsidR="007631CE" w:rsidRPr="00015106"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rPr>
      </w:pPr>
    </w:p>
    <w:p w14:paraId="67BF44EC" w14:textId="77777777" w:rsidR="007631CE" w:rsidRPr="00015106"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2FC40A12" w14:textId="77777777" w:rsidR="007631CE" w:rsidRPr="00015106"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0EC32371" w14:textId="77777777" w:rsidR="007631CE" w:rsidRPr="00015106"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vertical-align (1). </w:t>
      </w:r>
      <w:r w:rsidRPr="00904F88">
        <w:rPr>
          <w:rFonts w:ascii="Consolas" w:hAnsi="Consolas"/>
          <w:color w:val="CCCCCC"/>
          <w:sz w:val="21"/>
          <w:szCs w:val="21"/>
          <w:lang w:val="es-ES"/>
        </w:rPr>
        <w:t xml:space="preserve">Texto. CSS. Páginas web HTML y hojas de estilo CSS. </w:t>
      </w:r>
      <w:r w:rsidRPr="00015106">
        <w:rPr>
          <w:rFonts w:ascii="Consolas" w:hAnsi="Consolas"/>
          <w:color w:val="CCCCCC"/>
          <w:sz w:val="21"/>
          <w:szCs w:val="21"/>
        </w:rPr>
        <w:t>Bartolomé Sintes Marco.</w:t>
      </w:r>
    </w:p>
    <w:p w14:paraId="6F3363CA" w14:textId="77777777" w:rsidR="007631CE" w:rsidRPr="00015106"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www.mclibre.org</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21883000" w14:textId="77777777" w:rsidR="007631CE" w:rsidRPr="00015106"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lastRenderedPageBreak/>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00A62DF8" w14:textId="77777777" w:rsidR="007631CE" w:rsidRPr="00015106"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023E3EE4" w14:textId="77777777" w:rsidR="007631CE" w:rsidRPr="00015106"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.v-centrado</w:t>
      </w:r>
      <w:r w:rsidRPr="00015106">
        <w:rPr>
          <w:rFonts w:ascii="Consolas" w:hAnsi="Consolas"/>
          <w:color w:val="D4D4D4"/>
          <w:sz w:val="21"/>
          <w:szCs w:val="21"/>
        </w:rPr>
        <w:t xml:space="preserve"> {</w:t>
      </w:r>
    </w:p>
    <w:p w14:paraId="28FF625C" w14:textId="77777777" w:rsidR="007631CE" w:rsidRPr="00015106"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vertical-align</w:t>
      </w:r>
      <w:r w:rsidRPr="00015106">
        <w:rPr>
          <w:rFonts w:ascii="Consolas" w:hAnsi="Consolas"/>
          <w:color w:val="D4D4D4"/>
          <w:sz w:val="21"/>
          <w:szCs w:val="21"/>
        </w:rPr>
        <w:t xml:space="preserve">: </w:t>
      </w:r>
      <w:r w:rsidRPr="00015106">
        <w:rPr>
          <w:rFonts w:ascii="Consolas" w:hAnsi="Consolas"/>
          <w:color w:val="CE9178"/>
          <w:sz w:val="21"/>
          <w:szCs w:val="21"/>
        </w:rPr>
        <w:t>top</w:t>
      </w:r>
      <w:r w:rsidRPr="00015106">
        <w:rPr>
          <w:rFonts w:ascii="Consolas" w:hAnsi="Consolas"/>
          <w:color w:val="D4D4D4"/>
          <w:sz w:val="21"/>
          <w:szCs w:val="21"/>
        </w:rPr>
        <w:t>;</w:t>
      </w:r>
    </w:p>
    <w:p w14:paraId="686D24DE" w14:textId="77777777" w:rsidR="007631CE" w:rsidRPr="00015106"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E2C481B" w14:textId="77777777" w:rsidR="007631CE" w:rsidRPr="00015106"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rPr>
      </w:pPr>
    </w:p>
    <w:p w14:paraId="43D701BC" w14:textId="77777777" w:rsidR="007631CE" w:rsidRPr="00015106"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div</w:t>
      </w:r>
      <w:r w:rsidRPr="00015106">
        <w:rPr>
          <w:rFonts w:ascii="Consolas" w:hAnsi="Consolas"/>
          <w:color w:val="D4D4D4"/>
          <w:sz w:val="21"/>
          <w:szCs w:val="21"/>
        </w:rPr>
        <w:t xml:space="preserve"> {</w:t>
      </w:r>
    </w:p>
    <w:p w14:paraId="2A6A5F8A" w14:textId="77777777" w:rsidR="007631CE" w:rsidRPr="00015106"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inline-block</w:t>
      </w:r>
      <w:r w:rsidRPr="00015106">
        <w:rPr>
          <w:rFonts w:ascii="Consolas" w:hAnsi="Consolas"/>
          <w:color w:val="D4D4D4"/>
          <w:sz w:val="21"/>
          <w:szCs w:val="21"/>
        </w:rPr>
        <w:t>;</w:t>
      </w:r>
    </w:p>
    <w:p w14:paraId="4DE00D98" w14:textId="77777777" w:rsidR="007631CE" w:rsidRPr="00015106"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150%</w:t>
      </w:r>
      <w:r w:rsidRPr="00015106">
        <w:rPr>
          <w:rFonts w:ascii="Consolas" w:hAnsi="Consolas"/>
          <w:color w:val="D4D4D4"/>
          <w:sz w:val="21"/>
          <w:szCs w:val="21"/>
        </w:rPr>
        <w:t>;</w:t>
      </w:r>
    </w:p>
    <w:p w14:paraId="27765F9B" w14:textId="77777777" w:rsidR="007631CE" w:rsidRPr="00015106"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sans-serif</w:t>
      </w:r>
      <w:r w:rsidRPr="00015106">
        <w:rPr>
          <w:rFonts w:ascii="Consolas" w:hAnsi="Consolas"/>
          <w:color w:val="D4D4D4"/>
          <w:sz w:val="21"/>
          <w:szCs w:val="21"/>
        </w:rPr>
        <w:t>;</w:t>
      </w:r>
    </w:p>
    <w:p w14:paraId="033E798E" w14:textId="77777777" w:rsidR="007631CE" w:rsidRPr="00015106"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1px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0EC9F190" w14:textId="77777777" w:rsidR="007631CE" w:rsidRPr="00015106"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w:t>
      </w:r>
      <w:r w:rsidRPr="00015106">
        <w:rPr>
          <w:rFonts w:ascii="Consolas" w:hAnsi="Consolas"/>
          <w:color w:val="D4D4D4"/>
          <w:sz w:val="21"/>
          <w:szCs w:val="21"/>
        </w:rPr>
        <w:t xml:space="preserve"> em;</w:t>
      </w:r>
    </w:p>
    <w:p w14:paraId="7444E4E6" w14:textId="77777777" w:rsidR="007631CE" w:rsidRPr="00015106"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1</w:t>
      </w:r>
      <w:r w:rsidRPr="00015106">
        <w:rPr>
          <w:rFonts w:ascii="Consolas" w:hAnsi="Consolas"/>
          <w:color w:val="D4D4D4"/>
          <w:sz w:val="21"/>
          <w:szCs w:val="21"/>
        </w:rPr>
        <w:t xml:space="preserve"> em;</w:t>
      </w:r>
    </w:p>
    <w:p w14:paraId="120E3641" w14:textId="77777777" w:rsidR="007631CE" w:rsidRPr="00015106"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30%</w:t>
      </w:r>
      <w:r w:rsidRPr="00015106">
        <w:rPr>
          <w:rFonts w:ascii="Consolas" w:hAnsi="Consolas"/>
          <w:color w:val="D4D4D4"/>
          <w:sz w:val="21"/>
          <w:szCs w:val="21"/>
        </w:rPr>
        <w:t>;</w:t>
      </w:r>
    </w:p>
    <w:p w14:paraId="46442844"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3FC98B93"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31FC5C32"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3969C32E"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9718D76"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44CA1DE"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r w:rsidRPr="00904F88">
        <w:rPr>
          <w:rFonts w:ascii="Consolas" w:hAnsi="Consolas"/>
          <w:color w:val="CCCCCC"/>
          <w:sz w:val="21"/>
          <w:szCs w:val="21"/>
          <w:lang w:val="es-ES"/>
        </w:rPr>
        <w:t>El logotipo de la Free Software Foundation y del proyecto GNU es una cabeza de ñu, un tipo de antílope</w:t>
      </w:r>
    </w:p>
    <w:p w14:paraId="0AEA6565"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africano:</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D407974"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D8045F7"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"v-centrado"</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"https://upload.wikimedia.org/wikipedia/en/thumb/2/22/Heckert_GNU_white.svg/535px-Heckert_GNU_white.svg.png"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"Logotipo de GNU"</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CCCCCC"/>
          <w:sz w:val="21"/>
          <w:szCs w:val="21"/>
          <w:lang w:val="es-ES"/>
        </w:rPr>
        <w:t>=</w:t>
      </w:r>
      <w:r w:rsidRPr="00904F88">
        <w:rPr>
          <w:rFonts w:ascii="Consolas" w:hAnsi="Consolas"/>
          <w:color w:val="CE9178"/>
          <w:sz w:val="21"/>
          <w:szCs w:val="21"/>
          <w:lang w:val="es-ES"/>
        </w:rPr>
        <w:t>"129"</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CCCCCC"/>
          <w:sz w:val="21"/>
          <w:szCs w:val="21"/>
          <w:lang w:val="es-ES"/>
        </w:rPr>
        <w:t>=</w:t>
      </w:r>
      <w:r w:rsidRPr="00904F88">
        <w:rPr>
          <w:rFonts w:ascii="Consolas" w:hAnsi="Consolas"/>
          <w:color w:val="CE9178"/>
          <w:sz w:val="21"/>
          <w:szCs w:val="21"/>
          <w:lang w:val="es-ES"/>
        </w:rPr>
        <w:t>"122"</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"Logotipo de GNU"</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title</w:t>
      </w:r>
      <w:r w:rsidRPr="00904F88">
        <w:rPr>
          <w:rFonts w:ascii="Consolas" w:hAnsi="Consolas"/>
          <w:color w:val="CCCCCC"/>
          <w:sz w:val="21"/>
          <w:szCs w:val="21"/>
          <w:lang w:val="es-ES"/>
        </w:rPr>
        <w:t>=</w:t>
      </w:r>
      <w:r w:rsidRPr="00904F88">
        <w:rPr>
          <w:rFonts w:ascii="Consolas" w:hAnsi="Consolas"/>
          <w:color w:val="CE9178"/>
          <w:sz w:val="21"/>
          <w:szCs w:val="21"/>
          <w:lang w:val="es-ES"/>
        </w:rPr>
        <w:t>"Logotipo de GNU"</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CCCCCC"/>
          <w:sz w:val="21"/>
          <w:szCs w:val="21"/>
          <w:lang w:val="es-ES"/>
        </w:rPr>
        <w:t>=</w:t>
      </w:r>
      <w:r w:rsidRPr="00904F88">
        <w:rPr>
          <w:rFonts w:ascii="Consolas" w:hAnsi="Consolas"/>
          <w:color w:val="CE9178"/>
          <w:sz w:val="21"/>
          <w:szCs w:val="21"/>
          <w:lang w:val="es-ES"/>
        </w:rPr>
        <w:t>"75"</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0D08BAA6"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2ED2256"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 La versión actual del logotipo fue dibujada por Aurelio Heckert en 2003.</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7E4B0146"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E7CD7F0"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674CF41"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3DE0D8CA" w14:textId="77777777" w:rsidR="007631CE" w:rsidRPr="00904F88" w:rsidRDefault="007631CE" w:rsidP="00E8316B">
      <w:pPr>
        <w:rPr>
          <w:lang w:val="es-ES"/>
        </w:rPr>
      </w:pPr>
    </w:p>
    <w:p w14:paraId="3160917F" w14:textId="77777777" w:rsidR="00152B18" w:rsidRPr="00904F88" w:rsidRDefault="00152B18" w:rsidP="00E8316B">
      <w:pPr>
        <w:rPr>
          <w:lang w:val="es-ES"/>
        </w:rPr>
      </w:pPr>
    </w:p>
    <w:p w14:paraId="6BB090AB" w14:textId="77777777" w:rsidR="00152B18" w:rsidRPr="00904F88" w:rsidRDefault="00152B18" w:rsidP="00E8316B">
      <w:pPr>
        <w:rPr>
          <w:lang w:val="es-ES"/>
        </w:rPr>
      </w:pPr>
    </w:p>
    <w:p w14:paraId="09E9C7E3" w14:textId="77777777" w:rsidR="00152B18" w:rsidRPr="00904F88" w:rsidRDefault="00152B18" w:rsidP="00E8316B">
      <w:pPr>
        <w:rPr>
          <w:lang w:val="es-ES"/>
        </w:rPr>
      </w:pPr>
    </w:p>
    <w:p w14:paraId="4649CC83" w14:textId="77777777" w:rsidR="00152B18" w:rsidRPr="00904F88" w:rsidRDefault="00152B18" w:rsidP="00E8316B">
      <w:pPr>
        <w:rPr>
          <w:lang w:val="es-ES"/>
        </w:rPr>
      </w:pPr>
    </w:p>
    <w:p w14:paraId="587BBEF8" w14:textId="15F530F8" w:rsidR="000D0689" w:rsidRPr="00904F88" w:rsidRDefault="00152B18" w:rsidP="00152B18">
      <w:pPr>
        <w:pStyle w:val="Ttulo1"/>
        <w:rPr>
          <w:lang w:val="es-ES"/>
        </w:rPr>
      </w:pPr>
      <w:bookmarkStart w:id="47" w:name="_Toc210640523"/>
      <w:r w:rsidRPr="00904F88">
        <w:rPr>
          <w:lang w:val="es-ES"/>
        </w:rPr>
        <w:t>CSS: Modelo de caja</w:t>
      </w:r>
      <w:bookmarkEnd w:id="47"/>
    </w:p>
    <w:p w14:paraId="00E2747D" w14:textId="77777777" w:rsidR="000D0689" w:rsidRPr="00904F88" w:rsidRDefault="000D0689" w:rsidP="005C5C38">
      <w:pPr>
        <w:rPr>
          <w:lang w:val="es-ES"/>
        </w:rPr>
      </w:pPr>
    </w:p>
    <w:p w14:paraId="7FBF51D9" w14:textId="77777777" w:rsidR="00152B18" w:rsidRPr="00904F88" w:rsidRDefault="00152B18" w:rsidP="00152B18">
      <w:pPr>
        <w:rPr>
          <w:lang w:val="es-ES"/>
        </w:rPr>
      </w:pPr>
      <w:r w:rsidRPr="00904F88">
        <w:rPr>
          <w:lang w:val="es-ES"/>
        </w:rPr>
        <w:t>Cualquier elemento de una página web está contenido en una "caja" rectangular. Esta caja puede tener:</w:t>
      </w:r>
    </w:p>
    <w:p w14:paraId="69B3FF4B" w14:textId="77777777" w:rsidR="00152B18" w:rsidRPr="00904F88" w:rsidRDefault="00152B18" w:rsidP="00A97AF2">
      <w:pPr>
        <w:numPr>
          <w:ilvl w:val="0"/>
          <w:numId w:val="33"/>
        </w:numPr>
        <w:rPr>
          <w:lang w:val="es-ES"/>
        </w:rPr>
      </w:pPr>
      <w:r w:rsidRPr="00904F88">
        <w:rPr>
          <w:lang w:val="es-ES"/>
        </w:rPr>
        <w:t>un </w:t>
      </w:r>
      <w:hyperlink r:id="rId79" w:history="1">
        <w:r w:rsidRPr="00904F88">
          <w:rPr>
            <w:rStyle w:val="Hipervnculo"/>
            <w:lang w:val="es-ES"/>
          </w:rPr>
          <w:t>borde</w:t>
        </w:r>
      </w:hyperlink>
      <w:r w:rsidRPr="00904F88">
        <w:rPr>
          <w:lang w:val="es-ES"/>
        </w:rPr>
        <w:t> visible (que se define mediante la propiedad border)</w:t>
      </w:r>
    </w:p>
    <w:p w14:paraId="3955DE0D" w14:textId="77777777" w:rsidR="00152B18" w:rsidRPr="00904F88" w:rsidRDefault="00152B18" w:rsidP="00A97AF2">
      <w:pPr>
        <w:numPr>
          <w:ilvl w:val="0"/>
          <w:numId w:val="33"/>
        </w:numPr>
        <w:rPr>
          <w:lang w:val="es-ES"/>
        </w:rPr>
      </w:pPr>
      <w:r w:rsidRPr="00904F88">
        <w:rPr>
          <w:lang w:val="es-ES"/>
        </w:rPr>
        <w:lastRenderedPageBreak/>
        <w:t>un </w:t>
      </w:r>
      <w:hyperlink r:id="rId80" w:anchor="margin" w:history="1">
        <w:r w:rsidRPr="00904F88">
          <w:rPr>
            <w:rStyle w:val="Hipervnculo"/>
            <w:lang w:val="es-ES"/>
          </w:rPr>
          <w:t>margen exterior</w:t>
        </w:r>
      </w:hyperlink>
      <w:r w:rsidRPr="00904F88">
        <w:rPr>
          <w:lang w:val="es-ES"/>
        </w:rPr>
        <w:t> transparente por fuera del borde (que se define mediante la propiedad margin)</w:t>
      </w:r>
    </w:p>
    <w:p w14:paraId="2E347197" w14:textId="77777777" w:rsidR="00152B18" w:rsidRPr="00904F88" w:rsidRDefault="00152B18" w:rsidP="00A97AF2">
      <w:pPr>
        <w:numPr>
          <w:ilvl w:val="0"/>
          <w:numId w:val="33"/>
        </w:numPr>
        <w:rPr>
          <w:lang w:val="es-ES"/>
        </w:rPr>
      </w:pPr>
      <w:r w:rsidRPr="00904F88">
        <w:rPr>
          <w:lang w:val="es-ES"/>
        </w:rPr>
        <w:t>un </w:t>
      </w:r>
      <w:hyperlink r:id="rId81" w:anchor="padding" w:history="1">
        <w:r w:rsidRPr="00904F88">
          <w:rPr>
            <w:rStyle w:val="Hipervnculo"/>
            <w:lang w:val="es-ES"/>
          </w:rPr>
          <w:t>margen interior</w:t>
        </w:r>
      </w:hyperlink>
      <w:r w:rsidRPr="00904F88">
        <w:rPr>
          <w:lang w:val="es-ES"/>
        </w:rPr>
        <w:t> transparente entre el borde y el elemento (que se define mediante la propiedad padding)</w:t>
      </w:r>
    </w:p>
    <w:p w14:paraId="2CF671AB" w14:textId="77777777" w:rsidR="00152B18" w:rsidRPr="00904F88" w:rsidRDefault="00152B18" w:rsidP="00152B18">
      <w:pPr>
        <w:rPr>
          <w:lang w:val="es-ES"/>
        </w:rPr>
      </w:pPr>
      <w:r w:rsidRPr="00904F88">
        <w:rPr>
          <w:lang w:val="es-ES"/>
        </w:rPr>
        <w:t>La imagen siguiente muestra un párrafo de texto con borde y márgenes exterior e interior. En la imagen, los límites del borde y de los márgenes se han indicado mediante líneas discontinuas, pero en realidad esos límites no se ven en los navegadores.</w:t>
      </w:r>
    </w:p>
    <w:p w14:paraId="28881F53" w14:textId="566C8B2E" w:rsidR="00152B18" w:rsidRPr="00904F88" w:rsidRDefault="004C60EB" w:rsidP="005C5C38">
      <w:pPr>
        <w:rPr>
          <w:lang w:val="es-ES"/>
        </w:rPr>
      </w:pPr>
      <w:r w:rsidRPr="00904F88">
        <w:rPr>
          <w:noProof/>
          <w:lang w:val="es-ES"/>
        </w:rPr>
        <w:drawing>
          <wp:inline distT="0" distB="0" distL="0" distR="0" wp14:anchorId="1D244B0A" wp14:editId="5737B6D1">
            <wp:extent cx="6300470" cy="2180590"/>
            <wp:effectExtent l="0" t="0" r="5080" b="0"/>
            <wp:docPr id="100501828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8287" name="Imagen 1" descr="Diagrama&#10;&#10;El contenido generado por IA puede ser incorrecto."/>
                    <pic:cNvPicPr/>
                  </pic:nvPicPr>
                  <pic:blipFill>
                    <a:blip r:embed="rId82"/>
                    <a:stretch>
                      <a:fillRect/>
                    </a:stretch>
                  </pic:blipFill>
                  <pic:spPr>
                    <a:xfrm>
                      <a:off x="0" y="0"/>
                      <a:ext cx="6300470" cy="2180590"/>
                    </a:xfrm>
                    <a:prstGeom prst="rect">
                      <a:avLst/>
                    </a:prstGeom>
                  </pic:spPr>
                </pic:pic>
              </a:graphicData>
            </a:graphic>
          </wp:inline>
        </w:drawing>
      </w:r>
    </w:p>
    <w:p w14:paraId="22B1AF5A" w14:textId="77777777" w:rsidR="00152B18" w:rsidRPr="00904F88" w:rsidRDefault="00152B18" w:rsidP="005C5C38">
      <w:pPr>
        <w:rPr>
          <w:lang w:val="es-ES"/>
        </w:rPr>
      </w:pPr>
    </w:p>
    <w:p w14:paraId="538EBF1A" w14:textId="32E31262" w:rsidR="00152B18" w:rsidRPr="00904F88" w:rsidRDefault="004C60EB" w:rsidP="005C5C38">
      <w:pPr>
        <w:rPr>
          <w:lang w:val="es-ES"/>
        </w:rPr>
      </w:pPr>
      <w:r w:rsidRPr="00904F88">
        <w:rPr>
          <w:lang w:val="es-ES"/>
        </w:rPr>
        <w:t>Tanto el margen exterior (margin) como el margen interior (padding) son transparentes. Por eso el margen interior se ve del color de fondo del elemento (en el ejemplo, del color de fondo del párrafo), mientras que el margen exterior se ve del color de fondo del elemento padre (en el ejemplo, del color de fondo de la página).</w:t>
      </w:r>
    </w:p>
    <w:p w14:paraId="56BB57C9" w14:textId="77777777" w:rsidR="00071DD8" w:rsidRPr="00904F88" w:rsidRDefault="00071DD8" w:rsidP="00071DD8">
      <w:pPr>
        <w:rPr>
          <w:b/>
          <w:bCs/>
          <w:sz w:val="28"/>
          <w:szCs w:val="28"/>
          <w:u w:val="single"/>
          <w:lang w:val="es-ES"/>
        </w:rPr>
      </w:pPr>
    </w:p>
    <w:p w14:paraId="2DE73795" w14:textId="62A107F6" w:rsidR="00071DD8" w:rsidRPr="00904F88" w:rsidRDefault="00071DD8" w:rsidP="00071DD8">
      <w:pPr>
        <w:rPr>
          <w:b/>
          <w:bCs/>
          <w:sz w:val="28"/>
          <w:szCs w:val="28"/>
          <w:u w:val="single"/>
          <w:lang w:val="es-ES"/>
        </w:rPr>
      </w:pPr>
      <w:r w:rsidRPr="00904F88">
        <w:rPr>
          <w:b/>
          <w:bCs/>
          <w:sz w:val="28"/>
          <w:szCs w:val="28"/>
          <w:u w:val="single"/>
          <w:lang w:val="es-ES"/>
        </w:rPr>
        <w:t>Cambio del modelo de caja: box-sizing</w:t>
      </w:r>
    </w:p>
    <w:p w14:paraId="1A4C2167" w14:textId="03AEDB05" w:rsidR="00071DD8" w:rsidRPr="00904F88" w:rsidRDefault="00071DD8" w:rsidP="00071DD8">
      <w:pPr>
        <w:rPr>
          <w:lang w:val="es-ES"/>
        </w:rPr>
      </w:pPr>
    </w:p>
    <w:p w14:paraId="75AA30D3" w14:textId="77777777" w:rsidR="00071DD8" w:rsidRPr="00904F88" w:rsidRDefault="00071DD8" w:rsidP="00071DD8">
      <w:pPr>
        <w:rPr>
          <w:lang w:val="es-ES"/>
        </w:rPr>
      </w:pPr>
      <w:r w:rsidRPr="00904F88">
        <w:rPr>
          <w:lang w:val="es-ES"/>
        </w:rPr>
        <w:t>En el modelo de caja CSS "clásico", el borde y el margen interior se añaden al tamaño del elemento definido con las propiedades width y height.</w:t>
      </w:r>
    </w:p>
    <w:p w14:paraId="76459320" w14:textId="77777777" w:rsidR="004C60EB" w:rsidRPr="00904F88" w:rsidRDefault="004C60EB" w:rsidP="005C5C38">
      <w:pPr>
        <w:rPr>
          <w:lang w:val="es-ES"/>
        </w:rPr>
      </w:pPr>
    </w:p>
    <w:p w14:paraId="792F6051" w14:textId="65C30E56" w:rsidR="004C60EB" w:rsidRPr="00904F88" w:rsidRDefault="00B41BA5" w:rsidP="005C5C38">
      <w:pPr>
        <w:rPr>
          <w:lang w:val="es-ES"/>
        </w:rPr>
      </w:pPr>
      <w:r w:rsidRPr="00904F88">
        <w:rPr>
          <w:noProof/>
          <w:lang w:val="es-ES"/>
        </w:rPr>
        <w:drawing>
          <wp:inline distT="0" distB="0" distL="0" distR="0" wp14:anchorId="0709EBE3" wp14:editId="6107286C">
            <wp:extent cx="6300470" cy="2312670"/>
            <wp:effectExtent l="0" t="0" r="5080" b="0"/>
            <wp:docPr id="123274114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41145" name="Imagen 1" descr="Diagrama&#10;&#10;El contenido generado por IA puede ser incorrecto."/>
                    <pic:cNvPicPr/>
                  </pic:nvPicPr>
                  <pic:blipFill>
                    <a:blip r:embed="rId83"/>
                    <a:stretch>
                      <a:fillRect/>
                    </a:stretch>
                  </pic:blipFill>
                  <pic:spPr>
                    <a:xfrm>
                      <a:off x="0" y="0"/>
                      <a:ext cx="6300470" cy="2312670"/>
                    </a:xfrm>
                    <a:prstGeom prst="rect">
                      <a:avLst/>
                    </a:prstGeom>
                  </pic:spPr>
                </pic:pic>
              </a:graphicData>
            </a:graphic>
          </wp:inline>
        </w:drawing>
      </w:r>
    </w:p>
    <w:p w14:paraId="26AB84FA" w14:textId="77777777" w:rsidR="00904433" w:rsidRPr="00904F88" w:rsidRDefault="00904433" w:rsidP="005C5C38">
      <w:pPr>
        <w:rPr>
          <w:lang w:val="es-ES"/>
        </w:rPr>
      </w:pPr>
    </w:p>
    <w:p w14:paraId="27843442" w14:textId="65867F68" w:rsidR="00904433" w:rsidRPr="00904F88" w:rsidRDefault="00904433" w:rsidP="005C5C38">
      <w:pPr>
        <w:rPr>
          <w:lang w:val="es-ES"/>
        </w:rPr>
      </w:pPr>
      <w:r w:rsidRPr="00904F88">
        <w:rPr>
          <w:lang w:val="es-ES"/>
        </w:rPr>
        <w:t>La propiedad box-sizing, introducida en la recomendación </w:t>
      </w:r>
      <w:hyperlink r:id="rId84" w:history="1">
        <w:r w:rsidRPr="00904F88">
          <w:rPr>
            <w:rStyle w:val="Hipervnculo"/>
            <w:lang w:val="es-ES"/>
          </w:rPr>
          <w:t>CSS Basic User Interface Module Level 3 (CSS3 UI)</w:t>
        </w:r>
      </w:hyperlink>
      <w:r w:rsidRPr="00904F88">
        <w:rPr>
          <w:lang w:val="es-ES"/>
        </w:rPr>
        <w:t> (aprobada en junio de 2018), permite modificar este comportamiento y hacer que el borde y el margen interior se puedan incluir en el interior del tamaño definido con las propiedades width y height. En este caso, lógicamente, se reducirá el espacio disponbile para el contenido.</w:t>
      </w:r>
    </w:p>
    <w:p w14:paraId="2E831B9A" w14:textId="77777777" w:rsidR="00904433" w:rsidRPr="00904F88" w:rsidRDefault="00904433" w:rsidP="005C5C38">
      <w:pPr>
        <w:rPr>
          <w:lang w:val="es-ES"/>
        </w:rPr>
      </w:pPr>
    </w:p>
    <w:p w14:paraId="3D4E8A58" w14:textId="7AC1299F" w:rsidR="00904433" w:rsidRPr="00904F88" w:rsidRDefault="000171B2" w:rsidP="005C5C38">
      <w:pPr>
        <w:rPr>
          <w:lang w:val="es-ES"/>
        </w:rPr>
      </w:pPr>
      <w:r w:rsidRPr="00904F88">
        <w:rPr>
          <w:noProof/>
          <w:lang w:val="es-ES"/>
        </w:rPr>
        <w:drawing>
          <wp:inline distT="0" distB="0" distL="0" distR="0" wp14:anchorId="5F66B72A" wp14:editId="5C5C0426">
            <wp:extent cx="6300470" cy="2115820"/>
            <wp:effectExtent l="0" t="0" r="5080" b="0"/>
            <wp:docPr id="132690402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04029" name="Imagen 1" descr="Diagrama&#10;&#10;El contenido generado por IA puede ser incorrecto."/>
                    <pic:cNvPicPr/>
                  </pic:nvPicPr>
                  <pic:blipFill>
                    <a:blip r:embed="rId85"/>
                    <a:stretch>
                      <a:fillRect/>
                    </a:stretch>
                  </pic:blipFill>
                  <pic:spPr>
                    <a:xfrm>
                      <a:off x="0" y="0"/>
                      <a:ext cx="6300470" cy="2115820"/>
                    </a:xfrm>
                    <a:prstGeom prst="rect">
                      <a:avLst/>
                    </a:prstGeom>
                  </pic:spPr>
                </pic:pic>
              </a:graphicData>
            </a:graphic>
          </wp:inline>
        </w:drawing>
      </w:r>
    </w:p>
    <w:p w14:paraId="10189A2D" w14:textId="77777777" w:rsidR="002D1731" w:rsidRPr="00904F88" w:rsidRDefault="002D1731" w:rsidP="005C5C38">
      <w:pPr>
        <w:rPr>
          <w:lang w:val="es-ES"/>
        </w:rPr>
      </w:pPr>
    </w:p>
    <w:p w14:paraId="07786228" w14:textId="7672EBD0" w:rsidR="002D1731" w:rsidRPr="00904F88" w:rsidRDefault="002D1731" w:rsidP="005C5C38">
      <w:pPr>
        <w:rPr>
          <w:lang w:val="es-ES"/>
        </w:rPr>
      </w:pPr>
      <w:r w:rsidRPr="00904F88">
        <w:rPr>
          <w:lang w:val="es-ES"/>
        </w:rPr>
        <w:t>La propiedad box-sizing, introducida en la recomendación </w:t>
      </w:r>
      <w:hyperlink r:id="rId86" w:history="1">
        <w:r w:rsidRPr="00904F88">
          <w:rPr>
            <w:rStyle w:val="Hipervnculo"/>
            <w:lang w:val="es-ES"/>
          </w:rPr>
          <w:t>CSS Basic User Interface Module Level 3 (CSS3 UI)</w:t>
        </w:r>
      </w:hyperlink>
      <w:r w:rsidRPr="00904F88">
        <w:rPr>
          <w:lang w:val="es-ES"/>
        </w:rPr>
        <w:t> (aprobada en junio de 2018), permite modificar este comportamiento y hacer que el borde y el margen interior se puedan incluir en el interior del tamaño definido con las propiedades width y height. En este caso, lógicamente, se reducirá el espacio disponbile para el contenido.</w:t>
      </w:r>
    </w:p>
    <w:p w14:paraId="2198B183" w14:textId="77777777" w:rsidR="001807D1" w:rsidRPr="00904F88" w:rsidRDefault="001807D1" w:rsidP="005C5C38">
      <w:pPr>
        <w:rPr>
          <w:lang w:val="es-ES"/>
        </w:rPr>
      </w:pPr>
    </w:p>
    <w:p w14:paraId="2C2549BF" w14:textId="77777777" w:rsidR="001807D1" w:rsidRPr="00904F88" w:rsidRDefault="001807D1" w:rsidP="001807D1">
      <w:pPr>
        <w:rPr>
          <w:lang w:val="es-ES"/>
        </w:rPr>
      </w:pPr>
      <w:r w:rsidRPr="00904F88">
        <w:rPr>
          <w:lang w:val="es-ES"/>
        </w:rPr>
        <w:t>Los ejemplos siguientes muestran como la propiedad box-sizing modifica la presentación de dos elementos del mismo tamaño:</w:t>
      </w:r>
    </w:p>
    <w:p w14:paraId="2D8AE08E" w14:textId="77777777" w:rsidR="001807D1" w:rsidRPr="00904F88" w:rsidRDefault="001807D1" w:rsidP="00A97AF2">
      <w:pPr>
        <w:numPr>
          <w:ilvl w:val="0"/>
          <w:numId w:val="34"/>
        </w:numPr>
        <w:rPr>
          <w:lang w:val="es-ES"/>
        </w:rPr>
      </w:pPr>
      <w:r w:rsidRPr="00904F88">
        <w:rPr>
          <w:lang w:val="es-ES"/>
        </w:rPr>
        <w:t>en el primer ejemplo el borde se dibuja por fuera del tamaño definido para el elemento</w:t>
      </w:r>
    </w:p>
    <w:p w14:paraId="43D57BF5" w14:textId="77777777" w:rsidR="001807D1" w:rsidRPr="00904F88" w:rsidRDefault="001807D1" w:rsidP="00A97AF2">
      <w:pPr>
        <w:numPr>
          <w:ilvl w:val="0"/>
          <w:numId w:val="34"/>
        </w:numPr>
        <w:rPr>
          <w:lang w:val="es-ES"/>
        </w:rPr>
      </w:pPr>
      <w:r w:rsidRPr="00904F88">
        <w:rPr>
          <w:lang w:val="es-ES"/>
        </w:rPr>
        <w:t>en el segundo, el borde se dibuja por dentro del tamaño definido para el elemento</w:t>
      </w:r>
    </w:p>
    <w:p w14:paraId="70012DB5" w14:textId="77777777" w:rsidR="001807D1" w:rsidRPr="00904F88" w:rsidRDefault="001807D1" w:rsidP="00A97AF2">
      <w:pPr>
        <w:numPr>
          <w:ilvl w:val="0"/>
          <w:numId w:val="34"/>
        </w:numPr>
        <w:rPr>
          <w:lang w:val="es-ES"/>
        </w:rPr>
      </w:pPr>
      <w:r w:rsidRPr="00904F88">
        <w:rPr>
          <w:lang w:val="es-ES"/>
        </w:rPr>
        <w:t>en el tercero, se observa como el comportamiento predeterminado de los navegadores es el correspondiente a content-box</w:t>
      </w:r>
    </w:p>
    <w:p w14:paraId="6F691BE9" w14:textId="77777777" w:rsidR="001807D1" w:rsidRPr="00904F88" w:rsidRDefault="001807D1" w:rsidP="005C5C38">
      <w:pPr>
        <w:rPr>
          <w:lang w:val="es-ES"/>
        </w:rPr>
      </w:pPr>
    </w:p>
    <w:p w14:paraId="63BB3FF7" w14:textId="77777777" w:rsidR="008346A1" w:rsidRPr="00015106"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2191DA59" w14:textId="77777777" w:rsidR="008346A1" w:rsidRPr="00015106"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73724638"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01FCD3E6"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5B59D447" w14:textId="77777777" w:rsidR="008346A1" w:rsidRPr="00015106"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8702AC">
        <w:rPr>
          <w:rFonts w:ascii="Consolas" w:hAnsi="Consolas"/>
          <w:color w:val="808080"/>
          <w:sz w:val="21"/>
          <w:szCs w:val="21"/>
        </w:rPr>
        <w:t>&lt;</w:t>
      </w:r>
      <w:r w:rsidRPr="008702AC">
        <w:rPr>
          <w:rFonts w:ascii="Consolas" w:hAnsi="Consolas"/>
          <w:color w:val="569CD6"/>
          <w:sz w:val="21"/>
          <w:szCs w:val="21"/>
        </w:rPr>
        <w:t>title</w:t>
      </w:r>
      <w:r w:rsidRPr="008702AC">
        <w:rPr>
          <w:rFonts w:ascii="Consolas" w:hAnsi="Consolas"/>
          <w:color w:val="808080"/>
          <w:sz w:val="21"/>
          <w:szCs w:val="21"/>
        </w:rPr>
        <w:t>&gt;</w:t>
      </w:r>
      <w:r w:rsidRPr="008702AC">
        <w:rPr>
          <w:rFonts w:ascii="Consolas" w:hAnsi="Consolas"/>
          <w:color w:val="CCCCCC"/>
          <w:sz w:val="21"/>
          <w:szCs w:val="21"/>
        </w:rPr>
        <w:t xml:space="preserve">box-sizing: content-box. </w:t>
      </w:r>
      <w:r w:rsidRPr="00904F88">
        <w:rPr>
          <w:rFonts w:ascii="Consolas" w:hAnsi="Consolas"/>
          <w:color w:val="CCCCCC"/>
          <w:sz w:val="21"/>
          <w:szCs w:val="21"/>
          <w:lang w:val="es-ES"/>
        </w:rPr>
        <w:t xml:space="preserve">Interface de usuario. CSS. Páginas web HTML y hojas de estilo CSS. </w:t>
      </w:r>
      <w:r w:rsidRPr="00015106">
        <w:rPr>
          <w:rFonts w:ascii="Consolas" w:hAnsi="Consolas"/>
          <w:color w:val="CCCCCC"/>
          <w:sz w:val="21"/>
          <w:szCs w:val="21"/>
        </w:rPr>
        <w:t>Bartolomé Sintes Marco. www.mclibre.org</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20318AB4" w14:textId="77777777" w:rsidR="008346A1" w:rsidRPr="00015106"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27A2DCE1" w14:textId="77777777" w:rsidR="008346A1" w:rsidRPr="00015106"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2E007423" w14:textId="77777777" w:rsidR="008346A1" w:rsidRPr="00015106"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.contentb</w:t>
      </w:r>
      <w:r w:rsidRPr="00015106">
        <w:rPr>
          <w:rFonts w:ascii="Consolas" w:hAnsi="Consolas"/>
          <w:color w:val="D4D4D4"/>
          <w:sz w:val="21"/>
          <w:szCs w:val="21"/>
        </w:rPr>
        <w:t xml:space="preserve"> {</w:t>
      </w:r>
    </w:p>
    <w:p w14:paraId="627438BB" w14:textId="77777777" w:rsidR="008346A1" w:rsidRPr="00015106"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200px</w:t>
      </w:r>
      <w:r w:rsidRPr="00015106">
        <w:rPr>
          <w:rFonts w:ascii="Consolas" w:hAnsi="Consolas"/>
          <w:color w:val="D4D4D4"/>
          <w:sz w:val="21"/>
          <w:szCs w:val="21"/>
        </w:rPr>
        <w:t>;</w:t>
      </w:r>
    </w:p>
    <w:p w14:paraId="1FB14BDB" w14:textId="77777777" w:rsidR="008346A1" w:rsidRPr="00015106"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100px</w:t>
      </w:r>
      <w:r w:rsidRPr="00015106">
        <w:rPr>
          <w:rFonts w:ascii="Consolas" w:hAnsi="Consolas"/>
          <w:color w:val="D4D4D4"/>
          <w:sz w:val="21"/>
          <w:szCs w:val="21"/>
        </w:rPr>
        <w:t>;</w:t>
      </w:r>
    </w:p>
    <w:p w14:paraId="6FB7D5F1" w14:textId="77777777" w:rsidR="008346A1" w:rsidRPr="00015106"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9CDCFE"/>
          <w:sz w:val="21"/>
          <w:szCs w:val="21"/>
        </w:rPr>
        <w:t>box-sizing</w:t>
      </w:r>
      <w:r w:rsidRPr="00015106">
        <w:rPr>
          <w:rFonts w:ascii="Consolas" w:hAnsi="Consolas"/>
          <w:color w:val="D4D4D4"/>
          <w:sz w:val="21"/>
          <w:szCs w:val="21"/>
        </w:rPr>
        <w:t xml:space="preserve">: </w:t>
      </w:r>
      <w:r w:rsidRPr="00015106">
        <w:rPr>
          <w:rFonts w:ascii="Consolas" w:hAnsi="Consolas"/>
          <w:color w:val="CE9178"/>
          <w:sz w:val="21"/>
          <w:szCs w:val="21"/>
        </w:rPr>
        <w:t>content-box</w:t>
      </w:r>
      <w:r w:rsidRPr="00015106">
        <w:rPr>
          <w:rFonts w:ascii="Consolas" w:hAnsi="Consolas"/>
          <w:color w:val="D4D4D4"/>
          <w:sz w:val="21"/>
          <w:szCs w:val="21"/>
        </w:rPr>
        <w:t>;</w:t>
      </w:r>
    </w:p>
    <w:p w14:paraId="7A976007" w14:textId="77777777" w:rsidR="008346A1" w:rsidRPr="00015106"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25px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1C4BF8E3" w14:textId="77777777" w:rsidR="008346A1" w:rsidRPr="00015106"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w:t>
      </w:r>
      <w:r w:rsidRPr="00015106">
        <w:rPr>
          <w:rFonts w:ascii="Consolas" w:hAnsi="Consolas"/>
          <w:color w:val="CE9178"/>
          <w:sz w:val="21"/>
          <w:szCs w:val="21"/>
        </w:rPr>
        <w:t>inline-block</w:t>
      </w:r>
      <w:r w:rsidRPr="00015106">
        <w:rPr>
          <w:rFonts w:ascii="Consolas" w:hAnsi="Consolas"/>
          <w:color w:val="D4D4D4"/>
          <w:sz w:val="21"/>
          <w:szCs w:val="21"/>
        </w:rPr>
        <w:t>;</w:t>
      </w:r>
    </w:p>
    <w:p w14:paraId="2997D82F" w14:textId="77777777" w:rsidR="008346A1" w:rsidRPr="00015106"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14D53FF" w14:textId="77777777" w:rsidR="008346A1" w:rsidRPr="00015106"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rPr>
      </w:pPr>
    </w:p>
    <w:p w14:paraId="4E9C3E12" w14:textId="77777777" w:rsidR="008346A1" w:rsidRPr="00015106"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.borderb</w:t>
      </w:r>
      <w:r w:rsidRPr="00015106">
        <w:rPr>
          <w:rFonts w:ascii="Consolas" w:hAnsi="Consolas"/>
          <w:color w:val="D4D4D4"/>
          <w:sz w:val="21"/>
          <w:szCs w:val="21"/>
        </w:rPr>
        <w:t xml:space="preserve"> {</w:t>
      </w:r>
    </w:p>
    <w:p w14:paraId="5B06099C" w14:textId="77777777" w:rsidR="008346A1" w:rsidRPr="00015106"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200px</w:t>
      </w:r>
      <w:r w:rsidRPr="00015106">
        <w:rPr>
          <w:rFonts w:ascii="Consolas" w:hAnsi="Consolas"/>
          <w:color w:val="D4D4D4"/>
          <w:sz w:val="21"/>
          <w:szCs w:val="21"/>
        </w:rPr>
        <w:t>;</w:t>
      </w:r>
    </w:p>
    <w:p w14:paraId="11AB940B" w14:textId="77777777" w:rsidR="008346A1" w:rsidRPr="00015106"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100px</w:t>
      </w:r>
      <w:r w:rsidRPr="00015106">
        <w:rPr>
          <w:rFonts w:ascii="Consolas" w:hAnsi="Consolas"/>
          <w:color w:val="D4D4D4"/>
          <w:sz w:val="21"/>
          <w:szCs w:val="21"/>
        </w:rPr>
        <w:t>;</w:t>
      </w:r>
    </w:p>
    <w:p w14:paraId="7E5B32D3" w14:textId="77777777" w:rsidR="008346A1" w:rsidRPr="00015106"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box-sizing</w:t>
      </w:r>
      <w:r w:rsidRPr="00015106">
        <w:rPr>
          <w:rFonts w:ascii="Consolas" w:hAnsi="Consolas"/>
          <w:color w:val="D4D4D4"/>
          <w:sz w:val="21"/>
          <w:szCs w:val="21"/>
        </w:rPr>
        <w:t xml:space="preserve">: </w:t>
      </w:r>
      <w:r w:rsidRPr="00015106">
        <w:rPr>
          <w:rFonts w:ascii="Consolas" w:hAnsi="Consolas"/>
          <w:color w:val="CE9178"/>
          <w:sz w:val="21"/>
          <w:szCs w:val="21"/>
        </w:rPr>
        <w:t>border-box</w:t>
      </w:r>
      <w:r w:rsidRPr="00015106">
        <w:rPr>
          <w:rFonts w:ascii="Consolas" w:hAnsi="Consolas"/>
          <w:color w:val="D4D4D4"/>
          <w:sz w:val="21"/>
          <w:szCs w:val="21"/>
        </w:rPr>
        <w:t>;</w:t>
      </w:r>
    </w:p>
    <w:p w14:paraId="0BB9B7C6" w14:textId="77777777" w:rsidR="008346A1" w:rsidRPr="00015106"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25px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6ECBE8CA" w14:textId="77777777" w:rsidR="008346A1" w:rsidRPr="00015106"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w:t>
      </w:r>
      <w:r w:rsidRPr="00015106">
        <w:rPr>
          <w:rFonts w:ascii="Consolas" w:hAnsi="Consolas"/>
          <w:color w:val="CE9178"/>
          <w:sz w:val="21"/>
          <w:szCs w:val="21"/>
        </w:rPr>
        <w:t>inline-block</w:t>
      </w:r>
      <w:r w:rsidRPr="00015106">
        <w:rPr>
          <w:rFonts w:ascii="Consolas" w:hAnsi="Consolas"/>
          <w:color w:val="D4D4D4"/>
          <w:sz w:val="21"/>
          <w:szCs w:val="21"/>
        </w:rPr>
        <w:t>;</w:t>
      </w:r>
    </w:p>
    <w:p w14:paraId="1FAE80A0" w14:textId="77777777" w:rsidR="008346A1" w:rsidRPr="00015106"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4893BB1" w14:textId="77777777" w:rsidR="008346A1" w:rsidRPr="00015106" w:rsidRDefault="008346A1" w:rsidP="008346A1">
      <w:pPr>
        <w:widowControl/>
        <w:shd w:val="clear" w:color="auto" w:fill="1F1F1F"/>
        <w:autoSpaceDE/>
        <w:autoSpaceDN/>
        <w:adjustRightInd/>
        <w:spacing w:before="0" w:after="240" w:line="285" w:lineRule="atLeast"/>
        <w:jc w:val="left"/>
        <w:rPr>
          <w:rFonts w:ascii="Consolas" w:hAnsi="Consolas"/>
          <w:color w:val="CCCCCC"/>
          <w:sz w:val="21"/>
          <w:szCs w:val="21"/>
        </w:rPr>
      </w:pPr>
    </w:p>
    <w:p w14:paraId="1FC3A64E"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2FCFD03C"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27455BA"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409A8CB"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19D66FD"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"contentb"</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tiene un tamaño de 200px por 100px. content-box</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E84B952"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4C66E96"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"borderb"</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tiene un tamaño de 200px por 100px. border-box</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B8D2444"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0B53240"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5C74BAB" w14:textId="77777777" w:rsidR="008346A1" w:rsidRPr="00904F88" w:rsidRDefault="008346A1" w:rsidP="005C5C38">
      <w:pPr>
        <w:rPr>
          <w:lang w:val="es-ES"/>
        </w:rPr>
      </w:pPr>
    </w:p>
    <w:p w14:paraId="3CDDE14B" w14:textId="7305A73D" w:rsidR="009F5C7C" w:rsidRPr="00904F88" w:rsidRDefault="009F5C7C" w:rsidP="005C5C38">
      <w:pPr>
        <w:rPr>
          <w:lang w:val="es-ES"/>
        </w:rPr>
      </w:pPr>
      <w:r w:rsidRPr="00904F88">
        <w:rPr>
          <w:noProof/>
          <w:lang w:val="es-ES"/>
        </w:rPr>
        <w:drawing>
          <wp:inline distT="0" distB="0" distL="0" distR="0" wp14:anchorId="3AEDC9F8" wp14:editId="2769101D">
            <wp:extent cx="6300470" cy="2575560"/>
            <wp:effectExtent l="0" t="0" r="5080" b="0"/>
            <wp:docPr id="43196751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67511" name="Imagen 1" descr="Imagen que contiene Texto&#10;&#10;El contenido generado por IA puede ser incorrecto."/>
                    <pic:cNvPicPr/>
                  </pic:nvPicPr>
                  <pic:blipFill>
                    <a:blip r:embed="rId87"/>
                    <a:stretch>
                      <a:fillRect/>
                    </a:stretch>
                  </pic:blipFill>
                  <pic:spPr>
                    <a:xfrm>
                      <a:off x="0" y="0"/>
                      <a:ext cx="6300470" cy="2575560"/>
                    </a:xfrm>
                    <a:prstGeom prst="rect">
                      <a:avLst/>
                    </a:prstGeom>
                  </pic:spPr>
                </pic:pic>
              </a:graphicData>
            </a:graphic>
          </wp:inline>
        </w:drawing>
      </w:r>
    </w:p>
    <w:p w14:paraId="4A3A5C26" w14:textId="77777777" w:rsidR="00A65BC3" w:rsidRPr="00904F88" w:rsidRDefault="00A65BC3" w:rsidP="00A65BC3">
      <w:pPr>
        <w:rPr>
          <w:b/>
          <w:bCs/>
          <w:u w:val="single"/>
          <w:lang w:val="es-ES"/>
        </w:rPr>
      </w:pPr>
      <w:r w:rsidRPr="00904F88">
        <w:rPr>
          <w:b/>
          <w:bCs/>
          <w:u w:val="single"/>
          <w:lang w:val="es-ES"/>
        </w:rPr>
        <w:t>Tipo de caja: la propiedad display</w:t>
      </w:r>
    </w:p>
    <w:p w14:paraId="7756BAE3" w14:textId="77777777" w:rsidR="00A65BC3" w:rsidRPr="00904F88" w:rsidRDefault="00A65BC3" w:rsidP="00A65BC3">
      <w:pPr>
        <w:rPr>
          <w:lang w:val="es-ES"/>
        </w:rPr>
      </w:pPr>
    </w:p>
    <w:p w14:paraId="3378E428" w14:textId="514C4DEF" w:rsidR="00A65BC3" w:rsidRPr="00904F88" w:rsidRDefault="00A65BC3" w:rsidP="00A65BC3">
      <w:pPr>
        <w:rPr>
          <w:lang w:val="es-ES"/>
        </w:rPr>
      </w:pPr>
      <w:r w:rsidRPr="00904F88">
        <w:rPr>
          <w:lang w:val="es-ES"/>
        </w:rPr>
        <w:t>La propiedad display permite especificar el tipo de caja que se aplica en un elemento. Los diferentes tipos de cajas corresponden a diferentes tipos de contenido (texto, listas, tablas)</w:t>
      </w:r>
    </w:p>
    <w:p w14:paraId="3FD5AA59" w14:textId="77777777" w:rsidR="00A65BC3" w:rsidRPr="00904F88" w:rsidRDefault="00A65BC3" w:rsidP="00A65BC3">
      <w:pPr>
        <w:rPr>
          <w:lang w:val="es-ES"/>
        </w:rPr>
      </w:pPr>
      <w:r w:rsidRPr="00904F88">
        <w:rPr>
          <w:lang w:val="es-ES"/>
        </w:rPr>
        <w:t>Los posibles valores de display son los siguientes:</w:t>
      </w:r>
    </w:p>
    <w:p w14:paraId="02F4EDAE" w14:textId="77777777" w:rsidR="00A65BC3" w:rsidRPr="00904F88" w:rsidRDefault="00A65BC3" w:rsidP="00A97AF2">
      <w:pPr>
        <w:numPr>
          <w:ilvl w:val="0"/>
          <w:numId w:val="35"/>
        </w:numPr>
        <w:rPr>
          <w:lang w:val="es-ES"/>
        </w:rPr>
      </w:pPr>
      <w:r w:rsidRPr="00904F88">
        <w:rPr>
          <w:lang w:val="es-ES"/>
        </w:rPr>
        <w:t>none: hace que no se genere caja</w:t>
      </w:r>
    </w:p>
    <w:p w14:paraId="094EDB6B" w14:textId="77777777" w:rsidR="00A65BC3" w:rsidRPr="00904F88" w:rsidRDefault="00A65BC3" w:rsidP="00A97AF2">
      <w:pPr>
        <w:numPr>
          <w:ilvl w:val="0"/>
          <w:numId w:val="35"/>
        </w:numPr>
        <w:rPr>
          <w:lang w:val="es-ES"/>
        </w:rPr>
      </w:pPr>
      <w:r w:rsidRPr="00904F88">
        <w:rPr>
          <w:lang w:val="es-ES"/>
        </w:rPr>
        <w:lastRenderedPageBreak/>
        <w:t>block: caja rectangular que forma un bloque</w:t>
      </w:r>
    </w:p>
    <w:p w14:paraId="31445BFC" w14:textId="77777777" w:rsidR="00A65BC3" w:rsidRPr="00904F88" w:rsidRDefault="00A65BC3" w:rsidP="00A97AF2">
      <w:pPr>
        <w:numPr>
          <w:ilvl w:val="0"/>
          <w:numId w:val="35"/>
        </w:numPr>
        <w:rPr>
          <w:lang w:val="es-ES"/>
        </w:rPr>
      </w:pPr>
      <w:r w:rsidRPr="00904F88">
        <w:rPr>
          <w:lang w:val="es-ES"/>
        </w:rPr>
        <w:t>inline: caja en-línea que puede ocupar varias líneas y está incluida en una caja de tipo block</w:t>
      </w:r>
    </w:p>
    <w:p w14:paraId="2689A14A" w14:textId="77777777" w:rsidR="00A65BC3" w:rsidRPr="00904F88" w:rsidRDefault="00A65BC3" w:rsidP="00A97AF2">
      <w:pPr>
        <w:numPr>
          <w:ilvl w:val="0"/>
          <w:numId w:val="35"/>
        </w:numPr>
        <w:rPr>
          <w:lang w:val="es-ES"/>
        </w:rPr>
      </w:pPr>
      <w:r w:rsidRPr="00904F88">
        <w:rPr>
          <w:lang w:val="es-ES"/>
        </w:rPr>
        <w:t>inline-block: caja en-línea, pero que se formatea como una caja de tipo block</w:t>
      </w:r>
    </w:p>
    <w:p w14:paraId="08FD5ACE" w14:textId="77777777" w:rsidR="00A65BC3" w:rsidRPr="00904F88" w:rsidRDefault="00A65BC3" w:rsidP="00A97AF2">
      <w:pPr>
        <w:numPr>
          <w:ilvl w:val="0"/>
          <w:numId w:val="35"/>
        </w:numPr>
        <w:rPr>
          <w:lang w:val="es-ES"/>
        </w:rPr>
      </w:pPr>
      <w:r w:rsidRPr="00904F88">
        <w:rPr>
          <w:lang w:val="es-ES"/>
        </w:rPr>
        <w:t>run-in: caja de tipo inline, pero que se añade al principio del elemento siguiente</w:t>
      </w:r>
    </w:p>
    <w:p w14:paraId="7A915488" w14:textId="77777777" w:rsidR="00A65BC3" w:rsidRPr="00904F88" w:rsidRDefault="00A65BC3" w:rsidP="00A97AF2">
      <w:pPr>
        <w:numPr>
          <w:ilvl w:val="0"/>
          <w:numId w:val="35"/>
        </w:numPr>
        <w:rPr>
          <w:lang w:val="es-ES"/>
        </w:rPr>
      </w:pPr>
      <w:r w:rsidRPr="00904F88">
        <w:rPr>
          <w:lang w:val="es-ES"/>
        </w:rPr>
        <w:t>list-item: caja de tipo block pero que también incluye un marcador</w:t>
      </w:r>
    </w:p>
    <w:p w14:paraId="3464D6BD" w14:textId="77777777" w:rsidR="00A65BC3" w:rsidRPr="00904F88" w:rsidRDefault="00A65BC3" w:rsidP="00A97AF2">
      <w:pPr>
        <w:numPr>
          <w:ilvl w:val="0"/>
          <w:numId w:val="35"/>
        </w:numPr>
        <w:rPr>
          <w:lang w:val="es-ES"/>
        </w:rPr>
      </w:pPr>
      <w:r w:rsidRPr="00904F88">
        <w:rPr>
          <w:lang w:val="es-ES"/>
        </w:rPr>
        <w:t>Cajas que forman parte de una tabla:</w:t>
      </w:r>
    </w:p>
    <w:p w14:paraId="1B8ECD21" w14:textId="77777777" w:rsidR="00A65BC3" w:rsidRPr="00904F88" w:rsidRDefault="00A65BC3" w:rsidP="00A97AF2">
      <w:pPr>
        <w:numPr>
          <w:ilvl w:val="1"/>
          <w:numId w:val="35"/>
        </w:numPr>
        <w:rPr>
          <w:lang w:val="es-ES"/>
        </w:rPr>
      </w:pPr>
      <w:r w:rsidRPr="00904F88">
        <w:rPr>
          <w:lang w:val="es-ES"/>
        </w:rPr>
        <w:t>table</w:t>
      </w:r>
    </w:p>
    <w:p w14:paraId="506034DE" w14:textId="77777777" w:rsidR="00A65BC3" w:rsidRPr="00904F88" w:rsidRDefault="00A65BC3" w:rsidP="00A97AF2">
      <w:pPr>
        <w:numPr>
          <w:ilvl w:val="1"/>
          <w:numId w:val="35"/>
        </w:numPr>
        <w:rPr>
          <w:lang w:val="es-ES"/>
        </w:rPr>
      </w:pPr>
      <w:r w:rsidRPr="00904F88">
        <w:rPr>
          <w:lang w:val="es-ES"/>
        </w:rPr>
        <w:t>table-caption</w:t>
      </w:r>
    </w:p>
    <w:p w14:paraId="15D9063D" w14:textId="77777777" w:rsidR="00A65BC3" w:rsidRPr="00904F88" w:rsidRDefault="00A65BC3" w:rsidP="00A97AF2">
      <w:pPr>
        <w:numPr>
          <w:ilvl w:val="1"/>
          <w:numId w:val="35"/>
        </w:numPr>
        <w:rPr>
          <w:lang w:val="es-ES"/>
        </w:rPr>
      </w:pPr>
      <w:r w:rsidRPr="00904F88">
        <w:rPr>
          <w:lang w:val="es-ES"/>
        </w:rPr>
        <w:t>table-cell</w:t>
      </w:r>
    </w:p>
    <w:p w14:paraId="41D1009E" w14:textId="77777777" w:rsidR="00A65BC3" w:rsidRPr="00904F88" w:rsidRDefault="00A65BC3" w:rsidP="00A97AF2">
      <w:pPr>
        <w:numPr>
          <w:ilvl w:val="1"/>
          <w:numId w:val="35"/>
        </w:numPr>
        <w:rPr>
          <w:lang w:val="es-ES"/>
        </w:rPr>
      </w:pPr>
      <w:r w:rsidRPr="00904F88">
        <w:rPr>
          <w:lang w:val="es-ES"/>
        </w:rPr>
        <w:t>table-column</w:t>
      </w:r>
    </w:p>
    <w:p w14:paraId="0A11788E" w14:textId="77777777" w:rsidR="00A65BC3" w:rsidRPr="00904F88" w:rsidRDefault="00A65BC3" w:rsidP="00A97AF2">
      <w:pPr>
        <w:numPr>
          <w:ilvl w:val="1"/>
          <w:numId w:val="35"/>
        </w:numPr>
        <w:rPr>
          <w:lang w:val="es-ES"/>
        </w:rPr>
      </w:pPr>
      <w:r w:rsidRPr="00904F88">
        <w:rPr>
          <w:lang w:val="es-ES"/>
        </w:rPr>
        <w:t>table-column-group</w:t>
      </w:r>
    </w:p>
    <w:p w14:paraId="5B4A9A2E" w14:textId="77777777" w:rsidR="00A65BC3" w:rsidRPr="00904F88" w:rsidRDefault="00A65BC3" w:rsidP="00A97AF2">
      <w:pPr>
        <w:numPr>
          <w:ilvl w:val="1"/>
          <w:numId w:val="35"/>
        </w:numPr>
        <w:rPr>
          <w:lang w:val="es-ES"/>
        </w:rPr>
      </w:pPr>
      <w:r w:rsidRPr="00904F88">
        <w:rPr>
          <w:lang w:val="es-ES"/>
        </w:rPr>
        <w:t>table-footer-group</w:t>
      </w:r>
    </w:p>
    <w:p w14:paraId="5809B232" w14:textId="77777777" w:rsidR="00A65BC3" w:rsidRPr="00904F88" w:rsidRDefault="00A65BC3" w:rsidP="00A97AF2">
      <w:pPr>
        <w:numPr>
          <w:ilvl w:val="1"/>
          <w:numId w:val="35"/>
        </w:numPr>
        <w:rPr>
          <w:lang w:val="es-ES"/>
        </w:rPr>
      </w:pPr>
      <w:r w:rsidRPr="00904F88">
        <w:rPr>
          <w:lang w:val="es-ES"/>
        </w:rPr>
        <w:t>table-header-group</w:t>
      </w:r>
    </w:p>
    <w:p w14:paraId="0706200E" w14:textId="77777777" w:rsidR="00A65BC3" w:rsidRPr="00904F88" w:rsidRDefault="00A65BC3" w:rsidP="00A97AF2">
      <w:pPr>
        <w:numPr>
          <w:ilvl w:val="1"/>
          <w:numId w:val="35"/>
        </w:numPr>
        <w:rPr>
          <w:lang w:val="es-ES"/>
        </w:rPr>
      </w:pPr>
      <w:r w:rsidRPr="00904F88">
        <w:rPr>
          <w:lang w:val="es-ES"/>
        </w:rPr>
        <w:t>table-row</w:t>
      </w:r>
    </w:p>
    <w:p w14:paraId="11085E2E" w14:textId="77777777" w:rsidR="00A65BC3" w:rsidRPr="00904F88" w:rsidRDefault="00A65BC3" w:rsidP="00A97AF2">
      <w:pPr>
        <w:numPr>
          <w:ilvl w:val="1"/>
          <w:numId w:val="35"/>
        </w:numPr>
        <w:rPr>
          <w:lang w:val="es-ES"/>
        </w:rPr>
      </w:pPr>
      <w:r w:rsidRPr="00904F88">
        <w:rPr>
          <w:lang w:val="es-ES"/>
        </w:rPr>
        <w:t>table-row-group</w:t>
      </w:r>
    </w:p>
    <w:p w14:paraId="0911BAD2" w14:textId="77777777" w:rsidR="00A65BC3" w:rsidRPr="00904F88" w:rsidRDefault="00A65BC3" w:rsidP="00A97AF2">
      <w:pPr>
        <w:numPr>
          <w:ilvl w:val="1"/>
          <w:numId w:val="35"/>
        </w:numPr>
        <w:rPr>
          <w:lang w:val="es-ES"/>
        </w:rPr>
      </w:pPr>
      <w:r w:rsidRPr="00904F88">
        <w:rPr>
          <w:lang w:val="es-ES"/>
        </w:rPr>
        <w:t>inline-table</w:t>
      </w:r>
    </w:p>
    <w:p w14:paraId="115C8ED6" w14:textId="68378F79" w:rsidR="002D1731" w:rsidRPr="00904F88" w:rsidRDefault="002D1731" w:rsidP="005C5C38">
      <w:pPr>
        <w:rPr>
          <w:lang w:val="es-ES"/>
        </w:rPr>
      </w:pPr>
    </w:p>
    <w:p w14:paraId="1BE5EB7C" w14:textId="77777777" w:rsidR="00396590" w:rsidRPr="00904F88" w:rsidRDefault="00396590" w:rsidP="005C5C38">
      <w:pPr>
        <w:rPr>
          <w:lang w:val="es-ES"/>
        </w:rPr>
      </w:pPr>
    </w:p>
    <w:p w14:paraId="71EC1613" w14:textId="26363C0A" w:rsidR="00DA40E3" w:rsidRPr="00904F88" w:rsidRDefault="00DA40E3" w:rsidP="00DA40E3">
      <w:pPr>
        <w:pStyle w:val="Ttulo1"/>
        <w:rPr>
          <w:lang w:val="es-ES"/>
        </w:rPr>
      </w:pPr>
      <w:bookmarkStart w:id="48" w:name="_Toc210640524"/>
      <w:r w:rsidRPr="00904F88">
        <w:rPr>
          <w:lang w:val="es-ES"/>
        </w:rPr>
        <w:t>Bordes</w:t>
      </w:r>
      <w:bookmarkEnd w:id="48"/>
    </w:p>
    <w:p w14:paraId="44FBB7DA" w14:textId="77777777" w:rsidR="006530FF" w:rsidRPr="00904F88" w:rsidRDefault="006530FF" w:rsidP="005C5C38">
      <w:pPr>
        <w:rPr>
          <w:lang w:val="es-ES"/>
        </w:rPr>
      </w:pPr>
    </w:p>
    <w:p w14:paraId="68D25C7D" w14:textId="257D1317" w:rsidR="001F2764" w:rsidRPr="00904F88" w:rsidRDefault="001F2764" w:rsidP="001F2764">
      <w:pPr>
        <w:rPr>
          <w:lang w:val="es-ES"/>
        </w:rPr>
      </w:pPr>
      <w:r w:rsidRPr="00904F88">
        <w:rPr>
          <w:lang w:val="es-ES"/>
        </w:rPr>
        <w:t xml:space="preserve">En </w:t>
      </w:r>
      <w:r w:rsidR="001C2AE1" w:rsidRPr="00904F88">
        <w:rPr>
          <w:lang w:val="es-ES"/>
        </w:rPr>
        <w:t>este apartado</w:t>
      </w:r>
      <w:r w:rsidRPr="00904F88">
        <w:rPr>
          <w:lang w:val="es-ES"/>
        </w:rPr>
        <w:t xml:space="preserve"> y en la lección </w:t>
      </w:r>
      <w:hyperlink r:id="rId88" w:history="1">
        <w:r w:rsidRPr="00904F88">
          <w:rPr>
            <w:rStyle w:val="Hipervnculo"/>
            <w:lang w:val="es-ES"/>
          </w:rPr>
          <w:t>CSS Bordes (2)</w:t>
        </w:r>
      </w:hyperlink>
      <w:r w:rsidRPr="00904F88">
        <w:rPr>
          <w:lang w:val="es-ES"/>
        </w:rPr>
        <w:t> se comentan las propiedades CSS definidas en la futura recomendación </w:t>
      </w:r>
      <w:hyperlink r:id="rId89" w:history="1">
        <w:r w:rsidRPr="00904F88">
          <w:rPr>
            <w:rStyle w:val="Hipervnculo"/>
            <w:lang w:val="es-ES"/>
          </w:rPr>
          <w:t>CSS Backgrounds and Borders Module Level 3</w:t>
        </w:r>
      </w:hyperlink>
      <w:r w:rsidRPr="00904F88">
        <w:rPr>
          <w:lang w:val="es-ES"/>
        </w:rPr>
        <w:t>. Aunque actualmente (febrero de 2025) esta recomendación no está formalmente aprobada, se considera parte de la </w:t>
      </w:r>
      <w:hyperlink r:id="rId90" w:anchor="css-official" w:history="1">
        <w:r w:rsidRPr="00904F88">
          <w:rPr>
            <w:rStyle w:val="Hipervnculo"/>
            <w:lang w:val="es-ES"/>
          </w:rPr>
          <w:t>definición oficial de CSS en CSS Snapshot 2024</w:t>
        </w:r>
      </w:hyperlink>
      <w:r w:rsidRPr="00904F88">
        <w:rPr>
          <w:lang w:val="es-ES"/>
        </w:rPr>
        <w:t>.</w:t>
      </w:r>
    </w:p>
    <w:p w14:paraId="69330FB5" w14:textId="77777777" w:rsidR="001F2764" w:rsidRPr="00904F88" w:rsidRDefault="001F2764" w:rsidP="001F2764">
      <w:pPr>
        <w:rPr>
          <w:lang w:val="es-ES"/>
        </w:rPr>
      </w:pPr>
      <w:r w:rsidRPr="00904F88">
        <w:rPr>
          <w:lang w:val="es-ES"/>
        </w:rPr>
        <w:t>Estas propiedades permiten añadir un borde a cualquier elemento elemento de una página web.</w:t>
      </w:r>
    </w:p>
    <w:p w14:paraId="66EE8CF6" w14:textId="4B219DC3" w:rsidR="001F2764" w:rsidRPr="00904F88" w:rsidRDefault="001F2764" w:rsidP="001F2764">
      <w:pPr>
        <w:rPr>
          <w:lang w:val="es-ES"/>
        </w:rPr>
      </w:pPr>
      <w:r w:rsidRPr="00904F88">
        <w:rPr>
          <w:lang w:val="es-ES"/>
        </w:rPr>
        <w:t xml:space="preserve">En </w:t>
      </w:r>
      <w:r w:rsidR="001C2AE1" w:rsidRPr="00904F88">
        <w:rPr>
          <w:lang w:val="es-ES"/>
        </w:rPr>
        <w:t>este apartado</w:t>
      </w:r>
      <w:r w:rsidRPr="00904F88">
        <w:rPr>
          <w:lang w:val="es-ES"/>
        </w:rPr>
        <w:t xml:space="preserve"> se comentan principalmente las propiedades "clásicas", que ya estaban incluidas en CSS 2, publicada en mayo de 1998.</w:t>
      </w:r>
    </w:p>
    <w:p w14:paraId="155109BB" w14:textId="77777777" w:rsidR="000B587F" w:rsidRPr="00904F88" w:rsidRDefault="000B587F" w:rsidP="001F2764">
      <w:pPr>
        <w:rPr>
          <w:lang w:val="es-ES"/>
        </w:rPr>
      </w:pPr>
    </w:p>
    <w:p w14:paraId="2DBC7F43" w14:textId="30C6B6C3" w:rsidR="001F2764" w:rsidRPr="00904F88" w:rsidRDefault="001F2764" w:rsidP="000B587F">
      <w:pPr>
        <w:rPr>
          <w:b/>
          <w:bCs/>
          <w:sz w:val="28"/>
          <w:szCs w:val="28"/>
          <w:u w:val="single"/>
          <w:lang w:val="es-ES"/>
        </w:rPr>
      </w:pPr>
      <w:r w:rsidRPr="00904F88">
        <w:rPr>
          <w:b/>
          <w:bCs/>
          <w:sz w:val="28"/>
          <w:szCs w:val="28"/>
          <w:u w:val="single"/>
          <w:lang w:val="es-ES"/>
        </w:rPr>
        <w:t xml:space="preserve"> La propiedad compuesta border</w:t>
      </w:r>
    </w:p>
    <w:p w14:paraId="4F4909C9" w14:textId="77777777" w:rsidR="000B587F" w:rsidRPr="00904F88" w:rsidRDefault="000B587F" w:rsidP="001F2764">
      <w:pPr>
        <w:rPr>
          <w:lang w:val="es-ES"/>
        </w:rPr>
      </w:pPr>
    </w:p>
    <w:p w14:paraId="4FBB722A" w14:textId="60EF16C2" w:rsidR="001F2764" w:rsidRPr="00904F88" w:rsidRDefault="001F2764" w:rsidP="001F2764">
      <w:pPr>
        <w:rPr>
          <w:lang w:val="es-ES"/>
        </w:rPr>
      </w:pPr>
      <w:r w:rsidRPr="00904F88">
        <w:rPr>
          <w:lang w:val="es-ES"/>
        </w:rPr>
        <w:t>La propiedad compuesta border permite establecer simultáneamente los cuatro bordes (arriba, derecha, abajo e izquierda) de un elemento, definiendo su:</w:t>
      </w:r>
    </w:p>
    <w:p w14:paraId="65178E32" w14:textId="77777777" w:rsidR="001F2764" w:rsidRPr="00904F88" w:rsidRDefault="001F2764" w:rsidP="00A97AF2">
      <w:pPr>
        <w:numPr>
          <w:ilvl w:val="0"/>
          <w:numId w:val="44"/>
        </w:numPr>
        <w:rPr>
          <w:lang w:val="es-ES"/>
        </w:rPr>
      </w:pPr>
      <w:r w:rsidRPr="00904F88">
        <w:rPr>
          <w:lang w:val="es-ES"/>
        </w:rPr>
        <w:t>color (</w:t>
      </w:r>
      <w:hyperlink r:id="rId91" w:history="1">
        <w:r w:rsidRPr="00904F88">
          <w:rPr>
            <w:rStyle w:val="Hipervnculo"/>
            <w:lang w:val="es-ES"/>
          </w:rPr>
          <w:t>nombre de color o código RGB</w:t>
        </w:r>
      </w:hyperlink>
      <w:r w:rsidRPr="00904F88">
        <w:rPr>
          <w:lang w:val="es-ES"/>
        </w:rPr>
        <w:t> o el valor transparent)</w:t>
      </w:r>
    </w:p>
    <w:p w14:paraId="53B7054E" w14:textId="77777777" w:rsidR="001F2764" w:rsidRPr="00904F88" w:rsidRDefault="001F2764" w:rsidP="00A97AF2">
      <w:pPr>
        <w:numPr>
          <w:ilvl w:val="0"/>
          <w:numId w:val="44"/>
        </w:numPr>
        <w:rPr>
          <w:lang w:val="es-ES"/>
        </w:rPr>
      </w:pPr>
      <w:r w:rsidRPr="00904F88">
        <w:rPr>
          <w:lang w:val="es-ES"/>
        </w:rPr>
        <w:t>grosor (</w:t>
      </w:r>
      <w:hyperlink r:id="rId92" w:anchor="unidades" w:history="1">
        <w:r w:rsidRPr="00904F88">
          <w:rPr>
            <w:rStyle w:val="Hipervnculo"/>
            <w:lang w:val="es-ES"/>
          </w:rPr>
          <w:t>valor absoluto de distancia</w:t>
        </w:r>
      </w:hyperlink>
      <w:r w:rsidRPr="00904F88">
        <w:rPr>
          <w:lang w:val="es-ES"/>
        </w:rPr>
        <w:t xml:space="preserve">, o los valores thin (fino), medium (medio) </w:t>
      </w:r>
      <w:r w:rsidRPr="00904F88">
        <w:rPr>
          <w:lang w:val="es-ES"/>
        </w:rPr>
        <w:lastRenderedPageBreak/>
        <w:t>o thick (grueso))</w:t>
      </w:r>
    </w:p>
    <w:p w14:paraId="2F5365D1" w14:textId="77777777" w:rsidR="001F2764" w:rsidRPr="00904F88" w:rsidRDefault="001F2764" w:rsidP="00A97AF2">
      <w:pPr>
        <w:numPr>
          <w:ilvl w:val="0"/>
          <w:numId w:val="44"/>
        </w:numPr>
        <w:rPr>
          <w:lang w:val="es-ES"/>
        </w:rPr>
      </w:pPr>
      <w:r w:rsidRPr="00904F88">
        <w:rPr>
          <w:lang w:val="es-ES"/>
        </w:rPr>
        <w:t>estilo</w:t>
      </w:r>
    </w:p>
    <w:p w14:paraId="2D75CCA8" w14:textId="77777777" w:rsidR="001F2764" w:rsidRPr="00904F88" w:rsidRDefault="001F2764" w:rsidP="001F2764">
      <w:pPr>
        <w:rPr>
          <w:lang w:val="es-ES"/>
        </w:rPr>
      </w:pPr>
      <w:r w:rsidRPr="00904F88">
        <w:rPr>
          <w:lang w:val="es-ES"/>
        </w:rPr>
        <w:t>Las tres características del borde se pueden escribir en cualquier orden.</w:t>
      </w:r>
    </w:p>
    <w:p w14:paraId="3ED75146" w14:textId="77777777" w:rsidR="001F2764" w:rsidRPr="00904F88" w:rsidRDefault="001F2764" w:rsidP="001F2764">
      <w:pPr>
        <w:rPr>
          <w:lang w:val="es-ES"/>
        </w:rPr>
      </w:pPr>
    </w:p>
    <w:p w14:paraId="37674D94" w14:textId="77777777" w:rsidR="000B587F" w:rsidRPr="00904F88" w:rsidRDefault="000B587F" w:rsidP="000B587F">
      <w:pPr>
        <w:rPr>
          <w:b/>
          <w:bCs/>
          <w:sz w:val="28"/>
          <w:szCs w:val="28"/>
          <w:u w:val="single"/>
          <w:lang w:val="es-ES"/>
        </w:rPr>
      </w:pPr>
      <w:r w:rsidRPr="00904F88">
        <w:rPr>
          <w:b/>
          <w:bCs/>
          <w:sz w:val="28"/>
          <w:szCs w:val="28"/>
          <w:u w:val="single"/>
          <w:lang w:val="es-ES"/>
        </w:rPr>
        <w:t>Estilos de bordes</w:t>
      </w:r>
    </w:p>
    <w:p w14:paraId="1117EB07" w14:textId="0D9D12AC" w:rsidR="000B587F" w:rsidRPr="00904F88" w:rsidRDefault="000B587F" w:rsidP="000B587F">
      <w:pPr>
        <w:rPr>
          <w:lang w:val="es-ES"/>
        </w:rPr>
      </w:pPr>
      <w:r w:rsidRPr="00904F88">
        <w:rPr>
          <w:lang w:val="es-ES"/>
        </w:rPr>
        <w:t xml:space="preserve">Los estilos de bordes definidos en CSS 2 </w:t>
      </w:r>
      <w:r w:rsidR="00FD1204" w:rsidRPr="00904F88">
        <w:rPr>
          <w:lang w:val="es-ES"/>
        </w:rPr>
        <w:t xml:space="preserve"> sone none</w:t>
      </w:r>
      <w:r w:rsidR="00126250" w:rsidRPr="00904F88">
        <w:rPr>
          <w:lang w:val="es-ES"/>
        </w:rPr>
        <w:t>, hidden, dotted, dashed, solid, double,</w:t>
      </w:r>
      <w:r w:rsidRPr="00904F88">
        <w:rPr>
          <w:lang w:val="es-ES"/>
        </w:rPr>
        <w:t> groove, ridge, inset y outset.</w:t>
      </w:r>
      <w:r w:rsidR="00593F41" w:rsidRPr="00904F88">
        <w:rPr>
          <w:lang w:val="es-ES"/>
        </w:rPr>
        <w:t xml:space="preserve"> Con hidden el borde no se ve pero ocupa espacio, con none no ocupa espacio.</w:t>
      </w:r>
    </w:p>
    <w:p w14:paraId="25852CC2" w14:textId="3426C937" w:rsidR="00840670" w:rsidRPr="00904F88" w:rsidRDefault="00840670" w:rsidP="001F2764">
      <w:pPr>
        <w:rPr>
          <w:lang w:val="es-ES"/>
        </w:rPr>
      </w:pPr>
      <w:r w:rsidRPr="00904F88">
        <w:rPr>
          <w:lang w:val="es-ES"/>
        </w:rPr>
        <w:t>Los estilos groove, ridge inset y outset producen un efecto tridimensional, pero el resultado depende del color del borde y de los colores de fondo del elemento y del elemento superior:</w:t>
      </w:r>
    </w:p>
    <w:p w14:paraId="7B791214" w14:textId="77777777" w:rsidR="001F2764" w:rsidRPr="00904F88" w:rsidRDefault="001F2764" w:rsidP="005C5C38">
      <w:pPr>
        <w:rPr>
          <w:lang w:val="es-ES"/>
        </w:rPr>
      </w:pPr>
    </w:p>
    <w:p w14:paraId="0F3D5099" w14:textId="58F92445" w:rsidR="00771CE7" w:rsidRPr="00904F88" w:rsidRDefault="00771CE7" w:rsidP="005C5C38">
      <w:pPr>
        <w:rPr>
          <w:lang w:val="es-ES"/>
        </w:rPr>
      </w:pPr>
      <w:r w:rsidRPr="00904F88">
        <w:rPr>
          <w:noProof/>
          <w:lang w:val="es-ES"/>
        </w:rPr>
        <w:drawing>
          <wp:inline distT="0" distB="0" distL="0" distR="0" wp14:anchorId="68F1595C" wp14:editId="61082D11">
            <wp:extent cx="6300470" cy="3128010"/>
            <wp:effectExtent l="0" t="0" r="5080" b="0"/>
            <wp:docPr id="168293625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36252" name="Imagen 1" descr="Interfaz de usuario gráfica&#10;&#10;El contenido generado por IA puede ser incorrecto."/>
                    <pic:cNvPicPr/>
                  </pic:nvPicPr>
                  <pic:blipFill>
                    <a:blip r:embed="rId93"/>
                    <a:stretch>
                      <a:fillRect/>
                    </a:stretch>
                  </pic:blipFill>
                  <pic:spPr>
                    <a:xfrm>
                      <a:off x="0" y="0"/>
                      <a:ext cx="6300470" cy="3128010"/>
                    </a:xfrm>
                    <a:prstGeom prst="rect">
                      <a:avLst/>
                    </a:prstGeom>
                  </pic:spPr>
                </pic:pic>
              </a:graphicData>
            </a:graphic>
          </wp:inline>
        </w:drawing>
      </w:r>
    </w:p>
    <w:p w14:paraId="42C8CD78" w14:textId="77777777" w:rsidR="00DA40E3" w:rsidRPr="00904F88" w:rsidRDefault="00DA40E3" w:rsidP="005C5C38">
      <w:pPr>
        <w:rPr>
          <w:lang w:val="es-ES"/>
        </w:rPr>
      </w:pPr>
    </w:p>
    <w:p w14:paraId="6744CD07"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557A8465"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58360463"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p>
    <w:p w14:paraId="2B5320CF"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2F1E6CAF"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3D3C33FD"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border: solid. </w:t>
      </w:r>
      <w:r w:rsidRPr="00904F88">
        <w:rPr>
          <w:rFonts w:ascii="Consolas" w:hAnsi="Consolas"/>
          <w:color w:val="CCCCCC"/>
          <w:sz w:val="21"/>
          <w:szCs w:val="21"/>
          <w:lang w:val="es-ES"/>
        </w:rPr>
        <w:t xml:space="preserve">Bordes. Páginas web HTML y hojas de estilo CSS. </w:t>
      </w:r>
      <w:r w:rsidRPr="00015106">
        <w:rPr>
          <w:rFonts w:ascii="Consolas" w:hAnsi="Consolas"/>
          <w:color w:val="CCCCCC"/>
          <w:sz w:val="21"/>
          <w:szCs w:val="21"/>
        </w:rPr>
        <w:t>Bartolomé Sintes Marco. www.mclibre.org</w:t>
      </w:r>
    </w:p>
    <w:p w14:paraId="49A35683"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1A3AC51F"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5BA8EE75"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7AD0E12E"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.p1</w:t>
      </w:r>
      <w:r w:rsidRPr="00015106">
        <w:rPr>
          <w:rFonts w:ascii="Consolas" w:hAnsi="Consolas"/>
          <w:color w:val="D4D4D4"/>
          <w:sz w:val="21"/>
          <w:szCs w:val="21"/>
        </w:rPr>
        <w:t xml:space="preserve"> {</w:t>
      </w:r>
    </w:p>
    <w:p w14:paraId="3A5BAA61"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69A43110"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5AFB2D3E"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p>
    <w:p w14:paraId="71039C15"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D7BA7D"/>
          <w:sz w:val="21"/>
          <w:szCs w:val="21"/>
        </w:rPr>
        <w:t>.p2</w:t>
      </w:r>
      <w:r w:rsidRPr="00015106">
        <w:rPr>
          <w:rFonts w:ascii="Consolas" w:hAnsi="Consolas"/>
          <w:color w:val="D4D4D4"/>
          <w:sz w:val="21"/>
          <w:szCs w:val="21"/>
        </w:rPr>
        <w:t xml:space="preserve"> {</w:t>
      </w:r>
    </w:p>
    <w:p w14:paraId="3287B56F"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hidden</w:t>
      </w:r>
      <w:r w:rsidRPr="00015106">
        <w:rPr>
          <w:rFonts w:ascii="Consolas" w:hAnsi="Consolas"/>
          <w:color w:val="D4D4D4"/>
          <w:sz w:val="21"/>
          <w:szCs w:val="21"/>
        </w:rPr>
        <w:t>;</w:t>
      </w:r>
    </w:p>
    <w:p w14:paraId="1B483B11"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D0EC98D"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p>
    <w:p w14:paraId="7B56FFE9"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.p3</w:t>
      </w:r>
      <w:r w:rsidRPr="00015106">
        <w:rPr>
          <w:rFonts w:ascii="Consolas" w:hAnsi="Consolas"/>
          <w:color w:val="D4D4D4"/>
          <w:sz w:val="21"/>
          <w:szCs w:val="21"/>
        </w:rPr>
        <w:t xml:space="preserve"> {</w:t>
      </w:r>
    </w:p>
    <w:p w14:paraId="53A477BE"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679295A7"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D841B81"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p>
    <w:p w14:paraId="50201D06"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.p4</w:t>
      </w:r>
      <w:r w:rsidRPr="00015106">
        <w:rPr>
          <w:rFonts w:ascii="Consolas" w:hAnsi="Consolas"/>
          <w:color w:val="D4D4D4"/>
          <w:sz w:val="21"/>
          <w:szCs w:val="21"/>
        </w:rPr>
        <w:t xml:space="preserve"> {</w:t>
      </w:r>
    </w:p>
    <w:p w14:paraId="7B063E13"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double</w:t>
      </w:r>
      <w:r w:rsidRPr="00015106">
        <w:rPr>
          <w:rFonts w:ascii="Consolas" w:hAnsi="Consolas"/>
          <w:color w:val="D4D4D4"/>
          <w:sz w:val="21"/>
          <w:szCs w:val="21"/>
        </w:rPr>
        <w:t>;</w:t>
      </w:r>
    </w:p>
    <w:p w14:paraId="3988695F"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13F2EC3" w14:textId="77777777" w:rsidR="00771CE7" w:rsidRPr="00015106" w:rsidRDefault="00771CE7" w:rsidP="00771CE7">
      <w:pPr>
        <w:widowControl/>
        <w:shd w:val="clear" w:color="auto" w:fill="1F1F1F"/>
        <w:autoSpaceDE/>
        <w:autoSpaceDN/>
        <w:adjustRightInd/>
        <w:spacing w:before="0" w:after="240" w:line="285" w:lineRule="atLeast"/>
        <w:jc w:val="left"/>
        <w:rPr>
          <w:rFonts w:ascii="Consolas" w:hAnsi="Consolas"/>
          <w:color w:val="CCCCCC"/>
          <w:sz w:val="21"/>
          <w:szCs w:val="21"/>
        </w:rPr>
      </w:pPr>
    </w:p>
    <w:p w14:paraId="2FF1D318"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.p5</w:t>
      </w:r>
      <w:r w:rsidRPr="00015106">
        <w:rPr>
          <w:rFonts w:ascii="Consolas" w:hAnsi="Consolas"/>
          <w:color w:val="D4D4D4"/>
          <w:sz w:val="21"/>
          <w:szCs w:val="21"/>
        </w:rPr>
        <w:t xml:space="preserve"> {</w:t>
      </w:r>
    </w:p>
    <w:p w14:paraId="6B3C1AE7"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r w:rsidRPr="00015106">
        <w:rPr>
          <w:rFonts w:ascii="Consolas" w:hAnsi="Consolas"/>
          <w:color w:val="B5CEA8"/>
          <w:sz w:val="21"/>
          <w:szCs w:val="21"/>
        </w:rPr>
        <w:t>8px</w:t>
      </w:r>
      <w:r w:rsidRPr="00015106">
        <w:rPr>
          <w:rFonts w:ascii="Consolas" w:hAnsi="Consolas"/>
          <w:color w:val="D4D4D4"/>
          <w:sz w:val="21"/>
          <w:szCs w:val="21"/>
        </w:rPr>
        <w:t xml:space="preserve"> </w:t>
      </w:r>
      <w:r w:rsidRPr="00015106">
        <w:rPr>
          <w:rFonts w:ascii="Consolas" w:hAnsi="Consolas"/>
          <w:color w:val="CE9178"/>
          <w:sz w:val="21"/>
          <w:szCs w:val="21"/>
        </w:rPr>
        <w:t>groove</w:t>
      </w:r>
      <w:r w:rsidRPr="00015106">
        <w:rPr>
          <w:rFonts w:ascii="Consolas" w:hAnsi="Consolas"/>
          <w:color w:val="D4D4D4"/>
          <w:sz w:val="21"/>
          <w:szCs w:val="21"/>
        </w:rPr>
        <w:t>;</w:t>
      </w:r>
    </w:p>
    <w:p w14:paraId="7BE1124A"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487A330"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.p6</w:t>
      </w:r>
      <w:r w:rsidRPr="00015106">
        <w:rPr>
          <w:rFonts w:ascii="Consolas" w:hAnsi="Consolas"/>
          <w:color w:val="D4D4D4"/>
          <w:sz w:val="21"/>
          <w:szCs w:val="21"/>
        </w:rPr>
        <w:t xml:space="preserve"> {</w:t>
      </w:r>
    </w:p>
    <w:p w14:paraId="628C171E" w14:textId="77777777" w:rsidR="00771CE7" w:rsidRPr="00015106"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r w:rsidRPr="00015106">
        <w:rPr>
          <w:rFonts w:ascii="Consolas" w:hAnsi="Consolas"/>
          <w:color w:val="B5CEA8"/>
          <w:sz w:val="21"/>
          <w:szCs w:val="21"/>
        </w:rPr>
        <w:t>8px</w:t>
      </w:r>
      <w:r w:rsidRPr="00015106">
        <w:rPr>
          <w:rFonts w:ascii="Consolas" w:hAnsi="Consolas"/>
          <w:color w:val="D4D4D4"/>
          <w:sz w:val="21"/>
          <w:szCs w:val="21"/>
        </w:rPr>
        <w:t xml:space="preserve"> </w:t>
      </w:r>
      <w:r w:rsidRPr="00015106">
        <w:rPr>
          <w:rFonts w:ascii="Consolas" w:hAnsi="Consolas"/>
          <w:color w:val="CE9178"/>
          <w:sz w:val="21"/>
          <w:szCs w:val="21"/>
        </w:rPr>
        <w:t>ridge</w:t>
      </w:r>
      <w:r w:rsidRPr="00015106">
        <w:rPr>
          <w:rFonts w:ascii="Consolas" w:hAnsi="Consolas"/>
          <w:color w:val="D4D4D4"/>
          <w:sz w:val="21"/>
          <w:szCs w:val="21"/>
        </w:rPr>
        <w:t>;</w:t>
      </w:r>
    </w:p>
    <w:p w14:paraId="335FB9F5"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7A6DC098"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F828A31"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span.css-valor</w:t>
      </w:r>
      <w:r w:rsidRPr="00904F88">
        <w:rPr>
          <w:rFonts w:ascii="Consolas" w:hAnsi="Consolas"/>
          <w:color w:val="D4D4D4"/>
          <w:sz w:val="21"/>
          <w:szCs w:val="21"/>
          <w:lang w:val="es-ES"/>
        </w:rPr>
        <w:t xml:space="preserve"> {</w:t>
      </w:r>
    </w:p>
    <w:p w14:paraId="2DFC671F"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#E88501</w:t>
      </w:r>
      <w:r w:rsidRPr="00904F88">
        <w:rPr>
          <w:rFonts w:ascii="Consolas" w:hAnsi="Consolas"/>
          <w:color w:val="D4D4D4"/>
          <w:sz w:val="21"/>
          <w:szCs w:val="21"/>
          <w:lang w:val="es-ES"/>
        </w:rPr>
        <w:t>;</w:t>
      </w:r>
    </w:p>
    <w:p w14:paraId="470CEAA0"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591D836"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7207285"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2D64F88"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2B5C782"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52B39B6B"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borde de estilo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solid</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F5E45DD"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"p2"</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borde de estilo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hidden</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EAB21FF"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"p3"</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borde de estilo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solid</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644375D"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"p4"</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borde de estilo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double</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20CAAD9"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"p5"</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Esto es un párrafo con borde de estilo </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"css-valor"</w:t>
      </w:r>
      <w:r w:rsidRPr="00904F88">
        <w:rPr>
          <w:rFonts w:ascii="Consolas" w:hAnsi="Consolas"/>
          <w:color w:val="808080"/>
          <w:sz w:val="21"/>
          <w:szCs w:val="21"/>
          <w:lang w:val="es-ES"/>
        </w:rPr>
        <w:t>&gt;</w:t>
      </w:r>
      <w:r w:rsidRPr="00904F88">
        <w:rPr>
          <w:rFonts w:ascii="Consolas" w:hAnsi="Consolas"/>
          <w:color w:val="CCCCCC"/>
          <w:sz w:val="21"/>
          <w:szCs w:val="21"/>
          <w:lang w:val="es-ES"/>
        </w:rPr>
        <w:t>groove</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808080"/>
          <w:sz w:val="21"/>
          <w:szCs w:val="21"/>
          <w:lang w:val="es-ES"/>
        </w:rPr>
        <w:t>&gt;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B032C48"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3C6C442"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"p6"</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Esto es un párrafo con borde de estilo </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"css-valor"</w:t>
      </w:r>
      <w:r w:rsidRPr="00904F88">
        <w:rPr>
          <w:rFonts w:ascii="Consolas" w:hAnsi="Consolas"/>
          <w:color w:val="808080"/>
          <w:sz w:val="21"/>
          <w:szCs w:val="21"/>
          <w:lang w:val="es-ES"/>
        </w:rPr>
        <w:t>&gt;</w:t>
      </w:r>
      <w:r w:rsidRPr="00904F88">
        <w:rPr>
          <w:rFonts w:ascii="Consolas" w:hAnsi="Consolas"/>
          <w:color w:val="CCCCCC"/>
          <w:sz w:val="21"/>
          <w:szCs w:val="21"/>
          <w:lang w:val="es-ES"/>
        </w:rPr>
        <w:t>ridge</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808080"/>
          <w:sz w:val="21"/>
          <w:szCs w:val="21"/>
          <w:lang w:val="es-ES"/>
        </w:rPr>
        <w:t>&gt;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B640CCB"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84B821E"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3CB7F7B" w14:textId="77777777" w:rsidR="00771CE7" w:rsidRPr="00904F88" w:rsidRDefault="00771CE7" w:rsidP="00771CE7">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70E66F91"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7A3E924" w14:textId="77777777" w:rsidR="00771CE7" w:rsidRPr="00904F88" w:rsidRDefault="00771CE7" w:rsidP="005C5C38">
      <w:pPr>
        <w:rPr>
          <w:lang w:val="es-ES"/>
        </w:rPr>
      </w:pPr>
    </w:p>
    <w:p w14:paraId="2A7E0671" w14:textId="77777777" w:rsidR="00535412" w:rsidRPr="00904F88" w:rsidRDefault="00535412" w:rsidP="00C62D3D">
      <w:pPr>
        <w:rPr>
          <w:lang w:val="es-ES"/>
        </w:rPr>
      </w:pPr>
    </w:p>
    <w:p w14:paraId="29CA4447" w14:textId="168EFAD0" w:rsidR="00C62D3D" w:rsidRPr="00904F88" w:rsidRDefault="00535412" w:rsidP="00535412">
      <w:pPr>
        <w:rPr>
          <w:lang w:val="es-ES"/>
        </w:rPr>
      </w:pPr>
      <w:r w:rsidRPr="00904F88">
        <w:rPr>
          <w:b/>
          <w:bCs/>
          <w:sz w:val="28"/>
          <w:szCs w:val="28"/>
          <w:u w:val="single"/>
          <w:lang w:val="es-ES"/>
        </w:rPr>
        <w:t>Las propiedades compuestas border-top, border-right, border-bottom  border-left</w:t>
      </w:r>
      <w:r w:rsidR="00C62D3D" w:rsidRPr="00904F88">
        <w:rPr>
          <w:lang w:val="es-ES"/>
        </w:rPr>
        <w:t> </w:t>
      </w:r>
      <w:r w:rsidRPr="00904F88">
        <w:rPr>
          <w:lang w:val="es-ES"/>
        </w:rPr>
        <w:t xml:space="preserve"> </w:t>
      </w:r>
      <w:r w:rsidR="00C62D3D" w:rsidRPr="00904F88">
        <w:rPr>
          <w:lang w:val="es-ES"/>
        </w:rPr>
        <w:br/>
      </w:r>
      <w:r w:rsidR="00C62D3D" w:rsidRPr="00904F88">
        <w:rPr>
          <w:noProof/>
          <w:lang w:val="es-ES"/>
        </w:rPr>
        <mc:AlternateContent>
          <mc:Choice Requires="wps">
            <w:drawing>
              <wp:inline distT="0" distB="0" distL="0" distR="0" wp14:anchorId="5F4D813D" wp14:editId="08BAB2BC">
                <wp:extent cx="266700" cy="304800"/>
                <wp:effectExtent l="0" t="0" r="0" b="0"/>
                <wp:docPr id="400517169" name="Rectángulo 21" descr="Recomendación CSS3">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667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84F031" id="Rectángulo 21" o:spid="_x0000_s1026" alt="Recomendación CSS3" href="https://www.w3.org/TR/css-backgrounds-3/#border-shorthands" style="width:2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" o:button="t" filled="f" stroked="f">
                <v:fill o:detectmouseclick="t"/>
                <o:lock v:ext="edit" aspectratio="t"/>
                <w10:anchorlock/>
              </v:rect>
            </w:pict>
          </mc:Fallback>
        </mc:AlternateContent>
      </w:r>
      <w:r w:rsidR="00C62D3D" w:rsidRPr="00904F88">
        <w:rPr>
          <w:lang w:val="es-ES"/>
        </w:rPr>
        <w:t> </w:t>
      </w:r>
      <w:r w:rsidR="00C62D3D" w:rsidRPr="00904F88">
        <w:rPr>
          <w:noProof/>
          <w:lang w:val="es-ES"/>
        </w:rPr>
        <mc:AlternateContent>
          <mc:Choice Requires="wps">
            <w:drawing>
              <wp:inline distT="0" distB="0" distL="0" distR="0" wp14:anchorId="3B63FC6B" wp14:editId="2F5D35E6">
                <wp:extent cx="350520" cy="304800"/>
                <wp:effectExtent l="0" t="0" r="0" b="0"/>
                <wp:docPr id="1748426577" name="Rectángulo 20" descr="Mozilla Developer Network">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052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A404CB" id="Rectángulo 20" o:spid="_x0000_s1026" alt="Mozilla Developer Network" href="https://developer.mozilla.org/en-US/docs/Web/CSS/border-left" style="width:27.6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" o:button="t" filled="f" stroked="f">
                <v:fill o:detectmouseclick="t"/>
                <o:lock v:ext="edit" aspectratio="t"/>
                <w10:anchorlock/>
              </v:rect>
            </w:pict>
          </mc:Fallback>
        </mc:AlternateContent>
      </w:r>
    </w:p>
    <w:p w14:paraId="4FAA3022" w14:textId="77777777" w:rsidR="00C62D3D" w:rsidRPr="00904F88" w:rsidRDefault="00C62D3D" w:rsidP="00C62D3D">
      <w:pPr>
        <w:rPr>
          <w:lang w:val="es-ES"/>
        </w:rPr>
      </w:pPr>
      <w:r w:rsidRPr="00904F88">
        <w:rPr>
          <w:lang w:val="es-ES"/>
        </w:rPr>
        <w:lastRenderedPageBreak/>
        <w:t>Las propiedades compuestas border-top, border-right, border-bottom y border-left permiten establecer de forma independiente los cuatro bordes (arriba, derecha, abajo e izquierda, respectivamente) de un elemento, definiendo su color, su grosor y su estilo. Se pueden escribir las tres características de cada borde en cualquier orden. Se puede definir uno, dos, tres o cuatro bordes.</w:t>
      </w:r>
    </w:p>
    <w:p w14:paraId="3361050F" w14:textId="77777777" w:rsidR="00C62D3D" w:rsidRPr="00904F88" w:rsidRDefault="00C62D3D" w:rsidP="005C5C38">
      <w:pPr>
        <w:rPr>
          <w:lang w:val="es-ES"/>
        </w:rPr>
      </w:pPr>
    </w:p>
    <w:p w14:paraId="7B82B0AB" w14:textId="07088394" w:rsidR="00771CE7" w:rsidRPr="00904F88" w:rsidRDefault="00861622" w:rsidP="005C5C38">
      <w:pPr>
        <w:rPr>
          <w:lang w:val="es-ES"/>
        </w:rPr>
      </w:pPr>
      <w:r w:rsidRPr="00904F88">
        <w:rPr>
          <w:noProof/>
          <w:lang w:val="es-ES"/>
        </w:rPr>
        <w:drawing>
          <wp:inline distT="0" distB="0" distL="0" distR="0" wp14:anchorId="6CAC89EC" wp14:editId="4EF5F97D">
            <wp:extent cx="6300470" cy="2591435"/>
            <wp:effectExtent l="0" t="0" r="5080" b="0"/>
            <wp:docPr id="628377625"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77625" name="Imagen 1" descr="Escala de tiempo&#10;&#10;El contenido generado por IA puede ser incorrecto."/>
                    <pic:cNvPicPr/>
                  </pic:nvPicPr>
                  <pic:blipFill>
                    <a:blip r:embed="rId96"/>
                    <a:stretch>
                      <a:fillRect/>
                    </a:stretch>
                  </pic:blipFill>
                  <pic:spPr>
                    <a:xfrm>
                      <a:off x="0" y="0"/>
                      <a:ext cx="6300470" cy="2591435"/>
                    </a:xfrm>
                    <a:prstGeom prst="rect">
                      <a:avLst/>
                    </a:prstGeom>
                  </pic:spPr>
                </pic:pic>
              </a:graphicData>
            </a:graphic>
          </wp:inline>
        </w:drawing>
      </w:r>
    </w:p>
    <w:p w14:paraId="22FC330D" w14:textId="77777777" w:rsidR="006D4B43" w:rsidRPr="00904F88" w:rsidRDefault="006D4B43" w:rsidP="005C5C38">
      <w:pPr>
        <w:rPr>
          <w:lang w:val="es-ES"/>
        </w:rPr>
      </w:pPr>
    </w:p>
    <w:p w14:paraId="30634F50" w14:textId="2F583C49" w:rsidR="00861622" w:rsidRPr="00904F88" w:rsidRDefault="00861622" w:rsidP="005C5C38">
      <w:pPr>
        <w:rPr>
          <w:lang w:val="es-ES"/>
        </w:rPr>
      </w:pPr>
    </w:p>
    <w:p w14:paraId="5988E2B1" w14:textId="77777777" w:rsidR="008E1F11" w:rsidRPr="00904F88" w:rsidRDefault="008E1F11" w:rsidP="005C5C38">
      <w:pPr>
        <w:rPr>
          <w:b/>
          <w:bCs/>
          <w:sz w:val="28"/>
          <w:szCs w:val="28"/>
          <w:u w:val="single"/>
          <w:lang w:val="es-ES"/>
        </w:rPr>
      </w:pPr>
    </w:p>
    <w:p w14:paraId="3B10EF01" w14:textId="77777777" w:rsidR="008E1F11" w:rsidRPr="00904F88" w:rsidRDefault="008E1F11" w:rsidP="00486E2F">
      <w:pPr>
        <w:rPr>
          <w:b/>
          <w:bCs/>
          <w:sz w:val="28"/>
          <w:szCs w:val="28"/>
          <w:u w:val="single"/>
          <w:lang w:val="es-ES"/>
        </w:rPr>
      </w:pPr>
      <w:r w:rsidRPr="00904F88">
        <w:rPr>
          <w:b/>
          <w:bCs/>
          <w:sz w:val="28"/>
          <w:szCs w:val="28"/>
          <w:u w:val="single"/>
          <w:lang w:val="es-ES"/>
        </w:rPr>
        <w:t>Las propiedades border-color, border-width y border-style</w:t>
      </w:r>
    </w:p>
    <w:p w14:paraId="31DDA541" w14:textId="2F7DF6DD" w:rsidR="008E1F11" w:rsidRPr="00904F88" w:rsidRDefault="008E1F11" w:rsidP="008E1F11">
      <w:pPr>
        <w:rPr>
          <w:lang w:val="es-ES"/>
        </w:rPr>
      </w:pPr>
      <w:r w:rsidRPr="00904F88">
        <w:rPr>
          <w:lang w:val="es-ES"/>
        </w:rPr>
        <w:t> </w:t>
      </w:r>
    </w:p>
    <w:p w14:paraId="0694BB66" w14:textId="5D3B9CFB" w:rsidR="00024BAB" w:rsidRPr="00904F88" w:rsidRDefault="008B184A" w:rsidP="008E1F11">
      <w:pPr>
        <w:rPr>
          <w:lang w:val="es-ES"/>
        </w:rPr>
      </w:pPr>
      <w:r w:rsidRPr="00904F88">
        <w:rPr>
          <w:lang w:val="es-ES"/>
        </w:rPr>
        <w:t>Las propiedades border-color, border-width y border-style permiten establecer, respectivamente, el color respectivamente, el color, el grosor y el estilo de los cuatro bordes de un elemento. A cada una de las propiedades se le puedes dar uno, dos, tres o cuatro valores, que se interpretan de la siguiente manera:</w:t>
      </w:r>
    </w:p>
    <w:p w14:paraId="62C69019" w14:textId="77777777" w:rsidR="00E577EB" w:rsidRPr="00904F88" w:rsidRDefault="00E577EB" w:rsidP="008E1F11">
      <w:pPr>
        <w:rPr>
          <w:lang w:val="es-ES"/>
        </w:rPr>
      </w:pPr>
    </w:p>
    <w:p w14:paraId="30FF228A" w14:textId="77777777" w:rsidR="008E1F11" w:rsidRPr="00904F88" w:rsidRDefault="008E1F11" w:rsidP="00A97AF2">
      <w:pPr>
        <w:numPr>
          <w:ilvl w:val="0"/>
          <w:numId w:val="45"/>
        </w:numPr>
        <w:rPr>
          <w:lang w:val="es-ES"/>
        </w:rPr>
      </w:pPr>
      <w:r w:rsidRPr="00904F88">
        <w:rPr>
          <w:lang w:val="es-ES"/>
        </w:rPr>
        <w:t>1 valor: este valor se aplica a los cuatro bordes</w:t>
      </w:r>
    </w:p>
    <w:p w14:paraId="46DCD1A3" w14:textId="77777777" w:rsidR="008E1F11" w:rsidRPr="00904F88" w:rsidRDefault="008E1F11" w:rsidP="00A97AF2">
      <w:pPr>
        <w:numPr>
          <w:ilvl w:val="0"/>
          <w:numId w:val="45"/>
        </w:numPr>
        <w:rPr>
          <w:lang w:val="es-ES"/>
        </w:rPr>
      </w:pPr>
      <w:r w:rsidRPr="00904F88">
        <w:rPr>
          <w:lang w:val="es-ES"/>
        </w:rPr>
        <w:t>2 valores: el primer valor se aplica a los bordes inferior y superior y el segundo a los bordes derecho e izquierdo</w:t>
      </w:r>
    </w:p>
    <w:p w14:paraId="20633B53" w14:textId="77777777" w:rsidR="008E1F11" w:rsidRPr="00904F88" w:rsidRDefault="008E1F11" w:rsidP="00A97AF2">
      <w:pPr>
        <w:numPr>
          <w:ilvl w:val="0"/>
          <w:numId w:val="45"/>
        </w:numPr>
        <w:rPr>
          <w:lang w:val="es-ES"/>
        </w:rPr>
      </w:pPr>
      <w:r w:rsidRPr="00904F88">
        <w:rPr>
          <w:lang w:val="es-ES"/>
        </w:rPr>
        <w:t>3 valores: el primer valor se aplica al borde superior, el segundo a los bordes derecho e izquierdo y el tercer valor al borde inferior</w:t>
      </w:r>
    </w:p>
    <w:p w14:paraId="19E7A237" w14:textId="77777777" w:rsidR="008E1F11" w:rsidRPr="00904F88" w:rsidRDefault="008E1F11" w:rsidP="00A97AF2">
      <w:pPr>
        <w:numPr>
          <w:ilvl w:val="0"/>
          <w:numId w:val="45"/>
        </w:numPr>
        <w:rPr>
          <w:lang w:val="es-ES"/>
        </w:rPr>
      </w:pPr>
      <w:r w:rsidRPr="00904F88">
        <w:rPr>
          <w:lang w:val="es-ES"/>
        </w:rPr>
        <w:t>4 valores: el primer valor se aplica al borde superior, el segundo al borde derecho, el tercer valor al borde inferior y el cuarto al borde izquierdo</w:t>
      </w:r>
    </w:p>
    <w:p w14:paraId="4D911F1B" w14:textId="77777777" w:rsidR="008E1F11" w:rsidRPr="00904F88" w:rsidRDefault="008E1F11" w:rsidP="005C5C38">
      <w:pPr>
        <w:rPr>
          <w:lang w:val="es-ES"/>
        </w:rPr>
      </w:pPr>
    </w:p>
    <w:p w14:paraId="4D6BC4E7" w14:textId="77777777" w:rsidR="00A97AF2" w:rsidRPr="00904F88" w:rsidRDefault="00A97AF2" w:rsidP="005C5C38">
      <w:pPr>
        <w:rPr>
          <w:lang w:val="es-ES"/>
        </w:rPr>
      </w:pPr>
    </w:p>
    <w:p w14:paraId="1B9F8BF2" w14:textId="77777777" w:rsidR="00A97AF2" w:rsidRPr="00904F88" w:rsidRDefault="00A97AF2" w:rsidP="005C5C38">
      <w:pPr>
        <w:rPr>
          <w:lang w:val="es-ES"/>
        </w:rPr>
      </w:pPr>
    </w:p>
    <w:p w14:paraId="1AC355CB" w14:textId="5FB7E635" w:rsidR="005D7911" w:rsidRPr="00904F88" w:rsidRDefault="005D7911" w:rsidP="005C5C38">
      <w:pPr>
        <w:rPr>
          <w:lang w:val="es-ES"/>
        </w:rPr>
      </w:pPr>
      <w:r w:rsidRPr="00904F88">
        <w:rPr>
          <w:noProof/>
          <w:lang w:val="es-ES"/>
        </w:rPr>
        <w:lastRenderedPageBreak/>
        <w:drawing>
          <wp:inline distT="0" distB="0" distL="0" distR="0" wp14:anchorId="2D076AED" wp14:editId="60B0E059">
            <wp:extent cx="6300470" cy="4472305"/>
            <wp:effectExtent l="0" t="0" r="5080" b="4445"/>
            <wp:docPr id="7499885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88545" name="Imagen 1" descr="Texto&#10;&#10;El contenido generado por IA puede ser incorrecto."/>
                    <pic:cNvPicPr/>
                  </pic:nvPicPr>
                  <pic:blipFill>
                    <a:blip r:embed="rId97"/>
                    <a:stretch>
                      <a:fillRect/>
                    </a:stretch>
                  </pic:blipFill>
                  <pic:spPr>
                    <a:xfrm>
                      <a:off x="0" y="0"/>
                      <a:ext cx="6300470" cy="4472305"/>
                    </a:xfrm>
                    <a:prstGeom prst="rect">
                      <a:avLst/>
                    </a:prstGeom>
                  </pic:spPr>
                </pic:pic>
              </a:graphicData>
            </a:graphic>
          </wp:inline>
        </w:drawing>
      </w:r>
    </w:p>
    <w:p w14:paraId="4AEA9DA3" w14:textId="77777777" w:rsidR="00A97AF2" w:rsidRPr="00904F88" w:rsidRDefault="00A97AF2" w:rsidP="005C5C38">
      <w:pPr>
        <w:rPr>
          <w:lang w:val="es-ES"/>
        </w:rPr>
      </w:pPr>
    </w:p>
    <w:p w14:paraId="2BBAB554" w14:textId="77777777" w:rsidR="00A97AF2" w:rsidRPr="00904F88" w:rsidRDefault="00A97AF2" w:rsidP="005C5C38">
      <w:pPr>
        <w:rPr>
          <w:lang w:val="es-ES"/>
        </w:rPr>
      </w:pPr>
    </w:p>
    <w:p w14:paraId="6F2EE463" w14:textId="77777777" w:rsidR="00A97AF2" w:rsidRPr="00904F88" w:rsidRDefault="00A97AF2" w:rsidP="005C5C38">
      <w:pPr>
        <w:rPr>
          <w:lang w:val="es-ES"/>
        </w:rPr>
      </w:pPr>
    </w:p>
    <w:p w14:paraId="68D8F945" w14:textId="77777777" w:rsidR="00A97AF2" w:rsidRPr="00015106"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66DFA800" w14:textId="77777777" w:rsidR="00A97AF2" w:rsidRPr="00015106"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2D3D0355" w14:textId="77777777" w:rsidR="00A97AF2" w:rsidRPr="00015106"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18B5ACF9" w14:textId="77777777" w:rsidR="00A97AF2" w:rsidRPr="00015106"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0CB97ED0" w14:textId="77777777" w:rsidR="00A97AF2" w:rsidRPr="00015106"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border-top, border-right, border-bottom, border-left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4342A770" w14:textId="77777777" w:rsidR="00A97AF2" w:rsidRPr="00015106"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6F1E3E2A" w14:textId="77777777" w:rsidR="00A97AF2" w:rsidRPr="00015106"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7643C039" w14:textId="77777777" w:rsidR="00A97AF2" w:rsidRPr="00015106"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.p1</w:t>
      </w:r>
      <w:r w:rsidRPr="00015106">
        <w:rPr>
          <w:rFonts w:ascii="Consolas" w:hAnsi="Consolas"/>
          <w:color w:val="D4D4D4"/>
          <w:sz w:val="21"/>
          <w:szCs w:val="21"/>
        </w:rPr>
        <w:t xml:space="preserve"> {</w:t>
      </w:r>
    </w:p>
    <w:p w14:paraId="20324B5C" w14:textId="77777777" w:rsidR="00A97AF2" w:rsidRPr="00015106"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border-top</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dashed</w:t>
      </w:r>
      <w:r w:rsidRPr="00015106">
        <w:rPr>
          <w:rFonts w:ascii="Consolas" w:hAnsi="Consolas"/>
          <w:color w:val="D4D4D4"/>
          <w:sz w:val="21"/>
          <w:szCs w:val="21"/>
        </w:rPr>
        <w:t>;</w:t>
      </w:r>
    </w:p>
    <w:p w14:paraId="4481DD9E" w14:textId="77777777" w:rsidR="00A97AF2" w:rsidRPr="00015106"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border-right</w:t>
      </w:r>
      <w:r w:rsidRPr="00015106">
        <w:rPr>
          <w:rFonts w:ascii="Consolas" w:hAnsi="Consolas"/>
          <w:color w:val="D4D4D4"/>
          <w:sz w:val="21"/>
          <w:szCs w:val="21"/>
        </w:rPr>
        <w:t xml:space="preserve">: </w:t>
      </w:r>
      <w:r w:rsidRPr="00015106">
        <w:rPr>
          <w:rFonts w:ascii="Consolas" w:hAnsi="Consolas"/>
          <w:color w:val="CE9178"/>
          <w:sz w:val="21"/>
          <w:szCs w:val="21"/>
        </w:rPr>
        <w:t>green</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 xml:space="preserve"> </w:t>
      </w:r>
      <w:r w:rsidRPr="00015106">
        <w:rPr>
          <w:rFonts w:ascii="Consolas" w:hAnsi="Consolas"/>
          <w:color w:val="CE9178"/>
          <w:sz w:val="21"/>
          <w:szCs w:val="21"/>
        </w:rPr>
        <w:t>double</w:t>
      </w:r>
      <w:r w:rsidRPr="00015106">
        <w:rPr>
          <w:rFonts w:ascii="Consolas" w:hAnsi="Consolas"/>
          <w:color w:val="D4D4D4"/>
          <w:sz w:val="21"/>
          <w:szCs w:val="21"/>
        </w:rPr>
        <w:t>;</w:t>
      </w:r>
    </w:p>
    <w:p w14:paraId="451FBE08" w14:textId="77777777" w:rsidR="00A97AF2" w:rsidRPr="00015106"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border-bottom</w:t>
      </w:r>
      <w:r w:rsidRPr="00015106">
        <w:rPr>
          <w:rFonts w:ascii="Consolas" w:hAnsi="Consolas"/>
          <w:color w:val="D4D4D4"/>
          <w:sz w:val="21"/>
          <w:szCs w:val="21"/>
        </w:rPr>
        <w:t xml:space="preserve">: </w:t>
      </w:r>
      <w:r w:rsidRPr="00015106">
        <w:rPr>
          <w:rFonts w:ascii="Consolas" w:hAnsi="Consolas"/>
          <w:color w:val="CE9178"/>
          <w:sz w:val="21"/>
          <w:szCs w:val="21"/>
        </w:rPr>
        <w:t>blue</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 xml:space="preserve"> </w:t>
      </w:r>
      <w:r w:rsidRPr="00015106">
        <w:rPr>
          <w:rFonts w:ascii="Consolas" w:hAnsi="Consolas"/>
          <w:color w:val="CE9178"/>
          <w:sz w:val="21"/>
          <w:szCs w:val="21"/>
        </w:rPr>
        <w:t>dotted</w:t>
      </w:r>
      <w:r w:rsidRPr="00015106">
        <w:rPr>
          <w:rFonts w:ascii="Consolas" w:hAnsi="Consolas"/>
          <w:color w:val="D4D4D4"/>
          <w:sz w:val="21"/>
          <w:szCs w:val="21"/>
        </w:rPr>
        <w:t>;</w:t>
      </w:r>
    </w:p>
    <w:p w14:paraId="6DCA0541" w14:textId="77777777" w:rsidR="00A97AF2" w:rsidRPr="00015106"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border-left</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7A389256" w14:textId="77777777" w:rsidR="00A97AF2" w:rsidRPr="00015106"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6752D3AB" w14:textId="77777777" w:rsidR="00A97AF2" w:rsidRPr="00015106"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rPr>
      </w:pPr>
    </w:p>
    <w:p w14:paraId="6F8F2CA5" w14:textId="77777777" w:rsidR="00A97AF2" w:rsidRPr="00015106"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.p2</w:t>
      </w:r>
      <w:r w:rsidRPr="00015106">
        <w:rPr>
          <w:rFonts w:ascii="Consolas" w:hAnsi="Consolas"/>
          <w:color w:val="D4D4D4"/>
          <w:sz w:val="21"/>
          <w:szCs w:val="21"/>
        </w:rPr>
        <w:t xml:space="preserve"> {</w:t>
      </w:r>
    </w:p>
    <w:p w14:paraId="62B0BADD" w14:textId="77777777" w:rsidR="00A97AF2" w:rsidRPr="00015106"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border-color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r w:rsidRPr="00015106">
        <w:rPr>
          <w:rFonts w:ascii="Consolas" w:hAnsi="Consolas"/>
          <w:color w:val="CE9178"/>
          <w:sz w:val="21"/>
          <w:szCs w:val="21"/>
        </w:rPr>
        <w:t>green</w:t>
      </w:r>
      <w:r w:rsidRPr="00015106">
        <w:rPr>
          <w:rFonts w:ascii="Consolas" w:hAnsi="Consolas"/>
          <w:color w:val="D4D4D4"/>
          <w:sz w:val="21"/>
          <w:szCs w:val="21"/>
        </w:rPr>
        <w:t xml:space="preserve"> </w:t>
      </w:r>
      <w:r w:rsidRPr="00015106">
        <w:rPr>
          <w:rFonts w:ascii="Consolas" w:hAnsi="Consolas"/>
          <w:color w:val="CE9178"/>
          <w:sz w:val="21"/>
          <w:szCs w:val="21"/>
        </w:rPr>
        <w:t>orange</w:t>
      </w:r>
      <w:r w:rsidRPr="00015106">
        <w:rPr>
          <w:rFonts w:ascii="Consolas" w:hAnsi="Consolas"/>
          <w:color w:val="D4D4D4"/>
          <w:sz w:val="21"/>
          <w:szCs w:val="21"/>
        </w:rPr>
        <w:t>;</w:t>
      </w:r>
    </w:p>
    <w:p w14:paraId="30FD931E" w14:textId="77777777" w:rsidR="00A97AF2" w:rsidRPr="00015106"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border-width</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0B01AFC8" w14:textId="77777777" w:rsidR="00A97AF2" w:rsidRPr="00015106"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border-style</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5AC142E1"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lastRenderedPageBreak/>
        <w:t xml:space="preserve">    </w:t>
      </w:r>
      <w:r w:rsidRPr="00904F88">
        <w:rPr>
          <w:rFonts w:ascii="Consolas" w:hAnsi="Consolas"/>
          <w:color w:val="D4D4D4"/>
          <w:sz w:val="21"/>
          <w:szCs w:val="21"/>
          <w:lang w:val="es-ES"/>
        </w:rPr>
        <w:t>}</w:t>
      </w:r>
    </w:p>
    <w:p w14:paraId="432F868F"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1149E71B"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B33B167"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92997E7"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BB570CD"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"p1"</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cuatro bordes distintos.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AB55A49"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"p2"</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cuatro bordes distintos.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A559F6D" w14:textId="77777777" w:rsidR="00A97AF2" w:rsidRPr="00904F88" w:rsidRDefault="00A97AF2" w:rsidP="00A97AF2">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61D1EAA4"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D2391CF"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1AD1541D" w14:textId="77777777" w:rsidR="00A97AF2" w:rsidRPr="00904F88" w:rsidRDefault="00A97AF2" w:rsidP="005C5C38">
      <w:pPr>
        <w:rPr>
          <w:lang w:val="es-ES"/>
        </w:rPr>
      </w:pPr>
    </w:p>
    <w:p w14:paraId="54BB9EAB" w14:textId="2058139C" w:rsidR="005D7911" w:rsidRPr="00904F88" w:rsidRDefault="00A97AF2" w:rsidP="005C5C38">
      <w:pPr>
        <w:rPr>
          <w:lang w:val="es-ES"/>
        </w:rPr>
      </w:pPr>
      <w:r w:rsidRPr="00904F88">
        <w:rPr>
          <w:noProof/>
          <w:lang w:val="es-ES"/>
        </w:rPr>
        <w:drawing>
          <wp:inline distT="0" distB="0" distL="0" distR="0" wp14:anchorId="6DF512D3" wp14:editId="35B79EB5">
            <wp:extent cx="6300470" cy="1203325"/>
            <wp:effectExtent l="0" t="0" r="5080" b="0"/>
            <wp:docPr id="1941137552" name="Imagen 1" descr="Imagen que contiene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37552" name="Imagen 1" descr="Imagen que contiene Sitio web&#10;&#10;El contenido generado por IA puede ser incorrecto."/>
                    <pic:cNvPicPr/>
                  </pic:nvPicPr>
                  <pic:blipFill>
                    <a:blip r:embed="rId98"/>
                    <a:stretch>
                      <a:fillRect/>
                    </a:stretch>
                  </pic:blipFill>
                  <pic:spPr>
                    <a:xfrm>
                      <a:off x="0" y="0"/>
                      <a:ext cx="6300470" cy="1203325"/>
                    </a:xfrm>
                    <a:prstGeom prst="rect">
                      <a:avLst/>
                    </a:prstGeom>
                  </pic:spPr>
                </pic:pic>
              </a:graphicData>
            </a:graphic>
          </wp:inline>
        </w:drawing>
      </w:r>
    </w:p>
    <w:p w14:paraId="5DCAC122" w14:textId="77777777" w:rsidR="00E51E01" w:rsidRPr="00904F88" w:rsidRDefault="00E51E01" w:rsidP="005C5C38">
      <w:pPr>
        <w:rPr>
          <w:lang w:val="es-ES"/>
        </w:rPr>
      </w:pPr>
    </w:p>
    <w:p w14:paraId="4CB3A694" w14:textId="2D21AA35" w:rsidR="00486E2F" w:rsidRPr="00904F88" w:rsidRDefault="00486E2F" w:rsidP="005C5C38">
      <w:pPr>
        <w:rPr>
          <w:b/>
          <w:bCs/>
          <w:sz w:val="28"/>
          <w:szCs w:val="28"/>
          <w:u w:val="single"/>
          <w:lang w:val="es-ES"/>
        </w:rPr>
      </w:pPr>
      <w:r w:rsidRPr="00904F88">
        <w:rPr>
          <w:b/>
          <w:bCs/>
          <w:sz w:val="28"/>
          <w:szCs w:val="28"/>
          <w:u w:val="single"/>
          <w:lang w:val="es-ES"/>
        </w:rPr>
        <w:t>La propiedad Border-Radius</w:t>
      </w:r>
    </w:p>
    <w:p w14:paraId="1BF4D02B" w14:textId="77777777" w:rsidR="008B669F" w:rsidRPr="00904F88" w:rsidRDefault="008B669F" w:rsidP="005C5C38">
      <w:pPr>
        <w:rPr>
          <w:lang w:val="es-ES"/>
        </w:rPr>
      </w:pPr>
    </w:p>
    <w:p w14:paraId="06A9F396" w14:textId="12EA9190" w:rsidR="00486E2F" w:rsidRPr="00904F88" w:rsidRDefault="002723D4" w:rsidP="005C5C38">
      <w:pPr>
        <w:rPr>
          <w:lang w:val="es-ES"/>
        </w:rPr>
      </w:pPr>
      <w:r w:rsidRPr="00904F88">
        <w:rPr>
          <w:lang w:val="es-ES"/>
        </w:rPr>
        <w:t>La propiedad </w:t>
      </w:r>
      <w:r w:rsidRPr="00904F88">
        <w:rPr>
          <w:b/>
          <w:bCs/>
          <w:lang w:val="es-ES"/>
        </w:rPr>
        <w:t>border-radius</w:t>
      </w:r>
      <w:r w:rsidRPr="00904F88">
        <w:rPr>
          <w:lang w:val="es-ES"/>
        </w:rPr>
        <w:t> </w:t>
      </w:r>
      <w:hyperlink r:id="rId99" w:history="1">
        <w:r w:rsidRPr="00904F88">
          <w:rPr>
            <w:rStyle w:val="Hipervnculo"/>
            <w:lang w:val="es-ES"/>
          </w:rPr>
          <w:t>CSS</w:t>
        </w:r>
      </w:hyperlink>
      <w:r w:rsidRPr="00904F88">
        <w:rPr>
          <w:lang w:val="es-ES"/>
        </w:rPr>
        <w:t> redondea las esquinas del borde exterior de un elemento. Puedes establecer un único radio para crear esquinas circulares o dos radios para crear esquinas elípticas.</w:t>
      </w:r>
    </w:p>
    <w:p w14:paraId="4FF54550" w14:textId="77777777" w:rsidR="0055305D" w:rsidRPr="00904F88" w:rsidRDefault="0055305D" w:rsidP="005C5C38">
      <w:pPr>
        <w:rPr>
          <w:lang w:val="es-ES"/>
        </w:rPr>
      </w:pPr>
    </w:p>
    <w:p w14:paraId="29757D48" w14:textId="77777777" w:rsidR="0055305D" w:rsidRPr="00904F88" w:rsidRDefault="0055305D" w:rsidP="0055305D">
      <w:pPr>
        <w:rPr>
          <w:lang w:val="es-ES"/>
        </w:rPr>
      </w:pPr>
      <w:r w:rsidRPr="00904F88">
        <w:rPr>
          <w:lang w:val="es-ES"/>
        </w:rPr>
        <w:t>La propiedad border-radius define el radio de círculo de las cuatro esquinas.</w:t>
      </w:r>
    </w:p>
    <w:p w14:paraId="1B5407D4" w14:textId="77777777" w:rsidR="0055305D" w:rsidRPr="00904F88" w:rsidRDefault="0055305D" w:rsidP="0055305D">
      <w:pPr>
        <w:rPr>
          <w:lang w:val="es-ES"/>
        </w:rPr>
      </w:pPr>
      <w:r w:rsidRPr="00904F88">
        <w:rPr>
          <w:lang w:val="es-ES"/>
        </w:rPr>
        <w:t>Los valores se pueden expresar como distancias o como porcentajes. Cuanto mayor es el valor, mayor es la esquina redondeada.</w:t>
      </w:r>
    </w:p>
    <w:p w14:paraId="79DF1631" w14:textId="723013AD" w:rsidR="0055305D" w:rsidRPr="00904F88" w:rsidRDefault="0055305D" w:rsidP="005C5C38">
      <w:pPr>
        <w:rPr>
          <w:lang w:val="es-ES"/>
        </w:rPr>
      </w:pPr>
      <w:r w:rsidRPr="00904F88">
        <w:rPr>
          <w:noProof/>
          <w:lang w:val="es-ES"/>
        </w:rPr>
        <w:drawing>
          <wp:inline distT="0" distB="0" distL="0" distR="0" wp14:anchorId="396FC701" wp14:editId="6ED64E45">
            <wp:extent cx="6300470" cy="2776855"/>
            <wp:effectExtent l="0" t="0" r="5080" b="4445"/>
            <wp:docPr id="93030773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7738" name="Imagen 1" descr="Diagrama&#10;&#10;El contenido generado por IA puede ser incorrecto."/>
                    <pic:cNvPicPr/>
                  </pic:nvPicPr>
                  <pic:blipFill>
                    <a:blip r:embed="rId100"/>
                    <a:stretch>
                      <a:fillRect/>
                    </a:stretch>
                  </pic:blipFill>
                  <pic:spPr>
                    <a:xfrm>
                      <a:off x="0" y="0"/>
                      <a:ext cx="6300470" cy="2776855"/>
                    </a:xfrm>
                    <a:prstGeom prst="rect">
                      <a:avLst/>
                    </a:prstGeom>
                  </pic:spPr>
                </pic:pic>
              </a:graphicData>
            </a:graphic>
          </wp:inline>
        </w:drawing>
      </w:r>
    </w:p>
    <w:p w14:paraId="72FAEBB6" w14:textId="7A24D3CD" w:rsidR="00E34138" w:rsidRPr="00904F88" w:rsidRDefault="00E34138" w:rsidP="005C5C38">
      <w:pPr>
        <w:rPr>
          <w:lang w:val="es-ES"/>
        </w:rPr>
      </w:pPr>
      <w:r w:rsidRPr="00904F88">
        <w:rPr>
          <w:lang w:val="es-ES"/>
        </w:rPr>
        <w:lastRenderedPageBreak/>
        <w:t>Las propiedades border-top-right-radius, border-bottom-right-radius, border-bottom-left-radius y border-top-left-radius permiten definir los radios de cada una de las esquinas de forma independiente.</w:t>
      </w:r>
    </w:p>
    <w:p w14:paraId="4ADFF7BB" w14:textId="062DACFB" w:rsidR="00E34138" w:rsidRPr="00904F88" w:rsidRDefault="0031289F" w:rsidP="005C5C38">
      <w:pPr>
        <w:rPr>
          <w:lang w:val="es-ES"/>
        </w:rPr>
      </w:pPr>
      <w:r w:rsidRPr="00904F88">
        <w:rPr>
          <w:noProof/>
          <w:lang w:val="es-ES"/>
        </w:rPr>
        <w:drawing>
          <wp:inline distT="0" distB="0" distL="0" distR="0" wp14:anchorId="2151BB6E" wp14:editId="4E41B139">
            <wp:extent cx="6300470" cy="3286760"/>
            <wp:effectExtent l="0" t="0" r="5080" b="8890"/>
            <wp:docPr id="1330691238" name="Imagen 1"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91238" name="Imagen 1" descr="Un dibujo de una persona&#10;&#10;El contenido generado por IA puede ser incorrecto."/>
                    <pic:cNvPicPr/>
                  </pic:nvPicPr>
                  <pic:blipFill>
                    <a:blip r:embed="rId101"/>
                    <a:stretch>
                      <a:fillRect/>
                    </a:stretch>
                  </pic:blipFill>
                  <pic:spPr>
                    <a:xfrm>
                      <a:off x="0" y="0"/>
                      <a:ext cx="6300470" cy="3286760"/>
                    </a:xfrm>
                    <a:prstGeom prst="rect">
                      <a:avLst/>
                    </a:prstGeom>
                  </pic:spPr>
                </pic:pic>
              </a:graphicData>
            </a:graphic>
          </wp:inline>
        </w:drawing>
      </w:r>
    </w:p>
    <w:p w14:paraId="21759D36" w14:textId="77777777" w:rsidR="0031289F" w:rsidRPr="00904F88" w:rsidRDefault="0031289F" w:rsidP="005C5C38">
      <w:pPr>
        <w:rPr>
          <w:lang w:val="es-ES"/>
        </w:rPr>
      </w:pPr>
    </w:p>
    <w:p w14:paraId="38B63D6D" w14:textId="4938C1F5" w:rsidR="00164097" w:rsidRPr="00904F88" w:rsidRDefault="00164097" w:rsidP="005C5C38">
      <w:pPr>
        <w:rPr>
          <w:lang w:val="es-ES"/>
        </w:rPr>
      </w:pPr>
      <w:r w:rsidRPr="00904F88">
        <w:rPr>
          <w:lang w:val="es-ES"/>
        </w:rPr>
        <w:t>En el ejemplo</w:t>
      </w:r>
      <w:r w:rsidR="00BF62B0" w:rsidRPr="00904F88">
        <w:rPr>
          <w:lang w:val="es-ES"/>
        </w:rPr>
        <w:t xml:space="preserve"> siguiente encontramos:</w:t>
      </w:r>
    </w:p>
    <w:p w14:paraId="293B8933" w14:textId="77777777" w:rsidR="00F237B7" w:rsidRPr="00904F88" w:rsidRDefault="00F237B7" w:rsidP="005C5C38">
      <w:pPr>
        <w:rPr>
          <w:lang w:val="es-ES"/>
        </w:rPr>
      </w:pPr>
    </w:p>
    <w:p w14:paraId="17E8637E" w14:textId="1E6AE721" w:rsidR="00EA11BE" w:rsidRPr="00904F88" w:rsidRDefault="00EA11BE" w:rsidP="00BF62B0">
      <w:pPr>
        <w:pStyle w:val="Prrafodelista"/>
        <w:numPr>
          <w:ilvl w:val="0"/>
          <w:numId w:val="48"/>
        </w:numPr>
        <w:rPr>
          <w:lang w:val="es-ES"/>
        </w:rPr>
      </w:pPr>
      <w:r w:rsidRPr="00904F88">
        <w:rPr>
          <w:b/>
          <w:bCs/>
          <w:lang w:val="es-ES"/>
        </w:rPr>
        <w:t xml:space="preserve">Cuatro valores para la propiedad radius-border: </w:t>
      </w:r>
      <w:r w:rsidR="00164097" w:rsidRPr="00904F88">
        <w:rPr>
          <w:b/>
          <w:bCs/>
          <w:lang w:val="es-ES"/>
        </w:rPr>
        <w:t>50% 20% / 10% 40%</w:t>
      </w:r>
      <w:r w:rsidRPr="00904F88">
        <w:rPr>
          <w:b/>
          <w:bCs/>
          <w:lang w:val="es-ES"/>
        </w:rPr>
        <w:t xml:space="preserve">; </w:t>
      </w:r>
      <w:r w:rsidRPr="00904F88">
        <w:rPr>
          <w:lang w:val="es-ES"/>
        </w:rPr>
        <w:t>(el primer valor se aplica a la esquina superior izquierda, el segundo valor se aplica a la esquina superior derecha, el tercer valor se aplica a la esquina inferior derecha y el cuarto valor se aplica a la esquina inferior izquierda):</w:t>
      </w:r>
    </w:p>
    <w:p w14:paraId="500E0947" w14:textId="77777777" w:rsidR="00B65BE1" w:rsidRPr="00904F88" w:rsidRDefault="00B65BE1" w:rsidP="00082057">
      <w:pPr>
        <w:rPr>
          <w:lang w:val="es-ES"/>
        </w:rPr>
      </w:pPr>
    </w:p>
    <w:p w14:paraId="2F10B8C7" w14:textId="2F8D8568" w:rsidR="00B65BE1" w:rsidRPr="00904F88" w:rsidRDefault="00B65BE1" w:rsidP="00082057">
      <w:pPr>
        <w:rPr>
          <w:lang w:val="es-ES"/>
        </w:rPr>
      </w:pPr>
      <w:r w:rsidRPr="00904F88">
        <w:rPr>
          <w:noProof/>
          <w:lang w:val="es-ES"/>
        </w:rPr>
        <w:drawing>
          <wp:inline distT="0" distB="0" distL="0" distR="0" wp14:anchorId="6343BBD3" wp14:editId="463EC5D8">
            <wp:extent cx="2639274" cy="2506980"/>
            <wp:effectExtent l="0" t="0" r="8890" b="7620"/>
            <wp:docPr id="1252885011"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85011" name="Imagen 1" descr="Imagen que contiene Diagrama&#10;&#10;El contenido generado por IA puede ser incorrecto."/>
                    <pic:cNvPicPr/>
                  </pic:nvPicPr>
                  <pic:blipFill>
                    <a:blip r:embed="rId102"/>
                    <a:stretch>
                      <a:fillRect/>
                    </a:stretch>
                  </pic:blipFill>
                  <pic:spPr>
                    <a:xfrm>
                      <a:off x="0" y="0"/>
                      <a:ext cx="2648143" cy="2515404"/>
                    </a:xfrm>
                    <a:prstGeom prst="rect">
                      <a:avLst/>
                    </a:prstGeom>
                  </pic:spPr>
                </pic:pic>
              </a:graphicData>
            </a:graphic>
          </wp:inline>
        </w:drawing>
      </w:r>
    </w:p>
    <w:p w14:paraId="0F42BFA0" w14:textId="77777777" w:rsidR="00B65BE1" w:rsidRPr="00904F88" w:rsidRDefault="00B65BE1" w:rsidP="00082057">
      <w:pPr>
        <w:rPr>
          <w:b/>
          <w:bCs/>
          <w:lang w:val="es-ES"/>
        </w:rPr>
      </w:pPr>
    </w:p>
    <w:p w14:paraId="493DA773" w14:textId="53CC1CB8" w:rsidR="00EA11BE" w:rsidRPr="00904F88" w:rsidRDefault="00EA11BE" w:rsidP="00BF62B0">
      <w:pPr>
        <w:pStyle w:val="Prrafodelista"/>
        <w:numPr>
          <w:ilvl w:val="0"/>
          <w:numId w:val="48"/>
        </w:numPr>
        <w:rPr>
          <w:lang w:val="es-ES"/>
        </w:rPr>
      </w:pPr>
      <w:r w:rsidRPr="00904F88">
        <w:rPr>
          <w:b/>
          <w:bCs/>
          <w:lang w:val="es-ES"/>
        </w:rPr>
        <w:lastRenderedPageBreak/>
        <w:t xml:space="preserve">Tres valores: radio de borde: </w:t>
      </w:r>
      <w:r w:rsidR="00DC0AC0" w:rsidRPr="00904F88">
        <w:rPr>
          <w:b/>
          <w:bCs/>
          <w:lang w:val="es-ES"/>
        </w:rPr>
        <w:t xml:space="preserve">10% 30% 50% ; </w:t>
      </w:r>
      <w:r w:rsidRPr="00904F88">
        <w:rPr>
          <w:lang w:val="es-ES"/>
        </w:rPr>
        <w:t>(el primer valor se aplica a la esquina superior izquierda, el segundo valor se aplica a las esquinas superior derecha e inferior izquierda, y el tercer valor se aplica a la esquina inferior derecha):</w:t>
      </w:r>
    </w:p>
    <w:p w14:paraId="3BCEE067" w14:textId="12262510" w:rsidR="007D4894" w:rsidRPr="00904F88" w:rsidRDefault="00B65BE1" w:rsidP="00082057">
      <w:pPr>
        <w:rPr>
          <w:lang w:val="es-ES"/>
        </w:rPr>
      </w:pPr>
      <w:r w:rsidRPr="00904F88">
        <w:rPr>
          <w:noProof/>
          <w:lang w:val="es-ES"/>
        </w:rPr>
        <w:drawing>
          <wp:inline distT="0" distB="0" distL="0" distR="0" wp14:anchorId="5C688C89" wp14:editId="2AC186CB">
            <wp:extent cx="2462412" cy="2788920"/>
            <wp:effectExtent l="0" t="0" r="0" b="0"/>
            <wp:docPr id="116743096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30960" name="Imagen 1" descr="Imagen que contiene Diagrama&#10;&#10;El contenido generado por IA puede ser incorrecto."/>
                    <pic:cNvPicPr/>
                  </pic:nvPicPr>
                  <pic:blipFill>
                    <a:blip r:embed="rId103"/>
                    <a:stretch>
                      <a:fillRect/>
                    </a:stretch>
                  </pic:blipFill>
                  <pic:spPr>
                    <a:xfrm>
                      <a:off x="0" y="0"/>
                      <a:ext cx="2465696" cy="2792639"/>
                    </a:xfrm>
                    <a:prstGeom prst="rect">
                      <a:avLst/>
                    </a:prstGeom>
                  </pic:spPr>
                </pic:pic>
              </a:graphicData>
            </a:graphic>
          </wp:inline>
        </w:drawing>
      </w:r>
    </w:p>
    <w:p w14:paraId="4D7CBE85" w14:textId="7C069F3E" w:rsidR="007D4894" w:rsidRPr="00904F88" w:rsidRDefault="007D4894" w:rsidP="00082057">
      <w:pPr>
        <w:rPr>
          <w:lang w:val="es-ES"/>
        </w:rPr>
      </w:pPr>
    </w:p>
    <w:p w14:paraId="79236D95" w14:textId="77777777" w:rsidR="007D4894" w:rsidRPr="00904F88" w:rsidRDefault="007D4894" w:rsidP="00082057">
      <w:pPr>
        <w:rPr>
          <w:lang w:val="es-ES"/>
        </w:rPr>
      </w:pPr>
    </w:p>
    <w:p w14:paraId="5D4DB5FA" w14:textId="10B23DDC" w:rsidR="00EA11BE" w:rsidRPr="00904F88" w:rsidRDefault="00EA11BE" w:rsidP="00BF62B0">
      <w:pPr>
        <w:pStyle w:val="Prrafodelista"/>
        <w:numPr>
          <w:ilvl w:val="0"/>
          <w:numId w:val="48"/>
        </w:numPr>
        <w:rPr>
          <w:lang w:val="es-ES"/>
        </w:rPr>
      </w:pPr>
      <w:r w:rsidRPr="00904F88">
        <w:rPr>
          <w:b/>
          <w:bCs/>
          <w:lang w:val="es-ES"/>
        </w:rPr>
        <w:t xml:space="preserve">Dos valores: border-radius: </w:t>
      </w:r>
      <w:r w:rsidR="00DC0AC0" w:rsidRPr="00904F88">
        <w:rPr>
          <w:b/>
          <w:bCs/>
          <w:lang w:val="es-ES"/>
        </w:rPr>
        <w:t xml:space="preserve">25% 10%; </w:t>
      </w:r>
      <w:r w:rsidRPr="00904F88">
        <w:rPr>
          <w:lang w:val="es-ES"/>
        </w:rPr>
        <w:t>(el primer valor se aplica a las esquinas superior izquierda e inferior derecha, y el segundo valor se aplica a las esquinas superior derecha e inferior izquierda):</w:t>
      </w:r>
    </w:p>
    <w:p w14:paraId="0B8B21BD" w14:textId="77777777" w:rsidR="002128E2" w:rsidRPr="00904F88" w:rsidRDefault="002128E2" w:rsidP="00082057">
      <w:pPr>
        <w:rPr>
          <w:lang w:val="es-ES"/>
        </w:rPr>
      </w:pPr>
    </w:p>
    <w:p w14:paraId="7494489D" w14:textId="3A382173" w:rsidR="002128E2" w:rsidRPr="00904F88" w:rsidRDefault="002128E2" w:rsidP="00082057">
      <w:pPr>
        <w:rPr>
          <w:lang w:val="es-ES"/>
        </w:rPr>
      </w:pPr>
      <w:r w:rsidRPr="00904F88">
        <w:rPr>
          <w:noProof/>
          <w:lang w:val="es-ES"/>
        </w:rPr>
        <w:drawing>
          <wp:inline distT="0" distB="0" distL="0" distR="0" wp14:anchorId="16681864" wp14:editId="7920BFB4">
            <wp:extent cx="2441265" cy="2644140"/>
            <wp:effectExtent l="0" t="0" r="0" b="3810"/>
            <wp:docPr id="151233545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35459" name="Imagen 1" descr="Imagen que contiene Texto&#10;&#10;El contenido generado por IA puede ser incorrecto."/>
                    <pic:cNvPicPr/>
                  </pic:nvPicPr>
                  <pic:blipFill>
                    <a:blip r:embed="rId104"/>
                    <a:stretch>
                      <a:fillRect/>
                    </a:stretch>
                  </pic:blipFill>
                  <pic:spPr>
                    <a:xfrm>
                      <a:off x="0" y="0"/>
                      <a:ext cx="2443499" cy="2646560"/>
                    </a:xfrm>
                    <a:prstGeom prst="rect">
                      <a:avLst/>
                    </a:prstGeom>
                  </pic:spPr>
                </pic:pic>
              </a:graphicData>
            </a:graphic>
          </wp:inline>
        </w:drawing>
      </w:r>
    </w:p>
    <w:p w14:paraId="094B1170" w14:textId="19D0FCFB" w:rsidR="00EA11BE" w:rsidRPr="00904F88" w:rsidRDefault="00EA11BE" w:rsidP="00BF62B0">
      <w:pPr>
        <w:pStyle w:val="Prrafodelista"/>
        <w:numPr>
          <w:ilvl w:val="0"/>
          <w:numId w:val="48"/>
        </w:numPr>
        <w:rPr>
          <w:lang w:val="es-ES"/>
        </w:rPr>
      </w:pPr>
      <w:r w:rsidRPr="00904F88">
        <w:rPr>
          <w:b/>
          <w:bCs/>
          <w:lang w:val="es-ES"/>
        </w:rPr>
        <w:t xml:space="preserve">Un valor - border-radius: </w:t>
      </w:r>
      <w:r w:rsidR="002128E2" w:rsidRPr="00904F88">
        <w:rPr>
          <w:b/>
          <w:bCs/>
          <w:lang w:val="es-ES"/>
        </w:rPr>
        <w:t>30</w:t>
      </w:r>
      <w:r w:rsidRPr="00904F88">
        <w:rPr>
          <w:b/>
          <w:bCs/>
          <w:lang w:val="es-ES"/>
        </w:rPr>
        <w:t xml:space="preserve">px; </w:t>
      </w:r>
      <w:r w:rsidRPr="00904F88">
        <w:rPr>
          <w:lang w:val="es-ES"/>
        </w:rPr>
        <w:t>(El valor se aplica a las cuatro esquinas, que se redondean por igual:</w:t>
      </w:r>
    </w:p>
    <w:p w14:paraId="5B2E32AE" w14:textId="77777777" w:rsidR="008B0BBF" w:rsidRPr="00904F88" w:rsidRDefault="008B0BBF" w:rsidP="00082057">
      <w:pPr>
        <w:rPr>
          <w:lang w:val="es-ES"/>
        </w:rPr>
      </w:pPr>
    </w:p>
    <w:p w14:paraId="043040D6" w14:textId="5968B312" w:rsidR="00F237B7" w:rsidRPr="00904F88" w:rsidRDefault="008B0BBF" w:rsidP="005C5C38">
      <w:pPr>
        <w:rPr>
          <w:lang w:val="es-ES"/>
        </w:rPr>
      </w:pPr>
      <w:r w:rsidRPr="00904F88">
        <w:rPr>
          <w:noProof/>
          <w:lang w:val="es-ES"/>
        </w:rPr>
        <w:lastRenderedPageBreak/>
        <w:drawing>
          <wp:inline distT="0" distB="0" distL="0" distR="0" wp14:anchorId="20AAA06B" wp14:editId="65878B5A">
            <wp:extent cx="2350999" cy="2522220"/>
            <wp:effectExtent l="0" t="0" r="0" b="0"/>
            <wp:docPr id="1704450287"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50287" name="Imagen 1" descr="Imagen que contiene Texto&#10;&#10;El contenido generado por IA puede ser incorrecto."/>
                    <pic:cNvPicPr/>
                  </pic:nvPicPr>
                  <pic:blipFill>
                    <a:blip r:embed="rId105"/>
                    <a:stretch>
                      <a:fillRect/>
                    </a:stretch>
                  </pic:blipFill>
                  <pic:spPr>
                    <a:xfrm>
                      <a:off x="0" y="0"/>
                      <a:ext cx="2352769" cy="2524119"/>
                    </a:xfrm>
                    <a:prstGeom prst="rect">
                      <a:avLst/>
                    </a:prstGeom>
                  </pic:spPr>
                </pic:pic>
              </a:graphicData>
            </a:graphic>
          </wp:inline>
        </w:drawing>
      </w:r>
    </w:p>
    <w:p w14:paraId="61DCD449" w14:textId="77777777" w:rsidR="00486E2F" w:rsidRPr="00904F88" w:rsidRDefault="00486E2F" w:rsidP="005C5C38">
      <w:pPr>
        <w:rPr>
          <w:lang w:val="es-ES"/>
        </w:rPr>
      </w:pPr>
    </w:p>
    <w:p w14:paraId="4D91BCC7" w14:textId="41D7190C" w:rsidR="00D57700" w:rsidRPr="00904F88" w:rsidRDefault="008B0BBF" w:rsidP="00BF62B0">
      <w:pPr>
        <w:pStyle w:val="Prrafodelista"/>
        <w:numPr>
          <w:ilvl w:val="0"/>
          <w:numId w:val="48"/>
        </w:numPr>
        <w:rPr>
          <w:lang w:val="es-ES"/>
        </w:rPr>
      </w:pPr>
      <w:r w:rsidRPr="00904F88">
        <w:rPr>
          <w:lang w:val="es-ES"/>
        </w:rPr>
        <w:t>Si queremos saltarnos uno de los valores podemos poner una barra “/”</w:t>
      </w:r>
      <w:r w:rsidR="00D57700" w:rsidRPr="00904F88">
        <w:rPr>
          <w:lang w:val="es-ES"/>
        </w:rPr>
        <w:t xml:space="preserve"> en este caso el tercer valor:. </w:t>
      </w:r>
      <w:r w:rsidR="00D57700" w:rsidRPr="00904F88">
        <w:rPr>
          <w:b/>
          <w:bCs/>
          <w:lang w:val="es-ES"/>
        </w:rPr>
        <w:t>border-radius: 50px 100px / 120px;</w:t>
      </w:r>
    </w:p>
    <w:p w14:paraId="42AF3B71" w14:textId="6B03FFFF" w:rsidR="008B0BBF" w:rsidRPr="00904F88" w:rsidRDefault="008B0BBF" w:rsidP="005C5C38">
      <w:pPr>
        <w:rPr>
          <w:lang w:val="es-ES"/>
        </w:rPr>
      </w:pPr>
    </w:p>
    <w:p w14:paraId="66A71B7E" w14:textId="5D16307B" w:rsidR="009205B4" w:rsidRPr="00904F88" w:rsidRDefault="009205B4" w:rsidP="005C5C38">
      <w:pPr>
        <w:rPr>
          <w:lang w:val="es-ES"/>
        </w:rPr>
      </w:pPr>
      <w:r w:rsidRPr="00904F88">
        <w:rPr>
          <w:noProof/>
          <w:lang w:val="es-ES"/>
        </w:rPr>
        <w:drawing>
          <wp:inline distT="0" distB="0" distL="0" distR="0" wp14:anchorId="374ED97E" wp14:editId="190BA697">
            <wp:extent cx="2451557" cy="2499360"/>
            <wp:effectExtent l="0" t="0" r="6350" b="0"/>
            <wp:docPr id="169022995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29956" name="Imagen 1" descr="Diagrama&#10;&#10;El contenido generado por IA puede ser incorrecto."/>
                    <pic:cNvPicPr/>
                  </pic:nvPicPr>
                  <pic:blipFill>
                    <a:blip r:embed="rId106"/>
                    <a:stretch>
                      <a:fillRect/>
                    </a:stretch>
                  </pic:blipFill>
                  <pic:spPr>
                    <a:xfrm>
                      <a:off x="0" y="0"/>
                      <a:ext cx="2456250" cy="2504144"/>
                    </a:xfrm>
                    <a:prstGeom prst="rect">
                      <a:avLst/>
                    </a:prstGeom>
                  </pic:spPr>
                </pic:pic>
              </a:graphicData>
            </a:graphic>
          </wp:inline>
        </w:drawing>
      </w:r>
    </w:p>
    <w:p w14:paraId="208CEF3A" w14:textId="77777777" w:rsidR="008B0BBF" w:rsidRPr="00904F88" w:rsidRDefault="008B0BBF" w:rsidP="005C5C38">
      <w:pPr>
        <w:rPr>
          <w:lang w:val="es-ES"/>
        </w:rPr>
      </w:pPr>
    </w:p>
    <w:p w14:paraId="59901D6E" w14:textId="77777777" w:rsidR="008B0BBF" w:rsidRPr="00904F88" w:rsidRDefault="008B0BBF" w:rsidP="005C5C38">
      <w:pPr>
        <w:rPr>
          <w:lang w:val="es-ES"/>
        </w:rPr>
      </w:pPr>
    </w:p>
    <w:p w14:paraId="24909E3F"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5B13AB41"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1C9DCAAF"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p>
    <w:p w14:paraId="6C756EE4"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702C206E"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67E502AF"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border: solid. Bordes.</w:t>
      </w:r>
    </w:p>
    <w:p w14:paraId="57A4F4F9"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6E56E8E5"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17317D60"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60A379CE"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.p1</w:t>
      </w:r>
      <w:r w:rsidRPr="00015106">
        <w:rPr>
          <w:rFonts w:ascii="Consolas" w:hAnsi="Consolas"/>
          <w:color w:val="D4D4D4"/>
          <w:sz w:val="21"/>
          <w:szCs w:val="21"/>
        </w:rPr>
        <w:t xml:space="preserve"> {</w:t>
      </w:r>
    </w:p>
    <w:p w14:paraId="7A84BAEF"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#4eb3cf</w:t>
      </w:r>
      <w:r w:rsidRPr="00015106">
        <w:rPr>
          <w:rFonts w:ascii="Consolas" w:hAnsi="Consolas"/>
          <w:color w:val="D4D4D4"/>
          <w:sz w:val="21"/>
          <w:szCs w:val="21"/>
        </w:rPr>
        <w:t>;</w:t>
      </w:r>
    </w:p>
    <w:p w14:paraId="510460A1"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9CDCFE"/>
          <w:sz w:val="21"/>
          <w:szCs w:val="21"/>
        </w:rPr>
        <w:t>color</w:t>
      </w:r>
      <w:r w:rsidRPr="00015106">
        <w:rPr>
          <w:rFonts w:ascii="Consolas" w:hAnsi="Consolas"/>
          <w:color w:val="D4D4D4"/>
          <w:sz w:val="21"/>
          <w:szCs w:val="21"/>
        </w:rPr>
        <w:t>:</w:t>
      </w:r>
      <w:r w:rsidRPr="00015106">
        <w:rPr>
          <w:rFonts w:ascii="Consolas" w:hAnsi="Consolas"/>
          <w:color w:val="CE9178"/>
          <w:sz w:val="21"/>
          <w:szCs w:val="21"/>
        </w:rPr>
        <w:t>white</w:t>
      </w:r>
      <w:r w:rsidRPr="00015106">
        <w:rPr>
          <w:rFonts w:ascii="Consolas" w:hAnsi="Consolas"/>
          <w:color w:val="D4D4D4"/>
          <w:sz w:val="21"/>
          <w:szCs w:val="21"/>
        </w:rPr>
        <w:t>;</w:t>
      </w:r>
    </w:p>
    <w:p w14:paraId="2FFBD96E"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6BD11BBD"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30px</w:t>
      </w:r>
      <w:r w:rsidRPr="00015106">
        <w:rPr>
          <w:rFonts w:ascii="Consolas" w:hAnsi="Consolas"/>
          <w:color w:val="D4D4D4"/>
          <w:sz w:val="21"/>
          <w:szCs w:val="21"/>
        </w:rPr>
        <w:t>;</w:t>
      </w:r>
    </w:p>
    <w:p w14:paraId="50220623"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30vh</w:t>
      </w:r>
      <w:r w:rsidRPr="00015106">
        <w:rPr>
          <w:rFonts w:ascii="Consolas" w:hAnsi="Consolas"/>
          <w:color w:val="D4D4D4"/>
          <w:sz w:val="21"/>
          <w:szCs w:val="21"/>
        </w:rPr>
        <w:t>;</w:t>
      </w:r>
    </w:p>
    <w:p w14:paraId="44525CE2"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30vh</w:t>
      </w:r>
      <w:r w:rsidRPr="00015106">
        <w:rPr>
          <w:rFonts w:ascii="Consolas" w:hAnsi="Consolas"/>
          <w:color w:val="D4D4D4"/>
          <w:sz w:val="21"/>
          <w:szCs w:val="21"/>
        </w:rPr>
        <w:t>;</w:t>
      </w:r>
    </w:p>
    <w:p w14:paraId="26C220B8"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inline-block</w:t>
      </w:r>
      <w:r w:rsidRPr="00015106">
        <w:rPr>
          <w:rFonts w:ascii="Consolas" w:hAnsi="Consolas"/>
          <w:color w:val="D4D4D4"/>
          <w:sz w:val="21"/>
          <w:szCs w:val="21"/>
        </w:rPr>
        <w:t>;</w:t>
      </w:r>
    </w:p>
    <w:p w14:paraId="006E0BCA"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18C6E8CD"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1DDBE97" w14:textId="77777777" w:rsidR="008B0BBF" w:rsidRPr="00015106" w:rsidRDefault="008B0BBF" w:rsidP="008B0BBF">
      <w:pPr>
        <w:widowControl/>
        <w:shd w:val="clear" w:color="auto" w:fill="1F1F1F"/>
        <w:autoSpaceDE/>
        <w:autoSpaceDN/>
        <w:adjustRightInd/>
        <w:spacing w:before="0" w:after="240" w:line="285" w:lineRule="atLeast"/>
        <w:jc w:val="left"/>
        <w:rPr>
          <w:rFonts w:ascii="Consolas" w:hAnsi="Consolas"/>
          <w:color w:val="CCCCCC"/>
          <w:sz w:val="21"/>
          <w:szCs w:val="21"/>
        </w:rPr>
      </w:pPr>
    </w:p>
    <w:p w14:paraId="52E57C16"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.p2</w:t>
      </w:r>
      <w:r w:rsidRPr="00015106">
        <w:rPr>
          <w:rFonts w:ascii="Consolas" w:hAnsi="Consolas"/>
          <w:color w:val="D4D4D4"/>
          <w:sz w:val="21"/>
          <w:szCs w:val="21"/>
        </w:rPr>
        <w:t xml:space="preserve"> {</w:t>
      </w:r>
    </w:p>
    <w:p w14:paraId="48D6364A"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#4eb3cf</w:t>
      </w:r>
      <w:r w:rsidRPr="00015106">
        <w:rPr>
          <w:rFonts w:ascii="Consolas" w:hAnsi="Consolas"/>
          <w:color w:val="D4D4D4"/>
          <w:sz w:val="21"/>
          <w:szCs w:val="21"/>
        </w:rPr>
        <w:t>;</w:t>
      </w:r>
    </w:p>
    <w:p w14:paraId="5CED9264"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w:t>
      </w:r>
      <w:r w:rsidRPr="00015106">
        <w:rPr>
          <w:rFonts w:ascii="Consolas" w:hAnsi="Consolas"/>
          <w:color w:val="CE9178"/>
          <w:sz w:val="21"/>
          <w:szCs w:val="21"/>
        </w:rPr>
        <w:t>white</w:t>
      </w:r>
      <w:r w:rsidRPr="00015106">
        <w:rPr>
          <w:rFonts w:ascii="Consolas" w:hAnsi="Consolas"/>
          <w:color w:val="D4D4D4"/>
          <w:sz w:val="21"/>
          <w:szCs w:val="21"/>
        </w:rPr>
        <w:t>;</w:t>
      </w:r>
    </w:p>
    <w:p w14:paraId="2115FA8B"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633975C5"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25%</w:t>
      </w:r>
      <w:r w:rsidRPr="00015106">
        <w:rPr>
          <w:rFonts w:ascii="Consolas" w:hAnsi="Consolas"/>
          <w:color w:val="D4D4D4"/>
          <w:sz w:val="21"/>
          <w:szCs w:val="21"/>
        </w:rPr>
        <w:t xml:space="preserve"> </w:t>
      </w:r>
      <w:r w:rsidRPr="00015106">
        <w:rPr>
          <w:rFonts w:ascii="Consolas" w:hAnsi="Consolas"/>
          <w:color w:val="B5CEA8"/>
          <w:sz w:val="21"/>
          <w:szCs w:val="21"/>
        </w:rPr>
        <w:t>10%</w:t>
      </w:r>
      <w:r w:rsidRPr="00015106">
        <w:rPr>
          <w:rFonts w:ascii="Consolas" w:hAnsi="Consolas"/>
          <w:color w:val="D4D4D4"/>
          <w:sz w:val="21"/>
          <w:szCs w:val="21"/>
        </w:rPr>
        <w:t>;</w:t>
      </w:r>
    </w:p>
    <w:p w14:paraId="2E67E726"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30vh</w:t>
      </w:r>
      <w:r w:rsidRPr="00015106">
        <w:rPr>
          <w:rFonts w:ascii="Consolas" w:hAnsi="Consolas"/>
          <w:color w:val="D4D4D4"/>
          <w:sz w:val="21"/>
          <w:szCs w:val="21"/>
        </w:rPr>
        <w:t>;</w:t>
      </w:r>
    </w:p>
    <w:p w14:paraId="631B7BD0"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30vh</w:t>
      </w:r>
      <w:r w:rsidRPr="00015106">
        <w:rPr>
          <w:rFonts w:ascii="Consolas" w:hAnsi="Consolas"/>
          <w:color w:val="D4D4D4"/>
          <w:sz w:val="21"/>
          <w:szCs w:val="21"/>
        </w:rPr>
        <w:t>;</w:t>
      </w:r>
    </w:p>
    <w:p w14:paraId="3069C0B1"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inline-block</w:t>
      </w:r>
      <w:r w:rsidRPr="00015106">
        <w:rPr>
          <w:rFonts w:ascii="Consolas" w:hAnsi="Consolas"/>
          <w:color w:val="D4D4D4"/>
          <w:sz w:val="21"/>
          <w:szCs w:val="21"/>
        </w:rPr>
        <w:t>;</w:t>
      </w:r>
    </w:p>
    <w:p w14:paraId="64120FE1"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23F812D1"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EF69ADD"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p>
    <w:p w14:paraId="55A0004D"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.p3</w:t>
      </w:r>
      <w:r w:rsidRPr="00015106">
        <w:rPr>
          <w:rFonts w:ascii="Consolas" w:hAnsi="Consolas"/>
          <w:color w:val="D4D4D4"/>
          <w:sz w:val="21"/>
          <w:szCs w:val="21"/>
        </w:rPr>
        <w:t xml:space="preserve"> {</w:t>
      </w:r>
    </w:p>
    <w:p w14:paraId="76387917"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#4eb3cf</w:t>
      </w:r>
      <w:r w:rsidRPr="00015106">
        <w:rPr>
          <w:rFonts w:ascii="Consolas" w:hAnsi="Consolas"/>
          <w:color w:val="D4D4D4"/>
          <w:sz w:val="21"/>
          <w:szCs w:val="21"/>
        </w:rPr>
        <w:t>;</w:t>
      </w:r>
    </w:p>
    <w:p w14:paraId="6F8A4F81"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w:t>
      </w:r>
      <w:r w:rsidRPr="00015106">
        <w:rPr>
          <w:rFonts w:ascii="Consolas" w:hAnsi="Consolas"/>
          <w:color w:val="CE9178"/>
          <w:sz w:val="21"/>
          <w:szCs w:val="21"/>
        </w:rPr>
        <w:t>white</w:t>
      </w:r>
      <w:r w:rsidRPr="00015106">
        <w:rPr>
          <w:rFonts w:ascii="Consolas" w:hAnsi="Consolas"/>
          <w:color w:val="D4D4D4"/>
          <w:sz w:val="21"/>
          <w:szCs w:val="21"/>
        </w:rPr>
        <w:t>;</w:t>
      </w:r>
    </w:p>
    <w:p w14:paraId="2818F449"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60606810"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10%</w:t>
      </w:r>
      <w:r w:rsidRPr="00015106">
        <w:rPr>
          <w:rFonts w:ascii="Consolas" w:hAnsi="Consolas"/>
          <w:color w:val="D4D4D4"/>
          <w:sz w:val="21"/>
          <w:szCs w:val="21"/>
        </w:rPr>
        <w:t xml:space="preserve"> </w:t>
      </w:r>
      <w:r w:rsidRPr="00015106">
        <w:rPr>
          <w:rFonts w:ascii="Consolas" w:hAnsi="Consolas"/>
          <w:color w:val="B5CEA8"/>
          <w:sz w:val="21"/>
          <w:szCs w:val="21"/>
        </w:rPr>
        <w:t>30%</w:t>
      </w:r>
      <w:r w:rsidRPr="00015106">
        <w:rPr>
          <w:rFonts w:ascii="Consolas" w:hAnsi="Consolas"/>
          <w:color w:val="D4D4D4"/>
          <w:sz w:val="21"/>
          <w:szCs w:val="21"/>
        </w:rPr>
        <w:t xml:space="preserve"> </w:t>
      </w:r>
      <w:r w:rsidRPr="00015106">
        <w:rPr>
          <w:rFonts w:ascii="Consolas" w:hAnsi="Consolas"/>
          <w:color w:val="B5CEA8"/>
          <w:sz w:val="21"/>
          <w:szCs w:val="21"/>
        </w:rPr>
        <w:t>50%</w:t>
      </w:r>
      <w:r w:rsidRPr="00015106">
        <w:rPr>
          <w:rFonts w:ascii="Consolas" w:hAnsi="Consolas"/>
          <w:color w:val="D4D4D4"/>
          <w:sz w:val="21"/>
          <w:szCs w:val="21"/>
        </w:rPr>
        <w:t xml:space="preserve"> ;</w:t>
      </w:r>
    </w:p>
    <w:p w14:paraId="6D851BF4"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30vh</w:t>
      </w:r>
      <w:r w:rsidRPr="00015106">
        <w:rPr>
          <w:rFonts w:ascii="Consolas" w:hAnsi="Consolas"/>
          <w:color w:val="D4D4D4"/>
          <w:sz w:val="21"/>
          <w:szCs w:val="21"/>
        </w:rPr>
        <w:t>;</w:t>
      </w:r>
    </w:p>
    <w:p w14:paraId="268E604B"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30vh</w:t>
      </w:r>
      <w:r w:rsidRPr="00015106">
        <w:rPr>
          <w:rFonts w:ascii="Consolas" w:hAnsi="Consolas"/>
          <w:color w:val="D4D4D4"/>
          <w:sz w:val="21"/>
          <w:szCs w:val="21"/>
        </w:rPr>
        <w:t>;</w:t>
      </w:r>
    </w:p>
    <w:p w14:paraId="3F10F271"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inline-block</w:t>
      </w:r>
      <w:r w:rsidRPr="00015106">
        <w:rPr>
          <w:rFonts w:ascii="Consolas" w:hAnsi="Consolas"/>
          <w:color w:val="D4D4D4"/>
          <w:sz w:val="21"/>
          <w:szCs w:val="21"/>
        </w:rPr>
        <w:t>;</w:t>
      </w:r>
    </w:p>
    <w:p w14:paraId="0831A0B0"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72EE25EC"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531D276"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p>
    <w:p w14:paraId="5363B8EE"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.p4</w:t>
      </w:r>
      <w:r w:rsidRPr="00015106">
        <w:rPr>
          <w:rFonts w:ascii="Consolas" w:hAnsi="Consolas"/>
          <w:color w:val="D4D4D4"/>
          <w:sz w:val="21"/>
          <w:szCs w:val="21"/>
        </w:rPr>
        <w:t xml:space="preserve"> {</w:t>
      </w:r>
    </w:p>
    <w:p w14:paraId="33BA67EA"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#4eb3cf</w:t>
      </w:r>
      <w:r w:rsidRPr="00015106">
        <w:rPr>
          <w:rFonts w:ascii="Consolas" w:hAnsi="Consolas"/>
          <w:color w:val="D4D4D4"/>
          <w:sz w:val="21"/>
          <w:szCs w:val="21"/>
        </w:rPr>
        <w:t>;</w:t>
      </w:r>
    </w:p>
    <w:p w14:paraId="1131539A"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w:t>
      </w:r>
      <w:r w:rsidRPr="00015106">
        <w:rPr>
          <w:rFonts w:ascii="Consolas" w:hAnsi="Consolas"/>
          <w:color w:val="CE9178"/>
          <w:sz w:val="21"/>
          <w:szCs w:val="21"/>
        </w:rPr>
        <w:t>white</w:t>
      </w:r>
      <w:r w:rsidRPr="00015106">
        <w:rPr>
          <w:rFonts w:ascii="Consolas" w:hAnsi="Consolas"/>
          <w:color w:val="D4D4D4"/>
          <w:sz w:val="21"/>
          <w:szCs w:val="21"/>
        </w:rPr>
        <w:t>;</w:t>
      </w:r>
    </w:p>
    <w:p w14:paraId="2C60FB63"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1F98C089"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10%</w:t>
      </w:r>
      <w:r w:rsidRPr="00015106">
        <w:rPr>
          <w:rFonts w:ascii="Consolas" w:hAnsi="Consolas"/>
          <w:color w:val="D4D4D4"/>
          <w:sz w:val="21"/>
          <w:szCs w:val="21"/>
        </w:rPr>
        <w:t xml:space="preserve"> / </w:t>
      </w:r>
      <w:r w:rsidRPr="00015106">
        <w:rPr>
          <w:rFonts w:ascii="Consolas" w:hAnsi="Consolas"/>
          <w:color w:val="B5CEA8"/>
          <w:sz w:val="21"/>
          <w:szCs w:val="21"/>
        </w:rPr>
        <w:t>50%</w:t>
      </w:r>
      <w:r w:rsidRPr="00015106">
        <w:rPr>
          <w:rFonts w:ascii="Consolas" w:hAnsi="Consolas"/>
          <w:color w:val="D4D4D4"/>
          <w:sz w:val="21"/>
          <w:szCs w:val="21"/>
        </w:rPr>
        <w:t>;</w:t>
      </w:r>
    </w:p>
    <w:p w14:paraId="421F0AC1"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30vh</w:t>
      </w:r>
      <w:r w:rsidRPr="00015106">
        <w:rPr>
          <w:rFonts w:ascii="Consolas" w:hAnsi="Consolas"/>
          <w:color w:val="D4D4D4"/>
          <w:sz w:val="21"/>
          <w:szCs w:val="21"/>
        </w:rPr>
        <w:t>;</w:t>
      </w:r>
    </w:p>
    <w:p w14:paraId="3BEC76CA"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30vh</w:t>
      </w:r>
      <w:r w:rsidRPr="00015106">
        <w:rPr>
          <w:rFonts w:ascii="Consolas" w:hAnsi="Consolas"/>
          <w:color w:val="D4D4D4"/>
          <w:sz w:val="21"/>
          <w:szCs w:val="21"/>
        </w:rPr>
        <w:t>;</w:t>
      </w:r>
    </w:p>
    <w:p w14:paraId="7995F3B4"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inline-block</w:t>
      </w:r>
      <w:r w:rsidRPr="00015106">
        <w:rPr>
          <w:rFonts w:ascii="Consolas" w:hAnsi="Consolas"/>
          <w:color w:val="D4D4D4"/>
          <w:sz w:val="21"/>
          <w:szCs w:val="21"/>
        </w:rPr>
        <w:t>;</w:t>
      </w:r>
    </w:p>
    <w:p w14:paraId="08B335CF"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5E23EB96"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311CBD6" w14:textId="77777777" w:rsidR="008B0BBF" w:rsidRPr="00015106" w:rsidRDefault="008B0BBF" w:rsidP="008B0BBF">
      <w:pPr>
        <w:widowControl/>
        <w:shd w:val="clear" w:color="auto" w:fill="1F1F1F"/>
        <w:autoSpaceDE/>
        <w:autoSpaceDN/>
        <w:adjustRightInd/>
        <w:spacing w:before="0" w:after="240" w:line="285" w:lineRule="atLeast"/>
        <w:jc w:val="left"/>
        <w:rPr>
          <w:rFonts w:ascii="Consolas" w:hAnsi="Consolas"/>
          <w:color w:val="CCCCCC"/>
          <w:sz w:val="21"/>
          <w:szCs w:val="21"/>
        </w:rPr>
      </w:pPr>
    </w:p>
    <w:p w14:paraId="7CC58B42"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.p5</w:t>
      </w:r>
      <w:r w:rsidRPr="00015106">
        <w:rPr>
          <w:rFonts w:ascii="Consolas" w:hAnsi="Consolas"/>
          <w:color w:val="D4D4D4"/>
          <w:sz w:val="21"/>
          <w:szCs w:val="21"/>
        </w:rPr>
        <w:t xml:space="preserve"> {</w:t>
      </w:r>
    </w:p>
    <w:p w14:paraId="417C5DDC"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#4eb3cf</w:t>
      </w:r>
      <w:r w:rsidRPr="00015106">
        <w:rPr>
          <w:rFonts w:ascii="Consolas" w:hAnsi="Consolas"/>
          <w:color w:val="D4D4D4"/>
          <w:sz w:val="21"/>
          <w:szCs w:val="21"/>
        </w:rPr>
        <w:t>;</w:t>
      </w:r>
    </w:p>
    <w:p w14:paraId="5B299690"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w:t>
      </w:r>
      <w:r w:rsidRPr="00015106">
        <w:rPr>
          <w:rFonts w:ascii="Consolas" w:hAnsi="Consolas"/>
          <w:color w:val="CE9178"/>
          <w:sz w:val="21"/>
          <w:szCs w:val="21"/>
        </w:rPr>
        <w:t>white</w:t>
      </w:r>
      <w:r w:rsidRPr="00015106">
        <w:rPr>
          <w:rFonts w:ascii="Consolas" w:hAnsi="Consolas"/>
          <w:color w:val="D4D4D4"/>
          <w:sz w:val="21"/>
          <w:szCs w:val="21"/>
        </w:rPr>
        <w:t>;</w:t>
      </w:r>
    </w:p>
    <w:p w14:paraId="658203C1"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47D6DD1A"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 xml:space="preserve"> </w:t>
      </w:r>
      <w:r w:rsidRPr="00015106">
        <w:rPr>
          <w:rFonts w:ascii="Consolas" w:hAnsi="Consolas"/>
          <w:color w:val="B5CEA8"/>
          <w:sz w:val="21"/>
          <w:szCs w:val="21"/>
        </w:rPr>
        <w:t>100px</w:t>
      </w:r>
      <w:r w:rsidRPr="00015106">
        <w:rPr>
          <w:rFonts w:ascii="Consolas" w:hAnsi="Consolas"/>
          <w:color w:val="D4D4D4"/>
          <w:sz w:val="21"/>
          <w:szCs w:val="21"/>
        </w:rPr>
        <w:t xml:space="preserve"> / </w:t>
      </w:r>
      <w:r w:rsidRPr="00015106">
        <w:rPr>
          <w:rFonts w:ascii="Consolas" w:hAnsi="Consolas"/>
          <w:color w:val="B5CEA8"/>
          <w:sz w:val="21"/>
          <w:szCs w:val="21"/>
        </w:rPr>
        <w:t>120px</w:t>
      </w:r>
      <w:r w:rsidRPr="00015106">
        <w:rPr>
          <w:rFonts w:ascii="Consolas" w:hAnsi="Consolas"/>
          <w:color w:val="D4D4D4"/>
          <w:sz w:val="21"/>
          <w:szCs w:val="21"/>
        </w:rPr>
        <w:t>;</w:t>
      </w:r>
    </w:p>
    <w:p w14:paraId="18ED0E0E"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30vh</w:t>
      </w:r>
      <w:r w:rsidRPr="00015106">
        <w:rPr>
          <w:rFonts w:ascii="Consolas" w:hAnsi="Consolas"/>
          <w:color w:val="D4D4D4"/>
          <w:sz w:val="21"/>
          <w:szCs w:val="21"/>
        </w:rPr>
        <w:t>;</w:t>
      </w:r>
    </w:p>
    <w:p w14:paraId="5941003B"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30vh</w:t>
      </w:r>
      <w:r w:rsidRPr="00015106">
        <w:rPr>
          <w:rFonts w:ascii="Consolas" w:hAnsi="Consolas"/>
          <w:color w:val="D4D4D4"/>
          <w:sz w:val="21"/>
          <w:szCs w:val="21"/>
        </w:rPr>
        <w:t>;</w:t>
      </w:r>
    </w:p>
    <w:p w14:paraId="2DB2CCC6"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inline-block</w:t>
      </w:r>
      <w:r w:rsidRPr="00015106">
        <w:rPr>
          <w:rFonts w:ascii="Consolas" w:hAnsi="Consolas"/>
          <w:color w:val="D4D4D4"/>
          <w:sz w:val="21"/>
          <w:szCs w:val="21"/>
        </w:rPr>
        <w:t>;</w:t>
      </w:r>
    </w:p>
    <w:p w14:paraId="3F668CA4"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5C2E38B5"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4425C61"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p>
    <w:p w14:paraId="30DEF345"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.p6</w:t>
      </w:r>
      <w:r w:rsidRPr="00015106">
        <w:rPr>
          <w:rFonts w:ascii="Consolas" w:hAnsi="Consolas"/>
          <w:color w:val="D4D4D4"/>
          <w:sz w:val="21"/>
          <w:szCs w:val="21"/>
        </w:rPr>
        <w:t xml:space="preserve"> {</w:t>
      </w:r>
    </w:p>
    <w:p w14:paraId="7427659F"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#4eb3cf</w:t>
      </w:r>
      <w:r w:rsidRPr="00015106">
        <w:rPr>
          <w:rFonts w:ascii="Consolas" w:hAnsi="Consolas"/>
          <w:color w:val="D4D4D4"/>
          <w:sz w:val="21"/>
          <w:szCs w:val="21"/>
        </w:rPr>
        <w:t>;</w:t>
      </w:r>
    </w:p>
    <w:p w14:paraId="26727083"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w:t>
      </w:r>
      <w:r w:rsidRPr="00015106">
        <w:rPr>
          <w:rFonts w:ascii="Consolas" w:hAnsi="Consolas"/>
          <w:color w:val="CE9178"/>
          <w:sz w:val="21"/>
          <w:szCs w:val="21"/>
        </w:rPr>
        <w:t>white</w:t>
      </w:r>
      <w:r w:rsidRPr="00015106">
        <w:rPr>
          <w:rFonts w:ascii="Consolas" w:hAnsi="Consolas"/>
          <w:color w:val="D4D4D4"/>
          <w:sz w:val="21"/>
          <w:szCs w:val="21"/>
        </w:rPr>
        <w:t>;</w:t>
      </w:r>
    </w:p>
    <w:p w14:paraId="0F530CDD"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00212167"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50%</w:t>
      </w:r>
      <w:r w:rsidRPr="00015106">
        <w:rPr>
          <w:rFonts w:ascii="Consolas" w:hAnsi="Consolas"/>
          <w:color w:val="D4D4D4"/>
          <w:sz w:val="21"/>
          <w:szCs w:val="21"/>
        </w:rPr>
        <w:t xml:space="preserve"> </w:t>
      </w:r>
      <w:r w:rsidRPr="00015106">
        <w:rPr>
          <w:rFonts w:ascii="Consolas" w:hAnsi="Consolas"/>
          <w:color w:val="B5CEA8"/>
          <w:sz w:val="21"/>
          <w:szCs w:val="21"/>
        </w:rPr>
        <w:t>20%</w:t>
      </w:r>
      <w:r w:rsidRPr="00015106">
        <w:rPr>
          <w:rFonts w:ascii="Consolas" w:hAnsi="Consolas"/>
          <w:color w:val="D4D4D4"/>
          <w:sz w:val="21"/>
          <w:szCs w:val="21"/>
        </w:rPr>
        <w:t xml:space="preserve"> / </w:t>
      </w:r>
      <w:r w:rsidRPr="00015106">
        <w:rPr>
          <w:rFonts w:ascii="Consolas" w:hAnsi="Consolas"/>
          <w:color w:val="B5CEA8"/>
          <w:sz w:val="21"/>
          <w:szCs w:val="21"/>
        </w:rPr>
        <w:t>10%</w:t>
      </w:r>
      <w:r w:rsidRPr="00015106">
        <w:rPr>
          <w:rFonts w:ascii="Consolas" w:hAnsi="Consolas"/>
          <w:color w:val="D4D4D4"/>
          <w:sz w:val="21"/>
          <w:szCs w:val="21"/>
        </w:rPr>
        <w:t xml:space="preserve"> </w:t>
      </w:r>
      <w:r w:rsidRPr="00015106">
        <w:rPr>
          <w:rFonts w:ascii="Consolas" w:hAnsi="Consolas"/>
          <w:color w:val="B5CEA8"/>
          <w:sz w:val="21"/>
          <w:szCs w:val="21"/>
        </w:rPr>
        <w:t>40%</w:t>
      </w:r>
      <w:r w:rsidRPr="00015106">
        <w:rPr>
          <w:rFonts w:ascii="Consolas" w:hAnsi="Consolas"/>
          <w:color w:val="D4D4D4"/>
          <w:sz w:val="21"/>
          <w:szCs w:val="21"/>
        </w:rPr>
        <w:t>;</w:t>
      </w:r>
    </w:p>
    <w:p w14:paraId="120B18DB"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30vh</w:t>
      </w:r>
      <w:r w:rsidRPr="00015106">
        <w:rPr>
          <w:rFonts w:ascii="Consolas" w:hAnsi="Consolas"/>
          <w:color w:val="D4D4D4"/>
          <w:sz w:val="21"/>
          <w:szCs w:val="21"/>
        </w:rPr>
        <w:t>;</w:t>
      </w:r>
    </w:p>
    <w:p w14:paraId="4EC53205"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30vh</w:t>
      </w:r>
      <w:r w:rsidRPr="00015106">
        <w:rPr>
          <w:rFonts w:ascii="Consolas" w:hAnsi="Consolas"/>
          <w:color w:val="D4D4D4"/>
          <w:sz w:val="21"/>
          <w:szCs w:val="21"/>
        </w:rPr>
        <w:t>;</w:t>
      </w:r>
    </w:p>
    <w:p w14:paraId="7E1CD551"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inline-block</w:t>
      </w:r>
      <w:r w:rsidRPr="00015106">
        <w:rPr>
          <w:rFonts w:ascii="Consolas" w:hAnsi="Consolas"/>
          <w:color w:val="D4D4D4"/>
          <w:sz w:val="21"/>
          <w:szCs w:val="21"/>
        </w:rPr>
        <w:t>;</w:t>
      </w:r>
    </w:p>
    <w:p w14:paraId="33307F3C"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668DEF8B"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6E2BA406"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1B40760A"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2FD1ADA"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2FBE009"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3CE6DA4"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"p1"</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estilo radius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1512B83"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"p2"</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estilo radius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1FEE887"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"p3"</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estilo radius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B2B55C4"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"p4"</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estilo radius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886138F"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"p5"</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estilo radius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AA944E5"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AC4C6E7"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"p6"</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estilo radius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A0F7139"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D77615D"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57DEF577" w14:textId="77777777" w:rsidR="008B0BBF" w:rsidRPr="00015106" w:rsidRDefault="008B0BBF" w:rsidP="008B0BBF">
      <w:pPr>
        <w:widowControl/>
        <w:shd w:val="clear" w:color="auto" w:fill="1F1F1F"/>
        <w:autoSpaceDE/>
        <w:autoSpaceDN/>
        <w:adjustRightInd/>
        <w:spacing w:before="0" w:after="240" w:line="285" w:lineRule="atLeast"/>
        <w:jc w:val="left"/>
        <w:rPr>
          <w:rFonts w:ascii="Consolas" w:hAnsi="Consolas"/>
          <w:color w:val="CCCCCC"/>
          <w:sz w:val="21"/>
          <w:szCs w:val="21"/>
        </w:rPr>
      </w:pPr>
    </w:p>
    <w:p w14:paraId="1F7BB76A" w14:textId="77777777" w:rsidR="008B0BBF" w:rsidRPr="00015106"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808080"/>
          <w:sz w:val="21"/>
          <w:szCs w:val="21"/>
        </w:rPr>
        <w:t>&gt;</w:t>
      </w:r>
    </w:p>
    <w:p w14:paraId="032FBF96" w14:textId="77777777" w:rsidR="008B0BBF" w:rsidRPr="00015106" w:rsidRDefault="008B0BBF" w:rsidP="005C5C38"/>
    <w:p w14:paraId="100693BA" w14:textId="77777777" w:rsidR="00011962" w:rsidRPr="00015106" w:rsidRDefault="00011962" w:rsidP="005C5C38"/>
    <w:p w14:paraId="33D76E1C" w14:textId="77777777" w:rsidR="00011962" w:rsidRPr="00015106" w:rsidRDefault="00011962" w:rsidP="00011962">
      <w:pPr>
        <w:rPr>
          <w:b/>
          <w:bCs/>
          <w:sz w:val="28"/>
          <w:szCs w:val="28"/>
          <w:u w:val="single"/>
        </w:rPr>
      </w:pPr>
      <w:r w:rsidRPr="00015106">
        <w:rPr>
          <w:b/>
          <w:bCs/>
          <w:sz w:val="28"/>
          <w:szCs w:val="28"/>
          <w:u w:val="single"/>
        </w:rPr>
        <w:t>Márgenes interiores: las propiedades padding-top, padding-right, padding-bottom y padding-left</w:t>
      </w:r>
    </w:p>
    <w:p w14:paraId="68B77DA9" w14:textId="77777777" w:rsidR="00011962" w:rsidRPr="00015106" w:rsidRDefault="00011962" w:rsidP="005C5C38"/>
    <w:p w14:paraId="199983B1" w14:textId="72C41DC8" w:rsidR="00011962" w:rsidRPr="00904F88" w:rsidRDefault="00011962" w:rsidP="005C5C38">
      <w:pPr>
        <w:rPr>
          <w:lang w:val="es-ES"/>
        </w:rPr>
      </w:pPr>
      <w:r w:rsidRPr="00904F88">
        <w:rPr>
          <w:lang w:val="es-ES"/>
        </w:rPr>
        <w:t>Las propiedades padding-top, padding-right, padding-bottom y padding-left permiten establecer el tamaño del margen interior de forma independiente (arriba, derecha, abajo e izquierda respectivamente).</w:t>
      </w:r>
    </w:p>
    <w:p w14:paraId="78F0DF03" w14:textId="77777777" w:rsidR="00011962" w:rsidRPr="00904F88" w:rsidRDefault="00011962" w:rsidP="005C5C38">
      <w:pPr>
        <w:rPr>
          <w:lang w:val="es-ES"/>
        </w:rPr>
      </w:pPr>
    </w:p>
    <w:p w14:paraId="3E0FECA1" w14:textId="14AF98F3" w:rsidR="008B0BBF" w:rsidRPr="00904F88" w:rsidRDefault="00B80143" w:rsidP="00B80143">
      <w:pPr>
        <w:pStyle w:val="Ttulo2"/>
        <w:rPr>
          <w:lang w:val="es-ES"/>
        </w:rPr>
      </w:pPr>
      <w:bookmarkStart w:id="49" w:name="_Toc210640525"/>
      <w:r w:rsidRPr="00904F88">
        <w:rPr>
          <w:lang w:val="es-ES"/>
        </w:rPr>
        <w:t>Bordes con imágenes</w:t>
      </w:r>
      <w:bookmarkEnd w:id="49"/>
    </w:p>
    <w:p w14:paraId="47433A54" w14:textId="77777777" w:rsidR="00B80143" w:rsidRPr="00904F88" w:rsidRDefault="00B80143" w:rsidP="00B80143">
      <w:pPr>
        <w:rPr>
          <w:lang w:val="es-ES"/>
        </w:rPr>
      </w:pPr>
    </w:p>
    <w:p w14:paraId="025B0EC8" w14:textId="56A83F53" w:rsidR="007833EA" w:rsidRPr="00904F88" w:rsidRDefault="007833EA" w:rsidP="007833EA">
      <w:pPr>
        <w:rPr>
          <w:lang w:val="es-ES"/>
        </w:rPr>
      </w:pPr>
      <w:r w:rsidRPr="00904F88">
        <w:rPr>
          <w:lang w:val="es-ES"/>
        </w:rPr>
        <w:lastRenderedPageBreak/>
        <w:t>En este apartado se comentan principalmente las propiedades relacionadas con el uso de imágenes en bordes, que no estaban incluidas en CSS 2, publicada en mayo de 1998.</w:t>
      </w:r>
    </w:p>
    <w:p w14:paraId="0359F51F" w14:textId="777B540A" w:rsidR="007833EA" w:rsidRPr="00904F88" w:rsidRDefault="007833EA" w:rsidP="007833EA">
      <w:pPr>
        <w:rPr>
          <w:b/>
          <w:bCs/>
          <w:u w:val="single"/>
          <w:lang w:val="es-ES"/>
        </w:rPr>
      </w:pPr>
    </w:p>
    <w:p w14:paraId="650ECD9F" w14:textId="17DFB847" w:rsidR="007833EA" w:rsidRPr="00904F88" w:rsidRDefault="007833EA" w:rsidP="007833EA">
      <w:pPr>
        <w:rPr>
          <w:lang w:val="es-ES"/>
        </w:rPr>
      </w:pPr>
      <w:r w:rsidRPr="00904F88">
        <w:rPr>
          <w:b/>
          <w:bCs/>
          <w:u w:val="single"/>
          <w:lang w:val="es-ES"/>
        </w:rPr>
        <w:t>border-image-source</w:t>
      </w:r>
      <w:r w:rsidRPr="00904F88">
        <w:rPr>
          <w:lang w:val="es-ES"/>
        </w:rPr>
        <w:br/>
      </w:r>
      <w:r w:rsidRPr="00904F88">
        <w:rPr>
          <w:noProof/>
          <w:lang w:val="es-ES"/>
        </w:rPr>
        <mc:AlternateContent>
          <mc:Choice Requires="wps">
            <w:drawing>
              <wp:inline distT="0" distB="0" distL="0" distR="0" wp14:anchorId="033C46FF" wp14:editId="1F3037F7">
                <wp:extent cx="266700" cy="304800"/>
                <wp:effectExtent l="0" t="0" r="0" b="0"/>
                <wp:docPr id="1894972926" name="Rectángulo 12" descr="Recomendación CSS3">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667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3BCF27" id="Rectángulo 12" o:spid="_x0000_s1026" alt="Recomendación CSS3" href="https://www.w3.org/TR/css-backgrounds-3/#border-image-source" style="width:2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" o:button="t" filled="f" stroked="f">
                <v:fill o:detectmouseclick="t"/>
                <o:lock v:ext="edit" aspectratio="t"/>
                <w10:anchorlock/>
              </v:rect>
            </w:pict>
          </mc:Fallback>
        </mc:AlternateContent>
      </w:r>
      <w:r w:rsidRPr="00904F88">
        <w:rPr>
          <w:lang w:val="es-ES"/>
        </w:rPr>
        <w:t> </w:t>
      </w:r>
      <w:r w:rsidRPr="00904F88">
        <w:rPr>
          <w:noProof/>
          <w:lang w:val="es-ES"/>
        </w:rPr>
        <mc:AlternateContent>
          <mc:Choice Requires="wps">
            <w:drawing>
              <wp:inline distT="0" distB="0" distL="0" distR="0" wp14:anchorId="3A7C56EA" wp14:editId="6AD12F2C">
                <wp:extent cx="350520" cy="304800"/>
                <wp:effectExtent l="0" t="0" r="0" b="0"/>
                <wp:docPr id="239764053" name="Rectángulo 11" descr="Mozilla Developer Network">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052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59D591" id="Rectángulo 11" o:spid="_x0000_s1026" alt="Mozilla Developer Network" href="https://developer.mozilla.org/en-US/docs/Web/CSS/border-image-source" style="width:27.6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" o:button="t" filled="f" stroked="f">
                <v:fill o:detectmouseclick="t"/>
                <o:lock v:ext="edit" aspectratio="t"/>
                <w10:anchorlock/>
              </v:rect>
            </w:pict>
          </mc:Fallback>
        </mc:AlternateContent>
      </w:r>
    </w:p>
    <w:p w14:paraId="03F33D62" w14:textId="77777777" w:rsidR="007833EA" w:rsidRPr="00904F88" w:rsidRDefault="007833EA" w:rsidP="007833EA">
      <w:pPr>
        <w:rPr>
          <w:lang w:val="es-ES"/>
        </w:rPr>
      </w:pPr>
      <w:r w:rsidRPr="00904F88">
        <w:rPr>
          <w:lang w:val="es-ES"/>
        </w:rPr>
        <w:t>La propiedad border-image-source establece la imagen a utilizar como imagen de borde.</w:t>
      </w:r>
    </w:p>
    <w:p w14:paraId="25868C4E" w14:textId="77777777" w:rsidR="007833EA" w:rsidRPr="00904F88" w:rsidRDefault="007833EA" w:rsidP="007833EA">
      <w:pPr>
        <w:rPr>
          <w:lang w:val="es-ES"/>
        </w:rPr>
      </w:pPr>
      <w:r w:rsidRPr="00904F88">
        <w:rPr>
          <w:lang w:val="es-ES"/>
        </w:rPr>
        <w:t>El elemento tiene que tener definido un borde y la imagen se amplía o reduce para mostrarse completa.</w:t>
      </w:r>
    </w:p>
    <w:p w14:paraId="35C14C8D" w14:textId="77777777" w:rsidR="007833EA" w:rsidRPr="00904F88" w:rsidRDefault="007833EA" w:rsidP="007833EA">
      <w:pPr>
        <w:rPr>
          <w:lang w:val="es-ES"/>
        </w:rPr>
      </w:pPr>
      <w:r w:rsidRPr="00904F88">
        <w:rPr>
          <w:lang w:val="es-ES"/>
        </w:rPr>
        <w:t>Si sólo se utiliza esta propiedad, la imagen se muestra en las cuatro esquinas del elemento.</w:t>
      </w:r>
    </w:p>
    <w:p w14:paraId="1222FF3C" w14:textId="454C2D09" w:rsidR="00B80143" w:rsidRPr="00904F88" w:rsidRDefault="0028339F" w:rsidP="00B80143">
      <w:pPr>
        <w:rPr>
          <w:lang w:val="es-ES"/>
        </w:rPr>
      </w:pPr>
      <w:r w:rsidRPr="00904F88">
        <w:rPr>
          <w:noProof/>
          <w:lang w:val="es-ES"/>
        </w:rPr>
        <w:drawing>
          <wp:inline distT="0" distB="0" distL="0" distR="0" wp14:anchorId="166892B5" wp14:editId="378D84B9">
            <wp:extent cx="6300470" cy="1645920"/>
            <wp:effectExtent l="0" t="0" r="5080" b="0"/>
            <wp:docPr id="1505869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6938" name="Imagen 1" descr="Texto&#10;&#10;El contenido generado por IA puede ser incorrecto."/>
                    <pic:cNvPicPr/>
                  </pic:nvPicPr>
                  <pic:blipFill>
                    <a:blip r:embed="rId109"/>
                    <a:stretch>
                      <a:fillRect/>
                    </a:stretch>
                  </pic:blipFill>
                  <pic:spPr>
                    <a:xfrm>
                      <a:off x="0" y="0"/>
                      <a:ext cx="6300470" cy="1645920"/>
                    </a:xfrm>
                    <a:prstGeom prst="rect">
                      <a:avLst/>
                    </a:prstGeom>
                  </pic:spPr>
                </pic:pic>
              </a:graphicData>
            </a:graphic>
          </wp:inline>
        </w:drawing>
      </w:r>
    </w:p>
    <w:p w14:paraId="152A75FD" w14:textId="77777777" w:rsidR="006D432D" w:rsidRPr="00904F88" w:rsidRDefault="006D432D" w:rsidP="00B80143">
      <w:pPr>
        <w:rPr>
          <w:lang w:val="es-ES"/>
        </w:rPr>
      </w:pPr>
    </w:p>
    <w:p w14:paraId="41EB08FB" w14:textId="77777777" w:rsidR="006D432D" w:rsidRPr="00904F88" w:rsidRDefault="006D432D" w:rsidP="00B80143">
      <w:pPr>
        <w:rPr>
          <w:lang w:val="es-ES"/>
        </w:rPr>
      </w:pPr>
    </w:p>
    <w:p w14:paraId="2A46736D" w14:textId="77777777" w:rsidR="006D432D" w:rsidRPr="00904F88" w:rsidRDefault="006D432D" w:rsidP="006D432D">
      <w:pPr>
        <w:rPr>
          <w:lang w:val="es-ES"/>
        </w:rPr>
      </w:pPr>
      <w:r w:rsidRPr="00904F88">
        <w:rPr>
          <w:lang w:val="es-ES"/>
        </w:rPr>
        <w:t>El elemento tiene que tener definido un borde y la imagen se amplía o reduce para mostrarse completa.</w:t>
      </w:r>
    </w:p>
    <w:p w14:paraId="6BC6E68D" w14:textId="77777777" w:rsidR="006D432D" w:rsidRPr="00904F88" w:rsidRDefault="006D432D" w:rsidP="006D432D">
      <w:pPr>
        <w:rPr>
          <w:lang w:val="es-ES"/>
        </w:rPr>
      </w:pPr>
      <w:r w:rsidRPr="00904F88">
        <w:rPr>
          <w:lang w:val="es-ES"/>
        </w:rPr>
        <w:t>Si sólo se utiliza esta propiedad, la imagen se muestra en las cuatro esquinas del elemento.</w:t>
      </w:r>
    </w:p>
    <w:p w14:paraId="2C88C96E" w14:textId="77777777" w:rsidR="006D432D" w:rsidRPr="00015106" w:rsidRDefault="006D432D" w:rsidP="006D432D">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.p0</w:t>
      </w:r>
      <w:r w:rsidRPr="00015106">
        <w:rPr>
          <w:rFonts w:ascii="Consolas" w:hAnsi="Consolas"/>
          <w:color w:val="D4D4D4"/>
          <w:sz w:val="21"/>
          <w:szCs w:val="21"/>
        </w:rPr>
        <w:t xml:space="preserve"> {</w:t>
      </w:r>
    </w:p>
    <w:p w14:paraId="16A45C3A" w14:textId="77777777" w:rsidR="006D432D" w:rsidRPr="00015106" w:rsidRDefault="006D432D" w:rsidP="006D43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3A72D9B0" w14:textId="77777777" w:rsidR="006D432D" w:rsidRPr="00015106" w:rsidRDefault="006D432D" w:rsidP="006D43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border-image-source</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"https://www.mclibre.org/consultar/htmlcss/css/ejemplos/img/css3-bordes/bola-100.png"</w:t>
      </w:r>
      <w:r w:rsidRPr="00015106">
        <w:rPr>
          <w:rFonts w:ascii="Consolas" w:hAnsi="Consolas"/>
          <w:color w:val="D4D4D4"/>
          <w:sz w:val="21"/>
          <w:szCs w:val="21"/>
        </w:rPr>
        <w:t>);</w:t>
      </w:r>
    </w:p>
    <w:p w14:paraId="63160CC0" w14:textId="77777777" w:rsidR="006D432D" w:rsidRPr="00904F88" w:rsidRDefault="006D432D" w:rsidP="006D43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justify</w:t>
      </w:r>
      <w:r w:rsidRPr="00904F88">
        <w:rPr>
          <w:rFonts w:ascii="Consolas" w:hAnsi="Consolas"/>
          <w:color w:val="D4D4D4"/>
          <w:sz w:val="21"/>
          <w:szCs w:val="21"/>
          <w:lang w:val="es-ES"/>
        </w:rPr>
        <w:t>;</w:t>
      </w:r>
    </w:p>
    <w:p w14:paraId="5FF41D74" w14:textId="77777777" w:rsidR="006D432D" w:rsidRPr="00904F88" w:rsidRDefault="006D432D" w:rsidP="006D43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2BEA72D" w14:textId="5DE07766" w:rsidR="006D432D" w:rsidRPr="00904F88" w:rsidRDefault="006D432D" w:rsidP="006D432D">
      <w:pPr>
        <w:rPr>
          <w:lang w:val="es-ES"/>
        </w:rPr>
      </w:pPr>
      <w:r w:rsidRPr="00904F88">
        <w:rPr>
          <w:lang w:val="es-ES"/>
        </w:rPr>
        <w:t>Imagen utilizada en este ejemplo: </w:t>
      </w:r>
      <w:r w:rsidRPr="00904F88">
        <w:rPr>
          <w:noProof/>
          <w:lang w:val="es-ES"/>
        </w:rPr>
        <w:drawing>
          <wp:inline distT="0" distB="0" distL="0" distR="0" wp14:anchorId="62973180" wp14:editId="1DEE668A">
            <wp:extent cx="952500" cy="998220"/>
            <wp:effectExtent l="0" t="0" r="0" b="0"/>
            <wp:docPr id="378926172" name="Imagen 46" descr="Ejemplo de imagen de bo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jemplo de imagen de bor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52500" cy="998220"/>
                    </a:xfrm>
                    <a:prstGeom prst="rect">
                      <a:avLst/>
                    </a:prstGeom>
                    <a:noFill/>
                    <a:ln>
                      <a:noFill/>
                    </a:ln>
                  </pic:spPr>
                </pic:pic>
              </a:graphicData>
            </a:graphic>
          </wp:inline>
        </w:drawing>
      </w:r>
    </w:p>
    <w:p w14:paraId="272046B6" w14:textId="669DA549" w:rsidR="006D432D" w:rsidRPr="00904F88" w:rsidRDefault="006D432D" w:rsidP="006D432D">
      <w:pPr>
        <w:rPr>
          <w:lang w:val="es-ES"/>
        </w:rPr>
      </w:pPr>
      <w:r w:rsidRPr="00904F88">
        <w:rPr>
          <w:noProof/>
          <w:lang w:val="es-ES"/>
        </w:rPr>
        <mc:AlternateContent>
          <mc:Choice Requires="wps">
            <w:drawing>
              <wp:inline distT="0" distB="0" distL="0" distR="0" wp14:anchorId="5D52E8F8" wp14:editId="0A8D37AD">
                <wp:extent cx="297180" cy="342900"/>
                <wp:effectExtent l="0" t="0" r="0" b="0"/>
                <wp:docPr id="1480254741" name="Rectángulo 45" descr="Enlace externo">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71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CEB4F1" id="Rectángulo 45" o:spid="_x0000_s1026" alt="Enlace externo" href="https://www.mclibre.org/consultar/htmlcss/css/ejemplos/css3-bordes/border-image-source.html" style="width:23.4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" o:button="t" filled="f" stroked="f">
                <v:fill o:detectmouseclick="t"/>
                <o:lock v:ext="edit" aspectratio="t"/>
                <w10:anchorlock/>
              </v:rect>
            </w:pict>
          </mc:Fallback>
        </mc:AlternateContent>
      </w:r>
    </w:p>
    <w:p w14:paraId="1C457409" w14:textId="77777777" w:rsidR="006D432D" w:rsidRPr="00904F88" w:rsidRDefault="006D432D" w:rsidP="006D432D">
      <w:pPr>
        <w:rPr>
          <w:b/>
          <w:bCs/>
          <w:sz w:val="28"/>
          <w:szCs w:val="28"/>
          <w:u w:val="single"/>
          <w:lang w:val="es-ES"/>
        </w:rPr>
      </w:pPr>
      <w:r w:rsidRPr="00904F88">
        <w:rPr>
          <w:b/>
          <w:bCs/>
          <w:sz w:val="28"/>
          <w:szCs w:val="28"/>
          <w:u w:val="single"/>
          <w:lang w:val="es-ES"/>
        </w:rPr>
        <w:t>Troceado de la imagen de borde: border-image-slice</w:t>
      </w:r>
    </w:p>
    <w:p w14:paraId="2F812E6C" w14:textId="339A256E" w:rsidR="006D432D" w:rsidRPr="00904F88" w:rsidRDefault="006D432D" w:rsidP="006D432D">
      <w:pPr>
        <w:rPr>
          <w:lang w:val="es-ES"/>
        </w:rPr>
      </w:pPr>
      <w:r w:rsidRPr="00904F88">
        <w:rPr>
          <w:lang w:val="es-ES"/>
        </w:rPr>
        <w:br/>
      </w:r>
      <w:r w:rsidRPr="00904F88">
        <w:rPr>
          <w:noProof/>
          <w:lang w:val="es-ES"/>
        </w:rPr>
        <w:lastRenderedPageBreak/>
        <mc:AlternateContent>
          <mc:Choice Requires="wps">
            <w:drawing>
              <wp:inline distT="0" distB="0" distL="0" distR="0" wp14:anchorId="50C05A65" wp14:editId="28E41C89">
                <wp:extent cx="266700" cy="304800"/>
                <wp:effectExtent l="0" t="0" r="0" b="0"/>
                <wp:docPr id="995110455" name="Rectángulo 44" descr="Recomendación CSS3">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667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A3AE25" id="Rectángulo 44" o:spid="_x0000_s1026" alt="Recomendación CSS3" href="https://www.w3.org/TR/css-backgrounds-3/#border-image-slice" style="width:2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" o:button="t" filled="f" stroked="f">
                <v:fill o:detectmouseclick="t"/>
                <o:lock v:ext="edit" aspectratio="t"/>
                <w10:anchorlock/>
              </v:rect>
            </w:pict>
          </mc:Fallback>
        </mc:AlternateContent>
      </w:r>
      <w:r w:rsidRPr="00904F88">
        <w:rPr>
          <w:lang w:val="es-ES"/>
        </w:rPr>
        <w:t> </w:t>
      </w:r>
      <w:r w:rsidRPr="00904F88">
        <w:rPr>
          <w:noProof/>
          <w:lang w:val="es-ES"/>
        </w:rPr>
        <mc:AlternateContent>
          <mc:Choice Requires="wps">
            <w:drawing>
              <wp:inline distT="0" distB="0" distL="0" distR="0" wp14:anchorId="7E58A888" wp14:editId="099257CE">
                <wp:extent cx="350520" cy="304800"/>
                <wp:effectExtent l="0" t="0" r="0" b="0"/>
                <wp:docPr id="2084258986" name="Rectángulo 43" descr="Mozilla Developer Network">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052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7766EE" id="Rectángulo 43" o:spid="_x0000_s1026" alt="Mozilla Developer Network" href="https://developer.mozilla.org/en-US/docs/Web/CSS/border-image-slice" style="width:27.6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" o:button="t" filled="f" stroked="f">
                <v:fill o:detectmouseclick="t"/>
                <o:lock v:ext="edit" aspectratio="t"/>
                <w10:anchorlock/>
              </v:rect>
            </w:pict>
          </mc:Fallback>
        </mc:AlternateContent>
      </w:r>
    </w:p>
    <w:p w14:paraId="09DEC512" w14:textId="77777777" w:rsidR="006D432D" w:rsidRPr="00904F88" w:rsidRDefault="006D432D" w:rsidP="006D432D">
      <w:pPr>
        <w:rPr>
          <w:lang w:val="es-ES"/>
        </w:rPr>
      </w:pPr>
      <w:r w:rsidRPr="00904F88">
        <w:rPr>
          <w:lang w:val="es-ES"/>
        </w:rPr>
        <w:t>La propiedad border-image-slice permite trocear la imagen de borde de manera que cada trozo se emplee en un lado del borde.</w:t>
      </w:r>
    </w:p>
    <w:p w14:paraId="423B033A" w14:textId="77777777" w:rsidR="006D432D" w:rsidRPr="00904F88" w:rsidRDefault="006D432D" w:rsidP="006D432D">
      <w:pPr>
        <w:rPr>
          <w:lang w:val="es-ES"/>
        </w:rPr>
      </w:pPr>
      <w:r w:rsidRPr="00904F88">
        <w:rPr>
          <w:lang w:val="es-ES"/>
        </w:rPr>
        <w:t>Los posibles valores de la propiedad border-image-slice son:</w:t>
      </w:r>
    </w:p>
    <w:p w14:paraId="6CF7B10B" w14:textId="77777777" w:rsidR="006D432D" w:rsidRPr="00904F88" w:rsidRDefault="006D432D" w:rsidP="006D432D">
      <w:pPr>
        <w:numPr>
          <w:ilvl w:val="0"/>
          <w:numId w:val="49"/>
        </w:numPr>
        <w:rPr>
          <w:lang w:val="es-ES"/>
        </w:rPr>
      </w:pPr>
      <w:r w:rsidRPr="00904F88">
        <w:rPr>
          <w:lang w:val="es-ES"/>
        </w:rPr>
        <w:t>de uno a cuatro valores numéricos (porcentajes o números sin unidades): se interpretan como píxeles en imágenes de mapa de bits o como coordenadas en imágenes vectoriales.</w:t>
      </w:r>
    </w:p>
    <w:p w14:paraId="754FDF31" w14:textId="77777777" w:rsidR="006D432D" w:rsidRPr="00904F88" w:rsidRDefault="006D432D" w:rsidP="006D432D">
      <w:pPr>
        <w:rPr>
          <w:lang w:val="es-ES"/>
        </w:rPr>
      </w:pPr>
      <w:r w:rsidRPr="00904F88">
        <w:rPr>
          <w:lang w:val="es-ES"/>
        </w:rPr>
        <w:t>Los valores numéricos indican a qué distancia de los bordes se recorta la imagen, como muestra la imagen siguiente:</w:t>
      </w:r>
    </w:p>
    <w:p w14:paraId="5AAD334A" w14:textId="77777777" w:rsidR="006D432D" w:rsidRPr="00904F88" w:rsidRDefault="006D432D" w:rsidP="00B80143">
      <w:pPr>
        <w:rPr>
          <w:lang w:val="es-ES"/>
        </w:rPr>
      </w:pPr>
    </w:p>
    <w:p w14:paraId="1E617A49" w14:textId="0B185A1B" w:rsidR="00617BE9" w:rsidRPr="00904F88" w:rsidRDefault="00617BE9" w:rsidP="00B80143">
      <w:pPr>
        <w:rPr>
          <w:lang w:val="es-ES"/>
        </w:rPr>
      </w:pPr>
      <w:r w:rsidRPr="00904F88">
        <w:rPr>
          <w:noProof/>
          <w:lang w:val="es-ES"/>
        </w:rPr>
        <w:drawing>
          <wp:inline distT="0" distB="0" distL="0" distR="0" wp14:anchorId="4045624D" wp14:editId="5C71AA0E">
            <wp:extent cx="3496163" cy="2638793"/>
            <wp:effectExtent l="0" t="0" r="9525" b="9525"/>
            <wp:docPr id="1604255904" name="Imagen 1" descr="Diagrama,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55904" name="Imagen 1" descr="Diagrama, Forma&#10;&#10;El contenido generado por IA puede ser incorrecto."/>
                    <pic:cNvPicPr/>
                  </pic:nvPicPr>
                  <pic:blipFill>
                    <a:blip r:embed="rId114"/>
                    <a:stretch>
                      <a:fillRect/>
                    </a:stretch>
                  </pic:blipFill>
                  <pic:spPr>
                    <a:xfrm>
                      <a:off x="0" y="0"/>
                      <a:ext cx="3496163" cy="2638793"/>
                    </a:xfrm>
                    <a:prstGeom prst="rect">
                      <a:avLst/>
                    </a:prstGeom>
                  </pic:spPr>
                </pic:pic>
              </a:graphicData>
            </a:graphic>
          </wp:inline>
        </w:drawing>
      </w:r>
    </w:p>
    <w:p w14:paraId="500C196B" w14:textId="77777777" w:rsidR="00617BE9" w:rsidRPr="00904F88" w:rsidRDefault="00617BE9" w:rsidP="00617BE9">
      <w:pPr>
        <w:rPr>
          <w:lang w:val="es-ES"/>
        </w:rPr>
      </w:pPr>
      <w:r w:rsidRPr="00904F88">
        <w:rPr>
          <w:lang w:val="es-ES"/>
        </w:rPr>
        <w:t>Cada uno de lo ocho trozos (descartando el trozo central) se utiliza en cada una de las ocho zonas correspondientes del borde.</w:t>
      </w:r>
    </w:p>
    <w:p w14:paraId="7B37EEDE" w14:textId="77777777" w:rsidR="00617BE9" w:rsidRPr="00904F88" w:rsidRDefault="00617BE9" w:rsidP="00617BE9">
      <w:pPr>
        <w:rPr>
          <w:lang w:val="es-ES"/>
        </w:rPr>
      </w:pPr>
      <w:r w:rsidRPr="00904F88">
        <w:rPr>
          <w:lang w:val="es-ES"/>
        </w:rPr>
        <w:t>Como en otras propiedades en las que se pueden escribir de uno a cuatro valores:</w:t>
      </w:r>
    </w:p>
    <w:p w14:paraId="2BD3A20D" w14:textId="77777777" w:rsidR="00617BE9" w:rsidRPr="00904F88" w:rsidRDefault="00617BE9" w:rsidP="00617BE9">
      <w:pPr>
        <w:numPr>
          <w:ilvl w:val="1"/>
          <w:numId w:val="50"/>
        </w:numPr>
        <w:rPr>
          <w:lang w:val="es-ES"/>
        </w:rPr>
      </w:pPr>
      <w:r w:rsidRPr="00904F88">
        <w:rPr>
          <w:lang w:val="es-ES"/>
        </w:rPr>
        <w:t>si sólo se escribe un valor, este se aplica a los cuatro lados</w:t>
      </w:r>
    </w:p>
    <w:p w14:paraId="70FC99AC" w14:textId="77777777" w:rsidR="00617BE9" w:rsidRPr="00904F88" w:rsidRDefault="00617BE9" w:rsidP="00617BE9">
      <w:pPr>
        <w:numPr>
          <w:ilvl w:val="1"/>
          <w:numId w:val="50"/>
        </w:numPr>
        <w:rPr>
          <w:lang w:val="es-ES"/>
        </w:rPr>
      </w:pPr>
      <w:r w:rsidRPr="00904F88">
        <w:rPr>
          <w:lang w:val="es-ES"/>
        </w:rPr>
        <w:t>si se escriben dos valores, el primero se aplica arriba y abajo y el segundo a derecha e izquierda</w:t>
      </w:r>
    </w:p>
    <w:p w14:paraId="25A04A3B" w14:textId="77777777" w:rsidR="00617BE9" w:rsidRPr="00904F88" w:rsidRDefault="00617BE9" w:rsidP="00617BE9">
      <w:pPr>
        <w:numPr>
          <w:ilvl w:val="1"/>
          <w:numId w:val="50"/>
        </w:numPr>
        <w:rPr>
          <w:lang w:val="es-ES"/>
        </w:rPr>
      </w:pPr>
      <w:r w:rsidRPr="00904F88">
        <w:rPr>
          <w:lang w:val="es-ES"/>
        </w:rPr>
        <w:t>si se escriben tres valores, el primero se aplica arriba, el segundo a derecha e izquierda y el tercero abajo</w:t>
      </w:r>
    </w:p>
    <w:p w14:paraId="114C7EE5" w14:textId="77777777" w:rsidR="00617BE9" w:rsidRPr="00904F88" w:rsidRDefault="00617BE9" w:rsidP="00617BE9">
      <w:pPr>
        <w:numPr>
          <w:ilvl w:val="1"/>
          <w:numId w:val="50"/>
        </w:numPr>
        <w:rPr>
          <w:lang w:val="es-ES"/>
        </w:rPr>
      </w:pPr>
      <w:r w:rsidRPr="00904F88">
        <w:rPr>
          <w:lang w:val="es-ES"/>
        </w:rPr>
        <w:t>si se escriben cuatro valores, el primero se aplica arriba, el segundo a la derecha, el tercero abajo y el cuarto a la izquierda</w:t>
      </w:r>
    </w:p>
    <w:p w14:paraId="3EACD947" w14:textId="77777777" w:rsidR="00617BE9" w:rsidRPr="00904F88" w:rsidRDefault="00617BE9" w:rsidP="00617BE9">
      <w:pPr>
        <w:numPr>
          <w:ilvl w:val="0"/>
          <w:numId w:val="50"/>
        </w:numPr>
        <w:rPr>
          <w:lang w:val="es-ES"/>
        </w:rPr>
      </w:pPr>
      <w:r w:rsidRPr="00904F88">
        <w:rPr>
          <w:lang w:val="es-ES"/>
        </w:rPr>
        <w:t>fill:este valor hace que la parte central de la imagen se utilice para rellenar el elemento.</w:t>
      </w:r>
    </w:p>
    <w:p w14:paraId="393072D6" w14:textId="77777777" w:rsidR="006D432D" w:rsidRPr="00904F88" w:rsidRDefault="006D432D" w:rsidP="00B80143">
      <w:pPr>
        <w:rPr>
          <w:lang w:val="es-ES"/>
        </w:rPr>
      </w:pPr>
    </w:p>
    <w:p w14:paraId="7DB421D7" w14:textId="77777777" w:rsidR="00B80143" w:rsidRPr="00904F88" w:rsidRDefault="00B80143" w:rsidP="00B80143">
      <w:pPr>
        <w:rPr>
          <w:lang w:val="es-ES"/>
        </w:rPr>
      </w:pPr>
    </w:p>
    <w:p w14:paraId="37D02FA1"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48BFF6A0"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07652861"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p>
    <w:p w14:paraId="4ECAB2F5"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lastRenderedPageBreak/>
        <w:t>&lt;</w:t>
      </w:r>
      <w:r w:rsidRPr="00015106">
        <w:rPr>
          <w:rFonts w:ascii="Consolas" w:hAnsi="Consolas"/>
          <w:color w:val="569CD6"/>
          <w:sz w:val="21"/>
          <w:szCs w:val="21"/>
        </w:rPr>
        <w:t>head</w:t>
      </w:r>
      <w:r w:rsidRPr="00015106">
        <w:rPr>
          <w:rFonts w:ascii="Consolas" w:hAnsi="Consolas"/>
          <w:color w:val="808080"/>
          <w:sz w:val="21"/>
          <w:szCs w:val="21"/>
        </w:rPr>
        <w:t>&gt;</w:t>
      </w:r>
    </w:p>
    <w:p w14:paraId="514030CD"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269D1379"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border: solid. Bordes.</w:t>
      </w:r>
    </w:p>
    <w:p w14:paraId="7300CB1E"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007D26A7"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5C4085BF"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3257C941"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.p0</w:t>
      </w:r>
      <w:r w:rsidRPr="00015106">
        <w:rPr>
          <w:rFonts w:ascii="Consolas" w:hAnsi="Consolas"/>
          <w:color w:val="D4D4D4"/>
          <w:sz w:val="21"/>
          <w:szCs w:val="21"/>
        </w:rPr>
        <w:t xml:space="preserve"> {</w:t>
      </w:r>
    </w:p>
    <w:p w14:paraId="6CD091E3"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1879920D"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border-image-source</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"https://www.mclibre.org/consultar/htmlcss/css/ejemplos/img/css3-bordes/bola-100.png"</w:t>
      </w:r>
      <w:r w:rsidRPr="00015106">
        <w:rPr>
          <w:rFonts w:ascii="Consolas" w:hAnsi="Consolas"/>
          <w:color w:val="D4D4D4"/>
          <w:sz w:val="21"/>
          <w:szCs w:val="21"/>
        </w:rPr>
        <w:t>);</w:t>
      </w:r>
    </w:p>
    <w:p w14:paraId="0AE4B572"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justify</w:t>
      </w:r>
      <w:r w:rsidRPr="00015106">
        <w:rPr>
          <w:rFonts w:ascii="Consolas" w:hAnsi="Consolas"/>
          <w:color w:val="D4D4D4"/>
          <w:sz w:val="21"/>
          <w:szCs w:val="21"/>
        </w:rPr>
        <w:t>;</w:t>
      </w:r>
    </w:p>
    <w:p w14:paraId="03119D27"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55C68043"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p>
    <w:p w14:paraId="3B3372CB"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.p1</w:t>
      </w:r>
      <w:r w:rsidRPr="00015106">
        <w:rPr>
          <w:rFonts w:ascii="Consolas" w:hAnsi="Consolas"/>
          <w:color w:val="D4D4D4"/>
          <w:sz w:val="21"/>
          <w:szCs w:val="21"/>
        </w:rPr>
        <w:t xml:space="preserve"> {</w:t>
      </w:r>
    </w:p>
    <w:p w14:paraId="3FC7A82B"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silver</w:t>
      </w:r>
      <w:r w:rsidRPr="00015106">
        <w:rPr>
          <w:rFonts w:ascii="Consolas" w:hAnsi="Consolas"/>
          <w:color w:val="D4D4D4"/>
          <w:sz w:val="21"/>
          <w:szCs w:val="21"/>
        </w:rPr>
        <w:t xml:space="preserve"> </w:t>
      </w:r>
      <w:r w:rsidRPr="00015106">
        <w:rPr>
          <w:rFonts w:ascii="Consolas" w:hAnsi="Consolas"/>
          <w:color w:val="B5CEA8"/>
          <w:sz w:val="21"/>
          <w:szCs w:val="21"/>
        </w:rPr>
        <w:t>27px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698B4BF7"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border-image-source</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"https://www.mclibre.org/consultar/htmlcss/css/ejemplos/img/css3-bordes/pastilla-60.png"</w:t>
      </w:r>
      <w:r w:rsidRPr="00015106">
        <w:rPr>
          <w:rFonts w:ascii="Consolas" w:hAnsi="Consolas"/>
          <w:color w:val="D4D4D4"/>
          <w:sz w:val="21"/>
          <w:szCs w:val="21"/>
        </w:rPr>
        <w:t>);</w:t>
      </w:r>
    </w:p>
    <w:p w14:paraId="1FEE3479"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border-image-slice</w:t>
      </w:r>
      <w:r w:rsidRPr="00015106">
        <w:rPr>
          <w:rFonts w:ascii="Consolas" w:hAnsi="Consolas"/>
          <w:color w:val="D4D4D4"/>
          <w:sz w:val="21"/>
          <w:szCs w:val="21"/>
        </w:rPr>
        <w:t xml:space="preserve">: </w:t>
      </w:r>
      <w:r w:rsidRPr="00015106">
        <w:rPr>
          <w:rFonts w:ascii="Consolas" w:hAnsi="Consolas"/>
          <w:color w:val="B5CEA8"/>
          <w:sz w:val="21"/>
          <w:szCs w:val="21"/>
        </w:rPr>
        <w:t>27</w:t>
      </w:r>
      <w:r w:rsidRPr="00015106">
        <w:rPr>
          <w:rFonts w:ascii="Consolas" w:hAnsi="Consolas"/>
          <w:color w:val="D4D4D4"/>
          <w:sz w:val="21"/>
          <w:szCs w:val="21"/>
        </w:rPr>
        <w:t>;</w:t>
      </w:r>
    </w:p>
    <w:p w14:paraId="105FD576"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p>
    <w:p w14:paraId="478CB8A1"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7C93CB21"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justify</w:t>
      </w:r>
      <w:r w:rsidRPr="00015106">
        <w:rPr>
          <w:rFonts w:ascii="Consolas" w:hAnsi="Consolas"/>
          <w:color w:val="D4D4D4"/>
          <w:sz w:val="21"/>
          <w:szCs w:val="21"/>
        </w:rPr>
        <w:t>;</w:t>
      </w:r>
    </w:p>
    <w:p w14:paraId="4CE4BE9A"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E70FF78"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p>
    <w:p w14:paraId="5005A384"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.p2</w:t>
      </w:r>
      <w:r w:rsidRPr="00015106">
        <w:rPr>
          <w:rFonts w:ascii="Consolas" w:hAnsi="Consolas"/>
          <w:color w:val="D4D4D4"/>
          <w:sz w:val="21"/>
          <w:szCs w:val="21"/>
        </w:rPr>
        <w:t xml:space="preserve"> {</w:t>
      </w:r>
    </w:p>
    <w:p w14:paraId="035EE1CA"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silver</w:t>
      </w:r>
      <w:r w:rsidRPr="00015106">
        <w:rPr>
          <w:rFonts w:ascii="Consolas" w:hAnsi="Consolas"/>
          <w:color w:val="D4D4D4"/>
          <w:sz w:val="21"/>
          <w:szCs w:val="21"/>
        </w:rPr>
        <w:t xml:space="preserve"> </w:t>
      </w:r>
      <w:r w:rsidRPr="00015106">
        <w:rPr>
          <w:rFonts w:ascii="Consolas" w:hAnsi="Consolas"/>
          <w:color w:val="B5CEA8"/>
          <w:sz w:val="21"/>
          <w:szCs w:val="21"/>
        </w:rPr>
        <w:t>27px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6A08A5E6"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border-image-source</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"https://www.mclibre.org/consultar/htmlcss/css/ejemplos/img/css3-bordes/pastilla-60.png"</w:t>
      </w:r>
      <w:r w:rsidRPr="00015106">
        <w:rPr>
          <w:rFonts w:ascii="Consolas" w:hAnsi="Consolas"/>
          <w:color w:val="D4D4D4"/>
          <w:sz w:val="21"/>
          <w:szCs w:val="21"/>
        </w:rPr>
        <w:t>);</w:t>
      </w:r>
    </w:p>
    <w:p w14:paraId="68D14623"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border-image-slice</w:t>
      </w:r>
      <w:r w:rsidRPr="00015106">
        <w:rPr>
          <w:rFonts w:ascii="Consolas" w:hAnsi="Consolas"/>
          <w:color w:val="D4D4D4"/>
          <w:sz w:val="21"/>
          <w:szCs w:val="21"/>
        </w:rPr>
        <w:t xml:space="preserve">: </w:t>
      </w:r>
      <w:r w:rsidRPr="00015106">
        <w:rPr>
          <w:rFonts w:ascii="Consolas" w:hAnsi="Consolas"/>
          <w:color w:val="B5CEA8"/>
          <w:sz w:val="21"/>
          <w:szCs w:val="21"/>
        </w:rPr>
        <w:t>27</w:t>
      </w:r>
      <w:r w:rsidRPr="00015106">
        <w:rPr>
          <w:rFonts w:ascii="Consolas" w:hAnsi="Consolas"/>
          <w:color w:val="D4D4D4"/>
          <w:sz w:val="21"/>
          <w:szCs w:val="21"/>
        </w:rPr>
        <w:t xml:space="preserve"> </w:t>
      </w:r>
      <w:r w:rsidRPr="00015106">
        <w:rPr>
          <w:rFonts w:ascii="Consolas" w:hAnsi="Consolas"/>
          <w:color w:val="CE9178"/>
          <w:sz w:val="21"/>
          <w:szCs w:val="21"/>
        </w:rPr>
        <w:t>fill</w:t>
      </w:r>
      <w:r w:rsidRPr="00015106">
        <w:rPr>
          <w:rFonts w:ascii="Consolas" w:hAnsi="Consolas"/>
          <w:color w:val="D4D4D4"/>
          <w:sz w:val="21"/>
          <w:szCs w:val="21"/>
        </w:rPr>
        <w:t>;</w:t>
      </w:r>
    </w:p>
    <w:p w14:paraId="3F7CA7E6"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p>
    <w:p w14:paraId="2C41EDB6"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784919B5"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276C369B"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justify</w:t>
      </w:r>
      <w:r w:rsidRPr="00015106">
        <w:rPr>
          <w:rFonts w:ascii="Consolas" w:hAnsi="Consolas"/>
          <w:color w:val="D4D4D4"/>
          <w:sz w:val="21"/>
          <w:szCs w:val="21"/>
        </w:rPr>
        <w:t>;</w:t>
      </w:r>
    </w:p>
    <w:p w14:paraId="7D77A9E7"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2BDFBB3"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p>
    <w:p w14:paraId="7D6DFABC"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.p3</w:t>
      </w:r>
      <w:r w:rsidRPr="00015106">
        <w:rPr>
          <w:rFonts w:ascii="Consolas" w:hAnsi="Consolas"/>
          <w:color w:val="D4D4D4"/>
          <w:sz w:val="21"/>
          <w:szCs w:val="21"/>
        </w:rPr>
        <w:t xml:space="preserve"> {</w:t>
      </w:r>
    </w:p>
    <w:p w14:paraId="7F38F01C"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silver</w:t>
      </w:r>
      <w:r w:rsidRPr="00015106">
        <w:rPr>
          <w:rFonts w:ascii="Consolas" w:hAnsi="Consolas"/>
          <w:color w:val="D4D4D4"/>
          <w:sz w:val="21"/>
          <w:szCs w:val="21"/>
        </w:rPr>
        <w:t xml:space="preserve"> </w:t>
      </w:r>
      <w:r w:rsidRPr="00015106">
        <w:rPr>
          <w:rFonts w:ascii="Consolas" w:hAnsi="Consolas"/>
          <w:color w:val="B5CEA8"/>
          <w:sz w:val="21"/>
          <w:szCs w:val="21"/>
        </w:rPr>
        <w:t>27px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46605F14"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border-image-source</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"https://www.mclibre.org/consultar/htmlcss/css/ejemplos/img/css3-bordes/marco-200.png"</w:t>
      </w:r>
      <w:r w:rsidRPr="00015106">
        <w:rPr>
          <w:rFonts w:ascii="Consolas" w:hAnsi="Consolas"/>
          <w:color w:val="D4D4D4"/>
          <w:sz w:val="21"/>
          <w:szCs w:val="21"/>
        </w:rPr>
        <w:t>);</w:t>
      </w:r>
    </w:p>
    <w:p w14:paraId="7A2C544F"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border-image-slice</w:t>
      </w:r>
      <w:r w:rsidRPr="00015106">
        <w:rPr>
          <w:rFonts w:ascii="Consolas" w:hAnsi="Consolas"/>
          <w:color w:val="D4D4D4"/>
          <w:sz w:val="21"/>
          <w:szCs w:val="21"/>
        </w:rPr>
        <w:t xml:space="preserve">: </w:t>
      </w:r>
      <w:r w:rsidRPr="00015106">
        <w:rPr>
          <w:rFonts w:ascii="Consolas" w:hAnsi="Consolas"/>
          <w:color w:val="B5CEA8"/>
          <w:sz w:val="21"/>
          <w:szCs w:val="21"/>
        </w:rPr>
        <w:t>75</w:t>
      </w:r>
      <w:r w:rsidRPr="00015106">
        <w:rPr>
          <w:rFonts w:ascii="Consolas" w:hAnsi="Consolas"/>
          <w:color w:val="D4D4D4"/>
          <w:sz w:val="21"/>
          <w:szCs w:val="21"/>
        </w:rPr>
        <w:t>;</w:t>
      </w:r>
    </w:p>
    <w:p w14:paraId="11AB56EF"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p>
    <w:p w14:paraId="7532C897"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justify</w:t>
      </w:r>
      <w:r w:rsidRPr="00015106">
        <w:rPr>
          <w:rFonts w:ascii="Consolas" w:hAnsi="Consolas"/>
          <w:color w:val="D4D4D4"/>
          <w:sz w:val="21"/>
          <w:szCs w:val="21"/>
        </w:rPr>
        <w:t>;</w:t>
      </w:r>
    </w:p>
    <w:p w14:paraId="38464AC8"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BAFB34B"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p>
    <w:p w14:paraId="1E7E3FE1"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.p4</w:t>
      </w:r>
      <w:r w:rsidRPr="00015106">
        <w:rPr>
          <w:rFonts w:ascii="Consolas" w:hAnsi="Consolas"/>
          <w:color w:val="D4D4D4"/>
          <w:sz w:val="21"/>
          <w:szCs w:val="21"/>
        </w:rPr>
        <w:t xml:space="preserve"> {</w:t>
      </w:r>
    </w:p>
    <w:p w14:paraId="6C65697C"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silver</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098CB695"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border-width</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 xml:space="preserve"> </w:t>
      </w:r>
      <w:r w:rsidRPr="00015106">
        <w:rPr>
          <w:rFonts w:ascii="Consolas" w:hAnsi="Consolas"/>
          <w:color w:val="B5CEA8"/>
          <w:sz w:val="21"/>
          <w:szCs w:val="21"/>
        </w:rPr>
        <w:t>80px</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 xml:space="preserve"> </w:t>
      </w:r>
      <w:r w:rsidRPr="00015106">
        <w:rPr>
          <w:rFonts w:ascii="Consolas" w:hAnsi="Consolas"/>
          <w:color w:val="B5CEA8"/>
          <w:sz w:val="21"/>
          <w:szCs w:val="21"/>
        </w:rPr>
        <w:t>80px</w:t>
      </w:r>
      <w:r w:rsidRPr="00015106">
        <w:rPr>
          <w:rFonts w:ascii="Consolas" w:hAnsi="Consolas"/>
          <w:color w:val="D4D4D4"/>
          <w:sz w:val="21"/>
          <w:szCs w:val="21"/>
        </w:rPr>
        <w:t>;</w:t>
      </w:r>
    </w:p>
    <w:p w14:paraId="76452168"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border-image-source</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"https://www.mclibre.org/consultar/htmlcss/css/ejemplos/img/css3-bordes/ventana.png"</w:t>
      </w:r>
      <w:r w:rsidRPr="00015106">
        <w:rPr>
          <w:rFonts w:ascii="Consolas" w:hAnsi="Consolas"/>
          <w:color w:val="D4D4D4"/>
          <w:sz w:val="21"/>
          <w:szCs w:val="21"/>
        </w:rPr>
        <w:t>);</w:t>
      </w:r>
    </w:p>
    <w:p w14:paraId="551F8439"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border-image-slice</w:t>
      </w:r>
      <w:r w:rsidRPr="00015106">
        <w:rPr>
          <w:rFonts w:ascii="Consolas" w:hAnsi="Consolas"/>
          <w:color w:val="D4D4D4"/>
          <w:sz w:val="21"/>
          <w:szCs w:val="21"/>
        </w:rPr>
        <w:t xml:space="preserve">: </w:t>
      </w:r>
      <w:r w:rsidRPr="00015106">
        <w:rPr>
          <w:rFonts w:ascii="Consolas" w:hAnsi="Consolas"/>
          <w:color w:val="B5CEA8"/>
          <w:sz w:val="21"/>
          <w:szCs w:val="21"/>
        </w:rPr>
        <w:t>50</w:t>
      </w:r>
      <w:r w:rsidRPr="00015106">
        <w:rPr>
          <w:rFonts w:ascii="Consolas" w:hAnsi="Consolas"/>
          <w:color w:val="D4D4D4"/>
          <w:sz w:val="21"/>
          <w:szCs w:val="21"/>
        </w:rPr>
        <w:t xml:space="preserve"> </w:t>
      </w:r>
      <w:r w:rsidRPr="00015106">
        <w:rPr>
          <w:rFonts w:ascii="Consolas" w:hAnsi="Consolas"/>
          <w:color w:val="B5CEA8"/>
          <w:sz w:val="21"/>
          <w:szCs w:val="21"/>
        </w:rPr>
        <w:t>80</w:t>
      </w:r>
      <w:r w:rsidRPr="00015106">
        <w:rPr>
          <w:rFonts w:ascii="Consolas" w:hAnsi="Consolas"/>
          <w:color w:val="D4D4D4"/>
          <w:sz w:val="21"/>
          <w:szCs w:val="21"/>
        </w:rPr>
        <w:t xml:space="preserve"> </w:t>
      </w:r>
      <w:r w:rsidRPr="00015106">
        <w:rPr>
          <w:rFonts w:ascii="Consolas" w:hAnsi="Consolas"/>
          <w:color w:val="B5CEA8"/>
          <w:sz w:val="21"/>
          <w:szCs w:val="21"/>
        </w:rPr>
        <w:t>20</w:t>
      </w:r>
      <w:r w:rsidRPr="00015106">
        <w:rPr>
          <w:rFonts w:ascii="Consolas" w:hAnsi="Consolas"/>
          <w:color w:val="D4D4D4"/>
          <w:sz w:val="21"/>
          <w:szCs w:val="21"/>
        </w:rPr>
        <w:t xml:space="preserve"> </w:t>
      </w:r>
      <w:r w:rsidRPr="00015106">
        <w:rPr>
          <w:rFonts w:ascii="Consolas" w:hAnsi="Consolas"/>
          <w:color w:val="B5CEA8"/>
          <w:sz w:val="21"/>
          <w:szCs w:val="21"/>
        </w:rPr>
        <w:t>80</w:t>
      </w:r>
      <w:r w:rsidRPr="00015106">
        <w:rPr>
          <w:rFonts w:ascii="Consolas" w:hAnsi="Consolas"/>
          <w:color w:val="D4D4D4"/>
          <w:sz w:val="21"/>
          <w:szCs w:val="21"/>
        </w:rPr>
        <w:t>;</w:t>
      </w:r>
    </w:p>
    <w:p w14:paraId="352058D9"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p>
    <w:p w14:paraId="34FD4404" w14:textId="77777777" w:rsidR="007230E9" w:rsidRPr="00015106"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justify</w:t>
      </w:r>
      <w:r w:rsidRPr="00015106">
        <w:rPr>
          <w:rFonts w:ascii="Consolas" w:hAnsi="Consolas"/>
          <w:color w:val="D4D4D4"/>
          <w:sz w:val="21"/>
          <w:szCs w:val="21"/>
        </w:rPr>
        <w:t>;</w:t>
      </w:r>
    </w:p>
    <w:p w14:paraId="7327165B"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3D919725"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15604A79"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2A15CA3E"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0FC6E8A"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F295896"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0382BAA"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"p0"</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borde con pelota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5EFE2F0"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borde con pastilla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EE1E449"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"p2"</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borde pastilla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AFF88DA"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"p3"</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marco /p&gt;</w:t>
      </w:r>
    </w:p>
    <w:p w14:paraId="18320637"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"p4"</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borde de ventana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225187D" w14:textId="77777777" w:rsidR="007230E9" w:rsidRPr="00904F88" w:rsidRDefault="007230E9" w:rsidP="007230E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74294933"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EEA28E7" w14:textId="77777777" w:rsidR="007230E9" w:rsidRPr="00904F88" w:rsidRDefault="007230E9" w:rsidP="007230E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28301E08"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7A127765" w14:textId="77777777" w:rsidR="008B0BBF" w:rsidRPr="00904F88" w:rsidRDefault="008B0BBF" w:rsidP="005C5C38">
      <w:pPr>
        <w:rPr>
          <w:lang w:val="es-ES"/>
        </w:rPr>
      </w:pPr>
    </w:p>
    <w:p w14:paraId="3DEF8103" w14:textId="4E435783" w:rsidR="00046709" w:rsidRPr="00904F88" w:rsidRDefault="00046709" w:rsidP="00046709">
      <w:pPr>
        <w:pStyle w:val="Ttulo1"/>
        <w:rPr>
          <w:lang w:val="es-ES"/>
        </w:rPr>
      </w:pPr>
      <w:bookmarkStart w:id="50" w:name="_Toc210640526"/>
      <w:r w:rsidRPr="00904F88">
        <w:rPr>
          <w:lang w:val="es-ES"/>
        </w:rPr>
        <w:t>Sombras</w:t>
      </w:r>
      <w:bookmarkEnd w:id="50"/>
    </w:p>
    <w:p w14:paraId="78899D12" w14:textId="77777777" w:rsidR="00046709" w:rsidRPr="00904F88" w:rsidRDefault="00046709" w:rsidP="00046709">
      <w:pPr>
        <w:rPr>
          <w:lang w:val="es-ES"/>
        </w:rPr>
      </w:pPr>
    </w:p>
    <w:p w14:paraId="25357A30" w14:textId="3CED8B71" w:rsidR="00046709" w:rsidRPr="00904F88" w:rsidRDefault="00046709" w:rsidP="00046709">
      <w:pPr>
        <w:rPr>
          <w:lang w:val="es-ES"/>
        </w:rPr>
      </w:pPr>
      <w:r w:rsidRPr="00904F88">
        <w:rPr>
          <w:lang w:val="es-ES"/>
        </w:rPr>
        <w:t>Gracias a las propiedades de CSS3 «</w:t>
      </w:r>
      <w:r w:rsidRPr="00904F88">
        <w:rPr>
          <w:b/>
          <w:bCs/>
          <w:lang w:val="es-ES"/>
        </w:rPr>
        <w:t>text-shado</w:t>
      </w:r>
      <w:r w:rsidRPr="00904F88">
        <w:rPr>
          <w:lang w:val="es-ES"/>
        </w:rPr>
        <w:t>w» y «</w:t>
      </w:r>
      <w:r w:rsidRPr="00904F88">
        <w:rPr>
          <w:b/>
          <w:bCs/>
          <w:lang w:val="es-ES"/>
        </w:rPr>
        <w:t>box-shadow</w:t>
      </w:r>
      <w:r w:rsidRPr="00904F88">
        <w:rPr>
          <w:lang w:val="es-ES"/>
        </w:rPr>
        <w:t>» podemos aplicar sombras en los textos y en los contenedores para así enriquecer nuestras interfaces.</w:t>
      </w:r>
    </w:p>
    <w:p w14:paraId="7B3847BF" w14:textId="77777777" w:rsidR="00687C99" w:rsidRPr="00904F88" w:rsidRDefault="00687C99" w:rsidP="00046709">
      <w:pPr>
        <w:rPr>
          <w:lang w:val="es-ES"/>
        </w:rPr>
      </w:pPr>
    </w:p>
    <w:p w14:paraId="47040049" w14:textId="049A7C76" w:rsidR="002E221E" w:rsidRPr="00904F88" w:rsidRDefault="002E221E" w:rsidP="002E221E">
      <w:pPr>
        <w:rPr>
          <w:b/>
          <w:bCs/>
          <w:u w:val="single"/>
          <w:lang w:val="es-ES"/>
        </w:rPr>
      </w:pPr>
      <w:r w:rsidRPr="00904F88">
        <w:rPr>
          <w:b/>
          <w:bCs/>
          <w:u w:val="single"/>
          <w:lang w:val="es-ES"/>
        </w:rPr>
        <w:t>Propiedades text-shadow y box-shadow</w:t>
      </w:r>
    </w:p>
    <w:p w14:paraId="251FA7CF" w14:textId="77777777" w:rsidR="002E221E" w:rsidRPr="00904F88" w:rsidRDefault="002E221E" w:rsidP="002E221E">
      <w:pPr>
        <w:rPr>
          <w:lang w:val="es-ES"/>
        </w:rPr>
      </w:pPr>
    </w:p>
    <w:p w14:paraId="7F8BB9A5" w14:textId="35A564FA" w:rsidR="002E221E" w:rsidRPr="00904F88" w:rsidRDefault="002E221E" w:rsidP="002E221E">
      <w:pPr>
        <w:rPr>
          <w:lang w:val="es-ES"/>
        </w:rPr>
      </w:pPr>
      <w:r w:rsidRPr="00904F88">
        <w:rPr>
          <w:lang w:val="es-ES"/>
        </w:rPr>
        <w:t>El formato es prácticamente el mismo para las dos propiedades.</w:t>
      </w:r>
    </w:p>
    <w:p w14:paraId="2E5DF9EF" w14:textId="77777777" w:rsidR="002E221E" w:rsidRPr="00015106" w:rsidRDefault="002E221E" w:rsidP="002E221E">
      <w:pPr>
        <w:numPr>
          <w:ilvl w:val="0"/>
          <w:numId w:val="63"/>
        </w:numPr>
      </w:pPr>
      <w:r w:rsidRPr="00015106">
        <w:rPr>
          <w:b/>
          <w:bCs/>
        </w:rPr>
        <w:t>text-shadow:</w:t>
      </w:r>
      <w:r w:rsidRPr="00015106">
        <w:t> posx posy desenfoque color | none;</w:t>
      </w:r>
    </w:p>
    <w:p w14:paraId="664A1D90" w14:textId="77777777" w:rsidR="002E221E" w:rsidRPr="00904F88" w:rsidRDefault="002E221E" w:rsidP="002E221E">
      <w:pPr>
        <w:numPr>
          <w:ilvl w:val="0"/>
          <w:numId w:val="63"/>
        </w:numPr>
        <w:rPr>
          <w:lang w:val="es-ES"/>
        </w:rPr>
      </w:pPr>
      <w:r w:rsidRPr="00904F88">
        <w:rPr>
          <w:b/>
          <w:bCs/>
          <w:lang w:val="es-ES"/>
        </w:rPr>
        <w:t>box-shadow:</w:t>
      </w:r>
      <w:r w:rsidRPr="00904F88">
        <w:rPr>
          <w:lang w:val="es-ES"/>
        </w:rPr>
        <w:t> posx posy desenfoque tamaño color inset | none;</w:t>
      </w:r>
    </w:p>
    <w:p w14:paraId="445D120D" w14:textId="77777777" w:rsidR="002E221E" w:rsidRPr="00904F88" w:rsidRDefault="002E221E" w:rsidP="002E221E">
      <w:pPr>
        <w:rPr>
          <w:lang w:val="es-ES"/>
        </w:rPr>
      </w:pPr>
      <w:r w:rsidRPr="00904F88">
        <w:rPr>
          <w:lang w:val="es-ES"/>
        </w:rPr>
        <w:t>Significado de las propiedades:</w:t>
      </w:r>
    </w:p>
    <w:p w14:paraId="418A5669" w14:textId="316E19E5" w:rsidR="002E221E" w:rsidRPr="00904F88" w:rsidRDefault="002E221E" w:rsidP="002E221E">
      <w:pPr>
        <w:numPr>
          <w:ilvl w:val="0"/>
          <w:numId w:val="64"/>
        </w:numPr>
        <w:rPr>
          <w:lang w:val="es-ES"/>
        </w:rPr>
      </w:pPr>
      <w:r w:rsidRPr="00904F88">
        <w:rPr>
          <w:b/>
          <w:bCs/>
          <w:lang w:val="es-ES"/>
        </w:rPr>
        <w:t>posx</w:t>
      </w:r>
      <w:r w:rsidRPr="00904F88">
        <w:rPr>
          <w:lang w:val="es-ES"/>
        </w:rPr>
        <w:t>: sombra que se aplica en el eje horizontal</w:t>
      </w:r>
      <w:r w:rsidR="00B37C12" w:rsidRPr="00904F88">
        <w:rPr>
          <w:lang w:val="es-ES"/>
        </w:rPr>
        <w:t>, valor negativo va hacia arriba.</w:t>
      </w:r>
    </w:p>
    <w:p w14:paraId="7321E43D" w14:textId="7B79D24E" w:rsidR="002E221E" w:rsidRPr="00904F88" w:rsidRDefault="002E221E" w:rsidP="002E221E">
      <w:pPr>
        <w:numPr>
          <w:ilvl w:val="0"/>
          <w:numId w:val="64"/>
        </w:numPr>
        <w:rPr>
          <w:lang w:val="es-ES"/>
        </w:rPr>
      </w:pPr>
      <w:r w:rsidRPr="00904F88">
        <w:rPr>
          <w:b/>
          <w:bCs/>
          <w:lang w:val="es-ES"/>
        </w:rPr>
        <w:t>posy</w:t>
      </w:r>
      <w:r w:rsidRPr="00904F88">
        <w:rPr>
          <w:lang w:val="es-ES"/>
        </w:rPr>
        <w:t>: sombra que se proyecta en el eje vertical</w:t>
      </w:r>
      <w:r w:rsidR="00B37C12" w:rsidRPr="00904F88">
        <w:rPr>
          <w:lang w:val="es-ES"/>
        </w:rPr>
        <w:t>, valor negativo va hacia la izquierda.</w:t>
      </w:r>
    </w:p>
    <w:p w14:paraId="763E0027" w14:textId="77777777" w:rsidR="002E221E" w:rsidRPr="00904F88" w:rsidRDefault="002E221E" w:rsidP="002E221E">
      <w:pPr>
        <w:numPr>
          <w:ilvl w:val="0"/>
          <w:numId w:val="64"/>
        </w:numPr>
        <w:rPr>
          <w:lang w:val="es-ES"/>
        </w:rPr>
      </w:pPr>
      <w:r w:rsidRPr="00904F88">
        <w:rPr>
          <w:b/>
          <w:bCs/>
          <w:lang w:val="es-ES"/>
        </w:rPr>
        <w:t>desenfoque o </w:t>
      </w:r>
      <w:r w:rsidRPr="00904F88">
        <w:rPr>
          <w:b/>
          <w:bCs/>
          <w:i/>
          <w:iCs/>
          <w:lang w:val="es-ES"/>
        </w:rPr>
        <w:t>blur</w:t>
      </w:r>
      <w:r w:rsidRPr="00904F88">
        <w:rPr>
          <w:lang w:val="es-ES"/>
        </w:rPr>
        <w:t>: cantidad de sombra borrosa.</w:t>
      </w:r>
    </w:p>
    <w:p w14:paraId="4398CC15" w14:textId="77777777" w:rsidR="002E221E" w:rsidRPr="00904F88" w:rsidRDefault="002E221E" w:rsidP="002E221E">
      <w:pPr>
        <w:numPr>
          <w:ilvl w:val="0"/>
          <w:numId w:val="64"/>
        </w:numPr>
        <w:rPr>
          <w:lang w:val="es-ES"/>
        </w:rPr>
      </w:pPr>
      <w:r w:rsidRPr="00904F88">
        <w:rPr>
          <w:b/>
          <w:bCs/>
          <w:lang w:val="es-ES"/>
        </w:rPr>
        <w:t>tamaño</w:t>
      </w:r>
      <w:r w:rsidRPr="00904F88">
        <w:rPr>
          <w:lang w:val="es-ES"/>
        </w:rPr>
        <w:t>: tamaño de la sombra hacia los lados.</w:t>
      </w:r>
    </w:p>
    <w:p w14:paraId="57DA1B78" w14:textId="77777777" w:rsidR="002E221E" w:rsidRPr="00904F88" w:rsidRDefault="002E221E" w:rsidP="002E221E">
      <w:pPr>
        <w:numPr>
          <w:ilvl w:val="0"/>
          <w:numId w:val="64"/>
        </w:numPr>
        <w:rPr>
          <w:lang w:val="es-ES"/>
        </w:rPr>
      </w:pPr>
      <w:r w:rsidRPr="00904F88">
        <w:rPr>
          <w:b/>
          <w:bCs/>
          <w:lang w:val="es-ES"/>
        </w:rPr>
        <w:lastRenderedPageBreak/>
        <w:t>color</w:t>
      </w:r>
      <w:r w:rsidRPr="00904F88">
        <w:rPr>
          <w:lang w:val="es-ES"/>
        </w:rPr>
        <w:t>: color de la sombra.</w:t>
      </w:r>
    </w:p>
    <w:p w14:paraId="655C9C43" w14:textId="77777777" w:rsidR="002E221E" w:rsidRPr="00904F88" w:rsidRDefault="002E221E" w:rsidP="002E221E">
      <w:pPr>
        <w:numPr>
          <w:ilvl w:val="0"/>
          <w:numId w:val="64"/>
        </w:numPr>
        <w:rPr>
          <w:lang w:val="es-ES"/>
        </w:rPr>
      </w:pPr>
      <w:r w:rsidRPr="00904F88">
        <w:rPr>
          <w:b/>
          <w:bCs/>
          <w:lang w:val="es-ES"/>
        </w:rPr>
        <w:t>inset</w:t>
      </w:r>
      <w:r w:rsidRPr="00904F88">
        <w:rPr>
          <w:lang w:val="es-ES"/>
        </w:rPr>
        <w:t>: posiciona la sombra dentro del marco.</w:t>
      </w:r>
    </w:p>
    <w:p w14:paraId="1258FD57" w14:textId="77777777" w:rsidR="00757B32" w:rsidRPr="00904F88" w:rsidRDefault="00757B32" w:rsidP="00757B32">
      <w:pPr>
        <w:ind w:left="720"/>
        <w:rPr>
          <w:lang w:val="es-ES"/>
        </w:rPr>
      </w:pPr>
    </w:p>
    <w:p w14:paraId="2CE3B618" w14:textId="77777777" w:rsidR="002E221E" w:rsidRPr="00904F88" w:rsidRDefault="002E221E" w:rsidP="002E221E">
      <w:pPr>
        <w:rPr>
          <w:lang w:val="es-ES"/>
        </w:rPr>
      </w:pPr>
      <w:r w:rsidRPr="00904F88">
        <w:rPr>
          <w:lang w:val="es-ES"/>
        </w:rPr>
        <w:t>No existe un valor máximo formal en la especificación CSS para desenfoque o tamaño. Sin embargo, valores muy altos suelen ser innecesarios ya que se vuelven indistinguibles a medida que se extiende más allá de los límites del elemento.</w:t>
      </w:r>
    </w:p>
    <w:p w14:paraId="38441FD8" w14:textId="77777777" w:rsidR="000B1E38" w:rsidRPr="00904F88" w:rsidRDefault="000B1E38" w:rsidP="000B1E38">
      <w:pPr>
        <w:rPr>
          <w:lang w:val="es-ES"/>
        </w:rPr>
      </w:pPr>
      <w:r w:rsidRPr="00904F88">
        <w:rPr>
          <w:b/>
          <w:bCs/>
          <w:lang w:val="es-ES"/>
        </w:rPr>
        <w:t>Importante: </w:t>
      </w:r>
    </w:p>
    <w:p w14:paraId="28867D8F" w14:textId="77777777" w:rsidR="000B1E38" w:rsidRPr="00904F88" w:rsidRDefault="000B1E38" w:rsidP="000B1E38">
      <w:pPr>
        <w:numPr>
          <w:ilvl w:val="0"/>
          <w:numId w:val="65"/>
        </w:numPr>
        <w:rPr>
          <w:lang w:val="es-ES"/>
        </w:rPr>
      </w:pPr>
      <w:r w:rsidRPr="00904F88">
        <w:rPr>
          <w:lang w:val="es-ES"/>
        </w:rPr>
        <w:t>Para aplicar sombras arriba y a la izquierda se deben utilizar valores negativos.</w:t>
      </w:r>
    </w:p>
    <w:p w14:paraId="4A8B937E" w14:textId="77777777" w:rsidR="000B1E38" w:rsidRPr="00904F88" w:rsidRDefault="000B1E38" w:rsidP="000B1E38">
      <w:pPr>
        <w:numPr>
          <w:ilvl w:val="0"/>
          <w:numId w:val="65"/>
        </w:numPr>
        <w:rPr>
          <w:lang w:val="es-ES"/>
        </w:rPr>
      </w:pPr>
      <w:r w:rsidRPr="00904F88">
        <w:rPr>
          <w:lang w:val="es-ES"/>
        </w:rPr>
        <w:t>Para aplicar doble sombra se pueden poner dos valores separados con coma.</w:t>
      </w:r>
    </w:p>
    <w:p w14:paraId="76B00CA4" w14:textId="77777777" w:rsidR="000B1E38" w:rsidRPr="00904F88" w:rsidRDefault="000B1E38" w:rsidP="000B1E38">
      <w:pPr>
        <w:rPr>
          <w:b/>
          <w:bCs/>
          <w:u w:val="single"/>
          <w:lang w:val="es-ES"/>
        </w:rPr>
      </w:pPr>
    </w:p>
    <w:p w14:paraId="67A6199E" w14:textId="6A53E59D" w:rsidR="000B1E38" w:rsidRPr="00904F88" w:rsidRDefault="000B1E38" w:rsidP="000B1E38">
      <w:pPr>
        <w:rPr>
          <w:b/>
          <w:bCs/>
          <w:u w:val="single"/>
          <w:lang w:val="es-ES"/>
        </w:rPr>
      </w:pPr>
      <w:r w:rsidRPr="00904F88">
        <w:rPr>
          <w:b/>
          <w:bCs/>
          <w:u w:val="single"/>
          <w:lang w:val="es-ES"/>
        </w:rPr>
        <w:t>Ejemplo</w:t>
      </w:r>
    </w:p>
    <w:p w14:paraId="6A31C239" w14:textId="77777777" w:rsidR="000B1E38" w:rsidRPr="00904F88" w:rsidRDefault="000B1E38" w:rsidP="000B1E38">
      <w:pPr>
        <w:rPr>
          <w:lang w:val="es-ES"/>
        </w:rPr>
      </w:pPr>
      <w:r w:rsidRPr="00904F88">
        <w:rPr>
          <w:lang w:val="es-ES"/>
        </w:rPr>
        <w:t>Veamos por ejemplo qué significan los valores de la propiedad «text-shadow» del siguiente ejemplo:</w:t>
      </w:r>
    </w:p>
    <w:p w14:paraId="26C473E8" w14:textId="77777777" w:rsidR="000B1E38" w:rsidRPr="00904F88" w:rsidRDefault="000B1E38" w:rsidP="000B1E38">
      <w:pPr>
        <w:rPr>
          <w:lang w:val="es-ES"/>
        </w:rPr>
      </w:pPr>
    </w:p>
    <w:p w14:paraId="11F50044" w14:textId="494D915D" w:rsidR="000B1E38" w:rsidRPr="00015106" w:rsidRDefault="000B1E38" w:rsidP="000B1E38">
      <w:r w:rsidRPr="00015106">
        <w:t xml:space="preserve">text-shadow: </w:t>
      </w:r>
      <w:r w:rsidR="005F7A96" w:rsidRPr="00015106">
        <w:t>2</w:t>
      </w:r>
      <w:r w:rsidRPr="00015106">
        <w:t xml:space="preserve">px </w:t>
      </w:r>
      <w:r w:rsidR="005F7A96" w:rsidRPr="00015106">
        <w:t>2</w:t>
      </w:r>
      <w:r w:rsidRPr="00015106">
        <w:t xml:space="preserve">px </w:t>
      </w:r>
      <w:r w:rsidR="00CE6D5D" w:rsidRPr="00015106">
        <w:t>3</w:t>
      </w:r>
      <w:r w:rsidRPr="00015106">
        <w:t>px #fff;</w:t>
      </w:r>
    </w:p>
    <w:p w14:paraId="522B111D" w14:textId="77777777" w:rsidR="000B1E38" w:rsidRPr="00015106" w:rsidRDefault="000B1E38" w:rsidP="000B1E38"/>
    <w:p w14:paraId="7F17F855" w14:textId="3A852F4C" w:rsidR="000B1E38" w:rsidRPr="00904F88" w:rsidRDefault="005F7A96" w:rsidP="000B1E38">
      <w:pPr>
        <w:numPr>
          <w:ilvl w:val="0"/>
          <w:numId w:val="66"/>
        </w:numPr>
        <w:rPr>
          <w:lang w:val="es-ES"/>
        </w:rPr>
      </w:pPr>
      <w:r w:rsidRPr="00904F88">
        <w:rPr>
          <w:lang w:val="es-ES"/>
        </w:rPr>
        <w:t>2</w:t>
      </w:r>
      <w:r w:rsidR="000B1E38" w:rsidRPr="00904F88">
        <w:rPr>
          <w:lang w:val="es-ES"/>
        </w:rPr>
        <w:t>px: es el tamaño de la sombra que se aplica a la derecha del texto.</w:t>
      </w:r>
    </w:p>
    <w:p w14:paraId="559EC798" w14:textId="65054904" w:rsidR="000B1E38" w:rsidRPr="00904F88" w:rsidRDefault="005F7A96" w:rsidP="000B1E38">
      <w:pPr>
        <w:numPr>
          <w:ilvl w:val="0"/>
          <w:numId w:val="66"/>
        </w:numPr>
        <w:rPr>
          <w:lang w:val="es-ES"/>
        </w:rPr>
      </w:pPr>
      <w:r w:rsidRPr="00904F88">
        <w:rPr>
          <w:lang w:val="es-ES"/>
        </w:rPr>
        <w:t>2</w:t>
      </w:r>
      <w:r w:rsidR="000B1E38" w:rsidRPr="00904F88">
        <w:rPr>
          <w:lang w:val="es-ES"/>
        </w:rPr>
        <w:t>px: es la sombra que se proyecta hacia abajo.</w:t>
      </w:r>
    </w:p>
    <w:p w14:paraId="475BEFA7" w14:textId="1D2F25E3" w:rsidR="000B1E38" w:rsidRPr="00904F88" w:rsidRDefault="005F7A96" w:rsidP="000B1E38">
      <w:pPr>
        <w:numPr>
          <w:ilvl w:val="0"/>
          <w:numId w:val="66"/>
        </w:numPr>
        <w:rPr>
          <w:lang w:val="es-ES"/>
        </w:rPr>
      </w:pPr>
      <w:r w:rsidRPr="00904F88">
        <w:rPr>
          <w:lang w:val="es-ES"/>
        </w:rPr>
        <w:t>3</w:t>
      </w:r>
      <w:r w:rsidR="000B1E38" w:rsidRPr="00904F88">
        <w:rPr>
          <w:lang w:val="es-ES"/>
        </w:rPr>
        <w:t>px: es la cantidad de sombra borrosa que se aplica.</w:t>
      </w:r>
    </w:p>
    <w:p w14:paraId="2D05C6EA" w14:textId="46681E34" w:rsidR="000B1E38" w:rsidRPr="00904F88" w:rsidRDefault="000B1E38" w:rsidP="000B1E38">
      <w:pPr>
        <w:numPr>
          <w:ilvl w:val="0"/>
          <w:numId w:val="66"/>
        </w:numPr>
        <w:rPr>
          <w:lang w:val="es-ES"/>
        </w:rPr>
      </w:pPr>
      <w:r w:rsidRPr="00904F88">
        <w:rPr>
          <w:lang w:val="es-ES"/>
        </w:rPr>
        <w:t>#</w:t>
      </w:r>
      <w:r w:rsidR="00CE6D5D" w:rsidRPr="00904F88">
        <w:rPr>
          <w:lang w:val="es-ES"/>
        </w:rPr>
        <w:t>770404</w:t>
      </w:r>
      <w:r w:rsidRPr="00904F88">
        <w:rPr>
          <w:lang w:val="es-ES"/>
        </w:rPr>
        <w:t>: es el color de la sombra. Se puede aplicar también en RGBA y HSLA.</w:t>
      </w:r>
    </w:p>
    <w:p w14:paraId="6FAF3E07" w14:textId="77777777" w:rsidR="00CE6D5D" w:rsidRPr="00904F88" w:rsidRDefault="00CE6D5D" w:rsidP="00CE6D5D">
      <w:pPr>
        <w:rPr>
          <w:lang w:val="es-ES"/>
        </w:rPr>
      </w:pPr>
    </w:p>
    <w:p w14:paraId="7A6B2025" w14:textId="77777777" w:rsidR="00CE6D5D" w:rsidRPr="00015106" w:rsidRDefault="00CE6D5D" w:rsidP="00CE6D5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7ABD1D8E" w14:textId="77777777" w:rsidR="00CE6D5D" w:rsidRPr="00015106" w:rsidRDefault="00CE6D5D" w:rsidP="00CE6D5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.texto</w:t>
      </w:r>
      <w:r w:rsidRPr="00015106">
        <w:rPr>
          <w:rFonts w:ascii="Consolas" w:hAnsi="Consolas"/>
          <w:color w:val="D4D4D4"/>
          <w:sz w:val="21"/>
          <w:szCs w:val="21"/>
        </w:rPr>
        <w:t xml:space="preserve"> {</w:t>
      </w:r>
    </w:p>
    <w:p w14:paraId="4423C300" w14:textId="77777777" w:rsidR="00CE6D5D" w:rsidRPr="00015106" w:rsidRDefault="00CE6D5D" w:rsidP="00CE6D5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text-shadow</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 xml:space="preserve"> </w:t>
      </w:r>
      <w:r w:rsidRPr="00015106">
        <w:rPr>
          <w:rFonts w:ascii="Consolas" w:hAnsi="Consolas"/>
          <w:color w:val="B5CEA8"/>
          <w:sz w:val="21"/>
          <w:szCs w:val="21"/>
        </w:rPr>
        <w:t>3px</w:t>
      </w:r>
      <w:r w:rsidRPr="00015106">
        <w:rPr>
          <w:rFonts w:ascii="Consolas" w:hAnsi="Consolas"/>
          <w:color w:val="D4D4D4"/>
          <w:sz w:val="21"/>
          <w:szCs w:val="21"/>
        </w:rPr>
        <w:t xml:space="preserve"> </w:t>
      </w:r>
      <w:r w:rsidRPr="00015106">
        <w:rPr>
          <w:rFonts w:ascii="Consolas" w:hAnsi="Consolas"/>
          <w:color w:val="CE9178"/>
          <w:sz w:val="21"/>
          <w:szCs w:val="21"/>
        </w:rPr>
        <w:t>#770404</w:t>
      </w:r>
      <w:r w:rsidRPr="00015106">
        <w:rPr>
          <w:rFonts w:ascii="Consolas" w:hAnsi="Consolas"/>
          <w:color w:val="D4D4D4"/>
          <w:sz w:val="21"/>
          <w:szCs w:val="21"/>
        </w:rPr>
        <w:t>;</w:t>
      </w:r>
    </w:p>
    <w:p w14:paraId="2AFCBEED" w14:textId="77777777" w:rsidR="00CE6D5D" w:rsidRPr="00904F88" w:rsidRDefault="00CE6D5D" w:rsidP="00CE6D5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3D356177" w14:textId="77777777" w:rsidR="00CE6D5D" w:rsidRPr="00904F88" w:rsidRDefault="00CE6D5D" w:rsidP="00CE6D5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43E8E421" w14:textId="77777777" w:rsidR="00CE6D5D" w:rsidRPr="00904F88" w:rsidRDefault="00CE6D5D" w:rsidP="00CE6D5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F64B276" w14:textId="77777777" w:rsidR="00CE6D5D" w:rsidRPr="00904F88" w:rsidRDefault="00CE6D5D" w:rsidP="00CE6D5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"texto"</w:t>
      </w:r>
      <w:r w:rsidRPr="00904F88">
        <w:rPr>
          <w:rFonts w:ascii="Consolas" w:hAnsi="Consolas"/>
          <w:color w:val="808080"/>
          <w:sz w:val="21"/>
          <w:szCs w:val="21"/>
          <w:lang w:val="es-ES"/>
        </w:rPr>
        <w:t>&gt;</w:t>
      </w:r>
      <w:r w:rsidRPr="00904F88">
        <w:rPr>
          <w:rFonts w:ascii="Consolas" w:hAnsi="Consolas"/>
          <w:color w:val="CCCCCC"/>
          <w:sz w:val="21"/>
          <w:szCs w:val="21"/>
          <w:lang w:val="es-ES"/>
        </w:rPr>
        <w:t>El siguiente texto esta realizado para probar las sombras</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451F1A6E" w14:textId="77777777" w:rsidR="00CE6D5D" w:rsidRPr="00904F88" w:rsidRDefault="00CE6D5D" w:rsidP="00CE6D5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3E30F2D" w14:textId="77777777" w:rsidR="00CE6D5D" w:rsidRPr="00904F88" w:rsidRDefault="00CE6D5D" w:rsidP="00CE6D5D">
      <w:pPr>
        <w:rPr>
          <w:lang w:val="es-ES"/>
        </w:rPr>
      </w:pPr>
    </w:p>
    <w:p w14:paraId="411ACEC2" w14:textId="1CEB9CB8" w:rsidR="002936CA" w:rsidRPr="00904F88" w:rsidRDefault="002936CA" w:rsidP="00CE6D5D">
      <w:pPr>
        <w:rPr>
          <w:lang w:val="es-ES"/>
        </w:rPr>
      </w:pPr>
      <w:r w:rsidRPr="00904F88">
        <w:rPr>
          <w:lang w:val="es-ES"/>
        </w:rPr>
        <w:t>En el navegador se vería como sigue:</w:t>
      </w:r>
    </w:p>
    <w:p w14:paraId="0BB70F9F" w14:textId="348E3504" w:rsidR="00CE6D5D" w:rsidRPr="00904F88" w:rsidRDefault="002936CA" w:rsidP="00CE6D5D">
      <w:pPr>
        <w:rPr>
          <w:lang w:val="es-ES"/>
        </w:rPr>
      </w:pPr>
      <w:r w:rsidRPr="00904F88">
        <w:rPr>
          <w:noProof/>
          <w:lang w:val="es-ES"/>
        </w:rPr>
        <w:drawing>
          <wp:inline distT="0" distB="0" distL="0" distR="0" wp14:anchorId="4E94B8F0" wp14:editId="702C3DA3">
            <wp:extent cx="6300470" cy="445770"/>
            <wp:effectExtent l="0" t="0" r="5080" b="0"/>
            <wp:docPr id="888814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14913" name=""/>
                    <pic:cNvPicPr/>
                  </pic:nvPicPr>
                  <pic:blipFill>
                    <a:blip r:embed="rId115"/>
                    <a:stretch>
                      <a:fillRect/>
                    </a:stretch>
                  </pic:blipFill>
                  <pic:spPr>
                    <a:xfrm>
                      <a:off x="0" y="0"/>
                      <a:ext cx="6300470" cy="445770"/>
                    </a:xfrm>
                    <a:prstGeom prst="rect">
                      <a:avLst/>
                    </a:prstGeom>
                  </pic:spPr>
                </pic:pic>
              </a:graphicData>
            </a:graphic>
          </wp:inline>
        </w:drawing>
      </w:r>
    </w:p>
    <w:p w14:paraId="4485DA2B" w14:textId="77777777" w:rsidR="002936CA" w:rsidRPr="00904F88" w:rsidRDefault="002936CA" w:rsidP="00CE6D5D">
      <w:pPr>
        <w:rPr>
          <w:lang w:val="es-ES"/>
        </w:rPr>
      </w:pPr>
    </w:p>
    <w:p w14:paraId="15F34B05" w14:textId="77777777" w:rsidR="002936CA" w:rsidRPr="00904F88" w:rsidRDefault="002936CA" w:rsidP="00CE6D5D">
      <w:pPr>
        <w:rPr>
          <w:lang w:val="es-ES"/>
        </w:rPr>
      </w:pPr>
    </w:p>
    <w:p w14:paraId="51ACD267" w14:textId="77777777" w:rsidR="000B1E38" w:rsidRPr="00904F88" w:rsidRDefault="000B1E38" w:rsidP="000B1E38">
      <w:pPr>
        <w:rPr>
          <w:lang w:val="es-ES"/>
        </w:rPr>
      </w:pPr>
      <w:r w:rsidRPr="00904F88">
        <w:rPr>
          <w:lang w:val="es-ES"/>
        </w:rPr>
        <w:t>Para aplicar sombras arriba y a la izquierda se deben utilizar valores negativos.</w:t>
      </w:r>
    </w:p>
    <w:p w14:paraId="6E1099A0" w14:textId="07DAA761" w:rsidR="000B1E38" w:rsidRPr="00904F88" w:rsidRDefault="000B1E38" w:rsidP="000B1E38">
      <w:pPr>
        <w:rPr>
          <w:b/>
          <w:bCs/>
          <w:u w:val="single"/>
          <w:lang w:val="es-ES"/>
        </w:rPr>
      </w:pPr>
      <w:r w:rsidRPr="00904F88">
        <w:rPr>
          <w:b/>
          <w:bCs/>
          <w:u w:val="single"/>
          <w:lang w:val="es-ES"/>
        </w:rPr>
        <w:t>Ejemplo</w:t>
      </w:r>
    </w:p>
    <w:p w14:paraId="0DE271A9" w14:textId="77777777" w:rsidR="000B1E38" w:rsidRPr="00904F88" w:rsidRDefault="000B1E38" w:rsidP="000B1E38">
      <w:pPr>
        <w:rPr>
          <w:lang w:val="es-ES"/>
        </w:rPr>
      </w:pPr>
      <w:r w:rsidRPr="00904F88">
        <w:rPr>
          <w:lang w:val="es-ES"/>
        </w:rPr>
        <w:lastRenderedPageBreak/>
        <w:t>Veamos también un ejemplo de «box-shadow»:</w:t>
      </w:r>
    </w:p>
    <w:p w14:paraId="432F0E7A" w14:textId="77777777" w:rsidR="000B1E38" w:rsidRPr="00904F88" w:rsidRDefault="000B1E38" w:rsidP="000B1E38">
      <w:pPr>
        <w:rPr>
          <w:lang w:val="es-ES"/>
        </w:rPr>
      </w:pPr>
      <w:r w:rsidRPr="00904F88">
        <w:rPr>
          <w:lang w:val="es-ES"/>
        </w:rPr>
        <w:t>box-shadow: 10px 12px 14px 2px rgba(0,0,0,0.47);</w:t>
      </w:r>
    </w:p>
    <w:p w14:paraId="7F4B2CFE" w14:textId="77777777" w:rsidR="000B1E38" w:rsidRPr="00904F88" w:rsidRDefault="000B1E38" w:rsidP="000B1E38">
      <w:pPr>
        <w:numPr>
          <w:ilvl w:val="0"/>
          <w:numId w:val="67"/>
        </w:numPr>
        <w:rPr>
          <w:lang w:val="es-ES"/>
        </w:rPr>
      </w:pPr>
      <w:r w:rsidRPr="00904F88">
        <w:rPr>
          <w:lang w:val="es-ES"/>
        </w:rPr>
        <w:t>10px. La sombra estará desplazada 10 píxeles hacia la derecha desde el borde del elemento.</w:t>
      </w:r>
    </w:p>
    <w:p w14:paraId="020A01D7" w14:textId="77777777" w:rsidR="000B1E38" w:rsidRPr="00904F88" w:rsidRDefault="000B1E38" w:rsidP="000B1E38">
      <w:pPr>
        <w:numPr>
          <w:ilvl w:val="0"/>
          <w:numId w:val="67"/>
        </w:numPr>
        <w:rPr>
          <w:lang w:val="es-ES"/>
        </w:rPr>
      </w:pPr>
      <w:r w:rsidRPr="00904F88">
        <w:rPr>
          <w:lang w:val="es-ES"/>
        </w:rPr>
        <w:t>12px. La sombra estará desplazada 12 píxeles hacia abajo desde el borde del elemento.</w:t>
      </w:r>
    </w:p>
    <w:p w14:paraId="54F5486E" w14:textId="77777777" w:rsidR="000B1E38" w:rsidRPr="00904F88" w:rsidRDefault="000B1E38" w:rsidP="000B1E38">
      <w:pPr>
        <w:numPr>
          <w:ilvl w:val="0"/>
          <w:numId w:val="67"/>
        </w:numPr>
        <w:rPr>
          <w:lang w:val="es-ES"/>
        </w:rPr>
      </w:pPr>
      <w:r w:rsidRPr="00904F88">
        <w:rPr>
          <w:lang w:val="es-ES"/>
        </w:rPr>
        <w:t>14px. La sombra tendrá un desenfoque de 14 píxeles, lo que hará que la sombra tenga un aspecto difuso y suave.</w:t>
      </w:r>
    </w:p>
    <w:p w14:paraId="60E88E0F" w14:textId="77777777" w:rsidR="000B1E38" w:rsidRPr="00904F88" w:rsidRDefault="000B1E38" w:rsidP="000B1E38">
      <w:pPr>
        <w:numPr>
          <w:ilvl w:val="0"/>
          <w:numId w:val="67"/>
        </w:numPr>
        <w:rPr>
          <w:lang w:val="es-ES"/>
        </w:rPr>
      </w:pPr>
      <w:r w:rsidRPr="00904F88">
        <w:rPr>
          <w:lang w:val="es-ES"/>
        </w:rPr>
        <w:t>2px. La sombra se extenderá 2 píxeles más desde el tamaño definido.</w:t>
      </w:r>
    </w:p>
    <w:p w14:paraId="549ECE15" w14:textId="77777777" w:rsidR="000B1E38" w:rsidRPr="00904F88" w:rsidRDefault="000B1E38" w:rsidP="000B1E38">
      <w:pPr>
        <w:numPr>
          <w:ilvl w:val="0"/>
          <w:numId w:val="67"/>
        </w:numPr>
        <w:rPr>
          <w:lang w:val="es-ES"/>
        </w:rPr>
      </w:pPr>
      <w:r w:rsidRPr="00904F88">
        <w:rPr>
          <w:lang w:val="es-ES"/>
        </w:rPr>
        <w:t>color: rgba(0,0,0,0.47). El color de la sombra será un gris oscuro con una opacidad de 0.47, lo que significa que la sombra será algo transparente.</w:t>
      </w:r>
    </w:p>
    <w:p w14:paraId="7E92C218" w14:textId="77777777" w:rsidR="002936CA" w:rsidRPr="00904F88" w:rsidRDefault="000B1E38" w:rsidP="000B1E38">
      <w:pPr>
        <w:rPr>
          <w:lang w:val="es-ES"/>
        </w:rPr>
      </w:pPr>
      <w:r w:rsidRPr="00904F88">
        <w:rPr>
          <w:lang w:val="es-ES"/>
        </w:rPr>
        <w:t> </w:t>
      </w:r>
    </w:p>
    <w:p w14:paraId="6182DF4C" w14:textId="77777777" w:rsidR="002B53F2" w:rsidRPr="00904F88" w:rsidRDefault="002B53F2" w:rsidP="002B53F2">
      <w:pPr>
        <w:widowControl/>
        <w:shd w:val="clear" w:color="auto" w:fill="1F1F1F"/>
        <w:autoSpaceDE/>
        <w:autoSpaceDN/>
        <w:adjustRightInd/>
        <w:spacing w:before="0" w:after="0" w:line="285" w:lineRule="atLeast"/>
        <w:jc w:val="left"/>
        <w:rPr>
          <w:rFonts w:ascii="Consolas" w:hAnsi="Consolas"/>
          <w:color w:val="D4D4D4"/>
          <w:sz w:val="21"/>
          <w:szCs w:val="21"/>
          <w:lang w:val="es-ES"/>
        </w:rPr>
      </w:pPr>
      <w:r w:rsidRPr="00904F88">
        <w:rPr>
          <w:rFonts w:ascii="Consolas" w:hAnsi="Consolas"/>
          <w:color w:val="D4D4D4"/>
          <w:sz w:val="21"/>
          <w:szCs w:val="21"/>
          <w:lang w:val="es-ES"/>
        </w:rPr>
        <w:t> </w:t>
      </w:r>
    </w:p>
    <w:p w14:paraId="165D89A3" w14:textId="75B5FB9E" w:rsidR="002B53F2" w:rsidRPr="00015106"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7BA7D"/>
          <w:sz w:val="21"/>
          <w:szCs w:val="21"/>
        </w:rPr>
        <w:t>.caja</w:t>
      </w:r>
      <w:r w:rsidRPr="00015106">
        <w:rPr>
          <w:rFonts w:ascii="Consolas" w:hAnsi="Consolas"/>
          <w:color w:val="D4D4D4"/>
          <w:sz w:val="21"/>
          <w:szCs w:val="21"/>
        </w:rPr>
        <w:t xml:space="preserve"> {</w:t>
      </w:r>
    </w:p>
    <w:p w14:paraId="1D75E6F8" w14:textId="77777777" w:rsidR="002B53F2" w:rsidRPr="00015106" w:rsidRDefault="002B53F2" w:rsidP="002B53F2">
      <w:pPr>
        <w:widowControl/>
        <w:shd w:val="clear" w:color="auto" w:fill="1F1F1F"/>
        <w:autoSpaceDE/>
        <w:autoSpaceDN/>
        <w:adjustRightInd/>
        <w:spacing w:before="0" w:after="240" w:line="285" w:lineRule="atLeast"/>
        <w:jc w:val="left"/>
        <w:rPr>
          <w:rFonts w:ascii="Consolas" w:hAnsi="Consolas"/>
          <w:color w:val="CCCCCC"/>
          <w:sz w:val="21"/>
          <w:szCs w:val="21"/>
        </w:rPr>
      </w:pPr>
    </w:p>
    <w:p w14:paraId="4F2A66C6" w14:textId="77777777" w:rsidR="002B53F2" w:rsidRPr="00015106"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#770404</w:t>
      </w:r>
      <w:r w:rsidRPr="00015106">
        <w:rPr>
          <w:rFonts w:ascii="Consolas" w:hAnsi="Consolas"/>
          <w:color w:val="D4D4D4"/>
          <w:sz w:val="21"/>
          <w:szCs w:val="21"/>
        </w:rPr>
        <w:t>;</w:t>
      </w:r>
    </w:p>
    <w:p w14:paraId="28B599FD" w14:textId="77777777" w:rsidR="002B53F2" w:rsidRPr="00015106"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59E15381" w14:textId="77777777" w:rsidR="002B53F2" w:rsidRPr="00015106"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3px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344D587A" w14:textId="77777777" w:rsidR="002B53F2" w:rsidRPr="00015106"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w:t>
      </w:r>
    </w:p>
    <w:p w14:paraId="16480748" w14:textId="77777777" w:rsidR="002B53F2" w:rsidRPr="00015106"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30%</w:t>
      </w:r>
      <w:r w:rsidRPr="00015106">
        <w:rPr>
          <w:rFonts w:ascii="Consolas" w:hAnsi="Consolas"/>
          <w:color w:val="D4D4D4"/>
          <w:sz w:val="21"/>
          <w:szCs w:val="21"/>
        </w:rPr>
        <w:t>;</w:t>
      </w:r>
    </w:p>
    <w:p w14:paraId="644C0928" w14:textId="77777777" w:rsidR="002B53F2" w:rsidRPr="00904F88"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30vh</w:t>
      </w:r>
      <w:r w:rsidRPr="00904F88">
        <w:rPr>
          <w:rFonts w:ascii="Consolas" w:hAnsi="Consolas"/>
          <w:color w:val="D4D4D4"/>
          <w:sz w:val="21"/>
          <w:szCs w:val="21"/>
          <w:lang w:val="es-ES"/>
        </w:rPr>
        <w:t>;</w:t>
      </w:r>
    </w:p>
    <w:p w14:paraId="54081F9E" w14:textId="77777777" w:rsidR="002B53F2" w:rsidRPr="00904F88"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box-shadow</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12px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14px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rgba</w:t>
      </w:r>
      <w:r w:rsidRPr="00904F88">
        <w:rPr>
          <w:rFonts w:ascii="Consolas" w:hAnsi="Consolas"/>
          <w:color w:val="D4D4D4"/>
          <w:sz w:val="21"/>
          <w:szCs w:val="21"/>
          <w:lang w:val="es-ES"/>
        </w:rPr>
        <w:t>(</w:t>
      </w:r>
      <w:r w:rsidRPr="00904F88">
        <w:rPr>
          <w:rFonts w:ascii="Consolas" w:hAnsi="Consolas"/>
          <w:color w:val="B5CEA8"/>
          <w:sz w:val="21"/>
          <w:szCs w:val="21"/>
          <w:lang w:val="es-ES"/>
        </w:rPr>
        <w:t>0</w:t>
      </w:r>
      <w:r w:rsidRPr="00904F88">
        <w:rPr>
          <w:rFonts w:ascii="Consolas" w:hAnsi="Consolas"/>
          <w:color w:val="D4D4D4"/>
          <w:sz w:val="21"/>
          <w:szCs w:val="21"/>
          <w:lang w:val="es-ES"/>
        </w:rPr>
        <w:t>,</w:t>
      </w:r>
      <w:r w:rsidRPr="00904F88">
        <w:rPr>
          <w:rFonts w:ascii="Consolas" w:hAnsi="Consolas"/>
          <w:color w:val="B5CEA8"/>
          <w:sz w:val="21"/>
          <w:szCs w:val="21"/>
          <w:lang w:val="es-ES"/>
        </w:rPr>
        <w:t>0</w:t>
      </w:r>
      <w:r w:rsidRPr="00904F88">
        <w:rPr>
          <w:rFonts w:ascii="Consolas" w:hAnsi="Consolas"/>
          <w:color w:val="D4D4D4"/>
          <w:sz w:val="21"/>
          <w:szCs w:val="21"/>
          <w:lang w:val="es-ES"/>
        </w:rPr>
        <w:t>,</w:t>
      </w:r>
      <w:r w:rsidRPr="00904F88">
        <w:rPr>
          <w:rFonts w:ascii="Consolas" w:hAnsi="Consolas"/>
          <w:color w:val="B5CEA8"/>
          <w:sz w:val="21"/>
          <w:szCs w:val="21"/>
          <w:lang w:val="es-ES"/>
        </w:rPr>
        <w:t>0</w:t>
      </w:r>
      <w:r w:rsidRPr="00904F88">
        <w:rPr>
          <w:rFonts w:ascii="Consolas" w:hAnsi="Consolas"/>
          <w:color w:val="D4D4D4"/>
          <w:sz w:val="21"/>
          <w:szCs w:val="21"/>
          <w:lang w:val="es-ES"/>
        </w:rPr>
        <w:t>,</w:t>
      </w:r>
      <w:r w:rsidRPr="00904F88">
        <w:rPr>
          <w:rFonts w:ascii="Consolas" w:hAnsi="Consolas"/>
          <w:color w:val="B5CEA8"/>
          <w:sz w:val="21"/>
          <w:szCs w:val="21"/>
          <w:lang w:val="es-ES"/>
        </w:rPr>
        <w:t>0.47</w:t>
      </w:r>
      <w:r w:rsidRPr="00904F88">
        <w:rPr>
          <w:rFonts w:ascii="Consolas" w:hAnsi="Consolas"/>
          <w:color w:val="D4D4D4"/>
          <w:sz w:val="21"/>
          <w:szCs w:val="21"/>
          <w:lang w:val="es-ES"/>
        </w:rPr>
        <w:t>);</w:t>
      </w:r>
    </w:p>
    <w:p w14:paraId="56B1D34D" w14:textId="77777777" w:rsidR="002B53F2" w:rsidRPr="00904F88"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w:t>
      </w:r>
    </w:p>
    <w:p w14:paraId="7F04282E" w14:textId="77777777" w:rsidR="002B53F2" w:rsidRPr="00904F88" w:rsidRDefault="002B53F2" w:rsidP="002B53F2">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5D866C8A" w14:textId="77777777" w:rsidR="002B53F2" w:rsidRPr="00904F88"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8FEBF7B" w14:textId="77777777" w:rsidR="002B53F2" w:rsidRPr="00904F88"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300480E4" w14:textId="77777777" w:rsidR="002B53F2" w:rsidRPr="00904F88"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F71522A" w14:textId="77777777" w:rsidR="002B53F2" w:rsidRPr="00904F88"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"caja"</w:t>
      </w:r>
      <w:r w:rsidRPr="00904F88">
        <w:rPr>
          <w:rFonts w:ascii="Consolas" w:hAnsi="Consolas"/>
          <w:color w:val="808080"/>
          <w:sz w:val="21"/>
          <w:szCs w:val="21"/>
          <w:lang w:val="es-ES"/>
        </w:rPr>
        <w:t>&gt;&lt;</w:t>
      </w:r>
      <w:r w:rsidRPr="00904F88">
        <w:rPr>
          <w:rFonts w:ascii="Consolas" w:hAnsi="Consolas"/>
          <w:color w:val="569CD6"/>
          <w:sz w:val="21"/>
          <w:szCs w:val="21"/>
          <w:lang w:val="es-ES"/>
        </w:rPr>
        <w:t>br</w:t>
      </w:r>
      <w:r w:rsidRPr="00904F88">
        <w:rPr>
          <w:rFonts w:ascii="Consolas" w:hAnsi="Consolas"/>
          <w:color w:val="808080"/>
          <w:sz w:val="21"/>
          <w:szCs w:val="21"/>
          <w:lang w:val="es-ES"/>
        </w:rPr>
        <w:t>&gt;&lt;</w:t>
      </w:r>
      <w:r w:rsidRPr="00904F88">
        <w:rPr>
          <w:rFonts w:ascii="Consolas" w:hAnsi="Consolas"/>
          <w:color w:val="569CD6"/>
          <w:sz w:val="21"/>
          <w:szCs w:val="21"/>
          <w:lang w:val="es-ES"/>
        </w:rPr>
        <w:t>h3</w:t>
      </w:r>
      <w:r w:rsidRPr="00904F88">
        <w:rPr>
          <w:rFonts w:ascii="Consolas" w:hAnsi="Consolas"/>
          <w:color w:val="808080"/>
          <w:sz w:val="21"/>
          <w:szCs w:val="21"/>
          <w:lang w:val="es-ES"/>
        </w:rPr>
        <w:t>&gt;</w:t>
      </w:r>
      <w:r w:rsidRPr="00904F88">
        <w:rPr>
          <w:rFonts w:ascii="Consolas" w:hAnsi="Consolas"/>
          <w:color w:val="CCCCCC"/>
          <w:sz w:val="21"/>
          <w:szCs w:val="21"/>
          <w:lang w:val="es-ES"/>
        </w:rPr>
        <w:t>Buenos dias que tal</w:t>
      </w:r>
      <w:r w:rsidRPr="00904F88">
        <w:rPr>
          <w:rFonts w:ascii="Consolas" w:hAnsi="Consolas"/>
          <w:color w:val="808080"/>
          <w:sz w:val="21"/>
          <w:szCs w:val="21"/>
          <w:lang w:val="es-ES"/>
        </w:rPr>
        <w:t>&lt;/</w:t>
      </w:r>
      <w:r w:rsidRPr="00904F88">
        <w:rPr>
          <w:rFonts w:ascii="Consolas" w:hAnsi="Consolas"/>
          <w:color w:val="569CD6"/>
          <w:sz w:val="21"/>
          <w:szCs w:val="21"/>
          <w:lang w:val="es-ES"/>
        </w:rPr>
        <w:t>h3</w:t>
      </w:r>
      <w:r w:rsidRPr="00904F88">
        <w:rPr>
          <w:rFonts w:ascii="Consolas" w:hAnsi="Consolas"/>
          <w:color w:val="808080"/>
          <w:sz w:val="21"/>
          <w:szCs w:val="21"/>
          <w:lang w:val="es-ES"/>
        </w:rPr>
        <w:t>&gt;&lt;/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70A74042" w14:textId="77777777" w:rsidR="001A135C" w:rsidRPr="00904F88" w:rsidRDefault="001A135C" w:rsidP="001A135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AF6C381" w14:textId="77777777" w:rsidR="002936CA" w:rsidRPr="00904F88" w:rsidRDefault="002936CA" w:rsidP="000B1E38">
      <w:pPr>
        <w:rPr>
          <w:lang w:val="es-ES"/>
        </w:rPr>
      </w:pPr>
    </w:p>
    <w:p w14:paraId="497067D6" w14:textId="48A5C4C8" w:rsidR="002B53F2" w:rsidRPr="00904F88" w:rsidRDefault="001A135C" w:rsidP="000B1E38">
      <w:pPr>
        <w:rPr>
          <w:lang w:val="es-ES"/>
        </w:rPr>
      </w:pPr>
      <w:r w:rsidRPr="00904F88">
        <w:rPr>
          <w:lang w:val="es-ES"/>
        </w:rPr>
        <w:t>Resultado en el navegador</w:t>
      </w:r>
      <w:r w:rsidR="002B53F2" w:rsidRPr="00904F88">
        <w:rPr>
          <w:lang w:val="es-ES"/>
        </w:rPr>
        <w:t>:</w:t>
      </w:r>
    </w:p>
    <w:p w14:paraId="21D6787F" w14:textId="4FA67BA1" w:rsidR="002B53F2" w:rsidRPr="00904F88" w:rsidRDefault="007A412E" w:rsidP="000B1E38">
      <w:pPr>
        <w:rPr>
          <w:lang w:val="es-ES"/>
        </w:rPr>
      </w:pPr>
      <w:r w:rsidRPr="00904F88">
        <w:rPr>
          <w:noProof/>
          <w:lang w:val="es-ES"/>
        </w:rPr>
        <w:drawing>
          <wp:inline distT="0" distB="0" distL="0" distR="0" wp14:anchorId="40E1BD09" wp14:editId="33CD6E3F">
            <wp:extent cx="3562350" cy="1725238"/>
            <wp:effectExtent l="0" t="0" r="0" b="8890"/>
            <wp:docPr id="1297933380"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33380" name="Imagen 1" descr="Imagen que contiene Rectángulo&#10;&#10;El contenido generado por IA puede ser incorrecto."/>
                    <pic:cNvPicPr/>
                  </pic:nvPicPr>
                  <pic:blipFill>
                    <a:blip r:embed="rId116"/>
                    <a:stretch>
                      <a:fillRect/>
                    </a:stretch>
                  </pic:blipFill>
                  <pic:spPr>
                    <a:xfrm>
                      <a:off x="0" y="0"/>
                      <a:ext cx="3567822" cy="1727888"/>
                    </a:xfrm>
                    <a:prstGeom prst="rect">
                      <a:avLst/>
                    </a:prstGeom>
                  </pic:spPr>
                </pic:pic>
              </a:graphicData>
            </a:graphic>
          </wp:inline>
        </w:drawing>
      </w:r>
    </w:p>
    <w:p w14:paraId="20ADDB3B" w14:textId="77777777" w:rsidR="002936CA" w:rsidRPr="00904F88" w:rsidRDefault="002936CA" w:rsidP="000B1E38">
      <w:pPr>
        <w:rPr>
          <w:lang w:val="es-ES"/>
        </w:rPr>
      </w:pPr>
    </w:p>
    <w:p w14:paraId="6B54E666" w14:textId="57B6F3A5" w:rsidR="000B1E38" w:rsidRPr="00904F88" w:rsidRDefault="000B1E38" w:rsidP="000B1E38">
      <w:pPr>
        <w:rPr>
          <w:b/>
          <w:bCs/>
          <w:u w:val="single"/>
          <w:lang w:val="es-ES"/>
        </w:rPr>
      </w:pPr>
      <w:r w:rsidRPr="00904F88">
        <w:rPr>
          <w:b/>
          <w:bCs/>
          <w:u w:val="single"/>
          <w:lang w:val="es-ES"/>
        </w:rPr>
        <w:lastRenderedPageBreak/>
        <w:t>Ejemplo</w:t>
      </w:r>
    </w:p>
    <w:p w14:paraId="3317D10A" w14:textId="77777777" w:rsidR="000B1E38" w:rsidRPr="00904F88" w:rsidRDefault="000B1E38" w:rsidP="000B1E38">
      <w:pPr>
        <w:rPr>
          <w:lang w:val="es-ES"/>
        </w:rPr>
      </w:pPr>
      <w:r w:rsidRPr="00904F88">
        <w:rPr>
          <w:lang w:val="es-ES"/>
        </w:rPr>
        <w:t>Para aplicar varias sombras se puede añadir una lista de sombras separadas por comas. En el siguiente ejemplo se aplicarían dos sombras.</w:t>
      </w:r>
    </w:p>
    <w:p w14:paraId="33BB3B62" w14:textId="2DDDD266" w:rsidR="000B1E38" w:rsidRPr="00904F88" w:rsidRDefault="000B1E38" w:rsidP="000B1E38">
      <w:pPr>
        <w:rPr>
          <w:lang w:val="es-ES"/>
        </w:rPr>
      </w:pPr>
      <w:r w:rsidRPr="00904F88">
        <w:rPr>
          <w:lang w:val="es-ES"/>
        </w:rPr>
        <w:t xml:space="preserve">text-shadow: </w:t>
      </w:r>
      <w:r w:rsidR="007A412E" w:rsidRPr="00904F88">
        <w:rPr>
          <w:lang w:val="es-ES"/>
        </w:rPr>
        <w:t xml:space="preserve"> 2px 2px 3px #770404, </w:t>
      </w:r>
      <w:r w:rsidR="00B37C12" w:rsidRPr="00904F88">
        <w:rPr>
          <w:lang w:val="es-ES"/>
        </w:rPr>
        <w:t>-</w:t>
      </w:r>
      <w:r w:rsidRPr="00904F88">
        <w:rPr>
          <w:lang w:val="es-ES"/>
        </w:rPr>
        <w:t xml:space="preserve">2px </w:t>
      </w:r>
      <w:r w:rsidR="00B37C12" w:rsidRPr="00904F88">
        <w:rPr>
          <w:lang w:val="es-ES"/>
        </w:rPr>
        <w:t>-</w:t>
      </w:r>
      <w:r w:rsidRPr="00904F88">
        <w:rPr>
          <w:lang w:val="es-ES"/>
        </w:rPr>
        <w:t>2px 1px #ccc;</w:t>
      </w:r>
    </w:p>
    <w:p w14:paraId="30E1F4C5" w14:textId="6D9A8833" w:rsidR="000B1E38" w:rsidRPr="00904F88" w:rsidRDefault="000B1E38" w:rsidP="000B1E38">
      <w:pPr>
        <w:rPr>
          <w:lang w:val="es-ES"/>
        </w:rPr>
      </w:pPr>
      <w:r w:rsidRPr="00904F88">
        <w:rPr>
          <w:lang w:val="es-ES"/>
        </w:rPr>
        <w:t>Aunque actualmente esta propiedad está aceptada en todos los navegadores, recuerda que para este tipo de propiedades, para el caso de navegadores antiguos, debemos incluir los prefijos para navegadores correspondientes.</w:t>
      </w:r>
    </w:p>
    <w:p w14:paraId="65A230CD" w14:textId="77777777" w:rsidR="00687C99" w:rsidRPr="00904F88" w:rsidRDefault="00687C99" w:rsidP="00046709">
      <w:pPr>
        <w:rPr>
          <w:lang w:val="es-ES"/>
        </w:rPr>
      </w:pPr>
    </w:p>
    <w:p w14:paraId="26CE72C9" w14:textId="77777777" w:rsidR="002834DA" w:rsidRPr="00904F88" w:rsidRDefault="002834DA" w:rsidP="002834D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7BA7D"/>
          <w:sz w:val="21"/>
          <w:szCs w:val="21"/>
          <w:lang w:val="es-ES"/>
        </w:rPr>
        <w:t>.texto1</w:t>
      </w:r>
      <w:r w:rsidRPr="00904F88">
        <w:rPr>
          <w:rFonts w:ascii="Consolas" w:hAnsi="Consolas"/>
          <w:color w:val="D4D4D4"/>
          <w:sz w:val="21"/>
          <w:szCs w:val="21"/>
          <w:lang w:val="es-ES"/>
        </w:rPr>
        <w:t xml:space="preserve"> {</w:t>
      </w:r>
    </w:p>
    <w:p w14:paraId="5916610F" w14:textId="77777777" w:rsidR="002834DA" w:rsidRPr="00904F88" w:rsidRDefault="002834DA" w:rsidP="002834D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73D2D04" w14:textId="77777777" w:rsidR="00323308" w:rsidRPr="00904F88" w:rsidRDefault="002834DA" w:rsidP="0032330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00323308" w:rsidRPr="00904F88">
        <w:rPr>
          <w:rFonts w:ascii="Consolas" w:hAnsi="Consolas"/>
          <w:color w:val="9CDCFE"/>
          <w:sz w:val="21"/>
          <w:szCs w:val="21"/>
          <w:lang w:val="es-ES"/>
        </w:rPr>
        <w:t>text-shadow</w:t>
      </w:r>
      <w:r w:rsidR="00323308" w:rsidRPr="00904F88">
        <w:rPr>
          <w:rFonts w:ascii="Consolas" w:hAnsi="Consolas"/>
          <w:color w:val="D4D4D4"/>
          <w:sz w:val="21"/>
          <w:szCs w:val="21"/>
          <w:lang w:val="es-ES"/>
        </w:rPr>
        <w:t xml:space="preserve">: </w:t>
      </w:r>
      <w:r w:rsidR="00323308" w:rsidRPr="00904F88">
        <w:rPr>
          <w:rFonts w:ascii="Consolas" w:hAnsi="Consolas"/>
          <w:color w:val="B5CEA8"/>
          <w:sz w:val="21"/>
          <w:szCs w:val="21"/>
          <w:lang w:val="es-ES"/>
        </w:rPr>
        <w:t>2px</w:t>
      </w:r>
      <w:r w:rsidR="00323308" w:rsidRPr="00904F88">
        <w:rPr>
          <w:rFonts w:ascii="Consolas" w:hAnsi="Consolas"/>
          <w:color w:val="D4D4D4"/>
          <w:sz w:val="21"/>
          <w:szCs w:val="21"/>
          <w:lang w:val="es-ES"/>
        </w:rPr>
        <w:t xml:space="preserve"> </w:t>
      </w:r>
      <w:r w:rsidR="00323308" w:rsidRPr="00904F88">
        <w:rPr>
          <w:rFonts w:ascii="Consolas" w:hAnsi="Consolas"/>
          <w:color w:val="B5CEA8"/>
          <w:sz w:val="21"/>
          <w:szCs w:val="21"/>
          <w:lang w:val="es-ES"/>
        </w:rPr>
        <w:t>2px</w:t>
      </w:r>
      <w:r w:rsidR="00323308" w:rsidRPr="00904F88">
        <w:rPr>
          <w:rFonts w:ascii="Consolas" w:hAnsi="Consolas"/>
          <w:color w:val="D4D4D4"/>
          <w:sz w:val="21"/>
          <w:szCs w:val="21"/>
          <w:lang w:val="es-ES"/>
        </w:rPr>
        <w:t xml:space="preserve"> </w:t>
      </w:r>
      <w:r w:rsidR="00323308" w:rsidRPr="00904F88">
        <w:rPr>
          <w:rFonts w:ascii="Consolas" w:hAnsi="Consolas"/>
          <w:color w:val="B5CEA8"/>
          <w:sz w:val="21"/>
          <w:szCs w:val="21"/>
          <w:lang w:val="es-ES"/>
        </w:rPr>
        <w:t>3px</w:t>
      </w:r>
      <w:r w:rsidR="00323308" w:rsidRPr="00904F88">
        <w:rPr>
          <w:rFonts w:ascii="Consolas" w:hAnsi="Consolas"/>
          <w:color w:val="D4D4D4"/>
          <w:sz w:val="21"/>
          <w:szCs w:val="21"/>
          <w:lang w:val="es-ES"/>
        </w:rPr>
        <w:t xml:space="preserve"> </w:t>
      </w:r>
      <w:r w:rsidR="00323308" w:rsidRPr="00904F88">
        <w:rPr>
          <w:rFonts w:ascii="Consolas" w:hAnsi="Consolas"/>
          <w:color w:val="CE9178"/>
          <w:sz w:val="21"/>
          <w:szCs w:val="21"/>
          <w:lang w:val="es-ES"/>
        </w:rPr>
        <w:t>#770404</w:t>
      </w:r>
      <w:r w:rsidR="00323308" w:rsidRPr="00904F88">
        <w:rPr>
          <w:rFonts w:ascii="Consolas" w:hAnsi="Consolas"/>
          <w:color w:val="D4D4D4"/>
          <w:sz w:val="21"/>
          <w:szCs w:val="21"/>
          <w:lang w:val="es-ES"/>
        </w:rPr>
        <w:t xml:space="preserve">, </w:t>
      </w:r>
      <w:r w:rsidR="00323308" w:rsidRPr="00904F88">
        <w:rPr>
          <w:rFonts w:ascii="Consolas" w:hAnsi="Consolas"/>
          <w:color w:val="B5CEA8"/>
          <w:sz w:val="21"/>
          <w:szCs w:val="21"/>
          <w:lang w:val="es-ES"/>
        </w:rPr>
        <w:t>-2px</w:t>
      </w:r>
      <w:r w:rsidR="00323308" w:rsidRPr="00904F88">
        <w:rPr>
          <w:rFonts w:ascii="Consolas" w:hAnsi="Consolas"/>
          <w:color w:val="D4D4D4"/>
          <w:sz w:val="21"/>
          <w:szCs w:val="21"/>
          <w:lang w:val="es-ES"/>
        </w:rPr>
        <w:t xml:space="preserve"> </w:t>
      </w:r>
      <w:r w:rsidR="00323308" w:rsidRPr="00904F88">
        <w:rPr>
          <w:rFonts w:ascii="Consolas" w:hAnsi="Consolas"/>
          <w:color w:val="B5CEA8"/>
          <w:sz w:val="21"/>
          <w:szCs w:val="21"/>
          <w:lang w:val="es-ES"/>
        </w:rPr>
        <w:t>-2px</w:t>
      </w:r>
      <w:r w:rsidR="00323308" w:rsidRPr="00904F88">
        <w:rPr>
          <w:rFonts w:ascii="Consolas" w:hAnsi="Consolas"/>
          <w:color w:val="D4D4D4"/>
          <w:sz w:val="21"/>
          <w:szCs w:val="21"/>
          <w:lang w:val="es-ES"/>
        </w:rPr>
        <w:t xml:space="preserve"> </w:t>
      </w:r>
      <w:r w:rsidR="00323308" w:rsidRPr="00904F88">
        <w:rPr>
          <w:rFonts w:ascii="Consolas" w:hAnsi="Consolas"/>
          <w:color w:val="B5CEA8"/>
          <w:sz w:val="21"/>
          <w:szCs w:val="21"/>
          <w:lang w:val="es-ES"/>
        </w:rPr>
        <w:t>1px</w:t>
      </w:r>
      <w:r w:rsidR="00323308" w:rsidRPr="00904F88">
        <w:rPr>
          <w:rFonts w:ascii="Consolas" w:hAnsi="Consolas"/>
          <w:color w:val="D4D4D4"/>
          <w:sz w:val="21"/>
          <w:szCs w:val="21"/>
          <w:lang w:val="es-ES"/>
        </w:rPr>
        <w:t xml:space="preserve"> </w:t>
      </w:r>
      <w:r w:rsidR="00323308" w:rsidRPr="00904F88">
        <w:rPr>
          <w:rFonts w:ascii="Consolas" w:hAnsi="Consolas"/>
          <w:color w:val="CE9178"/>
          <w:sz w:val="21"/>
          <w:szCs w:val="21"/>
          <w:lang w:val="es-ES"/>
        </w:rPr>
        <w:t>#19d7d1</w:t>
      </w:r>
      <w:r w:rsidR="00323308" w:rsidRPr="00904F88">
        <w:rPr>
          <w:rFonts w:ascii="Consolas" w:hAnsi="Consolas"/>
          <w:color w:val="D4D4D4"/>
          <w:sz w:val="21"/>
          <w:szCs w:val="21"/>
          <w:lang w:val="es-ES"/>
        </w:rPr>
        <w:t>;</w:t>
      </w:r>
    </w:p>
    <w:p w14:paraId="4A9666B2" w14:textId="10F4BB23" w:rsidR="002834DA" w:rsidRPr="00904F88" w:rsidRDefault="002834DA" w:rsidP="002834D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6EEAA3C" w14:textId="77777777" w:rsidR="002834DA" w:rsidRPr="00904F88" w:rsidRDefault="002834DA" w:rsidP="002834DA">
      <w:pPr>
        <w:widowControl/>
        <w:shd w:val="clear" w:color="auto" w:fill="1F1F1F"/>
        <w:autoSpaceDE/>
        <w:autoSpaceDN/>
        <w:adjustRightInd/>
        <w:spacing w:before="0" w:after="0" w:line="285" w:lineRule="atLeast"/>
        <w:jc w:val="left"/>
        <w:rPr>
          <w:rFonts w:ascii="Consolas" w:hAnsi="Consolas"/>
          <w:color w:val="D4D4D4"/>
          <w:sz w:val="21"/>
          <w:szCs w:val="21"/>
          <w:lang w:val="es-ES"/>
        </w:rPr>
      </w:pPr>
      <w:r w:rsidRPr="00904F88">
        <w:rPr>
          <w:rFonts w:ascii="Consolas" w:hAnsi="Consolas"/>
          <w:color w:val="D4D4D4"/>
          <w:sz w:val="21"/>
          <w:szCs w:val="21"/>
          <w:lang w:val="es-ES"/>
        </w:rPr>
        <w:t>    }</w:t>
      </w:r>
    </w:p>
    <w:p w14:paraId="40497374" w14:textId="77777777" w:rsidR="002834DA" w:rsidRPr="00904F88" w:rsidRDefault="002834DA" w:rsidP="002834DA">
      <w:pPr>
        <w:widowControl/>
        <w:shd w:val="clear" w:color="auto" w:fill="1F1F1F"/>
        <w:autoSpaceDE/>
        <w:autoSpaceDN/>
        <w:adjustRightInd/>
        <w:spacing w:before="0" w:after="0" w:line="285" w:lineRule="atLeast"/>
        <w:jc w:val="left"/>
        <w:rPr>
          <w:rFonts w:ascii="Consolas" w:hAnsi="Consolas"/>
          <w:color w:val="D4D4D4"/>
          <w:sz w:val="21"/>
          <w:szCs w:val="21"/>
          <w:lang w:val="es-ES"/>
        </w:rPr>
      </w:pPr>
    </w:p>
    <w:p w14:paraId="2E8F73E7" w14:textId="77777777" w:rsidR="002834DA" w:rsidRPr="00904F88" w:rsidRDefault="002834DA" w:rsidP="002834D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"texto1"</w:t>
      </w:r>
      <w:r w:rsidRPr="00904F88">
        <w:rPr>
          <w:rFonts w:ascii="Consolas" w:hAnsi="Consolas"/>
          <w:color w:val="808080"/>
          <w:sz w:val="21"/>
          <w:szCs w:val="21"/>
          <w:lang w:val="es-ES"/>
        </w:rPr>
        <w:t>&gt;</w:t>
      </w:r>
      <w:r w:rsidRPr="00904F88">
        <w:rPr>
          <w:rFonts w:ascii="Consolas" w:hAnsi="Consolas"/>
          <w:color w:val="CCCCCC"/>
          <w:sz w:val="21"/>
          <w:szCs w:val="21"/>
          <w:lang w:val="es-ES"/>
        </w:rPr>
        <w:t>El siguiente texto esta realizado para probar las sombras dobles</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73F4F82B" w14:textId="77777777" w:rsidR="002834DA" w:rsidRPr="00904F88" w:rsidRDefault="002834DA" w:rsidP="002834D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D058509" w14:textId="77777777" w:rsidR="002834DA" w:rsidRPr="00904F88" w:rsidRDefault="002834DA" w:rsidP="002834D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011D76B" w14:textId="77777777" w:rsidR="00D81D05" w:rsidRPr="00904F88" w:rsidRDefault="00D81D05" w:rsidP="00046709">
      <w:pPr>
        <w:rPr>
          <w:lang w:val="es-ES"/>
        </w:rPr>
      </w:pPr>
    </w:p>
    <w:p w14:paraId="5B274AFF" w14:textId="77777777" w:rsidR="00D81D05" w:rsidRPr="00904F88" w:rsidRDefault="00D81D05" w:rsidP="00046709">
      <w:pPr>
        <w:rPr>
          <w:lang w:val="es-ES"/>
        </w:rPr>
      </w:pPr>
    </w:p>
    <w:p w14:paraId="58E1FD84" w14:textId="1C4D1E16" w:rsidR="00D81D05" w:rsidRPr="00904F88" w:rsidRDefault="00D81D05" w:rsidP="00046709">
      <w:pPr>
        <w:rPr>
          <w:lang w:val="es-ES"/>
        </w:rPr>
      </w:pPr>
      <w:r w:rsidRPr="00904F88">
        <w:rPr>
          <w:lang w:val="es-ES"/>
        </w:rPr>
        <w:t>El resultado en el navegador</w:t>
      </w:r>
    </w:p>
    <w:p w14:paraId="1EC5D35F" w14:textId="05BDC846" w:rsidR="00D81D05" w:rsidRPr="00904F88" w:rsidRDefault="00FC5BB8" w:rsidP="00046709">
      <w:pPr>
        <w:rPr>
          <w:lang w:val="es-ES"/>
        </w:rPr>
      </w:pPr>
      <w:r w:rsidRPr="00904F88">
        <w:rPr>
          <w:noProof/>
          <w:lang w:val="es-ES"/>
        </w:rPr>
        <w:drawing>
          <wp:inline distT="0" distB="0" distL="0" distR="0" wp14:anchorId="5CB8C6FF" wp14:editId="31FEAD26">
            <wp:extent cx="6300470" cy="493395"/>
            <wp:effectExtent l="0" t="0" r="5080" b="1905"/>
            <wp:docPr id="1909976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76273" name=""/>
                    <pic:cNvPicPr/>
                  </pic:nvPicPr>
                  <pic:blipFill>
                    <a:blip r:embed="rId117"/>
                    <a:stretch>
                      <a:fillRect/>
                    </a:stretch>
                  </pic:blipFill>
                  <pic:spPr>
                    <a:xfrm>
                      <a:off x="0" y="0"/>
                      <a:ext cx="6300470" cy="493395"/>
                    </a:xfrm>
                    <a:prstGeom prst="rect">
                      <a:avLst/>
                    </a:prstGeom>
                  </pic:spPr>
                </pic:pic>
              </a:graphicData>
            </a:graphic>
          </wp:inline>
        </w:drawing>
      </w:r>
    </w:p>
    <w:p w14:paraId="2BD5444F" w14:textId="77777777" w:rsidR="00D81D05" w:rsidRPr="00904F88" w:rsidRDefault="00D81D05" w:rsidP="00046709">
      <w:pPr>
        <w:rPr>
          <w:lang w:val="es-ES"/>
        </w:rPr>
      </w:pPr>
    </w:p>
    <w:p w14:paraId="53AA266F" w14:textId="54201B5D" w:rsidR="00D81D05" w:rsidRPr="00904F88" w:rsidRDefault="00B6768C" w:rsidP="00046709">
      <w:pPr>
        <w:rPr>
          <w:b/>
          <w:bCs/>
          <w:u w:val="single"/>
          <w:lang w:val="es-ES"/>
        </w:rPr>
      </w:pPr>
      <w:r w:rsidRPr="00904F88">
        <w:rPr>
          <w:b/>
          <w:bCs/>
          <w:u w:val="single"/>
          <w:lang w:val="es-ES"/>
        </w:rPr>
        <w:t>Ejercicio</w:t>
      </w:r>
    </w:p>
    <w:p w14:paraId="01D37106" w14:textId="77777777" w:rsidR="00D81D05" w:rsidRPr="00904F88" w:rsidRDefault="00D81D05" w:rsidP="00046709">
      <w:pPr>
        <w:rPr>
          <w:lang w:val="es-ES"/>
        </w:rPr>
      </w:pPr>
    </w:p>
    <w:p w14:paraId="5618E9EE" w14:textId="1354A1A9" w:rsidR="00B6768C" w:rsidRPr="00904F88" w:rsidRDefault="00B6768C" w:rsidP="00046709">
      <w:pPr>
        <w:rPr>
          <w:lang w:val="es-ES"/>
        </w:rPr>
      </w:pPr>
      <w:r w:rsidRPr="00904F88">
        <w:rPr>
          <w:lang w:val="es-ES"/>
        </w:rPr>
        <w:t>Estudiar los siguientes efectos y explicar que hace cada uno:</w:t>
      </w:r>
    </w:p>
    <w:p w14:paraId="682B65E6" w14:textId="77777777" w:rsidR="00B6768C" w:rsidRPr="00904F88" w:rsidRDefault="00B6768C" w:rsidP="00046709">
      <w:pPr>
        <w:rPr>
          <w:lang w:val="es-ES"/>
        </w:rPr>
      </w:pPr>
    </w:p>
    <w:p w14:paraId="0173DEF5" w14:textId="04C6E6FC" w:rsidR="00B6768C" w:rsidRPr="00904F88" w:rsidRDefault="00B6768C" w:rsidP="00046709">
      <w:pPr>
        <w:rPr>
          <w:b/>
          <w:bCs/>
          <w:u w:val="single"/>
          <w:lang w:val="es-ES"/>
        </w:rPr>
      </w:pPr>
      <w:r w:rsidRPr="00904F88">
        <w:rPr>
          <w:b/>
          <w:bCs/>
          <w:u w:val="single"/>
          <w:lang w:val="es-ES"/>
        </w:rPr>
        <w:t>sombras2.html</w:t>
      </w:r>
    </w:p>
    <w:p w14:paraId="357BEEBC" w14:textId="77777777" w:rsidR="00B6768C" w:rsidRPr="00904F88" w:rsidRDefault="00B6768C" w:rsidP="00046709">
      <w:pPr>
        <w:rPr>
          <w:lang w:val="es-ES"/>
        </w:rPr>
      </w:pPr>
    </w:p>
    <w:p w14:paraId="431D53FB"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572BA2AB"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400C55D5"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445B2CF" w14:textId="77777777" w:rsidR="00B6768C" w:rsidRPr="00015106"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70E96E49" w14:textId="77777777" w:rsidR="00B6768C" w:rsidRPr="00015106"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4638E479" w14:textId="77777777" w:rsidR="00B6768C" w:rsidRPr="00015106"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0FA1DCD6" w14:textId="77777777" w:rsidR="00B6768C" w:rsidRPr="00015106"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Sombras 1</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4FA1C047" w14:textId="77777777" w:rsidR="00B6768C" w:rsidRPr="00015106"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0B5A4906" w14:textId="77777777" w:rsidR="00B6768C" w:rsidRPr="00015106"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rPr>
      </w:pPr>
    </w:p>
    <w:p w14:paraId="21B02DDE" w14:textId="77777777" w:rsidR="00B6768C" w:rsidRPr="00015106"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7EDC6A72" w14:textId="77777777" w:rsidR="00B6768C" w:rsidRPr="008702AC"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8702AC">
        <w:rPr>
          <w:rFonts w:ascii="Consolas" w:hAnsi="Consolas"/>
          <w:color w:val="D7BA7D"/>
          <w:sz w:val="21"/>
          <w:szCs w:val="21"/>
        </w:rPr>
        <w:t>.shadow1</w:t>
      </w:r>
      <w:r w:rsidRPr="008702AC">
        <w:rPr>
          <w:rFonts w:ascii="Consolas" w:hAnsi="Consolas"/>
          <w:color w:val="D4D4D4"/>
          <w:sz w:val="21"/>
          <w:szCs w:val="21"/>
        </w:rPr>
        <w:t xml:space="preserve"> {</w:t>
      </w:r>
    </w:p>
    <w:p w14:paraId="68EC9E95" w14:textId="77777777" w:rsidR="00B6768C" w:rsidRPr="008702AC"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D4D4D4"/>
          <w:sz w:val="21"/>
          <w:szCs w:val="21"/>
        </w:rPr>
        <w:t xml:space="preserve">        </w:t>
      </w:r>
      <w:r w:rsidRPr="008702AC">
        <w:rPr>
          <w:rFonts w:ascii="Consolas" w:hAnsi="Consolas"/>
          <w:color w:val="9CDCFE"/>
          <w:sz w:val="21"/>
          <w:szCs w:val="21"/>
        </w:rPr>
        <w:t>text-shadow</w:t>
      </w:r>
      <w:r w:rsidRPr="008702AC">
        <w:rPr>
          <w:rFonts w:ascii="Consolas" w:hAnsi="Consolas"/>
          <w:color w:val="D4D4D4"/>
          <w:sz w:val="21"/>
          <w:szCs w:val="21"/>
        </w:rPr>
        <w:t xml:space="preserve">: </w:t>
      </w:r>
      <w:r w:rsidRPr="008702AC">
        <w:rPr>
          <w:rFonts w:ascii="Consolas" w:hAnsi="Consolas"/>
          <w:color w:val="B5CEA8"/>
          <w:sz w:val="21"/>
          <w:szCs w:val="21"/>
        </w:rPr>
        <w:t>3px</w:t>
      </w:r>
      <w:r w:rsidRPr="008702AC">
        <w:rPr>
          <w:rFonts w:ascii="Consolas" w:hAnsi="Consolas"/>
          <w:color w:val="D4D4D4"/>
          <w:sz w:val="21"/>
          <w:szCs w:val="21"/>
        </w:rPr>
        <w:t xml:space="preserve"> </w:t>
      </w:r>
      <w:r w:rsidRPr="008702AC">
        <w:rPr>
          <w:rFonts w:ascii="Consolas" w:hAnsi="Consolas"/>
          <w:color w:val="B5CEA8"/>
          <w:sz w:val="21"/>
          <w:szCs w:val="21"/>
        </w:rPr>
        <w:t>3px</w:t>
      </w:r>
      <w:r w:rsidRPr="008702AC">
        <w:rPr>
          <w:rFonts w:ascii="Consolas" w:hAnsi="Consolas"/>
          <w:color w:val="D4D4D4"/>
          <w:sz w:val="21"/>
          <w:szCs w:val="21"/>
        </w:rPr>
        <w:t xml:space="preserve"> </w:t>
      </w:r>
      <w:r w:rsidRPr="008702AC">
        <w:rPr>
          <w:rFonts w:ascii="Consolas" w:hAnsi="Consolas"/>
          <w:color w:val="B5CEA8"/>
          <w:sz w:val="21"/>
          <w:szCs w:val="21"/>
        </w:rPr>
        <w:t>2px</w:t>
      </w:r>
      <w:r w:rsidRPr="008702AC">
        <w:rPr>
          <w:rFonts w:ascii="Consolas" w:hAnsi="Consolas"/>
          <w:color w:val="D4D4D4"/>
          <w:sz w:val="21"/>
          <w:szCs w:val="21"/>
        </w:rPr>
        <w:t xml:space="preserve"> </w:t>
      </w:r>
      <w:r w:rsidRPr="008702AC">
        <w:rPr>
          <w:rFonts w:ascii="Consolas" w:hAnsi="Consolas"/>
          <w:color w:val="DCDCAA"/>
          <w:sz w:val="21"/>
          <w:szCs w:val="21"/>
        </w:rPr>
        <w:t>rgba</w:t>
      </w:r>
      <w:r w:rsidRPr="008702AC">
        <w:rPr>
          <w:rFonts w:ascii="Consolas" w:hAnsi="Consolas"/>
          <w:color w:val="D4D4D4"/>
          <w:sz w:val="21"/>
          <w:szCs w:val="21"/>
        </w:rPr>
        <w:t>(</w:t>
      </w:r>
      <w:r w:rsidRPr="008702AC">
        <w:rPr>
          <w:rFonts w:ascii="Consolas" w:hAnsi="Consolas"/>
          <w:color w:val="B5CEA8"/>
          <w:sz w:val="21"/>
          <w:szCs w:val="21"/>
        </w:rPr>
        <w:t>152</w:t>
      </w:r>
      <w:r w:rsidRPr="008702AC">
        <w:rPr>
          <w:rFonts w:ascii="Consolas" w:hAnsi="Consolas"/>
          <w:color w:val="D4D4D4"/>
          <w:sz w:val="21"/>
          <w:szCs w:val="21"/>
        </w:rPr>
        <w:t xml:space="preserve">, </w:t>
      </w:r>
      <w:r w:rsidRPr="008702AC">
        <w:rPr>
          <w:rFonts w:ascii="Consolas" w:hAnsi="Consolas"/>
          <w:color w:val="B5CEA8"/>
          <w:sz w:val="21"/>
          <w:szCs w:val="21"/>
        </w:rPr>
        <w:t>150</w:t>
      </w:r>
      <w:r w:rsidRPr="008702AC">
        <w:rPr>
          <w:rFonts w:ascii="Consolas" w:hAnsi="Consolas"/>
          <w:color w:val="D4D4D4"/>
          <w:sz w:val="21"/>
          <w:szCs w:val="21"/>
        </w:rPr>
        <w:t xml:space="preserve">, </w:t>
      </w:r>
      <w:r w:rsidRPr="008702AC">
        <w:rPr>
          <w:rFonts w:ascii="Consolas" w:hAnsi="Consolas"/>
          <w:color w:val="B5CEA8"/>
          <w:sz w:val="21"/>
          <w:szCs w:val="21"/>
        </w:rPr>
        <w:t>207</w:t>
      </w:r>
      <w:r w:rsidRPr="008702AC">
        <w:rPr>
          <w:rFonts w:ascii="Consolas" w:hAnsi="Consolas"/>
          <w:color w:val="D4D4D4"/>
          <w:sz w:val="21"/>
          <w:szCs w:val="21"/>
        </w:rPr>
        <w:t xml:space="preserve">, </w:t>
      </w:r>
      <w:r w:rsidRPr="008702AC">
        <w:rPr>
          <w:rFonts w:ascii="Consolas" w:hAnsi="Consolas"/>
          <w:color w:val="B5CEA8"/>
          <w:sz w:val="21"/>
          <w:szCs w:val="21"/>
        </w:rPr>
        <w:t>0.7</w:t>
      </w:r>
      <w:r w:rsidRPr="008702AC">
        <w:rPr>
          <w:rFonts w:ascii="Consolas" w:hAnsi="Consolas"/>
          <w:color w:val="D4D4D4"/>
          <w:sz w:val="21"/>
          <w:szCs w:val="21"/>
        </w:rPr>
        <w:t>);</w:t>
      </w:r>
    </w:p>
    <w:p w14:paraId="588CAE0B"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8702AC">
        <w:rPr>
          <w:rFonts w:ascii="Consolas" w:hAnsi="Consolas"/>
          <w:color w:val="D4D4D4"/>
          <w:sz w:val="21"/>
          <w:szCs w:val="21"/>
        </w:rPr>
        <w:t xml:space="preserve">    </w:t>
      </w:r>
      <w:r w:rsidRPr="00904F88">
        <w:rPr>
          <w:rFonts w:ascii="Consolas" w:hAnsi="Consolas"/>
          <w:color w:val="D4D4D4"/>
          <w:sz w:val="21"/>
          <w:szCs w:val="21"/>
          <w:lang w:val="es-ES"/>
        </w:rPr>
        <w:t>}</w:t>
      </w:r>
    </w:p>
    <w:p w14:paraId="27FDB5C3"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B32C48B"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.shadow2</w:t>
      </w:r>
      <w:r w:rsidRPr="00904F88">
        <w:rPr>
          <w:rFonts w:ascii="Consolas" w:hAnsi="Consolas"/>
          <w:color w:val="D4D4D4"/>
          <w:sz w:val="21"/>
          <w:szCs w:val="21"/>
          <w:lang w:val="es-ES"/>
        </w:rPr>
        <w:t xml:space="preserve"> {</w:t>
      </w:r>
    </w:p>
    <w:p w14:paraId="75AAE601"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box-shadow</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14px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rgba</w:t>
      </w:r>
      <w:r w:rsidRPr="00904F88">
        <w:rPr>
          <w:rFonts w:ascii="Consolas" w:hAnsi="Consolas"/>
          <w:color w:val="D4D4D4"/>
          <w:sz w:val="21"/>
          <w:szCs w:val="21"/>
          <w:lang w:val="es-ES"/>
        </w:rPr>
        <w:t>(</w:t>
      </w:r>
      <w:r w:rsidRPr="00904F88">
        <w:rPr>
          <w:rFonts w:ascii="Consolas" w:hAnsi="Consolas"/>
          <w:color w:val="B5CEA8"/>
          <w:sz w:val="21"/>
          <w:szCs w:val="21"/>
          <w:lang w:val="es-ES"/>
        </w:rPr>
        <w:t>0</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0.47</w:t>
      </w:r>
      <w:r w:rsidRPr="00904F88">
        <w:rPr>
          <w:rFonts w:ascii="Consolas" w:hAnsi="Consolas"/>
          <w:color w:val="D4D4D4"/>
          <w:sz w:val="21"/>
          <w:szCs w:val="21"/>
          <w:lang w:val="es-ES"/>
        </w:rPr>
        <w:t>);</w:t>
      </w:r>
    </w:p>
    <w:p w14:paraId="3846A894"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9BE051E"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9D71116"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.shadow3</w:t>
      </w:r>
      <w:r w:rsidRPr="00904F88">
        <w:rPr>
          <w:rFonts w:ascii="Consolas" w:hAnsi="Consolas"/>
          <w:color w:val="D4D4D4"/>
          <w:sz w:val="21"/>
          <w:szCs w:val="21"/>
          <w:lang w:val="es-ES"/>
        </w:rPr>
        <w:t xml:space="preserve"> {</w:t>
      </w:r>
    </w:p>
    <w:p w14:paraId="2AB753E2"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box-shadow</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#45f875</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inset</w:t>
      </w:r>
      <w:r w:rsidRPr="00904F88">
        <w:rPr>
          <w:rFonts w:ascii="Consolas" w:hAnsi="Consolas"/>
          <w:color w:val="D4D4D4"/>
          <w:sz w:val="21"/>
          <w:szCs w:val="21"/>
          <w:lang w:val="es-ES"/>
        </w:rPr>
        <w:t>;</w:t>
      </w:r>
    </w:p>
    <w:p w14:paraId="5619C53D"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5B0A195"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433A499"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.shadow4</w:t>
      </w:r>
      <w:r w:rsidRPr="00904F88">
        <w:rPr>
          <w:rFonts w:ascii="Consolas" w:hAnsi="Consolas"/>
          <w:color w:val="D4D4D4"/>
          <w:sz w:val="21"/>
          <w:szCs w:val="21"/>
          <w:lang w:val="es-ES"/>
        </w:rPr>
        <w:t xml:space="preserve"> {</w:t>
      </w:r>
    </w:p>
    <w:p w14:paraId="5C3E68C2"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text-shadow</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grey</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yellow</w:t>
      </w:r>
      <w:r w:rsidRPr="00904F88">
        <w:rPr>
          <w:rFonts w:ascii="Consolas" w:hAnsi="Consolas"/>
          <w:color w:val="D4D4D4"/>
          <w:sz w:val="21"/>
          <w:szCs w:val="21"/>
          <w:lang w:val="es-ES"/>
        </w:rPr>
        <w:t>;</w:t>
      </w:r>
    </w:p>
    <w:p w14:paraId="6145B8E2"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AD2B135"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0FE528CE"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55B258D"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4BC6D55" w14:textId="77777777" w:rsidR="00B6768C" w:rsidRPr="00904F88" w:rsidRDefault="00B6768C" w:rsidP="00B6768C">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7BBB5148"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"shadow1"</w:t>
      </w:r>
      <w:r w:rsidRPr="00904F88">
        <w:rPr>
          <w:rFonts w:ascii="Consolas" w:hAnsi="Consolas"/>
          <w:color w:val="808080"/>
          <w:sz w:val="21"/>
          <w:szCs w:val="21"/>
          <w:lang w:val="es-ES"/>
        </w:rPr>
        <w:t>&gt;</w:t>
      </w:r>
      <w:r w:rsidRPr="00904F88">
        <w:rPr>
          <w:rFonts w:ascii="Consolas" w:hAnsi="Consolas"/>
          <w:color w:val="CCCCCC"/>
          <w:sz w:val="21"/>
          <w:szCs w:val="21"/>
          <w:lang w:val="es-ES"/>
        </w:rPr>
        <w:t>Texto con sombra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C2A3DA7"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"shadow2"</w:t>
      </w:r>
      <w:r w:rsidRPr="00904F88">
        <w:rPr>
          <w:rFonts w:ascii="Consolas" w:hAnsi="Consolas"/>
          <w:color w:val="808080"/>
          <w:sz w:val="21"/>
          <w:szCs w:val="21"/>
          <w:lang w:val="es-ES"/>
        </w:rPr>
        <w:t>&gt;</w:t>
      </w:r>
      <w:r w:rsidRPr="00904F88">
        <w:rPr>
          <w:rFonts w:ascii="Consolas" w:hAnsi="Consolas"/>
          <w:color w:val="CCCCCC"/>
          <w:sz w:val="21"/>
          <w:szCs w:val="21"/>
          <w:lang w:val="es-ES"/>
        </w:rPr>
        <w:t>Texto en contenedor con sombra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B8C0B4E"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"shadow3"</w:t>
      </w:r>
      <w:r w:rsidRPr="00904F88">
        <w:rPr>
          <w:rFonts w:ascii="Consolas" w:hAnsi="Consolas"/>
          <w:color w:val="808080"/>
          <w:sz w:val="21"/>
          <w:szCs w:val="21"/>
          <w:lang w:val="es-ES"/>
        </w:rPr>
        <w:t>&gt;</w:t>
      </w:r>
      <w:r w:rsidRPr="00904F88">
        <w:rPr>
          <w:rFonts w:ascii="Consolas" w:hAnsi="Consolas"/>
          <w:color w:val="CCCCCC"/>
          <w:sz w:val="21"/>
          <w:szCs w:val="21"/>
          <w:lang w:val="es-ES"/>
        </w:rPr>
        <w:t>Texto en contenedor con sombra interior</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69A8ECC"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"shadow4"</w:t>
      </w:r>
      <w:r w:rsidRPr="00904F88">
        <w:rPr>
          <w:rFonts w:ascii="Consolas" w:hAnsi="Consolas"/>
          <w:color w:val="808080"/>
          <w:sz w:val="21"/>
          <w:szCs w:val="21"/>
          <w:lang w:val="es-ES"/>
        </w:rPr>
        <w:t>&gt;</w:t>
      </w:r>
      <w:r w:rsidRPr="00904F88">
        <w:rPr>
          <w:rFonts w:ascii="Consolas" w:hAnsi="Consolas"/>
          <w:color w:val="CCCCCC"/>
          <w:sz w:val="21"/>
          <w:szCs w:val="21"/>
          <w:lang w:val="es-ES"/>
        </w:rPr>
        <w:t>Texto con dos sombras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264EB53"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4A48001"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5CF90AF"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6EE801D"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1FAA5356" w14:textId="77777777" w:rsidR="00B6768C" w:rsidRPr="00904F88" w:rsidRDefault="00B6768C" w:rsidP="00046709">
      <w:pPr>
        <w:rPr>
          <w:lang w:val="es-ES"/>
        </w:rPr>
      </w:pPr>
    </w:p>
    <w:p w14:paraId="2E6CAD2D" w14:textId="1A6C4A9A" w:rsidR="00B6768C" w:rsidRPr="00904F88" w:rsidRDefault="00B6768C" w:rsidP="00046709">
      <w:pPr>
        <w:rPr>
          <w:lang w:val="es-ES"/>
        </w:rPr>
      </w:pPr>
      <w:r w:rsidRPr="00904F88">
        <w:rPr>
          <w:lang w:val="es-ES"/>
        </w:rPr>
        <w:t>Resultado en el navegador:</w:t>
      </w:r>
    </w:p>
    <w:p w14:paraId="30DDC86C" w14:textId="77777777" w:rsidR="00B6768C" w:rsidRPr="00904F88" w:rsidRDefault="00B6768C" w:rsidP="00046709">
      <w:pPr>
        <w:rPr>
          <w:lang w:val="es-ES"/>
        </w:rPr>
      </w:pPr>
    </w:p>
    <w:p w14:paraId="13D658F1" w14:textId="5C12E574" w:rsidR="00B6768C" w:rsidRPr="00904F88" w:rsidRDefault="000B061E" w:rsidP="00046709">
      <w:pPr>
        <w:rPr>
          <w:lang w:val="es-ES"/>
        </w:rPr>
      </w:pPr>
      <w:r w:rsidRPr="00904F88">
        <w:rPr>
          <w:noProof/>
          <w:lang w:val="es-ES"/>
        </w:rPr>
        <w:drawing>
          <wp:inline distT="0" distB="0" distL="0" distR="0" wp14:anchorId="5BF976CB" wp14:editId="566D9CA0">
            <wp:extent cx="2876951" cy="1552792"/>
            <wp:effectExtent l="0" t="0" r="0" b="9525"/>
            <wp:docPr id="66410245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2455" name="Imagen 1" descr="Interfaz de usuario gráfica, Texto, Aplicación, Chat o mensaje de texto&#10;&#10;El contenido generado por IA puede ser incorrecto."/>
                    <pic:cNvPicPr/>
                  </pic:nvPicPr>
                  <pic:blipFill>
                    <a:blip r:embed="rId118"/>
                    <a:stretch>
                      <a:fillRect/>
                    </a:stretch>
                  </pic:blipFill>
                  <pic:spPr>
                    <a:xfrm>
                      <a:off x="0" y="0"/>
                      <a:ext cx="2876951" cy="1552792"/>
                    </a:xfrm>
                    <a:prstGeom prst="rect">
                      <a:avLst/>
                    </a:prstGeom>
                  </pic:spPr>
                </pic:pic>
              </a:graphicData>
            </a:graphic>
          </wp:inline>
        </w:drawing>
      </w:r>
    </w:p>
    <w:p w14:paraId="06CF9F06" w14:textId="77777777" w:rsidR="00B6768C" w:rsidRPr="00904F88" w:rsidRDefault="00B6768C" w:rsidP="00046709">
      <w:pPr>
        <w:rPr>
          <w:lang w:val="es-ES"/>
        </w:rPr>
      </w:pPr>
    </w:p>
    <w:p w14:paraId="24B435F6" w14:textId="77777777" w:rsidR="0060765D" w:rsidRPr="00904F88" w:rsidRDefault="0060765D" w:rsidP="0060765D">
      <w:pPr>
        <w:pStyle w:val="Ttulo1"/>
        <w:rPr>
          <w:sz w:val="48"/>
          <w:szCs w:val="48"/>
          <w:lang w:val="es-ES"/>
        </w:rPr>
      </w:pPr>
      <w:bookmarkStart w:id="51" w:name="_Toc210640527"/>
      <w:r w:rsidRPr="00904F88">
        <w:rPr>
          <w:lang w:val="es-ES"/>
        </w:rPr>
        <w:t>CSS: Márgenes exteriores e interiores</w:t>
      </w:r>
      <w:bookmarkEnd w:id="51"/>
    </w:p>
    <w:p w14:paraId="10D7FACE" w14:textId="77777777" w:rsidR="0060765D" w:rsidRPr="00904F88" w:rsidRDefault="0060765D" w:rsidP="005C5C38">
      <w:pPr>
        <w:rPr>
          <w:lang w:val="es-ES"/>
        </w:rPr>
      </w:pPr>
    </w:p>
    <w:p w14:paraId="7D5A0A76" w14:textId="2B42FE8C" w:rsidR="008B669F" w:rsidRPr="00904F88" w:rsidRDefault="008B669F" w:rsidP="008B669F">
      <w:pPr>
        <w:rPr>
          <w:lang w:val="es-ES"/>
        </w:rPr>
      </w:pPr>
      <w:r w:rsidRPr="00904F88">
        <w:rPr>
          <w:lang w:val="es-ES"/>
        </w:rPr>
        <w:t xml:space="preserve">En </w:t>
      </w:r>
      <w:r w:rsidR="001C2AE1" w:rsidRPr="00904F88">
        <w:rPr>
          <w:lang w:val="es-ES"/>
        </w:rPr>
        <w:t>este apartado</w:t>
      </w:r>
      <w:r w:rsidRPr="00904F88">
        <w:rPr>
          <w:lang w:val="es-ES"/>
        </w:rPr>
        <w:t xml:space="preserve"> se comentan las propiedades CSS definidas en la recomendación </w:t>
      </w:r>
      <w:hyperlink r:id="rId119" w:history="1">
        <w:r w:rsidRPr="00904F88">
          <w:rPr>
            <w:rStyle w:val="Hipervnculo"/>
            <w:lang w:val="es-ES"/>
          </w:rPr>
          <w:t xml:space="preserve">CSS Box </w:t>
        </w:r>
        <w:r w:rsidRPr="00904F88">
          <w:rPr>
            <w:rStyle w:val="Hipervnculo"/>
            <w:lang w:val="es-ES"/>
          </w:rPr>
          <w:lastRenderedPageBreak/>
          <w:t>Model Module Level 3</w:t>
        </w:r>
      </w:hyperlink>
      <w:r w:rsidRPr="00904F88">
        <w:rPr>
          <w:lang w:val="es-ES"/>
        </w:rPr>
        <w:t>, publicada en abril de 2024.</w:t>
      </w:r>
    </w:p>
    <w:p w14:paraId="02504F80" w14:textId="77777777" w:rsidR="008B669F" w:rsidRPr="00904F88" w:rsidRDefault="008B669F" w:rsidP="008B669F">
      <w:pPr>
        <w:rPr>
          <w:lang w:val="es-ES"/>
        </w:rPr>
      </w:pPr>
      <w:r w:rsidRPr="00904F88">
        <w:rPr>
          <w:lang w:val="es-ES"/>
        </w:rPr>
        <w:t>Estas propiedades permiten dar margen exterior y un margen interior a cualquier elemento de una página web.</w:t>
      </w:r>
    </w:p>
    <w:p w14:paraId="5E069413" w14:textId="77777777" w:rsidR="008B669F" w:rsidRPr="00904F88" w:rsidRDefault="008B669F" w:rsidP="008B669F">
      <w:pPr>
        <w:rPr>
          <w:lang w:val="es-ES"/>
        </w:rPr>
      </w:pPr>
      <w:r w:rsidRPr="00904F88">
        <w:rPr>
          <w:lang w:val="es-ES"/>
        </w:rPr>
        <w:t>En el modelo de caja CSS "clásico", el borde y los márgenes interior y exterior se añaden al tamaño del elemento definido con las propiedades width y height, aunque ese comportamiento se puede modificar con la propiedad box-sizing que se comenta en la lección </w:t>
      </w:r>
      <w:hyperlink r:id="rId120" w:anchor="box-sizing" w:history="1">
        <w:r w:rsidRPr="00904F88">
          <w:rPr>
            <w:rStyle w:val="Hipervnculo"/>
            <w:lang w:val="es-ES"/>
          </w:rPr>
          <w:t>Modelo de caja</w:t>
        </w:r>
      </w:hyperlink>
      <w:r w:rsidRPr="00904F88">
        <w:rPr>
          <w:lang w:val="es-ES"/>
        </w:rPr>
        <w:t>. Los ejemplos de esta página siguen el modelo "clásico"</w:t>
      </w:r>
    </w:p>
    <w:p w14:paraId="3D6B8E0C" w14:textId="1E39C05B" w:rsidR="008B669F" w:rsidRPr="00904F88" w:rsidRDefault="008B669F" w:rsidP="008B669F">
      <w:pPr>
        <w:rPr>
          <w:lang w:val="es-ES"/>
        </w:rPr>
      </w:pPr>
      <w:r w:rsidRPr="00904F88">
        <w:rPr>
          <w:lang w:val="es-ES"/>
        </w:rPr>
        <w:t>La hoja de estilo por defecto de los navegadores establece márgenes exteriores en bastantes elementos, especialmente a los elementos de bloque y a los títulos, y márgenes interior en algunos elementos. Aunque los márgenes establecidos en la hoja de estilo por el autor tienen prioridad sobre los márgenes establecidos por la hoja de estilo por defecto, el resultado final es la combinación de todos los márgenes establecidos en ambas hojas de estilo.</w:t>
      </w:r>
    </w:p>
    <w:p w14:paraId="04735C21" w14:textId="541E576B" w:rsidR="0060765D" w:rsidRPr="00904F88" w:rsidRDefault="0060765D" w:rsidP="0060765D">
      <w:pPr>
        <w:rPr>
          <w:lang w:val="es-ES"/>
        </w:rPr>
      </w:pPr>
    </w:p>
    <w:p w14:paraId="23E12B22" w14:textId="77777777" w:rsidR="00E645E2" w:rsidRPr="00904F88" w:rsidRDefault="00E645E2" w:rsidP="00E645E2">
      <w:pPr>
        <w:rPr>
          <w:b/>
          <w:bCs/>
          <w:sz w:val="28"/>
          <w:szCs w:val="28"/>
          <w:u w:val="single"/>
          <w:lang w:val="es-ES"/>
        </w:rPr>
      </w:pPr>
      <w:r w:rsidRPr="00904F88">
        <w:rPr>
          <w:b/>
          <w:bCs/>
          <w:sz w:val="28"/>
          <w:szCs w:val="28"/>
          <w:u w:val="single"/>
          <w:lang w:val="es-ES"/>
        </w:rPr>
        <w:t>Margen exterior: la propiedad compuesta margin</w:t>
      </w:r>
    </w:p>
    <w:p w14:paraId="3B0AFBBF" w14:textId="49C5E56F" w:rsidR="00FC5BB8" w:rsidRPr="00904F88" w:rsidRDefault="00E645E2" w:rsidP="00FC5BB8">
      <w:pPr>
        <w:rPr>
          <w:lang w:val="es-ES"/>
        </w:rPr>
      </w:pPr>
      <w:r w:rsidRPr="00904F88">
        <w:rPr>
          <w:lang w:val="es-ES"/>
        </w:rPr>
        <w:t> </w:t>
      </w:r>
    </w:p>
    <w:p w14:paraId="098C7AB7" w14:textId="012F3B87" w:rsidR="00E645E2" w:rsidRPr="00904F88" w:rsidRDefault="00FC5BB8" w:rsidP="0060765D">
      <w:pPr>
        <w:rPr>
          <w:lang w:val="es-ES"/>
        </w:rPr>
      </w:pPr>
      <w:r w:rsidRPr="00904F88">
        <w:rPr>
          <w:lang w:val="es-ES"/>
        </w:rPr>
        <w:t>El margen exterior de un elemento es el espacio transparente situado alrededor del borde del elemento, independientemente de que el borde sea o no visible.</w:t>
      </w:r>
    </w:p>
    <w:p w14:paraId="5BEC7AC1" w14:textId="0B4FA57E" w:rsidR="0060765D" w:rsidRPr="00904F88" w:rsidRDefault="0060765D" w:rsidP="0060765D">
      <w:pPr>
        <w:rPr>
          <w:lang w:val="es-ES"/>
        </w:rPr>
      </w:pPr>
      <w:r w:rsidRPr="00904F88">
        <w:rPr>
          <w:lang w:val="es-ES"/>
        </w:rPr>
        <w:t>La propiedad margin permite establecer el tamaño del margen exterior. Como en el caso de </w:t>
      </w:r>
      <w:hyperlink r:id="rId121" w:anchor="border-color-width-style" w:history="1">
        <w:r w:rsidRPr="00904F88">
          <w:rPr>
            <w:rStyle w:val="Hipervnculo"/>
            <w:lang w:val="es-ES"/>
          </w:rPr>
          <w:t>las propiedades border-color, border-width y border-style</w:t>
        </w:r>
      </w:hyperlink>
      <w:r w:rsidRPr="00904F88">
        <w:rPr>
          <w:lang w:val="es-ES"/>
        </w:rPr>
        <w:t> se pueden escribir de uno a cuatro valores, que se interpretan de la siguiente manera:</w:t>
      </w:r>
    </w:p>
    <w:p w14:paraId="4B74C3C9" w14:textId="77777777" w:rsidR="00FC5BB8" w:rsidRPr="00904F88" w:rsidRDefault="00FC5BB8" w:rsidP="0060765D">
      <w:pPr>
        <w:rPr>
          <w:lang w:val="es-ES"/>
        </w:rPr>
      </w:pPr>
    </w:p>
    <w:p w14:paraId="1A2E321B" w14:textId="77777777" w:rsidR="0060765D" w:rsidRPr="00904F88" w:rsidRDefault="0060765D" w:rsidP="0060765D">
      <w:pPr>
        <w:numPr>
          <w:ilvl w:val="0"/>
          <w:numId w:val="46"/>
        </w:numPr>
        <w:rPr>
          <w:lang w:val="es-ES"/>
        </w:rPr>
      </w:pPr>
      <w:r w:rsidRPr="00904F88">
        <w:rPr>
          <w:lang w:val="es-ES"/>
        </w:rPr>
        <w:t>1 valor: este valor se aplica a los cuatro lados</w:t>
      </w:r>
    </w:p>
    <w:p w14:paraId="7944F02D" w14:textId="77777777" w:rsidR="0060765D" w:rsidRPr="00904F88" w:rsidRDefault="0060765D" w:rsidP="0060765D">
      <w:pPr>
        <w:numPr>
          <w:ilvl w:val="0"/>
          <w:numId w:val="46"/>
        </w:numPr>
        <w:rPr>
          <w:lang w:val="es-ES"/>
        </w:rPr>
      </w:pPr>
      <w:r w:rsidRPr="00904F88">
        <w:rPr>
          <w:lang w:val="es-ES"/>
        </w:rPr>
        <w:t>2 valores: el primer valor se aplica a los lados inferior y superior y el segundo a los lados derecho e izquierdo</w:t>
      </w:r>
    </w:p>
    <w:p w14:paraId="64BEDB4B" w14:textId="77777777" w:rsidR="0060765D" w:rsidRPr="00904F88" w:rsidRDefault="0060765D" w:rsidP="0060765D">
      <w:pPr>
        <w:numPr>
          <w:ilvl w:val="0"/>
          <w:numId w:val="46"/>
        </w:numPr>
        <w:rPr>
          <w:lang w:val="es-ES"/>
        </w:rPr>
      </w:pPr>
      <w:r w:rsidRPr="00904F88">
        <w:rPr>
          <w:lang w:val="es-ES"/>
        </w:rPr>
        <w:t>3 valores: el primer valor se aplica al lado superior, el segundo a los lados derecho e izquierdo y el tercer valor al lado inferior</w:t>
      </w:r>
    </w:p>
    <w:p w14:paraId="08EFAA49" w14:textId="77777777" w:rsidR="0060765D" w:rsidRPr="00904F88" w:rsidRDefault="0060765D" w:rsidP="0060765D">
      <w:pPr>
        <w:numPr>
          <w:ilvl w:val="0"/>
          <w:numId w:val="46"/>
        </w:numPr>
        <w:rPr>
          <w:lang w:val="es-ES"/>
        </w:rPr>
      </w:pPr>
      <w:r w:rsidRPr="00904F88">
        <w:rPr>
          <w:lang w:val="es-ES"/>
        </w:rPr>
        <w:t>4 valores: el primer valor se aplica al lado superior, el segundo al lado derecho, el tercer valor al lado inferior y el cuarto al lado izquierdo</w:t>
      </w:r>
    </w:p>
    <w:p w14:paraId="61DA5246" w14:textId="77777777" w:rsidR="0060765D" w:rsidRPr="00904F88" w:rsidRDefault="0060765D" w:rsidP="008B669F">
      <w:pPr>
        <w:rPr>
          <w:b/>
          <w:bCs/>
          <w:sz w:val="28"/>
          <w:szCs w:val="28"/>
          <w:u w:val="single"/>
          <w:lang w:val="es-ES"/>
        </w:rPr>
      </w:pPr>
    </w:p>
    <w:p w14:paraId="5BBA7AEB" w14:textId="77777777" w:rsidR="005A4397" w:rsidRPr="00904F88" w:rsidRDefault="005A4397" w:rsidP="005A4397">
      <w:pPr>
        <w:rPr>
          <w:b/>
          <w:bCs/>
          <w:sz w:val="28"/>
          <w:szCs w:val="28"/>
          <w:u w:val="single"/>
          <w:lang w:val="es-ES"/>
        </w:rPr>
      </w:pPr>
      <w:r w:rsidRPr="00904F88">
        <w:rPr>
          <w:b/>
          <w:bCs/>
          <w:sz w:val="28"/>
          <w:szCs w:val="28"/>
          <w:u w:val="single"/>
          <w:lang w:val="es-ES"/>
        </w:rPr>
        <w:t>Márgenes exteriores: las propiedades margin-top, margin-right, margin-bottom y margin-left</w:t>
      </w:r>
    </w:p>
    <w:p w14:paraId="3915D4BE" w14:textId="77777777" w:rsidR="005A4397" w:rsidRPr="00904F88" w:rsidRDefault="005A4397" w:rsidP="005A4397">
      <w:pPr>
        <w:rPr>
          <w:lang w:val="es-ES"/>
        </w:rPr>
      </w:pPr>
    </w:p>
    <w:p w14:paraId="3738590C" w14:textId="1D32989F" w:rsidR="005A4397" w:rsidRPr="00904F88" w:rsidRDefault="005A4397" w:rsidP="005A4397">
      <w:pPr>
        <w:rPr>
          <w:lang w:val="es-ES"/>
        </w:rPr>
      </w:pPr>
      <w:r w:rsidRPr="00904F88">
        <w:rPr>
          <w:lang w:val="es-ES"/>
        </w:rPr>
        <w:t>Las propiedades margin-top, margin-right, margin-bottom y margin-left permiten establecer el tamaño del margen exterior de forma independiente (arriba, derecha, abajo e izquierda respectivamente).</w:t>
      </w:r>
    </w:p>
    <w:p w14:paraId="2C2A30A6" w14:textId="77777777" w:rsidR="008B669F" w:rsidRPr="00904F88" w:rsidRDefault="008B669F" w:rsidP="005C5C38">
      <w:pPr>
        <w:rPr>
          <w:lang w:val="es-ES"/>
        </w:rPr>
      </w:pPr>
    </w:p>
    <w:p w14:paraId="08C00C85" w14:textId="306077D4" w:rsidR="00E537AF" w:rsidRPr="00904F88" w:rsidRDefault="00E537AF" w:rsidP="005C5C38">
      <w:pPr>
        <w:rPr>
          <w:lang w:val="es-ES"/>
        </w:rPr>
      </w:pPr>
      <w:r w:rsidRPr="00904F88">
        <w:rPr>
          <w:noProof/>
          <w:lang w:val="es-ES"/>
        </w:rPr>
        <w:lastRenderedPageBreak/>
        <w:drawing>
          <wp:inline distT="0" distB="0" distL="0" distR="0" wp14:anchorId="7FE1CDA3" wp14:editId="0514D3D5">
            <wp:extent cx="6300470" cy="3070860"/>
            <wp:effectExtent l="0" t="0" r="5080" b="0"/>
            <wp:docPr id="748077916"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77916" name="Imagen 1" descr="Interfaz de usuario gráfica, Diagrama&#10;&#10;El contenido generado por IA puede ser incorrecto."/>
                    <pic:cNvPicPr/>
                  </pic:nvPicPr>
                  <pic:blipFill>
                    <a:blip r:embed="rId122"/>
                    <a:stretch>
                      <a:fillRect/>
                    </a:stretch>
                  </pic:blipFill>
                  <pic:spPr>
                    <a:xfrm>
                      <a:off x="0" y="0"/>
                      <a:ext cx="6300470" cy="3070860"/>
                    </a:xfrm>
                    <a:prstGeom prst="rect">
                      <a:avLst/>
                    </a:prstGeom>
                  </pic:spPr>
                </pic:pic>
              </a:graphicData>
            </a:graphic>
          </wp:inline>
        </w:drawing>
      </w:r>
    </w:p>
    <w:p w14:paraId="225E9EAF" w14:textId="77777777" w:rsidR="005A4397" w:rsidRPr="00904F88" w:rsidRDefault="005A4397" w:rsidP="005C5C38">
      <w:pPr>
        <w:rPr>
          <w:lang w:val="es-ES"/>
        </w:rPr>
      </w:pPr>
    </w:p>
    <w:p w14:paraId="116FBD35" w14:textId="77777777" w:rsidR="00BC6CDF" w:rsidRPr="00904F88" w:rsidRDefault="00BC6CDF" w:rsidP="005C5C38">
      <w:pPr>
        <w:rPr>
          <w:lang w:val="es-ES"/>
        </w:rPr>
      </w:pPr>
    </w:p>
    <w:p w14:paraId="34B7CB6F" w14:textId="1195BD74" w:rsidR="00BC6CDF" w:rsidRPr="00904F88" w:rsidRDefault="00BC6CDF" w:rsidP="005C5C38">
      <w:pPr>
        <w:rPr>
          <w:lang w:val="es-ES"/>
        </w:rPr>
      </w:pPr>
      <w:r w:rsidRPr="00904F88">
        <w:rPr>
          <w:lang w:val="es-ES"/>
        </w:rPr>
        <w:t>Además, para centrar un elemento de bloque se utiliza margin-left y margin-right.</w:t>
      </w:r>
      <w:r w:rsidR="0007493E" w:rsidRPr="00904F88">
        <w:rPr>
          <w:lang w:val="es-ES"/>
        </w:rPr>
        <w:t xml:space="preserve"> En el ejmplo la tabla ha sido centrada usando auto para margin-left y margin-right.</w:t>
      </w:r>
    </w:p>
    <w:p w14:paraId="5DEFECD7" w14:textId="77777777" w:rsidR="00AE28C4" w:rsidRPr="00904F88" w:rsidRDefault="00AE28C4" w:rsidP="005C5C38">
      <w:pPr>
        <w:rPr>
          <w:lang w:val="es-ES"/>
        </w:rPr>
      </w:pPr>
    </w:p>
    <w:p w14:paraId="22B542F3" w14:textId="1157F268" w:rsidR="00AE28C4" w:rsidRPr="00904F88" w:rsidRDefault="00BA0BE1" w:rsidP="005C5C38">
      <w:pPr>
        <w:rPr>
          <w:lang w:val="es-ES"/>
        </w:rPr>
      </w:pPr>
      <w:r w:rsidRPr="00904F88">
        <w:rPr>
          <w:noProof/>
          <w:lang w:val="es-ES"/>
        </w:rPr>
        <w:drawing>
          <wp:inline distT="0" distB="0" distL="0" distR="0" wp14:anchorId="75FB3726" wp14:editId="11C36077">
            <wp:extent cx="6300470" cy="2728595"/>
            <wp:effectExtent l="0" t="0" r="5080" b="0"/>
            <wp:docPr id="50528804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88045" name="Imagen 1" descr="Tabla&#10;&#10;El contenido generado por IA puede ser incorrecto."/>
                    <pic:cNvPicPr/>
                  </pic:nvPicPr>
                  <pic:blipFill>
                    <a:blip r:embed="rId123"/>
                    <a:stretch>
                      <a:fillRect/>
                    </a:stretch>
                  </pic:blipFill>
                  <pic:spPr>
                    <a:xfrm>
                      <a:off x="0" y="0"/>
                      <a:ext cx="6300470" cy="2728595"/>
                    </a:xfrm>
                    <a:prstGeom prst="rect">
                      <a:avLst/>
                    </a:prstGeom>
                  </pic:spPr>
                </pic:pic>
              </a:graphicData>
            </a:graphic>
          </wp:inline>
        </w:drawing>
      </w:r>
    </w:p>
    <w:p w14:paraId="6E1A2FC5" w14:textId="77777777" w:rsidR="00BC6CDF" w:rsidRPr="00904F88" w:rsidRDefault="00BC6CDF" w:rsidP="005C5C38">
      <w:pPr>
        <w:rPr>
          <w:lang w:val="es-ES"/>
        </w:rPr>
      </w:pPr>
    </w:p>
    <w:p w14:paraId="4CCDC1FE"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0C9811E8"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40F3A296"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p>
    <w:p w14:paraId="5DB11BE6"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6E88245D"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77E7ED82"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margin-top, margin-right, margin-bottom y margin-left (1). </w:t>
      </w:r>
      <w:r w:rsidRPr="00904F88">
        <w:rPr>
          <w:rFonts w:ascii="Consolas" w:hAnsi="Consolas"/>
          <w:color w:val="CCCCCC"/>
          <w:sz w:val="21"/>
          <w:szCs w:val="21"/>
          <w:lang w:val="es-ES"/>
        </w:rPr>
        <w:t>Márgenes. CSS. Páginas web HTML y hojas de estilo</w:t>
      </w:r>
    </w:p>
    <w:p w14:paraId="178F7975"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lastRenderedPageBreak/>
        <w:t>        CSS. Bartolomé Sintes Marco.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76334043"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2735447A"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4190B2CB"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w:t>
      </w:r>
      <w:r w:rsidRPr="00015106">
        <w:rPr>
          <w:rFonts w:ascii="Consolas" w:hAnsi="Consolas"/>
          <w:color w:val="D4D4D4"/>
          <w:sz w:val="21"/>
          <w:szCs w:val="21"/>
        </w:rPr>
        <w:t xml:space="preserve"> {</w:t>
      </w:r>
    </w:p>
    <w:p w14:paraId="6727F19B"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margin-left</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026CBBAD"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margin-bottom</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206892B3"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margin-right</w:t>
      </w:r>
      <w:r w:rsidRPr="00015106">
        <w:rPr>
          <w:rFonts w:ascii="Consolas" w:hAnsi="Consolas"/>
          <w:color w:val="D4D4D4"/>
          <w:sz w:val="21"/>
          <w:szCs w:val="21"/>
        </w:rPr>
        <w:t xml:space="preserve">: </w:t>
      </w:r>
      <w:r w:rsidRPr="00015106">
        <w:rPr>
          <w:rFonts w:ascii="Consolas" w:hAnsi="Consolas"/>
          <w:color w:val="B5CEA8"/>
          <w:sz w:val="21"/>
          <w:szCs w:val="21"/>
        </w:rPr>
        <w:t>30px</w:t>
      </w:r>
      <w:r w:rsidRPr="00015106">
        <w:rPr>
          <w:rFonts w:ascii="Consolas" w:hAnsi="Consolas"/>
          <w:color w:val="D4D4D4"/>
          <w:sz w:val="21"/>
          <w:szCs w:val="21"/>
        </w:rPr>
        <w:t>;</w:t>
      </w:r>
    </w:p>
    <w:p w14:paraId="66D08F01"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6A0B101F"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57671A5" w14:textId="77777777" w:rsidR="007960B8" w:rsidRPr="00015106" w:rsidRDefault="007960B8" w:rsidP="007960B8">
      <w:pPr>
        <w:widowControl/>
        <w:shd w:val="clear" w:color="auto" w:fill="1F1F1F"/>
        <w:autoSpaceDE/>
        <w:autoSpaceDN/>
        <w:adjustRightInd/>
        <w:spacing w:before="0" w:after="240" w:line="285" w:lineRule="atLeast"/>
        <w:jc w:val="left"/>
        <w:rPr>
          <w:rFonts w:ascii="Consolas" w:hAnsi="Consolas"/>
          <w:color w:val="CCCCCC"/>
          <w:sz w:val="21"/>
          <w:szCs w:val="21"/>
        </w:rPr>
      </w:pPr>
    </w:p>
    <w:p w14:paraId="6BF28E7F"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table</w:t>
      </w:r>
      <w:r w:rsidRPr="00015106">
        <w:rPr>
          <w:rFonts w:ascii="Consolas" w:hAnsi="Consolas"/>
          <w:color w:val="D4D4D4"/>
          <w:sz w:val="21"/>
          <w:szCs w:val="21"/>
        </w:rPr>
        <w:t xml:space="preserve"> {</w:t>
      </w:r>
    </w:p>
    <w:p w14:paraId="535189E2"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margin-left</w:t>
      </w:r>
      <w:r w:rsidRPr="00015106">
        <w:rPr>
          <w:rFonts w:ascii="Consolas" w:hAnsi="Consolas"/>
          <w:color w:val="D4D4D4"/>
          <w:sz w:val="21"/>
          <w:szCs w:val="21"/>
        </w:rPr>
        <w:t xml:space="preserve">: </w:t>
      </w:r>
      <w:r w:rsidRPr="00015106">
        <w:rPr>
          <w:rFonts w:ascii="Consolas" w:hAnsi="Consolas"/>
          <w:color w:val="CE9178"/>
          <w:sz w:val="21"/>
          <w:szCs w:val="21"/>
        </w:rPr>
        <w:t>auto</w:t>
      </w:r>
      <w:r w:rsidRPr="00015106">
        <w:rPr>
          <w:rFonts w:ascii="Consolas" w:hAnsi="Consolas"/>
          <w:color w:val="D4D4D4"/>
          <w:sz w:val="21"/>
          <w:szCs w:val="21"/>
        </w:rPr>
        <w:t>;</w:t>
      </w:r>
    </w:p>
    <w:p w14:paraId="7A2384BB"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margin-right</w:t>
      </w:r>
      <w:r w:rsidRPr="00015106">
        <w:rPr>
          <w:rFonts w:ascii="Consolas" w:hAnsi="Consolas"/>
          <w:color w:val="D4D4D4"/>
          <w:sz w:val="21"/>
          <w:szCs w:val="21"/>
        </w:rPr>
        <w:t xml:space="preserve">: </w:t>
      </w:r>
      <w:r w:rsidRPr="00015106">
        <w:rPr>
          <w:rFonts w:ascii="Consolas" w:hAnsi="Consolas"/>
          <w:color w:val="CE9178"/>
          <w:sz w:val="21"/>
          <w:szCs w:val="21"/>
        </w:rPr>
        <w:t>auto</w:t>
      </w:r>
      <w:r w:rsidRPr="00015106">
        <w:rPr>
          <w:rFonts w:ascii="Consolas" w:hAnsi="Consolas"/>
          <w:color w:val="D4D4D4"/>
          <w:sz w:val="21"/>
          <w:szCs w:val="21"/>
        </w:rPr>
        <w:t>;</w:t>
      </w:r>
    </w:p>
    <w:p w14:paraId="3FA7EDC6"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285997E1"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border-collapse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collapse</w:t>
      </w:r>
      <w:r w:rsidRPr="00904F88">
        <w:rPr>
          <w:rFonts w:ascii="Consolas" w:hAnsi="Consolas"/>
          <w:color w:val="D4D4D4"/>
          <w:sz w:val="21"/>
          <w:szCs w:val="21"/>
          <w:lang w:val="es-ES"/>
        </w:rPr>
        <w:t>;</w:t>
      </w:r>
    </w:p>
    <w:p w14:paraId="10244924"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B16989B"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CE96ACC" w14:textId="77777777" w:rsidR="007960B8" w:rsidRPr="008702AC"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8702AC">
        <w:rPr>
          <w:rFonts w:ascii="Consolas" w:hAnsi="Consolas"/>
          <w:color w:val="D7BA7D"/>
          <w:sz w:val="21"/>
          <w:szCs w:val="21"/>
        </w:rPr>
        <w:t>td</w:t>
      </w:r>
      <w:r w:rsidRPr="008702AC">
        <w:rPr>
          <w:rFonts w:ascii="Consolas" w:hAnsi="Consolas"/>
          <w:color w:val="D4D4D4"/>
          <w:sz w:val="21"/>
          <w:szCs w:val="21"/>
        </w:rPr>
        <w:t>{</w:t>
      </w:r>
    </w:p>
    <w:p w14:paraId="71B2CA94" w14:textId="77777777" w:rsidR="007960B8" w:rsidRPr="008702AC"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p>
    <w:p w14:paraId="731291FD" w14:textId="4D3FDEBA" w:rsidR="007960B8" w:rsidRPr="008702AC"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D4D4D4"/>
          <w:sz w:val="21"/>
          <w:szCs w:val="21"/>
        </w:rPr>
        <w:t>           </w:t>
      </w:r>
      <w:r w:rsidRPr="008702AC">
        <w:rPr>
          <w:rFonts w:ascii="Consolas" w:hAnsi="Consolas"/>
          <w:color w:val="9CDCFE"/>
          <w:sz w:val="21"/>
          <w:szCs w:val="21"/>
        </w:rPr>
        <w:t>border</w:t>
      </w:r>
      <w:r w:rsidRPr="008702AC">
        <w:rPr>
          <w:rFonts w:ascii="Consolas" w:hAnsi="Consolas"/>
          <w:color w:val="D4D4D4"/>
          <w:sz w:val="21"/>
          <w:szCs w:val="21"/>
        </w:rPr>
        <w:t xml:space="preserve">: </w:t>
      </w:r>
      <w:r w:rsidRPr="008702AC">
        <w:rPr>
          <w:rFonts w:ascii="Consolas" w:hAnsi="Consolas"/>
          <w:color w:val="CE9178"/>
          <w:sz w:val="21"/>
          <w:szCs w:val="21"/>
        </w:rPr>
        <w:t>black</w:t>
      </w:r>
      <w:r w:rsidRPr="008702AC">
        <w:rPr>
          <w:rFonts w:ascii="Consolas" w:hAnsi="Consolas"/>
          <w:color w:val="D4D4D4"/>
          <w:sz w:val="21"/>
          <w:szCs w:val="21"/>
        </w:rPr>
        <w:t xml:space="preserve"> </w:t>
      </w:r>
      <w:r w:rsidR="00BA0BE1" w:rsidRPr="008702AC">
        <w:rPr>
          <w:rFonts w:ascii="Consolas" w:hAnsi="Consolas"/>
          <w:color w:val="D4D4D4"/>
          <w:sz w:val="21"/>
          <w:szCs w:val="21"/>
        </w:rPr>
        <w:t>2</w:t>
      </w:r>
      <w:r w:rsidRPr="008702AC">
        <w:rPr>
          <w:rFonts w:ascii="Consolas" w:hAnsi="Consolas"/>
          <w:color w:val="B5CEA8"/>
          <w:sz w:val="21"/>
          <w:szCs w:val="21"/>
        </w:rPr>
        <w:t>px</w:t>
      </w:r>
      <w:r w:rsidRPr="008702AC">
        <w:rPr>
          <w:rFonts w:ascii="Consolas" w:hAnsi="Consolas"/>
          <w:color w:val="D4D4D4"/>
          <w:sz w:val="21"/>
          <w:szCs w:val="21"/>
        </w:rPr>
        <w:t xml:space="preserve"> </w:t>
      </w:r>
      <w:r w:rsidRPr="008702AC">
        <w:rPr>
          <w:rFonts w:ascii="Consolas" w:hAnsi="Consolas"/>
          <w:color w:val="CE9178"/>
          <w:sz w:val="21"/>
          <w:szCs w:val="21"/>
        </w:rPr>
        <w:t>solid</w:t>
      </w:r>
      <w:r w:rsidRPr="008702AC">
        <w:rPr>
          <w:rFonts w:ascii="Consolas" w:hAnsi="Consolas"/>
          <w:color w:val="D4D4D4"/>
          <w:sz w:val="21"/>
          <w:szCs w:val="21"/>
        </w:rPr>
        <w:t xml:space="preserve"> ;</w:t>
      </w:r>
    </w:p>
    <w:p w14:paraId="2A778B6D" w14:textId="77777777" w:rsidR="007960B8" w:rsidRPr="008702AC"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D4D4D4"/>
          <w:sz w:val="21"/>
          <w:szCs w:val="21"/>
        </w:rPr>
        <w:t>           </w:t>
      </w:r>
    </w:p>
    <w:p w14:paraId="472C9975"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1507F493"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6D3E616C"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0D2C6B04"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7C1238D0"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p>
    <w:p w14:paraId="621A84E3"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2E68E616"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color rojo y un margen izquierdo de 20 píxeles. El resto de márgenes los elige el</w:t>
      </w:r>
    </w:p>
    <w:p w14:paraId="094FA9DF"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navegador.</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0347540"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782FCA8"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color rojo y un margen izquierdo de 20 píxeles. El resto de márgenes los elige el</w:t>
      </w:r>
    </w:p>
    <w:p w14:paraId="47237BCB"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navegador.</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750EE84"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6DB1AA4"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table</w:t>
      </w:r>
      <w:r w:rsidRPr="00904F88">
        <w:rPr>
          <w:rFonts w:ascii="Consolas" w:hAnsi="Consolas"/>
          <w:color w:val="808080"/>
          <w:sz w:val="21"/>
          <w:szCs w:val="21"/>
          <w:lang w:val="es-ES"/>
        </w:rPr>
        <w:t>&gt;</w:t>
      </w:r>
    </w:p>
    <w:p w14:paraId="0E99D382"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tr</w:t>
      </w:r>
      <w:r w:rsidRPr="00904F88">
        <w:rPr>
          <w:rFonts w:ascii="Consolas" w:hAnsi="Consolas"/>
          <w:color w:val="808080"/>
          <w:sz w:val="21"/>
          <w:szCs w:val="21"/>
          <w:lang w:val="es-ES"/>
        </w:rPr>
        <w:t>&gt;</w:t>
      </w:r>
    </w:p>
    <w:p w14:paraId="3E53D21B"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r w:rsidRPr="00904F88">
        <w:rPr>
          <w:rFonts w:ascii="Consolas" w:hAnsi="Consolas"/>
          <w:color w:val="CCCCCC"/>
          <w:sz w:val="21"/>
          <w:szCs w:val="21"/>
          <w:lang w:val="es-ES"/>
        </w:rPr>
        <w:t>Casilla 1</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p>
    <w:p w14:paraId="30B03245"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r w:rsidRPr="00904F88">
        <w:rPr>
          <w:rFonts w:ascii="Consolas" w:hAnsi="Consolas"/>
          <w:color w:val="CCCCCC"/>
          <w:sz w:val="21"/>
          <w:szCs w:val="21"/>
          <w:lang w:val="es-ES"/>
        </w:rPr>
        <w:t>Casilla 2</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p>
    <w:p w14:paraId="72856073"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tr</w:t>
      </w:r>
      <w:r w:rsidRPr="00904F88">
        <w:rPr>
          <w:rFonts w:ascii="Consolas" w:hAnsi="Consolas"/>
          <w:color w:val="808080"/>
          <w:sz w:val="21"/>
          <w:szCs w:val="21"/>
          <w:lang w:val="es-ES"/>
        </w:rPr>
        <w:t>&gt;</w:t>
      </w:r>
    </w:p>
    <w:p w14:paraId="01D1FE63"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tr</w:t>
      </w:r>
      <w:r w:rsidRPr="00904F88">
        <w:rPr>
          <w:rFonts w:ascii="Consolas" w:hAnsi="Consolas"/>
          <w:color w:val="808080"/>
          <w:sz w:val="21"/>
          <w:szCs w:val="21"/>
          <w:lang w:val="es-ES"/>
        </w:rPr>
        <w:t>&gt;</w:t>
      </w:r>
    </w:p>
    <w:p w14:paraId="7018D0F0"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r w:rsidRPr="00904F88">
        <w:rPr>
          <w:rFonts w:ascii="Consolas" w:hAnsi="Consolas"/>
          <w:color w:val="CCCCCC"/>
          <w:sz w:val="21"/>
          <w:szCs w:val="21"/>
          <w:lang w:val="es-ES"/>
        </w:rPr>
        <w:t>Casilla 3</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p>
    <w:p w14:paraId="03147124"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Casilla4</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4245367D"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tr</w:t>
      </w:r>
      <w:r w:rsidRPr="00015106">
        <w:rPr>
          <w:rFonts w:ascii="Consolas" w:hAnsi="Consolas"/>
          <w:color w:val="808080"/>
          <w:sz w:val="21"/>
          <w:szCs w:val="21"/>
        </w:rPr>
        <w:t>&gt;</w:t>
      </w:r>
    </w:p>
    <w:p w14:paraId="74482D08" w14:textId="77777777" w:rsidR="007960B8" w:rsidRPr="00015106"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table</w:t>
      </w:r>
      <w:r w:rsidRPr="00015106">
        <w:rPr>
          <w:rFonts w:ascii="Consolas" w:hAnsi="Consolas"/>
          <w:color w:val="808080"/>
          <w:sz w:val="21"/>
          <w:szCs w:val="21"/>
        </w:rPr>
        <w:t>&gt;</w:t>
      </w:r>
    </w:p>
    <w:p w14:paraId="0FF471AA"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FB92DA6"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E18F731"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lastRenderedPageBreak/>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319672AD" w14:textId="77777777" w:rsidR="00BC6CDF" w:rsidRPr="00904F88" w:rsidRDefault="00BC6CDF" w:rsidP="005C5C38">
      <w:pPr>
        <w:rPr>
          <w:lang w:val="es-ES"/>
        </w:rPr>
      </w:pPr>
    </w:p>
    <w:p w14:paraId="328EC985" w14:textId="77777777" w:rsidR="00AE28C4" w:rsidRPr="00904F88" w:rsidRDefault="00AE28C4" w:rsidP="00AE28C4">
      <w:pPr>
        <w:rPr>
          <w:b/>
          <w:bCs/>
          <w:sz w:val="28"/>
          <w:szCs w:val="28"/>
          <w:u w:val="single"/>
          <w:lang w:val="es-ES"/>
        </w:rPr>
      </w:pPr>
      <w:r w:rsidRPr="00904F88">
        <w:rPr>
          <w:b/>
          <w:bCs/>
          <w:sz w:val="28"/>
          <w:szCs w:val="28"/>
          <w:u w:val="single"/>
          <w:lang w:val="es-ES"/>
        </w:rPr>
        <w:t>Margen interior: la propiedad compuesta padding</w:t>
      </w:r>
    </w:p>
    <w:p w14:paraId="397D1A78" w14:textId="77777777" w:rsidR="00AE28C4" w:rsidRPr="00904F88" w:rsidRDefault="00AE28C4" w:rsidP="00AE28C4">
      <w:pPr>
        <w:rPr>
          <w:lang w:val="es-ES"/>
        </w:rPr>
      </w:pPr>
    </w:p>
    <w:p w14:paraId="6B72959E" w14:textId="3AFDE669" w:rsidR="00AE28C4" w:rsidRPr="00904F88" w:rsidRDefault="00AE28C4" w:rsidP="00AE28C4">
      <w:pPr>
        <w:rPr>
          <w:lang w:val="es-ES"/>
        </w:rPr>
      </w:pPr>
      <w:r w:rsidRPr="00904F88">
        <w:rPr>
          <w:lang w:val="es-ES"/>
        </w:rPr>
        <w:t>El margen interior de un elemento es el espacio transparente situado entre el elemento y el borde. Este espacio se puede de definir aunque el elemento no tenga borde. La hoja de estilo por defecto del navegador aplica márgenes interiores a muy pocos elementos.</w:t>
      </w:r>
    </w:p>
    <w:p w14:paraId="25E2BD5F" w14:textId="77777777" w:rsidR="00AE28C4" w:rsidRPr="00904F88" w:rsidRDefault="00AE28C4" w:rsidP="00AE28C4">
      <w:pPr>
        <w:rPr>
          <w:lang w:val="es-ES"/>
        </w:rPr>
      </w:pPr>
      <w:r w:rsidRPr="00904F88">
        <w:rPr>
          <w:lang w:val="es-ES"/>
        </w:rPr>
        <w:t>La propiedad padding permite establecer el tamaño del margen interior. Como en el caso de </w:t>
      </w:r>
      <w:hyperlink r:id="rId124" w:anchor="border-color-width-style" w:history="1">
        <w:r w:rsidRPr="00904F88">
          <w:rPr>
            <w:rStyle w:val="Hipervnculo"/>
            <w:lang w:val="es-ES"/>
          </w:rPr>
          <w:t>las propiedades border-color, border-width y border-style</w:t>
        </w:r>
      </w:hyperlink>
      <w:r w:rsidRPr="00904F88">
        <w:rPr>
          <w:lang w:val="es-ES"/>
        </w:rPr>
        <w:t> se pueden escribir de uno a cuatro valores, que se interpretan de la siguiente manera:</w:t>
      </w:r>
    </w:p>
    <w:p w14:paraId="06879971" w14:textId="77777777" w:rsidR="00AE28C4" w:rsidRPr="00904F88" w:rsidRDefault="00AE28C4" w:rsidP="00AE28C4">
      <w:pPr>
        <w:numPr>
          <w:ilvl w:val="0"/>
          <w:numId w:val="47"/>
        </w:numPr>
        <w:rPr>
          <w:lang w:val="es-ES"/>
        </w:rPr>
      </w:pPr>
      <w:r w:rsidRPr="00904F88">
        <w:rPr>
          <w:lang w:val="es-ES"/>
        </w:rPr>
        <w:t>1 valor: este valor se aplica a los cuatro lados</w:t>
      </w:r>
    </w:p>
    <w:p w14:paraId="1B1632CF" w14:textId="77777777" w:rsidR="00AE28C4" w:rsidRPr="00904F88" w:rsidRDefault="00AE28C4" w:rsidP="00AE28C4">
      <w:pPr>
        <w:numPr>
          <w:ilvl w:val="0"/>
          <w:numId w:val="47"/>
        </w:numPr>
        <w:rPr>
          <w:lang w:val="es-ES"/>
        </w:rPr>
      </w:pPr>
      <w:r w:rsidRPr="00904F88">
        <w:rPr>
          <w:lang w:val="es-ES"/>
        </w:rPr>
        <w:t>2 valores: el primer valor se aplica a los lados inferior y superior y el segundo a los lados derecho e izquierdo</w:t>
      </w:r>
    </w:p>
    <w:p w14:paraId="3DA7EFDD" w14:textId="77777777" w:rsidR="00AE28C4" w:rsidRPr="00904F88" w:rsidRDefault="00AE28C4" w:rsidP="00AE28C4">
      <w:pPr>
        <w:numPr>
          <w:ilvl w:val="0"/>
          <w:numId w:val="47"/>
        </w:numPr>
        <w:rPr>
          <w:lang w:val="es-ES"/>
        </w:rPr>
      </w:pPr>
      <w:r w:rsidRPr="00904F88">
        <w:rPr>
          <w:lang w:val="es-ES"/>
        </w:rPr>
        <w:t>3 valores: el primer valor se aplica al lado superior, el segundo a los lados derecho e izquierdo y el tercer valor al lado inferior</w:t>
      </w:r>
    </w:p>
    <w:p w14:paraId="6EA9C1C1" w14:textId="77777777" w:rsidR="00AE28C4" w:rsidRPr="00904F88" w:rsidRDefault="00AE28C4" w:rsidP="00AE28C4">
      <w:pPr>
        <w:numPr>
          <w:ilvl w:val="0"/>
          <w:numId w:val="47"/>
        </w:numPr>
        <w:rPr>
          <w:lang w:val="es-ES"/>
        </w:rPr>
      </w:pPr>
      <w:r w:rsidRPr="00904F88">
        <w:rPr>
          <w:lang w:val="es-ES"/>
        </w:rPr>
        <w:t>4 valores: el primer valor se aplica al lado superior, el segundo al lado derecho, el tercer valor al lado inferior y el cuarto al lado izquierdo</w:t>
      </w:r>
    </w:p>
    <w:p w14:paraId="151182A8" w14:textId="77777777" w:rsidR="00AE28C4" w:rsidRPr="00904F88" w:rsidRDefault="00AE28C4" w:rsidP="005C5C38">
      <w:pPr>
        <w:rPr>
          <w:lang w:val="es-ES"/>
        </w:rPr>
      </w:pPr>
    </w:p>
    <w:p w14:paraId="1E3AB59A" w14:textId="6062A036" w:rsidR="002216AB" w:rsidRPr="00904F88" w:rsidRDefault="002216AB" w:rsidP="005C5C38">
      <w:pPr>
        <w:rPr>
          <w:lang w:val="es-ES"/>
        </w:rPr>
      </w:pPr>
      <w:r w:rsidRPr="00904F88">
        <w:rPr>
          <w:noProof/>
          <w:lang w:val="es-ES"/>
        </w:rPr>
        <w:drawing>
          <wp:inline distT="0" distB="0" distL="0" distR="0" wp14:anchorId="42A91CD8" wp14:editId="71EC3459">
            <wp:extent cx="6300470" cy="4385310"/>
            <wp:effectExtent l="0" t="0" r="5080" b="0"/>
            <wp:docPr id="4220786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7862" name="Imagen 1" descr="Diagrama&#10;&#10;El contenido generado por IA puede ser incorrecto."/>
                    <pic:cNvPicPr/>
                  </pic:nvPicPr>
                  <pic:blipFill>
                    <a:blip r:embed="rId125"/>
                    <a:stretch>
                      <a:fillRect/>
                    </a:stretch>
                  </pic:blipFill>
                  <pic:spPr>
                    <a:xfrm>
                      <a:off x="0" y="0"/>
                      <a:ext cx="6300470" cy="4385310"/>
                    </a:xfrm>
                    <a:prstGeom prst="rect">
                      <a:avLst/>
                    </a:prstGeom>
                  </pic:spPr>
                </pic:pic>
              </a:graphicData>
            </a:graphic>
          </wp:inline>
        </w:drawing>
      </w:r>
    </w:p>
    <w:p w14:paraId="7D552B41" w14:textId="77777777" w:rsidR="002216AB" w:rsidRPr="00904F88" w:rsidRDefault="002216AB" w:rsidP="005C5C38">
      <w:pPr>
        <w:rPr>
          <w:lang w:val="es-ES"/>
        </w:rPr>
      </w:pPr>
    </w:p>
    <w:p w14:paraId="37D16556" w14:textId="789B7E20" w:rsidR="00237528" w:rsidRPr="00015106" w:rsidRDefault="00237528" w:rsidP="005C5C38">
      <w:pPr>
        <w:rPr>
          <w:b/>
          <w:bCs/>
          <w:sz w:val="28"/>
          <w:szCs w:val="28"/>
          <w:u w:val="single"/>
        </w:rPr>
      </w:pPr>
      <w:r w:rsidRPr="00015106">
        <w:rPr>
          <w:b/>
          <w:bCs/>
          <w:sz w:val="28"/>
          <w:szCs w:val="28"/>
          <w:u w:val="single"/>
        </w:rPr>
        <w:lastRenderedPageBreak/>
        <w:t>Márgenes interiores: las propiedades padding-top, padding-right, padding-bottom y padding-left</w:t>
      </w:r>
    </w:p>
    <w:p w14:paraId="20B3B9DE" w14:textId="4F4F7F3F" w:rsidR="00BC6CDF" w:rsidRPr="00904F88" w:rsidRDefault="0096387B" w:rsidP="005C5C38">
      <w:pPr>
        <w:rPr>
          <w:lang w:val="es-ES"/>
        </w:rPr>
      </w:pPr>
      <w:r w:rsidRPr="00904F88">
        <w:rPr>
          <w:lang w:val="es-ES"/>
        </w:rPr>
        <w:t>Las propiedades padding-top, padding-right, padding-bottom y padding-left permiten establecer el tamaño del margen interior de forma independiente (arriba, derecha, abajo e izquierda respectivamente)</w:t>
      </w:r>
    </w:p>
    <w:p w14:paraId="5E74904A" w14:textId="77777777" w:rsidR="00DD5151" w:rsidRPr="00904F88" w:rsidRDefault="00DD5151" w:rsidP="005C5C38">
      <w:pPr>
        <w:rPr>
          <w:lang w:val="es-ES"/>
        </w:rPr>
      </w:pPr>
    </w:p>
    <w:p w14:paraId="2938A068" w14:textId="1CF6C5F7" w:rsidR="00DD5151" w:rsidRPr="00904F88" w:rsidRDefault="00DD5151" w:rsidP="005C5C38">
      <w:pPr>
        <w:rPr>
          <w:lang w:val="es-ES"/>
        </w:rPr>
      </w:pPr>
      <w:r w:rsidRPr="00904F88">
        <w:rPr>
          <w:noProof/>
          <w:lang w:val="es-ES"/>
        </w:rPr>
        <w:drawing>
          <wp:inline distT="0" distB="0" distL="0" distR="0" wp14:anchorId="42155A1D" wp14:editId="127A8A6A">
            <wp:extent cx="6300470" cy="2934970"/>
            <wp:effectExtent l="0" t="0" r="5080" b="0"/>
            <wp:docPr id="5347397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39730" name="Imagen 1" descr="Diagrama&#10;&#10;El contenido generado por IA puede ser incorrecto."/>
                    <pic:cNvPicPr/>
                  </pic:nvPicPr>
                  <pic:blipFill>
                    <a:blip r:embed="rId126"/>
                    <a:stretch>
                      <a:fillRect/>
                    </a:stretch>
                  </pic:blipFill>
                  <pic:spPr>
                    <a:xfrm>
                      <a:off x="0" y="0"/>
                      <a:ext cx="6300470" cy="2934970"/>
                    </a:xfrm>
                    <a:prstGeom prst="rect">
                      <a:avLst/>
                    </a:prstGeom>
                  </pic:spPr>
                </pic:pic>
              </a:graphicData>
            </a:graphic>
          </wp:inline>
        </w:drawing>
      </w:r>
    </w:p>
    <w:p w14:paraId="312D0FCE" w14:textId="77777777" w:rsidR="003F1A98" w:rsidRPr="00904F88" w:rsidRDefault="003F1A98" w:rsidP="005C5C38">
      <w:pPr>
        <w:rPr>
          <w:lang w:val="es-ES"/>
        </w:rPr>
      </w:pPr>
    </w:p>
    <w:p w14:paraId="29F04F08" w14:textId="38BA8821" w:rsidR="003F1A98" w:rsidRPr="00904F88" w:rsidRDefault="00932781" w:rsidP="005C5C38">
      <w:pPr>
        <w:rPr>
          <w:lang w:val="es-ES"/>
        </w:rPr>
      </w:pPr>
      <w:r w:rsidRPr="00904F88">
        <w:rPr>
          <w:lang w:val="es-ES"/>
        </w:rPr>
        <w:t xml:space="preserve">En el ejemplo trabajamos las cuatro propiedades por separadas, los cuatro padding en los cuatro bordes, como </w:t>
      </w:r>
      <w:r w:rsidR="00D26DC5" w:rsidRPr="00904F88">
        <w:rPr>
          <w:lang w:val="es-ES"/>
        </w:rPr>
        <w:t>márgenes interiores.</w:t>
      </w:r>
    </w:p>
    <w:p w14:paraId="4CD8E6BD" w14:textId="3818CDFB" w:rsidR="00D26DC5" w:rsidRPr="00904F88" w:rsidRDefault="00D26DC5">
      <w:pPr>
        <w:widowControl/>
        <w:autoSpaceDE/>
        <w:autoSpaceDN/>
        <w:adjustRightInd/>
        <w:spacing w:before="0" w:after="0"/>
        <w:jc w:val="left"/>
        <w:rPr>
          <w:lang w:val="es-ES"/>
        </w:rPr>
      </w:pPr>
      <w:r w:rsidRPr="00904F88">
        <w:rPr>
          <w:lang w:val="es-ES"/>
        </w:rPr>
        <w:br w:type="page"/>
      </w:r>
    </w:p>
    <w:p w14:paraId="2AA2F08C" w14:textId="7246B049" w:rsidR="00D26DC5" w:rsidRPr="00904F88" w:rsidRDefault="00D26DC5" w:rsidP="005C5C38">
      <w:pPr>
        <w:rPr>
          <w:lang w:val="es-ES"/>
        </w:rPr>
      </w:pPr>
      <w:r w:rsidRPr="00904F88">
        <w:rPr>
          <w:noProof/>
          <w:lang w:val="es-ES"/>
        </w:rPr>
        <w:lastRenderedPageBreak/>
        <w:drawing>
          <wp:inline distT="0" distB="0" distL="0" distR="0" wp14:anchorId="1CE5D423" wp14:editId="73C17344">
            <wp:extent cx="6300470" cy="3920490"/>
            <wp:effectExtent l="0" t="0" r="5080" b="3810"/>
            <wp:docPr id="1812355233"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55233" name="Imagen 1" descr="Imagen que contiene Aplicación&#10;&#10;El contenido generado por IA puede ser incorrecto."/>
                    <pic:cNvPicPr/>
                  </pic:nvPicPr>
                  <pic:blipFill>
                    <a:blip r:embed="rId127"/>
                    <a:stretch>
                      <a:fillRect/>
                    </a:stretch>
                  </pic:blipFill>
                  <pic:spPr>
                    <a:xfrm>
                      <a:off x="0" y="0"/>
                      <a:ext cx="6300470" cy="3920490"/>
                    </a:xfrm>
                    <a:prstGeom prst="rect">
                      <a:avLst/>
                    </a:prstGeom>
                  </pic:spPr>
                </pic:pic>
              </a:graphicData>
            </a:graphic>
          </wp:inline>
        </w:drawing>
      </w:r>
    </w:p>
    <w:p w14:paraId="65A30FBC" w14:textId="77777777" w:rsidR="00D26DC5" w:rsidRPr="00904F88" w:rsidRDefault="00D26DC5" w:rsidP="005C5C38">
      <w:pPr>
        <w:rPr>
          <w:lang w:val="es-ES"/>
        </w:rPr>
      </w:pPr>
    </w:p>
    <w:p w14:paraId="12365CA5"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4A8CE04F"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198623A6"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p>
    <w:p w14:paraId="4A124ED4"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3B66E558"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757941FF"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padding-top, padding-right, padding-bottom y padding-left (1). </w:t>
      </w:r>
      <w:r w:rsidRPr="00904F88">
        <w:rPr>
          <w:rFonts w:ascii="Consolas" w:hAnsi="Consolas"/>
          <w:color w:val="CCCCCC"/>
          <w:sz w:val="21"/>
          <w:szCs w:val="21"/>
          <w:lang w:val="es-ES"/>
        </w:rPr>
        <w:t>Márgenes. CSS. Páginas web HTML y hojas de</w:t>
      </w:r>
    </w:p>
    <w:p w14:paraId="47E5DC75"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estilo CSS. Bartolomé Sintes Marco.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5847420E"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40BDECDA"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513431E6"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.p1</w:t>
      </w:r>
      <w:r w:rsidRPr="00015106">
        <w:rPr>
          <w:rFonts w:ascii="Consolas" w:hAnsi="Consolas"/>
          <w:color w:val="D4D4D4"/>
          <w:sz w:val="21"/>
          <w:szCs w:val="21"/>
        </w:rPr>
        <w:t xml:space="preserve"> {</w:t>
      </w:r>
    </w:p>
    <w:p w14:paraId="5A6B2210"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5B06B406"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padding-left</w:t>
      </w:r>
      <w:r w:rsidRPr="00015106">
        <w:rPr>
          <w:rFonts w:ascii="Consolas" w:hAnsi="Consolas"/>
          <w:color w:val="D4D4D4"/>
          <w:sz w:val="21"/>
          <w:szCs w:val="21"/>
        </w:rPr>
        <w:t xml:space="preserve">: </w:t>
      </w:r>
      <w:r w:rsidRPr="00015106">
        <w:rPr>
          <w:rFonts w:ascii="Consolas" w:hAnsi="Consolas"/>
          <w:color w:val="B5CEA8"/>
          <w:sz w:val="21"/>
          <w:szCs w:val="21"/>
        </w:rPr>
        <w:t>40px</w:t>
      </w:r>
      <w:r w:rsidRPr="00015106">
        <w:rPr>
          <w:rFonts w:ascii="Consolas" w:hAnsi="Consolas"/>
          <w:color w:val="D4D4D4"/>
          <w:sz w:val="21"/>
          <w:szCs w:val="21"/>
        </w:rPr>
        <w:t>;</w:t>
      </w:r>
    </w:p>
    <w:p w14:paraId="2B353FD2"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34DE1582"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6EBFB3C"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.p2</w:t>
      </w:r>
      <w:r w:rsidRPr="00904F88">
        <w:rPr>
          <w:rFonts w:ascii="Consolas" w:hAnsi="Consolas"/>
          <w:color w:val="D4D4D4"/>
          <w:sz w:val="21"/>
          <w:szCs w:val="21"/>
          <w:lang w:val="es-ES"/>
        </w:rPr>
        <w:t xml:space="preserve"> {</w:t>
      </w:r>
    </w:p>
    <w:p w14:paraId="661212EC"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5E6CD7AD"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9CDCFE"/>
          <w:sz w:val="21"/>
          <w:szCs w:val="21"/>
        </w:rPr>
        <w:t>padding-right</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109AEFED"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2F3160A" w14:textId="77777777" w:rsidR="00D26DC5" w:rsidRPr="00015106" w:rsidRDefault="00D26DC5" w:rsidP="00D26DC5">
      <w:pPr>
        <w:widowControl/>
        <w:shd w:val="clear" w:color="auto" w:fill="1F1F1F"/>
        <w:autoSpaceDE/>
        <w:autoSpaceDN/>
        <w:adjustRightInd/>
        <w:spacing w:before="0" w:after="240" w:line="285" w:lineRule="atLeast"/>
        <w:jc w:val="left"/>
        <w:rPr>
          <w:rFonts w:ascii="Consolas" w:hAnsi="Consolas"/>
          <w:color w:val="CCCCCC"/>
          <w:sz w:val="21"/>
          <w:szCs w:val="21"/>
        </w:rPr>
      </w:pPr>
    </w:p>
    <w:p w14:paraId="62A14749"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.p3</w:t>
      </w:r>
      <w:r w:rsidRPr="00015106">
        <w:rPr>
          <w:rFonts w:ascii="Consolas" w:hAnsi="Consolas"/>
          <w:color w:val="D4D4D4"/>
          <w:sz w:val="21"/>
          <w:szCs w:val="21"/>
        </w:rPr>
        <w:t xml:space="preserve"> {</w:t>
      </w:r>
    </w:p>
    <w:p w14:paraId="6038AA90"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78F4377E"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padding-top</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4C01CD2A"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w:t>
      </w:r>
    </w:p>
    <w:p w14:paraId="7C28AFC7"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p>
    <w:p w14:paraId="3FEC583C"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.p4</w:t>
      </w:r>
      <w:r w:rsidRPr="00015106">
        <w:rPr>
          <w:rFonts w:ascii="Consolas" w:hAnsi="Consolas"/>
          <w:color w:val="D4D4D4"/>
          <w:sz w:val="21"/>
          <w:szCs w:val="21"/>
        </w:rPr>
        <w:t xml:space="preserve"> {</w:t>
      </w:r>
    </w:p>
    <w:p w14:paraId="6901C1D9"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037689B0"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padding-bottom</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758CCEF8"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5ECFC7A"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5F9E9BE0"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62CECC1F" w14:textId="77777777" w:rsidR="00D26DC5" w:rsidRPr="00015106"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rPr>
      </w:pPr>
    </w:p>
    <w:p w14:paraId="3279A2BF"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F6538EC"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"p1"</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color rojo y un margen interior de 20 píxeles entre el texto y el</w:t>
      </w:r>
    </w:p>
    <w:p w14:paraId="6945B722"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borde izquierdo. El resto de márgenes interiores los elige el navegador.</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28F87DE"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75C146F"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"p2"</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color rojo y un margen interior de 20 píxeles entre el texto y el</w:t>
      </w:r>
    </w:p>
    <w:p w14:paraId="3288B66C"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borde derecho. El resto de márgenes interiores los elige el navegador.</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1CB2DBE"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"p3"</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color rojo y un margen interior de 20 píxeles entre el texto y el</w:t>
      </w:r>
    </w:p>
    <w:p w14:paraId="2AA6AA11"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borde superior. El resto de márgenes interiores los elige el navegador.</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6D7120F"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3DCB905"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"p4"</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color rojo y un margen interior de 20 píxeles entre el texto y el</w:t>
      </w:r>
    </w:p>
    <w:p w14:paraId="15B2BA0E"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borde inferior. El resto de márgenes interiores los elige el navegador.</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4985846"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37F16D9"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D9C5D20"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2AD4362"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C28B240" w14:textId="77777777" w:rsidR="00D26DC5" w:rsidRPr="00904F88" w:rsidRDefault="00D26DC5" w:rsidP="005C5C38">
      <w:pPr>
        <w:rPr>
          <w:lang w:val="es-ES"/>
        </w:rPr>
      </w:pPr>
    </w:p>
    <w:p w14:paraId="6617F248" w14:textId="77777777" w:rsidR="00817435" w:rsidRPr="00904F88" w:rsidRDefault="00817435" w:rsidP="00817435">
      <w:pPr>
        <w:rPr>
          <w:b/>
          <w:bCs/>
          <w:sz w:val="28"/>
          <w:szCs w:val="28"/>
          <w:u w:val="single"/>
          <w:lang w:val="es-ES"/>
        </w:rPr>
      </w:pPr>
      <w:r w:rsidRPr="00904F88">
        <w:rPr>
          <w:b/>
          <w:bCs/>
          <w:sz w:val="28"/>
          <w:szCs w:val="28"/>
          <w:u w:val="single"/>
          <w:lang w:val="es-ES"/>
        </w:rPr>
        <w:t>Superposición de márgenes exteriores e interiores</w:t>
      </w:r>
    </w:p>
    <w:p w14:paraId="6E98B56A" w14:textId="77777777" w:rsidR="00817435" w:rsidRPr="00904F88" w:rsidRDefault="00817435" w:rsidP="00817435">
      <w:pPr>
        <w:rPr>
          <w:lang w:val="es-ES"/>
        </w:rPr>
      </w:pPr>
    </w:p>
    <w:p w14:paraId="3FB69FFA" w14:textId="27AE8E60" w:rsidR="00817435" w:rsidRPr="00904F88" w:rsidRDefault="00817435" w:rsidP="00817435">
      <w:pPr>
        <w:rPr>
          <w:lang w:val="es-ES"/>
        </w:rPr>
      </w:pPr>
      <w:r w:rsidRPr="00904F88">
        <w:rPr>
          <w:lang w:val="es-ES"/>
        </w:rPr>
        <w:t>Únicamente se superponen los márgenes exteriores de dos elementos contiguos (horizontal o verticalmente). Es decir, el espacio entre dos elementos es igual al mayor de los márgenes exteriores de los elementos.</w:t>
      </w:r>
    </w:p>
    <w:p w14:paraId="5A8377E0" w14:textId="77777777" w:rsidR="00566DEC" w:rsidRPr="00904F88" w:rsidRDefault="00566DEC" w:rsidP="00817435">
      <w:pPr>
        <w:rPr>
          <w:lang w:val="es-ES"/>
        </w:rPr>
      </w:pPr>
    </w:p>
    <w:p w14:paraId="4089F5DA" w14:textId="10EF0E12" w:rsidR="00566DEC" w:rsidRPr="00904F88" w:rsidRDefault="00566DEC" w:rsidP="00817435">
      <w:pPr>
        <w:rPr>
          <w:lang w:val="es-ES"/>
        </w:rPr>
      </w:pPr>
      <w:r w:rsidRPr="00904F88">
        <w:rPr>
          <w:noProof/>
          <w:lang w:val="es-ES"/>
        </w:rPr>
        <w:drawing>
          <wp:inline distT="0" distB="0" distL="0" distR="0" wp14:anchorId="3DFB9292" wp14:editId="587E5D6C">
            <wp:extent cx="6300470" cy="1874520"/>
            <wp:effectExtent l="0" t="0" r="5080" b="0"/>
            <wp:docPr id="1377439127"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39127" name="Imagen 1" descr="Imagen que contiene Gráfico&#10;&#10;El contenido generado por IA puede ser incorrecto."/>
                    <pic:cNvPicPr/>
                  </pic:nvPicPr>
                  <pic:blipFill>
                    <a:blip r:embed="rId128"/>
                    <a:stretch>
                      <a:fillRect/>
                    </a:stretch>
                  </pic:blipFill>
                  <pic:spPr>
                    <a:xfrm>
                      <a:off x="0" y="0"/>
                      <a:ext cx="6300470" cy="1874520"/>
                    </a:xfrm>
                    <a:prstGeom prst="rect">
                      <a:avLst/>
                    </a:prstGeom>
                  </pic:spPr>
                </pic:pic>
              </a:graphicData>
            </a:graphic>
          </wp:inline>
        </w:drawing>
      </w:r>
    </w:p>
    <w:p w14:paraId="1B3DD063" w14:textId="77777777" w:rsidR="00566DEC" w:rsidRPr="00904F88" w:rsidRDefault="00566DEC" w:rsidP="00817435">
      <w:pPr>
        <w:rPr>
          <w:lang w:val="es-ES"/>
        </w:rPr>
      </w:pPr>
    </w:p>
    <w:p w14:paraId="04FC6A37" w14:textId="0875EBBC" w:rsidR="00E1726F" w:rsidRPr="00904F88" w:rsidRDefault="009E2371" w:rsidP="005C5C38">
      <w:pPr>
        <w:rPr>
          <w:lang w:val="es-ES"/>
        </w:rPr>
      </w:pPr>
      <w:r w:rsidRPr="00904F88">
        <w:rPr>
          <w:lang w:val="es-ES"/>
        </w:rPr>
        <w:t>Los márgenes interiores de dos elementos contiguos (horizontal o verticalmente) no se superponen, independientemente de que los elementos lleven borde o no:</w:t>
      </w:r>
    </w:p>
    <w:p w14:paraId="4DFEA22F" w14:textId="77777777" w:rsidR="00BB21C6" w:rsidRPr="00904F88" w:rsidRDefault="00BB21C6" w:rsidP="005C5C38">
      <w:pPr>
        <w:rPr>
          <w:lang w:val="es-ES"/>
        </w:rPr>
      </w:pPr>
    </w:p>
    <w:p w14:paraId="784FEDEE" w14:textId="63BD8C86" w:rsidR="00BB21C6" w:rsidRPr="00904F88" w:rsidRDefault="00BB21C6" w:rsidP="005C5C38">
      <w:pPr>
        <w:rPr>
          <w:lang w:val="es-ES"/>
        </w:rPr>
      </w:pPr>
      <w:r w:rsidRPr="00904F88">
        <w:rPr>
          <w:noProof/>
          <w:lang w:val="es-ES"/>
        </w:rPr>
        <w:drawing>
          <wp:inline distT="0" distB="0" distL="0" distR="0" wp14:anchorId="79C4EA5C" wp14:editId="60508C07">
            <wp:extent cx="6300470" cy="2580640"/>
            <wp:effectExtent l="0" t="0" r="5080" b="0"/>
            <wp:docPr id="193815675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56752" name="Imagen 1" descr="Gráfico&#10;&#10;El contenido generado por IA puede ser incorrecto."/>
                    <pic:cNvPicPr/>
                  </pic:nvPicPr>
                  <pic:blipFill>
                    <a:blip r:embed="rId129"/>
                    <a:stretch>
                      <a:fillRect/>
                    </a:stretch>
                  </pic:blipFill>
                  <pic:spPr>
                    <a:xfrm>
                      <a:off x="0" y="0"/>
                      <a:ext cx="6300470" cy="2580640"/>
                    </a:xfrm>
                    <a:prstGeom prst="rect">
                      <a:avLst/>
                    </a:prstGeom>
                  </pic:spPr>
                </pic:pic>
              </a:graphicData>
            </a:graphic>
          </wp:inline>
        </w:drawing>
      </w:r>
    </w:p>
    <w:p w14:paraId="00DF651F" w14:textId="77777777" w:rsidR="00BB21C6" w:rsidRPr="00904F88" w:rsidRDefault="00BB21C6" w:rsidP="005C5C38">
      <w:pPr>
        <w:rPr>
          <w:lang w:val="es-ES"/>
        </w:rPr>
      </w:pPr>
    </w:p>
    <w:p w14:paraId="67A384AA" w14:textId="48F54E5C" w:rsidR="00E1726F" w:rsidRPr="00904F88" w:rsidRDefault="006B1EE3" w:rsidP="005C5C38">
      <w:pPr>
        <w:rPr>
          <w:lang w:val="es-ES"/>
        </w:rPr>
      </w:pPr>
      <w:r w:rsidRPr="00904F88">
        <w:rPr>
          <w:lang w:val="es-ES"/>
        </w:rPr>
        <w:t>Los márgenes exteriores e interiores de dos elementos contiguos (horizontal o verticalmente) tampoco se superponen, independientemente de que los elementos lleven borde</w:t>
      </w:r>
    </w:p>
    <w:p w14:paraId="2D1BD3B9" w14:textId="77777777" w:rsidR="00D26DC5" w:rsidRPr="00904F88" w:rsidRDefault="00D26DC5" w:rsidP="005C5C38">
      <w:pPr>
        <w:rPr>
          <w:lang w:val="es-ES"/>
        </w:rPr>
      </w:pPr>
    </w:p>
    <w:p w14:paraId="4197405D" w14:textId="134D72D6" w:rsidR="006B4D66" w:rsidRPr="00904F88" w:rsidRDefault="000C70A1" w:rsidP="005C5C38">
      <w:pPr>
        <w:rPr>
          <w:lang w:val="es-ES"/>
        </w:rPr>
      </w:pPr>
      <w:r w:rsidRPr="00904F88">
        <w:rPr>
          <w:noProof/>
          <w:lang w:val="es-ES"/>
        </w:rPr>
        <w:drawing>
          <wp:inline distT="0" distB="0" distL="0" distR="0" wp14:anchorId="1D3B2ABA" wp14:editId="18EA81C7">
            <wp:extent cx="6300470" cy="2768600"/>
            <wp:effectExtent l="0" t="0" r="5080" b="0"/>
            <wp:docPr id="32994992" name="Imagen 1" descr="Gráfic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4992" name="Imagen 1" descr="Gráfico, Tabla&#10;&#10;El contenido generado por IA puede ser incorrecto."/>
                    <pic:cNvPicPr/>
                  </pic:nvPicPr>
                  <pic:blipFill>
                    <a:blip r:embed="rId130"/>
                    <a:stretch>
                      <a:fillRect/>
                    </a:stretch>
                  </pic:blipFill>
                  <pic:spPr>
                    <a:xfrm>
                      <a:off x="0" y="0"/>
                      <a:ext cx="6300470" cy="2768600"/>
                    </a:xfrm>
                    <a:prstGeom prst="rect">
                      <a:avLst/>
                    </a:prstGeom>
                  </pic:spPr>
                </pic:pic>
              </a:graphicData>
            </a:graphic>
          </wp:inline>
        </w:drawing>
      </w:r>
    </w:p>
    <w:p w14:paraId="5716180A" w14:textId="4D087FB2" w:rsidR="006B4D66" w:rsidRPr="00904F88" w:rsidRDefault="006B4D66" w:rsidP="005C5C38">
      <w:pPr>
        <w:rPr>
          <w:lang w:val="es-ES"/>
        </w:rPr>
      </w:pPr>
    </w:p>
    <w:p w14:paraId="7638F955" w14:textId="6856E8D6" w:rsidR="006B4D66" w:rsidRPr="00904F88" w:rsidRDefault="00BA798F" w:rsidP="005C5C38">
      <w:pPr>
        <w:rPr>
          <w:lang w:val="es-ES"/>
        </w:rPr>
      </w:pPr>
      <w:r w:rsidRPr="00904F88">
        <w:rPr>
          <w:lang w:val="es-ES"/>
        </w:rPr>
        <w:t>Los márgenes exteriores e interiores de dos elementos anidados tampoco se superponen, independientemente de que los elementos lleven borde:</w:t>
      </w:r>
    </w:p>
    <w:p w14:paraId="4DCBEAEF" w14:textId="77777777" w:rsidR="00BA798F" w:rsidRPr="00904F88" w:rsidRDefault="00BA798F" w:rsidP="005C5C38">
      <w:pPr>
        <w:rPr>
          <w:lang w:val="es-ES"/>
        </w:rPr>
      </w:pPr>
    </w:p>
    <w:p w14:paraId="6C15059E" w14:textId="34F9C878" w:rsidR="00BA798F" w:rsidRPr="00904F88" w:rsidRDefault="00A17109" w:rsidP="005C5C38">
      <w:pPr>
        <w:rPr>
          <w:lang w:val="es-ES"/>
        </w:rPr>
      </w:pPr>
      <w:r w:rsidRPr="00904F88">
        <w:rPr>
          <w:noProof/>
          <w:lang w:val="es-ES"/>
        </w:rPr>
        <w:lastRenderedPageBreak/>
        <w:drawing>
          <wp:inline distT="0" distB="0" distL="0" distR="0" wp14:anchorId="6D8C69CD" wp14:editId="08738346">
            <wp:extent cx="6300470" cy="2271395"/>
            <wp:effectExtent l="0" t="0" r="5080" b="0"/>
            <wp:docPr id="148891850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8505" name="Imagen 1" descr="Gráfico&#10;&#10;El contenido generado por IA puede ser incorrecto."/>
                    <pic:cNvPicPr/>
                  </pic:nvPicPr>
                  <pic:blipFill>
                    <a:blip r:embed="rId131"/>
                    <a:stretch>
                      <a:fillRect/>
                    </a:stretch>
                  </pic:blipFill>
                  <pic:spPr>
                    <a:xfrm>
                      <a:off x="0" y="0"/>
                      <a:ext cx="6300470" cy="2271395"/>
                    </a:xfrm>
                    <a:prstGeom prst="rect">
                      <a:avLst/>
                    </a:prstGeom>
                  </pic:spPr>
                </pic:pic>
              </a:graphicData>
            </a:graphic>
          </wp:inline>
        </w:drawing>
      </w:r>
    </w:p>
    <w:p w14:paraId="3E41B991" w14:textId="77777777" w:rsidR="00110A8D" w:rsidRPr="00904F88" w:rsidRDefault="00110A8D" w:rsidP="005C5C38">
      <w:pPr>
        <w:rPr>
          <w:lang w:val="es-ES"/>
        </w:rPr>
      </w:pPr>
    </w:p>
    <w:p w14:paraId="55732B11"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3E47FF9F"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6B26456F"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p>
    <w:p w14:paraId="3642A8E3"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3655E628"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186B5045"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Superposición de margin y padding (1). Márgenes. CSS. Páginas web HTML y hojas de estilo CSS. </w:t>
      </w:r>
      <w:r w:rsidRPr="00015106">
        <w:rPr>
          <w:rFonts w:ascii="Consolas" w:hAnsi="Consolas"/>
          <w:color w:val="CCCCCC"/>
          <w:sz w:val="21"/>
          <w:szCs w:val="21"/>
        </w:rPr>
        <w:t>Bartolomé</w:t>
      </w:r>
    </w:p>
    <w:p w14:paraId="67F32255"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Sintes Marco. www.mclibre.org</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75790AB7"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3F9D07A4"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063AED7B"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body</w:t>
      </w:r>
      <w:r w:rsidRPr="00015106">
        <w:rPr>
          <w:rFonts w:ascii="Consolas" w:hAnsi="Consolas"/>
          <w:color w:val="D4D4D4"/>
          <w:sz w:val="21"/>
          <w:szCs w:val="21"/>
        </w:rPr>
        <w:t xml:space="preserve"> {</w:t>
      </w:r>
    </w:p>
    <w:p w14:paraId="1DB5456D"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4E3533D9"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background-image</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"https://www.mclibre.org/consultar/htmlcss/css/ejemplos/margenes/cuadricula-transp.png"</w:t>
      </w:r>
      <w:r w:rsidRPr="00015106">
        <w:rPr>
          <w:rFonts w:ascii="Consolas" w:hAnsi="Consolas"/>
          <w:color w:val="D4D4D4"/>
          <w:sz w:val="21"/>
          <w:szCs w:val="21"/>
        </w:rPr>
        <w:t>);</w:t>
      </w:r>
    </w:p>
    <w:p w14:paraId="6A12F015"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391572D"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p>
    <w:p w14:paraId="29CA5BB9"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.p1</w:t>
      </w:r>
      <w:r w:rsidRPr="00015106">
        <w:rPr>
          <w:rFonts w:ascii="Consolas" w:hAnsi="Consolas"/>
          <w:color w:val="D4D4D4"/>
          <w:sz w:val="21"/>
          <w:szCs w:val="21"/>
        </w:rPr>
        <w:t xml:space="preserve"> {</w:t>
      </w:r>
    </w:p>
    <w:p w14:paraId="532DA425"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18FEF46A"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font-weight</w:t>
      </w:r>
      <w:r w:rsidRPr="00015106">
        <w:rPr>
          <w:rFonts w:ascii="Consolas" w:hAnsi="Consolas"/>
          <w:color w:val="D4D4D4"/>
          <w:sz w:val="21"/>
          <w:szCs w:val="21"/>
        </w:rPr>
        <w:t xml:space="preserve">: </w:t>
      </w:r>
      <w:r w:rsidRPr="00015106">
        <w:rPr>
          <w:rFonts w:ascii="Consolas" w:hAnsi="Consolas"/>
          <w:color w:val="CE9178"/>
          <w:sz w:val="21"/>
          <w:szCs w:val="21"/>
        </w:rPr>
        <w:t>bold</w:t>
      </w:r>
      <w:r w:rsidRPr="00015106">
        <w:rPr>
          <w:rFonts w:ascii="Consolas" w:hAnsi="Consolas"/>
          <w:color w:val="D4D4D4"/>
          <w:sz w:val="21"/>
          <w:szCs w:val="21"/>
        </w:rPr>
        <w:t>;</w:t>
      </w:r>
    </w:p>
    <w:p w14:paraId="07F3393D"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18E78B84"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5DFFCD5"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p>
    <w:p w14:paraId="7CF31B7E"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.p2</w:t>
      </w:r>
      <w:r w:rsidRPr="00015106">
        <w:rPr>
          <w:rFonts w:ascii="Consolas" w:hAnsi="Consolas"/>
          <w:color w:val="D4D4D4"/>
          <w:sz w:val="21"/>
          <w:szCs w:val="21"/>
        </w:rPr>
        <w:t xml:space="preserve"> {</w:t>
      </w:r>
    </w:p>
    <w:p w14:paraId="15729FBF"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6967164F"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32CFD02F"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69725BBC"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font-weight</w:t>
      </w:r>
      <w:r w:rsidRPr="00015106">
        <w:rPr>
          <w:rFonts w:ascii="Consolas" w:hAnsi="Consolas"/>
          <w:color w:val="D4D4D4"/>
          <w:sz w:val="21"/>
          <w:szCs w:val="21"/>
        </w:rPr>
        <w:t xml:space="preserve">: </w:t>
      </w:r>
      <w:r w:rsidRPr="00015106">
        <w:rPr>
          <w:rFonts w:ascii="Consolas" w:hAnsi="Consolas"/>
          <w:color w:val="CE9178"/>
          <w:sz w:val="21"/>
          <w:szCs w:val="21"/>
        </w:rPr>
        <w:t>bold</w:t>
      </w:r>
      <w:r w:rsidRPr="00015106">
        <w:rPr>
          <w:rFonts w:ascii="Consolas" w:hAnsi="Consolas"/>
          <w:color w:val="D4D4D4"/>
          <w:sz w:val="21"/>
          <w:szCs w:val="21"/>
        </w:rPr>
        <w:t>;</w:t>
      </w:r>
    </w:p>
    <w:p w14:paraId="63363222"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12E1F57"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p>
    <w:p w14:paraId="5175100A"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.p3</w:t>
      </w:r>
      <w:r w:rsidRPr="00015106">
        <w:rPr>
          <w:rFonts w:ascii="Consolas" w:hAnsi="Consolas"/>
          <w:color w:val="D4D4D4"/>
          <w:sz w:val="21"/>
          <w:szCs w:val="21"/>
        </w:rPr>
        <w:t xml:space="preserve"> {</w:t>
      </w:r>
    </w:p>
    <w:p w14:paraId="12F53BC2"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65023912"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font-weight</w:t>
      </w:r>
      <w:r w:rsidRPr="00015106">
        <w:rPr>
          <w:rFonts w:ascii="Consolas" w:hAnsi="Consolas"/>
          <w:color w:val="D4D4D4"/>
          <w:sz w:val="21"/>
          <w:szCs w:val="21"/>
        </w:rPr>
        <w:t xml:space="preserve">: </w:t>
      </w:r>
      <w:r w:rsidRPr="00015106">
        <w:rPr>
          <w:rFonts w:ascii="Consolas" w:hAnsi="Consolas"/>
          <w:color w:val="CE9178"/>
          <w:sz w:val="21"/>
          <w:szCs w:val="21"/>
        </w:rPr>
        <w:t>bold</w:t>
      </w:r>
      <w:r w:rsidRPr="00015106">
        <w:rPr>
          <w:rFonts w:ascii="Consolas" w:hAnsi="Consolas"/>
          <w:color w:val="D4D4D4"/>
          <w:sz w:val="21"/>
          <w:szCs w:val="21"/>
        </w:rPr>
        <w:t>;</w:t>
      </w:r>
    </w:p>
    <w:p w14:paraId="21545F34"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30px</w:t>
      </w:r>
      <w:r w:rsidRPr="00015106">
        <w:rPr>
          <w:rFonts w:ascii="Consolas" w:hAnsi="Consolas"/>
          <w:color w:val="D4D4D4"/>
          <w:sz w:val="21"/>
          <w:szCs w:val="21"/>
        </w:rPr>
        <w:t>;</w:t>
      </w:r>
    </w:p>
    <w:p w14:paraId="3CD50470"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53181F84"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p>
    <w:p w14:paraId="5F7DFB32"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.p4</w:t>
      </w:r>
      <w:r w:rsidRPr="00015106">
        <w:rPr>
          <w:rFonts w:ascii="Consolas" w:hAnsi="Consolas"/>
          <w:color w:val="D4D4D4"/>
          <w:sz w:val="21"/>
          <w:szCs w:val="21"/>
        </w:rPr>
        <w:t xml:space="preserve"> {</w:t>
      </w:r>
    </w:p>
    <w:p w14:paraId="7F1A8ABF"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3849BC92"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7FD3F830"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30px</w:t>
      </w:r>
      <w:r w:rsidRPr="00015106">
        <w:rPr>
          <w:rFonts w:ascii="Consolas" w:hAnsi="Consolas"/>
          <w:color w:val="D4D4D4"/>
          <w:sz w:val="21"/>
          <w:szCs w:val="21"/>
        </w:rPr>
        <w:t>;</w:t>
      </w:r>
    </w:p>
    <w:p w14:paraId="01E550C3" w14:textId="77777777" w:rsidR="00280766" w:rsidRPr="00015106"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font-weight</w:t>
      </w:r>
      <w:r w:rsidRPr="00015106">
        <w:rPr>
          <w:rFonts w:ascii="Consolas" w:hAnsi="Consolas"/>
          <w:color w:val="D4D4D4"/>
          <w:sz w:val="21"/>
          <w:szCs w:val="21"/>
        </w:rPr>
        <w:t xml:space="preserve">: </w:t>
      </w:r>
      <w:r w:rsidRPr="00015106">
        <w:rPr>
          <w:rFonts w:ascii="Consolas" w:hAnsi="Consolas"/>
          <w:color w:val="CE9178"/>
          <w:sz w:val="21"/>
          <w:szCs w:val="21"/>
        </w:rPr>
        <w:t>bold</w:t>
      </w:r>
      <w:r w:rsidRPr="00015106">
        <w:rPr>
          <w:rFonts w:ascii="Consolas" w:hAnsi="Consolas"/>
          <w:color w:val="D4D4D4"/>
          <w:sz w:val="21"/>
          <w:szCs w:val="21"/>
        </w:rPr>
        <w:t>;</w:t>
      </w:r>
    </w:p>
    <w:p w14:paraId="5557FE1D"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2BBC7DFF"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93A79D9"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3616E58"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BD31131"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B475BDE"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"p1"</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tiene un margen de 20 píxeles alrededor suyo. El párrafo siguiente también. El espacio</w:t>
      </w:r>
    </w:p>
    <w:p w14:paraId="0B9C300A"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entre ambos párrafos es de 20 píxeles, no de 40 (20+20).</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1EBA1B0"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"p1"</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tiene un margen de 20 píxeles alrededor suyo. El párrafo siguiente también. El espacio</w:t>
      </w:r>
    </w:p>
    <w:p w14:paraId="47A69D4D"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entre ambos párrafos es de 20 píxeles, no de 40 (20+20).</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DED6DF0"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89F6E4B"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br</w:t>
      </w:r>
      <w:r w:rsidRPr="00904F88">
        <w:rPr>
          <w:rFonts w:ascii="Consolas" w:hAnsi="Consolas"/>
          <w:color w:val="808080"/>
          <w:sz w:val="21"/>
          <w:szCs w:val="21"/>
          <w:lang w:val="es-ES"/>
        </w:rPr>
        <w:t>&gt;</w:t>
      </w:r>
    </w:p>
    <w:p w14:paraId="175738D9"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82C8B37"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"p2"</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tiene un margen interior de 20 píxeles alrededor suyo. El párrafo siguiente también. El</w:t>
      </w:r>
    </w:p>
    <w:p w14:paraId="2FE5812B"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espacio entre ambos párrafos es de 40 píxeles (20+20).</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2990D57"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4A1775C"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"p2"</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tiene un margen interior de 20 píxeles alrededor suyo. El párrafo anterior también. El</w:t>
      </w:r>
    </w:p>
    <w:p w14:paraId="116CB31B"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espacio entre ambos párrafos es de 40 píxeles (20+20).</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21FCC82" w14:textId="77777777" w:rsidR="00280766" w:rsidRPr="00904F88" w:rsidRDefault="00280766" w:rsidP="00280766">
      <w:pPr>
        <w:widowControl/>
        <w:shd w:val="clear" w:color="auto" w:fill="1F1F1F"/>
        <w:autoSpaceDE/>
        <w:autoSpaceDN/>
        <w:adjustRightInd/>
        <w:spacing w:before="0" w:after="240" w:line="285" w:lineRule="atLeast"/>
        <w:jc w:val="left"/>
        <w:rPr>
          <w:rFonts w:ascii="Consolas" w:hAnsi="Consolas"/>
          <w:color w:val="CCCCCC"/>
          <w:sz w:val="21"/>
          <w:szCs w:val="21"/>
          <w:lang w:val="es-ES"/>
        </w:rPr>
      </w:pPr>
      <w:r w:rsidRPr="00904F88">
        <w:rPr>
          <w:rFonts w:ascii="Consolas" w:hAnsi="Consolas"/>
          <w:color w:val="CCCCCC"/>
          <w:sz w:val="21"/>
          <w:szCs w:val="21"/>
          <w:lang w:val="es-ES"/>
        </w:rPr>
        <w:br/>
      </w:r>
    </w:p>
    <w:p w14:paraId="68F54575"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br</w:t>
      </w:r>
      <w:r w:rsidRPr="00904F88">
        <w:rPr>
          <w:rFonts w:ascii="Consolas" w:hAnsi="Consolas"/>
          <w:color w:val="808080"/>
          <w:sz w:val="21"/>
          <w:szCs w:val="21"/>
          <w:lang w:val="es-ES"/>
        </w:rPr>
        <w:t>&gt;</w:t>
      </w:r>
    </w:p>
    <w:p w14:paraId="2476761E"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F9E23DA"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"p3"</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tiene un margen de 30 píxeles alrededor suyo. El párrafo anterior también. El espacio</w:t>
      </w:r>
    </w:p>
    <w:p w14:paraId="20D262ED"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entre ambos párrafos es de 20 píxeles, no de 60 (30+30).</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229D3F9"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"p4"</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tiene un margen de 30 píxeles alrededor suyo. El párrafo anterior también. El espacio</w:t>
      </w:r>
    </w:p>
    <w:p w14:paraId="59B5C1EF"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entre ambos párrafos es de 20 píxeles, no de 60 (30+30).</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CDDDCCB"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66C31F5"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br</w:t>
      </w:r>
      <w:r w:rsidRPr="00904F88">
        <w:rPr>
          <w:rFonts w:ascii="Consolas" w:hAnsi="Consolas"/>
          <w:color w:val="808080"/>
          <w:sz w:val="21"/>
          <w:szCs w:val="21"/>
          <w:lang w:val="es-ES"/>
        </w:rPr>
        <w:t>&gt;</w:t>
      </w:r>
    </w:p>
    <w:p w14:paraId="0FC57885"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5AD4B1A"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426F48C"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7DD396D6" w14:textId="77777777" w:rsidR="008C44D9" w:rsidRPr="00904F88" w:rsidRDefault="008C44D9" w:rsidP="005C5C38">
      <w:pPr>
        <w:rPr>
          <w:lang w:val="es-ES"/>
        </w:rPr>
      </w:pPr>
    </w:p>
    <w:p w14:paraId="32DD3955" w14:textId="77777777" w:rsidR="008C44D9" w:rsidRPr="00904F88" w:rsidRDefault="008C44D9" w:rsidP="005C5C38">
      <w:pPr>
        <w:rPr>
          <w:lang w:val="es-ES"/>
        </w:rPr>
      </w:pPr>
    </w:p>
    <w:p w14:paraId="6F4F6C65" w14:textId="77777777" w:rsidR="00446E4E" w:rsidRPr="00904F88" w:rsidRDefault="00446E4E" w:rsidP="005C5C38">
      <w:pPr>
        <w:rPr>
          <w:lang w:val="es-ES"/>
        </w:rPr>
      </w:pPr>
    </w:p>
    <w:p w14:paraId="3B83006C" w14:textId="77777777" w:rsidR="00446E4E" w:rsidRPr="00904F88" w:rsidRDefault="00446E4E" w:rsidP="005C5C38">
      <w:pPr>
        <w:rPr>
          <w:lang w:val="es-ES"/>
        </w:rPr>
      </w:pPr>
    </w:p>
    <w:p w14:paraId="1B165D6D" w14:textId="77777777" w:rsidR="00446E4E" w:rsidRPr="00904F88" w:rsidRDefault="00446E4E" w:rsidP="00446E4E">
      <w:pPr>
        <w:rPr>
          <w:b/>
          <w:bCs/>
          <w:u w:val="single"/>
          <w:lang w:val="es-ES"/>
        </w:rPr>
      </w:pPr>
      <w:r w:rsidRPr="00904F88">
        <w:rPr>
          <w:b/>
          <w:bCs/>
          <w:u w:val="single"/>
          <w:lang w:val="es-ES"/>
        </w:rPr>
        <w:t>Superposición de márgenes exteriores e interiores de &lt;html&gt; y &lt;body&gt;</w:t>
      </w:r>
    </w:p>
    <w:p w14:paraId="4B0E719E" w14:textId="77777777" w:rsidR="00547A4F" w:rsidRPr="00904F88" w:rsidRDefault="00547A4F" w:rsidP="00446E4E">
      <w:pPr>
        <w:rPr>
          <w:lang w:val="es-ES"/>
        </w:rPr>
      </w:pPr>
    </w:p>
    <w:p w14:paraId="440AE2EF" w14:textId="0B47582D" w:rsidR="00446E4E" w:rsidRPr="00904F88" w:rsidRDefault="00446E4E" w:rsidP="00446E4E">
      <w:pPr>
        <w:rPr>
          <w:lang w:val="es-ES"/>
        </w:rPr>
      </w:pPr>
      <w:r w:rsidRPr="00904F88">
        <w:rPr>
          <w:lang w:val="es-ES"/>
        </w:rPr>
        <w:t>Los márgenes exteriores e interiores de &lt;html&gt; y &lt;body&gt; no se superponen ya que son elementos anidados, como puede comprobarse en la siguiente </w:t>
      </w:r>
      <w:hyperlink r:id="rId132" w:history="1">
        <w:r w:rsidRPr="00904F88">
          <w:rPr>
            <w:rStyle w:val="Hipervnculo"/>
            <w:lang w:val="es-ES"/>
          </w:rPr>
          <w:t>página de ejemplo</w:t>
        </w:r>
      </w:hyperlink>
      <w:r w:rsidRPr="00904F88">
        <w:rPr>
          <w:lang w:val="es-ES"/>
        </w:rPr>
        <w:t> o en las siguientes capturas de pantalla de esa página en Firefox. En esa página, tanto &lt;html&gt; como &lt;body&gt; tienen un margin y padding de 10px, por lo que espacio alrededor del contenido es de 40px en total (10px+10px+10px+10px).</w:t>
      </w:r>
    </w:p>
    <w:p w14:paraId="5F99337E" w14:textId="77777777" w:rsidR="007E2208" w:rsidRPr="00904F88" w:rsidRDefault="007E2208" w:rsidP="00446E4E">
      <w:pPr>
        <w:rPr>
          <w:lang w:val="es-ES"/>
        </w:rPr>
      </w:pPr>
    </w:p>
    <w:p w14:paraId="64379D5E" w14:textId="127A48DA" w:rsidR="007E2208" w:rsidRPr="00904F88" w:rsidRDefault="004D246A" w:rsidP="00446E4E">
      <w:pPr>
        <w:rPr>
          <w:lang w:val="es-ES"/>
        </w:rPr>
      </w:pPr>
      <w:r w:rsidRPr="00904F88">
        <w:rPr>
          <w:noProof/>
          <w:lang w:val="es-ES"/>
        </w:rPr>
        <w:drawing>
          <wp:inline distT="0" distB="0" distL="0" distR="0" wp14:anchorId="7849901C" wp14:editId="2CF86425">
            <wp:extent cx="5296639" cy="2381582"/>
            <wp:effectExtent l="0" t="0" r="0" b="0"/>
            <wp:docPr id="1862322279"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22279" name="Imagen 1" descr="Gráfico&#10;&#10;El contenido generado por IA puede ser incorrecto."/>
                    <pic:cNvPicPr/>
                  </pic:nvPicPr>
                  <pic:blipFill>
                    <a:blip r:embed="rId133"/>
                    <a:stretch>
                      <a:fillRect/>
                    </a:stretch>
                  </pic:blipFill>
                  <pic:spPr>
                    <a:xfrm>
                      <a:off x="0" y="0"/>
                      <a:ext cx="5296639" cy="2381582"/>
                    </a:xfrm>
                    <a:prstGeom prst="rect">
                      <a:avLst/>
                    </a:prstGeom>
                  </pic:spPr>
                </pic:pic>
              </a:graphicData>
            </a:graphic>
          </wp:inline>
        </w:drawing>
      </w:r>
    </w:p>
    <w:p w14:paraId="7834759C" w14:textId="77777777" w:rsidR="004D246A" w:rsidRPr="00904F88" w:rsidRDefault="004D246A" w:rsidP="00446E4E">
      <w:pPr>
        <w:rPr>
          <w:lang w:val="es-ES"/>
        </w:rPr>
      </w:pPr>
    </w:p>
    <w:p w14:paraId="61A45BDB" w14:textId="77777777" w:rsidR="004D246A" w:rsidRPr="00904F88" w:rsidRDefault="004D246A" w:rsidP="004D246A">
      <w:pPr>
        <w:rPr>
          <w:lang w:val="es-ES"/>
        </w:rPr>
      </w:pPr>
      <w:r w:rsidRPr="00904F88">
        <w:rPr>
          <w:lang w:val="es-ES"/>
        </w:rPr>
        <w:t>En las capturas anteriores:</w:t>
      </w:r>
    </w:p>
    <w:p w14:paraId="7964DBAA" w14:textId="77777777" w:rsidR="004D246A" w:rsidRPr="00904F88" w:rsidRDefault="004D246A" w:rsidP="004D246A">
      <w:pPr>
        <w:numPr>
          <w:ilvl w:val="0"/>
          <w:numId w:val="51"/>
        </w:numPr>
        <w:rPr>
          <w:lang w:val="es-ES"/>
        </w:rPr>
      </w:pPr>
      <w:r w:rsidRPr="00904F88">
        <w:rPr>
          <w:lang w:val="es-ES"/>
        </w:rPr>
        <w:t>los 10px exteriores (de color de fondo azul) corresponden al margin de &lt;html&gt;,</w:t>
      </w:r>
    </w:p>
    <w:p w14:paraId="2D4BF34F" w14:textId="77777777" w:rsidR="004D246A" w:rsidRPr="00904F88" w:rsidRDefault="004D246A" w:rsidP="004D246A">
      <w:pPr>
        <w:numPr>
          <w:ilvl w:val="0"/>
          <w:numId w:val="51"/>
        </w:numPr>
        <w:rPr>
          <w:lang w:val="es-ES"/>
        </w:rPr>
      </w:pPr>
      <w:r w:rsidRPr="00904F88">
        <w:rPr>
          <w:lang w:val="es-ES"/>
        </w:rPr>
        <w:t>los siguientes 10px (de color de fondo azul) corresponden al padding de &lt;html&gt;,</w:t>
      </w:r>
    </w:p>
    <w:p w14:paraId="55C1DC90" w14:textId="77777777" w:rsidR="004D246A" w:rsidRPr="00904F88" w:rsidRDefault="004D246A" w:rsidP="004D246A">
      <w:pPr>
        <w:numPr>
          <w:ilvl w:val="0"/>
          <w:numId w:val="51"/>
        </w:numPr>
        <w:rPr>
          <w:lang w:val="es-ES"/>
        </w:rPr>
      </w:pPr>
      <w:r w:rsidRPr="00904F88">
        <w:rPr>
          <w:lang w:val="es-ES"/>
        </w:rPr>
        <w:t>los siguientes 10px (de color de fondo azul) corresponden al margin de &lt;body&gt;,</w:t>
      </w:r>
    </w:p>
    <w:p w14:paraId="0937695E" w14:textId="77777777" w:rsidR="004D246A" w:rsidRPr="00904F88" w:rsidRDefault="004D246A" w:rsidP="004D246A">
      <w:pPr>
        <w:numPr>
          <w:ilvl w:val="0"/>
          <w:numId w:val="51"/>
        </w:numPr>
        <w:rPr>
          <w:lang w:val="es-ES"/>
        </w:rPr>
      </w:pPr>
      <w:r w:rsidRPr="00904F88">
        <w:rPr>
          <w:lang w:val="es-ES"/>
        </w:rPr>
        <w:t>y los últimos 10px (de color de fondo amarillo) corresponden al padding de &lt;body&gt;.</w:t>
      </w:r>
    </w:p>
    <w:p w14:paraId="2DD1E197" w14:textId="33D82694" w:rsidR="004D246A" w:rsidRPr="00904F88" w:rsidRDefault="004D246A" w:rsidP="004D246A">
      <w:pPr>
        <w:rPr>
          <w:lang w:val="es-ES"/>
        </w:rPr>
      </w:pPr>
      <w:r w:rsidRPr="00904F88">
        <w:rPr>
          <w:lang w:val="es-ES"/>
        </w:rPr>
        <w:t>Es importante señalar que la imagen de fondo (</w:t>
      </w:r>
      <w:r w:rsidRPr="00904F88">
        <w:rPr>
          <w:noProof/>
          <w:lang w:val="es-ES"/>
        </w:rPr>
        <w:drawing>
          <wp:inline distT="0" distB="0" distL="0" distR="0" wp14:anchorId="5B76384A" wp14:editId="19B79B93">
            <wp:extent cx="480060" cy="480060"/>
            <wp:effectExtent l="0" t="0" r="0" b="0"/>
            <wp:docPr id="658530923" name="Imagen 48" descr="Cuadricula transpa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adricula transpar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r w:rsidRPr="00904F88">
        <w:rPr>
          <w:lang w:val="es-ES"/>
        </w:rPr>
        <w:t>) de la página no se coloca en la esquina superior izquierda de la ventana y se repite a partir de esa posición, sino que se coloca desplazada 10px a la derecha y hacia abajo de la esquina superior izquierda y se repite a partir de esa posición debido al margin de 10px de &lt;html&gt;, como se comenta en la </w:t>
      </w:r>
      <w:hyperlink r:id="rId135" w:anchor="fondos-margenes" w:history="1">
        <w:r w:rsidRPr="00904F88">
          <w:rPr>
            <w:rStyle w:val="Hipervnculo"/>
            <w:lang w:val="es-ES"/>
          </w:rPr>
          <w:t>lección de fondos</w:t>
        </w:r>
      </w:hyperlink>
      <w:r w:rsidRPr="00904F88">
        <w:rPr>
          <w:lang w:val="es-ES"/>
        </w:rPr>
        <w:t>.</w:t>
      </w:r>
    </w:p>
    <w:p w14:paraId="67C8184C" w14:textId="3072D48A" w:rsidR="004D246A" w:rsidRPr="00904F88" w:rsidRDefault="004D246A" w:rsidP="004D246A">
      <w:pPr>
        <w:rPr>
          <w:lang w:val="es-ES"/>
        </w:rPr>
      </w:pPr>
    </w:p>
    <w:p w14:paraId="02590F87" w14:textId="7C69AB83" w:rsidR="004D246A" w:rsidRPr="00904F88" w:rsidRDefault="004D246A" w:rsidP="004D246A">
      <w:pPr>
        <w:rPr>
          <w:lang w:val="es-ES"/>
        </w:rPr>
      </w:pPr>
      <w:r w:rsidRPr="00904F88">
        <w:rPr>
          <w:lang w:val="es-ES"/>
        </w:rPr>
        <w:t xml:space="preserve">Los navegadores aplican de forma predeterminada algunos de estos márgenes, como se observa en el ejemplo siguiente. El borde de color teal que se ve en el lado izquierdo, superior y derecho </w:t>
      </w:r>
      <w:r w:rsidR="00F6550D" w:rsidRPr="00904F88">
        <w:rPr>
          <w:lang w:val="es-ES"/>
        </w:rPr>
        <w:t xml:space="preserve">es de html </w:t>
      </w:r>
      <w:r w:rsidR="002E2D18" w:rsidRPr="00904F88">
        <w:rPr>
          <w:lang w:val="es-ES"/>
        </w:rPr>
        <w:t>y body</w:t>
      </w:r>
      <w:r w:rsidRPr="00904F88">
        <w:rPr>
          <w:lang w:val="es-ES"/>
        </w:rPr>
        <w:t>.</w:t>
      </w:r>
      <w:r w:rsidR="0089647D" w:rsidRPr="00904F88">
        <w:rPr>
          <w:lang w:val="es-ES"/>
        </w:rPr>
        <w:t xml:space="preserve"> Pode</w:t>
      </w:r>
      <w:r w:rsidR="002E2D18" w:rsidRPr="00904F88">
        <w:rPr>
          <w:lang w:val="es-ES"/>
        </w:rPr>
        <w:t>i</w:t>
      </w:r>
      <w:r w:rsidR="0089647D" w:rsidRPr="00904F88">
        <w:rPr>
          <w:lang w:val="es-ES"/>
        </w:rPr>
        <w:t>s ver</w:t>
      </w:r>
      <w:r w:rsidR="002E2D18" w:rsidRPr="00904F88">
        <w:rPr>
          <w:lang w:val="es-ES"/>
        </w:rPr>
        <w:t xml:space="preserve"> en la imagen que el color teal es el html y el body está en blanco. Hay que ponerle margin 0 a ambos para evitar ese desplazamiento entre el html y el body.</w:t>
      </w:r>
    </w:p>
    <w:p w14:paraId="145CFF3F" w14:textId="77777777" w:rsidR="004D246A" w:rsidRPr="00904F88" w:rsidRDefault="004D246A" w:rsidP="00446E4E">
      <w:pPr>
        <w:rPr>
          <w:lang w:val="es-ES"/>
        </w:rPr>
      </w:pPr>
    </w:p>
    <w:p w14:paraId="4CE5EBFB" w14:textId="6985A4BC" w:rsidR="00446E4E" w:rsidRPr="00904F88" w:rsidRDefault="00FA0D3A" w:rsidP="005C5C38">
      <w:pPr>
        <w:rPr>
          <w:lang w:val="es-ES"/>
        </w:rPr>
      </w:pPr>
      <w:r w:rsidRPr="00904F88">
        <w:rPr>
          <w:noProof/>
          <w:lang w:val="es-ES"/>
        </w:rPr>
        <w:drawing>
          <wp:inline distT="0" distB="0" distL="0" distR="0" wp14:anchorId="470DBAF4" wp14:editId="3A5F9985">
            <wp:extent cx="6300470" cy="1714500"/>
            <wp:effectExtent l="0" t="0" r="5080" b="0"/>
            <wp:docPr id="2037212857" name="Imagen 1" descr="Gráfic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2857" name="Imagen 1" descr="Gráfico, Tabla&#10;&#10;El contenido generado por IA puede ser incorrecto."/>
                    <pic:cNvPicPr/>
                  </pic:nvPicPr>
                  <pic:blipFill>
                    <a:blip r:embed="rId136"/>
                    <a:stretch>
                      <a:fillRect/>
                    </a:stretch>
                  </pic:blipFill>
                  <pic:spPr>
                    <a:xfrm>
                      <a:off x="0" y="0"/>
                      <a:ext cx="6300470" cy="1714500"/>
                    </a:xfrm>
                    <a:prstGeom prst="rect">
                      <a:avLst/>
                    </a:prstGeom>
                  </pic:spPr>
                </pic:pic>
              </a:graphicData>
            </a:graphic>
          </wp:inline>
        </w:drawing>
      </w:r>
    </w:p>
    <w:p w14:paraId="4FD76D5E" w14:textId="77777777" w:rsidR="00F6550D" w:rsidRPr="00904F88" w:rsidRDefault="00F6550D" w:rsidP="005C5C38">
      <w:pPr>
        <w:rPr>
          <w:lang w:val="es-ES"/>
        </w:rPr>
      </w:pPr>
    </w:p>
    <w:p w14:paraId="019A6905" w14:textId="19D9823C" w:rsidR="00F6550D" w:rsidRPr="00904F88" w:rsidRDefault="008461CA" w:rsidP="005C5C38">
      <w:pPr>
        <w:rPr>
          <w:lang w:val="es-ES"/>
        </w:rPr>
      </w:pPr>
      <w:r w:rsidRPr="00904F88">
        <w:rPr>
          <w:lang w:val="es-ES"/>
        </w:rPr>
        <w:t>Concretamente, los navegadores aplican margin en px a &lt;body&gt;. Para verlo, lo podemos poner a cero:</w:t>
      </w:r>
    </w:p>
    <w:p w14:paraId="1EE8B971" w14:textId="77777777" w:rsidR="004E6182" w:rsidRPr="00904F88" w:rsidRDefault="004E6182" w:rsidP="005C5C38">
      <w:pPr>
        <w:rPr>
          <w:lang w:val="es-ES"/>
        </w:rPr>
      </w:pPr>
    </w:p>
    <w:p w14:paraId="7B7DB6D4" w14:textId="380BF0CD" w:rsidR="004E6182" w:rsidRPr="00904F88" w:rsidRDefault="001F5DB7" w:rsidP="005C5C38">
      <w:pPr>
        <w:rPr>
          <w:lang w:val="es-ES"/>
        </w:rPr>
      </w:pPr>
      <w:r w:rsidRPr="00904F88">
        <w:rPr>
          <w:noProof/>
          <w:lang w:val="es-ES"/>
        </w:rPr>
        <w:drawing>
          <wp:inline distT="0" distB="0" distL="0" distR="0" wp14:anchorId="3D21C6CF" wp14:editId="1E6D0B54">
            <wp:extent cx="6300470" cy="1824355"/>
            <wp:effectExtent l="0" t="0" r="5080" b="4445"/>
            <wp:docPr id="161319662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96628" name="Imagen 1" descr="Tabla&#10;&#10;El contenido generado por IA puede ser incorrecto."/>
                    <pic:cNvPicPr/>
                  </pic:nvPicPr>
                  <pic:blipFill>
                    <a:blip r:embed="rId137"/>
                    <a:stretch>
                      <a:fillRect/>
                    </a:stretch>
                  </pic:blipFill>
                  <pic:spPr>
                    <a:xfrm>
                      <a:off x="0" y="0"/>
                      <a:ext cx="6300470" cy="1824355"/>
                    </a:xfrm>
                    <a:prstGeom prst="rect">
                      <a:avLst/>
                    </a:prstGeom>
                  </pic:spPr>
                </pic:pic>
              </a:graphicData>
            </a:graphic>
          </wp:inline>
        </w:drawing>
      </w:r>
    </w:p>
    <w:p w14:paraId="371AE7D6" w14:textId="77777777" w:rsidR="009F780B" w:rsidRPr="00904F88" w:rsidRDefault="009F780B" w:rsidP="005C5C38">
      <w:pPr>
        <w:rPr>
          <w:lang w:val="es-ES"/>
        </w:rPr>
      </w:pPr>
    </w:p>
    <w:p w14:paraId="5AB065E0" w14:textId="03C1A671" w:rsidR="001D5F49" w:rsidRPr="00904F88" w:rsidRDefault="009F780B" w:rsidP="005C5C38">
      <w:pPr>
        <w:rPr>
          <w:lang w:val="es-ES"/>
        </w:rPr>
      </w:pPr>
      <w:r w:rsidRPr="00904F88">
        <w:rPr>
          <w:lang w:val="es-ES"/>
        </w:rPr>
        <w:t>El margen superior se debe al margin (en em) del elemento &lt;pre&gt;. Para verlo, lo podemos poner a cero:</w:t>
      </w:r>
    </w:p>
    <w:p w14:paraId="1D60168E" w14:textId="77777777" w:rsidR="009F780B" w:rsidRPr="00904F88" w:rsidRDefault="009F780B" w:rsidP="005C5C38">
      <w:pPr>
        <w:rPr>
          <w:lang w:val="es-ES"/>
        </w:rPr>
      </w:pPr>
    </w:p>
    <w:p w14:paraId="386A5E09" w14:textId="77777777" w:rsidR="001D5F49" w:rsidRPr="00904F88" w:rsidRDefault="001D5F49" w:rsidP="001D5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63A6488C" w14:textId="77777777" w:rsidR="001D5F49" w:rsidRPr="00904F88" w:rsidRDefault="001D5F49" w:rsidP="001D5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7D3A156C" w14:textId="77777777" w:rsidR="001D5F49" w:rsidRPr="00904F88" w:rsidRDefault="001D5F49" w:rsidP="001D5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"https://www.mclibre.org/consultar/htmlcss/css/ejemplos/margenes/cuadricula-transp.png"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teal</w:t>
      </w:r>
      <w:r w:rsidRPr="00904F88">
        <w:rPr>
          <w:rFonts w:ascii="Consolas" w:hAnsi="Consolas"/>
          <w:color w:val="D4D4D4"/>
          <w:sz w:val="21"/>
          <w:szCs w:val="21"/>
          <w:lang w:val="es-ES"/>
        </w:rPr>
        <w:t>;</w:t>
      </w:r>
    </w:p>
    <w:p w14:paraId="3854C606" w14:textId="77777777" w:rsidR="001D5F49" w:rsidRPr="00015106" w:rsidRDefault="001D5F49" w:rsidP="001D5F49">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4D4D4"/>
          <w:sz w:val="21"/>
          <w:szCs w:val="21"/>
        </w:rPr>
        <w:t>}</w:t>
      </w:r>
    </w:p>
    <w:p w14:paraId="273D9C56" w14:textId="77777777" w:rsidR="001D5F49" w:rsidRPr="00015106" w:rsidRDefault="001D5F49" w:rsidP="001D5F49">
      <w:pPr>
        <w:widowControl/>
        <w:shd w:val="clear" w:color="auto" w:fill="1F1F1F"/>
        <w:autoSpaceDE/>
        <w:autoSpaceDN/>
        <w:adjustRightInd/>
        <w:spacing w:before="0" w:after="0" w:line="285" w:lineRule="atLeast"/>
        <w:jc w:val="left"/>
        <w:rPr>
          <w:rFonts w:ascii="Consolas" w:hAnsi="Consolas"/>
          <w:color w:val="CCCCCC"/>
          <w:sz w:val="21"/>
          <w:szCs w:val="21"/>
        </w:rPr>
      </w:pPr>
    </w:p>
    <w:p w14:paraId="01A36603" w14:textId="77777777" w:rsidR="001D5F49" w:rsidRPr="00015106" w:rsidRDefault="001D5F49" w:rsidP="001D5F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body</w:t>
      </w:r>
      <w:r w:rsidRPr="00015106">
        <w:rPr>
          <w:rFonts w:ascii="Consolas" w:hAnsi="Consolas"/>
          <w:color w:val="D4D4D4"/>
          <w:sz w:val="21"/>
          <w:szCs w:val="21"/>
        </w:rPr>
        <w:t xml:space="preserve"> {</w:t>
      </w:r>
    </w:p>
    <w:p w14:paraId="748D419A" w14:textId="77777777" w:rsidR="001D5F49" w:rsidRPr="00015106" w:rsidRDefault="001D5F49" w:rsidP="001D5F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"https://www.mclibre.org/consultar/htmlcss/css/ejemplos/margenes/cuadricula-transp.png"</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6A1A99D8" w14:textId="77777777" w:rsidR="001D5F49" w:rsidRPr="00015106" w:rsidRDefault="001D5F49" w:rsidP="001D5F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font-weight</w:t>
      </w:r>
      <w:r w:rsidRPr="00015106">
        <w:rPr>
          <w:rFonts w:ascii="Consolas" w:hAnsi="Consolas"/>
          <w:color w:val="D4D4D4"/>
          <w:sz w:val="21"/>
          <w:szCs w:val="21"/>
        </w:rPr>
        <w:t xml:space="preserve">: </w:t>
      </w:r>
      <w:r w:rsidRPr="00015106">
        <w:rPr>
          <w:rFonts w:ascii="Consolas" w:hAnsi="Consolas"/>
          <w:color w:val="CE9178"/>
          <w:sz w:val="21"/>
          <w:szCs w:val="21"/>
        </w:rPr>
        <w:t>bold</w:t>
      </w:r>
      <w:r w:rsidRPr="00015106">
        <w:rPr>
          <w:rFonts w:ascii="Consolas" w:hAnsi="Consolas"/>
          <w:color w:val="D4D4D4"/>
          <w:sz w:val="21"/>
          <w:szCs w:val="21"/>
        </w:rPr>
        <w:t>;</w:t>
      </w:r>
    </w:p>
    <w:p w14:paraId="198CE43D" w14:textId="77777777" w:rsidR="001D5F49" w:rsidRPr="00015106" w:rsidRDefault="001D5F49" w:rsidP="001D5F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4D1CB9CC" w14:textId="77777777" w:rsidR="001D5F49" w:rsidRPr="00015106" w:rsidRDefault="001D5F49" w:rsidP="001D5F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6210A571" w14:textId="77777777" w:rsidR="001D5F49" w:rsidRPr="00015106" w:rsidRDefault="001D5F49" w:rsidP="001D5F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29D890A9" w14:textId="77777777" w:rsidR="001D5F49" w:rsidRPr="00015106" w:rsidRDefault="001D5F49" w:rsidP="005C5C38"/>
    <w:p w14:paraId="4B715069" w14:textId="06394583" w:rsidR="001D5F49" w:rsidRPr="00904F88" w:rsidRDefault="00272116" w:rsidP="005C5C38">
      <w:pPr>
        <w:rPr>
          <w:lang w:val="es-ES"/>
        </w:rPr>
      </w:pPr>
      <w:r w:rsidRPr="00904F88">
        <w:rPr>
          <w:noProof/>
          <w:lang w:val="es-ES"/>
        </w:rPr>
        <w:lastRenderedPageBreak/>
        <w:drawing>
          <wp:inline distT="0" distB="0" distL="0" distR="0" wp14:anchorId="5E2C6F6E" wp14:editId="1D0DA34A">
            <wp:extent cx="6300470" cy="3070860"/>
            <wp:effectExtent l="0" t="0" r="5080" b="0"/>
            <wp:docPr id="11537804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0477" name="Imagen 1" descr="Gráfico&#10;&#10;El contenido generado por IA puede ser incorrecto."/>
                    <pic:cNvPicPr/>
                  </pic:nvPicPr>
                  <pic:blipFill>
                    <a:blip r:embed="rId138"/>
                    <a:stretch>
                      <a:fillRect/>
                    </a:stretch>
                  </pic:blipFill>
                  <pic:spPr>
                    <a:xfrm>
                      <a:off x="0" y="0"/>
                      <a:ext cx="6300470" cy="3070860"/>
                    </a:xfrm>
                    <a:prstGeom prst="rect">
                      <a:avLst/>
                    </a:prstGeom>
                  </pic:spPr>
                </pic:pic>
              </a:graphicData>
            </a:graphic>
          </wp:inline>
        </w:drawing>
      </w:r>
    </w:p>
    <w:p w14:paraId="481D2A7C" w14:textId="77777777" w:rsidR="00F6550D" w:rsidRPr="00904F88" w:rsidRDefault="00F6550D" w:rsidP="005C5C38">
      <w:pPr>
        <w:rPr>
          <w:lang w:val="es-ES"/>
        </w:rPr>
      </w:pPr>
    </w:p>
    <w:p w14:paraId="7CA0EBBB" w14:textId="77777777" w:rsidR="00272116" w:rsidRPr="00904F88" w:rsidRDefault="00272116" w:rsidP="005C5C38">
      <w:pPr>
        <w:rPr>
          <w:lang w:val="es-ES"/>
        </w:rPr>
      </w:pPr>
    </w:p>
    <w:p w14:paraId="44AD3E5D" w14:textId="4CA5F2A1" w:rsidR="00FC4891" w:rsidRPr="00904F88" w:rsidRDefault="00FC4891" w:rsidP="00FC4891">
      <w:pPr>
        <w:pStyle w:val="Ttulo1"/>
        <w:rPr>
          <w:lang w:val="es-ES"/>
        </w:rPr>
      </w:pPr>
      <w:bookmarkStart w:id="52" w:name="_Toc210640528"/>
      <w:r w:rsidRPr="00904F88">
        <w:rPr>
          <w:lang w:val="es-ES"/>
        </w:rPr>
        <w:t>Fondos</w:t>
      </w:r>
      <w:bookmarkEnd w:id="52"/>
    </w:p>
    <w:p w14:paraId="42846206" w14:textId="77777777" w:rsidR="00FC4891" w:rsidRPr="00904F88" w:rsidRDefault="00FC4891" w:rsidP="00FC4891">
      <w:pPr>
        <w:rPr>
          <w:lang w:val="es-ES"/>
        </w:rPr>
      </w:pPr>
    </w:p>
    <w:p w14:paraId="00C16C7E" w14:textId="79CA1EA3" w:rsidR="001C2AE1" w:rsidRPr="00904F88" w:rsidRDefault="001C2AE1" w:rsidP="001C2AE1">
      <w:pPr>
        <w:rPr>
          <w:lang w:val="es-ES"/>
        </w:rPr>
      </w:pPr>
      <w:r w:rsidRPr="00904F88">
        <w:rPr>
          <w:lang w:val="es-ES"/>
        </w:rPr>
        <w:t>En este apartado se comentan las propiedades CSS definidas en la futura recomendación </w:t>
      </w:r>
      <w:hyperlink r:id="rId139" w:history="1">
        <w:r w:rsidRPr="00904F88">
          <w:rPr>
            <w:rStyle w:val="Hipervnculo"/>
            <w:lang w:val="es-ES"/>
          </w:rPr>
          <w:t>CSS Backgrounds and Borders Module Level 3</w:t>
        </w:r>
      </w:hyperlink>
      <w:r w:rsidRPr="00904F88">
        <w:rPr>
          <w:lang w:val="es-ES"/>
        </w:rPr>
        <w:t>. Aunque actualmente (febrero de 2025) esta recomendación no está formalmente aprobada, se considera parte de la </w:t>
      </w:r>
      <w:hyperlink r:id="rId140" w:anchor="css-official" w:history="1">
        <w:r w:rsidRPr="00904F88">
          <w:rPr>
            <w:rStyle w:val="Hipervnculo"/>
            <w:lang w:val="es-ES"/>
          </w:rPr>
          <w:t>definición oficial de CSS en CSS Snapshot 2024</w:t>
        </w:r>
      </w:hyperlink>
      <w:r w:rsidRPr="00904F88">
        <w:rPr>
          <w:lang w:val="es-ES"/>
        </w:rPr>
        <w:t>.</w:t>
      </w:r>
    </w:p>
    <w:p w14:paraId="176BC6C3" w14:textId="77777777" w:rsidR="001C2AE1" w:rsidRPr="00904F88" w:rsidRDefault="001C2AE1" w:rsidP="001C2AE1">
      <w:pPr>
        <w:rPr>
          <w:lang w:val="es-ES"/>
        </w:rPr>
      </w:pPr>
      <w:r w:rsidRPr="00904F88">
        <w:rPr>
          <w:lang w:val="es-ES"/>
        </w:rPr>
        <w:t>Estas propiedades permiten utilizar una imagen como fondo de cualquier elemento de una página web.</w:t>
      </w:r>
    </w:p>
    <w:p w14:paraId="1CB4E808" w14:textId="77777777" w:rsidR="001C2AE1" w:rsidRPr="00904F88" w:rsidRDefault="001C2AE1" w:rsidP="001C2AE1">
      <w:pPr>
        <w:rPr>
          <w:lang w:val="es-ES"/>
        </w:rPr>
      </w:pPr>
      <w:r w:rsidRPr="00904F88">
        <w:rPr>
          <w:lang w:val="es-ES"/>
        </w:rPr>
        <w:t>Para adaptarse a los diferentes tamaños de pantallas y mantener las imágenes lo más pequeñas posibles, si el elemento es mayor que la imagen, las imágenes se suelen repetir. Si la imagen está bien construida, la repetición puede dar un resultado continuo, como muestran los ejemplos siguientes:</w:t>
      </w:r>
    </w:p>
    <w:p w14:paraId="0C67540C" w14:textId="77777777" w:rsidR="00FC4891" w:rsidRPr="00904F88" w:rsidRDefault="00FC4891" w:rsidP="00FC4891">
      <w:pPr>
        <w:rPr>
          <w:lang w:val="es-ES"/>
        </w:rPr>
      </w:pPr>
    </w:p>
    <w:p w14:paraId="702F8A2C" w14:textId="26471376" w:rsidR="000739E4" w:rsidRPr="00904F88" w:rsidRDefault="000739E4" w:rsidP="00FC4891">
      <w:pPr>
        <w:rPr>
          <w:lang w:val="es-ES"/>
        </w:rPr>
      </w:pPr>
      <w:r w:rsidRPr="00904F88">
        <w:rPr>
          <w:noProof/>
          <w:lang w:val="es-ES"/>
        </w:rPr>
        <w:drawing>
          <wp:inline distT="0" distB="0" distL="0" distR="0" wp14:anchorId="0FC2643F" wp14:editId="5B4E4EE2">
            <wp:extent cx="6300470" cy="723900"/>
            <wp:effectExtent l="0" t="0" r="5080" b="0"/>
            <wp:docPr id="472825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25842" name=""/>
                    <pic:cNvPicPr/>
                  </pic:nvPicPr>
                  <pic:blipFill>
                    <a:blip r:embed="rId141"/>
                    <a:stretch>
                      <a:fillRect/>
                    </a:stretch>
                  </pic:blipFill>
                  <pic:spPr>
                    <a:xfrm>
                      <a:off x="0" y="0"/>
                      <a:ext cx="6300470" cy="723900"/>
                    </a:xfrm>
                    <a:prstGeom prst="rect">
                      <a:avLst/>
                    </a:prstGeom>
                  </pic:spPr>
                </pic:pic>
              </a:graphicData>
            </a:graphic>
          </wp:inline>
        </w:drawing>
      </w:r>
    </w:p>
    <w:p w14:paraId="207DD905" w14:textId="77777777" w:rsidR="000739E4" w:rsidRPr="00904F88" w:rsidRDefault="000739E4" w:rsidP="00FC4891">
      <w:pPr>
        <w:rPr>
          <w:lang w:val="es-ES"/>
        </w:rPr>
      </w:pPr>
    </w:p>
    <w:p w14:paraId="6DCAC4E0" w14:textId="3F000481" w:rsidR="000739E4" w:rsidRPr="00904F88" w:rsidRDefault="009D6626" w:rsidP="00FC4891">
      <w:pPr>
        <w:rPr>
          <w:lang w:val="es-ES"/>
        </w:rPr>
      </w:pPr>
      <w:r w:rsidRPr="00904F88">
        <w:rPr>
          <w:lang w:val="es-ES"/>
        </w:rPr>
        <w:t>La propiedad compuesta background permite definir simultáneamente todas las propiedades relacionadas con el fondo de cualquier elemento: background-color, background-image, background-position, background-size, background-repeat, background-attachment, background-origin y background-clip (explicadas más adelante en esta página).</w:t>
      </w:r>
    </w:p>
    <w:p w14:paraId="42F7AAA8" w14:textId="77777777" w:rsidR="00131832" w:rsidRPr="00904F88" w:rsidRDefault="00131832" w:rsidP="00FC4891">
      <w:pPr>
        <w:rPr>
          <w:lang w:val="es-ES"/>
        </w:rPr>
      </w:pPr>
    </w:p>
    <w:p w14:paraId="003EBEBE" w14:textId="77777777" w:rsidR="00CE0941" w:rsidRPr="00015106" w:rsidRDefault="00CE0941" w:rsidP="00CE0941">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lastRenderedPageBreak/>
        <w:t xml:space="preserve">    </w:t>
      </w:r>
      <w:r w:rsidRPr="00015106">
        <w:rPr>
          <w:rFonts w:ascii="Consolas" w:hAnsi="Consolas"/>
          <w:color w:val="D7BA7D"/>
          <w:sz w:val="21"/>
          <w:szCs w:val="21"/>
        </w:rPr>
        <w:t>html</w:t>
      </w:r>
      <w:r w:rsidRPr="00015106">
        <w:rPr>
          <w:rFonts w:ascii="Consolas" w:hAnsi="Consolas"/>
          <w:color w:val="D4D4D4"/>
          <w:sz w:val="21"/>
          <w:szCs w:val="21"/>
        </w:rPr>
        <w:t xml:space="preserve"> {</w:t>
      </w:r>
    </w:p>
    <w:p w14:paraId="02283414" w14:textId="77777777" w:rsidR="00CE0941" w:rsidRPr="00015106" w:rsidRDefault="00CE0941" w:rsidP="00CE09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"https://www.mclibre.org/consultar/htmlcss/css/ejemplos/fondos/fuego-1f525.svg"</w:t>
      </w:r>
      <w:r w:rsidRPr="00015106">
        <w:rPr>
          <w:rFonts w:ascii="Consolas" w:hAnsi="Consolas"/>
          <w:color w:val="D4D4D4"/>
          <w:sz w:val="21"/>
          <w:szCs w:val="21"/>
        </w:rPr>
        <w:t>);</w:t>
      </w:r>
    </w:p>
    <w:p w14:paraId="5B628775" w14:textId="77777777" w:rsidR="00CE0941" w:rsidRPr="00015106" w:rsidRDefault="00CE0941" w:rsidP="00CE09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170%</w:t>
      </w:r>
      <w:r w:rsidRPr="00015106">
        <w:rPr>
          <w:rFonts w:ascii="Consolas" w:hAnsi="Consolas"/>
          <w:color w:val="D4D4D4"/>
          <w:sz w:val="21"/>
          <w:szCs w:val="21"/>
        </w:rPr>
        <w:t>;</w:t>
      </w:r>
    </w:p>
    <w:p w14:paraId="6DF37173" w14:textId="77777777" w:rsidR="00CE0941" w:rsidRPr="00015106" w:rsidRDefault="00CE0941" w:rsidP="00CE09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font-weight</w:t>
      </w:r>
      <w:r w:rsidRPr="00015106">
        <w:rPr>
          <w:rFonts w:ascii="Consolas" w:hAnsi="Consolas"/>
          <w:color w:val="D4D4D4"/>
          <w:sz w:val="21"/>
          <w:szCs w:val="21"/>
        </w:rPr>
        <w:t xml:space="preserve">: </w:t>
      </w:r>
      <w:r w:rsidRPr="00015106">
        <w:rPr>
          <w:rFonts w:ascii="Consolas" w:hAnsi="Consolas"/>
          <w:color w:val="CE9178"/>
          <w:sz w:val="21"/>
          <w:szCs w:val="21"/>
        </w:rPr>
        <w:t>bold</w:t>
      </w:r>
      <w:r w:rsidRPr="00015106">
        <w:rPr>
          <w:rFonts w:ascii="Consolas" w:hAnsi="Consolas"/>
          <w:color w:val="D4D4D4"/>
          <w:sz w:val="21"/>
          <w:szCs w:val="21"/>
        </w:rPr>
        <w:t>;</w:t>
      </w:r>
    </w:p>
    <w:p w14:paraId="2F544084" w14:textId="77777777" w:rsidR="00CE0941" w:rsidRPr="00904F88" w:rsidRDefault="00CE0941" w:rsidP="00CE09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08EF2386" w14:textId="77777777" w:rsidR="00CE0941" w:rsidRPr="00904F88" w:rsidRDefault="00CE0941" w:rsidP="00131832">
      <w:pPr>
        <w:rPr>
          <w:lang w:val="es-ES"/>
        </w:rPr>
      </w:pPr>
    </w:p>
    <w:p w14:paraId="58C92C65" w14:textId="34CBC91D" w:rsidR="00131832" w:rsidRPr="00904F88" w:rsidRDefault="00131832" w:rsidP="00131832">
      <w:pPr>
        <w:rPr>
          <w:lang w:val="es-ES"/>
        </w:rPr>
      </w:pPr>
      <w:r w:rsidRPr="00904F88">
        <w:rPr>
          <w:lang w:val="es-ES"/>
        </w:rPr>
        <w:t>Si sólo se escribe un valor de background-origin y background-clip, ese valor se aplica a las dos propiedades.</w:t>
      </w:r>
    </w:p>
    <w:p w14:paraId="5070BBCD" w14:textId="77777777" w:rsidR="00CE0941" w:rsidRPr="00904F88" w:rsidRDefault="00CE0941" w:rsidP="00131832">
      <w:pPr>
        <w:rPr>
          <w:lang w:val="es-ES"/>
        </w:rPr>
      </w:pPr>
    </w:p>
    <w:p w14:paraId="588AAC85" w14:textId="77777777" w:rsidR="00CE0941" w:rsidRPr="00015106" w:rsidRDefault="00CE0941" w:rsidP="00CE0941">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html</w:t>
      </w:r>
      <w:r w:rsidRPr="00015106">
        <w:rPr>
          <w:rFonts w:ascii="Consolas" w:hAnsi="Consolas"/>
          <w:color w:val="D4D4D4"/>
          <w:sz w:val="21"/>
          <w:szCs w:val="21"/>
        </w:rPr>
        <w:t xml:space="preserve"> {</w:t>
      </w:r>
    </w:p>
    <w:p w14:paraId="5B095B28" w14:textId="77777777" w:rsidR="00CE0941" w:rsidRPr="00015106" w:rsidRDefault="00CE0941" w:rsidP="00CE09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lightgray</w:t>
      </w:r>
      <w:r w:rsidRPr="00015106">
        <w:rPr>
          <w:rFonts w:ascii="Consolas" w:hAnsi="Consolas"/>
          <w:color w:val="D4D4D4"/>
          <w:sz w:val="21"/>
          <w:szCs w:val="21"/>
        </w:rPr>
        <w:t>;</w:t>
      </w:r>
    </w:p>
    <w:p w14:paraId="10FAFC81" w14:textId="77777777" w:rsidR="00CE0941" w:rsidRPr="00015106" w:rsidRDefault="00CE0941" w:rsidP="00CE09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"gota.png"</w:t>
      </w:r>
      <w:r w:rsidRPr="00015106">
        <w:rPr>
          <w:rFonts w:ascii="Consolas" w:hAnsi="Consolas"/>
          <w:color w:val="D4D4D4"/>
          <w:sz w:val="21"/>
          <w:szCs w:val="21"/>
        </w:rPr>
        <w:t>);</w:t>
      </w:r>
    </w:p>
    <w:p w14:paraId="07B594B8" w14:textId="77777777" w:rsidR="00CE0941" w:rsidRPr="00904F88" w:rsidRDefault="00CE0941" w:rsidP="00CE09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59362B37" w14:textId="77777777" w:rsidR="00CE0941" w:rsidRPr="00904F88" w:rsidRDefault="00CE0941" w:rsidP="00131832">
      <w:pPr>
        <w:rPr>
          <w:lang w:val="es-ES"/>
        </w:rPr>
      </w:pPr>
    </w:p>
    <w:p w14:paraId="2C28DF50" w14:textId="77777777" w:rsidR="00131832" w:rsidRPr="00904F88" w:rsidRDefault="00131832" w:rsidP="00131832">
      <w:pPr>
        <w:rPr>
          <w:lang w:val="es-ES"/>
        </w:rPr>
      </w:pPr>
      <w:r w:rsidRPr="00904F88">
        <w:rPr>
          <w:lang w:val="es-ES"/>
        </w:rPr>
        <w:t>Tenga cuidado al utilizar conjuntamente la propiedad compuesta background y las propiedades individuales. Si se utiliza la propiedad compuesta background y además las propiedades individuales, es necesario escribir primero la propiedad compuesta, ya que la propiedad background anula las propiedades de fondo anteriores. En el primer ejemplo siguiente, no se ve el color lightgray porque la propiedad background anula la propiedad background-color anterior. En el segundo ejemplo, sí que se ve el color lightgray porque la propiedad background-color está después de la propiedad background.</w:t>
      </w:r>
    </w:p>
    <w:p w14:paraId="768669EC" w14:textId="77777777" w:rsidR="00131832" w:rsidRPr="00904F88" w:rsidRDefault="00131832" w:rsidP="00FC4891">
      <w:pPr>
        <w:rPr>
          <w:lang w:val="es-ES"/>
        </w:rPr>
      </w:pPr>
    </w:p>
    <w:p w14:paraId="7C487C2F" w14:textId="77777777" w:rsidR="00B33509" w:rsidRPr="00015106" w:rsidRDefault="00B33509" w:rsidP="00B33509">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html</w:t>
      </w:r>
      <w:r w:rsidRPr="00015106">
        <w:rPr>
          <w:rFonts w:ascii="Consolas" w:hAnsi="Consolas"/>
          <w:color w:val="D4D4D4"/>
          <w:sz w:val="21"/>
          <w:szCs w:val="21"/>
        </w:rPr>
        <w:t xml:space="preserve"> {</w:t>
      </w:r>
    </w:p>
    <w:p w14:paraId="03D1201F" w14:textId="77777777" w:rsidR="00B33509" w:rsidRPr="00015106" w:rsidRDefault="00B33509" w:rsidP="00B3350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"https://www.mclibre.org/consultar/htmlcss/css/ejemplos/fondos/fuego-1f525.svg"</w:t>
      </w:r>
      <w:r w:rsidRPr="00015106">
        <w:rPr>
          <w:rFonts w:ascii="Consolas" w:hAnsi="Consolas"/>
          <w:color w:val="D4D4D4"/>
          <w:sz w:val="21"/>
          <w:szCs w:val="21"/>
        </w:rPr>
        <w:t xml:space="preserve">) </w:t>
      </w:r>
      <w:r w:rsidRPr="00015106">
        <w:rPr>
          <w:rFonts w:ascii="Consolas" w:hAnsi="Consolas"/>
          <w:color w:val="CE9178"/>
          <w:sz w:val="21"/>
          <w:szCs w:val="21"/>
        </w:rPr>
        <w:t>right</w:t>
      </w:r>
      <w:r w:rsidRPr="00015106">
        <w:rPr>
          <w:rFonts w:ascii="Consolas" w:hAnsi="Consolas"/>
          <w:color w:val="D4D4D4"/>
          <w:sz w:val="21"/>
          <w:szCs w:val="21"/>
        </w:rPr>
        <w:t xml:space="preserve"> </w:t>
      </w:r>
      <w:r w:rsidRPr="00015106">
        <w:rPr>
          <w:rFonts w:ascii="Consolas" w:hAnsi="Consolas"/>
          <w:color w:val="CE9178"/>
          <w:sz w:val="21"/>
          <w:szCs w:val="21"/>
        </w:rPr>
        <w:t>repeat-y</w:t>
      </w:r>
      <w:r w:rsidRPr="00015106">
        <w:rPr>
          <w:rFonts w:ascii="Consolas" w:hAnsi="Consolas"/>
          <w:color w:val="D4D4D4"/>
          <w:sz w:val="21"/>
          <w:szCs w:val="21"/>
        </w:rPr>
        <w:t>,</w:t>
      </w:r>
    </w:p>
    <w:p w14:paraId="08CA0148" w14:textId="77777777" w:rsidR="00B33509" w:rsidRPr="00015106" w:rsidRDefault="00B33509" w:rsidP="00B3350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"https://www.mclibre.org/consultar/htmlcss/css/ejemplos/fondos/tartan.png"</w:t>
      </w:r>
      <w:r w:rsidRPr="00015106">
        <w:rPr>
          <w:rFonts w:ascii="Consolas" w:hAnsi="Consolas"/>
          <w:color w:val="D4D4D4"/>
          <w:sz w:val="21"/>
          <w:szCs w:val="21"/>
        </w:rPr>
        <w:t>);</w:t>
      </w:r>
    </w:p>
    <w:p w14:paraId="489FED97" w14:textId="77777777" w:rsidR="00B33509" w:rsidRPr="00015106" w:rsidRDefault="00B33509" w:rsidP="00B3350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170%</w:t>
      </w:r>
      <w:r w:rsidRPr="00015106">
        <w:rPr>
          <w:rFonts w:ascii="Consolas" w:hAnsi="Consolas"/>
          <w:color w:val="D4D4D4"/>
          <w:sz w:val="21"/>
          <w:szCs w:val="21"/>
        </w:rPr>
        <w:t>;</w:t>
      </w:r>
    </w:p>
    <w:p w14:paraId="3A6A89CE" w14:textId="77777777" w:rsidR="00B33509" w:rsidRPr="00015106" w:rsidRDefault="00B33509" w:rsidP="00B3350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font-weight</w:t>
      </w:r>
      <w:r w:rsidRPr="00015106">
        <w:rPr>
          <w:rFonts w:ascii="Consolas" w:hAnsi="Consolas"/>
          <w:color w:val="D4D4D4"/>
          <w:sz w:val="21"/>
          <w:szCs w:val="21"/>
        </w:rPr>
        <w:t xml:space="preserve">: </w:t>
      </w:r>
      <w:r w:rsidRPr="00015106">
        <w:rPr>
          <w:rFonts w:ascii="Consolas" w:hAnsi="Consolas"/>
          <w:color w:val="CE9178"/>
          <w:sz w:val="21"/>
          <w:szCs w:val="21"/>
        </w:rPr>
        <w:t>bold</w:t>
      </w:r>
      <w:r w:rsidRPr="00015106">
        <w:rPr>
          <w:rFonts w:ascii="Consolas" w:hAnsi="Consolas"/>
          <w:color w:val="D4D4D4"/>
          <w:sz w:val="21"/>
          <w:szCs w:val="21"/>
        </w:rPr>
        <w:t>;</w:t>
      </w:r>
    </w:p>
    <w:p w14:paraId="24357669" w14:textId="77777777" w:rsidR="00B33509" w:rsidRPr="00904F88" w:rsidRDefault="00B33509" w:rsidP="00B3350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79743F96" w14:textId="77777777" w:rsidR="009D6626" w:rsidRPr="00904F88" w:rsidRDefault="009D6626" w:rsidP="00FC4891">
      <w:pPr>
        <w:rPr>
          <w:lang w:val="es-ES"/>
        </w:rPr>
      </w:pPr>
    </w:p>
    <w:p w14:paraId="1E547498" w14:textId="77777777" w:rsidR="003637DE" w:rsidRPr="00904F88" w:rsidRDefault="003637DE" w:rsidP="00FC4891">
      <w:pPr>
        <w:rPr>
          <w:lang w:val="es-ES"/>
        </w:rPr>
      </w:pPr>
    </w:p>
    <w:p w14:paraId="05C95467" w14:textId="48FD1297" w:rsidR="003637DE" w:rsidRPr="00904F88" w:rsidRDefault="00F034EC" w:rsidP="00FC4891">
      <w:pPr>
        <w:rPr>
          <w:lang w:val="es-ES"/>
        </w:rPr>
      </w:pPr>
      <w:r w:rsidRPr="00904F88">
        <w:rPr>
          <w:lang w:val="es-ES"/>
        </w:rPr>
        <w:t>Sólo se puede definir un color de fondo en la última de las imágenes de fondo. No solamente porque dar color de fondo a cualquier otra imagen ocultaría las que se encuentran por detrás, sino porque la recomendación no lo permite.</w:t>
      </w:r>
    </w:p>
    <w:p w14:paraId="73FF82F8" w14:textId="77777777" w:rsidR="003637DE" w:rsidRPr="00904F88" w:rsidRDefault="003637DE" w:rsidP="00FC4891">
      <w:pPr>
        <w:rPr>
          <w:lang w:val="es-ES"/>
        </w:rPr>
      </w:pPr>
    </w:p>
    <w:p w14:paraId="30ECAB12" w14:textId="33D9B1B9" w:rsidR="000A0967" w:rsidRPr="00904F88" w:rsidRDefault="000A0967" w:rsidP="00FC4891">
      <w:pPr>
        <w:rPr>
          <w:lang w:val="es-ES"/>
        </w:rPr>
      </w:pPr>
      <w:r w:rsidRPr="00904F88">
        <w:rPr>
          <w:noProof/>
          <w:lang w:val="es-ES"/>
        </w:rPr>
        <w:lastRenderedPageBreak/>
        <w:drawing>
          <wp:inline distT="0" distB="0" distL="0" distR="0" wp14:anchorId="4183E43E" wp14:editId="5D8EB265">
            <wp:extent cx="6300470" cy="2051050"/>
            <wp:effectExtent l="0" t="0" r="5080" b="6350"/>
            <wp:docPr id="4290896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89672" name="Imagen 1" descr="Texto&#10;&#10;El contenido generado por IA puede ser incorrecto."/>
                    <pic:cNvPicPr/>
                  </pic:nvPicPr>
                  <pic:blipFill>
                    <a:blip r:embed="rId142"/>
                    <a:stretch>
                      <a:fillRect/>
                    </a:stretch>
                  </pic:blipFill>
                  <pic:spPr>
                    <a:xfrm>
                      <a:off x="0" y="0"/>
                      <a:ext cx="6300470" cy="2051050"/>
                    </a:xfrm>
                    <a:prstGeom prst="rect">
                      <a:avLst/>
                    </a:prstGeom>
                  </pic:spPr>
                </pic:pic>
              </a:graphicData>
            </a:graphic>
          </wp:inline>
        </w:drawing>
      </w:r>
    </w:p>
    <w:p w14:paraId="4012FF52" w14:textId="77777777" w:rsidR="000A0967" w:rsidRPr="00904F88" w:rsidRDefault="000A0967" w:rsidP="00FC4891">
      <w:pPr>
        <w:rPr>
          <w:lang w:val="es-ES"/>
        </w:rPr>
      </w:pPr>
    </w:p>
    <w:p w14:paraId="1F429C5B" w14:textId="77777777" w:rsidR="000A0967" w:rsidRPr="00015106" w:rsidRDefault="000A0967" w:rsidP="000A0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59750F1F" w14:textId="77777777" w:rsidR="000A0967" w:rsidRPr="00015106" w:rsidRDefault="000A0967" w:rsidP="000A0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html</w:t>
      </w:r>
      <w:r w:rsidRPr="00015106">
        <w:rPr>
          <w:rFonts w:ascii="Consolas" w:hAnsi="Consolas"/>
          <w:color w:val="D4D4D4"/>
          <w:sz w:val="21"/>
          <w:szCs w:val="21"/>
        </w:rPr>
        <w:t xml:space="preserve"> {</w:t>
      </w:r>
    </w:p>
    <w:p w14:paraId="7AD1FDB6" w14:textId="77777777" w:rsidR="000A0967" w:rsidRPr="00015106" w:rsidRDefault="000A0967" w:rsidP="000A0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"https://www.mclibre.org/consultar/htmlcss/css/ejemplos/fondos/rosa-1f339.svg"</w:t>
      </w:r>
      <w:r w:rsidRPr="00015106">
        <w:rPr>
          <w:rFonts w:ascii="Consolas" w:hAnsi="Consolas"/>
          <w:color w:val="D4D4D4"/>
          <w:sz w:val="21"/>
          <w:szCs w:val="21"/>
        </w:rPr>
        <w:t xml:space="preserve">) </w:t>
      </w:r>
      <w:r w:rsidRPr="00015106">
        <w:rPr>
          <w:rFonts w:ascii="Consolas" w:hAnsi="Consolas"/>
          <w:color w:val="CE9178"/>
          <w:sz w:val="21"/>
          <w:szCs w:val="21"/>
        </w:rPr>
        <w:t>left</w:t>
      </w:r>
      <w:r w:rsidRPr="00015106">
        <w:rPr>
          <w:rFonts w:ascii="Consolas" w:hAnsi="Consolas"/>
          <w:color w:val="D4D4D4"/>
          <w:sz w:val="21"/>
          <w:szCs w:val="21"/>
        </w:rPr>
        <w:t xml:space="preserve"> </w:t>
      </w:r>
      <w:r w:rsidRPr="00015106">
        <w:rPr>
          <w:rFonts w:ascii="Consolas" w:hAnsi="Consolas"/>
          <w:color w:val="CE9178"/>
          <w:sz w:val="21"/>
          <w:szCs w:val="21"/>
        </w:rPr>
        <w:t>top</w:t>
      </w:r>
      <w:r w:rsidRPr="00015106">
        <w:rPr>
          <w:rFonts w:ascii="Consolas" w:hAnsi="Consolas"/>
          <w:color w:val="D4D4D4"/>
          <w:sz w:val="21"/>
          <w:szCs w:val="21"/>
        </w:rPr>
        <w:t xml:space="preserve"> </w:t>
      </w:r>
      <w:r w:rsidRPr="00015106">
        <w:rPr>
          <w:rFonts w:ascii="Consolas" w:hAnsi="Consolas"/>
          <w:color w:val="CE9178"/>
          <w:sz w:val="21"/>
          <w:szCs w:val="21"/>
        </w:rPr>
        <w:t>repeat-y</w:t>
      </w:r>
      <w:r w:rsidRPr="00015106">
        <w:rPr>
          <w:rFonts w:ascii="Consolas" w:hAnsi="Consolas"/>
          <w:color w:val="D4D4D4"/>
          <w:sz w:val="21"/>
          <w:szCs w:val="21"/>
        </w:rPr>
        <w:t>,</w:t>
      </w:r>
    </w:p>
    <w:p w14:paraId="64FF2D12" w14:textId="77777777" w:rsidR="000A0967" w:rsidRPr="008702AC" w:rsidRDefault="000A0967" w:rsidP="000A0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r w:rsidRPr="008702AC">
        <w:rPr>
          <w:rFonts w:ascii="Consolas" w:hAnsi="Consolas"/>
          <w:color w:val="DCDCAA"/>
          <w:sz w:val="21"/>
          <w:szCs w:val="21"/>
        </w:rPr>
        <w:t>hwb</w:t>
      </w:r>
      <w:r w:rsidRPr="008702AC">
        <w:rPr>
          <w:rFonts w:ascii="Consolas" w:hAnsi="Consolas"/>
          <w:color w:val="D4D4D4"/>
          <w:sz w:val="21"/>
          <w:szCs w:val="21"/>
        </w:rPr>
        <w:t>(</w:t>
      </w:r>
      <w:r w:rsidRPr="008702AC">
        <w:rPr>
          <w:rFonts w:ascii="Consolas" w:hAnsi="Consolas"/>
          <w:color w:val="B5CEA8"/>
          <w:sz w:val="21"/>
          <w:szCs w:val="21"/>
        </w:rPr>
        <w:t>105</w:t>
      </w:r>
      <w:r w:rsidRPr="008702AC">
        <w:rPr>
          <w:rFonts w:ascii="Consolas" w:hAnsi="Consolas"/>
          <w:color w:val="D4D4D4"/>
          <w:sz w:val="21"/>
          <w:szCs w:val="21"/>
        </w:rPr>
        <w:t xml:space="preserve"> </w:t>
      </w:r>
      <w:r w:rsidRPr="008702AC">
        <w:rPr>
          <w:rFonts w:ascii="Consolas" w:hAnsi="Consolas"/>
          <w:color w:val="B5CEA8"/>
          <w:sz w:val="21"/>
          <w:szCs w:val="21"/>
        </w:rPr>
        <w:t>75%</w:t>
      </w:r>
      <w:r w:rsidRPr="008702AC">
        <w:rPr>
          <w:rFonts w:ascii="Consolas" w:hAnsi="Consolas"/>
          <w:color w:val="D4D4D4"/>
          <w:sz w:val="21"/>
          <w:szCs w:val="21"/>
        </w:rPr>
        <w:t xml:space="preserve"> </w:t>
      </w:r>
      <w:r w:rsidRPr="008702AC">
        <w:rPr>
          <w:rFonts w:ascii="Consolas" w:hAnsi="Consolas"/>
          <w:color w:val="B5CEA8"/>
          <w:sz w:val="21"/>
          <w:szCs w:val="21"/>
        </w:rPr>
        <w:t>5%</w:t>
      </w:r>
      <w:r w:rsidRPr="008702AC">
        <w:rPr>
          <w:rFonts w:ascii="Consolas" w:hAnsi="Consolas"/>
          <w:color w:val="D4D4D4"/>
          <w:sz w:val="21"/>
          <w:szCs w:val="21"/>
        </w:rPr>
        <w:t xml:space="preserve">) </w:t>
      </w:r>
      <w:r w:rsidRPr="008702AC">
        <w:rPr>
          <w:rFonts w:ascii="Consolas" w:hAnsi="Consolas"/>
          <w:color w:val="DCDCAA"/>
          <w:sz w:val="21"/>
          <w:szCs w:val="21"/>
        </w:rPr>
        <w:t>url</w:t>
      </w:r>
      <w:r w:rsidRPr="008702AC">
        <w:rPr>
          <w:rFonts w:ascii="Consolas" w:hAnsi="Consolas"/>
          <w:color w:val="D4D4D4"/>
          <w:sz w:val="21"/>
          <w:szCs w:val="21"/>
        </w:rPr>
        <w:t>(</w:t>
      </w:r>
      <w:r w:rsidRPr="008702AC">
        <w:rPr>
          <w:rFonts w:ascii="Consolas" w:hAnsi="Consolas"/>
          <w:color w:val="CE9178"/>
          <w:sz w:val="21"/>
          <w:szCs w:val="21"/>
        </w:rPr>
        <w:t>"https://www.mclibre.org/consultar/htmlcss/css/ejemplos/fondos/tulipan-1f337.svg"</w:t>
      </w:r>
      <w:r w:rsidRPr="008702AC">
        <w:rPr>
          <w:rFonts w:ascii="Consolas" w:hAnsi="Consolas"/>
          <w:color w:val="D4D4D4"/>
          <w:sz w:val="21"/>
          <w:szCs w:val="21"/>
        </w:rPr>
        <w:t xml:space="preserve">) </w:t>
      </w:r>
      <w:r w:rsidRPr="008702AC">
        <w:rPr>
          <w:rFonts w:ascii="Consolas" w:hAnsi="Consolas"/>
          <w:color w:val="CE9178"/>
          <w:sz w:val="21"/>
          <w:szCs w:val="21"/>
        </w:rPr>
        <w:t>right</w:t>
      </w:r>
      <w:r w:rsidRPr="008702AC">
        <w:rPr>
          <w:rFonts w:ascii="Consolas" w:hAnsi="Consolas"/>
          <w:color w:val="D4D4D4"/>
          <w:sz w:val="21"/>
          <w:szCs w:val="21"/>
        </w:rPr>
        <w:t xml:space="preserve"> </w:t>
      </w:r>
      <w:r w:rsidRPr="008702AC">
        <w:rPr>
          <w:rFonts w:ascii="Consolas" w:hAnsi="Consolas"/>
          <w:color w:val="CE9178"/>
          <w:sz w:val="21"/>
          <w:szCs w:val="21"/>
        </w:rPr>
        <w:t>top</w:t>
      </w:r>
      <w:r w:rsidRPr="008702AC">
        <w:rPr>
          <w:rFonts w:ascii="Consolas" w:hAnsi="Consolas"/>
          <w:color w:val="D4D4D4"/>
          <w:sz w:val="21"/>
          <w:szCs w:val="21"/>
        </w:rPr>
        <w:t xml:space="preserve"> </w:t>
      </w:r>
      <w:r w:rsidRPr="008702AC">
        <w:rPr>
          <w:rFonts w:ascii="Consolas" w:hAnsi="Consolas"/>
          <w:color w:val="CE9178"/>
          <w:sz w:val="21"/>
          <w:szCs w:val="21"/>
        </w:rPr>
        <w:t>repeat-y</w:t>
      </w:r>
      <w:r w:rsidRPr="008702AC">
        <w:rPr>
          <w:rFonts w:ascii="Consolas" w:hAnsi="Consolas"/>
          <w:color w:val="D4D4D4"/>
          <w:sz w:val="21"/>
          <w:szCs w:val="21"/>
        </w:rPr>
        <w:t>;</w:t>
      </w:r>
    </w:p>
    <w:p w14:paraId="2C70F26B" w14:textId="77777777" w:rsidR="000A0967" w:rsidRPr="00015106" w:rsidRDefault="000A0967" w:rsidP="000A0967">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 xml:space="preserve"> </w:t>
      </w:r>
      <w:r w:rsidRPr="00015106">
        <w:rPr>
          <w:rFonts w:ascii="Consolas" w:hAnsi="Consolas"/>
          <w:color w:val="B5CEA8"/>
          <w:sz w:val="21"/>
          <w:szCs w:val="21"/>
        </w:rPr>
        <w:t>70px</w:t>
      </w:r>
      <w:r w:rsidRPr="00015106">
        <w:rPr>
          <w:rFonts w:ascii="Consolas" w:hAnsi="Consolas"/>
          <w:color w:val="D4D4D4"/>
          <w:sz w:val="21"/>
          <w:szCs w:val="21"/>
        </w:rPr>
        <w:t>;</w:t>
      </w:r>
    </w:p>
    <w:p w14:paraId="0410B569" w14:textId="77777777" w:rsidR="000A0967" w:rsidRPr="00015106" w:rsidRDefault="000A0967" w:rsidP="000A0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170%</w:t>
      </w:r>
      <w:r w:rsidRPr="00015106">
        <w:rPr>
          <w:rFonts w:ascii="Consolas" w:hAnsi="Consolas"/>
          <w:color w:val="D4D4D4"/>
          <w:sz w:val="21"/>
          <w:szCs w:val="21"/>
        </w:rPr>
        <w:t>;</w:t>
      </w:r>
    </w:p>
    <w:p w14:paraId="100C3C03" w14:textId="77777777" w:rsidR="000A0967" w:rsidRPr="00015106" w:rsidRDefault="000A0967" w:rsidP="000A096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font-weight</w:t>
      </w:r>
      <w:r w:rsidRPr="00015106">
        <w:rPr>
          <w:rFonts w:ascii="Consolas" w:hAnsi="Consolas"/>
          <w:color w:val="D4D4D4"/>
          <w:sz w:val="21"/>
          <w:szCs w:val="21"/>
        </w:rPr>
        <w:t xml:space="preserve">: </w:t>
      </w:r>
      <w:r w:rsidRPr="00015106">
        <w:rPr>
          <w:rFonts w:ascii="Consolas" w:hAnsi="Consolas"/>
          <w:color w:val="CE9178"/>
          <w:sz w:val="21"/>
          <w:szCs w:val="21"/>
        </w:rPr>
        <w:t>bold</w:t>
      </w:r>
      <w:r w:rsidRPr="00015106">
        <w:rPr>
          <w:rFonts w:ascii="Consolas" w:hAnsi="Consolas"/>
          <w:color w:val="D4D4D4"/>
          <w:sz w:val="21"/>
          <w:szCs w:val="21"/>
        </w:rPr>
        <w:t>;</w:t>
      </w:r>
    </w:p>
    <w:p w14:paraId="406701C7" w14:textId="77777777" w:rsidR="000A0967" w:rsidRPr="00904F88" w:rsidRDefault="000A0967" w:rsidP="000A0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4ABBFC18" w14:textId="77777777" w:rsidR="000A0967" w:rsidRPr="00904F88" w:rsidRDefault="000A0967" w:rsidP="000A0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09F6C30" w14:textId="77777777" w:rsidR="0044646D" w:rsidRPr="00904F88" w:rsidRDefault="0044646D" w:rsidP="00FC4891">
      <w:pPr>
        <w:rPr>
          <w:b/>
          <w:bCs/>
          <w:u w:val="single"/>
          <w:lang w:val="es-ES"/>
        </w:rPr>
      </w:pPr>
    </w:p>
    <w:p w14:paraId="6C14EB85" w14:textId="202ED278" w:rsidR="00270053" w:rsidRPr="00904F88" w:rsidRDefault="00270053" w:rsidP="00FC4891">
      <w:pPr>
        <w:rPr>
          <w:b/>
          <w:bCs/>
          <w:sz w:val="28"/>
          <w:szCs w:val="28"/>
          <w:u w:val="single"/>
          <w:lang w:val="es-ES"/>
        </w:rPr>
      </w:pPr>
      <w:r w:rsidRPr="00904F88">
        <w:rPr>
          <w:b/>
          <w:bCs/>
          <w:sz w:val="28"/>
          <w:szCs w:val="28"/>
          <w:u w:val="single"/>
          <w:lang w:val="es-ES"/>
        </w:rPr>
        <w:t>Background-color background-image</w:t>
      </w:r>
    </w:p>
    <w:p w14:paraId="63B1CBA6" w14:textId="37E942EC" w:rsidR="00270053" w:rsidRPr="00904F88" w:rsidRDefault="00270053" w:rsidP="00FC4891">
      <w:pPr>
        <w:rPr>
          <w:lang w:val="es-ES"/>
        </w:rPr>
      </w:pPr>
      <w:r w:rsidRPr="00904F88">
        <w:rPr>
          <w:lang w:val="es-ES"/>
        </w:rPr>
        <w:t>La propiedad background-color establece el color de fondo de cualquier elemento.</w:t>
      </w:r>
    </w:p>
    <w:p w14:paraId="131ECC7C" w14:textId="77777777" w:rsidR="00270053" w:rsidRPr="00904F88" w:rsidRDefault="00270053" w:rsidP="00FC4891">
      <w:pPr>
        <w:rPr>
          <w:lang w:val="es-ES"/>
        </w:rPr>
      </w:pPr>
    </w:p>
    <w:p w14:paraId="5114475A" w14:textId="77777777" w:rsidR="00AB6649" w:rsidRPr="00015106" w:rsidRDefault="00AB6649" w:rsidP="00AB6649">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body</w:t>
      </w:r>
      <w:r w:rsidRPr="00015106">
        <w:rPr>
          <w:rFonts w:ascii="Consolas" w:hAnsi="Consolas"/>
          <w:color w:val="D4D4D4"/>
          <w:sz w:val="21"/>
          <w:szCs w:val="21"/>
        </w:rPr>
        <w:t xml:space="preserve"> {</w:t>
      </w:r>
    </w:p>
    <w:p w14:paraId="12022881" w14:textId="77777777" w:rsidR="00AB6649" w:rsidRPr="00015106" w:rsidRDefault="00AB6649" w:rsidP="00AB66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gold</w:t>
      </w:r>
      <w:r w:rsidRPr="00015106">
        <w:rPr>
          <w:rFonts w:ascii="Consolas" w:hAnsi="Consolas"/>
          <w:color w:val="D4D4D4"/>
          <w:sz w:val="21"/>
          <w:szCs w:val="21"/>
        </w:rPr>
        <w:t>;</w:t>
      </w:r>
    </w:p>
    <w:p w14:paraId="77D8AA69" w14:textId="77777777" w:rsidR="00AB6649" w:rsidRPr="00015106" w:rsidRDefault="00AB6649" w:rsidP="00AB66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170%</w:t>
      </w:r>
      <w:r w:rsidRPr="00015106">
        <w:rPr>
          <w:rFonts w:ascii="Consolas" w:hAnsi="Consolas"/>
          <w:color w:val="D4D4D4"/>
          <w:sz w:val="21"/>
          <w:szCs w:val="21"/>
        </w:rPr>
        <w:t>;</w:t>
      </w:r>
    </w:p>
    <w:p w14:paraId="4E0E7E45" w14:textId="77777777" w:rsidR="00AB6649" w:rsidRPr="00904F88" w:rsidRDefault="00AB6649" w:rsidP="00AB66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font-weight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bold</w:t>
      </w:r>
      <w:r w:rsidRPr="00904F88">
        <w:rPr>
          <w:rFonts w:ascii="Consolas" w:hAnsi="Consolas"/>
          <w:color w:val="D4D4D4"/>
          <w:sz w:val="21"/>
          <w:szCs w:val="21"/>
          <w:lang w:val="es-ES"/>
        </w:rPr>
        <w:t>;</w:t>
      </w:r>
    </w:p>
    <w:p w14:paraId="1D0F0E49" w14:textId="77777777" w:rsidR="00AB6649" w:rsidRPr="00904F88" w:rsidRDefault="00AB6649" w:rsidP="00AB66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4BE6438" w14:textId="77777777" w:rsidR="00AB6649" w:rsidRPr="00904F88" w:rsidRDefault="00AB6649" w:rsidP="00FC4891">
      <w:pPr>
        <w:rPr>
          <w:lang w:val="es-ES"/>
        </w:rPr>
      </w:pPr>
    </w:p>
    <w:p w14:paraId="5E088AB0" w14:textId="77777777" w:rsidR="00AB6649" w:rsidRPr="00904F88" w:rsidRDefault="00AB6649" w:rsidP="00FC4891">
      <w:pPr>
        <w:rPr>
          <w:lang w:val="es-ES"/>
        </w:rPr>
      </w:pPr>
    </w:p>
    <w:p w14:paraId="011127A3" w14:textId="5CACDDC5" w:rsidR="0044646D" w:rsidRPr="00904F88" w:rsidRDefault="00FE7B9E" w:rsidP="00FC4891">
      <w:pPr>
        <w:rPr>
          <w:lang w:val="es-ES"/>
        </w:rPr>
      </w:pPr>
      <w:r w:rsidRPr="00904F88">
        <w:rPr>
          <w:lang w:val="es-ES"/>
        </w:rPr>
        <w:t>La propiedad background-image establece cualquier imagen como fondo de un elemento. La sintaxis es la siguiente background-image: url("nombre_de_la_imagen"), en la que el nombre de la imagen debe indicar el nombre (y la extensión) de la imagen, así como el camino absoluto o relativo desde la hoja de estilo. Las comillas que rodean el nombre de la imagen sólo son necesarias si hay espacios en blanco en el nombre de la imagen. Se pueden utilizar comillas simples (') o dobles ("). Si hay espacios en blanco entre url y el paréntesis, los navegadores no muestran la imagen de fondo.</w:t>
      </w:r>
      <w:r w:rsidR="009D6073" w:rsidRPr="00904F88">
        <w:rPr>
          <w:lang w:val="es-ES"/>
        </w:rPr>
        <w:t xml:space="preserve"> Si en un elemento tiene tanto color de fondo como imagen </w:t>
      </w:r>
      <w:r w:rsidR="009D6073" w:rsidRPr="00904F88">
        <w:rPr>
          <w:lang w:val="es-ES"/>
        </w:rPr>
        <w:lastRenderedPageBreak/>
        <w:t>de fondo, la imagen se sitúa por encima del color. Si la imagen no contiene píxeles transparentes, el color de fondo no se ve.</w:t>
      </w:r>
    </w:p>
    <w:p w14:paraId="22B40C53" w14:textId="77777777" w:rsidR="00392948" w:rsidRPr="00015106" w:rsidRDefault="00392948" w:rsidP="00392948">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html</w:t>
      </w:r>
      <w:r w:rsidRPr="00015106">
        <w:rPr>
          <w:rFonts w:ascii="Consolas" w:hAnsi="Consolas"/>
          <w:color w:val="D4D4D4"/>
          <w:sz w:val="21"/>
          <w:szCs w:val="21"/>
        </w:rPr>
        <w:t xml:space="preserve"> {</w:t>
      </w:r>
    </w:p>
    <w:p w14:paraId="70498312" w14:textId="77777777" w:rsidR="00392948" w:rsidRPr="00015106" w:rsidRDefault="00392948" w:rsidP="0039294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palegreen</w:t>
      </w:r>
      <w:r w:rsidRPr="00015106">
        <w:rPr>
          <w:rFonts w:ascii="Consolas" w:hAnsi="Consolas"/>
          <w:color w:val="D4D4D4"/>
          <w:sz w:val="21"/>
          <w:szCs w:val="21"/>
        </w:rPr>
        <w:t>;</w:t>
      </w:r>
    </w:p>
    <w:p w14:paraId="4F364F36" w14:textId="77777777" w:rsidR="00392948" w:rsidRPr="00015106" w:rsidRDefault="00392948" w:rsidP="0039294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background-image</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"https://www.mclibre.org/consultar/htmlcss/css/ejemplos/fondos/tartan.png"</w:t>
      </w:r>
      <w:r w:rsidRPr="00015106">
        <w:rPr>
          <w:rFonts w:ascii="Consolas" w:hAnsi="Consolas"/>
          <w:color w:val="D4D4D4"/>
          <w:sz w:val="21"/>
          <w:szCs w:val="21"/>
        </w:rPr>
        <w:t>);</w:t>
      </w:r>
    </w:p>
    <w:p w14:paraId="7189A640" w14:textId="77777777" w:rsidR="00392948" w:rsidRPr="00904F88" w:rsidRDefault="00392948" w:rsidP="0039294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2013F303" w14:textId="77777777" w:rsidR="000A0967" w:rsidRPr="00904F88" w:rsidRDefault="000A0967" w:rsidP="00FC4891">
      <w:pPr>
        <w:rPr>
          <w:lang w:val="es-ES"/>
        </w:rPr>
      </w:pPr>
    </w:p>
    <w:p w14:paraId="2218595A" w14:textId="41E0126C" w:rsidR="00FE009B" w:rsidRPr="00904F88" w:rsidRDefault="00FE009B">
      <w:pPr>
        <w:widowControl/>
        <w:autoSpaceDE/>
        <w:autoSpaceDN/>
        <w:adjustRightInd/>
        <w:spacing w:before="0" w:after="0"/>
        <w:jc w:val="left"/>
        <w:rPr>
          <w:lang w:val="es-ES"/>
        </w:rPr>
      </w:pPr>
    </w:p>
    <w:p w14:paraId="7FC59568" w14:textId="083197F0" w:rsidR="00FE009B" w:rsidRPr="00904F88" w:rsidRDefault="00FE009B" w:rsidP="00FC4891">
      <w:pPr>
        <w:rPr>
          <w:lang w:val="es-ES"/>
        </w:rPr>
      </w:pPr>
      <w:r w:rsidRPr="00904F88">
        <w:rPr>
          <w:noProof/>
          <w:lang w:val="es-ES"/>
        </w:rPr>
        <w:drawing>
          <wp:inline distT="0" distB="0" distL="0" distR="0" wp14:anchorId="719E8AC1" wp14:editId="6A842210">
            <wp:extent cx="3886742" cy="1810003"/>
            <wp:effectExtent l="0" t="0" r="0" b="0"/>
            <wp:docPr id="1046476197"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76197" name="Imagen 1" descr="Patrón de fondo&#10;&#10;El contenido generado por IA puede ser incorrecto."/>
                    <pic:cNvPicPr/>
                  </pic:nvPicPr>
                  <pic:blipFill>
                    <a:blip r:embed="rId143"/>
                    <a:stretch>
                      <a:fillRect/>
                    </a:stretch>
                  </pic:blipFill>
                  <pic:spPr>
                    <a:xfrm>
                      <a:off x="0" y="0"/>
                      <a:ext cx="3886742" cy="1810003"/>
                    </a:xfrm>
                    <a:prstGeom prst="rect">
                      <a:avLst/>
                    </a:prstGeom>
                  </pic:spPr>
                </pic:pic>
              </a:graphicData>
            </a:graphic>
          </wp:inline>
        </w:drawing>
      </w:r>
    </w:p>
    <w:p w14:paraId="440CDD5C" w14:textId="77777777" w:rsidR="00FE009B" w:rsidRPr="00904F88" w:rsidRDefault="00FE009B" w:rsidP="00FC4891">
      <w:pPr>
        <w:rPr>
          <w:lang w:val="es-ES"/>
        </w:rPr>
      </w:pPr>
    </w:p>
    <w:p w14:paraId="5EC9D7BF" w14:textId="77777777" w:rsidR="00FE009B" w:rsidRPr="00904F88" w:rsidRDefault="00FE009B" w:rsidP="00FC4891">
      <w:pPr>
        <w:rPr>
          <w:lang w:val="es-ES"/>
        </w:rPr>
      </w:pPr>
    </w:p>
    <w:p w14:paraId="1531DFF0" w14:textId="1231E7A8" w:rsidR="00FE009B" w:rsidRPr="00904F88" w:rsidRDefault="00A16350" w:rsidP="00FC4891">
      <w:pPr>
        <w:rPr>
          <w:lang w:val="es-ES"/>
        </w:rPr>
      </w:pPr>
      <w:r w:rsidRPr="00904F88">
        <w:rPr>
          <w:lang w:val="es-ES"/>
        </w:rPr>
        <w:t>Pero si la imagen contiene píxeles transparentes se ve el color de fondo:</w:t>
      </w:r>
    </w:p>
    <w:p w14:paraId="2A095E94" w14:textId="77777777" w:rsidR="00A16350" w:rsidRPr="00904F88" w:rsidRDefault="00A16350" w:rsidP="00FC4891">
      <w:pPr>
        <w:rPr>
          <w:lang w:val="es-ES"/>
        </w:rPr>
      </w:pPr>
    </w:p>
    <w:p w14:paraId="16B04F32" w14:textId="77777777" w:rsidR="00A16350" w:rsidRPr="00015106" w:rsidRDefault="00A16350" w:rsidP="00A16350">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html</w:t>
      </w:r>
      <w:r w:rsidRPr="00015106">
        <w:rPr>
          <w:rFonts w:ascii="Consolas" w:hAnsi="Consolas"/>
          <w:color w:val="D4D4D4"/>
          <w:sz w:val="21"/>
          <w:szCs w:val="21"/>
        </w:rPr>
        <w:t xml:space="preserve"> {</w:t>
      </w:r>
    </w:p>
    <w:p w14:paraId="04DAE95D" w14:textId="77777777" w:rsidR="00A16350" w:rsidRPr="00015106" w:rsidRDefault="00A16350" w:rsidP="00A1635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limegreen</w:t>
      </w:r>
      <w:r w:rsidRPr="00015106">
        <w:rPr>
          <w:rFonts w:ascii="Consolas" w:hAnsi="Consolas"/>
          <w:color w:val="D4D4D4"/>
          <w:sz w:val="21"/>
          <w:szCs w:val="21"/>
        </w:rPr>
        <w:t>;</w:t>
      </w:r>
    </w:p>
    <w:p w14:paraId="5D37511A" w14:textId="77777777" w:rsidR="00A16350" w:rsidRPr="00015106" w:rsidRDefault="00A16350" w:rsidP="00A1635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background-image</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"https://www.mclibre.org/consultar/htmlcss/css/ejemplos/fondos/gota.png"</w:t>
      </w:r>
      <w:r w:rsidRPr="00015106">
        <w:rPr>
          <w:rFonts w:ascii="Consolas" w:hAnsi="Consolas"/>
          <w:color w:val="D4D4D4"/>
          <w:sz w:val="21"/>
          <w:szCs w:val="21"/>
        </w:rPr>
        <w:t>);</w:t>
      </w:r>
    </w:p>
    <w:p w14:paraId="2E2F34C1" w14:textId="77777777" w:rsidR="00A16350" w:rsidRPr="00904F88" w:rsidRDefault="00A16350" w:rsidP="00A163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3327B8D7" w14:textId="77777777" w:rsidR="00A16350" w:rsidRPr="00904F88" w:rsidRDefault="00A16350" w:rsidP="00FC4891">
      <w:pPr>
        <w:rPr>
          <w:lang w:val="es-ES"/>
        </w:rPr>
      </w:pPr>
    </w:p>
    <w:p w14:paraId="688F3248" w14:textId="020B91D3" w:rsidR="00A16350" w:rsidRPr="00904F88" w:rsidRDefault="00870016" w:rsidP="00FC4891">
      <w:pPr>
        <w:rPr>
          <w:lang w:val="es-ES"/>
        </w:rPr>
      </w:pPr>
      <w:r w:rsidRPr="00904F88">
        <w:rPr>
          <w:noProof/>
          <w:lang w:val="es-ES"/>
        </w:rPr>
        <w:drawing>
          <wp:inline distT="0" distB="0" distL="0" distR="0" wp14:anchorId="10E5ECDA" wp14:editId="63EBAA6D">
            <wp:extent cx="6300470" cy="1978660"/>
            <wp:effectExtent l="0" t="0" r="5080" b="2540"/>
            <wp:docPr id="1520791469"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91469" name="Imagen 1" descr="Patrón de fondo&#10;&#10;El contenido generado por IA puede ser incorrecto."/>
                    <pic:cNvPicPr/>
                  </pic:nvPicPr>
                  <pic:blipFill>
                    <a:blip r:embed="rId144"/>
                    <a:stretch>
                      <a:fillRect/>
                    </a:stretch>
                  </pic:blipFill>
                  <pic:spPr>
                    <a:xfrm>
                      <a:off x="0" y="0"/>
                      <a:ext cx="6300470" cy="1978660"/>
                    </a:xfrm>
                    <a:prstGeom prst="rect">
                      <a:avLst/>
                    </a:prstGeom>
                  </pic:spPr>
                </pic:pic>
              </a:graphicData>
            </a:graphic>
          </wp:inline>
        </w:drawing>
      </w:r>
    </w:p>
    <w:p w14:paraId="14B15405" w14:textId="77777777" w:rsidR="00870016" w:rsidRPr="00904F88" w:rsidRDefault="00870016" w:rsidP="00B17A0F">
      <w:pPr>
        <w:rPr>
          <w:sz w:val="28"/>
          <w:szCs w:val="28"/>
          <w:u w:val="single"/>
          <w:lang w:val="es-ES"/>
        </w:rPr>
      </w:pPr>
    </w:p>
    <w:p w14:paraId="51B4E16B" w14:textId="77777777" w:rsidR="00B17A0F" w:rsidRPr="00904F88" w:rsidRDefault="00B17A0F" w:rsidP="00B17A0F">
      <w:pPr>
        <w:rPr>
          <w:b/>
          <w:bCs/>
          <w:sz w:val="28"/>
          <w:szCs w:val="28"/>
          <w:u w:val="single"/>
          <w:lang w:val="es-ES"/>
        </w:rPr>
      </w:pPr>
      <w:r w:rsidRPr="00904F88">
        <w:rPr>
          <w:b/>
          <w:bCs/>
          <w:sz w:val="28"/>
          <w:szCs w:val="28"/>
          <w:u w:val="single"/>
          <w:lang w:val="es-ES"/>
        </w:rPr>
        <w:t>Tamaño de la imagen de fondo: background-size</w:t>
      </w:r>
    </w:p>
    <w:p w14:paraId="2FD2B7C0" w14:textId="77777777" w:rsidR="00B17A0F" w:rsidRPr="00904F88" w:rsidRDefault="00B17A0F" w:rsidP="00B17A0F">
      <w:pPr>
        <w:rPr>
          <w:lang w:val="es-ES"/>
        </w:rPr>
      </w:pPr>
    </w:p>
    <w:p w14:paraId="5167775A" w14:textId="46B884FD" w:rsidR="00B17A0F" w:rsidRPr="00904F88" w:rsidRDefault="00B17A0F" w:rsidP="00B17A0F">
      <w:pPr>
        <w:rPr>
          <w:lang w:val="es-ES"/>
        </w:rPr>
      </w:pPr>
      <w:r w:rsidRPr="00904F88">
        <w:rPr>
          <w:lang w:val="es-ES"/>
        </w:rPr>
        <w:t>La propiedad background-size permite establecer el tamaño de la imagen de fondo.</w:t>
      </w:r>
    </w:p>
    <w:p w14:paraId="095AA6D1" w14:textId="77777777" w:rsidR="00B17A0F" w:rsidRPr="00904F88" w:rsidRDefault="00B17A0F" w:rsidP="00B17A0F">
      <w:pPr>
        <w:rPr>
          <w:lang w:val="es-ES"/>
        </w:rPr>
      </w:pPr>
      <w:r w:rsidRPr="00904F88">
        <w:rPr>
          <w:lang w:val="es-ES"/>
        </w:rPr>
        <w:t>Los posibles valores de la propiedad background-size son:</w:t>
      </w:r>
    </w:p>
    <w:p w14:paraId="75BE61B6" w14:textId="77777777" w:rsidR="00B17A0F" w:rsidRPr="00904F88" w:rsidRDefault="00B17A0F" w:rsidP="00B17A0F">
      <w:pPr>
        <w:numPr>
          <w:ilvl w:val="0"/>
          <w:numId w:val="52"/>
        </w:numPr>
        <w:rPr>
          <w:lang w:val="es-ES"/>
        </w:rPr>
      </w:pPr>
      <w:r w:rsidRPr="00904F88">
        <w:rPr>
          <w:lang w:val="es-ES"/>
        </w:rPr>
        <w:t>auto: el primer valor corresponde al tamaño horizontal y el segundo al tamaño vertical, se conserva el tamaño original de la imagen.</w:t>
      </w:r>
    </w:p>
    <w:p w14:paraId="23B76F64" w14:textId="77777777" w:rsidR="00B17A0F" w:rsidRPr="00904F88" w:rsidRDefault="00B17A0F" w:rsidP="00B17A0F">
      <w:pPr>
        <w:numPr>
          <w:ilvl w:val="0"/>
          <w:numId w:val="52"/>
        </w:numPr>
        <w:rPr>
          <w:lang w:val="es-ES"/>
        </w:rPr>
      </w:pPr>
      <w:r w:rsidRPr="00904F88">
        <w:rPr>
          <w:lang w:val="es-ES"/>
        </w:rPr>
        <w:t>valores numéricos (porcentajes o distancias): el primer valor corresponde al tamaño horizontal y el segundo al tamaño vertical, la imagen se deforma para ajustarse a esos valores.</w:t>
      </w:r>
    </w:p>
    <w:p w14:paraId="4F3914F0" w14:textId="77777777" w:rsidR="00B17A0F" w:rsidRPr="00904F88" w:rsidRDefault="00B17A0F" w:rsidP="00B17A0F">
      <w:pPr>
        <w:numPr>
          <w:ilvl w:val="0"/>
          <w:numId w:val="52"/>
        </w:numPr>
        <w:rPr>
          <w:lang w:val="es-ES"/>
        </w:rPr>
      </w:pPr>
      <w:r w:rsidRPr="00904F88">
        <w:rPr>
          <w:lang w:val="es-ES"/>
        </w:rPr>
        <w:t>contain: la imagen se aumenta o disminuye de manera que pueda verse completa en una de las dimensiones (horizontal o vertical) y se repita en la otra dimensión.</w:t>
      </w:r>
    </w:p>
    <w:p w14:paraId="5BE50B36" w14:textId="77777777" w:rsidR="00B17A0F" w:rsidRPr="00904F88" w:rsidRDefault="00B17A0F" w:rsidP="00B17A0F">
      <w:pPr>
        <w:numPr>
          <w:ilvl w:val="0"/>
          <w:numId w:val="52"/>
        </w:numPr>
        <w:rPr>
          <w:lang w:val="es-ES"/>
        </w:rPr>
      </w:pPr>
      <w:r w:rsidRPr="00904F88">
        <w:rPr>
          <w:lang w:val="es-ES"/>
        </w:rPr>
        <w:t>cover: la imagen se aumenta o disminuye de manera que ocupe todo el espacio disponible en una dimensión (horizontal o vertical, dependiendo de la cantidad de contenido y el tamaño de la ventana) y se corta en la otra dimensión.</w:t>
      </w:r>
    </w:p>
    <w:p w14:paraId="7CEBF027" w14:textId="77777777" w:rsidR="00B17A0F" w:rsidRPr="00904F88" w:rsidRDefault="00B17A0F" w:rsidP="00B17A0F">
      <w:pPr>
        <w:rPr>
          <w:lang w:val="es-ES"/>
        </w:rPr>
      </w:pPr>
      <w:r w:rsidRPr="00904F88">
        <w:rPr>
          <w:lang w:val="es-ES"/>
        </w:rPr>
        <w:t>Si la imagen de fondo es una imagen de mapa de bits (jpg, png, etc.) y se aumenta, la calidad de la imagen se resiente. Sin embargo, si se utilizan imágenes en formato vectorial (SVG), la imagen se verá con la misma calidad independientemente del tamaño:</w:t>
      </w:r>
    </w:p>
    <w:p w14:paraId="4FA21415" w14:textId="77777777" w:rsidR="00870016" w:rsidRPr="00904F88" w:rsidRDefault="00870016" w:rsidP="00FC4891">
      <w:pPr>
        <w:rPr>
          <w:lang w:val="es-ES"/>
        </w:rPr>
      </w:pPr>
    </w:p>
    <w:p w14:paraId="41E86F82" w14:textId="77777777" w:rsidR="001732E4" w:rsidRPr="00015106"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0D0AA67F" w14:textId="77777777" w:rsidR="001732E4" w:rsidRPr="00015106"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6CA20890" w14:textId="77777777" w:rsidR="001732E4" w:rsidRPr="00015106"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1F2F5F85" w14:textId="77777777" w:rsidR="001732E4" w:rsidRPr="00015106"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777037AC" w14:textId="77777777" w:rsidR="001732E4" w:rsidRPr="00015106"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background-size (1). </w:t>
      </w:r>
      <w:r w:rsidRPr="00904F88">
        <w:rPr>
          <w:rFonts w:ascii="Consolas" w:hAnsi="Consolas"/>
          <w:color w:val="CCCCCC"/>
          <w:sz w:val="21"/>
          <w:szCs w:val="21"/>
          <w:lang w:val="es-ES"/>
        </w:rPr>
        <w:t xml:space="preserve">Fondos. CSS. Páginas web HTML y hojas de estilo CSS. </w:t>
      </w:r>
      <w:r w:rsidRPr="00015106">
        <w:rPr>
          <w:rFonts w:ascii="Consolas" w:hAnsi="Consolas"/>
          <w:color w:val="CCCCCC"/>
          <w:sz w:val="21"/>
          <w:szCs w:val="21"/>
        </w:rPr>
        <w:t>Bartolomé Sintes Marco. www.mclibre.org</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2714B0D4" w14:textId="77777777" w:rsidR="001732E4" w:rsidRPr="00015106"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5FD08BDB" w14:textId="77777777" w:rsidR="001732E4" w:rsidRPr="00015106"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5E923E67" w14:textId="77777777" w:rsidR="001732E4" w:rsidRPr="00015106"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html</w:t>
      </w:r>
      <w:r w:rsidRPr="00015106">
        <w:rPr>
          <w:rFonts w:ascii="Consolas" w:hAnsi="Consolas"/>
          <w:color w:val="D4D4D4"/>
          <w:sz w:val="21"/>
          <w:szCs w:val="21"/>
        </w:rPr>
        <w:t xml:space="preserve"> {</w:t>
      </w:r>
    </w:p>
    <w:p w14:paraId="2B70DA33" w14:textId="77777777" w:rsidR="001732E4" w:rsidRPr="00015106"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background-image</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"https://www.mclibre.org/consultar/htmlcss/css/ejemplos/fondos/circulo-100.svg"</w:t>
      </w:r>
      <w:r w:rsidRPr="00015106">
        <w:rPr>
          <w:rFonts w:ascii="Consolas" w:hAnsi="Consolas"/>
          <w:color w:val="D4D4D4"/>
          <w:sz w:val="21"/>
          <w:szCs w:val="21"/>
        </w:rPr>
        <w:t>);</w:t>
      </w:r>
    </w:p>
    <w:p w14:paraId="236F95C5" w14:textId="77777777" w:rsidR="001732E4" w:rsidRPr="00015106"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background-size</w:t>
      </w:r>
      <w:r w:rsidRPr="00015106">
        <w:rPr>
          <w:rFonts w:ascii="Consolas" w:hAnsi="Consolas"/>
          <w:color w:val="D4D4D4"/>
          <w:sz w:val="21"/>
          <w:szCs w:val="21"/>
        </w:rPr>
        <w:t xml:space="preserve">: </w:t>
      </w:r>
      <w:r w:rsidRPr="00015106">
        <w:rPr>
          <w:rFonts w:ascii="Consolas" w:hAnsi="Consolas"/>
          <w:color w:val="CE9178"/>
          <w:sz w:val="21"/>
          <w:szCs w:val="21"/>
        </w:rPr>
        <w:t>auto</w:t>
      </w:r>
      <w:r w:rsidRPr="00015106">
        <w:rPr>
          <w:rFonts w:ascii="Consolas" w:hAnsi="Consolas"/>
          <w:color w:val="D4D4D4"/>
          <w:sz w:val="21"/>
          <w:szCs w:val="21"/>
        </w:rPr>
        <w:t xml:space="preserve"> </w:t>
      </w:r>
      <w:r w:rsidRPr="00015106">
        <w:rPr>
          <w:rFonts w:ascii="Consolas" w:hAnsi="Consolas"/>
          <w:color w:val="CE9178"/>
          <w:sz w:val="21"/>
          <w:szCs w:val="21"/>
        </w:rPr>
        <w:t>auto</w:t>
      </w:r>
      <w:r w:rsidRPr="00015106">
        <w:rPr>
          <w:rFonts w:ascii="Consolas" w:hAnsi="Consolas"/>
          <w:color w:val="D4D4D4"/>
          <w:sz w:val="21"/>
          <w:szCs w:val="21"/>
        </w:rPr>
        <w:t>;</w:t>
      </w:r>
    </w:p>
    <w:p w14:paraId="0AD165BC" w14:textId="77777777" w:rsidR="001732E4" w:rsidRPr="00015106"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E38957F" w14:textId="77777777" w:rsidR="001732E4" w:rsidRPr="00015106"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7BCBE573" w14:textId="77777777" w:rsidR="001732E4" w:rsidRPr="00904F88"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82E7572" w14:textId="77777777" w:rsidR="001732E4" w:rsidRPr="00904F88"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95C7C3F" w14:textId="77777777" w:rsidR="001732E4" w:rsidRPr="00904F88"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3C172A98" w14:textId="77777777" w:rsidR="001732E4" w:rsidRPr="00904F88"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5FC9DB6A" w14:textId="77777777" w:rsidR="001732E4" w:rsidRPr="00904F88"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7ED879A" w14:textId="77777777" w:rsidR="001732E4" w:rsidRPr="00904F88" w:rsidRDefault="001732E4" w:rsidP="00FC4891">
      <w:pPr>
        <w:rPr>
          <w:lang w:val="es-ES"/>
        </w:rPr>
      </w:pPr>
    </w:p>
    <w:p w14:paraId="14BF59E7" w14:textId="3310F129" w:rsidR="001732E4" w:rsidRPr="00904F88" w:rsidRDefault="00BD0C76" w:rsidP="00FC4891">
      <w:pPr>
        <w:rPr>
          <w:lang w:val="es-ES"/>
        </w:rPr>
      </w:pPr>
      <w:r w:rsidRPr="00904F88">
        <w:rPr>
          <w:noProof/>
          <w:lang w:val="es-ES"/>
        </w:rPr>
        <w:lastRenderedPageBreak/>
        <w:drawing>
          <wp:inline distT="0" distB="0" distL="0" distR="0" wp14:anchorId="2C008345" wp14:editId="7DEC9C26">
            <wp:extent cx="6300470" cy="3158490"/>
            <wp:effectExtent l="0" t="0" r="5080" b="3810"/>
            <wp:docPr id="1802128992" name="Imagen 1" descr="Gráfico, Gráfico de burbuj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28992" name="Imagen 1" descr="Gráfico, Gráfico de burbujas&#10;&#10;El contenido generado por IA puede ser incorrecto."/>
                    <pic:cNvPicPr/>
                  </pic:nvPicPr>
                  <pic:blipFill>
                    <a:blip r:embed="rId145"/>
                    <a:stretch>
                      <a:fillRect/>
                    </a:stretch>
                  </pic:blipFill>
                  <pic:spPr>
                    <a:xfrm>
                      <a:off x="0" y="0"/>
                      <a:ext cx="6300470" cy="3158490"/>
                    </a:xfrm>
                    <a:prstGeom prst="rect">
                      <a:avLst/>
                    </a:prstGeom>
                  </pic:spPr>
                </pic:pic>
              </a:graphicData>
            </a:graphic>
          </wp:inline>
        </w:drawing>
      </w:r>
    </w:p>
    <w:p w14:paraId="15ED099E" w14:textId="77777777" w:rsidR="001732E4" w:rsidRPr="00904F88" w:rsidRDefault="001732E4" w:rsidP="00FC4891">
      <w:pPr>
        <w:rPr>
          <w:lang w:val="es-ES"/>
        </w:rPr>
      </w:pPr>
    </w:p>
    <w:p w14:paraId="4FB19DCF" w14:textId="7829D38A" w:rsidR="00D93E25" w:rsidRPr="00904F88" w:rsidRDefault="00D93E25" w:rsidP="00FC4891">
      <w:pPr>
        <w:rPr>
          <w:lang w:val="es-ES"/>
        </w:rPr>
      </w:pPr>
      <w:r w:rsidRPr="00904F88">
        <w:rPr>
          <w:lang w:val="es-ES"/>
        </w:rPr>
        <w:t>Podemos probar además todos estos ejemplos:</w:t>
      </w:r>
    </w:p>
    <w:p w14:paraId="1B51E6CE" w14:textId="77777777" w:rsidR="00D93E25" w:rsidRPr="00904F88" w:rsidRDefault="00D93E25" w:rsidP="00FC4891">
      <w:pPr>
        <w:rPr>
          <w:lang w:val="es-ES"/>
        </w:rPr>
      </w:pPr>
    </w:p>
    <w:p w14:paraId="48E3AA50" w14:textId="77777777" w:rsidR="00D93E25" w:rsidRPr="00015106"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html</w:t>
      </w:r>
      <w:r w:rsidRPr="00015106">
        <w:rPr>
          <w:rFonts w:ascii="Consolas" w:hAnsi="Consolas"/>
          <w:color w:val="D4D4D4"/>
          <w:sz w:val="21"/>
          <w:szCs w:val="21"/>
        </w:rPr>
        <w:t xml:space="preserve"> {</w:t>
      </w:r>
    </w:p>
    <w:p w14:paraId="61098AD0" w14:textId="77777777" w:rsidR="00D93E25" w:rsidRPr="00015106"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background-image</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"https://www.mclibre.org/consultar/htmlcss/css/ejemplos/fondos/circulo.svg"</w:t>
      </w:r>
      <w:r w:rsidRPr="00015106">
        <w:rPr>
          <w:rFonts w:ascii="Consolas" w:hAnsi="Consolas"/>
          <w:color w:val="D4D4D4"/>
          <w:sz w:val="21"/>
          <w:szCs w:val="21"/>
        </w:rPr>
        <w:t>);</w:t>
      </w:r>
    </w:p>
    <w:p w14:paraId="461F3FE7" w14:textId="77777777" w:rsidR="00D93E25" w:rsidRPr="00015106"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background-size</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w:t>
      </w:r>
    </w:p>
    <w:p w14:paraId="37E361CD" w14:textId="77777777" w:rsidR="00D93E25" w:rsidRPr="00015106"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92BC9FE" w14:textId="77777777" w:rsidR="00D93E25" w:rsidRPr="00015106"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rPr>
      </w:pPr>
    </w:p>
    <w:p w14:paraId="0FF0EAEB" w14:textId="77777777" w:rsidR="00D93E25" w:rsidRPr="00015106"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html</w:t>
      </w:r>
      <w:r w:rsidRPr="00015106">
        <w:rPr>
          <w:rFonts w:ascii="Consolas" w:hAnsi="Consolas"/>
          <w:color w:val="D4D4D4"/>
          <w:sz w:val="21"/>
          <w:szCs w:val="21"/>
        </w:rPr>
        <w:t xml:space="preserve"> {</w:t>
      </w:r>
    </w:p>
    <w:p w14:paraId="28710473" w14:textId="77777777" w:rsidR="00D93E25" w:rsidRPr="00015106"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background-image</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"https://www.mclibre.org/consultar/htmlcss/css/ejemplos/fondos/circulo.svg"</w:t>
      </w:r>
      <w:r w:rsidRPr="00015106">
        <w:rPr>
          <w:rFonts w:ascii="Consolas" w:hAnsi="Consolas"/>
          <w:color w:val="D4D4D4"/>
          <w:sz w:val="21"/>
          <w:szCs w:val="21"/>
        </w:rPr>
        <w:t>);</w:t>
      </w:r>
    </w:p>
    <w:p w14:paraId="12C489C5" w14:textId="77777777" w:rsidR="00D93E25" w:rsidRPr="00015106"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background-size</w:t>
      </w:r>
      <w:r w:rsidRPr="00015106">
        <w:rPr>
          <w:rFonts w:ascii="Consolas" w:hAnsi="Consolas"/>
          <w:color w:val="D4D4D4"/>
          <w:sz w:val="21"/>
          <w:szCs w:val="21"/>
        </w:rPr>
        <w:t xml:space="preserve">: </w:t>
      </w:r>
      <w:r w:rsidRPr="00015106">
        <w:rPr>
          <w:rFonts w:ascii="Consolas" w:hAnsi="Consolas"/>
          <w:color w:val="CE9178"/>
          <w:sz w:val="21"/>
          <w:szCs w:val="21"/>
        </w:rPr>
        <w:t>contain</w:t>
      </w:r>
      <w:r w:rsidRPr="00015106">
        <w:rPr>
          <w:rFonts w:ascii="Consolas" w:hAnsi="Consolas"/>
          <w:color w:val="D4D4D4"/>
          <w:sz w:val="21"/>
          <w:szCs w:val="21"/>
        </w:rPr>
        <w:t>;</w:t>
      </w:r>
    </w:p>
    <w:p w14:paraId="18E603D0" w14:textId="77777777" w:rsidR="00D93E25" w:rsidRPr="00015106"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B2D13B6" w14:textId="77777777" w:rsidR="00D93E25" w:rsidRPr="00015106" w:rsidRDefault="00D93E25" w:rsidP="00D93E25">
      <w:pPr>
        <w:widowControl/>
        <w:shd w:val="clear" w:color="auto" w:fill="1F1F1F"/>
        <w:autoSpaceDE/>
        <w:autoSpaceDN/>
        <w:adjustRightInd/>
        <w:spacing w:before="0" w:after="240" w:line="285" w:lineRule="atLeast"/>
        <w:jc w:val="left"/>
        <w:rPr>
          <w:rFonts w:ascii="Consolas" w:hAnsi="Consolas"/>
          <w:color w:val="CCCCCC"/>
          <w:sz w:val="21"/>
          <w:szCs w:val="21"/>
        </w:rPr>
      </w:pPr>
    </w:p>
    <w:p w14:paraId="1B59FC18" w14:textId="77777777" w:rsidR="00D93E25" w:rsidRPr="00015106"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html</w:t>
      </w:r>
      <w:r w:rsidRPr="00015106">
        <w:rPr>
          <w:rFonts w:ascii="Consolas" w:hAnsi="Consolas"/>
          <w:color w:val="D4D4D4"/>
          <w:sz w:val="21"/>
          <w:szCs w:val="21"/>
        </w:rPr>
        <w:t xml:space="preserve"> {</w:t>
      </w:r>
    </w:p>
    <w:p w14:paraId="6628E96D" w14:textId="77777777" w:rsidR="00D93E25" w:rsidRPr="00015106"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background-image</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"https://www.mclibre.org/consultar/htmlcss/css/ejemplos/fondos/circulo.svg"</w:t>
      </w:r>
      <w:r w:rsidRPr="00015106">
        <w:rPr>
          <w:rFonts w:ascii="Consolas" w:hAnsi="Consolas"/>
          <w:color w:val="D4D4D4"/>
          <w:sz w:val="21"/>
          <w:szCs w:val="21"/>
        </w:rPr>
        <w:t>);</w:t>
      </w:r>
    </w:p>
    <w:p w14:paraId="4A8FEA17" w14:textId="77777777" w:rsidR="00D93E25" w:rsidRPr="00015106"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background-size</w:t>
      </w:r>
      <w:r w:rsidRPr="00015106">
        <w:rPr>
          <w:rFonts w:ascii="Consolas" w:hAnsi="Consolas"/>
          <w:color w:val="D4D4D4"/>
          <w:sz w:val="21"/>
          <w:szCs w:val="21"/>
        </w:rPr>
        <w:t xml:space="preserve">: </w:t>
      </w:r>
      <w:r w:rsidRPr="00015106">
        <w:rPr>
          <w:rFonts w:ascii="Consolas" w:hAnsi="Consolas"/>
          <w:color w:val="CE9178"/>
          <w:sz w:val="21"/>
          <w:szCs w:val="21"/>
        </w:rPr>
        <w:t>cover</w:t>
      </w:r>
      <w:r w:rsidRPr="00015106">
        <w:rPr>
          <w:rFonts w:ascii="Consolas" w:hAnsi="Consolas"/>
          <w:color w:val="D4D4D4"/>
          <w:sz w:val="21"/>
          <w:szCs w:val="21"/>
        </w:rPr>
        <w:t>;</w:t>
      </w:r>
    </w:p>
    <w:p w14:paraId="0E1458FD" w14:textId="77777777" w:rsidR="00D93E25" w:rsidRPr="00015106"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DA69337" w14:textId="77777777" w:rsidR="00D93E25" w:rsidRPr="00015106"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rPr>
      </w:pPr>
    </w:p>
    <w:p w14:paraId="3A6A6C63" w14:textId="77777777" w:rsidR="00D93E25" w:rsidRPr="00015106"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html</w:t>
      </w:r>
      <w:r w:rsidRPr="00015106">
        <w:rPr>
          <w:rFonts w:ascii="Consolas" w:hAnsi="Consolas"/>
          <w:color w:val="D4D4D4"/>
          <w:sz w:val="21"/>
          <w:szCs w:val="21"/>
        </w:rPr>
        <w:t xml:space="preserve"> {</w:t>
      </w:r>
    </w:p>
    <w:p w14:paraId="1FCCEFC7" w14:textId="77777777" w:rsidR="00D93E25" w:rsidRPr="00015106"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background-image</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"https://www.mclibre.org/consultar/htmlcss/css/ejemplos/fondos/circulo.svg"</w:t>
      </w:r>
      <w:r w:rsidRPr="00015106">
        <w:rPr>
          <w:rFonts w:ascii="Consolas" w:hAnsi="Consolas"/>
          <w:color w:val="D4D4D4"/>
          <w:sz w:val="21"/>
          <w:szCs w:val="21"/>
        </w:rPr>
        <w:t>);</w:t>
      </w:r>
    </w:p>
    <w:p w14:paraId="141768A8" w14:textId="77777777" w:rsidR="00D93E25" w:rsidRPr="00904F88"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background-size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33%</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w:t>
      </w:r>
      <w:r w:rsidRPr="00904F88">
        <w:rPr>
          <w:rFonts w:ascii="Consolas" w:hAnsi="Consolas"/>
          <w:color w:val="D4D4D4"/>
          <w:sz w:val="21"/>
          <w:szCs w:val="21"/>
          <w:lang w:val="es-ES"/>
        </w:rPr>
        <w:t>;</w:t>
      </w:r>
    </w:p>
    <w:p w14:paraId="6116B3D2" w14:textId="77777777" w:rsidR="00D93E25" w:rsidRPr="00904F88"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67DA5AE" w14:textId="77777777" w:rsidR="00D93E25" w:rsidRPr="00904F88" w:rsidRDefault="00D93E25" w:rsidP="00FC4891">
      <w:pPr>
        <w:rPr>
          <w:lang w:val="es-ES"/>
        </w:rPr>
      </w:pPr>
    </w:p>
    <w:p w14:paraId="71ACB55E" w14:textId="77777777" w:rsidR="00DE241F" w:rsidRPr="00904F88" w:rsidRDefault="00DE241F" w:rsidP="00FC4891">
      <w:pPr>
        <w:rPr>
          <w:lang w:val="es-ES"/>
        </w:rPr>
      </w:pPr>
    </w:p>
    <w:p w14:paraId="7ACD1F5E" w14:textId="77777777" w:rsidR="00DE241F" w:rsidRPr="00904F88" w:rsidRDefault="00DE241F" w:rsidP="00DE241F">
      <w:pPr>
        <w:rPr>
          <w:b/>
          <w:bCs/>
          <w:sz w:val="28"/>
          <w:szCs w:val="28"/>
          <w:u w:val="single"/>
          <w:lang w:val="es-ES"/>
        </w:rPr>
      </w:pPr>
      <w:r w:rsidRPr="00904F88">
        <w:rPr>
          <w:b/>
          <w:bCs/>
          <w:sz w:val="28"/>
          <w:szCs w:val="28"/>
          <w:u w:val="single"/>
          <w:lang w:val="es-ES"/>
        </w:rPr>
        <w:t>Repetición de la imagen de fondo: background-repeat</w:t>
      </w:r>
    </w:p>
    <w:p w14:paraId="2A396497" w14:textId="60DCE231" w:rsidR="00DE241F" w:rsidRPr="00904F88" w:rsidRDefault="00DE241F" w:rsidP="00DE241F">
      <w:pPr>
        <w:rPr>
          <w:lang w:val="es-ES"/>
        </w:rPr>
      </w:pPr>
      <w:r w:rsidRPr="00904F88">
        <w:rPr>
          <w:lang w:val="es-ES"/>
        </w:rPr>
        <w:t> </w:t>
      </w:r>
    </w:p>
    <w:p w14:paraId="76D4D00A" w14:textId="77777777" w:rsidR="00DE241F" w:rsidRPr="00904F88" w:rsidRDefault="00DE241F" w:rsidP="00DE241F">
      <w:pPr>
        <w:rPr>
          <w:lang w:val="es-ES"/>
        </w:rPr>
      </w:pPr>
      <w:r w:rsidRPr="00904F88">
        <w:rPr>
          <w:lang w:val="es-ES"/>
        </w:rPr>
        <w:t>Por omisión, los navegadores repiten la imagen de fondo tanto en vertical como en horizontal. La propiedad background-repeat permite controlar esa repetición.</w:t>
      </w:r>
    </w:p>
    <w:p w14:paraId="5D3E1202" w14:textId="77777777" w:rsidR="00DE241F" w:rsidRPr="00904F88" w:rsidRDefault="00DE241F" w:rsidP="00DE241F">
      <w:pPr>
        <w:rPr>
          <w:lang w:val="es-ES"/>
        </w:rPr>
      </w:pPr>
      <w:r w:rsidRPr="00904F88">
        <w:rPr>
          <w:lang w:val="es-ES"/>
        </w:rPr>
        <w:t>En la recomendación </w:t>
      </w:r>
      <w:hyperlink r:id="rId146" w:history="1">
        <w:r w:rsidRPr="00904F88">
          <w:rPr>
            <w:rStyle w:val="Hipervnculo"/>
            <w:lang w:val="es-ES"/>
          </w:rPr>
          <w:t>CSS 2.1</w:t>
        </w:r>
      </w:hyperlink>
      <w:r w:rsidRPr="00904F88">
        <w:rPr>
          <w:lang w:val="es-ES"/>
        </w:rPr>
        <w:t>, los posibles valores de background-repeat son:</w:t>
      </w:r>
    </w:p>
    <w:p w14:paraId="3145B2AA" w14:textId="77777777" w:rsidR="00DE241F" w:rsidRPr="00904F88" w:rsidRDefault="00DE241F" w:rsidP="00DE241F">
      <w:pPr>
        <w:numPr>
          <w:ilvl w:val="0"/>
          <w:numId w:val="53"/>
        </w:numPr>
        <w:rPr>
          <w:lang w:val="es-ES"/>
        </w:rPr>
      </w:pPr>
      <w:r w:rsidRPr="00904F88">
        <w:rPr>
          <w:lang w:val="es-ES"/>
        </w:rPr>
        <w:t>no-repeat: la imagen no se repite</w:t>
      </w:r>
    </w:p>
    <w:p w14:paraId="59E3F8BA" w14:textId="77777777" w:rsidR="00DE241F" w:rsidRPr="00904F88" w:rsidRDefault="00DE241F" w:rsidP="00DE241F">
      <w:pPr>
        <w:numPr>
          <w:ilvl w:val="0"/>
          <w:numId w:val="53"/>
        </w:numPr>
        <w:rPr>
          <w:lang w:val="es-ES"/>
        </w:rPr>
      </w:pPr>
      <w:r w:rsidRPr="00904F88">
        <w:rPr>
          <w:lang w:val="es-ES"/>
        </w:rPr>
        <w:t>repeat-x: la imagen se repite únicamente en horizontal</w:t>
      </w:r>
    </w:p>
    <w:p w14:paraId="19C9D0AA" w14:textId="77777777" w:rsidR="00DE241F" w:rsidRPr="00904F88" w:rsidRDefault="00DE241F" w:rsidP="00DE241F">
      <w:pPr>
        <w:numPr>
          <w:ilvl w:val="0"/>
          <w:numId w:val="53"/>
        </w:numPr>
        <w:rPr>
          <w:lang w:val="es-ES"/>
        </w:rPr>
      </w:pPr>
      <w:r w:rsidRPr="00904F88">
        <w:rPr>
          <w:lang w:val="es-ES"/>
        </w:rPr>
        <w:t>repeat-y: la imagen se repite únicamente en vertical</w:t>
      </w:r>
    </w:p>
    <w:p w14:paraId="6E56BC1B" w14:textId="77777777" w:rsidR="00DE241F" w:rsidRPr="00904F88" w:rsidRDefault="00DE241F" w:rsidP="00DE241F">
      <w:pPr>
        <w:numPr>
          <w:ilvl w:val="0"/>
          <w:numId w:val="53"/>
        </w:numPr>
        <w:rPr>
          <w:lang w:val="es-ES"/>
        </w:rPr>
      </w:pPr>
      <w:r w:rsidRPr="00904F88">
        <w:rPr>
          <w:lang w:val="es-ES"/>
        </w:rPr>
        <w:t>repeat: la imagen se repite en horizontal y vertical</w:t>
      </w:r>
    </w:p>
    <w:p w14:paraId="107B5A69" w14:textId="77777777" w:rsidR="00DE241F" w:rsidRPr="00904F88" w:rsidRDefault="00DE241F" w:rsidP="00DE241F">
      <w:pPr>
        <w:rPr>
          <w:lang w:val="es-ES"/>
        </w:rPr>
      </w:pPr>
      <w:r w:rsidRPr="00904F88">
        <w:rPr>
          <w:lang w:val="es-ES"/>
        </w:rPr>
        <w:t>La futura recomendación </w:t>
      </w:r>
      <w:hyperlink r:id="rId147" w:history="1">
        <w:r w:rsidRPr="00904F88">
          <w:rPr>
            <w:rStyle w:val="Hipervnculo"/>
            <w:lang w:val="es-ES"/>
          </w:rPr>
          <w:t>CSS Backgrounds and Borders Module Level 3</w:t>
        </w:r>
      </w:hyperlink>
      <w:r w:rsidRPr="00904F88">
        <w:rPr>
          <w:lang w:val="es-ES"/>
        </w:rPr>
        <w:t>, actualmente (octubre de 2022) en elaboración, ha añadido los valores:</w:t>
      </w:r>
    </w:p>
    <w:p w14:paraId="674838B2" w14:textId="77777777" w:rsidR="00DE241F" w:rsidRPr="00904F88" w:rsidRDefault="00DE241F" w:rsidP="00DE241F">
      <w:pPr>
        <w:numPr>
          <w:ilvl w:val="0"/>
          <w:numId w:val="54"/>
        </w:numPr>
        <w:rPr>
          <w:lang w:val="es-ES"/>
        </w:rPr>
      </w:pPr>
      <w:r w:rsidRPr="00904F88">
        <w:rPr>
          <w:lang w:val="es-ES"/>
        </w:rPr>
        <w:t>space: la imagen se repite en horizontal y vertical, pero se añaden espacios entre las imágenes para mostrar las imágenes completas y que no se corten en los bordes derecho o inferior.</w:t>
      </w:r>
    </w:p>
    <w:p w14:paraId="58B3FA9A" w14:textId="77777777" w:rsidR="00DE241F" w:rsidRPr="00904F88" w:rsidRDefault="00DE241F" w:rsidP="00DE241F">
      <w:pPr>
        <w:numPr>
          <w:ilvl w:val="0"/>
          <w:numId w:val="54"/>
        </w:numPr>
        <w:rPr>
          <w:lang w:val="es-ES"/>
        </w:rPr>
      </w:pPr>
      <w:r w:rsidRPr="00904F88">
        <w:rPr>
          <w:lang w:val="es-ES"/>
        </w:rPr>
        <w:t>round: la imagen se repite en horizontal y vertical, pero las imágenes se deforman para mostrarlas completas y que no se corten en los bordes derecho e inferior.</w:t>
      </w:r>
    </w:p>
    <w:p w14:paraId="0BA1BC0B" w14:textId="77777777" w:rsidR="00DE241F" w:rsidRPr="00904F88" w:rsidRDefault="00DE241F" w:rsidP="00DE241F">
      <w:pPr>
        <w:rPr>
          <w:lang w:val="es-ES"/>
        </w:rPr>
      </w:pPr>
      <w:r w:rsidRPr="00904F88">
        <w:rPr>
          <w:lang w:val="es-ES"/>
        </w:rPr>
        <w:t>La propiedad background-repeat admite uno o dos valores:</w:t>
      </w:r>
    </w:p>
    <w:p w14:paraId="56B79A28" w14:textId="77777777" w:rsidR="00DE241F" w:rsidRPr="00904F88" w:rsidRDefault="00DE241F" w:rsidP="00DE241F">
      <w:pPr>
        <w:numPr>
          <w:ilvl w:val="0"/>
          <w:numId w:val="55"/>
        </w:numPr>
        <w:rPr>
          <w:lang w:val="es-ES"/>
        </w:rPr>
      </w:pPr>
      <w:r w:rsidRPr="00904F88">
        <w:rPr>
          <w:lang w:val="es-ES"/>
        </w:rPr>
        <w:t>si sólo se da un valor, el valor se aplica tanto en horizontal como en vertical.</w:t>
      </w:r>
    </w:p>
    <w:p w14:paraId="5CA1D828" w14:textId="77777777" w:rsidR="00DE241F" w:rsidRPr="00904F88" w:rsidRDefault="00DE241F" w:rsidP="00DE241F">
      <w:pPr>
        <w:numPr>
          <w:ilvl w:val="0"/>
          <w:numId w:val="55"/>
        </w:numPr>
        <w:rPr>
          <w:lang w:val="es-ES"/>
        </w:rPr>
      </w:pPr>
      <w:r w:rsidRPr="00904F88">
        <w:rPr>
          <w:lang w:val="es-ES"/>
        </w:rPr>
        <w:t>si se dan dos valores, el primero se aplica en horizontal y el segundo en vertical.</w:t>
      </w:r>
    </w:p>
    <w:p w14:paraId="422C1A96" w14:textId="77777777" w:rsidR="00DE241F" w:rsidRPr="00904F88" w:rsidRDefault="00DE241F" w:rsidP="00FC4891">
      <w:pPr>
        <w:rPr>
          <w:lang w:val="es-ES"/>
        </w:rPr>
      </w:pPr>
    </w:p>
    <w:p w14:paraId="60142A1D" w14:textId="77777777" w:rsidR="001914A7" w:rsidRPr="00904F88" w:rsidRDefault="001914A7" w:rsidP="00FC4891">
      <w:pPr>
        <w:rPr>
          <w:lang w:val="es-ES"/>
        </w:rPr>
      </w:pPr>
    </w:p>
    <w:p w14:paraId="2F28C908" w14:textId="77777777" w:rsidR="00054AFF" w:rsidRPr="00904F88" w:rsidRDefault="00054AFF" w:rsidP="00FC4891">
      <w:pPr>
        <w:rPr>
          <w:lang w:val="es-ES"/>
        </w:rPr>
      </w:pPr>
    </w:p>
    <w:p w14:paraId="4AC3867F" w14:textId="65ABB7C7" w:rsidR="00054AFF" w:rsidRPr="00904F88" w:rsidRDefault="00054AFF" w:rsidP="00FC4891">
      <w:pPr>
        <w:rPr>
          <w:lang w:val="es-ES"/>
        </w:rPr>
      </w:pPr>
      <w:r w:rsidRPr="00904F88">
        <w:rPr>
          <w:noProof/>
          <w:lang w:val="es-ES"/>
        </w:rPr>
        <w:drawing>
          <wp:inline distT="0" distB="0" distL="0" distR="0" wp14:anchorId="07B63E83" wp14:editId="5DA8FB08">
            <wp:extent cx="6300470" cy="2367915"/>
            <wp:effectExtent l="0" t="0" r="5080" b="0"/>
            <wp:docPr id="471821053" name="Imagen 1"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21053" name="Imagen 1" descr="Imagen que contiene Forma&#10;&#10;El contenido generado por IA puede ser incorrecto."/>
                    <pic:cNvPicPr/>
                  </pic:nvPicPr>
                  <pic:blipFill>
                    <a:blip r:embed="rId148"/>
                    <a:stretch>
                      <a:fillRect/>
                    </a:stretch>
                  </pic:blipFill>
                  <pic:spPr>
                    <a:xfrm>
                      <a:off x="0" y="0"/>
                      <a:ext cx="6300470" cy="2367915"/>
                    </a:xfrm>
                    <a:prstGeom prst="rect">
                      <a:avLst/>
                    </a:prstGeom>
                  </pic:spPr>
                </pic:pic>
              </a:graphicData>
            </a:graphic>
          </wp:inline>
        </w:drawing>
      </w:r>
    </w:p>
    <w:p w14:paraId="55CEA9FD" w14:textId="77777777" w:rsidR="00054AFF" w:rsidRPr="00904F88" w:rsidRDefault="00054AFF" w:rsidP="00FC4891">
      <w:pPr>
        <w:rPr>
          <w:lang w:val="es-ES"/>
        </w:rPr>
      </w:pPr>
    </w:p>
    <w:p w14:paraId="2A159096" w14:textId="77777777" w:rsidR="001914A7" w:rsidRPr="00904F88" w:rsidRDefault="001914A7" w:rsidP="00FC4891">
      <w:pPr>
        <w:rPr>
          <w:lang w:val="es-ES"/>
        </w:rPr>
      </w:pPr>
    </w:p>
    <w:p w14:paraId="1A775BA2" w14:textId="77777777" w:rsidR="001914A7" w:rsidRPr="00904F88" w:rsidRDefault="001914A7" w:rsidP="00FC4891">
      <w:pPr>
        <w:rPr>
          <w:lang w:val="es-ES"/>
        </w:rPr>
      </w:pPr>
    </w:p>
    <w:p w14:paraId="18514411"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0ACFCCC" w14:textId="77777777" w:rsidR="00AA74B7" w:rsidRPr="00015106"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076ACF91" w14:textId="77777777" w:rsidR="00AA74B7" w:rsidRPr="00015106"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27A99CA9" w14:textId="77777777" w:rsidR="00AA74B7" w:rsidRPr="00015106"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30EBBA1A" w14:textId="77777777" w:rsidR="00AA74B7" w:rsidRPr="00015106"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5E4F4A34" w14:textId="77777777" w:rsidR="00AA74B7" w:rsidRPr="00015106"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background-repeat (1). </w:t>
      </w:r>
      <w:r w:rsidRPr="00904F88">
        <w:rPr>
          <w:rFonts w:ascii="Consolas" w:hAnsi="Consolas"/>
          <w:color w:val="CCCCCC"/>
          <w:sz w:val="21"/>
          <w:szCs w:val="21"/>
          <w:lang w:val="es-ES"/>
        </w:rPr>
        <w:t xml:space="preserve">Fondos. CSS. Páginas web HTML y hojas de estilo CSS. </w:t>
      </w:r>
      <w:r w:rsidRPr="00015106">
        <w:rPr>
          <w:rFonts w:ascii="Consolas" w:hAnsi="Consolas"/>
          <w:color w:val="CCCCCC"/>
          <w:sz w:val="21"/>
          <w:szCs w:val="21"/>
        </w:rPr>
        <w:t>Bartolomé Sintes Marco. www.mclibre.org</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22DE8B6A" w14:textId="77777777" w:rsidR="00AA74B7" w:rsidRPr="00015106"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4E972D7C" w14:textId="77777777" w:rsidR="00AA74B7" w:rsidRPr="00015106"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18B8CEEF" w14:textId="77777777" w:rsidR="00AA74B7" w:rsidRPr="00015106"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html</w:t>
      </w:r>
      <w:r w:rsidRPr="00015106">
        <w:rPr>
          <w:rFonts w:ascii="Consolas" w:hAnsi="Consolas"/>
          <w:color w:val="D4D4D4"/>
          <w:sz w:val="21"/>
          <w:szCs w:val="21"/>
        </w:rPr>
        <w:t xml:space="preserve"> {</w:t>
      </w:r>
    </w:p>
    <w:p w14:paraId="04E754FC" w14:textId="77777777" w:rsidR="00AA74B7" w:rsidRPr="00015106"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background-image</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"https://www.mclibre.org/consultar/htmlcss/css/ejemplos/fondos/verde.jpg"</w:t>
      </w:r>
      <w:r w:rsidRPr="00015106">
        <w:rPr>
          <w:rFonts w:ascii="Consolas" w:hAnsi="Consolas"/>
          <w:color w:val="D4D4D4"/>
          <w:sz w:val="21"/>
          <w:szCs w:val="21"/>
        </w:rPr>
        <w:t>);</w:t>
      </w:r>
    </w:p>
    <w:p w14:paraId="39B3F6D4" w14:textId="77777777" w:rsidR="00AA74B7" w:rsidRPr="00015106"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background-repeat</w:t>
      </w:r>
      <w:r w:rsidRPr="00015106">
        <w:rPr>
          <w:rFonts w:ascii="Consolas" w:hAnsi="Consolas"/>
          <w:color w:val="D4D4D4"/>
          <w:sz w:val="21"/>
          <w:szCs w:val="21"/>
        </w:rPr>
        <w:t xml:space="preserve">: </w:t>
      </w:r>
      <w:r w:rsidRPr="00015106">
        <w:rPr>
          <w:rFonts w:ascii="Consolas" w:hAnsi="Consolas"/>
          <w:color w:val="CE9178"/>
          <w:sz w:val="21"/>
          <w:szCs w:val="21"/>
        </w:rPr>
        <w:t>no-repeat</w:t>
      </w:r>
      <w:r w:rsidRPr="00015106">
        <w:rPr>
          <w:rFonts w:ascii="Consolas" w:hAnsi="Consolas"/>
          <w:color w:val="D4D4D4"/>
          <w:sz w:val="21"/>
          <w:szCs w:val="21"/>
        </w:rPr>
        <w:t>;</w:t>
      </w:r>
    </w:p>
    <w:p w14:paraId="4810EE18" w14:textId="77777777" w:rsidR="00AA74B7" w:rsidRPr="00015106"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C8AE8B5" w14:textId="77777777" w:rsidR="00AA74B7" w:rsidRPr="00015106"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080E475E"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26D48BEF"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3091ECC"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FEF632E"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DBCCB35"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42865A97" w14:textId="77777777" w:rsidR="001914A7" w:rsidRPr="00904F88" w:rsidRDefault="001914A7" w:rsidP="00FC4891">
      <w:pPr>
        <w:rPr>
          <w:lang w:val="es-ES"/>
        </w:rPr>
      </w:pPr>
    </w:p>
    <w:p w14:paraId="3E8B6196" w14:textId="001854B8" w:rsidR="00AA74B7" w:rsidRPr="00904F88" w:rsidRDefault="004F387E" w:rsidP="00FC4891">
      <w:pPr>
        <w:rPr>
          <w:lang w:val="es-ES"/>
        </w:rPr>
      </w:pPr>
      <w:r w:rsidRPr="00904F88">
        <w:rPr>
          <w:lang w:val="es-ES"/>
        </w:rPr>
        <w:t>Tenemos más opciones para controlar las di</w:t>
      </w:r>
      <w:r w:rsidR="004B61F5" w:rsidRPr="00904F88">
        <w:rPr>
          <w:lang w:val="es-ES"/>
        </w:rPr>
        <w:t>ferentes</w:t>
      </w:r>
      <w:r w:rsidR="00FB1D0B" w:rsidRPr="00904F88">
        <w:rPr>
          <w:lang w:val="es-ES"/>
        </w:rPr>
        <w:t>, vamos a probarlas en el navegador</w:t>
      </w:r>
    </w:p>
    <w:p w14:paraId="2A740A55" w14:textId="77777777" w:rsidR="004B61F5" w:rsidRPr="00904F88" w:rsidRDefault="004B61F5" w:rsidP="00FC4891">
      <w:pPr>
        <w:rPr>
          <w:lang w:val="es-ES"/>
        </w:rPr>
      </w:pPr>
    </w:p>
    <w:p w14:paraId="4B719E69" w14:textId="77777777" w:rsidR="00FB1D0B" w:rsidRPr="00015106" w:rsidRDefault="00FB1D0B" w:rsidP="00FB1D0B">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9CDCFE"/>
          <w:sz w:val="21"/>
          <w:szCs w:val="21"/>
        </w:rPr>
        <w:t>background-repeat</w:t>
      </w:r>
      <w:r w:rsidRPr="00015106">
        <w:rPr>
          <w:rFonts w:ascii="Consolas" w:hAnsi="Consolas"/>
          <w:color w:val="D4D4D4"/>
          <w:sz w:val="21"/>
          <w:szCs w:val="21"/>
        </w:rPr>
        <w:t xml:space="preserve">: </w:t>
      </w:r>
      <w:r w:rsidRPr="00015106">
        <w:rPr>
          <w:rFonts w:ascii="Consolas" w:hAnsi="Consolas"/>
          <w:color w:val="CE9178"/>
          <w:sz w:val="21"/>
          <w:szCs w:val="21"/>
        </w:rPr>
        <w:t>repeat-x</w:t>
      </w:r>
      <w:r w:rsidRPr="00015106">
        <w:rPr>
          <w:rFonts w:ascii="Consolas" w:hAnsi="Consolas"/>
          <w:color w:val="D4D4D4"/>
          <w:sz w:val="21"/>
          <w:szCs w:val="21"/>
        </w:rPr>
        <w:t>;</w:t>
      </w:r>
    </w:p>
    <w:p w14:paraId="60D6F23E" w14:textId="77777777" w:rsidR="00FB1D0B" w:rsidRPr="00015106" w:rsidRDefault="00FB1D0B" w:rsidP="00FB1D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background-repeat</w:t>
      </w:r>
      <w:r w:rsidRPr="00015106">
        <w:rPr>
          <w:rFonts w:ascii="Consolas" w:hAnsi="Consolas"/>
          <w:color w:val="D4D4D4"/>
          <w:sz w:val="21"/>
          <w:szCs w:val="21"/>
        </w:rPr>
        <w:t xml:space="preserve">: </w:t>
      </w:r>
      <w:r w:rsidRPr="00015106">
        <w:rPr>
          <w:rFonts w:ascii="Consolas" w:hAnsi="Consolas"/>
          <w:color w:val="CE9178"/>
          <w:sz w:val="21"/>
          <w:szCs w:val="21"/>
        </w:rPr>
        <w:t>repeat-y</w:t>
      </w:r>
      <w:r w:rsidRPr="00015106">
        <w:rPr>
          <w:rFonts w:ascii="Consolas" w:hAnsi="Consolas"/>
          <w:color w:val="D4D4D4"/>
          <w:sz w:val="21"/>
          <w:szCs w:val="21"/>
        </w:rPr>
        <w:t>;</w:t>
      </w:r>
    </w:p>
    <w:p w14:paraId="31181508" w14:textId="77777777" w:rsidR="00FB1D0B" w:rsidRPr="00015106" w:rsidRDefault="00FB1D0B" w:rsidP="00FB1D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background-repeat</w:t>
      </w:r>
      <w:r w:rsidRPr="00015106">
        <w:rPr>
          <w:rFonts w:ascii="Consolas" w:hAnsi="Consolas"/>
          <w:color w:val="D4D4D4"/>
          <w:sz w:val="21"/>
          <w:szCs w:val="21"/>
        </w:rPr>
        <w:t xml:space="preserve">: </w:t>
      </w:r>
      <w:r w:rsidRPr="00015106">
        <w:rPr>
          <w:rFonts w:ascii="Consolas" w:hAnsi="Consolas"/>
          <w:color w:val="CE9178"/>
          <w:sz w:val="21"/>
          <w:szCs w:val="21"/>
        </w:rPr>
        <w:t>repeat</w:t>
      </w:r>
      <w:r w:rsidRPr="00015106">
        <w:rPr>
          <w:rFonts w:ascii="Consolas" w:hAnsi="Consolas"/>
          <w:color w:val="D4D4D4"/>
          <w:sz w:val="21"/>
          <w:szCs w:val="21"/>
        </w:rPr>
        <w:t>;</w:t>
      </w:r>
    </w:p>
    <w:p w14:paraId="03EBABF3" w14:textId="77777777" w:rsidR="00FB1D0B" w:rsidRPr="00015106" w:rsidRDefault="00FB1D0B" w:rsidP="00FB1D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background-repeat</w:t>
      </w:r>
      <w:r w:rsidRPr="00015106">
        <w:rPr>
          <w:rFonts w:ascii="Consolas" w:hAnsi="Consolas"/>
          <w:color w:val="D4D4D4"/>
          <w:sz w:val="21"/>
          <w:szCs w:val="21"/>
        </w:rPr>
        <w:t xml:space="preserve">: </w:t>
      </w:r>
      <w:r w:rsidRPr="00015106">
        <w:rPr>
          <w:rFonts w:ascii="Consolas" w:hAnsi="Consolas"/>
          <w:color w:val="CE9178"/>
          <w:sz w:val="21"/>
          <w:szCs w:val="21"/>
        </w:rPr>
        <w:t>space</w:t>
      </w:r>
      <w:r w:rsidRPr="00015106">
        <w:rPr>
          <w:rFonts w:ascii="Consolas" w:hAnsi="Consolas"/>
          <w:color w:val="D4D4D4"/>
          <w:sz w:val="21"/>
          <w:szCs w:val="21"/>
        </w:rPr>
        <w:t>;</w:t>
      </w:r>
    </w:p>
    <w:p w14:paraId="03304D2B" w14:textId="77777777" w:rsidR="00FB1D0B" w:rsidRPr="00015106" w:rsidRDefault="00FB1D0B" w:rsidP="00FB1D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background-repeat</w:t>
      </w:r>
      <w:r w:rsidRPr="00015106">
        <w:rPr>
          <w:rFonts w:ascii="Consolas" w:hAnsi="Consolas"/>
          <w:color w:val="D4D4D4"/>
          <w:sz w:val="21"/>
          <w:szCs w:val="21"/>
        </w:rPr>
        <w:t xml:space="preserve">: </w:t>
      </w:r>
      <w:r w:rsidRPr="00015106">
        <w:rPr>
          <w:rFonts w:ascii="Consolas" w:hAnsi="Consolas"/>
          <w:color w:val="CE9178"/>
          <w:sz w:val="21"/>
          <w:szCs w:val="21"/>
        </w:rPr>
        <w:t>round</w:t>
      </w:r>
      <w:r w:rsidRPr="00015106">
        <w:rPr>
          <w:rFonts w:ascii="Consolas" w:hAnsi="Consolas"/>
          <w:color w:val="D4D4D4"/>
          <w:sz w:val="21"/>
          <w:szCs w:val="21"/>
        </w:rPr>
        <w:t>;</w:t>
      </w:r>
    </w:p>
    <w:p w14:paraId="3230AAD1" w14:textId="77777777" w:rsidR="004B61F5" w:rsidRPr="00015106" w:rsidRDefault="004B61F5" w:rsidP="00FC4891"/>
    <w:p w14:paraId="7F1A2CBB" w14:textId="77777777" w:rsidR="005E6173" w:rsidRPr="00015106" w:rsidRDefault="005E6173" w:rsidP="00F4621F">
      <w:pPr>
        <w:rPr>
          <w:b/>
          <w:bCs/>
          <w:sz w:val="28"/>
          <w:szCs w:val="28"/>
          <w:u w:val="single"/>
        </w:rPr>
      </w:pPr>
      <w:r w:rsidRPr="00015106">
        <w:rPr>
          <w:b/>
          <w:bCs/>
          <w:sz w:val="28"/>
          <w:szCs w:val="28"/>
          <w:u w:val="single"/>
        </w:rPr>
        <w:t>Tipo predefinidos de marcador: list-style-type</w:t>
      </w:r>
    </w:p>
    <w:p w14:paraId="7B13654A" w14:textId="77777777" w:rsidR="00F4621F" w:rsidRPr="00015106" w:rsidRDefault="00F4621F" w:rsidP="005E6173"/>
    <w:p w14:paraId="0075DB05" w14:textId="352C2EFD" w:rsidR="005E6173" w:rsidRPr="00904F88" w:rsidRDefault="005E6173" w:rsidP="005E6173">
      <w:pPr>
        <w:rPr>
          <w:lang w:val="es-ES"/>
        </w:rPr>
      </w:pPr>
      <w:r w:rsidRPr="00904F88">
        <w:rPr>
          <w:lang w:val="es-ES"/>
        </w:rPr>
        <w:t>El marcador de las listas ordenadas (&lt;ol&gt;) o no ordenadas (&lt;ul&gt;) se modifica con la propiedad list-style-type.</w:t>
      </w:r>
    </w:p>
    <w:p w14:paraId="445FFF38" w14:textId="77777777" w:rsidR="005E6173" w:rsidRPr="00904F88" w:rsidRDefault="005E6173" w:rsidP="005E6173">
      <w:pPr>
        <w:rPr>
          <w:lang w:val="es-ES"/>
        </w:rPr>
      </w:pPr>
      <w:r w:rsidRPr="00904F88">
        <w:rPr>
          <w:lang w:val="es-ES"/>
        </w:rPr>
        <w:t>En esta lección se muestran los tipos de marcador "clásicos", incluidos en la </w:t>
      </w:r>
      <w:hyperlink r:id="rId149" w:history="1">
        <w:r w:rsidRPr="00904F88">
          <w:rPr>
            <w:rStyle w:val="Hipervnculo"/>
            <w:lang w:val="es-ES"/>
          </w:rPr>
          <w:t>recomendación CSS 2.1</w:t>
        </w:r>
      </w:hyperlink>
      <w:r w:rsidRPr="00904F88">
        <w:rPr>
          <w:lang w:val="es-ES"/>
        </w:rPr>
        <w:t>. En la lección </w:t>
      </w:r>
      <w:hyperlink r:id="rId150" w:anchor="list-style-type" w:history="1">
        <w:r w:rsidRPr="00904F88">
          <w:rPr>
            <w:rStyle w:val="Hipervnculo"/>
            <w:lang w:val="es-ES"/>
          </w:rPr>
          <w:t>CSS Listas (2)</w:t>
        </w:r>
      </w:hyperlink>
      <w:r w:rsidRPr="00904F88">
        <w:rPr>
          <w:lang w:val="es-ES"/>
        </w:rPr>
        <w:t> se muestran los tipos de marcador añadidos en la futura recomendación </w:t>
      </w:r>
      <w:hyperlink r:id="rId151" w:history="1">
        <w:r w:rsidRPr="00904F88">
          <w:rPr>
            <w:rStyle w:val="Hipervnculo"/>
            <w:lang w:val="es-ES"/>
          </w:rPr>
          <w:t>CSS Counter Styles Level 3</w:t>
        </w:r>
      </w:hyperlink>
      <w:r w:rsidRPr="00904F88">
        <w:rPr>
          <w:lang w:val="es-ES"/>
        </w:rPr>
        <w:t>, correspondientes en su mayoría a lenguas orientales.</w:t>
      </w:r>
    </w:p>
    <w:p w14:paraId="31CFF8F3" w14:textId="77777777" w:rsidR="005E6173" w:rsidRPr="00904F88" w:rsidRDefault="005E6173" w:rsidP="00FC4891">
      <w:pPr>
        <w:rPr>
          <w:lang w:val="es-ES"/>
        </w:rPr>
      </w:pPr>
    </w:p>
    <w:p w14:paraId="3E251217" w14:textId="77777777" w:rsidR="00EA149E" w:rsidRPr="00904F88" w:rsidRDefault="00EA149E" w:rsidP="00FC4891">
      <w:pPr>
        <w:rPr>
          <w:lang w:val="es-ES"/>
        </w:rPr>
      </w:pPr>
    </w:p>
    <w:p w14:paraId="72A46E39" w14:textId="77777777" w:rsidR="00EA149E" w:rsidRPr="00904F88" w:rsidRDefault="00EA149E" w:rsidP="00FC4891">
      <w:pPr>
        <w:rPr>
          <w:lang w:val="es-ES"/>
        </w:rPr>
      </w:pPr>
    </w:p>
    <w:p w14:paraId="1AD88A1F" w14:textId="77777777" w:rsidR="00EA149E" w:rsidRPr="00904F88" w:rsidRDefault="00EA149E" w:rsidP="00FC4891">
      <w:pPr>
        <w:rPr>
          <w:lang w:val="es-ES"/>
        </w:rPr>
      </w:pPr>
    </w:p>
    <w:p w14:paraId="6CFC045A" w14:textId="77777777" w:rsidR="00EA149E" w:rsidRPr="00904F88" w:rsidRDefault="00EA149E" w:rsidP="00FC4891">
      <w:pPr>
        <w:rPr>
          <w:lang w:val="es-ES"/>
        </w:rPr>
      </w:pPr>
    </w:p>
    <w:p w14:paraId="17A1F049" w14:textId="28FFC79F" w:rsidR="00EA149E" w:rsidRPr="00904F88" w:rsidRDefault="00EA149E" w:rsidP="00E23ACD">
      <w:pPr>
        <w:pStyle w:val="Ttulo1"/>
        <w:rPr>
          <w:lang w:val="es-ES"/>
        </w:rPr>
      </w:pPr>
      <w:bookmarkStart w:id="53" w:name="_Toc210640529"/>
      <w:r w:rsidRPr="00904F88">
        <w:rPr>
          <w:lang w:val="es-ES"/>
        </w:rPr>
        <w:lastRenderedPageBreak/>
        <w:t>Practicas de formas en CSS</w:t>
      </w:r>
      <w:bookmarkEnd w:id="53"/>
    </w:p>
    <w:p w14:paraId="4F1E1B79" w14:textId="77777777" w:rsidR="005E6173" w:rsidRPr="00904F88" w:rsidRDefault="005E6173" w:rsidP="00FC4891">
      <w:pPr>
        <w:rPr>
          <w:lang w:val="es-ES"/>
        </w:rPr>
      </w:pPr>
    </w:p>
    <w:p w14:paraId="547324BD" w14:textId="01201CD5" w:rsidR="00B623BB" w:rsidRPr="00904F88" w:rsidRDefault="00862701" w:rsidP="00FC4891">
      <w:pPr>
        <w:rPr>
          <w:lang w:val="es-ES"/>
        </w:rPr>
      </w:pPr>
      <w:r w:rsidRPr="00904F88">
        <w:rPr>
          <w:lang w:val="es-ES"/>
        </w:rPr>
        <w:t>En este apartado vamos a utilizar bordes, sombras, colo</w:t>
      </w:r>
      <w:r w:rsidR="001D7488" w:rsidRPr="00904F88">
        <w:rPr>
          <w:lang w:val="es-ES"/>
        </w:rPr>
        <w:t>res, fondos, etc, con lo aprendido hasta ahora.</w:t>
      </w:r>
      <w:r w:rsidR="00EB2938" w:rsidRPr="00904F88">
        <w:rPr>
          <w:lang w:val="es-ES"/>
        </w:rPr>
        <w:t xml:space="preserve"> Lo primero es añadir el contenedor de todas las formas que será bastante sencillo</w:t>
      </w:r>
      <w:r w:rsidR="0037620D" w:rsidRPr="00904F88">
        <w:rPr>
          <w:lang w:val="es-ES"/>
        </w:rPr>
        <w:t xml:space="preserve"> y tendrá un borde rojo para que se vea bien. Igualmente ocupará toda la pantalla.</w:t>
      </w:r>
      <w:r w:rsidR="004C2977" w:rsidRPr="00904F88">
        <w:rPr>
          <w:lang w:val="es-ES"/>
        </w:rPr>
        <w:t xml:space="preserve"> Le damos el valor box-sizing: border-box, </w:t>
      </w:r>
      <w:r w:rsidR="00C522CC" w:rsidRPr="00904F88">
        <w:rPr>
          <w:lang w:val="es-ES"/>
        </w:rPr>
        <w:t>lo que hace que el borde cuente en el ancho, para que no se salga de la pantalla.</w:t>
      </w:r>
    </w:p>
    <w:p w14:paraId="7BA37890" w14:textId="77777777" w:rsidR="0037620D" w:rsidRPr="00904F88" w:rsidRDefault="0037620D" w:rsidP="00FC4891">
      <w:pPr>
        <w:rPr>
          <w:lang w:val="es-ES"/>
        </w:rPr>
      </w:pPr>
    </w:p>
    <w:p w14:paraId="7DE6DC00" w14:textId="77777777" w:rsidR="004C2977" w:rsidRPr="00904F88" w:rsidRDefault="004C2977" w:rsidP="004C297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C92E10A" w14:textId="77777777" w:rsidR="004C2977" w:rsidRPr="00015106" w:rsidRDefault="004C2977" w:rsidP="004C2977">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.forma-container</w:t>
      </w:r>
      <w:r w:rsidRPr="00015106">
        <w:rPr>
          <w:rFonts w:ascii="Consolas" w:hAnsi="Consolas"/>
          <w:color w:val="D4D4D4"/>
          <w:sz w:val="21"/>
          <w:szCs w:val="21"/>
        </w:rPr>
        <w:t xml:space="preserve"> {</w:t>
      </w:r>
    </w:p>
    <w:p w14:paraId="49D00BFB" w14:textId="77777777" w:rsidR="004C2977" w:rsidRPr="00015106" w:rsidRDefault="004C2977" w:rsidP="004C2977">
      <w:pPr>
        <w:widowControl/>
        <w:shd w:val="clear" w:color="auto" w:fill="1F1F1F"/>
        <w:autoSpaceDE/>
        <w:autoSpaceDN/>
        <w:adjustRightInd/>
        <w:spacing w:before="0" w:after="0" w:line="285" w:lineRule="atLeast"/>
        <w:jc w:val="left"/>
        <w:rPr>
          <w:rFonts w:ascii="Consolas" w:hAnsi="Consolas"/>
          <w:color w:val="CCCCCC"/>
          <w:sz w:val="21"/>
          <w:szCs w:val="21"/>
        </w:rPr>
      </w:pPr>
    </w:p>
    <w:p w14:paraId="4D6883BC" w14:textId="77777777" w:rsidR="004C2977" w:rsidRPr="00015106" w:rsidRDefault="004C2977" w:rsidP="004C297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100%</w:t>
      </w:r>
      <w:r w:rsidRPr="00015106">
        <w:rPr>
          <w:rFonts w:ascii="Consolas" w:hAnsi="Consolas"/>
          <w:color w:val="D4D4D4"/>
          <w:sz w:val="21"/>
          <w:szCs w:val="21"/>
        </w:rPr>
        <w:t>;</w:t>
      </w:r>
    </w:p>
    <w:p w14:paraId="3D929E2F" w14:textId="77777777" w:rsidR="004C2977" w:rsidRPr="00015106" w:rsidRDefault="004C2977" w:rsidP="004C297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7px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w:t>
      </w:r>
    </w:p>
    <w:p w14:paraId="3CCB5794" w14:textId="77777777" w:rsidR="004C2977" w:rsidRPr="00015106" w:rsidRDefault="004C2977" w:rsidP="004C297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w:t>
      </w:r>
    </w:p>
    <w:p w14:paraId="5FEB8ED2" w14:textId="77777777" w:rsidR="004C2977" w:rsidRPr="00015106" w:rsidRDefault="004C2977" w:rsidP="004C297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box-sizing</w:t>
      </w:r>
      <w:r w:rsidRPr="00015106">
        <w:rPr>
          <w:rFonts w:ascii="Consolas" w:hAnsi="Consolas"/>
          <w:color w:val="D4D4D4"/>
          <w:sz w:val="21"/>
          <w:szCs w:val="21"/>
        </w:rPr>
        <w:t xml:space="preserve">: </w:t>
      </w:r>
      <w:r w:rsidRPr="00015106">
        <w:rPr>
          <w:rFonts w:ascii="Consolas" w:hAnsi="Consolas"/>
          <w:color w:val="CE9178"/>
          <w:sz w:val="21"/>
          <w:szCs w:val="21"/>
        </w:rPr>
        <w:t>border-box</w:t>
      </w:r>
      <w:r w:rsidRPr="00015106">
        <w:rPr>
          <w:rFonts w:ascii="Consolas" w:hAnsi="Consolas"/>
          <w:color w:val="D4D4D4"/>
          <w:sz w:val="21"/>
          <w:szCs w:val="21"/>
        </w:rPr>
        <w:t>;</w:t>
      </w:r>
    </w:p>
    <w:p w14:paraId="6AD3081F" w14:textId="77777777" w:rsidR="004C2977" w:rsidRPr="00015106" w:rsidRDefault="004C2977" w:rsidP="004C2977">
      <w:pPr>
        <w:widowControl/>
        <w:shd w:val="clear" w:color="auto" w:fill="1F1F1F"/>
        <w:autoSpaceDE/>
        <w:autoSpaceDN/>
        <w:adjustRightInd/>
        <w:spacing w:before="0" w:after="240" w:line="285" w:lineRule="atLeast"/>
        <w:jc w:val="left"/>
        <w:rPr>
          <w:rFonts w:ascii="Consolas" w:hAnsi="Consolas"/>
          <w:color w:val="CCCCCC"/>
          <w:sz w:val="21"/>
          <w:szCs w:val="21"/>
        </w:rPr>
      </w:pPr>
    </w:p>
    <w:p w14:paraId="3CEB7470" w14:textId="77777777" w:rsidR="004C2977" w:rsidRPr="00904F88" w:rsidRDefault="004C2977" w:rsidP="004C297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50F6AFFA" w14:textId="77777777" w:rsidR="004C2977" w:rsidRPr="00904F88" w:rsidRDefault="004C2977" w:rsidP="00FC4891">
      <w:pPr>
        <w:rPr>
          <w:lang w:val="es-ES"/>
        </w:rPr>
      </w:pPr>
    </w:p>
    <w:p w14:paraId="35216839" w14:textId="77777777" w:rsidR="004C2977" w:rsidRPr="00904F88" w:rsidRDefault="004C2977" w:rsidP="00FC4891">
      <w:pPr>
        <w:rPr>
          <w:lang w:val="es-ES"/>
        </w:rPr>
      </w:pPr>
    </w:p>
    <w:p w14:paraId="6171AE87" w14:textId="2AAE420A" w:rsidR="0037620D" w:rsidRPr="00904F88" w:rsidRDefault="00CA4FDA" w:rsidP="00FC4891">
      <w:pPr>
        <w:rPr>
          <w:lang w:val="es-ES"/>
        </w:rPr>
      </w:pPr>
      <w:r w:rsidRPr="00904F88">
        <w:rPr>
          <w:noProof/>
          <w:lang w:val="es-ES"/>
        </w:rPr>
        <w:drawing>
          <wp:inline distT="0" distB="0" distL="0" distR="0" wp14:anchorId="7A28326D" wp14:editId="316FC6C4">
            <wp:extent cx="3897923" cy="2190175"/>
            <wp:effectExtent l="0" t="0" r="7620" b="635"/>
            <wp:docPr id="19734156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15621" name="Imagen 1" descr="Texto&#10;&#10;El contenido generado por IA puede ser incorrecto."/>
                    <pic:cNvPicPr/>
                  </pic:nvPicPr>
                  <pic:blipFill>
                    <a:blip r:embed="rId152"/>
                    <a:stretch>
                      <a:fillRect/>
                    </a:stretch>
                  </pic:blipFill>
                  <pic:spPr>
                    <a:xfrm>
                      <a:off x="0" y="0"/>
                      <a:ext cx="3909239" cy="2196533"/>
                    </a:xfrm>
                    <a:prstGeom prst="rect">
                      <a:avLst/>
                    </a:prstGeom>
                  </pic:spPr>
                </pic:pic>
              </a:graphicData>
            </a:graphic>
          </wp:inline>
        </w:drawing>
      </w:r>
    </w:p>
    <w:p w14:paraId="3F5981BE" w14:textId="77777777" w:rsidR="00CA4FDA" w:rsidRPr="00904F88" w:rsidRDefault="00CA4FDA" w:rsidP="00FC4891">
      <w:pPr>
        <w:rPr>
          <w:lang w:val="es-ES"/>
        </w:rPr>
      </w:pPr>
    </w:p>
    <w:p w14:paraId="61F59404" w14:textId="77777777" w:rsidR="001B2766" w:rsidRPr="00904F88" w:rsidRDefault="001B2766" w:rsidP="00FC4891">
      <w:pPr>
        <w:rPr>
          <w:lang w:val="es-ES"/>
        </w:rPr>
      </w:pPr>
    </w:p>
    <w:p w14:paraId="6C24AA92" w14:textId="336980D1" w:rsidR="001B2766" w:rsidRPr="00904F88" w:rsidRDefault="001B2766" w:rsidP="001B2766">
      <w:pPr>
        <w:pStyle w:val="Ttulo3"/>
        <w:rPr>
          <w:lang w:val="es-ES"/>
        </w:rPr>
      </w:pPr>
      <w:bookmarkStart w:id="54" w:name="_Toc210640530"/>
      <w:r w:rsidRPr="00904F88">
        <w:rPr>
          <w:lang w:val="es-ES"/>
        </w:rPr>
        <w:t>Forma 1</w:t>
      </w:r>
      <w:bookmarkEnd w:id="54"/>
    </w:p>
    <w:p w14:paraId="15D0DF80" w14:textId="77777777" w:rsidR="001B2766" w:rsidRPr="00904F88" w:rsidRDefault="001B2766" w:rsidP="00FC4891">
      <w:pPr>
        <w:rPr>
          <w:lang w:val="es-ES"/>
        </w:rPr>
      </w:pPr>
    </w:p>
    <w:p w14:paraId="1218BDBF" w14:textId="661BDD11" w:rsidR="00BC6F42" w:rsidRPr="00904F88" w:rsidRDefault="00BC6F42" w:rsidP="00FC4891">
      <w:pPr>
        <w:rPr>
          <w:lang w:val="es-ES"/>
        </w:rPr>
      </w:pPr>
      <w:r w:rsidRPr="00904F88">
        <w:rPr>
          <w:lang w:val="es-ES"/>
        </w:rPr>
        <w:t>El código HTML para la forma1 es el siguiente</w:t>
      </w:r>
      <w:r w:rsidR="00891FA2" w:rsidRPr="00904F88">
        <w:rPr>
          <w:lang w:val="es-ES"/>
        </w:rPr>
        <w:t>, con el atributo class</w:t>
      </w:r>
      <w:r w:rsidR="000E45A5" w:rsidRPr="00904F88">
        <w:rPr>
          <w:lang w:val="es-ES"/>
        </w:rPr>
        <w:t>=”forma1”</w:t>
      </w:r>
      <w:r w:rsidR="00891FA2" w:rsidRPr="00904F88">
        <w:rPr>
          <w:lang w:val="es-ES"/>
        </w:rPr>
        <w:t xml:space="preserve"> para el aside </w:t>
      </w:r>
    </w:p>
    <w:p w14:paraId="28801DF1" w14:textId="77777777" w:rsidR="00EB522D" w:rsidRPr="00015106" w:rsidRDefault="00EB522D" w:rsidP="00EB522D">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w:t>
      </w:r>
      <w:r w:rsidRPr="00015106">
        <w:rPr>
          <w:rFonts w:ascii="Consolas" w:hAnsi="Consolas"/>
          <w:color w:val="808080"/>
          <w:sz w:val="21"/>
          <w:szCs w:val="21"/>
        </w:rPr>
        <w:t>&lt;</w:t>
      </w:r>
      <w:r w:rsidRPr="00015106">
        <w:rPr>
          <w:rFonts w:ascii="Consolas" w:hAnsi="Consolas"/>
          <w:color w:val="569CD6"/>
          <w:sz w:val="21"/>
          <w:szCs w:val="21"/>
        </w:rPr>
        <w:t>aside</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"forma1"</w:t>
      </w:r>
      <w:r w:rsidRPr="00015106">
        <w:rPr>
          <w:rFonts w:ascii="Consolas" w:hAnsi="Consolas"/>
          <w:color w:val="808080"/>
          <w:sz w:val="21"/>
          <w:szCs w:val="21"/>
        </w:rPr>
        <w:t>&gt;</w:t>
      </w:r>
    </w:p>
    <w:p w14:paraId="56097F9A" w14:textId="77777777" w:rsidR="00EB522D" w:rsidRPr="00015106" w:rsidRDefault="00EB522D" w:rsidP="00EB52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r w:rsidRPr="00015106">
        <w:rPr>
          <w:rFonts w:ascii="Consolas" w:hAnsi="Consolas"/>
          <w:color w:val="CCCCCC"/>
          <w:sz w:val="21"/>
          <w:szCs w:val="21"/>
        </w:rPr>
        <w:t>Sam</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p>
    <w:p w14:paraId="45711F5C" w14:textId="77777777" w:rsidR="00EB522D" w:rsidRPr="00015106" w:rsidRDefault="00EB522D" w:rsidP="00EB522D">
      <w:pPr>
        <w:widowControl/>
        <w:shd w:val="clear" w:color="auto" w:fill="1F1F1F"/>
        <w:autoSpaceDE/>
        <w:autoSpaceDN/>
        <w:adjustRightInd/>
        <w:spacing w:before="0" w:after="0" w:line="285" w:lineRule="atLeast"/>
        <w:jc w:val="left"/>
        <w:rPr>
          <w:rFonts w:ascii="Consolas" w:hAnsi="Consolas"/>
          <w:color w:val="CCCCCC"/>
          <w:sz w:val="21"/>
          <w:szCs w:val="21"/>
        </w:rPr>
      </w:pPr>
    </w:p>
    <w:p w14:paraId="1FCCD781" w14:textId="77777777" w:rsidR="00EB522D" w:rsidRPr="00015106" w:rsidRDefault="00EB522D" w:rsidP="00EB52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"imagen-forma"</w:t>
      </w:r>
    </w:p>
    <w:p w14:paraId="1074237E" w14:textId="77777777" w:rsidR="00EB522D" w:rsidRPr="00015106" w:rsidRDefault="00EB522D" w:rsidP="00EB52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lastRenderedPageBreak/>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"https://upload.wikimedia.org/wikipedia/commons/1/1a/Wikipedia_logo_bronze.png"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"wikipedia"</w:t>
      </w:r>
      <w:r w:rsidRPr="00015106">
        <w:rPr>
          <w:rFonts w:ascii="Consolas" w:hAnsi="Consolas"/>
          <w:color w:val="CCCCCC"/>
          <w:sz w:val="21"/>
          <w:szCs w:val="21"/>
        </w:rPr>
        <w:t xml:space="preserve"> </w:t>
      </w:r>
      <w:r w:rsidRPr="00015106">
        <w:rPr>
          <w:rFonts w:ascii="Consolas" w:hAnsi="Consolas"/>
          <w:color w:val="808080"/>
          <w:sz w:val="21"/>
          <w:szCs w:val="21"/>
        </w:rPr>
        <w:t>/&gt;</w:t>
      </w:r>
    </w:p>
    <w:p w14:paraId="52825205" w14:textId="77777777" w:rsidR="00EB522D" w:rsidRPr="00015106" w:rsidRDefault="00EB522D" w:rsidP="00EB52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r w:rsidRPr="00015106">
        <w:rPr>
          <w:rFonts w:ascii="Consolas" w:hAnsi="Consolas"/>
          <w:color w:val="CCCCCC"/>
          <w:sz w:val="21"/>
          <w:szCs w:val="21"/>
        </w:rPr>
        <w:t>And I know you're worried at night I won't find my way</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6C915AF6" w14:textId="77777777" w:rsidR="00EB522D" w:rsidRPr="00015106" w:rsidRDefault="00EB522D" w:rsidP="00EB52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r w:rsidRPr="00015106">
        <w:rPr>
          <w:rFonts w:ascii="Consolas" w:hAnsi="Consolas"/>
          <w:color w:val="CCCCCC"/>
          <w:sz w:val="21"/>
          <w:szCs w:val="21"/>
        </w:rPr>
        <w:t xml:space="preserve">And I used to shine bright like gold Now I'm all indigo My colors are darker and cold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1F5B84B5" w14:textId="77777777" w:rsidR="00EB522D" w:rsidRPr="00015106" w:rsidRDefault="00EB522D" w:rsidP="00EB52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r w:rsidRPr="00015106">
        <w:rPr>
          <w:rFonts w:ascii="Consolas" w:hAnsi="Consolas"/>
          <w:color w:val="CCCCCC"/>
          <w:sz w:val="21"/>
          <w:szCs w:val="21"/>
        </w:rPr>
        <w:t xml:space="preserve"> I think it's time that I went home And I don't understand why I always feel dead and alone</w:t>
      </w:r>
    </w:p>
    <w:p w14:paraId="14FED89E" w14:textId="77777777" w:rsidR="00EB522D" w:rsidRPr="00015106" w:rsidRDefault="00EB522D" w:rsidP="00EB52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Well, I used to shine bright like gold Now I'm all indigo</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0FC8D61B" w14:textId="77777777" w:rsidR="00EB522D" w:rsidRPr="00015106" w:rsidRDefault="00EB522D" w:rsidP="00EB522D">
      <w:pPr>
        <w:widowControl/>
        <w:shd w:val="clear" w:color="auto" w:fill="1F1F1F"/>
        <w:autoSpaceDE/>
        <w:autoSpaceDN/>
        <w:adjustRightInd/>
        <w:spacing w:before="0" w:after="0" w:line="285" w:lineRule="atLeast"/>
        <w:jc w:val="left"/>
        <w:rPr>
          <w:rFonts w:ascii="Consolas" w:hAnsi="Consolas"/>
          <w:color w:val="CCCCCC"/>
          <w:sz w:val="21"/>
          <w:szCs w:val="21"/>
        </w:rPr>
      </w:pPr>
    </w:p>
    <w:p w14:paraId="26CA7FD5" w14:textId="77777777" w:rsidR="00EB522D" w:rsidRPr="00904F88" w:rsidRDefault="00EB522D" w:rsidP="00EB52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808080"/>
          <w:sz w:val="21"/>
          <w:szCs w:val="21"/>
          <w:lang w:val="es-ES"/>
        </w:rPr>
        <w:t>&gt;</w:t>
      </w:r>
    </w:p>
    <w:p w14:paraId="2C74897A" w14:textId="77777777" w:rsidR="00BC6F42" w:rsidRPr="00904F88" w:rsidRDefault="00BC6F42" w:rsidP="00FC4891">
      <w:pPr>
        <w:rPr>
          <w:lang w:val="es-ES"/>
        </w:rPr>
      </w:pPr>
    </w:p>
    <w:p w14:paraId="15E7EF41" w14:textId="77777777" w:rsidR="00BC6F42" w:rsidRPr="00904F88" w:rsidRDefault="00BC6F42" w:rsidP="00FC4891">
      <w:pPr>
        <w:rPr>
          <w:lang w:val="es-ES"/>
        </w:rPr>
      </w:pPr>
    </w:p>
    <w:p w14:paraId="75C0FA59" w14:textId="0751234B" w:rsidR="00CB61DD" w:rsidRPr="00904F88" w:rsidRDefault="00C522CC" w:rsidP="008432BA">
      <w:pPr>
        <w:rPr>
          <w:lang w:val="es-ES"/>
        </w:rPr>
      </w:pPr>
      <w:r w:rsidRPr="00904F88">
        <w:rPr>
          <w:lang w:val="es-ES"/>
        </w:rPr>
        <w:t>La siguiente forma es más compleja, es un rectángulo redondeado en los bordes con border-radius</w:t>
      </w:r>
      <w:r w:rsidR="008432BA" w:rsidRPr="00904F88">
        <w:rPr>
          <w:lang w:val="es-ES"/>
        </w:rPr>
        <w:t>: 15px</w:t>
      </w:r>
      <w:r w:rsidR="007B5DBD" w:rsidRPr="00904F88">
        <w:rPr>
          <w:lang w:val="es-ES"/>
        </w:rPr>
        <w:t xml:space="preserve">. El fondo esta </w:t>
      </w:r>
      <w:r w:rsidR="00160B7B" w:rsidRPr="00904F88">
        <w:rPr>
          <w:lang w:val="es-ES"/>
        </w:rPr>
        <w:t>construido</w:t>
      </w:r>
      <w:r w:rsidR="007B5DBD" w:rsidRPr="00904F88">
        <w:rPr>
          <w:lang w:val="es-ES"/>
        </w:rPr>
        <w:t xml:space="preserve"> con una imagen repetida muchas veces</w:t>
      </w:r>
      <w:r w:rsidR="008432BA" w:rsidRPr="00904F88">
        <w:rPr>
          <w:lang w:val="es-ES"/>
        </w:rPr>
        <w:t xml:space="preserve"> con la propiedad</w:t>
      </w:r>
      <w:r w:rsidR="00CB61DD" w:rsidRPr="00904F88">
        <w:rPr>
          <w:lang w:val="es-ES"/>
        </w:rPr>
        <w:t>:</w:t>
      </w:r>
      <w:r w:rsidR="008432BA" w:rsidRPr="00904F88">
        <w:rPr>
          <w:lang w:val="es-ES"/>
        </w:rPr>
        <w:t xml:space="preserve">         </w:t>
      </w:r>
    </w:p>
    <w:p w14:paraId="595AA0D8" w14:textId="35FAE8C7" w:rsidR="008432BA" w:rsidRPr="00015106" w:rsidRDefault="008432BA" w:rsidP="008432BA">
      <w:pPr>
        <w:rPr>
          <w:b/>
          <w:bCs/>
          <w:sz w:val="20"/>
          <w:szCs w:val="20"/>
        </w:rPr>
      </w:pPr>
      <w:r w:rsidRPr="00015106">
        <w:rPr>
          <w:b/>
          <w:bCs/>
          <w:sz w:val="20"/>
          <w:szCs w:val="20"/>
        </w:rPr>
        <w:t>background-image:</w:t>
      </w:r>
      <w:r w:rsidR="00CB61DD" w:rsidRPr="00015106">
        <w:rPr>
          <w:b/>
          <w:bCs/>
          <w:sz w:val="20"/>
          <w:szCs w:val="20"/>
        </w:rPr>
        <w:t xml:space="preserve"> </w:t>
      </w:r>
      <w:r w:rsidRPr="00015106">
        <w:rPr>
          <w:b/>
          <w:bCs/>
          <w:sz w:val="20"/>
          <w:szCs w:val="20"/>
        </w:rPr>
        <w:t xml:space="preserve"> url('https://www.mclibre.org/consultar/htmlcss/css/ejemplos/fondos/tartan.png');</w:t>
      </w:r>
    </w:p>
    <w:p w14:paraId="2939A17B" w14:textId="08B8FD0E" w:rsidR="00CA4FDA" w:rsidRPr="00904F88" w:rsidRDefault="001D5FCA" w:rsidP="00FC4891">
      <w:pPr>
        <w:rPr>
          <w:lang w:val="es-ES"/>
        </w:rPr>
      </w:pPr>
      <w:r w:rsidRPr="00904F88">
        <w:rPr>
          <w:lang w:val="es-ES"/>
        </w:rPr>
        <w:t>Los ítems están centrados para que tanto texto como imágenes aparezcan centrados con la propiedad justify-items: center;</w:t>
      </w:r>
      <w:r w:rsidR="00611ABB" w:rsidRPr="00904F88">
        <w:rPr>
          <w:lang w:val="es-ES"/>
        </w:rPr>
        <w:t>. Tiene un borde dorado con la propiedad border: 2px solid gold;</w:t>
      </w:r>
      <w:r w:rsidR="00C126A6" w:rsidRPr="00904F88">
        <w:rPr>
          <w:lang w:val="es-ES"/>
        </w:rPr>
        <w:t xml:space="preserve"> . Le damos margin</w:t>
      </w:r>
      <w:r w:rsidR="002A20D6" w:rsidRPr="00904F88">
        <w:rPr>
          <w:lang w:val="es-ES"/>
        </w:rPr>
        <w:t>:20px para separarlo del resto de elementos y padding:20px para que el texto no llegue hasta el borde.</w:t>
      </w:r>
    </w:p>
    <w:p w14:paraId="4560F497" w14:textId="77777777" w:rsidR="00B623BB" w:rsidRPr="00904F88" w:rsidRDefault="00B623BB" w:rsidP="00FC4891">
      <w:pPr>
        <w:rPr>
          <w:lang w:val="es-ES"/>
        </w:rPr>
      </w:pPr>
    </w:p>
    <w:p w14:paraId="717E831B" w14:textId="77777777" w:rsidR="001D5FCA" w:rsidRPr="00015106" w:rsidRDefault="001D5FCA" w:rsidP="001D5FC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7BA7D"/>
          <w:sz w:val="21"/>
          <w:szCs w:val="21"/>
        </w:rPr>
        <w:t>.forma1</w:t>
      </w:r>
      <w:r w:rsidRPr="00015106">
        <w:rPr>
          <w:rFonts w:ascii="Consolas" w:hAnsi="Consolas"/>
          <w:color w:val="D4D4D4"/>
          <w:sz w:val="21"/>
          <w:szCs w:val="21"/>
        </w:rPr>
        <w:t xml:space="preserve"> {</w:t>
      </w:r>
    </w:p>
    <w:p w14:paraId="1D789168" w14:textId="77777777" w:rsidR="001D5FCA" w:rsidRPr="00015106" w:rsidRDefault="001D5FCA" w:rsidP="001D5FCA">
      <w:pPr>
        <w:widowControl/>
        <w:shd w:val="clear" w:color="auto" w:fill="1F1F1F"/>
        <w:autoSpaceDE/>
        <w:autoSpaceDN/>
        <w:adjustRightInd/>
        <w:spacing w:before="0" w:after="0" w:line="285" w:lineRule="atLeast"/>
        <w:jc w:val="left"/>
        <w:rPr>
          <w:rFonts w:ascii="Consolas" w:hAnsi="Consolas"/>
          <w:color w:val="CCCCCC"/>
          <w:sz w:val="21"/>
          <w:szCs w:val="21"/>
        </w:rPr>
      </w:pPr>
    </w:p>
    <w:p w14:paraId="356EFA27" w14:textId="77777777" w:rsidR="001D5FCA" w:rsidRPr="00015106" w:rsidRDefault="001D5FCA" w:rsidP="001D5FC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background-image</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'https://www.mclibre.org/consultar/htmlcss/css/ejemplos/fondos/tartan.png'</w:t>
      </w:r>
      <w:r w:rsidRPr="00015106">
        <w:rPr>
          <w:rFonts w:ascii="Consolas" w:hAnsi="Consolas"/>
          <w:color w:val="D4D4D4"/>
          <w:sz w:val="21"/>
          <w:szCs w:val="21"/>
        </w:rPr>
        <w:t>);</w:t>
      </w:r>
    </w:p>
    <w:p w14:paraId="7D7F8CEC" w14:textId="77777777" w:rsidR="001D5FCA" w:rsidRPr="00015106" w:rsidRDefault="001D5FCA" w:rsidP="001D5FCA">
      <w:pPr>
        <w:widowControl/>
        <w:shd w:val="clear" w:color="auto" w:fill="1F1F1F"/>
        <w:autoSpaceDE/>
        <w:autoSpaceDN/>
        <w:adjustRightInd/>
        <w:spacing w:before="0" w:after="0" w:line="285" w:lineRule="atLeast"/>
        <w:jc w:val="left"/>
        <w:rPr>
          <w:rFonts w:ascii="Consolas" w:hAnsi="Consolas"/>
          <w:color w:val="D4D4D4"/>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25%</w:t>
      </w:r>
      <w:r w:rsidRPr="00015106">
        <w:rPr>
          <w:rFonts w:ascii="Consolas" w:hAnsi="Consolas"/>
          <w:color w:val="D4D4D4"/>
          <w:sz w:val="21"/>
          <w:szCs w:val="21"/>
        </w:rPr>
        <w:t>;</w:t>
      </w:r>
    </w:p>
    <w:p w14:paraId="2A9BBF4B" w14:textId="21637BBA" w:rsidR="00C126A6" w:rsidRPr="00015106" w:rsidRDefault="00C126A6" w:rsidP="001D5FC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214E2303" w14:textId="77777777" w:rsidR="001D5FCA" w:rsidRPr="00015106" w:rsidRDefault="001D5FCA" w:rsidP="001D5FC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15px</w:t>
      </w:r>
      <w:r w:rsidRPr="00015106">
        <w:rPr>
          <w:rFonts w:ascii="Consolas" w:hAnsi="Consolas"/>
          <w:color w:val="D4D4D4"/>
          <w:sz w:val="21"/>
          <w:szCs w:val="21"/>
        </w:rPr>
        <w:t>;</w:t>
      </w:r>
    </w:p>
    <w:p w14:paraId="4DA1E582" w14:textId="77777777" w:rsidR="001D5FCA" w:rsidRPr="00015106" w:rsidRDefault="001D5FCA" w:rsidP="001D5FC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gold</w:t>
      </w:r>
      <w:r w:rsidRPr="00015106">
        <w:rPr>
          <w:rFonts w:ascii="Consolas" w:hAnsi="Consolas"/>
          <w:color w:val="D4D4D4"/>
          <w:sz w:val="21"/>
          <w:szCs w:val="21"/>
        </w:rPr>
        <w:t>;</w:t>
      </w:r>
    </w:p>
    <w:p w14:paraId="56EE87A3" w14:textId="77777777" w:rsidR="001D5FCA" w:rsidRPr="00015106" w:rsidRDefault="001D5FCA" w:rsidP="001D5FC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15px</w:t>
      </w:r>
      <w:r w:rsidRPr="00015106">
        <w:rPr>
          <w:rFonts w:ascii="Consolas" w:hAnsi="Consolas"/>
          <w:color w:val="D4D4D4"/>
          <w:sz w:val="21"/>
          <w:szCs w:val="21"/>
        </w:rPr>
        <w:t>;</w:t>
      </w:r>
    </w:p>
    <w:p w14:paraId="17D66922" w14:textId="77777777" w:rsidR="001D5FCA" w:rsidRPr="00015106" w:rsidRDefault="001D5FCA" w:rsidP="001D5FC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justify-items</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178C0CEE" w14:textId="77777777" w:rsidR="001D5FCA" w:rsidRPr="00015106" w:rsidRDefault="001D5FCA" w:rsidP="001D5FC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1.5em</w:t>
      </w:r>
      <w:r w:rsidRPr="00015106">
        <w:rPr>
          <w:rFonts w:ascii="Consolas" w:hAnsi="Consolas"/>
          <w:color w:val="D4D4D4"/>
          <w:sz w:val="21"/>
          <w:szCs w:val="21"/>
        </w:rPr>
        <w:t>;</w:t>
      </w:r>
    </w:p>
    <w:p w14:paraId="72D8B630" w14:textId="77777777" w:rsidR="001D5FCA" w:rsidRPr="00904F88" w:rsidRDefault="001D5FCA" w:rsidP="001D5FC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63940BC7" w14:textId="77777777" w:rsidR="001D5FCA" w:rsidRPr="00904F88" w:rsidRDefault="001D5FCA" w:rsidP="001D5FC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194B339" w14:textId="77777777" w:rsidR="001D5FCA" w:rsidRPr="00904F88" w:rsidRDefault="001D5FCA" w:rsidP="001D5FC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334683F" w14:textId="77777777" w:rsidR="001D5FCA" w:rsidRPr="00904F88" w:rsidRDefault="001D5FCA" w:rsidP="00FC4891">
      <w:pPr>
        <w:rPr>
          <w:lang w:val="es-ES"/>
        </w:rPr>
      </w:pPr>
    </w:p>
    <w:p w14:paraId="031642AD" w14:textId="6D70B124" w:rsidR="001D5FCA" w:rsidRPr="00904F88" w:rsidRDefault="00042E03" w:rsidP="00FC4891">
      <w:pPr>
        <w:rPr>
          <w:lang w:val="es-ES"/>
        </w:rPr>
      </w:pPr>
      <w:r w:rsidRPr="00904F88">
        <w:rPr>
          <w:lang w:val="es-ES"/>
        </w:rPr>
        <w:t>Cuando situamos el ratón sobre ella</w:t>
      </w:r>
      <w:r w:rsidR="00A2694A" w:rsidRPr="00904F88">
        <w:rPr>
          <w:lang w:val="es-ES"/>
        </w:rPr>
        <w:t xml:space="preserve"> el borde cambia de color y tamaño a rojo. El título va en azul oscuro.</w:t>
      </w:r>
    </w:p>
    <w:p w14:paraId="2A7C360D" w14:textId="77777777" w:rsidR="00A2694A" w:rsidRPr="00904F88" w:rsidRDefault="00A2694A" w:rsidP="00FC4891">
      <w:pPr>
        <w:rPr>
          <w:lang w:val="es-ES"/>
        </w:rPr>
      </w:pPr>
    </w:p>
    <w:p w14:paraId="4A87ADE6" w14:textId="77777777" w:rsidR="00A2694A" w:rsidRPr="00904F88" w:rsidRDefault="00A2694A" w:rsidP="00A2694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7BA7D"/>
          <w:sz w:val="21"/>
          <w:szCs w:val="21"/>
          <w:lang w:val="es-ES"/>
        </w:rPr>
        <w:t>.forma1:hover</w:t>
      </w:r>
      <w:r w:rsidRPr="00904F88">
        <w:rPr>
          <w:rFonts w:ascii="Consolas" w:hAnsi="Consolas"/>
          <w:color w:val="D4D4D4"/>
          <w:sz w:val="21"/>
          <w:szCs w:val="21"/>
          <w:lang w:val="es-ES"/>
        </w:rPr>
        <w:t xml:space="preserve"> {</w:t>
      </w:r>
    </w:p>
    <w:p w14:paraId="52273D0D" w14:textId="77777777" w:rsidR="00A2694A" w:rsidRPr="00904F88" w:rsidRDefault="00A2694A" w:rsidP="00A2694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65DF629" w14:textId="77777777" w:rsidR="00A2694A" w:rsidRPr="00904F88" w:rsidRDefault="00A2694A" w:rsidP="00A2694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6px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1DB965F4" w14:textId="77777777" w:rsidR="00A2694A" w:rsidRPr="00904F88" w:rsidRDefault="00A2694A" w:rsidP="00A2694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C88FA0F" w14:textId="77777777" w:rsidR="00A2694A" w:rsidRPr="00904F88" w:rsidRDefault="00A2694A" w:rsidP="00A2694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DEE0909" w14:textId="77777777" w:rsidR="00A2694A" w:rsidRPr="00904F88" w:rsidRDefault="00A2694A" w:rsidP="00A2694A">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0FDD7437" w14:textId="77777777" w:rsidR="00A2694A" w:rsidRPr="00904F88" w:rsidRDefault="00A2694A" w:rsidP="00A2694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.forma1</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h1</w:t>
      </w:r>
      <w:r w:rsidRPr="00904F88">
        <w:rPr>
          <w:rFonts w:ascii="Consolas" w:hAnsi="Consolas"/>
          <w:color w:val="D4D4D4"/>
          <w:sz w:val="21"/>
          <w:szCs w:val="21"/>
          <w:lang w:val="es-ES"/>
        </w:rPr>
        <w:t xml:space="preserve"> {</w:t>
      </w:r>
    </w:p>
    <w:p w14:paraId="3DC02292" w14:textId="77777777" w:rsidR="00A2694A" w:rsidRPr="00904F88" w:rsidRDefault="00A2694A" w:rsidP="00A2694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EFB048C" w14:textId="77777777" w:rsidR="00A2694A" w:rsidRPr="00904F88" w:rsidRDefault="00A2694A" w:rsidP="00A2694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darkblue</w:t>
      </w:r>
      <w:r w:rsidRPr="00904F88">
        <w:rPr>
          <w:rFonts w:ascii="Consolas" w:hAnsi="Consolas"/>
          <w:color w:val="D4D4D4"/>
          <w:sz w:val="21"/>
          <w:szCs w:val="21"/>
          <w:lang w:val="es-ES"/>
        </w:rPr>
        <w:t>;</w:t>
      </w:r>
    </w:p>
    <w:p w14:paraId="4EEA299A" w14:textId="77777777" w:rsidR="00A2694A" w:rsidRPr="00904F88" w:rsidRDefault="00A2694A" w:rsidP="00A2694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9601CCD" w14:textId="77777777" w:rsidR="00A2694A" w:rsidRPr="00904F88" w:rsidRDefault="00A2694A" w:rsidP="00FC4891">
      <w:pPr>
        <w:rPr>
          <w:lang w:val="es-ES"/>
        </w:rPr>
      </w:pPr>
    </w:p>
    <w:p w14:paraId="5E1480BF" w14:textId="1F1E4B65" w:rsidR="003767D5" w:rsidRPr="00904F88" w:rsidRDefault="003767D5" w:rsidP="00FC4891">
      <w:pPr>
        <w:rPr>
          <w:lang w:val="es-ES"/>
        </w:rPr>
      </w:pPr>
      <w:r w:rsidRPr="00904F88">
        <w:rPr>
          <w:lang w:val="es-ES"/>
        </w:rPr>
        <w:t>El texto de los párrafos va justificado.</w:t>
      </w:r>
    </w:p>
    <w:p w14:paraId="5C016F75" w14:textId="77777777" w:rsidR="003767D5" w:rsidRPr="00904F88" w:rsidRDefault="003767D5" w:rsidP="00FC4891">
      <w:pPr>
        <w:rPr>
          <w:lang w:val="es-ES"/>
        </w:rPr>
      </w:pPr>
    </w:p>
    <w:p w14:paraId="5AD11348"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1DDA094"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.forma1</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4E660510"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ADD129A"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darkblue</w:t>
      </w:r>
      <w:r w:rsidRPr="00904F88">
        <w:rPr>
          <w:rFonts w:ascii="Consolas" w:hAnsi="Consolas"/>
          <w:color w:val="D4D4D4"/>
          <w:sz w:val="21"/>
          <w:szCs w:val="21"/>
          <w:lang w:val="es-ES"/>
        </w:rPr>
        <w:t>;</w:t>
      </w:r>
    </w:p>
    <w:p w14:paraId="4E1F64FA"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justify</w:t>
      </w:r>
      <w:r w:rsidRPr="00904F88">
        <w:rPr>
          <w:rFonts w:ascii="Consolas" w:hAnsi="Consolas"/>
          <w:color w:val="D4D4D4"/>
          <w:sz w:val="21"/>
          <w:szCs w:val="21"/>
          <w:lang w:val="es-ES"/>
        </w:rPr>
        <w:t>;</w:t>
      </w:r>
    </w:p>
    <w:p w14:paraId="2571AC27"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4E62C23" w14:textId="635BEA82" w:rsidR="003767D5" w:rsidRPr="00904F88" w:rsidRDefault="003767D5" w:rsidP="003767D5">
      <w:pPr>
        <w:rPr>
          <w:lang w:val="es-ES"/>
        </w:rPr>
      </w:pPr>
      <w:r w:rsidRPr="00904F88">
        <w:rPr>
          <w:lang w:val="es-ES"/>
        </w:rPr>
        <w:br/>
        <w:t xml:space="preserve">Y la imagen se muestra con un tamaño con 20% y bloque para que </w:t>
      </w:r>
      <w:r w:rsidR="001A2165" w:rsidRPr="00904F88">
        <w:rPr>
          <w:lang w:val="es-ES"/>
        </w:rPr>
        <w:t>se convierta en elemento de bloque y ocupe toda la línea.</w:t>
      </w:r>
    </w:p>
    <w:p w14:paraId="043372A4" w14:textId="77777777" w:rsidR="00E23ACD" w:rsidRPr="00904F88" w:rsidRDefault="00E23ACD" w:rsidP="003767D5">
      <w:pPr>
        <w:rPr>
          <w:lang w:val="es-ES"/>
        </w:rPr>
      </w:pPr>
    </w:p>
    <w:p w14:paraId="5D37F7A1"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.forma1</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.imagen-forma</w:t>
      </w:r>
      <w:r w:rsidRPr="00904F88">
        <w:rPr>
          <w:rFonts w:ascii="Consolas" w:hAnsi="Consolas"/>
          <w:color w:val="D4D4D4"/>
          <w:sz w:val="21"/>
          <w:szCs w:val="21"/>
          <w:lang w:val="es-ES"/>
        </w:rPr>
        <w:t xml:space="preserve"> {</w:t>
      </w:r>
    </w:p>
    <w:p w14:paraId="4723CF2D"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3CFDC92"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w:t>
      </w:r>
      <w:r w:rsidRPr="00904F88">
        <w:rPr>
          <w:rFonts w:ascii="Consolas" w:hAnsi="Consolas"/>
          <w:color w:val="D4D4D4"/>
          <w:sz w:val="21"/>
          <w:szCs w:val="21"/>
          <w:lang w:val="es-ES"/>
        </w:rPr>
        <w:t>;</w:t>
      </w:r>
    </w:p>
    <w:p w14:paraId="184DA41C"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block</w:t>
      </w:r>
      <w:r w:rsidRPr="00904F88">
        <w:rPr>
          <w:rFonts w:ascii="Consolas" w:hAnsi="Consolas"/>
          <w:color w:val="D4D4D4"/>
          <w:sz w:val="21"/>
          <w:szCs w:val="21"/>
          <w:lang w:val="es-ES"/>
        </w:rPr>
        <w:t>;</w:t>
      </w:r>
    </w:p>
    <w:p w14:paraId="759D7C31"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5B26295"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6A5ACEB" w14:textId="77777777" w:rsidR="003767D5" w:rsidRPr="00904F88" w:rsidRDefault="003767D5" w:rsidP="00FC4891">
      <w:pPr>
        <w:rPr>
          <w:lang w:val="es-ES"/>
        </w:rPr>
      </w:pPr>
    </w:p>
    <w:p w14:paraId="478D5232" w14:textId="77777777" w:rsidR="003767D5" w:rsidRPr="00904F88" w:rsidRDefault="003767D5" w:rsidP="00FC4891">
      <w:pPr>
        <w:rPr>
          <w:lang w:val="es-ES"/>
        </w:rPr>
      </w:pPr>
    </w:p>
    <w:p w14:paraId="13525084" w14:textId="50C0EEA8" w:rsidR="003767D5" w:rsidRPr="00904F88" w:rsidRDefault="00CB61DD" w:rsidP="00FC4891">
      <w:pPr>
        <w:rPr>
          <w:lang w:val="es-ES"/>
        </w:rPr>
      </w:pPr>
      <w:r w:rsidRPr="00904F88">
        <w:rPr>
          <w:lang w:val="es-ES"/>
        </w:rPr>
        <w:t>El resultado es el siguiente en el navegador:</w:t>
      </w:r>
    </w:p>
    <w:p w14:paraId="0607C934" w14:textId="77777777" w:rsidR="00CB61DD" w:rsidRPr="00904F88" w:rsidRDefault="00CB61DD" w:rsidP="00FC4891">
      <w:pPr>
        <w:rPr>
          <w:lang w:val="es-ES"/>
        </w:rPr>
      </w:pPr>
    </w:p>
    <w:p w14:paraId="7129A324" w14:textId="333D4CED" w:rsidR="00CB61DD" w:rsidRPr="00904F88" w:rsidRDefault="008B7225" w:rsidP="00FC4891">
      <w:pPr>
        <w:rPr>
          <w:lang w:val="es-ES"/>
        </w:rPr>
      </w:pPr>
      <w:r w:rsidRPr="00904F88">
        <w:rPr>
          <w:noProof/>
          <w:lang w:val="es-ES"/>
        </w:rPr>
        <w:lastRenderedPageBreak/>
        <w:drawing>
          <wp:inline distT="0" distB="0" distL="0" distR="0" wp14:anchorId="51BCDDC3" wp14:editId="741457A0">
            <wp:extent cx="2637692" cy="2767578"/>
            <wp:effectExtent l="0" t="0" r="0" b="0"/>
            <wp:docPr id="111998252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82522" name="Imagen 1" descr="Diagrama&#10;&#10;El contenido generado por IA puede ser incorrecto."/>
                    <pic:cNvPicPr/>
                  </pic:nvPicPr>
                  <pic:blipFill>
                    <a:blip r:embed="rId153"/>
                    <a:stretch>
                      <a:fillRect/>
                    </a:stretch>
                  </pic:blipFill>
                  <pic:spPr>
                    <a:xfrm>
                      <a:off x="0" y="0"/>
                      <a:ext cx="2643626" cy="2773804"/>
                    </a:xfrm>
                    <a:prstGeom prst="rect">
                      <a:avLst/>
                    </a:prstGeom>
                  </pic:spPr>
                </pic:pic>
              </a:graphicData>
            </a:graphic>
          </wp:inline>
        </w:drawing>
      </w:r>
    </w:p>
    <w:p w14:paraId="7BEA76CD" w14:textId="77777777" w:rsidR="003767D5" w:rsidRPr="00904F88" w:rsidRDefault="003767D5" w:rsidP="00FC4891">
      <w:pPr>
        <w:rPr>
          <w:lang w:val="es-ES"/>
        </w:rPr>
      </w:pPr>
    </w:p>
    <w:p w14:paraId="0295EEC5" w14:textId="017C8F9C" w:rsidR="008B7225" w:rsidRPr="00904F88" w:rsidRDefault="008B7225" w:rsidP="001B2766">
      <w:pPr>
        <w:pStyle w:val="Ttulo3"/>
        <w:rPr>
          <w:lang w:val="es-ES"/>
        </w:rPr>
      </w:pPr>
      <w:bookmarkStart w:id="55" w:name="_Toc210640531"/>
      <w:r w:rsidRPr="00904F88">
        <w:rPr>
          <w:lang w:val="es-ES"/>
        </w:rPr>
        <w:t>Ejercicio</w:t>
      </w:r>
      <w:r w:rsidR="002D147E">
        <w:rPr>
          <w:lang w:val="es-ES"/>
        </w:rPr>
        <w:t xml:space="preserve"> Forma2</w:t>
      </w:r>
      <w:bookmarkEnd w:id="55"/>
    </w:p>
    <w:p w14:paraId="75C2DF78" w14:textId="77777777" w:rsidR="00A50BCC" w:rsidRPr="00904F88" w:rsidRDefault="00A50BCC" w:rsidP="00FC4891">
      <w:pPr>
        <w:rPr>
          <w:lang w:val="es-ES"/>
        </w:rPr>
      </w:pPr>
    </w:p>
    <w:p w14:paraId="0A235556" w14:textId="2EB52115" w:rsidR="008B7225" w:rsidRPr="00904F88" w:rsidRDefault="00A50BCC" w:rsidP="00FC4891">
      <w:pPr>
        <w:rPr>
          <w:lang w:val="es-ES"/>
        </w:rPr>
      </w:pPr>
      <w:r w:rsidRPr="00904F88">
        <w:rPr>
          <w:lang w:val="es-ES"/>
        </w:rPr>
        <w:t>Explicar el siguiente código CSS para la forma 2, propiedad a propiedad y a que elemento se aplica.</w:t>
      </w:r>
    </w:p>
    <w:p w14:paraId="04A45F82" w14:textId="77777777" w:rsidR="00A50BCC" w:rsidRPr="00904F88" w:rsidRDefault="00A50BCC" w:rsidP="00FC4891">
      <w:pPr>
        <w:rPr>
          <w:lang w:val="es-ES"/>
        </w:rPr>
      </w:pPr>
    </w:p>
    <w:p w14:paraId="4C0D8275" w14:textId="77777777" w:rsidR="00BC6F42" w:rsidRPr="00015106"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7BA7D"/>
          <w:sz w:val="21"/>
          <w:szCs w:val="21"/>
        </w:rPr>
        <w:t>.forma2</w:t>
      </w:r>
      <w:r w:rsidRPr="00015106">
        <w:rPr>
          <w:rFonts w:ascii="Consolas" w:hAnsi="Consolas"/>
          <w:color w:val="D4D4D4"/>
          <w:sz w:val="21"/>
          <w:szCs w:val="21"/>
        </w:rPr>
        <w:t xml:space="preserve"> {</w:t>
      </w:r>
    </w:p>
    <w:p w14:paraId="3D52ADBA" w14:textId="77777777" w:rsidR="00BC6F42" w:rsidRPr="00015106"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rPr>
      </w:pPr>
    </w:p>
    <w:p w14:paraId="27DF8FA4" w14:textId="77777777" w:rsidR="00BC6F42" w:rsidRPr="00015106"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aliceblue</w:t>
      </w:r>
      <w:r w:rsidRPr="00015106">
        <w:rPr>
          <w:rFonts w:ascii="Consolas" w:hAnsi="Consolas"/>
          <w:color w:val="D4D4D4"/>
          <w:sz w:val="21"/>
          <w:szCs w:val="21"/>
        </w:rPr>
        <w:t>;</w:t>
      </w:r>
    </w:p>
    <w:p w14:paraId="46963C9A" w14:textId="77777777" w:rsidR="00BC6F42" w:rsidRPr="00015106"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15%</w:t>
      </w:r>
      <w:r w:rsidRPr="00015106">
        <w:rPr>
          <w:rFonts w:ascii="Consolas" w:hAnsi="Consolas"/>
          <w:color w:val="D4D4D4"/>
          <w:sz w:val="21"/>
          <w:szCs w:val="21"/>
        </w:rPr>
        <w:t>;</w:t>
      </w:r>
    </w:p>
    <w:p w14:paraId="0C9FB85D" w14:textId="77777777" w:rsidR="00BC6F42" w:rsidRPr="00015106"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 xml:space="preserve"> </w:t>
      </w:r>
      <w:r w:rsidRPr="00015106">
        <w:rPr>
          <w:rFonts w:ascii="Consolas" w:hAnsi="Consolas"/>
          <w:color w:val="CE9178"/>
          <w:sz w:val="21"/>
          <w:szCs w:val="21"/>
        </w:rPr>
        <w:t>dotted</w:t>
      </w:r>
      <w:r w:rsidRPr="00015106">
        <w:rPr>
          <w:rFonts w:ascii="Consolas" w:hAnsi="Consolas"/>
          <w:color w:val="D4D4D4"/>
          <w:sz w:val="21"/>
          <w:szCs w:val="21"/>
        </w:rPr>
        <w:t xml:space="preserve"> </w:t>
      </w:r>
      <w:r w:rsidRPr="00015106">
        <w:rPr>
          <w:rFonts w:ascii="Consolas" w:hAnsi="Consolas"/>
          <w:color w:val="CE9178"/>
          <w:sz w:val="21"/>
          <w:szCs w:val="21"/>
        </w:rPr>
        <w:t>orange</w:t>
      </w:r>
      <w:r w:rsidRPr="00015106">
        <w:rPr>
          <w:rFonts w:ascii="Consolas" w:hAnsi="Consolas"/>
          <w:color w:val="D4D4D4"/>
          <w:sz w:val="21"/>
          <w:szCs w:val="21"/>
        </w:rPr>
        <w:t>;</w:t>
      </w:r>
    </w:p>
    <w:p w14:paraId="66708826" w14:textId="77777777" w:rsidR="00BC6F42" w:rsidRPr="00015106"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'Trebuchet MS'</w:t>
      </w:r>
      <w:r w:rsidRPr="00015106">
        <w:rPr>
          <w:rFonts w:ascii="Consolas" w:hAnsi="Consolas"/>
          <w:color w:val="D4D4D4"/>
          <w:sz w:val="21"/>
          <w:szCs w:val="21"/>
        </w:rPr>
        <w:t xml:space="preserve">, </w:t>
      </w:r>
      <w:r w:rsidRPr="00015106">
        <w:rPr>
          <w:rFonts w:ascii="Consolas" w:hAnsi="Consolas"/>
          <w:color w:val="CE9178"/>
          <w:sz w:val="21"/>
          <w:szCs w:val="21"/>
        </w:rPr>
        <w:t>oblique</w:t>
      </w:r>
      <w:r w:rsidRPr="00015106">
        <w:rPr>
          <w:rFonts w:ascii="Consolas" w:hAnsi="Consolas"/>
          <w:color w:val="D4D4D4"/>
          <w:sz w:val="21"/>
          <w:szCs w:val="21"/>
        </w:rPr>
        <w:t xml:space="preserve">, </w:t>
      </w:r>
      <w:r w:rsidRPr="00015106">
        <w:rPr>
          <w:rFonts w:ascii="Consolas" w:hAnsi="Consolas"/>
          <w:color w:val="CE9178"/>
          <w:sz w:val="21"/>
          <w:szCs w:val="21"/>
        </w:rPr>
        <w:t>sans-serif</w:t>
      </w:r>
      <w:r w:rsidRPr="00015106">
        <w:rPr>
          <w:rFonts w:ascii="Consolas" w:hAnsi="Consolas"/>
          <w:color w:val="D4D4D4"/>
          <w:sz w:val="21"/>
          <w:szCs w:val="21"/>
        </w:rPr>
        <w:t>;</w:t>
      </w:r>
    </w:p>
    <w:p w14:paraId="0623F4C6" w14:textId="77777777" w:rsidR="00BC6F42" w:rsidRPr="00015106"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w:t>
      </w:r>
      <w:r w:rsidRPr="00015106">
        <w:rPr>
          <w:rFonts w:ascii="Consolas" w:hAnsi="Consolas"/>
          <w:color w:val="D4D4D4"/>
          <w:sz w:val="21"/>
          <w:szCs w:val="21"/>
        </w:rPr>
        <w:t xml:space="preserve">, </w:t>
      </w:r>
      <w:r w:rsidRPr="00015106">
        <w:rPr>
          <w:rFonts w:ascii="Consolas" w:hAnsi="Consolas"/>
          <w:color w:val="B5CEA8"/>
          <w:sz w:val="21"/>
          <w:szCs w:val="21"/>
        </w:rPr>
        <w:t>2</w:t>
      </w:r>
      <w:r w:rsidRPr="00015106">
        <w:rPr>
          <w:rFonts w:ascii="Consolas" w:hAnsi="Consolas"/>
          <w:color w:val="D4D4D4"/>
          <w:sz w:val="21"/>
          <w:szCs w:val="21"/>
        </w:rPr>
        <w:t xml:space="preserve"> em;</w:t>
      </w:r>
    </w:p>
    <w:p w14:paraId="2C71F0AD" w14:textId="77777777" w:rsidR="00BC6F42" w:rsidRPr="00015106"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font-weight</w:t>
      </w:r>
      <w:r w:rsidRPr="00015106">
        <w:rPr>
          <w:rFonts w:ascii="Consolas" w:hAnsi="Consolas"/>
          <w:color w:val="D4D4D4"/>
          <w:sz w:val="21"/>
          <w:szCs w:val="21"/>
        </w:rPr>
        <w:t xml:space="preserve">: </w:t>
      </w:r>
      <w:r w:rsidRPr="00015106">
        <w:rPr>
          <w:rFonts w:ascii="Consolas" w:hAnsi="Consolas"/>
          <w:color w:val="CE9178"/>
          <w:sz w:val="21"/>
          <w:szCs w:val="21"/>
        </w:rPr>
        <w:t>bolder</w:t>
      </w:r>
      <w:r w:rsidRPr="00015106">
        <w:rPr>
          <w:rFonts w:ascii="Consolas" w:hAnsi="Consolas"/>
          <w:color w:val="D4D4D4"/>
          <w:sz w:val="21"/>
          <w:szCs w:val="21"/>
        </w:rPr>
        <w:t>;</w:t>
      </w:r>
    </w:p>
    <w:p w14:paraId="2A2ADEC9"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D4D4D4"/>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1BF6A144" w14:textId="3949F757" w:rsidR="00C12612" w:rsidRPr="00904F88" w:rsidRDefault="00985C7F" w:rsidP="00C12612">
      <w:pPr>
        <w:widowControl/>
        <w:shd w:val="clear" w:color="auto" w:fill="1F1F1F"/>
        <w:autoSpaceDE/>
        <w:autoSpaceDN/>
        <w:adjustRightInd/>
        <w:spacing w:before="0" w:after="0" w:line="285" w:lineRule="atLeast"/>
        <w:jc w:val="left"/>
        <w:rPr>
          <w:rFonts w:ascii="Consolas" w:hAnsi="Consolas"/>
          <w:color w:val="9CDCFE"/>
          <w:sz w:val="21"/>
          <w:szCs w:val="21"/>
          <w:lang w:val="es-ES"/>
        </w:rPr>
      </w:pPr>
      <w:r w:rsidRPr="00985C7F">
        <w:rPr>
          <w:rFonts w:ascii="Consolas" w:hAnsi="Consolas"/>
          <w:color w:val="D4D4D4"/>
          <w:sz w:val="21"/>
          <w:szCs w:val="21"/>
          <w:lang w:val="es-ES"/>
        </w:rPr>
        <w:t> </w:t>
      </w:r>
      <w:r w:rsidRPr="00904F88">
        <w:rPr>
          <w:rFonts w:ascii="Consolas" w:hAnsi="Consolas"/>
          <w:color w:val="D4D4D4"/>
          <w:sz w:val="21"/>
          <w:szCs w:val="21"/>
          <w:lang w:val="es-ES"/>
        </w:rPr>
        <w:tab/>
        <w:t xml:space="preserve"> </w:t>
      </w:r>
      <w:r w:rsidR="00C12612" w:rsidRPr="00904F88">
        <w:rPr>
          <w:rFonts w:ascii="Consolas" w:hAnsi="Consolas"/>
          <w:color w:val="D4D4D4"/>
          <w:sz w:val="21"/>
          <w:szCs w:val="21"/>
          <w:lang w:val="es-ES"/>
        </w:rPr>
        <w:t xml:space="preserve"> </w:t>
      </w:r>
      <w:r w:rsidR="00C12612" w:rsidRPr="00904F88">
        <w:rPr>
          <w:rFonts w:ascii="Consolas" w:hAnsi="Consolas"/>
          <w:color w:val="9CDCFE"/>
          <w:sz w:val="21"/>
          <w:szCs w:val="21"/>
          <w:lang w:val="es-ES"/>
        </w:rPr>
        <w:t>box-shadow: 3px 3px 3px 3px rgba(4, 240, 248, 0.2);</w:t>
      </w:r>
    </w:p>
    <w:p w14:paraId="49B198DD" w14:textId="5F95630D"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D4239F1"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0B59C5B"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23C25AD"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.forma2</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.imagen-forma</w:t>
      </w:r>
      <w:r w:rsidRPr="00904F88">
        <w:rPr>
          <w:rFonts w:ascii="Consolas" w:hAnsi="Consolas"/>
          <w:color w:val="D4D4D4"/>
          <w:sz w:val="21"/>
          <w:szCs w:val="21"/>
          <w:lang w:val="es-ES"/>
        </w:rPr>
        <w:t xml:space="preserve"> {</w:t>
      </w:r>
    </w:p>
    <w:p w14:paraId="187E36CA"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D08AE29"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80%</w:t>
      </w:r>
      <w:r w:rsidRPr="00904F88">
        <w:rPr>
          <w:rFonts w:ascii="Consolas" w:hAnsi="Consolas"/>
          <w:color w:val="D4D4D4"/>
          <w:sz w:val="21"/>
          <w:szCs w:val="21"/>
          <w:lang w:val="es-ES"/>
        </w:rPr>
        <w:t>;</w:t>
      </w:r>
    </w:p>
    <w:p w14:paraId="110E3F60"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AA20F9A"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63D7CF5"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FEFA010"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.forma2</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h1</w:t>
      </w:r>
      <w:r w:rsidRPr="00904F88">
        <w:rPr>
          <w:rFonts w:ascii="Consolas" w:hAnsi="Consolas"/>
          <w:color w:val="D4D4D4"/>
          <w:sz w:val="21"/>
          <w:szCs w:val="21"/>
          <w:lang w:val="es-ES"/>
        </w:rPr>
        <w:t xml:space="preserve"> {</w:t>
      </w:r>
    </w:p>
    <w:p w14:paraId="06DC7695"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2BDF3C4"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darkblue</w:t>
      </w:r>
      <w:r w:rsidRPr="00904F88">
        <w:rPr>
          <w:rFonts w:ascii="Consolas" w:hAnsi="Consolas"/>
          <w:color w:val="D4D4D4"/>
          <w:sz w:val="21"/>
          <w:szCs w:val="21"/>
          <w:lang w:val="es-ES"/>
        </w:rPr>
        <w:t>;</w:t>
      </w:r>
    </w:p>
    <w:p w14:paraId="5C3D8489" w14:textId="77777777" w:rsidR="00BC6F42" w:rsidRPr="00015106"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3F126FE9" w14:textId="77777777" w:rsidR="00BC6F42" w:rsidRPr="00015106"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rPr>
      </w:pPr>
    </w:p>
    <w:p w14:paraId="415C05F3" w14:textId="77777777" w:rsidR="00BC6F42" w:rsidRPr="00015106"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w:t>
      </w:r>
    </w:p>
    <w:p w14:paraId="025D1FFC" w14:textId="77777777" w:rsidR="00BC6F42" w:rsidRPr="00015106"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rPr>
      </w:pPr>
    </w:p>
    <w:p w14:paraId="49A0BED1" w14:textId="77777777" w:rsidR="00BC6F42" w:rsidRPr="00015106"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.forma2</w:t>
      </w:r>
      <w:r w:rsidRPr="00015106">
        <w:rPr>
          <w:rFonts w:ascii="Consolas" w:hAnsi="Consolas"/>
          <w:color w:val="D4D4D4"/>
          <w:sz w:val="21"/>
          <w:szCs w:val="21"/>
        </w:rPr>
        <w:t xml:space="preserve"> </w:t>
      </w:r>
      <w:r w:rsidRPr="00015106">
        <w:rPr>
          <w:rFonts w:ascii="Consolas" w:hAnsi="Consolas"/>
          <w:color w:val="D7BA7D"/>
          <w:sz w:val="21"/>
          <w:szCs w:val="21"/>
        </w:rPr>
        <w:t>p</w:t>
      </w:r>
      <w:r w:rsidRPr="00015106">
        <w:rPr>
          <w:rFonts w:ascii="Consolas" w:hAnsi="Consolas"/>
          <w:color w:val="D4D4D4"/>
          <w:sz w:val="21"/>
          <w:szCs w:val="21"/>
        </w:rPr>
        <w:t xml:space="preserve"> {</w:t>
      </w:r>
    </w:p>
    <w:p w14:paraId="36C54194" w14:textId="77777777" w:rsidR="00BC6F42" w:rsidRPr="00015106"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rPr>
      </w:pPr>
    </w:p>
    <w:p w14:paraId="48719997" w14:textId="77777777" w:rsidR="00BC6F42" w:rsidRPr="00015106"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darkblue</w:t>
      </w:r>
      <w:r w:rsidRPr="00015106">
        <w:rPr>
          <w:rFonts w:ascii="Consolas" w:hAnsi="Consolas"/>
          <w:color w:val="D4D4D4"/>
          <w:sz w:val="21"/>
          <w:szCs w:val="21"/>
        </w:rPr>
        <w:t>;</w:t>
      </w:r>
    </w:p>
    <w:p w14:paraId="491E12FE" w14:textId="77777777" w:rsidR="00BC6F42" w:rsidRPr="00015106"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justify</w:t>
      </w:r>
      <w:r w:rsidRPr="00015106">
        <w:rPr>
          <w:rFonts w:ascii="Consolas" w:hAnsi="Consolas"/>
          <w:color w:val="D4D4D4"/>
          <w:sz w:val="21"/>
          <w:szCs w:val="21"/>
        </w:rPr>
        <w:t>;</w:t>
      </w:r>
    </w:p>
    <w:p w14:paraId="21CB6BA6" w14:textId="77777777" w:rsidR="00BC6F42" w:rsidRPr="00015106"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rPr>
      </w:pPr>
    </w:p>
    <w:p w14:paraId="13ED7CD3"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1D7F10D3" w14:textId="77777777" w:rsidR="00A50BCC" w:rsidRPr="00904F88" w:rsidRDefault="00A50BCC" w:rsidP="00FC4891">
      <w:pPr>
        <w:rPr>
          <w:lang w:val="es-ES"/>
        </w:rPr>
      </w:pPr>
    </w:p>
    <w:p w14:paraId="5785DB44" w14:textId="23FD6DE1" w:rsidR="00A50BCC" w:rsidRPr="00904F88" w:rsidRDefault="00EB522D" w:rsidP="00FC4891">
      <w:pPr>
        <w:rPr>
          <w:lang w:val="es-ES"/>
        </w:rPr>
      </w:pPr>
      <w:r w:rsidRPr="00904F88">
        <w:rPr>
          <w:lang w:val="es-ES"/>
        </w:rPr>
        <w:t>Código HTML para la forma2:</w:t>
      </w:r>
    </w:p>
    <w:p w14:paraId="12A865B5" w14:textId="77777777" w:rsidR="00EB522D" w:rsidRPr="00904F88" w:rsidRDefault="00EB522D" w:rsidP="00FC4891">
      <w:pPr>
        <w:rPr>
          <w:lang w:val="es-ES"/>
        </w:rPr>
      </w:pPr>
    </w:p>
    <w:p w14:paraId="68CC8F69" w14:textId="77777777" w:rsidR="00DD6778" w:rsidRPr="00015106"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w:t>
      </w:r>
      <w:r w:rsidRPr="00015106">
        <w:rPr>
          <w:rFonts w:ascii="Consolas" w:hAnsi="Consolas"/>
          <w:color w:val="808080"/>
          <w:sz w:val="21"/>
          <w:szCs w:val="21"/>
        </w:rPr>
        <w:t>&lt;</w:t>
      </w:r>
      <w:r w:rsidRPr="00015106">
        <w:rPr>
          <w:rFonts w:ascii="Consolas" w:hAnsi="Consolas"/>
          <w:color w:val="569CD6"/>
          <w:sz w:val="21"/>
          <w:szCs w:val="21"/>
        </w:rPr>
        <w:t>aside</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"forma2"</w:t>
      </w:r>
      <w:r w:rsidRPr="00015106">
        <w:rPr>
          <w:rFonts w:ascii="Consolas" w:hAnsi="Consolas"/>
          <w:color w:val="808080"/>
          <w:sz w:val="21"/>
          <w:szCs w:val="21"/>
        </w:rPr>
        <w:t>&gt;</w:t>
      </w:r>
    </w:p>
    <w:p w14:paraId="0AA68B03" w14:textId="77777777" w:rsidR="00DD6778" w:rsidRPr="00015106"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r w:rsidRPr="00015106">
        <w:rPr>
          <w:rFonts w:ascii="Consolas" w:hAnsi="Consolas"/>
          <w:color w:val="CCCCCC"/>
          <w:sz w:val="21"/>
          <w:szCs w:val="21"/>
        </w:rPr>
        <w:t>Noah</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p>
    <w:p w14:paraId="322FB0BB" w14:textId="77777777" w:rsidR="00DD6778" w:rsidRPr="00015106"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"imagen-forma"</w:t>
      </w:r>
    </w:p>
    <w:p w14:paraId="6A9BCA13" w14:textId="77777777" w:rsidR="00DD6778" w:rsidRPr="00015106"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"https://upload.wikimedia.org/wikipedia/commons/9/96/Microsoft_logo_%282012%29.svg"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w:t>
      </w:r>
    </w:p>
    <w:p w14:paraId="75A43A6D" w14:textId="77777777" w:rsidR="00DD6778" w:rsidRPr="00015106"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id</w:t>
      </w:r>
      <w:r w:rsidRPr="00015106">
        <w:rPr>
          <w:rFonts w:ascii="Consolas" w:hAnsi="Consolas"/>
          <w:color w:val="CCCCCC"/>
          <w:sz w:val="21"/>
          <w:szCs w:val="21"/>
        </w:rPr>
        <w:t>=</w:t>
      </w:r>
      <w:r w:rsidRPr="00015106">
        <w:rPr>
          <w:rFonts w:ascii="Consolas" w:hAnsi="Consolas"/>
          <w:color w:val="CE9178"/>
          <w:sz w:val="21"/>
          <w:szCs w:val="21"/>
        </w:rPr>
        <w:t>"flecha-rosa"</w:t>
      </w:r>
      <w:r w:rsidRPr="00015106">
        <w:rPr>
          <w:rFonts w:ascii="Consolas" w:hAnsi="Consolas"/>
          <w:color w:val="CCCCCC"/>
          <w:sz w:val="21"/>
          <w:szCs w:val="21"/>
        </w:rPr>
        <w:t xml:space="preserve"> </w:t>
      </w:r>
      <w:r w:rsidRPr="00015106">
        <w:rPr>
          <w:rFonts w:ascii="Consolas" w:hAnsi="Consolas"/>
          <w:color w:val="808080"/>
          <w:sz w:val="21"/>
          <w:szCs w:val="21"/>
        </w:rPr>
        <w:t>/&gt;</w:t>
      </w:r>
    </w:p>
    <w:p w14:paraId="38626DA5" w14:textId="77777777" w:rsidR="00DD6778" w:rsidRPr="00015106"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rPr>
      </w:pPr>
    </w:p>
    <w:p w14:paraId="33152B22" w14:textId="77777777" w:rsidR="00DD6778" w:rsidRPr="00015106"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r w:rsidRPr="00015106">
        <w:rPr>
          <w:rFonts w:ascii="Consolas" w:hAnsi="Consolas"/>
          <w:color w:val="CCCCCC"/>
          <w:sz w:val="21"/>
          <w:szCs w:val="21"/>
        </w:rPr>
        <w:t>Gone by day and gone by night It's not an easy road that leads you to the light</w:t>
      </w:r>
    </w:p>
    <w:p w14:paraId="4E24892C" w14:textId="77777777" w:rsidR="00DD6778" w:rsidRPr="00015106"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It's windy now but someday it'll straighten out</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6AAF444F" w14:textId="77777777" w:rsidR="00DD6778" w:rsidRPr="00015106"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r w:rsidRPr="00015106">
        <w:rPr>
          <w:rFonts w:ascii="Consolas" w:hAnsi="Consolas"/>
          <w:color w:val="CCCCCC"/>
          <w:sz w:val="21"/>
          <w:szCs w:val="21"/>
        </w:rPr>
        <w:t>You only get one shot, everything to lose Lord take me now I'm broken and bruised</w:t>
      </w:r>
    </w:p>
    <w:p w14:paraId="60DC770B" w14:textId="77777777" w:rsidR="00DD6778" w:rsidRPr="00015106"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Can you save my soul cause I need you Cause I need you</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04CFD3DD" w14:textId="77777777" w:rsidR="00DD6778" w:rsidRPr="00015106"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rPr>
      </w:pPr>
    </w:p>
    <w:p w14:paraId="33FF8A38" w14:textId="77777777" w:rsidR="00DD6778" w:rsidRPr="00904F88"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808080"/>
          <w:sz w:val="21"/>
          <w:szCs w:val="21"/>
          <w:lang w:val="es-ES"/>
        </w:rPr>
        <w:t>&gt;</w:t>
      </w:r>
    </w:p>
    <w:p w14:paraId="38B859CD" w14:textId="77777777" w:rsidR="00EB522D" w:rsidRPr="00904F88" w:rsidRDefault="00EB522D" w:rsidP="00FC4891">
      <w:pPr>
        <w:rPr>
          <w:lang w:val="es-ES"/>
        </w:rPr>
      </w:pPr>
    </w:p>
    <w:p w14:paraId="1620A76D" w14:textId="366B0B07" w:rsidR="00C777EC" w:rsidRPr="00904F88" w:rsidRDefault="00C777EC" w:rsidP="00FC4891">
      <w:pPr>
        <w:rPr>
          <w:lang w:val="es-ES"/>
        </w:rPr>
      </w:pPr>
      <w:r w:rsidRPr="00904F88">
        <w:rPr>
          <w:lang w:val="es-ES"/>
        </w:rPr>
        <w:t>Resultado en el</w:t>
      </w:r>
      <w:r w:rsidR="00F46BB7" w:rsidRPr="00904F88">
        <w:rPr>
          <w:lang w:val="es-ES"/>
        </w:rPr>
        <w:t xml:space="preserve"> navegador:</w:t>
      </w:r>
    </w:p>
    <w:p w14:paraId="7E2CFACF" w14:textId="77777777" w:rsidR="00197AFC" w:rsidRPr="00904F88" w:rsidRDefault="00197AFC" w:rsidP="00FC4891">
      <w:pPr>
        <w:rPr>
          <w:lang w:val="es-ES"/>
        </w:rPr>
      </w:pPr>
    </w:p>
    <w:p w14:paraId="76A76490" w14:textId="6E165F9B" w:rsidR="00F46BB7" w:rsidRPr="00904F88" w:rsidRDefault="00197AFC" w:rsidP="00FC4891">
      <w:pPr>
        <w:rPr>
          <w:lang w:val="es-ES"/>
        </w:rPr>
      </w:pPr>
      <w:r w:rsidRPr="00904F88">
        <w:rPr>
          <w:noProof/>
          <w:lang w:val="es-ES"/>
        </w:rPr>
        <w:drawing>
          <wp:inline distT="0" distB="0" distL="0" distR="0" wp14:anchorId="6B5EAA1A" wp14:editId="62B04C50">
            <wp:extent cx="2208286" cy="2332892"/>
            <wp:effectExtent l="0" t="0" r="1905" b="0"/>
            <wp:docPr id="202313632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36322" name="Imagen 1" descr="Imagen que contiene Texto&#10;&#10;El contenido generado por IA puede ser incorrecto."/>
                    <pic:cNvPicPr/>
                  </pic:nvPicPr>
                  <pic:blipFill>
                    <a:blip r:embed="rId154"/>
                    <a:stretch>
                      <a:fillRect/>
                    </a:stretch>
                  </pic:blipFill>
                  <pic:spPr>
                    <a:xfrm>
                      <a:off x="0" y="0"/>
                      <a:ext cx="2214298" cy="2339243"/>
                    </a:xfrm>
                    <a:prstGeom prst="rect">
                      <a:avLst/>
                    </a:prstGeom>
                  </pic:spPr>
                </pic:pic>
              </a:graphicData>
            </a:graphic>
          </wp:inline>
        </w:drawing>
      </w:r>
    </w:p>
    <w:p w14:paraId="709F7C14" w14:textId="77777777" w:rsidR="00F46BB7" w:rsidRPr="00904F88" w:rsidRDefault="00F46BB7" w:rsidP="00FC4891">
      <w:pPr>
        <w:rPr>
          <w:lang w:val="es-ES"/>
        </w:rPr>
      </w:pPr>
    </w:p>
    <w:p w14:paraId="523C47B2" w14:textId="67AD7617" w:rsidR="00A50BCC" w:rsidRPr="00904F88" w:rsidRDefault="001B2766" w:rsidP="001B2766">
      <w:pPr>
        <w:pStyle w:val="Ttulo3"/>
        <w:rPr>
          <w:lang w:val="es-ES"/>
        </w:rPr>
      </w:pPr>
      <w:bookmarkStart w:id="56" w:name="_Toc210640532"/>
      <w:r w:rsidRPr="00904F88">
        <w:rPr>
          <w:lang w:val="es-ES"/>
        </w:rPr>
        <w:lastRenderedPageBreak/>
        <w:t>La forma 3</w:t>
      </w:r>
      <w:bookmarkEnd w:id="56"/>
    </w:p>
    <w:p w14:paraId="5E6A1B2F" w14:textId="77777777" w:rsidR="008B7225" w:rsidRPr="00904F88" w:rsidRDefault="008B7225" w:rsidP="00FC4891">
      <w:pPr>
        <w:rPr>
          <w:lang w:val="es-ES"/>
        </w:rPr>
      </w:pPr>
    </w:p>
    <w:p w14:paraId="02F6C9A5" w14:textId="570D6231" w:rsidR="001B2766" w:rsidRPr="00904F88" w:rsidRDefault="001B2766" w:rsidP="00FC4891">
      <w:pPr>
        <w:rPr>
          <w:lang w:val="es-ES"/>
        </w:rPr>
      </w:pPr>
      <w:r w:rsidRPr="00904F88">
        <w:rPr>
          <w:lang w:val="es-ES"/>
        </w:rPr>
        <w:t>La forma 3</w:t>
      </w:r>
      <w:r w:rsidR="00EA0EE0" w:rsidRPr="00904F88">
        <w:rPr>
          <w:lang w:val="es-ES"/>
        </w:rPr>
        <w:t xml:space="preserve"> es un circulo </w:t>
      </w:r>
      <w:r w:rsidR="00C777EC" w:rsidRPr="00904F88">
        <w:rPr>
          <w:lang w:val="es-ES"/>
        </w:rPr>
        <w:t>que contiene un texto centrado en el</w:t>
      </w:r>
      <w:r w:rsidR="00F46BB7" w:rsidRPr="00904F88">
        <w:rPr>
          <w:lang w:val="es-ES"/>
        </w:rPr>
        <w:t>.</w:t>
      </w:r>
      <w:r w:rsidR="001669B4" w:rsidRPr="00904F88">
        <w:rPr>
          <w:lang w:val="es-ES"/>
        </w:rPr>
        <w:t xml:space="preserve"> El código HTML es muy sencillo porque la forma la construimos en CSS</w:t>
      </w:r>
      <w:r w:rsidR="00891FA2" w:rsidRPr="00904F88">
        <w:rPr>
          <w:lang w:val="es-ES"/>
        </w:rPr>
        <w:t>, con el atributo class=”forma3”.</w:t>
      </w:r>
    </w:p>
    <w:p w14:paraId="0154CBA0" w14:textId="77777777" w:rsidR="008B7225" w:rsidRPr="00904F88" w:rsidRDefault="008B7225" w:rsidP="00FC4891">
      <w:pPr>
        <w:rPr>
          <w:lang w:val="es-ES"/>
        </w:rPr>
      </w:pPr>
    </w:p>
    <w:p w14:paraId="1C6C64D9" w14:textId="77777777" w:rsidR="001669B4" w:rsidRPr="00015106" w:rsidRDefault="001669B4" w:rsidP="001669B4">
      <w:pPr>
        <w:widowControl/>
        <w:shd w:val="clear" w:color="auto" w:fill="1F1F1F"/>
        <w:autoSpaceDE/>
        <w:autoSpaceDN/>
        <w:adjustRightInd/>
        <w:spacing w:before="0" w:after="0" w:line="285" w:lineRule="atLeast"/>
        <w:jc w:val="left"/>
        <w:rPr>
          <w:rFonts w:ascii="Consolas" w:hAnsi="Consolas"/>
          <w:color w:val="CCCCCC"/>
          <w:sz w:val="21"/>
          <w:szCs w:val="21"/>
        </w:rPr>
      </w:pPr>
      <w:r w:rsidRPr="001669B4">
        <w:rPr>
          <w:rFonts w:ascii="Consolas" w:hAnsi="Consolas"/>
          <w:color w:val="CCCCCC"/>
          <w:sz w:val="21"/>
          <w:szCs w:val="21"/>
          <w:lang w:val="es-ES"/>
        </w:rPr>
        <w:t>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"forma3"</w:t>
      </w:r>
      <w:r w:rsidRPr="00015106">
        <w:rPr>
          <w:rFonts w:ascii="Consolas" w:hAnsi="Consolas"/>
          <w:color w:val="808080"/>
          <w:sz w:val="21"/>
          <w:szCs w:val="21"/>
        </w:rPr>
        <w:t>&gt;</w:t>
      </w:r>
    </w:p>
    <w:p w14:paraId="0565ACC1" w14:textId="77777777" w:rsidR="001669B4" w:rsidRPr="00015106" w:rsidRDefault="001669B4" w:rsidP="001669B4">
      <w:pPr>
        <w:widowControl/>
        <w:shd w:val="clear" w:color="auto" w:fill="1F1F1F"/>
        <w:autoSpaceDE/>
        <w:autoSpaceDN/>
        <w:adjustRightInd/>
        <w:spacing w:before="0" w:after="0" w:line="285" w:lineRule="atLeast"/>
        <w:jc w:val="left"/>
        <w:rPr>
          <w:rFonts w:ascii="Consolas" w:hAnsi="Consolas"/>
          <w:color w:val="CCCCCC"/>
          <w:sz w:val="21"/>
          <w:szCs w:val="21"/>
        </w:rPr>
      </w:pPr>
    </w:p>
    <w:p w14:paraId="28A12C60" w14:textId="77777777" w:rsidR="001669B4" w:rsidRPr="00015106" w:rsidRDefault="001669B4" w:rsidP="001669B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h3</w:t>
      </w:r>
      <w:r w:rsidRPr="00015106">
        <w:rPr>
          <w:rFonts w:ascii="Consolas" w:hAnsi="Consolas"/>
          <w:color w:val="808080"/>
          <w:sz w:val="21"/>
          <w:szCs w:val="21"/>
        </w:rPr>
        <w:t>&gt;</w:t>
      </w:r>
      <w:r w:rsidRPr="00015106">
        <w:rPr>
          <w:rFonts w:ascii="Consolas" w:hAnsi="Consolas"/>
          <w:color w:val="CCCCCC"/>
          <w:sz w:val="21"/>
          <w:szCs w:val="21"/>
        </w:rPr>
        <w:t xml:space="preserve"> Text inside the Circle</w:t>
      </w:r>
      <w:r w:rsidRPr="00015106">
        <w:rPr>
          <w:rFonts w:ascii="Consolas" w:hAnsi="Consolas"/>
          <w:color w:val="808080"/>
          <w:sz w:val="21"/>
          <w:szCs w:val="21"/>
        </w:rPr>
        <w:t>&lt;/</w:t>
      </w:r>
      <w:r w:rsidRPr="00015106">
        <w:rPr>
          <w:rFonts w:ascii="Consolas" w:hAnsi="Consolas"/>
          <w:color w:val="569CD6"/>
          <w:sz w:val="21"/>
          <w:szCs w:val="21"/>
        </w:rPr>
        <w:t>h3</w:t>
      </w:r>
      <w:r w:rsidRPr="00015106">
        <w:rPr>
          <w:rFonts w:ascii="Consolas" w:hAnsi="Consolas"/>
          <w:color w:val="808080"/>
          <w:sz w:val="21"/>
          <w:szCs w:val="21"/>
        </w:rPr>
        <w:t>&gt;</w:t>
      </w:r>
    </w:p>
    <w:p w14:paraId="4A30248F" w14:textId="77777777" w:rsidR="001669B4" w:rsidRPr="00015106" w:rsidRDefault="001669B4" w:rsidP="001669B4">
      <w:pPr>
        <w:widowControl/>
        <w:shd w:val="clear" w:color="auto" w:fill="1F1F1F"/>
        <w:autoSpaceDE/>
        <w:autoSpaceDN/>
        <w:adjustRightInd/>
        <w:spacing w:before="0" w:after="240" w:line="285" w:lineRule="atLeast"/>
        <w:jc w:val="left"/>
        <w:rPr>
          <w:rFonts w:ascii="Consolas" w:hAnsi="Consolas"/>
          <w:color w:val="CCCCCC"/>
          <w:sz w:val="21"/>
          <w:szCs w:val="21"/>
        </w:rPr>
      </w:pPr>
    </w:p>
    <w:p w14:paraId="33F758F1" w14:textId="7DAC64BE" w:rsidR="001669B4" w:rsidRPr="001669B4" w:rsidRDefault="001669B4" w:rsidP="001669B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w:t>
      </w:r>
      <w:r w:rsidRPr="001669B4">
        <w:rPr>
          <w:rFonts w:ascii="Consolas" w:hAnsi="Consolas"/>
          <w:color w:val="808080"/>
          <w:sz w:val="21"/>
          <w:szCs w:val="21"/>
          <w:lang w:val="es-ES"/>
        </w:rPr>
        <w:t>&lt;/</w:t>
      </w:r>
      <w:r w:rsidRPr="001669B4">
        <w:rPr>
          <w:rFonts w:ascii="Consolas" w:hAnsi="Consolas"/>
          <w:color w:val="569CD6"/>
          <w:sz w:val="21"/>
          <w:szCs w:val="21"/>
          <w:lang w:val="es-ES"/>
        </w:rPr>
        <w:t>section</w:t>
      </w:r>
      <w:r w:rsidRPr="001669B4">
        <w:rPr>
          <w:rFonts w:ascii="Consolas" w:hAnsi="Consolas"/>
          <w:color w:val="808080"/>
          <w:sz w:val="21"/>
          <w:szCs w:val="21"/>
          <w:lang w:val="es-ES"/>
        </w:rPr>
        <w:t>&gt;</w:t>
      </w:r>
    </w:p>
    <w:p w14:paraId="082F85FE" w14:textId="77777777" w:rsidR="001669B4" w:rsidRPr="00904F88" w:rsidRDefault="001669B4" w:rsidP="00FC4891">
      <w:pPr>
        <w:rPr>
          <w:lang w:val="es-ES"/>
        </w:rPr>
      </w:pPr>
    </w:p>
    <w:p w14:paraId="409757BF" w14:textId="1E02DD41" w:rsidR="001669B4" w:rsidRPr="00904F88" w:rsidRDefault="00740E6B" w:rsidP="00FC4891">
      <w:pPr>
        <w:rPr>
          <w:lang w:val="es-ES"/>
        </w:rPr>
      </w:pPr>
      <w:r w:rsidRPr="00904F88">
        <w:rPr>
          <w:noProof/>
          <w:lang w:val="es-ES"/>
        </w:rPr>
        <w:drawing>
          <wp:inline distT="0" distB="0" distL="0" distR="0" wp14:anchorId="6EEECFE4" wp14:editId="4DD53C5A">
            <wp:extent cx="2674445" cy="2309446"/>
            <wp:effectExtent l="0" t="0" r="0" b="0"/>
            <wp:docPr id="662586071" name="Imagen 1" descr="Gráfico de burbuj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86071" name="Imagen 1" descr="Gráfico de burbujas&#10;&#10;El contenido generado por IA puede ser incorrecto."/>
                    <pic:cNvPicPr/>
                  </pic:nvPicPr>
                  <pic:blipFill>
                    <a:blip r:embed="rId155"/>
                    <a:stretch>
                      <a:fillRect/>
                    </a:stretch>
                  </pic:blipFill>
                  <pic:spPr>
                    <a:xfrm>
                      <a:off x="0" y="0"/>
                      <a:ext cx="2678215" cy="2312702"/>
                    </a:xfrm>
                    <a:prstGeom prst="rect">
                      <a:avLst/>
                    </a:prstGeom>
                  </pic:spPr>
                </pic:pic>
              </a:graphicData>
            </a:graphic>
          </wp:inline>
        </w:drawing>
      </w:r>
    </w:p>
    <w:p w14:paraId="55168A4F" w14:textId="77777777" w:rsidR="001669B4" w:rsidRPr="00904F88" w:rsidRDefault="001669B4" w:rsidP="00FC4891">
      <w:pPr>
        <w:rPr>
          <w:lang w:val="es-ES"/>
        </w:rPr>
      </w:pPr>
    </w:p>
    <w:p w14:paraId="0391E3D8" w14:textId="3A4263C3" w:rsidR="00C76AEB" w:rsidRPr="00904F88" w:rsidRDefault="00C76AEB" w:rsidP="00C76AEB">
      <w:pPr>
        <w:rPr>
          <w:lang w:val="es-ES"/>
        </w:rPr>
      </w:pPr>
      <w:r w:rsidRPr="00904F88">
        <w:rPr>
          <w:lang w:val="es-ES"/>
        </w:rPr>
        <w:t xml:space="preserve">Lo que hacemos para construir el circulo es aplicar un border-radius de 100% y  darle una achura y una altura al objeto exactamente igual para que forme el circulo,  width: 250px;         height: 250px; Probar a cambiar anchura y altura para </w:t>
      </w:r>
      <w:r w:rsidR="00554B9E" w:rsidRPr="00904F88">
        <w:rPr>
          <w:lang w:val="es-ES"/>
        </w:rPr>
        <w:t>ver como el círculo se transforma en una elipse.</w:t>
      </w:r>
    </w:p>
    <w:p w14:paraId="57D6386C" w14:textId="77777777" w:rsidR="00554B9E" w:rsidRPr="00904F88" w:rsidRDefault="00554B9E" w:rsidP="00C76AEB">
      <w:pPr>
        <w:rPr>
          <w:lang w:val="es-ES"/>
        </w:rPr>
      </w:pPr>
    </w:p>
    <w:p w14:paraId="2D47A760" w14:textId="0436F24F" w:rsidR="00554B9E" w:rsidRPr="00904F88" w:rsidRDefault="00891FA2" w:rsidP="00891FA2">
      <w:pPr>
        <w:rPr>
          <w:lang w:val="es-ES"/>
        </w:rPr>
      </w:pPr>
      <w:r w:rsidRPr="00904F88">
        <w:rPr>
          <w:lang w:val="es-ES"/>
        </w:rPr>
        <w:t>Además,</w:t>
      </w:r>
      <w:r w:rsidR="00554B9E" w:rsidRPr="00904F88">
        <w:rPr>
          <w:lang w:val="es-ES"/>
        </w:rPr>
        <w:t xml:space="preserve"> alineamos el texto </w:t>
      </w:r>
      <w:r w:rsidRPr="00904F88">
        <w:rPr>
          <w:lang w:val="es-ES"/>
        </w:rPr>
        <w:t>en el centro horizontalmente y verticalmente con las propiedades    align-content: center; text-align: center;. Hemos añadido un borde claro, con la propiedad         border: 3px solid blanchedalmond;</w:t>
      </w:r>
    </w:p>
    <w:p w14:paraId="2FC07E20" w14:textId="77777777" w:rsidR="00C76AEB" w:rsidRPr="00904F88" w:rsidRDefault="00C76AEB" w:rsidP="00FC4891">
      <w:pPr>
        <w:rPr>
          <w:lang w:val="es-ES"/>
        </w:rPr>
      </w:pPr>
    </w:p>
    <w:p w14:paraId="34B43F69" w14:textId="77777777" w:rsidR="00C76AEB" w:rsidRPr="00015106"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r w:rsidRPr="00C76AEB">
        <w:rPr>
          <w:rFonts w:ascii="Consolas" w:hAnsi="Consolas"/>
          <w:color w:val="D4D4D4"/>
          <w:sz w:val="21"/>
          <w:szCs w:val="21"/>
          <w:lang w:val="es-ES"/>
        </w:rPr>
        <w:t xml:space="preserve">  </w:t>
      </w:r>
      <w:r w:rsidRPr="00015106">
        <w:rPr>
          <w:rFonts w:ascii="Consolas" w:hAnsi="Consolas"/>
          <w:color w:val="D7BA7D"/>
          <w:sz w:val="21"/>
          <w:szCs w:val="21"/>
        </w:rPr>
        <w:t>.forma3</w:t>
      </w:r>
      <w:r w:rsidRPr="00015106">
        <w:rPr>
          <w:rFonts w:ascii="Consolas" w:hAnsi="Consolas"/>
          <w:color w:val="D4D4D4"/>
          <w:sz w:val="21"/>
          <w:szCs w:val="21"/>
        </w:rPr>
        <w:t xml:space="preserve"> {</w:t>
      </w:r>
    </w:p>
    <w:p w14:paraId="01F17EFB" w14:textId="77777777" w:rsidR="00C76AEB" w:rsidRPr="00015106"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p>
    <w:p w14:paraId="28A122E0" w14:textId="77777777" w:rsidR="00C76AEB" w:rsidRPr="00015106"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blueviolet</w:t>
      </w:r>
      <w:r w:rsidRPr="00015106">
        <w:rPr>
          <w:rFonts w:ascii="Consolas" w:hAnsi="Consolas"/>
          <w:color w:val="D4D4D4"/>
          <w:sz w:val="21"/>
          <w:szCs w:val="21"/>
        </w:rPr>
        <w:t>;</w:t>
      </w:r>
    </w:p>
    <w:p w14:paraId="48C3ADFD" w14:textId="77777777" w:rsidR="00C76AEB" w:rsidRPr="00015106"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w:t>
      </w:r>
    </w:p>
    <w:p w14:paraId="15F69FC0" w14:textId="77777777" w:rsidR="00C76AEB" w:rsidRPr="00015106"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w:t>
      </w:r>
      <w:r w:rsidRPr="00015106">
        <w:rPr>
          <w:rFonts w:ascii="Consolas" w:hAnsi="Consolas"/>
          <w:color w:val="B5CEA8"/>
          <w:sz w:val="21"/>
          <w:szCs w:val="21"/>
        </w:rPr>
        <w:t>20px</w:t>
      </w:r>
      <w:r w:rsidRPr="00015106">
        <w:rPr>
          <w:rFonts w:ascii="Consolas" w:hAnsi="Consolas"/>
          <w:color w:val="D4D4D4"/>
          <w:sz w:val="21"/>
          <w:szCs w:val="21"/>
        </w:rPr>
        <w:t>;</w:t>
      </w:r>
    </w:p>
    <w:p w14:paraId="315B3E40" w14:textId="77777777" w:rsidR="00C76AEB" w:rsidRPr="00015106"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250px</w:t>
      </w:r>
      <w:r w:rsidRPr="00015106">
        <w:rPr>
          <w:rFonts w:ascii="Consolas" w:hAnsi="Consolas"/>
          <w:color w:val="D4D4D4"/>
          <w:sz w:val="21"/>
          <w:szCs w:val="21"/>
        </w:rPr>
        <w:t>;</w:t>
      </w:r>
    </w:p>
    <w:p w14:paraId="146FEB41" w14:textId="77777777" w:rsidR="00C76AEB" w:rsidRPr="00015106"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250px</w:t>
      </w:r>
      <w:r w:rsidRPr="00015106">
        <w:rPr>
          <w:rFonts w:ascii="Consolas" w:hAnsi="Consolas"/>
          <w:color w:val="D4D4D4"/>
          <w:sz w:val="21"/>
          <w:szCs w:val="21"/>
        </w:rPr>
        <w:t>;</w:t>
      </w:r>
    </w:p>
    <w:p w14:paraId="24A0D376" w14:textId="77777777" w:rsidR="00C76AEB" w:rsidRPr="00015106"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48DD2E35" w14:textId="77777777" w:rsidR="00C76AEB" w:rsidRPr="00015106"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1.4em</w:t>
      </w:r>
      <w:r w:rsidRPr="00015106">
        <w:rPr>
          <w:rFonts w:ascii="Consolas" w:hAnsi="Consolas"/>
          <w:color w:val="D4D4D4"/>
          <w:sz w:val="21"/>
          <w:szCs w:val="21"/>
        </w:rPr>
        <w:t>;</w:t>
      </w:r>
    </w:p>
    <w:p w14:paraId="68428703" w14:textId="77777777" w:rsidR="00C76AEB" w:rsidRPr="00015106"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5B425D2C" w14:textId="77777777" w:rsidR="00C76AEB" w:rsidRPr="00015106"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100%</w:t>
      </w:r>
      <w:r w:rsidRPr="00015106">
        <w:rPr>
          <w:rFonts w:ascii="Consolas" w:hAnsi="Consolas"/>
          <w:color w:val="D4D4D4"/>
          <w:sz w:val="21"/>
          <w:szCs w:val="21"/>
        </w:rPr>
        <w:t>;</w:t>
      </w:r>
    </w:p>
    <w:p w14:paraId="1BFD4E15" w14:textId="77777777" w:rsidR="00C76AEB" w:rsidRPr="00015106"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align-content</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5FA94116" w14:textId="77777777" w:rsidR="00C76AEB" w:rsidRPr="00015106"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3px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blanchedalmond</w:t>
      </w:r>
      <w:r w:rsidRPr="00015106">
        <w:rPr>
          <w:rFonts w:ascii="Consolas" w:hAnsi="Consolas"/>
          <w:color w:val="D4D4D4"/>
          <w:sz w:val="21"/>
          <w:szCs w:val="21"/>
        </w:rPr>
        <w:t>;</w:t>
      </w:r>
    </w:p>
    <w:p w14:paraId="7B32D170"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C76AEB">
        <w:rPr>
          <w:rFonts w:ascii="Consolas" w:hAnsi="Consolas"/>
          <w:color w:val="9CDCFE"/>
          <w:sz w:val="21"/>
          <w:szCs w:val="21"/>
          <w:lang w:val="es-ES"/>
        </w:rPr>
        <w:t>margin</w:t>
      </w:r>
      <w:r w:rsidRPr="00C76AEB">
        <w:rPr>
          <w:rFonts w:ascii="Consolas" w:hAnsi="Consolas"/>
          <w:color w:val="D4D4D4"/>
          <w:sz w:val="21"/>
          <w:szCs w:val="21"/>
          <w:lang w:val="es-ES"/>
        </w:rPr>
        <w:t>:</w:t>
      </w:r>
      <w:r w:rsidRPr="00C76AEB">
        <w:rPr>
          <w:rFonts w:ascii="Consolas" w:hAnsi="Consolas"/>
          <w:color w:val="B5CEA8"/>
          <w:sz w:val="21"/>
          <w:szCs w:val="21"/>
          <w:lang w:val="es-ES"/>
        </w:rPr>
        <w:t>20px</w:t>
      </w:r>
      <w:r w:rsidRPr="00C76AEB">
        <w:rPr>
          <w:rFonts w:ascii="Consolas" w:hAnsi="Consolas"/>
          <w:color w:val="D4D4D4"/>
          <w:sz w:val="21"/>
          <w:szCs w:val="21"/>
          <w:lang w:val="es-ES"/>
        </w:rPr>
        <w:t>;</w:t>
      </w:r>
    </w:p>
    <w:p w14:paraId="6799BDD5" w14:textId="77777777" w:rsidR="00C76AEB" w:rsidRPr="008702AC"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r w:rsidRPr="00C76AEB">
        <w:rPr>
          <w:rFonts w:ascii="Consolas" w:hAnsi="Consolas"/>
          <w:color w:val="D4D4D4"/>
          <w:sz w:val="21"/>
          <w:szCs w:val="21"/>
          <w:lang w:val="es-ES"/>
        </w:rPr>
        <w:t xml:space="preserve">        </w:t>
      </w:r>
      <w:r w:rsidRPr="008702AC">
        <w:rPr>
          <w:rFonts w:ascii="Consolas" w:hAnsi="Consolas"/>
          <w:color w:val="9CDCFE"/>
          <w:sz w:val="21"/>
          <w:szCs w:val="21"/>
        </w:rPr>
        <w:t>text-shadow</w:t>
      </w:r>
      <w:r w:rsidRPr="008702AC">
        <w:rPr>
          <w:rFonts w:ascii="Consolas" w:hAnsi="Consolas"/>
          <w:color w:val="D4D4D4"/>
          <w:sz w:val="21"/>
          <w:szCs w:val="21"/>
        </w:rPr>
        <w:t xml:space="preserve">: </w:t>
      </w:r>
      <w:r w:rsidRPr="008702AC">
        <w:rPr>
          <w:rFonts w:ascii="Consolas" w:hAnsi="Consolas"/>
          <w:color w:val="B5CEA8"/>
          <w:sz w:val="21"/>
          <w:szCs w:val="21"/>
        </w:rPr>
        <w:t>5px</w:t>
      </w:r>
      <w:r w:rsidRPr="008702AC">
        <w:rPr>
          <w:rFonts w:ascii="Consolas" w:hAnsi="Consolas"/>
          <w:color w:val="D4D4D4"/>
          <w:sz w:val="21"/>
          <w:szCs w:val="21"/>
        </w:rPr>
        <w:t xml:space="preserve"> </w:t>
      </w:r>
      <w:r w:rsidRPr="008702AC">
        <w:rPr>
          <w:rFonts w:ascii="Consolas" w:hAnsi="Consolas"/>
          <w:color w:val="B5CEA8"/>
          <w:sz w:val="21"/>
          <w:szCs w:val="21"/>
        </w:rPr>
        <w:t>5px</w:t>
      </w:r>
      <w:r w:rsidRPr="008702AC">
        <w:rPr>
          <w:rFonts w:ascii="Consolas" w:hAnsi="Consolas"/>
          <w:color w:val="D4D4D4"/>
          <w:sz w:val="21"/>
          <w:szCs w:val="21"/>
        </w:rPr>
        <w:t xml:space="preserve"> </w:t>
      </w:r>
      <w:r w:rsidRPr="008702AC">
        <w:rPr>
          <w:rFonts w:ascii="Consolas" w:hAnsi="Consolas"/>
          <w:color w:val="B5CEA8"/>
          <w:sz w:val="21"/>
          <w:szCs w:val="21"/>
        </w:rPr>
        <w:t>5px</w:t>
      </w:r>
      <w:r w:rsidRPr="008702AC">
        <w:rPr>
          <w:rFonts w:ascii="Consolas" w:hAnsi="Consolas"/>
          <w:color w:val="D4D4D4"/>
          <w:sz w:val="21"/>
          <w:szCs w:val="21"/>
        </w:rPr>
        <w:t xml:space="preserve"> </w:t>
      </w:r>
      <w:r w:rsidRPr="008702AC">
        <w:rPr>
          <w:rFonts w:ascii="Consolas" w:hAnsi="Consolas"/>
          <w:color w:val="CE9178"/>
          <w:sz w:val="21"/>
          <w:szCs w:val="21"/>
        </w:rPr>
        <w:t>white</w:t>
      </w:r>
      <w:r w:rsidRPr="008702AC">
        <w:rPr>
          <w:rFonts w:ascii="Consolas" w:hAnsi="Consolas"/>
          <w:color w:val="D4D4D4"/>
          <w:sz w:val="21"/>
          <w:szCs w:val="21"/>
        </w:rPr>
        <w:t xml:space="preserve"> ;</w:t>
      </w:r>
    </w:p>
    <w:p w14:paraId="10146FDF" w14:textId="77777777" w:rsidR="00C76AEB" w:rsidRPr="008702AC"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p>
    <w:p w14:paraId="7B14692B"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8702AC">
        <w:rPr>
          <w:rFonts w:ascii="Consolas" w:hAnsi="Consolas"/>
          <w:color w:val="D4D4D4"/>
          <w:sz w:val="21"/>
          <w:szCs w:val="21"/>
        </w:rPr>
        <w:t xml:space="preserve">    </w:t>
      </w:r>
      <w:r w:rsidRPr="00C76AEB">
        <w:rPr>
          <w:rFonts w:ascii="Consolas" w:hAnsi="Consolas"/>
          <w:color w:val="D4D4D4"/>
          <w:sz w:val="21"/>
          <w:szCs w:val="21"/>
          <w:lang w:val="es-ES"/>
        </w:rPr>
        <w:t>}</w:t>
      </w:r>
    </w:p>
    <w:p w14:paraId="59138870" w14:textId="77777777" w:rsidR="00C76AEB" w:rsidRPr="00904F88"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797D962" w14:textId="77777777" w:rsidR="00891FA2" w:rsidRPr="00904F88" w:rsidRDefault="00891FA2"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CC6E7C7" w14:textId="77777777" w:rsidR="00891FA2" w:rsidRPr="00904F88" w:rsidRDefault="00891FA2" w:rsidP="00891FA2">
      <w:pPr>
        <w:rPr>
          <w:lang w:val="es-ES"/>
        </w:rPr>
      </w:pPr>
    </w:p>
    <w:p w14:paraId="7C54323F" w14:textId="0E8CA7C0" w:rsidR="00891FA2" w:rsidRPr="00904F88" w:rsidRDefault="00891FA2" w:rsidP="00891FA2">
      <w:pPr>
        <w:rPr>
          <w:lang w:val="es-ES"/>
        </w:rPr>
      </w:pPr>
      <w:r w:rsidRPr="00904F88">
        <w:rPr>
          <w:lang w:val="es-ES"/>
        </w:rPr>
        <w:t>En este caso cambiamos el tamaño el color de la letra y del fondo cuando el ratón pasa sobre el con el pseudoselector :hover, como podéis apreciar en el siguiente código CSS.</w:t>
      </w:r>
    </w:p>
    <w:p w14:paraId="0081CC70" w14:textId="77777777" w:rsidR="00891FA2" w:rsidRPr="00904F88" w:rsidRDefault="00891FA2" w:rsidP="00891FA2">
      <w:pPr>
        <w:rPr>
          <w:lang w:val="es-ES"/>
        </w:rPr>
      </w:pPr>
    </w:p>
    <w:p w14:paraId="5A6A6577" w14:textId="77777777" w:rsidR="00891FA2" w:rsidRPr="00C76AEB" w:rsidRDefault="00891FA2"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D66073A" w14:textId="77777777" w:rsidR="00C76AEB" w:rsidRPr="00015106"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r w:rsidRPr="00C76AEB">
        <w:rPr>
          <w:rFonts w:ascii="Consolas" w:hAnsi="Consolas"/>
          <w:color w:val="D4D4D4"/>
          <w:sz w:val="21"/>
          <w:szCs w:val="21"/>
          <w:lang w:val="es-ES"/>
        </w:rPr>
        <w:t xml:space="preserve">    </w:t>
      </w:r>
      <w:r w:rsidRPr="00015106">
        <w:rPr>
          <w:rFonts w:ascii="Consolas" w:hAnsi="Consolas"/>
          <w:color w:val="D7BA7D"/>
          <w:sz w:val="21"/>
          <w:szCs w:val="21"/>
        </w:rPr>
        <w:t>.forma3:hover</w:t>
      </w:r>
      <w:r w:rsidRPr="00015106">
        <w:rPr>
          <w:rFonts w:ascii="Consolas" w:hAnsi="Consolas"/>
          <w:color w:val="D4D4D4"/>
          <w:sz w:val="21"/>
          <w:szCs w:val="21"/>
        </w:rPr>
        <w:t xml:space="preserve"> {</w:t>
      </w:r>
    </w:p>
    <w:p w14:paraId="2E303468" w14:textId="77777777" w:rsidR="00C76AEB" w:rsidRPr="00015106"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p>
    <w:p w14:paraId="0A5748AF" w14:textId="77777777" w:rsidR="00C76AEB" w:rsidRPr="00015106"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300px</w:t>
      </w:r>
      <w:r w:rsidRPr="00015106">
        <w:rPr>
          <w:rFonts w:ascii="Consolas" w:hAnsi="Consolas"/>
          <w:color w:val="D4D4D4"/>
          <w:sz w:val="21"/>
          <w:szCs w:val="21"/>
        </w:rPr>
        <w:t>;</w:t>
      </w:r>
    </w:p>
    <w:p w14:paraId="518C1F50" w14:textId="77777777" w:rsidR="00C76AEB" w:rsidRPr="00015106"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300px</w:t>
      </w:r>
      <w:r w:rsidRPr="00015106">
        <w:rPr>
          <w:rFonts w:ascii="Consolas" w:hAnsi="Consolas"/>
          <w:color w:val="D4D4D4"/>
          <w:sz w:val="21"/>
          <w:szCs w:val="21"/>
        </w:rPr>
        <w:t>;</w:t>
      </w:r>
    </w:p>
    <w:p w14:paraId="079A33AE" w14:textId="77777777" w:rsidR="00C76AEB" w:rsidRPr="00015106"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blanchedalmond</w:t>
      </w:r>
      <w:r w:rsidRPr="00015106">
        <w:rPr>
          <w:rFonts w:ascii="Consolas" w:hAnsi="Consolas"/>
          <w:color w:val="D4D4D4"/>
          <w:sz w:val="21"/>
          <w:szCs w:val="21"/>
        </w:rPr>
        <w:t>;</w:t>
      </w:r>
    </w:p>
    <w:p w14:paraId="41BD581A" w14:textId="77777777" w:rsidR="00C76AEB" w:rsidRPr="00015106"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blueviolet</w:t>
      </w:r>
      <w:r w:rsidRPr="00015106">
        <w:rPr>
          <w:rFonts w:ascii="Consolas" w:hAnsi="Consolas"/>
          <w:color w:val="D4D4D4"/>
          <w:sz w:val="21"/>
          <w:szCs w:val="21"/>
        </w:rPr>
        <w:t>;</w:t>
      </w:r>
    </w:p>
    <w:p w14:paraId="17E9B8A3" w14:textId="77777777" w:rsidR="00C76AEB" w:rsidRPr="008702AC"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8702AC">
        <w:rPr>
          <w:rFonts w:ascii="Consolas" w:hAnsi="Consolas"/>
          <w:color w:val="9CDCFE"/>
          <w:sz w:val="21"/>
          <w:szCs w:val="21"/>
        </w:rPr>
        <w:t>text-shadow</w:t>
      </w:r>
      <w:r w:rsidRPr="008702AC">
        <w:rPr>
          <w:rFonts w:ascii="Consolas" w:hAnsi="Consolas"/>
          <w:color w:val="D4D4D4"/>
          <w:sz w:val="21"/>
          <w:szCs w:val="21"/>
        </w:rPr>
        <w:t xml:space="preserve">: </w:t>
      </w:r>
      <w:r w:rsidRPr="008702AC">
        <w:rPr>
          <w:rFonts w:ascii="Consolas" w:hAnsi="Consolas"/>
          <w:color w:val="B5CEA8"/>
          <w:sz w:val="21"/>
          <w:szCs w:val="21"/>
        </w:rPr>
        <w:t>5px</w:t>
      </w:r>
      <w:r w:rsidRPr="008702AC">
        <w:rPr>
          <w:rFonts w:ascii="Consolas" w:hAnsi="Consolas"/>
          <w:color w:val="D4D4D4"/>
          <w:sz w:val="21"/>
          <w:szCs w:val="21"/>
        </w:rPr>
        <w:t xml:space="preserve"> </w:t>
      </w:r>
      <w:r w:rsidRPr="008702AC">
        <w:rPr>
          <w:rFonts w:ascii="Consolas" w:hAnsi="Consolas"/>
          <w:color w:val="B5CEA8"/>
          <w:sz w:val="21"/>
          <w:szCs w:val="21"/>
        </w:rPr>
        <w:t>5px</w:t>
      </w:r>
      <w:r w:rsidRPr="008702AC">
        <w:rPr>
          <w:rFonts w:ascii="Consolas" w:hAnsi="Consolas"/>
          <w:color w:val="D4D4D4"/>
          <w:sz w:val="21"/>
          <w:szCs w:val="21"/>
        </w:rPr>
        <w:t xml:space="preserve"> </w:t>
      </w:r>
      <w:r w:rsidRPr="008702AC">
        <w:rPr>
          <w:rFonts w:ascii="Consolas" w:hAnsi="Consolas"/>
          <w:color w:val="B5CEA8"/>
          <w:sz w:val="21"/>
          <w:szCs w:val="21"/>
        </w:rPr>
        <w:t>5px</w:t>
      </w:r>
      <w:r w:rsidRPr="008702AC">
        <w:rPr>
          <w:rFonts w:ascii="Consolas" w:hAnsi="Consolas"/>
          <w:color w:val="D4D4D4"/>
          <w:sz w:val="21"/>
          <w:szCs w:val="21"/>
        </w:rPr>
        <w:t xml:space="preserve"> </w:t>
      </w:r>
      <w:r w:rsidRPr="008702AC">
        <w:rPr>
          <w:rFonts w:ascii="Consolas" w:hAnsi="Consolas"/>
          <w:color w:val="CE9178"/>
          <w:sz w:val="21"/>
          <w:szCs w:val="21"/>
        </w:rPr>
        <w:t>darkblue</w:t>
      </w:r>
      <w:r w:rsidRPr="008702AC">
        <w:rPr>
          <w:rFonts w:ascii="Consolas" w:hAnsi="Consolas"/>
          <w:color w:val="D4D4D4"/>
          <w:sz w:val="21"/>
          <w:szCs w:val="21"/>
        </w:rPr>
        <w:t xml:space="preserve"> ;</w:t>
      </w:r>
    </w:p>
    <w:p w14:paraId="7C5CFADC"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8702AC">
        <w:rPr>
          <w:rFonts w:ascii="Consolas" w:hAnsi="Consolas"/>
          <w:color w:val="D4D4D4"/>
          <w:sz w:val="21"/>
          <w:szCs w:val="21"/>
        </w:rPr>
        <w:t xml:space="preserve">    </w:t>
      </w:r>
      <w:r w:rsidRPr="00C76AEB">
        <w:rPr>
          <w:rFonts w:ascii="Consolas" w:hAnsi="Consolas"/>
          <w:color w:val="D4D4D4"/>
          <w:sz w:val="21"/>
          <w:szCs w:val="21"/>
          <w:lang w:val="es-ES"/>
        </w:rPr>
        <w:t>}</w:t>
      </w:r>
    </w:p>
    <w:p w14:paraId="2C98F81F" w14:textId="07A3D331" w:rsidR="00C76AEB" w:rsidRPr="00904F88" w:rsidRDefault="00C76AEB" w:rsidP="00FC4891">
      <w:pPr>
        <w:rPr>
          <w:lang w:val="es-ES"/>
        </w:rPr>
      </w:pPr>
    </w:p>
    <w:p w14:paraId="4C93E681" w14:textId="166C1601" w:rsidR="00C76AEB" w:rsidRPr="00904F88" w:rsidRDefault="000E45A5" w:rsidP="00C63032">
      <w:pPr>
        <w:pStyle w:val="Ttulo3"/>
        <w:rPr>
          <w:lang w:val="es-ES"/>
        </w:rPr>
      </w:pPr>
      <w:bookmarkStart w:id="57" w:name="_Toc210640533"/>
      <w:r w:rsidRPr="00904F88">
        <w:rPr>
          <w:lang w:val="es-ES"/>
        </w:rPr>
        <w:t>Ejercicio</w:t>
      </w:r>
      <w:r w:rsidR="00252F51" w:rsidRPr="00904F88">
        <w:rPr>
          <w:lang w:val="es-ES"/>
        </w:rPr>
        <w:t xml:space="preserve"> forma 4 y 5</w:t>
      </w:r>
      <w:r w:rsidRPr="00904F88">
        <w:rPr>
          <w:lang w:val="es-ES"/>
        </w:rPr>
        <w:t>.</w:t>
      </w:r>
      <w:bookmarkEnd w:id="57"/>
    </w:p>
    <w:p w14:paraId="2912A61F" w14:textId="76307F16" w:rsidR="00C76AEB" w:rsidRPr="00904F88" w:rsidRDefault="00252F51" w:rsidP="00FC4891">
      <w:pPr>
        <w:rPr>
          <w:lang w:val="es-ES"/>
        </w:rPr>
      </w:pPr>
      <w:r w:rsidRPr="00904F88">
        <w:rPr>
          <w:lang w:val="es-ES"/>
        </w:rPr>
        <w:t>E</w:t>
      </w:r>
      <w:r w:rsidR="000E45A5" w:rsidRPr="00904F88">
        <w:rPr>
          <w:lang w:val="es-ES"/>
        </w:rPr>
        <w:t>xplicar el footer y la forma 4 y forma5 y cada uno de los atributos de CSS modificados</w:t>
      </w:r>
    </w:p>
    <w:p w14:paraId="774C216B" w14:textId="77777777" w:rsidR="00252F51" w:rsidRPr="00904F88" w:rsidRDefault="00252F51" w:rsidP="00252F51">
      <w:pPr>
        <w:rPr>
          <w:lang w:val="es-ES"/>
        </w:rPr>
      </w:pPr>
    </w:p>
    <w:p w14:paraId="3EAAEB53" w14:textId="77777777" w:rsidR="00252F51" w:rsidRPr="00904F88" w:rsidRDefault="00252F51" w:rsidP="00252F51">
      <w:pPr>
        <w:rPr>
          <w:lang w:val="es-ES"/>
        </w:rPr>
      </w:pPr>
      <w:r w:rsidRPr="00904F88">
        <w:rPr>
          <w:lang w:val="es-ES"/>
        </w:rPr>
        <w:t>El código HTML para estas formas es:</w:t>
      </w:r>
    </w:p>
    <w:p w14:paraId="3E12A6E5" w14:textId="77777777" w:rsidR="00252F51" w:rsidRPr="00904F88" w:rsidRDefault="00252F51" w:rsidP="00252F51">
      <w:pPr>
        <w:rPr>
          <w:lang w:val="es-ES"/>
        </w:rPr>
      </w:pPr>
    </w:p>
    <w:p w14:paraId="6C996D90" w14:textId="77777777" w:rsidR="00252F51" w:rsidRPr="00015106" w:rsidRDefault="00252F51" w:rsidP="00252F51">
      <w:pPr>
        <w:widowControl/>
        <w:shd w:val="clear" w:color="auto" w:fill="1F1F1F"/>
        <w:autoSpaceDE/>
        <w:autoSpaceDN/>
        <w:adjustRightInd/>
        <w:spacing w:before="0" w:after="0" w:line="285" w:lineRule="atLeast"/>
        <w:jc w:val="left"/>
        <w:rPr>
          <w:rFonts w:ascii="Consolas" w:hAnsi="Consolas"/>
          <w:color w:val="CCCCCC"/>
          <w:sz w:val="21"/>
          <w:szCs w:val="21"/>
        </w:rPr>
      </w:pPr>
      <w:r w:rsidRPr="00252F51">
        <w:rPr>
          <w:rFonts w:ascii="Consolas" w:hAnsi="Consolas"/>
          <w:color w:val="CCCCCC"/>
          <w:sz w:val="21"/>
          <w:szCs w:val="21"/>
          <w:lang w:val="es-ES"/>
        </w:rPr>
        <w:t>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"forma4"</w:t>
      </w:r>
      <w:r w:rsidRPr="00015106">
        <w:rPr>
          <w:rFonts w:ascii="Consolas" w:hAnsi="Consolas"/>
          <w:color w:val="808080"/>
          <w:sz w:val="21"/>
          <w:szCs w:val="21"/>
        </w:rPr>
        <w:t>&gt;&lt;/</w:t>
      </w:r>
      <w:r w:rsidRPr="00015106">
        <w:rPr>
          <w:rFonts w:ascii="Consolas" w:hAnsi="Consolas"/>
          <w:color w:val="569CD6"/>
          <w:sz w:val="21"/>
          <w:szCs w:val="21"/>
        </w:rPr>
        <w:t>section</w:t>
      </w:r>
      <w:r w:rsidRPr="00015106">
        <w:rPr>
          <w:rFonts w:ascii="Consolas" w:hAnsi="Consolas"/>
          <w:color w:val="808080"/>
          <w:sz w:val="21"/>
          <w:szCs w:val="21"/>
        </w:rPr>
        <w:t>&gt;</w:t>
      </w:r>
    </w:p>
    <w:p w14:paraId="550D2D5D" w14:textId="77777777" w:rsidR="00252F51" w:rsidRPr="00015106" w:rsidRDefault="00252F51" w:rsidP="00252F51">
      <w:pPr>
        <w:widowControl/>
        <w:shd w:val="clear" w:color="auto" w:fill="1F1F1F"/>
        <w:autoSpaceDE/>
        <w:autoSpaceDN/>
        <w:adjustRightInd/>
        <w:spacing w:before="0" w:after="240" w:line="285" w:lineRule="atLeast"/>
        <w:jc w:val="left"/>
        <w:rPr>
          <w:rFonts w:ascii="Consolas" w:hAnsi="Consolas"/>
          <w:color w:val="CCCCCC"/>
          <w:sz w:val="21"/>
          <w:szCs w:val="21"/>
        </w:rPr>
      </w:pPr>
    </w:p>
    <w:p w14:paraId="759232F5" w14:textId="77777777" w:rsidR="00252F51" w:rsidRPr="00015106" w:rsidRDefault="00252F51" w:rsidP="00252F5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footer</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"mifooter"</w:t>
      </w:r>
      <w:r w:rsidRPr="00015106">
        <w:rPr>
          <w:rFonts w:ascii="Consolas" w:hAnsi="Consolas"/>
          <w:color w:val="808080"/>
          <w:sz w:val="21"/>
          <w:szCs w:val="21"/>
        </w:rPr>
        <w:t>&gt;</w:t>
      </w:r>
    </w:p>
    <w:p w14:paraId="04B9C99C" w14:textId="77777777" w:rsidR="00252F51" w:rsidRPr="00015106" w:rsidRDefault="00252F51" w:rsidP="00252F5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"forma5"</w:t>
      </w:r>
      <w:r w:rsidRPr="00015106">
        <w:rPr>
          <w:rFonts w:ascii="Consolas" w:hAnsi="Consolas"/>
          <w:color w:val="808080"/>
          <w:sz w:val="21"/>
          <w:szCs w:val="21"/>
        </w:rPr>
        <w:t>&gt;&lt;/</w:t>
      </w:r>
      <w:r w:rsidRPr="00015106">
        <w:rPr>
          <w:rFonts w:ascii="Consolas" w:hAnsi="Consolas"/>
          <w:color w:val="569CD6"/>
          <w:sz w:val="21"/>
          <w:szCs w:val="21"/>
        </w:rPr>
        <w:t>section</w:t>
      </w:r>
      <w:r w:rsidRPr="00015106">
        <w:rPr>
          <w:rFonts w:ascii="Consolas" w:hAnsi="Consolas"/>
          <w:color w:val="808080"/>
          <w:sz w:val="21"/>
          <w:szCs w:val="21"/>
        </w:rPr>
        <w:t>&gt;</w:t>
      </w:r>
    </w:p>
    <w:p w14:paraId="667808A9" w14:textId="77777777" w:rsidR="00252F51" w:rsidRPr="00015106" w:rsidRDefault="00252F51" w:rsidP="00252F5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r w:rsidRPr="00015106">
        <w:rPr>
          <w:rFonts w:ascii="Consolas" w:hAnsi="Consolas"/>
          <w:color w:val="808080"/>
          <w:sz w:val="21"/>
          <w:szCs w:val="21"/>
        </w:rPr>
        <w:t>&lt;/</w:t>
      </w:r>
      <w:r w:rsidRPr="00015106">
        <w:rPr>
          <w:rFonts w:ascii="Consolas" w:hAnsi="Consolas"/>
          <w:color w:val="569CD6"/>
          <w:sz w:val="21"/>
          <w:szCs w:val="21"/>
        </w:rPr>
        <w:t>footer</w:t>
      </w:r>
      <w:r w:rsidRPr="00015106">
        <w:rPr>
          <w:rFonts w:ascii="Consolas" w:hAnsi="Consolas"/>
          <w:color w:val="808080"/>
          <w:sz w:val="21"/>
          <w:szCs w:val="21"/>
        </w:rPr>
        <w:t>&gt;</w:t>
      </w:r>
    </w:p>
    <w:p w14:paraId="5DD11BB4" w14:textId="77777777" w:rsidR="00252F51" w:rsidRPr="00015106" w:rsidRDefault="00252F51" w:rsidP="00FC4891"/>
    <w:p w14:paraId="11AEBB17" w14:textId="77777777" w:rsidR="00252F51" w:rsidRPr="00015106" w:rsidRDefault="00252F51" w:rsidP="00FC4891"/>
    <w:p w14:paraId="68A2D1FC" w14:textId="6EBE218D" w:rsidR="00997052" w:rsidRPr="00904F88" w:rsidRDefault="00997052" w:rsidP="00FC4891">
      <w:pPr>
        <w:rPr>
          <w:lang w:val="es-ES"/>
        </w:rPr>
      </w:pPr>
      <w:r w:rsidRPr="00015106">
        <w:rPr>
          <w:lang w:val="es-ES"/>
        </w:rPr>
        <w:br/>
      </w:r>
      <w:r w:rsidRPr="00904F88">
        <w:rPr>
          <w:lang w:val="es-ES"/>
        </w:rPr>
        <w:t>El código CSS es:</w:t>
      </w:r>
    </w:p>
    <w:p w14:paraId="621A9839" w14:textId="77777777" w:rsidR="00997052" w:rsidRPr="00904F88" w:rsidRDefault="00997052" w:rsidP="00FC4891">
      <w:pPr>
        <w:rPr>
          <w:lang w:val="es-ES"/>
        </w:rPr>
      </w:pPr>
    </w:p>
    <w:p w14:paraId="7E528DB2"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97052">
        <w:rPr>
          <w:rFonts w:ascii="Consolas" w:hAnsi="Consolas"/>
          <w:color w:val="D4D4D4"/>
          <w:sz w:val="21"/>
          <w:szCs w:val="21"/>
          <w:lang w:val="es-ES"/>
        </w:rPr>
        <w:lastRenderedPageBreak/>
        <w:t xml:space="preserve">  </w:t>
      </w:r>
      <w:r w:rsidRPr="00997052">
        <w:rPr>
          <w:rFonts w:ascii="Consolas" w:hAnsi="Consolas"/>
          <w:color w:val="D7BA7D"/>
          <w:sz w:val="21"/>
          <w:szCs w:val="21"/>
          <w:lang w:val="es-ES"/>
        </w:rPr>
        <w:t>.forma4</w:t>
      </w:r>
      <w:r w:rsidRPr="00997052">
        <w:rPr>
          <w:rFonts w:ascii="Consolas" w:hAnsi="Consolas"/>
          <w:color w:val="D4D4D4"/>
          <w:sz w:val="21"/>
          <w:szCs w:val="21"/>
          <w:lang w:val="es-ES"/>
        </w:rPr>
        <w:t xml:space="preserve"> {</w:t>
      </w:r>
    </w:p>
    <w:p w14:paraId="4012D263"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D1DE905"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97052">
        <w:rPr>
          <w:rFonts w:ascii="Consolas" w:hAnsi="Consolas"/>
          <w:color w:val="D4D4D4"/>
          <w:sz w:val="21"/>
          <w:szCs w:val="21"/>
          <w:lang w:val="es-ES"/>
        </w:rPr>
        <w:t xml:space="preserve">        </w:t>
      </w:r>
      <w:r w:rsidRPr="00997052">
        <w:rPr>
          <w:rFonts w:ascii="Consolas" w:hAnsi="Consolas"/>
          <w:color w:val="9CDCFE"/>
          <w:sz w:val="21"/>
          <w:szCs w:val="21"/>
          <w:lang w:val="es-ES"/>
        </w:rPr>
        <w:t>width</w:t>
      </w:r>
      <w:r w:rsidRPr="00997052">
        <w:rPr>
          <w:rFonts w:ascii="Consolas" w:hAnsi="Consolas"/>
          <w:color w:val="D4D4D4"/>
          <w:sz w:val="21"/>
          <w:szCs w:val="21"/>
          <w:lang w:val="es-ES"/>
        </w:rPr>
        <w:t xml:space="preserve">: </w:t>
      </w:r>
      <w:r w:rsidRPr="00997052">
        <w:rPr>
          <w:rFonts w:ascii="Consolas" w:hAnsi="Consolas"/>
          <w:color w:val="B5CEA8"/>
          <w:sz w:val="21"/>
          <w:szCs w:val="21"/>
          <w:lang w:val="es-ES"/>
        </w:rPr>
        <w:t>50px</w:t>
      </w:r>
      <w:r w:rsidRPr="00997052">
        <w:rPr>
          <w:rFonts w:ascii="Consolas" w:hAnsi="Consolas"/>
          <w:color w:val="D4D4D4"/>
          <w:sz w:val="21"/>
          <w:szCs w:val="21"/>
          <w:lang w:val="es-ES"/>
        </w:rPr>
        <w:t>;</w:t>
      </w:r>
    </w:p>
    <w:p w14:paraId="6F814279" w14:textId="77777777" w:rsidR="00997052" w:rsidRPr="00015106"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rPr>
      </w:pPr>
      <w:r w:rsidRPr="00997052">
        <w:rPr>
          <w:rFonts w:ascii="Consolas" w:hAnsi="Consolas"/>
          <w:color w:val="D4D4D4"/>
          <w:sz w:val="21"/>
          <w:szCs w:val="21"/>
          <w:lang w:val="es-ES"/>
        </w:rPr>
        <w:t xml:space="preserve">        </w:t>
      </w:r>
      <w:r w:rsidRPr="00015106">
        <w:rPr>
          <w:rFonts w:ascii="Consolas" w:hAnsi="Consolas"/>
          <w:color w:val="9CDCFE"/>
          <w:sz w:val="21"/>
          <w:szCs w:val="21"/>
        </w:rPr>
        <w:t>height</w:t>
      </w:r>
      <w:r w:rsidRPr="00015106">
        <w:rPr>
          <w:rFonts w:ascii="Consolas" w:hAnsi="Consolas"/>
          <w:color w:val="D4D4D4"/>
          <w:sz w:val="21"/>
          <w:szCs w:val="21"/>
        </w:rPr>
        <w:t>:</w:t>
      </w:r>
      <w:r w:rsidRPr="00015106">
        <w:rPr>
          <w:rFonts w:ascii="Consolas" w:hAnsi="Consolas"/>
          <w:color w:val="B5CEA8"/>
          <w:sz w:val="21"/>
          <w:szCs w:val="21"/>
        </w:rPr>
        <w:t>150px</w:t>
      </w:r>
      <w:r w:rsidRPr="00015106">
        <w:rPr>
          <w:rFonts w:ascii="Consolas" w:hAnsi="Consolas"/>
          <w:color w:val="D4D4D4"/>
          <w:sz w:val="21"/>
          <w:szCs w:val="21"/>
        </w:rPr>
        <w:t>;</w:t>
      </w:r>
    </w:p>
    <w:p w14:paraId="4CE01E1B" w14:textId="77777777" w:rsidR="00997052" w:rsidRPr="00015106"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brown</w:t>
      </w:r>
      <w:r w:rsidRPr="00015106">
        <w:rPr>
          <w:rFonts w:ascii="Consolas" w:hAnsi="Consolas"/>
          <w:color w:val="D4D4D4"/>
          <w:sz w:val="21"/>
          <w:szCs w:val="21"/>
        </w:rPr>
        <w:t>;</w:t>
      </w:r>
    </w:p>
    <w:p w14:paraId="4CEFDF47" w14:textId="77777777" w:rsidR="00997052" w:rsidRPr="00015106"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7px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blanchedalmond</w:t>
      </w:r>
      <w:r w:rsidRPr="00015106">
        <w:rPr>
          <w:rFonts w:ascii="Consolas" w:hAnsi="Consolas"/>
          <w:color w:val="D4D4D4"/>
          <w:sz w:val="21"/>
          <w:szCs w:val="21"/>
        </w:rPr>
        <w:t>;</w:t>
      </w:r>
    </w:p>
    <w:p w14:paraId="29558F18" w14:textId="77777777" w:rsidR="00997052" w:rsidRPr="00015106"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525F5F90" w14:textId="77777777" w:rsidR="00997052" w:rsidRPr="00015106"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rPr>
      </w:pPr>
    </w:p>
    <w:p w14:paraId="2FE1FAF8" w14:textId="77777777" w:rsidR="00997052" w:rsidRPr="00015106"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B65C5E7" w14:textId="77777777" w:rsidR="00997052" w:rsidRPr="00015106" w:rsidRDefault="00997052" w:rsidP="00997052">
      <w:pPr>
        <w:widowControl/>
        <w:shd w:val="clear" w:color="auto" w:fill="1F1F1F"/>
        <w:autoSpaceDE/>
        <w:autoSpaceDN/>
        <w:adjustRightInd/>
        <w:spacing w:before="0" w:after="240" w:line="285" w:lineRule="atLeast"/>
        <w:jc w:val="left"/>
        <w:rPr>
          <w:rFonts w:ascii="Consolas" w:hAnsi="Consolas"/>
          <w:color w:val="CCCCCC"/>
          <w:sz w:val="21"/>
          <w:szCs w:val="21"/>
        </w:rPr>
      </w:pPr>
    </w:p>
    <w:p w14:paraId="5A65DF2C" w14:textId="77777777" w:rsidR="00997052" w:rsidRPr="00015106"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.forma5</w:t>
      </w:r>
      <w:r w:rsidRPr="00015106">
        <w:rPr>
          <w:rFonts w:ascii="Consolas" w:hAnsi="Consolas"/>
          <w:color w:val="D4D4D4"/>
          <w:sz w:val="21"/>
          <w:szCs w:val="21"/>
        </w:rPr>
        <w:t xml:space="preserve"> {</w:t>
      </w:r>
    </w:p>
    <w:p w14:paraId="112F73ED" w14:textId="77777777" w:rsidR="00997052" w:rsidRPr="00015106"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rPr>
      </w:pPr>
    </w:p>
    <w:p w14:paraId="647F15E0" w14:textId="77777777" w:rsidR="00997052" w:rsidRPr="00015106"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200px</w:t>
      </w:r>
      <w:r w:rsidRPr="00015106">
        <w:rPr>
          <w:rFonts w:ascii="Consolas" w:hAnsi="Consolas"/>
          <w:color w:val="D4D4D4"/>
          <w:sz w:val="21"/>
          <w:szCs w:val="21"/>
        </w:rPr>
        <w:t>;</w:t>
      </w:r>
    </w:p>
    <w:p w14:paraId="7A7716DA" w14:textId="77777777" w:rsidR="00997052" w:rsidRPr="00015106"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w:t>
      </w:r>
      <w:r w:rsidRPr="00015106">
        <w:rPr>
          <w:rFonts w:ascii="Consolas" w:hAnsi="Consolas"/>
          <w:color w:val="B5CEA8"/>
          <w:sz w:val="21"/>
          <w:szCs w:val="21"/>
        </w:rPr>
        <w:t>80px</w:t>
      </w:r>
      <w:r w:rsidRPr="00015106">
        <w:rPr>
          <w:rFonts w:ascii="Consolas" w:hAnsi="Consolas"/>
          <w:color w:val="D4D4D4"/>
          <w:sz w:val="21"/>
          <w:szCs w:val="21"/>
        </w:rPr>
        <w:t>;</w:t>
      </w:r>
    </w:p>
    <w:p w14:paraId="45B4994A" w14:textId="77777777" w:rsidR="00997052" w:rsidRPr="00015106"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antiquewhite</w:t>
      </w:r>
      <w:r w:rsidRPr="00015106">
        <w:rPr>
          <w:rFonts w:ascii="Consolas" w:hAnsi="Consolas"/>
          <w:color w:val="D4D4D4"/>
          <w:sz w:val="21"/>
          <w:szCs w:val="21"/>
        </w:rPr>
        <w:t>;</w:t>
      </w:r>
    </w:p>
    <w:p w14:paraId="3C697B88" w14:textId="77777777" w:rsidR="00997052" w:rsidRPr="00015106"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7px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blue</w:t>
      </w:r>
      <w:r w:rsidRPr="00015106">
        <w:rPr>
          <w:rFonts w:ascii="Consolas" w:hAnsi="Consolas"/>
          <w:color w:val="D4D4D4"/>
          <w:sz w:val="21"/>
          <w:szCs w:val="21"/>
        </w:rPr>
        <w:t>;</w:t>
      </w:r>
    </w:p>
    <w:p w14:paraId="35B4ED78"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97052">
        <w:rPr>
          <w:rFonts w:ascii="Consolas" w:hAnsi="Consolas"/>
          <w:color w:val="9CDCFE"/>
          <w:sz w:val="21"/>
          <w:szCs w:val="21"/>
          <w:lang w:val="es-ES"/>
        </w:rPr>
        <w:t>margin</w:t>
      </w:r>
      <w:r w:rsidRPr="00997052">
        <w:rPr>
          <w:rFonts w:ascii="Consolas" w:hAnsi="Consolas"/>
          <w:color w:val="D4D4D4"/>
          <w:sz w:val="21"/>
          <w:szCs w:val="21"/>
          <w:lang w:val="es-ES"/>
        </w:rPr>
        <w:t xml:space="preserve">: </w:t>
      </w:r>
      <w:r w:rsidRPr="00997052">
        <w:rPr>
          <w:rFonts w:ascii="Consolas" w:hAnsi="Consolas"/>
          <w:color w:val="B5CEA8"/>
          <w:sz w:val="21"/>
          <w:szCs w:val="21"/>
          <w:lang w:val="es-ES"/>
        </w:rPr>
        <w:t>20px</w:t>
      </w:r>
      <w:r w:rsidRPr="00997052">
        <w:rPr>
          <w:rFonts w:ascii="Consolas" w:hAnsi="Consolas"/>
          <w:color w:val="D4D4D4"/>
          <w:sz w:val="21"/>
          <w:szCs w:val="21"/>
          <w:lang w:val="es-ES"/>
        </w:rPr>
        <w:t>;</w:t>
      </w:r>
    </w:p>
    <w:p w14:paraId="7906DEFF"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97052">
        <w:rPr>
          <w:rFonts w:ascii="Consolas" w:hAnsi="Consolas"/>
          <w:color w:val="D4D4D4"/>
          <w:sz w:val="21"/>
          <w:szCs w:val="21"/>
          <w:lang w:val="es-ES"/>
        </w:rPr>
        <w:t xml:space="preserve">        </w:t>
      </w:r>
      <w:r w:rsidRPr="00997052">
        <w:rPr>
          <w:rFonts w:ascii="Consolas" w:hAnsi="Consolas"/>
          <w:color w:val="9CDCFE"/>
          <w:sz w:val="21"/>
          <w:szCs w:val="21"/>
          <w:lang w:val="es-ES"/>
        </w:rPr>
        <w:t>box-shadow</w:t>
      </w:r>
      <w:r w:rsidRPr="00997052">
        <w:rPr>
          <w:rFonts w:ascii="Consolas" w:hAnsi="Consolas"/>
          <w:color w:val="D4D4D4"/>
          <w:sz w:val="21"/>
          <w:szCs w:val="21"/>
          <w:lang w:val="es-ES"/>
        </w:rPr>
        <w:t>:  </w:t>
      </w:r>
      <w:r w:rsidRPr="00997052">
        <w:rPr>
          <w:rFonts w:ascii="Consolas" w:hAnsi="Consolas"/>
          <w:color w:val="B5CEA8"/>
          <w:sz w:val="21"/>
          <w:szCs w:val="21"/>
          <w:lang w:val="es-ES"/>
        </w:rPr>
        <w:t>12px</w:t>
      </w:r>
      <w:r w:rsidRPr="00997052">
        <w:rPr>
          <w:rFonts w:ascii="Consolas" w:hAnsi="Consolas"/>
          <w:color w:val="D4D4D4"/>
          <w:sz w:val="21"/>
          <w:szCs w:val="21"/>
          <w:lang w:val="es-ES"/>
        </w:rPr>
        <w:t xml:space="preserve"> </w:t>
      </w:r>
      <w:r w:rsidRPr="00997052">
        <w:rPr>
          <w:rFonts w:ascii="Consolas" w:hAnsi="Consolas"/>
          <w:color w:val="B5CEA8"/>
          <w:sz w:val="21"/>
          <w:szCs w:val="21"/>
          <w:lang w:val="es-ES"/>
        </w:rPr>
        <w:t>14px</w:t>
      </w:r>
      <w:r w:rsidRPr="00997052">
        <w:rPr>
          <w:rFonts w:ascii="Consolas" w:hAnsi="Consolas"/>
          <w:color w:val="D4D4D4"/>
          <w:sz w:val="21"/>
          <w:szCs w:val="21"/>
          <w:lang w:val="es-ES"/>
        </w:rPr>
        <w:t xml:space="preserve"> </w:t>
      </w:r>
      <w:r w:rsidRPr="00997052">
        <w:rPr>
          <w:rFonts w:ascii="Consolas" w:hAnsi="Consolas"/>
          <w:color w:val="B5CEA8"/>
          <w:sz w:val="21"/>
          <w:szCs w:val="21"/>
          <w:lang w:val="es-ES"/>
        </w:rPr>
        <w:t>2px</w:t>
      </w:r>
      <w:r w:rsidRPr="00997052">
        <w:rPr>
          <w:rFonts w:ascii="Consolas" w:hAnsi="Consolas"/>
          <w:color w:val="D4D4D4"/>
          <w:sz w:val="21"/>
          <w:szCs w:val="21"/>
          <w:lang w:val="es-ES"/>
        </w:rPr>
        <w:t xml:space="preserve"> </w:t>
      </w:r>
      <w:r w:rsidRPr="00997052">
        <w:rPr>
          <w:rFonts w:ascii="Consolas" w:hAnsi="Consolas"/>
          <w:color w:val="DCDCAA"/>
          <w:sz w:val="21"/>
          <w:szCs w:val="21"/>
          <w:lang w:val="es-ES"/>
        </w:rPr>
        <w:t>rgba</w:t>
      </w:r>
      <w:r w:rsidRPr="00997052">
        <w:rPr>
          <w:rFonts w:ascii="Consolas" w:hAnsi="Consolas"/>
          <w:color w:val="D4D4D4"/>
          <w:sz w:val="21"/>
          <w:szCs w:val="21"/>
          <w:lang w:val="es-ES"/>
        </w:rPr>
        <w:t>(</w:t>
      </w:r>
      <w:r w:rsidRPr="00997052">
        <w:rPr>
          <w:rFonts w:ascii="Consolas" w:hAnsi="Consolas"/>
          <w:color w:val="B5CEA8"/>
          <w:sz w:val="21"/>
          <w:szCs w:val="21"/>
          <w:lang w:val="es-ES"/>
        </w:rPr>
        <w:t>0</w:t>
      </w:r>
      <w:r w:rsidRPr="00997052">
        <w:rPr>
          <w:rFonts w:ascii="Consolas" w:hAnsi="Consolas"/>
          <w:color w:val="D4D4D4"/>
          <w:sz w:val="21"/>
          <w:szCs w:val="21"/>
          <w:lang w:val="es-ES"/>
        </w:rPr>
        <w:t>,</w:t>
      </w:r>
      <w:r w:rsidRPr="00997052">
        <w:rPr>
          <w:rFonts w:ascii="Consolas" w:hAnsi="Consolas"/>
          <w:color w:val="B5CEA8"/>
          <w:sz w:val="21"/>
          <w:szCs w:val="21"/>
          <w:lang w:val="es-ES"/>
        </w:rPr>
        <w:t>0</w:t>
      </w:r>
      <w:r w:rsidRPr="00997052">
        <w:rPr>
          <w:rFonts w:ascii="Consolas" w:hAnsi="Consolas"/>
          <w:color w:val="D4D4D4"/>
          <w:sz w:val="21"/>
          <w:szCs w:val="21"/>
          <w:lang w:val="es-ES"/>
        </w:rPr>
        <w:t>,</w:t>
      </w:r>
      <w:r w:rsidRPr="00997052">
        <w:rPr>
          <w:rFonts w:ascii="Consolas" w:hAnsi="Consolas"/>
          <w:color w:val="B5CEA8"/>
          <w:sz w:val="21"/>
          <w:szCs w:val="21"/>
          <w:lang w:val="es-ES"/>
        </w:rPr>
        <w:t>0</w:t>
      </w:r>
      <w:r w:rsidRPr="00997052">
        <w:rPr>
          <w:rFonts w:ascii="Consolas" w:hAnsi="Consolas"/>
          <w:color w:val="D4D4D4"/>
          <w:sz w:val="21"/>
          <w:szCs w:val="21"/>
          <w:lang w:val="es-ES"/>
        </w:rPr>
        <w:t>,</w:t>
      </w:r>
      <w:r w:rsidRPr="00997052">
        <w:rPr>
          <w:rFonts w:ascii="Consolas" w:hAnsi="Consolas"/>
          <w:color w:val="B5CEA8"/>
          <w:sz w:val="21"/>
          <w:szCs w:val="21"/>
          <w:lang w:val="es-ES"/>
        </w:rPr>
        <w:t>0.47</w:t>
      </w:r>
      <w:r w:rsidRPr="00997052">
        <w:rPr>
          <w:rFonts w:ascii="Consolas" w:hAnsi="Consolas"/>
          <w:color w:val="D4D4D4"/>
          <w:sz w:val="21"/>
          <w:szCs w:val="21"/>
          <w:lang w:val="es-ES"/>
        </w:rPr>
        <w:t>);</w:t>
      </w:r>
    </w:p>
    <w:p w14:paraId="17A5C4A4"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D757F8D" w14:textId="77777777" w:rsidR="00997052" w:rsidRPr="00015106"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rPr>
      </w:pPr>
      <w:r w:rsidRPr="00997052">
        <w:rPr>
          <w:rFonts w:ascii="Consolas" w:hAnsi="Consolas"/>
          <w:color w:val="D4D4D4"/>
          <w:sz w:val="21"/>
          <w:szCs w:val="21"/>
          <w:lang w:val="es-ES"/>
        </w:rPr>
        <w:t xml:space="preserve">    </w:t>
      </w:r>
      <w:r w:rsidRPr="00015106">
        <w:rPr>
          <w:rFonts w:ascii="Consolas" w:hAnsi="Consolas"/>
          <w:color w:val="D4D4D4"/>
          <w:sz w:val="21"/>
          <w:szCs w:val="21"/>
        </w:rPr>
        <w:t>}</w:t>
      </w:r>
    </w:p>
    <w:p w14:paraId="2FAB1200" w14:textId="77777777" w:rsidR="00997052" w:rsidRPr="00015106"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rPr>
      </w:pPr>
    </w:p>
    <w:p w14:paraId="50DE524E" w14:textId="77777777" w:rsidR="00997052" w:rsidRPr="00015106"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.mifooter</w:t>
      </w:r>
      <w:r w:rsidRPr="00015106">
        <w:rPr>
          <w:rFonts w:ascii="Consolas" w:hAnsi="Consolas"/>
          <w:color w:val="D4D4D4"/>
          <w:sz w:val="21"/>
          <w:szCs w:val="21"/>
        </w:rPr>
        <w:t xml:space="preserve"> {</w:t>
      </w:r>
    </w:p>
    <w:p w14:paraId="7C085F09" w14:textId="2BF8E94D" w:rsidR="00997052" w:rsidRPr="00015106"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w:t>
      </w:r>
      <w:r w:rsidRPr="00015106">
        <w:rPr>
          <w:rFonts w:ascii="Consolas" w:hAnsi="Consolas"/>
          <w:color w:val="B5CEA8"/>
          <w:sz w:val="21"/>
          <w:szCs w:val="21"/>
        </w:rPr>
        <w:t>100%</w:t>
      </w:r>
      <w:r w:rsidRPr="00015106">
        <w:rPr>
          <w:rFonts w:ascii="Consolas" w:hAnsi="Consolas"/>
          <w:color w:val="D4D4D4"/>
          <w:sz w:val="21"/>
          <w:szCs w:val="21"/>
        </w:rPr>
        <w:t>;</w:t>
      </w:r>
    </w:p>
    <w:p w14:paraId="6832E144" w14:textId="2884D5B4" w:rsidR="00997052" w:rsidRPr="00015106" w:rsidRDefault="00997052" w:rsidP="00997052">
      <w:pPr>
        <w:widowControl/>
        <w:shd w:val="clear" w:color="auto" w:fill="1F1F1F"/>
        <w:autoSpaceDE/>
        <w:autoSpaceDN/>
        <w:adjustRightInd/>
        <w:spacing w:before="0" w:after="0" w:line="285" w:lineRule="atLeast"/>
        <w:jc w:val="left"/>
        <w:rPr>
          <w:rFonts w:ascii="Consolas" w:hAnsi="Consolas"/>
          <w:color w:val="D4D4D4"/>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7px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w:t>
      </w:r>
    </w:p>
    <w:p w14:paraId="08458169" w14:textId="7724034A" w:rsidR="00C92212" w:rsidRPr="00C92212" w:rsidRDefault="00C92212" w:rsidP="00C9221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C92212">
        <w:rPr>
          <w:rFonts w:ascii="Consolas" w:hAnsi="Consolas"/>
          <w:color w:val="9CDCFE"/>
          <w:sz w:val="21"/>
          <w:szCs w:val="21"/>
          <w:lang w:val="es-ES"/>
        </w:rPr>
        <w:t>height</w:t>
      </w:r>
      <w:r w:rsidRPr="00C92212">
        <w:rPr>
          <w:rFonts w:ascii="Consolas" w:hAnsi="Consolas"/>
          <w:color w:val="D4D4D4"/>
          <w:sz w:val="21"/>
          <w:szCs w:val="21"/>
          <w:lang w:val="es-ES"/>
        </w:rPr>
        <w:t xml:space="preserve">: </w:t>
      </w:r>
      <w:r w:rsidR="005F52F9" w:rsidRPr="00904F88">
        <w:rPr>
          <w:rFonts w:ascii="Consolas" w:hAnsi="Consolas"/>
          <w:color w:val="B5CEA8"/>
          <w:sz w:val="21"/>
          <w:szCs w:val="21"/>
          <w:lang w:val="es-ES"/>
        </w:rPr>
        <w:t>12vh;</w:t>
      </w:r>
    </w:p>
    <w:p w14:paraId="02F8D76E"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97052">
        <w:rPr>
          <w:rFonts w:ascii="Consolas" w:hAnsi="Consolas"/>
          <w:color w:val="D4D4D4"/>
          <w:sz w:val="21"/>
          <w:szCs w:val="21"/>
          <w:lang w:val="es-ES"/>
        </w:rPr>
        <w:t>    }</w:t>
      </w:r>
    </w:p>
    <w:p w14:paraId="28CB3BB0" w14:textId="77777777" w:rsidR="00252F51" w:rsidRPr="00904F88" w:rsidRDefault="00252F51" w:rsidP="00FC4891">
      <w:pPr>
        <w:rPr>
          <w:lang w:val="es-ES"/>
        </w:rPr>
      </w:pPr>
    </w:p>
    <w:p w14:paraId="603A8066" w14:textId="3CEBD641" w:rsidR="00252F51" w:rsidRPr="00904F88" w:rsidRDefault="00252F51" w:rsidP="00FC4891">
      <w:pPr>
        <w:rPr>
          <w:lang w:val="es-ES"/>
        </w:rPr>
      </w:pPr>
      <w:r w:rsidRPr="00904F88">
        <w:rPr>
          <w:lang w:val="es-ES"/>
        </w:rPr>
        <w:t>El resultado en el navegador.</w:t>
      </w:r>
    </w:p>
    <w:p w14:paraId="1314C47C" w14:textId="77777777" w:rsidR="0000255A" w:rsidRPr="00904F88" w:rsidRDefault="0000255A" w:rsidP="00FC4891">
      <w:pPr>
        <w:rPr>
          <w:lang w:val="es-ES"/>
        </w:rPr>
      </w:pPr>
    </w:p>
    <w:p w14:paraId="25415D16" w14:textId="234D24E3" w:rsidR="0000255A" w:rsidRPr="00904F88" w:rsidRDefault="001B051C" w:rsidP="00FC4891">
      <w:pPr>
        <w:rPr>
          <w:lang w:val="es-ES"/>
        </w:rPr>
      </w:pPr>
      <w:r w:rsidRPr="00904F88">
        <w:rPr>
          <w:noProof/>
          <w:lang w:val="es-ES"/>
        </w:rPr>
        <w:drawing>
          <wp:inline distT="0" distB="0" distL="0" distR="0" wp14:anchorId="618CD202" wp14:editId="10A52FB3">
            <wp:extent cx="6300470" cy="1896110"/>
            <wp:effectExtent l="0" t="0" r="5080" b="8890"/>
            <wp:docPr id="139771716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17164" name="Imagen 1" descr="Forma, Rectángulo&#10;&#10;El contenido generado por IA puede ser incorrecto."/>
                    <pic:cNvPicPr/>
                  </pic:nvPicPr>
                  <pic:blipFill>
                    <a:blip r:embed="rId156"/>
                    <a:stretch>
                      <a:fillRect/>
                    </a:stretch>
                  </pic:blipFill>
                  <pic:spPr>
                    <a:xfrm>
                      <a:off x="0" y="0"/>
                      <a:ext cx="6300470" cy="1896110"/>
                    </a:xfrm>
                    <a:prstGeom prst="rect">
                      <a:avLst/>
                    </a:prstGeom>
                  </pic:spPr>
                </pic:pic>
              </a:graphicData>
            </a:graphic>
          </wp:inline>
        </w:drawing>
      </w:r>
    </w:p>
    <w:p w14:paraId="6702AFD1" w14:textId="77777777" w:rsidR="0000255A" w:rsidRPr="00904F88" w:rsidRDefault="0000255A" w:rsidP="00FC4891">
      <w:pPr>
        <w:rPr>
          <w:lang w:val="es-ES"/>
        </w:rPr>
      </w:pPr>
    </w:p>
    <w:p w14:paraId="32CA4BD1" w14:textId="77777777" w:rsidR="00C63032" w:rsidRPr="00904F88" w:rsidRDefault="00C63032" w:rsidP="00FC4891">
      <w:pPr>
        <w:rPr>
          <w:lang w:val="es-ES"/>
        </w:rPr>
      </w:pPr>
    </w:p>
    <w:p w14:paraId="32942699" w14:textId="77777777" w:rsidR="00C63032" w:rsidRPr="00904F88" w:rsidRDefault="00C63032" w:rsidP="00FC4891">
      <w:pPr>
        <w:rPr>
          <w:lang w:val="es-ES"/>
        </w:rPr>
      </w:pPr>
    </w:p>
    <w:p w14:paraId="339F2918" w14:textId="77777777" w:rsidR="00C63032" w:rsidRPr="00904F88" w:rsidRDefault="00C63032" w:rsidP="00FC4891">
      <w:pPr>
        <w:rPr>
          <w:lang w:val="es-ES"/>
        </w:rPr>
      </w:pPr>
    </w:p>
    <w:p w14:paraId="7E9D7923" w14:textId="77777777" w:rsidR="00C63032" w:rsidRPr="00904F88" w:rsidRDefault="00C63032" w:rsidP="00FC4891">
      <w:pPr>
        <w:rPr>
          <w:lang w:val="es-ES"/>
        </w:rPr>
      </w:pPr>
    </w:p>
    <w:p w14:paraId="210366A6" w14:textId="24ACDEE9" w:rsidR="0000255A" w:rsidRPr="00904F88" w:rsidRDefault="00C63032" w:rsidP="00C63032">
      <w:pPr>
        <w:pStyle w:val="Ttulo3"/>
        <w:rPr>
          <w:lang w:val="es-ES"/>
        </w:rPr>
      </w:pPr>
      <w:bookmarkStart w:id="58" w:name="_Toc210640534"/>
      <w:r w:rsidRPr="00904F88">
        <w:rPr>
          <w:lang w:val="es-ES"/>
        </w:rPr>
        <w:t>Código del ejemplo completo</w:t>
      </w:r>
      <w:bookmarkEnd w:id="58"/>
    </w:p>
    <w:p w14:paraId="383D10EB" w14:textId="77777777" w:rsidR="00C63032" w:rsidRPr="00904F88" w:rsidRDefault="00C63032" w:rsidP="00C63032">
      <w:pPr>
        <w:rPr>
          <w:lang w:val="es-ES"/>
        </w:rPr>
      </w:pPr>
    </w:p>
    <w:p w14:paraId="6072B9BA" w14:textId="4EEAC8B6" w:rsidR="00A373D9" w:rsidRPr="00904F88" w:rsidRDefault="00A373D9" w:rsidP="00C63032">
      <w:pPr>
        <w:rPr>
          <w:b/>
          <w:bCs/>
          <w:u w:val="single"/>
          <w:lang w:val="es-ES"/>
        </w:rPr>
      </w:pPr>
      <w:r w:rsidRPr="00904F88">
        <w:rPr>
          <w:b/>
          <w:bCs/>
          <w:u w:val="single"/>
          <w:lang w:val="es-ES"/>
        </w:rPr>
        <w:t>Ejemplo1cajas.html</w:t>
      </w:r>
    </w:p>
    <w:p w14:paraId="6E94BC32" w14:textId="77777777" w:rsidR="00A373D9" w:rsidRPr="00904F88" w:rsidRDefault="00A373D9" w:rsidP="00C63032">
      <w:pPr>
        <w:rPr>
          <w:lang w:val="es-ES"/>
        </w:rPr>
      </w:pPr>
    </w:p>
    <w:p w14:paraId="6229D428"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808080"/>
          <w:sz w:val="21"/>
          <w:szCs w:val="21"/>
          <w:lang w:val="es-ES"/>
        </w:rPr>
        <w:t>&lt;!</w:t>
      </w:r>
      <w:r w:rsidRPr="00A373D9">
        <w:rPr>
          <w:rFonts w:ascii="Consolas" w:hAnsi="Consolas"/>
          <w:color w:val="569CD6"/>
          <w:sz w:val="21"/>
          <w:szCs w:val="21"/>
          <w:lang w:val="es-ES"/>
        </w:rPr>
        <w:t>DOCTYPE</w:t>
      </w: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html</w:t>
      </w:r>
      <w:r w:rsidRPr="00A373D9">
        <w:rPr>
          <w:rFonts w:ascii="Consolas" w:hAnsi="Consolas"/>
          <w:color w:val="808080"/>
          <w:sz w:val="21"/>
          <w:szCs w:val="21"/>
          <w:lang w:val="es-ES"/>
        </w:rPr>
        <w:t>&gt;</w:t>
      </w:r>
    </w:p>
    <w:p w14:paraId="79BCFD56"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808080"/>
          <w:sz w:val="21"/>
          <w:szCs w:val="21"/>
          <w:lang w:val="es-ES"/>
        </w:rPr>
        <w:t>&lt;</w:t>
      </w:r>
      <w:r w:rsidRPr="00A373D9">
        <w:rPr>
          <w:rFonts w:ascii="Consolas" w:hAnsi="Consolas"/>
          <w:color w:val="569CD6"/>
          <w:sz w:val="21"/>
          <w:szCs w:val="21"/>
          <w:lang w:val="es-ES"/>
        </w:rPr>
        <w:t>html</w:t>
      </w: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lang</w:t>
      </w:r>
      <w:r w:rsidRPr="00A373D9">
        <w:rPr>
          <w:rFonts w:ascii="Consolas" w:hAnsi="Consolas"/>
          <w:color w:val="CCCCCC"/>
          <w:sz w:val="21"/>
          <w:szCs w:val="21"/>
          <w:lang w:val="es-ES"/>
        </w:rPr>
        <w:t>=</w:t>
      </w:r>
      <w:r w:rsidRPr="00A373D9">
        <w:rPr>
          <w:rFonts w:ascii="Consolas" w:hAnsi="Consolas"/>
          <w:color w:val="CE9178"/>
          <w:sz w:val="21"/>
          <w:szCs w:val="21"/>
          <w:lang w:val="es-ES"/>
        </w:rPr>
        <w:t>"es"</w:t>
      </w:r>
      <w:r w:rsidRPr="00A373D9">
        <w:rPr>
          <w:rFonts w:ascii="Consolas" w:hAnsi="Consolas"/>
          <w:color w:val="808080"/>
          <w:sz w:val="21"/>
          <w:szCs w:val="21"/>
          <w:lang w:val="es-ES"/>
        </w:rPr>
        <w:t>&gt;</w:t>
      </w:r>
    </w:p>
    <w:p w14:paraId="624FC147"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8B6B68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808080"/>
          <w:sz w:val="21"/>
          <w:szCs w:val="21"/>
          <w:lang w:val="es-ES"/>
        </w:rPr>
        <w:t>&lt;</w:t>
      </w:r>
      <w:r w:rsidRPr="00A373D9">
        <w:rPr>
          <w:rFonts w:ascii="Consolas" w:hAnsi="Consolas"/>
          <w:color w:val="569CD6"/>
          <w:sz w:val="21"/>
          <w:szCs w:val="21"/>
          <w:lang w:val="es-ES"/>
        </w:rPr>
        <w:t>head</w:t>
      </w:r>
      <w:r w:rsidRPr="00A373D9">
        <w:rPr>
          <w:rFonts w:ascii="Consolas" w:hAnsi="Consolas"/>
          <w:color w:val="808080"/>
          <w:sz w:val="21"/>
          <w:szCs w:val="21"/>
          <w:lang w:val="es-ES"/>
        </w:rPr>
        <w:t>&gt;</w:t>
      </w:r>
    </w:p>
    <w:p w14:paraId="04845A6B"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meta</w:t>
      </w: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charset</w:t>
      </w:r>
      <w:r w:rsidRPr="00A373D9">
        <w:rPr>
          <w:rFonts w:ascii="Consolas" w:hAnsi="Consolas"/>
          <w:color w:val="CCCCCC"/>
          <w:sz w:val="21"/>
          <w:szCs w:val="21"/>
          <w:lang w:val="es-ES"/>
        </w:rPr>
        <w:t>=</w:t>
      </w:r>
      <w:r w:rsidRPr="00A373D9">
        <w:rPr>
          <w:rFonts w:ascii="Consolas" w:hAnsi="Consolas"/>
          <w:color w:val="CE9178"/>
          <w:sz w:val="21"/>
          <w:szCs w:val="21"/>
          <w:lang w:val="es-ES"/>
        </w:rPr>
        <w:t>"UTF-8"</w:t>
      </w:r>
      <w:r w:rsidRPr="00A373D9">
        <w:rPr>
          <w:rFonts w:ascii="Consolas" w:hAnsi="Consolas"/>
          <w:color w:val="808080"/>
          <w:sz w:val="21"/>
          <w:szCs w:val="21"/>
          <w:lang w:val="es-ES"/>
        </w:rPr>
        <w:t>&gt;</w:t>
      </w:r>
    </w:p>
    <w:p w14:paraId="648D6F65"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20F75C32"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Objetos y Bordes CSS</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4C98B039"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18AD4E2E"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4B9CFB86"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66855498" w14:textId="77777777" w:rsidR="00586CC4" w:rsidRPr="00015106" w:rsidRDefault="00586CC4" w:rsidP="00586CC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569CD6"/>
          <w:sz w:val="21"/>
          <w:szCs w:val="21"/>
        </w:rPr>
        <w:t>*</w:t>
      </w:r>
      <w:r w:rsidRPr="00015106">
        <w:rPr>
          <w:rFonts w:ascii="Consolas" w:hAnsi="Consolas"/>
          <w:color w:val="D4D4D4"/>
          <w:sz w:val="21"/>
          <w:szCs w:val="21"/>
        </w:rPr>
        <w:t xml:space="preserve"> {</w:t>
      </w:r>
    </w:p>
    <w:p w14:paraId="240B2AE7" w14:textId="77777777" w:rsidR="00586CC4" w:rsidRPr="00015106" w:rsidRDefault="00586CC4" w:rsidP="00586CC4">
      <w:pPr>
        <w:widowControl/>
        <w:shd w:val="clear" w:color="auto" w:fill="1F1F1F"/>
        <w:autoSpaceDE/>
        <w:autoSpaceDN/>
        <w:adjustRightInd/>
        <w:spacing w:before="0" w:after="0" w:line="285" w:lineRule="atLeast"/>
        <w:jc w:val="left"/>
        <w:rPr>
          <w:rFonts w:ascii="Consolas" w:hAnsi="Consolas"/>
          <w:color w:val="CCCCCC"/>
          <w:sz w:val="21"/>
          <w:szCs w:val="21"/>
        </w:rPr>
      </w:pPr>
    </w:p>
    <w:p w14:paraId="5B79B808" w14:textId="77777777" w:rsidR="00586CC4" w:rsidRPr="00015106" w:rsidRDefault="00586CC4" w:rsidP="00586CC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box-sizing</w:t>
      </w:r>
      <w:r w:rsidRPr="00015106">
        <w:rPr>
          <w:rFonts w:ascii="Consolas" w:hAnsi="Consolas"/>
          <w:color w:val="D4D4D4"/>
          <w:sz w:val="21"/>
          <w:szCs w:val="21"/>
        </w:rPr>
        <w:t xml:space="preserve">: </w:t>
      </w:r>
      <w:r w:rsidRPr="00015106">
        <w:rPr>
          <w:rFonts w:ascii="Consolas" w:hAnsi="Consolas"/>
          <w:color w:val="CE9178"/>
          <w:sz w:val="21"/>
          <w:szCs w:val="21"/>
        </w:rPr>
        <w:t>border-box</w:t>
      </w:r>
      <w:r w:rsidRPr="00015106">
        <w:rPr>
          <w:rFonts w:ascii="Consolas" w:hAnsi="Consolas"/>
          <w:color w:val="D4D4D4"/>
          <w:sz w:val="21"/>
          <w:szCs w:val="21"/>
        </w:rPr>
        <w:t>;</w:t>
      </w:r>
    </w:p>
    <w:p w14:paraId="6795FC1F" w14:textId="77777777" w:rsidR="00586CC4" w:rsidRPr="00015106" w:rsidRDefault="00586CC4" w:rsidP="00586CC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84A3CCB" w14:textId="77777777" w:rsidR="00A373D9" w:rsidRPr="00015106"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rPr>
      </w:pPr>
    </w:p>
    <w:p w14:paraId="230AE66E"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body</w:t>
      </w:r>
      <w:r w:rsidRPr="00015106">
        <w:rPr>
          <w:rFonts w:ascii="Consolas" w:hAnsi="Consolas"/>
          <w:color w:val="D4D4D4"/>
          <w:sz w:val="21"/>
          <w:szCs w:val="21"/>
        </w:rPr>
        <w:t xml:space="preserve"> {</w:t>
      </w:r>
    </w:p>
    <w:p w14:paraId="7436C3A7"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73FCD89F"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460F4ED0"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544F4F90"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1AC2487"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44020105"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.forma-container</w:t>
      </w:r>
      <w:r w:rsidRPr="00015106">
        <w:rPr>
          <w:rFonts w:ascii="Consolas" w:hAnsi="Consolas"/>
          <w:color w:val="D4D4D4"/>
          <w:sz w:val="21"/>
          <w:szCs w:val="21"/>
        </w:rPr>
        <w:t xml:space="preserve"> {</w:t>
      </w:r>
    </w:p>
    <w:p w14:paraId="1BEDFC94"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13FF897E"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100%</w:t>
      </w:r>
      <w:r w:rsidRPr="00015106">
        <w:rPr>
          <w:rFonts w:ascii="Consolas" w:hAnsi="Consolas"/>
          <w:color w:val="D4D4D4"/>
          <w:sz w:val="21"/>
          <w:szCs w:val="21"/>
        </w:rPr>
        <w:t>;</w:t>
      </w:r>
    </w:p>
    <w:p w14:paraId="4D4A6470"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7px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w:t>
      </w:r>
    </w:p>
    <w:p w14:paraId="39FC0956"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w:t>
      </w:r>
    </w:p>
    <w:p w14:paraId="14FEEA42"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box-sizing</w:t>
      </w:r>
      <w:r w:rsidRPr="00015106">
        <w:rPr>
          <w:rFonts w:ascii="Consolas" w:hAnsi="Consolas"/>
          <w:color w:val="D4D4D4"/>
          <w:sz w:val="21"/>
          <w:szCs w:val="21"/>
        </w:rPr>
        <w:t xml:space="preserve">: </w:t>
      </w:r>
      <w:r w:rsidRPr="00015106">
        <w:rPr>
          <w:rFonts w:ascii="Consolas" w:hAnsi="Consolas"/>
          <w:color w:val="CE9178"/>
          <w:sz w:val="21"/>
          <w:szCs w:val="21"/>
        </w:rPr>
        <w:t>border-box</w:t>
      </w:r>
      <w:r w:rsidRPr="00015106">
        <w:rPr>
          <w:rFonts w:ascii="Consolas" w:hAnsi="Consolas"/>
          <w:color w:val="D4D4D4"/>
          <w:sz w:val="21"/>
          <w:szCs w:val="21"/>
        </w:rPr>
        <w:t>;</w:t>
      </w:r>
    </w:p>
    <w:p w14:paraId="126D9A6E" w14:textId="77777777" w:rsidR="00A373D9" w:rsidRPr="00015106"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rPr>
      </w:pPr>
    </w:p>
    <w:p w14:paraId="11CA2722"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34C0D89"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67AFED80"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.forma1</w:t>
      </w:r>
      <w:r w:rsidRPr="00015106">
        <w:rPr>
          <w:rFonts w:ascii="Consolas" w:hAnsi="Consolas"/>
          <w:color w:val="D4D4D4"/>
          <w:sz w:val="21"/>
          <w:szCs w:val="21"/>
        </w:rPr>
        <w:t xml:space="preserve"> {</w:t>
      </w:r>
    </w:p>
    <w:p w14:paraId="63373232"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578D9B2E"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background-image</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'https://www.mclibre.org/consultar/htmlcss/css/ejemplos/fondos/tartan.png'</w:t>
      </w:r>
      <w:r w:rsidRPr="00015106">
        <w:rPr>
          <w:rFonts w:ascii="Consolas" w:hAnsi="Consolas"/>
          <w:color w:val="D4D4D4"/>
          <w:sz w:val="21"/>
          <w:szCs w:val="21"/>
        </w:rPr>
        <w:t>);</w:t>
      </w:r>
    </w:p>
    <w:p w14:paraId="6E870694"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25%</w:t>
      </w:r>
      <w:r w:rsidRPr="00015106">
        <w:rPr>
          <w:rFonts w:ascii="Consolas" w:hAnsi="Consolas"/>
          <w:color w:val="D4D4D4"/>
          <w:sz w:val="21"/>
          <w:szCs w:val="21"/>
        </w:rPr>
        <w:t>;</w:t>
      </w:r>
    </w:p>
    <w:p w14:paraId="4D1457EC"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15px</w:t>
      </w:r>
      <w:r w:rsidRPr="00015106">
        <w:rPr>
          <w:rFonts w:ascii="Consolas" w:hAnsi="Consolas"/>
          <w:color w:val="D4D4D4"/>
          <w:sz w:val="21"/>
          <w:szCs w:val="21"/>
        </w:rPr>
        <w:t>;</w:t>
      </w:r>
    </w:p>
    <w:p w14:paraId="207DD1D4"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gold</w:t>
      </w:r>
      <w:r w:rsidRPr="00015106">
        <w:rPr>
          <w:rFonts w:ascii="Consolas" w:hAnsi="Consolas"/>
          <w:color w:val="D4D4D4"/>
          <w:sz w:val="21"/>
          <w:szCs w:val="21"/>
        </w:rPr>
        <w:t>;</w:t>
      </w:r>
    </w:p>
    <w:p w14:paraId="15E7645F"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15px</w:t>
      </w:r>
      <w:r w:rsidRPr="00015106">
        <w:rPr>
          <w:rFonts w:ascii="Consolas" w:hAnsi="Consolas"/>
          <w:color w:val="D4D4D4"/>
          <w:sz w:val="21"/>
          <w:szCs w:val="21"/>
        </w:rPr>
        <w:t>;</w:t>
      </w:r>
    </w:p>
    <w:p w14:paraId="69024662"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justify-items</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17530E72"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1.5em</w:t>
      </w:r>
      <w:r w:rsidRPr="00015106">
        <w:rPr>
          <w:rFonts w:ascii="Consolas" w:hAnsi="Consolas"/>
          <w:color w:val="D4D4D4"/>
          <w:sz w:val="21"/>
          <w:szCs w:val="21"/>
        </w:rPr>
        <w:t>;</w:t>
      </w:r>
    </w:p>
    <w:p w14:paraId="685DF404"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w:t>
      </w:r>
    </w:p>
    <w:p w14:paraId="77673E07"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A373D9">
        <w:rPr>
          <w:rFonts w:ascii="Consolas" w:hAnsi="Consolas"/>
          <w:color w:val="9CDCFE"/>
          <w:sz w:val="21"/>
          <w:szCs w:val="21"/>
          <w:lang w:val="es-ES"/>
        </w:rPr>
        <w:t>margin</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20px</w:t>
      </w:r>
      <w:r w:rsidRPr="00A373D9">
        <w:rPr>
          <w:rFonts w:ascii="Consolas" w:hAnsi="Consolas"/>
          <w:color w:val="D4D4D4"/>
          <w:sz w:val="21"/>
          <w:szCs w:val="21"/>
          <w:lang w:val="es-ES"/>
        </w:rPr>
        <w:t>;</w:t>
      </w:r>
    </w:p>
    <w:p w14:paraId="4EC3870E"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E210F4F"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w:t>
      </w:r>
    </w:p>
    <w:p w14:paraId="155520C5"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DD6DB96"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D7BA7D"/>
          <w:sz w:val="21"/>
          <w:szCs w:val="21"/>
          <w:lang w:val="es-ES"/>
        </w:rPr>
        <w:t>.forma1:hover</w:t>
      </w:r>
      <w:r w:rsidRPr="00A373D9">
        <w:rPr>
          <w:rFonts w:ascii="Consolas" w:hAnsi="Consolas"/>
          <w:color w:val="D4D4D4"/>
          <w:sz w:val="21"/>
          <w:szCs w:val="21"/>
          <w:lang w:val="es-ES"/>
        </w:rPr>
        <w:t xml:space="preserve"> {</w:t>
      </w:r>
    </w:p>
    <w:p w14:paraId="36B30846"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D5125CC"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border</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6px</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solid</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red</w:t>
      </w:r>
      <w:r w:rsidRPr="00A373D9">
        <w:rPr>
          <w:rFonts w:ascii="Consolas" w:hAnsi="Consolas"/>
          <w:color w:val="D4D4D4"/>
          <w:sz w:val="21"/>
          <w:szCs w:val="21"/>
          <w:lang w:val="es-ES"/>
        </w:rPr>
        <w:t>;</w:t>
      </w:r>
    </w:p>
    <w:p w14:paraId="7D23B7B5"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E4B8839"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w:t>
      </w:r>
    </w:p>
    <w:p w14:paraId="12B5DB16" w14:textId="77777777" w:rsidR="00A373D9" w:rsidRPr="00A373D9"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65A28F71"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D7BA7D"/>
          <w:sz w:val="21"/>
          <w:szCs w:val="21"/>
          <w:lang w:val="es-ES"/>
        </w:rPr>
        <w:t>.forma1</w:t>
      </w:r>
      <w:r w:rsidRPr="00A373D9">
        <w:rPr>
          <w:rFonts w:ascii="Consolas" w:hAnsi="Consolas"/>
          <w:color w:val="D4D4D4"/>
          <w:sz w:val="21"/>
          <w:szCs w:val="21"/>
          <w:lang w:val="es-ES"/>
        </w:rPr>
        <w:t xml:space="preserve"> </w:t>
      </w:r>
      <w:r w:rsidRPr="00A373D9">
        <w:rPr>
          <w:rFonts w:ascii="Consolas" w:hAnsi="Consolas"/>
          <w:color w:val="D7BA7D"/>
          <w:sz w:val="21"/>
          <w:szCs w:val="21"/>
          <w:lang w:val="es-ES"/>
        </w:rPr>
        <w:t>h1</w:t>
      </w:r>
      <w:r w:rsidRPr="00A373D9">
        <w:rPr>
          <w:rFonts w:ascii="Consolas" w:hAnsi="Consolas"/>
          <w:color w:val="D4D4D4"/>
          <w:sz w:val="21"/>
          <w:szCs w:val="21"/>
          <w:lang w:val="es-ES"/>
        </w:rPr>
        <w:t xml:space="preserve"> {</w:t>
      </w:r>
    </w:p>
    <w:p w14:paraId="2865C196"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2C061AB"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color</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darkblue</w:t>
      </w:r>
      <w:r w:rsidRPr="00A373D9">
        <w:rPr>
          <w:rFonts w:ascii="Consolas" w:hAnsi="Consolas"/>
          <w:color w:val="D4D4D4"/>
          <w:sz w:val="21"/>
          <w:szCs w:val="21"/>
          <w:lang w:val="es-ES"/>
        </w:rPr>
        <w:t>;</w:t>
      </w:r>
    </w:p>
    <w:p w14:paraId="096FD695"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w:t>
      </w:r>
    </w:p>
    <w:p w14:paraId="2287D677"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03B5FE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D7BA7D"/>
          <w:sz w:val="21"/>
          <w:szCs w:val="21"/>
          <w:lang w:val="es-ES"/>
        </w:rPr>
        <w:t>.forma1</w:t>
      </w:r>
      <w:r w:rsidRPr="00A373D9">
        <w:rPr>
          <w:rFonts w:ascii="Consolas" w:hAnsi="Consolas"/>
          <w:color w:val="D4D4D4"/>
          <w:sz w:val="21"/>
          <w:szCs w:val="21"/>
          <w:lang w:val="es-ES"/>
        </w:rPr>
        <w:t xml:space="preserve"> </w:t>
      </w:r>
      <w:r w:rsidRPr="00A373D9">
        <w:rPr>
          <w:rFonts w:ascii="Consolas" w:hAnsi="Consolas"/>
          <w:color w:val="D7BA7D"/>
          <w:sz w:val="21"/>
          <w:szCs w:val="21"/>
          <w:lang w:val="es-ES"/>
        </w:rPr>
        <w:t>p</w:t>
      </w:r>
      <w:r w:rsidRPr="00A373D9">
        <w:rPr>
          <w:rFonts w:ascii="Consolas" w:hAnsi="Consolas"/>
          <w:color w:val="D4D4D4"/>
          <w:sz w:val="21"/>
          <w:szCs w:val="21"/>
          <w:lang w:val="es-ES"/>
        </w:rPr>
        <w:t xml:space="preserve"> {</w:t>
      </w:r>
    </w:p>
    <w:p w14:paraId="10DA33FA"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E08AD41"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color</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darkblue</w:t>
      </w:r>
      <w:r w:rsidRPr="00A373D9">
        <w:rPr>
          <w:rFonts w:ascii="Consolas" w:hAnsi="Consolas"/>
          <w:color w:val="D4D4D4"/>
          <w:sz w:val="21"/>
          <w:szCs w:val="21"/>
          <w:lang w:val="es-ES"/>
        </w:rPr>
        <w:t>;</w:t>
      </w:r>
    </w:p>
    <w:p w14:paraId="4DEB4944"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text-align</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justify</w:t>
      </w:r>
      <w:r w:rsidRPr="00A373D9">
        <w:rPr>
          <w:rFonts w:ascii="Consolas" w:hAnsi="Consolas"/>
          <w:color w:val="D4D4D4"/>
          <w:sz w:val="21"/>
          <w:szCs w:val="21"/>
          <w:lang w:val="es-ES"/>
        </w:rPr>
        <w:t>;</w:t>
      </w:r>
    </w:p>
    <w:p w14:paraId="56668773"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w:t>
      </w:r>
    </w:p>
    <w:p w14:paraId="36672723" w14:textId="77777777" w:rsidR="00A373D9" w:rsidRPr="00A373D9"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lang w:val="es-ES"/>
        </w:rPr>
      </w:pPr>
      <w:r w:rsidRPr="00A373D9">
        <w:rPr>
          <w:rFonts w:ascii="Consolas" w:hAnsi="Consolas"/>
          <w:color w:val="CCCCCC"/>
          <w:sz w:val="21"/>
          <w:szCs w:val="21"/>
          <w:lang w:val="es-ES"/>
        </w:rPr>
        <w:br/>
      </w:r>
    </w:p>
    <w:p w14:paraId="2E5533D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D7BA7D"/>
          <w:sz w:val="21"/>
          <w:szCs w:val="21"/>
          <w:lang w:val="es-ES"/>
        </w:rPr>
        <w:t>.forma1</w:t>
      </w:r>
      <w:r w:rsidRPr="00A373D9">
        <w:rPr>
          <w:rFonts w:ascii="Consolas" w:hAnsi="Consolas"/>
          <w:color w:val="D4D4D4"/>
          <w:sz w:val="21"/>
          <w:szCs w:val="21"/>
          <w:lang w:val="es-ES"/>
        </w:rPr>
        <w:t xml:space="preserve"> </w:t>
      </w:r>
      <w:r w:rsidRPr="00A373D9">
        <w:rPr>
          <w:rFonts w:ascii="Consolas" w:hAnsi="Consolas"/>
          <w:color w:val="D7BA7D"/>
          <w:sz w:val="21"/>
          <w:szCs w:val="21"/>
          <w:lang w:val="es-ES"/>
        </w:rPr>
        <w:t>.imagen-forma</w:t>
      </w:r>
      <w:r w:rsidRPr="00A373D9">
        <w:rPr>
          <w:rFonts w:ascii="Consolas" w:hAnsi="Consolas"/>
          <w:color w:val="D4D4D4"/>
          <w:sz w:val="21"/>
          <w:szCs w:val="21"/>
          <w:lang w:val="es-ES"/>
        </w:rPr>
        <w:t xml:space="preserve"> {</w:t>
      </w:r>
    </w:p>
    <w:p w14:paraId="15B1CB6B"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0D59053"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width</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20%</w:t>
      </w:r>
      <w:r w:rsidRPr="00A373D9">
        <w:rPr>
          <w:rFonts w:ascii="Consolas" w:hAnsi="Consolas"/>
          <w:color w:val="D4D4D4"/>
          <w:sz w:val="21"/>
          <w:szCs w:val="21"/>
          <w:lang w:val="es-ES"/>
        </w:rPr>
        <w:t>;</w:t>
      </w:r>
    </w:p>
    <w:p w14:paraId="7C0EB2CA"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A373D9">
        <w:rPr>
          <w:rFonts w:ascii="Consolas" w:hAnsi="Consolas"/>
          <w:color w:val="D4D4D4"/>
          <w:sz w:val="21"/>
          <w:szCs w:val="21"/>
          <w:lang w:val="es-ES"/>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block</w:t>
      </w:r>
      <w:r w:rsidRPr="00015106">
        <w:rPr>
          <w:rFonts w:ascii="Consolas" w:hAnsi="Consolas"/>
          <w:color w:val="D4D4D4"/>
          <w:sz w:val="21"/>
          <w:szCs w:val="21"/>
        </w:rPr>
        <w:t>;</w:t>
      </w:r>
    </w:p>
    <w:p w14:paraId="5AEDEC23"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7488E52F"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2CD408C" w14:textId="77777777" w:rsidR="00A373D9" w:rsidRPr="00015106"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rPr>
      </w:pPr>
      <w:r w:rsidRPr="00015106">
        <w:rPr>
          <w:rFonts w:ascii="Consolas" w:hAnsi="Consolas"/>
          <w:color w:val="CCCCCC"/>
          <w:sz w:val="21"/>
          <w:szCs w:val="21"/>
        </w:rPr>
        <w:br/>
      </w:r>
    </w:p>
    <w:p w14:paraId="57321A18"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.forma2</w:t>
      </w:r>
      <w:r w:rsidRPr="00015106">
        <w:rPr>
          <w:rFonts w:ascii="Consolas" w:hAnsi="Consolas"/>
          <w:color w:val="D4D4D4"/>
          <w:sz w:val="21"/>
          <w:szCs w:val="21"/>
        </w:rPr>
        <w:t xml:space="preserve"> {</w:t>
      </w:r>
    </w:p>
    <w:p w14:paraId="381FDF63"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39C9BC8C"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aliceblue</w:t>
      </w:r>
      <w:r w:rsidRPr="00015106">
        <w:rPr>
          <w:rFonts w:ascii="Consolas" w:hAnsi="Consolas"/>
          <w:color w:val="D4D4D4"/>
          <w:sz w:val="21"/>
          <w:szCs w:val="21"/>
        </w:rPr>
        <w:t>;</w:t>
      </w:r>
    </w:p>
    <w:p w14:paraId="0B5309B3"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15%</w:t>
      </w:r>
      <w:r w:rsidRPr="00015106">
        <w:rPr>
          <w:rFonts w:ascii="Consolas" w:hAnsi="Consolas"/>
          <w:color w:val="D4D4D4"/>
          <w:sz w:val="21"/>
          <w:szCs w:val="21"/>
        </w:rPr>
        <w:t>;</w:t>
      </w:r>
    </w:p>
    <w:p w14:paraId="0BA7CC68"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 xml:space="preserve"> </w:t>
      </w:r>
      <w:r w:rsidRPr="00015106">
        <w:rPr>
          <w:rFonts w:ascii="Consolas" w:hAnsi="Consolas"/>
          <w:color w:val="CE9178"/>
          <w:sz w:val="21"/>
          <w:szCs w:val="21"/>
        </w:rPr>
        <w:t>dotted</w:t>
      </w:r>
      <w:r w:rsidRPr="00015106">
        <w:rPr>
          <w:rFonts w:ascii="Consolas" w:hAnsi="Consolas"/>
          <w:color w:val="D4D4D4"/>
          <w:sz w:val="21"/>
          <w:szCs w:val="21"/>
        </w:rPr>
        <w:t xml:space="preserve"> </w:t>
      </w:r>
      <w:r w:rsidRPr="00015106">
        <w:rPr>
          <w:rFonts w:ascii="Consolas" w:hAnsi="Consolas"/>
          <w:color w:val="CE9178"/>
          <w:sz w:val="21"/>
          <w:szCs w:val="21"/>
        </w:rPr>
        <w:t>orange</w:t>
      </w:r>
      <w:r w:rsidRPr="00015106">
        <w:rPr>
          <w:rFonts w:ascii="Consolas" w:hAnsi="Consolas"/>
          <w:color w:val="D4D4D4"/>
          <w:sz w:val="21"/>
          <w:szCs w:val="21"/>
        </w:rPr>
        <w:t>;</w:t>
      </w:r>
    </w:p>
    <w:p w14:paraId="3F5963FC"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'Trebuchet MS'</w:t>
      </w:r>
      <w:r w:rsidRPr="00015106">
        <w:rPr>
          <w:rFonts w:ascii="Consolas" w:hAnsi="Consolas"/>
          <w:color w:val="D4D4D4"/>
          <w:sz w:val="21"/>
          <w:szCs w:val="21"/>
        </w:rPr>
        <w:t xml:space="preserve">, </w:t>
      </w:r>
      <w:r w:rsidRPr="00015106">
        <w:rPr>
          <w:rFonts w:ascii="Consolas" w:hAnsi="Consolas"/>
          <w:color w:val="CE9178"/>
          <w:sz w:val="21"/>
          <w:szCs w:val="21"/>
        </w:rPr>
        <w:t>oblique</w:t>
      </w:r>
      <w:r w:rsidRPr="00015106">
        <w:rPr>
          <w:rFonts w:ascii="Consolas" w:hAnsi="Consolas"/>
          <w:color w:val="D4D4D4"/>
          <w:sz w:val="21"/>
          <w:szCs w:val="21"/>
        </w:rPr>
        <w:t xml:space="preserve">, </w:t>
      </w:r>
      <w:r w:rsidRPr="00015106">
        <w:rPr>
          <w:rFonts w:ascii="Consolas" w:hAnsi="Consolas"/>
          <w:color w:val="CE9178"/>
          <w:sz w:val="21"/>
          <w:szCs w:val="21"/>
        </w:rPr>
        <w:t>sans-serif</w:t>
      </w:r>
      <w:r w:rsidRPr="00015106">
        <w:rPr>
          <w:rFonts w:ascii="Consolas" w:hAnsi="Consolas"/>
          <w:color w:val="D4D4D4"/>
          <w:sz w:val="21"/>
          <w:szCs w:val="21"/>
        </w:rPr>
        <w:t>;</w:t>
      </w:r>
    </w:p>
    <w:p w14:paraId="635D88D8"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w:t>
      </w:r>
      <w:r w:rsidRPr="00015106">
        <w:rPr>
          <w:rFonts w:ascii="Consolas" w:hAnsi="Consolas"/>
          <w:color w:val="D4D4D4"/>
          <w:sz w:val="21"/>
          <w:szCs w:val="21"/>
        </w:rPr>
        <w:t xml:space="preserve">, </w:t>
      </w:r>
      <w:r w:rsidRPr="00015106">
        <w:rPr>
          <w:rFonts w:ascii="Consolas" w:hAnsi="Consolas"/>
          <w:color w:val="B5CEA8"/>
          <w:sz w:val="21"/>
          <w:szCs w:val="21"/>
        </w:rPr>
        <w:t>2</w:t>
      </w:r>
      <w:r w:rsidRPr="00015106">
        <w:rPr>
          <w:rFonts w:ascii="Consolas" w:hAnsi="Consolas"/>
          <w:color w:val="D4D4D4"/>
          <w:sz w:val="21"/>
          <w:szCs w:val="21"/>
        </w:rPr>
        <w:t xml:space="preserve"> em;</w:t>
      </w:r>
    </w:p>
    <w:p w14:paraId="1657BF8E"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font-weight</w:t>
      </w:r>
      <w:r w:rsidRPr="00015106">
        <w:rPr>
          <w:rFonts w:ascii="Consolas" w:hAnsi="Consolas"/>
          <w:color w:val="D4D4D4"/>
          <w:sz w:val="21"/>
          <w:szCs w:val="21"/>
        </w:rPr>
        <w:t xml:space="preserve">: </w:t>
      </w:r>
      <w:r w:rsidRPr="00015106">
        <w:rPr>
          <w:rFonts w:ascii="Consolas" w:hAnsi="Consolas"/>
          <w:color w:val="CE9178"/>
          <w:sz w:val="21"/>
          <w:szCs w:val="21"/>
        </w:rPr>
        <w:t>bolder</w:t>
      </w:r>
      <w:r w:rsidRPr="00015106">
        <w:rPr>
          <w:rFonts w:ascii="Consolas" w:hAnsi="Consolas"/>
          <w:color w:val="D4D4D4"/>
          <w:sz w:val="21"/>
          <w:szCs w:val="21"/>
        </w:rPr>
        <w:t>;</w:t>
      </w:r>
    </w:p>
    <w:p w14:paraId="3F5C7271"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A373D9">
        <w:rPr>
          <w:rFonts w:ascii="Consolas" w:hAnsi="Consolas"/>
          <w:color w:val="9CDCFE"/>
          <w:sz w:val="21"/>
          <w:szCs w:val="21"/>
          <w:lang w:val="es-ES"/>
        </w:rPr>
        <w:t>margin</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20px</w:t>
      </w:r>
      <w:r w:rsidRPr="00A373D9">
        <w:rPr>
          <w:rFonts w:ascii="Consolas" w:hAnsi="Consolas"/>
          <w:color w:val="D4D4D4"/>
          <w:sz w:val="21"/>
          <w:szCs w:val="21"/>
          <w:lang w:val="es-ES"/>
        </w:rPr>
        <w:t>;</w:t>
      </w:r>
    </w:p>
    <w:p w14:paraId="589F3A4E"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box-shadow</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3px</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3px</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3px</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3px</w:t>
      </w:r>
      <w:r w:rsidRPr="00A373D9">
        <w:rPr>
          <w:rFonts w:ascii="Consolas" w:hAnsi="Consolas"/>
          <w:color w:val="D4D4D4"/>
          <w:sz w:val="21"/>
          <w:szCs w:val="21"/>
          <w:lang w:val="es-ES"/>
        </w:rPr>
        <w:t xml:space="preserve"> </w:t>
      </w:r>
      <w:r w:rsidRPr="00A373D9">
        <w:rPr>
          <w:rFonts w:ascii="Consolas" w:hAnsi="Consolas"/>
          <w:color w:val="DCDCAA"/>
          <w:sz w:val="21"/>
          <w:szCs w:val="21"/>
          <w:lang w:val="es-ES"/>
        </w:rPr>
        <w:t>rgba</w:t>
      </w:r>
      <w:r w:rsidRPr="00A373D9">
        <w:rPr>
          <w:rFonts w:ascii="Consolas" w:hAnsi="Consolas"/>
          <w:color w:val="D4D4D4"/>
          <w:sz w:val="21"/>
          <w:szCs w:val="21"/>
          <w:lang w:val="es-ES"/>
        </w:rPr>
        <w:t>(</w:t>
      </w:r>
      <w:r w:rsidRPr="00A373D9">
        <w:rPr>
          <w:rFonts w:ascii="Consolas" w:hAnsi="Consolas"/>
          <w:color w:val="B5CEA8"/>
          <w:sz w:val="21"/>
          <w:szCs w:val="21"/>
          <w:lang w:val="es-ES"/>
        </w:rPr>
        <w:t>4</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240</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248</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0.2</w:t>
      </w:r>
      <w:r w:rsidRPr="00A373D9">
        <w:rPr>
          <w:rFonts w:ascii="Consolas" w:hAnsi="Consolas"/>
          <w:color w:val="D4D4D4"/>
          <w:sz w:val="21"/>
          <w:szCs w:val="21"/>
          <w:lang w:val="es-ES"/>
        </w:rPr>
        <w:t>);</w:t>
      </w:r>
    </w:p>
    <w:p w14:paraId="6F8CB9B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4BCC91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w:t>
      </w:r>
    </w:p>
    <w:p w14:paraId="597A5E20"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679E05E"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lastRenderedPageBreak/>
        <w:t xml:space="preserve">    </w:t>
      </w:r>
      <w:r w:rsidRPr="00A373D9">
        <w:rPr>
          <w:rFonts w:ascii="Consolas" w:hAnsi="Consolas"/>
          <w:color w:val="D7BA7D"/>
          <w:sz w:val="21"/>
          <w:szCs w:val="21"/>
          <w:lang w:val="es-ES"/>
        </w:rPr>
        <w:t>.forma2</w:t>
      </w:r>
      <w:r w:rsidRPr="00A373D9">
        <w:rPr>
          <w:rFonts w:ascii="Consolas" w:hAnsi="Consolas"/>
          <w:color w:val="D4D4D4"/>
          <w:sz w:val="21"/>
          <w:szCs w:val="21"/>
          <w:lang w:val="es-ES"/>
        </w:rPr>
        <w:t xml:space="preserve"> </w:t>
      </w:r>
      <w:r w:rsidRPr="00A373D9">
        <w:rPr>
          <w:rFonts w:ascii="Consolas" w:hAnsi="Consolas"/>
          <w:color w:val="D7BA7D"/>
          <w:sz w:val="21"/>
          <w:szCs w:val="21"/>
          <w:lang w:val="es-ES"/>
        </w:rPr>
        <w:t>.imagen-forma</w:t>
      </w:r>
      <w:r w:rsidRPr="00A373D9">
        <w:rPr>
          <w:rFonts w:ascii="Consolas" w:hAnsi="Consolas"/>
          <w:color w:val="D4D4D4"/>
          <w:sz w:val="21"/>
          <w:szCs w:val="21"/>
          <w:lang w:val="es-ES"/>
        </w:rPr>
        <w:t xml:space="preserve"> {</w:t>
      </w:r>
    </w:p>
    <w:p w14:paraId="4CA161D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6328FCD"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width</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80%</w:t>
      </w:r>
      <w:r w:rsidRPr="00A373D9">
        <w:rPr>
          <w:rFonts w:ascii="Consolas" w:hAnsi="Consolas"/>
          <w:color w:val="D4D4D4"/>
          <w:sz w:val="21"/>
          <w:szCs w:val="21"/>
          <w:lang w:val="es-ES"/>
        </w:rPr>
        <w:t>;</w:t>
      </w:r>
    </w:p>
    <w:p w14:paraId="3CC3957F"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64B03CD"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w:t>
      </w:r>
    </w:p>
    <w:p w14:paraId="76DDA111"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F7901F6"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D7BA7D"/>
          <w:sz w:val="21"/>
          <w:szCs w:val="21"/>
          <w:lang w:val="es-ES"/>
        </w:rPr>
        <w:t>.forma2</w:t>
      </w:r>
      <w:r w:rsidRPr="00A373D9">
        <w:rPr>
          <w:rFonts w:ascii="Consolas" w:hAnsi="Consolas"/>
          <w:color w:val="D4D4D4"/>
          <w:sz w:val="21"/>
          <w:szCs w:val="21"/>
          <w:lang w:val="es-ES"/>
        </w:rPr>
        <w:t xml:space="preserve"> </w:t>
      </w:r>
      <w:r w:rsidRPr="00A373D9">
        <w:rPr>
          <w:rFonts w:ascii="Consolas" w:hAnsi="Consolas"/>
          <w:color w:val="D7BA7D"/>
          <w:sz w:val="21"/>
          <w:szCs w:val="21"/>
          <w:lang w:val="es-ES"/>
        </w:rPr>
        <w:t>h1</w:t>
      </w:r>
      <w:r w:rsidRPr="00A373D9">
        <w:rPr>
          <w:rFonts w:ascii="Consolas" w:hAnsi="Consolas"/>
          <w:color w:val="D4D4D4"/>
          <w:sz w:val="21"/>
          <w:szCs w:val="21"/>
          <w:lang w:val="es-ES"/>
        </w:rPr>
        <w:t xml:space="preserve"> {</w:t>
      </w:r>
    </w:p>
    <w:p w14:paraId="504D0CB6"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6ED93DC"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color</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darkblue</w:t>
      </w:r>
      <w:r w:rsidRPr="00A373D9">
        <w:rPr>
          <w:rFonts w:ascii="Consolas" w:hAnsi="Consolas"/>
          <w:color w:val="D4D4D4"/>
          <w:sz w:val="21"/>
          <w:szCs w:val="21"/>
          <w:lang w:val="es-ES"/>
        </w:rPr>
        <w:t>;</w:t>
      </w:r>
    </w:p>
    <w:p w14:paraId="534E2E6C"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A373D9">
        <w:rPr>
          <w:rFonts w:ascii="Consolas" w:hAnsi="Consolas"/>
          <w:color w:val="D4D4D4"/>
          <w:sz w:val="21"/>
          <w:szCs w:val="21"/>
          <w:lang w:val="es-ES"/>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7957B45B"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34AF0012"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8A27381"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4B35E1D9"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.forma2</w:t>
      </w:r>
      <w:r w:rsidRPr="00015106">
        <w:rPr>
          <w:rFonts w:ascii="Consolas" w:hAnsi="Consolas"/>
          <w:color w:val="D4D4D4"/>
          <w:sz w:val="21"/>
          <w:szCs w:val="21"/>
        </w:rPr>
        <w:t xml:space="preserve"> </w:t>
      </w:r>
      <w:r w:rsidRPr="00015106">
        <w:rPr>
          <w:rFonts w:ascii="Consolas" w:hAnsi="Consolas"/>
          <w:color w:val="D7BA7D"/>
          <w:sz w:val="21"/>
          <w:szCs w:val="21"/>
        </w:rPr>
        <w:t>p</w:t>
      </w:r>
      <w:r w:rsidRPr="00015106">
        <w:rPr>
          <w:rFonts w:ascii="Consolas" w:hAnsi="Consolas"/>
          <w:color w:val="D4D4D4"/>
          <w:sz w:val="21"/>
          <w:szCs w:val="21"/>
        </w:rPr>
        <w:t xml:space="preserve"> {</w:t>
      </w:r>
    </w:p>
    <w:p w14:paraId="6D260E55"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6800BE2D"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darkblue</w:t>
      </w:r>
      <w:r w:rsidRPr="00015106">
        <w:rPr>
          <w:rFonts w:ascii="Consolas" w:hAnsi="Consolas"/>
          <w:color w:val="D4D4D4"/>
          <w:sz w:val="21"/>
          <w:szCs w:val="21"/>
        </w:rPr>
        <w:t>;</w:t>
      </w:r>
    </w:p>
    <w:p w14:paraId="7F8CA261"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justify</w:t>
      </w:r>
      <w:r w:rsidRPr="00015106">
        <w:rPr>
          <w:rFonts w:ascii="Consolas" w:hAnsi="Consolas"/>
          <w:color w:val="D4D4D4"/>
          <w:sz w:val="21"/>
          <w:szCs w:val="21"/>
        </w:rPr>
        <w:t>;</w:t>
      </w:r>
    </w:p>
    <w:p w14:paraId="513E61DE"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613D5A96"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9C91DA3" w14:textId="77777777" w:rsidR="00A373D9" w:rsidRPr="00015106"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rPr>
      </w:pPr>
    </w:p>
    <w:p w14:paraId="0382B456"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.forma3</w:t>
      </w:r>
      <w:r w:rsidRPr="00015106">
        <w:rPr>
          <w:rFonts w:ascii="Consolas" w:hAnsi="Consolas"/>
          <w:color w:val="D4D4D4"/>
          <w:sz w:val="21"/>
          <w:szCs w:val="21"/>
        </w:rPr>
        <w:t xml:space="preserve"> {</w:t>
      </w:r>
    </w:p>
    <w:p w14:paraId="484CEA9C"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49D13252"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blueviolet</w:t>
      </w:r>
      <w:r w:rsidRPr="00015106">
        <w:rPr>
          <w:rFonts w:ascii="Consolas" w:hAnsi="Consolas"/>
          <w:color w:val="D4D4D4"/>
          <w:sz w:val="21"/>
          <w:szCs w:val="21"/>
        </w:rPr>
        <w:t>;</w:t>
      </w:r>
    </w:p>
    <w:p w14:paraId="798450D9"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w:t>
      </w:r>
    </w:p>
    <w:p w14:paraId="641E8599"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w:t>
      </w:r>
      <w:r w:rsidRPr="00015106">
        <w:rPr>
          <w:rFonts w:ascii="Consolas" w:hAnsi="Consolas"/>
          <w:color w:val="B5CEA8"/>
          <w:sz w:val="21"/>
          <w:szCs w:val="21"/>
        </w:rPr>
        <w:t>20px</w:t>
      </w:r>
      <w:r w:rsidRPr="00015106">
        <w:rPr>
          <w:rFonts w:ascii="Consolas" w:hAnsi="Consolas"/>
          <w:color w:val="D4D4D4"/>
          <w:sz w:val="21"/>
          <w:szCs w:val="21"/>
        </w:rPr>
        <w:t>;</w:t>
      </w:r>
    </w:p>
    <w:p w14:paraId="01F826A9"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250px</w:t>
      </w:r>
      <w:r w:rsidRPr="00015106">
        <w:rPr>
          <w:rFonts w:ascii="Consolas" w:hAnsi="Consolas"/>
          <w:color w:val="D4D4D4"/>
          <w:sz w:val="21"/>
          <w:szCs w:val="21"/>
        </w:rPr>
        <w:t>;</w:t>
      </w:r>
    </w:p>
    <w:p w14:paraId="27EFE056"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250px</w:t>
      </w:r>
      <w:r w:rsidRPr="00015106">
        <w:rPr>
          <w:rFonts w:ascii="Consolas" w:hAnsi="Consolas"/>
          <w:color w:val="D4D4D4"/>
          <w:sz w:val="21"/>
          <w:szCs w:val="21"/>
        </w:rPr>
        <w:t>;</w:t>
      </w:r>
    </w:p>
    <w:p w14:paraId="387E0CE6"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56C1B33D"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1.4em</w:t>
      </w:r>
      <w:r w:rsidRPr="00015106">
        <w:rPr>
          <w:rFonts w:ascii="Consolas" w:hAnsi="Consolas"/>
          <w:color w:val="D4D4D4"/>
          <w:sz w:val="21"/>
          <w:szCs w:val="21"/>
        </w:rPr>
        <w:t>;</w:t>
      </w:r>
    </w:p>
    <w:p w14:paraId="60060346"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align-content</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61B885A5"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7EEBF663"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100%</w:t>
      </w:r>
      <w:r w:rsidRPr="00015106">
        <w:rPr>
          <w:rFonts w:ascii="Consolas" w:hAnsi="Consolas"/>
          <w:color w:val="D4D4D4"/>
          <w:sz w:val="21"/>
          <w:szCs w:val="21"/>
        </w:rPr>
        <w:t>;</w:t>
      </w:r>
    </w:p>
    <w:p w14:paraId="3D581FF0"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align-content</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78CE0A48"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3px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blanchedalmond</w:t>
      </w:r>
      <w:r w:rsidRPr="00015106">
        <w:rPr>
          <w:rFonts w:ascii="Consolas" w:hAnsi="Consolas"/>
          <w:color w:val="D4D4D4"/>
          <w:sz w:val="21"/>
          <w:szCs w:val="21"/>
        </w:rPr>
        <w:t>;</w:t>
      </w:r>
    </w:p>
    <w:p w14:paraId="136D7308"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w:t>
      </w:r>
      <w:r w:rsidRPr="00015106">
        <w:rPr>
          <w:rFonts w:ascii="Consolas" w:hAnsi="Consolas"/>
          <w:color w:val="B5CEA8"/>
          <w:sz w:val="21"/>
          <w:szCs w:val="21"/>
        </w:rPr>
        <w:t>20px</w:t>
      </w:r>
      <w:r w:rsidRPr="00015106">
        <w:rPr>
          <w:rFonts w:ascii="Consolas" w:hAnsi="Consolas"/>
          <w:color w:val="D4D4D4"/>
          <w:sz w:val="21"/>
          <w:szCs w:val="21"/>
        </w:rPr>
        <w:t>;</w:t>
      </w:r>
    </w:p>
    <w:p w14:paraId="68E2AB95" w14:textId="77777777" w:rsidR="00A373D9" w:rsidRPr="008702AC"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8702AC">
        <w:rPr>
          <w:rFonts w:ascii="Consolas" w:hAnsi="Consolas"/>
          <w:color w:val="9CDCFE"/>
          <w:sz w:val="21"/>
          <w:szCs w:val="21"/>
        </w:rPr>
        <w:t>text-shadow</w:t>
      </w:r>
      <w:r w:rsidRPr="008702AC">
        <w:rPr>
          <w:rFonts w:ascii="Consolas" w:hAnsi="Consolas"/>
          <w:color w:val="D4D4D4"/>
          <w:sz w:val="21"/>
          <w:szCs w:val="21"/>
        </w:rPr>
        <w:t xml:space="preserve">: </w:t>
      </w:r>
      <w:r w:rsidRPr="008702AC">
        <w:rPr>
          <w:rFonts w:ascii="Consolas" w:hAnsi="Consolas"/>
          <w:color w:val="B5CEA8"/>
          <w:sz w:val="21"/>
          <w:szCs w:val="21"/>
        </w:rPr>
        <w:t>5px</w:t>
      </w:r>
      <w:r w:rsidRPr="008702AC">
        <w:rPr>
          <w:rFonts w:ascii="Consolas" w:hAnsi="Consolas"/>
          <w:color w:val="D4D4D4"/>
          <w:sz w:val="21"/>
          <w:szCs w:val="21"/>
        </w:rPr>
        <w:t xml:space="preserve"> </w:t>
      </w:r>
      <w:r w:rsidRPr="008702AC">
        <w:rPr>
          <w:rFonts w:ascii="Consolas" w:hAnsi="Consolas"/>
          <w:color w:val="B5CEA8"/>
          <w:sz w:val="21"/>
          <w:szCs w:val="21"/>
        </w:rPr>
        <w:t>5px</w:t>
      </w:r>
      <w:r w:rsidRPr="008702AC">
        <w:rPr>
          <w:rFonts w:ascii="Consolas" w:hAnsi="Consolas"/>
          <w:color w:val="D4D4D4"/>
          <w:sz w:val="21"/>
          <w:szCs w:val="21"/>
        </w:rPr>
        <w:t xml:space="preserve"> </w:t>
      </w:r>
      <w:r w:rsidRPr="008702AC">
        <w:rPr>
          <w:rFonts w:ascii="Consolas" w:hAnsi="Consolas"/>
          <w:color w:val="B5CEA8"/>
          <w:sz w:val="21"/>
          <w:szCs w:val="21"/>
        </w:rPr>
        <w:t>5px</w:t>
      </w:r>
      <w:r w:rsidRPr="008702AC">
        <w:rPr>
          <w:rFonts w:ascii="Consolas" w:hAnsi="Consolas"/>
          <w:color w:val="D4D4D4"/>
          <w:sz w:val="21"/>
          <w:szCs w:val="21"/>
        </w:rPr>
        <w:t xml:space="preserve"> </w:t>
      </w:r>
      <w:r w:rsidRPr="008702AC">
        <w:rPr>
          <w:rFonts w:ascii="Consolas" w:hAnsi="Consolas"/>
          <w:color w:val="CE9178"/>
          <w:sz w:val="21"/>
          <w:szCs w:val="21"/>
        </w:rPr>
        <w:t>white</w:t>
      </w:r>
      <w:r w:rsidRPr="008702AC">
        <w:rPr>
          <w:rFonts w:ascii="Consolas" w:hAnsi="Consolas"/>
          <w:color w:val="D4D4D4"/>
          <w:sz w:val="21"/>
          <w:szCs w:val="21"/>
        </w:rPr>
        <w:t xml:space="preserve"> ;</w:t>
      </w:r>
    </w:p>
    <w:p w14:paraId="5ADD5D60" w14:textId="77777777" w:rsidR="00A373D9" w:rsidRPr="008702AC"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79541B71"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D4D4D4"/>
          <w:sz w:val="21"/>
          <w:szCs w:val="21"/>
        </w:rPr>
        <w:t xml:space="preserve">    </w:t>
      </w:r>
      <w:r w:rsidRPr="00015106">
        <w:rPr>
          <w:rFonts w:ascii="Consolas" w:hAnsi="Consolas"/>
          <w:color w:val="D4D4D4"/>
          <w:sz w:val="21"/>
          <w:szCs w:val="21"/>
        </w:rPr>
        <w:t>}</w:t>
      </w:r>
    </w:p>
    <w:p w14:paraId="2AADA9A6"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635218D9"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.forma3:hover</w:t>
      </w:r>
      <w:r w:rsidRPr="00015106">
        <w:rPr>
          <w:rFonts w:ascii="Consolas" w:hAnsi="Consolas"/>
          <w:color w:val="D4D4D4"/>
          <w:sz w:val="21"/>
          <w:szCs w:val="21"/>
        </w:rPr>
        <w:t xml:space="preserve"> {</w:t>
      </w:r>
    </w:p>
    <w:p w14:paraId="5F902AFA"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38CD931C"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300px</w:t>
      </w:r>
      <w:r w:rsidRPr="00015106">
        <w:rPr>
          <w:rFonts w:ascii="Consolas" w:hAnsi="Consolas"/>
          <w:color w:val="D4D4D4"/>
          <w:sz w:val="21"/>
          <w:szCs w:val="21"/>
        </w:rPr>
        <w:t>;</w:t>
      </w:r>
    </w:p>
    <w:p w14:paraId="41916E4A"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300px</w:t>
      </w:r>
      <w:r w:rsidRPr="00015106">
        <w:rPr>
          <w:rFonts w:ascii="Consolas" w:hAnsi="Consolas"/>
          <w:color w:val="D4D4D4"/>
          <w:sz w:val="21"/>
          <w:szCs w:val="21"/>
        </w:rPr>
        <w:t>;</w:t>
      </w:r>
    </w:p>
    <w:p w14:paraId="0340F3EA"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blanchedalmond</w:t>
      </w:r>
      <w:r w:rsidRPr="00015106">
        <w:rPr>
          <w:rFonts w:ascii="Consolas" w:hAnsi="Consolas"/>
          <w:color w:val="D4D4D4"/>
          <w:sz w:val="21"/>
          <w:szCs w:val="21"/>
        </w:rPr>
        <w:t>;</w:t>
      </w:r>
    </w:p>
    <w:p w14:paraId="6DDA021D"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blueviolet</w:t>
      </w:r>
      <w:r w:rsidRPr="00015106">
        <w:rPr>
          <w:rFonts w:ascii="Consolas" w:hAnsi="Consolas"/>
          <w:color w:val="D4D4D4"/>
          <w:sz w:val="21"/>
          <w:szCs w:val="21"/>
        </w:rPr>
        <w:t>;</w:t>
      </w:r>
    </w:p>
    <w:p w14:paraId="5F9015E3" w14:textId="77777777" w:rsidR="00A373D9" w:rsidRPr="008702AC"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8702AC">
        <w:rPr>
          <w:rFonts w:ascii="Consolas" w:hAnsi="Consolas"/>
          <w:color w:val="9CDCFE"/>
          <w:sz w:val="21"/>
          <w:szCs w:val="21"/>
        </w:rPr>
        <w:t>text-shadow</w:t>
      </w:r>
      <w:r w:rsidRPr="008702AC">
        <w:rPr>
          <w:rFonts w:ascii="Consolas" w:hAnsi="Consolas"/>
          <w:color w:val="D4D4D4"/>
          <w:sz w:val="21"/>
          <w:szCs w:val="21"/>
        </w:rPr>
        <w:t xml:space="preserve">: </w:t>
      </w:r>
      <w:r w:rsidRPr="008702AC">
        <w:rPr>
          <w:rFonts w:ascii="Consolas" w:hAnsi="Consolas"/>
          <w:color w:val="B5CEA8"/>
          <w:sz w:val="21"/>
          <w:szCs w:val="21"/>
        </w:rPr>
        <w:t>5px</w:t>
      </w:r>
      <w:r w:rsidRPr="008702AC">
        <w:rPr>
          <w:rFonts w:ascii="Consolas" w:hAnsi="Consolas"/>
          <w:color w:val="D4D4D4"/>
          <w:sz w:val="21"/>
          <w:szCs w:val="21"/>
        </w:rPr>
        <w:t xml:space="preserve"> </w:t>
      </w:r>
      <w:r w:rsidRPr="008702AC">
        <w:rPr>
          <w:rFonts w:ascii="Consolas" w:hAnsi="Consolas"/>
          <w:color w:val="B5CEA8"/>
          <w:sz w:val="21"/>
          <w:szCs w:val="21"/>
        </w:rPr>
        <w:t>5px</w:t>
      </w:r>
      <w:r w:rsidRPr="008702AC">
        <w:rPr>
          <w:rFonts w:ascii="Consolas" w:hAnsi="Consolas"/>
          <w:color w:val="D4D4D4"/>
          <w:sz w:val="21"/>
          <w:szCs w:val="21"/>
        </w:rPr>
        <w:t xml:space="preserve"> </w:t>
      </w:r>
      <w:r w:rsidRPr="008702AC">
        <w:rPr>
          <w:rFonts w:ascii="Consolas" w:hAnsi="Consolas"/>
          <w:color w:val="B5CEA8"/>
          <w:sz w:val="21"/>
          <w:szCs w:val="21"/>
        </w:rPr>
        <w:t>5px</w:t>
      </w:r>
      <w:r w:rsidRPr="008702AC">
        <w:rPr>
          <w:rFonts w:ascii="Consolas" w:hAnsi="Consolas"/>
          <w:color w:val="D4D4D4"/>
          <w:sz w:val="21"/>
          <w:szCs w:val="21"/>
        </w:rPr>
        <w:t xml:space="preserve"> </w:t>
      </w:r>
      <w:r w:rsidRPr="008702AC">
        <w:rPr>
          <w:rFonts w:ascii="Consolas" w:hAnsi="Consolas"/>
          <w:color w:val="CE9178"/>
          <w:sz w:val="21"/>
          <w:szCs w:val="21"/>
        </w:rPr>
        <w:t>darkblue</w:t>
      </w:r>
      <w:r w:rsidRPr="008702AC">
        <w:rPr>
          <w:rFonts w:ascii="Consolas" w:hAnsi="Consolas"/>
          <w:color w:val="D4D4D4"/>
          <w:sz w:val="21"/>
          <w:szCs w:val="21"/>
        </w:rPr>
        <w:t xml:space="preserve"> ;</w:t>
      </w:r>
    </w:p>
    <w:p w14:paraId="35A47FE7"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D4D4D4"/>
          <w:sz w:val="21"/>
          <w:szCs w:val="21"/>
        </w:rPr>
        <w:t xml:space="preserve">    </w:t>
      </w:r>
      <w:r w:rsidRPr="00015106">
        <w:rPr>
          <w:rFonts w:ascii="Consolas" w:hAnsi="Consolas"/>
          <w:color w:val="D4D4D4"/>
          <w:sz w:val="21"/>
          <w:szCs w:val="21"/>
        </w:rPr>
        <w:t>}</w:t>
      </w:r>
    </w:p>
    <w:p w14:paraId="02CBA3FA"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595E663D"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.forma4</w:t>
      </w:r>
      <w:r w:rsidRPr="00015106">
        <w:rPr>
          <w:rFonts w:ascii="Consolas" w:hAnsi="Consolas"/>
          <w:color w:val="D4D4D4"/>
          <w:sz w:val="21"/>
          <w:szCs w:val="21"/>
        </w:rPr>
        <w:t xml:space="preserve"> {</w:t>
      </w:r>
    </w:p>
    <w:p w14:paraId="158529C0"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309F7155"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w:t>
      </w:r>
    </w:p>
    <w:p w14:paraId="6FCBA7C3"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w:t>
      </w:r>
      <w:r w:rsidRPr="00015106">
        <w:rPr>
          <w:rFonts w:ascii="Consolas" w:hAnsi="Consolas"/>
          <w:color w:val="B5CEA8"/>
          <w:sz w:val="21"/>
          <w:szCs w:val="21"/>
        </w:rPr>
        <w:t>150px</w:t>
      </w:r>
      <w:r w:rsidRPr="00015106">
        <w:rPr>
          <w:rFonts w:ascii="Consolas" w:hAnsi="Consolas"/>
          <w:color w:val="D4D4D4"/>
          <w:sz w:val="21"/>
          <w:szCs w:val="21"/>
        </w:rPr>
        <w:t>;</w:t>
      </w:r>
    </w:p>
    <w:p w14:paraId="72EFD487"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brown</w:t>
      </w:r>
      <w:r w:rsidRPr="00015106">
        <w:rPr>
          <w:rFonts w:ascii="Consolas" w:hAnsi="Consolas"/>
          <w:color w:val="D4D4D4"/>
          <w:sz w:val="21"/>
          <w:szCs w:val="21"/>
        </w:rPr>
        <w:t>;</w:t>
      </w:r>
    </w:p>
    <w:p w14:paraId="75B9466F"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7px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blanchedalmond</w:t>
      </w:r>
      <w:r w:rsidRPr="00015106">
        <w:rPr>
          <w:rFonts w:ascii="Consolas" w:hAnsi="Consolas"/>
          <w:color w:val="D4D4D4"/>
          <w:sz w:val="21"/>
          <w:szCs w:val="21"/>
        </w:rPr>
        <w:t>;</w:t>
      </w:r>
    </w:p>
    <w:p w14:paraId="5FD01937"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4D644DCA"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1C090D0F"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246C7A7" w14:textId="77777777" w:rsidR="00A373D9" w:rsidRPr="00015106"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rPr>
      </w:pPr>
    </w:p>
    <w:p w14:paraId="106604EC"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.forma5</w:t>
      </w:r>
      <w:r w:rsidRPr="00015106">
        <w:rPr>
          <w:rFonts w:ascii="Consolas" w:hAnsi="Consolas"/>
          <w:color w:val="D4D4D4"/>
          <w:sz w:val="21"/>
          <w:szCs w:val="21"/>
        </w:rPr>
        <w:t xml:space="preserve"> {</w:t>
      </w:r>
    </w:p>
    <w:p w14:paraId="34D78E81"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4C82AA41"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200px</w:t>
      </w:r>
      <w:r w:rsidRPr="00015106">
        <w:rPr>
          <w:rFonts w:ascii="Consolas" w:hAnsi="Consolas"/>
          <w:color w:val="D4D4D4"/>
          <w:sz w:val="21"/>
          <w:szCs w:val="21"/>
        </w:rPr>
        <w:t>;</w:t>
      </w:r>
    </w:p>
    <w:p w14:paraId="4BCA4CB7"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w:t>
      </w:r>
      <w:r w:rsidRPr="00015106">
        <w:rPr>
          <w:rFonts w:ascii="Consolas" w:hAnsi="Consolas"/>
          <w:color w:val="B5CEA8"/>
          <w:sz w:val="21"/>
          <w:szCs w:val="21"/>
        </w:rPr>
        <w:t>80px</w:t>
      </w:r>
      <w:r w:rsidRPr="00015106">
        <w:rPr>
          <w:rFonts w:ascii="Consolas" w:hAnsi="Consolas"/>
          <w:color w:val="D4D4D4"/>
          <w:sz w:val="21"/>
          <w:szCs w:val="21"/>
        </w:rPr>
        <w:t>;</w:t>
      </w:r>
    </w:p>
    <w:p w14:paraId="2AEDDECD"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antiquewhite</w:t>
      </w:r>
      <w:r w:rsidRPr="00015106">
        <w:rPr>
          <w:rFonts w:ascii="Consolas" w:hAnsi="Consolas"/>
          <w:color w:val="D4D4D4"/>
          <w:sz w:val="21"/>
          <w:szCs w:val="21"/>
        </w:rPr>
        <w:t>;</w:t>
      </w:r>
    </w:p>
    <w:p w14:paraId="02891B8B"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7px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blue</w:t>
      </w:r>
      <w:r w:rsidRPr="00015106">
        <w:rPr>
          <w:rFonts w:ascii="Consolas" w:hAnsi="Consolas"/>
          <w:color w:val="D4D4D4"/>
          <w:sz w:val="21"/>
          <w:szCs w:val="21"/>
        </w:rPr>
        <w:t>;</w:t>
      </w:r>
    </w:p>
    <w:p w14:paraId="60F25865"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A373D9">
        <w:rPr>
          <w:rFonts w:ascii="Consolas" w:hAnsi="Consolas"/>
          <w:color w:val="9CDCFE"/>
          <w:sz w:val="21"/>
          <w:szCs w:val="21"/>
          <w:lang w:val="es-ES"/>
        </w:rPr>
        <w:t>margin</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20px</w:t>
      </w:r>
      <w:r w:rsidRPr="00A373D9">
        <w:rPr>
          <w:rFonts w:ascii="Consolas" w:hAnsi="Consolas"/>
          <w:color w:val="D4D4D4"/>
          <w:sz w:val="21"/>
          <w:szCs w:val="21"/>
          <w:lang w:val="es-ES"/>
        </w:rPr>
        <w:t>;</w:t>
      </w:r>
    </w:p>
    <w:p w14:paraId="4C35FDAC"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box-shadow</w:t>
      </w:r>
      <w:r w:rsidRPr="00A373D9">
        <w:rPr>
          <w:rFonts w:ascii="Consolas" w:hAnsi="Consolas"/>
          <w:color w:val="D4D4D4"/>
          <w:sz w:val="21"/>
          <w:szCs w:val="21"/>
          <w:lang w:val="es-ES"/>
        </w:rPr>
        <w:t>:  </w:t>
      </w:r>
      <w:r w:rsidRPr="00A373D9">
        <w:rPr>
          <w:rFonts w:ascii="Consolas" w:hAnsi="Consolas"/>
          <w:color w:val="B5CEA8"/>
          <w:sz w:val="21"/>
          <w:szCs w:val="21"/>
          <w:lang w:val="es-ES"/>
        </w:rPr>
        <w:t>12px</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14px</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2px</w:t>
      </w:r>
      <w:r w:rsidRPr="00A373D9">
        <w:rPr>
          <w:rFonts w:ascii="Consolas" w:hAnsi="Consolas"/>
          <w:color w:val="D4D4D4"/>
          <w:sz w:val="21"/>
          <w:szCs w:val="21"/>
          <w:lang w:val="es-ES"/>
        </w:rPr>
        <w:t xml:space="preserve"> </w:t>
      </w:r>
      <w:r w:rsidRPr="00A373D9">
        <w:rPr>
          <w:rFonts w:ascii="Consolas" w:hAnsi="Consolas"/>
          <w:color w:val="DCDCAA"/>
          <w:sz w:val="21"/>
          <w:szCs w:val="21"/>
          <w:lang w:val="es-ES"/>
        </w:rPr>
        <w:t>rgba</w:t>
      </w:r>
      <w:r w:rsidRPr="00A373D9">
        <w:rPr>
          <w:rFonts w:ascii="Consolas" w:hAnsi="Consolas"/>
          <w:color w:val="D4D4D4"/>
          <w:sz w:val="21"/>
          <w:szCs w:val="21"/>
          <w:lang w:val="es-ES"/>
        </w:rPr>
        <w:t>(</w:t>
      </w:r>
      <w:r w:rsidRPr="00A373D9">
        <w:rPr>
          <w:rFonts w:ascii="Consolas" w:hAnsi="Consolas"/>
          <w:color w:val="B5CEA8"/>
          <w:sz w:val="21"/>
          <w:szCs w:val="21"/>
          <w:lang w:val="es-ES"/>
        </w:rPr>
        <w:t>0</w:t>
      </w:r>
      <w:r w:rsidRPr="00A373D9">
        <w:rPr>
          <w:rFonts w:ascii="Consolas" w:hAnsi="Consolas"/>
          <w:color w:val="D4D4D4"/>
          <w:sz w:val="21"/>
          <w:szCs w:val="21"/>
          <w:lang w:val="es-ES"/>
        </w:rPr>
        <w:t>,</w:t>
      </w:r>
      <w:r w:rsidRPr="00A373D9">
        <w:rPr>
          <w:rFonts w:ascii="Consolas" w:hAnsi="Consolas"/>
          <w:color w:val="B5CEA8"/>
          <w:sz w:val="21"/>
          <w:szCs w:val="21"/>
          <w:lang w:val="es-ES"/>
        </w:rPr>
        <w:t>0</w:t>
      </w:r>
      <w:r w:rsidRPr="00A373D9">
        <w:rPr>
          <w:rFonts w:ascii="Consolas" w:hAnsi="Consolas"/>
          <w:color w:val="D4D4D4"/>
          <w:sz w:val="21"/>
          <w:szCs w:val="21"/>
          <w:lang w:val="es-ES"/>
        </w:rPr>
        <w:t>,</w:t>
      </w:r>
      <w:r w:rsidRPr="00A373D9">
        <w:rPr>
          <w:rFonts w:ascii="Consolas" w:hAnsi="Consolas"/>
          <w:color w:val="B5CEA8"/>
          <w:sz w:val="21"/>
          <w:szCs w:val="21"/>
          <w:lang w:val="es-ES"/>
        </w:rPr>
        <w:t>0</w:t>
      </w:r>
      <w:r w:rsidRPr="00A373D9">
        <w:rPr>
          <w:rFonts w:ascii="Consolas" w:hAnsi="Consolas"/>
          <w:color w:val="D4D4D4"/>
          <w:sz w:val="21"/>
          <w:szCs w:val="21"/>
          <w:lang w:val="es-ES"/>
        </w:rPr>
        <w:t>,</w:t>
      </w:r>
      <w:r w:rsidRPr="00A373D9">
        <w:rPr>
          <w:rFonts w:ascii="Consolas" w:hAnsi="Consolas"/>
          <w:color w:val="B5CEA8"/>
          <w:sz w:val="21"/>
          <w:szCs w:val="21"/>
          <w:lang w:val="es-ES"/>
        </w:rPr>
        <w:t>0.47</w:t>
      </w:r>
      <w:r w:rsidRPr="00A373D9">
        <w:rPr>
          <w:rFonts w:ascii="Consolas" w:hAnsi="Consolas"/>
          <w:color w:val="D4D4D4"/>
          <w:sz w:val="21"/>
          <w:szCs w:val="21"/>
          <w:lang w:val="es-ES"/>
        </w:rPr>
        <w:t>);</w:t>
      </w:r>
    </w:p>
    <w:p w14:paraId="4E519E4E"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C32E29D"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A373D9">
        <w:rPr>
          <w:rFonts w:ascii="Consolas" w:hAnsi="Consolas"/>
          <w:color w:val="D4D4D4"/>
          <w:sz w:val="21"/>
          <w:szCs w:val="21"/>
          <w:lang w:val="es-ES"/>
        </w:rPr>
        <w:t xml:space="preserve">    </w:t>
      </w:r>
      <w:r w:rsidRPr="00015106">
        <w:rPr>
          <w:rFonts w:ascii="Consolas" w:hAnsi="Consolas"/>
          <w:color w:val="D4D4D4"/>
          <w:sz w:val="21"/>
          <w:szCs w:val="21"/>
        </w:rPr>
        <w:t>}</w:t>
      </w:r>
    </w:p>
    <w:p w14:paraId="372C776E"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3FEE7AFF"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.mifooter</w:t>
      </w:r>
      <w:r w:rsidRPr="00015106">
        <w:rPr>
          <w:rFonts w:ascii="Consolas" w:hAnsi="Consolas"/>
          <w:color w:val="D4D4D4"/>
          <w:sz w:val="21"/>
          <w:szCs w:val="21"/>
        </w:rPr>
        <w:t xml:space="preserve"> {</w:t>
      </w:r>
    </w:p>
    <w:p w14:paraId="3AF15FC7" w14:textId="12C7E79E"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w:t>
      </w:r>
      <w:r w:rsidRPr="00015106">
        <w:rPr>
          <w:rFonts w:ascii="Consolas" w:hAnsi="Consolas"/>
          <w:color w:val="B5CEA8"/>
          <w:sz w:val="21"/>
          <w:szCs w:val="21"/>
        </w:rPr>
        <w:t>100%</w:t>
      </w:r>
      <w:r w:rsidRPr="00015106">
        <w:rPr>
          <w:rFonts w:ascii="Consolas" w:hAnsi="Consolas"/>
          <w:color w:val="D4D4D4"/>
          <w:sz w:val="21"/>
          <w:szCs w:val="21"/>
        </w:rPr>
        <w:t>;</w:t>
      </w:r>
    </w:p>
    <w:p w14:paraId="58F438A6" w14:textId="362058E8"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D4D4D4"/>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7px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red</w:t>
      </w:r>
      <w:r w:rsidRPr="00015106">
        <w:rPr>
          <w:rFonts w:ascii="Consolas" w:hAnsi="Consolas"/>
          <w:color w:val="D4D4D4"/>
          <w:sz w:val="21"/>
          <w:szCs w:val="21"/>
        </w:rPr>
        <w:t>;</w:t>
      </w:r>
    </w:p>
    <w:p w14:paraId="357C4060" w14:textId="7CD64717" w:rsidR="00C92212" w:rsidRPr="00015106" w:rsidRDefault="00C92212" w:rsidP="00C9221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9CDCFE"/>
          <w:sz w:val="21"/>
          <w:szCs w:val="21"/>
        </w:rPr>
        <w:t xml:space="preserve">  </w:t>
      </w:r>
      <w:r w:rsidRPr="00015106">
        <w:rPr>
          <w:rFonts w:ascii="Consolas" w:hAnsi="Consolas"/>
          <w:color w:val="9CDCFE"/>
          <w:sz w:val="21"/>
          <w:szCs w:val="21"/>
        </w:rPr>
        <w:tab/>
        <w:t>height</w:t>
      </w:r>
      <w:r w:rsidRPr="00015106">
        <w:rPr>
          <w:rFonts w:ascii="Consolas" w:hAnsi="Consolas"/>
          <w:color w:val="D4D4D4"/>
          <w:sz w:val="21"/>
          <w:szCs w:val="21"/>
        </w:rPr>
        <w:t xml:space="preserve">: </w:t>
      </w:r>
      <w:r w:rsidR="005F52F9" w:rsidRPr="00015106">
        <w:rPr>
          <w:rFonts w:ascii="Consolas" w:hAnsi="Consolas"/>
          <w:color w:val="B5CEA8"/>
          <w:sz w:val="21"/>
          <w:szCs w:val="21"/>
        </w:rPr>
        <w:t>12vh;</w:t>
      </w:r>
    </w:p>
    <w:p w14:paraId="7BE2B296" w14:textId="7ABE828E" w:rsidR="00C92212" w:rsidRPr="00015106" w:rsidRDefault="00C92212" w:rsidP="00C92212">
      <w:pPr>
        <w:widowControl/>
        <w:shd w:val="clear" w:color="auto" w:fill="1F1F1F"/>
        <w:autoSpaceDE/>
        <w:autoSpaceDN/>
        <w:adjustRightInd/>
        <w:spacing w:before="0" w:after="0" w:line="285" w:lineRule="atLeast"/>
        <w:jc w:val="left"/>
        <w:rPr>
          <w:rFonts w:ascii="Consolas" w:hAnsi="Consolas"/>
          <w:color w:val="9CDCFE"/>
          <w:sz w:val="21"/>
          <w:szCs w:val="21"/>
        </w:rPr>
      </w:pPr>
    </w:p>
    <w:p w14:paraId="2C2E0C9A"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DA630AE"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6BA68103"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6DB04F64"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1FE2A08C"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5435E004" w14:textId="77777777" w:rsidR="00A373D9" w:rsidRPr="00015106"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rPr>
      </w:pPr>
      <w:r w:rsidRPr="00015106">
        <w:rPr>
          <w:rFonts w:ascii="Consolas" w:hAnsi="Consolas"/>
          <w:color w:val="CCCCCC"/>
          <w:sz w:val="21"/>
          <w:szCs w:val="21"/>
        </w:rPr>
        <w:br/>
      </w:r>
      <w:r w:rsidRPr="00015106">
        <w:rPr>
          <w:rFonts w:ascii="Consolas" w:hAnsi="Consolas"/>
          <w:color w:val="CCCCCC"/>
          <w:sz w:val="21"/>
          <w:szCs w:val="21"/>
        </w:rPr>
        <w:br/>
      </w:r>
      <w:r w:rsidRPr="00015106">
        <w:rPr>
          <w:rFonts w:ascii="Consolas" w:hAnsi="Consolas"/>
          <w:color w:val="CCCCCC"/>
          <w:sz w:val="21"/>
          <w:szCs w:val="21"/>
        </w:rPr>
        <w:br/>
      </w:r>
    </w:p>
    <w:p w14:paraId="31DFEC65"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"forma-container"</w:t>
      </w:r>
      <w:r w:rsidRPr="00015106">
        <w:rPr>
          <w:rFonts w:ascii="Consolas" w:hAnsi="Consolas"/>
          <w:color w:val="808080"/>
          <w:sz w:val="21"/>
          <w:szCs w:val="21"/>
        </w:rPr>
        <w:t>&gt;</w:t>
      </w:r>
    </w:p>
    <w:p w14:paraId="767CAA97"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27A96322"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h1</w:t>
      </w: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class</w:t>
      </w:r>
      <w:r w:rsidRPr="00A373D9">
        <w:rPr>
          <w:rFonts w:ascii="Consolas" w:hAnsi="Consolas"/>
          <w:color w:val="CCCCCC"/>
          <w:sz w:val="21"/>
          <w:szCs w:val="21"/>
          <w:lang w:val="es-ES"/>
        </w:rPr>
        <w:t>=</w:t>
      </w:r>
      <w:r w:rsidRPr="00A373D9">
        <w:rPr>
          <w:rFonts w:ascii="Consolas" w:hAnsi="Consolas"/>
          <w:color w:val="CE9178"/>
          <w:sz w:val="21"/>
          <w:szCs w:val="21"/>
          <w:lang w:val="es-ES"/>
        </w:rPr>
        <w:t>"titulo-seccion"</w:t>
      </w:r>
      <w:r w:rsidRPr="00A373D9">
        <w:rPr>
          <w:rFonts w:ascii="Consolas" w:hAnsi="Consolas"/>
          <w:color w:val="808080"/>
          <w:sz w:val="21"/>
          <w:szCs w:val="21"/>
          <w:lang w:val="es-ES"/>
        </w:rPr>
        <w:t>&gt;</w:t>
      </w:r>
      <w:r w:rsidRPr="00A373D9">
        <w:rPr>
          <w:rFonts w:ascii="Consolas" w:hAnsi="Consolas"/>
          <w:color w:val="CCCCCC"/>
          <w:sz w:val="21"/>
          <w:szCs w:val="21"/>
          <w:lang w:val="es-ES"/>
        </w:rPr>
        <w:t xml:space="preserve">Sección con objetos creados con css. </w:t>
      </w:r>
      <w:r w:rsidRPr="00015106">
        <w:rPr>
          <w:rFonts w:ascii="Consolas" w:hAnsi="Consolas"/>
          <w:color w:val="CCCCCC"/>
          <w:sz w:val="21"/>
          <w:szCs w:val="21"/>
        </w:rPr>
        <w:t>Bordes, background y sombras</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p>
    <w:p w14:paraId="284CE7FE"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296CD08B"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aside</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"forma1"</w:t>
      </w:r>
      <w:r w:rsidRPr="00015106">
        <w:rPr>
          <w:rFonts w:ascii="Consolas" w:hAnsi="Consolas"/>
          <w:color w:val="808080"/>
          <w:sz w:val="21"/>
          <w:szCs w:val="21"/>
        </w:rPr>
        <w:t>&gt;</w:t>
      </w:r>
    </w:p>
    <w:p w14:paraId="4E893318"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r w:rsidRPr="00015106">
        <w:rPr>
          <w:rFonts w:ascii="Consolas" w:hAnsi="Consolas"/>
          <w:color w:val="CCCCCC"/>
          <w:sz w:val="21"/>
          <w:szCs w:val="21"/>
        </w:rPr>
        <w:t>Sam</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p>
    <w:p w14:paraId="007A0E51"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6583F0CC"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"imagen-forma"</w:t>
      </w:r>
    </w:p>
    <w:p w14:paraId="11B9A4DF"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lastRenderedPageBreak/>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"https://upload.wikimedia.org/wikipedia/commons/1/1a/Wikipedia_logo_bronze.png"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"wikipedia"</w:t>
      </w:r>
      <w:r w:rsidRPr="00015106">
        <w:rPr>
          <w:rFonts w:ascii="Consolas" w:hAnsi="Consolas"/>
          <w:color w:val="CCCCCC"/>
          <w:sz w:val="21"/>
          <w:szCs w:val="21"/>
        </w:rPr>
        <w:t xml:space="preserve"> </w:t>
      </w:r>
      <w:r w:rsidRPr="00015106">
        <w:rPr>
          <w:rFonts w:ascii="Consolas" w:hAnsi="Consolas"/>
          <w:color w:val="808080"/>
          <w:sz w:val="21"/>
          <w:szCs w:val="21"/>
        </w:rPr>
        <w:t>/&gt;</w:t>
      </w:r>
    </w:p>
    <w:p w14:paraId="19F6A707"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r w:rsidRPr="00015106">
        <w:rPr>
          <w:rFonts w:ascii="Consolas" w:hAnsi="Consolas"/>
          <w:color w:val="CCCCCC"/>
          <w:sz w:val="21"/>
          <w:szCs w:val="21"/>
        </w:rPr>
        <w:t>And I know you're worried at night I won't find my way</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26726ADF"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r w:rsidRPr="00015106">
        <w:rPr>
          <w:rFonts w:ascii="Consolas" w:hAnsi="Consolas"/>
          <w:color w:val="CCCCCC"/>
          <w:sz w:val="21"/>
          <w:szCs w:val="21"/>
        </w:rPr>
        <w:t xml:space="preserve">And I used to shine bright like gold Now I'm all indigo My colors are darker and cold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0E7AB0C0"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r w:rsidRPr="00015106">
        <w:rPr>
          <w:rFonts w:ascii="Consolas" w:hAnsi="Consolas"/>
          <w:color w:val="CCCCCC"/>
          <w:sz w:val="21"/>
          <w:szCs w:val="21"/>
        </w:rPr>
        <w:t xml:space="preserve"> I think it's time that I went home And I don't understand why I always feel dead and alone</w:t>
      </w:r>
    </w:p>
    <w:p w14:paraId="13DB7105"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Well, I used to shine bright like gold Now I'm all indigo</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648B9A4A"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5AAB020A"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aside</w:t>
      </w:r>
      <w:r w:rsidRPr="00015106">
        <w:rPr>
          <w:rFonts w:ascii="Consolas" w:hAnsi="Consolas"/>
          <w:color w:val="808080"/>
          <w:sz w:val="21"/>
          <w:szCs w:val="21"/>
        </w:rPr>
        <w:t>&gt;</w:t>
      </w:r>
    </w:p>
    <w:p w14:paraId="6D7A2ED1"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aside</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"forma2"</w:t>
      </w:r>
      <w:r w:rsidRPr="00015106">
        <w:rPr>
          <w:rFonts w:ascii="Consolas" w:hAnsi="Consolas"/>
          <w:color w:val="808080"/>
          <w:sz w:val="21"/>
          <w:szCs w:val="21"/>
        </w:rPr>
        <w:t>&gt;</w:t>
      </w:r>
    </w:p>
    <w:p w14:paraId="03630B6E"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r w:rsidRPr="00015106">
        <w:rPr>
          <w:rFonts w:ascii="Consolas" w:hAnsi="Consolas"/>
          <w:color w:val="CCCCCC"/>
          <w:sz w:val="21"/>
          <w:szCs w:val="21"/>
        </w:rPr>
        <w:t>Noah</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p>
    <w:p w14:paraId="09BA260C"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"imagen-forma"</w:t>
      </w:r>
    </w:p>
    <w:p w14:paraId="45525ED8"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"https://upload.wikimedia.org/wikipedia/commons/9/96/Microsoft_logo_%282012%29.svg"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w:t>
      </w:r>
    </w:p>
    <w:p w14:paraId="040D5F10"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id</w:t>
      </w:r>
      <w:r w:rsidRPr="00015106">
        <w:rPr>
          <w:rFonts w:ascii="Consolas" w:hAnsi="Consolas"/>
          <w:color w:val="CCCCCC"/>
          <w:sz w:val="21"/>
          <w:szCs w:val="21"/>
        </w:rPr>
        <w:t>=</w:t>
      </w:r>
      <w:r w:rsidRPr="00015106">
        <w:rPr>
          <w:rFonts w:ascii="Consolas" w:hAnsi="Consolas"/>
          <w:color w:val="CE9178"/>
          <w:sz w:val="21"/>
          <w:szCs w:val="21"/>
        </w:rPr>
        <w:t>"flecha-rosa"</w:t>
      </w:r>
      <w:r w:rsidRPr="00015106">
        <w:rPr>
          <w:rFonts w:ascii="Consolas" w:hAnsi="Consolas"/>
          <w:color w:val="CCCCCC"/>
          <w:sz w:val="21"/>
          <w:szCs w:val="21"/>
        </w:rPr>
        <w:t xml:space="preserve"> </w:t>
      </w:r>
      <w:r w:rsidRPr="00015106">
        <w:rPr>
          <w:rFonts w:ascii="Consolas" w:hAnsi="Consolas"/>
          <w:color w:val="808080"/>
          <w:sz w:val="21"/>
          <w:szCs w:val="21"/>
        </w:rPr>
        <w:t>/&gt;</w:t>
      </w:r>
    </w:p>
    <w:p w14:paraId="10048D15"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19A50ECF"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r w:rsidRPr="00015106">
        <w:rPr>
          <w:rFonts w:ascii="Consolas" w:hAnsi="Consolas"/>
          <w:color w:val="CCCCCC"/>
          <w:sz w:val="21"/>
          <w:szCs w:val="21"/>
        </w:rPr>
        <w:t>Gone by day and gone by night It's not an easy road that leads you to the light</w:t>
      </w:r>
    </w:p>
    <w:p w14:paraId="6C35ED2B"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It's windy now but someday it'll straighten out</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6BD87FE2"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r w:rsidRPr="00015106">
        <w:rPr>
          <w:rFonts w:ascii="Consolas" w:hAnsi="Consolas"/>
          <w:color w:val="CCCCCC"/>
          <w:sz w:val="21"/>
          <w:szCs w:val="21"/>
        </w:rPr>
        <w:t>You only get one shot, everything to lose Lord take me now I'm broken and bruised</w:t>
      </w:r>
    </w:p>
    <w:p w14:paraId="6BAEE547"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Can you save my soul cause I need you Cause I need you</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2F9ECF74"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7A8955F3"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aside</w:t>
      </w:r>
      <w:r w:rsidRPr="00015106">
        <w:rPr>
          <w:rFonts w:ascii="Consolas" w:hAnsi="Consolas"/>
          <w:color w:val="808080"/>
          <w:sz w:val="21"/>
          <w:szCs w:val="21"/>
        </w:rPr>
        <w:t>&gt;</w:t>
      </w:r>
    </w:p>
    <w:p w14:paraId="01B3500E" w14:textId="77777777" w:rsidR="00A373D9" w:rsidRPr="00015106"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rPr>
      </w:pPr>
    </w:p>
    <w:p w14:paraId="5712D777"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"forma3"</w:t>
      </w:r>
      <w:r w:rsidRPr="00015106">
        <w:rPr>
          <w:rFonts w:ascii="Consolas" w:hAnsi="Consolas"/>
          <w:color w:val="808080"/>
          <w:sz w:val="21"/>
          <w:szCs w:val="21"/>
        </w:rPr>
        <w:t>&gt;</w:t>
      </w:r>
    </w:p>
    <w:p w14:paraId="08E0DAC9"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35360060"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h3</w:t>
      </w:r>
      <w:r w:rsidRPr="00015106">
        <w:rPr>
          <w:rFonts w:ascii="Consolas" w:hAnsi="Consolas"/>
          <w:color w:val="808080"/>
          <w:sz w:val="21"/>
          <w:szCs w:val="21"/>
        </w:rPr>
        <w:t>&gt;</w:t>
      </w:r>
      <w:r w:rsidRPr="00015106">
        <w:rPr>
          <w:rFonts w:ascii="Consolas" w:hAnsi="Consolas"/>
          <w:color w:val="CCCCCC"/>
          <w:sz w:val="21"/>
          <w:szCs w:val="21"/>
        </w:rPr>
        <w:t xml:space="preserve"> Text inside the Circle</w:t>
      </w:r>
      <w:r w:rsidRPr="00015106">
        <w:rPr>
          <w:rFonts w:ascii="Consolas" w:hAnsi="Consolas"/>
          <w:color w:val="808080"/>
          <w:sz w:val="21"/>
          <w:szCs w:val="21"/>
        </w:rPr>
        <w:t>&lt;/</w:t>
      </w:r>
      <w:r w:rsidRPr="00015106">
        <w:rPr>
          <w:rFonts w:ascii="Consolas" w:hAnsi="Consolas"/>
          <w:color w:val="569CD6"/>
          <w:sz w:val="21"/>
          <w:szCs w:val="21"/>
        </w:rPr>
        <w:t>h3</w:t>
      </w:r>
      <w:r w:rsidRPr="00015106">
        <w:rPr>
          <w:rFonts w:ascii="Consolas" w:hAnsi="Consolas"/>
          <w:color w:val="808080"/>
          <w:sz w:val="21"/>
          <w:szCs w:val="21"/>
        </w:rPr>
        <w:t>&gt;</w:t>
      </w:r>
    </w:p>
    <w:p w14:paraId="73B934EB" w14:textId="77777777" w:rsidR="00A373D9" w:rsidRPr="00015106"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rPr>
      </w:pPr>
    </w:p>
    <w:p w14:paraId="2330179B"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808080"/>
          <w:sz w:val="21"/>
          <w:szCs w:val="21"/>
        </w:rPr>
        <w:t>&gt;</w:t>
      </w:r>
    </w:p>
    <w:p w14:paraId="07064F15" w14:textId="77777777" w:rsidR="00A373D9" w:rsidRPr="00015106"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rPr>
      </w:pPr>
    </w:p>
    <w:p w14:paraId="18148DD5"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"forma4"</w:t>
      </w:r>
      <w:r w:rsidRPr="00015106">
        <w:rPr>
          <w:rFonts w:ascii="Consolas" w:hAnsi="Consolas"/>
          <w:color w:val="808080"/>
          <w:sz w:val="21"/>
          <w:szCs w:val="21"/>
        </w:rPr>
        <w:t>&gt;&lt;/</w:t>
      </w:r>
      <w:r w:rsidRPr="00015106">
        <w:rPr>
          <w:rFonts w:ascii="Consolas" w:hAnsi="Consolas"/>
          <w:color w:val="569CD6"/>
          <w:sz w:val="21"/>
          <w:szCs w:val="21"/>
        </w:rPr>
        <w:t>section</w:t>
      </w:r>
      <w:r w:rsidRPr="00015106">
        <w:rPr>
          <w:rFonts w:ascii="Consolas" w:hAnsi="Consolas"/>
          <w:color w:val="808080"/>
          <w:sz w:val="21"/>
          <w:szCs w:val="21"/>
        </w:rPr>
        <w:t>&gt;</w:t>
      </w:r>
    </w:p>
    <w:p w14:paraId="6791D681" w14:textId="77777777" w:rsidR="00A373D9" w:rsidRPr="00015106"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rPr>
      </w:pPr>
    </w:p>
    <w:p w14:paraId="60DF008E"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footer</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"mifooter"</w:t>
      </w:r>
      <w:r w:rsidRPr="00015106">
        <w:rPr>
          <w:rFonts w:ascii="Consolas" w:hAnsi="Consolas"/>
          <w:color w:val="808080"/>
          <w:sz w:val="21"/>
          <w:szCs w:val="21"/>
        </w:rPr>
        <w:t>&gt;</w:t>
      </w:r>
    </w:p>
    <w:p w14:paraId="662544CA" w14:textId="77777777" w:rsidR="00A373D9" w:rsidRPr="00015106"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"forma5"</w:t>
      </w:r>
      <w:r w:rsidRPr="00015106">
        <w:rPr>
          <w:rFonts w:ascii="Consolas" w:hAnsi="Consolas"/>
          <w:color w:val="808080"/>
          <w:sz w:val="21"/>
          <w:szCs w:val="21"/>
        </w:rPr>
        <w:t>&gt;&lt;/</w:t>
      </w:r>
      <w:r w:rsidRPr="00015106">
        <w:rPr>
          <w:rFonts w:ascii="Consolas" w:hAnsi="Consolas"/>
          <w:color w:val="569CD6"/>
          <w:sz w:val="21"/>
          <w:szCs w:val="21"/>
        </w:rPr>
        <w:t>section</w:t>
      </w:r>
      <w:r w:rsidRPr="00015106">
        <w:rPr>
          <w:rFonts w:ascii="Consolas" w:hAnsi="Consolas"/>
          <w:color w:val="808080"/>
          <w:sz w:val="21"/>
          <w:szCs w:val="21"/>
        </w:rPr>
        <w:t>&gt;</w:t>
      </w:r>
    </w:p>
    <w:p w14:paraId="3ECCE73A"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w:t>
      </w:r>
      <w:r w:rsidRPr="00A373D9">
        <w:rPr>
          <w:rFonts w:ascii="Consolas" w:hAnsi="Consolas"/>
          <w:color w:val="808080"/>
          <w:sz w:val="21"/>
          <w:szCs w:val="21"/>
          <w:lang w:val="es-ES"/>
        </w:rPr>
        <w:t>&lt;/</w:t>
      </w:r>
      <w:r w:rsidRPr="00A373D9">
        <w:rPr>
          <w:rFonts w:ascii="Consolas" w:hAnsi="Consolas"/>
          <w:color w:val="569CD6"/>
          <w:sz w:val="21"/>
          <w:szCs w:val="21"/>
          <w:lang w:val="es-ES"/>
        </w:rPr>
        <w:t>footer</w:t>
      </w:r>
      <w:r w:rsidRPr="00A373D9">
        <w:rPr>
          <w:rFonts w:ascii="Consolas" w:hAnsi="Consolas"/>
          <w:color w:val="808080"/>
          <w:sz w:val="21"/>
          <w:szCs w:val="21"/>
          <w:lang w:val="es-ES"/>
        </w:rPr>
        <w:t>&gt;</w:t>
      </w:r>
    </w:p>
    <w:p w14:paraId="55CF80D9"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section</w:t>
      </w:r>
      <w:r w:rsidRPr="00A373D9">
        <w:rPr>
          <w:rFonts w:ascii="Consolas" w:hAnsi="Consolas"/>
          <w:color w:val="808080"/>
          <w:sz w:val="21"/>
          <w:szCs w:val="21"/>
          <w:lang w:val="es-ES"/>
        </w:rPr>
        <w:t>&gt;</w:t>
      </w:r>
    </w:p>
    <w:p w14:paraId="148EEA70" w14:textId="77777777" w:rsidR="00A373D9" w:rsidRPr="00A373D9"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49C489DA"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808080"/>
          <w:sz w:val="21"/>
          <w:szCs w:val="21"/>
          <w:lang w:val="es-ES"/>
        </w:rPr>
        <w:t>&lt;/</w:t>
      </w:r>
      <w:r w:rsidRPr="00A373D9">
        <w:rPr>
          <w:rFonts w:ascii="Consolas" w:hAnsi="Consolas"/>
          <w:color w:val="569CD6"/>
          <w:sz w:val="21"/>
          <w:szCs w:val="21"/>
          <w:lang w:val="es-ES"/>
        </w:rPr>
        <w:t>body</w:t>
      </w:r>
      <w:r w:rsidRPr="00A373D9">
        <w:rPr>
          <w:rFonts w:ascii="Consolas" w:hAnsi="Consolas"/>
          <w:color w:val="808080"/>
          <w:sz w:val="21"/>
          <w:szCs w:val="21"/>
          <w:lang w:val="es-ES"/>
        </w:rPr>
        <w:t>&gt;</w:t>
      </w:r>
    </w:p>
    <w:p w14:paraId="13E94EC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87F24CA"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808080"/>
          <w:sz w:val="21"/>
          <w:szCs w:val="21"/>
          <w:lang w:val="es-ES"/>
        </w:rPr>
        <w:t>&lt;/</w:t>
      </w:r>
      <w:r w:rsidRPr="00A373D9">
        <w:rPr>
          <w:rFonts w:ascii="Consolas" w:hAnsi="Consolas"/>
          <w:color w:val="569CD6"/>
          <w:sz w:val="21"/>
          <w:szCs w:val="21"/>
          <w:lang w:val="es-ES"/>
        </w:rPr>
        <w:t>html</w:t>
      </w:r>
      <w:r w:rsidRPr="00A373D9">
        <w:rPr>
          <w:rFonts w:ascii="Consolas" w:hAnsi="Consolas"/>
          <w:color w:val="808080"/>
          <w:sz w:val="21"/>
          <w:szCs w:val="21"/>
          <w:lang w:val="es-ES"/>
        </w:rPr>
        <w:t>&gt;</w:t>
      </w:r>
    </w:p>
    <w:p w14:paraId="0496AE4F" w14:textId="77777777" w:rsidR="00A373D9" w:rsidRPr="00904F88" w:rsidRDefault="00A373D9" w:rsidP="00C63032">
      <w:pPr>
        <w:rPr>
          <w:lang w:val="es-ES"/>
        </w:rPr>
      </w:pPr>
    </w:p>
    <w:p w14:paraId="4B625FD3" w14:textId="77777777" w:rsidR="00C63032" w:rsidRPr="00904F88" w:rsidRDefault="00C63032" w:rsidP="00C63032">
      <w:pPr>
        <w:rPr>
          <w:lang w:val="es-ES"/>
        </w:rPr>
      </w:pPr>
    </w:p>
    <w:p w14:paraId="1411D6F9" w14:textId="1A5824F3" w:rsidR="00AA74B7" w:rsidRPr="00904F88" w:rsidRDefault="004A6D3A" w:rsidP="004A6D3A">
      <w:pPr>
        <w:pStyle w:val="Ttulo1"/>
        <w:rPr>
          <w:lang w:val="es-ES"/>
        </w:rPr>
      </w:pPr>
      <w:bookmarkStart w:id="59" w:name="_Toc210640535"/>
      <w:r w:rsidRPr="00904F88">
        <w:rPr>
          <w:lang w:val="es-ES"/>
        </w:rPr>
        <w:t>Listas en css</w:t>
      </w:r>
      <w:bookmarkEnd w:id="59"/>
    </w:p>
    <w:p w14:paraId="0DCF7CD6" w14:textId="77777777" w:rsidR="004A6D3A" w:rsidRPr="00904F88" w:rsidRDefault="004A6D3A" w:rsidP="004A6D3A">
      <w:pPr>
        <w:rPr>
          <w:lang w:val="es-ES"/>
        </w:rPr>
      </w:pPr>
    </w:p>
    <w:p w14:paraId="3411EB48" w14:textId="54BD60DA" w:rsidR="004A6D3A" w:rsidRPr="00904F88" w:rsidRDefault="004A6D3A" w:rsidP="004A6D3A">
      <w:pPr>
        <w:rPr>
          <w:lang w:val="es-ES"/>
        </w:rPr>
      </w:pPr>
      <w:r w:rsidRPr="00904F88">
        <w:rPr>
          <w:lang w:val="es-ES"/>
        </w:rPr>
        <w:t>En est</w:t>
      </w:r>
      <w:r w:rsidR="006871EF" w:rsidRPr="00904F88">
        <w:rPr>
          <w:lang w:val="es-ES"/>
        </w:rPr>
        <w:t>a sección</w:t>
      </w:r>
      <w:r w:rsidRPr="00904F88">
        <w:rPr>
          <w:lang w:val="es-ES"/>
        </w:rPr>
        <w:t xml:space="preserve"> se comentan propiedades CSS definidas en la recomendación </w:t>
      </w:r>
      <w:hyperlink r:id="rId157" w:history="1">
        <w:r w:rsidRPr="00904F88">
          <w:rPr>
            <w:rStyle w:val="Hipervnculo"/>
            <w:lang w:val="es-ES"/>
          </w:rPr>
          <w:t>CSS 2.1</w:t>
        </w:r>
      </w:hyperlink>
      <w:r w:rsidRPr="00904F88">
        <w:rPr>
          <w:lang w:val="es-ES"/>
        </w:rPr>
        <w:t>, publicada en junio de 2011. En la lección </w:t>
      </w:r>
      <w:hyperlink r:id="rId158" w:history="1">
        <w:r w:rsidRPr="00904F88">
          <w:rPr>
            <w:rStyle w:val="Hipervnculo"/>
            <w:lang w:val="es-ES"/>
          </w:rPr>
          <w:t>CSS Listas (2)</w:t>
        </w:r>
      </w:hyperlink>
      <w:r w:rsidRPr="00904F88">
        <w:rPr>
          <w:lang w:val="es-ES"/>
        </w:rPr>
        <w:t> se comentan propiedades CSS definidas en la futura recomendación </w:t>
      </w:r>
      <w:hyperlink r:id="rId159" w:history="1">
        <w:r w:rsidRPr="00904F88">
          <w:rPr>
            <w:rStyle w:val="Hipervnculo"/>
            <w:lang w:val="es-ES"/>
          </w:rPr>
          <w:t>CSS Counter Styles Level 3</w:t>
        </w:r>
      </w:hyperlink>
      <w:r w:rsidRPr="00904F88">
        <w:rPr>
          <w:lang w:val="es-ES"/>
        </w:rPr>
        <w:t>. Aunque actualmente (febrero de 2025) esta recomendación no está formalmente aprobada, se considera parte de la </w:t>
      </w:r>
      <w:hyperlink r:id="rId160" w:anchor="css-official" w:history="1">
        <w:r w:rsidRPr="00904F88">
          <w:rPr>
            <w:rStyle w:val="Hipervnculo"/>
            <w:lang w:val="es-ES"/>
          </w:rPr>
          <w:t>definición oficial de CSS en CSS Snapshot 2024</w:t>
        </w:r>
      </w:hyperlink>
      <w:r w:rsidRPr="00904F88">
        <w:rPr>
          <w:lang w:val="es-ES"/>
        </w:rPr>
        <w:t>.</w:t>
      </w:r>
    </w:p>
    <w:p w14:paraId="2E7BEAF2" w14:textId="77777777" w:rsidR="004A6D3A" w:rsidRPr="00904F88" w:rsidRDefault="004A6D3A" w:rsidP="004A6D3A">
      <w:pPr>
        <w:rPr>
          <w:lang w:val="es-ES"/>
        </w:rPr>
      </w:pPr>
      <w:r w:rsidRPr="00904F88">
        <w:rPr>
          <w:lang w:val="es-ES"/>
        </w:rPr>
        <w:t>Estas propiedades se aplican a las listas (&lt;ul&gt;, &lt;ol&gt;), pero también a cualquier elemento que tenga la propiedad display con el valor list-item, como por ejemplo el elemento &lt;summary&gt;.</w:t>
      </w:r>
    </w:p>
    <w:p w14:paraId="2CCE4334" w14:textId="77777777" w:rsidR="004A6D3A" w:rsidRPr="00904F88" w:rsidRDefault="004A6D3A" w:rsidP="004A6D3A">
      <w:pPr>
        <w:rPr>
          <w:lang w:val="es-ES"/>
        </w:rPr>
      </w:pPr>
    </w:p>
    <w:p w14:paraId="61D7FEFA" w14:textId="666BAB06" w:rsidR="000E23E5" w:rsidRPr="00904F88" w:rsidRDefault="000E23E5" w:rsidP="004A6D3A">
      <w:pPr>
        <w:rPr>
          <w:lang w:val="es-ES"/>
        </w:rPr>
      </w:pPr>
      <w:r w:rsidRPr="00904F88">
        <w:rPr>
          <w:noProof/>
          <w:lang w:val="es-ES"/>
        </w:rPr>
        <w:drawing>
          <wp:inline distT="0" distB="0" distL="0" distR="0" wp14:anchorId="4B8CE84F" wp14:editId="0FECA33F">
            <wp:extent cx="4096322" cy="1543265"/>
            <wp:effectExtent l="0" t="0" r="0" b="0"/>
            <wp:docPr id="162740551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5516" name="Imagen 1" descr="Interfaz de usuario gráfica, Texto, Aplicación&#10;&#10;El contenido generado por IA puede ser incorrecto."/>
                    <pic:cNvPicPr/>
                  </pic:nvPicPr>
                  <pic:blipFill>
                    <a:blip r:embed="rId161"/>
                    <a:stretch>
                      <a:fillRect/>
                    </a:stretch>
                  </pic:blipFill>
                  <pic:spPr>
                    <a:xfrm>
                      <a:off x="0" y="0"/>
                      <a:ext cx="4096322" cy="1543265"/>
                    </a:xfrm>
                    <a:prstGeom prst="rect">
                      <a:avLst/>
                    </a:prstGeom>
                  </pic:spPr>
                </pic:pic>
              </a:graphicData>
            </a:graphic>
          </wp:inline>
        </w:drawing>
      </w:r>
    </w:p>
    <w:p w14:paraId="34B4FE24" w14:textId="77777777" w:rsidR="006871EF" w:rsidRPr="00904F88" w:rsidRDefault="006871EF" w:rsidP="004A6D3A">
      <w:pPr>
        <w:rPr>
          <w:lang w:val="es-ES"/>
        </w:rPr>
      </w:pPr>
    </w:p>
    <w:p w14:paraId="3E9F77E3" w14:textId="77777777" w:rsidR="00F93F50" w:rsidRPr="00015106"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06C71855" w14:textId="77777777" w:rsidR="00F93F50" w:rsidRPr="00015106"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1EFD38B1" w14:textId="77777777" w:rsidR="00F93F50" w:rsidRPr="00015106"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7374A089" w14:textId="77777777" w:rsidR="00F93F50" w:rsidRPr="00015106"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5C3F977C" w14:textId="77777777" w:rsidR="00F93F50" w:rsidRPr="00015106"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list-style-type (06). </w:t>
      </w:r>
      <w:r w:rsidRPr="00904F88">
        <w:rPr>
          <w:rFonts w:ascii="Consolas" w:hAnsi="Consolas"/>
          <w:color w:val="CCCCCC"/>
          <w:sz w:val="21"/>
          <w:szCs w:val="21"/>
          <w:lang w:val="es-ES"/>
        </w:rPr>
        <w:t xml:space="preserve">Listas. CSS. Páginas web HTML y hojas de estilo CSS. </w:t>
      </w:r>
      <w:r w:rsidRPr="00015106">
        <w:rPr>
          <w:rFonts w:ascii="Consolas" w:hAnsi="Consolas"/>
          <w:color w:val="CCCCCC"/>
          <w:sz w:val="21"/>
          <w:szCs w:val="21"/>
        </w:rPr>
        <w:t>Bartolomé Sintes Marco. www.mclibre.org</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0EA369A9" w14:textId="77777777" w:rsidR="00F93F50" w:rsidRPr="00015106"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2E19244E" w14:textId="77777777" w:rsidR="00F93F50" w:rsidRPr="00015106"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159288C0" w14:textId="77777777" w:rsidR="00F93F50" w:rsidRPr="00015106"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p>
    <w:p w14:paraId="3194DB02" w14:textId="77777777" w:rsidR="00F93F50" w:rsidRPr="00015106"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list-style-type</w:t>
      </w:r>
      <w:r w:rsidRPr="00015106">
        <w:rPr>
          <w:rFonts w:ascii="Consolas" w:hAnsi="Consolas"/>
          <w:color w:val="D4D4D4"/>
          <w:sz w:val="21"/>
          <w:szCs w:val="21"/>
        </w:rPr>
        <w:t xml:space="preserve">: </w:t>
      </w:r>
      <w:r w:rsidRPr="00015106">
        <w:rPr>
          <w:rFonts w:ascii="Consolas" w:hAnsi="Consolas"/>
          <w:color w:val="CE9178"/>
          <w:sz w:val="21"/>
          <w:szCs w:val="21"/>
        </w:rPr>
        <w:t>decimal-leading-zero</w:t>
      </w:r>
      <w:r w:rsidRPr="00015106">
        <w:rPr>
          <w:rFonts w:ascii="Consolas" w:hAnsi="Consolas"/>
          <w:color w:val="D4D4D4"/>
          <w:sz w:val="21"/>
          <w:szCs w:val="21"/>
        </w:rPr>
        <w:t>;</w:t>
      </w:r>
    </w:p>
    <w:p w14:paraId="36A2AA7A"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1972E07E"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671AF0E7"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0F98B16D"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FDB5E76"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DC3DA17"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6D927CB2"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punto de una lista</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27C6986D"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Esto es otro punto de la misma lista</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08D24679"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05E63E44"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CEF73EB"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5C4F6717" w14:textId="77777777" w:rsidR="00F93F50" w:rsidRPr="00904F88" w:rsidRDefault="00F93F50" w:rsidP="004A6D3A">
      <w:pPr>
        <w:rPr>
          <w:lang w:val="es-ES"/>
        </w:rPr>
      </w:pPr>
    </w:p>
    <w:p w14:paraId="7EBA4E54" w14:textId="470D188C" w:rsidR="00B434E5" w:rsidRPr="00904F88" w:rsidRDefault="00B434E5" w:rsidP="00B434E5">
      <w:pPr>
        <w:rPr>
          <w:lang w:val="es-ES"/>
        </w:rPr>
      </w:pPr>
      <w:r w:rsidRPr="00904F88">
        <w:rPr>
          <w:lang w:val="es-ES"/>
        </w:rPr>
        <w:t>Podeis probar todas las opciones</w:t>
      </w:r>
      <w:r w:rsidR="00D05D3F" w:rsidRPr="00904F88">
        <w:rPr>
          <w:lang w:val="es-ES"/>
        </w:rPr>
        <w:t xml:space="preserve">: </w:t>
      </w:r>
      <w:r w:rsidRPr="00904F88">
        <w:rPr>
          <w:lang w:val="es-ES"/>
        </w:rPr>
        <w:t xml:space="preserve"> list-style-type: decimal-leading-zero</w:t>
      </w:r>
      <w:r w:rsidR="00A46CEE" w:rsidRPr="00904F88">
        <w:rPr>
          <w:lang w:val="es-ES"/>
        </w:rPr>
        <w:t xml:space="preserve"> |</w:t>
      </w:r>
      <w:r w:rsidR="00D05D3F" w:rsidRPr="00904F88">
        <w:rPr>
          <w:lang w:val="es-ES"/>
        </w:rPr>
        <w:t xml:space="preserve"> </w:t>
      </w:r>
      <w:r w:rsidRPr="00904F88">
        <w:rPr>
          <w:lang w:val="es-ES"/>
        </w:rPr>
        <w:t>disc</w:t>
      </w:r>
      <w:r w:rsidR="00A46CEE" w:rsidRPr="00904F88">
        <w:rPr>
          <w:lang w:val="es-ES"/>
        </w:rPr>
        <w:t xml:space="preserve"> | </w:t>
      </w:r>
      <w:r w:rsidRPr="00904F88">
        <w:rPr>
          <w:lang w:val="es-ES"/>
        </w:rPr>
        <w:t>circle</w:t>
      </w:r>
      <w:r w:rsidR="00A46CEE" w:rsidRPr="00904F88">
        <w:rPr>
          <w:lang w:val="es-ES"/>
        </w:rPr>
        <w:t xml:space="preserve"> | </w:t>
      </w:r>
      <w:r w:rsidRPr="00904F88">
        <w:rPr>
          <w:lang w:val="es-ES"/>
        </w:rPr>
        <w:t>square</w:t>
      </w:r>
    </w:p>
    <w:p w14:paraId="0C1AA94F" w14:textId="062F7F4A" w:rsidR="00B434E5" w:rsidRPr="008702AC" w:rsidRDefault="00B434E5" w:rsidP="00A46CEE">
      <w:r w:rsidRPr="008702AC">
        <w:lastRenderedPageBreak/>
        <w:t>lower-roman</w:t>
      </w:r>
      <w:r w:rsidR="00A46CEE" w:rsidRPr="008702AC">
        <w:t xml:space="preserve"> | </w:t>
      </w:r>
      <w:r w:rsidRPr="008702AC">
        <w:t xml:space="preserve"> lower-alpha</w:t>
      </w:r>
      <w:r w:rsidR="00A46CEE" w:rsidRPr="008702AC">
        <w:t xml:space="preserve"> | upper-alpha |</w:t>
      </w:r>
      <w:r w:rsidRPr="008702AC">
        <w:t xml:space="preserve"> lower-latin</w:t>
      </w:r>
      <w:r w:rsidR="00A46CEE" w:rsidRPr="008702AC">
        <w:t xml:space="preserve"> | </w:t>
      </w:r>
      <w:r w:rsidR="00931CB5" w:rsidRPr="008702AC">
        <w:t>upper-latin.</w:t>
      </w:r>
    </w:p>
    <w:p w14:paraId="0D1C9669" w14:textId="77777777" w:rsidR="000E23E5" w:rsidRPr="008702AC" w:rsidRDefault="000E23E5" w:rsidP="004A6D3A"/>
    <w:p w14:paraId="19FD28C9" w14:textId="77777777" w:rsidR="00E878EC" w:rsidRPr="008702AC" w:rsidRDefault="00E878EC" w:rsidP="004A6D3A"/>
    <w:p w14:paraId="7DE10C61" w14:textId="77777777" w:rsidR="00E878EC" w:rsidRPr="008702AC" w:rsidRDefault="00E878EC" w:rsidP="00E878EC">
      <w:pPr>
        <w:rPr>
          <w:sz w:val="28"/>
          <w:szCs w:val="28"/>
          <w:u w:val="single"/>
        </w:rPr>
      </w:pPr>
    </w:p>
    <w:p w14:paraId="1F6E1A56" w14:textId="77777777" w:rsidR="00E878EC" w:rsidRPr="00904F88" w:rsidRDefault="00E878EC" w:rsidP="00E878EC">
      <w:pPr>
        <w:rPr>
          <w:b/>
          <w:bCs/>
          <w:sz w:val="28"/>
          <w:szCs w:val="28"/>
          <w:u w:val="single"/>
          <w:lang w:val="es-ES"/>
        </w:rPr>
      </w:pPr>
      <w:r w:rsidRPr="00904F88">
        <w:rPr>
          <w:b/>
          <w:bCs/>
          <w:sz w:val="28"/>
          <w:szCs w:val="28"/>
          <w:u w:val="single"/>
          <w:lang w:val="es-ES"/>
        </w:rPr>
        <w:t>Imágenes como marcador: list-style-image</w:t>
      </w:r>
    </w:p>
    <w:p w14:paraId="69936847" w14:textId="77777777" w:rsidR="00E878EC" w:rsidRPr="00904F88" w:rsidRDefault="00E878EC" w:rsidP="00E878EC">
      <w:pPr>
        <w:rPr>
          <w:lang w:val="es-ES"/>
        </w:rPr>
      </w:pPr>
    </w:p>
    <w:p w14:paraId="210DD676" w14:textId="15F4C0C1" w:rsidR="00E878EC" w:rsidRPr="00904F88" w:rsidRDefault="00E878EC" w:rsidP="00E878EC">
      <w:pPr>
        <w:rPr>
          <w:lang w:val="es-ES"/>
        </w:rPr>
      </w:pPr>
      <w:r w:rsidRPr="00904F88">
        <w:rPr>
          <w:lang w:val="es-ES"/>
        </w:rPr>
        <w:t>La propiedad list-style-image permite utilizar la imagen que se quiera como marcador de una lista. El único inconveniente es que el tamaño del marcador no cambia al cambiar desde el navegador el tamaño de la fuente.</w:t>
      </w:r>
    </w:p>
    <w:p w14:paraId="187C7C3F" w14:textId="77777777" w:rsidR="00BD46A6" w:rsidRPr="00904F88" w:rsidRDefault="00BD46A6" w:rsidP="00E878EC">
      <w:pPr>
        <w:rPr>
          <w:lang w:val="es-ES"/>
        </w:rPr>
      </w:pPr>
    </w:p>
    <w:p w14:paraId="62FD77FA" w14:textId="7623B5EC" w:rsidR="00BD46A6" w:rsidRPr="00904F88" w:rsidRDefault="0068719D" w:rsidP="00E878EC">
      <w:pPr>
        <w:rPr>
          <w:lang w:val="es-ES"/>
        </w:rPr>
      </w:pPr>
      <w:r w:rsidRPr="00904F88">
        <w:rPr>
          <w:noProof/>
          <w:lang w:val="es-ES"/>
        </w:rPr>
        <w:drawing>
          <wp:inline distT="0" distB="0" distL="0" distR="0" wp14:anchorId="530721EF" wp14:editId="485672CF">
            <wp:extent cx="5982535" cy="2210108"/>
            <wp:effectExtent l="0" t="0" r="0" b="0"/>
            <wp:docPr id="2980732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73246" name="Imagen 1" descr="Texto&#10;&#10;El contenido generado por IA puede ser incorrecto."/>
                    <pic:cNvPicPr/>
                  </pic:nvPicPr>
                  <pic:blipFill>
                    <a:blip r:embed="rId162"/>
                    <a:stretch>
                      <a:fillRect/>
                    </a:stretch>
                  </pic:blipFill>
                  <pic:spPr>
                    <a:xfrm>
                      <a:off x="0" y="0"/>
                      <a:ext cx="5982535" cy="2210108"/>
                    </a:xfrm>
                    <a:prstGeom prst="rect">
                      <a:avLst/>
                    </a:prstGeom>
                  </pic:spPr>
                </pic:pic>
              </a:graphicData>
            </a:graphic>
          </wp:inline>
        </w:drawing>
      </w:r>
    </w:p>
    <w:p w14:paraId="64287B73" w14:textId="77777777" w:rsidR="00E878EC" w:rsidRPr="00904F88" w:rsidRDefault="00E878EC" w:rsidP="004A6D3A">
      <w:pPr>
        <w:rPr>
          <w:lang w:val="es-ES"/>
        </w:rPr>
      </w:pPr>
    </w:p>
    <w:p w14:paraId="1103C9FE" w14:textId="77777777" w:rsidR="00BD46A6" w:rsidRPr="00015106"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5968DD5A" w14:textId="77777777" w:rsidR="00BD46A6" w:rsidRPr="00015106"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2700BBDC" w14:textId="77777777" w:rsidR="00BD46A6" w:rsidRPr="00015106"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6233AB8E" w14:textId="77777777" w:rsidR="00BD46A6" w:rsidRPr="00015106"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73494F1C" w14:textId="77777777" w:rsidR="00BD46A6" w:rsidRPr="00015106"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list-style-image (2). </w:t>
      </w:r>
      <w:r w:rsidRPr="00904F88">
        <w:rPr>
          <w:rFonts w:ascii="Consolas" w:hAnsi="Consolas"/>
          <w:color w:val="CCCCCC"/>
          <w:sz w:val="21"/>
          <w:szCs w:val="21"/>
          <w:lang w:val="es-ES"/>
        </w:rPr>
        <w:t xml:space="preserve">Listas. CSS. Páginas web HTML y hojas de estilo CSS. </w:t>
      </w:r>
      <w:r w:rsidRPr="00015106">
        <w:rPr>
          <w:rFonts w:ascii="Consolas" w:hAnsi="Consolas"/>
          <w:color w:val="CCCCCC"/>
          <w:sz w:val="21"/>
          <w:szCs w:val="21"/>
        </w:rPr>
        <w:t>Bartolomé Sintes Marco. www.mclibre.org</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5E6CCDEC" w14:textId="77777777" w:rsidR="00BD46A6" w:rsidRPr="00015106"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0F24AE2E" w14:textId="77777777" w:rsidR="00BD46A6" w:rsidRPr="00015106"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0D3ACD37" w14:textId="77777777" w:rsidR="00BD46A6" w:rsidRPr="00015106"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p>
    <w:p w14:paraId="23DF7ACB" w14:textId="77777777" w:rsidR="00BD46A6" w:rsidRPr="00015106"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list-style-image</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"https://www.mclibre.org/consultar/htmlcss/css/ejemplos/smiley.png"</w:t>
      </w:r>
      <w:r w:rsidRPr="00015106">
        <w:rPr>
          <w:rFonts w:ascii="Consolas" w:hAnsi="Consolas"/>
          <w:color w:val="D4D4D4"/>
          <w:sz w:val="21"/>
          <w:szCs w:val="21"/>
        </w:rPr>
        <w:t>);</w:t>
      </w:r>
    </w:p>
    <w:p w14:paraId="4F767FFB"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1018AFE8"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1E210417"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73A6B1A8"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CFA68EC"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D981F59"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1FF7453E"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punto de una lista</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6C281FEE"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Esto es otro punto de la misma lista</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5A5DE771"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5F84CF29"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lastRenderedPageBreak/>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50C546E"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7133649F" w14:textId="77777777" w:rsidR="00AF1F1C" w:rsidRPr="00904F88" w:rsidRDefault="00AF1F1C" w:rsidP="004A6D3A">
      <w:pPr>
        <w:rPr>
          <w:lang w:val="es-ES"/>
        </w:rPr>
      </w:pPr>
    </w:p>
    <w:p w14:paraId="6C31941E" w14:textId="77777777" w:rsidR="004A7F9B" w:rsidRPr="00904F88" w:rsidRDefault="004A7F9B" w:rsidP="004A6D3A">
      <w:pPr>
        <w:rPr>
          <w:lang w:val="es-ES"/>
        </w:rPr>
      </w:pPr>
    </w:p>
    <w:p w14:paraId="7F3853A3" w14:textId="77777777" w:rsidR="004A7F9B" w:rsidRPr="00904F88" w:rsidRDefault="004A7F9B" w:rsidP="004A6D3A">
      <w:pPr>
        <w:rPr>
          <w:lang w:val="es-ES"/>
        </w:rPr>
      </w:pPr>
    </w:p>
    <w:p w14:paraId="6DAB2470" w14:textId="6593AD9E" w:rsidR="004A7F9B" w:rsidRPr="00904F88" w:rsidRDefault="004A7F9B" w:rsidP="004A7F9B">
      <w:pPr>
        <w:pStyle w:val="Ttulo1"/>
        <w:rPr>
          <w:lang w:val="es-ES"/>
        </w:rPr>
      </w:pPr>
      <w:bookmarkStart w:id="60" w:name="_Toc210640536"/>
      <w:r w:rsidRPr="00904F88">
        <w:rPr>
          <w:lang w:val="es-ES"/>
        </w:rPr>
        <w:t>Tablas</w:t>
      </w:r>
      <w:bookmarkEnd w:id="60"/>
    </w:p>
    <w:p w14:paraId="59380CC3" w14:textId="77777777" w:rsidR="00AF1F1C" w:rsidRPr="00904F88" w:rsidRDefault="00AF1F1C" w:rsidP="004A6D3A">
      <w:pPr>
        <w:rPr>
          <w:lang w:val="es-ES"/>
        </w:rPr>
      </w:pPr>
    </w:p>
    <w:p w14:paraId="6E083C7C" w14:textId="77777777" w:rsidR="004A7F9B" w:rsidRPr="00904F88" w:rsidRDefault="004A7F9B" w:rsidP="004A7F9B">
      <w:pPr>
        <w:rPr>
          <w:lang w:val="es-ES"/>
        </w:rPr>
      </w:pPr>
      <w:r w:rsidRPr="00904F88">
        <w:rPr>
          <w:lang w:val="es-ES"/>
        </w:rPr>
        <w:t>En esta lección se comentan propiedades CSS definidas en la recomendación </w:t>
      </w:r>
      <w:hyperlink r:id="rId163" w:history="1">
        <w:r w:rsidRPr="00904F88">
          <w:rPr>
            <w:rStyle w:val="Hipervnculo"/>
            <w:lang w:val="es-ES"/>
          </w:rPr>
          <w:t>CSS 2.1</w:t>
        </w:r>
      </w:hyperlink>
      <w:r w:rsidRPr="00904F88">
        <w:rPr>
          <w:lang w:val="es-ES"/>
        </w:rPr>
        <w:t>, publicada en junio de 2011.</w:t>
      </w:r>
    </w:p>
    <w:p w14:paraId="4D054D3E" w14:textId="77777777" w:rsidR="004A7F9B" w:rsidRPr="00904F88" w:rsidRDefault="004A7F9B" w:rsidP="004A7F9B">
      <w:pPr>
        <w:rPr>
          <w:lang w:val="es-ES"/>
        </w:rPr>
      </w:pPr>
      <w:r w:rsidRPr="00904F88">
        <w:rPr>
          <w:lang w:val="es-ES"/>
        </w:rPr>
        <w:t>Estas propiedades se aplican a las tablas.</w:t>
      </w:r>
    </w:p>
    <w:p w14:paraId="5F712873" w14:textId="77777777" w:rsidR="004A7F9B" w:rsidRPr="00904F88" w:rsidRDefault="004A7F9B" w:rsidP="004A7F9B">
      <w:pPr>
        <w:rPr>
          <w:lang w:val="es-ES"/>
        </w:rPr>
      </w:pPr>
      <w:r w:rsidRPr="00904F88">
        <w:rPr>
          <w:b/>
          <w:bCs/>
          <w:lang w:val="es-ES"/>
        </w:rPr>
        <w:t>Nota</w:t>
      </w:r>
      <w:r w:rsidRPr="00904F88">
        <w:rPr>
          <w:lang w:val="es-ES"/>
        </w:rPr>
        <w:t>: En las hojas de estilo de los ejemplos que se muestran en esta página se ha añadido bordes a las celdas y a las tablas mediante las siguientes reglas:</w:t>
      </w:r>
    </w:p>
    <w:p w14:paraId="50762650" w14:textId="77777777" w:rsidR="004A7F9B" w:rsidRPr="00904F88" w:rsidRDefault="004A7F9B" w:rsidP="004A6D3A">
      <w:pPr>
        <w:rPr>
          <w:lang w:val="es-ES"/>
        </w:rPr>
      </w:pPr>
    </w:p>
    <w:p w14:paraId="54BC405E" w14:textId="77777777" w:rsidR="00DD28A5" w:rsidRPr="00015106" w:rsidRDefault="00DD28A5" w:rsidP="00DD28A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table {</w:t>
      </w:r>
    </w:p>
    <w:p w14:paraId="54FE28A5" w14:textId="77777777" w:rsidR="00DD28A5" w:rsidRPr="00015106" w:rsidRDefault="00DD28A5" w:rsidP="00DD28A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border: #b2b2b2 1px solid;</w:t>
      </w:r>
    </w:p>
    <w:p w14:paraId="356A1B42" w14:textId="77777777" w:rsidR="00DD28A5" w:rsidRPr="00015106" w:rsidRDefault="00DD28A5" w:rsidP="00DD28A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w:t>
      </w:r>
    </w:p>
    <w:p w14:paraId="42A47A3C" w14:textId="77777777" w:rsidR="00DD28A5" w:rsidRPr="00015106" w:rsidRDefault="00DD28A5" w:rsidP="00DD28A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td, th {</w:t>
      </w:r>
    </w:p>
    <w:p w14:paraId="3AF21FAC" w14:textId="77777777" w:rsidR="00DD28A5" w:rsidRPr="00015106" w:rsidRDefault="00DD28A5" w:rsidP="00DD28A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border: black 1px solid;</w:t>
      </w:r>
    </w:p>
    <w:p w14:paraId="75B5D516" w14:textId="77777777" w:rsidR="00DD28A5" w:rsidRPr="00904F88" w:rsidRDefault="00DD28A5" w:rsidP="00DD28A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w:t>
      </w:r>
    </w:p>
    <w:p w14:paraId="33A99636" w14:textId="77777777" w:rsidR="00DD28A5" w:rsidRPr="00904F88" w:rsidRDefault="00DD28A5" w:rsidP="004A6D3A">
      <w:pPr>
        <w:rPr>
          <w:lang w:val="es-ES"/>
        </w:rPr>
      </w:pPr>
    </w:p>
    <w:p w14:paraId="5EB41214" w14:textId="77777777" w:rsidR="00E848E3" w:rsidRPr="00904F88" w:rsidRDefault="00E848E3" w:rsidP="00E848E3">
      <w:pPr>
        <w:rPr>
          <w:b/>
          <w:bCs/>
          <w:sz w:val="28"/>
          <w:szCs w:val="28"/>
          <w:u w:val="single"/>
          <w:lang w:val="es-ES"/>
        </w:rPr>
      </w:pPr>
      <w:r w:rsidRPr="00904F88">
        <w:rPr>
          <w:b/>
          <w:bCs/>
          <w:sz w:val="28"/>
          <w:szCs w:val="28"/>
          <w:u w:val="single"/>
          <w:lang w:val="es-ES"/>
        </w:rPr>
        <w:t>Posición de la leyenda: caption-side</w:t>
      </w:r>
    </w:p>
    <w:p w14:paraId="062D638B" w14:textId="77777777" w:rsidR="00E848E3" w:rsidRPr="00904F88" w:rsidRDefault="00E848E3" w:rsidP="00E848E3">
      <w:pPr>
        <w:rPr>
          <w:lang w:val="es-ES"/>
        </w:rPr>
      </w:pPr>
      <w:r w:rsidRPr="00904F88">
        <w:rPr>
          <w:lang w:val="es-ES"/>
        </w:rPr>
        <w:t>La propiedad caption-side permite elegir la posición de la leyenda (&lt;caption&gt;) con respecto a la tabla. Los dos valores permitidos son top (arriba) y bottom (abajo). Si no se establece la posición de la leyenda, los navegadores aplican el valor top.</w:t>
      </w:r>
    </w:p>
    <w:p w14:paraId="1D2565C5" w14:textId="1FAE8B9B" w:rsidR="00E848E3" w:rsidRPr="00904F88" w:rsidRDefault="00CC33CE" w:rsidP="00E848E3">
      <w:pPr>
        <w:rPr>
          <w:lang w:val="es-ES"/>
        </w:rPr>
      </w:pPr>
      <w:r w:rsidRPr="00904F88">
        <w:rPr>
          <w:lang w:val="es-ES"/>
        </w:rPr>
        <w:t>En la recomendación CSS 2 la propiedad caption-side podía tomar también los valores right (derecha) y left (izquierda), pero en la recomendación </w:t>
      </w:r>
      <w:hyperlink r:id="rId164" w:history="1">
        <w:r w:rsidRPr="00904F88">
          <w:rPr>
            <w:rStyle w:val="Hipervnculo"/>
            <w:lang w:val="es-ES"/>
          </w:rPr>
          <w:t>CSS 2.1</w:t>
        </w:r>
      </w:hyperlink>
      <w:r w:rsidRPr="00904F88">
        <w:rPr>
          <w:lang w:val="es-ES"/>
        </w:rPr>
        <w:t> se eliminaron esos valores, que tampoco aparecen en la futura recomendación </w:t>
      </w:r>
      <w:hyperlink r:id="rId165" w:history="1">
        <w:r w:rsidRPr="00904F88">
          <w:rPr>
            <w:rStyle w:val="Hipervnculo"/>
            <w:lang w:val="es-ES"/>
          </w:rPr>
          <w:t>CSS 3: Tablas</w:t>
        </w:r>
      </w:hyperlink>
      <w:r w:rsidRPr="00904F88">
        <w:rPr>
          <w:lang w:val="es-ES"/>
        </w:rPr>
        <w:t>, actualmente (octubre de 2022) en elaboración.</w:t>
      </w:r>
    </w:p>
    <w:p w14:paraId="7C18D2C9" w14:textId="77777777" w:rsidR="004A7F9B" w:rsidRPr="00904F88" w:rsidRDefault="004A7F9B" w:rsidP="004A6D3A">
      <w:pPr>
        <w:rPr>
          <w:lang w:val="es-ES"/>
        </w:rPr>
      </w:pPr>
    </w:p>
    <w:p w14:paraId="3D3A0698" w14:textId="77777777" w:rsidR="00FE4780" w:rsidRPr="00904F88" w:rsidRDefault="00FE4780" w:rsidP="00FE4780">
      <w:pPr>
        <w:rPr>
          <w:b/>
          <w:bCs/>
          <w:sz w:val="28"/>
          <w:szCs w:val="28"/>
          <w:u w:val="single"/>
          <w:lang w:val="es-ES"/>
        </w:rPr>
      </w:pPr>
      <w:r w:rsidRPr="00904F88">
        <w:rPr>
          <w:b/>
          <w:bCs/>
          <w:sz w:val="28"/>
          <w:szCs w:val="28"/>
          <w:u w:val="single"/>
          <w:lang w:val="es-ES"/>
        </w:rPr>
        <w:t>Centrar una tabla</w:t>
      </w:r>
    </w:p>
    <w:p w14:paraId="761BDC04" w14:textId="77777777" w:rsidR="00FE4780" w:rsidRPr="00904F88" w:rsidRDefault="00FE4780" w:rsidP="00FE4780">
      <w:pPr>
        <w:rPr>
          <w:lang w:val="es-ES"/>
        </w:rPr>
      </w:pPr>
      <w:r w:rsidRPr="00904F88">
        <w:rPr>
          <w:lang w:val="es-ES"/>
        </w:rPr>
        <w:t>Para centrar una tabla horizontalmente en la página, se deben establecer las dos propiedades margin-left y margin-right con el valor auto.</w:t>
      </w:r>
    </w:p>
    <w:p w14:paraId="1DA6EC00" w14:textId="3E85B9C0" w:rsidR="00FE4780" w:rsidRPr="00904F88" w:rsidRDefault="00895709" w:rsidP="004A6D3A">
      <w:pPr>
        <w:rPr>
          <w:lang w:val="es-ES"/>
        </w:rPr>
      </w:pPr>
      <w:r w:rsidRPr="00904F88">
        <w:rPr>
          <w:lang w:val="es-ES"/>
        </w:rPr>
        <w:t>La alineación del contenido de la leyenda se interpreta dentro del espacio que ocupa la leyenda (que coincide con el ancho de la tabla).</w:t>
      </w:r>
    </w:p>
    <w:p w14:paraId="67B9D498" w14:textId="77777777" w:rsidR="00AE4B00" w:rsidRPr="00904F88" w:rsidRDefault="00AE4B00" w:rsidP="004A6D3A">
      <w:pPr>
        <w:rPr>
          <w:lang w:val="es-ES"/>
        </w:rPr>
      </w:pPr>
    </w:p>
    <w:p w14:paraId="3DDE7443" w14:textId="4B09A296" w:rsidR="00C46B9E" w:rsidRPr="00904F88" w:rsidRDefault="00C46B9E" w:rsidP="00C46B9E">
      <w:pPr>
        <w:rPr>
          <w:b/>
          <w:bCs/>
          <w:sz w:val="28"/>
          <w:szCs w:val="28"/>
          <w:u w:val="single"/>
          <w:lang w:val="es-ES"/>
        </w:rPr>
      </w:pPr>
      <w:r w:rsidRPr="00904F88">
        <w:rPr>
          <w:b/>
          <w:bCs/>
          <w:sz w:val="28"/>
          <w:szCs w:val="28"/>
          <w:u w:val="single"/>
          <w:lang w:val="es-ES"/>
        </w:rPr>
        <w:t>Disposición de la tabla: table-layout</w:t>
      </w:r>
    </w:p>
    <w:p w14:paraId="1A1EFB72" w14:textId="76F51A01" w:rsidR="00C46B9E" w:rsidRPr="00904F88" w:rsidRDefault="00C46B9E" w:rsidP="00C46B9E">
      <w:pPr>
        <w:rPr>
          <w:lang w:val="es-ES"/>
        </w:rPr>
      </w:pPr>
    </w:p>
    <w:p w14:paraId="31A0F45F" w14:textId="77777777" w:rsidR="00C46B9E" w:rsidRPr="00904F88" w:rsidRDefault="00C46B9E" w:rsidP="00C46B9E">
      <w:pPr>
        <w:rPr>
          <w:lang w:val="es-ES"/>
        </w:rPr>
      </w:pPr>
      <w:r w:rsidRPr="00904F88">
        <w:rPr>
          <w:lang w:val="es-ES"/>
        </w:rPr>
        <w:t xml:space="preserve">La propiedad table-layout permite elegir el modo en el que el navegador calcula el tamaño </w:t>
      </w:r>
      <w:r w:rsidRPr="00904F88">
        <w:rPr>
          <w:lang w:val="es-ES"/>
        </w:rPr>
        <w:lastRenderedPageBreak/>
        <w:t>total de la tabla y el de cada fila o columna. Los dos valores permitidos son fixed (fijo) y auto (automático).</w:t>
      </w:r>
    </w:p>
    <w:p w14:paraId="06CB9D95" w14:textId="77777777" w:rsidR="00C46B9E" w:rsidRPr="00904F88" w:rsidRDefault="00C46B9E" w:rsidP="00C46B9E">
      <w:pPr>
        <w:rPr>
          <w:lang w:val="es-ES"/>
        </w:rPr>
      </w:pPr>
      <w:r w:rsidRPr="00904F88">
        <w:rPr>
          <w:lang w:val="es-ES"/>
        </w:rPr>
        <w:t>En el modo fijo (fixed), el tamaño de las tablas y de las celdas depende de las propiedades width y height.</w:t>
      </w:r>
    </w:p>
    <w:p w14:paraId="4C691207" w14:textId="77777777" w:rsidR="00C46B9E" w:rsidRPr="00904F88" w:rsidRDefault="00C46B9E" w:rsidP="00C46B9E">
      <w:pPr>
        <w:rPr>
          <w:lang w:val="es-ES"/>
        </w:rPr>
      </w:pPr>
      <w:r w:rsidRPr="00904F88">
        <w:rPr>
          <w:lang w:val="es-ES"/>
        </w:rPr>
        <w:t>En el modo fijo (auto), el tamaño de las tablas y de las celdas depende de su contenido (y si es posible, de las propiedades width y height).</w:t>
      </w:r>
    </w:p>
    <w:p w14:paraId="1789E5E2" w14:textId="77777777" w:rsidR="00607E41" w:rsidRPr="00904F88" w:rsidRDefault="00607E41" w:rsidP="00607E41">
      <w:pPr>
        <w:rPr>
          <w:b/>
          <w:bCs/>
          <w:sz w:val="28"/>
          <w:szCs w:val="28"/>
          <w:u w:val="single"/>
          <w:lang w:val="es-ES"/>
        </w:rPr>
      </w:pPr>
      <w:r w:rsidRPr="00904F88">
        <w:rPr>
          <w:b/>
          <w:bCs/>
          <w:sz w:val="28"/>
          <w:szCs w:val="28"/>
          <w:u w:val="single"/>
          <w:lang w:val="es-ES"/>
        </w:rPr>
        <w:t>Modos de bordes: border-collapse</w:t>
      </w:r>
    </w:p>
    <w:p w14:paraId="0AC983D8" w14:textId="247292F1" w:rsidR="00607E41" w:rsidRPr="00904F88" w:rsidRDefault="00607E41" w:rsidP="00607E41">
      <w:pPr>
        <w:rPr>
          <w:lang w:val="es-ES"/>
        </w:rPr>
      </w:pPr>
      <w:r w:rsidRPr="00904F88">
        <w:rPr>
          <w:lang w:val="es-ES"/>
        </w:rPr>
        <w:br/>
        <w:t>La propiedad border-collapse permite elegir el modo de presentación de los bordes de las celdas y de la tabla. Los dos valores permitidos son separate (separado) y collapse (colapsado). En el modo separado existe un hueco entre los bordes de cada celda, mientras que en el modo colapsado los bordes se superponen. Si no se establece el modo de presentación, los navegadores aplican el valor separate.</w:t>
      </w:r>
    </w:p>
    <w:p w14:paraId="2EE83087" w14:textId="77777777" w:rsidR="00AE4B00" w:rsidRPr="00904F88" w:rsidRDefault="00AE4B00" w:rsidP="004A6D3A">
      <w:pPr>
        <w:rPr>
          <w:lang w:val="es-ES"/>
        </w:rPr>
      </w:pPr>
    </w:p>
    <w:p w14:paraId="3ACE45F8" w14:textId="4041C959" w:rsidR="00DE35A7" w:rsidRPr="00904F88" w:rsidRDefault="00520722" w:rsidP="004A6D3A">
      <w:pPr>
        <w:rPr>
          <w:lang w:val="es-ES"/>
        </w:rPr>
      </w:pPr>
      <w:r w:rsidRPr="00904F88">
        <w:rPr>
          <w:noProof/>
          <w:lang w:val="es-ES"/>
        </w:rPr>
        <w:drawing>
          <wp:inline distT="0" distB="0" distL="0" distR="0" wp14:anchorId="36D6249D" wp14:editId="37407F13">
            <wp:extent cx="1409897" cy="952633"/>
            <wp:effectExtent l="0" t="0" r="0" b="0"/>
            <wp:docPr id="7869882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8231" name="Imagen 1" descr="Texto&#10;&#10;El contenido generado por IA puede ser incorrecto."/>
                    <pic:cNvPicPr/>
                  </pic:nvPicPr>
                  <pic:blipFill>
                    <a:blip r:embed="rId166"/>
                    <a:stretch>
                      <a:fillRect/>
                    </a:stretch>
                  </pic:blipFill>
                  <pic:spPr>
                    <a:xfrm>
                      <a:off x="0" y="0"/>
                      <a:ext cx="1409897" cy="952633"/>
                    </a:xfrm>
                    <a:prstGeom prst="rect">
                      <a:avLst/>
                    </a:prstGeom>
                  </pic:spPr>
                </pic:pic>
              </a:graphicData>
            </a:graphic>
          </wp:inline>
        </w:drawing>
      </w:r>
    </w:p>
    <w:p w14:paraId="4C4968A6" w14:textId="77777777" w:rsidR="00520722" w:rsidRPr="00904F88" w:rsidRDefault="00520722" w:rsidP="004A6D3A">
      <w:pPr>
        <w:rPr>
          <w:lang w:val="es-ES"/>
        </w:rPr>
      </w:pPr>
    </w:p>
    <w:p w14:paraId="59FDC522"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77808BCE"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1980519A"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6AC74CD8"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7ADBFABE"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border-collapse (2). </w:t>
      </w:r>
      <w:r w:rsidRPr="00904F88">
        <w:rPr>
          <w:rFonts w:ascii="Consolas" w:hAnsi="Consolas"/>
          <w:color w:val="CCCCCC"/>
          <w:sz w:val="21"/>
          <w:szCs w:val="21"/>
          <w:lang w:val="es-ES"/>
        </w:rPr>
        <w:t xml:space="preserve">Tablas. CSS. Páginas web HTML y hojas de estilo CSS. </w:t>
      </w:r>
      <w:r w:rsidRPr="00015106">
        <w:rPr>
          <w:rFonts w:ascii="Consolas" w:hAnsi="Consolas"/>
          <w:color w:val="CCCCCC"/>
          <w:sz w:val="21"/>
          <w:szCs w:val="21"/>
        </w:rPr>
        <w:t>Bartolomé Sintes Marco. www.mclibre.org</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642F4A06"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0537C3E4"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4762B108"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table</w:t>
      </w:r>
      <w:r w:rsidRPr="00015106">
        <w:rPr>
          <w:rFonts w:ascii="Consolas" w:hAnsi="Consolas"/>
          <w:color w:val="D4D4D4"/>
          <w:sz w:val="21"/>
          <w:szCs w:val="21"/>
        </w:rPr>
        <w:t xml:space="preserve"> {</w:t>
      </w:r>
    </w:p>
    <w:p w14:paraId="302E6A61"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#b2b2b2</w:t>
      </w:r>
      <w:r w:rsidRPr="00015106">
        <w:rPr>
          <w:rFonts w:ascii="Consolas" w:hAnsi="Consolas"/>
          <w:color w:val="D4D4D4"/>
          <w:sz w:val="21"/>
          <w:szCs w:val="21"/>
        </w:rPr>
        <w:t xml:space="preserve"> </w:t>
      </w:r>
      <w:r w:rsidRPr="00015106">
        <w:rPr>
          <w:rFonts w:ascii="Consolas" w:hAnsi="Consolas"/>
          <w:color w:val="B5CEA8"/>
          <w:sz w:val="21"/>
          <w:szCs w:val="21"/>
        </w:rPr>
        <w:t>1px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7FB3E958"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40BDA91"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td</w:t>
      </w:r>
      <w:r w:rsidRPr="00015106">
        <w:rPr>
          <w:rFonts w:ascii="Consolas" w:hAnsi="Consolas"/>
          <w:color w:val="D4D4D4"/>
          <w:sz w:val="21"/>
          <w:szCs w:val="21"/>
        </w:rPr>
        <w:t xml:space="preserve"> {</w:t>
      </w:r>
    </w:p>
    <w:p w14:paraId="45CCC16B"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r w:rsidRPr="00015106">
        <w:rPr>
          <w:rFonts w:ascii="Consolas" w:hAnsi="Consolas"/>
          <w:color w:val="B5CEA8"/>
          <w:sz w:val="21"/>
          <w:szCs w:val="21"/>
        </w:rPr>
        <w:t>1px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5B25106B"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7F3BDF3"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table</w:t>
      </w:r>
      <w:r w:rsidRPr="00015106">
        <w:rPr>
          <w:rFonts w:ascii="Consolas" w:hAnsi="Consolas"/>
          <w:color w:val="D4D4D4"/>
          <w:sz w:val="21"/>
          <w:szCs w:val="21"/>
        </w:rPr>
        <w:t xml:space="preserve"> {</w:t>
      </w:r>
    </w:p>
    <w:p w14:paraId="1CCAEE65"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border-collapse</w:t>
      </w:r>
      <w:r w:rsidRPr="00015106">
        <w:rPr>
          <w:rFonts w:ascii="Consolas" w:hAnsi="Consolas"/>
          <w:color w:val="D4D4D4"/>
          <w:sz w:val="21"/>
          <w:szCs w:val="21"/>
        </w:rPr>
        <w:t xml:space="preserve">: </w:t>
      </w:r>
      <w:r w:rsidRPr="00015106">
        <w:rPr>
          <w:rFonts w:ascii="Consolas" w:hAnsi="Consolas"/>
          <w:color w:val="CE9178"/>
          <w:sz w:val="21"/>
          <w:szCs w:val="21"/>
        </w:rPr>
        <w:t>separate</w:t>
      </w:r>
      <w:r w:rsidRPr="00015106">
        <w:rPr>
          <w:rFonts w:ascii="Consolas" w:hAnsi="Consolas"/>
          <w:color w:val="D4D4D4"/>
          <w:sz w:val="21"/>
          <w:szCs w:val="21"/>
        </w:rPr>
        <w:t>;</w:t>
      </w:r>
    </w:p>
    <w:p w14:paraId="3028475F"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446E793"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7F2EA0A1"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3AD54377"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p>
    <w:p w14:paraId="2289F331"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214352CE"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table</w:t>
      </w:r>
      <w:r w:rsidRPr="00015106">
        <w:rPr>
          <w:rFonts w:ascii="Consolas" w:hAnsi="Consolas"/>
          <w:color w:val="808080"/>
          <w:sz w:val="21"/>
          <w:szCs w:val="21"/>
        </w:rPr>
        <w:t>&gt;</w:t>
      </w:r>
    </w:p>
    <w:p w14:paraId="2ECC5E90"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caption</w:t>
      </w:r>
      <w:r w:rsidRPr="00015106">
        <w:rPr>
          <w:rFonts w:ascii="Consolas" w:hAnsi="Consolas"/>
          <w:color w:val="808080"/>
          <w:sz w:val="21"/>
          <w:szCs w:val="21"/>
        </w:rPr>
        <w:t>&gt;</w:t>
      </w:r>
      <w:r w:rsidRPr="00015106">
        <w:rPr>
          <w:rFonts w:ascii="Consolas" w:hAnsi="Consolas"/>
          <w:color w:val="CCCCCC"/>
          <w:sz w:val="21"/>
          <w:szCs w:val="21"/>
        </w:rPr>
        <w:t>Esto es la leyenda</w:t>
      </w:r>
      <w:r w:rsidRPr="00015106">
        <w:rPr>
          <w:rFonts w:ascii="Consolas" w:hAnsi="Consolas"/>
          <w:color w:val="808080"/>
          <w:sz w:val="21"/>
          <w:szCs w:val="21"/>
        </w:rPr>
        <w:t>&lt;/</w:t>
      </w:r>
      <w:r w:rsidRPr="00015106">
        <w:rPr>
          <w:rFonts w:ascii="Consolas" w:hAnsi="Consolas"/>
          <w:color w:val="569CD6"/>
          <w:sz w:val="21"/>
          <w:szCs w:val="21"/>
        </w:rPr>
        <w:t>caption</w:t>
      </w:r>
      <w:r w:rsidRPr="00015106">
        <w:rPr>
          <w:rFonts w:ascii="Consolas" w:hAnsi="Consolas"/>
          <w:color w:val="808080"/>
          <w:sz w:val="21"/>
          <w:szCs w:val="21"/>
        </w:rPr>
        <w:t>&gt;</w:t>
      </w:r>
    </w:p>
    <w:p w14:paraId="715476DA"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tr</w:t>
      </w:r>
      <w:r w:rsidRPr="00015106">
        <w:rPr>
          <w:rFonts w:ascii="Consolas" w:hAnsi="Consolas"/>
          <w:color w:val="808080"/>
          <w:sz w:val="21"/>
          <w:szCs w:val="21"/>
        </w:rPr>
        <w:t>&gt;</w:t>
      </w:r>
    </w:p>
    <w:p w14:paraId="50608068"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lastRenderedPageBreak/>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Celda 1</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212AEF53"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Celda 2</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072BF8F4"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tr</w:t>
      </w:r>
      <w:r w:rsidRPr="00015106">
        <w:rPr>
          <w:rFonts w:ascii="Consolas" w:hAnsi="Consolas"/>
          <w:color w:val="808080"/>
          <w:sz w:val="21"/>
          <w:szCs w:val="21"/>
        </w:rPr>
        <w:t>&gt;</w:t>
      </w:r>
    </w:p>
    <w:p w14:paraId="3CFA6C27"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tr</w:t>
      </w:r>
      <w:r w:rsidRPr="00015106">
        <w:rPr>
          <w:rFonts w:ascii="Consolas" w:hAnsi="Consolas"/>
          <w:color w:val="808080"/>
          <w:sz w:val="21"/>
          <w:szCs w:val="21"/>
        </w:rPr>
        <w:t>&gt;</w:t>
      </w:r>
    </w:p>
    <w:p w14:paraId="6E13E0E4"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Celda 3</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0BA78B09"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Celda 4</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358D83A7"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tr</w:t>
      </w:r>
      <w:r w:rsidRPr="00015106">
        <w:rPr>
          <w:rFonts w:ascii="Consolas" w:hAnsi="Consolas"/>
          <w:color w:val="808080"/>
          <w:sz w:val="21"/>
          <w:szCs w:val="21"/>
        </w:rPr>
        <w:t>&gt;</w:t>
      </w:r>
    </w:p>
    <w:p w14:paraId="11007E07" w14:textId="77777777" w:rsidR="00DE35A7" w:rsidRPr="00015106"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table</w:t>
      </w:r>
      <w:r w:rsidRPr="00015106">
        <w:rPr>
          <w:rFonts w:ascii="Consolas" w:hAnsi="Consolas"/>
          <w:color w:val="808080"/>
          <w:sz w:val="21"/>
          <w:szCs w:val="21"/>
        </w:rPr>
        <w:t>&gt;</w:t>
      </w:r>
    </w:p>
    <w:p w14:paraId="5AEF9CA5"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3559586F"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58D28513" w14:textId="77777777" w:rsidR="00DE35A7" w:rsidRPr="00904F88" w:rsidRDefault="00DE35A7" w:rsidP="004A6D3A">
      <w:pPr>
        <w:rPr>
          <w:lang w:val="es-ES"/>
        </w:rPr>
      </w:pPr>
    </w:p>
    <w:p w14:paraId="2F296048" w14:textId="1009C6E6" w:rsidR="00EE1349" w:rsidRPr="00904F88" w:rsidRDefault="00F11020" w:rsidP="004A6D3A">
      <w:pPr>
        <w:rPr>
          <w:lang w:val="es-ES"/>
        </w:rPr>
      </w:pPr>
      <w:r w:rsidRPr="00904F88">
        <w:rPr>
          <w:lang w:val="es-ES"/>
        </w:rPr>
        <w:t>Podemos collapsar los bordes y que no se separen con la opción collapse.</w:t>
      </w:r>
    </w:p>
    <w:p w14:paraId="268E93E0" w14:textId="77777777" w:rsidR="00EE1349" w:rsidRPr="00904F88" w:rsidRDefault="00EE1349" w:rsidP="004A6D3A">
      <w:pPr>
        <w:rPr>
          <w:lang w:val="es-ES"/>
        </w:rPr>
      </w:pPr>
    </w:p>
    <w:p w14:paraId="063E45B7" w14:textId="77777777" w:rsidR="00EE1349" w:rsidRPr="00904F88" w:rsidRDefault="00EE1349" w:rsidP="00EE1349">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line="288" w:lineRule="atLeast"/>
        <w:rPr>
          <w:rFonts w:ascii="Consolas" w:hAnsi="Consolas" w:cs="Courier New"/>
          <w:color w:val="CE9178"/>
          <w:sz w:val="20"/>
          <w:szCs w:val="20"/>
          <w:lang w:val="es-ES"/>
        </w:rPr>
      </w:pPr>
      <w:r w:rsidRPr="00904F88">
        <w:rPr>
          <w:rFonts w:ascii="Consolas" w:hAnsi="Consolas" w:cs="Courier New"/>
          <w:color w:val="D7BA7D"/>
          <w:sz w:val="20"/>
          <w:szCs w:val="20"/>
          <w:lang w:val="es-ES"/>
        </w:rPr>
        <w:t>table</w:t>
      </w:r>
      <w:r w:rsidRPr="00904F88">
        <w:rPr>
          <w:rFonts w:ascii="Consolas" w:hAnsi="Consolas" w:cs="Courier New"/>
          <w:color w:val="CE9178"/>
          <w:sz w:val="20"/>
          <w:szCs w:val="20"/>
          <w:lang w:val="es-ES"/>
        </w:rPr>
        <w:t xml:space="preserve"> </w:t>
      </w:r>
      <w:r w:rsidRPr="00904F88">
        <w:rPr>
          <w:rFonts w:ascii="Consolas" w:hAnsi="Consolas" w:cs="Courier New"/>
          <w:color w:val="D4D4D4"/>
          <w:sz w:val="20"/>
          <w:szCs w:val="20"/>
          <w:lang w:val="es-ES"/>
        </w:rPr>
        <w:t>{</w:t>
      </w:r>
    </w:p>
    <w:p w14:paraId="1E0527D1" w14:textId="77777777" w:rsidR="00EE1349" w:rsidRPr="00904F88" w:rsidRDefault="00EE1349" w:rsidP="00EE1349">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line="288" w:lineRule="atLeast"/>
        <w:rPr>
          <w:rFonts w:ascii="Consolas" w:hAnsi="Consolas" w:cs="Courier New"/>
          <w:color w:val="CE9178"/>
          <w:sz w:val="20"/>
          <w:szCs w:val="20"/>
          <w:lang w:val="es-ES"/>
        </w:rPr>
      </w:pPr>
      <w:r w:rsidRPr="00904F88">
        <w:rPr>
          <w:rFonts w:ascii="Consolas" w:hAnsi="Consolas" w:cs="Courier New"/>
          <w:color w:val="CE9178"/>
          <w:sz w:val="20"/>
          <w:szCs w:val="20"/>
          <w:lang w:val="es-ES"/>
        </w:rPr>
        <w:t xml:space="preserve">  </w:t>
      </w:r>
      <w:r w:rsidRPr="00904F88">
        <w:rPr>
          <w:rFonts w:ascii="Consolas" w:hAnsi="Consolas" w:cs="Courier New"/>
          <w:color w:val="9CDCFE"/>
          <w:sz w:val="20"/>
          <w:szCs w:val="20"/>
          <w:lang w:val="es-ES"/>
        </w:rPr>
        <w:t>border-collapse</w:t>
      </w:r>
      <w:r w:rsidRPr="00904F88">
        <w:rPr>
          <w:rFonts w:ascii="Consolas" w:hAnsi="Consolas" w:cs="Courier New"/>
          <w:color w:val="D4D4D4"/>
          <w:sz w:val="20"/>
          <w:szCs w:val="20"/>
          <w:lang w:val="es-ES"/>
        </w:rPr>
        <w:t>:</w:t>
      </w:r>
      <w:r w:rsidRPr="00904F88">
        <w:rPr>
          <w:rFonts w:ascii="Consolas" w:hAnsi="Consolas" w:cs="Courier New"/>
          <w:color w:val="CE9178"/>
          <w:sz w:val="20"/>
          <w:szCs w:val="20"/>
          <w:lang w:val="es-ES"/>
        </w:rPr>
        <w:t xml:space="preserve"> collapse</w:t>
      </w:r>
      <w:r w:rsidRPr="00904F88">
        <w:rPr>
          <w:rFonts w:ascii="Consolas" w:hAnsi="Consolas" w:cs="Courier New"/>
          <w:color w:val="D4D4D4"/>
          <w:sz w:val="20"/>
          <w:szCs w:val="20"/>
          <w:lang w:val="es-ES"/>
        </w:rPr>
        <w:t>;</w:t>
      </w:r>
    </w:p>
    <w:p w14:paraId="46D54874" w14:textId="77777777" w:rsidR="00EE1349" w:rsidRPr="00904F88" w:rsidRDefault="00EE1349" w:rsidP="00EE1349">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line="288" w:lineRule="atLeast"/>
        <w:rPr>
          <w:rFonts w:ascii="Consolas" w:hAnsi="Consolas" w:cs="Courier New"/>
          <w:color w:val="FFFFFF"/>
          <w:sz w:val="27"/>
          <w:szCs w:val="27"/>
          <w:lang w:val="es-ES"/>
        </w:rPr>
      </w:pPr>
      <w:r w:rsidRPr="00904F88">
        <w:rPr>
          <w:rFonts w:ascii="Consolas" w:hAnsi="Consolas" w:cs="Courier New"/>
          <w:color w:val="D4D4D4"/>
          <w:sz w:val="20"/>
          <w:szCs w:val="20"/>
          <w:lang w:val="es-ES"/>
        </w:rPr>
        <w:t>}</w:t>
      </w:r>
    </w:p>
    <w:p w14:paraId="10C7BCC7" w14:textId="77777777" w:rsidR="00AE4B00" w:rsidRPr="00904F88" w:rsidRDefault="00AE4B00" w:rsidP="004A6D3A">
      <w:pPr>
        <w:rPr>
          <w:lang w:val="es-ES"/>
        </w:rPr>
      </w:pPr>
    </w:p>
    <w:p w14:paraId="69369B09" w14:textId="318D16F4" w:rsidR="00FE4780" w:rsidRPr="00904F88" w:rsidRDefault="00C0213E" w:rsidP="004A6D3A">
      <w:pPr>
        <w:rPr>
          <w:lang w:val="es-ES"/>
        </w:rPr>
      </w:pPr>
      <w:r w:rsidRPr="00904F88">
        <w:rPr>
          <w:noProof/>
          <w:lang w:val="es-ES"/>
        </w:rPr>
        <w:drawing>
          <wp:inline distT="0" distB="0" distL="0" distR="0" wp14:anchorId="0CB656F3" wp14:editId="6D2EF593">
            <wp:extent cx="1219370" cy="847843"/>
            <wp:effectExtent l="0" t="0" r="0" b="9525"/>
            <wp:docPr id="188456587"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6587" name="Imagen 1" descr="Texto, Tabla&#10;&#10;El contenido generado por IA puede ser incorrecto."/>
                    <pic:cNvPicPr/>
                  </pic:nvPicPr>
                  <pic:blipFill>
                    <a:blip r:embed="rId167"/>
                    <a:stretch>
                      <a:fillRect/>
                    </a:stretch>
                  </pic:blipFill>
                  <pic:spPr>
                    <a:xfrm>
                      <a:off x="0" y="0"/>
                      <a:ext cx="1219370" cy="847843"/>
                    </a:xfrm>
                    <a:prstGeom prst="rect">
                      <a:avLst/>
                    </a:prstGeom>
                  </pic:spPr>
                </pic:pic>
              </a:graphicData>
            </a:graphic>
          </wp:inline>
        </w:drawing>
      </w:r>
    </w:p>
    <w:p w14:paraId="74FD0E8D" w14:textId="77777777" w:rsidR="00C0213E" w:rsidRPr="00904F88" w:rsidRDefault="00C0213E" w:rsidP="004A6D3A">
      <w:pPr>
        <w:rPr>
          <w:lang w:val="es-ES"/>
        </w:rPr>
      </w:pPr>
    </w:p>
    <w:p w14:paraId="053F8419" w14:textId="77777777" w:rsidR="00C0213E" w:rsidRPr="00904F88" w:rsidRDefault="00C0213E" w:rsidP="00C0213E">
      <w:pPr>
        <w:rPr>
          <w:b/>
          <w:bCs/>
          <w:sz w:val="28"/>
          <w:szCs w:val="28"/>
          <w:u w:val="single"/>
          <w:lang w:val="es-ES"/>
        </w:rPr>
      </w:pPr>
      <w:r w:rsidRPr="00904F88">
        <w:rPr>
          <w:b/>
          <w:bCs/>
          <w:sz w:val="28"/>
          <w:szCs w:val="28"/>
          <w:u w:val="single"/>
          <w:lang w:val="es-ES"/>
        </w:rPr>
        <w:t>Bordes de celdas vacías: empty-cells</w:t>
      </w:r>
    </w:p>
    <w:p w14:paraId="62B032B8" w14:textId="5660336C" w:rsidR="00C0213E" w:rsidRPr="00904F88" w:rsidRDefault="00C0213E" w:rsidP="00C0213E">
      <w:pPr>
        <w:rPr>
          <w:lang w:val="es-ES"/>
        </w:rPr>
      </w:pPr>
      <w:r w:rsidRPr="00904F88">
        <w:rPr>
          <w:lang w:val="es-ES"/>
        </w:rPr>
        <w:br/>
        <w:t>La propiedad empty-cells permite establecer si se muestran o no los bordes de las celdas vacías, en el modo de bordes separado. Los dos valores permitidos son show (mostrar) y hide (ocultar). Si no se establece la propiedad, los navegadores aplican el valor show.</w:t>
      </w:r>
    </w:p>
    <w:p w14:paraId="2815DAD8" w14:textId="77777777" w:rsidR="00C0213E" w:rsidRPr="00904F88" w:rsidRDefault="00C0213E" w:rsidP="004A6D3A">
      <w:pPr>
        <w:rPr>
          <w:lang w:val="es-ES"/>
        </w:rPr>
      </w:pPr>
    </w:p>
    <w:p w14:paraId="4029FB94" w14:textId="77777777" w:rsidR="00B679E1" w:rsidRPr="00904F88" w:rsidRDefault="00B679E1" w:rsidP="004A6D3A">
      <w:pPr>
        <w:rPr>
          <w:lang w:val="es-ES"/>
        </w:rPr>
      </w:pPr>
    </w:p>
    <w:p w14:paraId="0265F342"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1C31CE6C"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3DC8B57E"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p>
    <w:p w14:paraId="57E76C5A"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6434A0C5"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52088ADE"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empty-cells (1). </w:t>
      </w:r>
      <w:r w:rsidRPr="00904F88">
        <w:rPr>
          <w:rFonts w:ascii="Consolas" w:hAnsi="Consolas"/>
          <w:color w:val="CCCCCC"/>
          <w:sz w:val="21"/>
          <w:szCs w:val="21"/>
          <w:lang w:val="es-ES"/>
        </w:rPr>
        <w:t xml:space="preserve">Tablas. CSS. Páginas web HTML y hojas de estilo CSS. </w:t>
      </w:r>
      <w:r w:rsidRPr="00015106">
        <w:rPr>
          <w:rFonts w:ascii="Consolas" w:hAnsi="Consolas"/>
          <w:color w:val="CCCCCC"/>
          <w:sz w:val="21"/>
          <w:szCs w:val="21"/>
        </w:rPr>
        <w:t>Bartolomé Sintes Marco. www.mclibre.org</w:t>
      </w:r>
    </w:p>
    <w:p w14:paraId="2CC456AB"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033DA6CE"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6F34E7A7"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5BA7E210"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table</w:t>
      </w:r>
      <w:r w:rsidRPr="00015106">
        <w:rPr>
          <w:rFonts w:ascii="Consolas" w:hAnsi="Consolas"/>
          <w:color w:val="D4D4D4"/>
          <w:sz w:val="21"/>
          <w:szCs w:val="21"/>
        </w:rPr>
        <w:t xml:space="preserve"> {</w:t>
      </w:r>
    </w:p>
    <w:p w14:paraId="52985C0C"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#b2b2b2</w:t>
      </w:r>
      <w:r w:rsidRPr="00015106">
        <w:rPr>
          <w:rFonts w:ascii="Consolas" w:hAnsi="Consolas"/>
          <w:color w:val="D4D4D4"/>
          <w:sz w:val="21"/>
          <w:szCs w:val="21"/>
        </w:rPr>
        <w:t xml:space="preserve"> </w:t>
      </w:r>
      <w:r w:rsidRPr="00015106">
        <w:rPr>
          <w:rFonts w:ascii="Consolas" w:hAnsi="Consolas"/>
          <w:color w:val="B5CEA8"/>
          <w:sz w:val="21"/>
          <w:szCs w:val="21"/>
        </w:rPr>
        <w:t>1px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3A102934"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9097880"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p>
    <w:p w14:paraId="1B607A5A"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td</w:t>
      </w:r>
      <w:r w:rsidRPr="00015106">
        <w:rPr>
          <w:rFonts w:ascii="Consolas" w:hAnsi="Consolas"/>
          <w:color w:val="D4D4D4"/>
          <w:sz w:val="21"/>
          <w:szCs w:val="21"/>
        </w:rPr>
        <w:t xml:space="preserve"> {</w:t>
      </w:r>
    </w:p>
    <w:p w14:paraId="5F429CD8"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r w:rsidRPr="00015106">
        <w:rPr>
          <w:rFonts w:ascii="Consolas" w:hAnsi="Consolas"/>
          <w:color w:val="B5CEA8"/>
          <w:sz w:val="21"/>
          <w:szCs w:val="21"/>
        </w:rPr>
        <w:t>1px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1987F59E"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FE67E80" w14:textId="77777777" w:rsidR="00B679E1" w:rsidRPr="00015106" w:rsidRDefault="00B679E1" w:rsidP="00B679E1">
      <w:pPr>
        <w:widowControl/>
        <w:shd w:val="clear" w:color="auto" w:fill="1F1F1F"/>
        <w:autoSpaceDE/>
        <w:autoSpaceDN/>
        <w:adjustRightInd/>
        <w:spacing w:before="0" w:after="240" w:line="285" w:lineRule="atLeast"/>
        <w:jc w:val="left"/>
        <w:rPr>
          <w:rFonts w:ascii="Consolas" w:hAnsi="Consolas"/>
          <w:color w:val="CCCCCC"/>
          <w:sz w:val="21"/>
          <w:szCs w:val="21"/>
        </w:rPr>
      </w:pPr>
    </w:p>
    <w:p w14:paraId="188FAEA6"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table</w:t>
      </w:r>
      <w:r w:rsidRPr="00015106">
        <w:rPr>
          <w:rFonts w:ascii="Consolas" w:hAnsi="Consolas"/>
          <w:color w:val="D4D4D4"/>
          <w:sz w:val="21"/>
          <w:szCs w:val="21"/>
        </w:rPr>
        <w:t xml:space="preserve"> {</w:t>
      </w:r>
    </w:p>
    <w:p w14:paraId="5B2BC7FB"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empty-cells</w:t>
      </w:r>
      <w:r w:rsidRPr="00015106">
        <w:rPr>
          <w:rFonts w:ascii="Consolas" w:hAnsi="Consolas"/>
          <w:color w:val="D4D4D4"/>
          <w:sz w:val="21"/>
          <w:szCs w:val="21"/>
        </w:rPr>
        <w:t xml:space="preserve">: </w:t>
      </w:r>
      <w:r w:rsidRPr="00015106">
        <w:rPr>
          <w:rFonts w:ascii="Consolas" w:hAnsi="Consolas"/>
          <w:color w:val="CE9178"/>
          <w:sz w:val="21"/>
          <w:szCs w:val="21"/>
        </w:rPr>
        <w:t>show</w:t>
      </w:r>
      <w:r w:rsidRPr="00015106">
        <w:rPr>
          <w:rFonts w:ascii="Consolas" w:hAnsi="Consolas"/>
          <w:color w:val="D4D4D4"/>
          <w:sz w:val="21"/>
          <w:szCs w:val="21"/>
        </w:rPr>
        <w:t>;</w:t>
      </w:r>
    </w:p>
    <w:p w14:paraId="39A3D26F"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5CCCB587"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p>
    <w:p w14:paraId="345CE7A4"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6B2F521F"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116E5D69"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p>
    <w:p w14:paraId="52023938"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3A59FC66"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table</w:t>
      </w:r>
      <w:r w:rsidRPr="00015106">
        <w:rPr>
          <w:rFonts w:ascii="Consolas" w:hAnsi="Consolas"/>
          <w:color w:val="808080"/>
          <w:sz w:val="21"/>
          <w:szCs w:val="21"/>
        </w:rPr>
        <w:t>&gt;</w:t>
      </w:r>
    </w:p>
    <w:p w14:paraId="2934B3D7"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caption</w:t>
      </w:r>
      <w:r w:rsidRPr="00015106">
        <w:rPr>
          <w:rFonts w:ascii="Consolas" w:hAnsi="Consolas"/>
          <w:color w:val="808080"/>
          <w:sz w:val="21"/>
          <w:szCs w:val="21"/>
        </w:rPr>
        <w:t>&gt;</w:t>
      </w:r>
      <w:r w:rsidRPr="00015106">
        <w:rPr>
          <w:rFonts w:ascii="Consolas" w:hAnsi="Consolas"/>
          <w:color w:val="CCCCCC"/>
          <w:sz w:val="21"/>
          <w:szCs w:val="21"/>
        </w:rPr>
        <w:t>Esto es la leyenda</w:t>
      </w:r>
      <w:r w:rsidRPr="00015106">
        <w:rPr>
          <w:rFonts w:ascii="Consolas" w:hAnsi="Consolas"/>
          <w:color w:val="808080"/>
          <w:sz w:val="21"/>
          <w:szCs w:val="21"/>
        </w:rPr>
        <w:t>&lt;/</w:t>
      </w:r>
      <w:r w:rsidRPr="00015106">
        <w:rPr>
          <w:rFonts w:ascii="Consolas" w:hAnsi="Consolas"/>
          <w:color w:val="569CD6"/>
          <w:sz w:val="21"/>
          <w:szCs w:val="21"/>
        </w:rPr>
        <w:t>caption</w:t>
      </w:r>
      <w:r w:rsidRPr="00015106">
        <w:rPr>
          <w:rFonts w:ascii="Consolas" w:hAnsi="Consolas"/>
          <w:color w:val="808080"/>
          <w:sz w:val="21"/>
          <w:szCs w:val="21"/>
        </w:rPr>
        <w:t>&gt;</w:t>
      </w:r>
    </w:p>
    <w:p w14:paraId="65E41053"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tr</w:t>
      </w:r>
      <w:r w:rsidRPr="00015106">
        <w:rPr>
          <w:rFonts w:ascii="Consolas" w:hAnsi="Consolas"/>
          <w:color w:val="808080"/>
          <w:sz w:val="21"/>
          <w:szCs w:val="21"/>
        </w:rPr>
        <w:t>&gt;</w:t>
      </w:r>
    </w:p>
    <w:p w14:paraId="79533C75"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Celda 1</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09433B76"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&gt;&lt;/</w:t>
      </w:r>
      <w:r w:rsidRPr="00015106">
        <w:rPr>
          <w:rFonts w:ascii="Consolas" w:hAnsi="Consolas"/>
          <w:color w:val="569CD6"/>
          <w:sz w:val="21"/>
          <w:szCs w:val="21"/>
        </w:rPr>
        <w:t>td</w:t>
      </w:r>
      <w:r w:rsidRPr="00015106">
        <w:rPr>
          <w:rFonts w:ascii="Consolas" w:hAnsi="Consolas"/>
          <w:color w:val="808080"/>
          <w:sz w:val="21"/>
          <w:szCs w:val="21"/>
        </w:rPr>
        <w:t>&gt;</w:t>
      </w:r>
    </w:p>
    <w:p w14:paraId="734CC128"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tr</w:t>
      </w:r>
      <w:r w:rsidRPr="00015106">
        <w:rPr>
          <w:rFonts w:ascii="Consolas" w:hAnsi="Consolas"/>
          <w:color w:val="808080"/>
          <w:sz w:val="21"/>
          <w:szCs w:val="21"/>
        </w:rPr>
        <w:t>&gt;</w:t>
      </w:r>
    </w:p>
    <w:p w14:paraId="629B0A93"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tr</w:t>
      </w:r>
      <w:r w:rsidRPr="00015106">
        <w:rPr>
          <w:rFonts w:ascii="Consolas" w:hAnsi="Consolas"/>
          <w:color w:val="808080"/>
          <w:sz w:val="21"/>
          <w:szCs w:val="21"/>
        </w:rPr>
        <w:t>&gt;</w:t>
      </w:r>
    </w:p>
    <w:p w14:paraId="70F18ABB"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&gt;&lt;/</w:t>
      </w:r>
      <w:r w:rsidRPr="00015106">
        <w:rPr>
          <w:rFonts w:ascii="Consolas" w:hAnsi="Consolas"/>
          <w:color w:val="569CD6"/>
          <w:sz w:val="21"/>
          <w:szCs w:val="21"/>
        </w:rPr>
        <w:t>td</w:t>
      </w:r>
      <w:r w:rsidRPr="00015106">
        <w:rPr>
          <w:rFonts w:ascii="Consolas" w:hAnsi="Consolas"/>
          <w:color w:val="808080"/>
          <w:sz w:val="21"/>
          <w:szCs w:val="21"/>
        </w:rPr>
        <w:t>&gt;</w:t>
      </w:r>
    </w:p>
    <w:p w14:paraId="7D642642" w14:textId="77777777" w:rsidR="00B679E1" w:rsidRPr="00015106"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Celda 4</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061CBBC6"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tr</w:t>
      </w:r>
      <w:r w:rsidRPr="00904F88">
        <w:rPr>
          <w:rFonts w:ascii="Consolas" w:hAnsi="Consolas"/>
          <w:color w:val="808080"/>
          <w:sz w:val="21"/>
          <w:szCs w:val="21"/>
          <w:lang w:val="es-ES"/>
        </w:rPr>
        <w:t>&gt;</w:t>
      </w:r>
    </w:p>
    <w:p w14:paraId="175C4FE8"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table</w:t>
      </w:r>
      <w:r w:rsidRPr="00904F88">
        <w:rPr>
          <w:rFonts w:ascii="Consolas" w:hAnsi="Consolas"/>
          <w:color w:val="808080"/>
          <w:sz w:val="21"/>
          <w:szCs w:val="21"/>
          <w:lang w:val="es-ES"/>
        </w:rPr>
        <w:t>&gt;</w:t>
      </w:r>
    </w:p>
    <w:p w14:paraId="4B723ADE"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8492A57"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9EA47B0"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4D5233CF" w14:textId="77777777" w:rsidR="00B679E1" w:rsidRPr="00904F88" w:rsidRDefault="00B679E1" w:rsidP="004A6D3A">
      <w:pPr>
        <w:rPr>
          <w:lang w:val="es-ES"/>
        </w:rPr>
      </w:pPr>
    </w:p>
    <w:p w14:paraId="70299537" w14:textId="28734782" w:rsidR="00B679E1" w:rsidRPr="00904F88" w:rsidRDefault="00B679E1" w:rsidP="004A6D3A">
      <w:pPr>
        <w:rPr>
          <w:lang w:val="es-ES"/>
        </w:rPr>
      </w:pPr>
      <w:r w:rsidRPr="00904F88">
        <w:rPr>
          <w:lang w:val="es-ES"/>
        </w:rPr>
        <w:t xml:space="preserve">Podemos mostrar las celdas o </w:t>
      </w:r>
      <w:r w:rsidR="0089351A" w:rsidRPr="00904F88">
        <w:rPr>
          <w:lang w:val="es-ES"/>
        </w:rPr>
        <w:t>esconderlas</w:t>
      </w:r>
    </w:p>
    <w:p w14:paraId="056779B1" w14:textId="77777777" w:rsidR="00B679E1" w:rsidRPr="00904F88" w:rsidRDefault="00B679E1" w:rsidP="004A6D3A">
      <w:pPr>
        <w:rPr>
          <w:lang w:val="es-ES"/>
        </w:rPr>
      </w:pPr>
    </w:p>
    <w:p w14:paraId="47261911" w14:textId="77777777" w:rsidR="006D3C83" w:rsidRPr="00904F88" w:rsidRDefault="006D3C83" w:rsidP="006D3C8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table</w:t>
      </w:r>
      <w:r w:rsidRPr="00904F88">
        <w:rPr>
          <w:rFonts w:ascii="Consolas" w:hAnsi="Consolas"/>
          <w:color w:val="D4D4D4"/>
          <w:sz w:val="21"/>
          <w:szCs w:val="21"/>
          <w:lang w:val="es-ES"/>
        </w:rPr>
        <w:t xml:space="preserve"> {</w:t>
      </w:r>
    </w:p>
    <w:p w14:paraId="1B9C8595" w14:textId="77777777" w:rsidR="006D3C83" w:rsidRPr="00904F88" w:rsidRDefault="006D3C83" w:rsidP="006D3C8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empty-cells</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show</w:t>
      </w:r>
      <w:r w:rsidRPr="00904F88">
        <w:rPr>
          <w:rFonts w:ascii="Consolas" w:hAnsi="Consolas"/>
          <w:color w:val="D4D4D4"/>
          <w:sz w:val="21"/>
          <w:szCs w:val="21"/>
          <w:lang w:val="es-ES"/>
        </w:rPr>
        <w:t>;</w:t>
      </w:r>
    </w:p>
    <w:p w14:paraId="5EBD67E3" w14:textId="77777777" w:rsidR="006D3C83" w:rsidRPr="00904F88" w:rsidRDefault="006D3C83" w:rsidP="006D3C8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347699A" w14:textId="77777777" w:rsidR="006D3C83" w:rsidRPr="00904F88" w:rsidRDefault="006D3C83" w:rsidP="006D3C83">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C141816" w14:textId="77777777" w:rsidR="006D3C83" w:rsidRPr="00904F88" w:rsidRDefault="006D3C83" w:rsidP="004A6D3A">
      <w:pPr>
        <w:rPr>
          <w:lang w:val="es-ES"/>
        </w:rPr>
      </w:pPr>
    </w:p>
    <w:p w14:paraId="157A783B" w14:textId="77777777" w:rsidR="00201BA2" w:rsidRPr="00904F88" w:rsidRDefault="00201BA2" w:rsidP="004A6D3A">
      <w:pPr>
        <w:rPr>
          <w:lang w:val="es-ES"/>
        </w:rPr>
      </w:pPr>
    </w:p>
    <w:p w14:paraId="6F41FB61" w14:textId="6EF14C35" w:rsidR="00201BA2" w:rsidRPr="00904F88" w:rsidRDefault="00201BA2" w:rsidP="004A6D3A">
      <w:pPr>
        <w:rPr>
          <w:lang w:val="es-ES"/>
        </w:rPr>
      </w:pPr>
      <w:r w:rsidRPr="00904F88">
        <w:rPr>
          <w:noProof/>
          <w:lang w:val="es-ES"/>
        </w:rPr>
        <w:drawing>
          <wp:inline distT="0" distB="0" distL="0" distR="0" wp14:anchorId="3A05819E" wp14:editId="772F4613">
            <wp:extent cx="1546860" cy="1114213"/>
            <wp:effectExtent l="0" t="0" r="0" b="0"/>
            <wp:docPr id="1175310214"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10214" name="Imagen 1" descr="Imagen que contiene Diagrama&#10;&#10;El contenido generado por IA puede ser incorrecto."/>
                    <pic:cNvPicPr/>
                  </pic:nvPicPr>
                  <pic:blipFill>
                    <a:blip r:embed="rId168"/>
                    <a:stretch>
                      <a:fillRect/>
                    </a:stretch>
                  </pic:blipFill>
                  <pic:spPr>
                    <a:xfrm>
                      <a:off x="0" y="0"/>
                      <a:ext cx="1549447" cy="1116077"/>
                    </a:xfrm>
                    <a:prstGeom prst="rect">
                      <a:avLst/>
                    </a:prstGeom>
                  </pic:spPr>
                </pic:pic>
              </a:graphicData>
            </a:graphic>
          </wp:inline>
        </w:drawing>
      </w:r>
    </w:p>
    <w:p w14:paraId="773E93C9" w14:textId="77777777" w:rsidR="00201BA2" w:rsidRPr="00904F88" w:rsidRDefault="00201BA2" w:rsidP="004A6D3A">
      <w:pPr>
        <w:rPr>
          <w:lang w:val="es-ES"/>
        </w:rPr>
      </w:pPr>
    </w:p>
    <w:p w14:paraId="53F929EA" w14:textId="77777777" w:rsidR="006D3C83" w:rsidRPr="00904F88" w:rsidRDefault="006D3C83" w:rsidP="004A6D3A">
      <w:pPr>
        <w:rPr>
          <w:lang w:val="es-ES"/>
        </w:rPr>
      </w:pPr>
    </w:p>
    <w:p w14:paraId="15425AF3" w14:textId="77777777" w:rsidR="006D3C83" w:rsidRPr="00904F88" w:rsidRDefault="006D3C83" w:rsidP="004A6D3A">
      <w:pPr>
        <w:rPr>
          <w:lang w:val="es-ES"/>
        </w:rPr>
      </w:pPr>
    </w:p>
    <w:p w14:paraId="7D84AE8E" w14:textId="77777777" w:rsidR="006D3C83" w:rsidRPr="00904F88" w:rsidRDefault="006D3C83" w:rsidP="006D3C8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table</w:t>
      </w:r>
      <w:r w:rsidRPr="00904F88">
        <w:rPr>
          <w:rFonts w:ascii="Consolas" w:hAnsi="Consolas"/>
          <w:color w:val="D4D4D4"/>
          <w:sz w:val="21"/>
          <w:szCs w:val="21"/>
          <w:lang w:val="es-ES"/>
        </w:rPr>
        <w:t xml:space="preserve"> {</w:t>
      </w:r>
    </w:p>
    <w:p w14:paraId="66296AC1" w14:textId="77777777" w:rsidR="006D3C83" w:rsidRPr="00904F88" w:rsidRDefault="006D3C83" w:rsidP="006D3C8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empty-cells</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hide</w:t>
      </w:r>
      <w:r w:rsidRPr="00904F88">
        <w:rPr>
          <w:rFonts w:ascii="Consolas" w:hAnsi="Consolas"/>
          <w:color w:val="D4D4D4"/>
          <w:sz w:val="21"/>
          <w:szCs w:val="21"/>
          <w:lang w:val="es-ES"/>
        </w:rPr>
        <w:t>;</w:t>
      </w:r>
    </w:p>
    <w:p w14:paraId="5DF160FA" w14:textId="77777777" w:rsidR="006D3C83" w:rsidRPr="00904F88" w:rsidRDefault="006D3C83" w:rsidP="006D3C8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A984DB8" w14:textId="480DB971" w:rsidR="006D3C83" w:rsidRPr="00904F88" w:rsidRDefault="0089351A" w:rsidP="004A6D3A">
      <w:pPr>
        <w:rPr>
          <w:lang w:val="es-ES"/>
        </w:rPr>
      </w:pPr>
      <w:r w:rsidRPr="00904F88">
        <w:rPr>
          <w:noProof/>
          <w:lang w:val="es-ES"/>
        </w:rPr>
        <w:drawing>
          <wp:inline distT="0" distB="0" distL="0" distR="0" wp14:anchorId="51900708" wp14:editId="1D6AACBA">
            <wp:extent cx="1267002" cy="885949"/>
            <wp:effectExtent l="0" t="0" r="9525" b="9525"/>
            <wp:docPr id="865197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97680" name=""/>
                    <pic:cNvPicPr/>
                  </pic:nvPicPr>
                  <pic:blipFill>
                    <a:blip r:embed="rId169"/>
                    <a:stretch>
                      <a:fillRect/>
                    </a:stretch>
                  </pic:blipFill>
                  <pic:spPr>
                    <a:xfrm>
                      <a:off x="0" y="0"/>
                      <a:ext cx="1267002" cy="885949"/>
                    </a:xfrm>
                    <a:prstGeom prst="rect">
                      <a:avLst/>
                    </a:prstGeom>
                  </pic:spPr>
                </pic:pic>
              </a:graphicData>
            </a:graphic>
          </wp:inline>
        </w:drawing>
      </w:r>
    </w:p>
    <w:p w14:paraId="3012863A" w14:textId="77777777" w:rsidR="0089351A" w:rsidRPr="00904F88" w:rsidRDefault="0089351A" w:rsidP="004A6D3A">
      <w:pPr>
        <w:rPr>
          <w:lang w:val="es-ES"/>
        </w:rPr>
      </w:pPr>
    </w:p>
    <w:p w14:paraId="2BDBABF3" w14:textId="77777777" w:rsidR="00522CD3" w:rsidRPr="00904F88" w:rsidRDefault="00522CD3" w:rsidP="00522CD3">
      <w:pPr>
        <w:rPr>
          <w:b/>
          <w:bCs/>
          <w:sz w:val="28"/>
          <w:szCs w:val="28"/>
          <w:u w:val="single"/>
          <w:lang w:val="es-ES"/>
        </w:rPr>
      </w:pPr>
      <w:r w:rsidRPr="00904F88">
        <w:rPr>
          <w:b/>
          <w:bCs/>
          <w:sz w:val="28"/>
          <w:szCs w:val="28"/>
          <w:u w:val="single"/>
          <w:lang w:val="es-ES"/>
        </w:rPr>
        <w:t>Separación entre celdas: border-spacing</w:t>
      </w:r>
    </w:p>
    <w:p w14:paraId="7B8E212C" w14:textId="52E44CA5" w:rsidR="00522CD3" w:rsidRPr="00904F88" w:rsidRDefault="00522CD3" w:rsidP="00522CD3">
      <w:pPr>
        <w:rPr>
          <w:lang w:val="es-ES"/>
        </w:rPr>
      </w:pPr>
      <w:r w:rsidRPr="00904F88">
        <w:rPr>
          <w:lang w:val="es-ES"/>
        </w:rPr>
        <w:br/>
        <w:t>La propiedad border-spacing permite establecer una separación entre las celdas cuando se utiliza el modo de bordes separado. Se puede escribir un único valor, que se aplicaría a los cuatro lados, o dos valores, que se aplicarían en horizontal (a derecha e izquierda) y en vertical (arriba y abajo), respectivamente. Los valores no se pueden expresar en porcentajes, pero sí en cualquier otra unidad (px, em, etc).</w:t>
      </w:r>
    </w:p>
    <w:p w14:paraId="6E7D3CDC" w14:textId="77777777" w:rsidR="00B56163" w:rsidRPr="00904F88" w:rsidRDefault="00B56163" w:rsidP="00522CD3">
      <w:pPr>
        <w:rPr>
          <w:lang w:val="es-ES"/>
        </w:rPr>
      </w:pPr>
    </w:p>
    <w:p w14:paraId="463DB36C" w14:textId="7E8205F7" w:rsidR="00B56163" w:rsidRPr="00904F88" w:rsidRDefault="00571FB4" w:rsidP="00522CD3">
      <w:pPr>
        <w:rPr>
          <w:lang w:val="es-ES"/>
        </w:rPr>
      </w:pPr>
      <w:r w:rsidRPr="00904F88">
        <w:rPr>
          <w:noProof/>
          <w:lang w:val="es-ES"/>
        </w:rPr>
        <w:drawing>
          <wp:inline distT="0" distB="0" distL="0" distR="0" wp14:anchorId="5D2BC4BF" wp14:editId="575DB703">
            <wp:extent cx="4077269" cy="2019582"/>
            <wp:effectExtent l="0" t="0" r="0" b="0"/>
            <wp:docPr id="205508855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88559" name="Imagen 1" descr="Imagen que contiene Texto&#10;&#10;El contenido generado por IA puede ser incorrecto."/>
                    <pic:cNvPicPr/>
                  </pic:nvPicPr>
                  <pic:blipFill>
                    <a:blip r:embed="rId170"/>
                    <a:stretch>
                      <a:fillRect/>
                    </a:stretch>
                  </pic:blipFill>
                  <pic:spPr>
                    <a:xfrm>
                      <a:off x="0" y="0"/>
                      <a:ext cx="4077269" cy="2019582"/>
                    </a:xfrm>
                    <a:prstGeom prst="rect">
                      <a:avLst/>
                    </a:prstGeom>
                  </pic:spPr>
                </pic:pic>
              </a:graphicData>
            </a:graphic>
          </wp:inline>
        </w:drawing>
      </w:r>
    </w:p>
    <w:p w14:paraId="1AD25BC8" w14:textId="77777777" w:rsidR="00522CD3" w:rsidRPr="00904F88" w:rsidRDefault="00522CD3" w:rsidP="004A6D3A">
      <w:pPr>
        <w:rPr>
          <w:lang w:val="es-ES"/>
        </w:rPr>
      </w:pPr>
    </w:p>
    <w:p w14:paraId="233AB65D"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1E72C48F"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33EB7353"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6AB3F4AB"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14BE22D5"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border-spacing (2). </w:t>
      </w:r>
      <w:r w:rsidRPr="00904F88">
        <w:rPr>
          <w:rFonts w:ascii="Consolas" w:hAnsi="Consolas"/>
          <w:color w:val="CCCCCC"/>
          <w:sz w:val="21"/>
          <w:szCs w:val="21"/>
          <w:lang w:val="es-ES"/>
        </w:rPr>
        <w:t xml:space="preserve">Tablas. CSS. Páginas web HTML y hojas de estilo CSS. </w:t>
      </w:r>
      <w:r w:rsidRPr="00015106">
        <w:rPr>
          <w:rFonts w:ascii="Consolas" w:hAnsi="Consolas"/>
          <w:color w:val="CCCCCC"/>
          <w:sz w:val="21"/>
          <w:szCs w:val="21"/>
        </w:rPr>
        <w:t>Bartolomé Sintes Marco. www.mclibre.org</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5D4B0FA2"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23A393EB"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556E5E95"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table</w:t>
      </w:r>
      <w:r w:rsidRPr="00015106">
        <w:rPr>
          <w:rFonts w:ascii="Consolas" w:hAnsi="Consolas"/>
          <w:color w:val="D4D4D4"/>
          <w:sz w:val="21"/>
          <w:szCs w:val="21"/>
        </w:rPr>
        <w:t xml:space="preserve"> {</w:t>
      </w:r>
    </w:p>
    <w:p w14:paraId="062F6D86"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#b2b2b2</w:t>
      </w:r>
      <w:r w:rsidRPr="00015106">
        <w:rPr>
          <w:rFonts w:ascii="Consolas" w:hAnsi="Consolas"/>
          <w:color w:val="D4D4D4"/>
          <w:sz w:val="21"/>
          <w:szCs w:val="21"/>
        </w:rPr>
        <w:t xml:space="preserve"> </w:t>
      </w:r>
      <w:r w:rsidRPr="00015106">
        <w:rPr>
          <w:rFonts w:ascii="Consolas" w:hAnsi="Consolas"/>
          <w:color w:val="B5CEA8"/>
          <w:sz w:val="21"/>
          <w:szCs w:val="21"/>
        </w:rPr>
        <w:t>1px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648956AA"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3CE9F50"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td</w:t>
      </w:r>
      <w:r w:rsidRPr="00015106">
        <w:rPr>
          <w:rFonts w:ascii="Consolas" w:hAnsi="Consolas"/>
          <w:color w:val="D4D4D4"/>
          <w:sz w:val="21"/>
          <w:szCs w:val="21"/>
        </w:rPr>
        <w:t xml:space="preserve"> {</w:t>
      </w:r>
    </w:p>
    <w:p w14:paraId="28C27497"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r w:rsidRPr="00015106">
        <w:rPr>
          <w:rFonts w:ascii="Consolas" w:hAnsi="Consolas"/>
          <w:color w:val="B5CEA8"/>
          <w:sz w:val="21"/>
          <w:szCs w:val="21"/>
        </w:rPr>
        <w:t>1px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46FF84FE"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w:t>
      </w:r>
    </w:p>
    <w:p w14:paraId="539DF0B2"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table</w:t>
      </w:r>
      <w:r w:rsidRPr="00015106">
        <w:rPr>
          <w:rFonts w:ascii="Consolas" w:hAnsi="Consolas"/>
          <w:color w:val="D4D4D4"/>
          <w:sz w:val="21"/>
          <w:szCs w:val="21"/>
        </w:rPr>
        <w:t xml:space="preserve"> {</w:t>
      </w:r>
    </w:p>
    <w:p w14:paraId="6D27B022"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border-spacing</w:t>
      </w:r>
      <w:r w:rsidRPr="00015106">
        <w:rPr>
          <w:rFonts w:ascii="Consolas" w:hAnsi="Consolas"/>
          <w:color w:val="D4D4D4"/>
          <w:sz w:val="21"/>
          <w:szCs w:val="21"/>
        </w:rPr>
        <w:t xml:space="preserve">: </w:t>
      </w:r>
      <w:r w:rsidRPr="00015106">
        <w:rPr>
          <w:rFonts w:ascii="Consolas" w:hAnsi="Consolas"/>
          <w:color w:val="B5CEA8"/>
          <w:sz w:val="21"/>
          <w:szCs w:val="21"/>
        </w:rPr>
        <w:t>30px</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269CEF88"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6D9DEC86"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5E87D2C1"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1BAD1C8B"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p>
    <w:p w14:paraId="5B2CBF96"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5EBEB515"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table</w:t>
      </w:r>
      <w:r w:rsidRPr="00015106">
        <w:rPr>
          <w:rFonts w:ascii="Consolas" w:hAnsi="Consolas"/>
          <w:color w:val="808080"/>
          <w:sz w:val="21"/>
          <w:szCs w:val="21"/>
        </w:rPr>
        <w:t>&gt;</w:t>
      </w:r>
    </w:p>
    <w:p w14:paraId="5535CD6E"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caption</w:t>
      </w:r>
      <w:r w:rsidRPr="00015106">
        <w:rPr>
          <w:rFonts w:ascii="Consolas" w:hAnsi="Consolas"/>
          <w:color w:val="808080"/>
          <w:sz w:val="21"/>
          <w:szCs w:val="21"/>
        </w:rPr>
        <w:t>&gt;</w:t>
      </w:r>
      <w:r w:rsidRPr="00015106">
        <w:rPr>
          <w:rFonts w:ascii="Consolas" w:hAnsi="Consolas"/>
          <w:color w:val="CCCCCC"/>
          <w:sz w:val="21"/>
          <w:szCs w:val="21"/>
        </w:rPr>
        <w:t>Esto es la leyenda</w:t>
      </w:r>
      <w:r w:rsidRPr="00015106">
        <w:rPr>
          <w:rFonts w:ascii="Consolas" w:hAnsi="Consolas"/>
          <w:color w:val="808080"/>
          <w:sz w:val="21"/>
          <w:szCs w:val="21"/>
        </w:rPr>
        <w:t>&lt;/</w:t>
      </w:r>
      <w:r w:rsidRPr="00015106">
        <w:rPr>
          <w:rFonts w:ascii="Consolas" w:hAnsi="Consolas"/>
          <w:color w:val="569CD6"/>
          <w:sz w:val="21"/>
          <w:szCs w:val="21"/>
        </w:rPr>
        <w:t>caption</w:t>
      </w:r>
      <w:r w:rsidRPr="00015106">
        <w:rPr>
          <w:rFonts w:ascii="Consolas" w:hAnsi="Consolas"/>
          <w:color w:val="808080"/>
          <w:sz w:val="21"/>
          <w:szCs w:val="21"/>
        </w:rPr>
        <w:t>&gt;</w:t>
      </w:r>
    </w:p>
    <w:p w14:paraId="0C16D6E5"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tr</w:t>
      </w:r>
      <w:r w:rsidRPr="00015106">
        <w:rPr>
          <w:rFonts w:ascii="Consolas" w:hAnsi="Consolas"/>
          <w:color w:val="808080"/>
          <w:sz w:val="21"/>
          <w:szCs w:val="21"/>
        </w:rPr>
        <w:t>&gt;</w:t>
      </w:r>
    </w:p>
    <w:p w14:paraId="633ED22D"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Celda 1</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7C11F105"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Celda 2</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57584380"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tr</w:t>
      </w:r>
      <w:r w:rsidRPr="00015106">
        <w:rPr>
          <w:rFonts w:ascii="Consolas" w:hAnsi="Consolas"/>
          <w:color w:val="808080"/>
          <w:sz w:val="21"/>
          <w:szCs w:val="21"/>
        </w:rPr>
        <w:t>&gt;</w:t>
      </w:r>
    </w:p>
    <w:p w14:paraId="70227AE9"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tr</w:t>
      </w:r>
      <w:r w:rsidRPr="00015106">
        <w:rPr>
          <w:rFonts w:ascii="Consolas" w:hAnsi="Consolas"/>
          <w:color w:val="808080"/>
          <w:sz w:val="21"/>
          <w:szCs w:val="21"/>
        </w:rPr>
        <w:t>&gt;</w:t>
      </w:r>
    </w:p>
    <w:p w14:paraId="75D22EAF"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Celda 3</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1B55DB19"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Celda 4</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47C31ABC"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tr</w:t>
      </w:r>
      <w:r w:rsidRPr="00015106">
        <w:rPr>
          <w:rFonts w:ascii="Consolas" w:hAnsi="Consolas"/>
          <w:color w:val="808080"/>
          <w:sz w:val="21"/>
          <w:szCs w:val="21"/>
        </w:rPr>
        <w:t>&gt;</w:t>
      </w:r>
    </w:p>
    <w:p w14:paraId="22E5712B" w14:textId="77777777" w:rsidR="00B56163" w:rsidRPr="00015106"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table</w:t>
      </w:r>
      <w:r w:rsidRPr="00015106">
        <w:rPr>
          <w:rFonts w:ascii="Consolas" w:hAnsi="Consolas"/>
          <w:color w:val="808080"/>
          <w:sz w:val="21"/>
          <w:szCs w:val="21"/>
        </w:rPr>
        <w:t>&gt;</w:t>
      </w:r>
    </w:p>
    <w:p w14:paraId="5733546A"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73A3F85"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1D5EF7A0" w14:textId="77777777" w:rsidR="00B56163" w:rsidRPr="00904F88" w:rsidRDefault="00B56163" w:rsidP="004A6D3A">
      <w:pPr>
        <w:rPr>
          <w:lang w:val="es-ES"/>
        </w:rPr>
      </w:pPr>
    </w:p>
    <w:p w14:paraId="73F4BCD8" w14:textId="7759AD44" w:rsidR="00A7039D" w:rsidRPr="00904F88" w:rsidRDefault="00A7039D" w:rsidP="00A7039D">
      <w:pPr>
        <w:pStyle w:val="Ttulo2"/>
        <w:rPr>
          <w:lang w:val="es-ES"/>
        </w:rPr>
      </w:pPr>
      <w:bookmarkStart w:id="61" w:name="_Toc210640537"/>
      <w:r w:rsidRPr="00904F88">
        <w:rPr>
          <w:lang w:val="es-ES"/>
        </w:rPr>
        <w:t>Ejemplo de tabla con CSS</w:t>
      </w:r>
      <w:bookmarkEnd w:id="61"/>
    </w:p>
    <w:p w14:paraId="2B3C34C8" w14:textId="77777777" w:rsidR="006D3C83" w:rsidRPr="00904F88" w:rsidRDefault="006D3C83" w:rsidP="004A6D3A">
      <w:pPr>
        <w:rPr>
          <w:lang w:val="es-ES"/>
        </w:rPr>
      </w:pPr>
    </w:p>
    <w:p w14:paraId="1C530ADC" w14:textId="50873F77" w:rsidR="00241C30" w:rsidRPr="00904F88" w:rsidRDefault="00241C30" w:rsidP="004A6D3A">
      <w:pPr>
        <w:rPr>
          <w:lang w:val="es-ES"/>
        </w:rPr>
      </w:pPr>
      <w:r w:rsidRPr="00904F88">
        <w:rPr>
          <w:lang w:val="es-ES"/>
        </w:rPr>
        <w:t>Vamos a formatear una tabla con CSS en el siguiente ejemplo usando diferentes propiedades avanzadas de CSS</w:t>
      </w:r>
      <w:r w:rsidR="004648B3" w:rsidRPr="00904F88">
        <w:rPr>
          <w:lang w:val="es-ES"/>
        </w:rPr>
        <w:t>. Lo primero es ver el resultado final de la tabla:</w:t>
      </w:r>
    </w:p>
    <w:p w14:paraId="1B076A01" w14:textId="77777777" w:rsidR="004648B3" w:rsidRPr="00904F88" w:rsidRDefault="004648B3" w:rsidP="004A6D3A">
      <w:pPr>
        <w:rPr>
          <w:lang w:val="es-ES"/>
        </w:rPr>
      </w:pPr>
    </w:p>
    <w:p w14:paraId="1EA39E78" w14:textId="41A84A7B" w:rsidR="004648B3" w:rsidRPr="00904F88" w:rsidRDefault="009D04A8" w:rsidP="004A6D3A">
      <w:pPr>
        <w:rPr>
          <w:lang w:val="es-ES"/>
        </w:rPr>
      </w:pPr>
      <w:r w:rsidRPr="00904F88">
        <w:rPr>
          <w:noProof/>
          <w:lang w:val="es-ES"/>
        </w:rPr>
        <w:drawing>
          <wp:inline distT="0" distB="0" distL="0" distR="0" wp14:anchorId="703E1D8F" wp14:editId="5DAB0BFA">
            <wp:extent cx="6300470" cy="1268730"/>
            <wp:effectExtent l="0" t="0" r="5080" b="7620"/>
            <wp:docPr id="1943395798"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95798" name="Imagen 1" descr="Escala de tiempo&#10;&#10;El contenido generado por IA puede ser incorrecto."/>
                    <pic:cNvPicPr/>
                  </pic:nvPicPr>
                  <pic:blipFill>
                    <a:blip r:embed="rId171"/>
                    <a:stretch>
                      <a:fillRect/>
                    </a:stretch>
                  </pic:blipFill>
                  <pic:spPr>
                    <a:xfrm>
                      <a:off x="0" y="0"/>
                      <a:ext cx="6300470" cy="1268730"/>
                    </a:xfrm>
                    <a:prstGeom prst="rect">
                      <a:avLst/>
                    </a:prstGeom>
                  </pic:spPr>
                </pic:pic>
              </a:graphicData>
            </a:graphic>
          </wp:inline>
        </w:drawing>
      </w:r>
    </w:p>
    <w:p w14:paraId="48AC255D" w14:textId="7A4FB821" w:rsidR="00241C30" w:rsidRPr="00904F88" w:rsidRDefault="009D04A8" w:rsidP="004A6D3A">
      <w:pPr>
        <w:rPr>
          <w:lang w:val="es-ES"/>
        </w:rPr>
      </w:pPr>
      <w:r w:rsidRPr="00904F88">
        <w:rPr>
          <w:lang w:val="es-ES"/>
        </w:rPr>
        <w:t xml:space="preserve">Y este es el código de la tabla pensando que </w:t>
      </w:r>
      <w:r w:rsidR="00BB148E" w:rsidRPr="00904F88">
        <w:rPr>
          <w:lang w:val="es-ES"/>
        </w:rPr>
        <w:t>la primera fila y la primera columna son th, no td, son celdas de título:</w:t>
      </w:r>
    </w:p>
    <w:p w14:paraId="42233785" w14:textId="77777777" w:rsidR="00BB148E" w:rsidRPr="00904F88" w:rsidRDefault="00BB148E" w:rsidP="004A6D3A">
      <w:pPr>
        <w:rPr>
          <w:lang w:val="es-ES"/>
        </w:rPr>
      </w:pPr>
    </w:p>
    <w:p w14:paraId="24B40860"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table</w:t>
      </w:r>
      <w:r w:rsidRPr="00416B85">
        <w:rPr>
          <w:rFonts w:ascii="Consolas" w:hAnsi="Consolas"/>
          <w:color w:val="CCCCCC"/>
          <w:sz w:val="21"/>
          <w:szCs w:val="21"/>
          <w:lang w:val="es-ES"/>
        </w:rPr>
        <w:t xml:space="preserve"> </w:t>
      </w:r>
      <w:r w:rsidRPr="00416B85">
        <w:rPr>
          <w:rFonts w:ascii="Consolas" w:hAnsi="Consolas"/>
          <w:color w:val="9CDCFE"/>
          <w:sz w:val="21"/>
          <w:szCs w:val="21"/>
          <w:lang w:val="es-ES"/>
        </w:rPr>
        <w:t>class</w:t>
      </w:r>
      <w:r w:rsidRPr="00416B85">
        <w:rPr>
          <w:rFonts w:ascii="Consolas" w:hAnsi="Consolas"/>
          <w:color w:val="CCCCCC"/>
          <w:sz w:val="21"/>
          <w:szCs w:val="21"/>
          <w:lang w:val="es-ES"/>
        </w:rPr>
        <w:t>=</w:t>
      </w:r>
      <w:r w:rsidRPr="00416B85">
        <w:rPr>
          <w:rFonts w:ascii="Consolas" w:hAnsi="Consolas"/>
          <w:color w:val="CE9178"/>
          <w:sz w:val="21"/>
          <w:szCs w:val="21"/>
          <w:lang w:val="es-ES"/>
        </w:rPr>
        <w:t>"tabla-con-estilos"</w:t>
      </w:r>
      <w:r w:rsidRPr="00416B85">
        <w:rPr>
          <w:rFonts w:ascii="Consolas" w:hAnsi="Consolas"/>
          <w:color w:val="808080"/>
          <w:sz w:val="21"/>
          <w:szCs w:val="21"/>
          <w:lang w:val="es-ES"/>
        </w:rPr>
        <w:t>&gt;</w:t>
      </w:r>
    </w:p>
    <w:p w14:paraId="29B21548"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w:t>
      </w:r>
    </w:p>
    <w:p w14:paraId="2FE72CCB"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caption</w:t>
      </w:r>
      <w:r w:rsidRPr="00416B85">
        <w:rPr>
          <w:rFonts w:ascii="Consolas" w:hAnsi="Consolas"/>
          <w:color w:val="808080"/>
          <w:sz w:val="21"/>
          <w:szCs w:val="21"/>
          <w:lang w:val="es-ES"/>
        </w:rPr>
        <w:t>&gt;&lt;</w:t>
      </w:r>
      <w:r w:rsidRPr="00416B85">
        <w:rPr>
          <w:rFonts w:ascii="Consolas" w:hAnsi="Consolas"/>
          <w:color w:val="569CD6"/>
          <w:sz w:val="21"/>
          <w:szCs w:val="21"/>
          <w:lang w:val="es-ES"/>
        </w:rPr>
        <w:t>b</w:t>
      </w:r>
      <w:r w:rsidRPr="00416B85">
        <w:rPr>
          <w:rFonts w:ascii="Consolas" w:hAnsi="Consolas"/>
          <w:color w:val="808080"/>
          <w:sz w:val="21"/>
          <w:szCs w:val="21"/>
          <w:lang w:val="es-ES"/>
        </w:rPr>
        <w:t>&gt;</w:t>
      </w:r>
      <w:r w:rsidRPr="00416B85">
        <w:rPr>
          <w:rFonts w:ascii="Consolas" w:hAnsi="Consolas"/>
          <w:color w:val="CCCCCC"/>
          <w:sz w:val="21"/>
          <w:szCs w:val="21"/>
          <w:lang w:val="es-ES"/>
        </w:rPr>
        <w:t>Tabla 1.</w:t>
      </w:r>
      <w:r w:rsidRPr="00416B85">
        <w:rPr>
          <w:rFonts w:ascii="Consolas" w:hAnsi="Consolas"/>
          <w:color w:val="808080"/>
          <w:sz w:val="21"/>
          <w:szCs w:val="21"/>
          <w:lang w:val="es-ES"/>
        </w:rPr>
        <w:t>&lt;/</w:t>
      </w:r>
      <w:r w:rsidRPr="00416B85">
        <w:rPr>
          <w:rFonts w:ascii="Consolas" w:hAnsi="Consolas"/>
          <w:color w:val="569CD6"/>
          <w:sz w:val="21"/>
          <w:szCs w:val="21"/>
          <w:lang w:val="es-ES"/>
        </w:rPr>
        <w:t>b</w:t>
      </w:r>
      <w:r w:rsidRPr="00416B85">
        <w:rPr>
          <w:rFonts w:ascii="Consolas" w:hAnsi="Consolas"/>
          <w:color w:val="808080"/>
          <w:sz w:val="21"/>
          <w:szCs w:val="21"/>
          <w:lang w:val="es-ES"/>
        </w:rPr>
        <w:t>&gt;</w:t>
      </w:r>
      <w:r w:rsidRPr="00416B85">
        <w:rPr>
          <w:rFonts w:ascii="Consolas" w:hAnsi="Consolas"/>
          <w:color w:val="CCCCCC"/>
          <w:sz w:val="21"/>
          <w:szCs w:val="21"/>
          <w:lang w:val="es-ES"/>
        </w:rPr>
        <w:t xml:space="preserve"> Lista de Productos</w:t>
      </w:r>
      <w:r w:rsidRPr="00416B85">
        <w:rPr>
          <w:rFonts w:ascii="Consolas" w:hAnsi="Consolas"/>
          <w:color w:val="808080"/>
          <w:sz w:val="21"/>
          <w:szCs w:val="21"/>
          <w:lang w:val="es-ES"/>
        </w:rPr>
        <w:t>&lt;/</w:t>
      </w:r>
      <w:r w:rsidRPr="00416B85">
        <w:rPr>
          <w:rFonts w:ascii="Consolas" w:hAnsi="Consolas"/>
          <w:color w:val="569CD6"/>
          <w:sz w:val="21"/>
          <w:szCs w:val="21"/>
          <w:lang w:val="es-ES"/>
        </w:rPr>
        <w:t>caption</w:t>
      </w:r>
      <w:r w:rsidRPr="00416B85">
        <w:rPr>
          <w:rFonts w:ascii="Consolas" w:hAnsi="Consolas"/>
          <w:color w:val="808080"/>
          <w:sz w:val="21"/>
          <w:szCs w:val="21"/>
          <w:lang w:val="es-ES"/>
        </w:rPr>
        <w:t>&gt;</w:t>
      </w:r>
    </w:p>
    <w:p w14:paraId="52AE4614"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416B85">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thead</w:t>
      </w:r>
      <w:r w:rsidRPr="00015106">
        <w:rPr>
          <w:rFonts w:ascii="Consolas" w:hAnsi="Consolas"/>
          <w:color w:val="808080"/>
          <w:sz w:val="21"/>
          <w:szCs w:val="21"/>
        </w:rPr>
        <w:t>&gt;</w:t>
      </w:r>
    </w:p>
    <w:p w14:paraId="02C36169"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tr</w:t>
      </w:r>
      <w:r w:rsidRPr="00015106">
        <w:rPr>
          <w:rFonts w:ascii="Consolas" w:hAnsi="Consolas"/>
          <w:color w:val="808080"/>
          <w:sz w:val="21"/>
          <w:szCs w:val="21"/>
        </w:rPr>
        <w:t>&gt;</w:t>
      </w:r>
    </w:p>
    <w:p w14:paraId="1C7C9B17"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th</w:t>
      </w:r>
      <w:r w:rsidRPr="00015106">
        <w:rPr>
          <w:rFonts w:ascii="Consolas" w:hAnsi="Consolas"/>
          <w:color w:val="808080"/>
          <w:sz w:val="21"/>
          <w:szCs w:val="21"/>
        </w:rPr>
        <w:t>&gt;</w:t>
      </w:r>
      <w:r w:rsidRPr="00015106">
        <w:rPr>
          <w:rFonts w:ascii="Consolas" w:hAnsi="Consolas"/>
          <w:color w:val="CCCCCC"/>
          <w:sz w:val="21"/>
          <w:szCs w:val="21"/>
        </w:rPr>
        <w:t>Nº</w:t>
      </w:r>
      <w:r w:rsidRPr="00015106">
        <w:rPr>
          <w:rFonts w:ascii="Consolas" w:hAnsi="Consolas"/>
          <w:color w:val="808080"/>
          <w:sz w:val="21"/>
          <w:szCs w:val="21"/>
        </w:rPr>
        <w:t>&lt;/</w:t>
      </w:r>
      <w:r w:rsidRPr="00015106">
        <w:rPr>
          <w:rFonts w:ascii="Consolas" w:hAnsi="Consolas"/>
          <w:color w:val="569CD6"/>
          <w:sz w:val="21"/>
          <w:szCs w:val="21"/>
        </w:rPr>
        <w:t>th</w:t>
      </w:r>
      <w:r w:rsidRPr="00015106">
        <w:rPr>
          <w:rFonts w:ascii="Consolas" w:hAnsi="Consolas"/>
          <w:color w:val="808080"/>
          <w:sz w:val="21"/>
          <w:szCs w:val="21"/>
        </w:rPr>
        <w:t>&gt;</w:t>
      </w:r>
    </w:p>
    <w:p w14:paraId="73567FB2"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th</w:t>
      </w:r>
      <w:r w:rsidRPr="00015106">
        <w:rPr>
          <w:rFonts w:ascii="Consolas" w:hAnsi="Consolas"/>
          <w:color w:val="808080"/>
          <w:sz w:val="21"/>
          <w:szCs w:val="21"/>
        </w:rPr>
        <w:t>&gt;</w:t>
      </w:r>
      <w:r w:rsidRPr="00015106">
        <w:rPr>
          <w:rFonts w:ascii="Consolas" w:hAnsi="Consolas"/>
          <w:color w:val="CCCCCC"/>
          <w:sz w:val="21"/>
          <w:szCs w:val="21"/>
        </w:rPr>
        <w:t>Producto</w:t>
      </w:r>
      <w:r w:rsidRPr="00015106">
        <w:rPr>
          <w:rFonts w:ascii="Consolas" w:hAnsi="Consolas"/>
          <w:color w:val="808080"/>
          <w:sz w:val="21"/>
          <w:szCs w:val="21"/>
        </w:rPr>
        <w:t>&lt;/</w:t>
      </w:r>
      <w:r w:rsidRPr="00015106">
        <w:rPr>
          <w:rFonts w:ascii="Consolas" w:hAnsi="Consolas"/>
          <w:color w:val="569CD6"/>
          <w:sz w:val="21"/>
          <w:szCs w:val="21"/>
        </w:rPr>
        <w:t>th</w:t>
      </w:r>
      <w:r w:rsidRPr="00015106">
        <w:rPr>
          <w:rFonts w:ascii="Consolas" w:hAnsi="Consolas"/>
          <w:color w:val="808080"/>
          <w:sz w:val="21"/>
          <w:szCs w:val="21"/>
        </w:rPr>
        <w:t>&gt;</w:t>
      </w:r>
    </w:p>
    <w:p w14:paraId="586DC54D"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lastRenderedPageBreak/>
        <w:t xml:space="preserve">                </w:t>
      </w:r>
      <w:r w:rsidRPr="00015106">
        <w:rPr>
          <w:rFonts w:ascii="Consolas" w:hAnsi="Consolas"/>
          <w:color w:val="808080"/>
          <w:sz w:val="21"/>
          <w:szCs w:val="21"/>
        </w:rPr>
        <w:t>&lt;</w:t>
      </w:r>
      <w:r w:rsidRPr="00015106">
        <w:rPr>
          <w:rFonts w:ascii="Consolas" w:hAnsi="Consolas"/>
          <w:color w:val="569CD6"/>
          <w:sz w:val="21"/>
          <w:szCs w:val="21"/>
        </w:rPr>
        <w:t>th</w:t>
      </w:r>
      <w:r w:rsidRPr="00015106">
        <w:rPr>
          <w:rFonts w:ascii="Consolas" w:hAnsi="Consolas"/>
          <w:color w:val="808080"/>
          <w:sz w:val="21"/>
          <w:szCs w:val="21"/>
        </w:rPr>
        <w:t>&gt;</w:t>
      </w:r>
      <w:r w:rsidRPr="00015106">
        <w:rPr>
          <w:rFonts w:ascii="Consolas" w:hAnsi="Consolas"/>
          <w:color w:val="CCCCCC"/>
          <w:sz w:val="21"/>
          <w:szCs w:val="21"/>
        </w:rPr>
        <w:t>Precio</w:t>
      </w:r>
      <w:r w:rsidRPr="00015106">
        <w:rPr>
          <w:rFonts w:ascii="Consolas" w:hAnsi="Consolas"/>
          <w:color w:val="808080"/>
          <w:sz w:val="21"/>
          <w:szCs w:val="21"/>
        </w:rPr>
        <w:t>&lt;/</w:t>
      </w:r>
      <w:r w:rsidRPr="00015106">
        <w:rPr>
          <w:rFonts w:ascii="Consolas" w:hAnsi="Consolas"/>
          <w:color w:val="569CD6"/>
          <w:sz w:val="21"/>
          <w:szCs w:val="21"/>
        </w:rPr>
        <w:t>th</w:t>
      </w:r>
      <w:r w:rsidRPr="00015106">
        <w:rPr>
          <w:rFonts w:ascii="Consolas" w:hAnsi="Consolas"/>
          <w:color w:val="808080"/>
          <w:sz w:val="21"/>
          <w:szCs w:val="21"/>
        </w:rPr>
        <w:t>&gt;</w:t>
      </w:r>
    </w:p>
    <w:p w14:paraId="0636FBB5"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th</w:t>
      </w:r>
      <w:r w:rsidRPr="00015106">
        <w:rPr>
          <w:rFonts w:ascii="Consolas" w:hAnsi="Consolas"/>
          <w:color w:val="808080"/>
          <w:sz w:val="21"/>
          <w:szCs w:val="21"/>
        </w:rPr>
        <w:t>&gt;</w:t>
      </w:r>
      <w:r w:rsidRPr="00015106">
        <w:rPr>
          <w:rFonts w:ascii="Consolas" w:hAnsi="Consolas"/>
          <w:color w:val="CCCCCC"/>
          <w:sz w:val="21"/>
          <w:szCs w:val="21"/>
        </w:rPr>
        <w:t>Stock</w:t>
      </w:r>
      <w:r w:rsidRPr="00015106">
        <w:rPr>
          <w:rFonts w:ascii="Consolas" w:hAnsi="Consolas"/>
          <w:color w:val="808080"/>
          <w:sz w:val="21"/>
          <w:szCs w:val="21"/>
        </w:rPr>
        <w:t>&lt;/</w:t>
      </w:r>
      <w:r w:rsidRPr="00015106">
        <w:rPr>
          <w:rFonts w:ascii="Consolas" w:hAnsi="Consolas"/>
          <w:color w:val="569CD6"/>
          <w:sz w:val="21"/>
          <w:szCs w:val="21"/>
        </w:rPr>
        <w:t>th</w:t>
      </w:r>
      <w:r w:rsidRPr="00015106">
        <w:rPr>
          <w:rFonts w:ascii="Consolas" w:hAnsi="Consolas"/>
          <w:color w:val="808080"/>
          <w:sz w:val="21"/>
          <w:szCs w:val="21"/>
        </w:rPr>
        <w:t>&gt;</w:t>
      </w:r>
    </w:p>
    <w:p w14:paraId="06631557"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tr</w:t>
      </w:r>
      <w:r w:rsidRPr="00015106">
        <w:rPr>
          <w:rFonts w:ascii="Consolas" w:hAnsi="Consolas"/>
          <w:color w:val="808080"/>
          <w:sz w:val="21"/>
          <w:szCs w:val="21"/>
        </w:rPr>
        <w:t>&gt;</w:t>
      </w:r>
    </w:p>
    <w:p w14:paraId="22366221"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thead</w:t>
      </w:r>
      <w:r w:rsidRPr="00015106">
        <w:rPr>
          <w:rFonts w:ascii="Consolas" w:hAnsi="Consolas"/>
          <w:color w:val="808080"/>
          <w:sz w:val="21"/>
          <w:szCs w:val="21"/>
        </w:rPr>
        <w:t>&gt;</w:t>
      </w:r>
    </w:p>
    <w:p w14:paraId="1B5F5652"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tbody</w:t>
      </w:r>
      <w:r w:rsidRPr="00015106">
        <w:rPr>
          <w:rFonts w:ascii="Consolas" w:hAnsi="Consolas"/>
          <w:color w:val="808080"/>
          <w:sz w:val="21"/>
          <w:szCs w:val="21"/>
        </w:rPr>
        <w:t>&gt;</w:t>
      </w:r>
    </w:p>
    <w:p w14:paraId="337F4276"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tr</w:t>
      </w:r>
      <w:r w:rsidRPr="00015106">
        <w:rPr>
          <w:rFonts w:ascii="Consolas" w:hAnsi="Consolas"/>
          <w:color w:val="808080"/>
          <w:sz w:val="21"/>
          <w:szCs w:val="21"/>
        </w:rPr>
        <w:t>&gt;</w:t>
      </w:r>
    </w:p>
    <w:p w14:paraId="342564F6"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th</w:t>
      </w:r>
      <w:r w:rsidRPr="00015106">
        <w:rPr>
          <w:rFonts w:ascii="Consolas" w:hAnsi="Consolas"/>
          <w:color w:val="808080"/>
          <w:sz w:val="21"/>
          <w:szCs w:val="21"/>
        </w:rPr>
        <w:t>&gt;</w:t>
      </w:r>
      <w:r w:rsidRPr="00015106">
        <w:rPr>
          <w:rFonts w:ascii="Consolas" w:hAnsi="Consolas"/>
          <w:color w:val="CCCCCC"/>
          <w:sz w:val="21"/>
          <w:szCs w:val="21"/>
        </w:rPr>
        <w:t>1</w:t>
      </w:r>
      <w:r w:rsidRPr="00015106">
        <w:rPr>
          <w:rFonts w:ascii="Consolas" w:hAnsi="Consolas"/>
          <w:color w:val="808080"/>
          <w:sz w:val="21"/>
          <w:szCs w:val="21"/>
        </w:rPr>
        <w:t>&lt;/</w:t>
      </w:r>
      <w:r w:rsidRPr="00015106">
        <w:rPr>
          <w:rFonts w:ascii="Consolas" w:hAnsi="Consolas"/>
          <w:color w:val="569CD6"/>
          <w:sz w:val="21"/>
          <w:szCs w:val="21"/>
        </w:rPr>
        <w:t>th</w:t>
      </w:r>
      <w:r w:rsidRPr="00015106">
        <w:rPr>
          <w:rFonts w:ascii="Consolas" w:hAnsi="Consolas"/>
          <w:color w:val="808080"/>
          <w:sz w:val="21"/>
          <w:szCs w:val="21"/>
        </w:rPr>
        <w:t>&gt;</w:t>
      </w:r>
    </w:p>
    <w:p w14:paraId="199EFEC5"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Producto A</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03A09766"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25</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42DCD0A3"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50</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2C3CD9FA"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tr</w:t>
      </w:r>
      <w:r w:rsidRPr="00015106">
        <w:rPr>
          <w:rFonts w:ascii="Consolas" w:hAnsi="Consolas"/>
          <w:color w:val="808080"/>
          <w:sz w:val="21"/>
          <w:szCs w:val="21"/>
        </w:rPr>
        <w:t>&gt;</w:t>
      </w:r>
    </w:p>
    <w:p w14:paraId="358320B7"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tr</w:t>
      </w:r>
      <w:r w:rsidRPr="00015106">
        <w:rPr>
          <w:rFonts w:ascii="Consolas" w:hAnsi="Consolas"/>
          <w:color w:val="808080"/>
          <w:sz w:val="21"/>
          <w:szCs w:val="21"/>
        </w:rPr>
        <w:t>&gt;</w:t>
      </w:r>
    </w:p>
    <w:p w14:paraId="028ADE9B"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th</w:t>
      </w:r>
      <w:r w:rsidRPr="00015106">
        <w:rPr>
          <w:rFonts w:ascii="Consolas" w:hAnsi="Consolas"/>
          <w:color w:val="808080"/>
          <w:sz w:val="21"/>
          <w:szCs w:val="21"/>
        </w:rPr>
        <w:t>&gt;</w:t>
      </w:r>
      <w:r w:rsidRPr="00015106">
        <w:rPr>
          <w:rFonts w:ascii="Consolas" w:hAnsi="Consolas"/>
          <w:color w:val="CCCCCC"/>
          <w:sz w:val="21"/>
          <w:szCs w:val="21"/>
        </w:rPr>
        <w:t>2</w:t>
      </w:r>
      <w:r w:rsidRPr="00015106">
        <w:rPr>
          <w:rFonts w:ascii="Consolas" w:hAnsi="Consolas"/>
          <w:color w:val="808080"/>
          <w:sz w:val="21"/>
          <w:szCs w:val="21"/>
        </w:rPr>
        <w:t>&lt;/</w:t>
      </w:r>
      <w:r w:rsidRPr="00015106">
        <w:rPr>
          <w:rFonts w:ascii="Consolas" w:hAnsi="Consolas"/>
          <w:color w:val="569CD6"/>
          <w:sz w:val="21"/>
          <w:szCs w:val="21"/>
        </w:rPr>
        <w:t>th</w:t>
      </w:r>
      <w:r w:rsidRPr="00015106">
        <w:rPr>
          <w:rFonts w:ascii="Consolas" w:hAnsi="Consolas"/>
          <w:color w:val="808080"/>
          <w:sz w:val="21"/>
          <w:szCs w:val="21"/>
        </w:rPr>
        <w:t>&gt;</w:t>
      </w:r>
    </w:p>
    <w:p w14:paraId="248A96C9"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Producto B</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73C75285"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15</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40B59D52"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30</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126126F0"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tr</w:t>
      </w:r>
      <w:r w:rsidRPr="00015106">
        <w:rPr>
          <w:rFonts w:ascii="Consolas" w:hAnsi="Consolas"/>
          <w:color w:val="808080"/>
          <w:sz w:val="21"/>
          <w:szCs w:val="21"/>
        </w:rPr>
        <w:t>&gt;</w:t>
      </w:r>
    </w:p>
    <w:p w14:paraId="341F77FD"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tr</w:t>
      </w:r>
      <w:r w:rsidRPr="00015106">
        <w:rPr>
          <w:rFonts w:ascii="Consolas" w:hAnsi="Consolas"/>
          <w:color w:val="808080"/>
          <w:sz w:val="21"/>
          <w:szCs w:val="21"/>
        </w:rPr>
        <w:t>&gt;</w:t>
      </w:r>
    </w:p>
    <w:p w14:paraId="364B0498"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th</w:t>
      </w:r>
      <w:r w:rsidRPr="00015106">
        <w:rPr>
          <w:rFonts w:ascii="Consolas" w:hAnsi="Consolas"/>
          <w:color w:val="808080"/>
          <w:sz w:val="21"/>
          <w:szCs w:val="21"/>
        </w:rPr>
        <w:t>&gt;</w:t>
      </w:r>
      <w:r w:rsidRPr="00015106">
        <w:rPr>
          <w:rFonts w:ascii="Consolas" w:hAnsi="Consolas"/>
          <w:color w:val="CCCCCC"/>
          <w:sz w:val="21"/>
          <w:szCs w:val="21"/>
        </w:rPr>
        <w:t>3</w:t>
      </w:r>
      <w:r w:rsidRPr="00015106">
        <w:rPr>
          <w:rFonts w:ascii="Consolas" w:hAnsi="Consolas"/>
          <w:color w:val="808080"/>
          <w:sz w:val="21"/>
          <w:szCs w:val="21"/>
        </w:rPr>
        <w:t>&lt;/</w:t>
      </w:r>
      <w:r w:rsidRPr="00015106">
        <w:rPr>
          <w:rFonts w:ascii="Consolas" w:hAnsi="Consolas"/>
          <w:color w:val="569CD6"/>
          <w:sz w:val="21"/>
          <w:szCs w:val="21"/>
        </w:rPr>
        <w:t>th</w:t>
      </w:r>
      <w:r w:rsidRPr="00015106">
        <w:rPr>
          <w:rFonts w:ascii="Consolas" w:hAnsi="Consolas"/>
          <w:color w:val="808080"/>
          <w:sz w:val="21"/>
          <w:szCs w:val="21"/>
        </w:rPr>
        <w:t>&gt;</w:t>
      </w:r>
    </w:p>
    <w:p w14:paraId="76FC1355"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Producto C</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3F7E9519"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40</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762AA53D"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20</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5D120819"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tr</w:t>
      </w:r>
      <w:r w:rsidRPr="00015106">
        <w:rPr>
          <w:rFonts w:ascii="Consolas" w:hAnsi="Consolas"/>
          <w:color w:val="808080"/>
          <w:sz w:val="21"/>
          <w:szCs w:val="21"/>
        </w:rPr>
        <w:t>&gt;</w:t>
      </w:r>
    </w:p>
    <w:p w14:paraId="17CD9980"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tr</w:t>
      </w:r>
      <w:r w:rsidRPr="00015106">
        <w:rPr>
          <w:rFonts w:ascii="Consolas" w:hAnsi="Consolas"/>
          <w:color w:val="808080"/>
          <w:sz w:val="21"/>
          <w:szCs w:val="21"/>
        </w:rPr>
        <w:t>&gt;</w:t>
      </w:r>
    </w:p>
    <w:p w14:paraId="458684FD"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th</w:t>
      </w:r>
      <w:r w:rsidRPr="00015106">
        <w:rPr>
          <w:rFonts w:ascii="Consolas" w:hAnsi="Consolas"/>
          <w:color w:val="808080"/>
          <w:sz w:val="21"/>
          <w:szCs w:val="21"/>
        </w:rPr>
        <w:t>&gt;</w:t>
      </w:r>
      <w:r w:rsidRPr="00015106">
        <w:rPr>
          <w:rFonts w:ascii="Consolas" w:hAnsi="Consolas"/>
          <w:color w:val="CCCCCC"/>
          <w:sz w:val="21"/>
          <w:szCs w:val="21"/>
        </w:rPr>
        <w:t>4</w:t>
      </w:r>
      <w:r w:rsidRPr="00015106">
        <w:rPr>
          <w:rFonts w:ascii="Consolas" w:hAnsi="Consolas"/>
          <w:color w:val="808080"/>
          <w:sz w:val="21"/>
          <w:szCs w:val="21"/>
        </w:rPr>
        <w:t>&lt;/</w:t>
      </w:r>
      <w:r w:rsidRPr="00015106">
        <w:rPr>
          <w:rFonts w:ascii="Consolas" w:hAnsi="Consolas"/>
          <w:color w:val="569CD6"/>
          <w:sz w:val="21"/>
          <w:szCs w:val="21"/>
        </w:rPr>
        <w:t>th</w:t>
      </w:r>
      <w:r w:rsidRPr="00015106">
        <w:rPr>
          <w:rFonts w:ascii="Consolas" w:hAnsi="Consolas"/>
          <w:color w:val="808080"/>
          <w:sz w:val="21"/>
          <w:szCs w:val="21"/>
        </w:rPr>
        <w:t>&gt;</w:t>
      </w:r>
    </w:p>
    <w:p w14:paraId="54A8AE4F"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Producto D</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6633E2B7"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32</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6F8D7466"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r w:rsidRPr="00015106">
        <w:rPr>
          <w:rFonts w:ascii="Consolas" w:hAnsi="Consolas"/>
          <w:color w:val="CCCCCC"/>
          <w:sz w:val="21"/>
          <w:szCs w:val="21"/>
        </w:rPr>
        <w:t>10</w:t>
      </w:r>
      <w:r w:rsidRPr="00015106">
        <w:rPr>
          <w:rFonts w:ascii="Consolas" w:hAnsi="Consolas"/>
          <w:color w:val="808080"/>
          <w:sz w:val="21"/>
          <w:szCs w:val="21"/>
        </w:rPr>
        <w:t>&lt;/</w:t>
      </w:r>
      <w:r w:rsidRPr="00015106">
        <w:rPr>
          <w:rFonts w:ascii="Consolas" w:hAnsi="Consolas"/>
          <w:color w:val="569CD6"/>
          <w:sz w:val="21"/>
          <w:szCs w:val="21"/>
        </w:rPr>
        <w:t>td</w:t>
      </w:r>
      <w:r w:rsidRPr="00015106">
        <w:rPr>
          <w:rFonts w:ascii="Consolas" w:hAnsi="Consolas"/>
          <w:color w:val="808080"/>
          <w:sz w:val="21"/>
          <w:szCs w:val="21"/>
        </w:rPr>
        <w:t>&gt;</w:t>
      </w:r>
    </w:p>
    <w:p w14:paraId="20B758CE" w14:textId="77777777" w:rsidR="00416B85" w:rsidRPr="00015106"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tr</w:t>
      </w:r>
      <w:r w:rsidRPr="00015106">
        <w:rPr>
          <w:rFonts w:ascii="Consolas" w:hAnsi="Consolas"/>
          <w:color w:val="808080"/>
          <w:sz w:val="21"/>
          <w:szCs w:val="21"/>
        </w:rPr>
        <w:t>&gt;</w:t>
      </w:r>
    </w:p>
    <w:p w14:paraId="34D6921B"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tbody</w:t>
      </w:r>
      <w:r w:rsidRPr="00416B85">
        <w:rPr>
          <w:rFonts w:ascii="Consolas" w:hAnsi="Consolas"/>
          <w:color w:val="808080"/>
          <w:sz w:val="21"/>
          <w:szCs w:val="21"/>
          <w:lang w:val="es-ES"/>
        </w:rPr>
        <w:t>&gt;</w:t>
      </w:r>
    </w:p>
    <w:p w14:paraId="26AFE349"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table</w:t>
      </w:r>
      <w:r w:rsidRPr="00416B85">
        <w:rPr>
          <w:rFonts w:ascii="Consolas" w:hAnsi="Consolas"/>
          <w:color w:val="808080"/>
          <w:sz w:val="21"/>
          <w:szCs w:val="21"/>
          <w:lang w:val="es-ES"/>
        </w:rPr>
        <w:t>&gt;</w:t>
      </w:r>
    </w:p>
    <w:p w14:paraId="48295B82" w14:textId="77777777" w:rsidR="00BB148E" w:rsidRPr="00904F88" w:rsidRDefault="00BB148E" w:rsidP="004A6D3A">
      <w:pPr>
        <w:rPr>
          <w:lang w:val="es-ES"/>
        </w:rPr>
      </w:pPr>
    </w:p>
    <w:p w14:paraId="31800328" w14:textId="3828F558" w:rsidR="00241C30" w:rsidRPr="00904F88" w:rsidRDefault="00C63032" w:rsidP="004A6D3A">
      <w:pPr>
        <w:rPr>
          <w:lang w:val="es-ES"/>
        </w:rPr>
      </w:pPr>
      <w:r w:rsidRPr="00904F88">
        <w:rPr>
          <w:lang w:val="es-ES"/>
        </w:rPr>
        <w:t>Vamos a explicar paso a paso lo que hemos realizado con la tabla en la parte de hojas de estilos CSS.</w:t>
      </w:r>
    </w:p>
    <w:p w14:paraId="0EFF53D3" w14:textId="7D736D5B" w:rsidR="00C63032" w:rsidRPr="00904F88" w:rsidRDefault="00A373D9" w:rsidP="004A6D3A">
      <w:pPr>
        <w:rPr>
          <w:lang w:val="es-ES"/>
        </w:rPr>
      </w:pPr>
      <w:r w:rsidRPr="00904F88">
        <w:rPr>
          <w:lang w:val="es-ES"/>
        </w:rPr>
        <w:t>Lo primero es darle a la tabla un tamaño del 80% y que colapse los bordes. La tabla va con colores no con bordes. El caption lo colocamos abajo con la propiedad css:          caption-side: bottom;</w:t>
      </w:r>
    </w:p>
    <w:p w14:paraId="268E1E30"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6A9955"/>
          <w:sz w:val="21"/>
          <w:szCs w:val="21"/>
          <w:lang w:val="es-ES"/>
        </w:rPr>
        <w:t>/* Estilos de la tabla */</w:t>
      </w:r>
    </w:p>
    <w:p w14:paraId="3528CEF6"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.tabla-con-estilos</w:t>
      </w:r>
      <w:r w:rsidRPr="00C63032">
        <w:rPr>
          <w:rFonts w:ascii="Consolas" w:hAnsi="Consolas"/>
          <w:color w:val="D4D4D4"/>
          <w:sz w:val="21"/>
          <w:szCs w:val="21"/>
          <w:lang w:val="es-ES"/>
        </w:rPr>
        <w:t xml:space="preserve"> {</w:t>
      </w:r>
    </w:p>
    <w:p w14:paraId="79987DB1"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9CDCFE"/>
          <w:sz w:val="21"/>
          <w:szCs w:val="21"/>
          <w:lang w:val="es-ES"/>
        </w:rPr>
        <w:t>border-collapse</w:t>
      </w:r>
      <w:r w:rsidRPr="00C63032">
        <w:rPr>
          <w:rFonts w:ascii="Consolas" w:hAnsi="Consolas"/>
          <w:color w:val="D4D4D4"/>
          <w:sz w:val="21"/>
          <w:szCs w:val="21"/>
          <w:lang w:val="es-ES"/>
        </w:rPr>
        <w:t xml:space="preserve">: </w:t>
      </w:r>
      <w:r w:rsidRPr="00C63032">
        <w:rPr>
          <w:rFonts w:ascii="Consolas" w:hAnsi="Consolas"/>
          <w:color w:val="CE9178"/>
          <w:sz w:val="21"/>
          <w:szCs w:val="21"/>
          <w:lang w:val="es-ES"/>
        </w:rPr>
        <w:t>collapse</w:t>
      </w:r>
      <w:r w:rsidRPr="00C63032">
        <w:rPr>
          <w:rFonts w:ascii="Consolas" w:hAnsi="Consolas"/>
          <w:color w:val="D4D4D4"/>
          <w:sz w:val="21"/>
          <w:szCs w:val="21"/>
          <w:lang w:val="es-ES"/>
        </w:rPr>
        <w:t>;</w:t>
      </w:r>
    </w:p>
    <w:p w14:paraId="6A1AF6B2" w14:textId="77777777" w:rsidR="00C63032" w:rsidRPr="00015106"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rPr>
      </w:pPr>
      <w:r w:rsidRPr="00C63032">
        <w:rPr>
          <w:rFonts w:ascii="Consolas" w:hAnsi="Consolas"/>
          <w:color w:val="D4D4D4"/>
          <w:sz w:val="21"/>
          <w:szCs w:val="21"/>
          <w:lang w:val="es-ES"/>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80%</w:t>
      </w:r>
      <w:r w:rsidRPr="00015106">
        <w:rPr>
          <w:rFonts w:ascii="Consolas" w:hAnsi="Consolas"/>
          <w:color w:val="D4D4D4"/>
          <w:sz w:val="21"/>
          <w:szCs w:val="21"/>
        </w:rPr>
        <w:t>;</w:t>
      </w:r>
    </w:p>
    <w:p w14:paraId="2776ED32" w14:textId="77777777" w:rsidR="00C63032" w:rsidRPr="00015106"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 xml:space="preserve"> </w:t>
      </w:r>
      <w:r w:rsidRPr="00015106">
        <w:rPr>
          <w:rFonts w:ascii="Consolas" w:hAnsi="Consolas"/>
          <w:color w:val="CE9178"/>
          <w:sz w:val="21"/>
          <w:szCs w:val="21"/>
        </w:rPr>
        <w:t>auto</w:t>
      </w:r>
      <w:r w:rsidRPr="00015106">
        <w:rPr>
          <w:rFonts w:ascii="Consolas" w:hAnsi="Consolas"/>
          <w:color w:val="D4D4D4"/>
          <w:sz w:val="21"/>
          <w:szCs w:val="21"/>
        </w:rPr>
        <w:t>;</w:t>
      </w:r>
    </w:p>
    <w:p w14:paraId="18766B89" w14:textId="77777777" w:rsidR="00C63032" w:rsidRPr="00015106"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caption-side</w:t>
      </w:r>
      <w:r w:rsidRPr="00015106">
        <w:rPr>
          <w:rFonts w:ascii="Consolas" w:hAnsi="Consolas"/>
          <w:color w:val="D4D4D4"/>
          <w:sz w:val="21"/>
          <w:szCs w:val="21"/>
        </w:rPr>
        <w:t xml:space="preserve">: </w:t>
      </w:r>
      <w:r w:rsidRPr="00015106">
        <w:rPr>
          <w:rFonts w:ascii="Consolas" w:hAnsi="Consolas"/>
          <w:color w:val="CE9178"/>
          <w:sz w:val="21"/>
          <w:szCs w:val="21"/>
        </w:rPr>
        <w:t>bottom</w:t>
      </w:r>
      <w:r w:rsidRPr="00015106">
        <w:rPr>
          <w:rFonts w:ascii="Consolas" w:hAnsi="Consolas"/>
          <w:color w:val="D4D4D4"/>
          <w:sz w:val="21"/>
          <w:szCs w:val="21"/>
        </w:rPr>
        <w:t>;</w:t>
      </w:r>
    </w:p>
    <w:p w14:paraId="12082E7B"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C63032">
        <w:rPr>
          <w:rFonts w:ascii="Consolas" w:hAnsi="Consolas"/>
          <w:color w:val="D4D4D4"/>
          <w:sz w:val="21"/>
          <w:szCs w:val="21"/>
          <w:lang w:val="es-ES"/>
        </w:rPr>
        <w:t>}</w:t>
      </w:r>
    </w:p>
    <w:p w14:paraId="5EEBD1A4" w14:textId="77777777" w:rsidR="00C63032" w:rsidRPr="00904F88"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C8B7EDE" w14:textId="77777777" w:rsidR="00A373D9" w:rsidRPr="00904F88" w:rsidRDefault="00A373D9" w:rsidP="00A373D9">
      <w:pPr>
        <w:rPr>
          <w:lang w:val="es-ES"/>
        </w:rPr>
      </w:pPr>
    </w:p>
    <w:p w14:paraId="71C4EB72" w14:textId="77777777" w:rsidR="00A373D9" w:rsidRPr="00904F88" w:rsidRDefault="00A373D9" w:rsidP="00A373D9">
      <w:pPr>
        <w:rPr>
          <w:lang w:val="es-ES"/>
        </w:rPr>
      </w:pPr>
    </w:p>
    <w:p w14:paraId="76150586" w14:textId="77777777" w:rsidR="00A373D9" w:rsidRPr="00904F88" w:rsidRDefault="00A373D9" w:rsidP="00A373D9">
      <w:pPr>
        <w:rPr>
          <w:lang w:val="es-ES"/>
        </w:rPr>
      </w:pPr>
    </w:p>
    <w:p w14:paraId="5587FEFB" w14:textId="3FB660CD" w:rsidR="00A373D9" w:rsidRPr="00904F88" w:rsidRDefault="00A373D9" w:rsidP="00A373D9">
      <w:pPr>
        <w:rPr>
          <w:lang w:val="es-ES"/>
        </w:rPr>
      </w:pPr>
      <w:r w:rsidRPr="00904F88">
        <w:rPr>
          <w:lang w:val="es-ES"/>
        </w:rPr>
        <w:t xml:space="preserve">Damos tamaño a la fuente del </w:t>
      </w:r>
      <w:r w:rsidR="000E53F6" w:rsidRPr="00904F88">
        <w:rPr>
          <w:lang w:val="es-ES"/>
        </w:rPr>
        <w:t>caption y un padding de 10px. Igual para cada celda de la tabla tendrá un padding de 10px para dar más claridad al texto y mejor colocación</w:t>
      </w:r>
    </w:p>
    <w:p w14:paraId="4B701A9E" w14:textId="77777777" w:rsidR="00A373D9" w:rsidRPr="00C63032" w:rsidRDefault="00A373D9"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7D659D2"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.tabla-con-estilos</w:t>
      </w: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caption</w:t>
      </w:r>
      <w:r w:rsidRPr="00C63032">
        <w:rPr>
          <w:rFonts w:ascii="Consolas" w:hAnsi="Consolas"/>
          <w:color w:val="D4D4D4"/>
          <w:sz w:val="21"/>
          <w:szCs w:val="21"/>
          <w:lang w:val="es-ES"/>
        </w:rPr>
        <w:t xml:space="preserve"> {</w:t>
      </w:r>
    </w:p>
    <w:p w14:paraId="15408D95"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9CDCFE"/>
          <w:sz w:val="21"/>
          <w:szCs w:val="21"/>
          <w:lang w:val="es-ES"/>
        </w:rPr>
        <w:t>font-size</w:t>
      </w:r>
      <w:r w:rsidRPr="00C63032">
        <w:rPr>
          <w:rFonts w:ascii="Consolas" w:hAnsi="Consolas"/>
          <w:color w:val="D4D4D4"/>
          <w:sz w:val="21"/>
          <w:szCs w:val="21"/>
          <w:lang w:val="es-ES"/>
        </w:rPr>
        <w:t xml:space="preserve">: </w:t>
      </w:r>
      <w:r w:rsidRPr="00C63032">
        <w:rPr>
          <w:rFonts w:ascii="Consolas" w:hAnsi="Consolas"/>
          <w:color w:val="B5CEA8"/>
          <w:sz w:val="21"/>
          <w:szCs w:val="21"/>
          <w:lang w:val="es-ES"/>
        </w:rPr>
        <w:t>20px</w:t>
      </w:r>
      <w:r w:rsidRPr="00C63032">
        <w:rPr>
          <w:rFonts w:ascii="Consolas" w:hAnsi="Consolas"/>
          <w:color w:val="D4D4D4"/>
          <w:sz w:val="21"/>
          <w:szCs w:val="21"/>
          <w:lang w:val="es-ES"/>
        </w:rPr>
        <w:t>;</w:t>
      </w:r>
    </w:p>
    <w:p w14:paraId="68843AC2"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9CDCFE"/>
          <w:sz w:val="21"/>
          <w:szCs w:val="21"/>
          <w:lang w:val="es-ES"/>
        </w:rPr>
        <w:t>padding</w:t>
      </w:r>
      <w:r w:rsidRPr="00C63032">
        <w:rPr>
          <w:rFonts w:ascii="Consolas" w:hAnsi="Consolas"/>
          <w:color w:val="D4D4D4"/>
          <w:sz w:val="21"/>
          <w:szCs w:val="21"/>
          <w:lang w:val="es-ES"/>
        </w:rPr>
        <w:t xml:space="preserve">: </w:t>
      </w:r>
      <w:r w:rsidRPr="00C63032">
        <w:rPr>
          <w:rFonts w:ascii="Consolas" w:hAnsi="Consolas"/>
          <w:color w:val="B5CEA8"/>
          <w:sz w:val="21"/>
          <w:szCs w:val="21"/>
          <w:lang w:val="es-ES"/>
        </w:rPr>
        <w:t>10px</w:t>
      </w:r>
      <w:r w:rsidRPr="00C63032">
        <w:rPr>
          <w:rFonts w:ascii="Consolas" w:hAnsi="Consolas"/>
          <w:color w:val="D4D4D4"/>
          <w:sz w:val="21"/>
          <w:szCs w:val="21"/>
          <w:lang w:val="es-ES"/>
        </w:rPr>
        <w:t>;</w:t>
      </w:r>
    </w:p>
    <w:p w14:paraId="33CF1612"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w:t>
      </w:r>
    </w:p>
    <w:p w14:paraId="2A8E721A"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5BC26D0"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.tabla-con-estilos</w:t>
      </w: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th</w:t>
      </w:r>
      <w:r w:rsidRPr="00C63032">
        <w:rPr>
          <w:rFonts w:ascii="Consolas" w:hAnsi="Consolas"/>
          <w:color w:val="D4D4D4"/>
          <w:sz w:val="21"/>
          <w:szCs w:val="21"/>
          <w:lang w:val="es-ES"/>
        </w:rPr>
        <w:t>,</w:t>
      </w:r>
    </w:p>
    <w:p w14:paraId="0E29CB76"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.tabla-con-estilos</w:t>
      </w: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td</w:t>
      </w:r>
      <w:r w:rsidRPr="00C63032">
        <w:rPr>
          <w:rFonts w:ascii="Consolas" w:hAnsi="Consolas"/>
          <w:color w:val="D4D4D4"/>
          <w:sz w:val="21"/>
          <w:szCs w:val="21"/>
          <w:lang w:val="es-ES"/>
        </w:rPr>
        <w:t xml:space="preserve"> {</w:t>
      </w:r>
    </w:p>
    <w:p w14:paraId="746F35CC"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9CDCFE"/>
          <w:sz w:val="21"/>
          <w:szCs w:val="21"/>
          <w:lang w:val="es-ES"/>
        </w:rPr>
        <w:t>padding</w:t>
      </w:r>
      <w:r w:rsidRPr="00C63032">
        <w:rPr>
          <w:rFonts w:ascii="Consolas" w:hAnsi="Consolas"/>
          <w:color w:val="D4D4D4"/>
          <w:sz w:val="21"/>
          <w:szCs w:val="21"/>
          <w:lang w:val="es-ES"/>
        </w:rPr>
        <w:t xml:space="preserve">: </w:t>
      </w:r>
      <w:r w:rsidRPr="00C63032">
        <w:rPr>
          <w:rFonts w:ascii="Consolas" w:hAnsi="Consolas"/>
          <w:color w:val="B5CEA8"/>
          <w:sz w:val="21"/>
          <w:szCs w:val="21"/>
          <w:lang w:val="es-ES"/>
        </w:rPr>
        <w:t>10px</w:t>
      </w:r>
      <w:r w:rsidRPr="00C63032">
        <w:rPr>
          <w:rFonts w:ascii="Consolas" w:hAnsi="Consolas"/>
          <w:color w:val="D4D4D4"/>
          <w:sz w:val="21"/>
          <w:szCs w:val="21"/>
          <w:lang w:val="es-ES"/>
        </w:rPr>
        <w:t>;</w:t>
      </w:r>
    </w:p>
    <w:p w14:paraId="696FBB55"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w:t>
      </w:r>
    </w:p>
    <w:p w14:paraId="7E729F31" w14:textId="77777777" w:rsidR="00C63032" w:rsidRPr="00904F88"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A711257" w14:textId="77777777" w:rsidR="000E53F6" w:rsidRPr="00904F88" w:rsidRDefault="000E53F6" w:rsidP="000E53F6">
      <w:pPr>
        <w:rPr>
          <w:lang w:val="es-ES"/>
        </w:rPr>
      </w:pPr>
    </w:p>
    <w:p w14:paraId="0A797EBC" w14:textId="5C069BFE" w:rsidR="000E53F6" w:rsidRPr="00904F88" w:rsidRDefault="000E53F6" w:rsidP="000E53F6">
      <w:pPr>
        <w:rPr>
          <w:lang w:val="es-ES"/>
        </w:rPr>
      </w:pPr>
      <w:r w:rsidRPr="00904F88">
        <w:rPr>
          <w:lang w:val="es-ES"/>
        </w:rPr>
        <w:t>A los th, primera fila y primera columna le damos un color verde oscuro y color blanco para el texto</w:t>
      </w:r>
    </w:p>
    <w:p w14:paraId="783F6652" w14:textId="77777777" w:rsidR="000E53F6" w:rsidRPr="00904F88" w:rsidRDefault="000E53F6" w:rsidP="000E53F6">
      <w:pPr>
        <w:rPr>
          <w:lang w:val="es-ES"/>
        </w:rPr>
      </w:pPr>
    </w:p>
    <w:p w14:paraId="17C3EF05" w14:textId="77777777" w:rsidR="000E53F6" w:rsidRPr="00C63032" w:rsidRDefault="000E53F6"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E52098C"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.tabla-con-estilos</w:t>
      </w: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th</w:t>
      </w:r>
      <w:r w:rsidRPr="00C63032">
        <w:rPr>
          <w:rFonts w:ascii="Consolas" w:hAnsi="Consolas"/>
          <w:color w:val="D4D4D4"/>
          <w:sz w:val="21"/>
          <w:szCs w:val="21"/>
          <w:lang w:val="es-ES"/>
        </w:rPr>
        <w:t xml:space="preserve"> {</w:t>
      </w:r>
    </w:p>
    <w:p w14:paraId="7C450551"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9CDCFE"/>
          <w:sz w:val="21"/>
          <w:szCs w:val="21"/>
          <w:lang w:val="es-ES"/>
        </w:rPr>
        <w:t>background-color</w:t>
      </w:r>
      <w:r w:rsidRPr="00C63032">
        <w:rPr>
          <w:rFonts w:ascii="Consolas" w:hAnsi="Consolas"/>
          <w:color w:val="D4D4D4"/>
          <w:sz w:val="21"/>
          <w:szCs w:val="21"/>
          <w:lang w:val="es-ES"/>
        </w:rPr>
        <w:t xml:space="preserve">: </w:t>
      </w:r>
      <w:r w:rsidRPr="00C63032">
        <w:rPr>
          <w:rFonts w:ascii="Consolas" w:hAnsi="Consolas"/>
          <w:color w:val="CE9178"/>
          <w:sz w:val="21"/>
          <w:szCs w:val="21"/>
          <w:lang w:val="es-ES"/>
        </w:rPr>
        <w:t>#009688</w:t>
      </w:r>
      <w:r w:rsidRPr="00C63032">
        <w:rPr>
          <w:rFonts w:ascii="Consolas" w:hAnsi="Consolas"/>
          <w:color w:val="D4D4D4"/>
          <w:sz w:val="21"/>
          <w:szCs w:val="21"/>
          <w:lang w:val="es-ES"/>
        </w:rPr>
        <w:t>;</w:t>
      </w:r>
    </w:p>
    <w:p w14:paraId="7EE9DCDF"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9CDCFE"/>
          <w:sz w:val="21"/>
          <w:szCs w:val="21"/>
          <w:lang w:val="es-ES"/>
        </w:rPr>
        <w:t>color</w:t>
      </w:r>
      <w:r w:rsidRPr="00C63032">
        <w:rPr>
          <w:rFonts w:ascii="Consolas" w:hAnsi="Consolas"/>
          <w:color w:val="D4D4D4"/>
          <w:sz w:val="21"/>
          <w:szCs w:val="21"/>
          <w:lang w:val="es-ES"/>
        </w:rPr>
        <w:t xml:space="preserve">: </w:t>
      </w:r>
      <w:r w:rsidRPr="00C63032">
        <w:rPr>
          <w:rFonts w:ascii="Consolas" w:hAnsi="Consolas"/>
          <w:color w:val="CE9178"/>
          <w:sz w:val="21"/>
          <w:szCs w:val="21"/>
          <w:lang w:val="es-ES"/>
        </w:rPr>
        <w:t>#fff</w:t>
      </w:r>
      <w:r w:rsidRPr="00C63032">
        <w:rPr>
          <w:rFonts w:ascii="Consolas" w:hAnsi="Consolas"/>
          <w:color w:val="D4D4D4"/>
          <w:sz w:val="21"/>
          <w:szCs w:val="21"/>
          <w:lang w:val="es-ES"/>
        </w:rPr>
        <w:t>;</w:t>
      </w:r>
    </w:p>
    <w:p w14:paraId="6CCB5F4E"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w:t>
      </w:r>
    </w:p>
    <w:p w14:paraId="51141CC2" w14:textId="1D2937B6" w:rsidR="00C63032" w:rsidRPr="00904F88" w:rsidRDefault="00C63032" w:rsidP="000E53F6">
      <w:pPr>
        <w:rPr>
          <w:lang w:val="es-ES"/>
        </w:rPr>
      </w:pPr>
      <w:r w:rsidRPr="00904F88">
        <w:rPr>
          <w:lang w:val="es-ES"/>
        </w:rPr>
        <w:br/>
      </w:r>
      <w:r w:rsidR="000E53F6" w:rsidRPr="00904F88">
        <w:rPr>
          <w:lang w:val="es-ES"/>
        </w:rPr>
        <w:t xml:space="preserve">Para todas las celdas añadimos un </w:t>
      </w:r>
      <w:r w:rsidR="00C2060F" w:rsidRPr="00904F88">
        <w:rPr>
          <w:lang w:val="es-ES"/>
        </w:rPr>
        <w:t>borde de 1px y color gris claro</w:t>
      </w:r>
    </w:p>
    <w:p w14:paraId="2F08B89D" w14:textId="77777777" w:rsidR="000E53F6" w:rsidRPr="00904F88" w:rsidRDefault="000E53F6" w:rsidP="000E53F6">
      <w:pPr>
        <w:rPr>
          <w:lang w:val="es-ES"/>
        </w:rPr>
      </w:pPr>
    </w:p>
    <w:p w14:paraId="0BA02E33"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.tabla-con-estilos</w:t>
      </w: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th</w:t>
      </w:r>
      <w:r w:rsidRPr="00C63032">
        <w:rPr>
          <w:rFonts w:ascii="Consolas" w:hAnsi="Consolas"/>
          <w:color w:val="D4D4D4"/>
          <w:sz w:val="21"/>
          <w:szCs w:val="21"/>
          <w:lang w:val="es-ES"/>
        </w:rPr>
        <w:t>,</w:t>
      </w:r>
    </w:p>
    <w:p w14:paraId="1B190756"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.tabla-con-estilos</w:t>
      </w: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td</w:t>
      </w:r>
      <w:r w:rsidRPr="00C63032">
        <w:rPr>
          <w:rFonts w:ascii="Consolas" w:hAnsi="Consolas"/>
          <w:color w:val="D4D4D4"/>
          <w:sz w:val="21"/>
          <w:szCs w:val="21"/>
          <w:lang w:val="es-ES"/>
        </w:rPr>
        <w:t xml:space="preserve"> {</w:t>
      </w:r>
    </w:p>
    <w:p w14:paraId="2A3B398C"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9CDCFE"/>
          <w:sz w:val="21"/>
          <w:szCs w:val="21"/>
          <w:lang w:val="es-ES"/>
        </w:rPr>
        <w:t>border</w:t>
      </w:r>
      <w:r w:rsidRPr="00C63032">
        <w:rPr>
          <w:rFonts w:ascii="Consolas" w:hAnsi="Consolas"/>
          <w:color w:val="D4D4D4"/>
          <w:sz w:val="21"/>
          <w:szCs w:val="21"/>
          <w:lang w:val="es-ES"/>
        </w:rPr>
        <w:t xml:space="preserve">: </w:t>
      </w:r>
      <w:r w:rsidRPr="00C63032">
        <w:rPr>
          <w:rFonts w:ascii="Consolas" w:hAnsi="Consolas"/>
          <w:color w:val="B5CEA8"/>
          <w:sz w:val="21"/>
          <w:szCs w:val="21"/>
          <w:lang w:val="es-ES"/>
        </w:rPr>
        <w:t>1px</w:t>
      </w:r>
      <w:r w:rsidRPr="00C63032">
        <w:rPr>
          <w:rFonts w:ascii="Consolas" w:hAnsi="Consolas"/>
          <w:color w:val="D4D4D4"/>
          <w:sz w:val="21"/>
          <w:szCs w:val="21"/>
          <w:lang w:val="es-ES"/>
        </w:rPr>
        <w:t xml:space="preserve"> </w:t>
      </w:r>
      <w:r w:rsidRPr="00C63032">
        <w:rPr>
          <w:rFonts w:ascii="Consolas" w:hAnsi="Consolas"/>
          <w:color w:val="CE9178"/>
          <w:sz w:val="21"/>
          <w:szCs w:val="21"/>
          <w:lang w:val="es-ES"/>
        </w:rPr>
        <w:t>solid</w:t>
      </w:r>
      <w:r w:rsidRPr="00C63032">
        <w:rPr>
          <w:rFonts w:ascii="Consolas" w:hAnsi="Consolas"/>
          <w:color w:val="D4D4D4"/>
          <w:sz w:val="21"/>
          <w:szCs w:val="21"/>
          <w:lang w:val="es-ES"/>
        </w:rPr>
        <w:t xml:space="preserve"> </w:t>
      </w:r>
      <w:r w:rsidRPr="00C63032">
        <w:rPr>
          <w:rFonts w:ascii="Consolas" w:hAnsi="Consolas"/>
          <w:color w:val="CE9178"/>
          <w:sz w:val="21"/>
          <w:szCs w:val="21"/>
          <w:lang w:val="es-ES"/>
        </w:rPr>
        <w:t>#ddd</w:t>
      </w:r>
      <w:r w:rsidRPr="00C63032">
        <w:rPr>
          <w:rFonts w:ascii="Consolas" w:hAnsi="Consolas"/>
          <w:color w:val="D4D4D4"/>
          <w:sz w:val="21"/>
          <w:szCs w:val="21"/>
          <w:lang w:val="es-ES"/>
        </w:rPr>
        <w:t>;</w:t>
      </w:r>
    </w:p>
    <w:p w14:paraId="3D1B7864"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w:t>
      </w:r>
    </w:p>
    <w:p w14:paraId="61E66792" w14:textId="77777777" w:rsidR="00C63032" w:rsidRPr="00904F88"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AF7CC2C" w14:textId="77777777" w:rsidR="00C2060F" w:rsidRPr="00904F88" w:rsidRDefault="00C2060F" w:rsidP="00C2060F">
      <w:pPr>
        <w:rPr>
          <w:lang w:val="es-ES"/>
        </w:rPr>
      </w:pPr>
    </w:p>
    <w:p w14:paraId="11AB9D3D" w14:textId="1B10ADA9" w:rsidR="00467978" w:rsidRPr="00904F88" w:rsidRDefault="00467978" w:rsidP="00C2060F">
      <w:pPr>
        <w:rPr>
          <w:lang w:val="es-ES"/>
        </w:rPr>
      </w:pPr>
      <w:r w:rsidRPr="00904F88">
        <w:rPr>
          <w:lang w:val="es-ES"/>
        </w:rPr>
        <w:t xml:space="preserve">Con el pseudoselector tr:nth-child(odd)  hacemos que los tr impares cambien de color a </w:t>
      </w:r>
      <w:r w:rsidR="00021B28" w:rsidRPr="00904F88">
        <w:rPr>
          <w:lang w:val="es-ES"/>
        </w:rPr>
        <w:t>un color gris claro</w:t>
      </w:r>
    </w:p>
    <w:p w14:paraId="0AA0E65A" w14:textId="77777777" w:rsidR="00467978" w:rsidRPr="00904F88" w:rsidRDefault="00467978" w:rsidP="00C2060F">
      <w:pPr>
        <w:rPr>
          <w:lang w:val="es-ES"/>
        </w:rPr>
      </w:pPr>
    </w:p>
    <w:p w14:paraId="12E36F38" w14:textId="77777777" w:rsidR="00C2060F" w:rsidRPr="00C63032" w:rsidRDefault="00C2060F"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F2044AC" w14:textId="77777777" w:rsidR="00C63032" w:rsidRPr="00015106"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rPr>
      </w:pPr>
      <w:r w:rsidRPr="00C63032">
        <w:rPr>
          <w:rFonts w:ascii="Consolas" w:hAnsi="Consolas"/>
          <w:color w:val="D4D4D4"/>
          <w:sz w:val="21"/>
          <w:szCs w:val="21"/>
          <w:lang w:val="es-ES"/>
        </w:rPr>
        <w:t xml:space="preserve">        </w:t>
      </w:r>
      <w:r w:rsidRPr="00015106">
        <w:rPr>
          <w:rFonts w:ascii="Consolas" w:hAnsi="Consolas"/>
          <w:color w:val="D7BA7D"/>
          <w:sz w:val="21"/>
          <w:szCs w:val="21"/>
        </w:rPr>
        <w:t>.tabla-con-estilos</w:t>
      </w:r>
      <w:r w:rsidRPr="00015106">
        <w:rPr>
          <w:rFonts w:ascii="Consolas" w:hAnsi="Consolas"/>
          <w:color w:val="D4D4D4"/>
          <w:sz w:val="21"/>
          <w:szCs w:val="21"/>
        </w:rPr>
        <w:t xml:space="preserve"> </w:t>
      </w:r>
      <w:r w:rsidRPr="00015106">
        <w:rPr>
          <w:rFonts w:ascii="Consolas" w:hAnsi="Consolas"/>
          <w:color w:val="D7BA7D"/>
          <w:sz w:val="21"/>
          <w:szCs w:val="21"/>
        </w:rPr>
        <w:t>tbody</w:t>
      </w:r>
      <w:r w:rsidRPr="00015106">
        <w:rPr>
          <w:rFonts w:ascii="Consolas" w:hAnsi="Consolas"/>
          <w:color w:val="D4D4D4"/>
          <w:sz w:val="21"/>
          <w:szCs w:val="21"/>
        </w:rPr>
        <w:t xml:space="preserve"> </w:t>
      </w:r>
      <w:r w:rsidRPr="00015106">
        <w:rPr>
          <w:rFonts w:ascii="Consolas" w:hAnsi="Consolas"/>
          <w:color w:val="D7BA7D"/>
          <w:sz w:val="21"/>
          <w:szCs w:val="21"/>
        </w:rPr>
        <w:t>tr:nth-child</w:t>
      </w:r>
      <w:r w:rsidRPr="00015106">
        <w:rPr>
          <w:rFonts w:ascii="Consolas" w:hAnsi="Consolas"/>
          <w:color w:val="D4D4D4"/>
          <w:sz w:val="21"/>
          <w:szCs w:val="21"/>
        </w:rPr>
        <w:t>(odd) {</w:t>
      </w:r>
    </w:p>
    <w:p w14:paraId="73F76541" w14:textId="77777777" w:rsidR="00C63032" w:rsidRPr="00015106"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#f2f2f2</w:t>
      </w:r>
      <w:r w:rsidRPr="00015106">
        <w:rPr>
          <w:rFonts w:ascii="Consolas" w:hAnsi="Consolas"/>
          <w:color w:val="D4D4D4"/>
          <w:sz w:val="21"/>
          <w:szCs w:val="21"/>
        </w:rPr>
        <w:t>;</w:t>
      </w:r>
    </w:p>
    <w:p w14:paraId="74F46898"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C63032">
        <w:rPr>
          <w:rFonts w:ascii="Consolas" w:hAnsi="Consolas"/>
          <w:color w:val="D4D4D4"/>
          <w:sz w:val="21"/>
          <w:szCs w:val="21"/>
          <w:lang w:val="es-ES"/>
        </w:rPr>
        <w:t>}</w:t>
      </w:r>
    </w:p>
    <w:p w14:paraId="5F5D8455" w14:textId="77777777" w:rsidR="00C63032" w:rsidRPr="00904F88"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F9F2097" w14:textId="77777777" w:rsidR="00021B28" w:rsidRPr="00904F88" w:rsidRDefault="00021B28" w:rsidP="00021B28">
      <w:pPr>
        <w:rPr>
          <w:lang w:val="es-ES"/>
        </w:rPr>
      </w:pPr>
    </w:p>
    <w:p w14:paraId="05B7E4E8" w14:textId="77777777" w:rsidR="00021B28" w:rsidRPr="00904F88" w:rsidRDefault="00021B28" w:rsidP="00021B28">
      <w:pPr>
        <w:rPr>
          <w:lang w:val="es-ES"/>
        </w:rPr>
      </w:pPr>
    </w:p>
    <w:p w14:paraId="63552852" w14:textId="5C9F803C" w:rsidR="00021B28" w:rsidRPr="00904F88" w:rsidRDefault="00DB28E6" w:rsidP="00021B28">
      <w:pPr>
        <w:rPr>
          <w:lang w:val="es-ES"/>
        </w:rPr>
      </w:pPr>
      <w:r w:rsidRPr="00904F88">
        <w:rPr>
          <w:lang w:val="es-ES"/>
        </w:rPr>
        <w:t>Cuando pasamos el ratón por una fila dela tabla la cambiamos de color a verde claro con el pseudoselector :hover.</w:t>
      </w:r>
    </w:p>
    <w:p w14:paraId="5DD1A9A2" w14:textId="77777777" w:rsidR="00DB28E6" w:rsidRPr="00904F88" w:rsidRDefault="00DB28E6" w:rsidP="00021B28">
      <w:pPr>
        <w:rPr>
          <w:lang w:val="es-ES"/>
        </w:rPr>
      </w:pPr>
    </w:p>
    <w:p w14:paraId="0838A18A" w14:textId="77777777" w:rsidR="00021B28" w:rsidRPr="00C63032" w:rsidRDefault="00021B28"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1AA8720"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.tabla-con-estilos</w:t>
      </w: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tbody</w:t>
      </w: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tr:hover</w:t>
      </w:r>
      <w:r w:rsidRPr="00C63032">
        <w:rPr>
          <w:rFonts w:ascii="Consolas" w:hAnsi="Consolas"/>
          <w:color w:val="D4D4D4"/>
          <w:sz w:val="21"/>
          <w:szCs w:val="21"/>
          <w:lang w:val="es-ES"/>
        </w:rPr>
        <w:t xml:space="preserve"> {</w:t>
      </w:r>
    </w:p>
    <w:p w14:paraId="260E8CBA"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9CDCFE"/>
          <w:sz w:val="21"/>
          <w:szCs w:val="21"/>
          <w:lang w:val="es-ES"/>
        </w:rPr>
        <w:t>background-color</w:t>
      </w:r>
      <w:r w:rsidRPr="00C63032">
        <w:rPr>
          <w:rFonts w:ascii="Consolas" w:hAnsi="Consolas"/>
          <w:color w:val="D4D4D4"/>
          <w:sz w:val="21"/>
          <w:szCs w:val="21"/>
          <w:lang w:val="es-ES"/>
        </w:rPr>
        <w:t xml:space="preserve">: </w:t>
      </w:r>
      <w:r w:rsidRPr="00C63032">
        <w:rPr>
          <w:rFonts w:ascii="Consolas" w:hAnsi="Consolas"/>
          <w:color w:val="CE9178"/>
          <w:sz w:val="21"/>
          <w:szCs w:val="21"/>
          <w:lang w:val="es-ES"/>
        </w:rPr>
        <w:t>#c7e2e0</w:t>
      </w:r>
      <w:r w:rsidRPr="00C63032">
        <w:rPr>
          <w:rFonts w:ascii="Consolas" w:hAnsi="Consolas"/>
          <w:color w:val="D4D4D4"/>
          <w:sz w:val="21"/>
          <w:szCs w:val="21"/>
          <w:lang w:val="es-ES"/>
        </w:rPr>
        <w:t>;</w:t>
      </w:r>
    </w:p>
    <w:p w14:paraId="17397498"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w:t>
      </w:r>
    </w:p>
    <w:p w14:paraId="123AA777" w14:textId="77777777" w:rsidR="00C63032" w:rsidRPr="00904F88"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C7EF823" w14:textId="77777777" w:rsidR="00795D71" w:rsidRPr="00904F88" w:rsidRDefault="00795D71" w:rsidP="00795D71">
      <w:pPr>
        <w:rPr>
          <w:lang w:val="es-ES"/>
        </w:rPr>
      </w:pPr>
    </w:p>
    <w:p w14:paraId="2EF2A943" w14:textId="06212F50" w:rsidR="00DB28E6" w:rsidRPr="00904F88" w:rsidRDefault="00DB28E6" w:rsidP="00795D71">
      <w:pPr>
        <w:rPr>
          <w:lang w:val="es-ES"/>
        </w:rPr>
      </w:pPr>
      <w:r w:rsidRPr="00904F88">
        <w:rPr>
          <w:noProof/>
          <w:lang w:val="es-ES"/>
        </w:rPr>
        <w:drawing>
          <wp:inline distT="0" distB="0" distL="0" distR="0" wp14:anchorId="4220B860" wp14:editId="2B8A2973">
            <wp:extent cx="6300470" cy="930275"/>
            <wp:effectExtent l="0" t="0" r="5080" b="3175"/>
            <wp:docPr id="200741950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9506" name="Imagen 1" descr="Tabla&#10;&#10;El contenido generado por IA puede ser incorrecto."/>
                    <pic:cNvPicPr/>
                  </pic:nvPicPr>
                  <pic:blipFill>
                    <a:blip r:embed="rId172"/>
                    <a:stretch>
                      <a:fillRect/>
                    </a:stretch>
                  </pic:blipFill>
                  <pic:spPr>
                    <a:xfrm>
                      <a:off x="0" y="0"/>
                      <a:ext cx="6300470" cy="930275"/>
                    </a:xfrm>
                    <a:prstGeom prst="rect">
                      <a:avLst/>
                    </a:prstGeom>
                  </pic:spPr>
                </pic:pic>
              </a:graphicData>
            </a:graphic>
          </wp:inline>
        </w:drawing>
      </w:r>
    </w:p>
    <w:p w14:paraId="703DD5C3" w14:textId="77777777" w:rsidR="00DB28E6" w:rsidRPr="00904F88" w:rsidRDefault="00DB28E6" w:rsidP="00795D71">
      <w:pPr>
        <w:rPr>
          <w:lang w:val="es-ES"/>
        </w:rPr>
      </w:pPr>
    </w:p>
    <w:p w14:paraId="3CD8D491" w14:textId="0BBFD6D0" w:rsidR="00795D71" w:rsidRPr="00904F88" w:rsidRDefault="00795D71" w:rsidP="00795D71">
      <w:pPr>
        <w:rPr>
          <w:lang w:val="es-ES"/>
        </w:rPr>
      </w:pPr>
      <w:r w:rsidRPr="00904F88">
        <w:rPr>
          <w:lang w:val="es-ES"/>
        </w:rPr>
        <w:t>Final</w:t>
      </w:r>
      <w:r w:rsidR="00DB28E6" w:rsidRPr="00904F88">
        <w:rPr>
          <w:lang w:val="es-ES"/>
        </w:rPr>
        <w:t xml:space="preserve"> añadimos euros detras del numero con el pseudoselector ::after</w:t>
      </w:r>
      <w:r w:rsidR="0014729A" w:rsidRPr="00904F88">
        <w:rPr>
          <w:lang w:val="es-ES"/>
        </w:rPr>
        <w:t>, content: "€";,</w:t>
      </w:r>
      <w:r w:rsidR="00DB28E6" w:rsidRPr="00904F88">
        <w:rPr>
          <w:lang w:val="es-ES"/>
        </w:rPr>
        <w:t xml:space="preserve"> en la tercera columna </w:t>
      </w:r>
      <w:r w:rsidR="004274FC" w:rsidRPr="00904F88">
        <w:rPr>
          <w:lang w:val="es-ES"/>
        </w:rPr>
        <w:t xml:space="preserve">seleccionada con el selector </w:t>
      </w:r>
      <w:r w:rsidR="004274FC" w:rsidRPr="00C63032">
        <w:rPr>
          <w:lang w:val="es-ES"/>
        </w:rPr>
        <w:t>:nth-child(3)::</w:t>
      </w:r>
      <w:r w:rsidR="004274FC" w:rsidRPr="00904F88">
        <w:rPr>
          <w:lang w:val="es-ES"/>
        </w:rPr>
        <w:t xml:space="preserve"> para </w:t>
      </w:r>
      <w:r w:rsidR="0014729A" w:rsidRPr="00904F88">
        <w:rPr>
          <w:lang w:val="es-ES"/>
        </w:rPr>
        <w:t>seleccionar</w:t>
      </w:r>
      <w:r w:rsidR="004274FC" w:rsidRPr="00904F88">
        <w:rPr>
          <w:lang w:val="es-ES"/>
        </w:rPr>
        <w:t xml:space="preserve"> </w:t>
      </w:r>
      <w:r w:rsidR="0014729A" w:rsidRPr="00904F88">
        <w:rPr>
          <w:lang w:val="es-ES"/>
        </w:rPr>
        <w:t>el tercer hijo de</w:t>
      </w:r>
      <w:r w:rsidR="00D24387" w:rsidRPr="00904F88">
        <w:rPr>
          <w:lang w:val="es-ES"/>
        </w:rPr>
        <w:t>l th que además debe ser un td. El tercer hijo de tr, que es de tipo td, el primer hijo es un th, el segundo es un td, el tercero es un td.</w:t>
      </w:r>
      <w:r w:rsidR="0014729A" w:rsidRPr="00904F88">
        <w:rPr>
          <w:lang w:val="es-ES"/>
        </w:rPr>
        <w:t xml:space="preserve"> </w:t>
      </w:r>
      <w:r w:rsidR="00B26C42" w:rsidRPr="00904F88">
        <w:rPr>
          <w:lang w:val="es-ES"/>
        </w:rPr>
        <w:t>Podeis apreciarlo en la imagen.</w:t>
      </w:r>
    </w:p>
    <w:p w14:paraId="20C3C21C" w14:textId="77777777" w:rsidR="00795D71" w:rsidRPr="00904F88" w:rsidRDefault="00795D71" w:rsidP="00795D71">
      <w:pPr>
        <w:rPr>
          <w:lang w:val="es-ES"/>
        </w:rPr>
      </w:pPr>
    </w:p>
    <w:p w14:paraId="54A624EA" w14:textId="77777777" w:rsidR="00795D71" w:rsidRPr="00C63032" w:rsidRDefault="00795D71"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F373534" w14:textId="77777777" w:rsidR="00C63032" w:rsidRPr="008702AC"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rPr>
      </w:pPr>
      <w:r w:rsidRPr="00C63032">
        <w:rPr>
          <w:rFonts w:ascii="Consolas" w:hAnsi="Consolas"/>
          <w:color w:val="D4D4D4"/>
          <w:sz w:val="21"/>
          <w:szCs w:val="21"/>
          <w:lang w:val="es-ES"/>
        </w:rPr>
        <w:t xml:space="preserve">        </w:t>
      </w:r>
      <w:r w:rsidRPr="008702AC">
        <w:rPr>
          <w:rFonts w:ascii="Consolas" w:hAnsi="Consolas"/>
          <w:color w:val="D7BA7D"/>
          <w:sz w:val="21"/>
          <w:szCs w:val="21"/>
        </w:rPr>
        <w:t>.tabla-con-estilos</w:t>
      </w:r>
      <w:r w:rsidRPr="008702AC">
        <w:rPr>
          <w:rFonts w:ascii="Consolas" w:hAnsi="Consolas"/>
          <w:color w:val="D4D4D4"/>
          <w:sz w:val="21"/>
          <w:szCs w:val="21"/>
        </w:rPr>
        <w:t xml:space="preserve"> </w:t>
      </w:r>
      <w:r w:rsidRPr="008702AC">
        <w:rPr>
          <w:rFonts w:ascii="Consolas" w:hAnsi="Consolas"/>
          <w:color w:val="D7BA7D"/>
          <w:sz w:val="21"/>
          <w:szCs w:val="21"/>
        </w:rPr>
        <w:t>tbody</w:t>
      </w:r>
      <w:r w:rsidRPr="008702AC">
        <w:rPr>
          <w:rFonts w:ascii="Consolas" w:hAnsi="Consolas"/>
          <w:color w:val="D4D4D4"/>
          <w:sz w:val="21"/>
          <w:szCs w:val="21"/>
        </w:rPr>
        <w:t xml:space="preserve"> </w:t>
      </w:r>
      <w:r w:rsidRPr="008702AC">
        <w:rPr>
          <w:rFonts w:ascii="Consolas" w:hAnsi="Consolas"/>
          <w:color w:val="D7BA7D"/>
          <w:sz w:val="21"/>
          <w:szCs w:val="21"/>
        </w:rPr>
        <w:t>tr</w:t>
      </w:r>
      <w:r w:rsidRPr="008702AC">
        <w:rPr>
          <w:rFonts w:ascii="Consolas" w:hAnsi="Consolas"/>
          <w:color w:val="D4D4D4"/>
          <w:sz w:val="21"/>
          <w:szCs w:val="21"/>
        </w:rPr>
        <w:t xml:space="preserve"> </w:t>
      </w:r>
      <w:r w:rsidRPr="008702AC">
        <w:rPr>
          <w:rFonts w:ascii="Consolas" w:hAnsi="Consolas"/>
          <w:color w:val="D7BA7D"/>
          <w:sz w:val="21"/>
          <w:szCs w:val="21"/>
        </w:rPr>
        <w:t>td:nth-child</w:t>
      </w:r>
      <w:r w:rsidRPr="008702AC">
        <w:rPr>
          <w:rFonts w:ascii="Consolas" w:hAnsi="Consolas"/>
          <w:color w:val="D4D4D4"/>
          <w:sz w:val="21"/>
          <w:szCs w:val="21"/>
        </w:rPr>
        <w:t>(</w:t>
      </w:r>
      <w:r w:rsidRPr="008702AC">
        <w:rPr>
          <w:rFonts w:ascii="Consolas" w:hAnsi="Consolas"/>
          <w:color w:val="B5CEA8"/>
          <w:sz w:val="21"/>
          <w:szCs w:val="21"/>
        </w:rPr>
        <w:t>3</w:t>
      </w:r>
      <w:r w:rsidRPr="008702AC">
        <w:rPr>
          <w:rFonts w:ascii="Consolas" w:hAnsi="Consolas"/>
          <w:color w:val="D4D4D4"/>
          <w:sz w:val="21"/>
          <w:szCs w:val="21"/>
        </w:rPr>
        <w:t>)</w:t>
      </w:r>
      <w:r w:rsidRPr="008702AC">
        <w:rPr>
          <w:rFonts w:ascii="Consolas" w:hAnsi="Consolas"/>
          <w:color w:val="D7BA7D"/>
          <w:sz w:val="21"/>
          <w:szCs w:val="21"/>
        </w:rPr>
        <w:t>::after</w:t>
      </w:r>
      <w:r w:rsidRPr="008702AC">
        <w:rPr>
          <w:rFonts w:ascii="Consolas" w:hAnsi="Consolas"/>
          <w:color w:val="D4D4D4"/>
          <w:sz w:val="21"/>
          <w:szCs w:val="21"/>
        </w:rPr>
        <w:t xml:space="preserve"> {</w:t>
      </w:r>
    </w:p>
    <w:p w14:paraId="3400F5D7"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8702AC">
        <w:rPr>
          <w:rFonts w:ascii="Consolas" w:hAnsi="Consolas"/>
          <w:color w:val="D4D4D4"/>
          <w:sz w:val="21"/>
          <w:szCs w:val="21"/>
        </w:rPr>
        <w:t xml:space="preserve">            </w:t>
      </w:r>
      <w:r w:rsidRPr="00C63032">
        <w:rPr>
          <w:rFonts w:ascii="Consolas" w:hAnsi="Consolas"/>
          <w:color w:val="6A9955"/>
          <w:sz w:val="21"/>
          <w:szCs w:val="21"/>
          <w:lang w:val="es-ES"/>
        </w:rPr>
        <w:t>/* tercer hijo de tr, que es de tipo td, el primer hijo es un th, el segundo es un td, el tercero es un td*/</w:t>
      </w:r>
    </w:p>
    <w:p w14:paraId="23E40CF4"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bookmarkStart w:id="62" w:name="_Hlk210590393"/>
      <w:r w:rsidRPr="00C63032">
        <w:rPr>
          <w:rFonts w:ascii="Consolas" w:hAnsi="Consolas"/>
          <w:color w:val="9CDCFE"/>
          <w:sz w:val="21"/>
          <w:szCs w:val="21"/>
          <w:lang w:val="es-ES"/>
        </w:rPr>
        <w:t>content</w:t>
      </w:r>
      <w:r w:rsidRPr="00C63032">
        <w:rPr>
          <w:rFonts w:ascii="Consolas" w:hAnsi="Consolas"/>
          <w:color w:val="D4D4D4"/>
          <w:sz w:val="21"/>
          <w:szCs w:val="21"/>
          <w:lang w:val="es-ES"/>
        </w:rPr>
        <w:t xml:space="preserve">: </w:t>
      </w:r>
      <w:r w:rsidRPr="00C63032">
        <w:rPr>
          <w:rFonts w:ascii="Consolas" w:hAnsi="Consolas"/>
          <w:color w:val="CE9178"/>
          <w:sz w:val="21"/>
          <w:szCs w:val="21"/>
          <w:lang w:val="es-ES"/>
        </w:rPr>
        <w:t>"€"</w:t>
      </w:r>
      <w:r w:rsidRPr="00C63032">
        <w:rPr>
          <w:rFonts w:ascii="Consolas" w:hAnsi="Consolas"/>
          <w:color w:val="D4D4D4"/>
          <w:sz w:val="21"/>
          <w:szCs w:val="21"/>
          <w:lang w:val="es-ES"/>
        </w:rPr>
        <w:t>;</w:t>
      </w:r>
      <w:bookmarkEnd w:id="62"/>
    </w:p>
    <w:p w14:paraId="7ED1A9EE"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w:t>
      </w:r>
    </w:p>
    <w:p w14:paraId="45A30FCB" w14:textId="77777777" w:rsidR="00C63032" w:rsidRPr="00904F88" w:rsidRDefault="00C63032" w:rsidP="004A6D3A">
      <w:pPr>
        <w:rPr>
          <w:lang w:val="es-ES"/>
        </w:rPr>
      </w:pPr>
    </w:p>
    <w:p w14:paraId="66B2FEC2" w14:textId="3E8A6FB4" w:rsidR="00A7039D" w:rsidRPr="00904F88" w:rsidRDefault="00B26C42" w:rsidP="004A6D3A">
      <w:pPr>
        <w:rPr>
          <w:lang w:val="es-ES"/>
        </w:rPr>
      </w:pPr>
      <w:r w:rsidRPr="00904F88">
        <w:rPr>
          <w:noProof/>
          <w:lang w:val="es-ES"/>
        </w:rPr>
        <w:drawing>
          <wp:inline distT="0" distB="0" distL="0" distR="0" wp14:anchorId="51C38515" wp14:editId="0A524CCC">
            <wp:extent cx="6300470" cy="961390"/>
            <wp:effectExtent l="0" t="0" r="5080" b="0"/>
            <wp:docPr id="70761087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300470" cy="961390"/>
                    </a:xfrm>
                    <a:prstGeom prst="rect">
                      <a:avLst/>
                    </a:prstGeom>
                    <a:noFill/>
                    <a:ln>
                      <a:noFill/>
                    </a:ln>
                  </pic:spPr>
                </pic:pic>
              </a:graphicData>
            </a:graphic>
          </wp:inline>
        </w:drawing>
      </w:r>
    </w:p>
    <w:p w14:paraId="00DD6BE4" w14:textId="77777777" w:rsidR="00A7039D" w:rsidRPr="00904F88" w:rsidRDefault="00A7039D" w:rsidP="004A6D3A">
      <w:pPr>
        <w:rPr>
          <w:lang w:val="es-ES"/>
        </w:rPr>
      </w:pPr>
    </w:p>
    <w:p w14:paraId="42362BEB" w14:textId="3910C209" w:rsidR="006530FF" w:rsidRPr="00904F88" w:rsidRDefault="006530FF" w:rsidP="00C72F4B">
      <w:pPr>
        <w:pStyle w:val="Ttulo1"/>
        <w:rPr>
          <w:lang w:val="es-ES"/>
        </w:rPr>
      </w:pPr>
      <w:bookmarkStart w:id="63" w:name="_Toc210640538"/>
      <w:r w:rsidRPr="00904F88">
        <w:rPr>
          <w:lang w:val="es-ES"/>
        </w:rPr>
        <w:t>Posicionamiento</w:t>
      </w:r>
      <w:bookmarkEnd w:id="63"/>
    </w:p>
    <w:p w14:paraId="2F886012" w14:textId="77777777" w:rsidR="006530FF" w:rsidRPr="00904F88" w:rsidRDefault="006530FF" w:rsidP="005C5C38">
      <w:pPr>
        <w:rPr>
          <w:lang w:val="es-ES"/>
        </w:rPr>
      </w:pPr>
    </w:p>
    <w:p w14:paraId="0AC8E0A2" w14:textId="60F3E85D" w:rsidR="00DF0636" w:rsidRPr="00904F88" w:rsidRDefault="00DF0636" w:rsidP="00DF0636">
      <w:pPr>
        <w:rPr>
          <w:lang w:val="es-ES"/>
        </w:rPr>
      </w:pPr>
      <w:r w:rsidRPr="00904F88">
        <w:rPr>
          <w:lang w:val="es-ES"/>
        </w:rPr>
        <w:t>Los elementos de una página web están contenidos en una caja rectangular, de acuerdo con el modelo de caja. La manera en que los diferentes elementos de una página web se distribuyen en la pantalla dependen del esquema de posicionamiento elegido.</w:t>
      </w:r>
    </w:p>
    <w:p w14:paraId="575E58E7" w14:textId="77777777" w:rsidR="00DF0636" w:rsidRPr="00904F88" w:rsidRDefault="00DF0636" w:rsidP="00DF0636">
      <w:pPr>
        <w:rPr>
          <w:lang w:val="es-ES"/>
        </w:rPr>
      </w:pPr>
      <w:r w:rsidRPr="00904F88">
        <w:rPr>
          <w:lang w:val="es-ES"/>
        </w:rPr>
        <w:t>Existen tres esquemas de posicionamiento:</w:t>
      </w:r>
    </w:p>
    <w:p w14:paraId="59857CA5" w14:textId="30D08B28" w:rsidR="00DF0636" w:rsidRPr="00904F88" w:rsidRDefault="00DF0636" w:rsidP="00A97AF2">
      <w:pPr>
        <w:numPr>
          <w:ilvl w:val="0"/>
          <w:numId w:val="37"/>
        </w:numPr>
        <w:rPr>
          <w:lang w:val="es-ES"/>
        </w:rPr>
      </w:pPr>
      <w:r w:rsidRPr="00904F88">
        <w:rPr>
          <w:lang w:val="es-ES"/>
        </w:rPr>
        <w:lastRenderedPageBreak/>
        <w:t>Normal o estático (static)</w:t>
      </w:r>
    </w:p>
    <w:p w14:paraId="710BA0E7" w14:textId="3A507856" w:rsidR="00DF0636" w:rsidRPr="00904F88" w:rsidRDefault="00DF0636" w:rsidP="00A97AF2">
      <w:pPr>
        <w:numPr>
          <w:ilvl w:val="0"/>
          <w:numId w:val="37"/>
        </w:numPr>
        <w:rPr>
          <w:lang w:val="es-ES"/>
        </w:rPr>
      </w:pPr>
      <w:r w:rsidRPr="00904F88">
        <w:rPr>
          <w:lang w:val="es-ES"/>
        </w:rPr>
        <w:t>flotante y</w:t>
      </w:r>
    </w:p>
    <w:p w14:paraId="6628AB63" w14:textId="3890C427" w:rsidR="00DF0636" w:rsidRPr="00904F88" w:rsidRDefault="00DF0636" w:rsidP="00A97AF2">
      <w:pPr>
        <w:numPr>
          <w:ilvl w:val="0"/>
          <w:numId w:val="37"/>
        </w:numPr>
        <w:rPr>
          <w:lang w:val="es-ES"/>
        </w:rPr>
      </w:pPr>
      <w:r w:rsidRPr="00904F88">
        <w:rPr>
          <w:lang w:val="es-ES"/>
        </w:rPr>
        <w:t>absoluto</w:t>
      </w:r>
    </w:p>
    <w:p w14:paraId="3ADE8C37" w14:textId="21BC56B4" w:rsidR="00BD2F63" w:rsidRPr="00904F88" w:rsidRDefault="00BD2F63" w:rsidP="00A97AF2">
      <w:pPr>
        <w:numPr>
          <w:ilvl w:val="0"/>
          <w:numId w:val="37"/>
        </w:numPr>
        <w:rPr>
          <w:lang w:val="es-ES"/>
        </w:rPr>
      </w:pPr>
      <w:r w:rsidRPr="00904F88">
        <w:rPr>
          <w:lang w:val="es-ES"/>
        </w:rPr>
        <w:t>relativo</w:t>
      </w:r>
    </w:p>
    <w:p w14:paraId="11AD7398" w14:textId="76C208BC" w:rsidR="00BD2F63" w:rsidRPr="00904F88" w:rsidRDefault="00BD2F63" w:rsidP="00A97AF2">
      <w:pPr>
        <w:numPr>
          <w:ilvl w:val="0"/>
          <w:numId w:val="37"/>
        </w:numPr>
        <w:rPr>
          <w:lang w:val="es-ES"/>
        </w:rPr>
      </w:pPr>
      <w:r w:rsidRPr="00904F88">
        <w:rPr>
          <w:lang w:val="es-ES"/>
        </w:rPr>
        <w:t>fijo</w:t>
      </w:r>
    </w:p>
    <w:p w14:paraId="5AE4DC09" w14:textId="6EAC1A54" w:rsidR="007028BB" w:rsidRPr="00904F88" w:rsidRDefault="007028BB" w:rsidP="00A97AF2">
      <w:pPr>
        <w:numPr>
          <w:ilvl w:val="0"/>
          <w:numId w:val="37"/>
        </w:numPr>
        <w:rPr>
          <w:lang w:val="es-ES"/>
        </w:rPr>
      </w:pPr>
      <w:r w:rsidRPr="00904F88">
        <w:rPr>
          <w:lang w:val="es-ES"/>
        </w:rPr>
        <w:t>sticky</w:t>
      </w:r>
    </w:p>
    <w:p w14:paraId="09C3BC5C" w14:textId="77777777" w:rsidR="00BD2F63" w:rsidRPr="00904F88" w:rsidRDefault="00BD2F63" w:rsidP="00BD2F63">
      <w:pPr>
        <w:rPr>
          <w:lang w:val="es-ES"/>
        </w:rPr>
      </w:pPr>
    </w:p>
    <w:p w14:paraId="53210C2F" w14:textId="77777777" w:rsidR="00BD2F63" w:rsidRPr="00904F88" w:rsidRDefault="00BD2F63" w:rsidP="00BD2F63">
      <w:pPr>
        <w:rPr>
          <w:lang w:val="es-ES"/>
        </w:rPr>
      </w:pPr>
    </w:p>
    <w:p w14:paraId="4143DD57" w14:textId="2921CF17" w:rsidR="00DF0636" w:rsidRPr="00904F88" w:rsidRDefault="00DF0636" w:rsidP="00DF0636">
      <w:pPr>
        <w:rPr>
          <w:lang w:val="es-ES"/>
        </w:rPr>
      </w:pPr>
      <w:r w:rsidRPr="00904F88">
        <w:rPr>
          <w:lang w:val="es-ES"/>
        </w:rPr>
        <w:t xml:space="preserve">El esquema </w:t>
      </w:r>
      <w:r w:rsidR="007028BB" w:rsidRPr="00904F88">
        <w:rPr>
          <w:lang w:val="es-ES"/>
        </w:rPr>
        <w:t>estático</w:t>
      </w:r>
      <w:r w:rsidRPr="00904F88">
        <w:rPr>
          <w:lang w:val="es-ES"/>
        </w:rPr>
        <w:t xml:space="preserve"> es el que se aplica por omisión. En el esquema de posicionamiento </w:t>
      </w:r>
      <w:r w:rsidR="007028BB" w:rsidRPr="00904F88">
        <w:rPr>
          <w:lang w:val="es-ES"/>
        </w:rPr>
        <w:t>estático</w:t>
      </w:r>
      <w:r w:rsidRPr="00904F88">
        <w:rPr>
          <w:lang w:val="es-ES"/>
        </w:rPr>
        <w:t>, los elementos se muestran en la pantalla en el mismo orden en que se encuentran en el código fuente de la página. Los elementos de bloque (&lt;p&gt;, &lt;h1&gt;, &lt;h2&gt;, etc.) ocupan todo el ancho de la página y tienen la altura necesaria para mostrar todo su contenido.</w:t>
      </w:r>
    </w:p>
    <w:p w14:paraId="0B4A5F6F" w14:textId="77777777" w:rsidR="00DF0636" w:rsidRPr="00904F88" w:rsidRDefault="00DF0636" w:rsidP="005C5C38">
      <w:pPr>
        <w:rPr>
          <w:lang w:val="es-ES"/>
        </w:rPr>
      </w:pPr>
    </w:p>
    <w:p w14:paraId="7948FBFD" w14:textId="77777777" w:rsidR="00DF0636" w:rsidRPr="00904F88" w:rsidRDefault="00DF0636" w:rsidP="005C5C38">
      <w:pPr>
        <w:rPr>
          <w:lang w:val="es-ES"/>
        </w:rPr>
      </w:pPr>
    </w:p>
    <w:p w14:paraId="30D13B64" w14:textId="45480C95" w:rsidR="006530FF" w:rsidRPr="00904F88" w:rsidRDefault="000B53DF" w:rsidP="005C5C38">
      <w:pPr>
        <w:rPr>
          <w:lang w:val="es-ES"/>
        </w:rPr>
      </w:pPr>
      <w:r w:rsidRPr="00904F88">
        <w:rPr>
          <w:noProof/>
          <w:lang w:val="es-ES"/>
        </w:rPr>
        <w:drawing>
          <wp:inline distT="0" distB="0" distL="0" distR="0" wp14:anchorId="61B8F48D" wp14:editId="781792F5">
            <wp:extent cx="6286500" cy="2720340"/>
            <wp:effectExtent l="0" t="0" r="0" b="3810"/>
            <wp:docPr id="5787629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286500" cy="2720340"/>
                    </a:xfrm>
                    <a:prstGeom prst="rect">
                      <a:avLst/>
                    </a:prstGeom>
                    <a:noFill/>
                    <a:ln>
                      <a:noFill/>
                    </a:ln>
                  </pic:spPr>
                </pic:pic>
              </a:graphicData>
            </a:graphic>
          </wp:inline>
        </w:drawing>
      </w:r>
    </w:p>
    <w:p w14:paraId="5D56DEE3" w14:textId="77777777" w:rsidR="007028BB" w:rsidRPr="00904F88" w:rsidRDefault="007028BB" w:rsidP="005C5C38">
      <w:pPr>
        <w:rPr>
          <w:lang w:val="es-ES"/>
        </w:rPr>
      </w:pPr>
    </w:p>
    <w:p w14:paraId="000A7509" w14:textId="77777777" w:rsidR="007028BB" w:rsidRPr="00904F88" w:rsidRDefault="007028BB" w:rsidP="005C5C38">
      <w:pPr>
        <w:rPr>
          <w:lang w:val="es-ES"/>
        </w:rPr>
      </w:pPr>
    </w:p>
    <w:p w14:paraId="01C886D3" w14:textId="77777777" w:rsidR="007028BB" w:rsidRPr="00904F88" w:rsidRDefault="007028BB" w:rsidP="007028BB">
      <w:pPr>
        <w:rPr>
          <w:lang w:val="es-ES"/>
        </w:rPr>
      </w:pPr>
      <w:r w:rsidRPr="00904F88">
        <w:rPr>
          <w:lang w:val="es-ES"/>
        </w:rPr>
        <w:t>El esquema absoluto permite asignar cualquier posición a un elemento en la página (no solamente a izquierda o derecha como en el esquema flotante). En el esquema de posicionamiento absoluto, los elementos pueden mostrarse en la pantalla en un orden diferente al que se tienen en el código fuente, e incluso superponerse. Para asignar el esquema de posicionamiento absoluto a un elemento se utiliza la propiedad position.</w:t>
      </w:r>
    </w:p>
    <w:p w14:paraId="6529A3A5" w14:textId="77777777" w:rsidR="00AC7060" w:rsidRPr="00904F88" w:rsidRDefault="00AC7060" w:rsidP="007028BB">
      <w:pPr>
        <w:rPr>
          <w:lang w:val="es-ES"/>
        </w:rPr>
      </w:pPr>
    </w:p>
    <w:p w14:paraId="55A51591" w14:textId="4D07845F" w:rsidR="00AC7060" w:rsidRPr="00904F88" w:rsidRDefault="00C21ADA" w:rsidP="007028BB">
      <w:pPr>
        <w:rPr>
          <w:lang w:val="es-ES"/>
        </w:rPr>
      </w:pPr>
      <w:r w:rsidRPr="00904F88">
        <w:rPr>
          <w:noProof/>
          <w:lang w:val="es-ES"/>
        </w:rPr>
        <w:lastRenderedPageBreak/>
        <w:drawing>
          <wp:inline distT="0" distB="0" distL="0" distR="0" wp14:anchorId="346E160A" wp14:editId="3DF4FD39">
            <wp:extent cx="6300470" cy="2654935"/>
            <wp:effectExtent l="0" t="0" r="5080" b="0"/>
            <wp:docPr id="26360919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9195" name="Imagen 1" descr="Interfaz de usuario gráfica&#10;&#10;El contenido generado por IA puede ser incorrecto."/>
                    <pic:cNvPicPr/>
                  </pic:nvPicPr>
                  <pic:blipFill>
                    <a:blip r:embed="rId175"/>
                    <a:stretch>
                      <a:fillRect/>
                    </a:stretch>
                  </pic:blipFill>
                  <pic:spPr>
                    <a:xfrm>
                      <a:off x="0" y="0"/>
                      <a:ext cx="6300470" cy="2654935"/>
                    </a:xfrm>
                    <a:prstGeom prst="rect">
                      <a:avLst/>
                    </a:prstGeom>
                  </pic:spPr>
                </pic:pic>
              </a:graphicData>
            </a:graphic>
          </wp:inline>
        </w:drawing>
      </w:r>
    </w:p>
    <w:p w14:paraId="0E4FA4D5" w14:textId="77777777" w:rsidR="007028BB" w:rsidRPr="00904F88" w:rsidRDefault="007028BB" w:rsidP="005C5C38">
      <w:pPr>
        <w:rPr>
          <w:lang w:val="es-ES"/>
        </w:rPr>
      </w:pPr>
    </w:p>
    <w:p w14:paraId="7544D508" w14:textId="77777777" w:rsidR="00AC7060" w:rsidRPr="00904F88" w:rsidRDefault="00AC7060" w:rsidP="00AC7060">
      <w:pPr>
        <w:rPr>
          <w:lang w:val="es-ES"/>
        </w:rPr>
      </w:pPr>
    </w:p>
    <w:p w14:paraId="58997931" w14:textId="77777777" w:rsidR="00AC7060" w:rsidRPr="00904F88" w:rsidRDefault="00AC7060" w:rsidP="00AC7060">
      <w:pPr>
        <w:rPr>
          <w:lang w:val="es-ES"/>
        </w:rPr>
      </w:pPr>
    </w:p>
    <w:p w14:paraId="1A4508D5" w14:textId="77777777" w:rsidR="00AC7060" w:rsidRPr="00904F88" w:rsidRDefault="00AC7060" w:rsidP="00AC7060">
      <w:pPr>
        <w:rPr>
          <w:lang w:val="es-ES"/>
        </w:rPr>
      </w:pPr>
    </w:p>
    <w:p w14:paraId="4FA742B5" w14:textId="12CB3F38" w:rsidR="00AC7060" w:rsidRPr="00904F88" w:rsidRDefault="00AC7060" w:rsidP="00AC7060">
      <w:pPr>
        <w:rPr>
          <w:lang w:val="es-ES"/>
        </w:rPr>
      </w:pPr>
      <w:r w:rsidRPr="00904F88">
        <w:rPr>
          <w:lang w:val="es-ES"/>
        </w:rPr>
        <w:t>El esquema flotante es el que permite que un elemento no ocupe todo el ancho de la pantalla y se muestre a la izquierda o a la derecha de la página con otros elementos a su lado. En el esquema de posicionamiento flotante, los elementos se muestran en la pantalla en el mismo orden en que se encuentran en el código fuente, pero pueden estar desplazados a derecha a izquierda. Para asignar el esquema de posicionamiento flotante a un elemento se utiliza la propiedad float.</w:t>
      </w:r>
    </w:p>
    <w:p w14:paraId="2D47DF50" w14:textId="77777777" w:rsidR="00AC7060" w:rsidRPr="00904F88" w:rsidRDefault="00AC7060" w:rsidP="00AC7060">
      <w:pPr>
        <w:rPr>
          <w:lang w:val="es-ES"/>
        </w:rPr>
      </w:pPr>
    </w:p>
    <w:p w14:paraId="1E4CE426" w14:textId="77777777" w:rsidR="00AC7060" w:rsidRPr="00904F88" w:rsidRDefault="00AC7060" w:rsidP="00AC7060">
      <w:pPr>
        <w:rPr>
          <w:lang w:val="es-ES"/>
        </w:rPr>
      </w:pPr>
    </w:p>
    <w:p w14:paraId="2D636B80" w14:textId="775EBC26" w:rsidR="00F77841" w:rsidRPr="00904F88" w:rsidRDefault="00F77841" w:rsidP="00F77841">
      <w:pPr>
        <w:rPr>
          <w:lang w:val="es-ES"/>
        </w:rPr>
      </w:pPr>
      <w:r w:rsidRPr="00904F88">
        <w:rPr>
          <w:lang w:val="es-ES"/>
        </w:rPr>
        <w:t>La imagen siguiente muestra cómo podrían mostrarse cuatro bloques de texto que en el código fuente se encontraran uno detrás de otro.</w:t>
      </w:r>
    </w:p>
    <w:p w14:paraId="5A1FCE89" w14:textId="77777777" w:rsidR="00F77841" w:rsidRPr="00904F88" w:rsidRDefault="00F77841" w:rsidP="00A97AF2">
      <w:pPr>
        <w:numPr>
          <w:ilvl w:val="0"/>
          <w:numId w:val="38"/>
        </w:numPr>
        <w:rPr>
          <w:lang w:val="es-ES"/>
        </w:rPr>
      </w:pPr>
      <w:r w:rsidRPr="00904F88">
        <w:rPr>
          <w:lang w:val="es-ES"/>
        </w:rPr>
        <w:t>En el esquema normal los bloques se muestran en el mismo orden que en el código fuente y su tamaño vertical es proporcional al contenido.</w:t>
      </w:r>
    </w:p>
    <w:p w14:paraId="11435116" w14:textId="77777777" w:rsidR="00F77841" w:rsidRPr="00904F88" w:rsidRDefault="00F77841" w:rsidP="00A97AF2">
      <w:pPr>
        <w:numPr>
          <w:ilvl w:val="0"/>
          <w:numId w:val="38"/>
        </w:numPr>
        <w:rPr>
          <w:lang w:val="es-ES"/>
        </w:rPr>
      </w:pPr>
      <w:r w:rsidRPr="00904F88">
        <w:rPr>
          <w:lang w:val="es-ES"/>
        </w:rPr>
        <w:t>En el esquema flotante los bloques también se muestran en el mismo orden que en el código fuente, pero los elementos consecutivos se pueden colocar uno al lado del otro si no ocupan todo el ancho disponible. En el ejemplo, el elemento con posicionamiento flotante es únicamente el bloque 2. El bloque 2 se sitúa a la izquierda y como es más estrecho, el bloque 3 se puede colocar a su lado (aunque como no cabe entero a la derecha del 2, se muestra también a continuación). Como en el esquema normal, el tamaño vertical es proporcional al contenido.</w:t>
      </w:r>
    </w:p>
    <w:p w14:paraId="5E8A815F" w14:textId="77777777" w:rsidR="00F77841" w:rsidRPr="00904F88" w:rsidRDefault="00F77841" w:rsidP="00A97AF2">
      <w:pPr>
        <w:numPr>
          <w:ilvl w:val="0"/>
          <w:numId w:val="38"/>
        </w:numPr>
        <w:rPr>
          <w:lang w:val="es-ES"/>
        </w:rPr>
      </w:pPr>
      <w:r w:rsidRPr="00904F88">
        <w:rPr>
          <w:lang w:val="es-ES"/>
        </w:rPr>
        <w:t>En el esquema absoluto los bloques se pueden colocar en cualquier orden y posición, incluso superponiéndose. En el ejemplo, los cuatro bloques tienen posicionamiento absoluto.</w:t>
      </w:r>
    </w:p>
    <w:p w14:paraId="63443C8C" w14:textId="77777777" w:rsidR="00F77841" w:rsidRPr="00904F88" w:rsidRDefault="00F77841" w:rsidP="00AC7060">
      <w:pPr>
        <w:rPr>
          <w:lang w:val="es-ES"/>
        </w:rPr>
      </w:pPr>
    </w:p>
    <w:p w14:paraId="40203254" w14:textId="6FD9B761" w:rsidR="00F77841" w:rsidRPr="00904F88" w:rsidRDefault="00FB5984" w:rsidP="00AC7060">
      <w:pPr>
        <w:rPr>
          <w:lang w:val="es-ES"/>
        </w:rPr>
      </w:pPr>
      <w:r w:rsidRPr="00904F88">
        <w:rPr>
          <w:noProof/>
          <w:lang w:val="es-ES"/>
        </w:rPr>
        <w:lastRenderedPageBreak/>
        <w:drawing>
          <wp:inline distT="0" distB="0" distL="0" distR="0" wp14:anchorId="0E5CE918" wp14:editId="156FD4B8">
            <wp:extent cx="6300470" cy="3392805"/>
            <wp:effectExtent l="0" t="0" r="5080" b="0"/>
            <wp:docPr id="233928240"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28240" name="Imagen 1" descr="Forma&#10;&#10;El contenido generado por IA puede ser incorrecto."/>
                    <pic:cNvPicPr/>
                  </pic:nvPicPr>
                  <pic:blipFill>
                    <a:blip r:embed="rId176"/>
                    <a:stretch>
                      <a:fillRect/>
                    </a:stretch>
                  </pic:blipFill>
                  <pic:spPr>
                    <a:xfrm>
                      <a:off x="0" y="0"/>
                      <a:ext cx="6300470" cy="3392805"/>
                    </a:xfrm>
                    <a:prstGeom prst="rect">
                      <a:avLst/>
                    </a:prstGeom>
                  </pic:spPr>
                </pic:pic>
              </a:graphicData>
            </a:graphic>
          </wp:inline>
        </w:drawing>
      </w:r>
    </w:p>
    <w:p w14:paraId="18406E2D" w14:textId="77777777" w:rsidR="00396590" w:rsidRPr="00904F88" w:rsidRDefault="00396590" w:rsidP="005C5C38">
      <w:pPr>
        <w:rPr>
          <w:lang w:val="es-ES"/>
        </w:rPr>
      </w:pPr>
    </w:p>
    <w:p w14:paraId="3A2A33AA" w14:textId="320DCC1D" w:rsidR="00A94208" w:rsidRPr="00904F88" w:rsidRDefault="004F2046" w:rsidP="004F2046">
      <w:pPr>
        <w:pStyle w:val="Ttulo2"/>
        <w:rPr>
          <w:lang w:val="es-ES"/>
        </w:rPr>
      </w:pPr>
      <w:bookmarkStart w:id="64" w:name="_Toc210640539"/>
      <w:r w:rsidRPr="00904F88">
        <w:rPr>
          <w:lang w:val="es-ES"/>
        </w:rPr>
        <w:t xml:space="preserve">Tipos de </w:t>
      </w:r>
      <w:r w:rsidR="00A94208" w:rsidRPr="00904F88">
        <w:rPr>
          <w:lang w:val="es-ES"/>
        </w:rPr>
        <w:t>Posicionamiento</w:t>
      </w:r>
      <w:bookmarkEnd w:id="64"/>
    </w:p>
    <w:p w14:paraId="08C62A46" w14:textId="77777777" w:rsidR="00A94208" w:rsidRPr="00904F88" w:rsidRDefault="00A94208" w:rsidP="005C5C38">
      <w:pPr>
        <w:rPr>
          <w:lang w:val="es-ES"/>
        </w:rPr>
      </w:pPr>
    </w:p>
    <w:p w14:paraId="0505BBCD" w14:textId="3FB541E0" w:rsidR="004F2046" w:rsidRPr="00904F88" w:rsidRDefault="004F2046" w:rsidP="004F2046">
      <w:pPr>
        <w:rPr>
          <w:lang w:val="es-ES"/>
        </w:rPr>
      </w:pPr>
      <w:r w:rsidRPr="00904F88">
        <w:rPr>
          <w:lang w:val="es-ES"/>
        </w:rPr>
        <w:t xml:space="preserve">En </w:t>
      </w:r>
      <w:r w:rsidR="001C2AE1" w:rsidRPr="00904F88">
        <w:rPr>
          <w:lang w:val="es-ES"/>
        </w:rPr>
        <w:t>este apartado</w:t>
      </w:r>
      <w:r w:rsidRPr="00904F88">
        <w:rPr>
          <w:lang w:val="es-ES"/>
        </w:rPr>
        <w:t xml:space="preserve"> se comentan propiedades CSS definidas en la recomendación </w:t>
      </w:r>
      <w:hyperlink r:id="rId177" w:history="1">
        <w:r w:rsidRPr="00904F88">
          <w:rPr>
            <w:rStyle w:val="Hipervnculo"/>
            <w:lang w:val="es-ES"/>
          </w:rPr>
          <w:t>CSS 2.1</w:t>
        </w:r>
      </w:hyperlink>
      <w:r w:rsidRPr="00904F88">
        <w:rPr>
          <w:lang w:val="es-ES"/>
        </w:rPr>
        <w:t>, publicada en junio de 2011.</w:t>
      </w:r>
    </w:p>
    <w:p w14:paraId="48025E8B" w14:textId="77777777" w:rsidR="004F2046" w:rsidRPr="00904F88" w:rsidRDefault="004F2046" w:rsidP="004F2046">
      <w:pPr>
        <w:rPr>
          <w:lang w:val="es-ES"/>
        </w:rPr>
      </w:pPr>
      <w:r w:rsidRPr="00904F88">
        <w:rPr>
          <w:lang w:val="es-ES"/>
        </w:rPr>
        <w:t>Estas propiedades permiten asignar el esquema de posicionamiento absoluto a un elemento de una página web.</w:t>
      </w:r>
    </w:p>
    <w:p w14:paraId="6F416AFF" w14:textId="77777777" w:rsidR="004F2046" w:rsidRPr="00904F88" w:rsidRDefault="004F2046" w:rsidP="004F2046">
      <w:pPr>
        <w:rPr>
          <w:lang w:val="es-ES"/>
        </w:rPr>
      </w:pPr>
    </w:p>
    <w:p w14:paraId="1DF1E7BE" w14:textId="77777777" w:rsidR="004F2046" w:rsidRPr="00904F88" w:rsidRDefault="004F2046" w:rsidP="004F0A05">
      <w:pPr>
        <w:rPr>
          <w:b/>
          <w:bCs/>
          <w:sz w:val="28"/>
          <w:szCs w:val="28"/>
          <w:u w:val="single"/>
          <w:lang w:val="es-ES"/>
        </w:rPr>
      </w:pPr>
      <w:r w:rsidRPr="00904F88">
        <w:rPr>
          <w:b/>
          <w:bCs/>
          <w:sz w:val="28"/>
          <w:szCs w:val="28"/>
          <w:u w:val="single"/>
          <w:lang w:val="es-ES"/>
        </w:rPr>
        <w:t>Esquema de posicionamiento absoluto: position</w:t>
      </w:r>
    </w:p>
    <w:p w14:paraId="6454376B" w14:textId="1008374D" w:rsidR="004F2046" w:rsidRPr="00904F88" w:rsidRDefault="004F2046" w:rsidP="004F2046">
      <w:pPr>
        <w:rPr>
          <w:lang w:val="es-ES"/>
        </w:rPr>
      </w:pPr>
    </w:p>
    <w:p w14:paraId="0DDEE415" w14:textId="77777777" w:rsidR="004F2046" w:rsidRPr="00904F88" w:rsidRDefault="004F2046" w:rsidP="004F2046">
      <w:pPr>
        <w:rPr>
          <w:lang w:val="es-ES"/>
        </w:rPr>
      </w:pPr>
      <w:r w:rsidRPr="00904F88">
        <w:rPr>
          <w:lang w:val="es-ES"/>
        </w:rPr>
        <w:t>La propiedad position establece el esquema de posicionamiento absoluto de un elemento. Existen cuatro tipos en el esquema de posicionamiento absoluto:</w:t>
      </w:r>
    </w:p>
    <w:p w14:paraId="3AE0B5CC" w14:textId="77777777" w:rsidR="004F2046" w:rsidRPr="00904F88" w:rsidRDefault="004F2046" w:rsidP="00A97AF2">
      <w:pPr>
        <w:numPr>
          <w:ilvl w:val="0"/>
          <w:numId w:val="39"/>
        </w:numPr>
        <w:rPr>
          <w:lang w:val="es-ES"/>
        </w:rPr>
      </w:pPr>
      <w:r w:rsidRPr="00904F88">
        <w:rPr>
          <w:lang w:val="es-ES"/>
        </w:rPr>
        <w:t>static: posicionamiento absoluto estático</w:t>
      </w:r>
    </w:p>
    <w:p w14:paraId="59AB277A" w14:textId="77777777" w:rsidR="004F2046" w:rsidRPr="00904F88" w:rsidRDefault="004F2046" w:rsidP="00A97AF2">
      <w:pPr>
        <w:numPr>
          <w:ilvl w:val="0"/>
          <w:numId w:val="39"/>
        </w:numPr>
        <w:rPr>
          <w:lang w:val="es-ES"/>
        </w:rPr>
      </w:pPr>
      <w:r w:rsidRPr="00904F88">
        <w:rPr>
          <w:lang w:val="es-ES"/>
        </w:rPr>
        <w:t>relative: posicionamiento absoluto relativo</w:t>
      </w:r>
    </w:p>
    <w:p w14:paraId="16166165" w14:textId="77777777" w:rsidR="004F2046" w:rsidRPr="00904F88" w:rsidRDefault="004F2046" w:rsidP="00A97AF2">
      <w:pPr>
        <w:numPr>
          <w:ilvl w:val="0"/>
          <w:numId w:val="39"/>
        </w:numPr>
        <w:rPr>
          <w:lang w:val="es-ES"/>
        </w:rPr>
      </w:pPr>
      <w:r w:rsidRPr="00904F88">
        <w:rPr>
          <w:lang w:val="es-ES"/>
        </w:rPr>
        <w:t>fixed: posicionamiento absoluto fijo</w:t>
      </w:r>
    </w:p>
    <w:p w14:paraId="73A30CA5" w14:textId="77777777" w:rsidR="004F2046" w:rsidRPr="00904F88" w:rsidRDefault="004F2046" w:rsidP="00A97AF2">
      <w:pPr>
        <w:numPr>
          <w:ilvl w:val="0"/>
          <w:numId w:val="39"/>
        </w:numPr>
        <w:rPr>
          <w:lang w:val="es-ES"/>
        </w:rPr>
      </w:pPr>
      <w:r w:rsidRPr="00904F88">
        <w:rPr>
          <w:lang w:val="es-ES"/>
        </w:rPr>
        <w:t>absolute: posicionamiento absoluto absoluto</w:t>
      </w:r>
    </w:p>
    <w:p w14:paraId="3C13E4EF" w14:textId="41C8F47E" w:rsidR="004F2046" w:rsidRPr="00904F88" w:rsidRDefault="004F2046" w:rsidP="00A97AF2">
      <w:pPr>
        <w:numPr>
          <w:ilvl w:val="0"/>
          <w:numId w:val="39"/>
        </w:numPr>
        <w:rPr>
          <w:lang w:val="es-ES"/>
        </w:rPr>
      </w:pPr>
      <w:r w:rsidRPr="00904F88">
        <w:rPr>
          <w:lang w:val="es-ES"/>
        </w:rPr>
        <w:t>sticky: se adhiere al elemento de pantalla que se indique</w:t>
      </w:r>
    </w:p>
    <w:p w14:paraId="403F5CA9" w14:textId="77777777" w:rsidR="004F2046" w:rsidRPr="00904F88" w:rsidRDefault="004F2046" w:rsidP="004F2046">
      <w:pPr>
        <w:rPr>
          <w:b/>
          <w:bCs/>
          <w:lang w:val="es-ES"/>
        </w:rPr>
      </w:pPr>
    </w:p>
    <w:p w14:paraId="5129158B" w14:textId="59D28C32" w:rsidR="004F2046" w:rsidRPr="00904F88" w:rsidRDefault="004F2046" w:rsidP="004F0A05">
      <w:pPr>
        <w:pStyle w:val="Ttulo3"/>
        <w:rPr>
          <w:lang w:val="es-ES"/>
        </w:rPr>
      </w:pPr>
      <w:bookmarkStart w:id="65" w:name="_Toc210640540"/>
      <w:r w:rsidRPr="00904F88">
        <w:rPr>
          <w:lang w:val="es-ES"/>
        </w:rPr>
        <w:t>Posicionamiento absoluto estático: static</w:t>
      </w:r>
      <w:bookmarkEnd w:id="65"/>
    </w:p>
    <w:p w14:paraId="0904051C" w14:textId="77777777" w:rsidR="004F2046" w:rsidRPr="00904F88" w:rsidRDefault="004F2046" w:rsidP="004F2046">
      <w:pPr>
        <w:rPr>
          <w:lang w:val="es-ES"/>
        </w:rPr>
      </w:pPr>
    </w:p>
    <w:p w14:paraId="302C5C39" w14:textId="0204B0EC" w:rsidR="004F2046" w:rsidRPr="00904F88" w:rsidRDefault="004F2046" w:rsidP="004F2046">
      <w:pPr>
        <w:rPr>
          <w:lang w:val="es-ES"/>
        </w:rPr>
      </w:pPr>
      <w:r w:rsidRPr="00904F88">
        <w:rPr>
          <w:lang w:val="es-ES"/>
        </w:rPr>
        <w:t xml:space="preserve">Cuando se establece la propiedad position como static, el elemento se sitúa en la posición que </w:t>
      </w:r>
      <w:r w:rsidRPr="00904F88">
        <w:rPr>
          <w:lang w:val="es-ES"/>
        </w:rPr>
        <w:lastRenderedPageBreak/>
        <w:t>le corresponde de acuerdo con el flujo normal del documento. Es decir, el posicionamiento absoluto estático es equivalente al esquema normal.</w:t>
      </w:r>
    </w:p>
    <w:p w14:paraId="46EDF546" w14:textId="77777777" w:rsidR="00120B45" w:rsidRPr="00904F88" w:rsidRDefault="00120B45" w:rsidP="005C5C38">
      <w:pPr>
        <w:rPr>
          <w:lang w:val="es-ES"/>
        </w:rPr>
      </w:pPr>
    </w:p>
    <w:p w14:paraId="5E1E149C" w14:textId="77777777" w:rsidR="00934A7B" w:rsidRPr="00015106"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43099331" w14:textId="77777777" w:rsidR="00934A7B" w:rsidRPr="00015106"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61609591"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156C28D"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08728420" w14:textId="77777777" w:rsidR="00934A7B" w:rsidRPr="00015106"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Posicionamiento absoluto relativo: relative (1). Posicionamiento absoluto. CSS. Páginas web HTML y hojas de estilo CSS. </w:t>
      </w:r>
      <w:r w:rsidRPr="00015106">
        <w:rPr>
          <w:rFonts w:ascii="Consolas" w:hAnsi="Consolas"/>
          <w:color w:val="CCCCCC"/>
          <w:sz w:val="21"/>
          <w:szCs w:val="21"/>
        </w:rPr>
        <w:t>Bartolomé Sintes Marco. www.mclibre.org</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2C437E7E" w14:textId="77777777" w:rsidR="00934A7B" w:rsidRPr="00015106"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34586A76" w14:textId="77777777" w:rsidR="00934A7B" w:rsidRPr="00015106"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3EF8FDAB" w14:textId="77777777" w:rsidR="00934A7B" w:rsidRPr="00015106"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p.desplazado</w:t>
      </w:r>
      <w:r w:rsidRPr="00015106">
        <w:rPr>
          <w:rFonts w:ascii="Consolas" w:hAnsi="Consolas"/>
          <w:color w:val="D4D4D4"/>
          <w:sz w:val="21"/>
          <w:szCs w:val="21"/>
        </w:rPr>
        <w:t xml:space="preserve"> {</w:t>
      </w:r>
    </w:p>
    <w:p w14:paraId="712869ED" w14:textId="77777777" w:rsidR="00934A7B" w:rsidRPr="00015106"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36749D03" w14:textId="77777777" w:rsidR="00934A7B" w:rsidRPr="00015106"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r w:rsidRPr="00015106">
        <w:rPr>
          <w:rFonts w:ascii="Consolas" w:hAnsi="Consolas"/>
          <w:color w:val="B5CEA8"/>
          <w:sz w:val="21"/>
          <w:szCs w:val="21"/>
        </w:rPr>
        <w:t>1px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32B855EE" w14:textId="77777777" w:rsidR="00934A7B" w:rsidRPr="00015106"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64C55D21" w14:textId="77777777" w:rsidR="00934A7B" w:rsidRPr="00015106"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0292BABF"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212D93F"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8253801"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6E26159"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no tiene posicionamiento absoluto relativo.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5BD44C9"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904A85D"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"desplazado"</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sí tiene posicionamiento absoluto relativo.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2BBCD5B"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9C1E02A"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no tiene posicionamiento absoluto relativo.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DC1AFBC"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A7F8F3F"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57640BA" w14:textId="77777777" w:rsidR="00A94208" w:rsidRPr="00904F88" w:rsidRDefault="00A94208" w:rsidP="005C5C38">
      <w:pPr>
        <w:rPr>
          <w:lang w:val="es-ES"/>
        </w:rPr>
      </w:pPr>
    </w:p>
    <w:p w14:paraId="5A2A36BB" w14:textId="77777777" w:rsidR="00934A7B" w:rsidRPr="00904F88" w:rsidRDefault="00934A7B" w:rsidP="005C5C38">
      <w:pPr>
        <w:rPr>
          <w:lang w:val="es-ES"/>
        </w:rPr>
      </w:pPr>
    </w:p>
    <w:p w14:paraId="49790298" w14:textId="14B51EA4" w:rsidR="00934A7B" w:rsidRPr="00904F88" w:rsidRDefault="005377EB" w:rsidP="005C5C38">
      <w:pPr>
        <w:rPr>
          <w:lang w:val="es-ES"/>
        </w:rPr>
      </w:pPr>
      <w:r w:rsidRPr="00904F88">
        <w:rPr>
          <w:noProof/>
          <w:lang w:val="es-ES"/>
        </w:rPr>
        <w:drawing>
          <wp:inline distT="0" distB="0" distL="0" distR="0" wp14:anchorId="189D0701" wp14:editId="43A6E790">
            <wp:extent cx="6300470" cy="1490345"/>
            <wp:effectExtent l="0" t="0" r="5080" b="0"/>
            <wp:docPr id="199671753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17534" name="Imagen 1" descr="Interfaz de usuario gráfica, Texto, Aplicación, Correo electrónico&#10;&#10;El contenido generado por IA puede ser incorrecto."/>
                    <pic:cNvPicPr/>
                  </pic:nvPicPr>
                  <pic:blipFill>
                    <a:blip r:embed="rId178"/>
                    <a:stretch>
                      <a:fillRect/>
                    </a:stretch>
                  </pic:blipFill>
                  <pic:spPr>
                    <a:xfrm>
                      <a:off x="0" y="0"/>
                      <a:ext cx="6300470" cy="1490345"/>
                    </a:xfrm>
                    <a:prstGeom prst="rect">
                      <a:avLst/>
                    </a:prstGeom>
                  </pic:spPr>
                </pic:pic>
              </a:graphicData>
            </a:graphic>
          </wp:inline>
        </w:drawing>
      </w:r>
    </w:p>
    <w:p w14:paraId="3F11D7BD" w14:textId="4C4687F7" w:rsidR="00FE3EA5" w:rsidRPr="00904F88" w:rsidRDefault="00FE3EA5" w:rsidP="004F0A05">
      <w:pPr>
        <w:pStyle w:val="Ttulo3"/>
        <w:rPr>
          <w:lang w:val="es-ES"/>
        </w:rPr>
      </w:pPr>
      <w:bookmarkStart w:id="66" w:name="_Toc210640541"/>
      <w:r w:rsidRPr="00904F88">
        <w:rPr>
          <w:lang w:val="es-ES"/>
        </w:rPr>
        <w:t>Posicionamiento relativo: relative</w:t>
      </w:r>
      <w:bookmarkEnd w:id="66"/>
    </w:p>
    <w:p w14:paraId="0F24D138" w14:textId="77777777" w:rsidR="00FE3EA5" w:rsidRPr="00904F88" w:rsidRDefault="00FE3EA5" w:rsidP="005C5C38">
      <w:pPr>
        <w:rPr>
          <w:b/>
          <w:bCs/>
          <w:u w:val="single"/>
          <w:lang w:val="es-ES"/>
        </w:rPr>
      </w:pPr>
    </w:p>
    <w:p w14:paraId="11F85881" w14:textId="77777777" w:rsidR="00FE3EA5" w:rsidRPr="00904F88" w:rsidRDefault="00FE3EA5" w:rsidP="00FE3EA5">
      <w:pPr>
        <w:rPr>
          <w:lang w:val="es-ES"/>
        </w:rPr>
      </w:pPr>
      <w:r w:rsidRPr="00904F88">
        <w:rPr>
          <w:lang w:val="es-ES"/>
        </w:rPr>
        <w:t>Cuando se establece la propiedad position como relative, el navegador reserva el espacio en la página que tendría el elemento de acuerdo con el flujo normal del documento, pero el elemento se puede desplazar con respecto a esa posición. Es decir, el "hueco" de la posición original se mantiene, aunque el elemento se haya desplazado, como muestran los siguientes ejemplos.</w:t>
      </w:r>
    </w:p>
    <w:p w14:paraId="7F680116" w14:textId="77777777" w:rsidR="00FE3EA5" w:rsidRPr="00904F88" w:rsidRDefault="00FE3EA5" w:rsidP="00FE3EA5">
      <w:pPr>
        <w:rPr>
          <w:lang w:val="es-ES"/>
        </w:rPr>
      </w:pPr>
      <w:r w:rsidRPr="00904F88">
        <w:rPr>
          <w:lang w:val="es-ES"/>
        </w:rPr>
        <w:lastRenderedPageBreak/>
        <w:t>El desplazamiento relativo se establece mediante las propiedades top, bottom, left y right.</w:t>
      </w:r>
    </w:p>
    <w:p w14:paraId="53FE99FC" w14:textId="77777777" w:rsidR="00FE3EA5" w:rsidRPr="00904F88" w:rsidRDefault="00FE3EA5" w:rsidP="00FE3EA5">
      <w:pPr>
        <w:rPr>
          <w:lang w:val="es-ES"/>
        </w:rPr>
      </w:pPr>
      <w:r w:rsidRPr="00904F88">
        <w:rPr>
          <w:lang w:val="es-ES"/>
        </w:rPr>
        <w:t>El desplazamiento vertical se puede establecer tanto con la propiedad top como con la propiedad bottom:</w:t>
      </w:r>
    </w:p>
    <w:p w14:paraId="34BA50DF" w14:textId="4E809E61" w:rsidR="005521FD" w:rsidRPr="00904F88" w:rsidRDefault="00FE3EA5" w:rsidP="005C5C38">
      <w:pPr>
        <w:rPr>
          <w:lang w:val="es-ES"/>
        </w:rPr>
      </w:pPr>
      <w:r w:rsidRPr="00904F88">
        <w:rPr>
          <w:lang w:val="es-ES"/>
        </w:rPr>
        <w:t>La propiedad top desplaza el elemento contando desde su borde superior. Si se da un valor positivo, el elemento se desplaza hacia abajo. Si se da un valor negativo, el elemento se desplaza hacia arriba</w:t>
      </w:r>
      <w:r w:rsidR="002277B9" w:rsidRPr="00904F88">
        <w:rPr>
          <w:lang w:val="es-ES"/>
        </w:rPr>
        <w:t>.</w:t>
      </w:r>
    </w:p>
    <w:p w14:paraId="130EE0A9" w14:textId="58B81139" w:rsidR="002277B9" w:rsidRPr="00904F88" w:rsidRDefault="002277B9" w:rsidP="005C5C38">
      <w:pPr>
        <w:rPr>
          <w:lang w:val="es-ES"/>
        </w:rPr>
      </w:pPr>
      <w:r w:rsidRPr="00904F88">
        <w:rPr>
          <w:lang w:val="es-ES"/>
        </w:rPr>
        <w:t>La propiedad left desplaza el elemento contando desde su borde izquierdo. Si se da un valor positivo, el elemento se desplaza hacia la derecha. Si se da un valor negativo, el elemento se desplaza hacia la izquierda.</w:t>
      </w:r>
    </w:p>
    <w:p w14:paraId="44BD1D18" w14:textId="77777777" w:rsidR="00A5175F" w:rsidRPr="00904F88" w:rsidRDefault="00A5175F" w:rsidP="005C5C38">
      <w:pPr>
        <w:rPr>
          <w:lang w:val="es-ES"/>
        </w:rPr>
      </w:pPr>
    </w:p>
    <w:p w14:paraId="676A9D57" w14:textId="77777777" w:rsidR="005521FD" w:rsidRPr="00015106" w:rsidRDefault="005521FD" w:rsidP="005521FD">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p.desplazado</w:t>
      </w:r>
      <w:r w:rsidRPr="00015106">
        <w:rPr>
          <w:rFonts w:ascii="Consolas" w:hAnsi="Consolas"/>
          <w:color w:val="D4D4D4"/>
          <w:sz w:val="21"/>
          <w:szCs w:val="21"/>
        </w:rPr>
        <w:t xml:space="preserve"> {</w:t>
      </w:r>
    </w:p>
    <w:p w14:paraId="0022F8A9" w14:textId="77777777" w:rsidR="005521FD" w:rsidRPr="00015106" w:rsidRDefault="005521FD" w:rsidP="005521F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58AA2E01" w14:textId="77777777" w:rsidR="005521FD" w:rsidRPr="00015106" w:rsidRDefault="005521FD" w:rsidP="005521F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r w:rsidRPr="00015106">
        <w:rPr>
          <w:rFonts w:ascii="Consolas" w:hAnsi="Consolas"/>
          <w:color w:val="B5CEA8"/>
          <w:sz w:val="21"/>
          <w:szCs w:val="21"/>
        </w:rPr>
        <w:t>1px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w:t>
      </w:r>
    </w:p>
    <w:p w14:paraId="13B3C890" w14:textId="77777777" w:rsidR="005521FD" w:rsidRPr="00015106" w:rsidRDefault="005521FD" w:rsidP="005521F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relative</w:t>
      </w:r>
      <w:r w:rsidRPr="00015106">
        <w:rPr>
          <w:rFonts w:ascii="Consolas" w:hAnsi="Consolas"/>
          <w:color w:val="D4D4D4"/>
          <w:sz w:val="21"/>
          <w:szCs w:val="21"/>
        </w:rPr>
        <w:t>;</w:t>
      </w:r>
    </w:p>
    <w:p w14:paraId="73220943" w14:textId="77777777" w:rsidR="005521FD" w:rsidRPr="00904F88" w:rsidRDefault="005521FD" w:rsidP="005521F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7BCA3E15" w14:textId="77777777" w:rsidR="005521FD" w:rsidRPr="00904F88" w:rsidRDefault="005521FD" w:rsidP="005521F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40px</w:t>
      </w:r>
      <w:r w:rsidRPr="00904F88">
        <w:rPr>
          <w:rFonts w:ascii="Consolas" w:hAnsi="Consolas"/>
          <w:color w:val="D4D4D4"/>
          <w:sz w:val="21"/>
          <w:szCs w:val="21"/>
          <w:lang w:val="es-ES"/>
        </w:rPr>
        <w:t>;</w:t>
      </w:r>
    </w:p>
    <w:p w14:paraId="18BC9774" w14:textId="77777777" w:rsidR="005521FD" w:rsidRPr="00904F88" w:rsidRDefault="005521FD" w:rsidP="005521F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6F276CE" w14:textId="77777777" w:rsidR="00A94208" w:rsidRPr="00904F88" w:rsidRDefault="00A94208" w:rsidP="005C5C38">
      <w:pPr>
        <w:rPr>
          <w:lang w:val="es-ES"/>
        </w:rPr>
      </w:pPr>
    </w:p>
    <w:p w14:paraId="377EAF74" w14:textId="77777777" w:rsidR="000C32A7" w:rsidRPr="00904F88" w:rsidRDefault="000C32A7">
      <w:pPr>
        <w:widowControl/>
        <w:autoSpaceDE/>
        <w:autoSpaceDN/>
        <w:adjustRightInd/>
        <w:spacing w:before="0" w:after="0"/>
        <w:jc w:val="left"/>
        <w:rPr>
          <w:lang w:val="es-ES"/>
        </w:rPr>
      </w:pPr>
    </w:p>
    <w:p w14:paraId="3C37B6CF" w14:textId="7821DF32" w:rsidR="002A7B78" w:rsidRPr="00904F88" w:rsidRDefault="002A7B78" w:rsidP="000C32A7">
      <w:pPr>
        <w:widowControl/>
        <w:autoSpaceDE/>
        <w:autoSpaceDN/>
        <w:adjustRightInd/>
        <w:spacing w:before="0" w:after="0"/>
        <w:rPr>
          <w:lang w:val="es-ES"/>
        </w:rPr>
      </w:pPr>
      <w:r w:rsidRPr="00904F88">
        <w:rPr>
          <w:noProof/>
          <w:lang w:val="es-ES"/>
        </w:rPr>
        <w:drawing>
          <wp:inline distT="0" distB="0" distL="0" distR="0" wp14:anchorId="467C6C9C" wp14:editId="2748AEF2">
            <wp:extent cx="6300470" cy="1166495"/>
            <wp:effectExtent l="0" t="0" r="5080" b="0"/>
            <wp:docPr id="4423169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16937" name="Imagen 1" descr="Texto&#10;&#10;El contenido generado por IA puede ser incorrecto."/>
                    <pic:cNvPicPr/>
                  </pic:nvPicPr>
                  <pic:blipFill>
                    <a:blip r:embed="rId179"/>
                    <a:stretch>
                      <a:fillRect/>
                    </a:stretch>
                  </pic:blipFill>
                  <pic:spPr>
                    <a:xfrm>
                      <a:off x="0" y="0"/>
                      <a:ext cx="6300470" cy="1166495"/>
                    </a:xfrm>
                    <a:prstGeom prst="rect">
                      <a:avLst/>
                    </a:prstGeom>
                  </pic:spPr>
                </pic:pic>
              </a:graphicData>
            </a:graphic>
          </wp:inline>
        </w:drawing>
      </w:r>
    </w:p>
    <w:p w14:paraId="13808238" w14:textId="77777777" w:rsidR="002A7B78" w:rsidRPr="00904F88" w:rsidRDefault="002A7B78" w:rsidP="000C32A7">
      <w:pPr>
        <w:widowControl/>
        <w:autoSpaceDE/>
        <w:autoSpaceDN/>
        <w:adjustRightInd/>
        <w:spacing w:before="0" w:after="0"/>
        <w:rPr>
          <w:lang w:val="es-ES"/>
        </w:rPr>
      </w:pPr>
    </w:p>
    <w:p w14:paraId="31147038" w14:textId="77777777" w:rsidR="002A7B78" w:rsidRPr="00904F88" w:rsidRDefault="002A7B78" w:rsidP="000C32A7">
      <w:pPr>
        <w:widowControl/>
        <w:autoSpaceDE/>
        <w:autoSpaceDN/>
        <w:adjustRightInd/>
        <w:spacing w:before="0" w:after="0"/>
        <w:rPr>
          <w:lang w:val="es-ES"/>
        </w:rPr>
      </w:pPr>
    </w:p>
    <w:p w14:paraId="1BA30FFB" w14:textId="406D02E2" w:rsidR="000C32A7" w:rsidRPr="00904F88" w:rsidRDefault="000C32A7" w:rsidP="000C32A7">
      <w:pPr>
        <w:widowControl/>
        <w:autoSpaceDE/>
        <w:autoSpaceDN/>
        <w:adjustRightInd/>
        <w:spacing w:before="0" w:after="0"/>
        <w:rPr>
          <w:lang w:val="es-ES"/>
        </w:rPr>
      </w:pPr>
      <w:r w:rsidRPr="00904F88">
        <w:rPr>
          <w:lang w:val="es-ES"/>
        </w:rPr>
        <w:t>La propiedad bottom desplaza el elemento contando desde su borde inferior. Si se da un valor positivo, el elemento se desplaza hacia arriba. Si se da un valor negativo, el elemento se desplaza hacia abajo.</w:t>
      </w:r>
    </w:p>
    <w:p w14:paraId="578F9A85" w14:textId="77777777" w:rsidR="000C32A7" w:rsidRPr="00904F88" w:rsidRDefault="000C32A7" w:rsidP="000C32A7">
      <w:pPr>
        <w:widowControl/>
        <w:autoSpaceDE/>
        <w:autoSpaceDN/>
        <w:adjustRightInd/>
        <w:spacing w:before="0" w:after="0"/>
        <w:rPr>
          <w:lang w:val="es-ES"/>
        </w:rPr>
      </w:pPr>
    </w:p>
    <w:p w14:paraId="70E4E5EA" w14:textId="121DC88A" w:rsidR="00770E32" w:rsidRPr="00904F88" w:rsidRDefault="000C32A7" w:rsidP="000C32A7">
      <w:pPr>
        <w:widowControl/>
        <w:autoSpaceDE/>
        <w:autoSpaceDN/>
        <w:adjustRightInd/>
        <w:spacing w:before="0" w:after="0"/>
        <w:rPr>
          <w:lang w:val="es-ES"/>
        </w:rPr>
      </w:pPr>
      <w:r w:rsidRPr="00904F88">
        <w:rPr>
          <w:lang w:val="es-ES"/>
        </w:rPr>
        <w:t>La propiedad right desplaza el elemento contando desde su borde derecho. Si se da un valor positivo, el elemento se desplaza hacia la izquierda. Si se da un valor negativo, el elemento se desplaza hacia la derecha.</w:t>
      </w:r>
    </w:p>
    <w:p w14:paraId="19D143AE" w14:textId="0D68E695" w:rsidR="00770E32" w:rsidRPr="00904F88" w:rsidRDefault="00770E32" w:rsidP="005C5C38">
      <w:pPr>
        <w:rPr>
          <w:lang w:val="es-ES"/>
        </w:rPr>
      </w:pPr>
    </w:p>
    <w:p w14:paraId="3C3ADF49" w14:textId="77777777" w:rsidR="005521FD" w:rsidRPr="00904F88" w:rsidRDefault="005521FD" w:rsidP="005C5C38">
      <w:pPr>
        <w:rPr>
          <w:lang w:val="es-ES"/>
        </w:rPr>
      </w:pPr>
    </w:p>
    <w:p w14:paraId="37C8016E" w14:textId="1A749D04" w:rsidR="00770E32" w:rsidRPr="00904F88" w:rsidRDefault="002A7B78" w:rsidP="005C5C38">
      <w:pPr>
        <w:rPr>
          <w:lang w:val="es-ES"/>
        </w:rPr>
      </w:pPr>
      <w:r w:rsidRPr="00904F88">
        <w:rPr>
          <w:noProof/>
          <w:lang w:val="es-ES"/>
        </w:rPr>
        <w:drawing>
          <wp:inline distT="0" distB="0" distL="0" distR="0" wp14:anchorId="06B85B67" wp14:editId="7F3597C2">
            <wp:extent cx="6300470" cy="1360805"/>
            <wp:effectExtent l="0" t="0" r="5080" b="0"/>
            <wp:docPr id="209900603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06032" name="Imagen 1" descr="Interfaz de usuario gráfica, Texto, Aplicación, Correo electrónico&#10;&#10;El contenido generado por IA puede ser incorrecto."/>
                    <pic:cNvPicPr/>
                  </pic:nvPicPr>
                  <pic:blipFill>
                    <a:blip r:embed="rId180"/>
                    <a:stretch>
                      <a:fillRect/>
                    </a:stretch>
                  </pic:blipFill>
                  <pic:spPr>
                    <a:xfrm>
                      <a:off x="0" y="0"/>
                      <a:ext cx="6300470" cy="1360805"/>
                    </a:xfrm>
                    <a:prstGeom prst="rect">
                      <a:avLst/>
                    </a:prstGeom>
                  </pic:spPr>
                </pic:pic>
              </a:graphicData>
            </a:graphic>
          </wp:inline>
        </w:drawing>
      </w:r>
    </w:p>
    <w:p w14:paraId="7FC79BB7" w14:textId="77777777" w:rsidR="00770E32" w:rsidRPr="00904F88" w:rsidRDefault="00770E32" w:rsidP="005C5C38">
      <w:pPr>
        <w:rPr>
          <w:lang w:val="es-ES"/>
        </w:rPr>
      </w:pPr>
    </w:p>
    <w:p w14:paraId="4024369C" w14:textId="046B5D55" w:rsidR="0092538A" w:rsidRPr="00904F88" w:rsidRDefault="0092538A" w:rsidP="004F0A05">
      <w:pPr>
        <w:pStyle w:val="Ttulo3"/>
        <w:rPr>
          <w:lang w:val="es-ES"/>
        </w:rPr>
      </w:pPr>
      <w:bookmarkStart w:id="67" w:name="_Toc210640542"/>
      <w:r w:rsidRPr="00904F88">
        <w:rPr>
          <w:lang w:val="es-ES"/>
        </w:rPr>
        <w:t>Posicionamiento absoluto fijo y absoluto:</w:t>
      </w:r>
      <w:r w:rsidR="006655AF" w:rsidRPr="00904F88">
        <w:rPr>
          <w:lang w:val="es-ES"/>
        </w:rPr>
        <w:t xml:space="preserve"> propiedades top, right, bottom, left, width, height</w:t>
      </w:r>
      <w:bookmarkEnd w:id="67"/>
    </w:p>
    <w:p w14:paraId="7547B173" w14:textId="77777777" w:rsidR="00770E32" w:rsidRPr="00904F88" w:rsidRDefault="00770E32" w:rsidP="005C5C38">
      <w:pPr>
        <w:rPr>
          <w:lang w:val="es-ES"/>
        </w:rPr>
      </w:pPr>
    </w:p>
    <w:p w14:paraId="4E9D4DC3" w14:textId="77777777" w:rsidR="00B805F5" w:rsidRPr="00904F88" w:rsidRDefault="00B805F5" w:rsidP="00B805F5">
      <w:pPr>
        <w:rPr>
          <w:lang w:val="es-ES"/>
        </w:rPr>
      </w:pPr>
      <w:r w:rsidRPr="00904F88">
        <w:rPr>
          <w:lang w:val="es-ES"/>
        </w:rPr>
        <w:t>Cuando se establece la propiedad position como fixed o como absolute, el elemento se puede situar en cualquier posición de la pantalla.</w:t>
      </w:r>
    </w:p>
    <w:p w14:paraId="03BD0072" w14:textId="3ABCD552" w:rsidR="00B805F5" w:rsidRPr="00904F88" w:rsidRDefault="00B805F5" w:rsidP="00B805F5">
      <w:pPr>
        <w:rPr>
          <w:lang w:val="es-ES"/>
        </w:rPr>
      </w:pPr>
      <w:r w:rsidRPr="00904F88">
        <w:rPr>
          <w:lang w:val="es-ES"/>
        </w:rPr>
        <w:t xml:space="preserve">La posición del elemento se establece mediante las propiedades </w:t>
      </w:r>
      <w:r w:rsidR="00846DB8" w:rsidRPr="00904F88">
        <w:rPr>
          <w:lang w:val="es-ES"/>
        </w:rPr>
        <w:t>top, bottom, left y right (aunque</w:t>
      </w:r>
      <w:r w:rsidRPr="00904F88">
        <w:rPr>
          <w:lang w:val="es-ES"/>
        </w:rPr>
        <w:t xml:space="preserve"> también se pueden utilizar las propiedades width y height), como indica la imagen siguiente</w:t>
      </w:r>
      <w:r w:rsidR="00846DB8" w:rsidRPr="00904F88">
        <w:rPr>
          <w:lang w:val="es-ES"/>
        </w:rPr>
        <w:t>,</w:t>
      </w:r>
    </w:p>
    <w:p w14:paraId="1261AA97" w14:textId="77777777" w:rsidR="00B805F5" w:rsidRPr="00904F88" w:rsidRDefault="00B805F5" w:rsidP="005C5C38">
      <w:pPr>
        <w:rPr>
          <w:lang w:val="es-ES"/>
        </w:rPr>
      </w:pPr>
    </w:p>
    <w:p w14:paraId="15E4FD8D" w14:textId="2D19AAC6" w:rsidR="00B805F5" w:rsidRPr="00904F88" w:rsidRDefault="000423C3" w:rsidP="005C5C38">
      <w:pPr>
        <w:rPr>
          <w:lang w:val="es-ES"/>
        </w:rPr>
      </w:pPr>
      <w:r w:rsidRPr="00904F88">
        <w:rPr>
          <w:noProof/>
          <w:lang w:val="es-ES"/>
        </w:rPr>
        <w:drawing>
          <wp:inline distT="0" distB="0" distL="0" distR="0" wp14:anchorId="4CB93BA1" wp14:editId="08053BB5">
            <wp:extent cx="6300470" cy="3622040"/>
            <wp:effectExtent l="0" t="0" r="5080" b="0"/>
            <wp:docPr id="18503084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843" name="Imagen 1" descr="Diagrama&#10;&#10;El contenido generado por IA puede ser incorrecto."/>
                    <pic:cNvPicPr/>
                  </pic:nvPicPr>
                  <pic:blipFill>
                    <a:blip r:embed="rId181"/>
                    <a:stretch>
                      <a:fillRect/>
                    </a:stretch>
                  </pic:blipFill>
                  <pic:spPr>
                    <a:xfrm>
                      <a:off x="0" y="0"/>
                      <a:ext cx="6300470" cy="3622040"/>
                    </a:xfrm>
                    <a:prstGeom prst="rect">
                      <a:avLst/>
                    </a:prstGeom>
                  </pic:spPr>
                </pic:pic>
              </a:graphicData>
            </a:graphic>
          </wp:inline>
        </w:drawing>
      </w:r>
    </w:p>
    <w:p w14:paraId="062E94C5" w14:textId="77777777" w:rsidR="00AF10A7" w:rsidRPr="00904F88" w:rsidRDefault="00AF10A7" w:rsidP="00A97AF2">
      <w:pPr>
        <w:pStyle w:val="Prrafodelista"/>
        <w:numPr>
          <w:ilvl w:val="0"/>
          <w:numId w:val="40"/>
        </w:numPr>
        <w:rPr>
          <w:lang w:val="es-ES"/>
        </w:rPr>
      </w:pPr>
      <w:r w:rsidRPr="00904F88">
        <w:rPr>
          <w:color w:val="FF0000"/>
          <w:lang w:val="es-ES"/>
        </w:rPr>
        <w:t>top</w:t>
      </w:r>
      <w:r w:rsidRPr="00904F88">
        <w:rPr>
          <w:lang w:val="es-ES"/>
        </w:rPr>
        <w:t>: posición del lado superior del elemento contando desde el borde superior de la ventana (de arriba a abajo, es decir, cuanto más grande es el valor más hacia abajo se coloca el elemento).</w:t>
      </w:r>
    </w:p>
    <w:p w14:paraId="440DF387" w14:textId="77777777" w:rsidR="00AF10A7" w:rsidRPr="00904F88" w:rsidRDefault="00AF10A7" w:rsidP="00A97AF2">
      <w:pPr>
        <w:pStyle w:val="Prrafodelista"/>
        <w:numPr>
          <w:ilvl w:val="0"/>
          <w:numId w:val="40"/>
        </w:numPr>
        <w:rPr>
          <w:lang w:val="es-ES"/>
        </w:rPr>
      </w:pPr>
      <w:r w:rsidRPr="00904F88">
        <w:rPr>
          <w:color w:val="FF0000"/>
          <w:lang w:val="es-ES"/>
        </w:rPr>
        <w:t>bottom</w:t>
      </w:r>
      <w:r w:rsidRPr="00904F88">
        <w:rPr>
          <w:lang w:val="es-ES"/>
        </w:rPr>
        <w:t>: posición del lado inferior del elemento contando desde el borde inferior de la ventana (de abajo a arriba, es decir, cuanto más grande es el valor más hacia arriba se coloca el elemento).</w:t>
      </w:r>
    </w:p>
    <w:p w14:paraId="66445117" w14:textId="77777777" w:rsidR="00AF10A7" w:rsidRPr="00904F88" w:rsidRDefault="00AF10A7" w:rsidP="00A97AF2">
      <w:pPr>
        <w:pStyle w:val="Prrafodelista"/>
        <w:numPr>
          <w:ilvl w:val="0"/>
          <w:numId w:val="40"/>
        </w:numPr>
        <w:rPr>
          <w:lang w:val="es-ES"/>
        </w:rPr>
      </w:pPr>
      <w:r w:rsidRPr="00904F88">
        <w:rPr>
          <w:color w:val="FF0000"/>
          <w:lang w:val="es-ES"/>
        </w:rPr>
        <w:t>height</w:t>
      </w:r>
      <w:r w:rsidRPr="00904F88">
        <w:rPr>
          <w:lang w:val="es-ES"/>
        </w:rPr>
        <w:t>: altura del elemento.</w:t>
      </w:r>
    </w:p>
    <w:p w14:paraId="65E7D165" w14:textId="77777777" w:rsidR="00AF10A7" w:rsidRPr="00904F88" w:rsidRDefault="00AF10A7" w:rsidP="00A97AF2">
      <w:pPr>
        <w:pStyle w:val="Prrafodelista"/>
        <w:numPr>
          <w:ilvl w:val="0"/>
          <w:numId w:val="40"/>
        </w:numPr>
        <w:rPr>
          <w:lang w:val="es-ES"/>
        </w:rPr>
      </w:pPr>
      <w:r w:rsidRPr="00904F88">
        <w:rPr>
          <w:color w:val="FF0000"/>
          <w:lang w:val="es-ES"/>
        </w:rPr>
        <w:t>left</w:t>
      </w:r>
      <w:r w:rsidRPr="00904F88">
        <w:rPr>
          <w:lang w:val="es-ES"/>
        </w:rPr>
        <w:t>: posición del lado izquierdo del elemento contando desde el borde izquierdo de la ventana (de izquierda a derecha, es decir, cuanto más grande es el valor más hacia la derecha se coloca el elemento).</w:t>
      </w:r>
    </w:p>
    <w:p w14:paraId="0958FB11" w14:textId="77777777" w:rsidR="00AF10A7" w:rsidRPr="00904F88" w:rsidRDefault="00AF10A7" w:rsidP="00A97AF2">
      <w:pPr>
        <w:pStyle w:val="Prrafodelista"/>
        <w:numPr>
          <w:ilvl w:val="0"/>
          <w:numId w:val="40"/>
        </w:numPr>
        <w:rPr>
          <w:lang w:val="es-ES"/>
        </w:rPr>
      </w:pPr>
      <w:r w:rsidRPr="00904F88">
        <w:rPr>
          <w:color w:val="FF0000"/>
          <w:lang w:val="es-ES"/>
        </w:rPr>
        <w:t>right</w:t>
      </w:r>
      <w:r w:rsidRPr="00904F88">
        <w:rPr>
          <w:lang w:val="es-ES"/>
        </w:rPr>
        <w:t>: posición del lado derecho del elemento contando desde el borde derecho de la ventana (de izquierda a derecha, es decir, cuanto más grande es el valor más hacia la izquierda se coloca el elemento).</w:t>
      </w:r>
    </w:p>
    <w:p w14:paraId="35A479D1" w14:textId="77777777" w:rsidR="00AF10A7" w:rsidRPr="00904F88" w:rsidRDefault="00AF10A7" w:rsidP="00A97AF2">
      <w:pPr>
        <w:pStyle w:val="Prrafodelista"/>
        <w:numPr>
          <w:ilvl w:val="0"/>
          <w:numId w:val="40"/>
        </w:numPr>
        <w:rPr>
          <w:lang w:val="es-ES"/>
        </w:rPr>
      </w:pPr>
      <w:r w:rsidRPr="00904F88">
        <w:rPr>
          <w:color w:val="FF0000"/>
          <w:lang w:val="es-ES"/>
        </w:rPr>
        <w:lastRenderedPageBreak/>
        <w:t>width</w:t>
      </w:r>
      <w:r w:rsidRPr="00904F88">
        <w:rPr>
          <w:lang w:val="es-ES"/>
        </w:rPr>
        <w:t>: anchura del elemento.</w:t>
      </w:r>
    </w:p>
    <w:p w14:paraId="1266A221" w14:textId="77777777" w:rsidR="000423C3" w:rsidRPr="00904F88" w:rsidRDefault="000423C3" w:rsidP="005C5C38">
      <w:pPr>
        <w:rPr>
          <w:lang w:val="es-ES"/>
        </w:rPr>
      </w:pPr>
    </w:p>
    <w:p w14:paraId="61DB7BE0" w14:textId="77777777" w:rsidR="00921152" w:rsidRPr="00904F88" w:rsidRDefault="00921152" w:rsidP="00921152">
      <w:pPr>
        <w:rPr>
          <w:lang w:val="es-ES"/>
        </w:rPr>
      </w:pPr>
      <w:r w:rsidRPr="00904F88">
        <w:rPr>
          <w:lang w:val="es-ES"/>
        </w:rPr>
        <w:t>Los elementos con posicionamiento absoluto absoluto o fijo no reservan espacio en la página, es decir, el navegador dibuja el resto de elementos de la página como si los elementos con posicionamiento no existieran, por lo que los elementos con posicionamiento pueden tapar otros elementos.</w:t>
      </w:r>
    </w:p>
    <w:p w14:paraId="058BA3E9" w14:textId="77777777" w:rsidR="00921152" w:rsidRPr="00904F88" w:rsidRDefault="00921152" w:rsidP="00921152">
      <w:pPr>
        <w:rPr>
          <w:lang w:val="es-ES"/>
        </w:rPr>
      </w:pPr>
      <w:r w:rsidRPr="00904F88">
        <w:rPr>
          <w:lang w:val="es-ES"/>
        </w:rPr>
        <w:t>La página de </w:t>
      </w:r>
      <w:hyperlink r:id="rId182" w:history="1">
        <w:r w:rsidRPr="00904F88">
          <w:rPr>
            <w:rStyle w:val="Hipervnculo"/>
            <w:lang w:val="es-ES"/>
          </w:rPr>
          <w:t>ejemplo de posicionamiento absoluto</w:t>
        </w:r>
      </w:hyperlink>
      <w:r w:rsidRPr="00904F88">
        <w:rPr>
          <w:lang w:val="es-ES"/>
        </w:rPr>
        <w:t> muestra varios párrafos con posicionamiento absoluto. En esa página los valores están expresados en porcentaje (que se interpretan como porcentajes de la ventana completa).</w:t>
      </w:r>
    </w:p>
    <w:p w14:paraId="591BDFE9" w14:textId="3951ABC8" w:rsidR="00921152" w:rsidRPr="00904F88" w:rsidRDefault="00921152" w:rsidP="00921152">
      <w:pPr>
        <w:rPr>
          <w:lang w:val="es-ES"/>
        </w:rPr>
      </w:pPr>
    </w:p>
    <w:p w14:paraId="1D69C550" w14:textId="77777777" w:rsidR="00921152" w:rsidRPr="00904F88" w:rsidRDefault="00921152" w:rsidP="00921152">
      <w:pPr>
        <w:rPr>
          <w:lang w:val="es-ES"/>
        </w:rPr>
      </w:pPr>
      <w:r w:rsidRPr="00904F88">
        <w:rPr>
          <w:lang w:val="es-ES"/>
        </w:rPr>
        <w:t>De estas seis propiedades, basta con indicar cuatro de ellas: dos para la posición horizontal (a elegir entre left, right y width) y dos para la posición vertical (a elegir entre top, bottom y height). Si el elemento tiene un tamaño definido (por ejemplo, una imagen), es suficiente con utilizar una propiedad para la posición horizontal y otra para la vertical.</w:t>
      </w:r>
    </w:p>
    <w:p w14:paraId="7DC35577" w14:textId="77777777" w:rsidR="00921152" w:rsidRPr="00904F88" w:rsidRDefault="00921152" w:rsidP="00921152">
      <w:pPr>
        <w:rPr>
          <w:lang w:val="es-ES"/>
        </w:rPr>
      </w:pPr>
      <w:r w:rsidRPr="00904F88">
        <w:rPr>
          <w:lang w:val="es-ES"/>
        </w:rPr>
        <w:t>En caso de que se establezcan las tres propiedades de una dimensión:</w:t>
      </w:r>
    </w:p>
    <w:p w14:paraId="49B2BA67" w14:textId="77777777" w:rsidR="00921152" w:rsidRPr="00904F88" w:rsidRDefault="00921152" w:rsidP="00A97AF2">
      <w:pPr>
        <w:numPr>
          <w:ilvl w:val="0"/>
          <w:numId w:val="41"/>
        </w:numPr>
        <w:rPr>
          <w:lang w:val="es-ES"/>
        </w:rPr>
      </w:pPr>
      <w:r w:rsidRPr="00904F88">
        <w:rPr>
          <w:lang w:val="es-ES"/>
        </w:rPr>
        <w:t>en horizontal, los navegadores hacen caso de las propiedades left y width y descartan el valor de right, como puede comprobarse en esta página de </w:t>
      </w:r>
      <w:hyperlink r:id="rId183" w:history="1">
        <w:r w:rsidRPr="00904F88">
          <w:rPr>
            <w:rStyle w:val="Hipervnculo"/>
            <w:lang w:val="es-ES"/>
          </w:rPr>
          <w:t>ejemplo de posicionamiento</w:t>
        </w:r>
      </w:hyperlink>
      <w:r w:rsidRPr="00904F88">
        <w:rPr>
          <w:lang w:val="es-ES"/>
        </w:rPr>
        <w:t>. En esa página los valores están expresados en porcentaje (que se interpretan como porcentajes de la ventana completa).</w:t>
      </w:r>
    </w:p>
    <w:p w14:paraId="68A5EB24" w14:textId="77777777" w:rsidR="00921152" w:rsidRPr="00904F88" w:rsidRDefault="00921152" w:rsidP="00A97AF2">
      <w:pPr>
        <w:numPr>
          <w:ilvl w:val="0"/>
          <w:numId w:val="41"/>
        </w:numPr>
        <w:rPr>
          <w:lang w:val="es-ES"/>
        </w:rPr>
      </w:pPr>
      <w:r w:rsidRPr="00904F88">
        <w:rPr>
          <w:lang w:val="es-ES"/>
        </w:rPr>
        <w:t>en vertical, los navegadores hacen caso de las propiedades top y height y descartan el valor de bottom, como puede comprobarse en esta página de </w:t>
      </w:r>
      <w:hyperlink r:id="rId184" w:history="1">
        <w:r w:rsidRPr="00904F88">
          <w:rPr>
            <w:rStyle w:val="Hipervnculo"/>
            <w:lang w:val="es-ES"/>
          </w:rPr>
          <w:t>ejemplo de posicionamiento</w:t>
        </w:r>
      </w:hyperlink>
      <w:r w:rsidRPr="00904F88">
        <w:rPr>
          <w:lang w:val="es-ES"/>
        </w:rPr>
        <w:t>. En esa página los valores están expresados en porcentaje (que se interpretan como porcentajes de la ventana completa).</w:t>
      </w:r>
    </w:p>
    <w:p w14:paraId="403AA93B" w14:textId="0D37EBCE" w:rsidR="00921152" w:rsidRPr="00904F88" w:rsidRDefault="00921152" w:rsidP="00921152">
      <w:pPr>
        <w:rPr>
          <w:lang w:val="es-ES"/>
        </w:rPr>
      </w:pPr>
    </w:p>
    <w:p w14:paraId="257B1E84" w14:textId="77777777" w:rsidR="00921152" w:rsidRPr="00904F88" w:rsidRDefault="00921152" w:rsidP="00921152">
      <w:pPr>
        <w:rPr>
          <w:lang w:val="es-ES"/>
        </w:rPr>
      </w:pPr>
      <w:r w:rsidRPr="00904F88">
        <w:rPr>
          <w:lang w:val="es-ES"/>
        </w:rPr>
        <w:t>En caso de que no se indiquen todas las propiedades, el navegador asigna el resto de valores como hace normalmente:</w:t>
      </w:r>
    </w:p>
    <w:p w14:paraId="7F4E7EDF" w14:textId="77777777" w:rsidR="00921152" w:rsidRPr="00904F88" w:rsidRDefault="00921152" w:rsidP="00A97AF2">
      <w:pPr>
        <w:numPr>
          <w:ilvl w:val="0"/>
          <w:numId w:val="42"/>
        </w:numPr>
        <w:rPr>
          <w:lang w:val="es-ES"/>
        </w:rPr>
      </w:pPr>
      <w:r w:rsidRPr="00904F88">
        <w:rPr>
          <w:lang w:val="es-ES"/>
        </w:rPr>
        <w:t>en vertical, dando el tamaño necesario para alojar todo el contenido del elemento</w:t>
      </w:r>
    </w:p>
    <w:p w14:paraId="016637D0" w14:textId="77777777" w:rsidR="00921152" w:rsidRPr="00904F88" w:rsidRDefault="00921152" w:rsidP="00A97AF2">
      <w:pPr>
        <w:numPr>
          <w:ilvl w:val="0"/>
          <w:numId w:val="42"/>
        </w:numPr>
        <w:rPr>
          <w:lang w:val="es-ES"/>
        </w:rPr>
      </w:pPr>
      <w:r w:rsidRPr="00904F88">
        <w:rPr>
          <w:lang w:val="es-ES"/>
        </w:rPr>
        <w:t>en horizontal, ocupando todo el espacio disponible hasta el extremo de la ventana (o hasta que aloje todo el contenido del elemento)</w:t>
      </w:r>
    </w:p>
    <w:p w14:paraId="3CC8C03A" w14:textId="77777777" w:rsidR="009D2F3B" w:rsidRPr="00904F88" w:rsidRDefault="009D2F3B" w:rsidP="009D2F3B">
      <w:pPr>
        <w:rPr>
          <w:lang w:val="es-ES"/>
        </w:rPr>
      </w:pPr>
    </w:p>
    <w:p w14:paraId="243977D6" w14:textId="314E8BE0" w:rsidR="009D2F3B" w:rsidRPr="00904F88" w:rsidRDefault="001B62F5" w:rsidP="009D2F3B">
      <w:pPr>
        <w:rPr>
          <w:lang w:val="es-ES"/>
        </w:rPr>
      </w:pPr>
      <w:r w:rsidRPr="00904F88">
        <w:rPr>
          <w:lang w:val="es-ES"/>
        </w:rPr>
        <w:t xml:space="preserve">En posicionamiento absoluto la posición se fija sobre la ventana del navegador, la parte visible html. </w:t>
      </w:r>
      <w:r w:rsidR="009D2F3B" w:rsidRPr="00904F88">
        <w:rPr>
          <w:lang w:val="es-ES"/>
        </w:rPr>
        <w:t xml:space="preserve">En el siguiente ejemplo movemos la barra de navegación un 10% a la derecha y un 10% hacia abajo con la </w:t>
      </w:r>
      <w:r w:rsidR="00BE5AAF" w:rsidRPr="00904F88">
        <w:rPr>
          <w:lang w:val="es-ES"/>
        </w:rPr>
        <w:t>propiedad left y top.</w:t>
      </w:r>
    </w:p>
    <w:p w14:paraId="55A0EA03" w14:textId="77777777" w:rsidR="009D2F3B" w:rsidRPr="00904F88" w:rsidRDefault="009D2F3B" w:rsidP="009D2F3B">
      <w:pPr>
        <w:rPr>
          <w:lang w:val="es-ES"/>
        </w:rPr>
      </w:pPr>
    </w:p>
    <w:p w14:paraId="071EC9DC" w14:textId="0C154D64" w:rsidR="009D2F3B" w:rsidRPr="00904F88" w:rsidRDefault="009D2F3B" w:rsidP="009D2F3B">
      <w:pPr>
        <w:rPr>
          <w:lang w:val="es-ES"/>
        </w:rPr>
      </w:pPr>
      <w:r w:rsidRPr="00904F88">
        <w:rPr>
          <w:noProof/>
          <w:lang w:val="es-ES"/>
        </w:rPr>
        <w:lastRenderedPageBreak/>
        <w:drawing>
          <wp:inline distT="0" distB="0" distL="0" distR="0" wp14:anchorId="2846B4B8" wp14:editId="50CA3CEC">
            <wp:extent cx="6300470" cy="3518535"/>
            <wp:effectExtent l="0" t="0" r="5080" b="5715"/>
            <wp:docPr id="1687371286"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71286" name="Imagen 1" descr="Imagen que contiene Interfaz de usuario gráfica&#10;&#10;El contenido generado por IA puede ser incorrecto."/>
                    <pic:cNvPicPr/>
                  </pic:nvPicPr>
                  <pic:blipFill>
                    <a:blip r:embed="rId185"/>
                    <a:stretch>
                      <a:fillRect/>
                    </a:stretch>
                  </pic:blipFill>
                  <pic:spPr>
                    <a:xfrm>
                      <a:off x="0" y="0"/>
                      <a:ext cx="6300470" cy="3518535"/>
                    </a:xfrm>
                    <a:prstGeom prst="rect">
                      <a:avLst/>
                    </a:prstGeom>
                  </pic:spPr>
                </pic:pic>
              </a:graphicData>
            </a:graphic>
          </wp:inline>
        </w:drawing>
      </w:r>
    </w:p>
    <w:p w14:paraId="35C25DDD"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7C97B462"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"en"</w:t>
      </w:r>
      <w:r w:rsidRPr="00015106">
        <w:rPr>
          <w:rFonts w:ascii="Consolas" w:hAnsi="Consolas"/>
          <w:color w:val="808080"/>
          <w:sz w:val="21"/>
          <w:szCs w:val="21"/>
        </w:rPr>
        <w:t>&gt;</w:t>
      </w:r>
    </w:p>
    <w:p w14:paraId="62F01048"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p>
    <w:p w14:paraId="2EAD7D96"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50B7BEC1"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341DD518"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http-equiv</w:t>
      </w:r>
      <w:r w:rsidRPr="00015106">
        <w:rPr>
          <w:rFonts w:ascii="Consolas" w:hAnsi="Consolas"/>
          <w:color w:val="CCCCCC"/>
          <w:sz w:val="21"/>
          <w:szCs w:val="21"/>
        </w:rPr>
        <w:t>=</w:t>
      </w:r>
      <w:r w:rsidRPr="00015106">
        <w:rPr>
          <w:rFonts w:ascii="Consolas" w:hAnsi="Consolas"/>
          <w:color w:val="CE9178"/>
          <w:sz w:val="21"/>
          <w:szCs w:val="21"/>
        </w:rPr>
        <w:t>"X-UA-Compatible"</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"ie=edge"</w:t>
      </w:r>
      <w:r w:rsidRPr="00015106">
        <w:rPr>
          <w:rFonts w:ascii="Consolas" w:hAnsi="Consolas"/>
          <w:color w:val="808080"/>
          <w:sz w:val="21"/>
          <w:szCs w:val="21"/>
        </w:rPr>
        <w:t>&gt;</w:t>
      </w:r>
      <w:r w:rsidRPr="00015106">
        <w:rPr>
          <w:rFonts w:ascii="Consolas" w:hAnsi="Consolas"/>
          <w:color w:val="CCCCCC"/>
          <w:sz w:val="21"/>
          <w:szCs w:val="21"/>
        </w:rPr>
        <w:t xml:space="preserve">  </w:t>
      </w:r>
    </w:p>
    <w:p w14:paraId="7784D188"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Position</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3D674A1D"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p>
    <w:p w14:paraId="3E93102E"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2AE07FCA"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html</w:t>
      </w:r>
      <w:r w:rsidRPr="00015106">
        <w:rPr>
          <w:rFonts w:ascii="Consolas" w:hAnsi="Consolas"/>
          <w:color w:val="D4D4D4"/>
          <w:sz w:val="21"/>
          <w:szCs w:val="21"/>
        </w:rPr>
        <w:t xml:space="preserve"> {</w:t>
      </w:r>
    </w:p>
    <w:p w14:paraId="01934260"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CE9178"/>
          <w:sz w:val="21"/>
          <w:szCs w:val="21"/>
        </w:rPr>
        <w:t>#b3b3b3</w:t>
      </w:r>
      <w:r w:rsidRPr="00015106">
        <w:rPr>
          <w:rFonts w:ascii="Consolas" w:hAnsi="Consolas"/>
          <w:color w:val="D4D4D4"/>
          <w:sz w:val="21"/>
          <w:szCs w:val="21"/>
        </w:rPr>
        <w:t>;</w:t>
      </w:r>
    </w:p>
    <w:p w14:paraId="09661620"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15px</w:t>
      </w:r>
      <w:r w:rsidRPr="00015106">
        <w:rPr>
          <w:rFonts w:ascii="Consolas" w:hAnsi="Consolas"/>
          <w:color w:val="D4D4D4"/>
          <w:sz w:val="21"/>
          <w:szCs w:val="21"/>
        </w:rPr>
        <w:t>;</w:t>
      </w:r>
    </w:p>
    <w:p w14:paraId="2C6B7469"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315DBA9F"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15px</w:t>
      </w:r>
      <w:r w:rsidRPr="00015106">
        <w:rPr>
          <w:rFonts w:ascii="Consolas" w:hAnsi="Consolas"/>
          <w:color w:val="D4D4D4"/>
          <w:sz w:val="21"/>
          <w:szCs w:val="21"/>
        </w:rPr>
        <w:t>;</w:t>
      </w:r>
    </w:p>
    <w:p w14:paraId="73CD391E"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2000px</w:t>
      </w:r>
      <w:r w:rsidRPr="00015106">
        <w:rPr>
          <w:rFonts w:ascii="Consolas" w:hAnsi="Consolas"/>
          <w:color w:val="D4D4D4"/>
          <w:sz w:val="21"/>
          <w:szCs w:val="21"/>
        </w:rPr>
        <w:t>;</w:t>
      </w:r>
    </w:p>
    <w:p w14:paraId="231523CE"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D0B6748"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p>
    <w:p w14:paraId="39862001"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body</w:t>
      </w:r>
      <w:r w:rsidRPr="00015106">
        <w:rPr>
          <w:rFonts w:ascii="Consolas" w:hAnsi="Consolas"/>
          <w:color w:val="D4D4D4"/>
          <w:sz w:val="21"/>
          <w:szCs w:val="21"/>
        </w:rPr>
        <w:t xml:space="preserve"> {</w:t>
      </w:r>
    </w:p>
    <w:p w14:paraId="6986A119"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CE9178"/>
          <w:sz w:val="21"/>
          <w:szCs w:val="21"/>
        </w:rPr>
        <w:t>#fa923f</w:t>
      </w:r>
      <w:r w:rsidRPr="00015106">
        <w:rPr>
          <w:rFonts w:ascii="Consolas" w:hAnsi="Consolas"/>
          <w:color w:val="D4D4D4"/>
          <w:sz w:val="21"/>
          <w:szCs w:val="21"/>
        </w:rPr>
        <w:t>;</w:t>
      </w:r>
    </w:p>
    <w:p w14:paraId="6CDF3B02"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4AE7B064"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3566BF20"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41BEFD73"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570E01EA"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p>
    <w:p w14:paraId="4F6C3F61"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.parent</w:t>
      </w:r>
      <w:r w:rsidRPr="00015106">
        <w:rPr>
          <w:rFonts w:ascii="Consolas" w:hAnsi="Consolas"/>
          <w:color w:val="D4D4D4"/>
          <w:sz w:val="21"/>
          <w:szCs w:val="21"/>
        </w:rPr>
        <w:t xml:space="preserve"> {</w:t>
      </w:r>
    </w:p>
    <w:p w14:paraId="06C8501F"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4DB66D9B"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6A97C3EC"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5B443529"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62B84C78"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535A8AFC"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p>
    <w:p w14:paraId="5392B4E5"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.parent</w:t>
      </w:r>
      <w:r w:rsidRPr="00015106">
        <w:rPr>
          <w:rFonts w:ascii="Consolas" w:hAnsi="Consolas"/>
          <w:color w:val="D4D4D4"/>
          <w:sz w:val="21"/>
          <w:szCs w:val="21"/>
        </w:rPr>
        <w:t xml:space="preserve"> </w:t>
      </w:r>
      <w:r w:rsidRPr="00015106">
        <w:rPr>
          <w:rFonts w:ascii="Consolas" w:hAnsi="Consolas"/>
          <w:color w:val="D7BA7D"/>
          <w:sz w:val="21"/>
          <w:szCs w:val="21"/>
        </w:rPr>
        <w:t>div</w:t>
      </w:r>
      <w:r w:rsidRPr="00015106">
        <w:rPr>
          <w:rFonts w:ascii="Consolas" w:hAnsi="Consolas"/>
          <w:color w:val="D4D4D4"/>
          <w:sz w:val="21"/>
          <w:szCs w:val="21"/>
        </w:rPr>
        <w:t xml:space="preserve"> {</w:t>
      </w:r>
    </w:p>
    <w:p w14:paraId="3E329CBE"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rgb</w:t>
      </w:r>
      <w:r w:rsidRPr="00015106">
        <w:rPr>
          <w:rFonts w:ascii="Consolas" w:hAnsi="Consolas"/>
          <w:color w:val="D4D4D4"/>
          <w:sz w:val="21"/>
          <w:szCs w:val="21"/>
        </w:rPr>
        <w:t>(</w:t>
      </w:r>
      <w:r w:rsidRPr="00015106">
        <w:rPr>
          <w:rFonts w:ascii="Consolas" w:hAnsi="Consolas"/>
          <w:color w:val="B5CEA8"/>
          <w:sz w:val="21"/>
          <w:szCs w:val="21"/>
        </w:rPr>
        <w:t>105</w:t>
      </w:r>
      <w:r w:rsidRPr="00015106">
        <w:rPr>
          <w:rFonts w:ascii="Consolas" w:hAnsi="Consolas"/>
          <w:color w:val="D4D4D4"/>
          <w:sz w:val="21"/>
          <w:szCs w:val="21"/>
        </w:rPr>
        <w:t xml:space="preserve">, </w:t>
      </w:r>
      <w:r w:rsidRPr="00015106">
        <w:rPr>
          <w:rFonts w:ascii="Consolas" w:hAnsi="Consolas"/>
          <w:color w:val="B5CEA8"/>
          <w:sz w:val="21"/>
          <w:szCs w:val="21"/>
        </w:rPr>
        <w:t>105</w:t>
      </w:r>
      <w:r w:rsidRPr="00015106">
        <w:rPr>
          <w:rFonts w:ascii="Consolas" w:hAnsi="Consolas"/>
          <w:color w:val="D4D4D4"/>
          <w:sz w:val="21"/>
          <w:szCs w:val="21"/>
        </w:rPr>
        <w:t xml:space="preserve">, </w:t>
      </w:r>
      <w:r w:rsidRPr="00015106">
        <w:rPr>
          <w:rFonts w:ascii="Consolas" w:hAnsi="Consolas"/>
          <w:color w:val="B5CEA8"/>
          <w:sz w:val="21"/>
          <w:szCs w:val="21"/>
        </w:rPr>
        <w:t>109</w:t>
      </w:r>
      <w:r w:rsidRPr="00015106">
        <w:rPr>
          <w:rFonts w:ascii="Consolas" w:hAnsi="Consolas"/>
          <w:color w:val="D4D4D4"/>
          <w:sz w:val="21"/>
          <w:szCs w:val="21"/>
        </w:rPr>
        <w:t>);</w:t>
      </w:r>
    </w:p>
    <w:p w14:paraId="36B3FFEA"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326D7426"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2C0D9BDD"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212140C2"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13BE134B"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p>
    <w:p w14:paraId="7DF6DC4A"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26DFDFE"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p>
    <w:p w14:paraId="50B5BD88"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.parent</w:t>
      </w:r>
      <w:r w:rsidRPr="00015106">
        <w:rPr>
          <w:rFonts w:ascii="Consolas" w:hAnsi="Consolas"/>
          <w:color w:val="D4D4D4"/>
          <w:sz w:val="21"/>
          <w:szCs w:val="21"/>
        </w:rPr>
        <w:t xml:space="preserve"> </w:t>
      </w:r>
      <w:r w:rsidRPr="00015106">
        <w:rPr>
          <w:rFonts w:ascii="Consolas" w:hAnsi="Consolas"/>
          <w:color w:val="D7BA7D"/>
          <w:sz w:val="21"/>
          <w:szCs w:val="21"/>
        </w:rPr>
        <w:t>.child-1</w:t>
      </w:r>
      <w:r w:rsidRPr="00015106">
        <w:rPr>
          <w:rFonts w:ascii="Consolas" w:hAnsi="Consolas"/>
          <w:color w:val="D4D4D4"/>
          <w:sz w:val="21"/>
          <w:szCs w:val="21"/>
        </w:rPr>
        <w:t xml:space="preserve"> {</w:t>
      </w:r>
    </w:p>
    <w:p w14:paraId="6734F674"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absolute</w:t>
      </w:r>
      <w:r w:rsidRPr="00015106">
        <w:rPr>
          <w:rFonts w:ascii="Consolas" w:hAnsi="Consolas"/>
          <w:color w:val="D4D4D4"/>
          <w:sz w:val="21"/>
          <w:szCs w:val="21"/>
        </w:rPr>
        <w:t>;</w:t>
      </w:r>
    </w:p>
    <w:p w14:paraId="75DFAE22"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100%</w:t>
      </w:r>
      <w:r w:rsidRPr="00015106">
        <w:rPr>
          <w:rFonts w:ascii="Consolas" w:hAnsi="Consolas"/>
          <w:color w:val="D4D4D4"/>
          <w:sz w:val="21"/>
          <w:szCs w:val="21"/>
        </w:rPr>
        <w:t>;</w:t>
      </w:r>
    </w:p>
    <w:p w14:paraId="21284112"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left</w:t>
      </w:r>
      <w:r w:rsidRPr="00015106">
        <w:rPr>
          <w:rFonts w:ascii="Consolas" w:hAnsi="Consolas"/>
          <w:color w:val="D4D4D4"/>
          <w:sz w:val="21"/>
          <w:szCs w:val="21"/>
        </w:rPr>
        <w:t xml:space="preserve">: </w:t>
      </w:r>
      <w:r w:rsidRPr="00015106">
        <w:rPr>
          <w:rFonts w:ascii="Consolas" w:hAnsi="Consolas"/>
          <w:color w:val="B5CEA8"/>
          <w:sz w:val="21"/>
          <w:szCs w:val="21"/>
        </w:rPr>
        <w:t>10%</w:t>
      </w:r>
      <w:r w:rsidRPr="00015106">
        <w:rPr>
          <w:rFonts w:ascii="Consolas" w:hAnsi="Consolas"/>
          <w:color w:val="D4D4D4"/>
          <w:sz w:val="21"/>
          <w:szCs w:val="21"/>
        </w:rPr>
        <w:t>;</w:t>
      </w:r>
    </w:p>
    <w:p w14:paraId="2055069D"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top</w:t>
      </w:r>
      <w:r w:rsidRPr="00015106">
        <w:rPr>
          <w:rFonts w:ascii="Consolas" w:hAnsi="Consolas"/>
          <w:color w:val="D4D4D4"/>
          <w:sz w:val="21"/>
          <w:szCs w:val="21"/>
        </w:rPr>
        <w:t xml:space="preserve">: </w:t>
      </w:r>
      <w:r w:rsidRPr="00015106">
        <w:rPr>
          <w:rFonts w:ascii="Consolas" w:hAnsi="Consolas"/>
          <w:color w:val="B5CEA8"/>
          <w:sz w:val="21"/>
          <w:szCs w:val="21"/>
        </w:rPr>
        <w:t>10%</w:t>
      </w:r>
      <w:r w:rsidRPr="00015106">
        <w:rPr>
          <w:rFonts w:ascii="Consolas" w:hAnsi="Consolas"/>
          <w:color w:val="D4D4D4"/>
          <w:sz w:val="21"/>
          <w:szCs w:val="21"/>
        </w:rPr>
        <w:t>;</w:t>
      </w:r>
    </w:p>
    <w:p w14:paraId="78EB7BEA"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7CFDB9C3"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box-sizing</w:t>
      </w:r>
      <w:r w:rsidRPr="00015106">
        <w:rPr>
          <w:rFonts w:ascii="Consolas" w:hAnsi="Consolas"/>
          <w:color w:val="D4D4D4"/>
          <w:sz w:val="21"/>
          <w:szCs w:val="21"/>
        </w:rPr>
        <w:t xml:space="preserve">: </w:t>
      </w:r>
      <w:r w:rsidRPr="00015106">
        <w:rPr>
          <w:rFonts w:ascii="Consolas" w:hAnsi="Consolas"/>
          <w:color w:val="CE9178"/>
          <w:sz w:val="21"/>
          <w:szCs w:val="21"/>
        </w:rPr>
        <w:t>border-box</w:t>
      </w:r>
      <w:r w:rsidRPr="00015106">
        <w:rPr>
          <w:rFonts w:ascii="Consolas" w:hAnsi="Consolas"/>
          <w:color w:val="D4D4D4"/>
          <w:sz w:val="21"/>
          <w:szCs w:val="21"/>
        </w:rPr>
        <w:t>;</w:t>
      </w:r>
    </w:p>
    <w:p w14:paraId="2CCC747D"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p>
    <w:p w14:paraId="3A9DA29F"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C7484FA"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2D1E5525"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7FB53C9C"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p>
    <w:p w14:paraId="66E33A82"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36488796"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"parent"</w:t>
      </w:r>
      <w:r w:rsidRPr="00015106">
        <w:rPr>
          <w:rFonts w:ascii="Consolas" w:hAnsi="Consolas"/>
          <w:color w:val="808080"/>
          <w:sz w:val="21"/>
          <w:szCs w:val="21"/>
        </w:rPr>
        <w:t>&gt;</w:t>
      </w:r>
    </w:p>
    <w:p w14:paraId="178650B9"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"child-1"</w:t>
      </w:r>
      <w:r w:rsidRPr="00015106">
        <w:rPr>
          <w:rFonts w:ascii="Consolas" w:hAnsi="Consolas"/>
          <w:color w:val="808080"/>
          <w:sz w:val="21"/>
          <w:szCs w:val="21"/>
        </w:rPr>
        <w:t>&gt;</w:t>
      </w:r>
      <w:r w:rsidRPr="00015106">
        <w:rPr>
          <w:rFonts w:ascii="Consolas" w:hAnsi="Consolas"/>
          <w:color w:val="CCCCCC"/>
          <w:sz w:val="21"/>
          <w:szCs w:val="21"/>
        </w:rPr>
        <w:t>Barra de navegacion</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808080"/>
          <w:sz w:val="21"/>
          <w:szCs w:val="21"/>
        </w:rPr>
        <w:t>&gt;</w:t>
      </w:r>
    </w:p>
    <w:p w14:paraId="16D38AC6"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"child-2"</w:t>
      </w:r>
      <w:r w:rsidRPr="00015106">
        <w:rPr>
          <w:rFonts w:ascii="Consolas" w:hAnsi="Consolas"/>
          <w:color w:val="808080"/>
          <w:sz w:val="21"/>
          <w:szCs w:val="21"/>
        </w:rPr>
        <w:t>&gt;</w:t>
      </w:r>
      <w:r w:rsidRPr="00015106">
        <w:rPr>
          <w:rFonts w:ascii="Consolas" w:hAnsi="Consolas"/>
          <w:color w:val="CCCCCC"/>
          <w:sz w:val="21"/>
          <w:szCs w:val="21"/>
        </w:rPr>
        <w:t>Bloque I</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808080"/>
          <w:sz w:val="21"/>
          <w:szCs w:val="21"/>
        </w:rPr>
        <w:t>&gt;</w:t>
      </w:r>
    </w:p>
    <w:p w14:paraId="4C7F7EEF" w14:textId="77777777" w:rsidR="00BE5AAF" w:rsidRPr="00015106"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"child-3"</w:t>
      </w:r>
      <w:r w:rsidRPr="00015106">
        <w:rPr>
          <w:rFonts w:ascii="Consolas" w:hAnsi="Consolas"/>
          <w:color w:val="808080"/>
          <w:sz w:val="21"/>
          <w:szCs w:val="21"/>
        </w:rPr>
        <w:t>&gt;</w:t>
      </w:r>
      <w:r w:rsidRPr="00015106">
        <w:rPr>
          <w:rFonts w:ascii="Consolas" w:hAnsi="Consolas"/>
          <w:color w:val="CCCCCC"/>
          <w:sz w:val="21"/>
          <w:szCs w:val="21"/>
        </w:rPr>
        <w:t>Características</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808080"/>
          <w:sz w:val="21"/>
          <w:szCs w:val="21"/>
        </w:rPr>
        <w:t>&gt;</w:t>
      </w:r>
    </w:p>
    <w:p w14:paraId="523568B8"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65FF4923"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DA5ABF2"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7C2096E"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75D2C678" w14:textId="77777777" w:rsidR="00770E32" w:rsidRPr="00904F88" w:rsidRDefault="00770E32" w:rsidP="005C5C38">
      <w:pPr>
        <w:rPr>
          <w:lang w:val="es-ES"/>
        </w:rPr>
      </w:pPr>
    </w:p>
    <w:p w14:paraId="5426C832" w14:textId="7D3C5F3A" w:rsidR="00BE5AAF" w:rsidRPr="00904F88" w:rsidRDefault="001B62F5" w:rsidP="005C5C38">
      <w:pPr>
        <w:rPr>
          <w:lang w:val="es-ES"/>
        </w:rPr>
      </w:pPr>
      <w:r w:rsidRPr="00904F88">
        <w:rPr>
          <w:lang w:val="es-ES"/>
        </w:rPr>
        <w:t xml:space="preserve">Si cambiamos la propiedad top por la </w:t>
      </w:r>
      <w:r w:rsidR="00C17610" w:rsidRPr="00904F88">
        <w:rPr>
          <w:lang w:val="es-ES"/>
        </w:rPr>
        <w:t xml:space="preserve">de bottom la barra de navegación se </w:t>
      </w:r>
      <w:r w:rsidR="003C4C16" w:rsidRPr="00904F88">
        <w:rPr>
          <w:lang w:val="es-ES"/>
        </w:rPr>
        <w:t>posicionará</w:t>
      </w:r>
      <w:r w:rsidR="00C17610" w:rsidRPr="00904F88">
        <w:rPr>
          <w:lang w:val="es-ES"/>
        </w:rPr>
        <w:t xml:space="preserve"> con respecto a la</w:t>
      </w:r>
      <w:r w:rsidRPr="00904F88">
        <w:rPr>
          <w:lang w:val="es-ES"/>
        </w:rPr>
        <w:t xml:space="preserve"> parte inferior del navegador.</w:t>
      </w:r>
    </w:p>
    <w:p w14:paraId="6AE1F5AC" w14:textId="77777777" w:rsidR="00976FB7" w:rsidRPr="00904F88" w:rsidRDefault="00976FB7" w:rsidP="005C5C38">
      <w:pPr>
        <w:rPr>
          <w:lang w:val="es-ES"/>
        </w:rPr>
      </w:pPr>
    </w:p>
    <w:p w14:paraId="5E5C30D4" w14:textId="77777777" w:rsidR="00976FB7" w:rsidRPr="00015106" w:rsidRDefault="00976FB7" w:rsidP="00976FB7">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.parent</w:t>
      </w:r>
      <w:r w:rsidRPr="00015106">
        <w:rPr>
          <w:rFonts w:ascii="Consolas" w:hAnsi="Consolas"/>
          <w:color w:val="D4D4D4"/>
          <w:sz w:val="21"/>
          <w:szCs w:val="21"/>
        </w:rPr>
        <w:t xml:space="preserve"> </w:t>
      </w:r>
      <w:r w:rsidRPr="00015106">
        <w:rPr>
          <w:rFonts w:ascii="Consolas" w:hAnsi="Consolas"/>
          <w:color w:val="D7BA7D"/>
          <w:sz w:val="21"/>
          <w:szCs w:val="21"/>
        </w:rPr>
        <w:t>.child-1</w:t>
      </w:r>
      <w:r w:rsidRPr="00015106">
        <w:rPr>
          <w:rFonts w:ascii="Consolas" w:hAnsi="Consolas"/>
          <w:color w:val="D4D4D4"/>
          <w:sz w:val="21"/>
          <w:szCs w:val="21"/>
        </w:rPr>
        <w:t xml:space="preserve"> {</w:t>
      </w:r>
    </w:p>
    <w:p w14:paraId="11CA21F7" w14:textId="77777777" w:rsidR="00976FB7" w:rsidRPr="00015106" w:rsidRDefault="00976FB7" w:rsidP="00976FB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absolute</w:t>
      </w:r>
      <w:r w:rsidRPr="00015106">
        <w:rPr>
          <w:rFonts w:ascii="Consolas" w:hAnsi="Consolas"/>
          <w:color w:val="D4D4D4"/>
          <w:sz w:val="21"/>
          <w:szCs w:val="21"/>
        </w:rPr>
        <w:t>;</w:t>
      </w:r>
    </w:p>
    <w:p w14:paraId="1285B841" w14:textId="77777777" w:rsidR="00976FB7" w:rsidRPr="00015106" w:rsidRDefault="00976FB7" w:rsidP="00976FB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100%</w:t>
      </w:r>
      <w:r w:rsidRPr="00015106">
        <w:rPr>
          <w:rFonts w:ascii="Consolas" w:hAnsi="Consolas"/>
          <w:color w:val="D4D4D4"/>
          <w:sz w:val="21"/>
          <w:szCs w:val="21"/>
        </w:rPr>
        <w:t>;</w:t>
      </w:r>
    </w:p>
    <w:p w14:paraId="2EFA5FF2" w14:textId="77777777" w:rsidR="00976FB7" w:rsidRPr="00015106" w:rsidRDefault="00976FB7" w:rsidP="00976FB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left</w:t>
      </w:r>
      <w:r w:rsidRPr="00015106">
        <w:rPr>
          <w:rFonts w:ascii="Consolas" w:hAnsi="Consolas"/>
          <w:color w:val="D4D4D4"/>
          <w:sz w:val="21"/>
          <w:szCs w:val="21"/>
        </w:rPr>
        <w:t xml:space="preserve">: </w:t>
      </w:r>
      <w:r w:rsidRPr="00015106">
        <w:rPr>
          <w:rFonts w:ascii="Consolas" w:hAnsi="Consolas"/>
          <w:color w:val="B5CEA8"/>
          <w:sz w:val="21"/>
          <w:szCs w:val="21"/>
        </w:rPr>
        <w:t>10%</w:t>
      </w:r>
      <w:r w:rsidRPr="00015106">
        <w:rPr>
          <w:rFonts w:ascii="Consolas" w:hAnsi="Consolas"/>
          <w:color w:val="D4D4D4"/>
          <w:sz w:val="21"/>
          <w:szCs w:val="21"/>
        </w:rPr>
        <w:t>;</w:t>
      </w:r>
    </w:p>
    <w:p w14:paraId="563F8195" w14:textId="77777777" w:rsidR="00976FB7" w:rsidRPr="00015106" w:rsidRDefault="00976FB7" w:rsidP="00976FB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bottom</w:t>
      </w:r>
      <w:r w:rsidRPr="00015106">
        <w:rPr>
          <w:rFonts w:ascii="Consolas" w:hAnsi="Consolas"/>
          <w:color w:val="D4D4D4"/>
          <w:sz w:val="21"/>
          <w:szCs w:val="21"/>
        </w:rPr>
        <w:t xml:space="preserve">: </w:t>
      </w:r>
      <w:r w:rsidRPr="00015106">
        <w:rPr>
          <w:rFonts w:ascii="Consolas" w:hAnsi="Consolas"/>
          <w:color w:val="B5CEA8"/>
          <w:sz w:val="21"/>
          <w:szCs w:val="21"/>
        </w:rPr>
        <w:t>10%</w:t>
      </w:r>
      <w:r w:rsidRPr="00015106">
        <w:rPr>
          <w:rFonts w:ascii="Consolas" w:hAnsi="Consolas"/>
          <w:color w:val="D4D4D4"/>
          <w:sz w:val="21"/>
          <w:szCs w:val="21"/>
        </w:rPr>
        <w:t>;</w:t>
      </w:r>
    </w:p>
    <w:p w14:paraId="5D5B1395" w14:textId="77777777" w:rsidR="00976FB7" w:rsidRPr="00015106" w:rsidRDefault="00976FB7" w:rsidP="00976FB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0A0B2EE6" w14:textId="77777777" w:rsidR="00976FB7" w:rsidRPr="00015106" w:rsidRDefault="00976FB7" w:rsidP="00976FB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box-sizing</w:t>
      </w:r>
      <w:r w:rsidRPr="00015106">
        <w:rPr>
          <w:rFonts w:ascii="Consolas" w:hAnsi="Consolas"/>
          <w:color w:val="D4D4D4"/>
          <w:sz w:val="21"/>
          <w:szCs w:val="21"/>
        </w:rPr>
        <w:t xml:space="preserve">: </w:t>
      </w:r>
      <w:r w:rsidRPr="00015106">
        <w:rPr>
          <w:rFonts w:ascii="Consolas" w:hAnsi="Consolas"/>
          <w:color w:val="CE9178"/>
          <w:sz w:val="21"/>
          <w:szCs w:val="21"/>
        </w:rPr>
        <w:t>border-box</w:t>
      </w:r>
      <w:r w:rsidRPr="00015106">
        <w:rPr>
          <w:rFonts w:ascii="Consolas" w:hAnsi="Consolas"/>
          <w:color w:val="D4D4D4"/>
          <w:sz w:val="21"/>
          <w:szCs w:val="21"/>
        </w:rPr>
        <w:t>;</w:t>
      </w:r>
    </w:p>
    <w:p w14:paraId="6A12D304" w14:textId="77777777" w:rsidR="00976FB7" w:rsidRPr="00015106" w:rsidRDefault="00976FB7" w:rsidP="00976FB7">
      <w:pPr>
        <w:widowControl/>
        <w:shd w:val="clear" w:color="auto" w:fill="1F1F1F"/>
        <w:autoSpaceDE/>
        <w:autoSpaceDN/>
        <w:adjustRightInd/>
        <w:spacing w:before="0" w:after="0" w:line="285" w:lineRule="atLeast"/>
        <w:jc w:val="left"/>
        <w:rPr>
          <w:rFonts w:ascii="Consolas" w:hAnsi="Consolas"/>
          <w:color w:val="CCCCCC"/>
          <w:sz w:val="21"/>
          <w:szCs w:val="21"/>
        </w:rPr>
      </w:pPr>
    </w:p>
    <w:p w14:paraId="6F3639C2" w14:textId="77777777" w:rsidR="00976FB7" w:rsidRPr="00904F88" w:rsidRDefault="00976FB7" w:rsidP="00976F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4044FB29" w14:textId="77777777" w:rsidR="00976FB7" w:rsidRPr="00904F88" w:rsidRDefault="00976FB7" w:rsidP="005C5C38">
      <w:pPr>
        <w:rPr>
          <w:lang w:val="es-ES"/>
        </w:rPr>
      </w:pPr>
    </w:p>
    <w:p w14:paraId="0901C621" w14:textId="77777777" w:rsidR="00C17610" w:rsidRPr="00904F88" w:rsidRDefault="00C17610" w:rsidP="005C5C38">
      <w:pPr>
        <w:rPr>
          <w:lang w:val="es-ES"/>
        </w:rPr>
      </w:pPr>
    </w:p>
    <w:p w14:paraId="20523CA7" w14:textId="77777777" w:rsidR="001B62F5" w:rsidRPr="00904F88" w:rsidRDefault="001B62F5" w:rsidP="005C5C38">
      <w:pPr>
        <w:rPr>
          <w:lang w:val="es-ES"/>
        </w:rPr>
      </w:pPr>
    </w:p>
    <w:p w14:paraId="6BCACE5D" w14:textId="6076EEC8" w:rsidR="001B62F5" w:rsidRPr="00904F88" w:rsidRDefault="00C17610" w:rsidP="005C5C38">
      <w:pPr>
        <w:rPr>
          <w:lang w:val="es-ES"/>
        </w:rPr>
      </w:pPr>
      <w:r w:rsidRPr="00904F88">
        <w:rPr>
          <w:noProof/>
          <w:lang w:val="es-ES"/>
        </w:rPr>
        <w:drawing>
          <wp:inline distT="0" distB="0" distL="0" distR="0" wp14:anchorId="4DB367E4" wp14:editId="3E2DCD5E">
            <wp:extent cx="6300470" cy="4106545"/>
            <wp:effectExtent l="0" t="0" r="5080" b="8255"/>
            <wp:docPr id="165144506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45063" name="Imagen 1" descr="Interfaz de usuario gráfica&#10;&#10;El contenido generado por IA puede ser incorrecto."/>
                    <pic:cNvPicPr/>
                  </pic:nvPicPr>
                  <pic:blipFill>
                    <a:blip r:embed="rId186"/>
                    <a:stretch>
                      <a:fillRect/>
                    </a:stretch>
                  </pic:blipFill>
                  <pic:spPr>
                    <a:xfrm>
                      <a:off x="0" y="0"/>
                      <a:ext cx="6300470" cy="4106545"/>
                    </a:xfrm>
                    <a:prstGeom prst="rect">
                      <a:avLst/>
                    </a:prstGeom>
                  </pic:spPr>
                </pic:pic>
              </a:graphicData>
            </a:graphic>
          </wp:inline>
        </w:drawing>
      </w:r>
    </w:p>
    <w:p w14:paraId="6C31ABC2" w14:textId="77777777" w:rsidR="001B62F5" w:rsidRPr="00904F88" w:rsidRDefault="001B62F5" w:rsidP="005C5C38">
      <w:pPr>
        <w:rPr>
          <w:lang w:val="es-ES"/>
        </w:rPr>
      </w:pPr>
    </w:p>
    <w:p w14:paraId="1C330255" w14:textId="77777777" w:rsidR="006C1389" w:rsidRPr="00904F88" w:rsidRDefault="006C1389" w:rsidP="006D367E">
      <w:pPr>
        <w:pStyle w:val="Ttulo3"/>
        <w:rPr>
          <w:lang w:val="es-ES"/>
        </w:rPr>
      </w:pPr>
      <w:bookmarkStart w:id="68" w:name="_Toc210640543"/>
      <w:r w:rsidRPr="00904F88">
        <w:rPr>
          <w:lang w:val="es-ES"/>
        </w:rPr>
        <w:t>Posicionamiento absoluto fijo: </w:t>
      </w:r>
      <w:r w:rsidRPr="00904F88">
        <w:rPr>
          <w:rStyle w:val="css-valor"/>
          <w:color w:val="0451A5"/>
          <w:sz w:val="28"/>
          <w:szCs w:val="28"/>
          <w:lang w:val="es-ES"/>
        </w:rPr>
        <w:t>fixed</w:t>
      </w:r>
      <w:bookmarkEnd w:id="68"/>
    </w:p>
    <w:p w14:paraId="6BED2A0D" w14:textId="77777777" w:rsidR="006C1389" w:rsidRPr="00904F88" w:rsidRDefault="006C1389" w:rsidP="006C1389">
      <w:pPr>
        <w:pStyle w:val="NormalWeb"/>
        <w:shd w:val="clear" w:color="auto" w:fill="FFFFFF"/>
        <w:spacing w:before="150" w:beforeAutospacing="0" w:after="150" w:afterAutospacing="0"/>
        <w:rPr>
          <w:rFonts w:ascii="Arial" w:hAnsi="Arial" w:cs="Arial"/>
          <w:color w:val="000000"/>
        </w:rPr>
      </w:pPr>
      <w:r w:rsidRPr="00904F88">
        <w:rPr>
          <w:rFonts w:ascii="Arial" w:hAnsi="Arial" w:cs="Arial"/>
          <w:color w:val="000000"/>
        </w:rPr>
        <w:t>Cuando se establece la propiedad </w:t>
      </w:r>
      <w:r w:rsidRPr="00904F88">
        <w:rPr>
          <w:rStyle w:val="css-prop"/>
          <w:rFonts w:ascii="Arial" w:hAnsi="Arial" w:cs="Arial"/>
          <w:color w:val="FF0000"/>
        </w:rPr>
        <w:t>position</w:t>
      </w:r>
      <w:r w:rsidRPr="00904F88">
        <w:rPr>
          <w:rFonts w:ascii="Arial" w:hAnsi="Arial" w:cs="Arial"/>
          <w:color w:val="000000"/>
        </w:rPr>
        <w:t> como </w:t>
      </w:r>
      <w:r w:rsidRPr="00904F88">
        <w:rPr>
          <w:rStyle w:val="css-valor"/>
          <w:rFonts w:ascii="Arial" w:hAnsi="Arial" w:cs="Arial"/>
          <w:color w:val="0451A5"/>
        </w:rPr>
        <w:t>fixed</w:t>
      </w:r>
      <w:r w:rsidRPr="00904F88">
        <w:rPr>
          <w:rFonts w:ascii="Arial" w:hAnsi="Arial" w:cs="Arial"/>
          <w:color w:val="000000"/>
        </w:rPr>
        <w:t>, el elemento se sitúa en la posición indicada y no se puede desplazar. Aunque la página sea larga y se pueda desplazar verticalmente, el elemento fijo estará siempre en la misma posición de la pantalla.</w:t>
      </w:r>
    </w:p>
    <w:p w14:paraId="04733740" w14:textId="77777777" w:rsidR="006C1389" w:rsidRPr="00904F88" w:rsidRDefault="006C1389" w:rsidP="006C1389">
      <w:pPr>
        <w:pStyle w:val="NormalWeb"/>
        <w:shd w:val="clear" w:color="auto" w:fill="FFFFFF"/>
        <w:spacing w:before="150" w:beforeAutospacing="0" w:after="150" w:afterAutospacing="0"/>
        <w:rPr>
          <w:rFonts w:ascii="Arial" w:hAnsi="Arial" w:cs="Arial"/>
          <w:color w:val="000000"/>
        </w:rPr>
      </w:pPr>
      <w:r w:rsidRPr="00904F88">
        <w:rPr>
          <w:rFonts w:ascii="Arial" w:hAnsi="Arial" w:cs="Arial"/>
          <w:color w:val="000000"/>
        </w:rPr>
        <w:t>La página de </w:t>
      </w:r>
      <w:hyperlink r:id="rId187" w:history="1">
        <w:r w:rsidRPr="00904F88">
          <w:rPr>
            <w:rStyle w:val="Hipervnculo"/>
            <w:rFonts w:ascii="Arial" w:hAnsi="Arial" w:cs="Arial"/>
          </w:rPr>
          <w:t>ejemplo de posicionamiento fijo</w:t>
        </w:r>
      </w:hyperlink>
      <w:r w:rsidRPr="00904F88">
        <w:rPr>
          <w:rFonts w:ascii="Arial" w:hAnsi="Arial" w:cs="Arial"/>
          <w:color w:val="000000"/>
        </w:rPr>
        <w:t> muestra una lista en forma de menú con posicionamiento fijo. Al mover la barra de desplazamiento, el menú se mantiene siempre en la misma posición.</w:t>
      </w:r>
    </w:p>
    <w:p w14:paraId="531B55E9" w14:textId="77777777" w:rsidR="006C1389" w:rsidRPr="00904F88" w:rsidRDefault="006C1389" w:rsidP="006C1389">
      <w:pPr>
        <w:pStyle w:val="NormalWeb"/>
        <w:shd w:val="clear" w:color="auto" w:fill="FFFFFF"/>
        <w:spacing w:before="150" w:beforeAutospacing="0" w:after="150" w:afterAutospacing="0"/>
        <w:rPr>
          <w:rFonts w:ascii="Arial" w:hAnsi="Arial" w:cs="Arial"/>
          <w:color w:val="000000"/>
        </w:rPr>
      </w:pPr>
      <w:r w:rsidRPr="00904F88">
        <w:rPr>
          <w:rFonts w:ascii="Arial" w:hAnsi="Arial" w:cs="Arial"/>
          <w:color w:val="000000"/>
        </w:rPr>
        <w:t>El navegador no tiene en cuenta la posición de los elementos con posicionamiento absoluto fijo al mostrar el resto de elementos de la página, es decir, que los elementos con posicionamiento absoluto fijo no reservan espacio.</w:t>
      </w:r>
    </w:p>
    <w:p w14:paraId="3454A47A" w14:textId="77777777" w:rsidR="00976FB7" w:rsidRPr="00904F88" w:rsidRDefault="00976FB7" w:rsidP="005C5C38">
      <w:pPr>
        <w:rPr>
          <w:lang w:val="es-ES"/>
        </w:rPr>
      </w:pPr>
    </w:p>
    <w:p w14:paraId="048C8DD8" w14:textId="711D60B3" w:rsidR="00976FB7" w:rsidRPr="00904F88" w:rsidRDefault="003B7A22" w:rsidP="005C5C38">
      <w:pPr>
        <w:rPr>
          <w:lang w:val="es-ES"/>
        </w:rPr>
      </w:pPr>
      <w:r w:rsidRPr="00904F88">
        <w:rPr>
          <w:noProof/>
          <w:lang w:val="es-ES"/>
        </w:rPr>
        <w:lastRenderedPageBreak/>
        <w:drawing>
          <wp:inline distT="0" distB="0" distL="0" distR="0" wp14:anchorId="0F13B003" wp14:editId="3AC42085">
            <wp:extent cx="6300470" cy="3355340"/>
            <wp:effectExtent l="0" t="0" r="5080" b="0"/>
            <wp:docPr id="50816533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65331" name="Imagen 1" descr="Imagen que contiene Interfaz de usuario gráfica&#10;&#10;El contenido generado por IA puede ser incorrecto."/>
                    <pic:cNvPicPr/>
                  </pic:nvPicPr>
                  <pic:blipFill>
                    <a:blip r:embed="rId188"/>
                    <a:stretch>
                      <a:fillRect/>
                    </a:stretch>
                  </pic:blipFill>
                  <pic:spPr>
                    <a:xfrm>
                      <a:off x="0" y="0"/>
                      <a:ext cx="6300470" cy="3355340"/>
                    </a:xfrm>
                    <a:prstGeom prst="rect">
                      <a:avLst/>
                    </a:prstGeom>
                  </pic:spPr>
                </pic:pic>
              </a:graphicData>
            </a:graphic>
          </wp:inline>
        </w:drawing>
      </w:r>
    </w:p>
    <w:p w14:paraId="20ADB635" w14:textId="77777777" w:rsidR="003B7A22" w:rsidRPr="00904F88" w:rsidRDefault="003B7A22" w:rsidP="005C5C38">
      <w:pPr>
        <w:rPr>
          <w:lang w:val="es-ES"/>
        </w:rPr>
      </w:pPr>
    </w:p>
    <w:p w14:paraId="38FDD557" w14:textId="206A3C00" w:rsidR="003B7A22" w:rsidRPr="00904F88" w:rsidRDefault="003B7A22" w:rsidP="005C5C38">
      <w:pPr>
        <w:rPr>
          <w:lang w:val="es-ES"/>
        </w:rPr>
      </w:pPr>
      <w:r w:rsidRPr="00904F88">
        <w:rPr>
          <w:lang w:val="es-ES"/>
        </w:rPr>
        <w:t>Si hacéis scroll en el navegador la barra de navegación se quedará en la parte superior de la pantalla</w:t>
      </w:r>
      <w:r w:rsidR="002A4B22" w:rsidRPr="00904F88">
        <w:rPr>
          <w:lang w:val="es-ES"/>
        </w:rPr>
        <w:t xml:space="preserve"> y se desplazará con el scroll. Esta propiedad fixed  es muy útil para construir barras de navegación, y que los menús aparezcan </w:t>
      </w:r>
      <w:r w:rsidR="00A00633" w:rsidRPr="00904F88">
        <w:rPr>
          <w:lang w:val="es-ES"/>
        </w:rPr>
        <w:t>siempre independientemente de la parte de la página web en la que nos encontremos.</w:t>
      </w:r>
    </w:p>
    <w:p w14:paraId="76FA9D61" w14:textId="77777777" w:rsidR="00A00633" w:rsidRPr="00904F88" w:rsidRDefault="00A00633" w:rsidP="005C5C38">
      <w:pPr>
        <w:rPr>
          <w:lang w:val="es-ES"/>
        </w:rPr>
      </w:pPr>
    </w:p>
    <w:p w14:paraId="1A2C1887" w14:textId="4AF43227" w:rsidR="00A00633" w:rsidRPr="00904F88" w:rsidRDefault="00C01546" w:rsidP="005C5C38">
      <w:pPr>
        <w:rPr>
          <w:lang w:val="es-ES"/>
        </w:rPr>
      </w:pPr>
      <w:r w:rsidRPr="00904F88">
        <w:rPr>
          <w:noProof/>
          <w:lang w:val="es-ES"/>
        </w:rPr>
        <w:drawing>
          <wp:inline distT="0" distB="0" distL="0" distR="0" wp14:anchorId="1534E5D3" wp14:editId="116678AE">
            <wp:extent cx="6300470" cy="1767840"/>
            <wp:effectExtent l="0" t="0" r="5080" b="3810"/>
            <wp:docPr id="128505650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56505" name="Imagen 1" descr="Forma, Rectángulo&#10;&#10;El contenido generado por IA puede ser incorrecto."/>
                    <pic:cNvPicPr/>
                  </pic:nvPicPr>
                  <pic:blipFill>
                    <a:blip r:embed="rId189"/>
                    <a:stretch>
                      <a:fillRect/>
                    </a:stretch>
                  </pic:blipFill>
                  <pic:spPr>
                    <a:xfrm>
                      <a:off x="0" y="0"/>
                      <a:ext cx="6300470" cy="1767840"/>
                    </a:xfrm>
                    <a:prstGeom prst="rect">
                      <a:avLst/>
                    </a:prstGeom>
                  </pic:spPr>
                </pic:pic>
              </a:graphicData>
            </a:graphic>
          </wp:inline>
        </w:drawing>
      </w:r>
    </w:p>
    <w:p w14:paraId="10266933" w14:textId="77777777" w:rsidR="00C01546" w:rsidRPr="00904F88" w:rsidRDefault="00C01546" w:rsidP="005C5C38">
      <w:pPr>
        <w:rPr>
          <w:lang w:val="es-ES"/>
        </w:rPr>
      </w:pPr>
    </w:p>
    <w:p w14:paraId="545ED01A" w14:textId="38A8D245" w:rsidR="00C01546" w:rsidRPr="00904F88" w:rsidRDefault="0011067F" w:rsidP="006D367E">
      <w:pPr>
        <w:pStyle w:val="Ttulo3"/>
        <w:rPr>
          <w:lang w:val="es-ES"/>
        </w:rPr>
      </w:pPr>
      <w:bookmarkStart w:id="69" w:name="_Toc210640544"/>
      <w:r w:rsidRPr="00904F88">
        <w:rPr>
          <w:lang w:val="es-ES"/>
        </w:rPr>
        <w:t>La propiedad z-index</w:t>
      </w:r>
      <w:bookmarkEnd w:id="69"/>
    </w:p>
    <w:p w14:paraId="760D7853" w14:textId="77777777" w:rsidR="0011067F" w:rsidRPr="00904F88" w:rsidRDefault="0011067F" w:rsidP="0011067F">
      <w:pPr>
        <w:rPr>
          <w:lang w:val="es-ES"/>
        </w:rPr>
      </w:pPr>
    </w:p>
    <w:p w14:paraId="5A47CC48" w14:textId="77777777" w:rsidR="0011067F" w:rsidRPr="00904F88" w:rsidRDefault="0011067F" w:rsidP="0011067F">
      <w:pPr>
        <w:rPr>
          <w:lang w:val="es-ES"/>
        </w:rPr>
      </w:pPr>
      <w:r w:rsidRPr="00904F88">
        <w:rPr>
          <w:lang w:val="es-ES"/>
        </w:rPr>
        <w:t>Al utilizar posicionamiento absoluto (relativo, fijo o absoluto) dos o más elementos se pueden solapar. La propiedad z-index, que debe ser un número entero (positivo, cero o negativo), permite establecer qué elemento se muestra encima, pero también influye si los elementos tienen o no posicionamiento y el orden en que aparecen los elementos en el código fuente.</w:t>
      </w:r>
    </w:p>
    <w:p w14:paraId="0F74BD00" w14:textId="77777777" w:rsidR="0011067F" w:rsidRPr="00904F88" w:rsidRDefault="0011067F" w:rsidP="0011067F">
      <w:pPr>
        <w:rPr>
          <w:lang w:val="es-ES"/>
        </w:rPr>
      </w:pPr>
      <w:r w:rsidRPr="00904F88">
        <w:rPr>
          <w:lang w:val="es-ES"/>
        </w:rPr>
        <w:t>Las reglas a aplicar son las siguientes:</w:t>
      </w:r>
    </w:p>
    <w:p w14:paraId="0C83707C" w14:textId="77777777" w:rsidR="0011067F" w:rsidRPr="00904F88" w:rsidRDefault="0011067F" w:rsidP="00A97AF2">
      <w:pPr>
        <w:numPr>
          <w:ilvl w:val="0"/>
          <w:numId w:val="43"/>
        </w:numPr>
        <w:rPr>
          <w:lang w:val="es-ES"/>
        </w:rPr>
      </w:pPr>
      <w:r w:rsidRPr="00904F88">
        <w:rPr>
          <w:lang w:val="es-ES"/>
        </w:rPr>
        <w:t>Los elementos sin propiedad z-index se tratan como si tuviera un z-index igual a 0.</w:t>
      </w:r>
    </w:p>
    <w:p w14:paraId="297F0377" w14:textId="77777777" w:rsidR="0011067F" w:rsidRPr="00904F88" w:rsidRDefault="0011067F" w:rsidP="00A97AF2">
      <w:pPr>
        <w:numPr>
          <w:ilvl w:val="0"/>
          <w:numId w:val="43"/>
        </w:numPr>
        <w:rPr>
          <w:lang w:val="es-ES"/>
        </w:rPr>
      </w:pPr>
      <w:r w:rsidRPr="00904F88">
        <w:rPr>
          <w:lang w:val="es-ES"/>
        </w:rPr>
        <w:lastRenderedPageBreak/>
        <w:t>Los elementos sin posicionamiento se tratan como si tuvieran un z-index igual a 0 (aunque tengan propiedad z-index).</w:t>
      </w:r>
    </w:p>
    <w:p w14:paraId="08B4AB79" w14:textId="77777777" w:rsidR="0011067F" w:rsidRPr="00904F88" w:rsidRDefault="0011067F" w:rsidP="00A97AF2">
      <w:pPr>
        <w:numPr>
          <w:ilvl w:val="0"/>
          <w:numId w:val="43"/>
        </w:numPr>
        <w:rPr>
          <w:lang w:val="es-ES"/>
        </w:rPr>
      </w:pPr>
      <w:r w:rsidRPr="00904F88">
        <w:rPr>
          <w:lang w:val="es-ES"/>
        </w:rPr>
        <w:t>Los elementos con mayor z-index se colocan sobre los elementos con menor z-index,</w:t>
      </w:r>
    </w:p>
    <w:p w14:paraId="16230020" w14:textId="77777777" w:rsidR="0011067F" w:rsidRPr="00904F88" w:rsidRDefault="0011067F" w:rsidP="00A97AF2">
      <w:pPr>
        <w:numPr>
          <w:ilvl w:val="0"/>
          <w:numId w:val="43"/>
        </w:numPr>
        <w:rPr>
          <w:lang w:val="es-ES"/>
        </w:rPr>
      </w:pPr>
      <w:r w:rsidRPr="00904F88">
        <w:rPr>
          <w:lang w:val="es-ES"/>
        </w:rPr>
        <w:t>Si los z-index son iguales, los elementos con posicionamiento se colocan sobre los elementos sin posicionamiento</w:t>
      </w:r>
    </w:p>
    <w:p w14:paraId="57C883D2" w14:textId="77777777" w:rsidR="0011067F" w:rsidRPr="00904F88" w:rsidRDefault="0011067F" w:rsidP="00A97AF2">
      <w:pPr>
        <w:numPr>
          <w:ilvl w:val="0"/>
          <w:numId w:val="43"/>
        </w:numPr>
        <w:rPr>
          <w:lang w:val="es-ES"/>
        </w:rPr>
      </w:pPr>
      <w:r w:rsidRPr="00904F88">
        <w:rPr>
          <w:lang w:val="es-ES"/>
        </w:rPr>
        <w:t>Si los z-index son iguales y los elementos tienen posicionamiento, los elementos que aparecen después en el código fuente se colocan encima de los elementos que aparecen antes en el código fuente</w:t>
      </w:r>
    </w:p>
    <w:p w14:paraId="4275F1F8" w14:textId="77777777" w:rsidR="0011067F" w:rsidRPr="00904F88" w:rsidRDefault="0011067F" w:rsidP="0011067F">
      <w:pPr>
        <w:rPr>
          <w:lang w:val="es-ES"/>
        </w:rPr>
      </w:pPr>
      <w:r w:rsidRPr="00904F88">
        <w:rPr>
          <w:lang w:val="es-ES"/>
        </w:rPr>
        <w:t>Los ejemplos siguientes ilustran algunas de las situaciones que pueden darse.</w:t>
      </w:r>
    </w:p>
    <w:p w14:paraId="7A99C3E1" w14:textId="147D8987" w:rsidR="0011067F" w:rsidRPr="00904F88" w:rsidRDefault="0011067F" w:rsidP="0011067F">
      <w:pPr>
        <w:rPr>
          <w:lang w:val="es-ES"/>
        </w:rPr>
      </w:pPr>
      <w:r w:rsidRPr="00904F88">
        <w:rPr>
          <w:lang w:val="es-ES"/>
        </w:rPr>
        <w:t>Si no se utiliza la propiedad z-index, cuando un elemento con posicionamiento se solapa sobre un elemento sin posicionamiento, el elemento con posicionamiento se muestra siempre encima, como se muestra en los ejemplos siguientes.</w:t>
      </w:r>
    </w:p>
    <w:p w14:paraId="53DED579" w14:textId="77777777" w:rsidR="0011067F" w:rsidRPr="00904F88" w:rsidRDefault="0011067F" w:rsidP="0011067F">
      <w:pPr>
        <w:rPr>
          <w:lang w:val="es-ES"/>
        </w:rPr>
      </w:pPr>
    </w:p>
    <w:p w14:paraId="57018E7D" w14:textId="20CD5CEE" w:rsidR="0011067F" w:rsidRPr="00904F88" w:rsidRDefault="0011067F" w:rsidP="0011067F">
      <w:pPr>
        <w:rPr>
          <w:lang w:val="es-ES"/>
        </w:rPr>
      </w:pPr>
      <w:r w:rsidRPr="00904F88">
        <w:rPr>
          <w:lang w:val="es-ES"/>
        </w:rPr>
        <w:t>Por defecto los elementos con posicionamiento se colocan encima de los que no tienen</w:t>
      </w:r>
      <w:r w:rsidR="0066104C" w:rsidRPr="00904F88">
        <w:rPr>
          <w:lang w:val="es-ES"/>
        </w:rPr>
        <w:t xml:space="preserve"> . En el ejemplo el párrafo p2 con posicionamiento absoluto se sitúa sobre el </w:t>
      </w:r>
      <w:r w:rsidR="00287EDD" w:rsidRPr="00904F88">
        <w:rPr>
          <w:lang w:val="es-ES"/>
        </w:rPr>
        <w:t>párrafo p1 que no tiene posicionamiento</w:t>
      </w:r>
      <w:r w:rsidR="0066104C" w:rsidRPr="00904F88">
        <w:rPr>
          <w:lang w:val="es-ES"/>
        </w:rPr>
        <w:t>.</w:t>
      </w:r>
    </w:p>
    <w:p w14:paraId="6FAF3849" w14:textId="77777777" w:rsidR="00287EDD" w:rsidRPr="00904F88" w:rsidRDefault="00287EDD" w:rsidP="0011067F">
      <w:pPr>
        <w:rPr>
          <w:lang w:val="es-ES"/>
        </w:rPr>
      </w:pPr>
    </w:p>
    <w:p w14:paraId="51F33A95" w14:textId="0B8DDC36" w:rsidR="00287EDD" w:rsidRPr="00904F88" w:rsidRDefault="00287EDD" w:rsidP="0011067F">
      <w:pPr>
        <w:rPr>
          <w:lang w:val="es-ES"/>
        </w:rPr>
      </w:pPr>
      <w:r w:rsidRPr="00904F88">
        <w:rPr>
          <w:noProof/>
          <w:lang w:val="es-ES"/>
        </w:rPr>
        <w:drawing>
          <wp:inline distT="0" distB="0" distL="0" distR="0" wp14:anchorId="5C45BC09" wp14:editId="41CD5380">
            <wp:extent cx="2629267" cy="3400900"/>
            <wp:effectExtent l="0" t="0" r="0" b="9525"/>
            <wp:docPr id="1840497954"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97954" name="Imagen 1" descr="Gráfico, Gráfico en cascada&#10;&#10;El contenido generado por IA puede ser incorrecto."/>
                    <pic:cNvPicPr/>
                  </pic:nvPicPr>
                  <pic:blipFill>
                    <a:blip r:embed="rId190"/>
                    <a:stretch>
                      <a:fillRect/>
                    </a:stretch>
                  </pic:blipFill>
                  <pic:spPr>
                    <a:xfrm>
                      <a:off x="0" y="0"/>
                      <a:ext cx="2629267" cy="3400900"/>
                    </a:xfrm>
                    <a:prstGeom prst="rect">
                      <a:avLst/>
                    </a:prstGeom>
                  </pic:spPr>
                </pic:pic>
              </a:graphicData>
            </a:graphic>
          </wp:inline>
        </w:drawing>
      </w:r>
    </w:p>
    <w:p w14:paraId="558D7DA8" w14:textId="77777777" w:rsidR="0066104C" w:rsidRPr="00904F88" w:rsidRDefault="0066104C" w:rsidP="0011067F">
      <w:pPr>
        <w:rPr>
          <w:lang w:val="es-ES"/>
        </w:rPr>
      </w:pPr>
    </w:p>
    <w:p w14:paraId="3E823DAC"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2584B6BE"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6F6366E5"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36F5128"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70895002"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Profundidad: z-index (1). Posicionamiento absoluto. CSS. Páginas web HTML y hojas de estilo CSS. </w:t>
      </w:r>
      <w:r w:rsidRPr="00015106">
        <w:rPr>
          <w:rFonts w:ascii="Consolas" w:hAnsi="Consolas"/>
          <w:color w:val="CCCCCC"/>
          <w:sz w:val="21"/>
          <w:szCs w:val="21"/>
        </w:rPr>
        <w:t>Bartolomé Sintes Marco. www.mclibre.org</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5ECF4CD1"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51C2E3F0"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lastRenderedPageBreak/>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3CAF4B40"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p.p1</w:t>
      </w:r>
      <w:r w:rsidRPr="00015106">
        <w:rPr>
          <w:rFonts w:ascii="Consolas" w:hAnsi="Consolas"/>
          <w:color w:val="D4D4D4"/>
          <w:sz w:val="21"/>
          <w:szCs w:val="21"/>
        </w:rPr>
        <w:t xml:space="preserve"> {</w:t>
      </w:r>
    </w:p>
    <w:p w14:paraId="2BE6A0A8"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lightblue</w:t>
      </w:r>
      <w:r w:rsidRPr="00015106">
        <w:rPr>
          <w:rFonts w:ascii="Consolas" w:hAnsi="Consolas"/>
          <w:color w:val="D4D4D4"/>
          <w:sz w:val="21"/>
          <w:szCs w:val="21"/>
        </w:rPr>
        <w:t>;</w:t>
      </w:r>
    </w:p>
    <w:p w14:paraId="49AE0EAB"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150px</w:t>
      </w:r>
      <w:r w:rsidRPr="00015106">
        <w:rPr>
          <w:rFonts w:ascii="Consolas" w:hAnsi="Consolas"/>
          <w:color w:val="D4D4D4"/>
          <w:sz w:val="21"/>
          <w:szCs w:val="21"/>
        </w:rPr>
        <w:t>;</w:t>
      </w:r>
    </w:p>
    <w:p w14:paraId="35759475"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150px</w:t>
      </w:r>
      <w:r w:rsidRPr="00015106">
        <w:rPr>
          <w:rFonts w:ascii="Consolas" w:hAnsi="Consolas"/>
          <w:color w:val="D4D4D4"/>
          <w:sz w:val="21"/>
          <w:szCs w:val="21"/>
        </w:rPr>
        <w:t>;</w:t>
      </w:r>
    </w:p>
    <w:p w14:paraId="7ACD1A47"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9760477"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p>
    <w:p w14:paraId="2F9607A6"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p.p2</w:t>
      </w:r>
      <w:r w:rsidRPr="00015106">
        <w:rPr>
          <w:rFonts w:ascii="Consolas" w:hAnsi="Consolas"/>
          <w:color w:val="D4D4D4"/>
          <w:sz w:val="21"/>
          <w:szCs w:val="21"/>
        </w:rPr>
        <w:t xml:space="preserve"> {</w:t>
      </w:r>
    </w:p>
    <w:p w14:paraId="29B02A8C"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#DDDDDD</w:t>
      </w:r>
      <w:r w:rsidRPr="00015106">
        <w:rPr>
          <w:rFonts w:ascii="Consolas" w:hAnsi="Consolas"/>
          <w:color w:val="D4D4D4"/>
          <w:sz w:val="21"/>
          <w:szCs w:val="21"/>
        </w:rPr>
        <w:t>;</w:t>
      </w:r>
    </w:p>
    <w:p w14:paraId="665CFC06"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150px</w:t>
      </w:r>
      <w:r w:rsidRPr="00015106">
        <w:rPr>
          <w:rFonts w:ascii="Consolas" w:hAnsi="Consolas"/>
          <w:color w:val="D4D4D4"/>
          <w:sz w:val="21"/>
          <w:szCs w:val="21"/>
        </w:rPr>
        <w:t>;</w:t>
      </w:r>
    </w:p>
    <w:p w14:paraId="183D50BE"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left</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w:t>
      </w:r>
    </w:p>
    <w:p w14:paraId="034F4558"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relative</w:t>
      </w:r>
      <w:r w:rsidRPr="00015106">
        <w:rPr>
          <w:rFonts w:ascii="Consolas" w:hAnsi="Consolas"/>
          <w:color w:val="D4D4D4"/>
          <w:sz w:val="21"/>
          <w:szCs w:val="21"/>
        </w:rPr>
        <w:t>;</w:t>
      </w:r>
    </w:p>
    <w:p w14:paraId="1323FCEA"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top</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w:t>
      </w:r>
    </w:p>
    <w:p w14:paraId="66AA5C79"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150px</w:t>
      </w:r>
      <w:r w:rsidRPr="00015106">
        <w:rPr>
          <w:rFonts w:ascii="Consolas" w:hAnsi="Consolas"/>
          <w:color w:val="D4D4D4"/>
          <w:sz w:val="21"/>
          <w:szCs w:val="21"/>
        </w:rPr>
        <w:t>;</w:t>
      </w:r>
    </w:p>
    <w:p w14:paraId="30AA7908"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6F1F10A"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5AB8CAE6"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7E4CB138"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p>
    <w:p w14:paraId="5F379F1D" w14:textId="77777777" w:rsidR="0066104C" w:rsidRPr="00015106"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73DFF96B"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"p1"</w:t>
      </w:r>
      <w:r w:rsidRPr="00904F88">
        <w:rPr>
          <w:rFonts w:ascii="Consolas" w:hAnsi="Consolas"/>
          <w:color w:val="808080"/>
          <w:sz w:val="21"/>
          <w:szCs w:val="21"/>
          <w:lang w:val="es-ES"/>
        </w:rPr>
        <w:t>&gt;</w:t>
      </w:r>
      <w:r w:rsidRPr="00904F88">
        <w:rPr>
          <w:rFonts w:ascii="Consolas" w:hAnsi="Consolas"/>
          <w:color w:val="CCCCCC"/>
          <w:sz w:val="21"/>
          <w:szCs w:val="21"/>
          <w:lang w:val="es-ES"/>
        </w:rPr>
        <w:t>Este es el primer párrafo.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2706E8F"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E4E6B58"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"p2"</w:t>
      </w:r>
      <w:r w:rsidRPr="00904F88">
        <w:rPr>
          <w:rFonts w:ascii="Consolas" w:hAnsi="Consolas"/>
          <w:color w:val="808080"/>
          <w:sz w:val="21"/>
          <w:szCs w:val="21"/>
          <w:lang w:val="es-ES"/>
        </w:rPr>
        <w:t>&gt;</w:t>
      </w:r>
      <w:r w:rsidRPr="00904F88">
        <w:rPr>
          <w:rFonts w:ascii="Consolas" w:hAnsi="Consolas"/>
          <w:color w:val="CCCCCC"/>
          <w:sz w:val="21"/>
          <w:szCs w:val="21"/>
          <w:lang w:val="es-ES"/>
        </w:rPr>
        <w:t>Este es el segundo párrafo.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178F181"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7D58FDF"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345188A" w14:textId="77777777" w:rsidR="0066104C" w:rsidRPr="00904F88" w:rsidRDefault="0066104C" w:rsidP="0011067F">
      <w:pPr>
        <w:rPr>
          <w:lang w:val="es-ES"/>
        </w:rPr>
      </w:pPr>
    </w:p>
    <w:p w14:paraId="7208778D" w14:textId="76427AA0" w:rsidR="00C64962" w:rsidRPr="00904F88" w:rsidRDefault="00C64962" w:rsidP="0011067F">
      <w:pPr>
        <w:rPr>
          <w:lang w:val="es-ES"/>
        </w:rPr>
      </w:pPr>
      <w:r w:rsidRPr="00904F88">
        <w:rPr>
          <w:lang w:val="es-ES"/>
        </w:rPr>
        <w:t xml:space="preserve">Si los dos elementos tienen posicionamiento es el último el que se pone por encima del primero en orden de aparición en </w:t>
      </w:r>
      <w:r w:rsidR="00837B14" w:rsidRPr="00904F88">
        <w:rPr>
          <w:lang w:val="es-ES"/>
        </w:rPr>
        <w:t>el Flow de la página es decir el segundo.</w:t>
      </w:r>
    </w:p>
    <w:p w14:paraId="7AA4DFCD" w14:textId="77777777" w:rsidR="00C64962" w:rsidRPr="00904F88" w:rsidRDefault="00C64962" w:rsidP="0011067F">
      <w:pPr>
        <w:rPr>
          <w:lang w:val="es-ES"/>
        </w:rPr>
      </w:pPr>
    </w:p>
    <w:p w14:paraId="7D8AD498" w14:textId="77777777" w:rsidR="0011067F" w:rsidRPr="00904F88" w:rsidRDefault="0011067F" w:rsidP="0011067F">
      <w:pPr>
        <w:rPr>
          <w:lang w:val="es-ES"/>
        </w:rPr>
      </w:pPr>
    </w:p>
    <w:p w14:paraId="03FC9678" w14:textId="481D4C4C" w:rsidR="0011067F" w:rsidRPr="00904F88" w:rsidRDefault="00287EDD" w:rsidP="0011067F">
      <w:pPr>
        <w:rPr>
          <w:lang w:val="es-ES"/>
        </w:rPr>
      </w:pPr>
      <w:r w:rsidRPr="00904F88">
        <w:rPr>
          <w:lang w:val="es-ES"/>
        </w:rPr>
        <w:t>Si</w:t>
      </w:r>
      <w:r w:rsidR="00837B14" w:rsidRPr="00904F88">
        <w:rPr>
          <w:lang w:val="es-ES"/>
        </w:rPr>
        <w:t xml:space="preserve"> queremos controlar quien</w:t>
      </w:r>
      <w:r w:rsidR="005576C4" w:rsidRPr="00904F88">
        <w:rPr>
          <w:lang w:val="es-ES"/>
        </w:rPr>
        <w:t xml:space="preserve"> se pone encima en la página debemos</w:t>
      </w:r>
      <w:r w:rsidRPr="00904F88">
        <w:rPr>
          <w:lang w:val="es-ES"/>
        </w:rPr>
        <w:t xml:space="preserve"> cambia</w:t>
      </w:r>
      <w:r w:rsidR="005576C4" w:rsidRPr="00904F88">
        <w:rPr>
          <w:lang w:val="es-ES"/>
        </w:rPr>
        <w:t>r</w:t>
      </w:r>
      <w:r w:rsidRPr="00904F88">
        <w:rPr>
          <w:lang w:val="es-ES"/>
        </w:rPr>
        <w:t xml:space="preserve"> el z-index de </w:t>
      </w:r>
      <w:r w:rsidR="00622F7E" w:rsidRPr="00904F88">
        <w:rPr>
          <w:lang w:val="es-ES"/>
        </w:rPr>
        <w:t xml:space="preserve">párrafo </w:t>
      </w:r>
      <w:r w:rsidR="005576C4" w:rsidRPr="00904F88">
        <w:rPr>
          <w:lang w:val="es-ES"/>
        </w:rPr>
        <w:t>que queremos encima</w:t>
      </w:r>
      <w:r w:rsidR="00452241" w:rsidRPr="00904F88">
        <w:rPr>
          <w:lang w:val="es-ES"/>
        </w:rPr>
        <w:t>, en el siguiente ejemplo el párrafo p1.</w:t>
      </w:r>
    </w:p>
    <w:p w14:paraId="01E959EB" w14:textId="77777777" w:rsidR="00452241" w:rsidRPr="00904F88" w:rsidRDefault="00452241" w:rsidP="0011067F">
      <w:pPr>
        <w:rPr>
          <w:lang w:val="es-ES"/>
        </w:rPr>
      </w:pPr>
    </w:p>
    <w:p w14:paraId="44EA08C4" w14:textId="5AC425D9" w:rsidR="00452241" w:rsidRPr="00904F88" w:rsidRDefault="00452241" w:rsidP="0011067F">
      <w:pPr>
        <w:rPr>
          <w:lang w:val="es-ES"/>
        </w:rPr>
      </w:pPr>
      <w:r w:rsidRPr="00904F88">
        <w:rPr>
          <w:noProof/>
          <w:lang w:val="es-ES"/>
        </w:rPr>
        <w:lastRenderedPageBreak/>
        <w:drawing>
          <wp:inline distT="0" distB="0" distL="0" distR="0" wp14:anchorId="31ECE8D9" wp14:editId="3F34BCDB">
            <wp:extent cx="2297174" cy="2910840"/>
            <wp:effectExtent l="0" t="0" r="8255" b="3810"/>
            <wp:docPr id="36866322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3222" name="Imagen 1" descr="Gráfico&#10;&#10;El contenido generado por IA puede ser incorrecto."/>
                    <pic:cNvPicPr/>
                  </pic:nvPicPr>
                  <pic:blipFill>
                    <a:blip r:embed="rId191"/>
                    <a:stretch>
                      <a:fillRect/>
                    </a:stretch>
                  </pic:blipFill>
                  <pic:spPr>
                    <a:xfrm>
                      <a:off x="0" y="0"/>
                      <a:ext cx="2299811" cy="2914182"/>
                    </a:xfrm>
                    <a:prstGeom prst="rect">
                      <a:avLst/>
                    </a:prstGeom>
                  </pic:spPr>
                </pic:pic>
              </a:graphicData>
            </a:graphic>
          </wp:inline>
        </w:drawing>
      </w:r>
    </w:p>
    <w:p w14:paraId="6445DB40" w14:textId="77777777" w:rsidR="0011067F" w:rsidRPr="00904F88" w:rsidRDefault="0011067F" w:rsidP="0011067F">
      <w:pPr>
        <w:rPr>
          <w:lang w:val="es-ES"/>
        </w:rPr>
      </w:pPr>
    </w:p>
    <w:p w14:paraId="7C22F1E3" w14:textId="77777777" w:rsidR="00452241" w:rsidRPr="00015106"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63A681C8" w14:textId="77777777" w:rsidR="00452241" w:rsidRPr="00015106"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p.p1</w:t>
      </w:r>
      <w:r w:rsidRPr="00015106">
        <w:rPr>
          <w:rFonts w:ascii="Consolas" w:hAnsi="Consolas"/>
          <w:color w:val="D4D4D4"/>
          <w:sz w:val="21"/>
          <w:szCs w:val="21"/>
        </w:rPr>
        <w:t xml:space="preserve"> {</w:t>
      </w:r>
    </w:p>
    <w:p w14:paraId="05CDBA4A" w14:textId="77777777" w:rsidR="00452241" w:rsidRPr="00015106"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lightblue</w:t>
      </w:r>
      <w:r w:rsidRPr="00015106">
        <w:rPr>
          <w:rFonts w:ascii="Consolas" w:hAnsi="Consolas"/>
          <w:color w:val="D4D4D4"/>
          <w:sz w:val="21"/>
          <w:szCs w:val="21"/>
        </w:rPr>
        <w:t>;</w:t>
      </w:r>
    </w:p>
    <w:p w14:paraId="40705A30" w14:textId="77777777" w:rsidR="00452241" w:rsidRPr="00015106"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150px</w:t>
      </w:r>
      <w:r w:rsidRPr="00015106">
        <w:rPr>
          <w:rFonts w:ascii="Consolas" w:hAnsi="Consolas"/>
          <w:color w:val="D4D4D4"/>
          <w:sz w:val="21"/>
          <w:szCs w:val="21"/>
        </w:rPr>
        <w:t>;</w:t>
      </w:r>
    </w:p>
    <w:p w14:paraId="3140AAD8" w14:textId="77777777" w:rsidR="00452241" w:rsidRPr="00015106"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left</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w:t>
      </w:r>
    </w:p>
    <w:p w14:paraId="18E6FE48" w14:textId="77777777" w:rsidR="00452241" w:rsidRPr="00015106"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relative</w:t>
      </w:r>
      <w:r w:rsidRPr="00015106">
        <w:rPr>
          <w:rFonts w:ascii="Consolas" w:hAnsi="Consolas"/>
          <w:color w:val="D4D4D4"/>
          <w:sz w:val="21"/>
          <w:szCs w:val="21"/>
        </w:rPr>
        <w:t>;</w:t>
      </w:r>
    </w:p>
    <w:p w14:paraId="70B5D384" w14:textId="77777777" w:rsidR="00452241" w:rsidRPr="00015106"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top</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0A80541C" w14:textId="77777777" w:rsidR="00452241" w:rsidRPr="00015106"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150px</w:t>
      </w:r>
      <w:r w:rsidRPr="00015106">
        <w:rPr>
          <w:rFonts w:ascii="Consolas" w:hAnsi="Consolas"/>
          <w:color w:val="D4D4D4"/>
          <w:sz w:val="21"/>
          <w:szCs w:val="21"/>
        </w:rPr>
        <w:t>;</w:t>
      </w:r>
    </w:p>
    <w:p w14:paraId="78277209" w14:textId="77777777" w:rsidR="00452241" w:rsidRPr="00015106"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z-index</w:t>
      </w:r>
      <w:r w:rsidRPr="00015106">
        <w:rPr>
          <w:rFonts w:ascii="Consolas" w:hAnsi="Consolas"/>
          <w:color w:val="D4D4D4"/>
          <w:sz w:val="21"/>
          <w:szCs w:val="21"/>
        </w:rPr>
        <w:t xml:space="preserve">: </w:t>
      </w:r>
      <w:r w:rsidRPr="00015106">
        <w:rPr>
          <w:rFonts w:ascii="Consolas" w:hAnsi="Consolas"/>
          <w:color w:val="B5CEA8"/>
          <w:sz w:val="21"/>
          <w:szCs w:val="21"/>
        </w:rPr>
        <w:t>1</w:t>
      </w:r>
      <w:r w:rsidRPr="00015106">
        <w:rPr>
          <w:rFonts w:ascii="Consolas" w:hAnsi="Consolas"/>
          <w:color w:val="D4D4D4"/>
          <w:sz w:val="21"/>
          <w:szCs w:val="21"/>
        </w:rPr>
        <w:t>;</w:t>
      </w:r>
    </w:p>
    <w:p w14:paraId="1C4EC87F" w14:textId="77777777" w:rsidR="00452241" w:rsidRPr="00015106"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rPr>
      </w:pPr>
    </w:p>
    <w:p w14:paraId="156E621E" w14:textId="77777777" w:rsidR="00452241" w:rsidRPr="00015106"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6B6D24B" w14:textId="77777777" w:rsidR="00452241" w:rsidRPr="00015106"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rPr>
      </w:pPr>
    </w:p>
    <w:p w14:paraId="6EAE6654" w14:textId="77777777" w:rsidR="00452241" w:rsidRPr="00015106"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p.p2</w:t>
      </w:r>
      <w:r w:rsidRPr="00015106">
        <w:rPr>
          <w:rFonts w:ascii="Consolas" w:hAnsi="Consolas"/>
          <w:color w:val="D4D4D4"/>
          <w:sz w:val="21"/>
          <w:szCs w:val="21"/>
        </w:rPr>
        <w:t xml:space="preserve"> {</w:t>
      </w:r>
    </w:p>
    <w:p w14:paraId="3398919D" w14:textId="77777777" w:rsidR="00452241" w:rsidRPr="00015106"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#DDDDDD</w:t>
      </w:r>
      <w:r w:rsidRPr="00015106">
        <w:rPr>
          <w:rFonts w:ascii="Consolas" w:hAnsi="Consolas"/>
          <w:color w:val="D4D4D4"/>
          <w:sz w:val="21"/>
          <w:szCs w:val="21"/>
        </w:rPr>
        <w:t>;</w:t>
      </w:r>
    </w:p>
    <w:p w14:paraId="7F16F97D" w14:textId="77777777" w:rsidR="00452241" w:rsidRPr="00015106"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150px</w:t>
      </w:r>
      <w:r w:rsidRPr="00015106">
        <w:rPr>
          <w:rFonts w:ascii="Consolas" w:hAnsi="Consolas"/>
          <w:color w:val="D4D4D4"/>
          <w:sz w:val="21"/>
          <w:szCs w:val="21"/>
        </w:rPr>
        <w:t>;</w:t>
      </w:r>
    </w:p>
    <w:p w14:paraId="2F6E3F3A" w14:textId="77777777" w:rsidR="00452241" w:rsidRPr="00015106"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left</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337C4FA4" w14:textId="77777777" w:rsidR="00452241" w:rsidRPr="00015106"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relative</w:t>
      </w:r>
      <w:r w:rsidRPr="00015106">
        <w:rPr>
          <w:rFonts w:ascii="Consolas" w:hAnsi="Consolas"/>
          <w:color w:val="D4D4D4"/>
          <w:sz w:val="21"/>
          <w:szCs w:val="21"/>
        </w:rPr>
        <w:t>;</w:t>
      </w:r>
    </w:p>
    <w:p w14:paraId="43080990" w14:textId="77777777" w:rsidR="00452241" w:rsidRPr="00015106"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top</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w:t>
      </w:r>
    </w:p>
    <w:p w14:paraId="2663C1FD" w14:textId="77777777" w:rsidR="00452241" w:rsidRPr="00015106"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150px</w:t>
      </w:r>
      <w:r w:rsidRPr="00015106">
        <w:rPr>
          <w:rFonts w:ascii="Consolas" w:hAnsi="Consolas"/>
          <w:color w:val="D4D4D4"/>
          <w:sz w:val="21"/>
          <w:szCs w:val="21"/>
        </w:rPr>
        <w:t>;</w:t>
      </w:r>
    </w:p>
    <w:p w14:paraId="5C15D73B" w14:textId="77777777" w:rsidR="00452241" w:rsidRPr="00015106"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rPr>
      </w:pPr>
    </w:p>
    <w:p w14:paraId="4CEEE7D9" w14:textId="77777777" w:rsidR="00452241" w:rsidRPr="00015106"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4413B83" w14:textId="77777777" w:rsidR="00452241" w:rsidRPr="00015106"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13184EF3" w14:textId="77777777" w:rsidR="00452241" w:rsidRPr="00015106" w:rsidRDefault="00452241" w:rsidP="0011067F"/>
    <w:p w14:paraId="5F2F7C01" w14:textId="77777777" w:rsidR="00452241" w:rsidRPr="00015106" w:rsidRDefault="00452241" w:rsidP="0011067F"/>
    <w:p w14:paraId="2FEC0729" w14:textId="7D617555" w:rsidR="00452241" w:rsidRPr="00904F88" w:rsidRDefault="00452241" w:rsidP="0011067F">
      <w:pPr>
        <w:rPr>
          <w:lang w:val="es-ES"/>
        </w:rPr>
      </w:pPr>
      <w:r w:rsidRPr="00904F88">
        <w:rPr>
          <w:lang w:val="es-ES"/>
        </w:rPr>
        <w:t xml:space="preserve">La otra opción es ambos con z-index pero que </w:t>
      </w:r>
      <w:r w:rsidR="009C04E8" w:rsidRPr="00904F88">
        <w:rPr>
          <w:lang w:val="es-ES"/>
        </w:rPr>
        <w:t>el bloque html elegido tenga un z-index mayor. A párrafo p1 le asignamos el valor</w:t>
      </w:r>
      <w:r w:rsidR="00A93AFD" w:rsidRPr="00904F88">
        <w:rPr>
          <w:lang w:val="es-ES"/>
        </w:rPr>
        <w:t xml:space="preserve"> 2</w:t>
      </w:r>
      <w:r w:rsidR="009C04E8" w:rsidRPr="00904F88">
        <w:rPr>
          <w:lang w:val="es-ES"/>
        </w:rPr>
        <w:t xml:space="preserve"> </w:t>
      </w:r>
      <w:r w:rsidR="00A93AFD" w:rsidRPr="00904F88">
        <w:rPr>
          <w:lang w:val="es-ES"/>
        </w:rPr>
        <w:t xml:space="preserve">al z-index </w:t>
      </w:r>
      <w:r w:rsidR="009C04E8" w:rsidRPr="00904F88">
        <w:rPr>
          <w:lang w:val="es-ES"/>
        </w:rPr>
        <w:t xml:space="preserve"> y a párrafo p2 le asignamos </w:t>
      </w:r>
      <w:r w:rsidR="00A93AFD" w:rsidRPr="00904F88">
        <w:rPr>
          <w:lang w:val="es-ES"/>
        </w:rPr>
        <w:t>z-index 1.</w:t>
      </w:r>
      <w:r w:rsidR="00444F89" w:rsidRPr="00904F88">
        <w:rPr>
          <w:lang w:val="es-ES"/>
        </w:rPr>
        <w:t>ç</w:t>
      </w:r>
    </w:p>
    <w:p w14:paraId="77462763" w14:textId="77777777" w:rsidR="00444F89" w:rsidRPr="00904F88" w:rsidRDefault="00444F89" w:rsidP="0011067F">
      <w:pPr>
        <w:rPr>
          <w:lang w:val="es-ES"/>
        </w:rPr>
      </w:pPr>
    </w:p>
    <w:p w14:paraId="1F4C8660" w14:textId="77777777" w:rsidR="00444F89" w:rsidRPr="00904F88" w:rsidRDefault="00444F89" w:rsidP="0011067F">
      <w:pPr>
        <w:rPr>
          <w:lang w:val="es-ES"/>
        </w:rPr>
      </w:pPr>
    </w:p>
    <w:p w14:paraId="0C7AC29A" w14:textId="77777777" w:rsidR="00925852" w:rsidRPr="00015106"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lastRenderedPageBreak/>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5C884338" w14:textId="77777777" w:rsidR="00925852" w:rsidRPr="00015106"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p.p1</w:t>
      </w:r>
      <w:r w:rsidRPr="00015106">
        <w:rPr>
          <w:rFonts w:ascii="Consolas" w:hAnsi="Consolas"/>
          <w:color w:val="D4D4D4"/>
          <w:sz w:val="21"/>
          <w:szCs w:val="21"/>
        </w:rPr>
        <w:t xml:space="preserve"> {</w:t>
      </w:r>
    </w:p>
    <w:p w14:paraId="72879ACD" w14:textId="77777777" w:rsidR="00925852" w:rsidRPr="00015106"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lightblue</w:t>
      </w:r>
      <w:r w:rsidRPr="00015106">
        <w:rPr>
          <w:rFonts w:ascii="Consolas" w:hAnsi="Consolas"/>
          <w:color w:val="D4D4D4"/>
          <w:sz w:val="21"/>
          <w:szCs w:val="21"/>
        </w:rPr>
        <w:t>;</w:t>
      </w:r>
    </w:p>
    <w:p w14:paraId="574A940C" w14:textId="77777777" w:rsidR="00925852" w:rsidRPr="00015106"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150px</w:t>
      </w:r>
      <w:r w:rsidRPr="00015106">
        <w:rPr>
          <w:rFonts w:ascii="Consolas" w:hAnsi="Consolas"/>
          <w:color w:val="D4D4D4"/>
          <w:sz w:val="21"/>
          <w:szCs w:val="21"/>
        </w:rPr>
        <w:t>;</w:t>
      </w:r>
    </w:p>
    <w:p w14:paraId="631E67A6" w14:textId="77777777" w:rsidR="00925852" w:rsidRPr="00015106"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left</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w:t>
      </w:r>
    </w:p>
    <w:p w14:paraId="207B3C99" w14:textId="77777777" w:rsidR="00925852" w:rsidRPr="00015106"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relative</w:t>
      </w:r>
      <w:r w:rsidRPr="00015106">
        <w:rPr>
          <w:rFonts w:ascii="Consolas" w:hAnsi="Consolas"/>
          <w:color w:val="D4D4D4"/>
          <w:sz w:val="21"/>
          <w:szCs w:val="21"/>
        </w:rPr>
        <w:t>;</w:t>
      </w:r>
    </w:p>
    <w:p w14:paraId="32D085A3" w14:textId="77777777" w:rsidR="00925852" w:rsidRPr="00015106"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top</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04A37FB5" w14:textId="77777777" w:rsidR="00925852" w:rsidRPr="00015106"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150px</w:t>
      </w:r>
      <w:r w:rsidRPr="00015106">
        <w:rPr>
          <w:rFonts w:ascii="Consolas" w:hAnsi="Consolas"/>
          <w:color w:val="D4D4D4"/>
          <w:sz w:val="21"/>
          <w:szCs w:val="21"/>
        </w:rPr>
        <w:t>;</w:t>
      </w:r>
    </w:p>
    <w:p w14:paraId="0F66ECCB" w14:textId="77777777" w:rsidR="00925852" w:rsidRPr="00015106"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z-index</w:t>
      </w:r>
      <w:r w:rsidRPr="00015106">
        <w:rPr>
          <w:rFonts w:ascii="Consolas" w:hAnsi="Consolas"/>
          <w:color w:val="D4D4D4"/>
          <w:sz w:val="21"/>
          <w:szCs w:val="21"/>
        </w:rPr>
        <w:t xml:space="preserve">: </w:t>
      </w:r>
      <w:r w:rsidRPr="00015106">
        <w:rPr>
          <w:rFonts w:ascii="Consolas" w:hAnsi="Consolas"/>
          <w:color w:val="B5CEA8"/>
          <w:sz w:val="21"/>
          <w:szCs w:val="21"/>
        </w:rPr>
        <w:t>2</w:t>
      </w:r>
      <w:r w:rsidRPr="00015106">
        <w:rPr>
          <w:rFonts w:ascii="Consolas" w:hAnsi="Consolas"/>
          <w:color w:val="D4D4D4"/>
          <w:sz w:val="21"/>
          <w:szCs w:val="21"/>
        </w:rPr>
        <w:t>;</w:t>
      </w:r>
    </w:p>
    <w:p w14:paraId="7A96D766" w14:textId="77777777" w:rsidR="00925852" w:rsidRPr="00015106"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rPr>
      </w:pPr>
    </w:p>
    <w:p w14:paraId="07D251FA" w14:textId="77777777" w:rsidR="00925852" w:rsidRPr="00015106"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A9FA948" w14:textId="77777777" w:rsidR="00925852" w:rsidRPr="00015106"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rPr>
      </w:pPr>
    </w:p>
    <w:p w14:paraId="4A2DF13E" w14:textId="77777777" w:rsidR="00925852" w:rsidRPr="00015106"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p.p2</w:t>
      </w:r>
      <w:r w:rsidRPr="00015106">
        <w:rPr>
          <w:rFonts w:ascii="Consolas" w:hAnsi="Consolas"/>
          <w:color w:val="D4D4D4"/>
          <w:sz w:val="21"/>
          <w:szCs w:val="21"/>
        </w:rPr>
        <w:t xml:space="preserve"> {</w:t>
      </w:r>
    </w:p>
    <w:p w14:paraId="5F8CB94E" w14:textId="77777777" w:rsidR="00925852" w:rsidRPr="00015106"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#DDDDDD</w:t>
      </w:r>
      <w:r w:rsidRPr="00015106">
        <w:rPr>
          <w:rFonts w:ascii="Consolas" w:hAnsi="Consolas"/>
          <w:color w:val="D4D4D4"/>
          <w:sz w:val="21"/>
          <w:szCs w:val="21"/>
        </w:rPr>
        <w:t>;</w:t>
      </w:r>
    </w:p>
    <w:p w14:paraId="34ADC0C0" w14:textId="77777777" w:rsidR="00925852" w:rsidRPr="00015106"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150px</w:t>
      </w:r>
      <w:r w:rsidRPr="00015106">
        <w:rPr>
          <w:rFonts w:ascii="Consolas" w:hAnsi="Consolas"/>
          <w:color w:val="D4D4D4"/>
          <w:sz w:val="21"/>
          <w:szCs w:val="21"/>
        </w:rPr>
        <w:t>;</w:t>
      </w:r>
    </w:p>
    <w:p w14:paraId="08C8504F" w14:textId="77777777" w:rsidR="00925852" w:rsidRPr="00015106"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left</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07BD8FEA" w14:textId="77777777" w:rsidR="00925852" w:rsidRPr="00015106"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relative</w:t>
      </w:r>
      <w:r w:rsidRPr="00015106">
        <w:rPr>
          <w:rFonts w:ascii="Consolas" w:hAnsi="Consolas"/>
          <w:color w:val="D4D4D4"/>
          <w:sz w:val="21"/>
          <w:szCs w:val="21"/>
        </w:rPr>
        <w:t>;</w:t>
      </w:r>
    </w:p>
    <w:p w14:paraId="0E46B3BE" w14:textId="77777777" w:rsidR="00925852" w:rsidRPr="00015106"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top</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w:t>
      </w:r>
    </w:p>
    <w:p w14:paraId="496A282F" w14:textId="77777777" w:rsidR="00925852" w:rsidRPr="00015106"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150px</w:t>
      </w:r>
      <w:r w:rsidRPr="00015106">
        <w:rPr>
          <w:rFonts w:ascii="Consolas" w:hAnsi="Consolas"/>
          <w:color w:val="D4D4D4"/>
          <w:sz w:val="21"/>
          <w:szCs w:val="21"/>
        </w:rPr>
        <w:t>;</w:t>
      </w:r>
    </w:p>
    <w:p w14:paraId="08947AB4" w14:textId="77777777" w:rsidR="00925852" w:rsidRPr="00015106"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r w:rsidRPr="00015106">
        <w:rPr>
          <w:rFonts w:ascii="Consolas" w:hAnsi="Consolas"/>
          <w:color w:val="9CDCFE"/>
          <w:sz w:val="21"/>
          <w:szCs w:val="21"/>
        </w:rPr>
        <w:t>z-index</w:t>
      </w:r>
      <w:r w:rsidRPr="00015106">
        <w:rPr>
          <w:rFonts w:ascii="Consolas" w:hAnsi="Consolas"/>
          <w:color w:val="D4D4D4"/>
          <w:sz w:val="21"/>
          <w:szCs w:val="21"/>
        </w:rPr>
        <w:t xml:space="preserve">: </w:t>
      </w:r>
      <w:r w:rsidRPr="00015106">
        <w:rPr>
          <w:rFonts w:ascii="Consolas" w:hAnsi="Consolas"/>
          <w:color w:val="B5CEA8"/>
          <w:sz w:val="21"/>
          <w:szCs w:val="21"/>
        </w:rPr>
        <w:t>1</w:t>
      </w:r>
      <w:r w:rsidRPr="00015106">
        <w:rPr>
          <w:rFonts w:ascii="Consolas" w:hAnsi="Consolas"/>
          <w:color w:val="D4D4D4"/>
          <w:sz w:val="21"/>
          <w:szCs w:val="21"/>
        </w:rPr>
        <w:t>;</w:t>
      </w:r>
    </w:p>
    <w:p w14:paraId="433406E2" w14:textId="77777777" w:rsidR="00925852" w:rsidRPr="00015106"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rPr>
      </w:pPr>
    </w:p>
    <w:p w14:paraId="3DF8EE7C"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11E1D17C"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056F1FEA" w14:textId="77777777" w:rsidR="00444F89" w:rsidRPr="00904F88" w:rsidRDefault="00444F89" w:rsidP="0011067F">
      <w:pPr>
        <w:rPr>
          <w:lang w:val="es-ES"/>
        </w:rPr>
      </w:pPr>
    </w:p>
    <w:p w14:paraId="7CD7AF06" w14:textId="4E388842" w:rsidR="000548FA" w:rsidRPr="00904F88" w:rsidRDefault="000548FA" w:rsidP="006D367E">
      <w:pPr>
        <w:pStyle w:val="Ttulo3"/>
        <w:rPr>
          <w:lang w:val="es-ES"/>
        </w:rPr>
      </w:pPr>
      <w:bookmarkStart w:id="70" w:name="_Toc210640545"/>
      <w:r w:rsidRPr="00904F88">
        <w:rPr>
          <w:lang w:val="es-ES"/>
        </w:rPr>
        <w:t>Posicionamiento float</w:t>
      </w:r>
      <w:bookmarkEnd w:id="70"/>
      <w:r w:rsidRPr="00904F88">
        <w:rPr>
          <w:lang w:val="es-ES"/>
        </w:rPr>
        <w:t xml:space="preserve"> </w:t>
      </w:r>
    </w:p>
    <w:p w14:paraId="5210F3C3" w14:textId="77777777" w:rsidR="000548FA" w:rsidRPr="00904F88" w:rsidRDefault="000548FA" w:rsidP="0011067F">
      <w:pPr>
        <w:rPr>
          <w:lang w:val="es-ES"/>
        </w:rPr>
      </w:pPr>
    </w:p>
    <w:p w14:paraId="58A36492" w14:textId="77777777" w:rsidR="009E5795" w:rsidRPr="00904F88" w:rsidRDefault="009E5795" w:rsidP="009E5795">
      <w:pPr>
        <w:rPr>
          <w:lang w:val="es-ES"/>
        </w:rPr>
      </w:pPr>
      <w:r w:rsidRPr="00904F88">
        <w:rPr>
          <w:lang w:val="es-ES"/>
        </w:rPr>
        <w:t>La propiedad float establece el esquema de posicionamiento flotante para un elemento. Cuando existe un elemento flotante, los elementos que se encuentran a continuación del elemento flotante fluyen a lo largo de él, salvo que haya un elemento que tenga establecido la propiedad clear.</w:t>
      </w:r>
    </w:p>
    <w:p w14:paraId="0F560836" w14:textId="77777777" w:rsidR="009E5795" w:rsidRPr="00904F88" w:rsidRDefault="009E5795" w:rsidP="009E5795">
      <w:pPr>
        <w:rPr>
          <w:lang w:val="es-ES"/>
        </w:rPr>
      </w:pPr>
      <w:r w:rsidRPr="00904F88">
        <w:rPr>
          <w:lang w:val="es-ES"/>
        </w:rPr>
        <w:t>Las propiedades float y clear se pueden aplicar a cualquier elemento de una página web.</w:t>
      </w:r>
    </w:p>
    <w:p w14:paraId="05F2E5EC" w14:textId="77777777" w:rsidR="000907DC" w:rsidRPr="00904F88" w:rsidRDefault="000907DC" w:rsidP="000907DC">
      <w:pPr>
        <w:rPr>
          <w:lang w:val="es-ES"/>
        </w:rPr>
      </w:pPr>
    </w:p>
    <w:p w14:paraId="52E4C1C5" w14:textId="791DC3F1" w:rsidR="000907DC" w:rsidRPr="00904F88" w:rsidRDefault="000907DC" w:rsidP="000907DC">
      <w:pPr>
        <w:rPr>
          <w:b/>
          <w:bCs/>
          <w:u w:val="single"/>
          <w:lang w:val="es-ES"/>
        </w:rPr>
      </w:pPr>
      <w:r w:rsidRPr="00904F88">
        <w:rPr>
          <w:b/>
          <w:bCs/>
          <w:u w:val="single"/>
          <w:lang w:val="es-ES"/>
        </w:rPr>
        <w:t>Valores para la propiedad</w:t>
      </w:r>
    </w:p>
    <w:p w14:paraId="76D52EED" w14:textId="77777777" w:rsidR="000907DC" w:rsidRPr="00904F88" w:rsidRDefault="000907DC" w:rsidP="000907DC">
      <w:pPr>
        <w:rPr>
          <w:b/>
          <w:bCs/>
          <w:lang w:val="es-ES"/>
        </w:rPr>
      </w:pPr>
    </w:p>
    <w:p w14:paraId="2CEA742A" w14:textId="526B3B77" w:rsidR="000907DC" w:rsidRPr="00904F88" w:rsidRDefault="000907DC" w:rsidP="000907DC">
      <w:pPr>
        <w:rPr>
          <w:lang w:val="es-ES"/>
        </w:rPr>
      </w:pPr>
      <w:r w:rsidRPr="00904F88">
        <w:rPr>
          <w:b/>
          <w:bCs/>
          <w:lang w:val="es-ES"/>
        </w:rPr>
        <w:t>left</w:t>
      </w:r>
    </w:p>
    <w:p w14:paraId="397741AE" w14:textId="77777777" w:rsidR="000907DC" w:rsidRPr="00904F88" w:rsidRDefault="000907DC" w:rsidP="000907DC">
      <w:pPr>
        <w:rPr>
          <w:lang w:val="es-ES"/>
        </w:rPr>
      </w:pPr>
      <w:r w:rsidRPr="00904F88">
        <w:rPr>
          <w:lang w:val="es-ES"/>
        </w:rPr>
        <w:t>El elemento debe flotar a la izquierda de su bloque contenedor.</w:t>
      </w:r>
    </w:p>
    <w:p w14:paraId="2F1F828F" w14:textId="77777777" w:rsidR="000907DC" w:rsidRPr="00904F88" w:rsidRDefault="000907DC" w:rsidP="000907DC">
      <w:pPr>
        <w:rPr>
          <w:lang w:val="es-ES"/>
        </w:rPr>
      </w:pPr>
      <w:r w:rsidRPr="00904F88">
        <w:rPr>
          <w:b/>
          <w:bCs/>
          <w:lang w:val="es-ES"/>
        </w:rPr>
        <w:t>right</w:t>
      </w:r>
    </w:p>
    <w:p w14:paraId="66E07353" w14:textId="77777777" w:rsidR="000907DC" w:rsidRPr="00904F88" w:rsidRDefault="000907DC" w:rsidP="000907DC">
      <w:pPr>
        <w:rPr>
          <w:lang w:val="es-ES"/>
        </w:rPr>
      </w:pPr>
      <w:r w:rsidRPr="00904F88">
        <w:rPr>
          <w:lang w:val="es-ES"/>
        </w:rPr>
        <w:t>El elemento debe flotar a la derecha de su bloque contenedor.</w:t>
      </w:r>
    </w:p>
    <w:p w14:paraId="4BB52D04" w14:textId="77777777" w:rsidR="000907DC" w:rsidRPr="00904F88" w:rsidRDefault="000907DC" w:rsidP="000907DC">
      <w:pPr>
        <w:rPr>
          <w:lang w:val="es-ES"/>
        </w:rPr>
      </w:pPr>
      <w:r w:rsidRPr="00904F88">
        <w:rPr>
          <w:b/>
          <w:bCs/>
          <w:lang w:val="es-ES"/>
        </w:rPr>
        <w:t>none</w:t>
      </w:r>
    </w:p>
    <w:p w14:paraId="008CC195" w14:textId="77777777" w:rsidR="000907DC" w:rsidRPr="00904F88" w:rsidRDefault="000907DC" w:rsidP="000907DC">
      <w:pPr>
        <w:rPr>
          <w:lang w:val="es-ES"/>
        </w:rPr>
      </w:pPr>
      <w:r w:rsidRPr="00904F88">
        <w:rPr>
          <w:lang w:val="es-ES"/>
        </w:rPr>
        <w:t>El elemento no deberá flotar.</w:t>
      </w:r>
    </w:p>
    <w:p w14:paraId="32EB1D6A" w14:textId="77777777" w:rsidR="000907DC" w:rsidRPr="00904F88" w:rsidRDefault="000907DC" w:rsidP="000907DC">
      <w:pPr>
        <w:rPr>
          <w:lang w:val="es-ES"/>
        </w:rPr>
      </w:pPr>
      <w:r w:rsidRPr="00904F88">
        <w:rPr>
          <w:b/>
          <w:bCs/>
          <w:lang w:val="es-ES"/>
        </w:rPr>
        <w:t>inline-start</w:t>
      </w:r>
    </w:p>
    <w:p w14:paraId="00D42C67" w14:textId="77777777" w:rsidR="000907DC" w:rsidRPr="00904F88" w:rsidRDefault="000907DC" w:rsidP="000907DC">
      <w:pPr>
        <w:rPr>
          <w:lang w:val="es-ES"/>
        </w:rPr>
      </w:pPr>
      <w:r w:rsidRPr="00904F88">
        <w:rPr>
          <w:lang w:val="es-ES"/>
        </w:rPr>
        <w:lastRenderedPageBreak/>
        <w:t>El elemento debe flotar en el costado de inicio de su bloque contenedor. Esto es el lado izquierdo con scripts ltr y el lado derecho con scripts rtl.</w:t>
      </w:r>
    </w:p>
    <w:p w14:paraId="66B80F92" w14:textId="2FAD847B" w:rsidR="000907DC" w:rsidRPr="00904F88" w:rsidRDefault="000907DC" w:rsidP="000907DC">
      <w:pPr>
        <w:rPr>
          <w:b/>
          <w:bCs/>
          <w:lang w:val="es-ES"/>
        </w:rPr>
      </w:pPr>
      <w:r w:rsidRPr="00904F88">
        <w:rPr>
          <w:b/>
          <w:bCs/>
          <w:lang w:val="es-ES"/>
        </w:rPr>
        <w:t>inline-end</w:t>
      </w:r>
    </w:p>
    <w:p w14:paraId="3E3A3350" w14:textId="77777777" w:rsidR="000907DC" w:rsidRPr="00904F88" w:rsidRDefault="000907DC" w:rsidP="000907DC">
      <w:pPr>
        <w:rPr>
          <w:lang w:val="es-ES"/>
        </w:rPr>
      </w:pPr>
      <w:r w:rsidRPr="00904F88">
        <w:rPr>
          <w:lang w:val="es-ES"/>
        </w:rPr>
        <w:t>El elemento debe flotar en el costado de término de su bloque contenedor . Esto es el lado derecho con scripts ltr y el lado izquierdo con scripts rtl.</w:t>
      </w:r>
    </w:p>
    <w:p w14:paraId="629EE4A8" w14:textId="77777777" w:rsidR="00B8189F" w:rsidRPr="00904F88" w:rsidRDefault="00B8189F" w:rsidP="0011067F">
      <w:pPr>
        <w:rPr>
          <w:lang w:val="es-ES"/>
        </w:rPr>
      </w:pPr>
    </w:p>
    <w:p w14:paraId="6FF183FC" w14:textId="17ADB50D" w:rsidR="00F34BC7" w:rsidRPr="00904F88" w:rsidRDefault="000907DC" w:rsidP="0011067F">
      <w:pPr>
        <w:rPr>
          <w:lang w:val="es-ES"/>
        </w:rPr>
      </w:pPr>
      <w:r w:rsidRPr="00904F88">
        <w:rPr>
          <w:lang w:val="es-ES"/>
        </w:rPr>
        <w:t xml:space="preserve">En el siguiente ejemplo vamos a usar las propiedades </w:t>
      </w:r>
      <w:r w:rsidR="0000449C" w:rsidRPr="00904F88">
        <w:rPr>
          <w:lang w:val="es-ES"/>
        </w:rPr>
        <w:t>de float para ilustrar diferentes ejemplos:</w:t>
      </w:r>
    </w:p>
    <w:p w14:paraId="7DC6D8EB" w14:textId="77777777" w:rsidR="0000449C" w:rsidRPr="00904F88" w:rsidRDefault="0000449C" w:rsidP="0011067F">
      <w:pPr>
        <w:rPr>
          <w:lang w:val="es-ES"/>
        </w:rPr>
      </w:pPr>
    </w:p>
    <w:p w14:paraId="29603AF3" w14:textId="77777777" w:rsidR="00D00F2B" w:rsidRPr="00015106" w:rsidRDefault="00D00F2B" w:rsidP="00D00F2B">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"contenedor"</w:t>
      </w:r>
      <w:r w:rsidRPr="00015106">
        <w:rPr>
          <w:rFonts w:ascii="Consolas" w:hAnsi="Consolas"/>
          <w:color w:val="808080"/>
          <w:sz w:val="21"/>
          <w:szCs w:val="21"/>
        </w:rPr>
        <w:t>&gt;</w:t>
      </w:r>
    </w:p>
    <w:p w14:paraId="6BC236F2" w14:textId="77777777" w:rsidR="00D00F2B" w:rsidRPr="00015106" w:rsidRDefault="00D00F2B" w:rsidP="00D00F2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"left"</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"https://encrypted-tbn0.gstatic.com/images?q=tbn:ANd9GcT5CbW3ZJbhVE7uYchwI_sv4DEWKS1VCnggow&amp;s"</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"Picachu"</w:t>
      </w:r>
      <w:r w:rsidRPr="00015106">
        <w:rPr>
          <w:rFonts w:ascii="Consolas" w:hAnsi="Consolas"/>
          <w:color w:val="808080"/>
          <w:sz w:val="21"/>
          <w:szCs w:val="21"/>
        </w:rPr>
        <w:t>&gt;</w:t>
      </w:r>
    </w:p>
    <w:p w14:paraId="14C2C45F" w14:textId="77777777" w:rsidR="00D00F2B" w:rsidRPr="008702AC" w:rsidRDefault="00D00F2B" w:rsidP="00D00F2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8702AC">
        <w:rPr>
          <w:rFonts w:ascii="Consolas" w:hAnsi="Consolas"/>
          <w:color w:val="808080"/>
          <w:sz w:val="21"/>
          <w:szCs w:val="21"/>
        </w:rPr>
        <w:t>&lt;</w:t>
      </w:r>
      <w:r w:rsidRPr="008702AC">
        <w:rPr>
          <w:rFonts w:ascii="Consolas" w:hAnsi="Consolas"/>
          <w:color w:val="569CD6"/>
          <w:sz w:val="21"/>
          <w:szCs w:val="21"/>
        </w:rPr>
        <w:t>p</w:t>
      </w:r>
      <w:r w:rsidRPr="008702AC">
        <w:rPr>
          <w:rFonts w:ascii="Consolas" w:hAnsi="Consolas"/>
          <w:color w:val="CCCCCC"/>
          <w:sz w:val="21"/>
          <w:szCs w:val="21"/>
        </w:rPr>
        <w:t xml:space="preserve"> </w:t>
      </w:r>
      <w:r w:rsidRPr="008702AC">
        <w:rPr>
          <w:rFonts w:ascii="Consolas" w:hAnsi="Consolas"/>
          <w:color w:val="9CDCFE"/>
          <w:sz w:val="21"/>
          <w:szCs w:val="21"/>
        </w:rPr>
        <w:t>class</w:t>
      </w:r>
      <w:r w:rsidRPr="008702AC">
        <w:rPr>
          <w:rFonts w:ascii="Consolas" w:hAnsi="Consolas"/>
          <w:color w:val="CCCCCC"/>
          <w:sz w:val="21"/>
          <w:szCs w:val="21"/>
        </w:rPr>
        <w:t>=</w:t>
      </w:r>
      <w:r w:rsidRPr="008702AC">
        <w:rPr>
          <w:rFonts w:ascii="Consolas" w:hAnsi="Consolas"/>
          <w:color w:val="CE9178"/>
          <w:sz w:val="21"/>
          <w:szCs w:val="21"/>
        </w:rPr>
        <w:t>"primero"</w:t>
      </w:r>
      <w:r w:rsidRPr="008702AC">
        <w:rPr>
          <w:rFonts w:ascii="Consolas" w:hAnsi="Consolas"/>
          <w:color w:val="808080"/>
          <w:sz w:val="21"/>
          <w:szCs w:val="21"/>
        </w:rPr>
        <w:t>&gt;</w:t>
      </w:r>
      <w:r w:rsidRPr="008702AC">
        <w:rPr>
          <w:rFonts w:ascii="Consolas" w:hAnsi="Consolas"/>
          <w:color w:val="CCCCCC"/>
          <w:sz w:val="21"/>
          <w:szCs w:val="21"/>
        </w:rPr>
        <w:t>Lorem ipsum dolor sit amet, consectetur adipisicing elit. Iure quisquam in odio impedit nulla voluptas quaerat est sequi magni ex accusantium, omnis, perferendis, culpa error maiores eveniet ab beatae quod.</w:t>
      </w:r>
      <w:r w:rsidRPr="008702AC">
        <w:rPr>
          <w:rFonts w:ascii="Consolas" w:hAnsi="Consolas"/>
          <w:color w:val="808080"/>
          <w:sz w:val="21"/>
          <w:szCs w:val="21"/>
        </w:rPr>
        <w:t>&lt;/</w:t>
      </w:r>
      <w:r w:rsidRPr="008702AC">
        <w:rPr>
          <w:rFonts w:ascii="Consolas" w:hAnsi="Consolas"/>
          <w:color w:val="569CD6"/>
          <w:sz w:val="21"/>
          <w:szCs w:val="21"/>
        </w:rPr>
        <w:t>p</w:t>
      </w:r>
      <w:r w:rsidRPr="008702AC">
        <w:rPr>
          <w:rFonts w:ascii="Consolas" w:hAnsi="Consolas"/>
          <w:color w:val="808080"/>
          <w:sz w:val="21"/>
          <w:szCs w:val="21"/>
        </w:rPr>
        <w:t>&gt;</w:t>
      </w:r>
    </w:p>
    <w:p w14:paraId="0EF43E11" w14:textId="77777777" w:rsidR="00D00F2B" w:rsidRPr="00904F88" w:rsidRDefault="00D00F2B" w:rsidP="00D00F2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8702AC">
        <w:rPr>
          <w:rFonts w:ascii="Consolas" w:hAnsi="Consolas"/>
          <w:color w:val="CCCCCC"/>
          <w:sz w:val="21"/>
          <w:szCs w:val="21"/>
        </w:rPr>
        <w:t xml:space="preserve">        </w:t>
      </w:r>
      <w:r w:rsidRPr="008702AC">
        <w:rPr>
          <w:rFonts w:ascii="Consolas" w:hAnsi="Consolas"/>
          <w:color w:val="808080"/>
          <w:sz w:val="21"/>
          <w:szCs w:val="21"/>
        </w:rPr>
        <w:t>&lt;</w:t>
      </w:r>
      <w:r w:rsidRPr="008702AC">
        <w:rPr>
          <w:rFonts w:ascii="Consolas" w:hAnsi="Consolas"/>
          <w:color w:val="569CD6"/>
          <w:sz w:val="21"/>
          <w:szCs w:val="21"/>
        </w:rPr>
        <w:t>p</w:t>
      </w:r>
      <w:r w:rsidRPr="008702AC">
        <w:rPr>
          <w:rFonts w:ascii="Consolas" w:hAnsi="Consolas"/>
          <w:color w:val="CCCCCC"/>
          <w:sz w:val="21"/>
          <w:szCs w:val="21"/>
        </w:rPr>
        <w:t xml:space="preserve"> </w:t>
      </w:r>
      <w:r w:rsidRPr="008702AC">
        <w:rPr>
          <w:rFonts w:ascii="Consolas" w:hAnsi="Consolas"/>
          <w:color w:val="9CDCFE"/>
          <w:sz w:val="21"/>
          <w:szCs w:val="21"/>
        </w:rPr>
        <w:t>class</w:t>
      </w:r>
      <w:r w:rsidRPr="008702AC">
        <w:rPr>
          <w:rFonts w:ascii="Consolas" w:hAnsi="Consolas"/>
          <w:color w:val="CCCCCC"/>
          <w:sz w:val="21"/>
          <w:szCs w:val="21"/>
        </w:rPr>
        <w:t>=</w:t>
      </w:r>
      <w:r w:rsidRPr="008702AC">
        <w:rPr>
          <w:rFonts w:ascii="Consolas" w:hAnsi="Consolas"/>
          <w:color w:val="CE9178"/>
          <w:sz w:val="21"/>
          <w:szCs w:val="21"/>
        </w:rPr>
        <w:t>"segundo"</w:t>
      </w:r>
      <w:r w:rsidRPr="008702AC">
        <w:rPr>
          <w:rFonts w:ascii="Consolas" w:hAnsi="Consolas"/>
          <w:color w:val="808080"/>
          <w:sz w:val="21"/>
          <w:szCs w:val="21"/>
        </w:rPr>
        <w:t>&gt;</w:t>
      </w:r>
      <w:r w:rsidRPr="008702AC">
        <w:rPr>
          <w:rFonts w:ascii="Consolas" w:hAnsi="Consolas"/>
          <w:color w:val="CCCCCC"/>
          <w:sz w:val="21"/>
          <w:szCs w:val="21"/>
        </w:rPr>
        <w:t xml:space="preserve">Lorem ipsum dolor sit amet, consectetur adipisicing elit. Odio odit qui officiis earum nihil doloremque, itaque. Totam aut, facilis quaerat reprehenderit provident pariatur iusto officiis exercitationem. </w:t>
      </w:r>
      <w:r w:rsidRPr="00904F88">
        <w:rPr>
          <w:rFonts w:ascii="Consolas" w:hAnsi="Consolas"/>
          <w:color w:val="CCCCCC"/>
          <w:sz w:val="21"/>
          <w:szCs w:val="21"/>
          <w:lang w:val="es-ES"/>
        </w:rPr>
        <w:t>Iure quaerat, neque. Iure.</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AFDC594" w14:textId="77777777" w:rsidR="00D00F2B" w:rsidRPr="00904F88" w:rsidRDefault="00D00F2B" w:rsidP="00D00F2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B14E463" w14:textId="77777777" w:rsidR="0000449C" w:rsidRPr="00904F88" w:rsidRDefault="0000449C" w:rsidP="0011067F">
      <w:pPr>
        <w:rPr>
          <w:lang w:val="es-ES"/>
        </w:rPr>
      </w:pPr>
    </w:p>
    <w:p w14:paraId="4A357D80" w14:textId="77777777" w:rsidR="00D00F2B" w:rsidRPr="00904F88" w:rsidRDefault="00D00F2B" w:rsidP="0011067F">
      <w:pPr>
        <w:rPr>
          <w:lang w:val="es-ES"/>
        </w:rPr>
      </w:pPr>
    </w:p>
    <w:p w14:paraId="3AD32CAD" w14:textId="44E55748" w:rsidR="00D00F2B" w:rsidRPr="00904F88" w:rsidRDefault="00D00F2B" w:rsidP="0011067F">
      <w:pPr>
        <w:rPr>
          <w:lang w:val="es-ES"/>
        </w:rPr>
      </w:pPr>
      <w:r w:rsidRPr="00904F88">
        <w:rPr>
          <w:lang w:val="es-ES"/>
        </w:rPr>
        <w:t>En el primer ejemplo la imagen</w:t>
      </w:r>
      <w:r w:rsidR="005177AE" w:rsidRPr="00904F88">
        <w:rPr>
          <w:lang w:val="es-ES"/>
        </w:rPr>
        <w:t xml:space="preserve"> con clase .left</w:t>
      </w:r>
      <w:r w:rsidRPr="00904F88">
        <w:rPr>
          <w:lang w:val="es-ES"/>
        </w:rPr>
        <w:t xml:space="preserve"> flota a la izquierda del texto</w:t>
      </w:r>
      <w:r w:rsidR="00DC2ABE" w:rsidRPr="00904F88">
        <w:rPr>
          <w:lang w:val="es-ES"/>
        </w:rPr>
        <w:t>, del primer párrafo.</w:t>
      </w:r>
    </w:p>
    <w:p w14:paraId="0BC53B50" w14:textId="77777777" w:rsidR="00D00F2B" w:rsidRPr="00904F88" w:rsidRDefault="00D00F2B" w:rsidP="0011067F">
      <w:pPr>
        <w:rPr>
          <w:lang w:val="es-ES"/>
        </w:rPr>
      </w:pPr>
    </w:p>
    <w:p w14:paraId="1439191F" w14:textId="77777777" w:rsidR="00D00F2B" w:rsidRPr="00015106" w:rsidRDefault="00D00F2B" w:rsidP="00D00F2B">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.left</w:t>
      </w:r>
      <w:r w:rsidRPr="00015106">
        <w:rPr>
          <w:rFonts w:ascii="Consolas" w:hAnsi="Consolas"/>
          <w:color w:val="D4D4D4"/>
          <w:sz w:val="21"/>
          <w:szCs w:val="21"/>
        </w:rPr>
        <w:t>{</w:t>
      </w:r>
    </w:p>
    <w:p w14:paraId="6D8570A8" w14:textId="77777777" w:rsidR="00D00F2B" w:rsidRPr="00015106" w:rsidRDefault="00D00F2B" w:rsidP="00D00F2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float</w:t>
      </w:r>
      <w:r w:rsidRPr="00015106">
        <w:rPr>
          <w:rFonts w:ascii="Consolas" w:hAnsi="Consolas"/>
          <w:color w:val="D4D4D4"/>
          <w:sz w:val="21"/>
          <w:szCs w:val="21"/>
        </w:rPr>
        <w:t>:</w:t>
      </w:r>
      <w:r w:rsidRPr="00015106">
        <w:rPr>
          <w:rFonts w:ascii="Consolas" w:hAnsi="Consolas"/>
          <w:color w:val="CE9178"/>
          <w:sz w:val="21"/>
          <w:szCs w:val="21"/>
        </w:rPr>
        <w:t>left</w:t>
      </w:r>
      <w:r w:rsidRPr="00015106">
        <w:rPr>
          <w:rFonts w:ascii="Consolas" w:hAnsi="Consolas"/>
          <w:color w:val="D4D4D4"/>
          <w:sz w:val="21"/>
          <w:szCs w:val="21"/>
        </w:rPr>
        <w:t>;</w:t>
      </w:r>
    </w:p>
    <w:p w14:paraId="333FD84A" w14:textId="77777777" w:rsidR="00D00F2B" w:rsidRPr="00015106" w:rsidRDefault="00D00F2B" w:rsidP="00D00F2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100px</w:t>
      </w:r>
      <w:r w:rsidRPr="00015106">
        <w:rPr>
          <w:rFonts w:ascii="Consolas" w:hAnsi="Consolas"/>
          <w:color w:val="D4D4D4"/>
          <w:sz w:val="21"/>
          <w:szCs w:val="21"/>
        </w:rPr>
        <w:t>;</w:t>
      </w:r>
    </w:p>
    <w:p w14:paraId="33596115" w14:textId="77777777" w:rsidR="00D00F2B" w:rsidRPr="00904F88" w:rsidRDefault="00D00F2B" w:rsidP="00D00F2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      </w:t>
      </w:r>
    </w:p>
    <w:p w14:paraId="7A64DCAB" w14:textId="77777777" w:rsidR="00D00F2B" w:rsidRPr="00904F88" w:rsidRDefault="00D00F2B" w:rsidP="0011067F">
      <w:pPr>
        <w:rPr>
          <w:lang w:val="es-ES"/>
        </w:rPr>
      </w:pPr>
    </w:p>
    <w:p w14:paraId="1C6227BD" w14:textId="052A5875" w:rsidR="005177AE" w:rsidRPr="00904F88" w:rsidRDefault="00DC2ABE" w:rsidP="0011067F">
      <w:pPr>
        <w:rPr>
          <w:lang w:val="es-ES"/>
        </w:rPr>
      </w:pPr>
      <w:r w:rsidRPr="00904F88">
        <w:rPr>
          <w:noProof/>
          <w:lang w:val="es-ES"/>
        </w:rPr>
        <w:drawing>
          <wp:inline distT="0" distB="0" distL="0" distR="0" wp14:anchorId="4490449D" wp14:editId="3B1C6824">
            <wp:extent cx="6300470" cy="2560320"/>
            <wp:effectExtent l="0" t="0" r="5080" b="0"/>
            <wp:docPr id="8459483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48308" name="Imagen 1" descr="Texto&#10;&#10;El contenido generado por IA puede ser incorrecto."/>
                    <pic:cNvPicPr/>
                  </pic:nvPicPr>
                  <pic:blipFill>
                    <a:blip r:embed="rId192"/>
                    <a:stretch>
                      <a:fillRect/>
                    </a:stretch>
                  </pic:blipFill>
                  <pic:spPr>
                    <a:xfrm>
                      <a:off x="0" y="0"/>
                      <a:ext cx="6300470" cy="2560320"/>
                    </a:xfrm>
                    <a:prstGeom prst="rect">
                      <a:avLst/>
                    </a:prstGeom>
                  </pic:spPr>
                </pic:pic>
              </a:graphicData>
            </a:graphic>
          </wp:inline>
        </w:drawing>
      </w:r>
    </w:p>
    <w:p w14:paraId="59ED9780" w14:textId="17C5E30B" w:rsidR="00DC2ABE" w:rsidRPr="00904F88" w:rsidRDefault="00DC2ABE" w:rsidP="00DC2ABE">
      <w:pPr>
        <w:rPr>
          <w:lang w:val="es-ES"/>
        </w:rPr>
      </w:pPr>
      <w:r w:rsidRPr="00904F88">
        <w:rPr>
          <w:lang w:val="es-ES"/>
        </w:rPr>
        <w:lastRenderedPageBreak/>
        <w:t>En el segundo ejemplo la imagen con clase .right flota a la izquierda del texto, del primer párrafo.</w:t>
      </w:r>
    </w:p>
    <w:p w14:paraId="30E62A9B" w14:textId="77777777" w:rsidR="00DC2ABE" w:rsidRPr="00904F88" w:rsidRDefault="00DC2ABE" w:rsidP="00DC2ABE">
      <w:pPr>
        <w:rPr>
          <w:lang w:val="es-ES"/>
        </w:rPr>
      </w:pPr>
    </w:p>
    <w:p w14:paraId="2D9DE87E" w14:textId="77777777" w:rsidR="00A03724" w:rsidRPr="00015106" w:rsidRDefault="00A03724" w:rsidP="00A03724">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.right</w:t>
      </w:r>
      <w:r w:rsidRPr="00015106">
        <w:rPr>
          <w:rFonts w:ascii="Consolas" w:hAnsi="Consolas"/>
          <w:color w:val="D4D4D4"/>
          <w:sz w:val="21"/>
          <w:szCs w:val="21"/>
        </w:rPr>
        <w:t>{</w:t>
      </w:r>
    </w:p>
    <w:p w14:paraId="1DECE831" w14:textId="77777777" w:rsidR="00A03724" w:rsidRPr="00015106" w:rsidRDefault="00A03724" w:rsidP="00A0372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float</w:t>
      </w:r>
      <w:r w:rsidRPr="00015106">
        <w:rPr>
          <w:rFonts w:ascii="Consolas" w:hAnsi="Consolas"/>
          <w:color w:val="D4D4D4"/>
          <w:sz w:val="21"/>
          <w:szCs w:val="21"/>
        </w:rPr>
        <w:t>:</w:t>
      </w:r>
      <w:r w:rsidRPr="00015106">
        <w:rPr>
          <w:rFonts w:ascii="Consolas" w:hAnsi="Consolas"/>
          <w:color w:val="CE9178"/>
          <w:sz w:val="21"/>
          <w:szCs w:val="21"/>
        </w:rPr>
        <w:t>right</w:t>
      </w:r>
      <w:r w:rsidRPr="00015106">
        <w:rPr>
          <w:rFonts w:ascii="Consolas" w:hAnsi="Consolas"/>
          <w:color w:val="D4D4D4"/>
          <w:sz w:val="21"/>
          <w:szCs w:val="21"/>
        </w:rPr>
        <w:t>;</w:t>
      </w:r>
    </w:p>
    <w:p w14:paraId="24945F0B" w14:textId="77777777" w:rsidR="00A03724" w:rsidRPr="00015106" w:rsidRDefault="00A03724" w:rsidP="00A0372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100px</w:t>
      </w:r>
      <w:r w:rsidRPr="00015106">
        <w:rPr>
          <w:rFonts w:ascii="Consolas" w:hAnsi="Consolas"/>
          <w:color w:val="D4D4D4"/>
          <w:sz w:val="21"/>
          <w:szCs w:val="21"/>
        </w:rPr>
        <w:t>;</w:t>
      </w:r>
    </w:p>
    <w:p w14:paraId="6B0EE829" w14:textId="77777777" w:rsidR="00A03724" w:rsidRPr="00904F88" w:rsidRDefault="00A03724" w:rsidP="00A0372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 xml:space="preserve">} </w:t>
      </w:r>
    </w:p>
    <w:p w14:paraId="77A14B46" w14:textId="1F96445A" w:rsidR="00DC2ABE" w:rsidRPr="00904F88" w:rsidRDefault="00DC2ABE" w:rsidP="00DC2ABE">
      <w:pPr>
        <w:rPr>
          <w:lang w:val="es-ES"/>
        </w:rPr>
      </w:pPr>
    </w:p>
    <w:p w14:paraId="5510822A" w14:textId="2C478A43" w:rsidR="002562EE" w:rsidRPr="00904F88" w:rsidRDefault="002562EE" w:rsidP="00DC2ABE">
      <w:pPr>
        <w:rPr>
          <w:lang w:val="es-ES"/>
        </w:rPr>
      </w:pPr>
      <w:r w:rsidRPr="00904F88">
        <w:rPr>
          <w:noProof/>
          <w:lang w:val="es-ES"/>
        </w:rPr>
        <w:drawing>
          <wp:inline distT="0" distB="0" distL="0" distR="0" wp14:anchorId="4F9007AD" wp14:editId="0C3ACBD8">
            <wp:extent cx="6300470" cy="2620645"/>
            <wp:effectExtent l="0" t="0" r="5080" b="8255"/>
            <wp:docPr id="2475302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30281" name="Imagen 1" descr="Texto&#10;&#10;El contenido generado por IA puede ser incorrecto."/>
                    <pic:cNvPicPr/>
                  </pic:nvPicPr>
                  <pic:blipFill>
                    <a:blip r:embed="rId193"/>
                    <a:stretch>
                      <a:fillRect/>
                    </a:stretch>
                  </pic:blipFill>
                  <pic:spPr>
                    <a:xfrm>
                      <a:off x="0" y="0"/>
                      <a:ext cx="6300470" cy="2620645"/>
                    </a:xfrm>
                    <a:prstGeom prst="rect">
                      <a:avLst/>
                    </a:prstGeom>
                  </pic:spPr>
                </pic:pic>
              </a:graphicData>
            </a:graphic>
          </wp:inline>
        </w:drawing>
      </w:r>
    </w:p>
    <w:p w14:paraId="24E263A5" w14:textId="77777777" w:rsidR="002562EE" w:rsidRPr="00904F88" w:rsidRDefault="002562EE" w:rsidP="00DC2ABE">
      <w:pPr>
        <w:rPr>
          <w:lang w:val="es-ES"/>
        </w:rPr>
      </w:pPr>
    </w:p>
    <w:p w14:paraId="1A716BA1" w14:textId="46838713" w:rsidR="002562EE" w:rsidRPr="00904F88" w:rsidRDefault="002562EE" w:rsidP="00DC2ABE">
      <w:pPr>
        <w:rPr>
          <w:lang w:val="es-ES"/>
        </w:rPr>
      </w:pPr>
      <w:r w:rsidRPr="00904F88">
        <w:rPr>
          <w:lang w:val="es-ES"/>
        </w:rPr>
        <w:t>En el tercer ejemplo</w:t>
      </w:r>
      <w:r w:rsidR="006179FB" w:rsidRPr="00904F88">
        <w:rPr>
          <w:lang w:val="es-ES"/>
        </w:rPr>
        <w:t xml:space="preserve"> lo hacemos con inline-start. El elemento imagen ira al principio del contenedor.</w:t>
      </w:r>
    </w:p>
    <w:p w14:paraId="7381277B" w14:textId="77777777" w:rsidR="006179FB" w:rsidRPr="00904F88" w:rsidRDefault="006179FB" w:rsidP="00DC2ABE">
      <w:pPr>
        <w:rPr>
          <w:lang w:val="es-ES"/>
        </w:rPr>
      </w:pPr>
    </w:p>
    <w:p w14:paraId="19454F8E" w14:textId="77777777" w:rsidR="00B76878" w:rsidRPr="00015106" w:rsidRDefault="00B76878" w:rsidP="00B76878">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.start</w:t>
      </w:r>
      <w:r w:rsidRPr="00015106">
        <w:rPr>
          <w:rFonts w:ascii="Consolas" w:hAnsi="Consolas"/>
          <w:color w:val="D4D4D4"/>
          <w:sz w:val="21"/>
          <w:szCs w:val="21"/>
        </w:rPr>
        <w:t>{</w:t>
      </w:r>
    </w:p>
    <w:p w14:paraId="1309B6C2" w14:textId="77777777" w:rsidR="00B76878" w:rsidRPr="00015106" w:rsidRDefault="00B76878" w:rsidP="00B7687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float</w:t>
      </w:r>
      <w:r w:rsidRPr="00015106">
        <w:rPr>
          <w:rFonts w:ascii="Consolas" w:hAnsi="Consolas"/>
          <w:color w:val="D4D4D4"/>
          <w:sz w:val="21"/>
          <w:szCs w:val="21"/>
        </w:rPr>
        <w:t>:</w:t>
      </w:r>
      <w:r w:rsidRPr="00015106">
        <w:rPr>
          <w:rFonts w:ascii="Consolas" w:hAnsi="Consolas"/>
          <w:color w:val="CE9178"/>
          <w:sz w:val="21"/>
          <w:szCs w:val="21"/>
        </w:rPr>
        <w:t>inline-start</w:t>
      </w:r>
      <w:r w:rsidRPr="00015106">
        <w:rPr>
          <w:rFonts w:ascii="Consolas" w:hAnsi="Consolas"/>
          <w:color w:val="D4D4D4"/>
          <w:sz w:val="21"/>
          <w:szCs w:val="21"/>
        </w:rPr>
        <w:t>;</w:t>
      </w:r>
    </w:p>
    <w:p w14:paraId="76B4DE7B" w14:textId="77777777" w:rsidR="00B76878" w:rsidRPr="00015106" w:rsidRDefault="00B76878" w:rsidP="00B7687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100px</w:t>
      </w:r>
      <w:r w:rsidRPr="00015106">
        <w:rPr>
          <w:rFonts w:ascii="Consolas" w:hAnsi="Consolas"/>
          <w:color w:val="D4D4D4"/>
          <w:sz w:val="21"/>
          <w:szCs w:val="21"/>
        </w:rPr>
        <w:t>;</w:t>
      </w:r>
    </w:p>
    <w:p w14:paraId="13C802C2" w14:textId="77777777" w:rsidR="00B76878" w:rsidRPr="00904F88" w:rsidRDefault="00B76878" w:rsidP="00B768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  </w:t>
      </w:r>
    </w:p>
    <w:p w14:paraId="3FD0714A" w14:textId="77777777" w:rsidR="006179FB" w:rsidRPr="00904F88" w:rsidRDefault="006179FB" w:rsidP="00DC2ABE">
      <w:pPr>
        <w:rPr>
          <w:lang w:val="es-ES"/>
        </w:rPr>
      </w:pPr>
    </w:p>
    <w:p w14:paraId="39DF2A35" w14:textId="043005D6" w:rsidR="00B76878" w:rsidRPr="00904F88" w:rsidRDefault="00B76878" w:rsidP="00DC2ABE">
      <w:pPr>
        <w:rPr>
          <w:lang w:val="es-ES"/>
        </w:rPr>
      </w:pPr>
      <w:r w:rsidRPr="00904F88">
        <w:rPr>
          <w:noProof/>
          <w:lang w:val="es-ES"/>
        </w:rPr>
        <w:lastRenderedPageBreak/>
        <w:drawing>
          <wp:inline distT="0" distB="0" distL="0" distR="0" wp14:anchorId="415C9A44" wp14:editId="45F08FD6">
            <wp:extent cx="6300470" cy="2578735"/>
            <wp:effectExtent l="0" t="0" r="5080" b="0"/>
            <wp:docPr id="944925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2523" name="Imagen 1" descr="Texto&#10;&#10;El contenido generado por IA puede ser incorrecto."/>
                    <pic:cNvPicPr/>
                  </pic:nvPicPr>
                  <pic:blipFill>
                    <a:blip r:embed="rId194"/>
                    <a:stretch>
                      <a:fillRect/>
                    </a:stretch>
                  </pic:blipFill>
                  <pic:spPr>
                    <a:xfrm>
                      <a:off x="0" y="0"/>
                      <a:ext cx="6300470" cy="2578735"/>
                    </a:xfrm>
                    <a:prstGeom prst="rect">
                      <a:avLst/>
                    </a:prstGeom>
                  </pic:spPr>
                </pic:pic>
              </a:graphicData>
            </a:graphic>
          </wp:inline>
        </w:drawing>
      </w:r>
    </w:p>
    <w:p w14:paraId="3F220990" w14:textId="77777777" w:rsidR="002562EE" w:rsidRPr="00904F88" w:rsidRDefault="002562EE" w:rsidP="00DC2ABE">
      <w:pPr>
        <w:rPr>
          <w:lang w:val="es-ES"/>
        </w:rPr>
      </w:pPr>
    </w:p>
    <w:p w14:paraId="404D95B6" w14:textId="727B43F3" w:rsidR="006179FB" w:rsidRPr="00904F88" w:rsidRDefault="006179FB" w:rsidP="006179FB">
      <w:pPr>
        <w:rPr>
          <w:lang w:val="es-ES"/>
        </w:rPr>
      </w:pPr>
      <w:r w:rsidRPr="00904F88">
        <w:rPr>
          <w:lang w:val="es-ES"/>
        </w:rPr>
        <w:t>En el cuarto ejemplo lo hacemos con inline-endt. El elemento imagen ira al final del contenedor.</w:t>
      </w:r>
    </w:p>
    <w:p w14:paraId="2658182C" w14:textId="77777777" w:rsidR="006179FB" w:rsidRPr="00904F88" w:rsidRDefault="006179FB" w:rsidP="00DC2ABE">
      <w:pPr>
        <w:rPr>
          <w:lang w:val="es-ES"/>
        </w:rPr>
      </w:pPr>
    </w:p>
    <w:p w14:paraId="047CB2C8" w14:textId="77777777" w:rsidR="00EE747E" w:rsidRPr="00015106" w:rsidRDefault="00EE747E" w:rsidP="00EE747E">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.end</w:t>
      </w:r>
      <w:r w:rsidRPr="00015106">
        <w:rPr>
          <w:rFonts w:ascii="Consolas" w:hAnsi="Consolas"/>
          <w:color w:val="D4D4D4"/>
          <w:sz w:val="21"/>
          <w:szCs w:val="21"/>
        </w:rPr>
        <w:t>{</w:t>
      </w:r>
    </w:p>
    <w:p w14:paraId="3EE35E60" w14:textId="77777777" w:rsidR="00EE747E" w:rsidRPr="00015106" w:rsidRDefault="00EE747E" w:rsidP="00EE747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float</w:t>
      </w:r>
      <w:r w:rsidRPr="00015106">
        <w:rPr>
          <w:rFonts w:ascii="Consolas" w:hAnsi="Consolas"/>
          <w:color w:val="D4D4D4"/>
          <w:sz w:val="21"/>
          <w:szCs w:val="21"/>
        </w:rPr>
        <w:t>:</w:t>
      </w:r>
      <w:r w:rsidRPr="00015106">
        <w:rPr>
          <w:rFonts w:ascii="Consolas" w:hAnsi="Consolas"/>
          <w:color w:val="CE9178"/>
          <w:sz w:val="21"/>
          <w:szCs w:val="21"/>
        </w:rPr>
        <w:t>inline-end</w:t>
      </w:r>
      <w:r w:rsidRPr="00015106">
        <w:rPr>
          <w:rFonts w:ascii="Consolas" w:hAnsi="Consolas"/>
          <w:color w:val="D4D4D4"/>
          <w:sz w:val="21"/>
          <w:szCs w:val="21"/>
        </w:rPr>
        <w:t>;</w:t>
      </w:r>
    </w:p>
    <w:p w14:paraId="33A859CC" w14:textId="77777777" w:rsidR="00EE747E" w:rsidRPr="00015106" w:rsidRDefault="00EE747E" w:rsidP="00EE747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100px</w:t>
      </w:r>
      <w:r w:rsidRPr="00015106">
        <w:rPr>
          <w:rFonts w:ascii="Consolas" w:hAnsi="Consolas"/>
          <w:color w:val="D4D4D4"/>
          <w:sz w:val="21"/>
          <w:szCs w:val="21"/>
        </w:rPr>
        <w:t>;</w:t>
      </w:r>
    </w:p>
    <w:p w14:paraId="5C89C78A" w14:textId="77777777" w:rsidR="00EE747E" w:rsidRPr="00904F88" w:rsidRDefault="00EE747E" w:rsidP="00EE747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  </w:t>
      </w:r>
    </w:p>
    <w:p w14:paraId="00D5DF80" w14:textId="77777777" w:rsidR="00EE747E" w:rsidRPr="00904F88" w:rsidRDefault="00EE747E" w:rsidP="00DC2ABE">
      <w:pPr>
        <w:rPr>
          <w:lang w:val="es-ES"/>
        </w:rPr>
      </w:pPr>
    </w:p>
    <w:p w14:paraId="47290B0D" w14:textId="77777777" w:rsidR="00EE747E" w:rsidRPr="00904F88" w:rsidRDefault="00EE747E" w:rsidP="00DC2ABE">
      <w:pPr>
        <w:rPr>
          <w:lang w:val="es-ES"/>
        </w:rPr>
      </w:pPr>
    </w:p>
    <w:p w14:paraId="5BA411D9" w14:textId="56BDBAD9" w:rsidR="006179FB" w:rsidRPr="00904F88" w:rsidRDefault="00EE747E" w:rsidP="00DC2ABE">
      <w:pPr>
        <w:rPr>
          <w:lang w:val="es-ES"/>
        </w:rPr>
      </w:pPr>
      <w:r w:rsidRPr="00904F88">
        <w:rPr>
          <w:noProof/>
          <w:lang w:val="es-ES"/>
        </w:rPr>
        <w:drawing>
          <wp:inline distT="0" distB="0" distL="0" distR="0" wp14:anchorId="47B60A72" wp14:editId="7D617E2C">
            <wp:extent cx="6300470" cy="2637790"/>
            <wp:effectExtent l="0" t="0" r="5080" b="0"/>
            <wp:docPr id="19522938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93814" name="Imagen 1" descr="Texto&#10;&#10;El contenido generado por IA puede ser incorrecto."/>
                    <pic:cNvPicPr/>
                  </pic:nvPicPr>
                  <pic:blipFill>
                    <a:blip r:embed="rId195"/>
                    <a:stretch>
                      <a:fillRect/>
                    </a:stretch>
                  </pic:blipFill>
                  <pic:spPr>
                    <a:xfrm>
                      <a:off x="0" y="0"/>
                      <a:ext cx="6300470" cy="2637790"/>
                    </a:xfrm>
                    <a:prstGeom prst="rect">
                      <a:avLst/>
                    </a:prstGeom>
                  </pic:spPr>
                </pic:pic>
              </a:graphicData>
            </a:graphic>
          </wp:inline>
        </w:drawing>
      </w:r>
    </w:p>
    <w:p w14:paraId="7DDBFE9A" w14:textId="77777777" w:rsidR="002562EE" w:rsidRPr="00904F88" w:rsidRDefault="002562EE" w:rsidP="00DC2ABE">
      <w:pPr>
        <w:rPr>
          <w:lang w:val="es-ES"/>
        </w:rPr>
      </w:pPr>
    </w:p>
    <w:p w14:paraId="57DCA162" w14:textId="77777777" w:rsidR="002562EE" w:rsidRPr="00904F88" w:rsidRDefault="002562EE" w:rsidP="00DC2ABE">
      <w:pPr>
        <w:rPr>
          <w:lang w:val="es-ES"/>
        </w:rPr>
      </w:pPr>
    </w:p>
    <w:p w14:paraId="6456FC99" w14:textId="2AF55772" w:rsidR="00DD384D" w:rsidRPr="00904F88" w:rsidRDefault="00DD384D" w:rsidP="00DD384D">
      <w:pPr>
        <w:rPr>
          <w:lang w:val="es-ES"/>
        </w:rPr>
      </w:pPr>
      <w:r w:rsidRPr="00904F88">
        <w:rPr>
          <w:lang w:val="es-ES"/>
        </w:rPr>
        <w:t>Para impedir que ocurra la flotación, es necesario que la flotación de la imagen se interrumpa. La propiedad clear hace que un elemento no tenga elementos flotantes a su lado. Los posibles valores de clear son:</w:t>
      </w:r>
    </w:p>
    <w:p w14:paraId="7825724A" w14:textId="77777777" w:rsidR="00DD384D" w:rsidRPr="00904F88" w:rsidRDefault="00DD384D" w:rsidP="00DD384D">
      <w:pPr>
        <w:numPr>
          <w:ilvl w:val="0"/>
          <w:numId w:val="58"/>
        </w:numPr>
        <w:rPr>
          <w:lang w:val="es-ES"/>
        </w:rPr>
      </w:pPr>
      <w:r w:rsidRPr="00904F88">
        <w:rPr>
          <w:lang w:val="es-ES"/>
        </w:rPr>
        <w:lastRenderedPageBreak/>
        <w:t>left, que hace que no hayan elementos flotantes a la izquierda,</w:t>
      </w:r>
    </w:p>
    <w:p w14:paraId="4F9E72A0" w14:textId="77777777" w:rsidR="00DD384D" w:rsidRPr="00904F88" w:rsidRDefault="00DD384D" w:rsidP="00DD384D">
      <w:pPr>
        <w:numPr>
          <w:ilvl w:val="0"/>
          <w:numId w:val="58"/>
        </w:numPr>
        <w:rPr>
          <w:lang w:val="es-ES"/>
        </w:rPr>
      </w:pPr>
      <w:r w:rsidRPr="00904F88">
        <w:rPr>
          <w:lang w:val="es-ES"/>
        </w:rPr>
        <w:t>right, que hace que no hayan elementos flotantes a la derecha,</w:t>
      </w:r>
    </w:p>
    <w:p w14:paraId="0CA033C7" w14:textId="77777777" w:rsidR="00DD384D" w:rsidRPr="00904F88" w:rsidRDefault="00DD384D" w:rsidP="00DD384D">
      <w:pPr>
        <w:numPr>
          <w:ilvl w:val="0"/>
          <w:numId w:val="58"/>
        </w:numPr>
        <w:rPr>
          <w:lang w:val="es-ES"/>
        </w:rPr>
      </w:pPr>
      <w:r w:rsidRPr="00904F88">
        <w:rPr>
          <w:lang w:val="es-ES"/>
        </w:rPr>
        <w:t>both, que hace que no hayan elementos flotantes ni a derecha ni a izquierda,</w:t>
      </w:r>
    </w:p>
    <w:p w14:paraId="78EF0FFD" w14:textId="77777777" w:rsidR="00DD384D" w:rsidRPr="00904F88" w:rsidRDefault="00DD384D" w:rsidP="00DD384D">
      <w:pPr>
        <w:numPr>
          <w:ilvl w:val="0"/>
          <w:numId w:val="58"/>
        </w:numPr>
        <w:rPr>
          <w:lang w:val="es-ES"/>
        </w:rPr>
      </w:pPr>
      <w:r w:rsidRPr="00904F88">
        <w:rPr>
          <w:lang w:val="es-ES"/>
        </w:rPr>
        <w:t>none, que permite que hayan elementos flotantes a derecha y a izquierda (valor por omisión).</w:t>
      </w:r>
    </w:p>
    <w:p w14:paraId="06454DAE" w14:textId="369240D1" w:rsidR="00DD384D" w:rsidRPr="00904F88" w:rsidRDefault="00DD384D" w:rsidP="00DD384D">
      <w:pPr>
        <w:rPr>
          <w:lang w:val="es-ES"/>
        </w:rPr>
      </w:pPr>
      <w:r w:rsidRPr="00904F88">
        <w:rPr>
          <w:lang w:val="es-ES"/>
        </w:rPr>
        <w:t xml:space="preserve">Se puede asignar la propiedad clear a cualquier elemento. </w:t>
      </w:r>
      <w:r w:rsidR="00166418" w:rsidRPr="00904F88">
        <w:rPr>
          <w:lang w:val="es-ES"/>
        </w:rPr>
        <w:t>En el ejemplo el párrafo primero con clase css “primero” se le ha añadido la propiedad clear both. La imagen ya no puede flotar y se posiciona encima del párrafo.</w:t>
      </w:r>
    </w:p>
    <w:p w14:paraId="5E72FE44" w14:textId="77777777" w:rsidR="006D103B" w:rsidRPr="00904F88" w:rsidRDefault="006D103B" w:rsidP="00DD384D">
      <w:pPr>
        <w:rPr>
          <w:lang w:val="es-ES"/>
        </w:rPr>
      </w:pPr>
    </w:p>
    <w:p w14:paraId="5C63204C" w14:textId="77777777" w:rsidR="00166418" w:rsidRPr="00015106" w:rsidRDefault="00166418" w:rsidP="00166418">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.primeroclear</w:t>
      </w:r>
      <w:r w:rsidRPr="00015106">
        <w:rPr>
          <w:rFonts w:ascii="Consolas" w:hAnsi="Consolas"/>
          <w:color w:val="D4D4D4"/>
          <w:sz w:val="21"/>
          <w:szCs w:val="21"/>
        </w:rPr>
        <w:t xml:space="preserve"> {</w:t>
      </w:r>
    </w:p>
    <w:p w14:paraId="61DAF101" w14:textId="77777777" w:rsidR="00166418" w:rsidRPr="00015106" w:rsidRDefault="00166418" w:rsidP="00166418">
      <w:pPr>
        <w:widowControl/>
        <w:shd w:val="clear" w:color="auto" w:fill="1F1F1F"/>
        <w:autoSpaceDE/>
        <w:autoSpaceDN/>
        <w:adjustRightInd/>
        <w:spacing w:before="0" w:after="0" w:line="285" w:lineRule="atLeast"/>
        <w:jc w:val="left"/>
        <w:rPr>
          <w:rFonts w:ascii="Consolas" w:hAnsi="Consolas"/>
          <w:color w:val="CCCCCC"/>
          <w:sz w:val="21"/>
          <w:szCs w:val="21"/>
        </w:rPr>
      </w:pPr>
    </w:p>
    <w:p w14:paraId="275C94B2" w14:textId="77777777" w:rsidR="00166418" w:rsidRPr="00015106" w:rsidRDefault="00166418" w:rsidP="0016641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clear</w:t>
      </w:r>
      <w:r w:rsidRPr="00015106">
        <w:rPr>
          <w:rFonts w:ascii="Consolas" w:hAnsi="Consolas"/>
          <w:color w:val="D4D4D4"/>
          <w:sz w:val="21"/>
          <w:szCs w:val="21"/>
        </w:rPr>
        <w:t xml:space="preserve">: </w:t>
      </w:r>
      <w:r w:rsidRPr="00015106">
        <w:rPr>
          <w:rFonts w:ascii="Consolas" w:hAnsi="Consolas"/>
          <w:color w:val="CE9178"/>
          <w:sz w:val="21"/>
          <w:szCs w:val="21"/>
        </w:rPr>
        <w:t>both</w:t>
      </w:r>
    </w:p>
    <w:p w14:paraId="25C148A2" w14:textId="77777777" w:rsidR="00166418" w:rsidRPr="00015106" w:rsidRDefault="00166418" w:rsidP="0016641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30C2BC6" w14:textId="77777777" w:rsidR="00166418" w:rsidRPr="00015106" w:rsidRDefault="00166418" w:rsidP="00166418">
      <w:pPr>
        <w:widowControl/>
        <w:shd w:val="clear" w:color="auto" w:fill="1F1F1F"/>
        <w:autoSpaceDE/>
        <w:autoSpaceDN/>
        <w:adjustRightInd/>
        <w:spacing w:before="0" w:after="0" w:line="285" w:lineRule="atLeast"/>
        <w:jc w:val="left"/>
        <w:rPr>
          <w:rFonts w:ascii="Consolas" w:hAnsi="Consolas"/>
          <w:color w:val="CCCCCC"/>
          <w:sz w:val="21"/>
          <w:szCs w:val="21"/>
        </w:rPr>
      </w:pPr>
    </w:p>
    <w:p w14:paraId="04F7F1E5" w14:textId="77777777" w:rsidR="00166418" w:rsidRPr="00015106" w:rsidRDefault="00166418" w:rsidP="0016641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.left</w:t>
      </w:r>
      <w:r w:rsidRPr="00015106">
        <w:rPr>
          <w:rFonts w:ascii="Consolas" w:hAnsi="Consolas"/>
          <w:color w:val="D4D4D4"/>
          <w:sz w:val="21"/>
          <w:szCs w:val="21"/>
        </w:rPr>
        <w:t xml:space="preserve"> {</w:t>
      </w:r>
    </w:p>
    <w:p w14:paraId="3707A30E" w14:textId="77777777" w:rsidR="00166418" w:rsidRPr="00015106" w:rsidRDefault="00166418" w:rsidP="0016641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float</w:t>
      </w:r>
      <w:r w:rsidRPr="00015106">
        <w:rPr>
          <w:rFonts w:ascii="Consolas" w:hAnsi="Consolas"/>
          <w:color w:val="D4D4D4"/>
          <w:sz w:val="21"/>
          <w:szCs w:val="21"/>
        </w:rPr>
        <w:t xml:space="preserve">: </w:t>
      </w:r>
      <w:r w:rsidRPr="00015106">
        <w:rPr>
          <w:rFonts w:ascii="Consolas" w:hAnsi="Consolas"/>
          <w:color w:val="CE9178"/>
          <w:sz w:val="21"/>
          <w:szCs w:val="21"/>
        </w:rPr>
        <w:t>left</w:t>
      </w:r>
      <w:r w:rsidRPr="00015106">
        <w:rPr>
          <w:rFonts w:ascii="Consolas" w:hAnsi="Consolas"/>
          <w:color w:val="D4D4D4"/>
          <w:sz w:val="21"/>
          <w:szCs w:val="21"/>
        </w:rPr>
        <w:t>;</w:t>
      </w:r>
    </w:p>
    <w:p w14:paraId="3B0717C9" w14:textId="77777777" w:rsidR="00166418" w:rsidRPr="00015106" w:rsidRDefault="00166418" w:rsidP="0016641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100px</w:t>
      </w:r>
      <w:r w:rsidRPr="00015106">
        <w:rPr>
          <w:rFonts w:ascii="Consolas" w:hAnsi="Consolas"/>
          <w:color w:val="D4D4D4"/>
          <w:sz w:val="21"/>
          <w:szCs w:val="21"/>
        </w:rPr>
        <w:t>;</w:t>
      </w:r>
    </w:p>
    <w:p w14:paraId="1A283E0F" w14:textId="77777777" w:rsidR="00166418" w:rsidRPr="00015106" w:rsidRDefault="00166418" w:rsidP="0016641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4E1763B" w14:textId="77777777" w:rsidR="00166418" w:rsidRPr="00015106" w:rsidRDefault="00166418" w:rsidP="00166418">
      <w:pPr>
        <w:widowControl/>
        <w:shd w:val="clear" w:color="auto" w:fill="1F1F1F"/>
        <w:autoSpaceDE/>
        <w:autoSpaceDN/>
        <w:adjustRightInd/>
        <w:spacing w:before="0" w:after="0" w:line="285" w:lineRule="atLeast"/>
        <w:jc w:val="left"/>
        <w:rPr>
          <w:rFonts w:ascii="Consolas" w:hAnsi="Consolas"/>
          <w:color w:val="CCCCCC"/>
          <w:sz w:val="21"/>
          <w:szCs w:val="21"/>
        </w:rPr>
      </w:pPr>
    </w:p>
    <w:p w14:paraId="702D1AC0" w14:textId="77777777" w:rsidR="006D103B" w:rsidRPr="00015106" w:rsidRDefault="006D103B" w:rsidP="00DD384D"/>
    <w:p w14:paraId="5B8748EC" w14:textId="77777777" w:rsidR="002562EE" w:rsidRPr="00015106" w:rsidRDefault="002562EE" w:rsidP="00DC2ABE"/>
    <w:p w14:paraId="782235B8" w14:textId="77777777" w:rsidR="00B8189F" w:rsidRPr="00015106" w:rsidRDefault="00B8189F" w:rsidP="0011067F"/>
    <w:p w14:paraId="19995E5C" w14:textId="77777777" w:rsidR="006D103B" w:rsidRPr="00015106"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"contenedor"</w:t>
      </w:r>
      <w:r w:rsidRPr="00015106">
        <w:rPr>
          <w:rFonts w:ascii="Consolas" w:hAnsi="Consolas"/>
          <w:color w:val="808080"/>
          <w:sz w:val="21"/>
          <w:szCs w:val="21"/>
        </w:rPr>
        <w:t>&gt;</w:t>
      </w:r>
    </w:p>
    <w:p w14:paraId="2BC59BDB" w14:textId="77777777" w:rsidR="006D103B" w:rsidRPr="00015106"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"left"</w:t>
      </w:r>
    </w:p>
    <w:p w14:paraId="56F8EF62" w14:textId="77777777" w:rsidR="006D103B" w:rsidRPr="00015106"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"https://encrypted-tbn0.gstatic.com/images?q=tbn:ANd9GcT5CbW3ZJbhVE7uYchwI_sv4DEWKS1VCnggow&amp;s"</w:t>
      </w:r>
    </w:p>
    <w:p w14:paraId="27045FBD" w14:textId="77777777" w:rsidR="006D103B" w:rsidRPr="00015106"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"Picachu"</w:t>
      </w:r>
      <w:r w:rsidRPr="00015106">
        <w:rPr>
          <w:rFonts w:ascii="Consolas" w:hAnsi="Consolas"/>
          <w:color w:val="808080"/>
          <w:sz w:val="21"/>
          <w:szCs w:val="21"/>
        </w:rPr>
        <w:t>&gt;</w:t>
      </w:r>
    </w:p>
    <w:p w14:paraId="6DD9A708" w14:textId="77777777" w:rsidR="006D103B" w:rsidRPr="00015106"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"primeroclear"</w:t>
      </w:r>
      <w:r w:rsidRPr="00015106">
        <w:rPr>
          <w:rFonts w:ascii="Consolas" w:hAnsi="Consolas"/>
          <w:color w:val="808080"/>
          <w:sz w:val="21"/>
          <w:szCs w:val="21"/>
        </w:rPr>
        <w:t>&gt;</w:t>
      </w:r>
      <w:r w:rsidRPr="00015106">
        <w:rPr>
          <w:rFonts w:ascii="Consolas" w:hAnsi="Consolas"/>
          <w:color w:val="CCCCCC"/>
          <w:sz w:val="21"/>
          <w:szCs w:val="21"/>
        </w:rPr>
        <w:t>Lorem ipsum dolor sit amet, consectetur adipisicing elit. Iure quisquam in odio impedit</w:t>
      </w:r>
    </w:p>
    <w:p w14:paraId="51E9C1C9" w14:textId="77777777" w:rsidR="006D103B" w:rsidRPr="00015106"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nulla voluptas quaerat est sequi magni ex accusantium, omnis, perferendis, culpa error maiores eveniet ab</w:t>
      </w:r>
    </w:p>
    <w:p w14:paraId="0FBC1ACF" w14:textId="77777777" w:rsidR="006D103B" w:rsidRPr="00015106"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beatae quod.</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3E5D220F" w14:textId="77777777" w:rsidR="006D103B" w:rsidRPr="00015106"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"segundo"</w:t>
      </w:r>
      <w:r w:rsidRPr="00015106">
        <w:rPr>
          <w:rFonts w:ascii="Consolas" w:hAnsi="Consolas"/>
          <w:color w:val="808080"/>
          <w:sz w:val="21"/>
          <w:szCs w:val="21"/>
        </w:rPr>
        <w:t>&gt;</w:t>
      </w:r>
      <w:r w:rsidRPr="00015106">
        <w:rPr>
          <w:rFonts w:ascii="Consolas" w:hAnsi="Consolas"/>
          <w:color w:val="CCCCCC"/>
          <w:sz w:val="21"/>
          <w:szCs w:val="21"/>
        </w:rPr>
        <w:t>Lorem ipsum dolor sit amet, consectetur adipisicing elit. Odio odit qui officiis earum nihil</w:t>
      </w:r>
    </w:p>
    <w:p w14:paraId="15F06F65" w14:textId="77777777" w:rsidR="006D103B" w:rsidRPr="00015106"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doloremque, itaque. Totam aut, facilis quaerat reprehenderit provident pariatur iusto officiis</w:t>
      </w:r>
    </w:p>
    <w:p w14:paraId="43EE3648" w14:textId="77777777" w:rsidR="006D103B" w:rsidRPr="008702AC"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8702AC">
        <w:rPr>
          <w:rFonts w:ascii="Consolas" w:hAnsi="Consolas"/>
          <w:color w:val="CCCCCC"/>
          <w:sz w:val="21"/>
          <w:szCs w:val="21"/>
        </w:rPr>
        <w:t>exercitationem. Iure quaerat, neque. Iure.</w:t>
      </w:r>
      <w:r w:rsidRPr="008702AC">
        <w:rPr>
          <w:rFonts w:ascii="Consolas" w:hAnsi="Consolas"/>
          <w:color w:val="808080"/>
          <w:sz w:val="21"/>
          <w:szCs w:val="21"/>
        </w:rPr>
        <w:t>&lt;/</w:t>
      </w:r>
      <w:r w:rsidRPr="008702AC">
        <w:rPr>
          <w:rFonts w:ascii="Consolas" w:hAnsi="Consolas"/>
          <w:color w:val="569CD6"/>
          <w:sz w:val="21"/>
          <w:szCs w:val="21"/>
        </w:rPr>
        <w:t>p</w:t>
      </w:r>
      <w:r w:rsidRPr="008702AC">
        <w:rPr>
          <w:rFonts w:ascii="Consolas" w:hAnsi="Consolas"/>
          <w:color w:val="808080"/>
          <w:sz w:val="21"/>
          <w:szCs w:val="21"/>
        </w:rPr>
        <w:t>&gt;</w:t>
      </w:r>
    </w:p>
    <w:p w14:paraId="24A531AA" w14:textId="77777777" w:rsidR="006D103B" w:rsidRPr="00904F88"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8702AC">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706F0180" w14:textId="77777777" w:rsidR="006D103B" w:rsidRPr="00904F88"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D86DFC7" w14:textId="77777777" w:rsidR="006D103B" w:rsidRPr="00904F88" w:rsidRDefault="006D103B" w:rsidP="0011067F">
      <w:pPr>
        <w:rPr>
          <w:lang w:val="es-ES"/>
        </w:rPr>
      </w:pPr>
    </w:p>
    <w:p w14:paraId="6B6444ED" w14:textId="1DBD17A2" w:rsidR="006D103B" w:rsidRPr="00904F88" w:rsidRDefault="00FB4249" w:rsidP="0011067F">
      <w:pPr>
        <w:rPr>
          <w:lang w:val="es-ES"/>
        </w:rPr>
      </w:pPr>
      <w:r w:rsidRPr="00904F88">
        <w:rPr>
          <w:lang w:val="es-ES"/>
        </w:rPr>
        <w:t>En el navegador se aprecia como la imagen ya no puede flotar y se posiciona encima del párrafo.</w:t>
      </w:r>
    </w:p>
    <w:p w14:paraId="5940638B" w14:textId="77777777" w:rsidR="00FB4249" w:rsidRPr="00904F88" w:rsidRDefault="00FB4249" w:rsidP="0011067F">
      <w:pPr>
        <w:rPr>
          <w:lang w:val="es-ES"/>
        </w:rPr>
      </w:pPr>
    </w:p>
    <w:p w14:paraId="7207CC4E" w14:textId="09BC05F5" w:rsidR="00FB4249" w:rsidRPr="00904F88" w:rsidRDefault="00FB4249" w:rsidP="0011067F">
      <w:pPr>
        <w:rPr>
          <w:lang w:val="es-ES"/>
        </w:rPr>
      </w:pPr>
      <w:r w:rsidRPr="00904F88">
        <w:rPr>
          <w:noProof/>
          <w:lang w:val="es-ES"/>
        </w:rPr>
        <w:lastRenderedPageBreak/>
        <w:drawing>
          <wp:inline distT="0" distB="0" distL="0" distR="0" wp14:anchorId="0D3D4141" wp14:editId="65B78F95">
            <wp:extent cx="6300470" cy="3385185"/>
            <wp:effectExtent l="0" t="0" r="5080" b="5715"/>
            <wp:docPr id="4179081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08112" name="Imagen 1" descr="Texto&#10;&#10;El contenido generado por IA puede ser incorrecto."/>
                    <pic:cNvPicPr/>
                  </pic:nvPicPr>
                  <pic:blipFill>
                    <a:blip r:embed="rId196"/>
                    <a:stretch>
                      <a:fillRect/>
                    </a:stretch>
                  </pic:blipFill>
                  <pic:spPr>
                    <a:xfrm>
                      <a:off x="0" y="0"/>
                      <a:ext cx="6300470" cy="3385185"/>
                    </a:xfrm>
                    <a:prstGeom prst="rect">
                      <a:avLst/>
                    </a:prstGeom>
                  </pic:spPr>
                </pic:pic>
              </a:graphicData>
            </a:graphic>
          </wp:inline>
        </w:drawing>
      </w:r>
    </w:p>
    <w:p w14:paraId="4553597F" w14:textId="77777777" w:rsidR="00FB4249" w:rsidRPr="00904F88" w:rsidRDefault="00FB4249" w:rsidP="0011067F">
      <w:pPr>
        <w:rPr>
          <w:lang w:val="es-ES"/>
        </w:rPr>
      </w:pPr>
    </w:p>
    <w:p w14:paraId="055C8724" w14:textId="1EA30B73" w:rsidR="00E75E2A" w:rsidRPr="00904F88" w:rsidRDefault="00E75E2A" w:rsidP="00E75E2A">
      <w:pPr>
        <w:pStyle w:val="Ttulo2"/>
        <w:rPr>
          <w:lang w:val="es-ES"/>
        </w:rPr>
      </w:pPr>
      <w:bookmarkStart w:id="71" w:name="_Toc210640546"/>
      <w:r w:rsidRPr="00904F88">
        <w:rPr>
          <w:lang w:val="es-ES"/>
        </w:rPr>
        <w:t xml:space="preserve">Uso de float para </w:t>
      </w:r>
      <w:r w:rsidR="00A6514F" w:rsidRPr="00904F88">
        <w:rPr>
          <w:lang w:val="es-ES"/>
        </w:rPr>
        <w:t xml:space="preserve">crear un Layout en </w:t>
      </w:r>
      <w:r w:rsidR="00F25BFC" w:rsidRPr="00904F88">
        <w:rPr>
          <w:lang w:val="es-ES"/>
        </w:rPr>
        <w:t>nuestra página web</w:t>
      </w:r>
      <w:bookmarkEnd w:id="71"/>
    </w:p>
    <w:p w14:paraId="613671FE" w14:textId="77777777" w:rsidR="00E75E2A" w:rsidRPr="00904F88" w:rsidRDefault="00E75E2A" w:rsidP="0011067F">
      <w:pPr>
        <w:rPr>
          <w:lang w:val="es-ES"/>
        </w:rPr>
      </w:pPr>
    </w:p>
    <w:p w14:paraId="27477F96" w14:textId="124736A1" w:rsidR="00E75E2A" w:rsidRPr="00904F88" w:rsidRDefault="00C63074" w:rsidP="0011067F">
      <w:pPr>
        <w:rPr>
          <w:lang w:val="es-ES"/>
        </w:rPr>
      </w:pPr>
      <w:r w:rsidRPr="00904F88">
        <w:rPr>
          <w:lang w:val="es-ES"/>
        </w:rPr>
        <w:t>Vamos a usar e</w:t>
      </w:r>
      <w:r w:rsidR="00A6514F" w:rsidRPr="00904F88">
        <w:rPr>
          <w:lang w:val="es-ES"/>
        </w:rPr>
        <w:t xml:space="preserve">l posicionamiento </w:t>
      </w:r>
      <w:r w:rsidR="00F25BFC" w:rsidRPr="00904F88">
        <w:rPr>
          <w:lang w:val="es-ES"/>
        </w:rPr>
        <w:t xml:space="preserve">float y fixed en la barra de navegación como hemos hecho anteriormente para crear un layout </w:t>
      </w:r>
      <w:r w:rsidR="00A743AE" w:rsidRPr="00904F88">
        <w:rPr>
          <w:lang w:val="es-ES"/>
        </w:rPr>
        <w:t>web como podemos ver en la siguiente imagen.</w:t>
      </w:r>
      <w:r w:rsidR="00E24C2A" w:rsidRPr="00904F88">
        <w:rPr>
          <w:lang w:val="es-ES"/>
        </w:rPr>
        <w:t xml:space="preserve"> Recordar repasar los apuntes relativos a layouts en HTML que vimos en la parte anterior del tema de HTML.</w:t>
      </w:r>
    </w:p>
    <w:p w14:paraId="3BC916C9" w14:textId="77777777" w:rsidR="00A743AE" w:rsidRPr="00904F88" w:rsidRDefault="00A743AE" w:rsidP="0011067F">
      <w:pPr>
        <w:rPr>
          <w:lang w:val="es-ES"/>
        </w:rPr>
      </w:pPr>
    </w:p>
    <w:p w14:paraId="73AEA803" w14:textId="36A7D189" w:rsidR="00765DB3" w:rsidRPr="00904F88" w:rsidRDefault="00765DB3" w:rsidP="0011067F">
      <w:pPr>
        <w:rPr>
          <w:lang w:val="es-ES"/>
        </w:rPr>
      </w:pPr>
      <w:r w:rsidRPr="00904F88">
        <w:rPr>
          <w:noProof/>
          <w:lang w:val="es-ES"/>
        </w:rPr>
        <w:lastRenderedPageBreak/>
        <w:drawing>
          <wp:inline distT="0" distB="0" distL="0" distR="0" wp14:anchorId="5F1E37CB" wp14:editId="5744DBAE">
            <wp:extent cx="6300470" cy="3912235"/>
            <wp:effectExtent l="0" t="0" r="5080" b="0"/>
            <wp:docPr id="112986222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62221" name="Imagen 1" descr="Interfaz de usuario gráfica&#10;&#10;El contenido generado por IA puede ser incorrecto."/>
                    <pic:cNvPicPr/>
                  </pic:nvPicPr>
                  <pic:blipFill>
                    <a:blip r:embed="rId197"/>
                    <a:stretch>
                      <a:fillRect/>
                    </a:stretch>
                  </pic:blipFill>
                  <pic:spPr>
                    <a:xfrm>
                      <a:off x="0" y="0"/>
                      <a:ext cx="6300470" cy="3912235"/>
                    </a:xfrm>
                    <a:prstGeom prst="rect">
                      <a:avLst/>
                    </a:prstGeom>
                  </pic:spPr>
                </pic:pic>
              </a:graphicData>
            </a:graphic>
          </wp:inline>
        </w:drawing>
      </w:r>
    </w:p>
    <w:p w14:paraId="29783614" w14:textId="77777777" w:rsidR="00A743AE" w:rsidRPr="00904F88" w:rsidRDefault="00A743AE" w:rsidP="0011067F">
      <w:pPr>
        <w:rPr>
          <w:lang w:val="es-ES"/>
        </w:rPr>
      </w:pPr>
    </w:p>
    <w:p w14:paraId="0076E68E" w14:textId="6E5836A2" w:rsidR="00E75E2A" w:rsidRPr="00904F88" w:rsidRDefault="006164C0" w:rsidP="0011067F">
      <w:pPr>
        <w:rPr>
          <w:lang w:val="es-ES"/>
        </w:rPr>
      </w:pPr>
      <w:r w:rsidRPr="00904F88">
        <w:rPr>
          <w:lang w:val="es-ES"/>
        </w:rPr>
        <w:t xml:space="preserve"> </w:t>
      </w:r>
    </w:p>
    <w:p w14:paraId="02F4044C" w14:textId="7AE21BC2" w:rsidR="00765DB3" w:rsidRPr="00904F88" w:rsidRDefault="00765DB3" w:rsidP="0011067F">
      <w:pPr>
        <w:rPr>
          <w:lang w:val="es-ES"/>
        </w:rPr>
      </w:pPr>
      <w:r w:rsidRPr="00904F88">
        <w:rPr>
          <w:lang w:val="es-ES"/>
        </w:rPr>
        <w:t xml:space="preserve">Para ello hemos </w:t>
      </w:r>
      <w:r w:rsidR="006164C0" w:rsidRPr="00904F88">
        <w:rPr>
          <w:lang w:val="es-ES"/>
        </w:rPr>
        <w:t>creado un contenedor padre, en la etiqueta main que contiene tres elementos</w:t>
      </w:r>
      <w:r w:rsidR="00E24C2A" w:rsidRPr="00904F88">
        <w:rPr>
          <w:lang w:val="es-ES"/>
        </w:rPr>
        <w:t>, mi aside, un menú lateral , y dos bloques que se sitúan en paralelo.</w:t>
      </w:r>
    </w:p>
    <w:p w14:paraId="4F4C5C85" w14:textId="77777777" w:rsidR="006164C0" w:rsidRPr="00904F88" w:rsidRDefault="006164C0" w:rsidP="0011067F">
      <w:pPr>
        <w:rPr>
          <w:lang w:val="es-ES"/>
        </w:rPr>
      </w:pPr>
    </w:p>
    <w:p w14:paraId="1CADDBA2" w14:textId="77777777" w:rsidR="006164C0" w:rsidRPr="00904F88" w:rsidRDefault="006164C0" w:rsidP="0011067F">
      <w:pPr>
        <w:rPr>
          <w:lang w:val="es-ES"/>
        </w:rPr>
      </w:pPr>
    </w:p>
    <w:p w14:paraId="760CB668"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569CD6"/>
          <w:sz w:val="21"/>
          <w:szCs w:val="21"/>
        </w:rPr>
        <w:t>body</w:t>
      </w:r>
      <w:r w:rsidRPr="00015106">
        <w:rPr>
          <w:rFonts w:ascii="Consolas" w:hAnsi="Consolas"/>
          <w:color w:val="808080"/>
          <w:sz w:val="21"/>
          <w:szCs w:val="21"/>
        </w:rPr>
        <w:t>&gt;</w:t>
      </w:r>
    </w:p>
    <w:p w14:paraId="60BEAF69"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highlight w:val="yellow"/>
        </w:rPr>
        <w:t>&lt;</w:t>
      </w:r>
      <w:r w:rsidRPr="00015106">
        <w:rPr>
          <w:rFonts w:ascii="Consolas" w:hAnsi="Consolas"/>
          <w:color w:val="569CD6"/>
          <w:sz w:val="21"/>
          <w:szCs w:val="21"/>
          <w:highlight w:val="yellow"/>
        </w:rPr>
        <w:t>main</w:t>
      </w:r>
      <w:r w:rsidRPr="00015106">
        <w:rPr>
          <w:rFonts w:ascii="Consolas" w:hAnsi="Consolas"/>
          <w:color w:val="CCCCCC"/>
          <w:sz w:val="21"/>
          <w:szCs w:val="21"/>
          <w:highlight w:val="yellow"/>
        </w:rPr>
        <w:t xml:space="preserve"> </w:t>
      </w:r>
      <w:r w:rsidRPr="00015106">
        <w:rPr>
          <w:rFonts w:ascii="Consolas" w:hAnsi="Consolas"/>
          <w:color w:val="9CDCFE"/>
          <w:sz w:val="21"/>
          <w:szCs w:val="21"/>
          <w:highlight w:val="yellow"/>
        </w:rPr>
        <w:t>class</w:t>
      </w:r>
      <w:r w:rsidRPr="00015106">
        <w:rPr>
          <w:rFonts w:ascii="Consolas" w:hAnsi="Consolas"/>
          <w:color w:val="CCCCCC"/>
          <w:sz w:val="21"/>
          <w:szCs w:val="21"/>
          <w:highlight w:val="yellow"/>
        </w:rPr>
        <w:t>=</w:t>
      </w:r>
      <w:r w:rsidRPr="00015106">
        <w:rPr>
          <w:rFonts w:ascii="Consolas" w:hAnsi="Consolas"/>
          <w:color w:val="CE9178"/>
          <w:sz w:val="21"/>
          <w:szCs w:val="21"/>
          <w:highlight w:val="yellow"/>
        </w:rPr>
        <w:t>"parent"</w:t>
      </w:r>
      <w:r w:rsidRPr="00015106">
        <w:rPr>
          <w:rFonts w:ascii="Consolas" w:hAnsi="Consolas"/>
          <w:color w:val="808080"/>
          <w:sz w:val="21"/>
          <w:szCs w:val="21"/>
          <w:highlight w:val="yellow"/>
        </w:rPr>
        <w:t>&gt;</w:t>
      </w:r>
    </w:p>
    <w:p w14:paraId="0E5C4443"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nav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"navegacion"</w:t>
      </w:r>
      <w:r w:rsidRPr="00015106">
        <w:rPr>
          <w:rFonts w:ascii="Consolas" w:hAnsi="Consolas"/>
          <w:color w:val="808080"/>
          <w:sz w:val="21"/>
          <w:szCs w:val="21"/>
        </w:rPr>
        <w:t>&gt;</w:t>
      </w:r>
      <w:r w:rsidRPr="00015106">
        <w:rPr>
          <w:rFonts w:ascii="Consolas" w:hAnsi="Consolas"/>
          <w:color w:val="CCCCCC"/>
          <w:sz w:val="21"/>
          <w:szCs w:val="21"/>
        </w:rPr>
        <w:t>Barra de navegacion</w:t>
      </w:r>
      <w:r w:rsidRPr="00015106">
        <w:rPr>
          <w:rFonts w:ascii="Consolas" w:hAnsi="Consolas"/>
          <w:color w:val="808080"/>
          <w:sz w:val="21"/>
          <w:szCs w:val="21"/>
        </w:rPr>
        <w:t>&lt;/</w:t>
      </w:r>
      <w:r w:rsidRPr="00015106">
        <w:rPr>
          <w:rFonts w:ascii="Consolas" w:hAnsi="Consolas"/>
          <w:color w:val="569CD6"/>
          <w:sz w:val="21"/>
          <w:szCs w:val="21"/>
        </w:rPr>
        <w:t>nav</w:t>
      </w:r>
      <w:r w:rsidRPr="00015106">
        <w:rPr>
          <w:rFonts w:ascii="Consolas" w:hAnsi="Consolas"/>
          <w:color w:val="808080"/>
          <w:sz w:val="21"/>
          <w:szCs w:val="21"/>
        </w:rPr>
        <w:t>&gt;</w:t>
      </w:r>
    </w:p>
    <w:p w14:paraId="04B36E26"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p>
    <w:p w14:paraId="729556EF"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aside</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"miaside"</w:t>
      </w:r>
      <w:r w:rsidRPr="00015106">
        <w:rPr>
          <w:rFonts w:ascii="Consolas" w:hAnsi="Consolas"/>
          <w:color w:val="808080"/>
          <w:sz w:val="21"/>
          <w:szCs w:val="21"/>
        </w:rPr>
        <w:t>&gt;</w:t>
      </w:r>
    </w:p>
    <w:p w14:paraId="6634F254"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Menu lateral</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84162C0"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1F761840"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08D0115"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Inicio</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0C6F2E17"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Servicios</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2047E952"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Contacto</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01CEB4C7"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Acerca de</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1F9DC6E"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198A5343"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808080"/>
          <w:sz w:val="21"/>
          <w:szCs w:val="21"/>
          <w:lang w:val="es-ES"/>
        </w:rPr>
        <w:t>&gt;</w:t>
      </w:r>
    </w:p>
    <w:p w14:paraId="6AA90016"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"bloque"</w:t>
      </w:r>
      <w:r w:rsidRPr="00904F88">
        <w:rPr>
          <w:rFonts w:ascii="Consolas" w:hAnsi="Consolas"/>
          <w:color w:val="808080"/>
          <w:sz w:val="21"/>
          <w:szCs w:val="21"/>
          <w:lang w:val="es-ES"/>
        </w:rPr>
        <w:t>&gt;</w:t>
      </w:r>
      <w:r w:rsidRPr="00904F88">
        <w:rPr>
          <w:rFonts w:ascii="Consolas" w:hAnsi="Consolas"/>
          <w:color w:val="CCCCCC"/>
          <w:sz w:val="21"/>
          <w:szCs w:val="21"/>
          <w:lang w:val="es-ES"/>
        </w:rPr>
        <w:t>Bloque I. Introducción</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808080"/>
          <w:sz w:val="21"/>
          <w:szCs w:val="21"/>
          <w:lang w:val="es-ES"/>
        </w:rPr>
        <w:t>&gt;</w:t>
      </w:r>
    </w:p>
    <w:p w14:paraId="70754885"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"bloque"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Bloque II. </w:t>
      </w:r>
      <w:r w:rsidRPr="00015106">
        <w:rPr>
          <w:rFonts w:ascii="Consolas" w:hAnsi="Consolas"/>
          <w:color w:val="CCCCCC"/>
          <w:sz w:val="21"/>
          <w:szCs w:val="21"/>
        </w:rPr>
        <w:t>Características</w:t>
      </w:r>
      <w:r w:rsidRPr="00015106">
        <w:rPr>
          <w:rFonts w:ascii="Consolas" w:hAnsi="Consolas"/>
          <w:color w:val="808080"/>
          <w:sz w:val="21"/>
          <w:szCs w:val="21"/>
        </w:rPr>
        <w:t>&lt;/</w:t>
      </w:r>
      <w:r w:rsidRPr="00015106">
        <w:rPr>
          <w:rFonts w:ascii="Consolas" w:hAnsi="Consolas"/>
          <w:color w:val="569CD6"/>
          <w:sz w:val="21"/>
          <w:szCs w:val="21"/>
        </w:rPr>
        <w:t>article</w:t>
      </w:r>
      <w:r w:rsidRPr="00015106">
        <w:rPr>
          <w:rFonts w:ascii="Consolas" w:hAnsi="Consolas"/>
          <w:color w:val="808080"/>
          <w:sz w:val="21"/>
          <w:szCs w:val="21"/>
        </w:rPr>
        <w:t>&gt;</w:t>
      </w:r>
    </w:p>
    <w:p w14:paraId="5E6C122C"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main</w:t>
      </w:r>
      <w:r w:rsidRPr="00015106">
        <w:rPr>
          <w:rFonts w:ascii="Consolas" w:hAnsi="Consolas"/>
          <w:color w:val="808080"/>
          <w:sz w:val="21"/>
          <w:szCs w:val="21"/>
        </w:rPr>
        <w:t>&gt;</w:t>
      </w:r>
    </w:p>
    <w:p w14:paraId="73020590"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footer</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"mifooter"</w:t>
      </w:r>
      <w:r w:rsidRPr="00015106">
        <w:rPr>
          <w:rFonts w:ascii="Consolas" w:hAnsi="Consolas"/>
          <w:color w:val="808080"/>
          <w:sz w:val="21"/>
          <w:szCs w:val="21"/>
        </w:rPr>
        <w:t>&gt;</w:t>
      </w:r>
      <w:r w:rsidRPr="00015106">
        <w:rPr>
          <w:rFonts w:ascii="Consolas" w:hAnsi="Consolas"/>
          <w:color w:val="CCCCCC"/>
          <w:sz w:val="21"/>
          <w:szCs w:val="21"/>
        </w:rPr>
        <w:t xml:space="preserve"> Corporacion aceitunera. FOOTER</w:t>
      </w:r>
      <w:r w:rsidRPr="00015106">
        <w:rPr>
          <w:rFonts w:ascii="Consolas" w:hAnsi="Consolas"/>
          <w:color w:val="808080"/>
          <w:sz w:val="21"/>
          <w:szCs w:val="21"/>
        </w:rPr>
        <w:t>&lt;/</w:t>
      </w:r>
      <w:r w:rsidRPr="00015106">
        <w:rPr>
          <w:rFonts w:ascii="Consolas" w:hAnsi="Consolas"/>
          <w:color w:val="569CD6"/>
          <w:sz w:val="21"/>
          <w:szCs w:val="21"/>
        </w:rPr>
        <w:t>footer</w:t>
      </w:r>
      <w:r w:rsidRPr="00015106">
        <w:rPr>
          <w:rFonts w:ascii="Consolas" w:hAnsi="Consolas"/>
          <w:color w:val="808080"/>
          <w:sz w:val="21"/>
          <w:szCs w:val="21"/>
        </w:rPr>
        <w:t>&gt;</w:t>
      </w:r>
    </w:p>
    <w:p w14:paraId="2F9C4E83"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lastRenderedPageBreak/>
        <w:t>&lt;/</w:t>
      </w:r>
      <w:r w:rsidRPr="00015106">
        <w:rPr>
          <w:rFonts w:ascii="Consolas" w:hAnsi="Consolas"/>
          <w:color w:val="569CD6"/>
          <w:sz w:val="21"/>
          <w:szCs w:val="21"/>
        </w:rPr>
        <w:t>body</w:t>
      </w:r>
      <w:r w:rsidRPr="00015106">
        <w:rPr>
          <w:rFonts w:ascii="Consolas" w:hAnsi="Consolas"/>
          <w:color w:val="808080"/>
          <w:sz w:val="21"/>
          <w:szCs w:val="21"/>
        </w:rPr>
        <w:t>&gt;</w:t>
      </w:r>
    </w:p>
    <w:p w14:paraId="42774E89" w14:textId="77777777" w:rsidR="006164C0" w:rsidRPr="00015106" w:rsidRDefault="006164C0" w:rsidP="0011067F"/>
    <w:p w14:paraId="3C2706E8" w14:textId="1B4B94C4" w:rsidR="006164C0" w:rsidRPr="00904F88" w:rsidRDefault="00E24C2A" w:rsidP="0011067F">
      <w:pPr>
        <w:rPr>
          <w:lang w:val="es-ES"/>
        </w:rPr>
      </w:pPr>
      <w:r w:rsidRPr="00904F88">
        <w:rPr>
          <w:lang w:val="es-ES"/>
        </w:rPr>
        <w:t xml:space="preserve">Para situarlos en paralelo hemos usado la propiedad float: left tanto en el aside como en los bloques. </w:t>
      </w:r>
      <w:r w:rsidR="00F230DD" w:rsidRPr="00904F88">
        <w:rPr>
          <w:lang w:val="es-ES"/>
        </w:rPr>
        <w:t>podéis</w:t>
      </w:r>
      <w:r w:rsidRPr="00904F88">
        <w:rPr>
          <w:lang w:val="es-ES"/>
        </w:rPr>
        <w:t xml:space="preserve"> comprobar como la suma de los paddings y </w:t>
      </w:r>
      <w:r w:rsidR="00C826FE" w:rsidRPr="00904F88">
        <w:rPr>
          <w:lang w:val="es-ES"/>
        </w:rPr>
        <w:t>la anchura (width de los tres elementos no superan el tamaño del elemento contenedor &lt;main class=”parent”&gt;.</w:t>
      </w:r>
      <w:r w:rsidR="005253B8" w:rsidRPr="00904F88">
        <w:rPr>
          <w:lang w:val="es-ES"/>
        </w:rPr>
        <w:t xml:space="preserve"> El efecto conseguido es que los tres elementos flotan a la izquierda uno detrás de otro y se quedan en </w:t>
      </w:r>
      <w:r w:rsidR="00C01A7D" w:rsidRPr="00904F88">
        <w:rPr>
          <w:lang w:val="es-ES"/>
        </w:rPr>
        <w:t>línea. Es una posibilidad a la hora de posicionar.</w:t>
      </w:r>
    </w:p>
    <w:p w14:paraId="31FB5D75" w14:textId="77777777" w:rsidR="00C826FE" w:rsidRPr="00904F88" w:rsidRDefault="00C826FE" w:rsidP="0011067F">
      <w:pPr>
        <w:rPr>
          <w:lang w:val="es-ES"/>
        </w:rPr>
      </w:pPr>
    </w:p>
    <w:p w14:paraId="2DBD14BE" w14:textId="77777777" w:rsidR="00C826FE" w:rsidRPr="00904F88" w:rsidRDefault="00C826FE" w:rsidP="0011067F">
      <w:pPr>
        <w:rPr>
          <w:lang w:val="es-ES"/>
        </w:rPr>
      </w:pPr>
    </w:p>
    <w:p w14:paraId="48B73537" w14:textId="77777777"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.bloque</w:t>
      </w:r>
      <w:r w:rsidRPr="00904F88">
        <w:rPr>
          <w:rFonts w:ascii="Consolas" w:hAnsi="Consolas"/>
          <w:color w:val="D4D4D4"/>
          <w:sz w:val="21"/>
          <w:szCs w:val="21"/>
          <w:lang w:val="es-ES"/>
        </w:rPr>
        <w:t xml:space="preserve"> {</w:t>
      </w:r>
    </w:p>
    <w:p w14:paraId="37815B38" w14:textId="77777777"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8953DD2" w14:textId="3A0673D0" w:rsidR="00E24C2A" w:rsidRPr="00904F88" w:rsidRDefault="00E24C2A" w:rsidP="00E24C2A">
      <w:pPr>
        <w:widowControl/>
        <w:shd w:val="clear" w:color="auto" w:fill="1F1F1F"/>
        <w:autoSpaceDE/>
        <w:autoSpaceDN/>
        <w:adjustRightInd/>
        <w:spacing w:before="0" w:after="0" w:line="285" w:lineRule="atLeast"/>
        <w:jc w:val="left"/>
        <w:rPr>
          <w:rFonts w:ascii="Consolas" w:hAnsi="Consolas"/>
          <w:b/>
          <w:bCs/>
          <w:color w:val="FFFFFF" w:themeColor="background1"/>
          <w:lang w:val="es-ES"/>
        </w:rPr>
      </w:pPr>
      <w:r w:rsidRPr="00904F88">
        <w:rPr>
          <w:rFonts w:ascii="Consolas" w:hAnsi="Consolas"/>
          <w:b/>
          <w:bCs/>
          <w:color w:val="FFFFFF" w:themeColor="background1"/>
          <w:lang w:val="es-ES"/>
        </w:rPr>
        <w:t>         </w:t>
      </w:r>
      <w:r w:rsidR="00C74EEC" w:rsidRPr="00904F88">
        <w:rPr>
          <w:rFonts w:ascii="Consolas" w:hAnsi="Consolas"/>
          <w:b/>
          <w:bCs/>
          <w:color w:val="FFFFFF" w:themeColor="background1"/>
          <w:lang w:val="es-ES"/>
        </w:rPr>
        <w:t xml:space="preserve"> </w:t>
      </w:r>
      <w:r w:rsidRPr="00904F88">
        <w:rPr>
          <w:rFonts w:ascii="Consolas" w:hAnsi="Consolas"/>
          <w:b/>
          <w:bCs/>
          <w:color w:val="FFFFFF" w:themeColor="background1"/>
          <w:lang w:val="es-ES"/>
        </w:rPr>
        <w:t xml:space="preserve"> </w:t>
      </w:r>
      <w:r w:rsidRPr="00904F88">
        <w:rPr>
          <w:rFonts w:ascii="Consolas" w:hAnsi="Consolas"/>
          <w:b/>
          <w:bCs/>
          <w:color w:val="FFFFFF" w:themeColor="background1"/>
          <w:highlight w:val="blue"/>
          <w:lang w:val="es-ES"/>
        </w:rPr>
        <w:t>width: 28%;</w:t>
      </w:r>
    </w:p>
    <w:p w14:paraId="12273AC2" w14:textId="29659B60" w:rsidR="00C74EEC" w:rsidRPr="00015106" w:rsidRDefault="00E24C2A" w:rsidP="00E24C2A">
      <w:pPr>
        <w:widowControl/>
        <w:shd w:val="clear" w:color="auto" w:fill="1F1F1F"/>
        <w:autoSpaceDE/>
        <w:autoSpaceDN/>
        <w:adjustRightInd/>
        <w:spacing w:before="0" w:after="0" w:line="285" w:lineRule="atLeast"/>
        <w:jc w:val="left"/>
        <w:rPr>
          <w:rFonts w:ascii="Consolas" w:hAnsi="Consolas"/>
          <w:color w:val="D4D4D4"/>
          <w:sz w:val="21"/>
          <w:szCs w:val="21"/>
        </w:rPr>
      </w:pPr>
      <w:r w:rsidRPr="00904F88">
        <w:rPr>
          <w:rFonts w:ascii="Consolas" w:hAnsi="Consolas"/>
          <w:color w:val="D4D4D4"/>
          <w:sz w:val="21"/>
          <w:szCs w:val="21"/>
          <w:lang w:val="es-ES"/>
        </w:rPr>
        <w:t xml:space="preserve">            </w:t>
      </w:r>
      <w:r w:rsidR="00C74EEC" w:rsidRPr="00015106">
        <w:rPr>
          <w:rFonts w:ascii="Consolas" w:hAnsi="Consolas"/>
          <w:color w:val="9CDCFE"/>
          <w:sz w:val="21"/>
          <w:szCs w:val="21"/>
        </w:rPr>
        <w:t>height</w:t>
      </w:r>
      <w:r w:rsidR="00C74EEC" w:rsidRPr="00015106">
        <w:rPr>
          <w:rFonts w:ascii="Consolas" w:hAnsi="Consolas"/>
          <w:color w:val="D4D4D4"/>
          <w:sz w:val="21"/>
          <w:szCs w:val="21"/>
        </w:rPr>
        <w:t xml:space="preserve">: </w:t>
      </w:r>
      <w:r w:rsidR="00C74EEC" w:rsidRPr="00015106">
        <w:rPr>
          <w:rFonts w:ascii="Consolas" w:hAnsi="Consolas"/>
          <w:color w:val="B5CEA8"/>
          <w:sz w:val="21"/>
          <w:szCs w:val="21"/>
        </w:rPr>
        <w:t>30vh</w:t>
      </w:r>
      <w:r w:rsidR="00C74EEC" w:rsidRPr="00015106">
        <w:rPr>
          <w:rFonts w:ascii="Consolas" w:hAnsi="Consolas"/>
          <w:color w:val="D4D4D4"/>
          <w:sz w:val="21"/>
          <w:szCs w:val="21"/>
        </w:rPr>
        <w:t>;</w:t>
      </w:r>
    </w:p>
    <w:p w14:paraId="6FB80E43" w14:textId="55E375B3" w:rsidR="00E24C2A" w:rsidRPr="00015106"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03081BD3" w14:textId="77777777" w:rsidR="00E24C2A" w:rsidRPr="00015106"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69202E50" w14:textId="77777777" w:rsidR="00E24C2A" w:rsidRPr="00015106"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margin-left</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129DA9E7" w14:textId="77777777" w:rsidR="00E24C2A" w:rsidRPr="00015106"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rgb</w:t>
      </w:r>
      <w:r w:rsidRPr="00015106">
        <w:rPr>
          <w:rFonts w:ascii="Consolas" w:hAnsi="Consolas"/>
          <w:color w:val="D4D4D4"/>
          <w:sz w:val="21"/>
          <w:szCs w:val="21"/>
        </w:rPr>
        <w:t>(</w:t>
      </w:r>
      <w:r w:rsidRPr="00015106">
        <w:rPr>
          <w:rFonts w:ascii="Consolas" w:hAnsi="Consolas"/>
          <w:color w:val="B5CEA8"/>
          <w:sz w:val="21"/>
          <w:szCs w:val="21"/>
        </w:rPr>
        <w:t>121</w:t>
      </w:r>
      <w:r w:rsidRPr="00015106">
        <w:rPr>
          <w:rFonts w:ascii="Consolas" w:hAnsi="Consolas"/>
          <w:color w:val="D4D4D4"/>
          <w:sz w:val="21"/>
          <w:szCs w:val="21"/>
        </w:rPr>
        <w:t xml:space="preserve">, </w:t>
      </w:r>
      <w:r w:rsidRPr="00015106">
        <w:rPr>
          <w:rFonts w:ascii="Consolas" w:hAnsi="Consolas"/>
          <w:color w:val="B5CEA8"/>
          <w:sz w:val="21"/>
          <w:szCs w:val="21"/>
        </w:rPr>
        <w:t>121</w:t>
      </w:r>
      <w:r w:rsidRPr="00015106">
        <w:rPr>
          <w:rFonts w:ascii="Consolas" w:hAnsi="Consolas"/>
          <w:color w:val="D4D4D4"/>
          <w:sz w:val="21"/>
          <w:szCs w:val="21"/>
        </w:rPr>
        <w:t xml:space="preserve">, </w:t>
      </w:r>
      <w:r w:rsidRPr="00015106">
        <w:rPr>
          <w:rFonts w:ascii="Consolas" w:hAnsi="Consolas"/>
          <w:color w:val="B5CEA8"/>
          <w:sz w:val="21"/>
          <w:szCs w:val="21"/>
        </w:rPr>
        <w:t>246</w:t>
      </w:r>
      <w:r w:rsidRPr="00015106">
        <w:rPr>
          <w:rFonts w:ascii="Consolas" w:hAnsi="Consolas"/>
          <w:color w:val="D4D4D4"/>
          <w:sz w:val="21"/>
          <w:szCs w:val="21"/>
        </w:rPr>
        <w:t>);</w:t>
      </w:r>
    </w:p>
    <w:p w14:paraId="458BD08B" w14:textId="152A1C9A" w:rsidR="00E24C2A" w:rsidRPr="00015106" w:rsidRDefault="00E24C2A" w:rsidP="00E24C2A">
      <w:pPr>
        <w:widowControl/>
        <w:shd w:val="clear" w:color="auto" w:fill="1F1F1F"/>
        <w:autoSpaceDE/>
        <w:autoSpaceDN/>
        <w:adjustRightInd/>
        <w:spacing w:before="0" w:after="0" w:line="285" w:lineRule="atLeast"/>
        <w:jc w:val="left"/>
        <w:rPr>
          <w:rFonts w:ascii="Consolas" w:hAnsi="Consolas"/>
          <w:b/>
          <w:bCs/>
          <w:color w:val="FFFFFF" w:themeColor="background1"/>
        </w:rPr>
      </w:pPr>
      <w:r w:rsidRPr="00015106">
        <w:rPr>
          <w:rFonts w:ascii="Consolas" w:hAnsi="Consolas"/>
          <w:b/>
          <w:bCs/>
          <w:color w:val="FFFFFF" w:themeColor="background1"/>
        </w:rPr>
        <w:t xml:space="preserve">          </w:t>
      </w:r>
      <w:r w:rsidRPr="00015106">
        <w:rPr>
          <w:rFonts w:ascii="Consolas" w:hAnsi="Consolas"/>
          <w:b/>
          <w:bCs/>
          <w:color w:val="FFFFFF" w:themeColor="background1"/>
          <w:highlight w:val="blue"/>
        </w:rPr>
        <w:t>float: left;</w:t>
      </w:r>
    </w:p>
    <w:p w14:paraId="1FCC453B" w14:textId="77777777" w:rsidR="00E24C2A" w:rsidRPr="00015106"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darkblue</w:t>
      </w:r>
      <w:r w:rsidRPr="00015106">
        <w:rPr>
          <w:rFonts w:ascii="Consolas" w:hAnsi="Consolas"/>
          <w:color w:val="D4D4D4"/>
          <w:sz w:val="21"/>
          <w:szCs w:val="21"/>
        </w:rPr>
        <w:t>;</w:t>
      </w:r>
    </w:p>
    <w:p w14:paraId="7A88AF03" w14:textId="77777777" w:rsidR="00E24C2A" w:rsidRPr="00015106"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rPr>
      </w:pPr>
    </w:p>
    <w:p w14:paraId="68AF0A56" w14:textId="77777777" w:rsidR="00E24C2A" w:rsidRPr="00015106"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E2C7603" w14:textId="77777777" w:rsidR="00E24C2A" w:rsidRPr="00015106"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rPr>
      </w:pPr>
    </w:p>
    <w:p w14:paraId="2AB812BB" w14:textId="77777777" w:rsidR="00E24C2A" w:rsidRPr="00015106"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.parent</w:t>
      </w:r>
      <w:r w:rsidRPr="00015106">
        <w:rPr>
          <w:rFonts w:ascii="Consolas" w:hAnsi="Consolas"/>
          <w:color w:val="D4D4D4"/>
          <w:sz w:val="21"/>
          <w:szCs w:val="21"/>
        </w:rPr>
        <w:t xml:space="preserve"> </w:t>
      </w:r>
      <w:r w:rsidRPr="00015106">
        <w:rPr>
          <w:rFonts w:ascii="Consolas" w:hAnsi="Consolas"/>
          <w:color w:val="D7BA7D"/>
          <w:sz w:val="21"/>
          <w:szCs w:val="21"/>
        </w:rPr>
        <w:t>.miaside</w:t>
      </w:r>
      <w:r w:rsidRPr="00015106">
        <w:rPr>
          <w:rFonts w:ascii="Consolas" w:hAnsi="Consolas"/>
          <w:color w:val="D4D4D4"/>
          <w:sz w:val="21"/>
          <w:szCs w:val="21"/>
        </w:rPr>
        <w:t xml:space="preserve"> {</w:t>
      </w:r>
    </w:p>
    <w:p w14:paraId="72B347E7" w14:textId="77777777" w:rsidR="00E24C2A" w:rsidRPr="00015106" w:rsidRDefault="00E24C2A" w:rsidP="00E24C2A">
      <w:pPr>
        <w:widowControl/>
        <w:shd w:val="clear" w:color="auto" w:fill="1F1F1F"/>
        <w:autoSpaceDE/>
        <w:autoSpaceDN/>
        <w:adjustRightInd/>
        <w:spacing w:before="0" w:after="0" w:line="285" w:lineRule="atLeast"/>
        <w:jc w:val="left"/>
        <w:rPr>
          <w:rFonts w:ascii="Consolas" w:hAnsi="Consolas"/>
          <w:b/>
          <w:bCs/>
          <w:color w:val="FFFFFF" w:themeColor="background1"/>
        </w:rPr>
      </w:pPr>
      <w:r w:rsidRPr="00015106">
        <w:rPr>
          <w:rFonts w:ascii="Consolas" w:hAnsi="Consolas"/>
          <w:b/>
          <w:bCs/>
          <w:color w:val="FFFFFF" w:themeColor="background1"/>
          <w:sz w:val="21"/>
          <w:szCs w:val="21"/>
        </w:rPr>
        <w:t xml:space="preserve">            </w:t>
      </w:r>
      <w:r w:rsidRPr="00015106">
        <w:rPr>
          <w:rFonts w:ascii="Consolas" w:hAnsi="Consolas"/>
          <w:b/>
          <w:bCs/>
          <w:color w:val="FFFFFF" w:themeColor="background1"/>
          <w:highlight w:val="blue"/>
        </w:rPr>
        <w:t>width: 20%;</w:t>
      </w:r>
    </w:p>
    <w:p w14:paraId="62DA5D0E" w14:textId="77777777" w:rsidR="00E24C2A" w:rsidRPr="00015106"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60vh</w:t>
      </w:r>
      <w:r w:rsidRPr="00015106">
        <w:rPr>
          <w:rFonts w:ascii="Consolas" w:hAnsi="Consolas"/>
          <w:color w:val="D4D4D4"/>
          <w:sz w:val="21"/>
          <w:szCs w:val="21"/>
        </w:rPr>
        <w:t>;</w:t>
      </w:r>
    </w:p>
    <w:p w14:paraId="6E30D0E7" w14:textId="77777777" w:rsidR="00E24C2A" w:rsidRPr="00015106"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blue</w:t>
      </w:r>
      <w:r w:rsidRPr="00015106">
        <w:rPr>
          <w:rFonts w:ascii="Consolas" w:hAnsi="Consolas"/>
          <w:color w:val="D4D4D4"/>
          <w:sz w:val="21"/>
          <w:szCs w:val="21"/>
        </w:rPr>
        <w:t>;</w:t>
      </w:r>
    </w:p>
    <w:p w14:paraId="61CB208E" w14:textId="77777777" w:rsidR="00E24C2A" w:rsidRPr="00015106"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48ACE47E" w14:textId="77777777" w:rsidR="00E24C2A" w:rsidRPr="00015106"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rgb</w:t>
      </w:r>
      <w:r w:rsidRPr="00015106">
        <w:rPr>
          <w:rFonts w:ascii="Consolas" w:hAnsi="Consolas"/>
          <w:color w:val="D4D4D4"/>
          <w:sz w:val="21"/>
          <w:szCs w:val="21"/>
        </w:rPr>
        <w:t>(</w:t>
      </w:r>
      <w:r w:rsidRPr="00015106">
        <w:rPr>
          <w:rFonts w:ascii="Consolas" w:hAnsi="Consolas"/>
          <w:color w:val="B5CEA8"/>
          <w:sz w:val="21"/>
          <w:szCs w:val="21"/>
        </w:rPr>
        <w:t>121</w:t>
      </w:r>
      <w:r w:rsidRPr="00015106">
        <w:rPr>
          <w:rFonts w:ascii="Consolas" w:hAnsi="Consolas"/>
          <w:color w:val="D4D4D4"/>
          <w:sz w:val="21"/>
          <w:szCs w:val="21"/>
        </w:rPr>
        <w:t xml:space="preserve">, </w:t>
      </w:r>
      <w:r w:rsidRPr="00015106">
        <w:rPr>
          <w:rFonts w:ascii="Consolas" w:hAnsi="Consolas"/>
          <w:color w:val="B5CEA8"/>
          <w:sz w:val="21"/>
          <w:szCs w:val="21"/>
        </w:rPr>
        <w:t>246</w:t>
      </w:r>
      <w:r w:rsidRPr="00015106">
        <w:rPr>
          <w:rFonts w:ascii="Consolas" w:hAnsi="Consolas"/>
          <w:color w:val="D4D4D4"/>
          <w:sz w:val="21"/>
          <w:szCs w:val="21"/>
        </w:rPr>
        <w:t xml:space="preserve">, </w:t>
      </w:r>
      <w:r w:rsidRPr="00015106">
        <w:rPr>
          <w:rFonts w:ascii="Consolas" w:hAnsi="Consolas"/>
          <w:color w:val="B5CEA8"/>
          <w:sz w:val="21"/>
          <w:szCs w:val="21"/>
        </w:rPr>
        <w:t>121</w:t>
      </w:r>
      <w:r w:rsidRPr="00015106">
        <w:rPr>
          <w:rFonts w:ascii="Consolas" w:hAnsi="Consolas"/>
          <w:color w:val="D4D4D4"/>
          <w:sz w:val="21"/>
          <w:szCs w:val="21"/>
        </w:rPr>
        <w:t>);</w:t>
      </w:r>
    </w:p>
    <w:p w14:paraId="2BC687BF" w14:textId="77777777" w:rsidR="00E24C2A" w:rsidRPr="00015106"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7A527948" w14:textId="5BBBC209" w:rsidR="00E24C2A" w:rsidRPr="00015106" w:rsidRDefault="00E24C2A" w:rsidP="00E24C2A">
      <w:pPr>
        <w:widowControl/>
        <w:shd w:val="clear" w:color="auto" w:fill="1F1F1F"/>
        <w:autoSpaceDE/>
        <w:autoSpaceDN/>
        <w:adjustRightInd/>
        <w:spacing w:before="0" w:after="0" w:line="285" w:lineRule="atLeast"/>
        <w:jc w:val="left"/>
        <w:rPr>
          <w:rFonts w:ascii="Consolas" w:hAnsi="Consolas"/>
          <w:color w:val="CCCCCC"/>
        </w:rPr>
      </w:pPr>
      <w:r w:rsidRPr="00015106">
        <w:rPr>
          <w:rFonts w:ascii="Consolas" w:hAnsi="Consolas"/>
          <w:color w:val="D4D4D4"/>
        </w:rPr>
        <w:t xml:space="preserve">          </w:t>
      </w:r>
      <w:r w:rsidR="00F230DD" w:rsidRPr="00015106">
        <w:rPr>
          <w:rFonts w:ascii="Consolas" w:hAnsi="Consolas"/>
          <w:color w:val="D4D4D4"/>
          <w:highlight w:val="blue"/>
        </w:rPr>
        <w:t>f</w:t>
      </w:r>
      <w:r w:rsidRPr="00015106">
        <w:rPr>
          <w:rFonts w:ascii="Consolas" w:hAnsi="Consolas"/>
          <w:color w:val="FFFFFF" w:themeColor="background1"/>
          <w:highlight w:val="blue"/>
        </w:rPr>
        <w:t>loat: left;</w:t>
      </w:r>
    </w:p>
    <w:p w14:paraId="4903C9A0" w14:textId="77777777" w:rsidR="00E24C2A" w:rsidRPr="00015106"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left</w:t>
      </w:r>
      <w:r w:rsidRPr="00015106">
        <w:rPr>
          <w:rFonts w:ascii="Consolas" w:hAnsi="Consolas"/>
          <w:color w:val="D4D4D4"/>
          <w:sz w:val="21"/>
          <w:szCs w:val="21"/>
        </w:rPr>
        <w:t>;</w:t>
      </w:r>
    </w:p>
    <w:p w14:paraId="315ACC61" w14:textId="77777777" w:rsidR="00E24C2A" w:rsidRPr="00015106"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rPr>
      </w:pPr>
    </w:p>
    <w:p w14:paraId="035F6322" w14:textId="77777777"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22BD3F71" w14:textId="77777777" w:rsidR="00E24C2A" w:rsidRPr="00904F88" w:rsidRDefault="00E24C2A" w:rsidP="0011067F">
      <w:pPr>
        <w:rPr>
          <w:lang w:val="es-ES"/>
        </w:rPr>
      </w:pPr>
    </w:p>
    <w:p w14:paraId="5C888C81" w14:textId="36F9836D" w:rsidR="00E24C2A" w:rsidRPr="00904F88" w:rsidRDefault="00C01A7D" w:rsidP="0011067F">
      <w:pPr>
        <w:rPr>
          <w:lang w:val="es-ES"/>
        </w:rPr>
      </w:pPr>
      <w:r w:rsidRPr="00904F88">
        <w:rPr>
          <w:lang w:val="es-ES"/>
        </w:rPr>
        <w:t>Un detalle importante es que al contenedor &lt;main class=”</w:t>
      </w:r>
      <w:r w:rsidR="008F5960" w:rsidRPr="00904F88">
        <w:rPr>
          <w:lang w:val="es-ES"/>
        </w:rPr>
        <w:t xml:space="preserve">contenedor”&gt; </w:t>
      </w:r>
      <w:r w:rsidRPr="00904F88">
        <w:rPr>
          <w:lang w:val="es-ES"/>
        </w:rPr>
        <w:t xml:space="preserve">hay que darle altura </w:t>
      </w:r>
      <w:r w:rsidR="001358DE" w:rsidRPr="00904F88">
        <w:rPr>
          <w:lang w:val="es-ES"/>
        </w:rPr>
        <w:t xml:space="preserve">con la propiedad height: 70vh; </w:t>
      </w:r>
      <w:r w:rsidRPr="00904F88">
        <w:rPr>
          <w:lang w:val="es-ES"/>
        </w:rPr>
        <w:t xml:space="preserve">para contener a los </w:t>
      </w:r>
      <w:r w:rsidR="008F5960" w:rsidRPr="00904F88">
        <w:rPr>
          <w:lang w:val="es-ES"/>
        </w:rPr>
        <w:t>tres elementos hijos pues los elementos flotantes van por libre. Hemos decidido mostrar el parent como display:block pero no es obligat</w:t>
      </w:r>
      <w:r w:rsidR="001358DE" w:rsidRPr="00904F88">
        <w:rPr>
          <w:lang w:val="es-ES"/>
        </w:rPr>
        <w:t>orio</w:t>
      </w:r>
    </w:p>
    <w:p w14:paraId="38DD8621" w14:textId="77777777" w:rsidR="008F5960" w:rsidRPr="00904F88" w:rsidRDefault="008F5960" w:rsidP="0011067F">
      <w:pPr>
        <w:rPr>
          <w:lang w:val="es-ES"/>
        </w:rPr>
      </w:pPr>
    </w:p>
    <w:p w14:paraId="4C02B3C8" w14:textId="77777777" w:rsidR="008F5960" w:rsidRPr="00015106" w:rsidRDefault="008F5960" w:rsidP="008F5960">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.parent</w:t>
      </w:r>
      <w:r w:rsidRPr="00015106">
        <w:rPr>
          <w:rFonts w:ascii="Consolas" w:hAnsi="Consolas"/>
          <w:color w:val="D4D4D4"/>
          <w:sz w:val="21"/>
          <w:szCs w:val="21"/>
        </w:rPr>
        <w:t xml:space="preserve"> {</w:t>
      </w:r>
    </w:p>
    <w:p w14:paraId="1EB7D47A" w14:textId="77777777" w:rsidR="008F5960" w:rsidRPr="00015106" w:rsidRDefault="008F5960" w:rsidP="008F596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FFFFFF" w:themeColor="background1"/>
          <w:sz w:val="21"/>
          <w:szCs w:val="21"/>
          <w:highlight w:val="blue"/>
        </w:rPr>
        <w:t>display: block;</w:t>
      </w:r>
    </w:p>
    <w:p w14:paraId="0D5F177A" w14:textId="77777777" w:rsidR="008F5960" w:rsidRPr="00015106" w:rsidRDefault="008F5960" w:rsidP="008F5960">
      <w:pPr>
        <w:widowControl/>
        <w:shd w:val="clear" w:color="auto" w:fill="1F1F1F"/>
        <w:autoSpaceDE/>
        <w:autoSpaceDN/>
        <w:adjustRightInd/>
        <w:spacing w:before="0" w:after="0" w:line="285" w:lineRule="atLeast"/>
        <w:jc w:val="left"/>
        <w:rPr>
          <w:rFonts w:ascii="Consolas" w:hAnsi="Consolas"/>
          <w:color w:val="FFFFFF" w:themeColor="background1"/>
          <w:sz w:val="21"/>
          <w:szCs w:val="21"/>
        </w:rPr>
      </w:pPr>
      <w:r w:rsidRPr="00015106">
        <w:rPr>
          <w:rFonts w:ascii="Consolas" w:hAnsi="Consolas"/>
          <w:color w:val="FFFFFF" w:themeColor="background1"/>
          <w:sz w:val="21"/>
          <w:szCs w:val="21"/>
        </w:rPr>
        <w:t xml:space="preserve">            </w:t>
      </w:r>
      <w:r w:rsidRPr="00015106">
        <w:rPr>
          <w:rFonts w:ascii="Consolas" w:hAnsi="Consolas"/>
          <w:color w:val="FFFFFF" w:themeColor="background1"/>
          <w:sz w:val="21"/>
          <w:szCs w:val="21"/>
          <w:highlight w:val="blue"/>
        </w:rPr>
        <w:t>height: 70vh;</w:t>
      </w:r>
    </w:p>
    <w:p w14:paraId="14145DEB" w14:textId="77777777" w:rsidR="008F5960" w:rsidRPr="00015106" w:rsidRDefault="008F5960" w:rsidP="008F596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6C63B57E" w14:textId="77777777" w:rsidR="008F5960" w:rsidRPr="00015106" w:rsidRDefault="008F5960" w:rsidP="008F596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48369AA9" w14:textId="77777777" w:rsidR="008F5960" w:rsidRPr="00015106" w:rsidRDefault="008F5960" w:rsidP="008F596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71D810D8" w14:textId="77777777" w:rsidR="008F5960" w:rsidRPr="00015106" w:rsidRDefault="008F5960" w:rsidP="008F596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090B2B4E" w14:textId="77777777" w:rsidR="008F5960" w:rsidRPr="00015106" w:rsidRDefault="008F5960" w:rsidP="008F596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align-items</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0C88F421" w14:textId="77777777" w:rsidR="008F5960" w:rsidRPr="00015106" w:rsidRDefault="008F5960" w:rsidP="008F5960">
      <w:pPr>
        <w:widowControl/>
        <w:shd w:val="clear" w:color="auto" w:fill="1F1F1F"/>
        <w:autoSpaceDE/>
        <w:autoSpaceDN/>
        <w:adjustRightInd/>
        <w:spacing w:before="0" w:after="0" w:line="285" w:lineRule="atLeast"/>
        <w:jc w:val="left"/>
        <w:rPr>
          <w:rFonts w:ascii="Consolas" w:hAnsi="Consolas"/>
          <w:color w:val="CCCCCC"/>
          <w:sz w:val="21"/>
          <w:szCs w:val="21"/>
        </w:rPr>
      </w:pPr>
    </w:p>
    <w:p w14:paraId="7D0A5094" w14:textId="77777777" w:rsidR="008F5960" w:rsidRPr="00015106" w:rsidRDefault="008F5960" w:rsidP="008F596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D2127DB" w14:textId="77777777" w:rsidR="008F5960" w:rsidRPr="00015106" w:rsidRDefault="008F5960" w:rsidP="0011067F"/>
    <w:p w14:paraId="44CC7262" w14:textId="77777777" w:rsidR="008F5960" w:rsidRPr="00015106" w:rsidRDefault="008F5960" w:rsidP="0011067F"/>
    <w:p w14:paraId="4014B206" w14:textId="77777777" w:rsidR="008F5960" w:rsidRPr="00015106" w:rsidRDefault="008F5960" w:rsidP="0011067F"/>
    <w:p w14:paraId="60A8E2CE" w14:textId="4C6F878C" w:rsidR="008F5960" w:rsidRPr="00015106" w:rsidRDefault="008F5960" w:rsidP="0011067F">
      <w:pPr>
        <w:rPr>
          <w:b/>
          <w:bCs/>
          <w:u w:val="single"/>
        </w:rPr>
      </w:pPr>
      <w:r w:rsidRPr="00015106">
        <w:rPr>
          <w:b/>
          <w:bCs/>
          <w:u w:val="single"/>
        </w:rPr>
        <w:t>Floatuso.html</w:t>
      </w:r>
    </w:p>
    <w:p w14:paraId="11FD4643" w14:textId="77777777" w:rsidR="006164C0" w:rsidRPr="00015106" w:rsidRDefault="006164C0" w:rsidP="0011067F"/>
    <w:p w14:paraId="2BAD2414" w14:textId="77777777" w:rsidR="006164C0" w:rsidRPr="00015106" w:rsidRDefault="006164C0" w:rsidP="0011067F"/>
    <w:p w14:paraId="31F5EE26"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42BDEFA9"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"en"</w:t>
      </w:r>
      <w:r w:rsidRPr="00015106">
        <w:rPr>
          <w:rFonts w:ascii="Consolas" w:hAnsi="Consolas"/>
          <w:color w:val="808080"/>
          <w:sz w:val="21"/>
          <w:szCs w:val="21"/>
        </w:rPr>
        <w:t>&gt;</w:t>
      </w:r>
    </w:p>
    <w:p w14:paraId="0BA007A8"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p>
    <w:p w14:paraId="155262AB"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149FFB29"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587320D8"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http-equiv</w:t>
      </w:r>
      <w:r w:rsidRPr="00015106">
        <w:rPr>
          <w:rFonts w:ascii="Consolas" w:hAnsi="Consolas"/>
          <w:color w:val="CCCCCC"/>
          <w:sz w:val="21"/>
          <w:szCs w:val="21"/>
        </w:rPr>
        <w:t>=</w:t>
      </w:r>
      <w:r w:rsidRPr="00015106">
        <w:rPr>
          <w:rFonts w:ascii="Consolas" w:hAnsi="Consolas"/>
          <w:color w:val="CE9178"/>
          <w:sz w:val="21"/>
          <w:szCs w:val="21"/>
        </w:rPr>
        <w:t>"X-UA-Compatible"</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"ie=edge"</w:t>
      </w:r>
      <w:r w:rsidRPr="00015106">
        <w:rPr>
          <w:rFonts w:ascii="Consolas" w:hAnsi="Consolas"/>
          <w:color w:val="808080"/>
          <w:sz w:val="21"/>
          <w:szCs w:val="21"/>
        </w:rPr>
        <w:t>&gt;</w:t>
      </w:r>
    </w:p>
    <w:p w14:paraId="53BFED36"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Position</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04FC1C4B"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p>
    <w:p w14:paraId="56D61D65"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6F3295B6"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html</w:t>
      </w:r>
      <w:r w:rsidRPr="00015106">
        <w:rPr>
          <w:rFonts w:ascii="Consolas" w:hAnsi="Consolas"/>
          <w:color w:val="D4D4D4"/>
          <w:sz w:val="21"/>
          <w:szCs w:val="21"/>
        </w:rPr>
        <w:t xml:space="preserve"> {</w:t>
      </w:r>
    </w:p>
    <w:p w14:paraId="02A66826"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CE9178"/>
          <w:sz w:val="21"/>
          <w:szCs w:val="21"/>
        </w:rPr>
        <w:t>#b3b3b3</w:t>
      </w:r>
      <w:r w:rsidRPr="00015106">
        <w:rPr>
          <w:rFonts w:ascii="Consolas" w:hAnsi="Consolas"/>
          <w:color w:val="D4D4D4"/>
          <w:sz w:val="21"/>
          <w:szCs w:val="21"/>
        </w:rPr>
        <w:t>;</w:t>
      </w:r>
    </w:p>
    <w:p w14:paraId="44F62530"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15px</w:t>
      </w:r>
      <w:r w:rsidRPr="00015106">
        <w:rPr>
          <w:rFonts w:ascii="Consolas" w:hAnsi="Consolas"/>
          <w:color w:val="D4D4D4"/>
          <w:sz w:val="21"/>
          <w:szCs w:val="21"/>
        </w:rPr>
        <w:t>;</w:t>
      </w:r>
    </w:p>
    <w:p w14:paraId="31FD82CC"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658FAD37"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15px</w:t>
      </w:r>
      <w:r w:rsidRPr="00015106">
        <w:rPr>
          <w:rFonts w:ascii="Consolas" w:hAnsi="Consolas"/>
          <w:color w:val="D4D4D4"/>
          <w:sz w:val="21"/>
          <w:szCs w:val="21"/>
        </w:rPr>
        <w:t>;</w:t>
      </w:r>
    </w:p>
    <w:p w14:paraId="53F50067"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p>
    <w:p w14:paraId="791D5F0F"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box-sizing</w:t>
      </w:r>
      <w:r w:rsidRPr="00015106">
        <w:rPr>
          <w:rFonts w:ascii="Consolas" w:hAnsi="Consolas"/>
          <w:color w:val="D4D4D4"/>
          <w:sz w:val="21"/>
          <w:szCs w:val="21"/>
        </w:rPr>
        <w:t xml:space="preserve">: </w:t>
      </w:r>
      <w:r w:rsidRPr="00015106">
        <w:rPr>
          <w:rFonts w:ascii="Consolas" w:hAnsi="Consolas"/>
          <w:color w:val="CE9178"/>
          <w:sz w:val="21"/>
          <w:szCs w:val="21"/>
        </w:rPr>
        <w:t>border-box</w:t>
      </w:r>
      <w:r w:rsidRPr="00015106">
        <w:rPr>
          <w:rFonts w:ascii="Consolas" w:hAnsi="Consolas"/>
          <w:color w:val="D4D4D4"/>
          <w:sz w:val="21"/>
          <w:szCs w:val="21"/>
        </w:rPr>
        <w:t>;</w:t>
      </w:r>
    </w:p>
    <w:p w14:paraId="76D4B503"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593129F3"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p>
    <w:p w14:paraId="4E2344D7"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body</w:t>
      </w:r>
      <w:r w:rsidRPr="00015106">
        <w:rPr>
          <w:rFonts w:ascii="Consolas" w:hAnsi="Consolas"/>
          <w:color w:val="D4D4D4"/>
          <w:sz w:val="21"/>
          <w:szCs w:val="21"/>
        </w:rPr>
        <w:t xml:space="preserve"> {</w:t>
      </w:r>
    </w:p>
    <w:p w14:paraId="3A14C5B8"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CE9178"/>
          <w:sz w:val="21"/>
          <w:szCs w:val="21"/>
        </w:rPr>
        <w:t>#fa923f</w:t>
      </w:r>
      <w:r w:rsidRPr="00015106">
        <w:rPr>
          <w:rFonts w:ascii="Consolas" w:hAnsi="Consolas"/>
          <w:color w:val="D4D4D4"/>
          <w:sz w:val="21"/>
          <w:szCs w:val="21"/>
        </w:rPr>
        <w:t>;</w:t>
      </w:r>
    </w:p>
    <w:p w14:paraId="49F206F9"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65026435"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27CB38B8"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3A4BC129"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margin-top</w:t>
      </w:r>
      <w:r w:rsidRPr="00015106">
        <w:rPr>
          <w:rFonts w:ascii="Consolas" w:hAnsi="Consolas"/>
          <w:color w:val="D4D4D4"/>
          <w:sz w:val="21"/>
          <w:szCs w:val="21"/>
        </w:rPr>
        <w:t xml:space="preserve">: </w:t>
      </w:r>
      <w:r w:rsidRPr="00015106">
        <w:rPr>
          <w:rFonts w:ascii="Consolas" w:hAnsi="Consolas"/>
          <w:color w:val="B5CEA8"/>
          <w:sz w:val="21"/>
          <w:szCs w:val="21"/>
        </w:rPr>
        <w:t>30px</w:t>
      </w:r>
      <w:r w:rsidRPr="00015106">
        <w:rPr>
          <w:rFonts w:ascii="Consolas" w:hAnsi="Consolas"/>
          <w:color w:val="D4D4D4"/>
          <w:sz w:val="21"/>
          <w:szCs w:val="21"/>
        </w:rPr>
        <w:t>;</w:t>
      </w:r>
    </w:p>
    <w:p w14:paraId="073E2554"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62ABC69"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p>
    <w:p w14:paraId="608B117D"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.parent</w:t>
      </w:r>
      <w:r w:rsidRPr="00015106">
        <w:rPr>
          <w:rFonts w:ascii="Consolas" w:hAnsi="Consolas"/>
          <w:color w:val="D4D4D4"/>
          <w:sz w:val="21"/>
          <w:szCs w:val="21"/>
        </w:rPr>
        <w:t xml:space="preserve"> {</w:t>
      </w:r>
    </w:p>
    <w:p w14:paraId="522AC04D"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block</w:t>
      </w:r>
      <w:r w:rsidRPr="00015106">
        <w:rPr>
          <w:rFonts w:ascii="Consolas" w:hAnsi="Consolas"/>
          <w:color w:val="D4D4D4"/>
          <w:sz w:val="21"/>
          <w:szCs w:val="21"/>
        </w:rPr>
        <w:t>;</w:t>
      </w:r>
    </w:p>
    <w:p w14:paraId="4D202649"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70vh</w:t>
      </w:r>
      <w:r w:rsidRPr="00015106">
        <w:rPr>
          <w:rFonts w:ascii="Consolas" w:hAnsi="Consolas"/>
          <w:color w:val="D4D4D4"/>
          <w:sz w:val="21"/>
          <w:szCs w:val="21"/>
        </w:rPr>
        <w:t>;</w:t>
      </w:r>
    </w:p>
    <w:p w14:paraId="65698FF7"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1DC4E195"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250EC55B"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42B5FEB0"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5AF87C7A"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align-items</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09CC4CA9"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p>
    <w:p w14:paraId="7DA597ED"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54C26990" w14:textId="77777777" w:rsidR="006164C0" w:rsidRPr="00015106" w:rsidRDefault="006164C0" w:rsidP="006164C0">
      <w:pPr>
        <w:widowControl/>
        <w:shd w:val="clear" w:color="auto" w:fill="1F1F1F"/>
        <w:autoSpaceDE/>
        <w:autoSpaceDN/>
        <w:adjustRightInd/>
        <w:spacing w:before="0" w:after="240" w:line="285" w:lineRule="atLeast"/>
        <w:jc w:val="left"/>
        <w:rPr>
          <w:rFonts w:ascii="Consolas" w:hAnsi="Consolas"/>
          <w:color w:val="CCCCCC"/>
          <w:sz w:val="21"/>
          <w:szCs w:val="21"/>
        </w:rPr>
      </w:pPr>
    </w:p>
    <w:p w14:paraId="4158ACED"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.parent</w:t>
      </w:r>
      <w:r w:rsidRPr="00015106">
        <w:rPr>
          <w:rFonts w:ascii="Consolas" w:hAnsi="Consolas"/>
          <w:color w:val="D4D4D4"/>
          <w:sz w:val="21"/>
          <w:szCs w:val="21"/>
        </w:rPr>
        <w:t xml:space="preserve"> </w:t>
      </w:r>
      <w:r w:rsidRPr="00015106">
        <w:rPr>
          <w:rFonts w:ascii="Consolas" w:hAnsi="Consolas"/>
          <w:color w:val="D7BA7D"/>
          <w:sz w:val="21"/>
          <w:szCs w:val="21"/>
        </w:rPr>
        <w:t>.navegacion</w:t>
      </w:r>
      <w:r w:rsidRPr="00015106">
        <w:rPr>
          <w:rFonts w:ascii="Consolas" w:hAnsi="Consolas"/>
          <w:color w:val="D4D4D4"/>
          <w:sz w:val="21"/>
          <w:szCs w:val="21"/>
        </w:rPr>
        <w:t xml:space="preserve"> {</w:t>
      </w:r>
    </w:p>
    <w:p w14:paraId="01EEE45B"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rgb</w:t>
      </w:r>
      <w:r w:rsidRPr="00015106">
        <w:rPr>
          <w:rFonts w:ascii="Consolas" w:hAnsi="Consolas"/>
          <w:color w:val="D4D4D4"/>
          <w:sz w:val="21"/>
          <w:szCs w:val="21"/>
        </w:rPr>
        <w:t>(</w:t>
      </w:r>
      <w:r w:rsidRPr="00015106">
        <w:rPr>
          <w:rFonts w:ascii="Consolas" w:hAnsi="Consolas"/>
          <w:color w:val="B5CEA8"/>
          <w:sz w:val="21"/>
          <w:szCs w:val="21"/>
        </w:rPr>
        <w:t>105</w:t>
      </w:r>
      <w:r w:rsidRPr="00015106">
        <w:rPr>
          <w:rFonts w:ascii="Consolas" w:hAnsi="Consolas"/>
          <w:color w:val="D4D4D4"/>
          <w:sz w:val="21"/>
          <w:szCs w:val="21"/>
        </w:rPr>
        <w:t xml:space="preserve">, </w:t>
      </w:r>
      <w:r w:rsidRPr="00015106">
        <w:rPr>
          <w:rFonts w:ascii="Consolas" w:hAnsi="Consolas"/>
          <w:color w:val="B5CEA8"/>
          <w:sz w:val="21"/>
          <w:szCs w:val="21"/>
        </w:rPr>
        <w:t>105</w:t>
      </w:r>
      <w:r w:rsidRPr="00015106">
        <w:rPr>
          <w:rFonts w:ascii="Consolas" w:hAnsi="Consolas"/>
          <w:color w:val="D4D4D4"/>
          <w:sz w:val="21"/>
          <w:szCs w:val="21"/>
        </w:rPr>
        <w:t xml:space="preserve">, </w:t>
      </w:r>
      <w:r w:rsidRPr="00015106">
        <w:rPr>
          <w:rFonts w:ascii="Consolas" w:hAnsi="Consolas"/>
          <w:color w:val="B5CEA8"/>
          <w:sz w:val="21"/>
          <w:szCs w:val="21"/>
        </w:rPr>
        <w:t>109</w:t>
      </w:r>
      <w:r w:rsidRPr="00015106">
        <w:rPr>
          <w:rFonts w:ascii="Consolas" w:hAnsi="Consolas"/>
          <w:color w:val="D4D4D4"/>
          <w:sz w:val="21"/>
          <w:szCs w:val="21"/>
        </w:rPr>
        <w:t>);</w:t>
      </w:r>
    </w:p>
    <w:p w14:paraId="44BB2BE2"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5B8F591D"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255AA07A"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20CB343A"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2E9F489F"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p>
    <w:p w14:paraId="2FB1D467"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542E48AF"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p>
    <w:p w14:paraId="0EA7568A"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.parent</w:t>
      </w:r>
      <w:r w:rsidRPr="00015106">
        <w:rPr>
          <w:rFonts w:ascii="Consolas" w:hAnsi="Consolas"/>
          <w:color w:val="D4D4D4"/>
          <w:sz w:val="21"/>
          <w:szCs w:val="21"/>
        </w:rPr>
        <w:t xml:space="preserve"> </w:t>
      </w:r>
      <w:r w:rsidRPr="00015106">
        <w:rPr>
          <w:rFonts w:ascii="Consolas" w:hAnsi="Consolas"/>
          <w:color w:val="D7BA7D"/>
          <w:sz w:val="21"/>
          <w:szCs w:val="21"/>
        </w:rPr>
        <w:t>.navegacion</w:t>
      </w:r>
      <w:r w:rsidRPr="00015106">
        <w:rPr>
          <w:rFonts w:ascii="Consolas" w:hAnsi="Consolas"/>
          <w:color w:val="D4D4D4"/>
          <w:sz w:val="21"/>
          <w:szCs w:val="21"/>
        </w:rPr>
        <w:t xml:space="preserve"> {</w:t>
      </w:r>
    </w:p>
    <w:p w14:paraId="44AFB45D"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fixed</w:t>
      </w:r>
      <w:r w:rsidRPr="00015106">
        <w:rPr>
          <w:rFonts w:ascii="Consolas" w:hAnsi="Consolas"/>
          <w:color w:val="D4D4D4"/>
          <w:sz w:val="21"/>
          <w:szCs w:val="21"/>
        </w:rPr>
        <w:t>;</w:t>
      </w:r>
    </w:p>
    <w:p w14:paraId="23A73186"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100%</w:t>
      </w:r>
      <w:r w:rsidRPr="00015106">
        <w:rPr>
          <w:rFonts w:ascii="Consolas" w:hAnsi="Consolas"/>
          <w:color w:val="D4D4D4"/>
          <w:sz w:val="21"/>
          <w:szCs w:val="21"/>
        </w:rPr>
        <w:t>;</w:t>
      </w:r>
    </w:p>
    <w:p w14:paraId="60239E12"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left</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517401D0"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top</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6A766A44"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5BD7AD82"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box-sizing</w:t>
      </w:r>
      <w:r w:rsidRPr="00015106">
        <w:rPr>
          <w:rFonts w:ascii="Consolas" w:hAnsi="Consolas"/>
          <w:color w:val="D4D4D4"/>
          <w:sz w:val="21"/>
          <w:szCs w:val="21"/>
        </w:rPr>
        <w:t xml:space="preserve">: </w:t>
      </w:r>
      <w:r w:rsidRPr="00015106">
        <w:rPr>
          <w:rFonts w:ascii="Consolas" w:hAnsi="Consolas"/>
          <w:color w:val="CE9178"/>
          <w:sz w:val="21"/>
          <w:szCs w:val="21"/>
        </w:rPr>
        <w:t>border-box</w:t>
      </w:r>
      <w:r w:rsidRPr="00015106">
        <w:rPr>
          <w:rFonts w:ascii="Consolas" w:hAnsi="Consolas"/>
          <w:color w:val="D4D4D4"/>
          <w:sz w:val="21"/>
          <w:szCs w:val="21"/>
        </w:rPr>
        <w:t>;</w:t>
      </w:r>
    </w:p>
    <w:p w14:paraId="7C284943"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08F84E7"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p>
    <w:p w14:paraId="0CEA6B9C"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.bloque</w:t>
      </w:r>
      <w:r w:rsidRPr="00015106">
        <w:rPr>
          <w:rFonts w:ascii="Consolas" w:hAnsi="Consolas"/>
          <w:color w:val="D4D4D4"/>
          <w:sz w:val="21"/>
          <w:szCs w:val="21"/>
        </w:rPr>
        <w:t xml:space="preserve"> {</w:t>
      </w:r>
    </w:p>
    <w:p w14:paraId="182F0369"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p>
    <w:p w14:paraId="5EA28E69"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28%</w:t>
      </w:r>
      <w:r w:rsidRPr="00015106">
        <w:rPr>
          <w:rFonts w:ascii="Consolas" w:hAnsi="Consolas"/>
          <w:color w:val="D4D4D4"/>
          <w:sz w:val="21"/>
          <w:szCs w:val="21"/>
        </w:rPr>
        <w:t>;</w:t>
      </w:r>
    </w:p>
    <w:p w14:paraId="0D929FD8" w14:textId="292E9319" w:rsidR="00C74EEC" w:rsidRPr="00015106" w:rsidRDefault="00C74EEC" w:rsidP="00C74EE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r w:rsidRPr="00015106">
        <w:rPr>
          <w:rFonts w:ascii="Consolas" w:hAnsi="Consolas"/>
          <w:color w:val="D4D4D4"/>
          <w:sz w:val="21"/>
          <w:szCs w:val="21"/>
        </w:rPr>
        <w:tab/>
      </w:r>
      <w:r w:rsidRPr="00015106">
        <w:rPr>
          <w:rFonts w:ascii="Consolas" w:hAnsi="Consolas"/>
          <w:color w:val="D4D4D4"/>
          <w:sz w:val="21"/>
          <w:szCs w:val="21"/>
        </w:rPr>
        <w:tab/>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30vh</w:t>
      </w:r>
      <w:r w:rsidRPr="00015106">
        <w:rPr>
          <w:rFonts w:ascii="Consolas" w:hAnsi="Consolas"/>
          <w:color w:val="D4D4D4"/>
          <w:sz w:val="21"/>
          <w:szCs w:val="21"/>
        </w:rPr>
        <w:t>;</w:t>
      </w:r>
    </w:p>
    <w:p w14:paraId="790FA757"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6893A9CB"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03E5ADE3"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margin-left</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1D4C887A"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rgb</w:t>
      </w:r>
      <w:r w:rsidRPr="00015106">
        <w:rPr>
          <w:rFonts w:ascii="Consolas" w:hAnsi="Consolas"/>
          <w:color w:val="D4D4D4"/>
          <w:sz w:val="21"/>
          <w:szCs w:val="21"/>
        </w:rPr>
        <w:t>(</w:t>
      </w:r>
      <w:r w:rsidRPr="00015106">
        <w:rPr>
          <w:rFonts w:ascii="Consolas" w:hAnsi="Consolas"/>
          <w:color w:val="B5CEA8"/>
          <w:sz w:val="21"/>
          <w:szCs w:val="21"/>
        </w:rPr>
        <w:t>121</w:t>
      </w:r>
      <w:r w:rsidRPr="00015106">
        <w:rPr>
          <w:rFonts w:ascii="Consolas" w:hAnsi="Consolas"/>
          <w:color w:val="D4D4D4"/>
          <w:sz w:val="21"/>
          <w:szCs w:val="21"/>
        </w:rPr>
        <w:t xml:space="preserve">, </w:t>
      </w:r>
      <w:r w:rsidRPr="00015106">
        <w:rPr>
          <w:rFonts w:ascii="Consolas" w:hAnsi="Consolas"/>
          <w:color w:val="B5CEA8"/>
          <w:sz w:val="21"/>
          <w:szCs w:val="21"/>
        </w:rPr>
        <w:t>121</w:t>
      </w:r>
      <w:r w:rsidRPr="00015106">
        <w:rPr>
          <w:rFonts w:ascii="Consolas" w:hAnsi="Consolas"/>
          <w:color w:val="D4D4D4"/>
          <w:sz w:val="21"/>
          <w:szCs w:val="21"/>
        </w:rPr>
        <w:t xml:space="preserve">, </w:t>
      </w:r>
      <w:r w:rsidRPr="00015106">
        <w:rPr>
          <w:rFonts w:ascii="Consolas" w:hAnsi="Consolas"/>
          <w:color w:val="B5CEA8"/>
          <w:sz w:val="21"/>
          <w:szCs w:val="21"/>
        </w:rPr>
        <w:t>246</w:t>
      </w:r>
      <w:r w:rsidRPr="00015106">
        <w:rPr>
          <w:rFonts w:ascii="Consolas" w:hAnsi="Consolas"/>
          <w:color w:val="D4D4D4"/>
          <w:sz w:val="21"/>
          <w:szCs w:val="21"/>
        </w:rPr>
        <w:t>);</w:t>
      </w:r>
    </w:p>
    <w:p w14:paraId="1C1C6DD7"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float</w:t>
      </w:r>
      <w:r w:rsidRPr="00015106">
        <w:rPr>
          <w:rFonts w:ascii="Consolas" w:hAnsi="Consolas"/>
          <w:color w:val="D4D4D4"/>
          <w:sz w:val="21"/>
          <w:szCs w:val="21"/>
        </w:rPr>
        <w:t xml:space="preserve">: </w:t>
      </w:r>
      <w:r w:rsidRPr="00015106">
        <w:rPr>
          <w:rFonts w:ascii="Consolas" w:hAnsi="Consolas"/>
          <w:color w:val="CE9178"/>
          <w:sz w:val="21"/>
          <w:szCs w:val="21"/>
        </w:rPr>
        <w:t>left</w:t>
      </w:r>
      <w:r w:rsidRPr="00015106">
        <w:rPr>
          <w:rFonts w:ascii="Consolas" w:hAnsi="Consolas"/>
          <w:color w:val="D4D4D4"/>
          <w:sz w:val="21"/>
          <w:szCs w:val="21"/>
        </w:rPr>
        <w:t>;</w:t>
      </w:r>
    </w:p>
    <w:p w14:paraId="09AE8975"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darkblue</w:t>
      </w:r>
      <w:r w:rsidRPr="00015106">
        <w:rPr>
          <w:rFonts w:ascii="Consolas" w:hAnsi="Consolas"/>
          <w:color w:val="D4D4D4"/>
          <w:sz w:val="21"/>
          <w:szCs w:val="21"/>
        </w:rPr>
        <w:t>;</w:t>
      </w:r>
    </w:p>
    <w:p w14:paraId="07DBF166"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p>
    <w:p w14:paraId="1BC889C2"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75997B0"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p>
    <w:p w14:paraId="431D2E54"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.parent</w:t>
      </w:r>
      <w:r w:rsidRPr="00015106">
        <w:rPr>
          <w:rFonts w:ascii="Consolas" w:hAnsi="Consolas"/>
          <w:color w:val="D4D4D4"/>
          <w:sz w:val="21"/>
          <w:szCs w:val="21"/>
        </w:rPr>
        <w:t xml:space="preserve"> </w:t>
      </w:r>
      <w:r w:rsidRPr="00015106">
        <w:rPr>
          <w:rFonts w:ascii="Consolas" w:hAnsi="Consolas"/>
          <w:color w:val="D7BA7D"/>
          <w:sz w:val="21"/>
          <w:szCs w:val="21"/>
        </w:rPr>
        <w:t>.miaside</w:t>
      </w:r>
      <w:r w:rsidRPr="00015106">
        <w:rPr>
          <w:rFonts w:ascii="Consolas" w:hAnsi="Consolas"/>
          <w:color w:val="D4D4D4"/>
          <w:sz w:val="21"/>
          <w:szCs w:val="21"/>
        </w:rPr>
        <w:t xml:space="preserve"> {</w:t>
      </w:r>
    </w:p>
    <w:p w14:paraId="51871BDD"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20%</w:t>
      </w:r>
      <w:r w:rsidRPr="00015106">
        <w:rPr>
          <w:rFonts w:ascii="Consolas" w:hAnsi="Consolas"/>
          <w:color w:val="D4D4D4"/>
          <w:sz w:val="21"/>
          <w:szCs w:val="21"/>
        </w:rPr>
        <w:t>;</w:t>
      </w:r>
    </w:p>
    <w:p w14:paraId="4744D4D6"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60vh</w:t>
      </w:r>
      <w:r w:rsidRPr="00015106">
        <w:rPr>
          <w:rFonts w:ascii="Consolas" w:hAnsi="Consolas"/>
          <w:color w:val="D4D4D4"/>
          <w:sz w:val="21"/>
          <w:szCs w:val="21"/>
        </w:rPr>
        <w:t>;</w:t>
      </w:r>
    </w:p>
    <w:p w14:paraId="36A5F0A2"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blue</w:t>
      </w:r>
      <w:r w:rsidRPr="00015106">
        <w:rPr>
          <w:rFonts w:ascii="Consolas" w:hAnsi="Consolas"/>
          <w:color w:val="D4D4D4"/>
          <w:sz w:val="21"/>
          <w:szCs w:val="21"/>
        </w:rPr>
        <w:t>;</w:t>
      </w:r>
    </w:p>
    <w:p w14:paraId="170D36FE"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71037454"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rgb</w:t>
      </w:r>
      <w:r w:rsidRPr="00015106">
        <w:rPr>
          <w:rFonts w:ascii="Consolas" w:hAnsi="Consolas"/>
          <w:color w:val="D4D4D4"/>
          <w:sz w:val="21"/>
          <w:szCs w:val="21"/>
        </w:rPr>
        <w:t>(</w:t>
      </w:r>
      <w:r w:rsidRPr="00015106">
        <w:rPr>
          <w:rFonts w:ascii="Consolas" w:hAnsi="Consolas"/>
          <w:color w:val="B5CEA8"/>
          <w:sz w:val="21"/>
          <w:szCs w:val="21"/>
        </w:rPr>
        <w:t>121</w:t>
      </w:r>
      <w:r w:rsidRPr="00015106">
        <w:rPr>
          <w:rFonts w:ascii="Consolas" w:hAnsi="Consolas"/>
          <w:color w:val="D4D4D4"/>
          <w:sz w:val="21"/>
          <w:szCs w:val="21"/>
        </w:rPr>
        <w:t xml:space="preserve">, </w:t>
      </w:r>
      <w:r w:rsidRPr="00015106">
        <w:rPr>
          <w:rFonts w:ascii="Consolas" w:hAnsi="Consolas"/>
          <w:color w:val="B5CEA8"/>
          <w:sz w:val="21"/>
          <w:szCs w:val="21"/>
        </w:rPr>
        <w:t>246</w:t>
      </w:r>
      <w:r w:rsidRPr="00015106">
        <w:rPr>
          <w:rFonts w:ascii="Consolas" w:hAnsi="Consolas"/>
          <w:color w:val="D4D4D4"/>
          <w:sz w:val="21"/>
          <w:szCs w:val="21"/>
        </w:rPr>
        <w:t xml:space="preserve">, </w:t>
      </w:r>
      <w:r w:rsidRPr="00015106">
        <w:rPr>
          <w:rFonts w:ascii="Consolas" w:hAnsi="Consolas"/>
          <w:color w:val="B5CEA8"/>
          <w:sz w:val="21"/>
          <w:szCs w:val="21"/>
        </w:rPr>
        <w:t>121</w:t>
      </w:r>
      <w:r w:rsidRPr="00015106">
        <w:rPr>
          <w:rFonts w:ascii="Consolas" w:hAnsi="Consolas"/>
          <w:color w:val="D4D4D4"/>
          <w:sz w:val="21"/>
          <w:szCs w:val="21"/>
        </w:rPr>
        <w:t>);</w:t>
      </w:r>
    </w:p>
    <w:p w14:paraId="2C92B45A"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131DA1A9"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float</w:t>
      </w:r>
      <w:r w:rsidRPr="00015106">
        <w:rPr>
          <w:rFonts w:ascii="Consolas" w:hAnsi="Consolas"/>
          <w:color w:val="D4D4D4"/>
          <w:sz w:val="21"/>
          <w:szCs w:val="21"/>
        </w:rPr>
        <w:t xml:space="preserve">: </w:t>
      </w:r>
      <w:r w:rsidRPr="00015106">
        <w:rPr>
          <w:rFonts w:ascii="Consolas" w:hAnsi="Consolas"/>
          <w:color w:val="CE9178"/>
          <w:sz w:val="21"/>
          <w:szCs w:val="21"/>
        </w:rPr>
        <w:t>left</w:t>
      </w:r>
      <w:r w:rsidRPr="00015106">
        <w:rPr>
          <w:rFonts w:ascii="Consolas" w:hAnsi="Consolas"/>
          <w:color w:val="D4D4D4"/>
          <w:sz w:val="21"/>
          <w:szCs w:val="21"/>
        </w:rPr>
        <w:t>;</w:t>
      </w:r>
    </w:p>
    <w:p w14:paraId="72CF9660"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left</w:t>
      </w:r>
      <w:r w:rsidRPr="00015106">
        <w:rPr>
          <w:rFonts w:ascii="Consolas" w:hAnsi="Consolas"/>
          <w:color w:val="D4D4D4"/>
          <w:sz w:val="21"/>
          <w:szCs w:val="21"/>
        </w:rPr>
        <w:t>;</w:t>
      </w:r>
    </w:p>
    <w:p w14:paraId="20C8D3BE"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p>
    <w:p w14:paraId="536FE508"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6B248EA"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p>
    <w:p w14:paraId="00A3E6CB"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.mifooter</w:t>
      </w:r>
      <w:r w:rsidRPr="00015106">
        <w:rPr>
          <w:rFonts w:ascii="Consolas" w:hAnsi="Consolas"/>
          <w:color w:val="D4D4D4"/>
          <w:sz w:val="21"/>
          <w:szCs w:val="21"/>
        </w:rPr>
        <w:t xml:space="preserve"> {</w:t>
      </w:r>
    </w:p>
    <w:p w14:paraId="2AD9AC8D"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9CDCFE"/>
          <w:sz w:val="21"/>
          <w:szCs w:val="21"/>
        </w:rPr>
        <w:t>margin-top</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7BBD568A"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w:t>
      </w:r>
    </w:p>
    <w:p w14:paraId="29ADF61D"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rgb</w:t>
      </w:r>
      <w:r w:rsidRPr="00015106">
        <w:rPr>
          <w:rFonts w:ascii="Consolas" w:hAnsi="Consolas"/>
          <w:color w:val="D4D4D4"/>
          <w:sz w:val="21"/>
          <w:szCs w:val="21"/>
        </w:rPr>
        <w:t>(</w:t>
      </w:r>
      <w:r w:rsidRPr="00015106">
        <w:rPr>
          <w:rFonts w:ascii="Consolas" w:hAnsi="Consolas"/>
          <w:color w:val="B5CEA8"/>
          <w:sz w:val="21"/>
          <w:szCs w:val="21"/>
        </w:rPr>
        <w:t>246</w:t>
      </w:r>
      <w:r w:rsidRPr="00015106">
        <w:rPr>
          <w:rFonts w:ascii="Consolas" w:hAnsi="Consolas"/>
          <w:color w:val="D4D4D4"/>
          <w:sz w:val="21"/>
          <w:szCs w:val="21"/>
        </w:rPr>
        <w:t xml:space="preserve">, </w:t>
      </w:r>
      <w:r w:rsidRPr="00015106">
        <w:rPr>
          <w:rFonts w:ascii="Consolas" w:hAnsi="Consolas"/>
          <w:color w:val="B5CEA8"/>
          <w:sz w:val="21"/>
          <w:szCs w:val="21"/>
        </w:rPr>
        <w:t>121</w:t>
      </w:r>
      <w:r w:rsidRPr="00015106">
        <w:rPr>
          <w:rFonts w:ascii="Consolas" w:hAnsi="Consolas"/>
          <w:color w:val="D4D4D4"/>
          <w:sz w:val="21"/>
          <w:szCs w:val="21"/>
        </w:rPr>
        <w:t xml:space="preserve">, </w:t>
      </w:r>
      <w:r w:rsidRPr="00015106">
        <w:rPr>
          <w:rFonts w:ascii="Consolas" w:hAnsi="Consolas"/>
          <w:color w:val="B5CEA8"/>
          <w:sz w:val="21"/>
          <w:szCs w:val="21"/>
        </w:rPr>
        <w:t>121</w:t>
      </w:r>
      <w:r w:rsidRPr="00015106">
        <w:rPr>
          <w:rFonts w:ascii="Consolas" w:hAnsi="Consolas"/>
          <w:color w:val="D4D4D4"/>
          <w:sz w:val="21"/>
          <w:szCs w:val="21"/>
        </w:rPr>
        <w:t>);</w:t>
      </w:r>
    </w:p>
    <w:p w14:paraId="11C79014"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2FEF0511"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clear</w:t>
      </w:r>
      <w:r w:rsidRPr="00015106">
        <w:rPr>
          <w:rFonts w:ascii="Consolas" w:hAnsi="Consolas"/>
          <w:color w:val="D4D4D4"/>
          <w:sz w:val="21"/>
          <w:szCs w:val="21"/>
        </w:rPr>
        <w:t xml:space="preserve">: </w:t>
      </w:r>
      <w:r w:rsidRPr="00015106">
        <w:rPr>
          <w:rFonts w:ascii="Consolas" w:hAnsi="Consolas"/>
          <w:color w:val="CE9178"/>
          <w:sz w:val="21"/>
          <w:szCs w:val="21"/>
        </w:rPr>
        <w:t>both</w:t>
      </w:r>
      <w:r w:rsidRPr="00015106">
        <w:rPr>
          <w:rFonts w:ascii="Consolas" w:hAnsi="Consolas"/>
          <w:color w:val="D4D4D4"/>
          <w:sz w:val="21"/>
          <w:szCs w:val="21"/>
        </w:rPr>
        <w:t>;</w:t>
      </w:r>
    </w:p>
    <w:p w14:paraId="7FA220AF"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09CCCCAB"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line-height</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w:t>
      </w:r>
    </w:p>
    <w:p w14:paraId="10D46F9A"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font-weight</w:t>
      </w:r>
      <w:r w:rsidRPr="00015106">
        <w:rPr>
          <w:rFonts w:ascii="Consolas" w:hAnsi="Consolas"/>
          <w:color w:val="D4D4D4"/>
          <w:sz w:val="21"/>
          <w:szCs w:val="21"/>
        </w:rPr>
        <w:t xml:space="preserve">: </w:t>
      </w:r>
      <w:r w:rsidRPr="00015106">
        <w:rPr>
          <w:rFonts w:ascii="Consolas" w:hAnsi="Consolas"/>
          <w:color w:val="B5CEA8"/>
          <w:sz w:val="21"/>
          <w:szCs w:val="21"/>
        </w:rPr>
        <w:t>900</w:t>
      </w:r>
      <w:r w:rsidRPr="00015106">
        <w:rPr>
          <w:rFonts w:ascii="Consolas" w:hAnsi="Consolas"/>
          <w:color w:val="D4D4D4"/>
          <w:sz w:val="21"/>
          <w:szCs w:val="21"/>
        </w:rPr>
        <w:t>;</w:t>
      </w:r>
    </w:p>
    <w:p w14:paraId="40CA1241"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32B2101"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489DF197"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6E49F99B"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p>
    <w:p w14:paraId="26F9A1A7"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51BB3E56"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main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"parent"</w:t>
      </w:r>
      <w:r w:rsidRPr="00015106">
        <w:rPr>
          <w:rFonts w:ascii="Consolas" w:hAnsi="Consolas"/>
          <w:color w:val="808080"/>
          <w:sz w:val="21"/>
          <w:szCs w:val="21"/>
        </w:rPr>
        <w:t>&gt;</w:t>
      </w:r>
    </w:p>
    <w:p w14:paraId="17534BB3"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"navegacion"</w:t>
      </w:r>
      <w:r w:rsidRPr="00904F88">
        <w:rPr>
          <w:rFonts w:ascii="Consolas" w:hAnsi="Consolas"/>
          <w:color w:val="808080"/>
          <w:sz w:val="21"/>
          <w:szCs w:val="21"/>
          <w:lang w:val="es-ES"/>
        </w:rPr>
        <w:t>&gt;</w:t>
      </w:r>
      <w:r w:rsidRPr="00904F88">
        <w:rPr>
          <w:rFonts w:ascii="Consolas" w:hAnsi="Consolas"/>
          <w:color w:val="CCCCCC"/>
          <w:sz w:val="21"/>
          <w:szCs w:val="21"/>
          <w:lang w:val="es-ES"/>
        </w:rPr>
        <w:t>Barra de navegacion</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718BDF6D"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E074ACA"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aside</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"miaside"</w:t>
      </w:r>
      <w:r w:rsidRPr="00015106">
        <w:rPr>
          <w:rFonts w:ascii="Consolas" w:hAnsi="Consolas"/>
          <w:color w:val="808080"/>
          <w:sz w:val="21"/>
          <w:szCs w:val="21"/>
        </w:rPr>
        <w:t>&gt;</w:t>
      </w:r>
    </w:p>
    <w:p w14:paraId="18CCFA55"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r w:rsidRPr="00015106">
        <w:rPr>
          <w:rFonts w:ascii="Consolas" w:hAnsi="Consolas"/>
          <w:color w:val="CCCCCC"/>
          <w:sz w:val="21"/>
          <w:szCs w:val="21"/>
        </w:rPr>
        <w:t>Menu lateral</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0AAC4548"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0DEA89B1"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9B0F70E"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Inicio</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1502D74A"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Servicios</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2909E775"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Contacto</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C014878"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Acerca de</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5846230C"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15BB5C27"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808080"/>
          <w:sz w:val="21"/>
          <w:szCs w:val="21"/>
          <w:lang w:val="es-ES"/>
        </w:rPr>
        <w:t>&gt;</w:t>
      </w:r>
    </w:p>
    <w:p w14:paraId="4FCB0102"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"bloque"</w:t>
      </w:r>
      <w:r w:rsidRPr="00904F88">
        <w:rPr>
          <w:rFonts w:ascii="Consolas" w:hAnsi="Consolas"/>
          <w:color w:val="808080"/>
          <w:sz w:val="21"/>
          <w:szCs w:val="21"/>
          <w:lang w:val="es-ES"/>
        </w:rPr>
        <w:t>&gt;</w:t>
      </w:r>
      <w:r w:rsidRPr="00904F88">
        <w:rPr>
          <w:rFonts w:ascii="Consolas" w:hAnsi="Consolas"/>
          <w:color w:val="CCCCCC"/>
          <w:sz w:val="21"/>
          <w:szCs w:val="21"/>
          <w:lang w:val="es-ES"/>
        </w:rPr>
        <w:t>Bloque I. Introducción</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808080"/>
          <w:sz w:val="21"/>
          <w:szCs w:val="21"/>
          <w:lang w:val="es-ES"/>
        </w:rPr>
        <w:t>&gt;</w:t>
      </w:r>
    </w:p>
    <w:p w14:paraId="39F29673"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"bloque"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Bloque II. </w:t>
      </w:r>
      <w:r w:rsidRPr="00015106">
        <w:rPr>
          <w:rFonts w:ascii="Consolas" w:hAnsi="Consolas"/>
          <w:color w:val="CCCCCC"/>
          <w:sz w:val="21"/>
          <w:szCs w:val="21"/>
        </w:rPr>
        <w:t>Características</w:t>
      </w:r>
      <w:r w:rsidRPr="00015106">
        <w:rPr>
          <w:rFonts w:ascii="Consolas" w:hAnsi="Consolas"/>
          <w:color w:val="808080"/>
          <w:sz w:val="21"/>
          <w:szCs w:val="21"/>
        </w:rPr>
        <w:t>&lt;/</w:t>
      </w:r>
      <w:r w:rsidRPr="00015106">
        <w:rPr>
          <w:rFonts w:ascii="Consolas" w:hAnsi="Consolas"/>
          <w:color w:val="569CD6"/>
          <w:sz w:val="21"/>
          <w:szCs w:val="21"/>
        </w:rPr>
        <w:t>article</w:t>
      </w:r>
      <w:r w:rsidRPr="00015106">
        <w:rPr>
          <w:rFonts w:ascii="Consolas" w:hAnsi="Consolas"/>
          <w:color w:val="808080"/>
          <w:sz w:val="21"/>
          <w:szCs w:val="21"/>
        </w:rPr>
        <w:t>&gt;</w:t>
      </w:r>
    </w:p>
    <w:p w14:paraId="2A8282C2"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main</w:t>
      </w:r>
      <w:r w:rsidRPr="00015106">
        <w:rPr>
          <w:rFonts w:ascii="Consolas" w:hAnsi="Consolas"/>
          <w:color w:val="808080"/>
          <w:sz w:val="21"/>
          <w:szCs w:val="21"/>
        </w:rPr>
        <w:t>&gt;</w:t>
      </w:r>
    </w:p>
    <w:p w14:paraId="6BDF232B"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footer</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"mifooter"</w:t>
      </w:r>
      <w:r w:rsidRPr="00015106">
        <w:rPr>
          <w:rFonts w:ascii="Consolas" w:hAnsi="Consolas"/>
          <w:color w:val="808080"/>
          <w:sz w:val="21"/>
          <w:szCs w:val="21"/>
        </w:rPr>
        <w:t>&gt;</w:t>
      </w:r>
      <w:r w:rsidRPr="00015106">
        <w:rPr>
          <w:rFonts w:ascii="Consolas" w:hAnsi="Consolas"/>
          <w:color w:val="CCCCCC"/>
          <w:sz w:val="21"/>
          <w:szCs w:val="21"/>
        </w:rPr>
        <w:t xml:space="preserve"> Corporacion aceitunera. FOOTER</w:t>
      </w:r>
      <w:r w:rsidRPr="00015106">
        <w:rPr>
          <w:rFonts w:ascii="Consolas" w:hAnsi="Consolas"/>
          <w:color w:val="808080"/>
          <w:sz w:val="21"/>
          <w:szCs w:val="21"/>
        </w:rPr>
        <w:t>&lt;/</w:t>
      </w:r>
      <w:r w:rsidRPr="00015106">
        <w:rPr>
          <w:rFonts w:ascii="Consolas" w:hAnsi="Consolas"/>
          <w:color w:val="569CD6"/>
          <w:sz w:val="21"/>
          <w:szCs w:val="21"/>
        </w:rPr>
        <w:t>footer</w:t>
      </w:r>
      <w:r w:rsidRPr="00015106">
        <w:rPr>
          <w:rFonts w:ascii="Consolas" w:hAnsi="Consolas"/>
          <w:color w:val="808080"/>
          <w:sz w:val="21"/>
          <w:szCs w:val="21"/>
        </w:rPr>
        <w:t>&gt;</w:t>
      </w:r>
    </w:p>
    <w:p w14:paraId="6A550887"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5B351010" w14:textId="77777777" w:rsidR="006164C0" w:rsidRPr="00015106"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rPr>
      </w:pPr>
    </w:p>
    <w:p w14:paraId="1DB61AAB"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3DFAD434" w14:textId="77777777" w:rsidR="00E75E2A" w:rsidRPr="00904F88" w:rsidRDefault="00E75E2A" w:rsidP="0011067F">
      <w:pPr>
        <w:rPr>
          <w:lang w:val="es-ES"/>
        </w:rPr>
      </w:pPr>
    </w:p>
    <w:p w14:paraId="12ECADB5" w14:textId="0D2EAD9C" w:rsidR="00F230DD" w:rsidRPr="00904F88" w:rsidRDefault="00004778" w:rsidP="00004778">
      <w:pPr>
        <w:pStyle w:val="Ttulo2"/>
        <w:rPr>
          <w:lang w:val="es-ES"/>
        </w:rPr>
      </w:pPr>
      <w:bookmarkStart w:id="72" w:name="_Toc210640547"/>
      <w:r w:rsidRPr="00904F88">
        <w:rPr>
          <w:lang w:val="es-ES"/>
        </w:rPr>
        <w:t>Posicionando con la propiedad inline-block.</w:t>
      </w:r>
      <w:bookmarkEnd w:id="72"/>
    </w:p>
    <w:p w14:paraId="0D241CD5" w14:textId="77777777" w:rsidR="00F230DD" w:rsidRPr="00904F88" w:rsidRDefault="00F230DD" w:rsidP="0011067F">
      <w:pPr>
        <w:rPr>
          <w:lang w:val="es-ES"/>
        </w:rPr>
      </w:pPr>
    </w:p>
    <w:p w14:paraId="45F8EE05" w14:textId="69F02F67" w:rsidR="004F2847" w:rsidRPr="00904F88" w:rsidRDefault="00580469" w:rsidP="0011067F">
      <w:pPr>
        <w:rPr>
          <w:lang w:val="es-ES"/>
        </w:rPr>
      </w:pPr>
      <w:r w:rsidRPr="00904F88">
        <w:rPr>
          <w:lang w:val="es-ES"/>
        </w:rPr>
        <w:t xml:space="preserve">El ejemplo </w:t>
      </w:r>
      <w:r w:rsidR="00B77074" w:rsidRPr="00904F88">
        <w:rPr>
          <w:lang w:val="es-ES"/>
        </w:rPr>
        <w:t>anterior lo podemos posicionar con la propiedad display: inline-block en lugar de usar la propiedad float. El resultado es parecido y debemos tener en cuenta otra vez la anchura, la propiedad width</w:t>
      </w:r>
      <w:r w:rsidR="000416C3" w:rsidRPr="00904F88">
        <w:rPr>
          <w:lang w:val="es-ES"/>
        </w:rPr>
        <w:t xml:space="preserve"> para que los elementos que queremos colocar en paralelo</w:t>
      </w:r>
      <w:r w:rsidR="009F5C40" w:rsidRPr="00904F88">
        <w:rPr>
          <w:lang w:val="es-ES"/>
        </w:rPr>
        <w:t>.</w:t>
      </w:r>
    </w:p>
    <w:p w14:paraId="565F5401" w14:textId="1DF3A27E" w:rsidR="004F2847" w:rsidRPr="00904F88" w:rsidRDefault="004F2847" w:rsidP="0011067F">
      <w:pPr>
        <w:rPr>
          <w:b/>
          <w:bCs/>
          <w:lang w:val="es-ES"/>
        </w:rPr>
      </w:pPr>
      <w:r w:rsidRPr="00904F88">
        <w:rPr>
          <w:lang w:val="es-ES"/>
        </w:rPr>
        <w:t>La primera ventaja de este enfoque es que en el parent ya no necesitamos colocar la propiedad height. La altura del contenedor padre</w:t>
      </w:r>
      <w:r w:rsidR="00BB6266" w:rsidRPr="00904F88">
        <w:rPr>
          <w:lang w:val="es-ES"/>
        </w:rPr>
        <w:t xml:space="preserve"> se ajusta a los hijos, el aside de la izquierda y los dos bloques de código.</w:t>
      </w:r>
      <w:r w:rsidR="00C74EEC" w:rsidRPr="00904F88">
        <w:rPr>
          <w:lang w:val="es-ES"/>
        </w:rPr>
        <w:t xml:space="preserve"> </w:t>
      </w:r>
    </w:p>
    <w:p w14:paraId="1E990F50" w14:textId="77777777" w:rsidR="00BB6266" w:rsidRPr="00904F88" w:rsidRDefault="00BB6266" w:rsidP="0011067F">
      <w:pPr>
        <w:rPr>
          <w:lang w:val="es-ES"/>
        </w:rPr>
      </w:pPr>
    </w:p>
    <w:p w14:paraId="7221F492" w14:textId="77777777" w:rsidR="00BB6266" w:rsidRPr="00015106" w:rsidRDefault="00BB6266" w:rsidP="00BB6266">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.parent</w:t>
      </w:r>
      <w:r w:rsidRPr="00015106">
        <w:rPr>
          <w:rFonts w:ascii="Consolas" w:hAnsi="Consolas"/>
          <w:color w:val="D4D4D4"/>
          <w:sz w:val="21"/>
          <w:szCs w:val="21"/>
        </w:rPr>
        <w:t xml:space="preserve"> {</w:t>
      </w:r>
    </w:p>
    <w:p w14:paraId="1BB06CE4" w14:textId="77777777" w:rsidR="00BB6266" w:rsidRPr="00015106" w:rsidRDefault="00BB6266" w:rsidP="00BB62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block</w:t>
      </w:r>
      <w:r w:rsidRPr="00015106">
        <w:rPr>
          <w:rFonts w:ascii="Consolas" w:hAnsi="Consolas"/>
          <w:color w:val="D4D4D4"/>
          <w:sz w:val="21"/>
          <w:szCs w:val="21"/>
        </w:rPr>
        <w:t>;        </w:t>
      </w:r>
    </w:p>
    <w:p w14:paraId="5A4E3760" w14:textId="77777777" w:rsidR="00BB6266" w:rsidRPr="00015106" w:rsidRDefault="00BB6266" w:rsidP="00BB62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05AF41D5" w14:textId="77777777" w:rsidR="00BB6266" w:rsidRPr="00015106" w:rsidRDefault="00BB6266" w:rsidP="00BB62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2F7D47B2" w14:textId="77777777" w:rsidR="00BB6266" w:rsidRPr="00015106" w:rsidRDefault="00BB6266" w:rsidP="00BB626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74343DCB" w14:textId="77777777" w:rsidR="00BB6266" w:rsidRPr="00904F88" w:rsidRDefault="00BB6266" w:rsidP="00BB62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3CFCFEFD" w14:textId="77777777" w:rsidR="00BB6266" w:rsidRPr="00904F88" w:rsidRDefault="00BB6266" w:rsidP="00BB626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0CF15A9" w14:textId="77777777" w:rsidR="00BB6266" w:rsidRPr="00904F88" w:rsidRDefault="00BB6266" w:rsidP="00BB62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71F9848" w14:textId="77777777" w:rsidR="00BB6266" w:rsidRPr="00904F88" w:rsidRDefault="00BB6266" w:rsidP="0011067F">
      <w:pPr>
        <w:rPr>
          <w:lang w:val="es-ES"/>
        </w:rPr>
      </w:pPr>
    </w:p>
    <w:p w14:paraId="3CEF3670" w14:textId="40252CBF" w:rsidR="004F2847" w:rsidRPr="00904F88" w:rsidRDefault="00780937" w:rsidP="0011067F">
      <w:pPr>
        <w:rPr>
          <w:lang w:val="es-ES"/>
        </w:rPr>
      </w:pPr>
      <w:r w:rsidRPr="00904F88">
        <w:rPr>
          <w:lang w:val="es-ES"/>
        </w:rPr>
        <w:t xml:space="preserve">Volvemos a tener en cuenta las anchuras para que </w:t>
      </w:r>
      <w:r w:rsidR="00C74EEC" w:rsidRPr="00904F88">
        <w:rPr>
          <w:lang w:val="es-ES"/>
        </w:rPr>
        <w:t>podamos posicionar los tres elementos en horizontal.</w:t>
      </w:r>
      <w:r w:rsidR="005F1D8B" w:rsidRPr="00904F88">
        <w:rPr>
          <w:lang w:val="es-ES"/>
        </w:rPr>
        <w:t xml:space="preserve"> Usamos para que los tres elementos se posicionen junto al otro la propiedad display:inlineblock;</w:t>
      </w:r>
    </w:p>
    <w:p w14:paraId="1949B994" w14:textId="77777777" w:rsidR="004F2847" w:rsidRPr="00904F88" w:rsidRDefault="004F2847" w:rsidP="0011067F">
      <w:pPr>
        <w:rPr>
          <w:lang w:val="es-ES"/>
        </w:rPr>
      </w:pPr>
    </w:p>
    <w:p w14:paraId="629DB6FF" w14:textId="77777777"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.bloque</w:t>
      </w:r>
      <w:r w:rsidRPr="00015106">
        <w:rPr>
          <w:rFonts w:ascii="Consolas" w:hAnsi="Consolas"/>
          <w:color w:val="D4D4D4"/>
          <w:sz w:val="21"/>
          <w:szCs w:val="21"/>
        </w:rPr>
        <w:t xml:space="preserve"> {</w:t>
      </w:r>
    </w:p>
    <w:p w14:paraId="57823F7C" w14:textId="77777777"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rPr>
      </w:pPr>
    </w:p>
    <w:p w14:paraId="3ACA52A3" w14:textId="77777777"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highlight w:val="blue"/>
        </w:rPr>
        <w:t>width</w:t>
      </w:r>
      <w:r w:rsidRPr="00015106">
        <w:rPr>
          <w:rFonts w:ascii="Consolas" w:hAnsi="Consolas"/>
          <w:color w:val="D4D4D4"/>
          <w:sz w:val="21"/>
          <w:szCs w:val="21"/>
          <w:highlight w:val="blue"/>
        </w:rPr>
        <w:t xml:space="preserve">: </w:t>
      </w:r>
      <w:r w:rsidRPr="00015106">
        <w:rPr>
          <w:rFonts w:ascii="Consolas" w:hAnsi="Consolas"/>
          <w:color w:val="B5CEA8"/>
          <w:sz w:val="21"/>
          <w:szCs w:val="21"/>
          <w:highlight w:val="blue"/>
        </w:rPr>
        <w:t>28%</w:t>
      </w:r>
      <w:r w:rsidRPr="00015106">
        <w:rPr>
          <w:rFonts w:ascii="Consolas" w:hAnsi="Consolas"/>
          <w:color w:val="D4D4D4"/>
          <w:sz w:val="21"/>
          <w:szCs w:val="21"/>
          <w:highlight w:val="blue"/>
        </w:rPr>
        <w:t>;</w:t>
      </w:r>
    </w:p>
    <w:p w14:paraId="7ED101D7" w14:textId="0C53301A"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00C74EEC" w:rsidRPr="00015106">
        <w:rPr>
          <w:rFonts w:ascii="Consolas" w:hAnsi="Consolas"/>
          <w:color w:val="9CDCFE"/>
          <w:sz w:val="21"/>
          <w:szCs w:val="21"/>
          <w:highlight w:val="blue"/>
        </w:rPr>
        <w:t>height</w:t>
      </w:r>
      <w:r w:rsidR="00C74EEC" w:rsidRPr="00015106">
        <w:rPr>
          <w:rFonts w:ascii="Consolas" w:hAnsi="Consolas"/>
          <w:color w:val="D4D4D4"/>
          <w:sz w:val="21"/>
          <w:szCs w:val="21"/>
          <w:highlight w:val="blue"/>
        </w:rPr>
        <w:t xml:space="preserve">: </w:t>
      </w:r>
      <w:r w:rsidR="00C74EEC" w:rsidRPr="00015106">
        <w:rPr>
          <w:rFonts w:ascii="Consolas" w:hAnsi="Consolas"/>
          <w:color w:val="B5CEA8"/>
          <w:sz w:val="21"/>
          <w:szCs w:val="21"/>
          <w:highlight w:val="blue"/>
        </w:rPr>
        <w:t>30vh</w:t>
      </w:r>
      <w:r w:rsidR="00C74EEC" w:rsidRPr="00015106">
        <w:rPr>
          <w:rFonts w:ascii="Consolas" w:hAnsi="Consolas"/>
          <w:color w:val="D4D4D4"/>
          <w:sz w:val="21"/>
          <w:szCs w:val="21"/>
          <w:highlight w:val="blue"/>
        </w:rPr>
        <w:t>;</w:t>
      </w:r>
    </w:p>
    <w:p w14:paraId="33409203" w14:textId="77777777"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4F2E4F23" w14:textId="77777777"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3E9EC795" w14:textId="77777777"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margin-left</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6C5B7F1C" w14:textId="77777777"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rgb</w:t>
      </w:r>
      <w:r w:rsidRPr="00015106">
        <w:rPr>
          <w:rFonts w:ascii="Consolas" w:hAnsi="Consolas"/>
          <w:color w:val="D4D4D4"/>
          <w:sz w:val="21"/>
          <w:szCs w:val="21"/>
        </w:rPr>
        <w:t>(</w:t>
      </w:r>
      <w:r w:rsidRPr="00015106">
        <w:rPr>
          <w:rFonts w:ascii="Consolas" w:hAnsi="Consolas"/>
          <w:color w:val="B5CEA8"/>
          <w:sz w:val="21"/>
          <w:szCs w:val="21"/>
        </w:rPr>
        <w:t>121</w:t>
      </w:r>
      <w:r w:rsidRPr="00015106">
        <w:rPr>
          <w:rFonts w:ascii="Consolas" w:hAnsi="Consolas"/>
          <w:color w:val="D4D4D4"/>
          <w:sz w:val="21"/>
          <w:szCs w:val="21"/>
        </w:rPr>
        <w:t xml:space="preserve">, </w:t>
      </w:r>
      <w:r w:rsidRPr="00015106">
        <w:rPr>
          <w:rFonts w:ascii="Consolas" w:hAnsi="Consolas"/>
          <w:color w:val="B5CEA8"/>
          <w:sz w:val="21"/>
          <w:szCs w:val="21"/>
        </w:rPr>
        <w:t>121</w:t>
      </w:r>
      <w:r w:rsidRPr="00015106">
        <w:rPr>
          <w:rFonts w:ascii="Consolas" w:hAnsi="Consolas"/>
          <w:color w:val="D4D4D4"/>
          <w:sz w:val="21"/>
          <w:szCs w:val="21"/>
        </w:rPr>
        <w:t xml:space="preserve">, </w:t>
      </w:r>
      <w:r w:rsidRPr="00015106">
        <w:rPr>
          <w:rFonts w:ascii="Consolas" w:hAnsi="Consolas"/>
          <w:color w:val="B5CEA8"/>
          <w:sz w:val="21"/>
          <w:szCs w:val="21"/>
        </w:rPr>
        <w:t>246</w:t>
      </w:r>
      <w:r w:rsidRPr="00015106">
        <w:rPr>
          <w:rFonts w:ascii="Consolas" w:hAnsi="Consolas"/>
          <w:color w:val="D4D4D4"/>
          <w:sz w:val="21"/>
          <w:szCs w:val="21"/>
        </w:rPr>
        <w:t>);</w:t>
      </w:r>
    </w:p>
    <w:p w14:paraId="0D28492A" w14:textId="77777777"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p>
    <w:p w14:paraId="5D8B8AA0" w14:textId="77777777"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darkblue</w:t>
      </w:r>
      <w:r w:rsidRPr="00015106">
        <w:rPr>
          <w:rFonts w:ascii="Consolas" w:hAnsi="Consolas"/>
          <w:color w:val="D4D4D4"/>
          <w:sz w:val="21"/>
          <w:szCs w:val="21"/>
        </w:rPr>
        <w:t>;</w:t>
      </w:r>
    </w:p>
    <w:p w14:paraId="4D520912" w14:textId="77777777"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FFFFFF" w:themeColor="background1"/>
          <w:sz w:val="21"/>
          <w:szCs w:val="21"/>
        </w:rPr>
      </w:pPr>
      <w:r w:rsidRPr="00015106">
        <w:rPr>
          <w:rFonts w:ascii="Consolas" w:hAnsi="Consolas"/>
          <w:color w:val="D4D4D4"/>
          <w:sz w:val="21"/>
          <w:szCs w:val="21"/>
        </w:rPr>
        <w:t xml:space="preserve">            </w:t>
      </w:r>
      <w:r w:rsidRPr="00015106">
        <w:rPr>
          <w:rFonts w:ascii="Consolas" w:hAnsi="Consolas"/>
          <w:color w:val="FFFFFF" w:themeColor="background1"/>
          <w:sz w:val="21"/>
          <w:szCs w:val="21"/>
          <w:highlight w:val="blue"/>
        </w:rPr>
        <w:t>display: inline-block;</w:t>
      </w:r>
    </w:p>
    <w:p w14:paraId="15AAB44D" w14:textId="77777777" w:rsidR="00B90FDD" w:rsidRPr="00015106" w:rsidRDefault="00B90FDD" w:rsidP="00B90FD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r w:rsidRPr="00015106">
        <w:rPr>
          <w:rFonts w:ascii="Consolas" w:hAnsi="Consolas"/>
          <w:color w:val="9CDCFE"/>
          <w:sz w:val="21"/>
          <w:szCs w:val="21"/>
        </w:rPr>
        <w:t>vertical-align</w:t>
      </w:r>
      <w:r w:rsidRPr="00015106">
        <w:rPr>
          <w:rFonts w:ascii="Consolas" w:hAnsi="Consolas"/>
          <w:color w:val="D4D4D4"/>
          <w:sz w:val="21"/>
          <w:szCs w:val="21"/>
        </w:rPr>
        <w:t xml:space="preserve">: </w:t>
      </w:r>
      <w:r w:rsidRPr="00015106">
        <w:rPr>
          <w:rFonts w:ascii="Consolas" w:hAnsi="Consolas"/>
          <w:color w:val="CE9178"/>
          <w:sz w:val="21"/>
          <w:szCs w:val="21"/>
        </w:rPr>
        <w:t>top</w:t>
      </w:r>
      <w:r w:rsidRPr="00015106">
        <w:rPr>
          <w:rFonts w:ascii="Consolas" w:hAnsi="Consolas"/>
          <w:color w:val="D4D4D4"/>
          <w:sz w:val="21"/>
          <w:szCs w:val="21"/>
        </w:rPr>
        <w:t>;</w:t>
      </w:r>
    </w:p>
    <w:p w14:paraId="267808A5" w14:textId="77777777" w:rsidR="00B90FDD" w:rsidRPr="00015106" w:rsidRDefault="00B90FDD" w:rsidP="00780937">
      <w:pPr>
        <w:widowControl/>
        <w:shd w:val="clear" w:color="auto" w:fill="1F1F1F"/>
        <w:autoSpaceDE/>
        <w:autoSpaceDN/>
        <w:adjustRightInd/>
        <w:spacing w:before="0" w:after="0" w:line="285" w:lineRule="atLeast"/>
        <w:jc w:val="left"/>
        <w:rPr>
          <w:rFonts w:ascii="Consolas" w:hAnsi="Consolas"/>
          <w:color w:val="FFFFFF" w:themeColor="background1"/>
          <w:sz w:val="21"/>
          <w:szCs w:val="21"/>
        </w:rPr>
      </w:pPr>
    </w:p>
    <w:p w14:paraId="5F32D56C" w14:textId="77777777"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rPr>
      </w:pPr>
    </w:p>
    <w:p w14:paraId="3C3280ED" w14:textId="77777777"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888E520" w14:textId="77777777"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rPr>
      </w:pPr>
    </w:p>
    <w:p w14:paraId="36CB0572" w14:textId="77777777"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.parent</w:t>
      </w:r>
      <w:r w:rsidRPr="00015106">
        <w:rPr>
          <w:rFonts w:ascii="Consolas" w:hAnsi="Consolas"/>
          <w:color w:val="D4D4D4"/>
          <w:sz w:val="21"/>
          <w:szCs w:val="21"/>
        </w:rPr>
        <w:t xml:space="preserve"> </w:t>
      </w:r>
      <w:r w:rsidRPr="00015106">
        <w:rPr>
          <w:rFonts w:ascii="Consolas" w:hAnsi="Consolas"/>
          <w:color w:val="D7BA7D"/>
          <w:sz w:val="21"/>
          <w:szCs w:val="21"/>
        </w:rPr>
        <w:t>.miaside</w:t>
      </w:r>
      <w:r w:rsidRPr="00015106">
        <w:rPr>
          <w:rFonts w:ascii="Consolas" w:hAnsi="Consolas"/>
          <w:color w:val="D4D4D4"/>
          <w:sz w:val="21"/>
          <w:szCs w:val="21"/>
        </w:rPr>
        <w:t xml:space="preserve"> {</w:t>
      </w:r>
    </w:p>
    <w:p w14:paraId="259CB3F7" w14:textId="77777777"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highlight w:val="blue"/>
        </w:rPr>
        <w:t>width</w:t>
      </w:r>
      <w:r w:rsidRPr="00015106">
        <w:rPr>
          <w:rFonts w:ascii="Consolas" w:hAnsi="Consolas"/>
          <w:color w:val="D4D4D4"/>
          <w:sz w:val="21"/>
          <w:szCs w:val="21"/>
          <w:highlight w:val="blue"/>
        </w:rPr>
        <w:t xml:space="preserve">: </w:t>
      </w:r>
      <w:r w:rsidRPr="00015106">
        <w:rPr>
          <w:rFonts w:ascii="Consolas" w:hAnsi="Consolas"/>
          <w:color w:val="B5CEA8"/>
          <w:sz w:val="21"/>
          <w:szCs w:val="21"/>
          <w:highlight w:val="blue"/>
        </w:rPr>
        <w:t>20%</w:t>
      </w:r>
      <w:r w:rsidRPr="00015106">
        <w:rPr>
          <w:rFonts w:ascii="Consolas" w:hAnsi="Consolas"/>
          <w:color w:val="D4D4D4"/>
          <w:sz w:val="21"/>
          <w:szCs w:val="21"/>
          <w:highlight w:val="blue"/>
        </w:rPr>
        <w:t>;</w:t>
      </w:r>
    </w:p>
    <w:p w14:paraId="07B0E480" w14:textId="77777777"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highlight w:val="blue"/>
        </w:rPr>
        <w:t>height</w:t>
      </w:r>
      <w:r w:rsidRPr="00015106">
        <w:rPr>
          <w:rFonts w:ascii="Consolas" w:hAnsi="Consolas"/>
          <w:color w:val="D4D4D4"/>
          <w:sz w:val="21"/>
          <w:szCs w:val="21"/>
          <w:highlight w:val="blue"/>
        </w:rPr>
        <w:t xml:space="preserve">: </w:t>
      </w:r>
      <w:r w:rsidRPr="00015106">
        <w:rPr>
          <w:rFonts w:ascii="Consolas" w:hAnsi="Consolas"/>
          <w:color w:val="B5CEA8"/>
          <w:sz w:val="21"/>
          <w:szCs w:val="21"/>
          <w:highlight w:val="blue"/>
        </w:rPr>
        <w:t>60vh</w:t>
      </w:r>
      <w:r w:rsidRPr="00015106">
        <w:rPr>
          <w:rFonts w:ascii="Consolas" w:hAnsi="Consolas"/>
          <w:color w:val="D4D4D4"/>
          <w:sz w:val="21"/>
          <w:szCs w:val="21"/>
          <w:highlight w:val="blue"/>
        </w:rPr>
        <w:t>;</w:t>
      </w:r>
    </w:p>
    <w:p w14:paraId="283AA6D8" w14:textId="77777777"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blue</w:t>
      </w:r>
      <w:r w:rsidRPr="00015106">
        <w:rPr>
          <w:rFonts w:ascii="Consolas" w:hAnsi="Consolas"/>
          <w:color w:val="D4D4D4"/>
          <w:sz w:val="21"/>
          <w:szCs w:val="21"/>
        </w:rPr>
        <w:t>;</w:t>
      </w:r>
    </w:p>
    <w:p w14:paraId="6D1F639D" w14:textId="77777777"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683D723F" w14:textId="77777777"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rgb</w:t>
      </w:r>
      <w:r w:rsidRPr="00015106">
        <w:rPr>
          <w:rFonts w:ascii="Consolas" w:hAnsi="Consolas"/>
          <w:color w:val="D4D4D4"/>
          <w:sz w:val="21"/>
          <w:szCs w:val="21"/>
        </w:rPr>
        <w:t>(</w:t>
      </w:r>
      <w:r w:rsidRPr="00015106">
        <w:rPr>
          <w:rFonts w:ascii="Consolas" w:hAnsi="Consolas"/>
          <w:color w:val="B5CEA8"/>
          <w:sz w:val="21"/>
          <w:szCs w:val="21"/>
        </w:rPr>
        <w:t>121</w:t>
      </w:r>
      <w:r w:rsidRPr="00015106">
        <w:rPr>
          <w:rFonts w:ascii="Consolas" w:hAnsi="Consolas"/>
          <w:color w:val="D4D4D4"/>
          <w:sz w:val="21"/>
          <w:szCs w:val="21"/>
        </w:rPr>
        <w:t xml:space="preserve">, </w:t>
      </w:r>
      <w:r w:rsidRPr="00015106">
        <w:rPr>
          <w:rFonts w:ascii="Consolas" w:hAnsi="Consolas"/>
          <w:color w:val="B5CEA8"/>
          <w:sz w:val="21"/>
          <w:szCs w:val="21"/>
        </w:rPr>
        <w:t>246</w:t>
      </w:r>
      <w:r w:rsidRPr="00015106">
        <w:rPr>
          <w:rFonts w:ascii="Consolas" w:hAnsi="Consolas"/>
          <w:color w:val="D4D4D4"/>
          <w:sz w:val="21"/>
          <w:szCs w:val="21"/>
        </w:rPr>
        <w:t xml:space="preserve">, </w:t>
      </w:r>
      <w:r w:rsidRPr="00015106">
        <w:rPr>
          <w:rFonts w:ascii="Consolas" w:hAnsi="Consolas"/>
          <w:color w:val="B5CEA8"/>
          <w:sz w:val="21"/>
          <w:szCs w:val="21"/>
        </w:rPr>
        <w:t>121</w:t>
      </w:r>
      <w:r w:rsidRPr="00015106">
        <w:rPr>
          <w:rFonts w:ascii="Consolas" w:hAnsi="Consolas"/>
          <w:color w:val="D4D4D4"/>
          <w:sz w:val="21"/>
          <w:szCs w:val="21"/>
        </w:rPr>
        <w:t>);</w:t>
      </w:r>
    </w:p>
    <w:p w14:paraId="1854D09A" w14:textId="77777777"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p>
    <w:p w14:paraId="08D36523" w14:textId="77777777"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left</w:t>
      </w:r>
      <w:r w:rsidRPr="00015106">
        <w:rPr>
          <w:rFonts w:ascii="Consolas" w:hAnsi="Consolas"/>
          <w:color w:val="D4D4D4"/>
          <w:sz w:val="21"/>
          <w:szCs w:val="21"/>
        </w:rPr>
        <w:t>;</w:t>
      </w:r>
    </w:p>
    <w:p w14:paraId="30DBA43E" w14:textId="77777777" w:rsidR="00780937" w:rsidRPr="00015106" w:rsidRDefault="00780937" w:rsidP="00780937">
      <w:pPr>
        <w:widowControl/>
        <w:shd w:val="clear" w:color="auto" w:fill="1F1F1F"/>
        <w:autoSpaceDE/>
        <w:autoSpaceDN/>
        <w:adjustRightInd/>
        <w:spacing w:before="0" w:after="0" w:line="285" w:lineRule="atLeast"/>
        <w:jc w:val="left"/>
        <w:rPr>
          <w:rFonts w:ascii="Consolas" w:hAnsi="Consolas"/>
          <w:color w:val="FFFFFF" w:themeColor="background1"/>
          <w:sz w:val="21"/>
          <w:szCs w:val="21"/>
        </w:rPr>
      </w:pPr>
      <w:r w:rsidRPr="00015106">
        <w:rPr>
          <w:rFonts w:ascii="Consolas" w:hAnsi="Consolas"/>
          <w:color w:val="D4D4D4"/>
          <w:sz w:val="21"/>
          <w:szCs w:val="21"/>
        </w:rPr>
        <w:t xml:space="preserve">            </w:t>
      </w:r>
      <w:r w:rsidRPr="00015106">
        <w:rPr>
          <w:rFonts w:ascii="Consolas" w:hAnsi="Consolas"/>
          <w:color w:val="FFFFFF" w:themeColor="background1"/>
          <w:sz w:val="21"/>
          <w:szCs w:val="21"/>
          <w:highlight w:val="blue"/>
        </w:rPr>
        <w:t>display: inline-block;</w:t>
      </w:r>
    </w:p>
    <w:p w14:paraId="6EB3B576" w14:textId="5C44FE40" w:rsidR="00B90FDD" w:rsidRPr="00B90FDD" w:rsidRDefault="00B90FDD" w:rsidP="00B90FD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w:t>
      </w:r>
      <w:r w:rsidRPr="00B90FDD">
        <w:rPr>
          <w:rFonts w:ascii="Consolas" w:hAnsi="Consolas"/>
          <w:color w:val="9CDCFE"/>
          <w:sz w:val="21"/>
          <w:szCs w:val="21"/>
          <w:lang w:val="es-ES"/>
        </w:rPr>
        <w:t>vertical-align</w:t>
      </w:r>
      <w:r w:rsidRPr="00B90FDD">
        <w:rPr>
          <w:rFonts w:ascii="Consolas" w:hAnsi="Consolas"/>
          <w:color w:val="D4D4D4"/>
          <w:sz w:val="21"/>
          <w:szCs w:val="21"/>
          <w:lang w:val="es-ES"/>
        </w:rPr>
        <w:t xml:space="preserve">: </w:t>
      </w:r>
      <w:r w:rsidRPr="00904F88">
        <w:rPr>
          <w:rFonts w:ascii="Consolas" w:hAnsi="Consolas"/>
          <w:color w:val="CE9178"/>
          <w:sz w:val="21"/>
          <w:szCs w:val="21"/>
          <w:lang w:val="es-ES"/>
        </w:rPr>
        <w:t>middle</w:t>
      </w:r>
      <w:r w:rsidRPr="00B90FDD">
        <w:rPr>
          <w:rFonts w:ascii="Consolas" w:hAnsi="Consolas"/>
          <w:color w:val="D4D4D4"/>
          <w:sz w:val="21"/>
          <w:szCs w:val="21"/>
          <w:lang w:val="es-ES"/>
        </w:rPr>
        <w:t>;</w:t>
      </w:r>
    </w:p>
    <w:p w14:paraId="590D4F9A" w14:textId="77777777" w:rsidR="00B90FDD" w:rsidRPr="00904F88" w:rsidRDefault="00B90FDD"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5389EA9"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82BA5D2"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D851678"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BC368F2" w14:textId="77777777" w:rsidR="00780937" w:rsidRPr="00904F88" w:rsidRDefault="00780937" w:rsidP="0011067F">
      <w:pPr>
        <w:rPr>
          <w:lang w:val="es-ES"/>
        </w:rPr>
      </w:pPr>
    </w:p>
    <w:p w14:paraId="637A15C1" w14:textId="77777777" w:rsidR="00C30FC1" w:rsidRPr="00904F88" w:rsidRDefault="00C30FC1" w:rsidP="0011067F">
      <w:pPr>
        <w:rPr>
          <w:lang w:val="es-ES"/>
        </w:rPr>
      </w:pPr>
    </w:p>
    <w:p w14:paraId="18D9D80F" w14:textId="77777777" w:rsidR="00C30FC1" w:rsidRPr="00904F88" w:rsidRDefault="00C30FC1" w:rsidP="0011067F">
      <w:pPr>
        <w:rPr>
          <w:lang w:val="es-ES"/>
        </w:rPr>
      </w:pPr>
    </w:p>
    <w:p w14:paraId="288B2692" w14:textId="77777777" w:rsidR="00C30FC1" w:rsidRPr="00904F88" w:rsidRDefault="00C30FC1" w:rsidP="0011067F">
      <w:pPr>
        <w:rPr>
          <w:lang w:val="es-ES"/>
        </w:rPr>
      </w:pPr>
    </w:p>
    <w:p w14:paraId="07020512" w14:textId="77777777" w:rsidR="00C30FC1" w:rsidRPr="00904F88" w:rsidRDefault="00C30FC1" w:rsidP="0011067F">
      <w:pPr>
        <w:rPr>
          <w:lang w:val="es-ES"/>
        </w:rPr>
      </w:pPr>
    </w:p>
    <w:p w14:paraId="73E7D0EA" w14:textId="77777777" w:rsidR="00C30FC1" w:rsidRPr="00904F88" w:rsidRDefault="00C30FC1" w:rsidP="0011067F">
      <w:pPr>
        <w:rPr>
          <w:lang w:val="es-ES"/>
        </w:rPr>
      </w:pPr>
    </w:p>
    <w:p w14:paraId="700B8FBF" w14:textId="4822B383" w:rsidR="00C30FC1" w:rsidRPr="00904F88" w:rsidRDefault="00C30FC1" w:rsidP="0011067F">
      <w:pPr>
        <w:rPr>
          <w:b/>
          <w:bCs/>
          <w:lang w:val="es-ES"/>
        </w:rPr>
      </w:pPr>
      <w:r w:rsidRPr="00904F88">
        <w:rPr>
          <w:lang w:val="es-ES"/>
        </w:rPr>
        <w:t>El resultado en el navegador. Puedes apreciar diferencias con el ejemplo anterior.</w:t>
      </w:r>
      <w:r w:rsidR="00E81723" w:rsidRPr="00904F88">
        <w:rPr>
          <w:lang w:val="es-ES"/>
        </w:rPr>
        <w:t xml:space="preserve"> Si queréis mandar </w:t>
      </w:r>
      <w:r w:rsidR="00E81723" w:rsidRPr="00904F88">
        <w:rPr>
          <w:b/>
          <w:bCs/>
          <w:lang w:val="es-ES"/>
        </w:rPr>
        <w:t xml:space="preserve">bloque I y bloque II al top del contenedor o al botón debéis usar la propiedad vertical-align:top | bottom </w:t>
      </w:r>
    </w:p>
    <w:p w14:paraId="078FE6B9" w14:textId="77777777" w:rsidR="00C30FC1" w:rsidRPr="00904F88" w:rsidRDefault="00C30FC1" w:rsidP="0011067F">
      <w:pPr>
        <w:rPr>
          <w:lang w:val="es-ES"/>
        </w:rPr>
      </w:pPr>
    </w:p>
    <w:p w14:paraId="297157F9" w14:textId="33490B9A" w:rsidR="00780937" w:rsidRPr="00904F88" w:rsidRDefault="00C30FC1" w:rsidP="0011067F">
      <w:pPr>
        <w:rPr>
          <w:lang w:val="es-ES"/>
        </w:rPr>
      </w:pPr>
      <w:r w:rsidRPr="00904F88">
        <w:rPr>
          <w:noProof/>
          <w:lang w:val="es-ES"/>
        </w:rPr>
        <w:drawing>
          <wp:inline distT="0" distB="0" distL="0" distR="0" wp14:anchorId="144EDB67" wp14:editId="6D8D33E9">
            <wp:extent cx="6300470" cy="2858135"/>
            <wp:effectExtent l="0" t="0" r="5080" b="0"/>
            <wp:docPr id="77273216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32161" name="Imagen 1" descr="Interfaz de usuario gráfica&#10;&#10;El contenido generado por IA puede ser incorrecto."/>
                    <pic:cNvPicPr/>
                  </pic:nvPicPr>
                  <pic:blipFill>
                    <a:blip r:embed="rId198"/>
                    <a:stretch>
                      <a:fillRect/>
                    </a:stretch>
                  </pic:blipFill>
                  <pic:spPr>
                    <a:xfrm>
                      <a:off x="0" y="0"/>
                      <a:ext cx="6300470" cy="2858135"/>
                    </a:xfrm>
                    <a:prstGeom prst="rect">
                      <a:avLst/>
                    </a:prstGeom>
                  </pic:spPr>
                </pic:pic>
              </a:graphicData>
            </a:graphic>
          </wp:inline>
        </w:drawing>
      </w:r>
    </w:p>
    <w:p w14:paraId="7423543E" w14:textId="77777777" w:rsidR="004F2847" w:rsidRPr="00904F88" w:rsidRDefault="004F2847" w:rsidP="0011067F">
      <w:pPr>
        <w:rPr>
          <w:lang w:val="es-ES"/>
        </w:rPr>
      </w:pPr>
    </w:p>
    <w:p w14:paraId="32438437" w14:textId="5F7FAE6F" w:rsidR="004F2847" w:rsidRPr="00015106" w:rsidRDefault="004F2847" w:rsidP="0011067F">
      <w:pPr>
        <w:rPr>
          <w:b/>
          <w:bCs/>
          <w:u w:val="single"/>
        </w:rPr>
      </w:pPr>
      <w:r w:rsidRPr="00015106">
        <w:rPr>
          <w:b/>
          <w:bCs/>
          <w:u w:val="single"/>
        </w:rPr>
        <w:t>Inlineblocuso.html</w:t>
      </w:r>
    </w:p>
    <w:p w14:paraId="142B1F35"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5558ECF9"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"en"</w:t>
      </w:r>
      <w:r w:rsidRPr="00015106">
        <w:rPr>
          <w:rFonts w:ascii="Consolas" w:hAnsi="Consolas"/>
          <w:color w:val="808080"/>
          <w:sz w:val="21"/>
          <w:szCs w:val="21"/>
        </w:rPr>
        <w:t>&gt;</w:t>
      </w:r>
    </w:p>
    <w:p w14:paraId="4F87F98D"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p>
    <w:p w14:paraId="2E7D820C"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1FF2C873"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40009F32"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http-equiv</w:t>
      </w:r>
      <w:r w:rsidRPr="00015106">
        <w:rPr>
          <w:rFonts w:ascii="Consolas" w:hAnsi="Consolas"/>
          <w:color w:val="CCCCCC"/>
          <w:sz w:val="21"/>
          <w:szCs w:val="21"/>
        </w:rPr>
        <w:t>=</w:t>
      </w:r>
      <w:r w:rsidRPr="00015106">
        <w:rPr>
          <w:rFonts w:ascii="Consolas" w:hAnsi="Consolas"/>
          <w:color w:val="CE9178"/>
          <w:sz w:val="21"/>
          <w:szCs w:val="21"/>
        </w:rPr>
        <w:t>"X-UA-Compatible"</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"ie=edge"</w:t>
      </w:r>
      <w:r w:rsidRPr="00015106">
        <w:rPr>
          <w:rFonts w:ascii="Consolas" w:hAnsi="Consolas"/>
          <w:color w:val="808080"/>
          <w:sz w:val="21"/>
          <w:szCs w:val="21"/>
        </w:rPr>
        <w:t>&gt;</w:t>
      </w:r>
      <w:r w:rsidRPr="00015106">
        <w:rPr>
          <w:rFonts w:ascii="Consolas" w:hAnsi="Consolas"/>
          <w:color w:val="CCCCCC"/>
          <w:sz w:val="21"/>
          <w:szCs w:val="21"/>
        </w:rPr>
        <w:t xml:space="preserve">  </w:t>
      </w:r>
    </w:p>
    <w:p w14:paraId="72E81C93"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Position</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4D9D2452"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p>
    <w:p w14:paraId="20872D71"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7CE6FEBF"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html</w:t>
      </w:r>
      <w:r w:rsidRPr="00015106">
        <w:rPr>
          <w:rFonts w:ascii="Consolas" w:hAnsi="Consolas"/>
          <w:color w:val="D4D4D4"/>
          <w:sz w:val="21"/>
          <w:szCs w:val="21"/>
        </w:rPr>
        <w:t xml:space="preserve"> {</w:t>
      </w:r>
    </w:p>
    <w:p w14:paraId="44C7D627"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CE9178"/>
          <w:sz w:val="21"/>
          <w:szCs w:val="21"/>
        </w:rPr>
        <w:t>#b3b3b3</w:t>
      </w:r>
      <w:r w:rsidRPr="00015106">
        <w:rPr>
          <w:rFonts w:ascii="Consolas" w:hAnsi="Consolas"/>
          <w:color w:val="D4D4D4"/>
          <w:sz w:val="21"/>
          <w:szCs w:val="21"/>
        </w:rPr>
        <w:t>;</w:t>
      </w:r>
    </w:p>
    <w:p w14:paraId="416F7E3E"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15px</w:t>
      </w:r>
      <w:r w:rsidRPr="00015106">
        <w:rPr>
          <w:rFonts w:ascii="Consolas" w:hAnsi="Consolas"/>
          <w:color w:val="D4D4D4"/>
          <w:sz w:val="21"/>
          <w:szCs w:val="21"/>
        </w:rPr>
        <w:t>;</w:t>
      </w:r>
    </w:p>
    <w:p w14:paraId="6D4AF5D3"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6FC58FAB"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15px</w:t>
      </w:r>
      <w:r w:rsidRPr="00015106">
        <w:rPr>
          <w:rFonts w:ascii="Consolas" w:hAnsi="Consolas"/>
          <w:color w:val="D4D4D4"/>
          <w:sz w:val="21"/>
          <w:szCs w:val="21"/>
        </w:rPr>
        <w:t>;</w:t>
      </w:r>
    </w:p>
    <w:p w14:paraId="0925823E"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p>
    <w:p w14:paraId="7F024662"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box-sizing</w:t>
      </w:r>
      <w:r w:rsidRPr="00015106">
        <w:rPr>
          <w:rFonts w:ascii="Consolas" w:hAnsi="Consolas"/>
          <w:color w:val="D4D4D4"/>
          <w:sz w:val="21"/>
          <w:szCs w:val="21"/>
        </w:rPr>
        <w:t xml:space="preserve">: </w:t>
      </w:r>
      <w:r w:rsidRPr="00015106">
        <w:rPr>
          <w:rFonts w:ascii="Consolas" w:hAnsi="Consolas"/>
          <w:color w:val="CE9178"/>
          <w:sz w:val="21"/>
          <w:szCs w:val="21"/>
        </w:rPr>
        <w:t>border-box</w:t>
      </w:r>
      <w:r w:rsidRPr="00015106">
        <w:rPr>
          <w:rFonts w:ascii="Consolas" w:hAnsi="Consolas"/>
          <w:color w:val="D4D4D4"/>
          <w:sz w:val="21"/>
          <w:szCs w:val="21"/>
        </w:rPr>
        <w:t>;</w:t>
      </w:r>
    </w:p>
    <w:p w14:paraId="155310D8"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EB9F008"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p>
    <w:p w14:paraId="2E3A3A46"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body</w:t>
      </w:r>
      <w:r w:rsidRPr="00015106">
        <w:rPr>
          <w:rFonts w:ascii="Consolas" w:hAnsi="Consolas"/>
          <w:color w:val="D4D4D4"/>
          <w:sz w:val="21"/>
          <w:szCs w:val="21"/>
        </w:rPr>
        <w:t xml:space="preserve"> {</w:t>
      </w:r>
    </w:p>
    <w:p w14:paraId="0ADA6154"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CE9178"/>
          <w:sz w:val="21"/>
          <w:szCs w:val="21"/>
        </w:rPr>
        <w:t>#fa923f</w:t>
      </w:r>
      <w:r w:rsidRPr="00015106">
        <w:rPr>
          <w:rFonts w:ascii="Consolas" w:hAnsi="Consolas"/>
          <w:color w:val="D4D4D4"/>
          <w:sz w:val="21"/>
          <w:szCs w:val="21"/>
        </w:rPr>
        <w:t>;</w:t>
      </w:r>
    </w:p>
    <w:p w14:paraId="76D49B72"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555C4CA3"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50F4FC87"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6188B5C9"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margin-top</w:t>
      </w:r>
      <w:r w:rsidRPr="00015106">
        <w:rPr>
          <w:rFonts w:ascii="Consolas" w:hAnsi="Consolas"/>
          <w:color w:val="D4D4D4"/>
          <w:sz w:val="21"/>
          <w:szCs w:val="21"/>
        </w:rPr>
        <w:t xml:space="preserve">: </w:t>
      </w:r>
      <w:r w:rsidRPr="00015106">
        <w:rPr>
          <w:rFonts w:ascii="Consolas" w:hAnsi="Consolas"/>
          <w:color w:val="B5CEA8"/>
          <w:sz w:val="21"/>
          <w:szCs w:val="21"/>
        </w:rPr>
        <w:t>30px</w:t>
      </w:r>
      <w:r w:rsidRPr="00015106">
        <w:rPr>
          <w:rFonts w:ascii="Consolas" w:hAnsi="Consolas"/>
          <w:color w:val="D4D4D4"/>
          <w:sz w:val="21"/>
          <w:szCs w:val="21"/>
        </w:rPr>
        <w:t>;</w:t>
      </w:r>
    </w:p>
    <w:p w14:paraId="54B2CBB1"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6A3D1FD0"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p>
    <w:p w14:paraId="45FA5896"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.parent</w:t>
      </w:r>
      <w:r w:rsidRPr="00015106">
        <w:rPr>
          <w:rFonts w:ascii="Consolas" w:hAnsi="Consolas"/>
          <w:color w:val="D4D4D4"/>
          <w:sz w:val="21"/>
          <w:szCs w:val="21"/>
        </w:rPr>
        <w:t xml:space="preserve"> {</w:t>
      </w:r>
    </w:p>
    <w:p w14:paraId="30254D28"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block</w:t>
      </w:r>
      <w:r w:rsidRPr="00015106">
        <w:rPr>
          <w:rFonts w:ascii="Consolas" w:hAnsi="Consolas"/>
          <w:color w:val="D4D4D4"/>
          <w:sz w:val="21"/>
          <w:szCs w:val="21"/>
        </w:rPr>
        <w:t>;        </w:t>
      </w:r>
    </w:p>
    <w:p w14:paraId="220DC921"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05E9C96A"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74E0937D"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66871426"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671CEBD1"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align-items</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5B8F8DFC"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p>
    <w:p w14:paraId="2D46ED51"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50AFE11" w14:textId="77777777" w:rsidR="004F2847" w:rsidRPr="00015106" w:rsidRDefault="004F2847" w:rsidP="004F2847">
      <w:pPr>
        <w:widowControl/>
        <w:shd w:val="clear" w:color="auto" w:fill="1F1F1F"/>
        <w:autoSpaceDE/>
        <w:autoSpaceDN/>
        <w:adjustRightInd/>
        <w:spacing w:before="0" w:after="240" w:line="285" w:lineRule="atLeast"/>
        <w:jc w:val="left"/>
        <w:rPr>
          <w:rFonts w:ascii="Consolas" w:hAnsi="Consolas"/>
          <w:color w:val="CCCCCC"/>
          <w:sz w:val="21"/>
          <w:szCs w:val="21"/>
        </w:rPr>
      </w:pPr>
    </w:p>
    <w:p w14:paraId="61C18A25"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.parent</w:t>
      </w:r>
      <w:r w:rsidRPr="00015106">
        <w:rPr>
          <w:rFonts w:ascii="Consolas" w:hAnsi="Consolas"/>
          <w:color w:val="D4D4D4"/>
          <w:sz w:val="21"/>
          <w:szCs w:val="21"/>
        </w:rPr>
        <w:t xml:space="preserve"> </w:t>
      </w:r>
      <w:r w:rsidRPr="00015106">
        <w:rPr>
          <w:rFonts w:ascii="Consolas" w:hAnsi="Consolas"/>
          <w:color w:val="D7BA7D"/>
          <w:sz w:val="21"/>
          <w:szCs w:val="21"/>
        </w:rPr>
        <w:t>.navegacion</w:t>
      </w:r>
      <w:r w:rsidRPr="00015106">
        <w:rPr>
          <w:rFonts w:ascii="Consolas" w:hAnsi="Consolas"/>
          <w:color w:val="D4D4D4"/>
          <w:sz w:val="21"/>
          <w:szCs w:val="21"/>
        </w:rPr>
        <w:t xml:space="preserve"> {</w:t>
      </w:r>
    </w:p>
    <w:p w14:paraId="58DDA194"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rgb</w:t>
      </w:r>
      <w:r w:rsidRPr="00015106">
        <w:rPr>
          <w:rFonts w:ascii="Consolas" w:hAnsi="Consolas"/>
          <w:color w:val="D4D4D4"/>
          <w:sz w:val="21"/>
          <w:szCs w:val="21"/>
        </w:rPr>
        <w:t>(</w:t>
      </w:r>
      <w:r w:rsidRPr="00015106">
        <w:rPr>
          <w:rFonts w:ascii="Consolas" w:hAnsi="Consolas"/>
          <w:color w:val="B5CEA8"/>
          <w:sz w:val="21"/>
          <w:szCs w:val="21"/>
        </w:rPr>
        <w:t>105</w:t>
      </w:r>
      <w:r w:rsidRPr="00015106">
        <w:rPr>
          <w:rFonts w:ascii="Consolas" w:hAnsi="Consolas"/>
          <w:color w:val="D4D4D4"/>
          <w:sz w:val="21"/>
          <w:szCs w:val="21"/>
        </w:rPr>
        <w:t xml:space="preserve">, </w:t>
      </w:r>
      <w:r w:rsidRPr="00015106">
        <w:rPr>
          <w:rFonts w:ascii="Consolas" w:hAnsi="Consolas"/>
          <w:color w:val="B5CEA8"/>
          <w:sz w:val="21"/>
          <w:szCs w:val="21"/>
        </w:rPr>
        <w:t>105</w:t>
      </w:r>
      <w:r w:rsidRPr="00015106">
        <w:rPr>
          <w:rFonts w:ascii="Consolas" w:hAnsi="Consolas"/>
          <w:color w:val="D4D4D4"/>
          <w:sz w:val="21"/>
          <w:szCs w:val="21"/>
        </w:rPr>
        <w:t xml:space="preserve">, </w:t>
      </w:r>
      <w:r w:rsidRPr="00015106">
        <w:rPr>
          <w:rFonts w:ascii="Consolas" w:hAnsi="Consolas"/>
          <w:color w:val="B5CEA8"/>
          <w:sz w:val="21"/>
          <w:szCs w:val="21"/>
        </w:rPr>
        <w:t>109</w:t>
      </w:r>
      <w:r w:rsidRPr="00015106">
        <w:rPr>
          <w:rFonts w:ascii="Consolas" w:hAnsi="Consolas"/>
          <w:color w:val="D4D4D4"/>
          <w:sz w:val="21"/>
          <w:szCs w:val="21"/>
        </w:rPr>
        <w:t>);</w:t>
      </w:r>
    </w:p>
    <w:p w14:paraId="498C996F"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31E71C07"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0A2B172E"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322502FF"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50F0CED2"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p>
    <w:p w14:paraId="413B347E"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7599653"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p>
    <w:p w14:paraId="62E8ABBE"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.parent</w:t>
      </w:r>
      <w:r w:rsidRPr="00015106">
        <w:rPr>
          <w:rFonts w:ascii="Consolas" w:hAnsi="Consolas"/>
          <w:color w:val="D4D4D4"/>
          <w:sz w:val="21"/>
          <w:szCs w:val="21"/>
        </w:rPr>
        <w:t xml:space="preserve"> </w:t>
      </w:r>
      <w:r w:rsidRPr="00015106">
        <w:rPr>
          <w:rFonts w:ascii="Consolas" w:hAnsi="Consolas"/>
          <w:color w:val="D7BA7D"/>
          <w:sz w:val="21"/>
          <w:szCs w:val="21"/>
        </w:rPr>
        <w:t>.navegacion</w:t>
      </w:r>
      <w:r w:rsidRPr="00015106">
        <w:rPr>
          <w:rFonts w:ascii="Consolas" w:hAnsi="Consolas"/>
          <w:color w:val="D4D4D4"/>
          <w:sz w:val="21"/>
          <w:szCs w:val="21"/>
        </w:rPr>
        <w:t xml:space="preserve"> {</w:t>
      </w:r>
    </w:p>
    <w:p w14:paraId="13117DB4"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fixed</w:t>
      </w:r>
      <w:r w:rsidRPr="00015106">
        <w:rPr>
          <w:rFonts w:ascii="Consolas" w:hAnsi="Consolas"/>
          <w:color w:val="D4D4D4"/>
          <w:sz w:val="21"/>
          <w:szCs w:val="21"/>
        </w:rPr>
        <w:t>;</w:t>
      </w:r>
    </w:p>
    <w:p w14:paraId="21102887"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100%</w:t>
      </w:r>
      <w:r w:rsidRPr="00015106">
        <w:rPr>
          <w:rFonts w:ascii="Consolas" w:hAnsi="Consolas"/>
          <w:color w:val="D4D4D4"/>
          <w:sz w:val="21"/>
          <w:szCs w:val="21"/>
        </w:rPr>
        <w:t>;</w:t>
      </w:r>
    </w:p>
    <w:p w14:paraId="03EF771F"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left</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14B99CF5"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top</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2FC71B6D"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0473F5D3"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box-sizing</w:t>
      </w:r>
      <w:r w:rsidRPr="00015106">
        <w:rPr>
          <w:rFonts w:ascii="Consolas" w:hAnsi="Consolas"/>
          <w:color w:val="D4D4D4"/>
          <w:sz w:val="21"/>
          <w:szCs w:val="21"/>
        </w:rPr>
        <w:t xml:space="preserve">: </w:t>
      </w:r>
      <w:r w:rsidRPr="00015106">
        <w:rPr>
          <w:rFonts w:ascii="Consolas" w:hAnsi="Consolas"/>
          <w:color w:val="CE9178"/>
          <w:sz w:val="21"/>
          <w:szCs w:val="21"/>
        </w:rPr>
        <w:t>border-box</w:t>
      </w:r>
      <w:r w:rsidRPr="00015106">
        <w:rPr>
          <w:rFonts w:ascii="Consolas" w:hAnsi="Consolas"/>
          <w:color w:val="D4D4D4"/>
          <w:sz w:val="21"/>
          <w:szCs w:val="21"/>
        </w:rPr>
        <w:t>;</w:t>
      </w:r>
    </w:p>
    <w:p w14:paraId="6FAA4F3B"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p>
    <w:p w14:paraId="73AE7162"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640ACA0"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p>
    <w:p w14:paraId="7A2B1884"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.bloque</w:t>
      </w:r>
      <w:r w:rsidRPr="00015106">
        <w:rPr>
          <w:rFonts w:ascii="Consolas" w:hAnsi="Consolas"/>
          <w:color w:val="D4D4D4"/>
          <w:sz w:val="21"/>
          <w:szCs w:val="21"/>
        </w:rPr>
        <w:t xml:space="preserve"> {</w:t>
      </w:r>
    </w:p>
    <w:p w14:paraId="6258681A"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p>
    <w:p w14:paraId="749E99DD"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28%</w:t>
      </w:r>
      <w:r w:rsidRPr="00015106">
        <w:rPr>
          <w:rFonts w:ascii="Consolas" w:hAnsi="Consolas"/>
          <w:color w:val="D4D4D4"/>
          <w:sz w:val="21"/>
          <w:szCs w:val="21"/>
        </w:rPr>
        <w:t>;</w:t>
      </w:r>
    </w:p>
    <w:p w14:paraId="0381AD1F"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200px</w:t>
      </w:r>
      <w:r w:rsidRPr="00015106">
        <w:rPr>
          <w:rFonts w:ascii="Consolas" w:hAnsi="Consolas"/>
          <w:color w:val="D4D4D4"/>
          <w:sz w:val="21"/>
          <w:szCs w:val="21"/>
        </w:rPr>
        <w:t>;</w:t>
      </w:r>
    </w:p>
    <w:p w14:paraId="20DB3F3A"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16155A0E"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4C2C9796"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margin-left</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65C040CA"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rgb</w:t>
      </w:r>
      <w:r w:rsidRPr="00015106">
        <w:rPr>
          <w:rFonts w:ascii="Consolas" w:hAnsi="Consolas"/>
          <w:color w:val="D4D4D4"/>
          <w:sz w:val="21"/>
          <w:szCs w:val="21"/>
        </w:rPr>
        <w:t>(</w:t>
      </w:r>
      <w:r w:rsidRPr="00015106">
        <w:rPr>
          <w:rFonts w:ascii="Consolas" w:hAnsi="Consolas"/>
          <w:color w:val="B5CEA8"/>
          <w:sz w:val="21"/>
          <w:szCs w:val="21"/>
        </w:rPr>
        <w:t>121</w:t>
      </w:r>
      <w:r w:rsidRPr="00015106">
        <w:rPr>
          <w:rFonts w:ascii="Consolas" w:hAnsi="Consolas"/>
          <w:color w:val="D4D4D4"/>
          <w:sz w:val="21"/>
          <w:szCs w:val="21"/>
        </w:rPr>
        <w:t xml:space="preserve">, </w:t>
      </w:r>
      <w:r w:rsidRPr="00015106">
        <w:rPr>
          <w:rFonts w:ascii="Consolas" w:hAnsi="Consolas"/>
          <w:color w:val="B5CEA8"/>
          <w:sz w:val="21"/>
          <w:szCs w:val="21"/>
        </w:rPr>
        <w:t>121</w:t>
      </w:r>
      <w:r w:rsidRPr="00015106">
        <w:rPr>
          <w:rFonts w:ascii="Consolas" w:hAnsi="Consolas"/>
          <w:color w:val="D4D4D4"/>
          <w:sz w:val="21"/>
          <w:szCs w:val="21"/>
        </w:rPr>
        <w:t xml:space="preserve">, </w:t>
      </w:r>
      <w:r w:rsidRPr="00015106">
        <w:rPr>
          <w:rFonts w:ascii="Consolas" w:hAnsi="Consolas"/>
          <w:color w:val="B5CEA8"/>
          <w:sz w:val="21"/>
          <w:szCs w:val="21"/>
        </w:rPr>
        <w:t>246</w:t>
      </w:r>
      <w:r w:rsidRPr="00015106">
        <w:rPr>
          <w:rFonts w:ascii="Consolas" w:hAnsi="Consolas"/>
          <w:color w:val="D4D4D4"/>
          <w:sz w:val="21"/>
          <w:szCs w:val="21"/>
        </w:rPr>
        <w:t>);</w:t>
      </w:r>
    </w:p>
    <w:p w14:paraId="1B82636C"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p>
    <w:p w14:paraId="742CD822"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darkblue</w:t>
      </w:r>
      <w:r w:rsidRPr="00015106">
        <w:rPr>
          <w:rFonts w:ascii="Consolas" w:hAnsi="Consolas"/>
          <w:color w:val="D4D4D4"/>
          <w:sz w:val="21"/>
          <w:szCs w:val="21"/>
        </w:rPr>
        <w:t>;</w:t>
      </w:r>
    </w:p>
    <w:p w14:paraId="776C8F80"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inline-block</w:t>
      </w:r>
      <w:r w:rsidRPr="00015106">
        <w:rPr>
          <w:rFonts w:ascii="Consolas" w:hAnsi="Consolas"/>
          <w:color w:val="D4D4D4"/>
          <w:sz w:val="21"/>
          <w:szCs w:val="21"/>
        </w:rPr>
        <w:t>;</w:t>
      </w:r>
    </w:p>
    <w:p w14:paraId="1ACA2B25"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p>
    <w:p w14:paraId="58E5F7D7"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961E54D"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p>
    <w:p w14:paraId="0BA6678F"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.parent</w:t>
      </w:r>
      <w:r w:rsidRPr="00015106">
        <w:rPr>
          <w:rFonts w:ascii="Consolas" w:hAnsi="Consolas"/>
          <w:color w:val="D4D4D4"/>
          <w:sz w:val="21"/>
          <w:szCs w:val="21"/>
        </w:rPr>
        <w:t xml:space="preserve"> </w:t>
      </w:r>
      <w:r w:rsidRPr="00015106">
        <w:rPr>
          <w:rFonts w:ascii="Consolas" w:hAnsi="Consolas"/>
          <w:color w:val="D7BA7D"/>
          <w:sz w:val="21"/>
          <w:szCs w:val="21"/>
        </w:rPr>
        <w:t>.miaside</w:t>
      </w:r>
      <w:r w:rsidRPr="00015106">
        <w:rPr>
          <w:rFonts w:ascii="Consolas" w:hAnsi="Consolas"/>
          <w:color w:val="D4D4D4"/>
          <w:sz w:val="21"/>
          <w:szCs w:val="21"/>
        </w:rPr>
        <w:t xml:space="preserve"> {</w:t>
      </w:r>
    </w:p>
    <w:p w14:paraId="09DF8F5A"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20%</w:t>
      </w:r>
      <w:r w:rsidRPr="00015106">
        <w:rPr>
          <w:rFonts w:ascii="Consolas" w:hAnsi="Consolas"/>
          <w:color w:val="D4D4D4"/>
          <w:sz w:val="21"/>
          <w:szCs w:val="21"/>
        </w:rPr>
        <w:t>;</w:t>
      </w:r>
    </w:p>
    <w:p w14:paraId="608B1E39"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60vh</w:t>
      </w:r>
      <w:r w:rsidRPr="00015106">
        <w:rPr>
          <w:rFonts w:ascii="Consolas" w:hAnsi="Consolas"/>
          <w:color w:val="D4D4D4"/>
          <w:sz w:val="21"/>
          <w:szCs w:val="21"/>
        </w:rPr>
        <w:t>;</w:t>
      </w:r>
    </w:p>
    <w:p w14:paraId="54136931"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blue</w:t>
      </w:r>
      <w:r w:rsidRPr="00015106">
        <w:rPr>
          <w:rFonts w:ascii="Consolas" w:hAnsi="Consolas"/>
          <w:color w:val="D4D4D4"/>
          <w:sz w:val="21"/>
          <w:szCs w:val="21"/>
        </w:rPr>
        <w:t>;</w:t>
      </w:r>
    </w:p>
    <w:p w14:paraId="07B759A4"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1FF69E14"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rgb</w:t>
      </w:r>
      <w:r w:rsidRPr="00015106">
        <w:rPr>
          <w:rFonts w:ascii="Consolas" w:hAnsi="Consolas"/>
          <w:color w:val="D4D4D4"/>
          <w:sz w:val="21"/>
          <w:szCs w:val="21"/>
        </w:rPr>
        <w:t>(</w:t>
      </w:r>
      <w:r w:rsidRPr="00015106">
        <w:rPr>
          <w:rFonts w:ascii="Consolas" w:hAnsi="Consolas"/>
          <w:color w:val="B5CEA8"/>
          <w:sz w:val="21"/>
          <w:szCs w:val="21"/>
        </w:rPr>
        <w:t>121</w:t>
      </w:r>
      <w:r w:rsidRPr="00015106">
        <w:rPr>
          <w:rFonts w:ascii="Consolas" w:hAnsi="Consolas"/>
          <w:color w:val="D4D4D4"/>
          <w:sz w:val="21"/>
          <w:szCs w:val="21"/>
        </w:rPr>
        <w:t xml:space="preserve">, </w:t>
      </w:r>
      <w:r w:rsidRPr="00015106">
        <w:rPr>
          <w:rFonts w:ascii="Consolas" w:hAnsi="Consolas"/>
          <w:color w:val="B5CEA8"/>
          <w:sz w:val="21"/>
          <w:szCs w:val="21"/>
        </w:rPr>
        <w:t>246</w:t>
      </w:r>
      <w:r w:rsidRPr="00015106">
        <w:rPr>
          <w:rFonts w:ascii="Consolas" w:hAnsi="Consolas"/>
          <w:color w:val="D4D4D4"/>
          <w:sz w:val="21"/>
          <w:szCs w:val="21"/>
        </w:rPr>
        <w:t xml:space="preserve">, </w:t>
      </w:r>
      <w:r w:rsidRPr="00015106">
        <w:rPr>
          <w:rFonts w:ascii="Consolas" w:hAnsi="Consolas"/>
          <w:color w:val="B5CEA8"/>
          <w:sz w:val="21"/>
          <w:szCs w:val="21"/>
        </w:rPr>
        <w:t>121</w:t>
      </w:r>
      <w:r w:rsidRPr="00015106">
        <w:rPr>
          <w:rFonts w:ascii="Consolas" w:hAnsi="Consolas"/>
          <w:color w:val="D4D4D4"/>
          <w:sz w:val="21"/>
          <w:szCs w:val="21"/>
        </w:rPr>
        <w:t>);</w:t>
      </w:r>
    </w:p>
    <w:p w14:paraId="531B3344"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 xml:space="preserve">;           </w:t>
      </w:r>
    </w:p>
    <w:p w14:paraId="558A94EA"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left</w:t>
      </w:r>
      <w:r w:rsidRPr="00015106">
        <w:rPr>
          <w:rFonts w:ascii="Consolas" w:hAnsi="Consolas"/>
          <w:color w:val="D4D4D4"/>
          <w:sz w:val="21"/>
          <w:szCs w:val="21"/>
        </w:rPr>
        <w:t>;</w:t>
      </w:r>
    </w:p>
    <w:p w14:paraId="407FAD59"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inline-block</w:t>
      </w:r>
      <w:r w:rsidRPr="00015106">
        <w:rPr>
          <w:rFonts w:ascii="Consolas" w:hAnsi="Consolas"/>
          <w:color w:val="D4D4D4"/>
          <w:sz w:val="21"/>
          <w:szCs w:val="21"/>
        </w:rPr>
        <w:t>;</w:t>
      </w:r>
    </w:p>
    <w:p w14:paraId="7D2A0F16"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p>
    <w:p w14:paraId="5191C470"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6029E9DB"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p>
    <w:p w14:paraId="42FD6959"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.mifooter</w:t>
      </w:r>
      <w:r w:rsidRPr="00015106">
        <w:rPr>
          <w:rFonts w:ascii="Consolas" w:hAnsi="Consolas"/>
          <w:color w:val="D4D4D4"/>
          <w:sz w:val="21"/>
          <w:szCs w:val="21"/>
        </w:rPr>
        <w:t xml:space="preserve"> {</w:t>
      </w:r>
    </w:p>
    <w:p w14:paraId="0EBF5FAA"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margin-top</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5EC5B88D"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w:t>
      </w:r>
    </w:p>
    <w:p w14:paraId="6245D11D"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rgb</w:t>
      </w:r>
      <w:r w:rsidRPr="00015106">
        <w:rPr>
          <w:rFonts w:ascii="Consolas" w:hAnsi="Consolas"/>
          <w:color w:val="D4D4D4"/>
          <w:sz w:val="21"/>
          <w:szCs w:val="21"/>
        </w:rPr>
        <w:t>(</w:t>
      </w:r>
      <w:r w:rsidRPr="00015106">
        <w:rPr>
          <w:rFonts w:ascii="Consolas" w:hAnsi="Consolas"/>
          <w:color w:val="B5CEA8"/>
          <w:sz w:val="21"/>
          <w:szCs w:val="21"/>
        </w:rPr>
        <w:t>246</w:t>
      </w:r>
      <w:r w:rsidRPr="00015106">
        <w:rPr>
          <w:rFonts w:ascii="Consolas" w:hAnsi="Consolas"/>
          <w:color w:val="D4D4D4"/>
          <w:sz w:val="21"/>
          <w:szCs w:val="21"/>
        </w:rPr>
        <w:t xml:space="preserve">, </w:t>
      </w:r>
      <w:r w:rsidRPr="00015106">
        <w:rPr>
          <w:rFonts w:ascii="Consolas" w:hAnsi="Consolas"/>
          <w:color w:val="B5CEA8"/>
          <w:sz w:val="21"/>
          <w:szCs w:val="21"/>
        </w:rPr>
        <w:t>121</w:t>
      </w:r>
      <w:r w:rsidRPr="00015106">
        <w:rPr>
          <w:rFonts w:ascii="Consolas" w:hAnsi="Consolas"/>
          <w:color w:val="D4D4D4"/>
          <w:sz w:val="21"/>
          <w:szCs w:val="21"/>
        </w:rPr>
        <w:t xml:space="preserve">, </w:t>
      </w:r>
      <w:r w:rsidRPr="00015106">
        <w:rPr>
          <w:rFonts w:ascii="Consolas" w:hAnsi="Consolas"/>
          <w:color w:val="B5CEA8"/>
          <w:sz w:val="21"/>
          <w:szCs w:val="21"/>
        </w:rPr>
        <w:t>121</w:t>
      </w:r>
      <w:r w:rsidRPr="00015106">
        <w:rPr>
          <w:rFonts w:ascii="Consolas" w:hAnsi="Consolas"/>
          <w:color w:val="D4D4D4"/>
          <w:sz w:val="21"/>
          <w:szCs w:val="21"/>
        </w:rPr>
        <w:t>);</w:t>
      </w:r>
    </w:p>
    <w:p w14:paraId="2B7421D9"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black</w:t>
      </w:r>
      <w:r w:rsidRPr="00015106">
        <w:rPr>
          <w:rFonts w:ascii="Consolas" w:hAnsi="Consolas"/>
          <w:color w:val="D4D4D4"/>
          <w:sz w:val="21"/>
          <w:szCs w:val="21"/>
        </w:rPr>
        <w:t>;</w:t>
      </w:r>
    </w:p>
    <w:p w14:paraId="21435348"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clear</w:t>
      </w:r>
      <w:r w:rsidRPr="00015106">
        <w:rPr>
          <w:rFonts w:ascii="Consolas" w:hAnsi="Consolas"/>
          <w:color w:val="D4D4D4"/>
          <w:sz w:val="21"/>
          <w:szCs w:val="21"/>
        </w:rPr>
        <w:t xml:space="preserve">: </w:t>
      </w:r>
      <w:r w:rsidRPr="00015106">
        <w:rPr>
          <w:rFonts w:ascii="Consolas" w:hAnsi="Consolas"/>
          <w:color w:val="CE9178"/>
          <w:sz w:val="21"/>
          <w:szCs w:val="21"/>
        </w:rPr>
        <w:t>both</w:t>
      </w:r>
      <w:r w:rsidRPr="00015106">
        <w:rPr>
          <w:rFonts w:ascii="Consolas" w:hAnsi="Consolas"/>
          <w:color w:val="D4D4D4"/>
          <w:sz w:val="21"/>
          <w:szCs w:val="21"/>
        </w:rPr>
        <w:t>;</w:t>
      </w:r>
    </w:p>
    <w:p w14:paraId="2EDEB5A4"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30EB2F2B"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line-height</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w:t>
      </w:r>
    </w:p>
    <w:p w14:paraId="497D4F40"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font-weight</w:t>
      </w:r>
      <w:r w:rsidRPr="00015106">
        <w:rPr>
          <w:rFonts w:ascii="Consolas" w:hAnsi="Consolas"/>
          <w:color w:val="D4D4D4"/>
          <w:sz w:val="21"/>
          <w:szCs w:val="21"/>
        </w:rPr>
        <w:t xml:space="preserve">: </w:t>
      </w:r>
      <w:r w:rsidRPr="00015106">
        <w:rPr>
          <w:rFonts w:ascii="Consolas" w:hAnsi="Consolas"/>
          <w:color w:val="B5CEA8"/>
          <w:sz w:val="21"/>
          <w:szCs w:val="21"/>
        </w:rPr>
        <w:t>900</w:t>
      </w:r>
      <w:r w:rsidRPr="00015106">
        <w:rPr>
          <w:rFonts w:ascii="Consolas" w:hAnsi="Consolas"/>
          <w:color w:val="D4D4D4"/>
          <w:sz w:val="21"/>
          <w:szCs w:val="21"/>
        </w:rPr>
        <w:t>;</w:t>
      </w:r>
    </w:p>
    <w:p w14:paraId="675620CA"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6E34DDB7"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7D2AAABD"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68E51F33"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p>
    <w:p w14:paraId="38EAE230"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25F40C2D"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main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"parent"</w:t>
      </w:r>
      <w:r w:rsidRPr="00015106">
        <w:rPr>
          <w:rFonts w:ascii="Consolas" w:hAnsi="Consolas"/>
          <w:color w:val="808080"/>
          <w:sz w:val="21"/>
          <w:szCs w:val="21"/>
        </w:rPr>
        <w:t>&gt;</w:t>
      </w:r>
    </w:p>
    <w:p w14:paraId="1E83F1CB"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"navegacion"</w:t>
      </w:r>
      <w:r w:rsidRPr="00904F88">
        <w:rPr>
          <w:rFonts w:ascii="Consolas" w:hAnsi="Consolas"/>
          <w:color w:val="808080"/>
          <w:sz w:val="21"/>
          <w:szCs w:val="21"/>
          <w:lang w:val="es-ES"/>
        </w:rPr>
        <w:t>&gt;</w:t>
      </w:r>
      <w:r w:rsidRPr="00904F88">
        <w:rPr>
          <w:rFonts w:ascii="Consolas" w:hAnsi="Consolas"/>
          <w:color w:val="CCCCCC"/>
          <w:sz w:val="21"/>
          <w:szCs w:val="21"/>
          <w:lang w:val="es-ES"/>
        </w:rPr>
        <w:t>Barra de navegacion</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46DFAB3F"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DB97A10"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aside</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"miaside"</w:t>
      </w:r>
      <w:r w:rsidRPr="00015106">
        <w:rPr>
          <w:rFonts w:ascii="Consolas" w:hAnsi="Consolas"/>
          <w:color w:val="808080"/>
          <w:sz w:val="21"/>
          <w:szCs w:val="21"/>
        </w:rPr>
        <w:t>&gt;</w:t>
      </w:r>
    </w:p>
    <w:p w14:paraId="1F8C7A0D"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r w:rsidRPr="00015106">
        <w:rPr>
          <w:rFonts w:ascii="Consolas" w:hAnsi="Consolas"/>
          <w:color w:val="CCCCCC"/>
          <w:sz w:val="21"/>
          <w:szCs w:val="21"/>
        </w:rPr>
        <w:t>Menu lateral</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6B330E13"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20AFE870"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774DC25"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Inicio</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92E278B"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Servicios</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AAFF0DC"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Contacto</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4AB82161"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Acerca de</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14E57104"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412D53B6"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808080"/>
          <w:sz w:val="21"/>
          <w:szCs w:val="21"/>
          <w:lang w:val="es-ES"/>
        </w:rPr>
        <w:t>&gt;</w:t>
      </w:r>
    </w:p>
    <w:p w14:paraId="02F13BDF"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"bloque"</w:t>
      </w:r>
      <w:r w:rsidRPr="00904F88">
        <w:rPr>
          <w:rFonts w:ascii="Consolas" w:hAnsi="Consolas"/>
          <w:color w:val="808080"/>
          <w:sz w:val="21"/>
          <w:szCs w:val="21"/>
          <w:lang w:val="es-ES"/>
        </w:rPr>
        <w:t>&gt;</w:t>
      </w:r>
      <w:r w:rsidRPr="00904F88">
        <w:rPr>
          <w:rFonts w:ascii="Consolas" w:hAnsi="Consolas"/>
          <w:color w:val="CCCCCC"/>
          <w:sz w:val="21"/>
          <w:szCs w:val="21"/>
          <w:lang w:val="es-ES"/>
        </w:rPr>
        <w:t>Bloque I. Introducción</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808080"/>
          <w:sz w:val="21"/>
          <w:szCs w:val="21"/>
          <w:lang w:val="es-ES"/>
        </w:rPr>
        <w:t>&gt;</w:t>
      </w:r>
    </w:p>
    <w:p w14:paraId="7B9289D0"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"bloque"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Bloque II. </w:t>
      </w:r>
      <w:r w:rsidRPr="00015106">
        <w:rPr>
          <w:rFonts w:ascii="Consolas" w:hAnsi="Consolas"/>
          <w:color w:val="CCCCCC"/>
          <w:sz w:val="21"/>
          <w:szCs w:val="21"/>
        </w:rPr>
        <w:t>Características</w:t>
      </w:r>
      <w:r w:rsidRPr="00015106">
        <w:rPr>
          <w:rFonts w:ascii="Consolas" w:hAnsi="Consolas"/>
          <w:color w:val="808080"/>
          <w:sz w:val="21"/>
          <w:szCs w:val="21"/>
        </w:rPr>
        <w:t>&lt;/</w:t>
      </w:r>
      <w:r w:rsidRPr="00015106">
        <w:rPr>
          <w:rFonts w:ascii="Consolas" w:hAnsi="Consolas"/>
          <w:color w:val="569CD6"/>
          <w:sz w:val="21"/>
          <w:szCs w:val="21"/>
        </w:rPr>
        <w:t>article</w:t>
      </w:r>
      <w:r w:rsidRPr="00015106">
        <w:rPr>
          <w:rFonts w:ascii="Consolas" w:hAnsi="Consolas"/>
          <w:color w:val="808080"/>
          <w:sz w:val="21"/>
          <w:szCs w:val="21"/>
        </w:rPr>
        <w:t>&gt;</w:t>
      </w:r>
    </w:p>
    <w:p w14:paraId="3FBDEC6C"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main</w:t>
      </w:r>
      <w:r w:rsidRPr="00015106">
        <w:rPr>
          <w:rFonts w:ascii="Consolas" w:hAnsi="Consolas"/>
          <w:color w:val="808080"/>
          <w:sz w:val="21"/>
          <w:szCs w:val="21"/>
        </w:rPr>
        <w:t>&gt;</w:t>
      </w:r>
    </w:p>
    <w:p w14:paraId="7423BF60"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footer</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"mifooter"</w:t>
      </w:r>
      <w:r w:rsidRPr="00015106">
        <w:rPr>
          <w:rFonts w:ascii="Consolas" w:hAnsi="Consolas"/>
          <w:color w:val="808080"/>
          <w:sz w:val="21"/>
          <w:szCs w:val="21"/>
        </w:rPr>
        <w:t>&gt;</w:t>
      </w:r>
      <w:r w:rsidRPr="00015106">
        <w:rPr>
          <w:rFonts w:ascii="Consolas" w:hAnsi="Consolas"/>
          <w:color w:val="CCCCCC"/>
          <w:sz w:val="21"/>
          <w:szCs w:val="21"/>
        </w:rPr>
        <w:t xml:space="preserve"> Corporacion aceitunera. FOOTER</w:t>
      </w:r>
      <w:r w:rsidRPr="00015106">
        <w:rPr>
          <w:rFonts w:ascii="Consolas" w:hAnsi="Consolas"/>
          <w:color w:val="808080"/>
          <w:sz w:val="21"/>
          <w:szCs w:val="21"/>
        </w:rPr>
        <w:t>&lt;/</w:t>
      </w:r>
      <w:r w:rsidRPr="00015106">
        <w:rPr>
          <w:rFonts w:ascii="Consolas" w:hAnsi="Consolas"/>
          <w:color w:val="569CD6"/>
          <w:sz w:val="21"/>
          <w:szCs w:val="21"/>
        </w:rPr>
        <w:t>footer</w:t>
      </w:r>
      <w:r w:rsidRPr="00015106">
        <w:rPr>
          <w:rFonts w:ascii="Consolas" w:hAnsi="Consolas"/>
          <w:color w:val="808080"/>
          <w:sz w:val="21"/>
          <w:szCs w:val="21"/>
        </w:rPr>
        <w:t>&gt;</w:t>
      </w:r>
    </w:p>
    <w:p w14:paraId="1A71C568"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19AEE041" w14:textId="77777777" w:rsidR="004F2847" w:rsidRPr="00015106"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rPr>
      </w:pPr>
    </w:p>
    <w:p w14:paraId="64DDDD4D"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5C5D83FD" w14:textId="77777777" w:rsidR="004F2847" w:rsidRPr="00904F88" w:rsidRDefault="004F2847" w:rsidP="0011067F">
      <w:pPr>
        <w:rPr>
          <w:lang w:val="es-ES"/>
        </w:rPr>
      </w:pPr>
    </w:p>
    <w:p w14:paraId="568D2825" w14:textId="7F263078" w:rsidR="00580469" w:rsidRDefault="00003B85" w:rsidP="00D3001C">
      <w:pPr>
        <w:pStyle w:val="Ttulo2"/>
      </w:pPr>
      <w:bookmarkStart w:id="73" w:name="_Toc210640548"/>
      <w:r>
        <w:t>Aplicando media</w:t>
      </w:r>
      <w:r w:rsidR="00D3001C">
        <w:t xml:space="preserve"> </w:t>
      </w:r>
      <w:r>
        <w:t>queries</w:t>
      </w:r>
      <w:r w:rsidR="00D3001C">
        <w:t xml:space="preserve"> para pantalla más pequeñas: tablets y móviles.</w:t>
      </w:r>
      <w:bookmarkEnd w:id="73"/>
    </w:p>
    <w:p w14:paraId="30F03EA0" w14:textId="77777777" w:rsidR="00D3001C" w:rsidRDefault="00D3001C" w:rsidP="0011067F">
      <w:pPr>
        <w:rPr>
          <w:lang w:val="es-ES"/>
        </w:rPr>
      </w:pPr>
    </w:p>
    <w:p w14:paraId="73D4DA6D" w14:textId="6BDD1643" w:rsidR="00D3001C" w:rsidRDefault="00D3001C" w:rsidP="0011067F">
      <w:pPr>
        <w:rPr>
          <w:lang w:val="es-ES"/>
        </w:rPr>
      </w:pPr>
      <w:r>
        <w:rPr>
          <w:lang w:val="es-ES"/>
        </w:rPr>
        <w:t xml:space="preserve">Al ejemplo anterior le vamos a añadir media queries para que los elementos que están en paralelo se muestren </w:t>
      </w:r>
      <w:r w:rsidR="00F020D2">
        <w:rPr>
          <w:lang w:val="es-ES"/>
        </w:rPr>
        <w:t>uno debajo de otro como bloque en pantalla más pequeñas.</w:t>
      </w:r>
      <w:r w:rsidR="00C64191">
        <w:rPr>
          <w:lang w:val="es-ES"/>
        </w:rPr>
        <w:t xml:space="preserve"> Para ello añadir al ejemplo anterior la siguiente media query al final de la hoja css.</w:t>
      </w:r>
    </w:p>
    <w:p w14:paraId="30F05855" w14:textId="77777777" w:rsidR="00C64191" w:rsidRDefault="00C64191" w:rsidP="0011067F">
      <w:pPr>
        <w:rPr>
          <w:lang w:val="es-ES"/>
        </w:rPr>
      </w:pPr>
    </w:p>
    <w:p w14:paraId="4C1FF330" w14:textId="02F57EC3" w:rsidR="00C64191" w:rsidRDefault="00C64191" w:rsidP="00C64191">
      <w:pPr>
        <w:rPr>
          <w:lang w:val="es-ES"/>
        </w:rPr>
      </w:pPr>
      <w:r>
        <w:rPr>
          <w:lang w:val="es-ES"/>
        </w:rPr>
        <w:t>De esta manera</w:t>
      </w:r>
      <w:r>
        <w:rPr>
          <w:lang w:val="es-ES"/>
        </w:rPr>
        <w:t xml:space="preserve"> cuando la pantalla es menor de 700 píxeles</w:t>
      </w:r>
      <w:r>
        <w:rPr>
          <w:lang w:val="es-ES"/>
        </w:rPr>
        <w:t xml:space="preserve"> camb</w:t>
      </w:r>
      <w:r>
        <w:rPr>
          <w:lang w:val="es-ES"/>
        </w:rPr>
        <w:t>iamos el tamaño de los 3 elementos al 80%</w:t>
      </w:r>
      <w:r w:rsidR="001301D1">
        <w:rPr>
          <w:lang w:val="es-ES"/>
        </w:rPr>
        <w:t>. Igualmente los mostramos como bloque con la propiedad display: block para que ya no se muestren en línea, sino uno debajo de otro para poder verse mejor en las pantallas de móviles.</w:t>
      </w:r>
      <w:r w:rsidR="00026505">
        <w:rPr>
          <w:lang w:val="es-ES"/>
        </w:rPr>
        <w:t xml:space="preserve"> También hacemos el aside más pequeño </w:t>
      </w:r>
      <w:r w:rsidR="00582342">
        <w:rPr>
          <w:lang w:val="es-ES"/>
        </w:rPr>
        <w:t>que tiene más sentido en la distribución de pantalla en un móvil.</w:t>
      </w:r>
      <w:r w:rsidR="00430F6C">
        <w:rPr>
          <w:lang w:val="es-ES"/>
        </w:rPr>
        <w:t xml:space="preserve"> Le damos también a cada elemento un margin-bottom de 20px para que se separen uno de otros. Finalmente un margin: auto para que se muestren centrados.</w:t>
      </w:r>
    </w:p>
    <w:p w14:paraId="56EC8E67" w14:textId="77777777" w:rsidR="00C64191" w:rsidRDefault="00C64191" w:rsidP="0011067F">
      <w:pPr>
        <w:rPr>
          <w:lang w:val="es-ES"/>
        </w:rPr>
      </w:pPr>
    </w:p>
    <w:p w14:paraId="5A2ED040" w14:textId="77777777" w:rsidR="00C64191" w:rsidRDefault="00C64191" w:rsidP="0011067F">
      <w:pPr>
        <w:rPr>
          <w:lang w:val="es-ES"/>
        </w:rPr>
      </w:pPr>
    </w:p>
    <w:p w14:paraId="01468BA8" w14:textId="77777777" w:rsidR="00C64191" w:rsidRPr="00C64191" w:rsidRDefault="00C64191" w:rsidP="00C64191">
      <w:pPr>
        <w:widowControl/>
        <w:shd w:val="clear" w:color="auto" w:fill="1F1F1F"/>
        <w:autoSpaceDE/>
        <w:autoSpaceDN/>
        <w:adjustRightInd/>
        <w:spacing w:before="0" w:after="0" w:line="285" w:lineRule="atLeast"/>
        <w:jc w:val="left"/>
        <w:rPr>
          <w:rFonts w:ascii="Consolas" w:hAnsi="Consolas"/>
          <w:color w:val="CCCCCC"/>
          <w:sz w:val="21"/>
          <w:szCs w:val="21"/>
        </w:rPr>
      </w:pPr>
      <w:r w:rsidRPr="00C64191">
        <w:rPr>
          <w:rFonts w:ascii="Consolas" w:hAnsi="Consolas"/>
          <w:color w:val="D4D4D4"/>
          <w:sz w:val="21"/>
          <w:szCs w:val="21"/>
          <w:lang w:val="es-ES"/>
        </w:rPr>
        <w:t xml:space="preserve">  </w:t>
      </w:r>
      <w:r w:rsidRPr="00C64191">
        <w:rPr>
          <w:rFonts w:ascii="Consolas" w:hAnsi="Consolas"/>
          <w:color w:val="C586C0"/>
          <w:sz w:val="21"/>
          <w:szCs w:val="21"/>
        </w:rPr>
        <w:t>@media</w:t>
      </w:r>
      <w:r w:rsidRPr="00C64191">
        <w:rPr>
          <w:rFonts w:ascii="Consolas" w:hAnsi="Consolas"/>
          <w:color w:val="D4D4D4"/>
          <w:sz w:val="21"/>
          <w:szCs w:val="21"/>
        </w:rPr>
        <w:t xml:space="preserve"> only </w:t>
      </w:r>
      <w:r w:rsidRPr="00C64191">
        <w:rPr>
          <w:rFonts w:ascii="Consolas" w:hAnsi="Consolas"/>
          <w:color w:val="CE9178"/>
          <w:sz w:val="21"/>
          <w:szCs w:val="21"/>
        </w:rPr>
        <w:t>screen</w:t>
      </w:r>
      <w:r w:rsidRPr="00C64191">
        <w:rPr>
          <w:rFonts w:ascii="Consolas" w:hAnsi="Consolas"/>
          <w:color w:val="D4D4D4"/>
          <w:sz w:val="21"/>
          <w:szCs w:val="21"/>
        </w:rPr>
        <w:t xml:space="preserve"> and (</w:t>
      </w:r>
      <w:r w:rsidRPr="00C64191">
        <w:rPr>
          <w:rFonts w:ascii="Consolas" w:hAnsi="Consolas"/>
          <w:color w:val="9CDCFE"/>
          <w:sz w:val="21"/>
          <w:szCs w:val="21"/>
        </w:rPr>
        <w:t>max-width</w:t>
      </w:r>
      <w:r w:rsidRPr="00C64191">
        <w:rPr>
          <w:rFonts w:ascii="Consolas" w:hAnsi="Consolas"/>
          <w:color w:val="D4D4D4"/>
          <w:sz w:val="21"/>
          <w:szCs w:val="21"/>
        </w:rPr>
        <w:t xml:space="preserve">: </w:t>
      </w:r>
      <w:r w:rsidRPr="00C64191">
        <w:rPr>
          <w:rFonts w:ascii="Consolas" w:hAnsi="Consolas"/>
          <w:color w:val="B5CEA8"/>
          <w:sz w:val="21"/>
          <w:szCs w:val="21"/>
        </w:rPr>
        <w:t>700px</w:t>
      </w:r>
      <w:r w:rsidRPr="00C64191">
        <w:rPr>
          <w:rFonts w:ascii="Consolas" w:hAnsi="Consolas"/>
          <w:color w:val="D4D4D4"/>
          <w:sz w:val="21"/>
          <w:szCs w:val="21"/>
        </w:rPr>
        <w:t>) {</w:t>
      </w:r>
    </w:p>
    <w:p w14:paraId="0A68607C" w14:textId="77777777" w:rsidR="00C64191" w:rsidRPr="00C64191" w:rsidRDefault="00C64191" w:rsidP="00C64191">
      <w:pPr>
        <w:widowControl/>
        <w:shd w:val="clear" w:color="auto" w:fill="1F1F1F"/>
        <w:autoSpaceDE/>
        <w:autoSpaceDN/>
        <w:adjustRightInd/>
        <w:spacing w:before="0" w:after="0" w:line="285" w:lineRule="atLeast"/>
        <w:jc w:val="left"/>
        <w:rPr>
          <w:rFonts w:ascii="Consolas" w:hAnsi="Consolas"/>
          <w:color w:val="CCCCCC"/>
          <w:sz w:val="21"/>
          <w:szCs w:val="21"/>
        </w:rPr>
      </w:pPr>
      <w:r w:rsidRPr="00C64191">
        <w:rPr>
          <w:rFonts w:ascii="Consolas" w:hAnsi="Consolas"/>
          <w:color w:val="D4D4D4"/>
          <w:sz w:val="21"/>
          <w:szCs w:val="21"/>
        </w:rPr>
        <w:t xml:space="preserve">            </w:t>
      </w:r>
      <w:r w:rsidRPr="00C64191">
        <w:rPr>
          <w:rFonts w:ascii="Consolas" w:hAnsi="Consolas"/>
          <w:color w:val="D7BA7D"/>
          <w:sz w:val="21"/>
          <w:szCs w:val="21"/>
        </w:rPr>
        <w:t>.parent</w:t>
      </w:r>
      <w:r w:rsidRPr="00C64191">
        <w:rPr>
          <w:rFonts w:ascii="Consolas" w:hAnsi="Consolas"/>
          <w:color w:val="D4D4D4"/>
          <w:sz w:val="21"/>
          <w:szCs w:val="21"/>
        </w:rPr>
        <w:t xml:space="preserve"> </w:t>
      </w:r>
      <w:r w:rsidRPr="00C64191">
        <w:rPr>
          <w:rFonts w:ascii="Consolas" w:hAnsi="Consolas"/>
          <w:color w:val="D7BA7D"/>
          <w:sz w:val="21"/>
          <w:szCs w:val="21"/>
        </w:rPr>
        <w:t>.bloque</w:t>
      </w:r>
      <w:r w:rsidRPr="00C64191">
        <w:rPr>
          <w:rFonts w:ascii="Consolas" w:hAnsi="Consolas"/>
          <w:color w:val="D4D4D4"/>
          <w:sz w:val="21"/>
          <w:szCs w:val="21"/>
        </w:rPr>
        <w:t xml:space="preserve"> {</w:t>
      </w:r>
    </w:p>
    <w:p w14:paraId="614A2E37" w14:textId="77777777" w:rsidR="00C64191" w:rsidRPr="00C64191" w:rsidRDefault="00C64191" w:rsidP="00C64191">
      <w:pPr>
        <w:widowControl/>
        <w:shd w:val="clear" w:color="auto" w:fill="1F1F1F"/>
        <w:autoSpaceDE/>
        <w:autoSpaceDN/>
        <w:adjustRightInd/>
        <w:spacing w:before="0" w:after="0" w:line="285" w:lineRule="atLeast"/>
        <w:jc w:val="left"/>
        <w:rPr>
          <w:rFonts w:ascii="Consolas" w:hAnsi="Consolas"/>
          <w:color w:val="CCCCCC"/>
          <w:sz w:val="21"/>
          <w:szCs w:val="21"/>
        </w:rPr>
      </w:pPr>
      <w:r w:rsidRPr="00C64191">
        <w:rPr>
          <w:rFonts w:ascii="Consolas" w:hAnsi="Consolas"/>
          <w:color w:val="D4D4D4"/>
          <w:sz w:val="21"/>
          <w:szCs w:val="21"/>
        </w:rPr>
        <w:t xml:space="preserve">                </w:t>
      </w:r>
      <w:r w:rsidRPr="00C64191">
        <w:rPr>
          <w:rFonts w:ascii="Consolas" w:hAnsi="Consolas"/>
          <w:color w:val="9CDCFE"/>
          <w:sz w:val="21"/>
          <w:szCs w:val="21"/>
        </w:rPr>
        <w:t>display</w:t>
      </w:r>
      <w:r w:rsidRPr="00C64191">
        <w:rPr>
          <w:rFonts w:ascii="Consolas" w:hAnsi="Consolas"/>
          <w:color w:val="D4D4D4"/>
          <w:sz w:val="21"/>
          <w:szCs w:val="21"/>
        </w:rPr>
        <w:t xml:space="preserve">: </w:t>
      </w:r>
      <w:r w:rsidRPr="00C64191">
        <w:rPr>
          <w:rFonts w:ascii="Consolas" w:hAnsi="Consolas"/>
          <w:color w:val="CE9178"/>
          <w:sz w:val="21"/>
          <w:szCs w:val="21"/>
        </w:rPr>
        <w:t>block</w:t>
      </w:r>
      <w:r w:rsidRPr="00C64191">
        <w:rPr>
          <w:rFonts w:ascii="Consolas" w:hAnsi="Consolas"/>
          <w:color w:val="D4D4D4"/>
          <w:sz w:val="21"/>
          <w:szCs w:val="21"/>
        </w:rPr>
        <w:t>;</w:t>
      </w:r>
    </w:p>
    <w:p w14:paraId="75DBF005" w14:textId="77777777" w:rsidR="00C64191" w:rsidRPr="00C64191" w:rsidRDefault="00C64191" w:rsidP="00C64191">
      <w:pPr>
        <w:widowControl/>
        <w:shd w:val="clear" w:color="auto" w:fill="1F1F1F"/>
        <w:autoSpaceDE/>
        <w:autoSpaceDN/>
        <w:adjustRightInd/>
        <w:spacing w:before="0" w:after="0" w:line="285" w:lineRule="atLeast"/>
        <w:jc w:val="left"/>
        <w:rPr>
          <w:rFonts w:ascii="Consolas" w:hAnsi="Consolas"/>
          <w:color w:val="CCCCCC"/>
          <w:sz w:val="21"/>
          <w:szCs w:val="21"/>
        </w:rPr>
      </w:pPr>
      <w:r w:rsidRPr="00C64191">
        <w:rPr>
          <w:rFonts w:ascii="Consolas" w:hAnsi="Consolas"/>
          <w:color w:val="D4D4D4"/>
          <w:sz w:val="21"/>
          <w:szCs w:val="21"/>
        </w:rPr>
        <w:t xml:space="preserve">                </w:t>
      </w:r>
      <w:r w:rsidRPr="00C64191">
        <w:rPr>
          <w:rFonts w:ascii="Consolas" w:hAnsi="Consolas"/>
          <w:color w:val="9CDCFE"/>
          <w:sz w:val="21"/>
          <w:szCs w:val="21"/>
        </w:rPr>
        <w:t>width</w:t>
      </w:r>
      <w:r w:rsidRPr="00C64191">
        <w:rPr>
          <w:rFonts w:ascii="Consolas" w:hAnsi="Consolas"/>
          <w:color w:val="D4D4D4"/>
          <w:sz w:val="21"/>
          <w:szCs w:val="21"/>
        </w:rPr>
        <w:t xml:space="preserve">: </w:t>
      </w:r>
      <w:r w:rsidRPr="00C64191">
        <w:rPr>
          <w:rFonts w:ascii="Consolas" w:hAnsi="Consolas"/>
          <w:color w:val="B5CEA8"/>
          <w:sz w:val="21"/>
          <w:szCs w:val="21"/>
        </w:rPr>
        <w:t>80%</w:t>
      </w:r>
      <w:r w:rsidRPr="00C64191">
        <w:rPr>
          <w:rFonts w:ascii="Consolas" w:hAnsi="Consolas"/>
          <w:color w:val="D4D4D4"/>
          <w:sz w:val="21"/>
          <w:szCs w:val="21"/>
        </w:rPr>
        <w:t>;</w:t>
      </w:r>
    </w:p>
    <w:p w14:paraId="1193F7E4" w14:textId="77777777" w:rsidR="00C64191" w:rsidRPr="00C64191" w:rsidRDefault="00C64191" w:rsidP="00C64191">
      <w:pPr>
        <w:widowControl/>
        <w:shd w:val="clear" w:color="auto" w:fill="1F1F1F"/>
        <w:autoSpaceDE/>
        <w:autoSpaceDN/>
        <w:adjustRightInd/>
        <w:spacing w:before="0" w:after="0" w:line="285" w:lineRule="atLeast"/>
        <w:jc w:val="left"/>
        <w:rPr>
          <w:rFonts w:ascii="Consolas" w:hAnsi="Consolas"/>
          <w:color w:val="CCCCCC"/>
          <w:sz w:val="21"/>
          <w:szCs w:val="21"/>
        </w:rPr>
      </w:pPr>
    </w:p>
    <w:p w14:paraId="749993E8" w14:textId="77777777" w:rsidR="00C64191" w:rsidRPr="00C64191" w:rsidRDefault="00C64191" w:rsidP="00C64191">
      <w:pPr>
        <w:widowControl/>
        <w:shd w:val="clear" w:color="auto" w:fill="1F1F1F"/>
        <w:autoSpaceDE/>
        <w:autoSpaceDN/>
        <w:adjustRightInd/>
        <w:spacing w:before="0" w:after="0" w:line="285" w:lineRule="atLeast"/>
        <w:jc w:val="left"/>
        <w:rPr>
          <w:rFonts w:ascii="Consolas" w:hAnsi="Consolas"/>
          <w:color w:val="CCCCCC"/>
          <w:sz w:val="21"/>
          <w:szCs w:val="21"/>
        </w:rPr>
      </w:pPr>
      <w:r w:rsidRPr="00C64191">
        <w:rPr>
          <w:rFonts w:ascii="Consolas" w:hAnsi="Consolas"/>
          <w:color w:val="D4D4D4"/>
          <w:sz w:val="21"/>
          <w:szCs w:val="21"/>
        </w:rPr>
        <w:t xml:space="preserve">                </w:t>
      </w:r>
      <w:r w:rsidRPr="00C64191">
        <w:rPr>
          <w:rFonts w:ascii="Consolas" w:hAnsi="Consolas"/>
          <w:color w:val="9CDCFE"/>
          <w:sz w:val="21"/>
          <w:szCs w:val="21"/>
        </w:rPr>
        <w:t>margin</w:t>
      </w:r>
      <w:r w:rsidRPr="00C64191">
        <w:rPr>
          <w:rFonts w:ascii="Consolas" w:hAnsi="Consolas"/>
          <w:color w:val="D4D4D4"/>
          <w:sz w:val="21"/>
          <w:szCs w:val="21"/>
        </w:rPr>
        <w:t xml:space="preserve">: </w:t>
      </w:r>
      <w:r w:rsidRPr="00C64191">
        <w:rPr>
          <w:rFonts w:ascii="Consolas" w:hAnsi="Consolas"/>
          <w:color w:val="CE9178"/>
          <w:sz w:val="21"/>
          <w:szCs w:val="21"/>
        </w:rPr>
        <w:t>auto</w:t>
      </w:r>
      <w:r w:rsidRPr="00C64191">
        <w:rPr>
          <w:rFonts w:ascii="Consolas" w:hAnsi="Consolas"/>
          <w:color w:val="D4D4D4"/>
          <w:sz w:val="21"/>
          <w:szCs w:val="21"/>
        </w:rPr>
        <w:t>;</w:t>
      </w:r>
    </w:p>
    <w:p w14:paraId="42CC2052" w14:textId="77777777" w:rsidR="00C64191" w:rsidRPr="00C64191" w:rsidRDefault="00C64191" w:rsidP="00C64191">
      <w:pPr>
        <w:widowControl/>
        <w:shd w:val="clear" w:color="auto" w:fill="1F1F1F"/>
        <w:autoSpaceDE/>
        <w:autoSpaceDN/>
        <w:adjustRightInd/>
        <w:spacing w:before="0" w:after="0" w:line="285" w:lineRule="atLeast"/>
        <w:jc w:val="left"/>
        <w:rPr>
          <w:rFonts w:ascii="Consolas" w:hAnsi="Consolas"/>
          <w:color w:val="CCCCCC"/>
          <w:sz w:val="21"/>
          <w:szCs w:val="21"/>
        </w:rPr>
      </w:pPr>
      <w:r w:rsidRPr="00C64191">
        <w:rPr>
          <w:rFonts w:ascii="Consolas" w:hAnsi="Consolas"/>
          <w:color w:val="D4D4D4"/>
          <w:sz w:val="21"/>
          <w:szCs w:val="21"/>
        </w:rPr>
        <w:t xml:space="preserve">                </w:t>
      </w:r>
      <w:r w:rsidRPr="00C64191">
        <w:rPr>
          <w:rFonts w:ascii="Consolas" w:hAnsi="Consolas"/>
          <w:color w:val="9CDCFE"/>
          <w:sz w:val="21"/>
          <w:szCs w:val="21"/>
        </w:rPr>
        <w:t>margin-bottom</w:t>
      </w:r>
      <w:r w:rsidRPr="00C64191">
        <w:rPr>
          <w:rFonts w:ascii="Consolas" w:hAnsi="Consolas"/>
          <w:color w:val="D4D4D4"/>
          <w:sz w:val="21"/>
          <w:szCs w:val="21"/>
        </w:rPr>
        <w:t xml:space="preserve">: </w:t>
      </w:r>
      <w:r w:rsidRPr="00C64191">
        <w:rPr>
          <w:rFonts w:ascii="Consolas" w:hAnsi="Consolas"/>
          <w:color w:val="B5CEA8"/>
          <w:sz w:val="21"/>
          <w:szCs w:val="21"/>
        </w:rPr>
        <w:t>20px</w:t>
      </w:r>
      <w:r w:rsidRPr="00C64191">
        <w:rPr>
          <w:rFonts w:ascii="Consolas" w:hAnsi="Consolas"/>
          <w:color w:val="D4D4D4"/>
          <w:sz w:val="21"/>
          <w:szCs w:val="21"/>
        </w:rPr>
        <w:t>;</w:t>
      </w:r>
    </w:p>
    <w:p w14:paraId="2C00B924" w14:textId="77777777" w:rsidR="00C64191" w:rsidRPr="00C64191" w:rsidRDefault="00C64191" w:rsidP="00C64191">
      <w:pPr>
        <w:widowControl/>
        <w:shd w:val="clear" w:color="auto" w:fill="1F1F1F"/>
        <w:autoSpaceDE/>
        <w:autoSpaceDN/>
        <w:adjustRightInd/>
        <w:spacing w:before="0" w:after="0" w:line="285" w:lineRule="atLeast"/>
        <w:jc w:val="left"/>
        <w:rPr>
          <w:rFonts w:ascii="Consolas" w:hAnsi="Consolas"/>
          <w:color w:val="CCCCCC"/>
          <w:sz w:val="21"/>
          <w:szCs w:val="21"/>
        </w:rPr>
      </w:pPr>
      <w:r w:rsidRPr="00C64191">
        <w:rPr>
          <w:rFonts w:ascii="Consolas" w:hAnsi="Consolas"/>
          <w:color w:val="D4D4D4"/>
          <w:sz w:val="21"/>
          <w:szCs w:val="21"/>
        </w:rPr>
        <w:t>            }</w:t>
      </w:r>
    </w:p>
    <w:p w14:paraId="32CB5B44" w14:textId="77777777" w:rsidR="00C64191" w:rsidRPr="00C64191" w:rsidRDefault="00C64191" w:rsidP="00C64191">
      <w:pPr>
        <w:widowControl/>
        <w:shd w:val="clear" w:color="auto" w:fill="1F1F1F"/>
        <w:autoSpaceDE/>
        <w:autoSpaceDN/>
        <w:adjustRightInd/>
        <w:spacing w:before="0" w:after="0" w:line="285" w:lineRule="atLeast"/>
        <w:jc w:val="left"/>
        <w:rPr>
          <w:rFonts w:ascii="Consolas" w:hAnsi="Consolas"/>
          <w:color w:val="CCCCCC"/>
          <w:sz w:val="21"/>
          <w:szCs w:val="21"/>
        </w:rPr>
      </w:pPr>
    </w:p>
    <w:p w14:paraId="3E791A97" w14:textId="77777777" w:rsidR="00C64191" w:rsidRPr="00C64191" w:rsidRDefault="00C64191" w:rsidP="00C64191">
      <w:pPr>
        <w:widowControl/>
        <w:shd w:val="clear" w:color="auto" w:fill="1F1F1F"/>
        <w:autoSpaceDE/>
        <w:autoSpaceDN/>
        <w:adjustRightInd/>
        <w:spacing w:before="0" w:after="0" w:line="285" w:lineRule="atLeast"/>
        <w:jc w:val="left"/>
        <w:rPr>
          <w:rFonts w:ascii="Consolas" w:hAnsi="Consolas"/>
          <w:color w:val="CCCCCC"/>
          <w:sz w:val="21"/>
          <w:szCs w:val="21"/>
        </w:rPr>
      </w:pPr>
      <w:r w:rsidRPr="00C64191">
        <w:rPr>
          <w:rFonts w:ascii="Consolas" w:hAnsi="Consolas"/>
          <w:color w:val="D4D4D4"/>
          <w:sz w:val="21"/>
          <w:szCs w:val="21"/>
        </w:rPr>
        <w:t xml:space="preserve">            </w:t>
      </w:r>
      <w:r w:rsidRPr="00C64191">
        <w:rPr>
          <w:rFonts w:ascii="Consolas" w:hAnsi="Consolas"/>
          <w:color w:val="D7BA7D"/>
          <w:sz w:val="21"/>
          <w:szCs w:val="21"/>
        </w:rPr>
        <w:t>.parent</w:t>
      </w:r>
      <w:r w:rsidRPr="00C64191">
        <w:rPr>
          <w:rFonts w:ascii="Consolas" w:hAnsi="Consolas"/>
          <w:color w:val="D4D4D4"/>
          <w:sz w:val="21"/>
          <w:szCs w:val="21"/>
        </w:rPr>
        <w:t xml:space="preserve"> </w:t>
      </w:r>
      <w:r w:rsidRPr="00C64191">
        <w:rPr>
          <w:rFonts w:ascii="Consolas" w:hAnsi="Consolas"/>
          <w:color w:val="D7BA7D"/>
          <w:sz w:val="21"/>
          <w:szCs w:val="21"/>
        </w:rPr>
        <w:t>.miaside</w:t>
      </w:r>
      <w:r w:rsidRPr="00C64191">
        <w:rPr>
          <w:rFonts w:ascii="Consolas" w:hAnsi="Consolas"/>
          <w:color w:val="D4D4D4"/>
          <w:sz w:val="21"/>
          <w:szCs w:val="21"/>
        </w:rPr>
        <w:t xml:space="preserve"> {</w:t>
      </w:r>
    </w:p>
    <w:p w14:paraId="46FDF95B" w14:textId="77777777" w:rsidR="00C64191" w:rsidRPr="00C64191" w:rsidRDefault="00C64191" w:rsidP="00C64191">
      <w:pPr>
        <w:widowControl/>
        <w:shd w:val="clear" w:color="auto" w:fill="1F1F1F"/>
        <w:autoSpaceDE/>
        <w:autoSpaceDN/>
        <w:adjustRightInd/>
        <w:spacing w:before="0" w:after="0" w:line="285" w:lineRule="atLeast"/>
        <w:jc w:val="left"/>
        <w:rPr>
          <w:rFonts w:ascii="Consolas" w:hAnsi="Consolas"/>
          <w:color w:val="CCCCCC"/>
          <w:sz w:val="21"/>
          <w:szCs w:val="21"/>
        </w:rPr>
      </w:pPr>
    </w:p>
    <w:p w14:paraId="1854047C" w14:textId="77777777" w:rsidR="00C64191" w:rsidRPr="00C64191" w:rsidRDefault="00C64191" w:rsidP="00C64191">
      <w:pPr>
        <w:widowControl/>
        <w:shd w:val="clear" w:color="auto" w:fill="1F1F1F"/>
        <w:autoSpaceDE/>
        <w:autoSpaceDN/>
        <w:adjustRightInd/>
        <w:spacing w:before="0" w:after="0" w:line="285" w:lineRule="atLeast"/>
        <w:jc w:val="left"/>
        <w:rPr>
          <w:rFonts w:ascii="Consolas" w:hAnsi="Consolas"/>
          <w:color w:val="CCCCCC"/>
          <w:sz w:val="21"/>
          <w:szCs w:val="21"/>
        </w:rPr>
      </w:pPr>
      <w:r w:rsidRPr="00C64191">
        <w:rPr>
          <w:rFonts w:ascii="Consolas" w:hAnsi="Consolas"/>
          <w:color w:val="D4D4D4"/>
          <w:sz w:val="21"/>
          <w:szCs w:val="21"/>
        </w:rPr>
        <w:t xml:space="preserve">                </w:t>
      </w:r>
      <w:r w:rsidRPr="00C64191">
        <w:rPr>
          <w:rFonts w:ascii="Consolas" w:hAnsi="Consolas"/>
          <w:color w:val="9CDCFE"/>
          <w:sz w:val="21"/>
          <w:szCs w:val="21"/>
        </w:rPr>
        <w:t>display</w:t>
      </w:r>
      <w:r w:rsidRPr="00C64191">
        <w:rPr>
          <w:rFonts w:ascii="Consolas" w:hAnsi="Consolas"/>
          <w:color w:val="D4D4D4"/>
          <w:sz w:val="21"/>
          <w:szCs w:val="21"/>
        </w:rPr>
        <w:t xml:space="preserve">: </w:t>
      </w:r>
      <w:r w:rsidRPr="00C64191">
        <w:rPr>
          <w:rFonts w:ascii="Consolas" w:hAnsi="Consolas"/>
          <w:color w:val="CE9178"/>
          <w:sz w:val="21"/>
          <w:szCs w:val="21"/>
        </w:rPr>
        <w:t>block</w:t>
      </w:r>
      <w:r w:rsidRPr="00C64191">
        <w:rPr>
          <w:rFonts w:ascii="Consolas" w:hAnsi="Consolas"/>
          <w:color w:val="D4D4D4"/>
          <w:sz w:val="21"/>
          <w:szCs w:val="21"/>
        </w:rPr>
        <w:t>;</w:t>
      </w:r>
    </w:p>
    <w:p w14:paraId="6A3CB627" w14:textId="77777777" w:rsidR="00C64191" w:rsidRPr="00C64191" w:rsidRDefault="00C64191" w:rsidP="00C64191">
      <w:pPr>
        <w:widowControl/>
        <w:shd w:val="clear" w:color="auto" w:fill="1F1F1F"/>
        <w:autoSpaceDE/>
        <w:autoSpaceDN/>
        <w:adjustRightInd/>
        <w:spacing w:before="0" w:after="0" w:line="285" w:lineRule="atLeast"/>
        <w:jc w:val="left"/>
        <w:rPr>
          <w:rFonts w:ascii="Consolas" w:hAnsi="Consolas"/>
          <w:color w:val="CCCCCC"/>
          <w:sz w:val="21"/>
          <w:szCs w:val="21"/>
        </w:rPr>
      </w:pPr>
      <w:r w:rsidRPr="00C64191">
        <w:rPr>
          <w:rFonts w:ascii="Consolas" w:hAnsi="Consolas"/>
          <w:color w:val="D4D4D4"/>
          <w:sz w:val="21"/>
          <w:szCs w:val="21"/>
        </w:rPr>
        <w:t xml:space="preserve">                </w:t>
      </w:r>
      <w:r w:rsidRPr="00C64191">
        <w:rPr>
          <w:rFonts w:ascii="Consolas" w:hAnsi="Consolas"/>
          <w:color w:val="9CDCFE"/>
          <w:sz w:val="21"/>
          <w:szCs w:val="21"/>
        </w:rPr>
        <w:t>width</w:t>
      </w:r>
      <w:r w:rsidRPr="00C64191">
        <w:rPr>
          <w:rFonts w:ascii="Consolas" w:hAnsi="Consolas"/>
          <w:color w:val="D4D4D4"/>
          <w:sz w:val="21"/>
          <w:szCs w:val="21"/>
        </w:rPr>
        <w:t xml:space="preserve">: </w:t>
      </w:r>
      <w:r w:rsidRPr="00C64191">
        <w:rPr>
          <w:rFonts w:ascii="Consolas" w:hAnsi="Consolas"/>
          <w:color w:val="B5CEA8"/>
          <w:sz w:val="21"/>
          <w:szCs w:val="21"/>
        </w:rPr>
        <w:t>80%</w:t>
      </w:r>
      <w:r w:rsidRPr="00C64191">
        <w:rPr>
          <w:rFonts w:ascii="Consolas" w:hAnsi="Consolas"/>
          <w:color w:val="D4D4D4"/>
          <w:sz w:val="21"/>
          <w:szCs w:val="21"/>
        </w:rPr>
        <w:t>;</w:t>
      </w:r>
    </w:p>
    <w:p w14:paraId="3624DD58" w14:textId="55E282EE" w:rsidR="00C64191" w:rsidRPr="00C64191" w:rsidRDefault="00026505" w:rsidP="00C64191">
      <w:pPr>
        <w:widowControl/>
        <w:shd w:val="clear" w:color="auto" w:fill="1F1F1F"/>
        <w:autoSpaceDE/>
        <w:autoSpaceDN/>
        <w:adjustRightInd/>
        <w:spacing w:before="0" w:after="0" w:line="285" w:lineRule="atLeast"/>
        <w:jc w:val="left"/>
        <w:rPr>
          <w:rFonts w:ascii="Consolas" w:hAnsi="Consolas"/>
          <w:color w:val="CCCCCC"/>
          <w:sz w:val="21"/>
          <w:szCs w:val="21"/>
        </w:rPr>
      </w:pPr>
      <w:r w:rsidRPr="00026505">
        <w:rPr>
          <w:rFonts w:ascii="Consolas" w:hAnsi="Consolas"/>
          <w:color w:val="D4D4D4"/>
          <w:sz w:val="21"/>
          <w:szCs w:val="21"/>
          <w:lang w:val="es-ES"/>
        </w:rPr>
        <w:t> </w:t>
      </w:r>
      <w:r>
        <w:rPr>
          <w:rFonts w:ascii="Consolas" w:hAnsi="Consolas"/>
          <w:color w:val="D4D4D4"/>
          <w:sz w:val="21"/>
          <w:szCs w:val="21"/>
          <w:lang w:val="es-ES"/>
        </w:rPr>
        <w:tab/>
      </w:r>
      <w:r>
        <w:rPr>
          <w:rFonts w:ascii="Consolas" w:hAnsi="Consolas"/>
          <w:color w:val="D4D4D4"/>
          <w:sz w:val="21"/>
          <w:szCs w:val="21"/>
          <w:lang w:val="es-ES"/>
        </w:rPr>
        <w:tab/>
      </w:r>
      <w:r w:rsidRPr="00026505">
        <w:rPr>
          <w:rFonts w:ascii="Consolas" w:hAnsi="Consolas"/>
          <w:color w:val="D4D4D4"/>
          <w:sz w:val="21"/>
          <w:szCs w:val="21"/>
          <w:lang w:val="es-ES"/>
        </w:rPr>
        <w:t xml:space="preserve"> </w:t>
      </w:r>
      <w:r w:rsidRPr="00026505">
        <w:rPr>
          <w:rFonts w:ascii="Consolas" w:hAnsi="Consolas"/>
          <w:color w:val="9CDCFE"/>
          <w:sz w:val="21"/>
          <w:szCs w:val="21"/>
          <w:lang w:val="es-ES"/>
        </w:rPr>
        <w:t>height</w:t>
      </w:r>
      <w:r w:rsidRPr="00026505">
        <w:rPr>
          <w:rFonts w:ascii="Consolas" w:hAnsi="Consolas"/>
          <w:color w:val="D4D4D4"/>
          <w:sz w:val="21"/>
          <w:szCs w:val="21"/>
          <w:lang w:val="es-ES"/>
        </w:rPr>
        <w:t xml:space="preserve">: </w:t>
      </w:r>
      <w:r w:rsidRPr="00026505">
        <w:rPr>
          <w:rFonts w:ascii="Consolas" w:hAnsi="Consolas"/>
          <w:color w:val="B5CEA8"/>
          <w:sz w:val="21"/>
          <w:szCs w:val="21"/>
          <w:lang w:val="es-ES"/>
        </w:rPr>
        <w:t>20vh</w:t>
      </w:r>
      <w:r w:rsidRPr="00026505">
        <w:rPr>
          <w:rFonts w:ascii="Consolas" w:hAnsi="Consolas"/>
          <w:color w:val="D4D4D4"/>
          <w:sz w:val="21"/>
          <w:szCs w:val="21"/>
          <w:lang w:val="es-ES"/>
        </w:rPr>
        <w:t>;</w:t>
      </w:r>
    </w:p>
    <w:p w14:paraId="3F4C5761" w14:textId="77777777" w:rsidR="00C64191" w:rsidRPr="00C64191" w:rsidRDefault="00C64191" w:rsidP="00C64191">
      <w:pPr>
        <w:widowControl/>
        <w:shd w:val="clear" w:color="auto" w:fill="1F1F1F"/>
        <w:autoSpaceDE/>
        <w:autoSpaceDN/>
        <w:adjustRightInd/>
        <w:spacing w:before="0" w:after="0" w:line="285" w:lineRule="atLeast"/>
        <w:jc w:val="left"/>
        <w:rPr>
          <w:rFonts w:ascii="Consolas" w:hAnsi="Consolas"/>
          <w:color w:val="CCCCCC"/>
          <w:sz w:val="21"/>
          <w:szCs w:val="21"/>
        </w:rPr>
      </w:pPr>
      <w:r w:rsidRPr="00C64191">
        <w:rPr>
          <w:rFonts w:ascii="Consolas" w:hAnsi="Consolas"/>
          <w:color w:val="D4D4D4"/>
          <w:sz w:val="21"/>
          <w:szCs w:val="21"/>
        </w:rPr>
        <w:t xml:space="preserve">                </w:t>
      </w:r>
      <w:r w:rsidRPr="00C64191">
        <w:rPr>
          <w:rFonts w:ascii="Consolas" w:hAnsi="Consolas"/>
          <w:color w:val="9CDCFE"/>
          <w:sz w:val="21"/>
          <w:szCs w:val="21"/>
        </w:rPr>
        <w:t>margin</w:t>
      </w:r>
      <w:r w:rsidRPr="00C64191">
        <w:rPr>
          <w:rFonts w:ascii="Consolas" w:hAnsi="Consolas"/>
          <w:color w:val="D4D4D4"/>
          <w:sz w:val="21"/>
          <w:szCs w:val="21"/>
        </w:rPr>
        <w:t xml:space="preserve">: </w:t>
      </w:r>
      <w:r w:rsidRPr="00C64191">
        <w:rPr>
          <w:rFonts w:ascii="Consolas" w:hAnsi="Consolas"/>
          <w:color w:val="CE9178"/>
          <w:sz w:val="21"/>
          <w:szCs w:val="21"/>
        </w:rPr>
        <w:t>auto</w:t>
      </w:r>
      <w:r w:rsidRPr="00C64191">
        <w:rPr>
          <w:rFonts w:ascii="Consolas" w:hAnsi="Consolas"/>
          <w:color w:val="D4D4D4"/>
          <w:sz w:val="21"/>
          <w:szCs w:val="21"/>
        </w:rPr>
        <w:t>;</w:t>
      </w:r>
    </w:p>
    <w:p w14:paraId="6EC0F8FB" w14:textId="77777777" w:rsidR="00C64191" w:rsidRPr="00C64191" w:rsidRDefault="00C64191" w:rsidP="00C64191">
      <w:pPr>
        <w:widowControl/>
        <w:shd w:val="clear" w:color="auto" w:fill="1F1F1F"/>
        <w:autoSpaceDE/>
        <w:autoSpaceDN/>
        <w:adjustRightInd/>
        <w:spacing w:before="0" w:after="0" w:line="285" w:lineRule="atLeast"/>
        <w:jc w:val="left"/>
        <w:rPr>
          <w:rFonts w:ascii="Consolas" w:hAnsi="Consolas"/>
          <w:color w:val="CCCCCC"/>
          <w:sz w:val="21"/>
          <w:szCs w:val="21"/>
        </w:rPr>
      </w:pPr>
      <w:r w:rsidRPr="00C64191">
        <w:rPr>
          <w:rFonts w:ascii="Consolas" w:hAnsi="Consolas"/>
          <w:color w:val="D4D4D4"/>
          <w:sz w:val="21"/>
          <w:szCs w:val="21"/>
        </w:rPr>
        <w:t xml:space="preserve">                </w:t>
      </w:r>
      <w:r w:rsidRPr="00C64191">
        <w:rPr>
          <w:rFonts w:ascii="Consolas" w:hAnsi="Consolas"/>
          <w:color w:val="9CDCFE"/>
          <w:sz w:val="21"/>
          <w:szCs w:val="21"/>
        </w:rPr>
        <w:t>margin-bottom</w:t>
      </w:r>
      <w:r w:rsidRPr="00C64191">
        <w:rPr>
          <w:rFonts w:ascii="Consolas" w:hAnsi="Consolas"/>
          <w:color w:val="D4D4D4"/>
          <w:sz w:val="21"/>
          <w:szCs w:val="21"/>
        </w:rPr>
        <w:t xml:space="preserve">: </w:t>
      </w:r>
      <w:r w:rsidRPr="00C64191">
        <w:rPr>
          <w:rFonts w:ascii="Consolas" w:hAnsi="Consolas"/>
          <w:color w:val="B5CEA8"/>
          <w:sz w:val="21"/>
          <w:szCs w:val="21"/>
        </w:rPr>
        <w:t>20px</w:t>
      </w:r>
      <w:r w:rsidRPr="00C64191">
        <w:rPr>
          <w:rFonts w:ascii="Consolas" w:hAnsi="Consolas"/>
          <w:color w:val="D4D4D4"/>
          <w:sz w:val="21"/>
          <w:szCs w:val="21"/>
        </w:rPr>
        <w:t>;</w:t>
      </w:r>
    </w:p>
    <w:p w14:paraId="7C1C9FBA" w14:textId="77777777" w:rsidR="00C64191" w:rsidRPr="00C64191" w:rsidRDefault="00C64191" w:rsidP="00C641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4191">
        <w:rPr>
          <w:rFonts w:ascii="Consolas" w:hAnsi="Consolas"/>
          <w:color w:val="D4D4D4"/>
          <w:sz w:val="21"/>
          <w:szCs w:val="21"/>
        </w:rPr>
        <w:t xml:space="preserve">            </w:t>
      </w:r>
      <w:r w:rsidRPr="00C64191">
        <w:rPr>
          <w:rFonts w:ascii="Consolas" w:hAnsi="Consolas"/>
          <w:color w:val="D4D4D4"/>
          <w:sz w:val="21"/>
          <w:szCs w:val="21"/>
          <w:lang w:val="es-ES"/>
        </w:rPr>
        <w:t>}</w:t>
      </w:r>
    </w:p>
    <w:p w14:paraId="7128AE29" w14:textId="77777777" w:rsidR="00C64191" w:rsidRPr="00C64191" w:rsidRDefault="00C64191" w:rsidP="00C641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4191">
        <w:rPr>
          <w:rFonts w:ascii="Consolas" w:hAnsi="Consolas"/>
          <w:color w:val="D4D4D4"/>
          <w:sz w:val="21"/>
          <w:szCs w:val="21"/>
          <w:lang w:val="es-ES"/>
        </w:rPr>
        <w:t>        }</w:t>
      </w:r>
    </w:p>
    <w:p w14:paraId="42CCF864" w14:textId="77777777" w:rsidR="00C64191" w:rsidRDefault="00C64191" w:rsidP="0011067F">
      <w:pPr>
        <w:rPr>
          <w:lang w:val="es-ES"/>
        </w:rPr>
      </w:pPr>
    </w:p>
    <w:p w14:paraId="21A797B1" w14:textId="20703C6B" w:rsidR="00F020D2" w:rsidRDefault="001225FA" w:rsidP="0011067F">
      <w:pPr>
        <w:rPr>
          <w:lang w:val="es-ES"/>
        </w:rPr>
      </w:pPr>
      <w:r w:rsidRPr="001225FA">
        <w:rPr>
          <w:lang w:val="es-ES"/>
        </w:rPr>
        <w:lastRenderedPageBreak/>
        <w:drawing>
          <wp:inline distT="0" distB="0" distL="0" distR="0" wp14:anchorId="0CCA9C82" wp14:editId="39922CBF">
            <wp:extent cx="4155124" cy="5394960"/>
            <wp:effectExtent l="0" t="0" r="0" b="0"/>
            <wp:docPr id="297721932"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21932" name="Imagen 1" descr="Forma&#10;&#10;El contenido generado por IA puede ser incorrecto."/>
                    <pic:cNvPicPr/>
                  </pic:nvPicPr>
                  <pic:blipFill>
                    <a:blip r:embed="rId199"/>
                    <a:stretch>
                      <a:fillRect/>
                    </a:stretch>
                  </pic:blipFill>
                  <pic:spPr>
                    <a:xfrm>
                      <a:off x="0" y="0"/>
                      <a:ext cx="4157898" cy="5398562"/>
                    </a:xfrm>
                    <a:prstGeom prst="rect">
                      <a:avLst/>
                    </a:prstGeom>
                  </pic:spPr>
                </pic:pic>
              </a:graphicData>
            </a:graphic>
          </wp:inline>
        </w:drawing>
      </w:r>
    </w:p>
    <w:p w14:paraId="7B6DA8D9" w14:textId="379447D9" w:rsidR="00D3001C" w:rsidRPr="00D77B92" w:rsidRDefault="00D77B92" w:rsidP="00582342">
      <w:pPr>
        <w:pStyle w:val="Ttulo3"/>
      </w:pPr>
      <w:bookmarkStart w:id="74" w:name="_Toc210640549"/>
      <w:r w:rsidRPr="00D77B92">
        <w:t>Ejercicio</w:t>
      </w:r>
      <w:bookmarkEnd w:id="74"/>
    </w:p>
    <w:p w14:paraId="3D428B64" w14:textId="77777777" w:rsidR="0067233E" w:rsidRDefault="0067233E" w:rsidP="0011067F">
      <w:pPr>
        <w:rPr>
          <w:lang w:val="es-ES"/>
        </w:rPr>
      </w:pPr>
    </w:p>
    <w:p w14:paraId="4AD703E1" w14:textId="6C0A8B6E" w:rsidR="00D77B92" w:rsidRPr="001225FA" w:rsidRDefault="00D77B92" w:rsidP="001225FA">
      <w:pPr>
        <w:pStyle w:val="Prrafodelista"/>
        <w:numPr>
          <w:ilvl w:val="0"/>
          <w:numId w:val="68"/>
        </w:numPr>
        <w:ind w:left="0" w:firstLine="0"/>
        <w:rPr>
          <w:lang w:val="es-ES"/>
        </w:rPr>
      </w:pPr>
      <w:r w:rsidRPr="001225FA">
        <w:rPr>
          <w:lang w:val="es-ES"/>
        </w:rPr>
        <w:t>Hacer desaparecer el aside para pantallas de menos de 500px con la propiedad display: none y una media query.</w:t>
      </w:r>
    </w:p>
    <w:p w14:paraId="2F6874FA" w14:textId="77777777" w:rsidR="00582342" w:rsidRDefault="00582342" w:rsidP="0011067F">
      <w:pPr>
        <w:rPr>
          <w:lang w:val="es-ES"/>
        </w:rPr>
      </w:pPr>
    </w:p>
    <w:p w14:paraId="55AC97CF" w14:textId="531F4B36" w:rsidR="00582342" w:rsidRPr="00904F88" w:rsidRDefault="001225FA" w:rsidP="00A53EB7">
      <w:pPr>
        <w:pStyle w:val="Prrafodelista"/>
        <w:numPr>
          <w:ilvl w:val="0"/>
          <w:numId w:val="68"/>
        </w:numPr>
        <w:ind w:left="0" w:firstLine="0"/>
        <w:rPr>
          <w:lang w:val="es-ES"/>
        </w:rPr>
      </w:pPr>
      <w:r>
        <w:rPr>
          <w:lang w:val="es-ES"/>
        </w:rPr>
        <w:t>Hacer que para pantallas de Tablet hasta 1000px el aside se muestre encima y los dos bloques debajo</w:t>
      </w:r>
      <w:r w:rsidR="00A53EB7">
        <w:rPr>
          <w:lang w:val="es-ES"/>
        </w:rPr>
        <w:t>, El aside debe estar centrado y tener un tamaño del 70%.</w:t>
      </w:r>
    </w:p>
    <w:p w14:paraId="06E5EC5F" w14:textId="77777777" w:rsidR="0067233E" w:rsidRDefault="0067233E" w:rsidP="0011067F">
      <w:pPr>
        <w:rPr>
          <w:lang w:val="es-ES"/>
        </w:rPr>
      </w:pPr>
    </w:p>
    <w:p w14:paraId="799821A1" w14:textId="5A6A75D1" w:rsidR="0073667D" w:rsidRDefault="0073667D" w:rsidP="0011067F">
      <w:pPr>
        <w:rPr>
          <w:lang w:val="es-ES"/>
        </w:rPr>
      </w:pPr>
      <w:r w:rsidRPr="0073667D">
        <w:rPr>
          <w:lang w:val="es-ES"/>
        </w:rPr>
        <w:lastRenderedPageBreak/>
        <w:drawing>
          <wp:inline distT="0" distB="0" distL="0" distR="0" wp14:anchorId="4136CBEF" wp14:editId="3AF84B00">
            <wp:extent cx="6300470" cy="5288280"/>
            <wp:effectExtent l="0" t="0" r="5080" b="7620"/>
            <wp:docPr id="588473703"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73703" name="Imagen 1" descr="Forma&#10;&#10;El contenido generado por IA puede ser incorrecto."/>
                    <pic:cNvPicPr/>
                  </pic:nvPicPr>
                  <pic:blipFill>
                    <a:blip r:embed="rId200"/>
                    <a:stretch>
                      <a:fillRect/>
                    </a:stretch>
                  </pic:blipFill>
                  <pic:spPr>
                    <a:xfrm>
                      <a:off x="0" y="0"/>
                      <a:ext cx="6300470" cy="5288280"/>
                    </a:xfrm>
                    <a:prstGeom prst="rect">
                      <a:avLst/>
                    </a:prstGeom>
                  </pic:spPr>
                </pic:pic>
              </a:graphicData>
            </a:graphic>
          </wp:inline>
        </w:drawing>
      </w:r>
    </w:p>
    <w:p w14:paraId="56C78A4C" w14:textId="77777777" w:rsidR="0073667D" w:rsidRDefault="0073667D" w:rsidP="0011067F">
      <w:pPr>
        <w:rPr>
          <w:lang w:val="es-ES"/>
        </w:rPr>
      </w:pPr>
    </w:p>
    <w:p w14:paraId="67DB87B9" w14:textId="77777777" w:rsidR="0073667D" w:rsidRPr="00904F88" w:rsidRDefault="0073667D" w:rsidP="0011067F">
      <w:pPr>
        <w:rPr>
          <w:lang w:val="es-ES"/>
        </w:rPr>
      </w:pPr>
    </w:p>
    <w:p w14:paraId="719AEA46" w14:textId="65E3A824" w:rsidR="0067233E" w:rsidRPr="00904F88" w:rsidRDefault="000D26E7" w:rsidP="00F904D0">
      <w:pPr>
        <w:pStyle w:val="Ttulo2"/>
        <w:rPr>
          <w:lang w:val="es-ES"/>
        </w:rPr>
      </w:pPr>
      <w:bookmarkStart w:id="75" w:name="_Toc210640550"/>
      <w:r w:rsidRPr="00904F88">
        <w:rPr>
          <w:lang w:val="es-ES"/>
        </w:rPr>
        <w:t xml:space="preserve">Practica avanzada </w:t>
      </w:r>
      <w:r w:rsidR="00F904D0" w:rsidRPr="00904F88">
        <w:rPr>
          <w:lang w:val="es-ES"/>
        </w:rPr>
        <w:t>Menú</w:t>
      </w:r>
      <w:r w:rsidR="0067233E" w:rsidRPr="00904F88">
        <w:rPr>
          <w:lang w:val="es-ES"/>
        </w:rPr>
        <w:t xml:space="preserve"> desplegable en HTML y CSS con la propiedad </w:t>
      </w:r>
      <w:r w:rsidR="00F904D0" w:rsidRPr="00904F88">
        <w:rPr>
          <w:lang w:val="es-ES"/>
        </w:rPr>
        <w:t>display:none</w:t>
      </w:r>
      <w:r w:rsidRPr="00904F88">
        <w:rPr>
          <w:lang w:val="es-ES"/>
        </w:rPr>
        <w:t>. Para quien quiera aprender más</w:t>
      </w:r>
      <w:bookmarkEnd w:id="75"/>
    </w:p>
    <w:p w14:paraId="12B700EE" w14:textId="77777777" w:rsidR="000D26E7" w:rsidRPr="00904F88" w:rsidRDefault="000D26E7" w:rsidP="000D26E7">
      <w:pPr>
        <w:rPr>
          <w:lang w:val="es-ES"/>
        </w:rPr>
      </w:pPr>
    </w:p>
    <w:p w14:paraId="36D061B8" w14:textId="0654B4A3" w:rsidR="00560487" w:rsidRPr="00904F88" w:rsidRDefault="00560487" w:rsidP="000D26E7">
      <w:pPr>
        <w:rPr>
          <w:lang w:val="es-ES"/>
        </w:rPr>
      </w:pPr>
      <w:r w:rsidRPr="00904F88">
        <w:rPr>
          <w:lang w:val="es-ES"/>
        </w:rPr>
        <w:t>Lo primero es crear el fichero menudesplegable.html</w:t>
      </w:r>
    </w:p>
    <w:p w14:paraId="3A92DF2D" w14:textId="77777777" w:rsidR="00560487" w:rsidRPr="00904F88" w:rsidRDefault="00560487" w:rsidP="000D26E7">
      <w:pPr>
        <w:rPr>
          <w:lang w:val="es-ES"/>
        </w:rPr>
      </w:pPr>
    </w:p>
    <w:p w14:paraId="61F7BD31" w14:textId="77777777" w:rsidR="00560487" w:rsidRPr="00904F88" w:rsidRDefault="00560487" w:rsidP="00560487">
      <w:pPr>
        <w:rPr>
          <w:b/>
          <w:bCs/>
          <w:u w:val="single"/>
          <w:lang w:val="es-ES"/>
        </w:rPr>
      </w:pPr>
      <w:r w:rsidRPr="00904F88">
        <w:rPr>
          <w:b/>
          <w:bCs/>
          <w:u w:val="single"/>
          <w:lang w:val="es-ES"/>
        </w:rPr>
        <w:t>Crear las etiquetas &lt;nav&gt;&lt;/nav&gt;</w:t>
      </w:r>
    </w:p>
    <w:p w14:paraId="5CCA51A5" w14:textId="77777777" w:rsidR="00560487" w:rsidRPr="00904F88" w:rsidRDefault="00560487" w:rsidP="00560487">
      <w:pPr>
        <w:rPr>
          <w:lang w:val="es-ES"/>
        </w:rPr>
      </w:pPr>
    </w:p>
    <w:p w14:paraId="7821E7AD" w14:textId="107C8041" w:rsidR="00560487" w:rsidRPr="00904F88" w:rsidRDefault="00560487" w:rsidP="00560487">
      <w:pPr>
        <w:rPr>
          <w:lang w:val="es-ES"/>
        </w:rPr>
      </w:pPr>
      <w:r w:rsidRPr="00904F88">
        <w:rPr>
          <w:lang w:val="es-ES"/>
        </w:rPr>
        <w:t>Luego empezaremos por crear las etiquetas de navegación &lt;nav&gt;&lt;/nav&gt; y le añadiremos un nombre para identificar nuestro menú. Gracias a este id, podremos personalizarlo con CSS más adelante.</w:t>
      </w:r>
    </w:p>
    <w:p w14:paraId="2E3FD2E2" w14:textId="77777777" w:rsidR="00BE5C2D" w:rsidRPr="00904F88" w:rsidRDefault="00BE5C2D" w:rsidP="00BE5C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"menu"</w:t>
      </w:r>
      <w:r w:rsidRPr="00904F88">
        <w:rPr>
          <w:rFonts w:ascii="Consolas" w:hAnsi="Consolas"/>
          <w:color w:val="808080"/>
          <w:sz w:val="21"/>
          <w:szCs w:val="21"/>
          <w:lang w:val="es-ES"/>
        </w:rPr>
        <w:t>&gt;</w:t>
      </w:r>
    </w:p>
    <w:p w14:paraId="6189F1C1" w14:textId="77777777" w:rsidR="00BE5C2D" w:rsidRPr="00904F88" w:rsidRDefault="00BE5C2D" w:rsidP="00BE5C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79CEC8DC" w14:textId="77777777" w:rsidR="000D26E7" w:rsidRPr="00904F88" w:rsidRDefault="000D26E7" w:rsidP="000D26E7">
      <w:pPr>
        <w:rPr>
          <w:lang w:val="es-ES"/>
        </w:rPr>
      </w:pPr>
    </w:p>
    <w:p w14:paraId="2BB63353" w14:textId="77777777" w:rsidR="0072438D" w:rsidRPr="00904F88" w:rsidRDefault="0072438D" w:rsidP="0072438D">
      <w:pPr>
        <w:rPr>
          <w:b/>
          <w:bCs/>
          <w:u w:val="single"/>
          <w:lang w:val="es-ES"/>
        </w:rPr>
      </w:pPr>
      <w:r w:rsidRPr="00904F88">
        <w:rPr>
          <w:b/>
          <w:bCs/>
          <w:u w:val="single"/>
          <w:lang w:val="es-ES"/>
        </w:rPr>
        <w:t>Añadir una lista dentro del menú</w:t>
      </w:r>
    </w:p>
    <w:p w14:paraId="07DBB0B3" w14:textId="77777777" w:rsidR="0072438D" w:rsidRPr="00904F88" w:rsidRDefault="0072438D" w:rsidP="0072438D">
      <w:pPr>
        <w:rPr>
          <w:lang w:val="es-ES"/>
        </w:rPr>
      </w:pPr>
      <w:r w:rsidRPr="00904F88">
        <w:rPr>
          <w:lang w:val="es-ES"/>
        </w:rPr>
        <w:t>Para crear el menú principal con enlaces utilizaremos una lista y las etiquetas &lt;ul&gt;&lt;/ul&gt;&lt;li&gt;&lt;/li&gt;.</w:t>
      </w:r>
    </w:p>
    <w:p w14:paraId="1D507A10" w14:textId="77777777" w:rsidR="0072438D" w:rsidRPr="00904F88" w:rsidRDefault="0072438D" w:rsidP="0072438D">
      <w:pPr>
        <w:rPr>
          <w:lang w:val="es-ES"/>
        </w:rPr>
      </w:pPr>
    </w:p>
    <w:p w14:paraId="61021769" w14:textId="656B5F39" w:rsidR="002D378B" w:rsidRPr="00015106" w:rsidRDefault="002D378B" w:rsidP="002D378B">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nav</w:t>
      </w:r>
      <w:r w:rsidRPr="00015106">
        <w:rPr>
          <w:rFonts w:ascii="Consolas" w:hAnsi="Consolas"/>
          <w:color w:val="CCCCCC"/>
          <w:sz w:val="21"/>
          <w:szCs w:val="21"/>
        </w:rPr>
        <w:t xml:space="preserve"> </w:t>
      </w:r>
      <w:r w:rsidR="005A5E49"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"menu"</w:t>
      </w:r>
      <w:r w:rsidRPr="00015106">
        <w:rPr>
          <w:rFonts w:ascii="Consolas" w:hAnsi="Consolas"/>
          <w:color w:val="808080"/>
          <w:sz w:val="21"/>
          <w:szCs w:val="21"/>
        </w:rPr>
        <w:t>&gt;</w:t>
      </w:r>
    </w:p>
    <w:p w14:paraId="2849000C" w14:textId="77777777" w:rsidR="002D378B" w:rsidRPr="00015106" w:rsidRDefault="002D378B" w:rsidP="002D378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13938B3A" w14:textId="77777777" w:rsidR="002D378B" w:rsidRPr="00015106" w:rsidRDefault="002D378B" w:rsidP="002D378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1</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1E50F2C2" w14:textId="77777777" w:rsidR="002D378B" w:rsidRPr="00015106" w:rsidRDefault="002D378B" w:rsidP="002D378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2</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227DC948" w14:textId="77777777" w:rsidR="002D378B" w:rsidRPr="00015106" w:rsidRDefault="002D378B" w:rsidP="002D378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3</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4E9F899A" w14:textId="77777777" w:rsidR="002D378B" w:rsidRPr="00015106" w:rsidRDefault="002D378B" w:rsidP="002D378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4</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596EA67F" w14:textId="77777777" w:rsidR="002D378B" w:rsidRPr="00015106" w:rsidRDefault="002D378B" w:rsidP="002D378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5</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04F62FE8" w14:textId="77777777" w:rsidR="002D378B" w:rsidRPr="00904F88" w:rsidRDefault="002D378B" w:rsidP="002D378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73987B9E" w14:textId="77777777" w:rsidR="002D378B" w:rsidRPr="00904F88" w:rsidRDefault="002D378B" w:rsidP="002D378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2537BD44" w14:textId="77777777" w:rsidR="0072438D" w:rsidRPr="00904F88" w:rsidRDefault="0072438D" w:rsidP="0072438D">
      <w:pPr>
        <w:rPr>
          <w:lang w:val="es-ES"/>
        </w:rPr>
      </w:pPr>
    </w:p>
    <w:p w14:paraId="6C208D12" w14:textId="77777777" w:rsidR="002D378B" w:rsidRPr="00904F88" w:rsidRDefault="002D378B" w:rsidP="002D378B">
      <w:pPr>
        <w:rPr>
          <w:b/>
          <w:bCs/>
          <w:u w:val="single"/>
          <w:lang w:val="es-ES"/>
        </w:rPr>
      </w:pPr>
      <w:r w:rsidRPr="00904F88">
        <w:rPr>
          <w:b/>
          <w:bCs/>
          <w:u w:val="single"/>
          <w:lang w:val="es-ES"/>
        </w:rPr>
        <w:t>Crear el submenú</w:t>
      </w:r>
    </w:p>
    <w:p w14:paraId="37D0DAE2" w14:textId="77777777" w:rsidR="002D378B" w:rsidRPr="00904F88" w:rsidRDefault="002D378B" w:rsidP="002D378B">
      <w:pPr>
        <w:rPr>
          <w:lang w:val="es-ES"/>
        </w:rPr>
      </w:pPr>
      <w:r w:rsidRPr="00904F88">
        <w:rPr>
          <w:lang w:val="es-ES"/>
        </w:rPr>
        <w:t>En este ejemplo, crearemos un </w:t>
      </w:r>
      <w:r w:rsidRPr="00904F88">
        <w:rPr>
          <w:b/>
          <w:bCs/>
          <w:lang w:val="es-ES"/>
        </w:rPr>
        <w:t>submenú con 3 enlaces adicionales</w:t>
      </w:r>
      <w:r w:rsidRPr="00904F88">
        <w:rPr>
          <w:lang w:val="es-ES"/>
        </w:rPr>
        <w:t> dentro del enlace 2. Para ello, seguiremos los mismos pasos que hemos seguido en el paso 2 para crear una lista.</w:t>
      </w:r>
    </w:p>
    <w:p w14:paraId="6926AC64" w14:textId="77777777" w:rsidR="005A5E49" w:rsidRPr="00904F88" w:rsidRDefault="005A5E49" w:rsidP="002D378B">
      <w:pPr>
        <w:rPr>
          <w:lang w:val="es-ES"/>
        </w:rPr>
      </w:pPr>
    </w:p>
    <w:p w14:paraId="1EB0E07B"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w:t>
      </w:r>
      <w:r w:rsidRPr="00015106">
        <w:rPr>
          <w:rFonts w:ascii="Consolas" w:hAnsi="Consolas"/>
          <w:color w:val="808080"/>
          <w:sz w:val="21"/>
          <w:szCs w:val="21"/>
        </w:rPr>
        <w:t>&lt;</w:t>
      </w:r>
      <w:r w:rsidRPr="00015106">
        <w:rPr>
          <w:rFonts w:ascii="Consolas" w:hAnsi="Consolas"/>
          <w:color w:val="569CD6"/>
          <w:sz w:val="21"/>
          <w:szCs w:val="21"/>
        </w:rPr>
        <w:t>nav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"menu"</w:t>
      </w:r>
      <w:r w:rsidRPr="00015106">
        <w:rPr>
          <w:rFonts w:ascii="Consolas" w:hAnsi="Consolas"/>
          <w:color w:val="808080"/>
          <w:sz w:val="21"/>
          <w:szCs w:val="21"/>
        </w:rPr>
        <w:t>&gt;</w:t>
      </w:r>
    </w:p>
    <w:p w14:paraId="02A07E7F"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6A9955"/>
          <w:sz w:val="21"/>
          <w:szCs w:val="21"/>
        </w:rPr>
        <w:t>&lt;!-- start menu --&gt;</w:t>
      </w:r>
    </w:p>
    <w:p w14:paraId="62216DE8"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378237B9"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1</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19A087E8"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2</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w:t>
      </w:r>
    </w:p>
    <w:p w14:paraId="3E8A7EA3"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6A9955"/>
          <w:sz w:val="21"/>
          <w:szCs w:val="21"/>
        </w:rPr>
        <w:t>&lt;!-- start menu desplegable --&gt;</w:t>
      </w:r>
    </w:p>
    <w:p w14:paraId="62290542"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5ABBB135"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2.1</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6D8A1E3C"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2.2</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66B6D7C9"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2.3</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0F811AC1"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66EC24B2"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6A9955"/>
          <w:sz w:val="21"/>
          <w:szCs w:val="21"/>
        </w:rPr>
        <w:t>&lt;!-- end menu desplegable --&gt;</w:t>
      </w:r>
    </w:p>
    <w:p w14:paraId="0C489E8D"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w:t>
      </w:r>
    </w:p>
    <w:p w14:paraId="58F7518D"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3</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23006F42"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w:t>
      </w:r>
    </w:p>
    <w:p w14:paraId="62B8F311"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4</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w:t>
      </w:r>
    </w:p>
    <w:p w14:paraId="6C51C6F0"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1849D762"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4.1</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63D8772F"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4.2</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026122D7"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4.3</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638240A2"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16F67F57"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w:t>
      </w:r>
    </w:p>
    <w:p w14:paraId="097FFA16"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5</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0DA9CA6E"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45C7866C"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6A9955"/>
          <w:sz w:val="21"/>
          <w:szCs w:val="21"/>
        </w:rPr>
        <w:t>&lt;!-- end menu --&gt;</w:t>
      </w:r>
    </w:p>
    <w:p w14:paraId="127CBA60" w14:textId="77777777" w:rsidR="005A5E49" w:rsidRPr="00015106"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lastRenderedPageBreak/>
        <w:t xml:space="preserve">    </w:t>
      </w:r>
      <w:r w:rsidRPr="00015106">
        <w:rPr>
          <w:rFonts w:ascii="Consolas" w:hAnsi="Consolas"/>
          <w:color w:val="808080"/>
          <w:sz w:val="21"/>
          <w:szCs w:val="21"/>
        </w:rPr>
        <w:t>&lt;/</w:t>
      </w:r>
      <w:r w:rsidRPr="00015106">
        <w:rPr>
          <w:rFonts w:ascii="Consolas" w:hAnsi="Consolas"/>
          <w:color w:val="569CD6"/>
          <w:sz w:val="21"/>
          <w:szCs w:val="21"/>
        </w:rPr>
        <w:t>nav</w:t>
      </w:r>
      <w:r w:rsidRPr="00015106">
        <w:rPr>
          <w:rFonts w:ascii="Consolas" w:hAnsi="Consolas"/>
          <w:color w:val="808080"/>
          <w:sz w:val="21"/>
          <w:szCs w:val="21"/>
        </w:rPr>
        <w:t>&gt;</w:t>
      </w:r>
    </w:p>
    <w:p w14:paraId="23AA834F" w14:textId="77777777" w:rsidR="002D378B" w:rsidRPr="00015106" w:rsidRDefault="002D378B" w:rsidP="0072438D"/>
    <w:p w14:paraId="7A35C832" w14:textId="77777777" w:rsidR="006D5699" w:rsidRPr="00015106" w:rsidRDefault="006D5699" w:rsidP="006D5699">
      <w:pPr>
        <w:rPr>
          <w:b/>
          <w:bCs/>
          <w:sz w:val="28"/>
          <w:szCs w:val="28"/>
          <w:u w:val="single"/>
        </w:rPr>
      </w:pPr>
      <w:r w:rsidRPr="00015106">
        <w:rPr>
          <w:b/>
          <w:bCs/>
          <w:sz w:val="28"/>
          <w:szCs w:val="28"/>
          <w:u w:val="single"/>
        </w:rPr>
        <w:t>Menú desplegable CSS</w:t>
      </w:r>
    </w:p>
    <w:p w14:paraId="7C4E2923" w14:textId="77777777" w:rsidR="006D5699" w:rsidRPr="00904F88" w:rsidRDefault="006D5699" w:rsidP="006D5699">
      <w:pPr>
        <w:rPr>
          <w:lang w:val="es-ES"/>
        </w:rPr>
      </w:pPr>
      <w:r w:rsidRPr="00904F88">
        <w:rPr>
          <w:lang w:val="es-ES"/>
        </w:rPr>
        <w:t>Ahora crearemos unos estilos CSS para darle un toque de personalización. En esta </w:t>
      </w:r>
      <w:hyperlink r:id="rId201" w:history="1">
        <w:r w:rsidRPr="00904F88">
          <w:rPr>
            <w:rStyle w:val="Hipervnculo"/>
            <w:b/>
            <w:bCs/>
            <w:lang w:val="es-ES"/>
          </w:rPr>
          <w:t>guía de CSS</w:t>
        </w:r>
      </w:hyperlink>
      <w:r w:rsidRPr="00904F88">
        <w:rPr>
          <w:lang w:val="es-ES"/>
        </w:rPr>
        <w:t> encontrarás más propiedades para personalizar tu menú.</w:t>
      </w:r>
    </w:p>
    <w:p w14:paraId="0A8E87AA" w14:textId="77777777" w:rsidR="006D5699" w:rsidRPr="00904F88" w:rsidRDefault="006D5699" w:rsidP="006D5699">
      <w:pPr>
        <w:rPr>
          <w:b/>
          <w:bCs/>
          <w:lang w:val="es-ES"/>
        </w:rPr>
      </w:pPr>
    </w:p>
    <w:p w14:paraId="5D8D1109" w14:textId="627A57FE" w:rsidR="006D5699" w:rsidRPr="00904F88" w:rsidRDefault="006D5699" w:rsidP="006D5699">
      <w:pPr>
        <w:rPr>
          <w:b/>
          <w:bCs/>
          <w:u w:val="single"/>
          <w:lang w:val="es-ES"/>
        </w:rPr>
      </w:pPr>
      <w:r w:rsidRPr="00904F88">
        <w:rPr>
          <w:b/>
          <w:bCs/>
          <w:u w:val="single"/>
          <w:lang w:val="es-ES"/>
        </w:rPr>
        <w:t>Menú principal</w:t>
      </w:r>
    </w:p>
    <w:p w14:paraId="07D360B6" w14:textId="77777777" w:rsidR="006D5699" w:rsidRPr="00904F88" w:rsidRDefault="006D5699" w:rsidP="006D5699">
      <w:pPr>
        <w:rPr>
          <w:lang w:val="es-ES"/>
        </w:rPr>
      </w:pPr>
      <w:r w:rsidRPr="00904F88">
        <w:rPr>
          <w:lang w:val="es-ES"/>
        </w:rPr>
        <w:t>Vamos a empezar por modificar la estructura de esta simple lista para convertirla en menú. Estos son los cambios que haremos con CSS:</w:t>
      </w:r>
    </w:p>
    <w:p w14:paraId="5331E2CF" w14:textId="77777777" w:rsidR="006D5699" w:rsidRPr="00904F88" w:rsidRDefault="006D5699" w:rsidP="006D5699">
      <w:pPr>
        <w:numPr>
          <w:ilvl w:val="0"/>
          <w:numId w:val="59"/>
        </w:numPr>
        <w:rPr>
          <w:lang w:val="es-ES"/>
        </w:rPr>
      </w:pPr>
      <w:r w:rsidRPr="00904F88">
        <w:rPr>
          <w:lang w:val="es-ES"/>
        </w:rPr>
        <w:t>Modificar la estructura básica</w:t>
      </w:r>
    </w:p>
    <w:p w14:paraId="3BD6FDFC" w14:textId="77777777" w:rsidR="006D5699" w:rsidRPr="00904F88" w:rsidRDefault="006D5699" w:rsidP="006D5699">
      <w:pPr>
        <w:numPr>
          <w:ilvl w:val="0"/>
          <w:numId w:val="59"/>
        </w:numPr>
        <w:rPr>
          <w:lang w:val="es-ES"/>
        </w:rPr>
      </w:pPr>
      <w:r w:rsidRPr="00904F88">
        <w:rPr>
          <w:lang w:val="es-ES"/>
        </w:rPr>
        <w:t>Dar estilo al menú principal</w:t>
      </w:r>
    </w:p>
    <w:p w14:paraId="41DA7DC5" w14:textId="77777777" w:rsidR="006D5699" w:rsidRPr="00904F88" w:rsidRDefault="006D5699" w:rsidP="006D5699">
      <w:pPr>
        <w:rPr>
          <w:lang w:val="es-ES"/>
        </w:rPr>
      </w:pPr>
      <w:r w:rsidRPr="00904F88">
        <w:rPr>
          <w:lang w:val="es-ES"/>
        </w:rPr>
        <w:t>Como puedes ver, en este ejemplo, le hemos dado un toque nuestro.</w:t>
      </w:r>
    </w:p>
    <w:p w14:paraId="6071BD69" w14:textId="77777777" w:rsidR="00F904D0" w:rsidRPr="00904F88" w:rsidRDefault="00F904D0" w:rsidP="00F904D0">
      <w:pPr>
        <w:rPr>
          <w:lang w:val="es-ES"/>
        </w:rPr>
      </w:pPr>
    </w:p>
    <w:p w14:paraId="3210DAC1"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6A9955"/>
          <w:sz w:val="21"/>
          <w:szCs w:val="21"/>
        </w:rPr>
        <w:t>/* menu */</w:t>
      </w:r>
    </w:p>
    <w:p w14:paraId="4BA4F27B"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p>
    <w:p w14:paraId="11F746C2"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.menu</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p>
    <w:p w14:paraId="56622D6F"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list-style</w:t>
      </w:r>
      <w:r w:rsidRPr="00015106">
        <w:rPr>
          <w:rFonts w:ascii="Consolas" w:hAnsi="Consolas"/>
          <w:color w:val="D4D4D4"/>
          <w:sz w:val="21"/>
          <w:szCs w:val="21"/>
        </w:rPr>
        <w:t xml:space="preserve">: </w:t>
      </w:r>
      <w:r w:rsidRPr="00015106">
        <w:rPr>
          <w:rFonts w:ascii="Consolas" w:hAnsi="Consolas"/>
          <w:color w:val="CE9178"/>
          <w:sz w:val="21"/>
          <w:szCs w:val="21"/>
        </w:rPr>
        <w:t>none</w:t>
      </w:r>
      <w:r w:rsidRPr="00015106">
        <w:rPr>
          <w:rFonts w:ascii="Consolas" w:hAnsi="Consolas"/>
          <w:color w:val="D4D4D4"/>
          <w:sz w:val="21"/>
          <w:szCs w:val="21"/>
        </w:rPr>
        <w:t>;</w:t>
      </w:r>
    </w:p>
    <w:p w14:paraId="0F75D491"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36687EF7"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61DB9DB9"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13EB3CC"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p>
    <w:p w14:paraId="1D84810A"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6A9955"/>
          <w:sz w:val="21"/>
          <w:szCs w:val="21"/>
        </w:rPr>
        <w:t>/* items del menu */</w:t>
      </w:r>
    </w:p>
    <w:p w14:paraId="7F570DA2"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p>
    <w:p w14:paraId="49B2F81C"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.menu</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r w:rsidRPr="00015106">
        <w:rPr>
          <w:rFonts w:ascii="Consolas" w:hAnsi="Consolas"/>
          <w:color w:val="D7BA7D"/>
          <w:sz w:val="21"/>
          <w:szCs w:val="21"/>
        </w:rPr>
        <w:t>li</w:t>
      </w:r>
      <w:r w:rsidRPr="00015106">
        <w:rPr>
          <w:rFonts w:ascii="Consolas" w:hAnsi="Consolas"/>
          <w:color w:val="D4D4D4"/>
          <w:sz w:val="21"/>
          <w:szCs w:val="21"/>
        </w:rPr>
        <w:t xml:space="preserve"> {</w:t>
      </w:r>
    </w:p>
    <w:p w14:paraId="71E5388A"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#2e518b</w:t>
      </w:r>
      <w:r w:rsidRPr="00015106">
        <w:rPr>
          <w:rFonts w:ascii="Consolas" w:hAnsi="Consolas"/>
          <w:color w:val="D4D4D4"/>
          <w:sz w:val="21"/>
          <w:szCs w:val="21"/>
        </w:rPr>
        <w:t>;</w:t>
      </w:r>
    </w:p>
    <w:p w14:paraId="01B6F555"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62EE6045"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p>
    <w:p w14:paraId="6DF01F37"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6A9955"/>
          <w:sz w:val="21"/>
          <w:szCs w:val="21"/>
        </w:rPr>
        <w:t>/* enlaces del menu */</w:t>
      </w:r>
    </w:p>
    <w:p w14:paraId="2FEA8442"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p>
    <w:p w14:paraId="52E09471"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.menu</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r w:rsidRPr="00015106">
        <w:rPr>
          <w:rFonts w:ascii="Consolas" w:hAnsi="Consolas"/>
          <w:color w:val="D7BA7D"/>
          <w:sz w:val="21"/>
          <w:szCs w:val="21"/>
        </w:rPr>
        <w:t>a</w:t>
      </w:r>
      <w:r w:rsidRPr="00015106">
        <w:rPr>
          <w:rFonts w:ascii="Consolas" w:hAnsi="Consolas"/>
          <w:color w:val="D4D4D4"/>
          <w:sz w:val="21"/>
          <w:szCs w:val="21"/>
        </w:rPr>
        <w:t xml:space="preserve"> {</w:t>
      </w:r>
    </w:p>
    <w:p w14:paraId="0CABA34C"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block</w:t>
      </w:r>
      <w:r w:rsidRPr="00015106">
        <w:rPr>
          <w:rFonts w:ascii="Consolas" w:hAnsi="Consolas"/>
          <w:color w:val="D4D4D4"/>
          <w:sz w:val="21"/>
          <w:szCs w:val="21"/>
        </w:rPr>
        <w:t>;</w:t>
      </w:r>
    </w:p>
    <w:p w14:paraId="2FA451D5"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#fff</w:t>
      </w:r>
      <w:r w:rsidRPr="00015106">
        <w:rPr>
          <w:rFonts w:ascii="Consolas" w:hAnsi="Consolas"/>
          <w:color w:val="D4D4D4"/>
          <w:sz w:val="21"/>
          <w:szCs w:val="21"/>
        </w:rPr>
        <w:t>;</w:t>
      </w:r>
    </w:p>
    <w:p w14:paraId="4DE42D32"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text-decoration</w:t>
      </w:r>
      <w:r w:rsidRPr="00015106">
        <w:rPr>
          <w:rFonts w:ascii="Consolas" w:hAnsi="Consolas"/>
          <w:color w:val="D4D4D4"/>
          <w:sz w:val="21"/>
          <w:szCs w:val="21"/>
        </w:rPr>
        <w:t xml:space="preserve">: </w:t>
      </w:r>
      <w:r w:rsidRPr="00015106">
        <w:rPr>
          <w:rFonts w:ascii="Consolas" w:hAnsi="Consolas"/>
          <w:color w:val="CE9178"/>
          <w:sz w:val="21"/>
          <w:szCs w:val="21"/>
        </w:rPr>
        <w:t>none</w:t>
      </w:r>
      <w:r w:rsidRPr="00015106">
        <w:rPr>
          <w:rFonts w:ascii="Consolas" w:hAnsi="Consolas"/>
          <w:color w:val="D4D4D4"/>
          <w:sz w:val="21"/>
          <w:szCs w:val="21"/>
        </w:rPr>
        <w:t>;</w:t>
      </w:r>
    </w:p>
    <w:p w14:paraId="45A6C8AE"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font-weight</w:t>
      </w:r>
      <w:r w:rsidRPr="00015106">
        <w:rPr>
          <w:rFonts w:ascii="Consolas" w:hAnsi="Consolas"/>
          <w:color w:val="D4D4D4"/>
          <w:sz w:val="21"/>
          <w:szCs w:val="21"/>
        </w:rPr>
        <w:t xml:space="preserve">: </w:t>
      </w:r>
      <w:r w:rsidRPr="00015106">
        <w:rPr>
          <w:rFonts w:ascii="Consolas" w:hAnsi="Consolas"/>
          <w:color w:val="B5CEA8"/>
          <w:sz w:val="21"/>
          <w:szCs w:val="21"/>
        </w:rPr>
        <w:t>400</w:t>
      </w:r>
      <w:r w:rsidRPr="00015106">
        <w:rPr>
          <w:rFonts w:ascii="Consolas" w:hAnsi="Consolas"/>
          <w:color w:val="D4D4D4"/>
          <w:sz w:val="21"/>
          <w:szCs w:val="21"/>
        </w:rPr>
        <w:t>;</w:t>
      </w:r>
    </w:p>
    <w:p w14:paraId="2A6D9C2B"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15px</w:t>
      </w:r>
      <w:r w:rsidRPr="00015106">
        <w:rPr>
          <w:rFonts w:ascii="Consolas" w:hAnsi="Consolas"/>
          <w:color w:val="D4D4D4"/>
          <w:sz w:val="21"/>
          <w:szCs w:val="21"/>
        </w:rPr>
        <w:t>;</w:t>
      </w:r>
    </w:p>
    <w:p w14:paraId="4A0CF91C"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6EBD78B1"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"HelveticaNeue"</w:t>
      </w:r>
      <w:r w:rsidRPr="00015106">
        <w:rPr>
          <w:rFonts w:ascii="Consolas" w:hAnsi="Consolas"/>
          <w:color w:val="D4D4D4"/>
          <w:sz w:val="21"/>
          <w:szCs w:val="21"/>
        </w:rPr>
        <w:t xml:space="preserve">, </w:t>
      </w:r>
      <w:r w:rsidRPr="00015106">
        <w:rPr>
          <w:rFonts w:ascii="Consolas" w:hAnsi="Consolas"/>
          <w:color w:val="CE9178"/>
          <w:sz w:val="21"/>
          <w:szCs w:val="21"/>
        </w:rPr>
        <w:t>"Helvetica Neue"</w:t>
      </w:r>
      <w:r w:rsidRPr="00015106">
        <w:rPr>
          <w:rFonts w:ascii="Consolas" w:hAnsi="Consolas"/>
          <w:color w:val="D4D4D4"/>
          <w:sz w:val="21"/>
          <w:szCs w:val="21"/>
        </w:rPr>
        <w:t xml:space="preserve">, </w:t>
      </w:r>
      <w:r w:rsidRPr="00015106">
        <w:rPr>
          <w:rFonts w:ascii="Consolas" w:hAnsi="Consolas"/>
          <w:color w:val="CE9178"/>
          <w:sz w:val="21"/>
          <w:szCs w:val="21"/>
        </w:rPr>
        <w:t>Helvetica</w:t>
      </w:r>
      <w:r w:rsidRPr="00015106">
        <w:rPr>
          <w:rFonts w:ascii="Consolas" w:hAnsi="Consolas"/>
          <w:color w:val="D4D4D4"/>
          <w:sz w:val="21"/>
          <w:szCs w:val="21"/>
        </w:rPr>
        <w:t xml:space="preserve">, </w:t>
      </w:r>
      <w:r w:rsidRPr="00015106">
        <w:rPr>
          <w:rFonts w:ascii="Consolas" w:hAnsi="Consolas"/>
          <w:color w:val="CE9178"/>
          <w:sz w:val="21"/>
          <w:szCs w:val="21"/>
        </w:rPr>
        <w:t>Arial</w:t>
      </w:r>
      <w:r w:rsidRPr="00015106">
        <w:rPr>
          <w:rFonts w:ascii="Consolas" w:hAnsi="Consolas"/>
          <w:color w:val="D4D4D4"/>
          <w:sz w:val="21"/>
          <w:szCs w:val="21"/>
        </w:rPr>
        <w:t xml:space="preserve">, </w:t>
      </w:r>
      <w:r w:rsidRPr="00015106">
        <w:rPr>
          <w:rFonts w:ascii="Consolas" w:hAnsi="Consolas"/>
          <w:color w:val="CE9178"/>
          <w:sz w:val="21"/>
          <w:szCs w:val="21"/>
        </w:rPr>
        <w:t>sans-serif</w:t>
      </w:r>
      <w:r w:rsidRPr="00015106">
        <w:rPr>
          <w:rFonts w:ascii="Consolas" w:hAnsi="Consolas"/>
          <w:color w:val="D4D4D4"/>
          <w:sz w:val="21"/>
          <w:szCs w:val="21"/>
        </w:rPr>
        <w:t>;</w:t>
      </w:r>
    </w:p>
    <w:p w14:paraId="75CC101D"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text-transform</w:t>
      </w:r>
      <w:r w:rsidRPr="00015106">
        <w:rPr>
          <w:rFonts w:ascii="Consolas" w:hAnsi="Consolas"/>
          <w:color w:val="D4D4D4"/>
          <w:sz w:val="21"/>
          <w:szCs w:val="21"/>
        </w:rPr>
        <w:t xml:space="preserve">: </w:t>
      </w:r>
      <w:r w:rsidRPr="00015106">
        <w:rPr>
          <w:rFonts w:ascii="Consolas" w:hAnsi="Consolas"/>
          <w:color w:val="CE9178"/>
          <w:sz w:val="21"/>
          <w:szCs w:val="21"/>
        </w:rPr>
        <w:t>uppercase</w:t>
      </w:r>
      <w:r w:rsidRPr="00015106">
        <w:rPr>
          <w:rFonts w:ascii="Consolas" w:hAnsi="Consolas"/>
          <w:color w:val="D4D4D4"/>
          <w:sz w:val="21"/>
          <w:szCs w:val="21"/>
        </w:rPr>
        <w:t>;</w:t>
      </w:r>
    </w:p>
    <w:p w14:paraId="30932571"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letter-spacing</w:t>
      </w:r>
      <w:r w:rsidRPr="00015106">
        <w:rPr>
          <w:rFonts w:ascii="Consolas" w:hAnsi="Consolas"/>
          <w:color w:val="D4D4D4"/>
          <w:sz w:val="21"/>
          <w:szCs w:val="21"/>
        </w:rPr>
        <w:t xml:space="preserve">: </w:t>
      </w:r>
      <w:r w:rsidRPr="00015106">
        <w:rPr>
          <w:rFonts w:ascii="Consolas" w:hAnsi="Consolas"/>
          <w:color w:val="B5CEA8"/>
          <w:sz w:val="21"/>
          <w:szCs w:val="21"/>
        </w:rPr>
        <w:t>1px</w:t>
      </w:r>
      <w:r w:rsidRPr="00015106">
        <w:rPr>
          <w:rFonts w:ascii="Consolas" w:hAnsi="Consolas"/>
          <w:color w:val="D4D4D4"/>
          <w:sz w:val="21"/>
          <w:szCs w:val="21"/>
        </w:rPr>
        <w:t>;</w:t>
      </w:r>
    </w:p>
    <w:p w14:paraId="1810321A"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05EBEF3"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p>
    <w:p w14:paraId="0DD05044"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6A9955"/>
          <w:sz w:val="21"/>
          <w:szCs w:val="21"/>
        </w:rPr>
        <w:t>/* items del menu */</w:t>
      </w:r>
    </w:p>
    <w:p w14:paraId="0BA3E7F8"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p>
    <w:p w14:paraId="2A06CF77"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.menu</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r w:rsidRPr="00015106">
        <w:rPr>
          <w:rFonts w:ascii="Consolas" w:hAnsi="Consolas"/>
          <w:color w:val="D7BA7D"/>
          <w:sz w:val="21"/>
          <w:szCs w:val="21"/>
        </w:rPr>
        <w:t>li</w:t>
      </w:r>
      <w:r w:rsidRPr="00015106">
        <w:rPr>
          <w:rFonts w:ascii="Consolas" w:hAnsi="Consolas"/>
          <w:color w:val="D4D4D4"/>
          <w:sz w:val="21"/>
          <w:szCs w:val="21"/>
        </w:rPr>
        <w:t xml:space="preserve"> {</w:t>
      </w:r>
    </w:p>
    <w:p w14:paraId="6251CED0"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relative</w:t>
      </w:r>
      <w:r w:rsidRPr="00015106">
        <w:rPr>
          <w:rFonts w:ascii="Consolas" w:hAnsi="Consolas"/>
          <w:color w:val="D4D4D4"/>
          <w:sz w:val="21"/>
          <w:szCs w:val="21"/>
        </w:rPr>
        <w:t>;</w:t>
      </w:r>
    </w:p>
    <w:p w14:paraId="7777DF72"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float</w:t>
      </w:r>
      <w:r w:rsidRPr="00015106">
        <w:rPr>
          <w:rFonts w:ascii="Consolas" w:hAnsi="Consolas"/>
          <w:color w:val="D4D4D4"/>
          <w:sz w:val="21"/>
          <w:szCs w:val="21"/>
        </w:rPr>
        <w:t xml:space="preserve">: </w:t>
      </w:r>
      <w:r w:rsidRPr="00015106">
        <w:rPr>
          <w:rFonts w:ascii="Consolas" w:hAnsi="Consolas"/>
          <w:color w:val="CE9178"/>
          <w:sz w:val="21"/>
          <w:szCs w:val="21"/>
        </w:rPr>
        <w:t>left</w:t>
      </w:r>
      <w:r w:rsidRPr="00015106">
        <w:rPr>
          <w:rFonts w:ascii="Consolas" w:hAnsi="Consolas"/>
          <w:color w:val="D4D4D4"/>
          <w:sz w:val="21"/>
          <w:szCs w:val="21"/>
        </w:rPr>
        <w:t>;</w:t>
      </w:r>
    </w:p>
    <w:p w14:paraId="4CC4091B"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179E31D8"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2AEAE790"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0C24CB7"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905D450"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efecto al pasar el ratón por los items del menu */</w:t>
      </w:r>
    </w:p>
    <w:p w14:paraId="3FAEADA5"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B486FB4"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.menu</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r w:rsidRPr="00015106">
        <w:rPr>
          <w:rFonts w:ascii="Consolas" w:hAnsi="Consolas"/>
          <w:color w:val="D7BA7D"/>
          <w:sz w:val="21"/>
          <w:szCs w:val="21"/>
        </w:rPr>
        <w:t>li:hover</w:t>
      </w:r>
      <w:r w:rsidRPr="00015106">
        <w:rPr>
          <w:rFonts w:ascii="Consolas" w:hAnsi="Consolas"/>
          <w:color w:val="D4D4D4"/>
          <w:sz w:val="21"/>
          <w:szCs w:val="21"/>
        </w:rPr>
        <w:t xml:space="preserve"> {</w:t>
      </w:r>
    </w:p>
    <w:p w14:paraId="14F2214A" w14:textId="77777777" w:rsidR="00DE2357" w:rsidRPr="00015106"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CE9178"/>
          <w:sz w:val="21"/>
          <w:szCs w:val="21"/>
        </w:rPr>
        <w:t>#5b78a7</w:t>
      </w:r>
      <w:r w:rsidRPr="00015106">
        <w:rPr>
          <w:rFonts w:ascii="Consolas" w:hAnsi="Consolas"/>
          <w:color w:val="D4D4D4"/>
          <w:sz w:val="21"/>
          <w:szCs w:val="21"/>
        </w:rPr>
        <w:t>;</w:t>
      </w:r>
    </w:p>
    <w:p w14:paraId="27F3BFA5"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5DA51B5E" w14:textId="77777777" w:rsidR="006343A8" w:rsidRPr="00904F88" w:rsidRDefault="006343A8" w:rsidP="00F904D0">
      <w:pPr>
        <w:rPr>
          <w:lang w:val="es-ES"/>
        </w:rPr>
      </w:pPr>
    </w:p>
    <w:p w14:paraId="5ECD6045" w14:textId="77777777" w:rsidR="00DE2357" w:rsidRPr="00904F88" w:rsidRDefault="00DE2357" w:rsidP="00DE2357">
      <w:pPr>
        <w:rPr>
          <w:b/>
          <w:bCs/>
          <w:u w:val="single"/>
          <w:lang w:val="es-ES"/>
        </w:rPr>
      </w:pPr>
      <w:r w:rsidRPr="00904F88">
        <w:rPr>
          <w:b/>
          <w:bCs/>
          <w:u w:val="single"/>
          <w:lang w:val="es-ES"/>
        </w:rPr>
        <w:t>Menú desplegable</w:t>
      </w:r>
    </w:p>
    <w:p w14:paraId="45CEEEAB" w14:textId="77777777" w:rsidR="00DE2357" w:rsidRPr="00904F88" w:rsidRDefault="00DE2357" w:rsidP="00DE2357">
      <w:pPr>
        <w:rPr>
          <w:lang w:val="es-ES"/>
        </w:rPr>
      </w:pPr>
    </w:p>
    <w:p w14:paraId="07F31A0D" w14:textId="0321E15A" w:rsidR="00DE2357" w:rsidRPr="00904F88" w:rsidRDefault="00DE2357" w:rsidP="00DE2357">
      <w:pPr>
        <w:rPr>
          <w:lang w:val="es-ES"/>
        </w:rPr>
      </w:pPr>
      <w:r w:rsidRPr="00904F88">
        <w:rPr>
          <w:lang w:val="es-ES"/>
        </w:rPr>
        <w:t>Para crear este tipo de menú, aplicaremos la regla CSS display que hará que los enlaces dentro del desplegable sólo se muestren al pasar el ratón. En esta sección conseguiremos lo siguiente:</w:t>
      </w:r>
    </w:p>
    <w:p w14:paraId="143B162E" w14:textId="77777777" w:rsidR="00DE2357" w:rsidRPr="00904F88" w:rsidRDefault="00DE2357" w:rsidP="00DE2357">
      <w:pPr>
        <w:numPr>
          <w:ilvl w:val="0"/>
          <w:numId w:val="60"/>
        </w:numPr>
        <w:rPr>
          <w:lang w:val="es-ES"/>
        </w:rPr>
      </w:pPr>
      <w:r w:rsidRPr="00904F88">
        <w:rPr>
          <w:lang w:val="es-ES"/>
        </w:rPr>
        <w:t>Dar estilo al menú</w:t>
      </w:r>
    </w:p>
    <w:p w14:paraId="39CE91B1" w14:textId="77777777" w:rsidR="00DE2357" w:rsidRPr="00904F88" w:rsidRDefault="00DE2357" w:rsidP="00DE2357">
      <w:pPr>
        <w:numPr>
          <w:ilvl w:val="0"/>
          <w:numId w:val="60"/>
        </w:numPr>
        <w:rPr>
          <w:lang w:val="es-ES"/>
        </w:rPr>
      </w:pPr>
      <w:r w:rsidRPr="00904F88">
        <w:rPr>
          <w:lang w:val="es-ES"/>
        </w:rPr>
        <w:t>Mostrar y ocultar los enlaces</w:t>
      </w:r>
    </w:p>
    <w:p w14:paraId="44B808DE" w14:textId="77777777" w:rsidR="00DE2357" w:rsidRPr="00904F88" w:rsidRDefault="00DE2357" w:rsidP="00DE2357">
      <w:pPr>
        <w:rPr>
          <w:lang w:val="es-ES"/>
        </w:rPr>
      </w:pPr>
      <w:r w:rsidRPr="00904F88">
        <w:rPr>
          <w:lang w:val="es-ES"/>
        </w:rPr>
        <w:t>Si te fijas, por defecto «escondemos» los enlaces del submenú con </w:t>
      </w:r>
      <w:r w:rsidRPr="00904F88">
        <w:rPr>
          <w:b/>
          <w:bCs/>
          <w:lang w:val="es-ES"/>
        </w:rPr>
        <w:t>display: none</w:t>
      </w:r>
      <w:r w:rsidRPr="00904F88">
        <w:rPr>
          <w:lang w:val="es-ES"/>
        </w:rPr>
        <w:t> y luego los mostramos aplicando </w:t>
      </w:r>
      <w:r w:rsidRPr="00904F88">
        <w:rPr>
          <w:b/>
          <w:bCs/>
          <w:lang w:val="es-ES"/>
        </w:rPr>
        <w:t>display: block</w:t>
      </w:r>
      <w:r w:rsidRPr="00904F88">
        <w:rPr>
          <w:lang w:val="es-ES"/>
        </w:rPr>
        <w:t> con el selector </w:t>
      </w:r>
      <w:r w:rsidRPr="00904F88">
        <w:rPr>
          <w:b/>
          <w:bCs/>
          <w:lang w:val="es-ES"/>
        </w:rPr>
        <w:t>:hover</w:t>
      </w:r>
    </w:p>
    <w:p w14:paraId="6339171F" w14:textId="77777777" w:rsidR="00DE2357" w:rsidRPr="00904F88" w:rsidRDefault="00DE2357" w:rsidP="00DE2357">
      <w:pPr>
        <w:rPr>
          <w:b/>
          <w:bCs/>
          <w:lang w:val="es-ES"/>
        </w:rPr>
      </w:pPr>
      <w:r w:rsidRPr="00904F88">
        <w:rPr>
          <w:lang w:val="es-ES"/>
        </w:rPr>
        <w:t>Además, para que nuestros enlaces aparezcan de forma vertical y no horizontal como en el menú principal, aplicaremos la regla CSS de </w:t>
      </w:r>
      <w:r w:rsidRPr="00904F88">
        <w:rPr>
          <w:b/>
          <w:bCs/>
          <w:lang w:val="es-ES"/>
        </w:rPr>
        <w:t>float: none</w:t>
      </w:r>
    </w:p>
    <w:p w14:paraId="57BA9D3C" w14:textId="77777777" w:rsidR="00DE2357" w:rsidRPr="00904F88" w:rsidRDefault="00DE2357" w:rsidP="00DE2357">
      <w:pPr>
        <w:rPr>
          <w:b/>
          <w:bCs/>
          <w:lang w:val="es-ES"/>
        </w:rPr>
      </w:pPr>
    </w:p>
    <w:p w14:paraId="7E32736E" w14:textId="77777777" w:rsidR="00DE2357" w:rsidRPr="00904F88" w:rsidRDefault="00DE2357" w:rsidP="00DE2357">
      <w:pPr>
        <w:rPr>
          <w:b/>
          <w:bCs/>
          <w:lang w:val="es-ES"/>
        </w:rPr>
      </w:pPr>
    </w:p>
    <w:p w14:paraId="637A449B" w14:textId="77777777" w:rsidR="00D028E5" w:rsidRPr="00015106"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w:t>
      </w:r>
      <w:r w:rsidRPr="00015106">
        <w:rPr>
          <w:rFonts w:ascii="Consolas" w:hAnsi="Consolas"/>
          <w:color w:val="6A9955"/>
          <w:sz w:val="21"/>
          <w:szCs w:val="21"/>
        </w:rPr>
        <w:t>/* menu desplegable */</w:t>
      </w:r>
    </w:p>
    <w:p w14:paraId="64A6CFB7" w14:textId="77777777" w:rsidR="00D028E5" w:rsidRPr="00015106"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rPr>
      </w:pPr>
    </w:p>
    <w:p w14:paraId="6E7B89E0" w14:textId="77777777" w:rsidR="00D028E5" w:rsidRPr="00015106"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.menu</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p>
    <w:p w14:paraId="146553E2" w14:textId="77777777" w:rsidR="00D028E5" w:rsidRPr="00015106"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none</w:t>
      </w:r>
      <w:r w:rsidRPr="00015106">
        <w:rPr>
          <w:rFonts w:ascii="Consolas" w:hAnsi="Consolas"/>
          <w:color w:val="D4D4D4"/>
          <w:sz w:val="21"/>
          <w:szCs w:val="21"/>
        </w:rPr>
        <w:t>;</w:t>
      </w:r>
    </w:p>
    <w:p w14:paraId="0E4FC22C" w14:textId="77777777" w:rsidR="00D028E5" w:rsidRPr="00015106"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absolute</w:t>
      </w:r>
      <w:r w:rsidRPr="00015106">
        <w:rPr>
          <w:rFonts w:ascii="Consolas" w:hAnsi="Consolas"/>
          <w:color w:val="D4D4D4"/>
          <w:sz w:val="21"/>
          <w:szCs w:val="21"/>
        </w:rPr>
        <w:t>;</w:t>
      </w:r>
    </w:p>
    <w:p w14:paraId="24D8C6E3" w14:textId="77777777" w:rsidR="00D028E5" w:rsidRPr="00015106"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top</w:t>
      </w:r>
      <w:r w:rsidRPr="00015106">
        <w:rPr>
          <w:rFonts w:ascii="Consolas" w:hAnsi="Consolas"/>
          <w:color w:val="D4D4D4"/>
          <w:sz w:val="21"/>
          <w:szCs w:val="21"/>
        </w:rPr>
        <w:t xml:space="preserve">: </w:t>
      </w:r>
      <w:r w:rsidRPr="00015106">
        <w:rPr>
          <w:rFonts w:ascii="Consolas" w:hAnsi="Consolas"/>
          <w:color w:val="B5CEA8"/>
          <w:sz w:val="21"/>
          <w:szCs w:val="21"/>
        </w:rPr>
        <w:t>100%</w:t>
      </w:r>
      <w:r w:rsidRPr="00015106">
        <w:rPr>
          <w:rFonts w:ascii="Consolas" w:hAnsi="Consolas"/>
          <w:color w:val="D4D4D4"/>
          <w:sz w:val="21"/>
          <w:szCs w:val="21"/>
        </w:rPr>
        <w:t>;</w:t>
      </w:r>
    </w:p>
    <w:p w14:paraId="2B52AF15" w14:textId="77777777" w:rsidR="00D028E5" w:rsidRPr="00015106"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left</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1E139072" w14:textId="77777777" w:rsidR="00D028E5" w:rsidRPr="00015106"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CE9178"/>
          <w:sz w:val="21"/>
          <w:szCs w:val="21"/>
        </w:rPr>
        <w:t>#eee</w:t>
      </w:r>
      <w:r w:rsidRPr="00015106">
        <w:rPr>
          <w:rFonts w:ascii="Consolas" w:hAnsi="Consolas"/>
          <w:color w:val="D4D4D4"/>
          <w:sz w:val="21"/>
          <w:szCs w:val="21"/>
        </w:rPr>
        <w:t>;</w:t>
      </w:r>
    </w:p>
    <w:p w14:paraId="6F993AC1" w14:textId="77777777" w:rsidR="00D028E5" w:rsidRPr="00015106"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646FFA0B" w14:textId="77777777" w:rsidR="00D028E5" w:rsidRPr="00015106"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6D8629F" w14:textId="77777777" w:rsidR="00D028E5" w:rsidRPr="00015106"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rPr>
      </w:pPr>
    </w:p>
    <w:p w14:paraId="264C3372" w14:textId="77777777" w:rsidR="00D028E5" w:rsidRPr="00015106"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6A9955"/>
          <w:sz w:val="21"/>
          <w:szCs w:val="21"/>
        </w:rPr>
        <w:t>/* items del menu desplegable */</w:t>
      </w:r>
    </w:p>
    <w:p w14:paraId="545E7368" w14:textId="77777777" w:rsidR="00D028E5" w:rsidRPr="00015106"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rPr>
      </w:pPr>
    </w:p>
    <w:p w14:paraId="467E3233" w14:textId="77777777" w:rsidR="00D028E5" w:rsidRPr="00015106"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.menu</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r w:rsidRPr="00015106">
        <w:rPr>
          <w:rFonts w:ascii="Consolas" w:hAnsi="Consolas"/>
          <w:color w:val="D7BA7D"/>
          <w:sz w:val="21"/>
          <w:szCs w:val="21"/>
        </w:rPr>
        <w:t>li</w:t>
      </w:r>
      <w:r w:rsidRPr="00015106">
        <w:rPr>
          <w:rFonts w:ascii="Consolas" w:hAnsi="Consolas"/>
          <w:color w:val="D4D4D4"/>
          <w:sz w:val="21"/>
          <w:szCs w:val="21"/>
        </w:rPr>
        <w:t xml:space="preserve"> {</w:t>
      </w:r>
    </w:p>
    <w:p w14:paraId="7258AB10" w14:textId="77777777" w:rsidR="00D028E5" w:rsidRPr="00015106"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float</w:t>
      </w:r>
      <w:r w:rsidRPr="00015106">
        <w:rPr>
          <w:rFonts w:ascii="Consolas" w:hAnsi="Consolas"/>
          <w:color w:val="D4D4D4"/>
          <w:sz w:val="21"/>
          <w:szCs w:val="21"/>
        </w:rPr>
        <w:t xml:space="preserve">: </w:t>
      </w:r>
      <w:r w:rsidRPr="00015106">
        <w:rPr>
          <w:rFonts w:ascii="Consolas" w:hAnsi="Consolas"/>
          <w:color w:val="CE9178"/>
          <w:sz w:val="21"/>
          <w:szCs w:val="21"/>
        </w:rPr>
        <w:t>none</w:t>
      </w:r>
      <w:r w:rsidRPr="00015106">
        <w:rPr>
          <w:rFonts w:ascii="Consolas" w:hAnsi="Consolas"/>
          <w:color w:val="D4D4D4"/>
          <w:sz w:val="21"/>
          <w:szCs w:val="21"/>
        </w:rPr>
        <w:t>;</w:t>
      </w:r>
    </w:p>
    <w:p w14:paraId="4EA76B2A"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150px</w:t>
      </w:r>
    </w:p>
    <w:p w14:paraId="07C708E5"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9ACFC79"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C5EB280"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enlaces de los items del menu desplegable */</w:t>
      </w:r>
    </w:p>
    <w:p w14:paraId="57F2E524"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C4D6DAC" w14:textId="77777777" w:rsidR="00D028E5" w:rsidRPr="00015106"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.menu</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r w:rsidRPr="00015106">
        <w:rPr>
          <w:rFonts w:ascii="Consolas" w:hAnsi="Consolas"/>
          <w:color w:val="D7BA7D"/>
          <w:sz w:val="21"/>
          <w:szCs w:val="21"/>
        </w:rPr>
        <w:t>a</w:t>
      </w:r>
      <w:r w:rsidRPr="00015106">
        <w:rPr>
          <w:rFonts w:ascii="Consolas" w:hAnsi="Consolas"/>
          <w:color w:val="D4D4D4"/>
          <w:sz w:val="21"/>
          <w:szCs w:val="21"/>
        </w:rPr>
        <w:t xml:space="preserve"> {</w:t>
      </w:r>
    </w:p>
    <w:p w14:paraId="61751FEC" w14:textId="77777777" w:rsidR="00D028E5" w:rsidRPr="00015106"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line-height</w:t>
      </w:r>
      <w:r w:rsidRPr="00015106">
        <w:rPr>
          <w:rFonts w:ascii="Consolas" w:hAnsi="Consolas"/>
          <w:color w:val="D4D4D4"/>
          <w:sz w:val="21"/>
          <w:szCs w:val="21"/>
        </w:rPr>
        <w:t xml:space="preserve">: </w:t>
      </w:r>
      <w:r w:rsidRPr="00015106">
        <w:rPr>
          <w:rFonts w:ascii="Consolas" w:hAnsi="Consolas"/>
          <w:color w:val="B5CEA8"/>
          <w:sz w:val="21"/>
          <w:szCs w:val="21"/>
        </w:rPr>
        <w:t>120%</w:t>
      </w:r>
      <w:r w:rsidRPr="00015106">
        <w:rPr>
          <w:rFonts w:ascii="Consolas" w:hAnsi="Consolas"/>
          <w:color w:val="D4D4D4"/>
          <w:sz w:val="21"/>
          <w:szCs w:val="21"/>
        </w:rPr>
        <w:t>;</w:t>
      </w:r>
    </w:p>
    <w:p w14:paraId="655682AA"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15px</w:t>
      </w:r>
      <w:r w:rsidRPr="00904F88">
        <w:rPr>
          <w:rFonts w:ascii="Consolas" w:hAnsi="Consolas"/>
          <w:color w:val="D4D4D4"/>
          <w:sz w:val="21"/>
          <w:szCs w:val="21"/>
          <w:lang w:val="es-ES"/>
        </w:rPr>
        <w:t>;</w:t>
      </w:r>
    </w:p>
    <w:p w14:paraId="42DF9D1B"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79AFD7C"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FFB4E5F"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items del menu desplegable al pasar el ratón */</w:t>
      </w:r>
    </w:p>
    <w:p w14:paraId="56FA618F"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E7D9CFD"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.menu</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li:hover</w:t>
      </w:r>
      <w:r w:rsidRPr="00904F88">
        <w:rPr>
          <w:rFonts w:ascii="Consolas" w:hAnsi="Consolas"/>
          <w:color w:val="D4D4D4"/>
          <w:sz w:val="21"/>
          <w:szCs w:val="21"/>
          <w:lang w:val="es-ES"/>
        </w:rPr>
        <w:t>&gt;</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p>
    <w:p w14:paraId="13FC8149" w14:textId="77777777" w:rsidR="00D028E5" w:rsidRPr="00015106"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block</w:t>
      </w:r>
      <w:r w:rsidRPr="00015106">
        <w:rPr>
          <w:rFonts w:ascii="Consolas" w:hAnsi="Consolas"/>
          <w:color w:val="D4D4D4"/>
          <w:sz w:val="21"/>
          <w:szCs w:val="21"/>
        </w:rPr>
        <w:t>;</w:t>
      </w:r>
    </w:p>
    <w:p w14:paraId="58F88C29" w14:textId="77777777" w:rsidR="00D028E5" w:rsidRPr="00015106"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6193AFC" w14:textId="77777777" w:rsidR="00DE2357" w:rsidRPr="00015106" w:rsidRDefault="00DE2357" w:rsidP="00DE2357"/>
    <w:p w14:paraId="48D76462" w14:textId="3B9F7232" w:rsidR="006343A8" w:rsidRPr="00015106" w:rsidRDefault="00D028E5" w:rsidP="00F904D0">
      <w:pPr>
        <w:rPr>
          <w:b/>
          <w:bCs/>
          <w:u w:val="single"/>
        </w:rPr>
      </w:pPr>
      <w:r w:rsidRPr="00015106">
        <w:rPr>
          <w:b/>
          <w:bCs/>
          <w:u w:val="single"/>
        </w:rPr>
        <w:t>menudesplegable.html.</w:t>
      </w:r>
    </w:p>
    <w:p w14:paraId="68695121" w14:textId="77777777" w:rsidR="00F904D0" w:rsidRPr="00015106" w:rsidRDefault="00F904D0" w:rsidP="00F904D0"/>
    <w:p w14:paraId="7FF2FA66"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277D2A05"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"en"</w:t>
      </w:r>
      <w:r w:rsidRPr="00015106">
        <w:rPr>
          <w:rFonts w:ascii="Consolas" w:hAnsi="Consolas"/>
          <w:color w:val="808080"/>
          <w:sz w:val="21"/>
          <w:szCs w:val="21"/>
        </w:rPr>
        <w:t>&gt;</w:t>
      </w:r>
    </w:p>
    <w:p w14:paraId="07C1CB2D"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p>
    <w:p w14:paraId="309C2A28"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720A0BD5"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0674D947"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http-equiv</w:t>
      </w:r>
      <w:r w:rsidRPr="00015106">
        <w:rPr>
          <w:rFonts w:ascii="Consolas" w:hAnsi="Consolas"/>
          <w:color w:val="CCCCCC"/>
          <w:sz w:val="21"/>
          <w:szCs w:val="21"/>
        </w:rPr>
        <w:t>=</w:t>
      </w:r>
      <w:r w:rsidRPr="00015106">
        <w:rPr>
          <w:rFonts w:ascii="Consolas" w:hAnsi="Consolas"/>
          <w:color w:val="CE9178"/>
          <w:sz w:val="21"/>
          <w:szCs w:val="21"/>
        </w:rPr>
        <w:t>"X-UA-Compatible"</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"ie=edge"</w:t>
      </w:r>
      <w:r w:rsidRPr="00015106">
        <w:rPr>
          <w:rFonts w:ascii="Consolas" w:hAnsi="Consolas"/>
          <w:color w:val="808080"/>
          <w:sz w:val="21"/>
          <w:szCs w:val="21"/>
        </w:rPr>
        <w:t>&gt;</w:t>
      </w:r>
    </w:p>
    <w:p w14:paraId="4BC025AD"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Position</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2572301F"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p>
    <w:p w14:paraId="28ACD9AC"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0A276F1C"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6A9955"/>
          <w:sz w:val="21"/>
          <w:szCs w:val="21"/>
        </w:rPr>
        <w:t>/* menu */</w:t>
      </w:r>
    </w:p>
    <w:p w14:paraId="25DE2D8F"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p>
    <w:p w14:paraId="57869D1E"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.menu</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p>
    <w:p w14:paraId="62465D64"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list-style</w:t>
      </w:r>
      <w:r w:rsidRPr="00015106">
        <w:rPr>
          <w:rFonts w:ascii="Consolas" w:hAnsi="Consolas"/>
          <w:color w:val="D4D4D4"/>
          <w:sz w:val="21"/>
          <w:szCs w:val="21"/>
        </w:rPr>
        <w:t xml:space="preserve">: </w:t>
      </w:r>
      <w:r w:rsidRPr="00015106">
        <w:rPr>
          <w:rFonts w:ascii="Consolas" w:hAnsi="Consolas"/>
          <w:color w:val="CE9178"/>
          <w:sz w:val="21"/>
          <w:szCs w:val="21"/>
        </w:rPr>
        <w:t>none</w:t>
      </w:r>
      <w:r w:rsidRPr="00015106">
        <w:rPr>
          <w:rFonts w:ascii="Consolas" w:hAnsi="Consolas"/>
          <w:color w:val="D4D4D4"/>
          <w:sz w:val="21"/>
          <w:szCs w:val="21"/>
        </w:rPr>
        <w:t>;</w:t>
      </w:r>
    </w:p>
    <w:p w14:paraId="4079A8D5"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164ED59D"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6965A087"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ACC5998"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p>
    <w:p w14:paraId="0C961468"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6A9955"/>
          <w:sz w:val="21"/>
          <w:szCs w:val="21"/>
        </w:rPr>
        <w:t>/* items del menu */</w:t>
      </w:r>
    </w:p>
    <w:p w14:paraId="74999ABE"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p>
    <w:p w14:paraId="43D2575F"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.menu</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r w:rsidRPr="00015106">
        <w:rPr>
          <w:rFonts w:ascii="Consolas" w:hAnsi="Consolas"/>
          <w:color w:val="D7BA7D"/>
          <w:sz w:val="21"/>
          <w:szCs w:val="21"/>
        </w:rPr>
        <w:t>li</w:t>
      </w:r>
      <w:r w:rsidRPr="00015106">
        <w:rPr>
          <w:rFonts w:ascii="Consolas" w:hAnsi="Consolas"/>
          <w:color w:val="D4D4D4"/>
          <w:sz w:val="21"/>
          <w:szCs w:val="21"/>
        </w:rPr>
        <w:t xml:space="preserve"> {</w:t>
      </w:r>
    </w:p>
    <w:p w14:paraId="776EA429"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#2e518b</w:t>
      </w:r>
      <w:r w:rsidRPr="00015106">
        <w:rPr>
          <w:rFonts w:ascii="Consolas" w:hAnsi="Consolas"/>
          <w:color w:val="D4D4D4"/>
          <w:sz w:val="21"/>
          <w:szCs w:val="21"/>
        </w:rPr>
        <w:t>;</w:t>
      </w:r>
    </w:p>
    <w:p w14:paraId="6A9CB220"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86A71EF"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p>
    <w:p w14:paraId="46A19E6A"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6A9955"/>
          <w:sz w:val="21"/>
          <w:szCs w:val="21"/>
        </w:rPr>
        <w:t>/* enlaces del menu */</w:t>
      </w:r>
    </w:p>
    <w:p w14:paraId="41471203"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p>
    <w:p w14:paraId="5E8ADE32"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.menu</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r w:rsidRPr="00015106">
        <w:rPr>
          <w:rFonts w:ascii="Consolas" w:hAnsi="Consolas"/>
          <w:color w:val="D7BA7D"/>
          <w:sz w:val="21"/>
          <w:szCs w:val="21"/>
        </w:rPr>
        <w:t>a</w:t>
      </w:r>
      <w:r w:rsidRPr="00015106">
        <w:rPr>
          <w:rFonts w:ascii="Consolas" w:hAnsi="Consolas"/>
          <w:color w:val="D4D4D4"/>
          <w:sz w:val="21"/>
          <w:szCs w:val="21"/>
        </w:rPr>
        <w:t xml:space="preserve"> {</w:t>
      </w:r>
    </w:p>
    <w:p w14:paraId="107B0D97"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block</w:t>
      </w:r>
      <w:r w:rsidRPr="00015106">
        <w:rPr>
          <w:rFonts w:ascii="Consolas" w:hAnsi="Consolas"/>
          <w:color w:val="D4D4D4"/>
          <w:sz w:val="21"/>
          <w:szCs w:val="21"/>
        </w:rPr>
        <w:t>;</w:t>
      </w:r>
    </w:p>
    <w:p w14:paraId="5BC52322"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#fff</w:t>
      </w:r>
      <w:r w:rsidRPr="00015106">
        <w:rPr>
          <w:rFonts w:ascii="Consolas" w:hAnsi="Consolas"/>
          <w:color w:val="D4D4D4"/>
          <w:sz w:val="21"/>
          <w:szCs w:val="21"/>
        </w:rPr>
        <w:t>;</w:t>
      </w:r>
    </w:p>
    <w:p w14:paraId="34E1C1EB"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text-decoration</w:t>
      </w:r>
      <w:r w:rsidRPr="00015106">
        <w:rPr>
          <w:rFonts w:ascii="Consolas" w:hAnsi="Consolas"/>
          <w:color w:val="D4D4D4"/>
          <w:sz w:val="21"/>
          <w:szCs w:val="21"/>
        </w:rPr>
        <w:t xml:space="preserve">: </w:t>
      </w:r>
      <w:r w:rsidRPr="00015106">
        <w:rPr>
          <w:rFonts w:ascii="Consolas" w:hAnsi="Consolas"/>
          <w:color w:val="CE9178"/>
          <w:sz w:val="21"/>
          <w:szCs w:val="21"/>
        </w:rPr>
        <w:t>none</w:t>
      </w:r>
      <w:r w:rsidRPr="00015106">
        <w:rPr>
          <w:rFonts w:ascii="Consolas" w:hAnsi="Consolas"/>
          <w:color w:val="D4D4D4"/>
          <w:sz w:val="21"/>
          <w:szCs w:val="21"/>
        </w:rPr>
        <w:t>;</w:t>
      </w:r>
    </w:p>
    <w:p w14:paraId="53D923CB"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font-weight</w:t>
      </w:r>
      <w:r w:rsidRPr="00015106">
        <w:rPr>
          <w:rFonts w:ascii="Consolas" w:hAnsi="Consolas"/>
          <w:color w:val="D4D4D4"/>
          <w:sz w:val="21"/>
          <w:szCs w:val="21"/>
        </w:rPr>
        <w:t xml:space="preserve">: </w:t>
      </w:r>
      <w:r w:rsidRPr="00015106">
        <w:rPr>
          <w:rFonts w:ascii="Consolas" w:hAnsi="Consolas"/>
          <w:color w:val="B5CEA8"/>
          <w:sz w:val="21"/>
          <w:szCs w:val="21"/>
        </w:rPr>
        <w:t>400</w:t>
      </w:r>
      <w:r w:rsidRPr="00015106">
        <w:rPr>
          <w:rFonts w:ascii="Consolas" w:hAnsi="Consolas"/>
          <w:color w:val="D4D4D4"/>
          <w:sz w:val="21"/>
          <w:szCs w:val="21"/>
        </w:rPr>
        <w:t>;</w:t>
      </w:r>
    </w:p>
    <w:p w14:paraId="4C3F1144"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15px</w:t>
      </w:r>
      <w:r w:rsidRPr="00015106">
        <w:rPr>
          <w:rFonts w:ascii="Consolas" w:hAnsi="Consolas"/>
          <w:color w:val="D4D4D4"/>
          <w:sz w:val="21"/>
          <w:szCs w:val="21"/>
        </w:rPr>
        <w:t>;</w:t>
      </w:r>
    </w:p>
    <w:p w14:paraId="2A863479"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7997C678"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"HelveticaNeue"</w:t>
      </w:r>
      <w:r w:rsidRPr="00015106">
        <w:rPr>
          <w:rFonts w:ascii="Consolas" w:hAnsi="Consolas"/>
          <w:color w:val="D4D4D4"/>
          <w:sz w:val="21"/>
          <w:szCs w:val="21"/>
        </w:rPr>
        <w:t xml:space="preserve">, </w:t>
      </w:r>
      <w:r w:rsidRPr="00015106">
        <w:rPr>
          <w:rFonts w:ascii="Consolas" w:hAnsi="Consolas"/>
          <w:color w:val="CE9178"/>
          <w:sz w:val="21"/>
          <w:szCs w:val="21"/>
        </w:rPr>
        <w:t>"Helvetica Neue"</w:t>
      </w:r>
      <w:r w:rsidRPr="00015106">
        <w:rPr>
          <w:rFonts w:ascii="Consolas" w:hAnsi="Consolas"/>
          <w:color w:val="D4D4D4"/>
          <w:sz w:val="21"/>
          <w:szCs w:val="21"/>
        </w:rPr>
        <w:t xml:space="preserve">, </w:t>
      </w:r>
      <w:r w:rsidRPr="00015106">
        <w:rPr>
          <w:rFonts w:ascii="Consolas" w:hAnsi="Consolas"/>
          <w:color w:val="CE9178"/>
          <w:sz w:val="21"/>
          <w:szCs w:val="21"/>
        </w:rPr>
        <w:t>Helvetica</w:t>
      </w:r>
      <w:r w:rsidRPr="00015106">
        <w:rPr>
          <w:rFonts w:ascii="Consolas" w:hAnsi="Consolas"/>
          <w:color w:val="D4D4D4"/>
          <w:sz w:val="21"/>
          <w:szCs w:val="21"/>
        </w:rPr>
        <w:t xml:space="preserve">, </w:t>
      </w:r>
      <w:r w:rsidRPr="00015106">
        <w:rPr>
          <w:rFonts w:ascii="Consolas" w:hAnsi="Consolas"/>
          <w:color w:val="CE9178"/>
          <w:sz w:val="21"/>
          <w:szCs w:val="21"/>
        </w:rPr>
        <w:t>Arial</w:t>
      </w:r>
      <w:r w:rsidRPr="00015106">
        <w:rPr>
          <w:rFonts w:ascii="Consolas" w:hAnsi="Consolas"/>
          <w:color w:val="D4D4D4"/>
          <w:sz w:val="21"/>
          <w:szCs w:val="21"/>
        </w:rPr>
        <w:t xml:space="preserve">, </w:t>
      </w:r>
      <w:r w:rsidRPr="00015106">
        <w:rPr>
          <w:rFonts w:ascii="Consolas" w:hAnsi="Consolas"/>
          <w:color w:val="CE9178"/>
          <w:sz w:val="21"/>
          <w:szCs w:val="21"/>
        </w:rPr>
        <w:t>sans-serif</w:t>
      </w:r>
      <w:r w:rsidRPr="00015106">
        <w:rPr>
          <w:rFonts w:ascii="Consolas" w:hAnsi="Consolas"/>
          <w:color w:val="D4D4D4"/>
          <w:sz w:val="21"/>
          <w:szCs w:val="21"/>
        </w:rPr>
        <w:t>;</w:t>
      </w:r>
    </w:p>
    <w:p w14:paraId="4EA5D27E"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text-transform</w:t>
      </w:r>
      <w:r w:rsidRPr="00015106">
        <w:rPr>
          <w:rFonts w:ascii="Consolas" w:hAnsi="Consolas"/>
          <w:color w:val="D4D4D4"/>
          <w:sz w:val="21"/>
          <w:szCs w:val="21"/>
        </w:rPr>
        <w:t xml:space="preserve">: </w:t>
      </w:r>
      <w:r w:rsidRPr="00015106">
        <w:rPr>
          <w:rFonts w:ascii="Consolas" w:hAnsi="Consolas"/>
          <w:color w:val="CE9178"/>
          <w:sz w:val="21"/>
          <w:szCs w:val="21"/>
        </w:rPr>
        <w:t>uppercase</w:t>
      </w:r>
      <w:r w:rsidRPr="00015106">
        <w:rPr>
          <w:rFonts w:ascii="Consolas" w:hAnsi="Consolas"/>
          <w:color w:val="D4D4D4"/>
          <w:sz w:val="21"/>
          <w:szCs w:val="21"/>
        </w:rPr>
        <w:t>;</w:t>
      </w:r>
    </w:p>
    <w:p w14:paraId="4A891100"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letter-spacing</w:t>
      </w:r>
      <w:r w:rsidRPr="00015106">
        <w:rPr>
          <w:rFonts w:ascii="Consolas" w:hAnsi="Consolas"/>
          <w:color w:val="D4D4D4"/>
          <w:sz w:val="21"/>
          <w:szCs w:val="21"/>
        </w:rPr>
        <w:t xml:space="preserve">: </w:t>
      </w:r>
      <w:r w:rsidRPr="00015106">
        <w:rPr>
          <w:rFonts w:ascii="Consolas" w:hAnsi="Consolas"/>
          <w:color w:val="B5CEA8"/>
          <w:sz w:val="21"/>
          <w:szCs w:val="21"/>
        </w:rPr>
        <w:t>1px</w:t>
      </w:r>
      <w:r w:rsidRPr="00015106">
        <w:rPr>
          <w:rFonts w:ascii="Consolas" w:hAnsi="Consolas"/>
          <w:color w:val="D4D4D4"/>
          <w:sz w:val="21"/>
          <w:szCs w:val="21"/>
        </w:rPr>
        <w:t>;</w:t>
      </w:r>
    </w:p>
    <w:p w14:paraId="075E160E"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F80BD86"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p>
    <w:p w14:paraId="48F39E7D"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6A9955"/>
          <w:sz w:val="21"/>
          <w:szCs w:val="21"/>
        </w:rPr>
        <w:t>/* items del menu */</w:t>
      </w:r>
    </w:p>
    <w:p w14:paraId="4513EEF6"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p>
    <w:p w14:paraId="28C32D22"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.menu</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r w:rsidRPr="00015106">
        <w:rPr>
          <w:rFonts w:ascii="Consolas" w:hAnsi="Consolas"/>
          <w:color w:val="D7BA7D"/>
          <w:sz w:val="21"/>
          <w:szCs w:val="21"/>
        </w:rPr>
        <w:t>li</w:t>
      </w:r>
      <w:r w:rsidRPr="00015106">
        <w:rPr>
          <w:rFonts w:ascii="Consolas" w:hAnsi="Consolas"/>
          <w:color w:val="D4D4D4"/>
          <w:sz w:val="21"/>
          <w:szCs w:val="21"/>
        </w:rPr>
        <w:t xml:space="preserve"> {</w:t>
      </w:r>
    </w:p>
    <w:p w14:paraId="62A73C0E"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relative</w:t>
      </w:r>
      <w:r w:rsidRPr="00015106">
        <w:rPr>
          <w:rFonts w:ascii="Consolas" w:hAnsi="Consolas"/>
          <w:color w:val="D4D4D4"/>
          <w:sz w:val="21"/>
          <w:szCs w:val="21"/>
        </w:rPr>
        <w:t>;</w:t>
      </w:r>
    </w:p>
    <w:p w14:paraId="44B7C299"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float</w:t>
      </w:r>
      <w:r w:rsidRPr="00015106">
        <w:rPr>
          <w:rFonts w:ascii="Consolas" w:hAnsi="Consolas"/>
          <w:color w:val="D4D4D4"/>
          <w:sz w:val="21"/>
          <w:szCs w:val="21"/>
        </w:rPr>
        <w:t xml:space="preserve">: </w:t>
      </w:r>
      <w:r w:rsidRPr="00015106">
        <w:rPr>
          <w:rFonts w:ascii="Consolas" w:hAnsi="Consolas"/>
          <w:color w:val="CE9178"/>
          <w:sz w:val="21"/>
          <w:szCs w:val="21"/>
        </w:rPr>
        <w:t>left</w:t>
      </w:r>
      <w:r w:rsidRPr="00015106">
        <w:rPr>
          <w:rFonts w:ascii="Consolas" w:hAnsi="Consolas"/>
          <w:color w:val="D4D4D4"/>
          <w:sz w:val="21"/>
          <w:szCs w:val="21"/>
        </w:rPr>
        <w:t>;</w:t>
      </w:r>
    </w:p>
    <w:p w14:paraId="58B1356E"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215BB29A"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55DF782A"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911C244"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95690D5"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efecto al pasar el ratón por los items del menu */</w:t>
      </w:r>
    </w:p>
    <w:p w14:paraId="48FF0508"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A70F2F2"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.menu</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r w:rsidRPr="00015106">
        <w:rPr>
          <w:rFonts w:ascii="Consolas" w:hAnsi="Consolas"/>
          <w:color w:val="D7BA7D"/>
          <w:sz w:val="21"/>
          <w:szCs w:val="21"/>
        </w:rPr>
        <w:t>li:hover</w:t>
      </w:r>
      <w:r w:rsidRPr="00015106">
        <w:rPr>
          <w:rFonts w:ascii="Consolas" w:hAnsi="Consolas"/>
          <w:color w:val="D4D4D4"/>
          <w:sz w:val="21"/>
          <w:szCs w:val="21"/>
        </w:rPr>
        <w:t xml:space="preserve"> {</w:t>
      </w:r>
    </w:p>
    <w:p w14:paraId="5A253575"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CE9178"/>
          <w:sz w:val="21"/>
          <w:szCs w:val="21"/>
        </w:rPr>
        <w:t>#5b78a7</w:t>
      </w:r>
      <w:r w:rsidRPr="00015106">
        <w:rPr>
          <w:rFonts w:ascii="Consolas" w:hAnsi="Consolas"/>
          <w:color w:val="D4D4D4"/>
          <w:sz w:val="21"/>
          <w:szCs w:val="21"/>
        </w:rPr>
        <w:t>;</w:t>
      </w:r>
    </w:p>
    <w:p w14:paraId="6080B9F8"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56B5196" w14:textId="77777777" w:rsidR="00F2110B" w:rsidRPr="00015106" w:rsidRDefault="00F2110B" w:rsidP="00F2110B">
      <w:pPr>
        <w:widowControl/>
        <w:shd w:val="clear" w:color="auto" w:fill="1F1F1F"/>
        <w:autoSpaceDE/>
        <w:autoSpaceDN/>
        <w:adjustRightInd/>
        <w:spacing w:before="0" w:after="240" w:line="285" w:lineRule="atLeast"/>
        <w:jc w:val="left"/>
        <w:rPr>
          <w:rFonts w:ascii="Consolas" w:hAnsi="Consolas"/>
          <w:color w:val="CCCCCC"/>
          <w:sz w:val="21"/>
          <w:szCs w:val="21"/>
        </w:rPr>
      </w:pPr>
    </w:p>
    <w:p w14:paraId="4125AFF3"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6A9955"/>
          <w:sz w:val="21"/>
          <w:szCs w:val="21"/>
        </w:rPr>
        <w:t>/* menu desplegable */</w:t>
      </w:r>
    </w:p>
    <w:p w14:paraId="5DDBC98E"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p>
    <w:p w14:paraId="53D022FA"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.menu</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p>
    <w:p w14:paraId="72DABB37"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none</w:t>
      </w:r>
      <w:r w:rsidRPr="00015106">
        <w:rPr>
          <w:rFonts w:ascii="Consolas" w:hAnsi="Consolas"/>
          <w:color w:val="D4D4D4"/>
          <w:sz w:val="21"/>
          <w:szCs w:val="21"/>
        </w:rPr>
        <w:t>;</w:t>
      </w:r>
    </w:p>
    <w:p w14:paraId="4C4D2A7C"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absolute</w:t>
      </w:r>
      <w:r w:rsidRPr="00015106">
        <w:rPr>
          <w:rFonts w:ascii="Consolas" w:hAnsi="Consolas"/>
          <w:color w:val="D4D4D4"/>
          <w:sz w:val="21"/>
          <w:szCs w:val="21"/>
        </w:rPr>
        <w:t>;</w:t>
      </w:r>
    </w:p>
    <w:p w14:paraId="4763BA7A"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top</w:t>
      </w:r>
      <w:r w:rsidRPr="00015106">
        <w:rPr>
          <w:rFonts w:ascii="Consolas" w:hAnsi="Consolas"/>
          <w:color w:val="D4D4D4"/>
          <w:sz w:val="21"/>
          <w:szCs w:val="21"/>
        </w:rPr>
        <w:t xml:space="preserve">: </w:t>
      </w:r>
      <w:r w:rsidRPr="00015106">
        <w:rPr>
          <w:rFonts w:ascii="Consolas" w:hAnsi="Consolas"/>
          <w:color w:val="B5CEA8"/>
          <w:sz w:val="21"/>
          <w:szCs w:val="21"/>
        </w:rPr>
        <w:t>100%</w:t>
      </w:r>
      <w:r w:rsidRPr="00015106">
        <w:rPr>
          <w:rFonts w:ascii="Consolas" w:hAnsi="Consolas"/>
          <w:color w:val="D4D4D4"/>
          <w:sz w:val="21"/>
          <w:szCs w:val="21"/>
        </w:rPr>
        <w:t>;</w:t>
      </w:r>
    </w:p>
    <w:p w14:paraId="57F5B595"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left</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0843F81D"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CE9178"/>
          <w:sz w:val="21"/>
          <w:szCs w:val="21"/>
        </w:rPr>
        <w:t>#eee</w:t>
      </w:r>
      <w:r w:rsidRPr="00015106">
        <w:rPr>
          <w:rFonts w:ascii="Consolas" w:hAnsi="Consolas"/>
          <w:color w:val="D4D4D4"/>
          <w:sz w:val="21"/>
          <w:szCs w:val="21"/>
        </w:rPr>
        <w:t>;</w:t>
      </w:r>
    </w:p>
    <w:p w14:paraId="329221FD"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2B2EBC41"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AF8DF2F"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p>
    <w:p w14:paraId="7896D22E"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6A9955"/>
          <w:sz w:val="21"/>
          <w:szCs w:val="21"/>
        </w:rPr>
        <w:t>/* items del menu desplegable */</w:t>
      </w:r>
    </w:p>
    <w:p w14:paraId="4D0A332F"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p>
    <w:p w14:paraId="1B5A7150"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.menu</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r w:rsidRPr="00015106">
        <w:rPr>
          <w:rFonts w:ascii="Consolas" w:hAnsi="Consolas"/>
          <w:color w:val="D7BA7D"/>
          <w:sz w:val="21"/>
          <w:szCs w:val="21"/>
        </w:rPr>
        <w:t>li</w:t>
      </w:r>
      <w:r w:rsidRPr="00015106">
        <w:rPr>
          <w:rFonts w:ascii="Consolas" w:hAnsi="Consolas"/>
          <w:color w:val="D4D4D4"/>
          <w:sz w:val="21"/>
          <w:szCs w:val="21"/>
        </w:rPr>
        <w:t xml:space="preserve"> {</w:t>
      </w:r>
    </w:p>
    <w:p w14:paraId="77B9B85D"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float</w:t>
      </w:r>
      <w:r w:rsidRPr="00015106">
        <w:rPr>
          <w:rFonts w:ascii="Consolas" w:hAnsi="Consolas"/>
          <w:color w:val="D4D4D4"/>
          <w:sz w:val="21"/>
          <w:szCs w:val="21"/>
        </w:rPr>
        <w:t xml:space="preserve">: </w:t>
      </w:r>
      <w:r w:rsidRPr="00015106">
        <w:rPr>
          <w:rFonts w:ascii="Consolas" w:hAnsi="Consolas"/>
          <w:color w:val="CE9178"/>
          <w:sz w:val="21"/>
          <w:szCs w:val="21"/>
        </w:rPr>
        <w:t>none</w:t>
      </w:r>
      <w:r w:rsidRPr="00015106">
        <w:rPr>
          <w:rFonts w:ascii="Consolas" w:hAnsi="Consolas"/>
          <w:color w:val="D4D4D4"/>
          <w:sz w:val="21"/>
          <w:szCs w:val="21"/>
        </w:rPr>
        <w:t>;</w:t>
      </w:r>
    </w:p>
    <w:p w14:paraId="2AE2D1BB"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150px</w:t>
      </w:r>
    </w:p>
    <w:p w14:paraId="5A94B5D8"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611012E"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566EFCB"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enlaces de los items del menu desplegable */</w:t>
      </w:r>
    </w:p>
    <w:p w14:paraId="790A0D6B"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1B1B770"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.menu</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r w:rsidRPr="00015106">
        <w:rPr>
          <w:rFonts w:ascii="Consolas" w:hAnsi="Consolas"/>
          <w:color w:val="D7BA7D"/>
          <w:sz w:val="21"/>
          <w:szCs w:val="21"/>
        </w:rPr>
        <w:t>a</w:t>
      </w:r>
      <w:r w:rsidRPr="00015106">
        <w:rPr>
          <w:rFonts w:ascii="Consolas" w:hAnsi="Consolas"/>
          <w:color w:val="D4D4D4"/>
          <w:sz w:val="21"/>
          <w:szCs w:val="21"/>
        </w:rPr>
        <w:t xml:space="preserve"> {</w:t>
      </w:r>
    </w:p>
    <w:p w14:paraId="69D6F703"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line-height</w:t>
      </w:r>
      <w:r w:rsidRPr="00015106">
        <w:rPr>
          <w:rFonts w:ascii="Consolas" w:hAnsi="Consolas"/>
          <w:color w:val="D4D4D4"/>
          <w:sz w:val="21"/>
          <w:szCs w:val="21"/>
        </w:rPr>
        <w:t xml:space="preserve">: </w:t>
      </w:r>
      <w:r w:rsidRPr="00015106">
        <w:rPr>
          <w:rFonts w:ascii="Consolas" w:hAnsi="Consolas"/>
          <w:color w:val="B5CEA8"/>
          <w:sz w:val="21"/>
          <w:szCs w:val="21"/>
        </w:rPr>
        <w:t>120%</w:t>
      </w:r>
      <w:r w:rsidRPr="00015106">
        <w:rPr>
          <w:rFonts w:ascii="Consolas" w:hAnsi="Consolas"/>
          <w:color w:val="D4D4D4"/>
          <w:sz w:val="21"/>
          <w:szCs w:val="21"/>
        </w:rPr>
        <w:t>;</w:t>
      </w:r>
    </w:p>
    <w:p w14:paraId="76CF182F"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15px</w:t>
      </w:r>
      <w:r w:rsidRPr="00904F88">
        <w:rPr>
          <w:rFonts w:ascii="Consolas" w:hAnsi="Consolas"/>
          <w:color w:val="D4D4D4"/>
          <w:sz w:val="21"/>
          <w:szCs w:val="21"/>
          <w:lang w:val="es-ES"/>
        </w:rPr>
        <w:t>;</w:t>
      </w:r>
    </w:p>
    <w:p w14:paraId="01DFCB13"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17E3F18"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3472F1F"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items del menu desplegable al pasar el ratón */</w:t>
      </w:r>
    </w:p>
    <w:p w14:paraId="3CE799F6"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C0A5A12"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.menu</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li:hover</w:t>
      </w:r>
      <w:r w:rsidRPr="00904F88">
        <w:rPr>
          <w:rFonts w:ascii="Consolas" w:hAnsi="Consolas"/>
          <w:color w:val="D4D4D4"/>
          <w:sz w:val="21"/>
          <w:szCs w:val="21"/>
          <w:lang w:val="es-ES"/>
        </w:rPr>
        <w:t>&gt;</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p>
    <w:p w14:paraId="542E2700"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block</w:t>
      </w:r>
      <w:r w:rsidRPr="00015106">
        <w:rPr>
          <w:rFonts w:ascii="Consolas" w:hAnsi="Consolas"/>
          <w:color w:val="D4D4D4"/>
          <w:sz w:val="21"/>
          <w:szCs w:val="21"/>
        </w:rPr>
        <w:t>;</w:t>
      </w:r>
    </w:p>
    <w:p w14:paraId="099B0943"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BBF1626"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0CC17C3C"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75C7C7C2"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p>
    <w:p w14:paraId="0C476600"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2A20BFAE" w14:textId="77777777" w:rsidR="00F2110B" w:rsidRPr="00015106" w:rsidRDefault="00F2110B" w:rsidP="00F2110B">
      <w:pPr>
        <w:widowControl/>
        <w:shd w:val="clear" w:color="auto" w:fill="1F1F1F"/>
        <w:autoSpaceDE/>
        <w:autoSpaceDN/>
        <w:adjustRightInd/>
        <w:spacing w:before="0" w:after="240" w:line="285" w:lineRule="atLeast"/>
        <w:jc w:val="left"/>
        <w:rPr>
          <w:rFonts w:ascii="Consolas" w:hAnsi="Consolas"/>
          <w:color w:val="CCCCCC"/>
          <w:sz w:val="21"/>
          <w:szCs w:val="21"/>
        </w:rPr>
      </w:pPr>
      <w:r w:rsidRPr="00015106">
        <w:rPr>
          <w:rFonts w:ascii="Consolas" w:hAnsi="Consolas"/>
          <w:color w:val="CCCCCC"/>
          <w:sz w:val="21"/>
          <w:szCs w:val="21"/>
        </w:rPr>
        <w:br/>
      </w:r>
      <w:r w:rsidRPr="00015106">
        <w:rPr>
          <w:rFonts w:ascii="Consolas" w:hAnsi="Consolas"/>
          <w:color w:val="CCCCCC"/>
          <w:sz w:val="21"/>
          <w:szCs w:val="21"/>
        </w:rPr>
        <w:br/>
      </w:r>
    </w:p>
    <w:p w14:paraId="45663A19"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6A9955"/>
          <w:sz w:val="21"/>
          <w:szCs w:val="21"/>
        </w:rPr>
        <w:t>&lt;!-- start nav --&gt;</w:t>
      </w:r>
    </w:p>
    <w:p w14:paraId="7DCF9A49"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nav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"menu"</w:t>
      </w:r>
      <w:r w:rsidRPr="00015106">
        <w:rPr>
          <w:rFonts w:ascii="Consolas" w:hAnsi="Consolas"/>
          <w:color w:val="808080"/>
          <w:sz w:val="21"/>
          <w:szCs w:val="21"/>
        </w:rPr>
        <w:t>&gt;</w:t>
      </w:r>
    </w:p>
    <w:p w14:paraId="205ECE1E"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6A9955"/>
          <w:sz w:val="21"/>
          <w:szCs w:val="21"/>
        </w:rPr>
        <w:t>&lt;!-- start menu --&gt;</w:t>
      </w:r>
    </w:p>
    <w:p w14:paraId="70162871"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1D1A6533"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1</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18A9099B"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2</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w:t>
      </w:r>
    </w:p>
    <w:p w14:paraId="27E23C01"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6A9955"/>
          <w:sz w:val="21"/>
          <w:szCs w:val="21"/>
        </w:rPr>
        <w:t>&lt;!-- start menu desplegable --&gt;</w:t>
      </w:r>
    </w:p>
    <w:p w14:paraId="2D24AAC9"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72B8B23D"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2.1</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329ACA78"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2.2</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77561E41"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2.3</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3DD39A73"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79D90AE9"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6A9955"/>
          <w:sz w:val="21"/>
          <w:szCs w:val="21"/>
        </w:rPr>
        <w:t>&lt;!-- end menu desplegable --&gt;</w:t>
      </w:r>
    </w:p>
    <w:p w14:paraId="16848462"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w:t>
      </w:r>
    </w:p>
    <w:p w14:paraId="74D76144"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3</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05BB5A5A"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w:t>
      </w:r>
    </w:p>
    <w:p w14:paraId="7F85F0DA"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4</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w:t>
      </w:r>
    </w:p>
    <w:p w14:paraId="5075EA4F"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56AAB024"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4.1</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6D342DF1"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4.2</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05D360BA"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4.3</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193281E2"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41AD8B6D"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w:t>
      </w:r>
    </w:p>
    <w:p w14:paraId="39CAA3A6"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Enlace 5</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2DF4E2FC"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26B4A28F"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6A9955"/>
          <w:sz w:val="21"/>
          <w:szCs w:val="21"/>
        </w:rPr>
        <w:t>&lt;!-- end menu --&gt;</w:t>
      </w:r>
    </w:p>
    <w:p w14:paraId="7ACD0696"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nav</w:t>
      </w:r>
      <w:r w:rsidRPr="00015106">
        <w:rPr>
          <w:rFonts w:ascii="Consolas" w:hAnsi="Consolas"/>
          <w:color w:val="808080"/>
          <w:sz w:val="21"/>
          <w:szCs w:val="21"/>
        </w:rPr>
        <w:t>&gt;</w:t>
      </w:r>
    </w:p>
    <w:p w14:paraId="2682A300"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6A9955"/>
          <w:sz w:val="21"/>
          <w:szCs w:val="21"/>
        </w:rPr>
        <w:t>&lt;!-- end nav --&gt;</w:t>
      </w:r>
    </w:p>
    <w:p w14:paraId="7CB4103C" w14:textId="77777777" w:rsidR="00F2110B" w:rsidRPr="00015106"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rPr>
      </w:pPr>
    </w:p>
    <w:p w14:paraId="22DFDAD0"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0DA31B6"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DB1C5EB"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C7C6ACC" w14:textId="77777777" w:rsidR="00D028E5" w:rsidRPr="00904F88" w:rsidRDefault="00D028E5" w:rsidP="00F904D0">
      <w:pPr>
        <w:rPr>
          <w:lang w:val="es-ES"/>
        </w:rPr>
      </w:pPr>
    </w:p>
    <w:p w14:paraId="56A609E5" w14:textId="77777777" w:rsidR="00F2110B" w:rsidRPr="00904F88" w:rsidRDefault="00F2110B" w:rsidP="00F904D0">
      <w:pPr>
        <w:rPr>
          <w:lang w:val="es-ES"/>
        </w:rPr>
      </w:pPr>
    </w:p>
    <w:p w14:paraId="0E99A2DD" w14:textId="02A58580" w:rsidR="008C15F3" w:rsidRPr="00904F88" w:rsidRDefault="004E5971" w:rsidP="008C15F3">
      <w:pPr>
        <w:pStyle w:val="Ttulo1"/>
        <w:rPr>
          <w:lang w:val="es-ES"/>
        </w:rPr>
      </w:pPr>
      <w:bookmarkStart w:id="76" w:name="_Toc210640551"/>
      <w:r w:rsidRPr="00904F88">
        <w:rPr>
          <w:lang w:val="es-ES"/>
        </w:rPr>
        <w:t>Posicionando</w:t>
      </w:r>
      <w:r w:rsidR="008C15F3" w:rsidRPr="00904F88">
        <w:rPr>
          <w:lang w:val="es-ES"/>
        </w:rPr>
        <w:t xml:space="preserve"> formas</w:t>
      </w:r>
      <w:r w:rsidRPr="00904F88">
        <w:rPr>
          <w:lang w:val="es-ES"/>
        </w:rPr>
        <w:t xml:space="preserve"> y usando</w:t>
      </w:r>
      <w:r w:rsidR="008C15F3" w:rsidRPr="00904F88">
        <w:rPr>
          <w:lang w:val="es-ES"/>
        </w:rPr>
        <w:t xml:space="preserve"> bordes, sombreados, backgrounds e imágenes en CSS</w:t>
      </w:r>
      <w:bookmarkEnd w:id="76"/>
    </w:p>
    <w:p w14:paraId="0A625A41" w14:textId="77777777" w:rsidR="008C15F3" w:rsidRPr="00904F88" w:rsidRDefault="008C15F3" w:rsidP="00F904D0">
      <w:pPr>
        <w:rPr>
          <w:lang w:val="es-ES"/>
        </w:rPr>
      </w:pPr>
    </w:p>
    <w:p w14:paraId="5A883DF2" w14:textId="48919C4E" w:rsidR="008C15F3" w:rsidRPr="00904F88" w:rsidRDefault="008C15F3" w:rsidP="00F904D0">
      <w:pPr>
        <w:rPr>
          <w:lang w:val="es-ES"/>
        </w:rPr>
      </w:pPr>
      <w:r w:rsidRPr="00904F88">
        <w:rPr>
          <w:lang w:val="es-ES"/>
        </w:rPr>
        <w:t xml:space="preserve">En este apartado vamos a </w:t>
      </w:r>
      <w:r w:rsidR="003F6D46" w:rsidRPr="00904F88">
        <w:rPr>
          <w:lang w:val="es-ES"/>
        </w:rPr>
        <w:t>construir</w:t>
      </w:r>
      <w:r w:rsidRPr="00904F88">
        <w:rPr>
          <w:lang w:val="es-ES"/>
        </w:rPr>
        <w:t xml:space="preserve"> diferentes </w:t>
      </w:r>
      <w:r w:rsidR="003F6D46" w:rsidRPr="00904F88">
        <w:rPr>
          <w:lang w:val="es-ES"/>
        </w:rPr>
        <w:t>formas y objetos usando las propiedades avanzadas de CSS y HTML. Desde el banner o principio de la página</w:t>
      </w:r>
      <w:r w:rsidR="00822D2B" w:rsidRPr="00904F88">
        <w:rPr>
          <w:lang w:val="es-ES"/>
        </w:rPr>
        <w:t>, los asides, los enlaces, vamos a jugar con las propiedades de bordes, sombreados, backgrounds y usando imágenes para conseguir formas más interesantes en nuestros sitios web. Vamos a empezar viendo el resultado esperado cuando terminemos esta sección:</w:t>
      </w:r>
    </w:p>
    <w:p w14:paraId="766C28D8" w14:textId="77777777" w:rsidR="00822D2B" w:rsidRPr="00904F88" w:rsidRDefault="00822D2B" w:rsidP="00F904D0">
      <w:pPr>
        <w:rPr>
          <w:lang w:val="es-ES"/>
        </w:rPr>
      </w:pPr>
    </w:p>
    <w:p w14:paraId="6142FAAA" w14:textId="65D1A62B" w:rsidR="00822D2B" w:rsidRPr="00904F88" w:rsidRDefault="00625DCC" w:rsidP="00F904D0">
      <w:pPr>
        <w:rPr>
          <w:lang w:val="es-ES"/>
        </w:rPr>
      </w:pPr>
      <w:r w:rsidRPr="00904F88">
        <w:rPr>
          <w:lang w:val="es-ES"/>
        </w:rPr>
        <w:t>Empezamos por el Banner</w:t>
      </w:r>
      <w:r w:rsidR="005D1638" w:rsidRPr="00904F88">
        <w:rPr>
          <w:lang w:val="es-ES"/>
        </w:rPr>
        <w:t xml:space="preserve">, en el que hemos añadido un texto dentro de la imagen y </w:t>
      </w:r>
      <w:r w:rsidR="00D139F9" w:rsidRPr="00904F88">
        <w:rPr>
          <w:lang w:val="es-ES"/>
        </w:rPr>
        <w:t>un botón con imagen incluida en la parte inferior de la misma</w:t>
      </w:r>
    </w:p>
    <w:p w14:paraId="61C251A8" w14:textId="77777777" w:rsidR="00D139F9" w:rsidRPr="00904F88" w:rsidRDefault="00D139F9" w:rsidP="00F904D0">
      <w:pPr>
        <w:rPr>
          <w:lang w:val="es-ES"/>
        </w:rPr>
      </w:pPr>
    </w:p>
    <w:p w14:paraId="47A7D0FD" w14:textId="27AB40F3" w:rsidR="00D139F9" w:rsidRPr="00904F88" w:rsidRDefault="00F448CA" w:rsidP="00F904D0">
      <w:pPr>
        <w:rPr>
          <w:lang w:val="es-ES"/>
        </w:rPr>
      </w:pPr>
      <w:r w:rsidRPr="00904F88">
        <w:rPr>
          <w:noProof/>
          <w:lang w:val="es-ES"/>
        </w:rPr>
        <w:drawing>
          <wp:inline distT="0" distB="0" distL="0" distR="0" wp14:anchorId="6FE765C5" wp14:editId="0F2D07F0">
            <wp:extent cx="6300470" cy="2287270"/>
            <wp:effectExtent l="0" t="0" r="5080" b="0"/>
            <wp:docPr id="1748800289" name="Imagen 1" descr="Imagen de la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0289" name="Imagen 1" descr="Imagen de la pantalla de un celular&#10;&#10;El contenido generado por IA puede ser incorrecto."/>
                    <pic:cNvPicPr/>
                  </pic:nvPicPr>
                  <pic:blipFill>
                    <a:blip r:embed="rId202"/>
                    <a:stretch>
                      <a:fillRect/>
                    </a:stretch>
                  </pic:blipFill>
                  <pic:spPr>
                    <a:xfrm>
                      <a:off x="0" y="0"/>
                      <a:ext cx="6300470" cy="2287270"/>
                    </a:xfrm>
                    <a:prstGeom prst="rect">
                      <a:avLst/>
                    </a:prstGeom>
                  </pic:spPr>
                </pic:pic>
              </a:graphicData>
            </a:graphic>
          </wp:inline>
        </w:drawing>
      </w:r>
    </w:p>
    <w:p w14:paraId="183C196C" w14:textId="77777777" w:rsidR="00F448CA" w:rsidRPr="00904F88" w:rsidRDefault="00F448CA" w:rsidP="00F904D0">
      <w:pPr>
        <w:rPr>
          <w:lang w:val="es-ES"/>
        </w:rPr>
      </w:pPr>
    </w:p>
    <w:p w14:paraId="3F57E292" w14:textId="2BA640FC" w:rsidR="00F448CA" w:rsidRPr="00904F88" w:rsidRDefault="00F448CA" w:rsidP="00F904D0">
      <w:pPr>
        <w:rPr>
          <w:lang w:val="es-ES"/>
        </w:rPr>
      </w:pPr>
      <w:r w:rsidRPr="00904F88">
        <w:rPr>
          <w:lang w:val="es-ES"/>
        </w:rPr>
        <w:t>Seguimos con los asides que hemos construido con color de background e imágenes de tipo flecha para dar la sensación de ser un bocadillo de Comic.</w:t>
      </w:r>
    </w:p>
    <w:p w14:paraId="19218AFC" w14:textId="77777777" w:rsidR="00FF1253" w:rsidRPr="00904F88" w:rsidRDefault="00FF1253" w:rsidP="00F904D0">
      <w:pPr>
        <w:rPr>
          <w:lang w:val="es-ES"/>
        </w:rPr>
      </w:pPr>
    </w:p>
    <w:p w14:paraId="15ED6EBD" w14:textId="636050FD" w:rsidR="00FF1253" w:rsidRPr="00904F88" w:rsidRDefault="00FF1253" w:rsidP="00F904D0">
      <w:pPr>
        <w:rPr>
          <w:lang w:val="es-ES"/>
        </w:rPr>
      </w:pPr>
      <w:r w:rsidRPr="00904F88">
        <w:rPr>
          <w:lang w:val="es-ES"/>
        </w:rPr>
        <w:t xml:space="preserve">Imagen tipo flecha: </w:t>
      </w:r>
      <w:r w:rsidRPr="00904F88">
        <w:rPr>
          <w:noProof/>
          <w:lang w:val="es-ES"/>
        </w:rPr>
        <w:drawing>
          <wp:inline distT="0" distB="0" distL="0" distR="0" wp14:anchorId="59E14152" wp14:editId="027D1443">
            <wp:extent cx="328462" cy="400050"/>
            <wp:effectExtent l="0" t="0" r="0" b="0"/>
            <wp:docPr id="158842991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30863" cy="402975"/>
                    </a:xfrm>
                    <a:prstGeom prst="rect">
                      <a:avLst/>
                    </a:prstGeom>
                    <a:noFill/>
                    <a:ln>
                      <a:noFill/>
                    </a:ln>
                  </pic:spPr>
                </pic:pic>
              </a:graphicData>
            </a:graphic>
          </wp:inline>
        </w:drawing>
      </w:r>
    </w:p>
    <w:p w14:paraId="41DA300C" w14:textId="77777777" w:rsidR="00F448CA" w:rsidRPr="00904F88" w:rsidRDefault="00F448CA" w:rsidP="00F904D0">
      <w:pPr>
        <w:rPr>
          <w:lang w:val="es-ES"/>
        </w:rPr>
      </w:pPr>
    </w:p>
    <w:p w14:paraId="344385CA" w14:textId="215D4E68" w:rsidR="00F448CA" w:rsidRPr="00904F88" w:rsidRDefault="00114B1F" w:rsidP="00F904D0">
      <w:pPr>
        <w:rPr>
          <w:lang w:val="es-ES"/>
        </w:rPr>
      </w:pPr>
      <w:r w:rsidRPr="00904F88">
        <w:rPr>
          <w:noProof/>
          <w:lang w:val="es-ES"/>
        </w:rPr>
        <w:lastRenderedPageBreak/>
        <w:drawing>
          <wp:anchor distT="0" distB="0" distL="114300" distR="114300" simplePos="0" relativeHeight="251659264" behindDoc="1" locked="0" layoutInCell="1" allowOverlap="1" wp14:anchorId="72E72DEA" wp14:editId="0D56C5F8">
            <wp:simplePos x="0" y="0"/>
            <wp:positionH relativeFrom="column">
              <wp:posOffset>3009265</wp:posOffset>
            </wp:positionH>
            <wp:positionV relativeFrom="paragraph">
              <wp:posOffset>210820</wp:posOffset>
            </wp:positionV>
            <wp:extent cx="1902097" cy="3067050"/>
            <wp:effectExtent l="0" t="0" r="3175" b="0"/>
            <wp:wrapTight wrapText="bothSides">
              <wp:wrapPolygon edited="0">
                <wp:start x="0" y="0"/>
                <wp:lineTo x="0" y="21466"/>
                <wp:lineTo x="21420" y="21466"/>
                <wp:lineTo x="21420" y="0"/>
                <wp:lineTo x="0" y="0"/>
              </wp:wrapPolygon>
            </wp:wrapTight>
            <wp:docPr id="1007182546"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82546" name="Imagen 1" descr="Aplicación&#10;&#10;El contenido generado por IA puede ser incorrecto."/>
                    <pic:cNvPicPr/>
                  </pic:nvPicPr>
                  <pic:blipFill>
                    <a:blip r:embed="rId204">
                      <a:extLst>
                        <a:ext uri="{28A0092B-C50C-407E-A947-70E740481C1C}">
                          <a14:useLocalDpi xmlns:a14="http://schemas.microsoft.com/office/drawing/2010/main" val="0"/>
                        </a:ext>
                      </a:extLst>
                    </a:blip>
                    <a:stretch>
                      <a:fillRect/>
                    </a:stretch>
                  </pic:blipFill>
                  <pic:spPr>
                    <a:xfrm>
                      <a:off x="0" y="0"/>
                      <a:ext cx="1902097" cy="3067050"/>
                    </a:xfrm>
                    <a:prstGeom prst="rect">
                      <a:avLst/>
                    </a:prstGeom>
                  </pic:spPr>
                </pic:pic>
              </a:graphicData>
            </a:graphic>
            <wp14:sizeRelH relativeFrom="page">
              <wp14:pctWidth>0</wp14:pctWidth>
            </wp14:sizeRelH>
            <wp14:sizeRelV relativeFrom="page">
              <wp14:pctHeight>0</wp14:pctHeight>
            </wp14:sizeRelV>
          </wp:anchor>
        </w:drawing>
      </w:r>
      <w:r w:rsidR="000C718C" w:rsidRPr="00904F88">
        <w:rPr>
          <w:noProof/>
          <w:lang w:val="es-ES"/>
        </w:rPr>
        <w:drawing>
          <wp:anchor distT="0" distB="0" distL="114300" distR="114300" simplePos="0" relativeHeight="251658240" behindDoc="1" locked="0" layoutInCell="1" allowOverlap="1" wp14:anchorId="1837E3D5" wp14:editId="6BD03BAE">
            <wp:simplePos x="0" y="0"/>
            <wp:positionH relativeFrom="column">
              <wp:posOffset>-635</wp:posOffset>
            </wp:positionH>
            <wp:positionV relativeFrom="paragraph">
              <wp:posOffset>1270</wp:posOffset>
            </wp:positionV>
            <wp:extent cx="2002889" cy="3575050"/>
            <wp:effectExtent l="0" t="0" r="0" b="6350"/>
            <wp:wrapTight wrapText="bothSides">
              <wp:wrapPolygon edited="0">
                <wp:start x="0" y="0"/>
                <wp:lineTo x="0" y="21523"/>
                <wp:lineTo x="21367" y="21523"/>
                <wp:lineTo x="21367" y="0"/>
                <wp:lineTo x="0" y="0"/>
              </wp:wrapPolygon>
            </wp:wrapTight>
            <wp:docPr id="785425185" name="Imagen 1" descr="Una captura de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5185" name="Imagen 1" descr="Una captura de pantalla de un celular con texto e imagen&#10;&#10;El contenido generado por IA puede ser incorrecto."/>
                    <pic:cNvPicPr/>
                  </pic:nvPicPr>
                  <pic:blipFill>
                    <a:blip r:embed="rId205">
                      <a:extLst>
                        <a:ext uri="{28A0092B-C50C-407E-A947-70E740481C1C}">
                          <a14:useLocalDpi xmlns:a14="http://schemas.microsoft.com/office/drawing/2010/main" val="0"/>
                        </a:ext>
                      </a:extLst>
                    </a:blip>
                    <a:stretch>
                      <a:fillRect/>
                    </a:stretch>
                  </pic:blipFill>
                  <pic:spPr>
                    <a:xfrm>
                      <a:off x="0" y="0"/>
                      <a:ext cx="2002889" cy="3575050"/>
                    </a:xfrm>
                    <a:prstGeom prst="rect">
                      <a:avLst/>
                    </a:prstGeom>
                  </pic:spPr>
                </pic:pic>
              </a:graphicData>
            </a:graphic>
            <wp14:sizeRelH relativeFrom="page">
              <wp14:pctWidth>0</wp14:pctWidth>
            </wp14:sizeRelH>
            <wp14:sizeRelV relativeFrom="page">
              <wp14:pctHeight>0</wp14:pctHeight>
            </wp14:sizeRelV>
          </wp:anchor>
        </w:drawing>
      </w:r>
    </w:p>
    <w:p w14:paraId="769D45C3" w14:textId="7A5A2E3C" w:rsidR="008C15F3" w:rsidRPr="00904F88" w:rsidRDefault="008C15F3" w:rsidP="00F904D0">
      <w:pPr>
        <w:rPr>
          <w:lang w:val="es-ES"/>
        </w:rPr>
      </w:pPr>
    </w:p>
    <w:p w14:paraId="3ED51509" w14:textId="77777777" w:rsidR="000C718C" w:rsidRPr="00904F88" w:rsidRDefault="000C718C" w:rsidP="00F904D0">
      <w:pPr>
        <w:rPr>
          <w:lang w:val="es-ES"/>
        </w:rPr>
      </w:pPr>
    </w:p>
    <w:p w14:paraId="5BCDC584" w14:textId="4F1CDD29" w:rsidR="000C718C" w:rsidRPr="00904F88" w:rsidRDefault="000C718C" w:rsidP="00F904D0">
      <w:pPr>
        <w:rPr>
          <w:lang w:val="es-ES"/>
        </w:rPr>
      </w:pPr>
    </w:p>
    <w:p w14:paraId="483CE3CC" w14:textId="031C9C6F" w:rsidR="000C718C" w:rsidRPr="00904F88" w:rsidRDefault="000C718C" w:rsidP="00F904D0">
      <w:pPr>
        <w:rPr>
          <w:lang w:val="es-ES"/>
        </w:rPr>
      </w:pPr>
    </w:p>
    <w:p w14:paraId="7421A5A0" w14:textId="58B2216A" w:rsidR="000C718C" w:rsidRPr="00904F88" w:rsidRDefault="000C718C" w:rsidP="00F904D0">
      <w:pPr>
        <w:rPr>
          <w:lang w:val="es-ES"/>
        </w:rPr>
      </w:pPr>
    </w:p>
    <w:p w14:paraId="125ABB95" w14:textId="77777777" w:rsidR="008C15F3" w:rsidRPr="00904F88" w:rsidRDefault="008C15F3" w:rsidP="00F904D0">
      <w:pPr>
        <w:rPr>
          <w:lang w:val="es-ES"/>
        </w:rPr>
      </w:pPr>
    </w:p>
    <w:p w14:paraId="2C89EA1E" w14:textId="7F3218E6" w:rsidR="000C718C" w:rsidRPr="00904F88" w:rsidRDefault="000C718C" w:rsidP="00F904D0">
      <w:pPr>
        <w:rPr>
          <w:lang w:val="es-ES"/>
        </w:rPr>
      </w:pPr>
    </w:p>
    <w:p w14:paraId="6207080C" w14:textId="77777777" w:rsidR="000C718C" w:rsidRPr="00904F88" w:rsidRDefault="000C718C" w:rsidP="00F904D0">
      <w:pPr>
        <w:rPr>
          <w:lang w:val="es-ES"/>
        </w:rPr>
      </w:pPr>
    </w:p>
    <w:p w14:paraId="12374DB4" w14:textId="77777777" w:rsidR="000C718C" w:rsidRPr="00904F88" w:rsidRDefault="000C718C" w:rsidP="00F904D0">
      <w:pPr>
        <w:rPr>
          <w:lang w:val="es-ES"/>
        </w:rPr>
      </w:pPr>
    </w:p>
    <w:p w14:paraId="0C482439" w14:textId="77777777" w:rsidR="000C718C" w:rsidRPr="00904F88" w:rsidRDefault="000C718C" w:rsidP="00F904D0">
      <w:pPr>
        <w:rPr>
          <w:lang w:val="es-ES"/>
        </w:rPr>
      </w:pPr>
    </w:p>
    <w:p w14:paraId="2170FE1C" w14:textId="336BF6BB" w:rsidR="000C718C" w:rsidRPr="00904F88" w:rsidRDefault="000C718C" w:rsidP="00F904D0">
      <w:pPr>
        <w:rPr>
          <w:lang w:val="es-ES"/>
        </w:rPr>
      </w:pPr>
    </w:p>
    <w:p w14:paraId="2B194408" w14:textId="77777777" w:rsidR="000C718C" w:rsidRPr="00904F88" w:rsidRDefault="000C718C" w:rsidP="00F904D0">
      <w:pPr>
        <w:rPr>
          <w:lang w:val="es-ES"/>
        </w:rPr>
      </w:pPr>
    </w:p>
    <w:p w14:paraId="50721A80" w14:textId="77777777" w:rsidR="000C718C" w:rsidRPr="00904F88" w:rsidRDefault="000C718C" w:rsidP="00F904D0">
      <w:pPr>
        <w:rPr>
          <w:lang w:val="es-ES"/>
        </w:rPr>
      </w:pPr>
    </w:p>
    <w:p w14:paraId="777AE676" w14:textId="77777777" w:rsidR="000C718C" w:rsidRPr="00904F88" w:rsidRDefault="000C718C" w:rsidP="00F904D0">
      <w:pPr>
        <w:rPr>
          <w:lang w:val="es-ES"/>
        </w:rPr>
      </w:pPr>
    </w:p>
    <w:p w14:paraId="2BAEE666" w14:textId="5AEADE25" w:rsidR="000C718C" w:rsidRPr="00904F88" w:rsidRDefault="00655E94" w:rsidP="00F904D0">
      <w:pPr>
        <w:rPr>
          <w:lang w:val="es-ES"/>
        </w:rPr>
      </w:pPr>
      <w:r w:rsidRPr="00904F88">
        <w:rPr>
          <w:lang w:val="es-ES"/>
        </w:rPr>
        <w:t xml:space="preserve">Hemos construido para este ejemplo también un separador </w:t>
      </w:r>
      <w:r w:rsidR="00690736" w:rsidRPr="00904F88">
        <w:rPr>
          <w:lang w:val="es-ES"/>
        </w:rPr>
        <w:t>usando la propiedad background y repitiendo imágenes en forma de línea muy finas.</w:t>
      </w:r>
    </w:p>
    <w:p w14:paraId="2B8C3290" w14:textId="77777777" w:rsidR="0064797A" w:rsidRPr="00904F88" w:rsidRDefault="0064797A" w:rsidP="00F904D0">
      <w:pPr>
        <w:rPr>
          <w:lang w:val="es-ES"/>
        </w:rPr>
      </w:pPr>
    </w:p>
    <w:p w14:paraId="0DB2FDB9" w14:textId="2752C08F" w:rsidR="0064797A" w:rsidRPr="00904F88" w:rsidRDefault="0064797A" w:rsidP="00F904D0">
      <w:pPr>
        <w:rPr>
          <w:lang w:val="es-ES"/>
        </w:rPr>
      </w:pPr>
      <w:r w:rsidRPr="00904F88">
        <w:rPr>
          <w:noProof/>
          <w:lang w:val="es-ES"/>
        </w:rPr>
        <w:drawing>
          <wp:inline distT="0" distB="0" distL="0" distR="0" wp14:anchorId="2CB1F79B" wp14:editId="13A97418">
            <wp:extent cx="1981477" cy="905001"/>
            <wp:effectExtent l="0" t="0" r="0" b="0"/>
            <wp:docPr id="371534521"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34521" name="Imagen 1" descr="Forma&#10;&#10;El contenido generado por IA puede ser incorrecto."/>
                    <pic:cNvPicPr/>
                  </pic:nvPicPr>
                  <pic:blipFill>
                    <a:blip r:embed="rId206"/>
                    <a:stretch>
                      <a:fillRect/>
                    </a:stretch>
                  </pic:blipFill>
                  <pic:spPr>
                    <a:xfrm>
                      <a:off x="0" y="0"/>
                      <a:ext cx="1981477" cy="905001"/>
                    </a:xfrm>
                    <a:prstGeom prst="rect">
                      <a:avLst/>
                    </a:prstGeom>
                  </pic:spPr>
                </pic:pic>
              </a:graphicData>
            </a:graphic>
          </wp:inline>
        </w:drawing>
      </w:r>
    </w:p>
    <w:p w14:paraId="18F83977" w14:textId="77777777" w:rsidR="00690736" w:rsidRPr="00904F88" w:rsidRDefault="00690736" w:rsidP="00F904D0">
      <w:pPr>
        <w:rPr>
          <w:lang w:val="es-ES"/>
        </w:rPr>
      </w:pPr>
    </w:p>
    <w:p w14:paraId="62FB8851" w14:textId="287412CD" w:rsidR="00690736" w:rsidRPr="00904F88" w:rsidRDefault="0064797A" w:rsidP="00F904D0">
      <w:pPr>
        <w:rPr>
          <w:lang w:val="es-ES"/>
        </w:rPr>
      </w:pPr>
      <w:r w:rsidRPr="00904F88">
        <w:rPr>
          <w:lang w:val="es-ES"/>
        </w:rPr>
        <w:t>Igualmente estamos usando para las listas como viñeta una imagen</w:t>
      </w:r>
      <w:r w:rsidR="0071100D" w:rsidRPr="00904F88">
        <w:rPr>
          <w:lang w:val="es-ES"/>
        </w:rPr>
        <w:t xml:space="preserve">. </w:t>
      </w:r>
      <w:r w:rsidR="0071100D" w:rsidRPr="00904F88">
        <w:rPr>
          <w:noProof/>
          <w:lang w:val="es-ES"/>
        </w:rPr>
        <w:drawing>
          <wp:inline distT="0" distB="0" distL="0" distR="0" wp14:anchorId="080215F2" wp14:editId="5310A5BA">
            <wp:extent cx="257211" cy="266737"/>
            <wp:effectExtent l="0" t="0" r="9525" b="0"/>
            <wp:docPr id="1004697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395" name=""/>
                    <pic:cNvPicPr/>
                  </pic:nvPicPr>
                  <pic:blipFill>
                    <a:blip r:embed="rId207"/>
                    <a:stretch>
                      <a:fillRect/>
                    </a:stretch>
                  </pic:blipFill>
                  <pic:spPr>
                    <a:xfrm>
                      <a:off x="0" y="0"/>
                      <a:ext cx="257211" cy="266737"/>
                    </a:xfrm>
                    <a:prstGeom prst="rect">
                      <a:avLst/>
                    </a:prstGeom>
                  </pic:spPr>
                </pic:pic>
              </a:graphicData>
            </a:graphic>
          </wp:inline>
        </w:drawing>
      </w:r>
    </w:p>
    <w:p w14:paraId="1113B487" w14:textId="6B1858B6" w:rsidR="00690736" w:rsidRPr="00904F88" w:rsidRDefault="00690736" w:rsidP="00F904D0">
      <w:pPr>
        <w:rPr>
          <w:lang w:val="es-ES"/>
        </w:rPr>
      </w:pPr>
      <w:r w:rsidRPr="00904F88">
        <w:rPr>
          <w:noProof/>
          <w:lang w:val="es-ES"/>
        </w:rPr>
        <w:drawing>
          <wp:inline distT="0" distB="0" distL="0" distR="0" wp14:anchorId="20102260" wp14:editId="627F9437">
            <wp:extent cx="6300470" cy="2423160"/>
            <wp:effectExtent l="0" t="0" r="5080" b="0"/>
            <wp:docPr id="17357486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48687" name="Imagen 1" descr="Texto&#10;&#10;El contenido generado por IA puede ser incorrecto."/>
                    <pic:cNvPicPr/>
                  </pic:nvPicPr>
                  <pic:blipFill>
                    <a:blip r:embed="rId208"/>
                    <a:stretch>
                      <a:fillRect/>
                    </a:stretch>
                  </pic:blipFill>
                  <pic:spPr>
                    <a:xfrm>
                      <a:off x="0" y="0"/>
                      <a:ext cx="6300470" cy="2423160"/>
                    </a:xfrm>
                    <a:prstGeom prst="rect">
                      <a:avLst/>
                    </a:prstGeom>
                  </pic:spPr>
                </pic:pic>
              </a:graphicData>
            </a:graphic>
          </wp:inline>
        </w:drawing>
      </w:r>
    </w:p>
    <w:p w14:paraId="6406E8C3" w14:textId="77777777" w:rsidR="000C718C" w:rsidRPr="00904F88" w:rsidRDefault="000C718C" w:rsidP="00F904D0">
      <w:pPr>
        <w:rPr>
          <w:lang w:val="es-ES"/>
        </w:rPr>
      </w:pPr>
    </w:p>
    <w:p w14:paraId="19815AA5" w14:textId="37D19069" w:rsidR="0064797A" w:rsidRPr="00904F88" w:rsidRDefault="0071100D" w:rsidP="00F904D0">
      <w:pPr>
        <w:rPr>
          <w:lang w:val="es-ES"/>
        </w:rPr>
      </w:pPr>
      <w:r w:rsidRPr="00904F88">
        <w:rPr>
          <w:lang w:val="es-ES"/>
        </w:rPr>
        <w:t>En suma y grado esta página nos permite manejar diferentes propiedades de CSS.</w:t>
      </w:r>
      <w:r w:rsidR="0035255C" w:rsidRPr="00904F88">
        <w:rPr>
          <w:lang w:val="es-ES"/>
        </w:rPr>
        <w:t xml:space="preserve"> Este es el código HTML que vamos a usar en la práctica.</w:t>
      </w:r>
      <w:r w:rsidR="00B24DC2" w:rsidRPr="00904F88">
        <w:rPr>
          <w:lang w:val="es-ES"/>
        </w:rPr>
        <w:t xml:space="preserve"> Se proporcionará el ejemplo completo con nombre bordessombreadoscajas.zip</w:t>
      </w:r>
    </w:p>
    <w:p w14:paraId="715ADEEE" w14:textId="77777777" w:rsidR="0035255C" w:rsidRPr="00904F88" w:rsidRDefault="0035255C" w:rsidP="00F904D0">
      <w:pPr>
        <w:rPr>
          <w:lang w:val="es-ES"/>
        </w:rPr>
      </w:pPr>
    </w:p>
    <w:p w14:paraId="6A297FB7" w14:textId="77777777" w:rsidR="0035255C" w:rsidRPr="00904F88" w:rsidRDefault="0035255C" w:rsidP="00F904D0">
      <w:pPr>
        <w:rPr>
          <w:lang w:val="es-ES"/>
        </w:rPr>
      </w:pPr>
    </w:p>
    <w:p w14:paraId="279A6F5E" w14:textId="77777777" w:rsidR="001D614E" w:rsidRPr="00904F88" w:rsidRDefault="001D614E" w:rsidP="0035255C">
      <w:pPr>
        <w:widowControl/>
        <w:shd w:val="clear" w:color="auto" w:fill="1F1F1F"/>
        <w:autoSpaceDE/>
        <w:autoSpaceDN/>
        <w:adjustRightInd/>
        <w:spacing w:before="0" w:after="0" w:line="285" w:lineRule="atLeast"/>
        <w:jc w:val="left"/>
        <w:rPr>
          <w:rFonts w:ascii="Consolas" w:hAnsi="Consolas"/>
          <w:color w:val="808080"/>
          <w:sz w:val="21"/>
          <w:szCs w:val="21"/>
          <w:lang w:val="es-ES"/>
        </w:rPr>
      </w:pPr>
    </w:p>
    <w:p w14:paraId="7CF3B1D1" w14:textId="77777777" w:rsidR="001D614E" w:rsidRPr="00904F88" w:rsidRDefault="001D614E" w:rsidP="001D61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2BF98A13" w14:textId="77777777" w:rsidR="001D614E" w:rsidRPr="00015106" w:rsidRDefault="001D614E" w:rsidP="001D61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1F32CB27" w14:textId="77777777" w:rsidR="001D614E" w:rsidRPr="00015106" w:rsidRDefault="001D614E" w:rsidP="001D614E">
      <w:pPr>
        <w:widowControl/>
        <w:shd w:val="clear" w:color="auto" w:fill="1F1F1F"/>
        <w:autoSpaceDE/>
        <w:autoSpaceDN/>
        <w:adjustRightInd/>
        <w:spacing w:before="0" w:after="0" w:line="285" w:lineRule="atLeast"/>
        <w:jc w:val="left"/>
        <w:rPr>
          <w:rFonts w:ascii="Consolas" w:hAnsi="Consolas"/>
          <w:color w:val="CCCCCC"/>
          <w:sz w:val="21"/>
          <w:szCs w:val="21"/>
        </w:rPr>
      </w:pPr>
    </w:p>
    <w:p w14:paraId="7AA85F3F" w14:textId="77777777" w:rsidR="001D614E" w:rsidRPr="00015106" w:rsidRDefault="001D614E" w:rsidP="001D61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285AEA0D" w14:textId="77777777" w:rsidR="001D614E" w:rsidRPr="00015106" w:rsidRDefault="001D614E" w:rsidP="001D61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42D1B96F" w14:textId="77777777" w:rsidR="001D614E" w:rsidRPr="00015106" w:rsidRDefault="001D614E" w:rsidP="001D61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02C3A075" w14:textId="77777777" w:rsidR="001D614E" w:rsidRPr="00015106" w:rsidRDefault="001D614E" w:rsidP="001D61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Objetos y Bordes CSS</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25EF66C5" w14:textId="77777777" w:rsidR="001D614E" w:rsidRPr="00015106" w:rsidRDefault="001D614E" w:rsidP="001D61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5F060876" w14:textId="77777777" w:rsidR="001D614E" w:rsidRPr="00015106" w:rsidRDefault="001D614E" w:rsidP="0035255C">
      <w:pPr>
        <w:widowControl/>
        <w:shd w:val="clear" w:color="auto" w:fill="1F1F1F"/>
        <w:autoSpaceDE/>
        <w:autoSpaceDN/>
        <w:adjustRightInd/>
        <w:spacing w:before="0" w:after="0" w:line="285" w:lineRule="atLeast"/>
        <w:jc w:val="left"/>
        <w:rPr>
          <w:rFonts w:ascii="Consolas" w:hAnsi="Consolas"/>
          <w:color w:val="808080"/>
          <w:sz w:val="21"/>
          <w:szCs w:val="21"/>
        </w:rPr>
      </w:pPr>
    </w:p>
    <w:p w14:paraId="2E94E1FB" w14:textId="6AAF380C"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20AE2DA8"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p>
    <w:p w14:paraId="551A46D8"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"banner_image2"</w:t>
      </w:r>
      <w:r w:rsidRPr="00015106">
        <w:rPr>
          <w:rFonts w:ascii="Consolas" w:hAnsi="Consolas"/>
          <w:color w:val="808080"/>
          <w:sz w:val="21"/>
          <w:szCs w:val="21"/>
        </w:rPr>
        <w:t>&gt;</w:t>
      </w:r>
    </w:p>
    <w:p w14:paraId="6C1CAAE0"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"imagen"</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"./img/bannerrosadim.jpg"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CCCCCC"/>
          <w:sz w:val="21"/>
          <w:szCs w:val="21"/>
        </w:rPr>
        <w:t xml:space="preserve"> </w:t>
      </w:r>
      <w:r w:rsidRPr="00015106">
        <w:rPr>
          <w:rFonts w:ascii="Consolas" w:hAnsi="Consolas"/>
          <w:color w:val="808080"/>
          <w:sz w:val="21"/>
          <w:szCs w:val="21"/>
        </w:rPr>
        <w:t>/&gt;</w:t>
      </w:r>
    </w:p>
    <w:p w14:paraId="22D44E7C"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p>
    <w:p w14:paraId="45D3AF4E"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"banner_descripcion"</w:t>
      </w:r>
      <w:r w:rsidRPr="00015106">
        <w:rPr>
          <w:rFonts w:ascii="Consolas" w:hAnsi="Consolas"/>
          <w:color w:val="808080"/>
          <w:sz w:val="21"/>
          <w:szCs w:val="21"/>
        </w:rPr>
        <w:t>&gt;</w:t>
      </w:r>
    </w:p>
    <w:p w14:paraId="64F92F61"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span</w:t>
      </w:r>
      <w:r w:rsidRPr="00015106">
        <w:rPr>
          <w:rFonts w:ascii="Consolas" w:hAnsi="Consolas"/>
          <w:color w:val="808080"/>
          <w:sz w:val="21"/>
          <w:szCs w:val="21"/>
        </w:rPr>
        <w:t>&gt;</w:t>
      </w:r>
      <w:r w:rsidRPr="00015106">
        <w:rPr>
          <w:rFonts w:ascii="Consolas" w:hAnsi="Consolas"/>
          <w:color w:val="CCCCCC"/>
          <w:sz w:val="21"/>
          <w:szCs w:val="21"/>
        </w:rPr>
        <w:t>Reflections on my holiday in the United States...</w:t>
      </w:r>
      <w:r w:rsidRPr="00015106">
        <w:rPr>
          <w:rFonts w:ascii="Consolas" w:hAnsi="Consolas"/>
          <w:color w:val="808080"/>
          <w:sz w:val="21"/>
          <w:szCs w:val="21"/>
        </w:rPr>
        <w:t>&lt;/</w:t>
      </w:r>
      <w:r w:rsidRPr="00015106">
        <w:rPr>
          <w:rFonts w:ascii="Consolas" w:hAnsi="Consolas"/>
          <w:color w:val="569CD6"/>
          <w:sz w:val="21"/>
          <w:szCs w:val="21"/>
        </w:rPr>
        <w:t>span</w:t>
      </w:r>
      <w:r w:rsidRPr="00015106">
        <w:rPr>
          <w:rFonts w:ascii="Consolas" w:hAnsi="Consolas"/>
          <w:color w:val="808080"/>
          <w:sz w:val="21"/>
          <w:szCs w:val="21"/>
        </w:rPr>
        <w:t>&gt;</w:t>
      </w:r>
    </w:p>
    <w:p w14:paraId="469B9998"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"boton-azul"</w:t>
      </w:r>
      <w:r w:rsidRPr="00015106">
        <w:rPr>
          <w:rFonts w:ascii="Consolas" w:hAnsi="Consolas"/>
          <w:color w:val="808080"/>
          <w:sz w:val="21"/>
          <w:szCs w:val="21"/>
        </w:rPr>
        <w:t>&gt;</w:t>
      </w:r>
      <w:r w:rsidRPr="00015106">
        <w:rPr>
          <w:rFonts w:ascii="Consolas" w:hAnsi="Consolas"/>
          <w:color w:val="CCCCCC"/>
          <w:sz w:val="21"/>
          <w:szCs w:val="21"/>
        </w:rPr>
        <w:t xml:space="preserve">See article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"img/small_arrow.png"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808080"/>
          <w:sz w:val="21"/>
          <w:szCs w:val="21"/>
        </w:rPr>
        <w:t>&gt;</w:t>
      </w:r>
    </w:p>
    <w:p w14:paraId="5A6031A3"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808080"/>
          <w:sz w:val="21"/>
          <w:szCs w:val="21"/>
        </w:rPr>
        <w:t>&gt;</w:t>
      </w:r>
    </w:p>
    <w:p w14:paraId="375D16C1"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808080"/>
          <w:sz w:val="21"/>
          <w:szCs w:val="21"/>
        </w:rPr>
        <w:t>&gt;</w:t>
      </w:r>
    </w:p>
    <w:p w14:paraId="093EAA1B"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p>
    <w:p w14:paraId="441085EE"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"separador"</w:t>
      </w:r>
      <w:r w:rsidRPr="00015106">
        <w:rPr>
          <w:rFonts w:ascii="Consolas" w:hAnsi="Consolas"/>
          <w:color w:val="808080"/>
          <w:sz w:val="21"/>
          <w:szCs w:val="21"/>
        </w:rPr>
        <w:t>&gt;&lt;/</w:t>
      </w:r>
      <w:r w:rsidRPr="00015106">
        <w:rPr>
          <w:rFonts w:ascii="Consolas" w:hAnsi="Consolas"/>
          <w:color w:val="569CD6"/>
          <w:sz w:val="21"/>
          <w:szCs w:val="21"/>
        </w:rPr>
        <w:t>div</w:t>
      </w:r>
      <w:r w:rsidRPr="00015106">
        <w:rPr>
          <w:rFonts w:ascii="Consolas" w:hAnsi="Consolas"/>
          <w:color w:val="808080"/>
          <w:sz w:val="21"/>
          <w:szCs w:val="21"/>
        </w:rPr>
        <w:t>&gt;</w:t>
      </w:r>
    </w:p>
    <w:p w14:paraId="48EED72C"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p>
    <w:p w14:paraId="0DC1996A"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"titulo-principal"</w:t>
      </w:r>
      <w:r w:rsidRPr="00904F88">
        <w:rPr>
          <w:rFonts w:ascii="Consolas" w:hAnsi="Consolas"/>
          <w:color w:val="808080"/>
          <w:sz w:val="21"/>
          <w:szCs w:val="21"/>
          <w:lang w:val="es-ES"/>
        </w:rPr>
        <w:t>&gt;</w:t>
      </w:r>
      <w:r w:rsidRPr="00904F88">
        <w:rPr>
          <w:rFonts w:ascii="Consolas" w:hAnsi="Consolas"/>
          <w:color w:val="CCCCCC"/>
          <w:sz w:val="21"/>
          <w:szCs w:val="21"/>
          <w:lang w:val="es-ES"/>
        </w:rPr>
        <w:t>Pagina con aplicaciones de CSS</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57273699"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666632D"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h3</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"titulo-seccion"</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Sección con objetos creados con css. </w:t>
      </w:r>
      <w:r w:rsidRPr="00015106">
        <w:rPr>
          <w:rFonts w:ascii="Consolas" w:hAnsi="Consolas"/>
          <w:color w:val="CCCCCC"/>
          <w:sz w:val="21"/>
          <w:szCs w:val="21"/>
        </w:rPr>
        <w:t>Bordes, background y sombras</w:t>
      </w:r>
      <w:r w:rsidRPr="00015106">
        <w:rPr>
          <w:rFonts w:ascii="Consolas" w:hAnsi="Consolas"/>
          <w:color w:val="808080"/>
          <w:sz w:val="21"/>
          <w:szCs w:val="21"/>
        </w:rPr>
        <w:t>&lt;/</w:t>
      </w:r>
      <w:r w:rsidRPr="00015106">
        <w:rPr>
          <w:rFonts w:ascii="Consolas" w:hAnsi="Consolas"/>
          <w:color w:val="569CD6"/>
          <w:sz w:val="21"/>
          <w:szCs w:val="21"/>
        </w:rPr>
        <w:t>h3</w:t>
      </w:r>
      <w:r w:rsidRPr="00015106">
        <w:rPr>
          <w:rFonts w:ascii="Consolas" w:hAnsi="Consolas"/>
          <w:color w:val="808080"/>
          <w:sz w:val="21"/>
          <w:szCs w:val="21"/>
        </w:rPr>
        <w:t>&gt;</w:t>
      </w:r>
    </w:p>
    <w:p w14:paraId="70F775C9" w14:textId="77777777" w:rsidR="0035255C" w:rsidRPr="00015106" w:rsidRDefault="0035255C" w:rsidP="0035255C">
      <w:pPr>
        <w:widowControl/>
        <w:shd w:val="clear" w:color="auto" w:fill="1F1F1F"/>
        <w:autoSpaceDE/>
        <w:autoSpaceDN/>
        <w:adjustRightInd/>
        <w:spacing w:before="0" w:after="240" w:line="285" w:lineRule="atLeast"/>
        <w:jc w:val="left"/>
        <w:rPr>
          <w:rFonts w:ascii="Consolas" w:hAnsi="Consolas"/>
          <w:color w:val="CCCCCC"/>
          <w:sz w:val="21"/>
          <w:szCs w:val="21"/>
        </w:rPr>
      </w:pPr>
    </w:p>
    <w:p w14:paraId="606E81F3"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808080"/>
          <w:sz w:val="21"/>
          <w:szCs w:val="21"/>
        </w:rPr>
        <w:t>&gt;</w:t>
      </w:r>
    </w:p>
    <w:p w14:paraId="0A7C30B4"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aside</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"left-aside"</w:t>
      </w:r>
      <w:r w:rsidRPr="00015106">
        <w:rPr>
          <w:rFonts w:ascii="Consolas" w:hAnsi="Consolas"/>
          <w:color w:val="808080"/>
          <w:sz w:val="21"/>
          <w:szCs w:val="21"/>
        </w:rPr>
        <w:t>&gt;</w:t>
      </w:r>
    </w:p>
    <w:p w14:paraId="596532AB"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r w:rsidRPr="00015106">
        <w:rPr>
          <w:rFonts w:ascii="Consolas" w:hAnsi="Consolas"/>
          <w:color w:val="CCCCCC"/>
          <w:sz w:val="21"/>
          <w:szCs w:val="21"/>
        </w:rPr>
        <w:t>About the author</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p>
    <w:p w14:paraId="1A55BCB0"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"img/flecharosad.png"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CCCCCC"/>
          <w:sz w:val="21"/>
          <w:szCs w:val="21"/>
        </w:rPr>
        <w:t xml:space="preserve"> </w:t>
      </w:r>
      <w:r w:rsidRPr="00015106">
        <w:rPr>
          <w:rFonts w:ascii="Consolas" w:hAnsi="Consolas"/>
          <w:color w:val="9CDCFE"/>
          <w:sz w:val="21"/>
          <w:szCs w:val="21"/>
        </w:rPr>
        <w:t>id</w:t>
      </w:r>
      <w:r w:rsidRPr="00015106">
        <w:rPr>
          <w:rFonts w:ascii="Consolas" w:hAnsi="Consolas"/>
          <w:color w:val="CCCCCC"/>
          <w:sz w:val="21"/>
          <w:szCs w:val="21"/>
        </w:rPr>
        <w:t>=</w:t>
      </w:r>
      <w:r w:rsidRPr="00015106">
        <w:rPr>
          <w:rFonts w:ascii="Consolas" w:hAnsi="Consolas"/>
          <w:color w:val="CE9178"/>
          <w:sz w:val="21"/>
          <w:szCs w:val="21"/>
        </w:rPr>
        <w:t>"flecha-rosa"</w:t>
      </w:r>
      <w:r w:rsidRPr="00015106">
        <w:rPr>
          <w:rFonts w:ascii="Consolas" w:hAnsi="Consolas"/>
          <w:color w:val="CCCCCC"/>
          <w:sz w:val="21"/>
          <w:szCs w:val="21"/>
        </w:rPr>
        <w:t xml:space="preserve"> </w:t>
      </w:r>
      <w:r w:rsidRPr="00015106">
        <w:rPr>
          <w:rFonts w:ascii="Consolas" w:hAnsi="Consolas"/>
          <w:color w:val="808080"/>
          <w:sz w:val="21"/>
          <w:szCs w:val="21"/>
        </w:rPr>
        <w:t>/&gt;</w:t>
      </w:r>
    </w:p>
    <w:p w14:paraId="66347B5C"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"imagen-aside"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"img/gatitodurmiendo.png"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"gatito durmiendo"</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066D66F2" w14:textId="77777777" w:rsidR="0035255C" w:rsidRPr="008702AC"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8702AC">
        <w:rPr>
          <w:rFonts w:ascii="Consolas" w:hAnsi="Consolas"/>
          <w:color w:val="808080"/>
          <w:sz w:val="21"/>
          <w:szCs w:val="21"/>
        </w:rPr>
        <w:t>&lt;</w:t>
      </w:r>
      <w:r w:rsidRPr="008702AC">
        <w:rPr>
          <w:rFonts w:ascii="Consolas" w:hAnsi="Consolas"/>
          <w:color w:val="569CD6"/>
          <w:sz w:val="21"/>
          <w:szCs w:val="21"/>
        </w:rPr>
        <w:t>p</w:t>
      </w:r>
      <w:r w:rsidRPr="008702AC">
        <w:rPr>
          <w:rFonts w:ascii="Consolas" w:hAnsi="Consolas"/>
          <w:color w:val="808080"/>
          <w:sz w:val="21"/>
          <w:szCs w:val="21"/>
        </w:rPr>
        <w:t>&gt;</w:t>
      </w:r>
      <w:r w:rsidRPr="008702AC">
        <w:rPr>
          <w:rFonts w:ascii="Consolas" w:hAnsi="Consolas"/>
          <w:color w:val="CCCCCC"/>
          <w:sz w:val="21"/>
          <w:szCs w:val="21"/>
        </w:rPr>
        <w:t>Let me introduce myself: My name's Chatty Cat. I was born on 23 November 2024.</w:t>
      </w:r>
      <w:r w:rsidRPr="008702AC">
        <w:rPr>
          <w:rFonts w:ascii="Consolas" w:hAnsi="Consolas"/>
          <w:color w:val="808080"/>
          <w:sz w:val="21"/>
          <w:szCs w:val="21"/>
        </w:rPr>
        <w:t>&lt;/</w:t>
      </w:r>
      <w:r w:rsidRPr="008702AC">
        <w:rPr>
          <w:rFonts w:ascii="Consolas" w:hAnsi="Consolas"/>
          <w:color w:val="569CD6"/>
          <w:sz w:val="21"/>
          <w:szCs w:val="21"/>
        </w:rPr>
        <w:t>p</w:t>
      </w:r>
      <w:r w:rsidRPr="008702AC">
        <w:rPr>
          <w:rFonts w:ascii="Consolas" w:hAnsi="Consolas"/>
          <w:color w:val="808080"/>
          <w:sz w:val="21"/>
          <w:szCs w:val="21"/>
        </w:rPr>
        <w:t>&gt;</w:t>
      </w:r>
    </w:p>
    <w:p w14:paraId="2E130252"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CCCCCC"/>
          <w:sz w:val="21"/>
          <w:szCs w:val="21"/>
        </w:rPr>
        <w:t xml:space="preserve">            </w:t>
      </w:r>
      <w:r w:rsidRPr="008702AC">
        <w:rPr>
          <w:rFonts w:ascii="Consolas" w:hAnsi="Consolas"/>
          <w:color w:val="808080"/>
          <w:sz w:val="21"/>
          <w:szCs w:val="21"/>
        </w:rPr>
        <w:t>&lt;</w:t>
      </w:r>
      <w:r w:rsidRPr="008702AC">
        <w:rPr>
          <w:rFonts w:ascii="Consolas" w:hAnsi="Consolas"/>
          <w:color w:val="569CD6"/>
          <w:sz w:val="21"/>
          <w:szCs w:val="21"/>
        </w:rPr>
        <w:t>p</w:t>
      </w:r>
      <w:r w:rsidRPr="008702AC">
        <w:rPr>
          <w:rFonts w:ascii="Consolas" w:hAnsi="Consolas"/>
          <w:color w:val="808080"/>
          <w:sz w:val="21"/>
          <w:szCs w:val="21"/>
        </w:rPr>
        <w:t>&gt;</w:t>
      </w:r>
      <w:r w:rsidRPr="008702AC">
        <w:rPr>
          <w:rFonts w:ascii="Consolas" w:hAnsi="Consolas"/>
          <w:color w:val="CCCCCC"/>
          <w:sz w:val="21"/>
          <w:szCs w:val="21"/>
        </w:rPr>
        <w:t xml:space="preserve">A bit meager, is it not? </w:t>
      </w:r>
      <w:r w:rsidRPr="00015106">
        <w:rPr>
          <w:rFonts w:ascii="Consolas" w:hAnsi="Consolas"/>
          <w:color w:val="CCCCCC"/>
          <w:sz w:val="21"/>
          <w:szCs w:val="21"/>
        </w:rPr>
        <w:t>This is why I've now decided to write my biography to let my readers know who I</w:t>
      </w:r>
    </w:p>
    <w:p w14:paraId="2A4CC44E"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lastRenderedPageBreak/>
        <w:t>                really am.</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5E13A6DF"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"social-icons"</w:t>
      </w:r>
      <w:r w:rsidRPr="00015106">
        <w:rPr>
          <w:rFonts w:ascii="Consolas" w:hAnsi="Consolas"/>
          <w:color w:val="808080"/>
          <w:sz w:val="21"/>
          <w:szCs w:val="21"/>
        </w:rPr>
        <w:t>&gt;&lt;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"img/facebook.png"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"Facebook"</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"img/twitter.png"</w:t>
      </w:r>
    </w:p>
    <w:p w14:paraId="32F59E3E"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"Twitter"</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"img/vimeo.png"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"Vimeo"</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"img/flickr.png"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"Flickr"</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img</w:t>
      </w:r>
    </w:p>
    <w:p w14:paraId="13C47336"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"img/rss.png"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"RSS"</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div</w:t>
      </w:r>
      <w:r w:rsidRPr="00015106">
        <w:rPr>
          <w:rFonts w:ascii="Consolas" w:hAnsi="Consolas"/>
          <w:color w:val="808080"/>
          <w:sz w:val="21"/>
          <w:szCs w:val="21"/>
        </w:rPr>
        <w:t>&gt;</w:t>
      </w:r>
    </w:p>
    <w:p w14:paraId="7284AB6A"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aside</w:t>
      </w:r>
      <w:r w:rsidRPr="00015106">
        <w:rPr>
          <w:rFonts w:ascii="Consolas" w:hAnsi="Consolas"/>
          <w:color w:val="808080"/>
          <w:sz w:val="21"/>
          <w:szCs w:val="21"/>
        </w:rPr>
        <w:t>&gt;</w:t>
      </w:r>
    </w:p>
    <w:p w14:paraId="66B108AD"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aside</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"right-aside"</w:t>
      </w:r>
      <w:r w:rsidRPr="00015106">
        <w:rPr>
          <w:rFonts w:ascii="Consolas" w:hAnsi="Consolas"/>
          <w:color w:val="808080"/>
          <w:sz w:val="21"/>
          <w:szCs w:val="21"/>
        </w:rPr>
        <w:t>&gt;</w:t>
      </w:r>
    </w:p>
    <w:p w14:paraId="30A6C8C3"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r w:rsidRPr="00015106">
        <w:rPr>
          <w:rFonts w:ascii="Consolas" w:hAnsi="Consolas"/>
          <w:color w:val="CCCCCC"/>
          <w:sz w:val="21"/>
          <w:szCs w:val="21"/>
        </w:rPr>
        <w:t>About the author</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p>
    <w:p w14:paraId="0970BA9C"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"img/flechaazuld.png"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CCCCCC"/>
          <w:sz w:val="21"/>
          <w:szCs w:val="21"/>
        </w:rPr>
        <w:t xml:space="preserve"> </w:t>
      </w:r>
      <w:r w:rsidRPr="00015106">
        <w:rPr>
          <w:rFonts w:ascii="Consolas" w:hAnsi="Consolas"/>
          <w:color w:val="9CDCFE"/>
          <w:sz w:val="21"/>
          <w:szCs w:val="21"/>
        </w:rPr>
        <w:t>id</w:t>
      </w:r>
      <w:r w:rsidRPr="00015106">
        <w:rPr>
          <w:rFonts w:ascii="Consolas" w:hAnsi="Consolas"/>
          <w:color w:val="CCCCCC"/>
          <w:sz w:val="21"/>
          <w:szCs w:val="21"/>
        </w:rPr>
        <w:t>=</w:t>
      </w:r>
      <w:r w:rsidRPr="00015106">
        <w:rPr>
          <w:rFonts w:ascii="Consolas" w:hAnsi="Consolas"/>
          <w:color w:val="CE9178"/>
          <w:sz w:val="21"/>
          <w:szCs w:val="21"/>
        </w:rPr>
        <w:t>"flecha-azul"</w:t>
      </w:r>
      <w:r w:rsidRPr="00015106">
        <w:rPr>
          <w:rFonts w:ascii="Consolas" w:hAnsi="Consolas"/>
          <w:color w:val="CCCCCC"/>
          <w:sz w:val="21"/>
          <w:szCs w:val="21"/>
        </w:rPr>
        <w:t xml:space="preserve"> </w:t>
      </w:r>
      <w:r w:rsidRPr="00015106">
        <w:rPr>
          <w:rFonts w:ascii="Consolas" w:hAnsi="Consolas"/>
          <w:color w:val="808080"/>
          <w:sz w:val="21"/>
          <w:szCs w:val="21"/>
        </w:rPr>
        <w:t>/&gt;</w:t>
      </w:r>
    </w:p>
    <w:p w14:paraId="44B39703"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"img/zebra.png"</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"imagen-aside"</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"Zebraal Picture"</w:t>
      </w:r>
      <w:r w:rsidRPr="00015106">
        <w:rPr>
          <w:rFonts w:ascii="Consolas" w:hAnsi="Consolas"/>
          <w:color w:val="CCCCCC"/>
          <w:sz w:val="21"/>
          <w:szCs w:val="21"/>
        </w:rPr>
        <w:t xml:space="preserve"> </w:t>
      </w:r>
      <w:r w:rsidRPr="00015106">
        <w:rPr>
          <w:rFonts w:ascii="Consolas" w:hAnsi="Consolas"/>
          <w:color w:val="808080"/>
          <w:sz w:val="21"/>
          <w:szCs w:val="21"/>
        </w:rPr>
        <w:t>/&gt;</w:t>
      </w:r>
    </w:p>
    <w:p w14:paraId="38B52B9A"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r w:rsidRPr="00015106">
        <w:rPr>
          <w:rFonts w:ascii="Consolas" w:hAnsi="Consolas"/>
          <w:color w:val="CCCCCC"/>
          <w:sz w:val="21"/>
          <w:szCs w:val="21"/>
        </w:rPr>
        <w:t>Let me introduce myself: My name's Zebraal. I was born on 3 MAy 2024</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195680CC"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8702AC">
        <w:rPr>
          <w:rFonts w:ascii="Consolas" w:hAnsi="Consolas"/>
          <w:color w:val="808080"/>
          <w:sz w:val="21"/>
          <w:szCs w:val="21"/>
        </w:rPr>
        <w:t>&lt;</w:t>
      </w:r>
      <w:r w:rsidRPr="008702AC">
        <w:rPr>
          <w:rFonts w:ascii="Consolas" w:hAnsi="Consolas"/>
          <w:color w:val="569CD6"/>
          <w:sz w:val="21"/>
          <w:szCs w:val="21"/>
        </w:rPr>
        <w:t>p</w:t>
      </w:r>
      <w:r w:rsidRPr="008702AC">
        <w:rPr>
          <w:rFonts w:ascii="Consolas" w:hAnsi="Consolas"/>
          <w:color w:val="808080"/>
          <w:sz w:val="21"/>
          <w:szCs w:val="21"/>
        </w:rPr>
        <w:t>&gt;</w:t>
      </w:r>
      <w:r w:rsidRPr="008702AC">
        <w:rPr>
          <w:rFonts w:ascii="Consolas" w:hAnsi="Consolas"/>
          <w:color w:val="CCCCCC"/>
          <w:sz w:val="21"/>
          <w:szCs w:val="21"/>
        </w:rPr>
        <w:t xml:space="preserve">A bit crazy, is it not? </w:t>
      </w:r>
      <w:r w:rsidRPr="00015106">
        <w:rPr>
          <w:rFonts w:ascii="Consolas" w:hAnsi="Consolas"/>
          <w:color w:val="CCCCCC"/>
          <w:sz w:val="21"/>
          <w:szCs w:val="21"/>
        </w:rPr>
        <w:t>This is why I've now decided to compete in cross-country internationally</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2697E163"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"social-icons"</w:t>
      </w:r>
      <w:r w:rsidRPr="00015106">
        <w:rPr>
          <w:rFonts w:ascii="Consolas" w:hAnsi="Consolas"/>
          <w:color w:val="808080"/>
          <w:sz w:val="21"/>
          <w:szCs w:val="21"/>
        </w:rPr>
        <w:t>&gt;&lt;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"img/facebook.png"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"Facebook"</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"img/twitter.png"</w:t>
      </w:r>
    </w:p>
    <w:p w14:paraId="2BAE4D30"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"Twitter"</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"img/vimeo.png"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"Vimeo"</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"img/flickr.png"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"Flickr"</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img</w:t>
      </w:r>
    </w:p>
    <w:p w14:paraId="58D3E315"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"img/rss.png"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"RSS"</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div</w:t>
      </w:r>
      <w:r w:rsidRPr="00015106">
        <w:rPr>
          <w:rFonts w:ascii="Consolas" w:hAnsi="Consolas"/>
          <w:color w:val="808080"/>
          <w:sz w:val="21"/>
          <w:szCs w:val="21"/>
        </w:rPr>
        <w:t>&gt;</w:t>
      </w:r>
    </w:p>
    <w:p w14:paraId="53BB82C1"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808080"/>
          <w:sz w:val="21"/>
          <w:szCs w:val="21"/>
          <w:lang w:val="es-ES"/>
        </w:rPr>
        <w:t>&gt;</w:t>
      </w:r>
    </w:p>
    <w:p w14:paraId="5B94160E"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5B1EFF29" w14:textId="77777777" w:rsidR="0035255C" w:rsidRPr="00904F88" w:rsidRDefault="0035255C" w:rsidP="0035255C">
      <w:pPr>
        <w:widowControl/>
        <w:shd w:val="clear" w:color="auto" w:fill="1F1F1F"/>
        <w:autoSpaceDE/>
        <w:autoSpaceDN/>
        <w:adjustRightInd/>
        <w:spacing w:before="0" w:after="240" w:line="285" w:lineRule="atLeast"/>
        <w:jc w:val="left"/>
        <w:rPr>
          <w:rFonts w:ascii="Consolas" w:hAnsi="Consolas"/>
          <w:color w:val="CCCCCC"/>
          <w:sz w:val="21"/>
          <w:szCs w:val="21"/>
          <w:lang w:val="es-ES"/>
        </w:rPr>
      </w:pPr>
      <w:r w:rsidRPr="00904F88">
        <w:rPr>
          <w:rFonts w:ascii="Consolas" w:hAnsi="Consolas"/>
          <w:color w:val="CCCCCC"/>
          <w:sz w:val="21"/>
          <w:szCs w:val="21"/>
          <w:lang w:val="es-ES"/>
        </w:rPr>
        <w:br/>
      </w:r>
      <w:r w:rsidRPr="00904F88">
        <w:rPr>
          <w:rFonts w:ascii="Consolas" w:hAnsi="Consolas"/>
          <w:color w:val="CCCCCC"/>
          <w:sz w:val="21"/>
          <w:szCs w:val="21"/>
          <w:lang w:val="es-ES"/>
        </w:rPr>
        <w:br/>
      </w:r>
    </w:p>
    <w:p w14:paraId="4F2FAD32"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h3</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"titulo-seccion"</w:t>
      </w:r>
      <w:r w:rsidRPr="00904F88">
        <w:rPr>
          <w:rFonts w:ascii="Consolas" w:hAnsi="Consolas"/>
          <w:color w:val="808080"/>
          <w:sz w:val="21"/>
          <w:szCs w:val="21"/>
          <w:lang w:val="es-ES"/>
        </w:rPr>
        <w:t>&gt;</w:t>
      </w:r>
      <w:r w:rsidRPr="00904F88">
        <w:rPr>
          <w:rFonts w:ascii="Consolas" w:hAnsi="Consolas"/>
          <w:color w:val="CCCCCC"/>
          <w:sz w:val="21"/>
          <w:szCs w:val="21"/>
          <w:lang w:val="es-ES"/>
        </w:rPr>
        <w:t>Sección con parrafos</w:t>
      </w:r>
      <w:r w:rsidRPr="00904F88">
        <w:rPr>
          <w:rFonts w:ascii="Consolas" w:hAnsi="Consolas"/>
          <w:color w:val="808080"/>
          <w:sz w:val="21"/>
          <w:szCs w:val="21"/>
          <w:lang w:val="es-ES"/>
        </w:rPr>
        <w:t>&lt;/</w:t>
      </w:r>
      <w:r w:rsidRPr="00904F88">
        <w:rPr>
          <w:rFonts w:ascii="Consolas" w:hAnsi="Consolas"/>
          <w:color w:val="569CD6"/>
          <w:sz w:val="21"/>
          <w:szCs w:val="21"/>
          <w:lang w:val="es-ES"/>
        </w:rPr>
        <w:t>h3</w:t>
      </w:r>
      <w:r w:rsidRPr="00904F88">
        <w:rPr>
          <w:rFonts w:ascii="Consolas" w:hAnsi="Consolas"/>
          <w:color w:val="808080"/>
          <w:sz w:val="21"/>
          <w:szCs w:val="21"/>
          <w:lang w:val="es-ES"/>
        </w:rPr>
        <w:t>&gt;</w:t>
      </w:r>
    </w:p>
    <w:p w14:paraId="7314472E" w14:textId="77777777" w:rsidR="0035255C" w:rsidRPr="00904F88" w:rsidRDefault="0035255C" w:rsidP="0035255C">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6BFB9EC1"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"texto-principal"</w:t>
      </w:r>
      <w:r w:rsidRPr="00015106">
        <w:rPr>
          <w:rFonts w:ascii="Consolas" w:hAnsi="Consolas"/>
          <w:color w:val="808080"/>
          <w:sz w:val="21"/>
          <w:szCs w:val="21"/>
        </w:rPr>
        <w:t>&gt;</w:t>
      </w:r>
    </w:p>
    <w:p w14:paraId="2F063372" w14:textId="77777777" w:rsidR="0035255C" w:rsidRPr="00015106" w:rsidRDefault="0035255C" w:rsidP="0035255C">
      <w:pPr>
        <w:widowControl/>
        <w:shd w:val="clear" w:color="auto" w:fill="1F1F1F"/>
        <w:autoSpaceDE/>
        <w:autoSpaceDN/>
        <w:adjustRightInd/>
        <w:spacing w:before="0" w:after="240" w:line="285" w:lineRule="atLeast"/>
        <w:jc w:val="left"/>
        <w:rPr>
          <w:rFonts w:ascii="Consolas" w:hAnsi="Consolas"/>
          <w:color w:val="CCCCCC"/>
          <w:sz w:val="21"/>
          <w:szCs w:val="21"/>
        </w:rPr>
      </w:pPr>
    </w:p>
    <w:p w14:paraId="1BF07475"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72B07063"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p>
    <w:p w14:paraId="75D47588"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Lorem ipsum dolor sit amet consectetur adipiscing elit, vel nascetur sapien penatibus elementum ad sagittis</w:t>
      </w:r>
    </w:p>
    <w:p w14:paraId="72ADCE13"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augue, quisque consequat orci varius nam imperdiet. Vivamus feugiat suspendisse orci congue risus dapibus</w:t>
      </w:r>
    </w:p>
    <w:p w14:paraId="10C7AFDB"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inceptos placerat, nisl diam fusce mi etiam pellentesque integer luctus taciti, leo vulputate himenaeos</w:t>
      </w:r>
    </w:p>
    <w:p w14:paraId="57B22F43"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ultricies erat tristique natoque. Magnis egestas feugiat sagittis cursus interdum aptent nam himenaeos,</w:t>
      </w:r>
    </w:p>
    <w:p w14:paraId="69CBFAD9"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mauris</w:t>
      </w:r>
    </w:p>
    <w:p w14:paraId="51634B0C"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suspendisse aliquet vulputate bibendum quis class, mollis sed facilisi velit arcu imperdiet turpis.</w:t>
      </w:r>
    </w:p>
    <w:p w14:paraId="6942DAA2"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p>
    <w:p w14:paraId="44CA596F"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CCCCCC"/>
          <w:sz w:val="21"/>
          <w:szCs w:val="21"/>
          <w:lang w:val="es-ES"/>
        </w:rPr>
        <w:t>Placerat tortor erat cubilia platea egestas fames magna, feugiat vehicula penatibus ornare duis et metus</w:t>
      </w:r>
    </w:p>
    <w:p w14:paraId="21D5D656"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lastRenderedPageBreak/>
        <w:t>            purus,</w:t>
      </w:r>
    </w:p>
    <w:p w14:paraId="238C6102"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sem felis hendrerit etiam leo tristique. Curae turpis conubia eros feugiat interdum per vivamus donec porta</w:t>
      </w:r>
    </w:p>
    <w:p w14:paraId="5B72534E"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justo eget blandit, inceptos hac nunc aenean dui nam curabitur integer nascetur malesuada dis, quis quisque</w:t>
      </w:r>
    </w:p>
    <w:p w14:paraId="4BF2BF69"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montes fames aliquam sagittis netus vestibulum tincidunt eu dignissim. Erat est blandit venenatis sagittis</w:t>
      </w:r>
    </w:p>
    <w:p w14:paraId="3AA60473"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vel</w:t>
      </w:r>
    </w:p>
    <w:p w14:paraId="0E05796F"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cubilia, ac sed mi ridiculus ultricies netus, justo sapien feugiat rutrum imperdiet.</w:t>
      </w:r>
    </w:p>
    <w:p w14:paraId="03106002"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63FE78C"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7CA2AFE3"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p>
    <w:p w14:paraId="084299FE"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808080"/>
          <w:sz w:val="21"/>
          <w:szCs w:val="21"/>
        </w:rPr>
        <w:t>&gt;</w:t>
      </w:r>
    </w:p>
    <w:p w14:paraId="7E1A68EE" w14:textId="77777777" w:rsidR="0035255C" w:rsidRPr="00015106" w:rsidRDefault="0035255C" w:rsidP="0035255C">
      <w:pPr>
        <w:widowControl/>
        <w:shd w:val="clear" w:color="auto" w:fill="1F1F1F"/>
        <w:autoSpaceDE/>
        <w:autoSpaceDN/>
        <w:adjustRightInd/>
        <w:spacing w:before="0" w:after="240" w:line="285" w:lineRule="atLeast"/>
        <w:jc w:val="left"/>
        <w:rPr>
          <w:rFonts w:ascii="Consolas" w:hAnsi="Consolas"/>
          <w:color w:val="CCCCCC"/>
          <w:sz w:val="21"/>
          <w:szCs w:val="21"/>
        </w:rPr>
      </w:pPr>
    </w:p>
    <w:p w14:paraId="5638737D"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footer</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"footer"</w:t>
      </w:r>
      <w:r w:rsidRPr="00015106">
        <w:rPr>
          <w:rFonts w:ascii="Consolas" w:hAnsi="Consolas"/>
          <w:color w:val="808080"/>
          <w:sz w:val="21"/>
          <w:szCs w:val="21"/>
        </w:rPr>
        <w:t>&gt;</w:t>
      </w:r>
    </w:p>
    <w:p w14:paraId="4EB35428"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p>
    <w:p w14:paraId="50B062E3"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"contactos"</w:t>
      </w:r>
      <w:r w:rsidRPr="00015106">
        <w:rPr>
          <w:rFonts w:ascii="Consolas" w:hAnsi="Consolas"/>
          <w:color w:val="808080"/>
          <w:sz w:val="21"/>
          <w:szCs w:val="21"/>
        </w:rPr>
        <w:t>&gt;</w:t>
      </w:r>
    </w:p>
    <w:p w14:paraId="19CE8EEF"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r w:rsidRPr="00015106">
        <w:rPr>
          <w:rFonts w:ascii="Consolas" w:hAnsi="Consolas"/>
          <w:color w:val="CCCCCC"/>
          <w:sz w:val="21"/>
          <w:szCs w:val="21"/>
        </w:rPr>
        <w:t>My friends</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p>
    <w:p w14:paraId="244E32F4"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67058318"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Pupi the rabbit</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5983225C"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Mr Baobab</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16C9F9D1"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Kaiwaii</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5D818AF6"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Perceval.eu</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4DBCD682"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607E1C94"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611B546C"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Ji</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70829A55"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Super cucumber</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5D67ACAF"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Prince</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6D588E83"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Mr Fan</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796028BA"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7907728F"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808080"/>
          <w:sz w:val="21"/>
          <w:szCs w:val="21"/>
        </w:rPr>
        <w:t>&gt;</w:t>
      </w:r>
    </w:p>
    <w:p w14:paraId="2DC2D60E"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r w:rsidRPr="00015106">
        <w:rPr>
          <w:rFonts w:ascii="Consolas" w:hAnsi="Consolas"/>
          <w:color w:val="808080"/>
          <w:sz w:val="21"/>
          <w:szCs w:val="21"/>
        </w:rPr>
        <w:t>&lt;/</w:t>
      </w:r>
      <w:r w:rsidRPr="00015106">
        <w:rPr>
          <w:rFonts w:ascii="Consolas" w:hAnsi="Consolas"/>
          <w:color w:val="569CD6"/>
          <w:sz w:val="21"/>
          <w:szCs w:val="21"/>
        </w:rPr>
        <w:t>footer</w:t>
      </w:r>
      <w:r w:rsidRPr="00015106">
        <w:rPr>
          <w:rFonts w:ascii="Consolas" w:hAnsi="Consolas"/>
          <w:color w:val="808080"/>
          <w:sz w:val="21"/>
          <w:szCs w:val="21"/>
        </w:rPr>
        <w:t>&gt;</w:t>
      </w:r>
    </w:p>
    <w:p w14:paraId="269AA58A" w14:textId="77777777" w:rsidR="0035255C" w:rsidRPr="00015106" w:rsidRDefault="0035255C" w:rsidP="0035255C">
      <w:pPr>
        <w:widowControl/>
        <w:shd w:val="clear" w:color="auto" w:fill="1F1F1F"/>
        <w:autoSpaceDE/>
        <w:autoSpaceDN/>
        <w:adjustRightInd/>
        <w:spacing w:before="0" w:after="240" w:line="285" w:lineRule="atLeast"/>
        <w:jc w:val="left"/>
        <w:rPr>
          <w:rFonts w:ascii="Consolas" w:hAnsi="Consolas"/>
          <w:color w:val="CCCCCC"/>
          <w:sz w:val="21"/>
          <w:szCs w:val="21"/>
        </w:rPr>
      </w:pPr>
    </w:p>
    <w:p w14:paraId="15CD596E"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01EC9094"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p>
    <w:p w14:paraId="6B733968" w14:textId="77777777" w:rsidR="0035255C" w:rsidRPr="00015106"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808080"/>
          <w:sz w:val="21"/>
          <w:szCs w:val="21"/>
        </w:rPr>
        <w:t>&gt;</w:t>
      </w:r>
    </w:p>
    <w:p w14:paraId="32E3500A" w14:textId="77777777" w:rsidR="0035255C" w:rsidRPr="00015106" w:rsidRDefault="0035255C" w:rsidP="00F904D0"/>
    <w:p w14:paraId="2C0594BD" w14:textId="2557A959" w:rsidR="0035255C" w:rsidRPr="00904F88" w:rsidRDefault="001D614E" w:rsidP="001D614E">
      <w:pPr>
        <w:pStyle w:val="Ttulo2"/>
        <w:rPr>
          <w:lang w:val="es-ES"/>
        </w:rPr>
      </w:pPr>
      <w:bookmarkStart w:id="77" w:name="_Toc210640552"/>
      <w:r w:rsidRPr="00904F88">
        <w:rPr>
          <w:lang w:val="es-ES"/>
        </w:rPr>
        <w:t>El banner</w:t>
      </w:r>
      <w:bookmarkEnd w:id="77"/>
    </w:p>
    <w:p w14:paraId="2DC9CCA0" w14:textId="77777777" w:rsidR="0035255C" w:rsidRPr="00904F88" w:rsidRDefault="0035255C" w:rsidP="00F904D0">
      <w:pPr>
        <w:rPr>
          <w:lang w:val="es-ES"/>
        </w:rPr>
      </w:pPr>
    </w:p>
    <w:p w14:paraId="0F6C4A6B" w14:textId="1779FF74" w:rsidR="001D614E" w:rsidRPr="00904F88" w:rsidRDefault="001D614E" w:rsidP="00F904D0">
      <w:pPr>
        <w:rPr>
          <w:lang w:val="es-ES"/>
        </w:rPr>
      </w:pPr>
      <w:r w:rsidRPr="00904F88">
        <w:rPr>
          <w:lang w:val="es-ES"/>
        </w:rPr>
        <w:t>Vamos a empezar refiriendonos al Banner y empezamos estudiando su HTML</w:t>
      </w:r>
      <w:r w:rsidR="00F30205" w:rsidRPr="00904F88">
        <w:rPr>
          <w:lang w:val="es-ES"/>
        </w:rPr>
        <w:t>. En un section hemos introducido primero una imagen</w:t>
      </w:r>
      <w:r w:rsidR="00833622" w:rsidRPr="00904F88">
        <w:rPr>
          <w:lang w:val="es-ES"/>
        </w:rPr>
        <w:t>, que es la del banner completo. Debajo un div que contiene el texto que se ve a la izquierda de la imagen y el enlace del botón que se ve a la derecha de la imagen, en la parte inferior.</w:t>
      </w:r>
    </w:p>
    <w:p w14:paraId="599C4869" w14:textId="77777777" w:rsidR="00F30205" w:rsidRPr="00904F88" w:rsidRDefault="00F30205" w:rsidP="00F904D0">
      <w:pPr>
        <w:rPr>
          <w:lang w:val="es-ES"/>
        </w:rPr>
      </w:pPr>
    </w:p>
    <w:p w14:paraId="5F18488F" w14:textId="77777777" w:rsidR="00F30205" w:rsidRPr="00015106" w:rsidRDefault="00F30205" w:rsidP="00F30205">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"banner_image2"</w:t>
      </w:r>
      <w:r w:rsidRPr="00015106">
        <w:rPr>
          <w:rFonts w:ascii="Consolas" w:hAnsi="Consolas"/>
          <w:color w:val="808080"/>
          <w:sz w:val="21"/>
          <w:szCs w:val="21"/>
        </w:rPr>
        <w:t>&gt;</w:t>
      </w:r>
    </w:p>
    <w:p w14:paraId="41A4721C" w14:textId="77777777" w:rsidR="00F30205" w:rsidRPr="00015106" w:rsidRDefault="00F30205" w:rsidP="00F3020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"imagen"</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"./img/bannerrosadim.jpg"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CCCCCC"/>
          <w:sz w:val="21"/>
          <w:szCs w:val="21"/>
        </w:rPr>
        <w:t xml:space="preserve"> </w:t>
      </w:r>
      <w:r w:rsidRPr="00015106">
        <w:rPr>
          <w:rFonts w:ascii="Consolas" w:hAnsi="Consolas"/>
          <w:color w:val="808080"/>
          <w:sz w:val="21"/>
          <w:szCs w:val="21"/>
        </w:rPr>
        <w:t>/&gt;</w:t>
      </w:r>
    </w:p>
    <w:p w14:paraId="5CBA860B" w14:textId="77777777" w:rsidR="00F30205" w:rsidRPr="00015106" w:rsidRDefault="00F30205" w:rsidP="00F30205">
      <w:pPr>
        <w:widowControl/>
        <w:shd w:val="clear" w:color="auto" w:fill="1F1F1F"/>
        <w:autoSpaceDE/>
        <w:autoSpaceDN/>
        <w:adjustRightInd/>
        <w:spacing w:before="0" w:after="0" w:line="285" w:lineRule="atLeast"/>
        <w:jc w:val="left"/>
        <w:rPr>
          <w:rFonts w:ascii="Consolas" w:hAnsi="Consolas"/>
          <w:color w:val="CCCCCC"/>
          <w:sz w:val="21"/>
          <w:szCs w:val="21"/>
        </w:rPr>
      </w:pPr>
    </w:p>
    <w:p w14:paraId="7AB54715" w14:textId="77777777" w:rsidR="00F30205" w:rsidRPr="00015106" w:rsidRDefault="00F30205" w:rsidP="00F3020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"banner_descripcion"</w:t>
      </w:r>
      <w:r w:rsidRPr="00015106">
        <w:rPr>
          <w:rFonts w:ascii="Consolas" w:hAnsi="Consolas"/>
          <w:color w:val="808080"/>
          <w:sz w:val="21"/>
          <w:szCs w:val="21"/>
        </w:rPr>
        <w:t>&gt;</w:t>
      </w:r>
    </w:p>
    <w:p w14:paraId="1774F0D6" w14:textId="77777777" w:rsidR="00F30205" w:rsidRPr="00015106" w:rsidRDefault="00F30205" w:rsidP="00F3020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span</w:t>
      </w:r>
      <w:r w:rsidRPr="00015106">
        <w:rPr>
          <w:rFonts w:ascii="Consolas" w:hAnsi="Consolas"/>
          <w:color w:val="808080"/>
          <w:sz w:val="21"/>
          <w:szCs w:val="21"/>
        </w:rPr>
        <w:t>&gt;</w:t>
      </w:r>
      <w:r w:rsidRPr="00015106">
        <w:rPr>
          <w:rFonts w:ascii="Consolas" w:hAnsi="Consolas"/>
          <w:color w:val="CCCCCC"/>
          <w:sz w:val="21"/>
          <w:szCs w:val="21"/>
        </w:rPr>
        <w:t>Reflections on my holiday in the United States...</w:t>
      </w:r>
      <w:r w:rsidRPr="00015106">
        <w:rPr>
          <w:rFonts w:ascii="Consolas" w:hAnsi="Consolas"/>
          <w:color w:val="808080"/>
          <w:sz w:val="21"/>
          <w:szCs w:val="21"/>
        </w:rPr>
        <w:t>&lt;/</w:t>
      </w:r>
      <w:r w:rsidRPr="00015106">
        <w:rPr>
          <w:rFonts w:ascii="Consolas" w:hAnsi="Consolas"/>
          <w:color w:val="569CD6"/>
          <w:sz w:val="21"/>
          <w:szCs w:val="21"/>
        </w:rPr>
        <w:t>span</w:t>
      </w:r>
      <w:r w:rsidRPr="00015106">
        <w:rPr>
          <w:rFonts w:ascii="Consolas" w:hAnsi="Consolas"/>
          <w:color w:val="808080"/>
          <w:sz w:val="21"/>
          <w:szCs w:val="21"/>
        </w:rPr>
        <w:t>&gt;</w:t>
      </w:r>
    </w:p>
    <w:p w14:paraId="7C47ED1F" w14:textId="77777777" w:rsidR="00F30205" w:rsidRPr="00015106" w:rsidRDefault="00F30205" w:rsidP="00F3020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"boton-azul"</w:t>
      </w:r>
      <w:r w:rsidRPr="00015106">
        <w:rPr>
          <w:rFonts w:ascii="Consolas" w:hAnsi="Consolas"/>
          <w:color w:val="808080"/>
          <w:sz w:val="21"/>
          <w:szCs w:val="21"/>
        </w:rPr>
        <w:t>&gt;</w:t>
      </w:r>
      <w:r w:rsidRPr="00015106">
        <w:rPr>
          <w:rFonts w:ascii="Consolas" w:hAnsi="Consolas"/>
          <w:color w:val="CCCCCC"/>
          <w:sz w:val="21"/>
          <w:szCs w:val="21"/>
        </w:rPr>
        <w:t xml:space="preserve">See article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"img/small_arrow.png"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808080"/>
          <w:sz w:val="21"/>
          <w:szCs w:val="21"/>
        </w:rPr>
        <w:t>&gt;</w:t>
      </w:r>
    </w:p>
    <w:p w14:paraId="6E60C4FB" w14:textId="77777777" w:rsidR="00F30205" w:rsidRPr="00904F88" w:rsidRDefault="00F30205" w:rsidP="00F3020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1171C1CE" w14:textId="77777777" w:rsidR="00F30205" w:rsidRPr="00904F88" w:rsidRDefault="00F30205" w:rsidP="00F3020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302D90C9" w14:textId="77777777" w:rsidR="00F30205" w:rsidRPr="00904F88" w:rsidRDefault="00F30205" w:rsidP="00F904D0">
      <w:pPr>
        <w:rPr>
          <w:lang w:val="es-ES"/>
        </w:rPr>
      </w:pPr>
    </w:p>
    <w:p w14:paraId="2E5DB613" w14:textId="7CFEEB0C" w:rsidR="00D43674" w:rsidRPr="00904F88" w:rsidRDefault="008D550D" w:rsidP="00F904D0">
      <w:pPr>
        <w:rPr>
          <w:lang w:val="es-ES"/>
        </w:rPr>
      </w:pPr>
      <w:r w:rsidRPr="00904F88">
        <w:rPr>
          <w:lang w:val="es-ES"/>
        </w:rPr>
        <w:t>Además a</w:t>
      </w:r>
      <w:r w:rsidR="00D43674" w:rsidRPr="00904F88">
        <w:rPr>
          <w:lang w:val="es-ES"/>
        </w:rPr>
        <w:t>l div de banner_description</w:t>
      </w:r>
      <w:r w:rsidRPr="00904F88">
        <w:rPr>
          <w:lang w:val="es-ES"/>
        </w:rPr>
        <w:t>, que contiene el texto y el botón lo hemos sombreado como podéis ver en la imagen</w:t>
      </w:r>
    </w:p>
    <w:p w14:paraId="5D6081B3" w14:textId="77777777" w:rsidR="00D43674" w:rsidRPr="00904F88" w:rsidRDefault="00D43674" w:rsidP="00F904D0">
      <w:pPr>
        <w:rPr>
          <w:lang w:val="es-ES"/>
        </w:rPr>
      </w:pPr>
    </w:p>
    <w:p w14:paraId="7506EA1C" w14:textId="3A3994ED" w:rsidR="001D614E" w:rsidRPr="00904F88" w:rsidRDefault="00D43674" w:rsidP="00F904D0">
      <w:pPr>
        <w:rPr>
          <w:lang w:val="es-ES"/>
        </w:rPr>
      </w:pPr>
      <w:r w:rsidRPr="00904F88">
        <w:rPr>
          <w:noProof/>
          <w:lang w:val="es-ES"/>
        </w:rPr>
        <w:drawing>
          <wp:inline distT="0" distB="0" distL="0" distR="0" wp14:anchorId="4E130D55" wp14:editId="01A9EE36">
            <wp:extent cx="6300470" cy="2399030"/>
            <wp:effectExtent l="0" t="0" r="5080" b="1270"/>
            <wp:docPr id="2026682154" name="Imagen 1" descr="Imagen de la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82154" name="Imagen 1" descr="Imagen de la pantalla de un celular&#10;&#10;El contenido generado por IA puede ser incorrecto."/>
                    <pic:cNvPicPr/>
                  </pic:nvPicPr>
                  <pic:blipFill>
                    <a:blip r:embed="rId209"/>
                    <a:stretch>
                      <a:fillRect/>
                    </a:stretch>
                  </pic:blipFill>
                  <pic:spPr>
                    <a:xfrm>
                      <a:off x="0" y="0"/>
                      <a:ext cx="6300470" cy="2399030"/>
                    </a:xfrm>
                    <a:prstGeom prst="rect">
                      <a:avLst/>
                    </a:prstGeom>
                  </pic:spPr>
                </pic:pic>
              </a:graphicData>
            </a:graphic>
          </wp:inline>
        </w:drawing>
      </w:r>
    </w:p>
    <w:p w14:paraId="340FE496" w14:textId="77777777" w:rsidR="0064797A" w:rsidRPr="00904F88" w:rsidRDefault="0064797A" w:rsidP="00F904D0">
      <w:pPr>
        <w:rPr>
          <w:lang w:val="es-ES"/>
        </w:rPr>
      </w:pPr>
    </w:p>
    <w:p w14:paraId="500DF270" w14:textId="77777777" w:rsidR="008D550D" w:rsidRPr="00904F88" w:rsidRDefault="008D550D" w:rsidP="00F904D0">
      <w:pPr>
        <w:rPr>
          <w:lang w:val="es-ES"/>
        </w:rPr>
      </w:pPr>
    </w:p>
    <w:p w14:paraId="3862835E" w14:textId="77777777" w:rsidR="00A02C04" w:rsidRPr="00904F88" w:rsidRDefault="00A02C04" w:rsidP="00F904D0">
      <w:pPr>
        <w:rPr>
          <w:lang w:val="es-ES"/>
        </w:rPr>
      </w:pPr>
    </w:p>
    <w:p w14:paraId="3B3638B2" w14:textId="77777777" w:rsidR="00A02C04" w:rsidRPr="00904F88" w:rsidRDefault="00A02C04" w:rsidP="00F904D0">
      <w:pPr>
        <w:rPr>
          <w:lang w:val="es-ES"/>
        </w:rPr>
      </w:pPr>
    </w:p>
    <w:p w14:paraId="5015EC5E" w14:textId="03C3A9AB" w:rsidR="00A02C04" w:rsidRPr="00904F88" w:rsidRDefault="00A02C04" w:rsidP="00F904D0">
      <w:pPr>
        <w:rPr>
          <w:lang w:val="es-ES"/>
        </w:rPr>
      </w:pPr>
      <w:r w:rsidRPr="00904F88">
        <w:rPr>
          <w:lang w:val="es-ES"/>
        </w:rPr>
        <w:t xml:space="preserve">Vamos a explicar ahora el código CSS asociado a esta sección. Para empezar el </w:t>
      </w:r>
      <w:r w:rsidR="0077710E" w:rsidRPr="00904F88">
        <w:rPr>
          <w:lang w:val="es-ES"/>
        </w:rPr>
        <w:t xml:space="preserve">elemento section con atributo class de valor .banner_image2 le hemos creado </w:t>
      </w:r>
      <w:r w:rsidR="009A679C" w:rsidRPr="00904F88">
        <w:rPr>
          <w:lang w:val="es-ES"/>
        </w:rPr>
        <w:t>dado un ancho del 80% y centrado con margin:auto.</w:t>
      </w:r>
      <w:r w:rsidR="005A2686" w:rsidRPr="00904F88">
        <w:rPr>
          <w:lang w:val="es-ES"/>
        </w:rPr>
        <w:t xml:space="preserve"> Le hemos dado posición relative para que tenga una posición pero no tiene efecto real. Iguakmente le hemos creado una sombra con box-shadow y un border-radios de 5px.</w:t>
      </w:r>
    </w:p>
    <w:p w14:paraId="1AEBB01A" w14:textId="77777777" w:rsidR="00A02C04" w:rsidRPr="00904F88" w:rsidRDefault="00A02C04" w:rsidP="00F904D0">
      <w:pPr>
        <w:rPr>
          <w:lang w:val="es-ES"/>
        </w:rPr>
      </w:pPr>
    </w:p>
    <w:p w14:paraId="105FBA6F" w14:textId="77777777" w:rsidR="00A02C04" w:rsidRPr="00015106"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.banner_image2</w:t>
      </w:r>
      <w:r w:rsidRPr="00015106">
        <w:rPr>
          <w:rFonts w:ascii="Consolas" w:hAnsi="Consolas"/>
          <w:color w:val="D4D4D4"/>
          <w:sz w:val="21"/>
          <w:szCs w:val="21"/>
        </w:rPr>
        <w:t xml:space="preserve"> {</w:t>
      </w:r>
    </w:p>
    <w:p w14:paraId="437FE21B" w14:textId="77777777" w:rsidR="00A02C04" w:rsidRPr="00015106"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rPr>
      </w:pPr>
    </w:p>
    <w:p w14:paraId="1C11FEFA" w14:textId="77777777" w:rsidR="00A02C04" w:rsidRPr="00015106"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80%</w:t>
      </w:r>
      <w:r w:rsidRPr="00015106">
        <w:rPr>
          <w:rFonts w:ascii="Consolas" w:hAnsi="Consolas"/>
          <w:color w:val="D4D4D4"/>
          <w:sz w:val="21"/>
          <w:szCs w:val="21"/>
        </w:rPr>
        <w:t>;</w:t>
      </w:r>
    </w:p>
    <w:p w14:paraId="796F7623" w14:textId="77777777" w:rsidR="00A02C04" w:rsidRPr="00015106"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CE9178"/>
          <w:sz w:val="21"/>
          <w:szCs w:val="21"/>
        </w:rPr>
        <w:t>auto</w:t>
      </w:r>
      <w:r w:rsidRPr="00015106">
        <w:rPr>
          <w:rFonts w:ascii="Consolas" w:hAnsi="Consolas"/>
          <w:color w:val="D4D4D4"/>
          <w:sz w:val="21"/>
          <w:szCs w:val="21"/>
        </w:rPr>
        <w:t>;</w:t>
      </w:r>
    </w:p>
    <w:p w14:paraId="44141B32" w14:textId="77777777" w:rsidR="00A02C04" w:rsidRPr="00015106"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margin-top</w:t>
      </w:r>
      <w:r w:rsidRPr="00015106">
        <w:rPr>
          <w:rFonts w:ascii="Consolas" w:hAnsi="Consolas"/>
          <w:color w:val="D4D4D4"/>
          <w:sz w:val="21"/>
          <w:szCs w:val="21"/>
        </w:rPr>
        <w:t xml:space="preserve">: </w:t>
      </w:r>
      <w:r w:rsidRPr="00015106">
        <w:rPr>
          <w:rFonts w:ascii="Consolas" w:hAnsi="Consolas"/>
          <w:color w:val="B5CEA8"/>
          <w:sz w:val="21"/>
          <w:szCs w:val="21"/>
        </w:rPr>
        <w:t>15px</w:t>
      </w:r>
      <w:r w:rsidRPr="00015106">
        <w:rPr>
          <w:rFonts w:ascii="Consolas" w:hAnsi="Consolas"/>
          <w:color w:val="D4D4D4"/>
          <w:sz w:val="21"/>
          <w:szCs w:val="21"/>
        </w:rPr>
        <w:t>;</w:t>
      </w:r>
    </w:p>
    <w:p w14:paraId="52641804" w14:textId="77777777" w:rsidR="00A02C04" w:rsidRPr="00015106"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378px</w:t>
      </w:r>
      <w:r w:rsidRPr="00015106">
        <w:rPr>
          <w:rFonts w:ascii="Consolas" w:hAnsi="Consolas"/>
          <w:color w:val="D4D4D4"/>
          <w:sz w:val="21"/>
          <w:szCs w:val="21"/>
        </w:rPr>
        <w:t>;</w:t>
      </w:r>
    </w:p>
    <w:p w14:paraId="64FA3CE6" w14:textId="77777777" w:rsidR="00A02C04" w:rsidRPr="00015106"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w:t>
      </w:r>
    </w:p>
    <w:p w14:paraId="6EFF2F86" w14:textId="77777777" w:rsidR="00A02C04" w:rsidRPr="00015106"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rPr>
      </w:pPr>
    </w:p>
    <w:p w14:paraId="4ECF1E11" w14:textId="77777777" w:rsidR="00A02C04" w:rsidRPr="00015106"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relative</w:t>
      </w:r>
      <w:r w:rsidRPr="00015106">
        <w:rPr>
          <w:rFonts w:ascii="Consolas" w:hAnsi="Consolas"/>
          <w:color w:val="D4D4D4"/>
          <w:sz w:val="21"/>
          <w:szCs w:val="21"/>
        </w:rPr>
        <w:t>;</w:t>
      </w:r>
    </w:p>
    <w:p w14:paraId="7AC14BB6" w14:textId="77777777" w:rsidR="00A02C04" w:rsidRPr="00015106"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box-shadow</w:t>
      </w:r>
      <w:r w:rsidRPr="00015106">
        <w:rPr>
          <w:rFonts w:ascii="Consolas" w:hAnsi="Consolas"/>
          <w:color w:val="D4D4D4"/>
          <w:sz w:val="21"/>
          <w:szCs w:val="21"/>
        </w:rPr>
        <w:t xml:space="preserve">: </w:t>
      </w:r>
      <w:r w:rsidRPr="00015106">
        <w:rPr>
          <w:rFonts w:ascii="Consolas" w:hAnsi="Consolas"/>
          <w:color w:val="B5CEA8"/>
          <w:sz w:val="21"/>
          <w:szCs w:val="21"/>
        </w:rPr>
        <w:t>0px</w:t>
      </w:r>
      <w:r w:rsidRPr="00015106">
        <w:rPr>
          <w:rFonts w:ascii="Consolas" w:hAnsi="Consolas"/>
          <w:color w:val="D4D4D4"/>
          <w:sz w:val="21"/>
          <w:szCs w:val="21"/>
        </w:rPr>
        <w:t xml:space="preserve"> </w:t>
      </w:r>
      <w:r w:rsidRPr="00015106">
        <w:rPr>
          <w:rFonts w:ascii="Consolas" w:hAnsi="Consolas"/>
          <w:color w:val="B5CEA8"/>
          <w:sz w:val="21"/>
          <w:szCs w:val="21"/>
        </w:rPr>
        <w:t>4px</w:t>
      </w:r>
      <w:r w:rsidRPr="00015106">
        <w:rPr>
          <w:rFonts w:ascii="Consolas" w:hAnsi="Consolas"/>
          <w:color w:val="D4D4D4"/>
          <w:sz w:val="21"/>
          <w:szCs w:val="21"/>
        </w:rPr>
        <w:t xml:space="preserve"> </w:t>
      </w:r>
      <w:r w:rsidRPr="00015106">
        <w:rPr>
          <w:rFonts w:ascii="Consolas" w:hAnsi="Consolas"/>
          <w:color w:val="B5CEA8"/>
          <w:sz w:val="21"/>
          <w:szCs w:val="21"/>
        </w:rPr>
        <w:t>4px</w:t>
      </w:r>
      <w:r w:rsidRPr="00015106">
        <w:rPr>
          <w:rFonts w:ascii="Consolas" w:hAnsi="Consolas"/>
          <w:color w:val="D4D4D4"/>
          <w:sz w:val="21"/>
          <w:szCs w:val="21"/>
        </w:rPr>
        <w:t xml:space="preserve"> </w:t>
      </w:r>
      <w:r w:rsidRPr="00015106">
        <w:rPr>
          <w:rFonts w:ascii="Consolas" w:hAnsi="Consolas"/>
          <w:color w:val="CE9178"/>
          <w:sz w:val="21"/>
          <w:szCs w:val="21"/>
        </w:rPr>
        <w:t>#1c1a19</w:t>
      </w:r>
      <w:r w:rsidRPr="00015106">
        <w:rPr>
          <w:rFonts w:ascii="Consolas" w:hAnsi="Consolas"/>
          <w:color w:val="D4D4D4"/>
          <w:sz w:val="21"/>
          <w:szCs w:val="21"/>
        </w:rPr>
        <w:t>;</w:t>
      </w:r>
    </w:p>
    <w:p w14:paraId="648287A4"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margin-bottom</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25px</w:t>
      </w:r>
      <w:r w:rsidRPr="00904F88">
        <w:rPr>
          <w:rFonts w:ascii="Consolas" w:hAnsi="Consolas"/>
          <w:color w:val="D4D4D4"/>
          <w:sz w:val="21"/>
          <w:szCs w:val="21"/>
          <w:lang w:val="es-ES"/>
        </w:rPr>
        <w:t>;</w:t>
      </w:r>
    </w:p>
    <w:p w14:paraId="7E9A8899"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977569D"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242706B"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EAF30D2" w14:textId="77777777" w:rsidR="00780993" w:rsidRPr="00904F88" w:rsidRDefault="00780993" w:rsidP="005A2686">
      <w:pPr>
        <w:rPr>
          <w:lang w:val="es-ES"/>
        </w:rPr>
      </w:pPr>
    </w:p>
    <w:p w14:paraId="26C3E2E5" w14:textId="5E1675B9" w:rsidR="005A2686" w:rsidRPr="00904F88" w:rsidRDefault="005A2686" w:rsidP="005A2686">
      <w:pPr>
        <w:rPr>
          <w:lang w:val="es-ES"/>
        </w:rPr>
      </w:pPr>
      <w:r w:rsidRPr="00904F88">
        <w:rPr>
          <w:lang w:val="es-ES"/>
        </w:rPr>
        <w:t xml:space="preserve">A la imagen le hemos hecho ocupar el </w:t>
      </w:r>
      <w:r w:rsidR="00C6315E" w:rsidRPr="00904F88">
        <w:rPr>
          <w:lang w:val="es-ES"/>
        </w:rPr>
        <w:t xml:space="preserve">100% del padre la etiqueta &lt;section class=” banner_image2”&gt; y un </w:t>
      </w:r>
      <w:r w:rsidR="00780993" w:rsidRPr="00904F88">
        <w:rPr>
          <w:lang w:val="es-ES"/>
        </w:rPr>
        <w:t>border-radius igual al del elemento padre</w:t>
      </w:r>
    </w:p>
    <w:p w14:paraId="49AAFC4F" w14:textId="77777777" w:rsidR="00780993" w:rsidRPr="00904F88" w:rsidRDefault="00780993" w:rsidP="005A2686">
      <w:pPr>
        <w:rPr>
          <w:lang w:val="es-ES"/>
        </w:rPr>
      </w:pPr>
    </w:p>
    <w:p w14:paraId="253F2C57" w14:textId="77777777" w:rsidR="005A2686" w:rsidRPr="00904F88" w:rsidRDefault="005A2686"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9DF993C" w14:textId="77777777" w:rsidR="00A02C04" w:rsidRPr="00015106"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.banner_image2</w:t>
      </w:r>
      <w:r w:rsidRPr="00015106">
        <w:rPr>
          <w:rFonts w:ascii="Consolas" w:hAnsi="Consolas"/>
          <w:color w:val="D4D4D4"/>
          <w:sz w:val="21"/>
          <w:szCs w:val="21"/>
        </w:rPr>
        <w:t xml:space="preserve"> </w:t>
      </w:r>
      <w:r w:rsidRPr="00015106">
        <w:rPr>
          <w:rFonts w:ascii="Consolas" w:hAnsi="Consolas"/>
          <w:color w:val="D7BA7D"/>
          <w:sz w:val="21"/>
          <w:szCs w:val="21"/>
        </w:rPr>
        <w:t>.imagen</w:t>
      </w:r>
      <w:r w:rsidRPr="00015106">
        <w:rPr>
          <w:rFonts w:ascii="Consolas" w:hAnsi="Consolas"/>
          <w:color w:val="D4D4D4"/>
          <w:sz w:val="21"/>
          <w:szCs w:val="21"/>
        </w:rPr>
        <w:t xml:space="preserve"> {</w:t>
      </w:r>
    </w:p>
    <w:p w14:paraId="62063689" w14:textId="77777777" w:rsidR="00A02C04" w:rsidRPr="00015106"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100%</w:t>
      </w:r>
      <w:r w:rsidRPr="00015106">
        <w:rPr>
          <w:rFonts w:ascii="Consolas" w:hAnsi="Consolas"/>
          <w:color w:val="D4D4D4"/>
          <w:sz w:val="21"/>
          <w:szCs w:val="21"/>
        </w:rPr>
        <w:t>;</w:t>
      </w:r>
    </w:p>
    <w:p w14:paraId="23671843" w14:textId="77777777" w:rsidR="00A02C04" w:rsidRPr="00015106"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100%</w:t>
      </w:r>
      <w:r w:rsidRPr="00015106">
        <w:rPr>
          <w:rFonts w:ascii="Consolas" w:hAnsi="Consolas"/>
          <w:color w:val="D4D4D4"/>
          <w:sz w:val="21"/>
          <w:szCs w:val="21"/>
        </w:rPr>
        <w:t>;</w:t>
      </w:r>
    </w:p>
    <w:p w14:paraId="451A8ACC"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border-radius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w:t>
      </w:r>
    </w:p>
    <w:p w14:paraId="264B8063"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9892C5C"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F4263AD" w14:textId="77777777" w:rsidR="00A02C04" w:rsidRPr="00904F88" w:rsidRDefault="00A02C04" w:rsidP="00F904D0">
      <w:pPr>
        <w:rPr>
          <w:lang w:val="es-ES"/>
        </w:rPr>
      </w:pPr>
    </w:p>
    <w:p w14:paraId="37178E31" w14:textId="3D9CBE61" w:rsidR="00780993" w:rsidRPr="00904F88" w:rsidRDefault="00780993" w:rsidP="00F904D0">
      <w:pPr>
        <w:rPr>
          <w:lang w:val="es-ES"/>
        </w:rPr>
      </w:pPr>
      <w:r w:rsidRPr="00904F88">
        <w:rPr>
          <w:lang w:val="es-ES"/>
        </w:rPr>
        <w:t xml:space="preserve">Finalmente la sección </w:t>
      </w:r>
      <w:r w:rsidR="00344A42" w:rsidRPr="00904F88">
        <w:rPr>
          <w:lang w:val="es-ES"/>
        </w:rPr>
        <w:t>lo posicionamos absolute y al fondo</w:t>
      </w:r>
      <w:r w:rsidR="009C4C35" w:rsidRPr="00904F88">
        <w:rPr>
          <w:lang w:val="es-ES"/>
        </w:rPr>
        <w:t xml:space="preserve"> con la propiedad bottom a 0 y right a 0 </w:t>
      </w:r>
      <w:r w:rsidR="00344A42" w:rsidRPr="00904F88">
        <w:rPr>
          <w:lang w:val="es-ES"/>
        </w:rPr>
        <w:t xml:space="preserve"> para que </w:t>
      </w:r>
      <w:r w:rsidR="009C4C35" w:rsidRPr="00904F88">
        <w:rPr>
          <w:lang w:val="es-ES"/>
        </w:rPr>
        <w:t>se situe en la parte inferior de la imagen.</w:t>
      </w:r>
      <w:r w:rsidR="00DB483B" w:rsidRPr="00904F88">
        <w:rPr>
          <w:lang w:val="es-ES"/>
        </w:rPr>
        <w:t xml:space="preserve"> Le damos z-index:2,para que se situe por encima de la imagen</w:t>
      </w:r>
      <w:r w:rsidR="00E44370" w:rsidRPr="00904F88">
        <w:rPr>
          <w:lang w:val="es-ES"/>
        </w:rPr>
        <w:t xml:space="preserve"> y una altura de 33px, para que no ocupe toda la imagen sólo la parte inferior. El efecto de sombra lo conseguimos modificando su   background-color: rgba(24, 24, 24</w:t>
      </w:r>
      <w:r w:rsidR="00E44370" w:rsidRPr="00904F88">
        <w:rPr>
          <w:b/>
          <w:bCs/>
          <w:color w:val="EE0000"/>
          <w:lang w:val="es-ES"/>
        </w:rPr>
        <w:t>, 0.8</w:t>
      </w:r>
      <w:r w:rsidR="00E44370" w:rsidRPr="00904F88">
        <w:rPr>
          <w:lang w:val="es-ES"/>
        </w:rPr>
        <w:t>);</w:t>
      </w:r>
      <w:r w:rsidR="008634CB" w:rsidRPr="00904F88">
        <w:rPr>
          <w:lang w:val="es-ES"/>
        </w:rPr>
        <w:t xml:space="preserve"> y dándole </w:t>
      </w:r>
      <w:r w:rsidR="00DB712F" w:rsidRPr="00904F88">
        <w:rPr>
          <w:lang w:val="es-ES"/>
        </w:rPr>
        <w:t>opacity</w:t>
      </w:r>
      <w:r w:rsidR="008634CB" w:rsidRPr="00904F88">
        <w:rPr>
          <w:lang w:val="es-ES"/>
        </w:rPr>
        <w:t xml:space="preserve"> 0.8 que es el ultimo valor de color</w:t>
      </w:r>
      <w:r w:rsidR="00DB712F" w:rsidRPr="00904F88">
        <w:rPr>
          <w:lang w:val="es-ES"/>
        </w:rPr>
        <w:t>. Podíamos haber colocado la propiedad opacity: 0.8, aparte.</w:t>
      </w:r>
    </w:p>
    <w:p w14:paraId="49C6049B" w14:textId="77777777" w:rsidR="00A02C04" w:rsidRPr="00904F88" w:rsidRDefault="00A02C04" w:rsidP="00F904D0">
      <w:pPr>
        <w:rPr>
          <w:lang w:val="es-ES"/>
        </w:rPr>
      </w:pPr>
    </w:p>
    <w:p w14:paraId="790D22D2" w14:textId="77777777" w:rsidR="00344A42" w:rsidRPr="00904F88"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.banner_descripcion</w:t>
      </w:r>
      <w:r w:rsidRPr="00904F88">
        <w:rPr>
          <w:rFonts w:ascii="Consolas" w:hAnsi="Consolas"/>
          <w:color w:val="D4D4D4"/>
          <w:sz w:val="21"/>
          <w:szCs w:val="21"/>
          <w:lang w:val="es-ES"/>
        </w:rPr>
        <w:t xml:space="preserve"> {</w:t>
      </w:r>
    </w:p>
    <w:p w14:paraId="07FDDA83" w14:textId="77777777" w:rsidR="00344A42" w:rsidRPr="00904F88"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absolute</w:t>
      </w:r>
      <w:r w:rsidRPr="00904F88">
        <w:rPr>
          <w:rFonts w:ascii="Consolas" w:hAnsi="Consolas"/>
          <w:color w:val="D4D4D4"/>
          <w:sz w:val="21"/>
          <w:szCs w:val="21"/>
          <w:lang w:val="es-ES"/>
        </w:rPr>
        <w:t>;</w:t>
      </w:r>
    </w:p>
    <w:p w14:paraId="30B48FC2" w14:textId="77777777" w:rsidR="00344A42" w:rsidRPr="00015106"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9CDCFE"/>
          <w:sz w:val="21"/>
          <w:szCs w:val="21"/>
        </w:rPr>
        <w:t>bottom</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19FBD9D9" w14:textId="77777777" w:rsidR="00344A42" w:rsidRPr="00015106"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right</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6DE12189" w14:textId="77777777" w:rsidR="00344A42" w:rsidRPr="00015106"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0px</w:t>
      </w:r>
      <w:r w:rsidRPr="00015106">
        <w:rPr>
          <w:rFonts w:ascii="Consolas" w:hAnsi="Consolas"/>
          <w:color w:val="D4D4D4"/>
          <w:sz w:val="21"/>
          <w:szCs w:val="21"/>
        </w:rPr>
        <w:t xml:space="preserve"> </w:t>
      </w:r>
      <w:r w:rsidRPr="00015106">
        <w:rPr>
          <w:rFonts w:ascii="Consolas" w:hAnsi="Consolas"/>
          <w:color w:val="B5CEA8"/>
          <w:sz w:val="21"/>
          <w:szCs w:val="21"/>
        </w:rPr>
        <w:t>0px</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w:t>
      </w:r>
    </w:p>
    <w:p w14:paraId="70D07E73" w14:textId="77777777" w:rsidR="00344A42" w:rsidRPr="00015106"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99.5%</w:t>
      </w:r>
      <w:r w:rsidRPr="00015106">
        <w:rPr>
          <w:rFonts w:ascii="Consolas" w:hAnsi="Consolas"/>
          <w:color w:val="D4D4D4"/>
          <w:sz w:val="21"/>
          <w:szCs w:val="21"/>
        </w:rPr>
        <w:t>;</w:t>
      </w:r>
    </w:p>
    <w:p w14:paraId="09900162" w14:textId="77777777" w:rsidR="00344A42" w:rsidRPr="00015106"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33px</w:t>
      </w:r>
      <w:r w:rsidRPr="00015106">
        <w:rPr>
          <w:rFonts w:ascii="Consolas" w:hAnsi="Consolas"/>
          <w:color w:val="D4D4D4"/>
          <w:sz w:val="21"/>
          <w:szCs w:val="21"/>
        </w:rPr>
        <w:t>;</w:t>
      </w:r>
    </w:p>
    <w:p w14:paraId="7491CCF6" w14:textId="77777777" w:rsidR="00344A42" w:rsidRPr="00015106"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padding-top</w:t>
      </w:r>
      <w:r w:rsidRPr="00015106">
        <w:rPr>
          <w:rFonts w:ascii="Consolas" w:hAnsi="Consolas"/>
          <w:color w:val="D4D4D4"/>
          <w:sz w:val="21"/>
          <w:szCs w:val="21"/>
        </w:rPr>
        <w:t xml:space="preserve">: </w:t>
      </w:r>
      <w:r w:rsidRPr="00015106">
        <w:rPr>
          <w:rFonts w:ascii="Consolas" w:hAnsi="Consolas"/>
          <w:color w:val="B5CEA8"/>
          <w:sz w:val="21"/>
          <w:szCs w:val="21"/>
        </w:rPr>
        <w:t>15px</w:t>
      </w:r>
      <w:r w:rsidRPr="00015106">
        <w:rPr>
          <w:rFonts w:ascii="Consolas" w:hAnsi="Consolas"/>
          <w:color w:val="D4D4D4"/>
          <w:sz w:val="21"/>
          <w:szCs w:val="21"/>
        </w:rPr>
        <w:t>;</w:t>
      </w:r>
    </w:p>
    <w:p w14:paraId="1870FAB2" w14:textId="77777777" w:rsidR="00344A42" w:rsidRPr="00015106"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padding-left</w:t>
      </w:r>
      <w:r w:rsidRPr="00015106">
        <w:rPr>
          <w:rFonts w:ascii="Consolas" w:hAnsi="Consolas"/>
          <w:color w:val="D4D4D4"/>
          <w:sz w:val="21"/>
          <w:szCs w:val="21"/>
        </w:rPr>
        <w:t xml:space="preserve">: </w:t>
      </w:r>
      <w:r w:rsidRPr="00015106">
        <w:rPr>
          <w:rFonts w:ascii="Consolas" w:hAnsi="Consolas"/>
          <w:color w:val="B5CEA8"/>
          <w:sz w:val="21"/>
          <w:szCs w:val="21"/>
        </w:rPr>
        <w:t>4px</w:t>
      </w:r>
      <w:r w:rsidRPr="00015106">
        <w:rPr>
          <w:rFonts w:ascii="Consolas" w:hAnsi="Consolas"/>
          <w:color w:val="D4D4D4"/>
          <w:sz w:val="21"/>
          <w:szCs w:val="21"/>
        </w:rPr>
        <w:t>;</w:t>
      </w:r>
    </w:p>
    <w:p w14:paraId="72DD3E9B" w14:textId="72DC4FEC" w:rsidR="00344A42" w:rsidRPr="00015106" w:rsidRDefault="00344A42" w:rsidP="00E4437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p>
    <w:p w14:paraId="2CB7B247" w14:textId="77777777" w:rsidR="00344A42" w:rsidRPr="00015106"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DCDCAA"/>
          <w:sz w:val="21"/>
          <w:szCs w:val="21"/>
        </w:rPr>
        <w:t>rgba</w:t>
      </w:r>
      <w:r w:rsidRPr="00015106">
        <w:rPr>
          <w:rFonts w:ascii="Consolas" w:hAnsi="Consolas"/>
          <w:color w:val="D4D4D4"/>
          <w:sz w:val="21"/>
          <w:szCs w:val="21"/>
        </w:rPr>
        <w:t>(</w:t>
      </w:r>
      <w:r w:rsidRPr="00015106">
        <w:rPr>
          <w:rFonts w:ascii="Consolas" w:hAnsi="Consolas"/>
          <w:color w:val="B5CEA8"/>
          <w:sz w:val="21"/>
          <w:szCs w:val="21"/>
        </w:rPr>
        <w:t>24</w:t>
      </w:r>
      <w:r w:rsidRPr="00015106">
        <w:rPr>
          <w:rFonts w:ascii="Consolas" w:hAnsi="Consolas"/>
          <w:color w:val="D4D4D4"/>
          <w:sz w:val="21"/>
          <w:szCs w:val="21"/>
        </w:rPr>
        <w:t xml:space="preserve">, </w:t>
      </w:r>
      <w:r w:rsidRPr="00015106">
        <w:rPr>
          <w:rFonts w:ascii="Consolas" w:hAnsi="Consolas"/>
          <w:color w:val="B5CEA8"/>
          <w:sz w:val="21"/>
          <w:szCs w:val="21"/>
        </w:rPr>
        <w:t>24</w:t>
      </w:r>
      <w:r w:rsidRPr="00015106">
        <w:rPr>
          <w:rFonts w:ascii="Consolas" w:hAnsi="Consolas"/>
          <w:color w:val="D4D4D4"/>
          <w:sz w:val="21"/>
          <w:szCs w:val="21"/>
        </w:rPr>
        <w:t xml:space="preserve">, </w:t>
      </w:r>
      <w:r w:rsidRPr="00015106">
        <w:rPr>
          <w:rFonts w:ascii="Consolas" w:hAnsi="Consolas"/>
          <w:color w:val="B5CEA8"/>
          <w:sz w:val="21"/>
          <w:szCs w:val="21"/>
        </w:rPr>
        <w:t>24</w:t>
      </w:r>
      <w:r w:rsidRPr="00015106">
        <w:rPr>
          <w:rFonts w:ascii="Consolas" w:hAnsi="Consolas"/>
          <w:color w:val="D4D4D4"/>
          <w:sz w:val="21"/>
          <w:szCs w:val="21"/>
        </w:rPr>
        <w:t xml:space="preserve">, </w:t>
      </w:r>
      <w:r w:rsidRPr="00015106">
        <w:rPr>
          <w:rFonts w:ascii="Consolas" w:hAnsi="Consolas"/>
          <w:color w:val="B5CEA8"/>
          <w:sz w:val="21"/>
          <w:szCs w:val="21"/>
        </w:rPr>
        <w:t>0.8</w:t>
      </w:r>
      <w:r w:rsidRPr="00015106">
        <w:rPr>
          <w:rFonts w:ascii="Consolas" w:hAnsi="Consolas"/>
          <w:color w:val="D4D4D4"/>
          <w:sz w:val="21"/>
          <w:szCs w:val="21"/>
        </w:rPr>
        <w:t>);</w:t>
      </w:r>
    </w:p>
    <w:p w14:paraId="1E3F0BE9" w14:textId="77777777" w:rsidR="00344A42" w:rsidRPr="00015106"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6A9955"/>
          <w:sz w:val="21"/>
          <w:szCs w:val="21"/>
        </w:rPr>
        <w:t>/* New browsers will read this */</w:t>
      </w:r>
    </w:p>
    <w:p w14:paraId="73B8B35F" w14:textId="77777777" w:rsidR="00344A42" w:rsidRPr="00015106"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pink</w:t>
      </w:r>
      <w:r w:rsidRPr="00015106">
        <w:rPr>
          <w:rFonts w:ascii="Consolas" w:hAnsi="Consolas"/>
          <w:color w:val="D4D4D4"/>
          <w:sz w:val="21"/>
          <w:szCs w:val="21"/>
        </w:rPr>
        <w:t>;</w:t>
      </w:r>
    </w:p>
    <w:p w14:paraId="0FC63987" w14:textId="77777777" w:rsidR="00344A42" w:rsidRPr="00015106"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0.8em</w:t>
      </w:r>
      <w:r w:rsidRPr="00015106">
        <w:rPr>
          <w:rFonts w:ascii="Consolas" w:hAnsi="Consolas"/>
          <w:color w:val="D4D4D4"/>
          <w:sz w:val="21"/>
          <w:szCs w:val="21"/>
        </w:rPr>
        <w:t>;</w:t>
      </w:r>
    </w:p>
    <w:p w14:paraId="4299A6D1" w14:textId="77777777" w:rsidR="00344A42" w:rsidRPr="00904F88"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z-index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w:t>
      </w:r>
    </w:p>
    <w:p w14:paraId="1BA1714D" w14:textId="77777777" w:rsidR="00344A42" w:rsidRPr="00904F88"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BC5460F" w14:textId="77777777" w:rsidR="00344A42" w:rsidRPr="00904F88" w:rsidRDefault="00344A42" w:rsidP="00F904D0">
      <w:pPr>
        <w:rPr>
          <w:lang w:val="es-ES"/>
        </w:rPr>
      </w:pPr>
    </w:p>
    <w:p w14:paraId="207EE010" w14:textId="47EF2F15" w:rsidR="00DB483B" w:rsidRPr="00904F88" w:rsidRDefault="00DB483B" w:rsidP="00F904D0">
      <w:pPr>
        <w:rPr>
          <w:lang w:val="es-ES"/>
        </w:rPr>
      </w:pPr>
      <w:r w:rsidRPr="00904F88">
        <w:rPr>
          <w:noProof/>
          <w:lang w:val="es-ES"/>
        </w:rPr>
        <w:lastRenderedPageBreak/>
        <w:drawing>
          <wp:inline distT="0" distB="0" distL="0" distR="0" wp14:anchorId="3DEE1C49" wp14:editId="1A376AD8">
            <wp:extent cx="6300470" cy="482600"/>
            <wp:effectExtent l="0" t="0" r="5080" b="0"/>
            <wp:docPr id="1193461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61865" name=""/>
                    <pic:cNvPicPr/>
                  </pic:nvPicPr>
                  <pic:blipFill>
                    <a:blip r:embed="rId210"/>
                    <a:stretch>
                      <a:fillRect/>
                    </a:stretch>
                  </pic:blipFill>
                  <pic:spPr>
                    <a:xfrm>
                      <a:off x="0" y="0"/>
                      <a:ext cx="6300470" cy="482600"/>
                    </a:xfrm>
                    <a:prstGeom prst="rect">
                      <a:avLst/>
                    </a:prstGeom>
                  </pic:spPr>
                </pic:pic>
              </a:graphicData>
            </a:graphic>
          </wp:inline>
        </w:drawing>
      </w:r>
    </w:p>
    <w:p w14:paraId="2E625F96" w14:textId="77777777" w:rsidR="00344A42" w:rsidRPr="00904F88" w:rsidRDefault="00344A42" w:rsidP="00F904D0">
      <w:pPr>
        <w:rPr>
          <w:lang w:val="es-ES"/>
        </w:rPr>
      </w:pPr>
    </w:p>
    <w:p w14:paraId="0C480300" w14:textId="5F4E5058" w:rsidR="00344A42" w:rsidRPr="00904F88" w:rsidRDefault="006C272D" w:rsidP="00F904D0">
      <w:pPr>
        <w:rPr>
          <w:lang w:val="es-ES"/>
        </w:rPr>
      </w:pPr>
      <w:r w:rsidRPr="00904F88">
        <w:rPr>
          <w:lang w:val="es-ES"/>
        </w:rPr>
        <w:t>Para el botón que contiene el texto “See article” hemos realizado lo siguiente. Lo mostramos inl</w:t>
      </w:r>
      <w:r w:rsidR="0025400A" w:rsidRPr="00904F88">
        <w:rPr>
          <w:lang w:val="es-ES"/>
        </w:rPr>
        <w:t>ine block para que aparezca a la derecha del texto, y con posicionamiento absolute</w:t>
      </w:r>
      <w:r w:rsidR="00160900" w:rsidRPr="00904F88">
        <w:rPr>
          <w:lang w:val="es-ES"/>
        </w:rPr>
        <w:t>, position: absolute</w:t>
      </w:r>
      <w:r w:rsidR="0025400A" w:rsidRPr="00904F88">
        <w:rPr>
          <w:lang w:val="es-ES"/>
        </w:rPr>
        <w:t>, lo hemos mandado a la derecha del todo con right: 5px.</w:t>
      </w:r>
      <w:r w:rsidR="00160900" w:rsidRPr="00904F88">
        <w:rPr>
          <w:lang w:val="es-ES"/>
        </w:rPr>
        <w:t xml:space="preserve"> Alineamos su texto al centro y </w:t>
      </w:r>
      <w:r w:rsidR="009D55BB" w:rsidRPr="00904F88">
        <w:rPr>
          <w:lang w:val="es-ES"/>
        </w:rPr>
        <w:t>le hemos dado un color de borde azul claro. Con la propiedad border-radius: 5px; lo redondeamos un poco.</w:t>
      </w:r>
      <w:r w:rsidR="00F05770" w:rsidRPr="00904F88">
        <w:rPr>
          <w:lang w:val="es-ES"/>
        </w:rPr>
        <w:t xml:space="preserve"> Recordar que el texto esta dentro de un &lt;span&gt; que es una etiqueta inline por eso el botón aparece detrás.</w:t>
      </w:r>
    </w:p>
    <w:p w14:paraId="0208346A" w14:textId="77777777" w:rsidR="006C272D" w:rsidRPr="00904F88" w:rsidRDefault="006C272D" w:rsidP="00F904D0">
      <w:pPr>
        <w:rPr>
          <w:lang w:val="es-ES"/>
        </w:rPr>
      </w:pPr>
    </w:p>
    <w:p w14:paraId="212D3EE2" w14:textId="77777777" w:rsidR="006C272D" w:rsidRPr="00015106"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.boton-azul</w:t>
      </w:r>
      <w:r w:rsidRPr="00015106">
        <w:rPr>
          <w:rFonts w:ascii="Consolas" w:hAnsi="Consolas"/>
          <w:color w:val="D4D4D4"/>
          <w:sz w:val="21"/>
          <w:szCs w:val="21"/>
        </w:rPr>
        <w:t xml:space="preserve"> {</w:t>
      </w:r>
    </w:p>
    <w:p w14:paraId="5FD2225E" w14:textId="77777777" w:rsidR="006C272D" w:rsidRPr="00015106"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inline-block</w:t>
      </w:r>
      <w:r w:rsidRPr="00015106">
        <w:rPr>
          <w:rFonts w:ascii="Consolas" w:hAnsi="Consolas"/>
          <w:color w:val="D4D4D4"/>
          <w:sz w:val="21"/>
          <w:szCs w:val="21"/>
        </w:rPr>
        <w:t>;</w:t>
      </w:r>
    </w:p>
    <w:p w14:paraId="1B7D47D1" w14:textId="77777777" w:rsidR="006C272D" w:rsidRPr="00015106"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25px</w:t>
      </w:r>
      <w:r w:rsidRPr="00015106">
        <w:rPr>
          <w:rFonts w:ascii="Consolas" w:hAnsi="Consolas"/>
          <w:color w:val="D4D4D4"/>
          <w:sz w:val="21"/>
          <w:szCs w:val="21"/>
        </w:rPr>
        <w:t>;</w:t>
      </w:r>
    </w:p>
    <w:p w14:paraId="3038E455" w14:textId="77777777" w:rsidR="006C272D" w:rsidRPr="00015106"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absolute</w:t>
      </w:r>
      <w:r w:rsidRPr="00015106">
        <w:rPr>
          <w:rFonts w:ascii="Consolas" w:hAnsi="Consolas"/>
          <w:color w:val="D4D4D4"/>
          <w:sz w:val="21"/>
          <w:szCs w:val="21"/>
        </w:rPr>
        <w:t>;</w:t>
      </w:r>
    </w:p>
    <w:p w14:paraId="119C6EB1" w14:textId="77777777" w:rsidR="006C272D" w:rsidRPr="00015106"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right</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w:t>
      </w:r>
    </w:p>
    <w:p w14:paraId="394F3FA9" w14:textId="77777777" w:rsidR="006C272D" w:rsidRPr="00015106"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bottom</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w:t>
      </w:r>
    </w:p>
    <w:p w14:paraId="304A1B8D" w14:textId="77777777" w:rsidR="006C272D" w:rsidRPr="00015106"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rgb</w:t>
      </w:r>
      <w:r w:rsidRPr="00015106">
        <w:rPr>
          <w:rFonts w:ascii="Consolas" w:hAnsi="Consolas"/>
          <w:color w:val="D4D4D4"/>
          <w:sz w:val="21"/>
          <w:szCs w:val="21"/>
        </w:rPr>
        <w:t>(</w:t>
      </w:r>
      <w:r w:rsidRPr="00015106">
        <w:rPr>
          <w:rFonts w:ascii="Consolas" w:hAnsi="Consolas"/>
          <w:color w:val="B5CEA8"/>
          <w:sz w:val="21"/>
          <w:szCs w:val="21"/>
        </w:rPr>
        <w:t>197</w:t>
      </w:r>
      <w:r w:rsidRPr="00015106">
        <w:rPr>
          <w:rFonts w:ascii="Consolas" w:hAnsi="Consolas"/>
          <w:color w:val="D4D4D4"/>
          <w:sz w:val="21"/>
          <w:szCs w:val="21"/>
        </w:rPr>
        <w:t xml:space="preserve">, </w:t>
      </w:r>
      <w:r w:rsidRPr="00015106">
        <w:rPr>
          <w:rFonts w:ascii="Consolas" w:hAnsi="Consolas"/>
          <w:color w:val="B5CEA8"/>
          <w:sz w:val="21"/>
          <w:szCs w:val="21"/>
        </w:rPr>
        <w:t>221</w:t>
      </w:r>
      <w:r w:rsidRPr="00015106">
        <w:rPr>
          <w:rFonts w:ascii="Consolas" w:hAnsi="Consolas"/>
          <w:color w:val="D4D4D4"/>
          <w:sz w:val="21"/>
          <w:szCs w:val="21"/>
        </w:rPr>
        <w:t xml:space="preserve">, </w:t>
      </w:r>
      <w:r w:rsidRPr="00015106">
        <w:rPr>
          <w:rFonts w:ascii="Consolas" w:hAnsi="Consolas"/>
          <w:color w:val="B5CEA8"/>
          <w:sz w:val="21"/>
          <w:szCs w:val="21"/>
        </w:rPr>
        <w:t>233</w:t>
      </w:r>
      <w:r w:rsidRPr="00015106">
        <w:rPr>
          <w:rFonts w:ascii="Consolas" w:hAnsi="Consolas"/>
          <w:color w:val="D4D4D4"/>
          <w:sz w:val="21"/>
          <w:szCs w:val="21"/>
        </w:rPr>
        <w:t>);</w:t>
      </w:r>
    </w:p>
    <w:p w14:paraId="260FABF1" w14:textId="77777777" w:rsidR="006C272D" w:rsidRPr="00015106"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1px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#0e2ee1</w:t>
      </w:r>
      <w:r w:rsidRPr="00015106">
        <w:rPr>
          <w:rFonts w:ascii="Consolas" w:hAnsi="Consolas"/>
          <w:color w:val="D4D4D4"/>
          <w:sz w:val="21"/>
          <w:szCs w:val="21"/>
        </w:rPr>
        <w:t>;</w:t>
      </w:r>
    </w:p>
    <w:p w14:paraId="42440D79" w14:textId="77777777" w:rsidR="006C272D" w:rsidRPr="00015106"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w:t>
      </w:r>
    </w:p>
    <w:p w14:paraId="47C5BB64" w14:textId="77777777" w:rsidR="006C272D" w:rsidRPr="00015106"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1.2em</w:t>
      </w:r>
      <w:r w:rsidRPr="00015106">
        <w:rPr>
          <w:rFonts w:ascii="Consolas" w:hAnsi="Consolas"/>
          <w:color w:val="D4D4D4"/>
          <w:sz w:val="21"/>
          <w:szCs w:val="21"/>
        </w:rPr>
        <w:t>;</w:t>
      </w:r>
    </w:p>
    <w:p w14:paraId="07B2BC68" w14:textId="77777777" w:rsidR="006C272D" w:rsidRPr="00015106"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6EF2836C" w14:textId="77777777" w:rsidR="006C272D" w:rsidRPr="00015106"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3px</w:t>
      </w:r>
      <w:r w:rsidRPr="00015106">
        <w:rPr>
          <w:rFonts w:ascii="Consolas" w:hAnsi="Consolas"/>
          <w:color w:val="D4D4D4"/>
          <w:sz w:val="21"/>
          <w:szCs w:val="21"/>
        </w:rPr>
        <w:t xml:space="preserve"> </w:t>
      </w:r>
      <w:r w:rsidRPr="00015106">
        <w:rPr>
          <w:rFonts w:ascii="Consolas" w:hAnsi="Consolas"/>
          <w:color w:val="B5CEA8"/>
          <w:sz w:val="21"/>
          <w:szCs w:val="21"/>
        </w:rPr>
        <w:t>8px</w:t>
      </w:r>
      <w:r w:rsidRPr="00015106">
        <w:rPr>
          <w:rFonts w:ascii="Consolas" w:hAnsi="Consolas"/>
          <w:color w:val="D4D4D4"/>
          <w:sz w:val="21"/>
          <w:szCs w:val="21"/>
        </w:rPr>
        <w:t xml:space="preserve"> </w:t>
      </w:r>
      <w:r w:rsidRPr="00015106">
        <w:rPr>
          <w:rFonts w:ascii="Consolas" w:hAnsi="Consolas"/>
          <w:color w:val="B5CEA8"/>
          <w:sz w:val="21"/>
          <w:szCs w:val="21"/>
        </w:rPr>
        <w:t>0px</w:t>
      </w:r>
      <w:r w:rsidRPr="00015106">
        <w:rPr>
          <w:rFonts w:ascii="Consolas" w:hAnsi="Consolas"/>
          <w:color w:val="D4D4D4"/>
          <w:sz w:val="21"/>
          <w:szCs w:val="21"/>
        </w:rPr>
        <w:t xml:space="preserve"> </w:t>
      </w:r>
      <w:r w:rsidRPr="00015106">
        <w:rPr>
          <w:rFonts w:ascii="Consolas" w:hAnsi="Consolas"/>
          <w:color w:val="B5CEA8"/>
          <w:sz w:val="21"/>
          <w:szCs w:val="21"/>
        </w:rPr>
        <w:t>8px</w:t>
      </w:r>
      <w:r w:rsidRPr="00015106">
        <w:rPr>
          <w:rFonts w:ascii="Consolas" w:hAnsi="Consolas"/>
          <w:color w:val="D4D4D4"/>
          <w:sz w:val="21"/>
          <w:szCs w:val="21"/>
        </w:rPr>
        <w:t>;</w:t>
      </w:r>
    </w:p>
    <w:p w14:paraId="68A8B56D" w14:textId="77777777" w:rsidR="006C272D" w:rsidRPr="00015106"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purple</w:t>
      </w:r>
      <w:r w:rsidRPr="00015106">
        <w:rPr>
          <w:rFonts w:ascii="Consolas" w:hAnsi="Consolas"/>
          <w:color w:val="D4D4D4"/>
          <w:sz w:val="21"/>
          <w:szCs w:val="21"/>
        </w:rPr>
        <w:t>;</w:t>
      </w:r>
    </w:p>
    <w:p w14:paraId="2B4505B8" w14:textId="77777777" w:rsidR="006C272D" w:rsidRPr="00015106"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text-decoration</w:t>
      </w:r>
      <w:r w:rsidRPr="00015106">
        <w:rPr>
          <w:rFonts w:ascii="Consolas" w:hAnsi="Consolas"/>
          <w:color w:val="D4D4D4"/>
          <w:sz w:val="21"/>
          <w:szCs w:val="21"/>
        </w:rPr>
        <w:t xml:space="preserve">: </w:t>
      </w:r>
      <w:r w:rsidRPr="00015106">
        <w:rPr>
          <w:rFonts w:ascii="Consolas" w:hAnsi="Consolas"/>
          <w:color w:val="CE9178"/>
          <w:sz w:val="21"/>
          <w:szCs w:val="21"/>
        </w:rPr>
        <w:t>none</w:t>
      </w:r>
      <w:r w:rsidRPr="00015106">
        <w:rPr>
          <w:rFonts w:ascii="Consolas" w:hAnsi="Consolas"/>
          <w:color w:val="D4D4D4"/>
          <w:sz w:val="21"/>
          <w:szCs w:val="21"/>
        </w:rPr>
        <w:t>;</w:t>
      </w:r>
    </w:p>
    <w:p w14:paraId="11F925A2" w14:textId="77777777" w:rsidR="006C272D" w:rsidRPr="00904F88"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25370DD8" w14:textId="77777777" w:rsidR="006C272D" w:rsidRPr="00904F88" w:rsidRDefault="006C272D" w:rsidP="00F904D0">
      <w:pPr>
        <w:rPr>
          <w:lang w:val="es-ES"/>
        </w:rPr>
      </w:pPr>
    </w:p>
    <w:p w14:paraId="2A77BE5A" w14:textId="77777777" w:rsidR="00F05770" w:rsidRPr="00904F88" w:rsidRDefault="00F05770" w:rsidP="00F904D0">
      <w:pPr>
        <w:rPr>
          <w:lang w:val="es-ES"/>
        </w:rPr>
      </w:pPr>
    </w:p>
    <w:p w14:paraId="05EF50D7" w14:textId="77777777" w:rsidR="00F05770" w:rsidRPr="00904F88" w:rsidRDefault="00F05770" w:rsidP="00F904D0">
      <w:pPr>
        <w:rPr>
          <w:lang w:val="es-ES"/>
        </w:rPr>
      </w:pPr>
    </w:p>
    <w:p w14:paraId="10AEF4DC" w14:textId="77777777" w:rsidR="00F05770" w:rsidRPr="00904F88" w:rsidRDefault="00F05770" w:rsidP="00F904D0">
      <w:pPr>
        <w:rPr>
          <w:lang w:val="es-ES"/>
        </w:rPr>
      </w:pPr>
    </w:p>
    <w:p w14:paraId="11FB6934" w14:textId="77777777" w:rsidR="00F05770" w:rsidRPr="00904F88" w:rsidRDefault="00F05770" w:rsidP="00F904D0">
      <w:pPr>
        <w:rPr>
          <w:lang w:val="es-ES"/>
        </w:rPr>
      </w:pPr>
    </w:p>
    <w:p w14:paraId="0F7B6FB1" w14:textId="71DDB394" w:rsidR="00F05770" w:rsidRPr="00904F88" w:rsidRDefault="00F05770" w:rsidP="00F05770">
      <w:pPr>
        <w:pStyle w:val="Ttulo2"/>
        <w:rPr>
          <w:lang w:val="es-ES"/>
        </w:rPr>
      </w:pPr>
      <w:bookmarkStart w:id="78" w:name="_Toc210640553"/>
      <w:r w:rsidRPr="00904F88">
        <w:rPr>
          <w:lang w:val="es-ES"/>
        </w:rPr>
        <w:t>Los aside.</w:t>
      </w:r>
      <w:bookmarkEnd w:id="78"/>
      <w:r w:rsidRPr="00904F88">
        <w:rPr>
          <w:lang w:val="es-ES"/>
        </w:rPr>
        <w:t xml:space="preserve"> </w:t>
      </w:r>
    </w:p>
    <w:p w14:paraId="5903BC04" w14:textId="77777777" w:rsidR="00F05770" w:rsidRPr="00904F88" w:rsidRDefault="00F05770" w:rsidP="00F904D0">
      <w:pPr>
        <w:rPr>
          <w:lang w:val="es-ES"/>
        </w:rPr>
      </w:pPr>
    </w:p>
    <w:p w14:paraId="43A8D945" w14:textId="216E1CA6" w:rsidR="00F05770" w:rsidRPr="00904F88" w:rsidRDefault="00F05770" w:rsidP="00F904D0">
      <w:pPr>
        <w:rPr>
          <w:lang w:val="es-ES"/>
        </w:rPr>
      </w:pPr>
      <w:r w:rsidRPr="00904F88">
        <w:rPr>
          <w:lang w:val="es-ES"/>
        </w:rPr>
        <w:t xml:space="preserve">Los asides son prácticamente iguales con lo que </w:t>
      </w:r>
      <w:r w:rsidR="007F34E4" w:rsidRPr="00904F88">
        <w:rPr>
          <w:lang w:val="es-ES"/>
        </w:rPr>
        <w:t xml:space="preserve">vamos a explicar sólo uno de ellos. </w:t>
      </w:r>
      <w:r w:rsidR="00F12220" w:rsidRPr="00904F88">
        <w:rPr>
          <w:lang w:val="es-ES"/>
        </w:rPr>
        <w:t>están</w:t>
      </w:r>
      <w:r w:rsidR="007F34E4" w:rsidRPr="00904F88">
        <w:rPr>
          <w:lang w:val="es-ES"/>
        </w:rPr>
        <w:t xml:space="preserve"> posicionados con Float a la derecha e izquierda del texto principal</w:t>
      </w:r>
      <w:r w:rsidR="00C8043A" w:rsidRPr="00904F88">
        <w:rPr>
          <w:lang w:val="es-ES"/>
        </w:rPr>
        <w:t xml:space="preserve"> con la propiedad float:left y float:right respectivamente.</w:t>
      </w:r>
    </w:p>
    <w:p w14:paraId="268FE0CD" w14:textId="75626D0F" w:rsidR="002B06CF" w:rsidRPr="00904F88" w:rsidRDefault="001F660F" w:rsidP="00F904D0">
      <w:pPr>
        <w:rPr>
          <w:lang w:val="es-ES"/>
        </w:rPr>
      </w:pPr>
      <w:r w:rsidRPr="00904F88">
        <w:rPr>
          <w:lang w:val="es-ES"/>
        </w:rPr>
        <w:t xml:space="preserve">El aside contiene un título, </w:t>
      </w:r>
      <w:r w:rsidR="006D479C" w:rsidRPr="00904F88">
        <w:rPr>
          <w:lang w:val="es-ES"/>
        </w:rPr>
        <w:t xml:space="preserve"> una imagen de un gato, </w:t>
      </w:r>
      <w:r w:rsidRPr="00904F88">
        <w:rPr>
          <w:lang w:val="es-ES"/>
        </w:rPr>
        <w:t xml:space="preserve">dos párrafos, </w:t>
      </w:r>
      <w:r w:rsidR="006D479C" w:rsidRPr="00904F88">
        <w:rPr>
          <w:lang w:val="es-ES"/>
        </w:rPr>
        <w:t>y 5 iconos de redes sociales que se muestran en línea agrupados. Cada grupo se coloca uno debajo del otro con el posicionamiento por defecto de tipo block</w:t>
      </w:r>
      <w:r w:rsidR="002B06CF" w:rsidRPr="00904F88">
        <w:rPr>
          <w:lang w:val="es-ES"/>
        </w:rPr>
        <w:t>.</w:t>
      </w:r>
    </w:p>
    <w:p w14:paraId="0CE7C72A" w14:textId="2758E617" w:rsidR="002B06CF" w:rsidRPr="00904F88" w:rsidRDefault="002B06CF" w:rsidP="00F904D0">
      <w:pPr>
        <w:rPr>
          <w:lang w:val="es-ES"/>
        </w:rPr>
      </w:pPr>
      <w:r w:rsidRPr="00904F88">
        <w:rPr>
          <w:lang w:val="es-ES"/>
        </w:rPr>
        <w:t xml:space="preserve">El </w:t>
      </w:r>
      <w:r w:rsidR="00073B49" w:rsidRPr="00904F88">
        <w:rPr>
          <w:lang w:val="es-ES"/>
        </w:rPr>
        <w:t>único</w:t>
      </w:r>
      <w:r w:rsidRPr="00904F88">
        <w:rPr>
          <w:lang w:val="es-ES"/>
        </w:rPr>
        <w:t xml:space="preserve"> elemento que no se muestra en bloque es la primera imagen que se fecharosad.png</w:t>
      </w:r>
      <w:r w:rsidR="00073B49" w:rsidRPr="00904F88">
        <w:rPr>
          <w:lang w:val="es-ES"/>
        </w:rPr>
        <w:t xml:space="preserve"> que la movemos a la izquierda del todo con posicionamiento absolute para dar la sensación de bocadillo</w:t>
      </w:r>
    </w:p>
    <w:p w14:paraId="2A1AF8EB" w14:textId="77777777" w:rsidR="001F660F" w:rsidRPr="00904F88" w:rsidRDefault="001F660F" w:rsidP="00F904D0">
      <w:pPr>
        <w:rPr>
          <w:lang w:val="es-ES"/>
        </w:rPr>
      </w:pPr>
    </w:p>
    <w:p w14:paraId="11C7D357" w14:textId="77777777" w:rsidR="001F660F" w:rsidRPr="00015106" w:rsidRDefault="001F660F" w:rsidP="001F660F">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w:t>
      </w:r>
      <w:r w:rsidRPr="00015106">
        <w:rPr>
          <w:rFonts w:ascii="Consolas" w:hAnsi="Consolas"/>
          <w:color w:val="808080"/>
          <w:sz w:val="21"/>
          <w:szCs w:val="21"/>
        </w:rPr>
        <w:t>&lt;</w:t>
      </w:r>
      <w:r w:rsidRPr="00015106">
        <w:rPr>
          <w:rFonts w:ascii="Consolas" w:hAnsi="Consolas"/>
          <w:color w:val="569CD6"/>
          <w:sz w:val="21"/>
          <w:szCs w:val="21"/>
        </w:rPr>
        <w:t>aside</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"left-aside"</w:t>
      </w:r>
      <w:r w:rsidRPr="00015106">
        <w:rPr>
          <w:rFonts w:ascii="Consolas" w:hAnsi="Consolas"/>
          <w:color w:val="808080"/>
          <w:sz w:val="21"/>
          <w:szCs w:val="21"/>
        </w:rPr>
        <w:t>&gt;</w:t>
      </w:r>
    </w:p>
    <w:p w14:paraId="3A037517" w14:textId="77777777" w:rsidR="001F660F" w:rsidRPr="00015106" w:rsidRDefault="001F660F" w:rsidP="001F660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r w:rsidRPr="00015106">
        <w:rPr>
          <w:rFonts w:ascii="Consolas" w:hAnsi="Consolas"/>
          <w:color w:val="CCCCCC"/>
          <w:sz w:val="21"/>
          <w:szCs w:val="21"/>
        </w:rPr>
        <w:t>About the author</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p>
    <w:p w14:paraId="31AFCDF2" w14:textId="77777777" w:rsidR="001F660F" w:rsidRPr="00015106" w:rsidRDefault="001F660F" w:rsidP="001F660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"img/flecharosad.png"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CCCCCC"/>
          <w:sz w:val="21"/>
          <w:szCs w:val="21"/>
        </w:rPr>
        <w:t xml:space="preserve"> </w:t>
      </w:r>
      <w:r w:rsidRPr="00015106">
        <w:rPr>
          <w:rFonts w:ascii="Consolas" w:hAnsi="Consolas"/>
          <w:color w:val="9CDCFE"/>
          <w:sz w:val="21"/>
          <w:szCs w:val="21"/>
        </w:rPr>
        <w:t>id</w:t>
      </w:r>
      <w:r w:rsidRPr="00015106">
        <w:rPr>
          <w:rFonts w:ascii="Consolas" w:hAnsi="Consolas"/>
          <w:color w:val="CCCCCC"/>
          <w:sz w:val="21"/>
          <w:szCs w:val="21"/>
        </w:rPr>
        <w:t>=</w:t>
      </w:r>
      <w:r w:rsidRPr="00015106">
        <w:rPr>
          <w:rFonts w:ascii="Consolas" w:hAnsi="Consolas"/>
          <w:color w:val="CE9178"/>
          <w:sz w:val="21"/>
          <w:szCs w:val="21"/>
        </w:rPr>
        <w:t>"flecha-rosa"</w:t>
      </w:r>
      <w:r w:rsidRPr="00015106">
        <w:rPr>
          <w:rFonts w:ascii="Consolas" w:hAnsi="Consolas"/>
          <w:color w:val="CCCCCC"/>
          <w:sz w:val="21"/>
          <w:szCs w:val="21"/>
        </w:rPr>
        <w:t xml:space="preserve"> </w:t>
      </w:r>
      <w:r w:rsidRPr="00015106">
        <w:rPr>
          <w:rFonts w:ascii="Consolas" w:hAnsi="Consolas"/>
          <w:color w:val="808080"/>
          <w:sz w:val="21"/>
          <w:szCs w:val="21"/>
        </w:rPr>
        <w:t>/&gt;</w:t>
      </w:r>
    </w:p>
    <w:p w14:paraId="407C878B" w14:textId="77777777" w:rsidR="001F660F" w:rsidRPr="00904F88" w:rsidRDefault="001F660F" w:rsidP="001F660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"imagen-aside"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"img/gatitodurmiendo.png"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"gatito durmiendo"</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0468B60B" w14:textId="77777777" w:rsidR="001F660F" w:rsidRPr="008702AC" w:rsidRDefault="001F660F" w:rsidP="001F660F">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8702AC">
        <w:rPr>
          <w:rFonts w:ascii="Consolas" w:hAnsi="Consolas"/>
          <w:color w:val="808080"/>
          <w:sz w:val="21"/>
          <w:szCs w:val="21"/>
        </w:rPr>
        <w:t>&lt;</w:t>
      </w:r>
      <w:r w:rsidRPr="008702AC">
        <w:rPr>
          <w:rFonts w:ascii="Consolas" w:hAnsi="Consolas"/>
          <w:color w:val="569CD6"/>
          <w:sz w:val="21"/>
          <w:szCs w:val="21"/>
        </w:rPr>
        <w:t>p</w:t>
      </w:r>
      <w:r w:rsidRPr="008702AC">
        <w:rPr>
          <w:rFonts w:ascii="Consolas" w:hAnsi="Consolas"/>
          <w:color w:val="808080"/>
          <w:sz w:val="21"/>
          <w:szCs w:val="21"/>
        </w:rPr>
        <w:t>&gt;</w:t>
      </w:r>
      <w:r w:rsidRPr="008702AC">
        <w:rPr>
          <w:rFonts w:ascii="Consolas" w:hAnsi="Consolas"/>
          <w:color w:val="CCCCCC"/>
          <w:sz w:val="21"/>
          <w:szCs w:val="21"/>
        </w:rPr>
        <w:t>Let me introduce myself: My name's Chatty Cat. I was born on 23 November 2024.</w:t>
      </w:r>
      <w:r w:rsidRPr="008702AC">
        <w:rPr>
          <w:rFonts w:ascii="Consolas" w:hAnsi="Consolas"/>
          <w:color w:val="808080"/>
          <w:sz w:val="21"/>
          <w:szCs w:val="21"/>
        </w:rPr>
        <w:t>&lt;/</w:t>
      </w:r>
      <w:r w:rsidRPr="008702AC">
        <w:rPr>
          <w:rFonts w:ascii="Consolas" w:hAnsi="Consolas"/>
          <w:color w:val="569CD6"/>
          <w:sz w:val="21"/>
          <w:szCs w:val="21"/>
        </w:rPr>
        <w:t>p</w:t>
      </w:r>
      <w:r w:rsidRPr="008702AC">
        <w:rPr>
          <w:rFonts w:ascii="Consolas" w:hAnsi="Consolas"/>
          <w:color w:val="808080"/>
          <w:sz w:val="21"/>
          <w:szCs w:val="21"/>
        </w:rPr>
        <w:t>&gt;</w:t>
      </w:r>
    </w:p>
    <w:p w14:paraId="401C6F9B" w14:textId="77777777" w:rsidR="001F660F" w:rsidRPr="00015106" w:rsidRDefault="001F660F" w:rsidP="001F660F">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CCCCCC"/>
          <w:sz w:val="21"/>
          <w:szCs w:val="21"/>
        </w:rPr>
        <w:t xml:space="preserve">            </w:t>
      </w:r>
      <w:r w:rsidRPr="008702AC">
        <w:rPr>
          <w:rFonts w:ascii="Consolas" w:hAnsi="Consolas"/>
          <w:color w:val="808080"/>
          <w:sz w:val="21"/>
          <w:szCs w:val="21"/>
        </w:rPr>
        <w:t>&lt;</w:t>
      </w:r>
      <w:r w:rsidRPr="008702AC">
        <w:rPr>
          <w:rFonts w:ascii="Consolas" w:hAnsi="Consolas"/>
          <w:color w:val="569CD6"/>
          <w:sz w:val="21"/>
          <w:szCs w:val="21"/>
        </w:rPr>
        <w:t>p</w:t>
      </w:r>
      <w:r w:rsidRPr="008702AC">
        <w:rPr>
          <w:rFonts w:ascii="Consolas" w:hAnsi="Consolas"/>
          <w:color w:val="808080"/>
          <w:sz w:val="21"/>
          <w:szCs w:val="21"/>
        </w:rPr>
        <w:t>&gt;</w:t>
      </w:r>
      <w:r w:rsidRPr="008702AC">
        <w:rPr>
          <w:rFonts w:ascii="Consolas" w:hAnsi="Consolas"/>
          <w:color w:val="CCCCCC"/>
          <w:sz w:val="21"/>
          <w:szCs w:val="21"/>
        </w:rPr>
        <w:t xml:space="preserve">A bit meager, is it not? </w:t>
      </w:r>
      <w:r w:rsidRPr="00015106">
        <w:rPr>
          <w:rFonts w:ascii="Consolas" w:hAnsi="Consolas"/>
          <w:color w:val="CCCCCC"/>
          <w:sz w:val="21"/>
          <w:szCs w:val="21"/>
        </w:rPr>
        <w:t>This is why I've now decided to write my biography to let my readers know who I</w:t>
      </w:r>
    </w:p>
    <w:p w14:paraId="1DF25C36" w14:textId="77777777" w:rsidR="001F660F" w:rsidRPr="00015106" w:rsidRDefault="001F660F" w:rsidP="001F660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really am.</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75C8415B" w14:textId="77777777" w:rsidR="001F660F" w:rsidRPr="00015106" w:rsidRDefault="001F660F" w:rsidP="001F660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"social-icons"</w:t>
      </w:r>
      <w:r w:rsidRPr="00015106">
        <w:rPr>
          <w:rFonts w:ascii="Consolas" w:hAnsi="Consolas"/>
          <w:color w:val="808080"/>
          <w:sz w:val="21"/>
          <w:szCs w:val="21"/>
        </w:rPr>
        <w:t>&gt;&lt;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"img/facebook.png"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"Facebook"</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"img/twitter.png"</w:t>
      </w:r>
    </w:p>
    <w:p w14:paraId="1E8033AD" w14:textId="77777777" w:rsidR="001F660F" w:rsidRPr="00015106" w:rsidRDefault="001F660F" w:rsidP="001F660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"Twitter"</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"img/vimeo.png"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"Vimeo"</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"img/flickr.png"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"Flickr"</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img</w:t>
      </w:r>
    </w:p>
    <w:p w14:paraId="374B31D0" w14:textId="77777777" w:rsidR="001F660F" w:rsidRPr="00015106" w:rsidRDefault="001F660F" w:rsidP="001F660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"img/rss.png"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"RSS"</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div</w:t>
      </w:r>
      <w:r w:rsidRPr="00015106">
        <w:rPr>
          <w:rFonts w:ascii="Consolas" w:hAnsi="Consolas"/>
          <w:color w:val="808080"/>
          <w:sz w:val="21"/>
          <w:szCs w:val="21"/>
        </w:rPr>
        <w:t>&gt;</w:t>
      </w:r>
    </w:p>
    <w:p w14:paraId="5AC2DAB8" w14:textId="77777777" w:rsidR="001F660F" w:rsidRPr="00904F88" w:rsidRDefault="001F660F" w:rsidP="001F660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808080"/>
          <w:sz w:val="21"/>
          <w:szCs w:val="21"/>
          <w:lang w:val="es-ES"/>
        </w:rPr>
        <w:t>&gt;</w:t>
      </w:r>
    </w:p>
    <w:p w14:paraId="1B1FB347" w14:textId="77777777" w:rsidR="001F660F" w:rsidRPr="00904F88" w:rsidRDefault="001F660F" w:rsidP="00F904D0">
      <w:pPr>
        <w:rPr>
          <w:lang w:val="es-ES"/>
        </w:rPr>
      </w:pPr>
    </w:p>
    <w:p w14:paraId="06240825" w14:textId="77F69B3D" w:rsidR="00C8043A" w:rsidRPr="00904F88" w:rsidRDefault="00A6638C" w:rsidP="00F904D0">
      <w:pPr>
        <w:rPr>
          <w:lang w:val="es-ES"/>
        </w:rPr>
      </w:pPr>
      <w:r w:rsidRPr="00904F88">
        <w:rPr>
          <w:noProof/>
          <w:lang w:val="es-ES"/>
        </w:rPr>
        <w:drawing>
          <wp:inline distT="0" distB="0" distL="0" distR="0" wp14:anchorId="4AAE68B9" wp14:editId="2CAF1D8C">
            <wp:extent cx="1428926" cy="2622550"/>
            <wp:effectExtent l="0" t="0" r="0" b="6350"/>
            <wp:docPr id="1747664969" name="Imagen 1" descr="Una captura de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64969" name="Imagen 1" descr="Una captura de pantalla de un celular con texto e imagen&#10;&#10;El contenido generado por IA puede ser incorrecto."/>
                    <pic:cNvPicPr/>
                  </pic:nvPicPr>
                  <pic:blipFill>
                    <a:blip r:embed="rId211"/>
                    <a:stretch>
                      <a:fillRect/>
                    </a:stretch>
                  </pic:blipFill>
                  <pic:spPr>
                    <a:xfrm>
                      <a:off x="0" y="0"/>
                      <a:ext cx="1436050" cy="2635625"/>
                    </a:xfrm>
                    <a:prstGeom prst="rect">
                      <a:avLst/>
                    </a:prstGeom>
                  </pic:spPr>
                </pic:pic>
              </a:graphicData>
            </a:graphic>
          </wp:inline>
        </w:drawing>
      </w:r>
    </w:p>
    <w:p w14:paraId="50F99B3E" w14:textId="77777777" w:rsidR="00073B49" w:rsidRPr="00904F88" w:rsidRDefault="00073B49" w:rsidP="00F904D0">
      <w:pPr>
        <w:rPr>
          <w:lang w:val="es-ES"/>
        </w:rPr>
      </w:pPr>
    </w:p>
    <w:p w14:paraId="3A5DBA2D" w14:textId="345CC923" w:rsidR="00073B49" w:rsidRPr="00904F88" w:rsidRDefault="007A047A" w:rsidP="00F904D0">
      <w:pPr>
        <w:rPr>
          <w:lang w:val="es-ES"/>
        </w:rPr>
      </w:pPr>
      <w:r w:rsidRPr="00904F88">
        <w:rPr>
          <w:lang w:val="es-ES"/>
        </w:rPr>
        <w:t xml:space="preserve">Los dos asides junto con el texto central los mostramos inline-block con el fin de que aparezcan los tres elementos en </w:t>
      </w:r>
      <w:r w:rsidR="00144BCA" w:rsidRPr="00904F88">
        <w:rPr>
          <w:lang w:val="es-ES"/>
        </w:rPr>
        <w:t xml:space="preserve">línea, y con el texto justificado. </w:t>
      </w:r>
      <w:r w:rsidR="002C08F9" w:rsidRPr="00904F88">
        <w:rPr>
          <w:lang w:val="es-ES"/>
        </w:rPr>
        <w:t>Para el color de fondo elegimos ese rosa y también le hemos dado un borde redondeado. El color de texto es blanco con la propiedad color: White.</w:t>
      </w:r>
      <w:r w:rsidR="00595B29" w:rsidRPr="00904F88">
        <w:rPr>
          <w:lang w:val="es-ES"/>
        </w:rPr>
        <w:t xml:space="preserve"> Recordar que lo hemos posicionado a la izquierda del texto flotando con float:left</w:t>
      </w:r>
    </w:p>
    <w:p w14:paraId="7ADCF7A7" w14:textId="77777777" w:rsidR="00C8043A" w:rsidRPr="00904F88" w:rsidRDefault="00C8043A" w:rsidP="00F904D0">
      <w:pPr>
        <w:rPr>
          <w:lang w:val="es-ES"/>
        </w:rPr>
      </w:pPr>
    </w:p>
    <w:p w14:paraId="49205EDF" w14:textId="77777777" w:rsidR="00C8043A" w:rsidRPr="00015106"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w:t>
      </w:r>
      <w:r w:rsidRPr="00015106">
        <w:rPr>
          <w:rFonts w:ascii="Consolas" w:hAnsi="Consolas"/>
          <w:color w:val="D7BA7D"/>
          <w:sz w:val="21"/>
          <w:szCs w:val="21"/>
        </w:rPr>
        <w:t>aside</w:t>
      </w:r>
      <w:r w:rsidRPr="00015106">
        <w:rPr>
          <w:rFonts w:ascii="Consolas" w:hAnsi="Consolas"/>
          <w:color w:val="D4D4D4"/>
          <w:sz w:val="21"/>
          <w:szCs w:val="21"/>
        </w:rPr>
        <w:t xml:space="preserve"> {</w:t>
      </w:r>
    </w:p>
    <w:p w14:paraId="79E46959" w14:textId="77777777" w:rsidR="00C8043A" w:rsidRPr="00015106"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inline-block</w:t>
      </w:r>
      <w:r w:rsidRPr="00015106">
        <w:rPr>
          <w:rFonts w:ascii="Consolas" w:hAnsi="Consolas"/>
          <w:color w:val="D4D4D4"/>
          <w:sz w:val="21"/>
          <w:szCs w:val="21"/>
        </w:rPr>
        <w:t>;</w:t>
      </w:r>
    </w:p>
    <w:p w14:paraId="4AAA8174" w14:textId="77777777" w:rsidR="00C8043A" w:rsidRPr="00015106"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vertical-align</w:t>
      </w:r>
      <w:r w:rsidRPr="00015106">
        <w:rPr>
          <w:rFonts w:ascii="Consolas" w:hAnsi="Consolas"/>
          <w:color w:val="D4D4D4"/>
          <w:sz w:val="21"/>
          <w:szCs w:val="21"/>
        </w:rPr>
        <w:t xml:space="preserve">: </w:t>
      </w:r>
      <w:r w:rsidRPr="00015106">
        <w:rPr>
          <w:rFonts w:ascii="Consolas" w:hAnsi="Consolas"/>
          <w:color w:val="CE9178"/>
          <w:sz w:val="21"/>
          <w:szCs w:val="21"/>
        </w:rPr>
        <w:t>top</w:t>
      </w:r>
      <w:r w:rsidRPr="00015106">
        <w:rPr>
          <w:rFonts w:ascii="Consolas" w:hAnsi="Consolas"/>
          <w:color w:val="D4D4D4"/>
          <w:sz w:val="21"/>
          <w:szCs w:val="21"/>
        </w:rPr>
        <w:t>;</w:t>
      </w:r>
    </w:p>
    <w:p w14:paraId="0A351E61" w14:textId="77777777" w:rsidR="00C8043A" w:rsidRPr="00015106"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justify</w:t>
      </w:r>
      <w:r w:rsidRPr="00015106">
        <w:rPr>
          <w:rFonts w:ascii="Consolas" w:hAnsi="Consolas"/>
          <w:color w:val="D4D4D4"/>
          <w:sz w:val="21"/>
          <w:szCs w:val="21"/>
        </w:rPr>
        <w:t>;</w:t>
      </w:r>
    </w:p>
    <w:p w14:paraId="1B094114" w14:textId="77777777" w:rsidR="00C8043A" w:rsidRPr="00015106"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D125F1A" w14:textId="77777777" w:rsidR="00C8043A" w:rsidRPr="00015106"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rPr>
      </w:pPr>
    </w:p>
    <w:p w14:paraId="54D7432F" w14:textId="77777777" w:rsidR="00C8043A" w:rsidRPr="00015106"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D7BA7D"/>
          <w:sz w:val="21"/>
          <w:szCs w:val="21"/>
        </w:rPr>
        <w:t>.left-aside</w:t>
      </w:r>
      <w:r w:rsidRPr="00015106">
        <w:rPr>
          <w:rFonts w:ascii="Consolas" w:hAnsi="Consolas"/>
          <w:color w:val="D4D4D4"/>
          <w:sz w:val="21"/>
          <w:szCs w:val="21"/>
        </w:rPr>
        <w:t xml:space="preserve"> {</w:t>
      </w:r>
    </w:p>
    <w:p w14:paraId="61393AA3" w14:textId="77777777" w:rsidR="00C8043A" w:rsidRPr="00015106"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relative</w:t>
      </w:r>
      <w:r w:rsidRPr="00015106">
        <w:rPr>
          <w:rFonts w:ascii="Consolas" w:hAnsi="Consolas"/>
          <w:color w:val="D4D4D4"/>
          <w:sz w:val="21"/>
          <w:szCs w:val="21"/>
        </w:rPr>
        <w:t>;</w:t>
      </w:r>
    </w:p>
    <w:p w14:paraId="6B8B73E0" w14:textId="77777777" w:rsidR="00C8043A" w:rsidRPr="00015106"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float</w:t>
      </w:r>
      <w:r w:rsidRPr="00015106">
        <w:rPr>
          <w:rFonts w:ascii="Consolas" w:hAnsi="Consolas"/>
          <w:color w:val="D4D4D4"/>
          <w:sz w:val="21"/>
          <w:szCs w:val="21"/>
        </w:rPr>
        <w:t xml:space="preserve">: </w:t>
      </w:r>
      <w:r w:rsidRPr="00015106">
        <w:rPr>
          <w:rFonts w:ascii="Consolas" w:hAnsi="Consolas"/>
          <w:color w:val="CE9178"/>
          <w:sz w:val="21"/>
          <w:szCs w:val="21"/>
        </w:rPr>
        <w:t>left</w:t>
      </w:r>
      <w:r w:rsidRPr="00015106">
        <w:rPr>
          <w:rFonts w:ascii="Consolas" w:hAnsi="Consolas"/>
          <w:color w:val="D4D4D4"/>
          <w:sz w:val="21"/>
          <w:szCs w:val="21"/>
        </w:rPr>
        <w:t>;</w:t>
      </w:r>
    </w:p>
    <w:p w14:paraId="5FE95175" w14:textId="29ABCF88" w:rsidR="00C8043A" w:rsidRPr="00015106"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002C08F9" w:rsidRPr="00015106">
        <w:rPr>
          <w:rFonts w:ascii="Consolas" w:hAnsi="Consolas"/>
          <w:color w:val="B5CEA8"/>
          <w:sz w:val="21"/>
          <w:szCs w:val="21"/>
        </w:rPr>
        <w:t>18%</w:t>
      </w:r>
      <w:r w:rsidRPr="00015106">
        <w:rPr>
          <w:rFonts w:ascii="Consolas" w:hAnsi="Consolas"/>
          <w:color w:val="D4D4D4"/>
          <w:sz w:val="21"/>
          <w:szCs w:val="21"/>
        </w:rPr>
        <w:t>;</w:t>
      </w:r>
    </w:p>
    <w:p w14:paraId="14E6E3BA" w14:textId="77777777" w:rsidR="00C8043A" w:rsidRPr="00015106"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#ca2eb5</w:t>
      </w:r>
      <w:r w:rsidRPr="00015106">
        <w:rPr>
          <w:rFonts w:ascii="Consolas" w:hAnsi="Consolas"/>
          <w:color w:val="D4D4D4"/>
          <w:sz w:val="21"/>
          <w:szCs w:val="21"/>
        </w:rPr>
        <w:t>;</w:t>
      </w:r>
    </w:p>
    <w:p w14:paraId="78BB1176" w14:textId="77777777" w:rsidR="00C8043A" w:rsidRPr="00015106"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box-shadow</w:t>
      </w:r>
      <w:r w:rsidRPr="00015106">
        <w:rPr>
          <w:rFonts w:ascii="Consolas" w:hAnsi="Consolas"/>
          <w:color w:val="D4D4D4"/>
          <w:sz w:val="21"/>
          <w:szCs w:val="21"/>
        </w:rPr>
        <w:t xml:space="preserve">: </w:t>
      </w:r>
      <w:r w:rsidRPr="00015106">
        <w:rPr>
          <w:rFonts w:ascii="Consolas" w:hAnsi="Consolas"/>
          <w:color w:val="B5CEA8"/>
          <w:sz w:val="21"/>
          <w:szCs w:val="21"/>
        </w:rPr>
        <w:t>0px</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#1c1a19</w:t>
      </w:r>
      <w:r w:rsidRPr="00015106">
        <w:rPr>
          <w:rFonts w:ascii="Consolas" w:hAnsi="Consolas"/>
          <w:color w:val="D4D4D4"/>
          <w:sz w:val="21"/>
          <w:szCs w:val="21"/>
        </w:rPr>
        <w:t>;</w:t>
      </w:r>
    </w:p>
    <w:p w14:paraId="3B99D33B" w14:textId="77777777" w:rsidR="00C8043A" w:rsidRPr="00015106"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w:t>
      </w:r>
    </w:p>
    <w:p w14:paraId="17493F8D" w14:textId="77777777" w:rsidR="00C8043A" w:rsidRPr="00015106"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7017B1C7" w14:textId="77777777" w:rsidR="00C8043A" w:rsidRPr="00015106"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580C09EA" w14:textId="77777777" w:rsidR="00C8043A" w:rsidRPr="00015106"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0.9em</w:t>
      </w:r>
      <w:r w:rsidRPr="00015106">
        <w:rPr>
          <w:rFonts w:ascii="Consolas" w:hAnsi="Consolas"/>
          <w:color w:val="D4D4D4"/>
          <w:sz w:val="21"/>
          <w:szCs w:val="21"/>
        </w:rPr>
        <w:t>;</w:t>
      </w:r>
    </w:p>
    <w:p w14:paraId="60E54221" w14:textId="77777777" w:rsidR="00C8043A" w:rsidRPr="00904F88"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30px</w:t>
      </w:r>
    </w:p>
    <w:p w14:paraId="5626C9F3" w14:textId="77777777" w:rsidR="00C8043A" w:rsidRPr="00904F88"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105EAF7" w14:textId="77777777" w:rsidR="00C8043A" w:rsidRPr="00904F88" w:rsidRDefault="00C8043A" w:rsidP="00F904D0">
      <w:pPr>
        <w:rPr>
          <w:lang w:val="es-ES"/>
        </w:rPr>
      </w:pPr>
    </w:p>
    <w:p w14:paraId="6612ABF3" w14:textId="77777777" w:rsidR="007F34E4" w:rsidRPr="00904F88" w:rsidRDefault="007F34E4" w:rsidP="00F904D0">
      <w:pPr>
        <w:rPr>
          <w:lang w:val="es-ES"/>
        </w:rPr>
      </w:pPr>
    </w:p>
    <w:p w14:paraId="4E55234D" w14:textId="77868C2A" w:rsidR="007F34E4" w:rsidRPr="00904F88" w:rsidRDefault="000F456D" w:rsidP="00F904D0">
      <w:pPr>
        <w:rPr>
          <w:lang w:val="es-ES"/>
        </w:rPr>
      </w:pPr>
      <w:r w:rsidRPr="00904F88">
        <w:rPr>
          <w:lang w:val="es-ES"/>
        </w:rPr>
        <w:t xml:space="preserve">Para que se vea ese pico a la izquierda del </w:t>
      </w:r>
      <w:r w:rsidR="003619D9" w:rsidRPr="00904F88">
        <w:rPr>
          <w:lang w:val="es-ES"/>
        </w:rPr>
        <w:t xml:space="preserve">aside lo que hemos hecho </w:t>
      </w:r>
      <w:r w:rsidR="00A16AA7" w:rsidRPr="00904F88">
        <w:rPr>
          <w:lang w:val="es-ES"/>
        </w:rPr>
        <w:t>con</w:t>
      </w:r>
      <w:r w:rsidR="003619D9" w:rsidRPr="00904F88">
        <w:rPr>
          <w:lang w:val="es-ES"/>
        </w:rPr>
        <w:t xml:space="preserve"> la flecha rosa del mismo color que el fondo del aside</w:t>
      </w:r>
      <w:r w:rsidR="00A16AA7" w:rsidRPr="00904F88">
        <w:rPr>
          <w:lang w:val="es-ES"/>
        </w:rPr>
        <w:t xml:space="preserve"> es moverla con position absolute a la izquierda del contenedor -30 px para que sobresalga por la izquierda con la propiedad left: -30px; consiguiendo ese efecto de bocadillo</w:t>
      </w:r>
    </w:p>
    <w:p w14:paraId="6E845EB4" w14:textId="77777777" w:rsidR="003619D9" w:rsidRPr="00904F88" w:rsidRDefault="003619D9" w:rsidP="00F904D0">
      <w:pPr>
        <w:rPr>
          <w:lang w:val="es-ES"/>
        </w:rPr>
      </w:pPr>
    </w:p>
    <w:p w14:paraId="2667A0DD" w14:textId="77777777" w:rsidR="003619D9" w:rsidRPr="00015106" w:rsidRDefault="003619D9" w:rsidP="003619D9">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#flecha-rosa</w:t>
      </w:r>
      <w:r w:rsidRPr="00015106">
        <w:rPr>
          <w:rFonts w:ascii="Consolas" w:hAnsi="Consolas"/>
          <w:color w:val="D4D4D4"/>
          <w:sz w:val="21"/>
          <w:szCs w:val="21"/>
        </w:rPr>
        <w:t xml:space="preserve"> {</w:t>
      </w:r>
    </w:p>
    <w:p w14:paraId="7092FE32" w14:textId="77777777" w:rsidR="003619D9" w:rsidRPr="00015106" w:rsidRDefault="003619D9" w:rsidP="003619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absolute</w:t>
      </w:r>
      <w:r w:rsidRPr="00015106">
        <w:rPr>
          <w:rFonts w:ascii="Consolas" w:hAnsi="Consolas"/>
          <w:color w:val="D4D4D4"/>
          <w:sz w:val="21"/>
          <w:szCs w:val="21"/>
        </w:rPr>
        <w:t>;</w:t>
      </w:r>
    </w:p>
    <w:p w14:paraId="522EC20B" w14:textId="77777777" w:rsidR="003619D9" w:rsidRPr="00015106" w:rsidRDefault="003619D9" w:rsidP="003619D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top</w:t>
      </w:r>
      <w:r w:rsidRPr="00015106">
        <w:rPr>
          <w:rFonts w:ascii="Consolas" w:hAnsi="Consolas"/>
          <w:color w:val="D4D4D4"/>
          <w:sz w:val="21"/>
          <w:szCs w:val="21"/>
        </w:rPr>
        <w:t xml:space="preserve">: </w:t>
      </w:r>
      <w:r w:rsidRPr="00015106">
        <w:rPr>
          <w:rFonts w:ascii="Consolas" w:hAnsi="Consolas"/>
          <w:color w:val="B5CEA8"/>
          <w:sz w:val="21"/>
          <w:szCs w:val="21"/>
        </w:rPr>
        <w:t>100px</w:t>
      </w:r>
      <w:r w:rsidRPr="00015106">
        <w:rPr>
          <w:rFonts w:ascii="Consolas" w:hAnsi="Consolas"/>
          <w:color w:val="D4D4D4"/>
          <w:sz w:val="21"/>
          <w:szCs w:val="21"/>
        </w:rPr>
        <w:t>;</w:t>
      </w:r>
    </w:p>
    <w:p w14:paraId="66D6FFD4" w14:textId="77777777" w:rsidR="003619D9" w:rsidRPr="00904F88" w:rsidRDefault="003619D9" w:rsidP="003619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-30px</w:t>
      </w:r>
      <w:r w:rsidRPr="00904F88">
        <w:rPr>
          <w:rFonts w:ascii="Consolas" w:hAnsi="Consolas"/>
          <w:color w:val="D4D4D4"/>
          <w:sz w:val="21"/>
          <w:szCs w:val="21"/>
          <w:lang w:val="es-ES"/>
        </w:rPr>
        <w:t>;</w:t>
      </w:r>
    </w:p>
    <w:p w14:paraId="61214E11" w14:textId="77777777" w:rsidR="003619D9" w:rsidRPr="00904F88" w:rsidRDefault="003619D9" w:rsidP="003619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20D8C42" w14:textId="2A16A100" w:rsidR="00F05770" w:rsidRPr="00904F88" w:rsidRDefault="00F05770" w:rsidP="00F904D0">
      <w:pPr>
        <w:rPr>
          <w:lang w:val="es-ES"/>
        </w:rPr>
      </w:pPr>
    </w:p>
    <w:p w14:paraId="48DDC148" w14:textId="37C8DE64" w:rsidR="00FD5D62" w:rsidRPr="00904F88" w:rsidRDefault="00BF6DEF" w:rsidP="00FD5D62">
      <w:pPr>
        <w:pStyle w:val="Ttulo2"/>
        <w:rPr>
          <w:lang w:val="es-ES"/>
        </w:rPr>
      </w:pPr>
      <w:bookmarkStart w:id="79" w:name="_Toc210640554"/>
      <w:r w:rsidRPr="00904F88">
        <w:rPr>
          <w:lang w:val="es-ES"/>
        </w:rPr>
        <w:t xml:space="preserve">Footer. </w:t>
      </w:r>
      <w:r w:rsidR="00FD5D62" w:rsidRPr="00904F88">
        <w:rPr>
          <w:lang w:val="es-ES"/>
        </w:rPr>
        <w:t>El separador y el separador del footer.</w:t>
      </w:r>
      <w:bookmarkEnd w:id="79"/>
      <w:r w:rsidRPr="00904F88">
        <w:rPr>
          <w:lang w:val="es-ES"/>
        </w:rPr>
        <w:t xml:space="preserve"> </w:t>
      </w:r>
    </w:p>
    <w:p w14:paraId="11FE08DF" w14:textId="77777777" w:rsidR="00FD5D62" w:rsidRPr="00904F88" w:rsidRDefault="00FD5D62" w:rsidP="00F904D0">
      <w:pPr>
        <w:rPr>
          <w:lang w:val="es-ES"/>
        </w:rPr>
      </w:pPr>
    </w:p>
    <w:p w14:paraId="2F499C36" w14:textId="3DC8A757" w:rsidR="008F0125" w:rsidRPr="00904F88" w:rsidRDefault="008F0125" w:rsidP="00F904D0">
      <w:pPr>
        <w:rPr>
          <w:lang w:val="es-ES"/>
        </w:rPr>
      </w:pPr>
      <w:r w:rsidRPr="00904F88">
        <w:rPr>
          <w:lang w:val="es-ES"/>
        </w:rPr>
        <w:t xml:space="preserve">Para el separador hemos usado las opciones avanzadas de background para repetir la línea azul </w:t>
      </w:r>
      <w:r w:rsidR="00152498" w:rsidRPr="00904F88">
        <w:rPr>
          <w:lang w:val="es-ES"/>
        </w:rPr>
        <w:t>repetidas veces en el top de la etiqueta &lt;div class=”separador”&gt;</w:t>
      </w:r>
      <w:r w:rsidR="002C67D5" w:rsidRPr="00904F88">
        <w:rPr>
          <w:lang w:val="es-ES"/>
        </w:rPr>
        <w:t>, background: url('img/lineaazul.png')</w:t>
      </w:r>
      <w:r w:rsidR="00152498" w:rsidRPr="00904F88">
        <w:rPr>
          <w:lang w:val="es-ES"/>
        </w:rPr>
        <w:t xml:space="preserve">. Le damos un padding de 25 px  para que tenga tamaño y </w:t>
      </w:r>
      <w:r w:rsidR="002C67D5" w:rsidRPr="00904F88">
        <w:rPr>
          <w:lang w:val="es-ES"/>
        </w:rPr>
        <w:t xml:space="preserve">el div tenga un tamaño, aunque podíamos haberlo hecho con la propiedad height. </w:t>
      </w:r>
    </w:p>
    <w:p w14:paraId="37712342" w14:textId="77777777" w:rsidR="00FD5D62" w:rsidRPr="00904F88" w:rsidRDefault="00FD5D62" w:rsidP="00F904D0">
      <w:pPr>
        <w:rPr>
          <w:lang w:val="es-ES"/>
        </w:rPr>
      </w:pPr>
    </w:p>
    <w:p w14:paraId="01E06271" w14:textId="5F8656CB" w:rsidR="00152498" w:rsidRPr="00904F88" w:rsidRDefault="00152498" w:rsidP="00F904D0">
      <w:pPr>
        <w:rPr>
          <w:lang w:val="es-ES"/>
        </w:rPr>
      </w:pPr>
      <w:r w:rsidRPr="00904F88">
        <w:rPr>
          <w:noProof/>
          <w:lang w:val="es-ES"/>
        </w:rPr>
        <w:drawing>
          <wp:inline distT="0" distB="0" distL="0" distR="0" wp14:anchorId="3FBC9C16" wp14:editId="26DAC461">
            <wp:extent cx="1245054" cy="190500"/>
            <wp:effectExtent l="0" t="0" r="0" b="0"/>
            <wp:docPr id="1900430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0496" name=""/>
                    <pic:cNvPicPr/>
                  </pic:nvPicPr>
                  <pic:blipFill>
                    <a:blip r:embed="rId212"/>
                    <a:stretch>
                      <a:fillRect/>
                    </a:stretch>
                  </pic:blipFill>
                  <pic:spPr>
                    <a:xfrm>
                      <a:off x="0" y="0"/>
                      <a:ext cx="1264530" cy="193480"/>
                    </a:xfrm>
                    <a:prstGeom prst="rect">
                      <a:avLst/>
                    </a:prstGeom>
                  </pic:spPr>
                </pic:pic>
              </a:graphicData>
            </a:graphic>
          </wp:inline>
        </w:drawing>
      </w:r>
    </w:p>
    <w:p w14:paraId="7EBDC0DF" w14:textId="04D8DDE6" w:rsidR="00FD5D62" w:rsidRPr="00904F88" w:rsidRDefault="00FD5D62" w:rsidP="00F904D0">
      <w:pPr>
        <w:rPr>
          <w:lang w:val="es-ES"/>
        </w:rPr>
      </w:pPr>
    </w:p>
    <w:p w14:paraId="1582F0FC" w14:textId="16A4C12C" w:rsidR="002C67D5" w:rsidRPr="00904F88" w:rsidRDefault="002C67D5" w:rsidP="00F904D0">
      <w:pPr>
        <w:rPr>
          <w:lang w:val="es-ES"/>
        </w:rPr>
      </w:pPr>
      <w:r w:rsidRPr="00904F88">
        <w:rPr>
          <w:lang w:val="es-ES"/>
        </w:rPr>
        <w:t xml:space="preserve">Ademas detrás colocamos una sombra para darle un efecto de envejecido </w:t>
      </w:r>
      <w:r w:rsidR="00AC5585" w:rsidRPr="00904F88">
        <w:rPr>
          <w:lang w:val="es-ES"/>
        </w:rPr>
        <w:t>con la imagen sombraazul.png que es un azul degradado, url('img/sombraazul.png') repeat-x top;</w:t>
      </w:r>
      <w:r w:rsidR="00C93164" w:rsidRPr="00904F88">
        <w:rPr>
          <w:lang w:val="es-ES"/>
        </w:rPr>
        <w:t>.</w:t>
      </w:r>
    </w:p>
    <w:p w14:paraId="19D779AC" w14:textId="77777777" w:rsidR="002C67D5" w:rsidRPr="00904F88" w:rsidRDefault="002C67D5" w:rsidP="00F904D0">
      <w:pPr>
        <w:rPr>
          <w:lang w:val="es-ES"/>
        </w:rPr>
      </w:pPr>
    </w:p>
    <w:p w14:paraId="210EE825" w14:textId="77777777" w:rsidR="00FD5D62" w:rsidRPr="00015106" w:rsidRDefault="00FD5D62" w:rsidP="00FD5D62">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.separador</w:t>
      </w:r>
      <w:r w:rsidRPr="00015106">
        <w:rPr>
          <w:rFonts w:ascii="Consolas" w:hAnsi="Consolas"/>
          <w:color w:val="D4D4D4"/>
          <w:sz w:val="21"/>
          <w:szCs w:val="21"/>
        </w:rPr>
        <w:t xml:space="preserve"> {</w:t>
      </w:r>
    </w:p>
    <w:p w14:paraId="53EC9035" w14:textId="77777777" w:rsidR="00FD5D62" w:rsidRPr="00015106" w:rsidRDefault="00FD5D62" w:rsidP="00FD5D62">
      <w:pPr>
        <w:widowControl/>
        <w:shd w:val="clear" w:color="auto" w:fill="1F1F1F"/>
        <w:autoSpaceDE/>
        <w:autoSpaceDN/>
        <w:adjustRightInd/>
        <w:spacing w:before="0" w:after="0" w:line="285" w:lineRule="atLeast"/>
        <w:jc w:val="left"/>
        <w:rPr>
          <w:rFonts w:ascii="Consolas" w:hAnsi="Consolas"/>
          <w:color w:val="CCCCCC"/>
          <w:sz w:val="21"/>
          <w:szCs w:val="21"/>
        </w:rPr>
      </w:pPr>
    </w:p>
    <w:p w14:paraId="35652702" w14:textId="77777777" w:rsidR="00FD5D62" w:rsidRPr="00015106" w:rsidRDefault="00FD5D62" w:rsidP="00FD5D6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'img/lineaazul.png'</w:t>
      </w:r>
      <w:r w:rsidRPr="00015106">
        <w:rPr>
          <w:rFonts w:ascii="Consolas" w:hAnsi="Consolas"/>
          <w:color w:val="D4D4D4"/>
          <w:sz w:val="21"/>
          <w:szCs w:val="21"/>
        </w:rPr>
        <w:t xml:space="preserve">) </w:t>
      </w:r>
      <w:r w:rsidRPr="00015106">
        <w:rPr>
          <w:rFonts w:ascii="Consolas" w:hAnsi="Consolas"/>
          <w:color w:val="CE9178"/>
          <w:sz w:val="21"/>
          <w:szCs w:val="21"/>
        </w:rPr>
        <w:t>repeat-x</w:t>
      </w:r>
      <w:r w:rsidRPr="00015106">
        <w:rPr>
          <w:rFonts w:ascii="Consolas" w:hAnsi="Consolas"/>
          <w:color w:val="D4D4D4"/>
          <w:sz w:val="21"/>
          <w:szCs w:val="21"/>
        </w:rPr>
        <w:t xml:space="preserve"> </w:t>
      </w:r>
      <w:r w:rsidRPr="00015106">
        <w:rPr>
          <w:rFonts w:ascii="Consolas" w:hAnsi="Consolas"/>
          <w:color w:val="CE9178"/>
          <w:sz w:val="21"/>
          <w:szCs w:val="21"/>
        </w:rPr>
        <w:t>top</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'img/sombraazul.png'</w:t>
      </w:r>
      <w:r w:rsidRPr="00015106">
        <w:rPr>
          <w:rFonts w:ascii="Consolas" w:hAnsi="Consolas"/>
          <w:color w:val="D4D4D4"/>
          <w:sz w:val="21"/>
          <w:szCs w:val="21"/>
        </w:rPr>
        <w:t xml:space="preserve">) </w:t>
      </w:r>
      <w:r w:rsidRPr="00015106">
        <w:rPr>
          <w:rFonts w:ascii="Consolas" w:hAnsi="Consolas"/>
          <w:color w:val="CE9178"/>
          <w:sz w:val="21"/>
          <w:szCs w:val="21"/>
        </w:rPr>
        <w:t>repeat-x</w:t>
      </w:r>
      <w:r w:rsidRPr="00015106">
        <w:rPr>
          <w:rFonts w:ascii="Consolas" w:hAnsi="Consolas"/>
          <w:color w:val="D4D4D4"/>
          <w:sz w:val="21"/>
          <w:szCs w:val="21"/>
        </w:rPr>
        <w:t xml:space="preserve"> </w:t>
      </w:r>
      <w:r w:rsidRPr="00015106">
        <w:rPr>
          <w:rFonts w:ascii="Consolas" w:hAnsi="Consolas"/>
          <w:color w:val="CE9178"/>
          <w:sz w:val="21"/>
          <w:szCs w:val="21"/>
        </w:rPr>
        <w:t>top</w:t>
      </w:r>
      <w:r w:rsidRPr="00015106">
        <w:rPr>
          <w:rFonts w:ascii="Consolas" w:hAnsi="Consolas"/>
          <w:color w:val="D4D4D4"/>
          <w:sz w:val="21"/>
          <w:szCs w:val="21"/>
        </w:rPr>
        <w:t>;</w:t>
      </w:r>
    </w:p>
    <w:p w14:paraId="049644D5" w14:textId="77777777" w:rsidR="00FD5D62" w:rsidRPr="00015106" w:rsidRDefault="00FD5D62" w:rsidP="00FD5D6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9CDCFE"/>
          <w:sz w:val="21"/>
          <w:szCs w:val="21"/>
        </w:rPr>
        <w:t>margin-top</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w:t>
      </w:r>
    </w:p>
    <w:p w14:paraId="13DB4F56" w14:textId="77777777" w:rsidR="00FD5D62" w:rsidRPr="00015106" w:rsidRDefault="00FD5D62" w:rsidP="00FD5D6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padding-top</w:t>
      </w:r>
      <w:r w:rsidRPr="00015106">
        <w:rPr>
          <w:rFonts w:ascii="Consolas" w:hAnsi="Consolas"/>
          <w:color w:val="D4D4D4"/>
          <w:sz w:val="21"/>
          <w:szCs w:val="21"/>
        </w:rPr>
        <w:t xml:space="preserve">: </w:t>
      </w:r>
      <w:r w:rsidRPr="00015106">
        <w:rPr>
          <w:rFonts w:ascii="Consolas" w:hAnsi="Consolas"/>
          <w:color w:val="B5CEA8"/>
          <w:sz w:val="21"/>
          <w:szCs w:val="21"/>
        </w:rPr>
        <w:t>25px</w:t>
      </w:r>
      <w:r w:rsidRPr="00015106">
        <w:rPr>
          <w:rFonts w:ascii="Consolas" w:hAnsi="Consolas"/>
          <w:color w:val="D4D4D4"/>
          <w:sz w:val="21"/>
          <w:szCs w:val="21"/>
        </w:rPr>
        <w:t>;</w:t>
      </w:r>
    </w:p>
    <w:p w14:paraId="5F7F534F" w14:textId="77777777" w:rsidR="00FD5D62" w:rsidRPr="00015106" w:rsidRDefault="00FD5D62" w:rsidP="00FD5D6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32ABD8F7" w14:textId="77777777" w:rsidR="00FD5D62" w:rsidRPr="00015106" w:rsidRDefault="00FD5D62" w:rsidP="00FD5D6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clear</w:t>
      </w:r>
      <w:r w:rsidRPr="00015106">
        <w:rPr>
          <w:rFonts w:ascii="Consolas" w:hAnsi="Consolas"/>
          <w:color w:val="D4D4D4"/>
          <w:sz w:val="21"/>
          <w:szCs w:val="21"/>
        </w:rPr>
        <w:t xml:space="preserve">: </w:t>
      </w:r>
      <w:r w:rsidRPr="00015106">
        <w:rPr>
          <w:rFonts w:ascii="Consolas" w:hAnsi="Consolas"/>
          <w:color w:val="CE9178"/>
          <w:sz w:val="21"/>
          <w:szCs w:val="21"/>
        </w:rPr>
        <w:t>both</w:t>
      </w:r>
      <w:r w:rsidRPr="00015106">
        <w:rPr>
          <w:rFonts w:ascii="Consolas" w:hAnsi="Consolas"/>
          <w:color w:val="D4D4D4"/>
          <w:sz w:val="21"/>
          <w:szCs w:val="21"/>
        </w:rPr>
        <w:t>;</w:t>
      </w:r>
    </w:p>
    <w:p w14:paraId="05AF385A" w14:textId="77777777" w:rsidR="00FD5D62" w:rsidRPr="00904F88" w:rsidRDefault="00FD5D62" w:rsidP="00FD5D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3520164D" w14:textId="77777777" w:rsidR="00FD5D62" w:rsidRPr="00904F88" w:rsidRDefault="00FD5D62" w:rsidP="00F904D0">
      <w:pPr>
        <w:rPr>
          <w:lang w:val="es-ES"/>
        </w:rPr>
      </w:pPr>
    </w:p>
    <w:p w14:paraId="37E75F5C" w14:textId="6FC7C735" w:rsidR="00C93164" w:rsidRPr="00904F88" w:rsidRDefault="00C93164" w:rsidP="00F904D0">
      <w:pPr>
        <w:rPr>
          <w:lang w:val="es-ES"/>
        </w:rPr>
      </w:pPr>
      <w:r w:rsidRPr="00904F88">
        <w:rPr>
          <w:lang w:val="es-ES"/>
        </w:rPr>
        <w:t>El resultado es un separador diferente como podéis apreciar en la imagen:</w:t>
      </w:r>
    </w:p>
    <w:p w14:paraId="698B727E" w14:textId="77777777" w:rsidR="00C93164" w:rsidRPr="00904F88" w:rsidRDefault="00C93164" w:rsidP="00F904D0">
      <w:pPr>
        <w:rPr>
          <w:lang w:val="es-ES"/>
        </w:rPr>
      </w:pPr>
    </w:p>
    <w:p w14:paraId="43BFC5D5" w14:textId="3331AB3B" w:rsidR="00C93164" w:rsidRPr="00904F88" w:rsidRDefault="00C93164" w:rsidP="00F904D0">
      <w:pPr>
        <w:rPr>
          <w:lang w:val="es-ES"/>
        </w:rPr>
      </w:pPr>
      <w:r w:rsidRPr="00904F88">
        <w:rPr>
          <w:noProof/>
          <w:lang w:val="es-ES"/>
        </w:rPr>
        <w:drawing>
          <wp:inline distT="0" distB="0" distL="0" distR="0" wp14:anchorId="1382C94F" wp14:editId="06DABF63">
            <wp:extent cx="6300470" cy="243840"/>
            <wp:effectExtent l="0" t="0" r="5080" b="3810"/>
            <wp:docPr id="1406096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96973" name=""/>
                    <pic:cNvPicPr/>
                  </pic:nvPicPr>
                  <pic:blipFill>
                    <a:blip r:embed="rId213"/>
                    <a:stretch>
                      <a:fillRect/>
                    </a:stretch>
                  </pic:blipFill>
                  <pic:spPr>
                    <a:xfrm>
                      <a:off x="0" y="0"/>
                      <a:ext cx="6300470" cy="243840"/>
                    </a:xfrm>
                    <a:prstGeom prst="rect">
                      <a:avLst/>
                    </a:prstGeom>
                  </pic:spPr>
                </pic:pic>
              </a:graphicData>
            </a:graphic>
          </wp:inline>
        </w:drawing>
      </w:r>
    </w:p>
    <w:p w14:paraId="42C1D185" w14:textId="7C261E16" w:rsidR="00B773DF" w:rsidRPr="00904F88" w:rsidRDefault="00B773DF" w:rsidP="00F904D0">
      <w:pPr>
        <w:rPr>
          <w:lang w:val="es-ES"/>
        </w:rPr>
      </w:pPr>
    </w:p>
    <w:p w14:paraId="44A72CF9" w14:textId="30071FA5" w:rsidR="00FD5D62" w:rsidRPr="00904F88" w:rsidRDefault="00B773DF" w:rsidP="00F904D0">
      <w:pPr>
        <w:rPr>
          <w:lang w:val="es-ES"/>
        </w:rPr>
      </w:pPr>
      <w:r w:rsidRPr="00904F88">
        <w:rPr>
          <w:lang w:val="es-ES"/>
        </w:rPr>
        <w:t xml:space="preserve">El separador del </w:t>
      </w:r>
      <w:r w:rsidR="0037489B" w:rsidRPr="00904F88">
        <w:rPr>
          <w:lang w:val="es-ES"/>
        </w:rPr>
        <w:t>footer es igual pero añadimos una imagen en el centro</w:t>
      </w:r>
      <w:r w:rsidR="0050534E" w:rsidRPr="00904F88">
        <w:rPr>
          <w:lang w:val="es-ES"/>
        </w:rPr>
        <w:t xml:space="preserve"> con una flecha</w:t>
      </w:r>
      <w:r w:rsidR="0037489B" w:rsidRPr="00904F88">
        <w:rPr>
          <w:lang w:val="es-ES"/>
        </w:rPr>
        <w:t xml:space="preserve"> sin repetir para que ap</w:t>
      </w:r>
      <w:r w:rsidR="0050534E" w:rsidRPr="00904F88">
        <w:rPr>
          <w:lang w:val="es-ES"/>
        </w:rPr>
        <w:t>arezca una vez.</w:t>
      </w:r>
    </w:p>
    <w:p w14:paraId="2470E494" w14:textId="77777777" w:rsidR="0050534E" w:rsidRPr="00904F88" w:rsidRDefault="0050534E" w:rsidP="00F904D0">
      <w:pPr>
        <w:rPr>
          <w:lang w:val="es-ES"/>
        </w:rPr>
      </w:pPr>
    </w:p>
    <w:p w14:paraId="3A23C363" w14:textId="3A34E503" w:rsidR="0050534E" w:rsidRPr="00904F88" w:rsidRDefault="0050534E" w:rsidP="00F904D0">
      <w:pPr>
        <w:rPr>
          <w:lang w:val="es-ES"/>
        </w:rPr>
      </w:pPr>
      <w:r w:rsidRPr="00904F88">
        <w:rPr>
          <w:noProof/>
          <w:lang w:val="es-ES"/>
        </w:rPr>
        <w:drawing>
          <wp:inline distT="0" distB="0" distL="0" distR="0" wp14:anchorId="1A427C22" wp14:editId="3D930CA9">
            <wp:extent cx="6300470" cy="236220"/>
            <wp:effectExtent l="0" t="0" r="5080" b="0"/>
            <wp:docPr id="8234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9423" name=""/>
                    <pic:cNvPicPr/>
                  </pic:nvPicPr>
                  <pic:blipFill>
                    <a:blip r:embed="rId214"/>
                    <a:stretch>
                      <a:fillRect/>
                    </a:stretch>
                  </pic:blipFill>
                  <pic:spPr>
                    <a:xfrm>
                      <a:off x="0" y="0"/>
                      <a:ext cx="6300470" cy="236220"/>
                    </a:xfrm>
                    <a:prstGeom prst="rect">
                      <a:avLst/>
                    </a:prstGeom>
                  </pic:spPr>
                </pic:pic>
              </a:graphicData>
            </a:graphic>
          </wp:inline>
        </w:drawing>
      </w:r>
    </w:p>
    <w:p w14:paraId="4E728192" w14:textId="77777777" w:rsidR="00B773DF" w:rsidRPr="00904F88" w:rsidRDefault="00B773DF" w:rsidP="00F904D0">
      <w:pPr>
        <w:rPr>
          <w:lang w:val="es-ES"/>
        </w:rPr>
      </w:pPr>
    </w:p>
    <w:p w14:paraId="4B89F65F" w14:textId="3971FA54" w:rsidR="00FF27D6" w:rsidRPr="00904F88" w:rsidRDefault="00FF27D6" w:rsidP="00F904D0">
      <w:pPr>
        <w:rPr>
          <w:lang w:val="es-ES"/>
        </w:rPr>
      </w:pPr>
      <w:r w:rsidRPr="00904F88">
        <w:rPr>
          <w:lang w:val="es-ES"/>
        </w:rPr>
        <w:t>Este es el código HTML para el footer:</w:t>
      </w:r>
    </w:p>
    <w:p w14:paraId="7C139C40" w14:textId="77777777" w:rsidR="00FF27D6" w:rsidRPr="00904F88" w:rsidRDefault="00FF27D6" w:rsidP="00F904D0">
      <w:pPr>
        <w:rPr>
          <w:lang w:val="es-ES"/>
        </w:rPr>
      </w:pPr>
    </w:p>
    <w:p w14:paraId="140F458F" w14:textId="77777777" w:rsidR="00FF27D6" w:rsidRPr="00015106"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w:t>
      </w:r>
      <w:r w:rsidRPr="00015106">
        <w:rPr>
          <w:rFonts w:ascii="Consolas" w:hAnsi="Consolas"/>
          <w:color w:val="808080"/>
          <w:sz w:val="21"/>
          <w:szCs w:val="21"/>
        </w:rPr>
        <w:t>&lt;</w:t>
      </w:r>
      <w:r w:rsidRPr="00015106">
        <w:rPr>
          <w:rFonts w:ascii="Consolas" w:hAnsi="Consolas"/>
          <w:color w:val="569CD6"/>
          <w:sz w:val="21"/>
          <w:szCs w:val="21"/>
        </w:rPr>
        <w:t>footer</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"footer"</w:t>
      </w:r>
      <w:r w:rsidRPr="00015106">
        <w:rPr>
          <w:rFonts w:ascii="Consolas" w:hAnsi="Consolas"/>
          <w:color w:val="808080"/>
          <w:sz w:val="21"/>
          <w:szCs w:val="21"/>
        </w:rPr>
        <w:t>&gt;</w:t>
      </w:r>
    </w:p>
    <w:p w14:paraId="28EC3CEB" w14:textId="77777777" w:rsidR="00FF27D6" w:rsidRPr="00015106"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rPr>
      </w:pPr>
    </w:p>
    <w:p w14:paraId="09E9BF2B" w14:textId="77777777" w:rsidR="00FF27D6" w:rsidRPr="00015106"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"contactos"</w:t>
      </w:r>
      <w:r w:rsidRPr="00015106">
        <w:rPr>
          <w:rFonts w:ascii="Consolas" w:hAnsi="Consolas"/>
          <w:color w:val="808080"/>
          <w:sz w:val="21"/>
          <w:szCs w:val="21"/>
        </w:rPr>
        <w:t>&gt;</w:t>
      </w:r>
    </w:p>
    <w:p w14:paraId="67578626" w14:textId="77777777" w:rsidR="00FF27D6" w:rsidRPr="00015106"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r w:rsidRPr="00015106">
        <w:rPr>
          <w:rFonts w:ascii="Consolas" w:hAnsi="Consolas"/>
          <w:color w:val="CCCCCC"/>
          <w:sz w:val="21"/>
          <w:szCs w:val="21"/>
        </w:rPr>
        <w:t>My friends</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p>
    <w:p w14:paraId="23C23C1E" w14:textId="77777777" w:rsidR="00FF27D6" w:rsidRPr="00015106"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6D891C58" w14:textId="77777777" w:rsidR="00FF27D6" w:rsidRPr="00015106"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Pupi the rabbit</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401146D1" w14:textId="77777777" w:rsidR="00FF27D6" w:rsidRPr="00015106"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Mr Baobab</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71D69AA9" w14:textId="77777777" w:rsidR="00FF27D6" w:rsidRPr="00015106"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Kaiwaii</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50F84453" w14:textId="77777777" w:rsidR="00FF27D6" w:rsidRPr="00015106"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Perceval.eu</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5F61F29A" w14:textId="77777777" w:rsidR="00FF27D6" w:rsidRPr="00015106"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4BA4DE9A" w14:textId="77777777" w:rsidR="00FF27D6" w:rsidRPr="00015106"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0EFC9FED" w14:textId="77777777" w:rsidR="00FF27D6" w:rsidRPr="00015106"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Ji</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0C9002BE" w14:textId="77777777" w:rsidR="00FF27D6" w:rsidRPr="00015106"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Super cucumber</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0BC5FCFB" w14:textId="77777777" w:rsidR="00FF27D6" w:rsidRPr="00015106"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Prince</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4586E760" w14:textId="77777777" w:rsidR="00FF27D6" w:rsidRPr="00015106"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Mr Fan</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63671E92" w14:textId="77777777" w:rsidR="00FF27D6" w:rsidRPr="00904F88"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060CB8EF" w14:textId="77777777" w:rsidR="00FF27D6" w:rsidRPr="00904F88"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311F5FE6" w14:textId="77777777" w:rsidR="00FF27D6" w:rsidRPr="00904F88"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808080"/>
          <w:sz w:val="21"/>
          <w:szCs w:val="21"/>
          <w:lang w:val="es-ES"/>
        </w:rPr>
        <w:t>&gt;</w:t>
      </w:r>
    </w:p>
    <w:p w14:paraId="15295815" w14:textId="77777777" w:rsidR="00FF27D6" w:rsidRPr="00904F88" w:rsidRDefault="00FF27D6" w:rsidP="00F904D0">
      <w:pPr>
        <w:rPr>
          <w:lang w:val="es-ES"/>
        </w:rPr>
      </w:pPr>
    </w:p>
    <w:p w14:paraId="6513A4C2" w14:textId="0CC82E5A" w:rsidR="00FE0DF4" w:rsidRPr="00904F88" w:rsidRDefault="00FE0DF4" w:rsidP="00F904D0">
      <w:pPr>
        <w:rPr>
          <w:lang w:val="es-ES"/>
        </w:rPr>
      </w:pPr>
      <w:r w:rsidRPr="00904F88">
        <w:rPr>
          <w:lang w:val="es-ES"/>
        </w:rPr>
        <w:t>Este es el resultado tras aplicar las propiedades.</w:t>
      </w:r>
    </w:p>
    <w:p w14:paraId="7E9C17D7" w14:textId="77777777" w:rsidR="00FE0DF4" w:rsidRPr="00904F88" w:rsidRDefault="00FE0DF4" w:rsidP="00F904D0">
      <w:pPr>
        <w:rPr>
          <w:lang w:val="es-ES"/>
        </w:rPr>
      </w:pPr>
    </w:p>
    <w:p w14:paraId="7CDB2C69" w14:textId="40BAE8C6" w:rsidR="00FE0DF4" w:rsidRPr="00904F88" w:rsidRDefault="00FE0DF4" w:rsidP="00F904D0">
      <w:pPr>
        <w:rPr>
          <w:lang w:val="es-ES"/>
        </w:rPr>
      </w:pPr>
      <w:r w:rsidRPr="00904F88">
        <w:rPr>
          <w:noProof/>
          <w:lang w:val="es-ES"/>
        </w:rPr>
        <w:lastRenderedPageBreak/>
        <w:drawing>
          <wp:inline distT="0" distB="0" distL="0" distR="0" wp14:anchorId="5D80B856" wp14:editId="56C46441">
            <wp:extent cx="6300470" cy="1620520"/>
            <wp:effectExtent l="0" t="0" r="5080" b="0"/>
            <wp:docPr id="1444538877" name="Imagen 1" descr="Text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38877" name="Imagen 1" descr="Texto, nombre de la empresa&#10;&#10;El contenido generado por IA puede ser incorrecto."/>
                    <pic:cNvPicPr/>
                  </pic:nvPicPr>
                  <pic:blipFill>
                    <a:blip r:embed="rId215"/>
                    <a:stretch>
                      <a:fillRect/>
                    </a:stretch>
                  </pic:blipFill>
                  <pic:spPr>
                    <a:xfrm>
                      <a:off x="0" y="0"/>
                      <a:ext cx="6300470" cy="1620520"/>
                    </a:xfrm>
                    <a:prstGeom prst="rect">
                      <a:avLst/>
                    </a:prstGeom>
                  </pic:spPr>
                </pic:pic>
              </a:graphicData>
            </a:graphic>
          </wp:inline>
        </w:drawing>
      </w:r>
    </w:p>
    <w:p w14:paraId="2F1F5B9B" w14:textId="77777777" w:rsidR="00FF27D6" w:rsidRPr="00904F88" w:rsidRDefault="00FF27D6" w:rsidP="00F904D0">
      <w:pPr>
        <w:rPr>
          <w:lang w:val="es-ES"/>
        </w:rPr>
      </w:pPr>
    </w:p>
    <w:p w14:paraId="4BF45897" w14:textId="7C627357" w:rsidR="0050534E" w:rsidRPr="00904F88" w:rsidRDefault="0050534E" w:rsidP="00F904D0">
      <w:pPr>
        <w:rPr>
          <w:lang w:val="es-ES"/>
        </w:rPr>
      </w:pPr>
      <w:r w:rsidRPr="00904F88">
        <w:rPr>
          <w:lang w:val="es-ES"/>
        </w:rPr>
        <w:t>La propiedad clear</w:t>
      </w:r>
      <w:r w:rsidR="00916B0D" w:rsidRPr="00904F88">
        <w:rPr>
          <w:lang w:val="es-ES"/>
        </w:rPr>
        <w:t>:</w:t>
      </w:r>
      <w:r w:rsidRPr="00904F88">
        <w:rPr>
          <w:lang w:val="es-ES"/>
        </w:rPr>
        <w:t xml:space="preserve"> </w:t>
      </w:r>
      <w:r w:rsidR="00916B0D" w:rsidRPr="00904F88">
        <w:rPr>
          <w:lang w:val="es-ES"/>
        </w:rPr>
        <w:t xml:space="preserve">both es para que los dos aside que están flotando no </w:t>
      </w:r>
      <w:r w:rsidR="001758A3" w:rsidRPr="00904F88">
        <w:rPr>
          <w:lang w:val="es-ES"/>
        </w:rPr>
        <w:t>floten sobre el footer. Recordar que esta propiedad no permite a los elementos flotantes flotar sobre ellos.</w:t>
      </w:r>
    </w:p>
    <w:p w14:paraId="000F27AB" w14:textId="77777777" w:rsidR="0050534E" w:rsidRPr="00904F88" w:rsidRDefault="0050534E" w:rsidP="00F904D0">
      <w:pPr>
        <w:rPr>
          <w:lang w:val="es-ES"/>
        </w:rPr>
      </w:pPr>
    </w:p>
    <w:p w14:paraId="1B281008" w14:textId="77777777" w:rsidR="0050534E" w:rsidRPr="00904F88" w:rsidRDefault="0050534E" w:rsidP="005053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r w:rsidRPr="00904F88">
        <w:rPr>
          <w:rFonts w:ascii="Consolas" w:hAnsi="Consolas"/>
          <w:color w:val="D7BA7D"/>
          <w:sz w:val="21"/>
          <w:szCs w:val="21"/>
          <w:lang w:val="es-ES"/>
        </w:rPr>
        <w:t>.footer</w:t>
      </w:r>
      <w:r w:rsidRPr="00904F88">
        <w:rPr>
          <w:rFonts w:ascii="Consolas" w:hAnsi="Consolas"/>
          <w:color w:val="D4D4D4"/>
          <w:sz w:val="21"/>
          <w:szCs w:val="21"/>
          <w:lang w:val="es-ES"/>
        </w:rPr>
        <w:t xml:space="preserve"> {</w:t>
      </w:r>
    </w:p>
    <w:p w14:paraId="6AFBCA3C" w14:textId="77777777" w:rsidR="0050534E" w:rsidRPr="00904F88" w:rsidRDefault="0050534E" w:rsidP="005053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'img/topa.png'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no-repeat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'img/lineaazul.png'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repeat-x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'img/sombraazul.png'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repeat-x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D4D4D4"/>
          <w:sz w:val="21"/>
          <w:szCs w:val="21"/>
          <w:lang w:val="es-ES"/>
        </w:rPr>
        <w:t>;</w:t>
      </w:r>
    </w:p>
    <w:p w14:paraId="588A5D00" w14:textId="77777777" w:rsidR="0050534E" w:rsidRPr="00015106" w:rsidRDefault="0050534E" w:rsidP="0050534E">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9CDCFE"/>
          <w:sz w:val="21"/>
          <w:szCs w:val="21"/>
        </w:rPr>
        <w:t>padding-top</w:t>
      </w:r>
      <w:r w:rsidRPr="00015106">
        <w:rPr>
          <w:rFonts w:ascii="Consolas" w:hAnsi="Consolas"/>
          <w:color w:val="D4D4D4"/>
          <w:sz w:val="21"/>
          <w:szCs w:val="21"/>
        </w:rPr>
        <w:t xml:space="preserve">: </w:t>
      </w:r>
      <w:r w:rsidRPr="00015106">
        <w:rPr>
          <w:rFonts w:ascii="Consolas" w:hAnsi="Consolas"/>
          <w:color w:val="B5CEA8"/>
          <w:sz w:val="21"/>
          <w:szCs w:val="21"/>
        </w:rPr>
        <w:t>25px</w:t>
      </w:r>
      <w:r w:rsidRPr="00015106">
        <w:rPr>
          <w:rFonts w:ascii="Consolas" w:hAnsi="Consolas"/>
          <w:color w:val="D4D4D4"/>
          <w:sz w:val="21"/>
          <w:szCs w:val="21"/>
        </w:rPr>
        <w:t>;</w:t>
      </w:r>
    </w:p>
    <w:p w14:paraId="4F1EB6EB" w14:textId="77777777" w:rsidR="0050534E" w:rsidRPr="00015106" w:rsidRDefault="0050534E" w:rsidP="005053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685C411E" w14:textId="77777777" w:rsidR="0050534E" w:rsidRPr="00904F88" w:rsidRDefault="0050534E" w:rsidP="005053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clear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both</w:t>
      </w:r>
    </w:p>
    <w:p w14:paraId="363AFD62" w14:textId="77777777" w:rsidR="0050534E" w:rsidRPr="00904F88" w:rsidRDefault="0050534E" w:rsidP="005053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F1ACDD8" w14:textId="77777777" w:rsidR="0050534E" w:rsidRPr="00904F88" w:rsidRDefault="0050534E" w:rsidP="00F904D0">
      <w:pPr>
        <w:rPr>
          <w:lang w:val="es-ES"/>
        </w:rPr>
      </w:pPr>
    </w:p>
    <w:p w14:paraId="4B076896" w14:textId="73060953" w:rsidR="000A6A06" w:rsidRPr="00904F88" w:rsidRDefault="00BF6DEF" w:rsidP="00F904D0">
      <w:pPr>
        <w:rPr>
          <w:lang w:val="es-ES"/>
        </w:rPr>
      </w:pPr>
      <w:r w:rsidRPr="00904F88">
        <w:rPr>
          <w:lang w:val="es-ES"/>
        </w:rPr>
        <w:t>Para el resto del footer hemos</w:t>
      </w:r>
      <w:r w:rsidR="00FF27D6" w:rsidRPr="00904F88">
        <w:rPr>
          <w:lang w:val="es-ES"/>
        </w:rPr>
        <w:t xml:space="preserve"> centrado la sección que contiene  un titulo</w:t>
      </w:r>
      <w:r w:rsidRPr="00904F88">
        <w:rPr>
          <w:lang w:val="es-ES"/>
        </w:rPr>
        <w:t xml:space="preserve"> centrado </w:t>
      </w:r>
      <w:r w:rsidR="00980888" w:rsidRPr="00904F88">
        <w:rPr>
          <w:lang w:val="es-ES"/>
        </w:rPr>
        <w:t>y dos bloques con</w:t>
      </w:r>
      <w:r w:rsidRPr="00904F88">
        <w:rPr>
          <w:lang w:val="es-ES"/>
        </w:rPr>
        <w:t xml:space="preserve"> enlaces </w:t>
      </w:r>
      <w:r w:rsidR="00FC6162" w:rsidRPr="00904F88">
        <w:rPr>
          <w:lang w:val="es-ES"/>
        </w:rPr>
        <w:t>que se muestran en línea con la propiedad inline-block.</w:t>
      </w:r>
      <w:r w:rsidR="000A6A06" w:rsidRPr="00904F88">
        <w:rPr>
          <w:lang w:val="es-ES"/>
        </w:rPr>
        <w:t xml:space="preserve"> Centramos la sección de contactos con margin: auto.</w:t>
      </w:r>
    </w:p>
    <w:p w14:paraId="1393674A" w14:textId="77777777" w:rsidR="000A6A06" w:rsidRPr="00904F88" w:rsidRDefault="000A6A06" w:rsidP="000A6A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26%</w:t>
      </w:r>
      <w:r w:rsidRPr="00904F88">
        <w:rPr>
          <w:rFonts w:ascii="Consolas" w:hAnsi="Consolas"/>
          <w:color w:val="D4D4D4"/>
          <w:sz w:val="21"/>
          <w:szCs w:val="21"/>
          <w:lang w:val="es-ES"/>
        </w:rPr>
        <w:t>;</w:t>
      </w:r>
    </w:p>
    <w:p w14:paraId="18EE4D6A" w14:textId="77777777" w:rsidR="000A6A06" w:rsidRPr="00904F88" w:rsidRDefault="000A6A06" w:rsidP="000A6A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auto</w:t>
      </w:r>
      <w:r w:rsidRPr="00904F88">
        <w:rPr>
          <w:rFonts w:ascii="Consolas" w:hAnsi="Consolas"/>
          <w:color w:val="D4D4D4"/>
          <w:sz w:val="21"/>
          <w:szCs w:val="21"/>
          <w:lang w:val="es-ES"/>
        </w:rPr>
        <w:t>;</w:t>
      </w:r>
    </w:p>
    <w:p w14:paraId="091C9295" w14:textId="77777777" w:rsidR="000A6A06" w:rsidRPr="00904F88" w:rsidRDefault="000A6A06" w:rsidP="000A6A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CCB8720" w14:textId="77777777" w:rsidR="000A6A06" w:rsidRPr="00904F88" w:rsidRDefault="000A6A06" w:rsidP="00F904D0">
      <w:pPr>
        <w:rPr>
          <w:lang w:val="es-ES"/>
        </w:rPr>
      </w:pPr>
    </w:p>
    <w:p w14:paraId="4B5D4AA4" w14:textId="674935CD" w:rsidR="00FC6162" w:rsidRPr="00904F88" w:rsidRDefault="000A6A06" w:rsidP="00F904D0">
      <w:pPr>
        <w:rPr>
          <w:lang w:val="es-ES"/>
        </w:rPr>
      </w:pPr>
      <w:r w:rsidRPr="00904F88">
        <w:rPr>
          <w:lang w:val="es-ES"/>
        </w:rPr>
        <w:t xml:space="preserve">Para el estilo de lista </w:t>
      </w:r>
      <w:r w:rsidR="002D4412" w:rsidRPr="00904F88">
        <w:rPr>
          <w:lang w:val="es-ES"/>
        </w:rPr>
        <w:t>e</w:t>
      </w:r>
      <w:r w:rsidRPr="00904F88">
        <w:rPr>
          <w:lang w:val="es-ES"/>
        </w:rPr>
        <w:t>sta</w:t>
      </w:r>
      <w:r w:rsidR="002D4412" w:rsidRPr="00904F88">
        <w:rPr>
          <w:lang w:val="es-ES"/>
        </w:rPr>
        <w:t>mos</w:t>
      </w:r>
      <w:r w:rsidRPr="00904F88">
        <w:rPr>
          <w:lang w:val="es-ES"/>
        </w:rPr>
        <w:t xml:space="preserve"> usa</w:t>
      </w:r>
      <w:r w:rsidR="002D4412" w:rsidRPr="00904F88">
        <w:rPr>
          <w:lang w:val="es-ES"/>
        </w:rPr>
        <w:t>ndo</w:t>
      </w:r>
      <w:r w:rsidRPr="00904F88">
        <w:rPr>
          <w:lang w:val="es-ES"/>
        </w:rPr>
        <w:t xml:space="preserve"> una imagen en lugar de las viñetas tradicionales </w:t>
      </w:r>
      <w:r w:rsidR="002D4412" w:rsidRPr="00904F88">
        <w:rPr>
          <w:lang w:val="es-ES"/>
        </w:rPr>
        <w:t>con la propiedad</w:t>
      </w:r>
      <w:r w:rsidRPr="00904F88">
        <w:rPr>
          <w:lang w:val="es-ES"/>
        </w:rPr>
        <w:t xml:space="preserve">  list-style-image: url('img/external_link.png')</w:t>
      </w:r>
      <w:r w:rsidR="002D4412" w:rsidRPr="00904F88">
        <w:rPr>
          <w:lang w:val="es-ES"/>
        </w:rPr>
        <w:t xml:space="preserve">;. Para la separación entre los dos bloques de enlaces </w:t>
      </w:r>
      <w:r w:rsidR="0030226B" w:rsidRPr="00904F88">
        <w:rPr>
          <w:lang w:val="es-ES"/>
        </w:rPr>
        <w:t>usamos un margen a la izquierda de 20 píxeles: margin-left: 20px;</w:t>
      </w:r>
      <w:r w:rsidR="00FE0DF4" w:rsidRPr="00904F88">
        <w:rPr>
          <w:lang w:val="es-ES"/>
        </w:rPr>
        <w:t>. El ancho de 40% es para que se puedan mostrar en línea teniendo en cuenta el margen.</w:t>
      </w:r>
    </w:p>
    <w:p w14:paraId="5406BB99" w14:textId="77777777" w:rsidR="00FC6162" w:rsidRPr="00904F88" w:rsidRDefault="00FC6162" w:rsidP="00F904D0">
      <w:pPr>
        <w:rPr>
          <w:lang w:val="es-ES"/>
        </w:rPr>
      </w:pPr>
    </w:p>
    <w:p w14:paraId="428795A3" w14:textId="77777777" w:rsidR="00FC6162" w:rsidRPr="00015106"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w:t>
      </w:r>
      <w:r w:rsidRPr="00015106">
        <w:rPr>
          <w:rFonts w:ascii="Consolas" w:hAnsi="Consolas"/>
          <w:color w:val="D7BA7D"/>
          <w:sz w:val="21"/>
          <w:szCs w:val="21"/>
        </w:rPr>
        <w:t>.contactos</w:t>
      </w:r>
      <w:r w:rsidRPr="00015106">
        <w:rPr>
          <w:rFonts w:ascii="Consolas" w:hAnsi="Consolas"/>
          <w:color w:val="D4D4D4"/>
          <w:sz w:val="21"/>
          <w:szCs w:val="21"/>
        </w:rPr>
        <w:t xml:space="preserve"> {</w:t>
      </w:r>
    </w:p>
    <w:p w14:paraId="1F02E217" w14:textId="77777777" w:rsidR="00FC6162" w:rsidRPr="00015106" w:rsidRDefault="00FC6162" w:rsidP="00FC6162">
      <w:pPr>
        <w:widowControl/>
        <w:shd w:val="clear" w:color="auto" w:fill="1F1F1F"/>
        <w:autoSpaceDE/>
        <w:autoSpaceDN/>
        <w:adjustRightInd/>
        <w:spacing w:before="0" w:after="240" w:line="285" w:lineRule="atLeast"/>
        <w:jc w:val="left"/>
        <w:rPr>
          <w:rFonts w:ascii="Consolas" w:hAnsi="Consolas"/>
          <w:color w:val="CCCCCC"/>
          <w:sz w:val="21"/>
          <w:szCs w:val="21"/>
        </w:rPr>
      </w:pPr>
    </w:p>
    <w:p w14:paraId="4CA8551C" w14:textId="77777777" w:rsidR="00FC6162" w:rsidRPr="00015106"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.contactos</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p>
    <w:p w14:paraId="70D5FB52" w14:textId="77777777" w:rsidR="00FC6162" w:rsidRPr="00015106"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inline-block</w:t>
      </w:r>
      <w:r w:rsidRPr="00015106">
        <w:rPr>
          <w:rFonts w:ascii="Consolas" w:hAnsi="Consolas"/>
          <w:color w:val="D4D4D4"/>
          <w:sz w:val="21"/>
          <w:szCs w:val="21"/>
        </w:rPr>
        <w:t>;</w:t>
      </w:r>
    </w:p>
    <w:p w14:paraId="5C17650F" w14:textId="77777777" w:rsidR="00FC6162" w:rsidRPr="00015106"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vertical-align</w:t>
      </w:r>
      <w:r w:rsidRPr="00015106">
        <w:rPr>
          <w:rFonts w:ascii="Consolas" w:hAnsi="Consolas"/>
          <w:color w:val="D4D4D4"/>
          <w:sz w:val="21"/>
          <w:szCs w:val="21"/>
        </w:rPr>
        <w:t xml:space="preserve">: </w:t>
      </w:r>
      <w:r w:rsidRPr="00015106">
        <w:rPr>
          <w:rFonts w:ascii="Consolas" w:hAnsi="Consolas"/>
          <w:color w:val="CE9178"/>
          <w:sz w:val="21"/>
          <w:szCs w:val="21"/>
        </w:rPr>
        <w:t>top</w:t>
      </w:r>
      <w:r w:rsidRPr="00015106">
        <w:rPr>
          <w:rFonts w:ascii="Consolas" w:hAnsi="Consolas"/>
          <w:color w:val="D4D4D4"/>
          <w:sz w:val="21"/>
          <w:szCs w:val="21"/>
        </w:rPr>
        <w:t>;</w:t>
      </w:r>
    </w:p>
    <w:p w14:paraId="088CDC6D" w14:textId="77777777" w:rsidR="00FC6162" w:rsidRPr="00015106"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margin-top</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1EF0EB43" w14:textId="77777777" w:rsidR="00FC6162" w:rsidRPr="00015106"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bookmarkStart w:id="80" w:name="_Hlk210336888"/>
      <w:r w:rsidRPr="00015106">
        <w:rPr>
          <w:rFonts w:ascii="Consolas" w:hAnsi="Consolas"/>
          <w:color w:val="9CDCFE"/>
          <w:sz w:val="21"/>
          <w:szCs w:val="21"/>
        </w:rPr>
        <w:t>margin-left</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bookmarkEnd w:id="80"/>
    </w:p>
    <w:p w14:paraId="1B7E1C85" w14:textId="77777777" w:rsidR="00FC6162" w:rsidRPr="00015106"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40%</w:t>
      </w:r>
      <w:r w:rsidRPr="00015106">
        <w:rPr>
          <w:rFonts w:ascii="Consolas" w:hAnsi="Consolas"/>
          <w:color w:val="D4D4D4"/>
          <w:sz w:val="21"/>
          <w:szCs w:val="21"/>
        </w:rPr>
        <w:t>;</w:t>
      </w:r>
    </w:p>
    <w:p w14:paraId="5018D01D" w14:textId="77777777" w:rsidR="00FC6162" w:rsidRPr="00015106"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list-style-image</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'img/external_link.png'</w:t>
      </w:r>
      <w:r w:rsidRPr="00015106">
        <w:rPr>
          <w:rFonts w:ascii="Consolas" w:hAnsi="Consolas"/>
          <w:color w:val="D4D4D4"/>
          <w:sz w:val="21"/>
          <w:szCs w:val="21"/>
        </w:rPr>
        <w:t>);</w:t>
      </w:r>
    </w:p>
    <w:p w14:paraId="62F4D268" w14:textId="77777777" w:rsidR="00FC6162" w:rsidRPr="00015106"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padding-left</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w:t>
      </w:r>
    </w:p>
    <w:p w14:paraId="6538D2DF" w14:textId="77777777" w:rsidR="00FC6162" w:rsidRPr="00015106"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left</w:t>
      </w:r>
      <w:r w:rsidRPr="00015106">
        <w:rPr>
          <w:rFonts w:ascii="Consolas" w:hAnsi="Consolas"/>
          <w:color w:val="D4D4D4"/>
          <w:sz w:val="21"/>
          <w:szCs w:val="21"/>
        </w:rPr>
        <w:t>;</w:t>
      </w:r>
    </w:p>
    <w:p w14:paraId="4FFE8EDA" w14:textId="77777777" w:rsidR="00FC6162" w:rsidRPr="00904F88"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D4D4D4"/>
          <w:sz w:val="21"/>
          <w:szCs w:val="21"/>
          <w:lang w:val="es-ES"/>
        </w:rPr>
        <w:t>}</w:t>
      </w:r>
    </w:p>
    <w:p w14:paraId="73BB12DD" w14:textId="77777777" w:rsidR="00FC6162" w:rsidRPr="00904F88"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7F1653D" w14:textId="77777777" w:rsidR="00FE0DF4" w:rsidRPr="00904F88" w:rsidRDefault="00FE0DF4" w:rsidP="00FE0DF4">
      <w:pPr>
        <w:rPr>
          <w:lang w:val="es-ES"/>
        </w:rPr>
      </w:pPr>
    </w:p>
    <w:p w14:paraId="220292F6" w14:textId="7702436E" w:rsidR="00FE0DF4" w:rsidRPr="00904F88" w:rsidRDefault="00FE0DF4" w:rsidP="00FE0DF4">
      <w:pPr>
        <w:rPr>
          <w:lang w:val="es-ES"/>
        </w:rPr>
      </w:pPr>
      <w:r w:rsidRPr="00904F88">
        <w:rPr>
          <w:lang w:val="es-ES"/>
        </w:rPr>
        <w:t>Para los enlaces le hemos quitado la decoración de enlaces y le hemos dado un color rojo.</w:t>
      </w:r>
    </w:p>
    <w:p w14:paraId="6481A6E8" w14:textId="77777777" w:rsidR="00FE0DF4" w:rsidRPr="00904F88" w:rsidRDefault="00FE0DF4" w:rsidP="00FE0DF4">
      <w:pPr>
        <w:rPr>
          <w:lang w:val="es-ES"/>
        </w:rPr>
      </w:pPr>
    </w:p>
    <w:p w14:paraId="7D6B5A27" w14:textId="77777777" w:rsidR="00FE0DF4" w:rsidRPr="00904F88" w:rsidRDefault="00FE0DF4" w:rsidP="00FC616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ACFA809" w14:textId="77777777" w:rsidR="00FC6162" w:rsidRPr="00015106"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015106">
        <w:rPr>
          <w:rFonts w:ascii="Consolas" w:hAnsi="Consolas"/>
          <w:color w:val="D7BA7D"/>
          <w:sz w:val="21"/>
          <w:szCs w:val="21"/>
        </w:rPr>
        <w:t>.contactos</w:t>
      </w:r>
      <w:r w:rsidRPr="00015106">
        <w:rPr>
          <w:rFonts w:ascii="Consolas" w:hAnsi="Consolas"/>
          <w:color w:val="D4D4D4"/>
          <w:sz w:val="21"/>
          <w:szCs w:val="21"/>
        </w:rPr>
        <w:t xml:space="preserve"> </w:t>
      </w:r>
      <w:r w:rsidRPr="00015106">
        <w:rPr>
          <w:rFonts w:ascii="Consolas" w:hAnsi="Consolas"/>
          <w:color w:val="D7BA7D"/>
          <w:sz w:val="21"/>
          <w:szCs w:val="21"/>
        </w:rPr>
        <w:t>a</w:t>
      </w:r>
      <w:r w:rsidRPr="00015106">
        <w:rPr>
          <w:rFonts w:ascii="Consolas" w:hAnsi="Consolas"/>
          <w:color w:val="D4D4D4"/>
          <w:sz w:val="21"/>
          <w:szCs w:val="21"/>
        </w:rPr>
        <w:t xml:space="preserve"> {</w:t>
      </w:r>
    </w:p>
    <w:p w14:paraId="3B6E55EF" w14:textId="77777777" w:rsidR="00FC6162" w:rsidRPr="00015106"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text-decoration</w:t>
      </w:r>
      <w:r w:rsidRPr="00015106">
        <w:rPr>
          <w:rFonts w:ascii="Consolas" w:hAnsi="Consolas"/>
          <w:color w:val="D4D4D4"/>
          <w:sz w:val="21"/>
          <w:szCs w:val="21"/>
        </w:rPr>
        <w:t xml:space="preserve">: </w:t>
      </w:r>
      <w:r w:rsidRPr="00015106">
        <w:rPr>
          <w:rFonts w:ascii="Consolas" w:hAnsi="Consolas"/>
          <w:color w:val="CE9178"/>
          <w:sz w:val="21"/>
          <w:szCs w:val="21"/>
        </w:rPr>
        <w:t>none</w:t>
      </w:r>
      <w:r w:rsidRPr="00015106">
        <w:rPr>
          <w:rFonts w:ascii="Consolas" w:hAnsi="Consolas"/>
          <w:color w:val="D4D4D4"/>
          <w:sz w:val="21"/>
          <w:szCs w:val="21"/>
        </w:rPr>
        <w:t>;</w:t>
      </w:r>
    </w:p>
    <w:p w14:paraId="12E384A0" w14:textId="77777777" w:rsidR="00FC6162" w:rsidRPr="00904F88"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#760001</w:t>
      </w:r>
      <w:r w:rsidRPr="00904F88">
        <w:rPr>
          <w:rFonts w:ascii="Consolas" w:hAnsi="Consolas"/>
          <w:color w:val="D4D4D4"/>
          <w:sz w:val="21"/>
          <w:szCs w:val="21"/>
          <w:lang w:val="es-ES"/>
        </w:rPr>
        <w:t>;</w:t>
      </w:r>
    </w:p>
    <w:p w14:paraId="3D639696" w14:textId="77777777" w:rsidR="00FC6162" w:rsidRPr="00904F88"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5D903A8" w14:textId="77777777" w:rsidR="00FC6162" w:rsidRPr="00904F88" w:rsidRDefault="00FC6162" w:rsidP="00F904D0">
      <w:pPr>
        <w:rPr>
          <w:lang w:val="es-ES"/>
        </w:rPr>
      </w:pPr>
    </w:p>
    <w:p w14:paraId="237EDB5B" w14:textId="3D9C2E90" w:rsidR="00FE0DF4" w:rsidRPr="00904F88" w:rsidRDefault="00FE0DF4" w:rsidP="00F904D0">
      <w:pPr>
        <w:rPr>
          <w:lang w:val="es-ES"/>
        </w:rPr>
      </w:pPr>
      <w:r w:rsidRPr="00904F88">
        <w:rPr>
          <w:lang w:val="es-ES"/>
        </w:rPr>
        <w:t>El código completo del ejercicio es el siguiente</w:t>
      </w:r>
      <w:r w:rsidR="005F5B39" w:rsidRPr="00904F88">
        <w:rPr>
          <w:lang w:val="es-ES"/>
        </w:rPr>
        <w:t>. Las imágenes las podéis encontrar en el fichero imágenes.html en el aula virtual</w:t>
      </w:r>
      <w:r w:rsidR="007B5DA9" w:rsidRPr="00904F88">
        <w:rPr>
          <w:lang w:val="es-ES"/>
        </w:rPr>
        <w:t>.</w:t>
      </w:r>
    </w:p>
    <w:p w14:paraId="1A8469DD" w14:textId="77777777" w:rsidR="00FE0DF4" w:rsidRPr="00904F88" w:rsidRDefault="00FE0DF4" w:rsidP="00F904D0">
      <w:pPr>
        <w:rPr>
          <w:lang w:val="es-ES"/>
        </w:rPr>
      </w:pPr>
    </w:p>
    <w:p w14:paraId="14A5BD78" w14:textId="73C6A567" w:rsidR="007B5DA9" w:rsidRPr="00904F88" w:rsidRDefault="007B5DA9" w:rsidP="00F904D0">
      <w:pPr>
        <w:rPr>
          <w:lang w:val="es-ES"/>
        </w:rPr>
      </w:pPr>
      <w:r w:rsidRPr="00904F88">
        <w:rPr>
          <w:noProof/>
          <w:lang w:val="es-ES"/>
        </w:rPr>
        <w:drawing>
          <wp:inline distT="0" distB="0" distL="0" distR="0" wp14:anchorId="26C4680A" wp14:editId="183B7FA2">
            <wp:extent cx="2200582" cy="781159"/>
            <wp:effectExtent l="0" t="0" r="9525" b="0"/>
            <wp:docPr id="47491811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18113" name="Imagen 1" descr="Interfaz de usuario gráfica, Texto&#10;&#10;El contenido generado por IA puede ser incorrecto."/>
                    <pic:cNvPicPr/>
                  </pic:nvPicPr>
                  <pic:blipFill>
                    <a:blip r:embed="rId216"/>
                    <a:stretch>
                      <a:fillRect/>
                    </a:stretch>
                  </pic:blipFill>
                  <pic:spPr>
                    <a:xfrm>
                      <a:off x="0" y="0"/>
                      <a:ext cx="2200582" cy="781159"/>
                    </a:xfrm>
                    <a:prstGeom prst="rect">
                      <a:avLst/>
                    </a:prstGeom>
                  </pic:spPr>
                </pic:pic>
              </a:graphicData>
            </a:graphic>
          </wp:inline>
        </w:drawing>
      </w:r>
    </w:p>
    <w:p w14:paraId="1C4ED462" w14:textId="77777777" w:rsidR="007B5DA9" w:rsidRPr="00904F88" w:rsidRDefault="007B5DA9" w:rsidP="00F904D0">
      <w:pPr>
        <w:rPr>
          <w:lang w:val="es-ES"/>
        </w:rPr>
      </w:pPr>
    </w:p>
    <w:p w14:paraId="487BC147" w14:textId="6666ECDA" w:rsidR="005F5B39" w:rsidRPr="00015106" w:rsidRDefault="005F5B39" w:rsidP="00F904D0">
      <w:pPr>
        <w:rPr>
          <w:b/>
          <w:bCs/>
          <w:u w:val="single"/>
        </w:rPr>
      </w:pPr>
      <w:r w:rsidRPr="00015106">
        <w:rPr>
          <w:b/>
          <w:bCs/>
          <w:u w:val="single"/>
        </w:rPr>
        <w:t>Index.html</w:t>
      </w:r>
    </w:p>
    <w:p w14:paraId="3550459C" w14:textId="77777777" w:rsidR="005F5B39" w:rsidRPr="00015106" w:rsidRDefault="005F5B39" w:rsidP="00F904D0"/>
    <w:p w14:paraId="701E6151"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58885B62"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02269B4B"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1E2033D0"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54706271"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767D7C83"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471EAA45"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Objetos y Bordes CSS</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p>
    <w:p w14:paraId="7E76FC7E"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35C16F66"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58DB7F2F"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77AB13D3"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html</w:t>
      </w:r>
      <w:r w:rsidRPr="00015106">
        <w:rPr>
          <w:rFonts w:ascii="Consolas" w:hAnsi="Consolas"/>
          <w:color w:val="D4D4D4"/>
          <w:sz w:val="21"/>
          <w:szCs w:val="21"/>
        </w:rPr>
        <w:t xml:space="preserve"> {</w:t>
      </w:r>
    </w:p>
    <w:p w14:paraId="7924791D"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07474A4B"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box-sizing</w:t>
      </w:r>
      <w:r w:rsidRPr="00015106">
        <w:rPr>
          <w:rFonts w:ascii="Consolas" w:hAnsi="Consolas"/>
          <w:color w:val="D4D4D4"/>
          <w:sz w:val="21"/>
          <w:szCs w:val="21"/>
        </w:rPr>
        <w:t xml:space="preserve">: </w:t>
      </w:r>
      <w:r w:rsidRPr="00015106">
        <w:rPr>
          <w:rFonts w:ascii="Consolas" w:hAnsi="Consolas"/>
          <w:color w:val="CE9178"/>
          <w:sz w:val="21"/>
          <w:szCs w:val="21"/>
        </w:rPr>
        <w:t>border-box</w:t>
      </w:r>
      <w:r w:rsidRPr="00015106">
        <w:rPr>
          <w:rFonts w:ascii="Consolas" w:hAnsi="Consolas"/>
          <w:color w:val="D4D4D4"/>
          <w:sz w:val="21"/>
          <w:szCs w:val="21"/>
        </w:rPr>
        <w:t>;</w:t>
      </w:r>
    </w:p>
    <w:p w14:paraId="54F9E35B"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193F82C"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74A468DA"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body</w:t>
      </w:r>
      <w:r w:rsidRPr="00015106">
        <w:rPr>
          <w:rFonts w:ascii="Consolas" w:hAnsi="Consolas"/>
          <w:color w:val="D4D4D4"/>
          <w:sz w:val="21"/>
          <w:szCs w:val="21"/>
        </w:rPr>
        <w:t xml:space="preserve"> {</w:t>
      </w:r>
    </w:p>
    <w:p w14:paraId="62576E3A"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4F2C8ACD"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7AD5AB3E"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font-family</w:t>
      </w:r>
      <w:r w:rsidRPr="00015106">
        <w:rPr>
          <w:rFonts w:ascii="Consolas" w:hAnsi="Consolas"/>
          <w:color w:val="D4D4D4"/>
          <w:sz w:val="21"/>
          <w:szCs w:val="21"/>
        </w:rPr>
        <w:t xml:space="preserve">: </w:t>
      </w:r>
      <w:r w:rsidRPr="00015106">
        <w:rPr>
          <w:rFonts w:ascii="Consolas" w:hAnsi="Consolas"/>
          <w:color w:val="CE9178"/>
          <w:sz w:val="21"/>
          <w:szCs w:val="21"/>
        </w:rPr>
        <w:t>Arial</w:t>
      </w:r>
      <w:r w:rsidRPr="00015106">
        <w:rPr>
          <w:rFonts w:ascii="Consolas" w:hAnsi="Consolas"/>
          <w:color w:val="D4D4D4"/>
          <w:sz w:val="21"/>
          <w:szCs w:val="21"/>
        </w:rPr>
        <w:t xml:space="preserve">, </w:t>
      </w:r>
      <w:r w:rsidRPr="00015106">
        <w:rPr>
          <w:rFonts w:ascii="Consolas" w:hAnsi="Consolas"/>
          <w:color w:val="CE9178"/>
          <w:sz w:val="21"/>
          <w:szCs w:val="21"/>
        </w:rPr>
        <w:t>Helvetica</w:t>
      </w:r>
      <w:r w:rsidRPr="00015106">
        <w:rPr>
          <w:rFonts w:ascii="Consolas" w:hAnsi="Consolas"/>
          <w:color w:val="D4D4D4"/>
          <w:sz w:val="21"/>
          <w:szCs w:val="21"/>
        </w:rPr>
        <w:t xml:space="preserve">, </w:t>
      </w:r>
      <w:r w:rsidRPr="00015106">
        <w:rPr>
          <w:rFonts w:ascii="Consolas" w:hAnsi="Consolas"/>
          <w:color w:val="CE9178"/>
          <w:sz w:val="21"/>
          <w:szCs w:val="21"/>
        </w:rPr>
        <w:t>sans-serif</w:t>
      </w:r>
      <w:r w:rsidRPr="00015106">
        <w:rPr>
          <w:rFonts w:ascii="Consolas" w:hAnsi="Consolas"/>
          <w:color w:val="D4D4D4"/>
          <w:sz w:val="21"/>
          <w:szCs w:val="21"/>
        </w:rPr>
        <w:t>;</w:t>
      </w:r>
    </w:p>
    <w:p w14:paraId="72176261"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aliceblue</w:t>
      </w:r>
      <w:r w:rsidRPr="00015106">
        <w:rPr>
          <w:rFonts w:ascii="Consolas" w:hAnsi="Consolas"/>
          <w:color w:val="D4D4D4"/>
          <w:sz w:val="21"/>
          <w:szCs w:val="21"/>
        </w:rPr>
        <w:t>;</w:t>
      </w:r>
    </w:p>
    <w:p w14:paraId="062622FF"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0193894"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629C321F"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.separador</w:t>
      </w:r>
      <w:r w:rsidRPr="00015106">
        <w:rPr>
          <w:rFonts w:ascii="Consolas" w:hAnsi="Consolas"/>
          <w:color w:val="D4D4D4"/>
          <w:sz w:val="21"/>
          <w:szCs w:val="21"/>
        </w:rPr>
        <w:t xml:space="preserve"> {</w:t>
      </w:r>
    </w:p>
    <w:p w14:paraId="1D3BBD7C"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17E10695"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'img/lineaazul.png'</w:t>
      </w:r>
      <w:r w:rsidRPr="00015106">
        <w:rPr>
          <w:rFonts w:ascii="Consolas" w:hAnsi="Consolas"/>
          <w:color w:val="D4D4D4"/>
          <w:sz w:val="21"/>
          <w:szCs w:val="21"/>
        </w:rPr>
        <w:t xml:space="preserve">) </w:t>
      </w:r>
      <w:r w:rsidRPr="00015106">
        <w:rPr>
          <w:rFonts w:ascii="Consolas" w:hAnsi="Consolas"/>
          <w:color w:val="CE9178"/>
          <w:sz w:val="21"/>
          <w:szCs w:val="21"/>
        </w:rPr>
        <w:t>repeat-x</w:t>
      </w:r>
      <w:r w:rsidRPr="00015106">
        <w:rPr>
          <w:rFonts w:ascii="Consolas" w:hAnsi="Consolas"/>
          <w:color w:val="D4D4D4"/>
          <w:sz w:val="21"/>
          <w:szCs w:val="21"/>
        </w:rPr>
        <w:t xml:space="preserve"> </w:t>
      </w:r>
      <w:r w:rsidRPr="00015106">
        <w:rPr>
          <w:rFonts w:ascii="Consolas" w:hAnsi="Consolas"/>
          <w:color w:val="CE9178"/>
          <w:sz w:val="21"/>
          <w:szCs w:val="21"/>
        </w:rPr>
        <w:t>top</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'img/sombraazul.png'</w:t>
      </w:r>
      <w:r w:rsidRPr="00015106">
        <w:rPr>
          <w:rFonts w:ascii="Consolas" w:hAnsi="Consolas"/>
          <w:color w:val="D4D4D4"/>
          <w:sz w:val="21"/>
          <w:szCs w:val="21"/>
        </w:rPr>
        <w:t xml:space="preserve">) </w:t>
      </w:r>
      <w:r w:rsidRPr="00015106">
        <w:rPr>
          <w:rFonts w:ascii="Consolas" w:hAnsi="Consolas"/>
          <w:color w:val="CE9178"/>
          <w:sz w:val="21"/>
          <w:szCs w:val="21"/>
        </w:rPr>
        <w:t>repeat-x</w:t>
      </w:r>
      <w:r w:rsidRPr="00015106">
        <w:rPr>
          <w:rFonts w:ascii="Consolas" w:hAnsi="Consolas"/>
          <w:color w:val="D4D4D4"/>
          <w:sz w:val="21"/>
          <w:szCs w:val="21"/>
        </w:rPr>
        <w:t xml:space="preserve"> </w:t>
      </w:r>
      <w:r w:rsidRPr="00015106">
        <w:rPr>
          <w:rFonts w:ascii="Consolas" w:hAnsi="Consolas"/>
          <w:color w:val="CE9178"/>
          <w:sz w:val="21"/>
          <w:szCs w:val="21"/>
        </w:rPr>
        <w:t>top</w:t>
      </w:r>
      <w:r w:rsidRPr="00015106">
        <w:rPr>
          <w:rFonts w:ascii="Consolas" w:hAnsi="Consolas"/>
          <w:color w:val="D4D4D4"/>
          <w:sz w:val="21"/>
          <w:szCs w:val="21"/>
        </w:rPr>
        <w:t>;</w:t>
      </w:r>
    </w:p>
    <w:p w14:paraId="2EC62F03"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margin-top</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w:t>
      </w:r>
    </w:p>
    <w:p w14:paraId="0406585D"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padding-top</w:t>
      </w:r>
      <w:r w:rsidRPr="00015106">
        <w:rPr>
          <w:rFonts w:ascii="Consolas" w:hAnsi="Consolas"/>
          <w:color w:val="D4D4D4"/>
          <w:sz w:val="21"/>
          <w:szCs w:val="21"/>
        </w:rPr>
        <w:t xml:space="preserve">: </w:t>
      </w:r>
      <w:r w:rsidRPr="00015106">
        <w:rPr>
          <w:rFonts w:ascii="Consolas" w:hAnsi="Consolas"/>
          <w:color w:val="B5CEA8"/>
          <w:sz w:val="21"/>
          <w:szCs w:val="21"/>
        </w:rPr>
        <w:t>25px</w:t>
      </w:r>
      <w:r w:rsidRPr="00015106">
        <w:rPr>
          <w:rFonts w:ascii="Consolas" w:hAnsi="Consolas"/>
          <w:color w:val="D4D4D4"/>
          <w:sz w:val="21"/>
          <w:szCs w:val="21"/>
        </w:rPr>
        <w:t>;</w:t>
      </w:r>
    </w:p>
    <w:p w14:paraId="0278AC33"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6A72CDC8"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clear</w:t>
      </w:r>
      <w:r w:rsidRPr="00015106">
        <w:rPr>
          <w:rFonts w:ascii="Consolas" w:hAnsi="Consolas"/>
          <w:color w:val="D4D4D4"/>
          <w:sz w:val="21"/>
          <w:szCs w:val="21"/>
        </w:rPr>
        <w:t xml:space="preserve">: </w:t>
      </w:r>
      <w:r w:rsidRPr="00015106">
        <w:rPr>
          <w:rFonts w:ascii="Consolas" w:hAnsi="Consolas"/>
          <w:color w:val="CE9178"/>
          <w:sz w:val="21"/>
          <w:szCs w:val="21"/>
        </w:rPr>
        <w:t>both</w:t>
      </w:r>
      <w:r w:rsidRPr="00015106">
        <w:rPr>
          <w:rFonts w:ascii="Consolas" w:hAnsi="Consolas"/>
          <w:color w:val="D4D4D4"/>
          <w:sz w:val="21"/>
          <w:szCs w:val="21"/>
        </w:rPr>
        <w:t>;</w:t>
      </w:r>
    </w:p>
    <w:p w14:paraId="514D66C5"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16C80BD"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5A939F16"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.titulo-principal</w:t>
      </w:r>
      <w:r w:rsidRPr="00015106">
        <w:rPr>
          <w:rFonts w:ascii="Consolas" w:hAnsi="Consolas"/>
          <w:color w:val="D4D4D4"/>
          <w:sz w:val="21"/>
          <w:szCs w:val="21"/>
        </w:rPr>
        <w:t xml:space="preserve"> {</w:t>
      </w:r>
    </w:p>
    <w:p w14:paraId="6C4AF352"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126572F3"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2em</w:t>
      </w:r>
      <w:r w:rsidRPr="00015106">
        <w:rPr>
          <w:rFonts w:ascii="Consolas" w:hAnsi="Consolas"/>
          <w:color w:val="D4D4D4"/>
          <w:sz w:val="21"/>
          <w:szCs w:val="21"/>
        </w:rPr>
        <w:t>;</w:t>
      </w:r>
    </w:p>
    <w:p w14:paraId="58F785F4"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purple</w:t>
      </w:r>
      <w:r w:rsidRPr="00015106">
        <w:rPr>
          <w:rFonts w:ascii="Consolas" w:hAnsi="Consolas"/>
          <w:color w:val="D4D4D4"/>
          <w:sz w:val="21"/>
          <w:szCs w:val="21"/>
        </w:rPr>
        <w:t>;</w:t>
      </w:r>
    </w:p>
    <w:p w14:paraId="2ADACBE4"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margin-top</w:t>
      </w:r>
      <w:r w:rsidRPr="00015106">
        <w:rPr>
          <w:rFonts w:ascii="Consolas" w:hAnsi="Consolas"/>
          <w:color w:val="D4D4D4"/>
          <w:sz w:val="21"/>
          <w:szCs w:val="21"/>
        </w:rPr>
        <w:t xml:space="preserve">: </w:t>
      </w:r>
      <w:r w:rsidRPr="00015106">
        <w:rPr>
          <w:rFonts w:ascii="Consolas" w:hAnsi="Consolas"/>
          <w:color w:val="B5CEA8"/>
          <w:sz w:val="21"/>
          <w:szCs w:val="21"/>
        </w:rPr>
        <w:t>25px</w:t>
      </w:r>
      <w:r w:rsidRPr="00015106">
        <w:rPr>
          <w:rFonts w:ascii="Consolas" w:hAnsi="Consolas"/>
          <w:color w:val="D4D4D4"/>
          <w:sz w:val="21"/>
          <w:szCs w:val="21"/>
        </w:rPr>
        <w:t>;</w:t>
      </w:r>
    </w:p>
    <w:p w14:paraId="26CCB309"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margin-bottom</w:t>
      </w:r>
      <w:r w:rsidRPr="00015106">
        <w:rPr>
          <w:rFonts w:ascii="Consolas" w:hAnsi="Consolas"/>
          <w:color w:val="D4D4D4"/>
          <w:sz w:val="21"/>
          <w:szCs w:val="21"/>
        </w:rPr>
        <w:t xml:space="preserve">: </w:t>
      </w:r>
      <w:r w:rsidRPr="00015106">
        <w:rPr>
          <w:rFonts w:ascii="Consolas" w:hAnsi="Consolas"/>
          <w:color w:val="B5CEA8"/>
          <w:sz w:val="21"/>
          <w:szCs w:val="21"/>
        </w:rPr>
        <w:t>15px</w:t>
      </w:r>
      <w:r w:rsidRPr="00015106">
        <w:rPr>
          <w:rFonts w:ascii="Consolas" w:hAnsi="Consolas"/>
          <w:color w:val="D4D4D4"/>
          <w:sz w:val="21"/>
          <w:szCs w:val="21"/>
        </w:rPr>
        <w:t>;</w:t>
      </w:r>
    </w:p>
    <w:p w14:paraId="15FD2582"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2B949969"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ECE18EC"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439F1663"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.titulo-seccion</w:t>
      </w:r>
      <w:r w:rsidRPr="00015106">
        <w:rPr>
          <w:rFonts w:ascii="Consolas" w:hAnsi="Consolas"/>
          <w:color w:val="D4D4D4"/>
          <w:sz w:val="21"/>
          <w:szCs w:val="21"/>
        </w:rPr>
        <w:t xml:space="preserve"> {</w:t>
      </w:r>
    </w:p>
    <w:p w14:paraId="492AA928"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04A85188"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1.5em</w:t>
      </w:r>
      <w:r w:rsidRPr="00015106">
        <w:rPr>
          <w:rFonts w:ascii="Consolas" w:hAnsi="Consolas"/>
          <w:color w:val="D4D4D4"/>
          <w:sz w:val="21"/>
          <w:szCs w:val="21"/>
        </w:rPr>
        <w:t>;</w:t>
      </w:r>
    </w:p>
    <w:p w14:paraId="484C7465"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blue</w:t>
      </w:r>
      <w:r w:rsidRPr="00015106">
        <w:rPr>
          <w:rFonts w:ascii="Consolas" w:hAnsi="Consolas"/>
          <w:color w:val="D4D4D4"/>
          <w:sz w:val="21"/>
          <w:szCs w:val="21"/>
        </w:rPr>
        <w:t>;</w:t>
      </w:r>
    </w:p>
    <w:p w14:paraId="381A240E"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margin-top</w:t>
      </w:r>
      <w:r w:rsidRPr="00015106">
        <w:rPr>
          <w:rFonts w:ascii="Consolas" w:hAnsi="Consolas"/>
          <w:color w:val="D4D4D4"/>
          <w:sz w:val="21"/>
          <w:szCs w:val="21"/>
        </w:rPr>
        <w:t xml:space="preserve">: </w:t>
      </w:r>
      <w:r w:rsidRPr="00015106">
        <w:rPr>
          <w:rFonts w:ascii="Consolas" w:hAnsi="Consolas"/>
          <w:color w:val="B5CEA8"/>
          <w:sz w:val="21"/>
          <w:szCs w:val="21"/>
        </w:rPr>
        <w:t>25px</w:t>
      </w:r>
      <w:r w:rsidRPr="00015106">
        <w:rPr>
          <w:rFonts w:ascii="Consolas" w:hAnsi="Consolas"/>
          <w:color w:val="D4D4D4"/>
          <w:sz w:val="21"/>
          <w:szCs w:val="21"/>
        </w:rPr>
        <w:t>;</w:t>
      </w:r>
    </w:p>
    <w:p w14:paraId="5DE5ED00"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margin-bottom</w:t>
      </w:r>
      <w:r w:rsidRPr="00015106">
        <w:rPr>
          <w:rFonts w:ascii="Consolas" w:hAnsi="Consolas"/>
          <w:color w:val="D4D4D4"/>
          <w:sz w:val="21"/>
          <w:szCs w:val="21"/>
        </w:rPr>
        <w:t xml:space="preserve">: </w:t>
      </w:r>
      <w:r w:rsidRPr="00015106">
        <w:rPr>
          <w:rFonts w:ascii="Consolas" w:hAnsi="Consolas"/>
          <w:color w:val="B5CEA8"/>
          <w:sz w:val="21"/>
          <w:szCs w:val="21"/>
        </w:rPr>
        <w:t>15px</w:t>
      </w:r>
      <w:r w:rsidRPr="00015106">
        <w:rPr>
          <w:rFonts w:ascii="Consolas" w:hAnsi="Consolas"/>
          <w:color w:val="D4D4D4"/>
          <w:sz w:val="21"/>
          <w:szCs w:val="21"/>
        </w:rPr>
        <w:t>;</w:t>
      </w:r>
    </w:p>
    <w:p w14:paraId="58C1F084"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334D7CA" w14:textId="77777777" w:rsidR="005F5B39" w:rsidRPr="00015106"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rPr>
      </w:pPr>
    </w:p>
    <w:p w14:paraId="3D472013"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.banner_image2</w:t>
      </w:r>
      <w:r w:rsidRPr="00015106">
        <w:rPr>
          <w:rFonts w:ascii="Consolas" w:hAnsi="Consolas"/>
          <w:color w:val="D4D4D4"/>
          <w:sz w:val="21"/>
          <w:szCs w:val="21"/>
        </w:rPr>
        <w:t xml:space="preserve"> {</w:t>
      </w:r>
    </w:p>
    <w:p w14:paraId="6CA63B83"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4045FCC9"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80%</w:t>
      </w:r>
      <w:r w:rsidRPr="00015106">
        <w:rPr>
          <w:rFonts w:ascii="Consolas" w:hAnsi="Consolas"/>
          <w:color w:val="D4D4D4"/>
          <w:sz w:val="21"/>
          <w:szCs w:val="21"/>
        </w:rPr>
        <w:t>;</w:t>
      </w:r>
    </w:p>
    <w:p w14:paraId="57FF8FF2"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CE9178"/>
          <w:sz w:val="21"/>
          <w:szCs w:val="21"/>
        </w:rPr>
        <w:t>auto</w:t>
      </w:r>
      <w:r w:rsidRPr="00015106">
        <w:rPr>
          <w:rFonts w:ascii="Consolas" w:hAnsi="Consolas"/>
          <w:color w:val="D4D4D4"/>
          <w:sz w:val="21"/>
          <w:szCs w:val="21"/>
        </w:rPr>
        <w:t>;</w:t>
      </w:r>
    </w:p>
    <w:p w14:paraId="02422A75"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margin-top</w:t>
      </w:r>
      <w:r w:rsidRPr="00015106">
        <w:rPr>
          <w:rFonts w:ascii="Consolas" w:hAnsi="Consolas"/>
          <w:color w:val="D4D4D4"/>
          <w:sz w:val="21"/>
          <w:szCs w:val="21"/>
        </w:rPr>
        <w:t xml:space="preserve">: </w:t>
      </w:r>
      <w:r w:rsidRPr="00015106">
        <w:rPr>
          <w:rFonts w:ascii="Consolas" w:hAnsi="Consolas"/>
          <w:color w:val="B5CEA8"/>
          <w:sz w:val="21"/>
          <w:szCs w:val="21"/>
        </w:rPr>
        <w:t>15px</w:t>
      </w:r>
      <w:r w:rsidRPr="00015106">
        <w:rPr>
          <w:rFonts w:ascii="Consolas" w:hAnsi="Consolas"/>
          <w:color w:val="D4D4D4"/>
          <w:sz w:val="21"/>
          <w:szCs w:val="21"/>
        </w:rPr>
        <w:t>;</w:t>
      </w:r>
    </w:p>
    <w:p w14:paraId="3F63816D"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378px</w:t>
      </w:r>
      <w:r w:rsidRPr="00015106">
        <w:rPr>
          <w:rFonts w:ascii="Consolas" w:hAnsi="Consolas"/>
          <w:color w:val="D4D4D4"/>
          <w:sz w:val="21"/>
          <w:szCs w:val="21"/>
        </w:rPr>
        <w:t>;</w:t>
      </w:r>
    </w:p>
    <w:p w14:paraId="676911E8"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w:t>
      </w:r>
    </w:p>
    <w:p w14:paraId="44E0E3EC"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0294AB21"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relative</w:t>
      </w:r>
      <w:r w:rsidRPr="00015106">
        <w:rPr>
          <w:rFonts w:ascii="Consolas" w:hAnsi="Consolas"/>
          <w:color w:val="D4D4D4"/>
          <w:sz w:val="21"/>
          <w:szCs w:val="21"/>
        </w:rPr>
        <w:t>;</w:t>
      </w:r>
    </w:p>
    <w:p w14:paraId="1C75D507"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box-shadow</w:t>
      </w:r>
      <w:r w:rsidRPr="00015106">
        <w:rPr>
          <w:rFonts w:ascii="Consolas" w:hAnsi="Consolas"/>
          <w:color w:val="D4D4D4"/>
          <w:sz w:val="21"/>
          <w:szCs w:val="21"/>
        </w:rPr>
        <w:t xml:space="preserve">: </w:t>
      </w:r>
      <w:r w:rsidRPr="00015106">
        <w:rPr>
          <w:rFonts w:ascii="Consolas" w:hAnsi="Consolas"/>
          <w:color w:val="B5CEA8"/>
          <w:sz w:val="21"/>
          <w:szCs w:val="21"/>
        </w:rPr>
        <w:t>0px</w:t>
      </w:r>
      <w:r w:rsidRPr="00015106">
        <w:rPr>
          <w:rFonts w:ascii="Consolas" w:hAnsi="Consolas"/>
          <w:color w:val="D4D4D4"/>
          <w:sz w:val="21"/>
          <w:szCs w:val="21"/>
        </w:rPr>
        <w:t xml:space="preserve"> </w:t>
      </w:r>
      <w:r w:rsidRPr="00015106">
        <w:rPr>
          <w:rFonts w:ascii="Consolas" w:hAnsi="Consolas"/>
          <w:color w:val="B5CEA8"/>
          <w:sz w:val="21"/>
          <w:szCs w:val="21"/>
        </w:rPr>
        <w:t>4px</w:t>
      </w:r>
      <w:r w:rsidRPr="00015106">
        <w:rPr>
          <w:rFonts w:ascii="Consolas" w:hAnsi="Consolas"/>
          <w:color w:val="D4D4D4"/>
          <w:sz w:val="21"/>
          <w:szCs w:val="21"/>
        </w:rPr>
        <w:t xml:space="preserve"> </w:t>
      </w:r>
      <w:r w:rsidRPr="00015106">
        <w:rPr>
          <w:rFonts w:ascii="Consolas" w:hAnsi="Consolas"/>
          <w:color w:val="B5CEA8"/>
          <w:sz w:val="21"/>
          <w:szCs w:val="21"/>
        </w:rPr>
        <w:t>4px</w:t>
      </w:r>
      <w:r w:rsidRPr="00015106">
        <w:rPr>
          <w:rFonts w:ascii="Consolas" w:hAnsi="Consolas"/>
          <w:color w:val="D4D4D4"/>
          <w:sz w:val="21"/>
          <w:szCs w:val="21"/>
        </w:rPr>
        <w:t xml:space="preserve"> </w:t>
      </w:r>
      <w:r w:rsidRPr="00015106">
        <w:rPr>
          <w:rFonts w:ascii="Consolas" w:hAnsi="Consolas"/>
          <w:color w:val="CE9178"/>
          <w:sz w:val="21"/>
          <w:szCs w:val="21"/>
        </w:rPr>
        <w:t>#1c1a19</w:t>
      </w:r>
      <w:r w:rsidRPr="00015106">
        <w:rPr>
          <w:rFonts w:ascii="Consolas" w:hAnsi="Consolas"/>
          <w:color w:val="D4D4D4"/>
          <w:sz w:val="21"/>
          <w:szCs w:val="21"/>
        </w:rPr>
        <w:t>;</w:t>
      </w:r>
    </w:p>
    <w:p w14:paraId="6F7A1E52"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margin-bottom</w:t>
      </w:r>
      <w:r w:rsidRPr="00015106">
        <w:rPr>
          <w:rFonts w:ascii="Consolas" w:hAnsi="Consolas"/>
          <w:color w:val="D4D4D4"/>
          <w:sz w:val="21"/>
          <w:szCs w:val="21"/>
        </w:rPr>
        <w:t xml:space="preserve">: </w:t>
      </w:r>
      <w:r w:rsidRPr="00015106">
        <w:rPr>
          <w:rFonts w:ascii="Consolas" w:hAnsi="Consolas"/>
          <w:color w:val="B5CEA8"/>
          <w:sz w:val="21"/>
          <w:szCs w:val="21"/>
        </w:rPr>
        <w:t>25px</w:t>
      </w:r>
      <w:r w:rsidRPr="00015106">
        <w:rPr>
          <w:rFonts w:ascii="Consolas" w:hAnsi="Consolas"/>
          <w:color w:val="D4D4D4"/>
          <w:sz w:val="21"/>
          <w:szCs w:val="21"/>
        </w:rPr>
        <w:t>;</w:t>
      </w:r>
    </w:p>
    <w:p w14:paraId="3AEA2A26"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445FBF1C"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8335DB4"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559E95A3"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.banner_image2</w:t>
      </w:r>
      <w:r w:rsidRPr="00015106">
        <w:rPr>
          <w:rFonts w:ascii="Consolas" w:hAnsi="Consolas"/>
          <w:color w:val="D4D4D4"/>
          <w:sz w:val="21"/>
          <w:szCs w:val="21"/>
        </w:rPr>
        <w:t xml:space="preserve"> </w:t>
      </w:r>
      <w:r w:rsidRPr="00015106">
        <w:rPr>
          <w:rFonts w:ascii="Consolas" w:hAnsi="Consolas"/>
          <w:color w:val="D7BA7D"/>
          <w:sz w:val="21"/>
          <w:szCs w:val="21"/>
        </w:rPr>
        <w:t>.imagen</w:t>
      </w:r>
      <w:r w:rsidRPr="00015106">
        <w:rPr>
          <w:rFonts w:ascii="Consolas" w:hAnsi="Consolas"/>
          <w:color w:val="D4D4D4"/>
          <w:sz w:val="21"/>
          <w:szCs w:val="21"/>
        </w:rPr>
        <w:t xml:space="preserve"> {</w:t>
      </w:r>
    </w:p>
    <w:p w14:paraId="3FDF607D"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100%</w:t>
      </w:r>
      <w:r w:rsidRPr="00015106">
        <w:rPr>
          <w:rFonts w:ascii="Consolas" w:hAnsi="Consolas"/>
          <w:color w:val="D4D4D4"/>
          <w:sz w:val="21"/>
          <w:szCs w:val="21"/>
        </w:rPr>
        <w:t>;</w:t>
      </w:r>
    </w:p>
    <w:p w14:paraId="77855FD1"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100%</w:t>
      </w:r>
      <w:r w:rsidRPr="00015106">
        <w:rPr>
          <w:rFonts w:ascii="Consolas" w:hAnsi="Consolas"/>
          <w:color w:val="D4D4D4"/>
          <w:sz w:val="21"/>
          <w:szCs w:val="21"/>
        </w:rPr>
        <w:t>;</w:t>
      </w:r>
    </w:p>
    <w:p w14:paraId="52B9CEE9"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w:t>
      </w:r>
    </w:p>
    <w:p w14:paraId="3D438F65"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63E0EBDB"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w:t>
      </w:r>
    </w:p>
    <w:p w14:paraId="46C52C6A"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1545C204"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.banner_descripcion</w:t>
      </w:r>
      <w:r w:rsidRPr="00015106">
        <w:rPr>
          <w:rFonts w:ascii="Consolas" w:hAnsi="Consolas"/>
          <w:color w:val="D4D4D4"/>
          <w:sz w:val="21"/>
          <w:szCs w:val="21"/>
        </w:rPr>
        <w:t xml:space="preserve"> {</w:t>
      </w:r>
    </w:p>
    <w:p w14:paraId="3030CF52"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absolute</w:t>
      </w:r>
      <w:r w:rsidRPr="00015106">
        <w:rPr>
          <w:rFonts w:ascii="Consolas" w:hAnsi="Consolas"/>
          <w:color w:val="D4D4D4"/>
          <w:sz w:val="21"/>
          <w:szCs w:val="21"/>
        </w:rPr>
        <w:t>;</w:t>
      </w:r>
    </w:p>
    <w:p w14:paraId="5B8E5BA6"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bottom</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7F5EC77E"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right</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721824F5"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0px</w:t>
      </w:r>
      <w:r w:rsidRPr="00015106">
        <w:rPr>
          <w:rFonts w:ascii="Consolas" w:hAnsi="Consolas"/>
          <w:color w:val="D4D4D4"/>
          <w:sz w:val="21"/>
          <w:szCs w:val="21"/>
        </w:rPr>
        <w:t xml:space="preserve"> </w:t>
      </w:r>
      <w:r w:rsidRPr="00015106">
        <w:rPr>
          <w:rFonts w:ascii="Consolas" w:hAnsi="Consolas"/>
          <w:color w:val="B5CEA8"/>
          <w:sz w:val="21"/>
          <w:szCs w:val="21"/>
        </w:rPr>
        <w:t>0px</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w:t>
      </w:r>
    </w:p>
    <w:p w14:paraId="234EB255"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99.5%</w:t>
      </w:r>
      <w:r w:rsidRPr="00015106">
        <w:rPr>
          <w:rFonts w:ascii="Consolas" w:hAnsi="Consolas"/>
          <w:color w:val="D4D4D4"/>
          <w:sz w:val="21"/>
          <w:szCs w:val="21"/>
        </w:rPr>
        <w:t>;</w:t>
      </w:r>
    </w:p>
    <w:p w14:paraId="1D1C2CF0"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33px</w:t>
      </w:r>
      <w:r w:rsidRPr="00015106">
        <w:rPr>
          <w:rFonts w:ascii="Consolas" w:hAnsi="Consolas"/>
          <w:color w:val="D4D4D4"/>
          <w:sz w:val="21"/>
          <w:szCs w:val="21"/>
        </w:rPr>
        <w:t>;</w:t>
      </w:r>
    </w:p>
    <w:p w14:paraId="5CF4C6A8"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padding-top</w:t>
      </w:r>
      <w:r w:rsidRPr="00015106">
        <w:rPr>
          <w:rFonts w:ascii="Consolas" w:hAnsi="Consolas"/>
          <w:color w:val="D4D4D4"/>
          <w:sz w:val="21"/>
          <w:szCs w:val="21"/>
        </w:rPr>
        <w:t xml:space="preserve">: </w:t>
      </w:r>
      <w:r w:rsidRPr="00015106">
        <w:rPr>
          <w:rFonts w:ascii="Consolas" w:hAnsi="Consolas"/>
          <w:color w:val="B5CEA8"/>
          <w:sz w:val="21"/>
          <w:szCs w:val="21"/>
        </w:rPr>
        <w:t>15px</w:t>
      </w:r>
      <w:r w:rsidRPr="00015106">
        <w:rPr>
          <w:rFonts w:ascii="Consolas" w:hAnsi="Consolas"/>
          <w:color w:val="D4D4D4"/>
          <w:sz w:val="21"/>
          <w:szCs w:val="21"/>
        </w:rPr>
        <w:t>;</w:t>
      </w:r>
    </w:p>
    <w:p w14:paraId="35760235"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padding-left</w:t>
      </w:r>
      <w:r w:rsidRPr="00015106">
        <w:rPr>
          <w:rFonts w:ascii="Consolas" w:hAnsi="Consolas"/>
          <w:color w:val="D4D4D4"/>
          <w:sz w:val="21"/>
          <w:szCs w:val="21"/>
        </w:rPr>
        <w:t xml:space="preserve">: </w:t>
      </w:r>
      <w:r w:rsidRPr="00015106">
        <w:rPr>
          <w:rFonts w:ascii="Consolas" w:hAnsi="Consolas"/>
          <w:color w:val="B5CEA8"/>
          <w:sz w:val="21"/>
          <w:szCs w:val="21"/>
        </w:rPr>
        <w:t>4px</w:t>
      </w:r>
      <w:r w:rsidRPr="00015106">
        <w:rPr>
          <w:rFonts w:ascii="Consolas" w:hAnsi="Consolas"/>
          <w:color w:val="D4D4D4"/>
          <w:sz w:val="21"/>
          <w:szCs w:val="21"/>
        </w:rPr>
        <w:t>;</w:t>
      </w:r>
    </w:p>
    <w:p w14:paraId="0B3F89AB"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DCDCAA"/>
          <w:sz w:val="21"/>
          <w:szCs w:val="21"/>
        </w:rPr>
        <w:t>rgb</w:t>
      </w:r>
      <w:r w:rsidRPr="00015106">
        <w:rPr>
          <w:rFonts w:ascii="Consolas" w:hAnsi="Consolas"/>
          <w:color w:val="D4D4D4"/>
          <w:sz w:val="21"/>
          <w:szCs w:val="21"/>
        </w:rPr>
        <w:t>(</w:t>
      </w:r>
      <w:r w:rsidRPr="00015106">
        <w:rPr>
          <w:rFonts w:ascii="Consolas" w:hAnsi="Consolas"/>
          <w:color w:val="B5CEA8"/>
          <w:sz w:val="21"/>
          <w:szCs w:val="21"/>
        </w:rPr>
        <w:t>24</w:t>
      </w:r>
      <w:r w:rsidRPr="00015106">
        <w:rPr>
          <w:rFonts w:ascii="Consolas" w:hAnsi="Consolas"/>
          <w:color w:val="D4D4D4"/>
          <w:sz w:val="21"/>
          <w:szCs w:val="21"/>
        </w:rPr>
        <w:t xml:space="preserve">, </w:t>
      </w:r>
      <w:r w:rsidRPr="00015106">
        <w:rPr>
          <w:rFonts w:ascii="Consolas" w:hAnsi="Consolas"/>
          <w:color w:val="B5CEA8"/>
          <w:sz w:val="21"/>
          <w:szCs w:val="21"/>
        </w:rPr>
        <w:t>24</w:t>
      </w:r>
      <w:r w:rsidRPr="00015106">
        <w:rPr>
          <w:rFonts w:ascii="Consolas" w:hAnsi="Consolas"/>
          <w:color w:val="D4D4D4"/>
          <w:sz w:val="21"/>
          <w:szCs w:val="21"/>
        </w:rPr>
        <w:t xml:space="preserve">, </w:t>
      </w:r>
      <w:r w:rsidRPr="00015106">
        <w:rPr>
          <w:rFonts w:ascii="Consolas" w:hAnsi="Consolas"/>
          <w:color w:val="B5CEA8"/>
          <w:sz w:val="21"/>
          <w:szCs w:val="21"/>
        </w:rPr>
        <w:t>24</w:t>
      </w:r>
      <w:r w:rsidRPr="00015106">
        <w:rPr>
          <w:rFonts w:ascii="Consolas" w:hAnsi="Consolas"/>
          <w:color w:val="D4D4D4"/>
          <w:sz w:val="21"/>
          <w:szCs w:val="21"/>
        </w:rPr>
        <w:t>);</w:t>
      </w:r>
    </w:p>
    <w:p w14:paraId="1F911381"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6A9955"/>
          <w:sz w:val="21"/>
          <w:szCs w:val="21"/>
        </w:rPr>
        <w:t>/* Old browsers will read this */</w:t>
      </w:r>
    </w:p>
    <w:p w14:paraId="1BA6000D"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DCDCAA"/>
          <w:sz w:val="21"/>
          <w:szCs w:val="21"/>
        </w:rPr>
        <w:t>rgba</w:t>
      </w:r>
      <w:r w:rsidRPr="00015106">
        <w:rPr>
          <w:rFonts w:ascii="Consolas" w:hAnsi="Consolas"/>
          <w:color w:val="D4D4D4"/>
          <w:sz w:val="21"/>
          <w:szCs w:val="21"/>
        </w:rPr>
        <w:t>(</w:t>
      </w:r>
      <w:r w:rsidRPr="00015106">
        <w:rPr>
          <w:rFonts w:ascii="Consolas" w:hAnsi="Consolas"/>
          <w:color w:val="B5CEA8"/>
          <w:sz w:val="21"/>
          <w:szCs w:val="21"/>
        </w:rPr>
        <w:t>24</w:t>
      </w:r>
      <w:r w:rsidRPr="00015106">
        <w:rPr>
          <w:rFonts w:ascii="Consolas" w:hAnsi="Consolas"/>
          <w:color w:val="D4D4D4"/>
          <w:sz w:val="21"/>
          <w:szCs w:val="21"/>
        </w:rPr>
        <w:t xml:space="preserve">, </w:t>
      </w:r>
      <w:r w:rsidRPr="00015106">
        <w:rPr>
          <w:rFonts w:ascii="Consolas" w:hAnsi="Consolas"/>
          <w:color w:val="B5CEA8"/>
          <w:sz w:val="21"/>
          <w:szCs w:val="21"/>
        </w:rPr>
        <w:t>24</w:t>
      </w:r>
      <w:r w:rsidRPr="00015106">
        <w:rPr>
          <w:rFonts w:ascii="Consolas" w:hAnsi="Consolas"/>
          <w:color w:val="D4D4D4"/>
          <w:sz w:val="21"/>
          <w:szCs w:val="21"/>
        </w:rPr>
        <w:t xml:space="preserve">, </w:t>
      </w:r>
      <w:r w:rsidRPr="00015106">
        <w:rPr>
          <w:rFonts w:ascii="Consolas" w:hAnsi="Consolas"/>
          <w:color w:val="B5CEA8"/>
          <w:sz w:val="21"/>
          <w:szCs w:val="21"/>
        </w:rPr>
        <w:t>24</w:t>
      </w:r>
      <w:r w:rsidRPr="00015106">
        <w:rPr>
          <w:rFonts w:ascii="Consolas" w:hAnsi="Consolas"/>
          <w:color w:val="D4D4D4"/>
          <w:sz w:val="21"/>
          <w:szCs w:val="21"/>
        </w:rPr>
        <w:t xml:space="preserve">, </w:t>
      </w:r>
      <w:r w:rsidRPr="00015106">
        <w:rPr>
          <w:rFonts w:ascii="Consolas" w:hAnsi="Consolas"/>
          <w:color w:val="B5CEA8"/>
          <w:sz w:val="21"/>
          <w:szCs w:val="21"/>
        </w:rPr>
        <w:t>0.8</w:t>
      </w:r>
      <w:r w:rsidRPr="00015106">
        <w:rPr>
          <w:rFonts w:ascii="Consolas" w:hAnsi="Consolas"/>
          <w:color w:val="D4D4D4"/>
          <w:sz w:val="21"/>
          <w:szCs w:val="21"/>
        </w:rPr>
        <w:t>);</w:t>
      </w:r>
    </w:p>
    <w:p w14:paraId="4A5CB170"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6A9955"/>
          <w:sz w:val="21"/>
          <w:szCs w:val="21"/>
        </w:rPr>
        <w:t>/* New browsers will read this */</w:t>
      </w:r>
    </w:p>
    <w:p w14:paraId="610FF0CC"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pink</w:t>
      </w:r>
      <w:r w:rsidRPr="00015106">
        <w:rPr>
          <w:rFonts w:ascii="Consolas" w:hAnsi="Consolas"/>
          <w:color w:val="D4D4D4"/>
          <w:sz w:val="21"/>
          <w:szCs w:val="21"/>
        </w:rPr>
        <w:t>;</w:t>
      </w:r>
    </w:p>
    <w:p w14:paraId="3B95BD84"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0.8em</w:t>
      </w:r>
      <w:r w:rsidRPr="00015106">
        <w:rPr>
          <w:rFonts w:ascii="Consolas" w:hAnsi="Consolas"/>
          <w:color w:val="D4D4D4"/>
          <w:sz w:val="21"/>
          <w:szCs w:val="21"/>
        </w:rPr>
        <w:t>;</w:t>
      </w:r>
    </w:p>
    <w:p w14:paraId="7A945102"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z-index</w:t>
      </w:r>
      <w:r w:rsidRPr="00015106">
        <w:rPr>
          <w:rFonts w:ascii="Consolas" w:hAnsi="Consolas"/>
          <w:color w:val="D4D4D4"/>
          <w:sz w:val="21"/>
          <w:szCs w:val="21"/>
        </w:rPr>
        <w:t xml:space="preserve">: </w:t>
      </w:r>
      <w:r w:rsidRPr="00015106">
        <w:rPr>
          <w:rFonts w:ascii="Consolas" w:hAnsi="Consolas"/>
          <w:color w:val="B5CEA8"/>
          <w:sz w:val="21"/>
          <w:szCs w:val="21"/>
        </w:rPr>
        <w:t>2</w:t>
      </w:r>
    </w:p>
    <w:p w14:paraId="26F4B4B0"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4C47A43" w14:textId="77777777" w:rsidR="005F5B39" w:rsidRPr="00015106"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rPr>
      </w:pPr>
    </w:p>
    <w:p w14:paraId="50932A44"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.boton-azul</w:t>
      </w:r>
      <w:r w:rsidRPr="00015106">
        <w:rPr>
          <w:rFonts w:ascii="Consolas" w:hAnsi="Consolas"/>
          <w:color w:val="D4D4D4"/>
          <w:sz w:val="21"/>
          <w:szCs w:val="21"/>
        </w:rPr>
        <w:t xml:space="preserve"> {</w:t>
      </w:r>
    </w:p>
    <w:p w14:paraId="38C948F2"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inline-block</w:t>
      </w:r>
      <w:r w:rsidRPr="00015106">
        <w:rPr>
          <w:rFonts w:ascii="Consolas" w:hAnsi="Consolas"/>
          <w:color w:val="D4D4D4"/>
          <w:sz w:val="21"/>
          <w:szCs w:val="21"/>
        </w:rPr>
        <w:t>;</w:t>
      </w:r>
    </w:p>
    <w:p w14:paraId="1D004861"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25px</w:t>
      </w:r>
      <w:r w:rsidRPr="00015106">
        <w:rPr>
          <w:rFonts w:ascii="Consolas" w:hAnsi="Consolas"/>
          <w:color w:val="D4D4D4"/>
          <w:sz w:val="21"/>
          <w:szCs w:val="21"/>
        </w:rPr>
        <w:t>;</w:t>
      </w:r>
    </w:p>
    <w:p w14:paraId="2EE56A43"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absolute</w:t>
      </w:r>
      <w:r w:rsidRPr="00015106">
        <w:rPr>
          <w:rFonts w:ascii="Consolas" w:hAnsi="Consolas"/>
          <w:color w:val="D4D4D4"/>
          <w:sz w:val="21"/>
          <w:szCs w:val="21"/>
        </w:rPr>
        <w:t>;</w:t>
      </w:r>
    </w:p>
    <w:p w14:paraId="322A4895"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right</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w:t>
      </w:r>
    </w:p>
    <w:p w14:paraId="1B2F5778"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bottom</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w:t>
      </w:r>
    </w:p>
    <w:p w14:paraId="023B5A2F"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rgb</w:t>
      </w:r>
      <w:r w:rsidRPr="00015106">
        <w:rPr>
          <w:rFonts w:ascii="Consolas" w:hAnsi="Consolas"/>
          <w:color w:val="D4D4D4"/>
          <w:sz w:val="21"/>
          <w:szCs w:val="21"/>
        </w:rPr>
        <w:t>(</w:t>
      </w:r>
      <w:r w:rsidRPr="00015106">
        <w:rPr>
          <w:rFonts w:ascii="Consolas" w:hAnsi="Consolas"/>
          <w:color w:val="B5CEA8"/>
          <w:sz w:val="21"/>
          <w:szCs w:val="21"/>
        </w:rPr>
        <w:t>197</w:t>
      </w:r>
      <w:r w:rsidRPr="00015106">
        <w:rPr>
          <w:rFonts w:ascii="Consolas" w:hAnsi="Consolas"/>
          <w:color w:val="D4D4D4"/>
          <w:sz w:val="21"/>
          <w:szCs w:val="21"/>
        </w:rPr>
        <w:t xml:space="preserve">, </w:t>
      </w:r>
      <w:r w:rsidRPr="00015106">
        <w:rPr>
          <w:rFonts w:ascii="Consolas" w:hAnsi="Consolas"/>
          <w:color w:val="B5CEA8"/>
          <w:sz w:val="21"/>
          <w:szCs w:val="21"/>
        </w:rPr>
        <w:t>221</w:t>
      </w:r>
      <w:r w:rsidRPr="00015106">
        <w:rPr>
          <w:rFonts w:ascii="Consolas" w:hAnsi="Consolas"/>
          <w:color w:val="D4D4D4"/>
          <w:sz w:val="21"/>
          <w:szCs w:val="21"/>
        </w:rPr>
        <w:t xml:space="preserve">, </w:t>
      </w:r>
      <w:r w:rsidRPr="00015106">
        <w:rPr>
          <w:rFonts w:ascii="Consolas" w:hAnsi="Consolas"/>
          <w:color w:val="B5CEA8"/>
          <w:sz w:val="21"/>
          <w:szCs w:val="21"/>
        </w:rPr>
        <w:t>233</w:t>
      </w:r>
      <w:r w:rsidRPr="00015106">
        <w:rPr>
          <w:rFonts w:ascii="Consolas" w:hAnsi="Consolas"/>
          <w:color w:val="D4D4D4"/>
          <w:sz w:val="21"/>
          <w:szCs w:val="21"/>
        </w:rPr>
        <w:t>);</w:t>
      </w:r>
    </w:p>
    <w:p w14:paraId="39FF6A68"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1px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#0e2ee1</w:t>
      </w:r>
      <w:r w:rsidRPr="00015106">
        <w:rPr>
          <w:rFonts w:ascii="Consolas" w:hAnsi="Consolas"/>
          <w:color w:val="D4D4D4"/>
          <w:sz w:val="21"/>
          <w:szCs w:val="21"/>
        </w:rPr>
        <w:t>;</w:t>
      </w:r>
    </w:p>
    <w:p w14:paraId="16A1ED81"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w:t>
      </w:r>
    </w:p>
    <w:p w14:paraId="5D21308C"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1.2em</w:t>
      </w:r>
      <w:r w:rsidRPr="00015106">
        <w:rPr>
          <w:rFonts w:ascii="Consolas" w:hAnsi="Consolas"/>
          <w:color w:val="D4D4D4"/>
          <w:sz w:val="21"/>
          <w:szCs w:val="21"/>
        </w:rPr>
        <w:t>;</w:t>
      </w:r>
    </w:p>
    <w:p w14:paraId="5D505E06"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6F33ECFC"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3px</w:t>
      </w:r>
      <w:r w:rsidRPr="00015106">
        <w:rPr>
          <w:rFonts w:ascii="Consolas" w:hAnsi="Consolas"/>
          <w:color w:val="D4D4D4"/>
          <w:sz w:val="21"/>
          <w:szCs w:val="21"/>
        </w:rPr>
        <w:t xml:space="preserve"> </w:t>
      </w:r>
      <w:r w:rsidRPr="00015106">
        <w:rPr>
          <w:rFonts w:ascii="Consolas" w:hAnsi="Consolas"/>
          <w:color w:val="B5CEA8"/>
          <w:sz w:val="21"/>
          <w:szCs w:val="21"/>
        </w:rPr>
        <w:t>8px</w:t>
      </w:r>
      <w:r w:rsidRPr="00015106">
        <w:rPr>
          <w:rFonts w:ascii="Consolas" w:hAnsi="Consolas"/>
          <w:color w:val="D4D4D4"/>
          <w:sz w:val="21"/>
          <w:szCs w:val="21"/>
        </w:rPr>
        <w:t xml:space="preserve"> </w:t>
      </w:r>
      <w:r w:rsidRPr="00015106">
        <w:rPr>
          <w:rFonts w:ascii="Consolas" w:hAnsi="Consolas"/>
          <w:color w:val="B5CEA8"/>
          <w:sz w:val="21"/>
          <w:szCs w:val="21"/>
        </w:rPr>
        <w:t>0px</w:t>
      </w:r>
      <w:r w:rsidRPr="00015106">
        <w:rPr>
          <w:rFonts w:ascii="Consolas" w:hAnsi="Consolas"/>
          <w:color w:val="D4D4D4"/>
          <w:sz w:val="21"/>
          <w:szCs w:val="21"/>
        </w:rPr>
        <w:t xml:space="preserve"> </w:t>
      </w:r>
      <w:r w:rsidRPr="00015106">
        <w:rPr>
          <w:rFonts w:ascii="Consolas" w:hAnsi="Consolas"/>
          <w:color w:val="B5CEA8"/>
          <w:sz w:val="21"/>
          <w:szCs w:val="21"/>
        </w:rPr>
        <w:t>8px</w:t>
      </w:r>
      <w:r w:rsidRPr="00015106">
        <w:rPr>
          <w:rFonts w:ascii="Consolas" w:hAnsi="Consolas"/>
          <w:color w:val="D4D4D4"/>
          <w:sz w:val="21"/>
          <w:szCs w:val="21"/>
        </w:rPr>
        <w:t>;</w:t>
      </w:r>
    </w:p>
    <w:p w14:paraId="36177376"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purple</w:t>
      </w:r>
      <w:r w:rsidRPr="00015106">
        <w:rPr>
          <w:rFonts w:ascii="Consolas" w:hAnsi="Consolas"/>
          <w:color w:val="D4D4D4"/>
          <w:sz w:val="21"/>
          <w:szCs w:val="21"/>
        </w:rPr>
        <w:t>;</w:t>
      </w:r>
    </w:p>
    <w:p w14:paraId="3CB54FB5"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text-decoration</w:t>
      </w:r>
      <w:r w:rsidRPr="00015106">
        <w:rPr>
          <w:rFonts w:ascii="Consolas" w:hAnsi="Consolas"/>
          <w:color w:val="D4D4D4"/>
          <w:sz w:val="21"/>
          <w:szCs w:val="21"/>
        </w:rPr>
        <w:t xml:space="preserve">: </w:t>
      </w:r>
      <w:r w:rsidRPr="00015106">
        <w:rPr>
          <w:rFonts w:ascii="Consolas" w:hAnsi="Consolas"/>
          <w:color w:val="CE9178"/>
          <w:sz w:val="21"/>
          <w:szCs w:val="21"/>
        </w:rPr>
        <w:t>none</w:t>
      </w:r>
      <w:r w:rsidRPr="00015106">
        <w:rPr>
          <w:rFonts w:ascii="Consolas" w:hAnsi="Consolas"/>
          <w:color w:val="D4D4D4"/>
          <w:sz w:val="21"/>
          <w:szCs w:val="21"/>
        </w:rPr>
        <w:t>;</w:t>
      </w:r>
    </w:p>
    <w:p w14:paraId="12BFA46E"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5D13C2FC"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5A2C3222"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aside</w:t>
      </w:r>
      <w:r w:rsidRPr="00015106">
        <w:rPr>
          <w:rFonts w:ascii="Consolas" w:hAnsi="Consolas"/>
          <w:color w:val="D4D4D4"/>
          <w:sz w:val="21"/>
          <w:szCs w:val="21"/>
        </w:rPr>
        <w:t xml:space="preserve"> {</w:t>
      </w:r>
    </w:p>
    <w:p w14:paraId="6C8C3477"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inline-block</w:t>
      </w:r>
      <w:r w:rsidRPr="00015106">
        <w:rPr>
          <w:rFonts w:ascii="Consolas" w:hAnsi="Consolas"/>
          <w:color w:val="D4D4D4"/>
          <w:sz w:val="21"/>
          <w:szCs w:val="21"/>
        </w:rPr>
        <w:t>;</w:t>
      </w:r>
    </w:p>
    <w:p w14:paraId="59C5AB92"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vertical-align</w:t>
      </w:r>
      <w:r w:rsidRPr="00015106">
        <w:rPr>
          <w:rFonts w:ascii="Consolas" w:hAnsi="Consolas"/>
          <w:color w:val="D4D4D4"/>
          <w:sz w:val="21"/>
          <w:szCs w:val="21"/>
        </w:rPr>
        <w:t xml:space="preserve">: </w:t>
      </w:r>
      <w:r w:rsidRPr="00015106">
        <w:rPr>
          <w:rFonts w:ascii="Consolas" w:hAnsi="Consolas"/>
          <w:color w:val="CE9178"/>
          <w:sz w:val="21"/>
          <w:szCs w:val="21"/>
        </w:rPr>
        <w:t>top</w:t>
      </w:r>
      <w:r w:rsidRPr="00015106">
        <w:rPr>
          <w:rFonts w:ascii="Consolas" w:hAnsi="Consolas"/>
          <w:color w:val="D4D4D4"/>
          <w:sz w:val="21"/>
          <w:szCs w:val="21"/>
        </w:rPr>
        <w:t>;</w:t>
      </w:r>
    </w:p>
    <w:p w14:paraId="0F53E113"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justify</w:t>
      </w:r>
      <w:r w:rsidRPr="00015106">
        <w:rPr>
          <w:rFonts w:ascii="Consolas" w:hAnsi="Consolas"/>
          <w:color w:val="D4D4D4"/>
          <w:sz w:val="21"/>
          <w:szCs w:val="21"/>
        </w:rPr>
        <w:t>;</w:t>
      </w:r>
    </w:p>
    <w:p w14:paraId="1FEE51FF"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14CC710A"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2195877"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216379D1"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.left-aside</w:t>
      </w:r>
      <w:r w:rsidRPr="00015106">
        <w:rPr>
          <w:rFonts w:ascii="Consolas" w:hAnsi="Consolas"/>
          <w:color w:val="D4D4D4"/>
          <w:sz w:val="21"/>
          <w:szCs w:val="21"/>
        </w:rPr>
        <w:t xml:space="preserve"> {</w:t>
      </w:r>
    </w:p>
    <w:p w14:paraId="0044FD55"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relative</w:t>
      </w:r>
      <w:r w:rsidRPr="00015106">
        <w:rPr>
          <w:rFonts w:ascii="Consolas" w:hAnsi="Consolas"/>
          <w:color w:val="D4D4D4"/>
          <w:sz w:val="21"/>
          <w:szCs w:val="21"/>
        </w:rPr>
        <w:t>;</w:t>
      </w:r>
    </w:p>
    <w:p w14:paraId="71B7450C"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float</w:t>
      </w:r>
      <w:r w:rsidRPr="00015106">
        <w:rPr>
          <w:rFonts w:ascii="Consolas" w:hAnsi="Consolas"/>
          <w:color w:val="D4D4D4"/>
          <w:sz w:val="21"/>
          <w:szCs w:val="21"/>
        </w:rPr>
        <w:t xml:space="preserve">: </w:t>
      </w:r>
      <w:r w:rsidRPr="00015106">
        <w:rPr>
          <w:rFonts w:ascii="Consolas" w:hAnsi="Consolas"/>
          <w:color w:val="CE9178"/>
          <w:sz w:val="21"/>
          <w:szCs w:val="21"/>
        </w:rPr>
        <w:t>left</w:t>
      </w:r>
      <w:r w:rsidRPr="00015106">
        <w:rPr>
          <w:rFonts w:ascii="Consolas" w:hAnsi="Consolas"/>
          <w:color w:val="D4D4D4"/>
          <w:sz w:val="21"/>
          <w:szCs w:val="21"/>
        </w:rPr>
        <w:t>;</w:t>
      </w:r>
    </w:p>
    <w:p w14:paraId="1EE0CCC8"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18%</w:t>
      </w:r>
      <w:r w:rsidRPr="00015106">
        <w:rPr>
          <w:rFonts w:ascii="Consolas" w:hAnsi="Consolas"/>
          <w:color w:val="D4D4D4"/>
          <w:sz w:val="21"/>
          <w:szCs w:val="21"/>
        </w:rPr>
        <w:t>;</w:t>
      </w:r>
    </w:p>
    <w:p w14:paraId="311CDA6A"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#ca2eb5</w:t>
      </w:r>
      <w:r w:rsidRPr="00015106">
        <w:rPr>
          <w:rFonts w:ascii="Consolas" w:hAnsi="Consolas"/>
          <w:color w:val="D4D4D4"/>
          <w:sz w:val="21"/>
          <w:szCs w:val="21"/>
        </w:rPr>
        <w:t>;</w:t>
      </w:r>
    </w:p>
    <w:p w14:paraId="3AF3F278"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box-shadow</w:t>
      </w:r>
      <w:r w:rsidRPr="00015106">
        <w:rPr>
          <w:rFonts w:ascii="Consolas" w:hAnsi="Consolas"/>
          <w:color w:val="D4D4D4"/>
          <w:sz w:val="21"/>
          <w:szCs w:val="21"/>
        </w:rPr>
        <w:t xml:space="preserve">: </w:t>
      </w:r>
      <w:r w:rsidRPr="00015106">
        <w:rPr>
          <w:rFonts w:ascii="Consolas" w:hAnsi="Consolas"/>
          <w:color w:val="B5CEA8"/>
          <w:sz w:val="21"/>
          <w:szCs w:val="21"/>
        </w:rPr>
        <w:t>0px</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#1c1a19</w:t>
      </w:r>
      <w:r w:rsidRPr="00015106">
        <w:rPr>
          <w:rFonts w:ascii="Consolas" w:hAnsi="Consolas"/>
          <w:color w:val="D4D4D4"/>
          <w:sz w:val="21"/>
          <w:szCs w:val="21"/>
        </w:rPr>
        <w:t>;</w:t>
      </w:r>
    </w:p>
    <w:p w14:paraId="3BA9B6E4"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w:t>
      </w:r>
    </w:p>
    <w:p w14:paraId="78DA25BC"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63E6A67D"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228DF9BB"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0.9em</w:t>
      </w:r>
      <w:r w:rsidRPr="00015106">
        <w:rPr>
          <w:rFonts w:ascii="Consolas" w:hAnsi="Consolas"/>
          <w:color w:val="D4D4D4"/>
          <w:sz w:val="21"/>
          <w:szCs w:val="21"/>
        </w:rPr>
        <w:t>;</w:t>
      </w:r>
    </w:p>
    <w:p w14:paraId="3BB23920"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30px</w:t>
      </w:r>
    </w:p>
    <w:p w14:paraId="3F465153"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7AAA8AF"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3915F8A6"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.right-aside</w:t>
      </w:r>
      <w:r w:rsidRPr="00015106">
        <w:rPr>
          <w:rFonts w:ascii="Consolas" w:hAnsi="Consolas"/>
          <w:color w:val="D4D4D4"/>
          <w:sz w:val="21"/>
          <w:szCs w:val="21"/>
        </w:rPr>
        <w:t xml:space="preserve"> {</w:t>
      </w:r>
    </w:p>
    <w:p w14:paraId="1AF0BF30"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relative</w:t>
      </w:r>
      <w:r w:rsidRPr="00015106">
        <w:rPr>
          <w:rFonts w:ascii="Consolas" w:hAnsi="Consolas"/>
          <w:color w:val="D4D4D4"/>
          <w:sz w:val="21"/>
          <w:szCs w:val="21"/>
        </w:rPr>
        <w:t>;</w:t>
      </w:r>
    </w:p>
    <w:p w14:paraId="20E367D6"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float</w:t>
      </w:r>
      <w:r w:rsidRPr="00015106">
        <w:rPr>
          <w:rFonts w:ascii="Consolas" w:hAnsi="Consolas"/>
          <w:color w:val="D4D4D4"/>
          <w:sz w:val="21"/>
          <w:szCs w:val="21"/>
        </w:rPr>
        <w:t xml:space="preserve">: </w:t>
      </w:r>
      <w:r w:rsidRPr="00015106">
        <w:rPr>
          <w:rFonts w:ascii="Consolas" w:hAnsi="Consolas"/>
          <w:color w:val="CE9178"/>
          <w:sz w:val="21"/>
          <w:szCs w:val="21"/>
        </w:rPr>
        <w:t>right</w:t>
      </w:r>
      <w:r w:rsidRPr="00015106">
        <w:rPr>
          <w:rFonts w:ascii="Consolas" w:hAnsi="Consolas"/>
          <w:color w:val="D4D4D4"/>
          <w:sz w:val="21"/>
          <w:szCs w:val="21"/>
        </w:rPr>
        <w:t>;</w:t>
      </w:r>
    </w:p>
    <w:p w14:paraId="4F133696"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18%</w:t>
      </w:r>
      <w:r w:rsidRPr="00015106">
        <w:rPr>
          <w:rFonts w:ascii="Consolas" w:hAnsi="Consolas"/>
          <w:color w:val="D4D4D4"/>
          <w:sz w:val="21"/>
          <w:szCs w:val="21"/>
        </w:rPr>
        <w:t>;</w:t>
      </w:r>
    </w:p>
    <w:p w14:paraId="2F21FB06"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#0b0674</w:t>
      </w:r>
      <w:r w:rsidRPr="00015106">
        <w:rPr>
          <w:rFonts w:ascii="Consolas" w:hAnsi="Consolas"/>
          <w:color w:val="D4D4D4"/>
          <w:sz w:val="21"/>
          <w:szCs w:val="21"/>
        </w:rPr>
        <w:t>;</w:t>
      </w:r>
    </w:p>
    <w:p w14:paraId="45A7E98D"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box-shadow</w:t>
      </w:r>
      <w:r w:rsidRPr="00015106">
        <w:rPr>
          <w:rFonts w:ascii="Consolas" w:hAnsi="Consolas"/>
          <w:color w:val="D4D4D4"/>
          <w:sz w:val="21"/>
          <w:szCs w:val="21"/>
        </w:rPr>
        <w:t xml:space="preserve">: </w:t>
      </w:r>
      <w:r w:rsidRPr="00015106">
        <w:rPr>
          <w:rFonts w:ascii="Consolas" w:hAnsi="Consolas"/>
          <w:color w:val="B5CEA8"/>
          <w:sz w:val="21"/>
          <w:szCs w:val="21"/>
        </w:rPr>
        <w:t>0px</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 xml:space="preserve"> </w:t>
      </w:r>
      <w:r w:rsidRPr="00015106">
        <w:rPr>
          <w:rFonts w:ascii="Consolas" w:hAnsi="Consolas"/>
          <w:color w:val="CE9178"/>
          <w:sz w:val="21"/>
          <w:szCs w:val="21"/>
        </w:rPr>
        <w:t>#1c1a19</w:t>
      </w:r>
      <w:r w:rsidRPr="00015106">
        <w:rPr>
          <w:rFonts w:ascii="Consolas" w:hAnsi="Consolas"/>
          <w:color w:val="D4D4D4"/>
          <w:sz w:val="21"/>
          <w:szCs w:val="21"/>
        </w:rPr>
        <w:t>;</w:t>
      </w:r>
    </w:p>
    <w:p w14:paraId="55B78DEE"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w:t>
      </w:r>
    </w:p>
    <w:p w14:paraId="7DCCB6C7"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318CEFE6"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white</w:t>
      </w:r>
      <w:r w:rsidRPr="00015106">
        <w:rPr>
          <w:rFonts w:ascii="Consolas" w:hAnsi="Consolas"/>
          <w:color w:val="D4D4D4"/>
          <w:sz w:val="21"/>
          <w:szCs w:val="21"/>
        </w:rPr>
        <w:t>;</w:t>
      </w:r>
    </w:p>
    <w:p w14:paraId="06DC0AEC"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0.9em</w:t>
      </w:r>
      <w:r w:rsidRPr="00015106">
        <w:rPr>
          <w:rFonts w:ascii="Consolas" w:hAnsi="Consolas"/>
          <w:color w:val="D4D4D4"/>
          <w:sz w:val="21"/>
          <w:szCs w:val="21"/>
        </w:rPr>
        <w:t>;</w:t>
      </w:r>
    </w:p>
    <w:p w14:paraId="429BB456"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30px</w:t>
      </w:r>
      <w:r w:rsidRPr="00015106">
        <w:rPr>
          <w:rFonts w:ascii="Consolas" w:hAnsi="Consolas"/>
          <w:color w:val="D4D4D4"/>
          <w:sz w:val="21"/>
          <w:szCs w:val="21"/>
        </w:rPr>
        <w:t>;</w:t>
      </w:r>
    </w:p>
    <w:p w14:paraId="6A620E59"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ECD54A2" w14:textId="77777777" w:rsidR="005F5B39" w:rsidRPr="00015106"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rPr>
      </w:pPr>
    </w:p>
    <w:p w14:paraId="36349EB2"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#flecha-rosa</w:t>
      </w:r>
      <w:r w:rsidRPr="00015106">
        <w:rPr>
          <w:rFonts w:ascii="Consolas" w:hAnsi="Consolas"/>
          <w:color w:val="D4D4D4"/>
          <w:sz w:val="21"/>
          <w:szCs w:val="21"/>
        </w:rPr>
        <w:t xml:space="preserve"> {</w:t>
      </w:r>
    </w:p>
    <w:p w14:paraId="1BB8F652"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absolute</w:t>
      </w:r>
      <w:r w:rsidRPr="00015106">
        <w:rPr>
          <w:rFonts w:ascii="Consolas" w:hAnsi="Consolas"/>
          <w:color w:val="D4D4D4"/>
          <w:sz w:val="21"/>
          <w:szCs w:val="21"/>
        </w:rPr>
        <w:t>;</w:t>
      </w:r>
    </w:p>
    <w:p w14:paraId="21CE7198"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top</w:t>
      </w:r>
      <w:r w:rsidRPr="00015106">
        <w:rPr>
          <w:rFonts w:ascii="Consolas" w:hAnsi="Consolas"/>
          <w:color w:val="D4D4D4"/>
          <w:sz w:val="21"/>
          <w:szCs w:val="21"/>
        </w:rPr>
        <w:t xml:space="preserve">: </w:t>
      </w:r>
      <w:r w:rsidRPr="00015106">
        <w:rPr>
          <w:rFonts w:ascii="Consolas" w:hAnsi="Consolas"/>
          <w:color w:val="B5CEA8"/>
          <w:sz w:val="21"/>
          <w:szCs w:val="21"/>
        </w:rPr>
        <w:t>100px</w:t>
      </w:r>
      <w:r w:rsidRPr="00015106">
        <w:rPr>
          <w:rFonts w:ascii="Consolas" w:hAnsi="Consolas"/>
          <w:color w:val="D4D4D4"/>
          <w:sz w:val="21"/>
          <w:szCs w:val="21"/>
        </w:rPr>
        <w:t>;</w:t>
      </w:r>
    </w:p>
    <w:p w14:paraId="07E8AAD7"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left</w:t>
      </w:r>
      <w:r w:rsidRPr="00015106">
        <w:rPr>
          <w:rFonts w:ascii="Consolas" w:hAnsi="Consolas"/>
          <w:color w:val="D4D4D4"/>
          <w:sz w:val="21"/>
          <w:szCs w:val="21"/>
        </w:rPr>
        <w:t xml:space="preserve">: </w:t>
      </w:r>
      <w:r w:rsidRPr="00015106">
        <w:rPr>
          <w:rFonts w:ascii="Consolas" w:hAnsi="Consolas"/>
          <w:color w:val="B5CEA8"/>
          <w:sz w:val="21"/>
          <w:szCs w:val="21"/>
        </w:rPr>
        <w:t>-30px</w:t>
      </w:r>
      <w:r w:rsidRPr="00015106">
        <w:rPr>
          <w:rFonts w:ascii="Consolas" w:hAnsi="Consolas"/>
          <w:color w:val="D4D4D4"/>
          <w:sz w:val="21"/>
          <w:szCs w:val="21"/>
        </w:rPr>
        <w:t>;</w:t>
      </w:r>
    </w:p>
    <w:p w14:paraId="03EEACB0"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663805A"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623FE12C"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#flecha-azul</w:t>
      </w:r>
      <w:r w:rsidRPr="00015106">
        <w:rPr>
          <w:rFonts w:ascii="Consolas" w:hAnsi="Consolas"/>
          <w:color w:val="D4D4D4"/>
          <w:sz w:val="21"/>
          <w:szCs w:val="21"/>
        </w:rPr>
        <w:t xml:space="preserve"> {</w:t>
      </w:r>
    </w:p>
    <w:p w14:paraId="47AE4527"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position</w:t>
      </w:r>
      <w:r w:rsidRPr="00015106">
        <w:rPr>
          <w:rFonts w:ascii="Consolas" w:hAnsi="Consolas"/>
          <w:color w:val="D4D4D4"/>
          <w:sz w:val="21"/>
          <w:szCs w:val="21"/>
        </w:rPr>
        <w:t xml:space="preserve">: </w:t>
      </w:r>
      <w:r w:rsidRPr="00015106">
        <w:rPr>
          <w:rFonts w:ascii="Consolas" w:hAnsi="Consolas"/>
          <w:color w:val="CE9178"/>
          <w:sz w:val="21"/>
          <w:szCs w:val="21"/>
        </w:rPr>
        <w:t>absolute</w:t>
      </w:r>
      <w:r w:rsidRPr="00015106">
        <w:rPr>
          <w:rFonts w:ascii="Consolas" w:hAnsi="Consolas"/>
          <w:color w:val="D4D4D4"/>
          <w:sz w:val="21"/>
          <w:szCs w:val="21"/>
        </w:rPr>
        <w:t>;</w:t>
      </w:r>
    </w:p>
    <w:p w14:paraId="039FBFCA"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top</w:t>
      </w:r>
      <w:r w:rsidRPr="00015106">
        <w:rPr>
          <w:rFonts w:ascii="Consolas" w:hAnsi="Consolas"/>
          <w:color w:val="D4D4D4"/>
          <w:sz w:val="21"/>
          <w:szCs w:val="21"/>
        </w:rPr>
        <w:t xml:space="preserve">: </w:t>
      </w:r>
      <w:r w:rsidRPr="00015106">
        <w:rPr>
          <w:rFonts w:ascii="Consolas" w:hAnsi="Consolas"/>
          <w:color w:val="B5CEA8"/>
          <w:sz w:val="21"/>
          <w:szCs w:val="21"/>
        </w:rPr>
        <w:t>100px</w:t>
      </w:r>
      <w:r w:rsidRPr="00015106">
        <w:rPr>
          <w:rFonts w:ascii="Consolas" w:hAnsi="Consolas"/>
          <w:color w:val="D4D4D4"/>
          <w:sz w:val="21"/>
          <w:szCs w:val="21"/>
        </w:rPr>
        <w:t>;</w:t>
      </w:r>
    </w:p>
    <w:p w14:paraId="228D5AF6"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right</w:t>
      </w:r>
      <w:r w:rsidRPr="00015106">
        <w:rPr>
          <w:rFonts w:ascii="Consolas" w:hAnsi="Consolas"/>
          <w:color w:val="D4D4D4"/>
          <w:sz w:val="21"/>
          <w:szCs w:val="21"/>
        </w:rPr>
        <w:t xml:space="preserve">: </w:t>
      </w:r>
      <w:r w:rsidRPr="00015106">
        <w:rPr>
          <w:rFonts w:ascii="Consolas" w:hAnsi="Consolas"/>
          <w:color w:val="B5CEA8"/>
          <w:sz w:val="21"/>
          <w:szCs w:val="21"/>
        </w:rPr>
        <w:t>-30px</w:t>
      </w:r>
      <w:r w:rsidRPr="00015106">
        <w:rPr>
          <w:rFonts w:ascii="Consolas" w:hAnsi="Consolas"/>
          <w:color w:val="D4D4D4"/>
          <w:sz w:val="21"/>
          <w:szCs w:val="21"/>
        </w:rPr>
        <w:t>;</w:t>
      </w:r>
    </w:p>
    <w:p w14:paraId="23E75A26"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7D7A21EB"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51742477"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.imagen-aside</w:t>
      </w:r>
      <w:r w:rsidRPr="00015106">
        <w:rPr>
          <w:rFonts w:ascii="Consolas" w:hAnsi="Consolas"/>
          <w:color w:val="D4D4D4"/>
          <w:sz w:val="21"/>
          <w:szCs w:val="21"/>
        </w:rPr>
        <w:t xml:space="preserve"> {</w:t>
      </w:r>
    </w:p>
    <w:p w14:paraId="6FA7B8E0"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106C6CCD"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200px</w:t>
      </w:r>
      <w:r w:rsidRPr="00015106">
        <w:rPr>
          <w:rFonts w:ascii="Consolas" w:hAnsi="Consolas"/>
          <w:color w:val="D4D4D4"/>
          <w:sz w:val="21"/>
          <w:szCs w:val="21"/>
        </w:rPr>
        <w:t>;</w:t>
      </w:r>
    </w:p>
    <w:p w14:paraId="2A96BF07"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CE9178"/>
          <w:sz w:val="21"/>
          <w:szCs w:val="21"/>
        </w:rPr>
        <w:t>auto</w:t>
      </w:r>
      <w:r w:rsidRPr="00015106">
        <w:rPr>
          <w:rFonts w:ascii="Consolas" w:hAnsi="Consolas"/>
          <w:color w:val="D4D4D4"/>
          <w:sz w:val="21"/>
          <w:szCs w:val="21"/>
        </w:rPr>
        <w:t>;</w:t>
      </w:r>
    </w:p>
    <w:p w14:paraId="742B3F1D"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3A2137FE"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block</w:t>
      </w:r>
      <w:r w:rsidRPr="00015106">
        <w:rPr>
          <w:rFonts w:ascii="Consolas" w:hAnsi="Consolas"/>
          <w:color w:val="D4D4D4"/>
          <w:sz w:val="21"/>
          <w:szCs w:val="21"/>
        </w:rPr>
        <w:t>;</w:t>
      </w:r>
    </w:p>
    <w:p w14:paraId="276DD9E0"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C4C2E9B"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51A4CE0B"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.social-icons</w:t>
      </w:r>
      <w:r w:rsidRPr="00015106">
        <w:rPr>
          <w:rFonts w:ascii="Consolas" w:hAnsi="Consolas"/>
          <w:color w:val="D4D4D4"/>
          <w:sz w:val="21"/>
          <w:szCs w:val="21"/>
        </w:rPr>
        <w:t xml:space="preserve"> {</w:t>
      </w:r>
    </w:p>
    <w:p w14:paraId="3A815EC1"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CE9178"/>
          <w:sz w:val="21"/>
          <w:szCs w:val="21"/>
        </w:rPr>
        <w:t>auto</w:t>
      </w:r>
      <w:r w:rsidRPr="00015106">
        <w:rPr>
          <w:rFonts w:ascii="Consolas" w:hAnsi="Consolas"/>
          <w:color w:val="D4D4D4"/>
          <w:sz w:val="21"/>
          <w:szCs w:val="21"/>
        </w:rPr>
        <w:t>;</w:t>
      </w:r>
    </w:p>
    <w:p w14:paraId="101CD507"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3D2528E3"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559E60E8" w14:textId="77777777" w:rsidR="005F5B39" w:rsidRPr="00015106"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rPr>
      </w:pPr>
    </w:p>
    <w:p w14:paraId="37F89952"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D7BA7D"/>
          <w:sz w:val="21"/>
          <w:szCs w:val="21"/>
        </w:rPr>
        <w:t>.texto-principal</w:t>
      </w:r>
      <w:r w:rsidRPr="00015106">
        <w:rPr>
          <w:rFonts w:ascii="Consolas" w:hAnsi="Consolas"/>
          <w:color w:val="D4D4D4"/>
          <w:sz w:val="21"/>
          <w:szCs w:val="21"/>
        </w:rPr>
        <w:t xml:space="preserve"> {</w:t>
      </w:r>
    </w:p>
    <w:p w14:paraId="571EADFD"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70vh</w:t>
      </w:r>
      <w:r w:rsidRPr="00015106">
        <w:rPr>
          <w:rFonts w:ascii="Consolas" w:hAnsi="Consolas"/>
          <w:color w:val="D4D4D4"/>
          <w:sz w:val="21"/>
          <w:szCs w:val="21"/>
        </w:rPr>
        <w:t>;</w:t>
      </w:r>
    </w:p>
    <w:p w14:paraId="4F059C86"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CE9178"/>
          <w:sz w:val="21"/>
          <w:szCs w:val="21"/>
        </w:rPr>
        <w:t>auto</w:t>
      </w:r>
      <w:r w:rsidRPr="00015106">
        <w:rPr>
          <w:rFonts w:ascii="Consolas" w:hAnsi="Consolas"/>
          <w:color w:val="D4D4D4"/>
          <w:sz w:val="21"/>
          <w:szCs w:val="21"/>
        </w:rPr>
        <w:t>;</w:t>
      </w:r>
    </w:p>
    <w:p w14:paraId="2552A3D0"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justify</w:t>
      </w:r>
      <w:r w:rsidRPr="00015106">
        <w:rPr>
          <w:rFonts w:ascii="Consolas" w:hAnsi="Consolas"/>
          <w:color w:val="D4D4D4"/>
          <w:sz w:val="21"/>
          <w:szCs w:val="21"/>
        </w:rPr>
        <w:t>;</w:t>
      </w:r>
    </w:p>
    <w:p w14:paraId="6E6321F3"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font-size</w:t>
      </w:r>
      <w:r w:rsidRPr="00015106">
        <w:rPr>
          <w:rFonts w:ascii="Consolas" w:hAnsi="Consolas"/>
          <w:color w:val="D4D4D4"/>
          <w:sz w:val="21"/>
          <w:szCs w:val="21"/>
        </w:rPr>
        <w:t xml:space="preserve">: </w:t>
      </w:r>
      <w:r w:rsidRPr="00015106">
        <w:rPr>
          <w:rFonts w:ascii="Consolas" w:hAnsi="Consolas"/>
          <w:color w:val="B5CEA8"/>
          <w:sz w:val="21"/>
          <w:szCs w:val="21"/>
        </w:rPr>
        <w:t>1.1em</w:t>
      </w:r>
      <w:r w:rsidRPr="00015106">
        <w:rPr>
          <w:rFonts w:ascii="Consolas" w:hAnsi="Consolas"/>
          <w:color w:val="D4D4D4"/>
          <w:sz w:val="21"/>
          <w:szCs w:val="21"/>
        </w:rPr>
        <w:t>;</w:t>
      </w:r>
    </w:p>
    <w:p w14:paraId="6C1A5ABD"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line-height</w:t>
      </w:r>
      <w:r w:rsidRPr="00015106">
        <w:rPr>
          <w:rFonts w:ascii="Consolas" w:hAnsi="Consolas"/>
          <w:color w:val="D4D4D4"/>
          <w:sz w:val="21"/>
          <w:szCs w:val="21"/>
        </w:rPr>
        <w:t xml:space="preserve">: </w:t>
      </w:r>
      <w:r w:rsidRPr="00015106">
        <w:rPr>
          <w:rFonts w:ascii="Consolas" w:hAnsi="Consolas"/>
          <w:color w:val="B5CEA8"/>
          <w:sz w:val="21"/>
          <w:szCs w:val="21"/>
        </w:rPr>
        <w:t>1.5em</w:t>
      </w:r>
      <w:r w:rsidRPr="00015106">
        <w:rPr>
          <w:rFonts w:ascii="Consolas" w:hAnsi="Consolas"/>
          <w:color w:val="D4D4D4"/>
          <w:sz w:val="21"/>
          <w:szCs w:val="21"/>
        </w:rPr>
        <w:t>;</w:t>
      </w:r>
    </w:p>
    <w:p w14:paraId="4A18016A"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column-count</w:t>
      </w:r>
      <w:r w:rsidRPr="00015106">
        <w:rPr>
          <w:rFonts w:ascii="Consolas" w:hAnsi="Consolas"/>
          <w:color w:val="D4D4D4"/>
          <w:sz w:val="21"/>
          <w:szCs w:val="21"/>
        </w:rPr>
        <w:t xml:space="preserve">: </w:t>
      </w:r>
      <w:r w:rsidRPr="00015106">
        <w:rPr>
          <w:rFonts w:ascii="Consolas" w:hAnsi="Consolas"/>
          <w:color w:val="B5CEA8"/>
          <w:sz w:val="21"/>
          <w:szCs w:val="21"/>
        </w:rPr>
        <w:t>2</w:t>
      </w:r>
      <w:r w:rsidRPr="00015106">
        <w:rPr>
          <w:rFonts w:ascii="Consolas" w:hAnsi="Consolas"/>
          <w:color w:val="D4D4D4"/>
          <w:sz w:val="21"/>
          <w:szCs w:val="21"/>
        </w:rPr>
        <w:t>;</w:t>
      </w:r>
    </w:p>
    <w:p w14:paraId="15FB29FC"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column-gap</w:t>
      </w:r>
      <w:r w:rsidRPr="00015106">
        <w:rPr>
          <w:rFonts w:ascii="Consolas" w:hAnsi="Consolas"/>
          <w:color w:val="D4D4D4"/>
          <w:sz w:val="21"/>
          <w:szCs w:val="21"/>
        </w:rPr>
        <w:t xml:space="preserve">: </w:t>
      </w:r>
      <w:r w:rsidRPr="00015106">
        <w:rPr>
          <w:rFonts w:ascii="Consolas" w:hAnsi="Consolas"/>
          <w:color w:val="B5CEA8"/>
          <w:sz w:val="21"/>
          <w:szCs w:val="21"/>
        </w:rPr>
        <w:t>3em</w:t>
      </w:r>
      <w:r w:rsidRPr="00015106">
        <w:rPr>
          <w:rFonts w:ascii="Consolas" w:hAnsi="Consolas"/>
          <w:color w:val="D4D4D4"/>
          <w:sz w:val="21"/>
          <w:szCs w:val="21"/>
        </w:rPr>
        <w:t>;</w:t>
      </w:r>
    </w:p>
    <w:p w14:paraId="5F86604B"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128FC7B" w14:textId="77777777" w:rsidR="005F5B39" w:rsidRPr="00015106"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rPr>
      </w:pPr>
    </w:p>
    <w:p w14:paraId="5C6ACF5A"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.footer</w:t>
      </w:r>
      <w:r w:rsidRPr="00015106">
        <w:rPr>
          <w:rFonts w:ascii="Consolas" w:hAnsi="Consolas"/>
          <w:color w:val="D4D4D4"/>
          <w:sz w:val="21"/>
          <w:szCs w:val="21"/>
        </w:rPr>
        <w:t xml:space="preserve"> {</w:t>
      </w:r>
    </w:p>
    <w:p w14:paraId="08A19347"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'img/topa.png'</w:t>
      </w:r>
      <w:r w:rsidRPr="00015106">
        <w:rPr>
          <w:rFonts w:ascii="Consolas" w:hAnsi="Consolas"/>
          <w:color w:val="D4D4D4"/>
          <w:sz w:val="21"/>
          <w:szCs w:val="21"/>
        </w:rPr>
        <w:t xml:space="preserve">) </w:t>
      </w:r>
      <w:r w:rsidRPr="00015106">
        <w:rPr>
          <w:rFonts w:ascii="Consolas" w:hAnsi="Consolas"/>
          <w:color w:val="CE9178"/>
          <w:sz w:val="21"/>
          <w:szCs w:val="21"/>
        </w:rPr>
        <w:t>no-repeat</w:t>
      </w:r>
      <w:r w:rsidRPr="00015106">
        <w:rPr>
          <w:rFonts w:ascii="Consolas" w:hAnsi="Consolas"/>
          <w:color w:val="D4D4D4"/>
          <w:sz w:val="21"/>
          <w:szCs w:val="21"/>
        </w:rPr>
        <w:t xml:space="preserve"> </w:t>
      </w:r>
      <w:r w:rsidRPr="00015106">
        <w:rPr>
          <w:rFonts w:ascii="Consolas" w:hAnsi="Consolas"/>
          <w:color w:val="CE9178"/>
          <w:sz w:val="21"/>
          <w:szCs w:val="21"/>
        </w:rPr>
        <w:t>top</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'img/lineaazul.png'</w:t>
      </w:r>
      <w:r w:rsidRPr="00015106">
        <w:rPr>
          <w:rFonts w:ascii="Consolas" w:hAnsi="Consolas"/>
          <w:color w:val="D4D4D4"/>
          <w:sz w:val="21"/>
          <w:szCs w:val="21"/>
        </w:rPr>
        <w:t xml:space="preserve">) </w:t>
      </w:r>
      <w:r w:rsidRPr="00015106">
        <w:rPr>
          <w:rFonts w:ascii="Consolas" w:hAnsi="Consolas"/>
          <w:color w:val="CE9178"/>
          <w:sz w:val="21"/>
          <w:szCs w:val="21"/>
        </w:rPr>
        <w:t>repeat-x</w:t>
      </w:r>
      <w:r w:rsidRPr="00015106">
        <w:rPr>
          <w:rFonts w:ascii="Consolas" w:hAnsi="Consolas"/>
          <w:color w:val="D4D4D4"/>
          <w:sz w:val="21"/>
          <w:szCs w:val="21"/>
        </w:rPr>
        <w:t xml:space="preserve"> </w:t>
      </w:r>
      <w:r w:rsidRPr="00015106">
        <w:rPr>
          <w:rFonts w:ascii="Consolas" w:hAnsi="Consolas"/>
          <w:color w:val="CE9178"/>
          <w:sz w:val="21"/>
          <w:szCs w:val="21"/>
        </w:rPr>
        <w:t>top</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'img/sombraazul.png'</w:t>
      </w:r>
      <w:r w:rsidRPr="00015106">
        <w:rPr>
          <w:rFonts w:ascii="Consolas" w:hAnsi="Consolas"/>
          <w:color w:val="D4D4D4"/>
          <w:sz w:val="21"/>
          <w:szCs w:val="21"/>
        </w:rPr>
        <w:t xml:space="preserve">) </w:t>
      </w:r>
      <w:r w:rsidRPr="00015106">
        <w:rPr>
          <w:rFonts w:ascii="Consolas" w:hAnsi="Consolas"/>
          <w:color w:val="CE9178"/>
          <w:sz w:val="21"/>
          <w:szCs w:val="21"/>
        </w:rPr>
        <w:t>repeat-x</w:t>
      </w:r>
      <w:r w:rsidRPr="00015106">
        <w:rPr>
          <w:rFonts w:ascii="Consolas" w:hAnsi="Consolas"/>
          <w:color w:val="D4D4D4"/>
          <w:sz w:val="21"/>
          <w:szCs w:val="21"/>
        </w:rPr>
        <w:t xml:space="preserve"> </w:t>
      </w:r>
      <w:r w:rsidRPr="00015106">
        <w:rPr>
          <w:rFonts w:ascii="Consolas" w:hAnsi="Consolas"/>
          <w:color w:val="CE9178"/>
          <w:sz w:val="21"/>
          <w:szCs w:val="21"/>
        </w:rPr>
        <w:t>top</w:t>
      </w:r>
      <w:r w:rsidRPr="00015106">
        <w:rPr>
          <w:rFonts w:ascii="Consolas" w:hAnsi="Consolas"/>
          <w:color w:val="D4D4D4"/>
          <w:sz w:val="21"/>
          <w:szCs w:val="21"/>
        </w:rPr>
        <w:t>;</w:t>
      </w:r>
    </w:p>
    <w:p w14:paraId="399BCDA1"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padding-top</w:t>
      </w:r>
      <w:r w:rsidRPr="00015106">
        <w:rPr>
          <w:rFonts w:ascii="Consolas" w:hAnsi="Consolas"/>
          <w:color w:val="D4D4D4"/>
          <w:sz w:val="21"/>
          <w:szCs w:val="21"/>
        </w:rPr>
        <w:t xml:space="preserve">: </w:t>
      </w:r>
      <w:r w:rsidRPr="00015106">
        <w:rPr>
          <w:rFonts w:ascii="Consolas" w:hAnsi="Consolas"/>
          <w:color w:val="B5CEA8"/>
          <w:sz w:val="21"/>
          <w:szCs w:val="21"/>
        </w:rPr>
        <w:t>25px</w:t>
      </w:r>
      <w:r w:rsidRPr="00015106">
        <w:rPr>
          <w:rFonts w:ascii="Consolas" w:hAnsi="Consolas"/>
          <w:color w:val="D4D4D4"/>
          <w:sz w:val="21"/>
          <w:szCs w:val="21"/>
        </w:rPr>
        <w:t>;</w:t>
      </w:r>
    </w:p>
    <w:p w14:paraId="292C743A"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2973ADA3"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clear</w:t>
      </w:r>
      <w:r w:rsidRPr="00015106">
        <w:rPr>
          <w:rFonts w:ascii="Consolas" w:hAnsi="Consolas"/>
          <w:color w:val="D4D4D4"/>
          <w:sz w:val="21"/>
          <w:szCs w:val="21"/>
        </w:rPr>
        <w:t xml:space="preserve">: </w:t>
      </w:r>
      <w:r w:rsidRPr="00015106">
        <w:rPr>
          <w:rFonts w:ascii="Consolas" w:hAnsi="Consolas"/>
          <w:color w:val="CE9178"/>
          <w:sz w:val="21"/>
          <w:szCs w:val="21"/>
        </w:rPr>
        <w:t>both</w:t>
      </w:r>
    </w:p>
    <w:p w14:paraId="55D91484"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3F4DEAE"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640F5AB4"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.contactos</w:t>
      </w:r>
      <w:r w:rsidRPr="00015106">
        <w:rPr>
          <w:rFonts w:ascii="Consolas" w:hAnsi="Consolas"/>
          <w:color w:val="D4D4D4"/>
          <w:sz w:val="21"/>
          <w:szCs w:val="21"/>
        </w:rPr>
        <w:t xml:space="preserve"> {</w:t>
      </w:r>
    </w:p>
    <w:p w14:paraId="3C178CA6"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26%</w:t>
      </w:r>
      <w:r w:rsidRPr="00015106">
        <w:rPr>
          <w:rFonts w:ascii="Consolas" w:hAnsi="Consolas"/>
          <w:color w:val="D4D4D4"/>
          <w:sz w:val="21"/>
          <w:szCs w:val="21"/>
        </w:rPr>
        <w:t>;</w:t>
      </w:r>
    </w:p>
    <w:p w14:paraId="6E7B8D4D"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CE9178"/>
          <w:sz w:val="21"/>
          <w:szCs w:val="21"/>
        </w:rPr>
        <w:t>auto</w:t>
      </w:r>
      <w:r w:rsidRPr="00015106">
        <w:rPr>
          <w:rFonts w:ascii="Consolas" w:hAnsi="Consolas"/>
          <w:color w:val="D4D4D4"/>
          <w:sz w:val="21"/>
          <w:szCs w:val="21"/>
        </w:rPr>
        <w:t>;</w:t>
      </w:r>
    </w:p>
    <w:p w14:paraId="14E8AA60"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CDCF1D4" w14:textId="77777777" w:rsidR="005F5B39" w:rsidRPr="00015106"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rPr>
      </w:pPr>
    </w:p>
    <w:p w14:paraId="03361A67"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.contactos</w:t>
      </w:r>
      <w:r w:rsidRPr="00015106">
        <w:rPr>
          <w:rFonts w:ascii="Consolas" w:hAnsi="Consolas"/>
          <w:color w:val="D4D4D4"/>
          <w:sz w:val="21"/>
          <w:szCs w:val="21"/>
        </w:rPr>
        <w:t xml:space="preserve"> </w:t>
      </w:r>
      <w:r w:rsidRPr="00015106">
        <w:rPr>
          <w:rFonts w:ascii="Consolas" w:hAnsi="Consolas"/>
          <w:color w:val="D7BA7D"/>
          <w:sz w:val="21"/>
          <w:szCs w:val="21"/>
        </w:rPr>
        <w:t>ul</w:t>
      </w:r>
      <w:r w:rsidRPr="00015106">
        <w:rPr>
          <w:rFonts w:ascii="Consolas" w:hAnsi="Consolas"/>
          <w:color w:val="D4D4D4"/>
          <w:sz w:val="21"/>
          <w:szCs w:val="21"/>
        </w:rPr>
        <w:t xml:space="preserve"> {</w:t>
      </w:r>
    </w:p>
    <w:p w14:paraId="4D9F805D"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inline-block</w:t>
      </w:r>
      <w:r w:rsidRPr="00015106">
        <w:rPr>
          <w:rFonts w:ascii="Consolas" w:hAnsi="Consolas"/>
          <w:color w:val="D4D4D4"/>
          <w:sz w:val="21"/>
          <w:szCs w:val="21"/>
        </w:rPr>
        <w:t>;</w:t>
      </w:r>
    </w:p>
    <w:p w14:paraId="7B0C4A4C"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vertical-align</w:t>
      </w:r>
      <w:r w:rsidRPr="00015106">
        <w:rPr>
          <w:rFonts w:ascii="Consolas" w:hAnsi="Consolas"/>
          <w:color w:val="D4D4D4"/>
          <w:sz w:val="21"/>
          <w:szCs w:val="21"/>
        </w:rPr>
        <w:t xml:space="preserve">: </w:t>
      </w:r>
      <w:r w:rsidRPr="00015106">
        <w:rPr>
          <w:rFonts w:ascii="Consolas" w:hAnsi="Consolas"/>
          <w:color w:val="CE9178"/>
          <w:sz w:val="21"/>
          <w:szCs w:val="21"/>
        </w:rPr>
        <w:t>top</w:t>
      </w:r>
      <w:r w:rsidRPr="00015106">
        <w:rPr>
          <w:rFonts w:ascii="Consolas" w:hAnsi="Consolas"/>
          <w:color w:val="D4D4D4"/>
          <w:sz w:val="21"/>
          <w:szCs w:val="21"/>
        </w:rPr>
        <w:t>;</w:t>
      </w:r>
    </w:p>
    <w:p w14:paraId="218B46A3"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margin-top</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w:t>
      </w:r>
    </w:p>
    <w:p w14:paraId="7721ACF5"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margin-left</w:t>
      </w:r>
      <w:r w:rsidRPr="00015106">
        <w:rPr>
          <w:rFonts w:ascii="Consolas" w:hAnsi="Consolas"/>
          <w:color w:val="D4D4D4"/>
          <w:sz w:val="21"/>
          <w:szCs w:val="21"/>
        </w:rPr>
        <w:t xml:space="preserve">: </w:t>
      </w:r>
      <w:r w:rsidRPr="00015106">
        <w:rPr>
          <w:rFonts w:ascii="Consolas" w:hAnsi="Consolas"/>
          <w:color w:val="B5CEA8"/>
          <w:sz w:val="21"/>
          <w:szCs w:val="21"/>
        </w:rPr>
        <w:t>20px</w:t>
      </w:r>
      <w:r w:rsidRPr="00015106">
        <w:rPr>
          <w:rFonts w:ascii="Consolas" w:hAnsi="Consolas"/>
          <w:color w:val="D4D4D4"/>
          <w:sz w:val="21"/>
          <w:szCs w:val="21"/>
        </w:rPr>
        <w:t>;</w:t>
      </w:r>
    </w:p>
    <w:p w14:paraId="61F539B9"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40%</w:t>
      </w:r>
      <w:r w:rsidRPr="00015106">
        <w:rPr>
          <w:rFonts w:ascii="Consolas" w:hAnsi="Consolas"/>
          <w:color w:val="D4D4D4"/>
          <w:sz w:val="21"/>
          <w:szCs w:val="21"/>
        </w:rPr>
        <w:t>;</w:t>
      </w:r>
    </w:p>
    <w:p w14:paraId="17B45ED4"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list-style-image</w:t>
      </w:r>
      <w:r w:rsidRPr="00015106">
        <w:rPr>
          <w:rFonts w:ascii="Consolas" w:hAnsi="Consolas"/>
          <w:color w:val="D4D4D4"/>
          <w:sz w:val="21"/>
          <w:szCs w:val="21"/>
        </w:rPr>
        <w:t xml:space="preserve">: </w:t>
      </w:r>
      <w:r w:rsidRPr="00015106">
        <w:rPr>
          <w:rFonts w:ascii="Consolas" w:hAnsi="Consolas"/>
          <w:color w:val="DCDCAA"/>
          <w:sz w:val="21"/>
          <w:szCs w:val="21"/>
        </w:rPr>
        <w:t>url</w:t>
      </w:r>
      <w:r w:rsidRPr="00015106">
        <w:rPr>
          <w:rFonts w:ascii="Consolas" w:hAnsi="Consolas"/>
          <w:color w:val="D4D4D4"/>
          <w:sz w:val="21"/>
          <w:szCs w:val="21"/>
        </w:rPr>
        <w:t>(</w:t>
      </w:r>
      <w:r w:rsidRPr="00015106">
        <w:rPr>
          <w:rFonts w:ascii="Consolas" w:hAnsi="Consolas"/>
          <w:color w:val="CE9178"/>
          <w:sz w:val="21"/>
          <w:szCs w:val="21"/>
        </w:rPr>
        <w:t>'img/external_link.png'</w:t>
      </w:r>
      <w:r w:rsidRPr="00015106">
        <w:rPr>
          <w:rFonts w:ascii="Consolas" w:hAnsi="Consolas"/>
          <w:color w:val="D4D4D4"/>
          <w:sz w:val="21"/>
          <w:szCs w:val="21"/>
        </w:rPr>
        <w:t>);</w:t>
      </w:r>
    </w:p>
    <w:p w14:paraId="7DA69EB6"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padding-left</w:t>
      </w:r>
      <w:r w:rsidRPr="00015106">
        <w:rPr>
          <w:rFonts w:ascii="Consolas" w:hAnsi="Consolas"/>
          <w:color w:val="D4D4D4"/>
          <w:sz w:val="21"/>
          <w:szCs w:val="21"/>
        </w:rPr>
        <w:t xml:space="preserve">: </w:t>
      </w:r>
      <w:r w:rsidRPr="00015106">
        <w:rPr>
          <w:rFonts w:ascii="Consolas" w:hAnsi="Consolas"/>
          <w:color w:val="B5CEA8"/>
          <w:sz w:val="21"/>
          <w:szCs w:val="21"/>
        </w:rPr>
        <w:t>2px</w:t>
      </w:r>
      <w:r w:rsidRPr="00015106">
        <w:rPr>
          <w:rFonts w:ascii="Consolas" w:hAnsi="Consolas"/>
          <w:color w:val="D4D4D4"/>
          <w:sz w:val="21"/>
          <w:szCs w:val="21"/>
        </w:rPr>
        <w:t>;</w:t>
      </w:r>
    </w:p>
    <w:p w14:paraId="7C23B90E"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left</w:t>
      </w:r>
      <w:r w:rsidRPr="00015106">
        <w:rPr>
          <w:rFonts w:ascii="Consolas" w:hAnsi="Consolas"/>
          <w:color w:val="D4D4D4"/>
          <w:sz w:val="21"/>
          <w:szCs w:val="21"/>
        </w:rPr>
        <w:t>;</w:t>
      </w:r>
    </w:p>
    <w:p w14:paraId="017F418E"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A02949E"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200C3570"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.contactos</w:t>
      </w:r>
      <w:r w:rsidRPr="00015106">
        <w:rPr>
          <w:rFonts w:ascii="Consolas" w:hAnsi="Consolas"/>
          <w:color w:val="D4D4D4"/>
          <w:sz w:val="21"/>
          <w:szCs w:val="21"/>
        </w:rPr>
        <w:t xml:space="preserve"> </w:t>
      </w:r>
      <w:r w:rsidRPr="00015106">
        <w:rPr>
          <w:rFonts w:ascii="Consolas" w:hAnsi="Consolas"/>
          <w:color w:val="D7BA7D"/>
          <w:sz w:val="21"/>
          <w:szCs w:val="21"/>
        </w:rPr>
        <w:t>a</w:t>
      </w:r>
      <w:r w:rsidRPr="00015106">
        <w:rPr>
          <w:rFonts w:ascii="Consolas" w:hAnsi="Consolas"/>
          <w:color w:val="D4D4D4"/>
          <w:sz w:val="21"/>
          <w:szCs w:val="21"/>
        </w:rPr>
        <w:t xml:space="preserve"> {</w:t>
      </w:r>
    </w:p>
    <w:p w14:paraId="0F6AC5F8"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text-decoration</w:t>
      </w:r>
      <w:r w:rsidRPr="00015106">
        <w:rPr>
          <w:rFonts w:ascii="Consolas" w:hAnsi="Consolas"/>
          <w:color w:val="D4D4D4"/>
          <w:sz w:val="21"/>
          <w:szCs w:val="21"/>
        </w:rPr>
        <w:t xml:space="preserve">: </w:t>
      </w:r>
      <w:r w:rsidRPr="00015106">
        <w:rPr>
          <w:rFonts w:ascii="Consolas" w:hAnsi="Consolas"/>
          <w:color w:val="CE9178"/>
          <w:sz w:val="21"/>
          <w:szCs w:val="21"/>
        </w:rPr>
        <w:t>none</w:t>
      </w:r>
      <w:r w:rsidRPr="00015106">
        <w:rPr>
          <w:rFonts w:ascii="Consolas" w:hAnsi="Consolas"/>
          <w:color w:val="D4D4D4"/>
          <w:sz w:val="21"/>
          <w:szCs w:val="21"/>
        </w:rPr>
        <w:t>;</w:t>
      </w:r>
    </w:p>
    <w:p w14:paraId="0E3986BD"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color</w:t>
      </w:r>
      <w:r w:rsidRPr="00015106">
        <w:rPr>
          <w:rFonts w:ascii="Consolas" w:hAnsi="Consolas"/>
          <w:color w:val="D4D4D4"/>
          <w:sz w:val="21"/>
          <w:szCs w:val="21"/>
        </w:rPr>
        <w:t xml:space="preserve">: </w:t>
      </w:r>
      <w:r w:rsidRPr="00015106">
        <w:rPr>
          <w:rFonts w:ascii="Consolas" w:hAnsi="Consolas"/>
          <w:color w:val="CE9178"/>
          <w:sz w:val="21"/>
          <w:szCs w:val="21"/>
        </w:rPr>
        <w:t>#760001</w:t>
      </w:r>
      <w:r w:rsidRPr="00015106">
        <w:rPr>
          <w:rFonts w:ascii="Consolas" w:hAnsi="Consolas"/>
          <w:color w:val="D4D4D4"/>
          <w:sz w:val="21"/>
          <w:szCs w:val="21"/>
        </w:rPr>
        <w:t>;</w:t>
      </w:r>
    </w:p>
    <w:p w14:paraId="4FF2AF01"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C308D3F"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5DA77DCE"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7D923275"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6CA69E8C"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4F1D5E5D"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"banner_image2"</w:t>
      </w:r>
      <w:r w:rsidRPr="00015106">
        <w:rPr>
          <w:rFonts w:ascii="Consolas" w:hAnsi="Consolas"/>
          <w:color w:val="808080"/>
          <w:sz w:val="21"/>
          <w:szCs w:val="21"/>
        </w:rPr>
        <w:t>&gt;</w:t>
      </w:r>
    </w:p>
    <w:p w14:paraId="34B9F937"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"imagen"</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"./img/bannerrosadim.jpg"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CCCCCC"/>
          <w:sz w:val="21"/>
          <w:szCs w:val="21"/>
        </w:rPr>
        <w:t xml:space="preserve"> </w:t>
      </w:r>
      <w:r w:rsidRPr="00015106">
        <w:rPr>
          <w:rFonts w:ascii="Consolas" w:hAnsi="Consolas"/>
          <w:color w:val="808080"/>
          <w:sz w:val="21"/>
          <w:szCs w:val="21"/>
        </w:rPr>
        <w:t>/&gt;</w:t>
      </w:r>
    </w:p>
    <w:p w14:paraId="5D9A8E3E"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0D4FC382"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"banner_descripcion"</w:t>
      </w:r>
      <w:r w:rsidRPr="00015106">
        <w:rPr>
          <w:rFonts w:ascii="Consolas" w:hAnsi="Consolas"/>
          <w:color w:val="808080"/>
          <w:sz w:val="21"/>
          <w:szCs w:val="21"/>
        </w:rPr>
        <w:t>&gt;</w:t>
      </w:r>
    </w:p>
    <w:p w14:paraId="480C03AE"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lastRenderedPageBreak/>
        <w:t xml:space="preserve">            </w:t>
      </w:r>
      <w:r w:rsidRPr="00015106">
        <w:rPr>
          <w:rFonts w:ascii="Consolas" w:hAnsi="Consolas"/>
          <w:color w:val="808080"/>
          <w:sz w:val="21"/>
          <w:szCs w:val="21"/>
        </w:rPr>
        <w:t>&lt;</w:t>
      </w:r>
      <w:r w:rsidRPr="00015106">
        <w:rPr>
          <w:rFonts w:ascii="Consolas" w:hAnsi="Consolas"/>
          <w:color w:val="569CD6"/>
          <w:sz w:val="21"/>
          <w:szCs w:val="21"/>
        </w:rPr>
        <w:t>span</w:t>
      </w:r>
      <w:r w:rsidRPr="00015106">
        <w:rPr>
          <w:rFonts w:ascii="Consolas" w:hAnsi="Consolas"/>
          <w:color w:val="808080"/>
          <w:sz w:val="21"/>
          <w:szCs w:val="21"/>
        </w:rPr>
        <w:t>&gt;</w:t>
      </w:r>
      <w:r w:rsidRPr="00015106">
        <w:rPr>
          <w:rFonts w:ascii="Consolas" w:hAnsi="Consolas"/>
          <w:color w:val="CCCCCC"/>
          <w:sz w:val="21"/>
          <w:szCs w:val="21"/>
        </w:rPr>
        <w:t>Reflections on my holiday in the United States...</w:t>
      </w:r>
      <w:r w:rsidRPr="00015106">
        <w:rPr>
          <w:rFonts w:ascii="Consolas" w:hAnsi="Consolas"/>
          <w:color w:val="808080"/>
          <w:sz w:val="21"/>
          <w:szCs w:val="21"/>
        </w:rPr>
        <w:t>&lt;/</w:t>
      </w:r>
      <w:r w:rsidRPr="00015106">
        <w:rPr>
          <w:rFonts w:ascii="Consolas" w:hAnsi="Consolas"/>
          <w:color w:val="569CD6"/>
          <w:sz w:val="21"/>
          <w:szCs w:val="21"/>
        </w:rPr>
        <w:t>span</w:t>
      </w:r>
      <w:r w:rsidRPr="00015106">
        <w:rPr>
          <w:rFonts w:ascii="Consolas" w:hAnsi="Consolas"/>
          <w:color w:val="808080"/>
          <w:sz w:val="21"/>
          <w:szCs w:val="21"/>
        </w:rPr>
        <w:t>&gt;</w:t>
      </w:r>
    </w:p>
    <w:p w14:paraId="0FF5FF8F"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"boton-azul"</w:t>
      </w:r>
      <w:r w:rsidRPr="00015106">
        <w:rPr>
          <w:rFonts w:ascii="Consolas" w:hAnsi="Consolas"/>
          <w:color w:val="808080"/>
          <w:sz w:val="21"/>
          <w:szCs w:val="21"/>
        </w:rPr>
        <w:t>&gt;</w:t>
      </w:r>
      <w:r w:rsidRPr="00015106">
        <w:rPr>
          <w:rFonts w:ascii="Consolas" w:hAnsi="Consolas"/>
          <w:color w:val="CCCCCC"/>
          <w:sz w:val="21"/>
          <w:szCs w:val="21"/>
        </w:rPr>
        <w:t xml:space="preserve">See article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"img/small_arrow.png"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808080"/>
          <w:sz w:val="21"/>
          <w:szCs w:val="21"/>
        </w:rPr>
        <w:t>&gt;</w:t>
      </w:r>
    </w:p>
    <w:p w14:paraId="6B59C027"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808080"/>
          <w:sz w:val="21"/>
          <w:szCs w:val="21"/>
        </w:rPr>
        <w:t>&gt;</w:t>
      </w:r>
    </w:p>
    <w:p w14:paraId="6D2D82A3"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808080"/>
          <w:sz w:val="21"/>
          <w:szCs w:val="21"/>
        </w:rPr>
        <w:t>&gt;</w:t>
      </w:r>
    </w:p>
    <w:p w14:paraId="05F9ABC4"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563F3E1E"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"separador"</w:t>
      </w:r>
      <w:r w:rsidRPr="00015106">
        <w:rPr>
          <w:rFonts w:ascii="Consolas" w:hAnsi="Consolas"/>
          <w:color w:val="808080"/>
          <w:sz w:val="21"/>
          <w:szCs w:val="21"/>
        </w:rPr>
        <w:t>&gt;&lt;/</w:t>
      </w:r>
      <w:r w:rsidRPr="00015106">
        <w:rPr>
          <w:rFonts w:ascii="Consolas" w:hAnsi="Consolas"/>
          <w:color w:val="569CD6"/>
          <w:sz w:val="21"/>
          <w:szCs w:val="21"/>
        </w:rPr>
        <w:t>div</w:t>
      </w:r>
      <w:r w:rsidRPr="00015106">
        <w:rPr>
          <w:rFonts w:ascii="Consolas" w:hAnsi="Consolas"/>
          <w:color w:val="808080"/>
          <w:sz w:val="21"/>
          <w:szCs w:val="21"/>
        </w:rPr>
        <w:t>&gt;</w:t>
      </w:r>
    </w:p>
    <w:p w14:paraId="533EDC6A"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2D9AAE58"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"titulo-principal"</w:t>
      </w:r>
      <w:r w:rsidRPr="00904F88">
        <w:rPr>
          <w:rFonts w:ascii="Consolas" w:hAnsi="Consolas"/>
          <w:color w:val="808080"/>
          <w:sz w:val="21"/>
          <w:szCs w:val="21"/>
          <w:lang w:val="es-ES"/>
        </w:rPr>
        <w:t>&gt;</w:t>
      </w:r>
      <w:r w:rsidRPr="00904F88">
        <w:rPr>
          <w:rFonts w:ascii="Consolas" w:hAnsi="Consolas"/>
          <w:color w:val="CCCCCC"/>
          <w:sz w:val="21"/>
          <w:szCs w:val="21"/>
          <w:lang w:val="es-ES"/>
        </w:rPr>
        <w:t>Pagina con aplicaciones de CSS</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221F25A9"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FF48702"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h3</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"titulo-seccion"</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Sección con objetos creados con css. </w:t>
      </w:r>
      <w:r w:rsidRPr="00015106">
        <w:rPr>
          <w:rFonts w:ascii="Consolas" w:hAnsi="Consolas"/>
          <w:color w:val="CCCCCC"/>
          <w:sz w:val="21"/>
          <w:szCs w:val="21"/>
        </w:rPr>
        <w:t>Bordes, background y sombras</w:t>
      </w:r>
      <w:r w:rsidRPr="00015106">
        <w:rPr>
          <w:rFonts w:ascii="Consolas" w:hAnsi="Consolas"/>
          <w:color w:val="808080"/>
          <w:sz w:val="21"/>
          <w:szCs w:val="21"/>
        </w:rPr>
        <w:t>&lt;/</w:t>
      </w:r>
      <w:r w:rsidRPr="00015106">
        <w:rPr>
          <w:rFonts w:ascii="Consolas" w:hAnsi="Consolas"/>
          <w:color w:val="569CD6"/>
          <w:sz w:val="21"/>
          <w:szCs w:val="21"/>
        </w:rPr>
        <w:t>h3</w:t>
      </w:r>
      <w:r w:rsidRPr="00015106">
        <w:rPr>
          <w:rFonts w:ascii="Consolas" w:hAnsi="Consolas"/>
          <w:color w:val="808080"/>
          <w:sz w:val="21"/>
          <w:szCs w:val="21"/>
        </w:rPr>
        <w:t>&gt;</w:t>
      </w:r>
    </w:p>
    <w:p w14:paraId="02EC1D90" w14:textId="77777777" w:rsidR="005F5B39" w:rsidRPr="00015106"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rPr>
      </w:pPr>
    </w:p>
    <w:p w14:paraId="3736DBE1"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808080"/>
          <w:sz w:val="21"/>
          <w:szCs w:val="21"/>
        </w:rPr>
        <w:t>&gt;</w:t>
      </w:r>
    </w:p>
    <w:p w14:paraId="4E9E13EB"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aside</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"left-aside"</w:t>
      </w:r>
      <w:r w:rsidRPr="00015106">
        <w:rPr>
          <w:rFonts w:ascii="Consolas" w:hAnsi="Consolas"/>
          <w:color w:val="808080"/>
          <w:sz w:val="21"/>
          <w:szCs w:val="21"/>
        </w:rPr>
        <w:t>&gt;</w:t>
      </w:r>
    </w:p>
    <w:p w14:paraId="216EEC4C"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r w:rsidRPr="00015106">
        <w:rPr>
          <w:rFonts w:ascii="Consolas" w:hAnsi="Consolas"/>
          <w:color w:val="CCCCCC"/>
          <w:sz w:val="21"/>
          <w:szCs w:val="21"/>
        </w:rPr>
        <w:t>About the author</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p>
    <w:p w14:paraId="376BF5DA"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"img/flecharosad.png"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CCCCCC"/>
          <w:sz w:val="21"/>
          <w:szCs w:val="21"/>
        </w:rPr>
        <w:t xml:space="preserve"> </w:t>
      </w:r>
      <w:r w:rsidRPr="00015106">
        <w:rPr>
          <w:rFonts w:ascii="Consolas" w:hAnsi="Consolas"/>
          <w:color w:val="9CDCFE"/>
          <w:sz w:val="21"/>
          <w:szCs w:val="21"/>
        </w:rPr>
        <w:t>id</w:t>
      </w:r>
      <w:r w:rsidRPr="00015106">
        <w:rPr>
          <w:rFonts w:ascii="Consolas" w:hAnsi="Consolas"/>
          <w:color w:val="CCCCCC"/>
          <w:sz w:val="21"/>
          <w:szCs w:val="21"/>
        </w:rPr>
        <w:t>=</w:t>
      </w:r>
      <w:r w:rsidRPr="00015106">
        <w:rPr>
          <w:rFonts w:ascii="Consolas" w:hAnsi="Consolas"/>
          <w:color w:val="CE9178"/>
          <w:sz w:val="21"/>
          <w:szCs w:val="21"/>
        </w:rPr>
        <w:t>"flecha-rosa"</w:t>
      </w:r>
      <w:r w:rsidRPr="00015106">
        <w:rPr>
          <w:rFonts w:ascii="Consolas" w:hAnsi="Consolas"/>
          <w:color w:val="CCCCCC"/>
          <w:sz w:val="21"/>
          <w:szCs w:val="21"/>
        </w:rPr>
        <w:t xml:space="preserve"> </w:t>
      </w:r>
      <w:r w:rsidRPr="00015106">
        <w:rPr>
          <w:rFonts w:ascii="Consolas" w:hAnsi="Consolas"/>
          <w:color w:val="808080"/>
          <w:sz w:val="21"/>
          <w:szCs w:val="21"/>
        </w:rPr>
        <w:t>/&gt;</w:t>
      </w:r>
    </w:p>
    <w:p w14:paraId="43C388A8"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"imagen-aside"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"img/gatitodurmiendo.png"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"gatito durmiendo"</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3F5E746A" w14:textId="77777777" w:rsidR="005F5B39" w:rsidRPr="008702AC"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8702AC">
        <w:rPr>
          <w:rFonts w:ascii="Consolas" w:hAnsi="Consolas"/>
          <w:color w:val="808080"/>
          <w:sz w:val="21"/>
          <w:szCs w:val="21"/>
        </w:rPr>
        <w:t>&lt;</w:t>
      </w:r>
      <w:r w:rsidRPr="008702AC">
        <w:rPr>
          <w:rFonts w:ascii="Consolas" w:hAnsi="Consolas"/>
          <w:color w:val="569CD6"/>
          <w:sz w:val="21"/>
          <w:szCs w:val="21"/>
        </w:rPr>
        <w:t>p</w:t>
      </w:r>
      <w:r w:rsidRPr="008702AC">
        <w:rPr>
          <w:rFonts w:ascii="Consolas" w:hAnsi="Consolas"/>
          <w:color w:val="808080"/>
          <w:sz w:val="21"/>
          <w:szCs w:val="21"/>
        </w:rPr>
        <w:t>&gt;</w:t>
      </w:r>
      <w:r w:rsidRPr="008702AC">
        <w:rPr>
          <w:rFonts w:ascii="Consolas" w:hAnsi="Consolas"/>
          <w:color w:val="CCCCCC"/>
          <w:sz w:val="21"/>
          <w:szCs w:val="21"/>
        </w:rPr>
        <w:t>Let me introduce myself: My name's Chatty Cat. I was born on 23 November 2024.</w:t>
      </w:r>
      <w:r w:rsidRPr="008702AC">
        <w:rPr>
          <w:rFonts w:ascii="Consolas" w:hAnsi="Consolas"/>
          <w:color w:val="808080"/>
          <w:sz w:val="21"/>
          <w:szCs w:val="21"/>
        </w:rPr>
        <w:t>&lt;/</w:t>
      </w:r>
      <w:r w:rsidRPr="008702AC">
        <w:rPr>
          <w:rFonts w:ascii="Consolas" w:hAnsi="Consolas"/>
          <w:color w:val="569CD6"/>
          <w:sz w:val="21"/>
          <w:szCs w:val="21"/>
        </w:rPr>
        <w:t>p</w:t>
      </w:r>
      <w:r w:rsidRPr="008702AC">
        <w:rPr>
          <w:rFonts w:ascii="Consolas" w:hAnsi="Consolas"/>
          <w:color w:val="808080"/>
          <w:sz w:val="21"/>
          <w:szCs w:val="21"/>
        </w:rPr>
        <w:t>&gt;</w:t>
      </w:r>
    </w:p>
    <w:p w14:paraId="25A4E91E"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CCCCCC"/>
          <w:sz w:val="21"/>
          <w:szCs w:val="21"/>
        </w:rPr>
        <w:t xml:space="preserve">            </w:t>
      </w:r>
      <w:r w:rsidRPr="008702AC">
        <w:rPr>
          <w:rFonts w:ascii="Consolas" w:hAnsi="Consolas"/>
          <w:color w:val="808080"/>
          <w:sz w:val="21"/>
          <w:szCs w:val="21"/>
        </w:rPr>
        <w:t>&lt;</w:t>
      </w:r>
      <w:r w:rsidRPr="008702AC">
        <w:rPr>
          <w:rFonts w:ascii="Consolas" w:hAnsi="Consolas"/>
          <w:color w:val="569CD6"/>
          <w:sz w:val="21"/>
          <w:szCs w:val="21"/>
        </w:rPr>
        <w:t>p</w:t>
      </w:r>
      <w:r w:rsidRPr="008702AC">
        <w:rPr>
          <w:rFonts w:ascii="Consolas" w:hAnsi="Consolas"/>
          <w:color w:val="808080"/>
          <w:sz w:val="21"/>
          <w:szCs w:val="21"/>
        </w:rPr>
        <w:t>&gt;</w:t>
      </w:r>
      <w:r w:rsidRPr="008702AC">
        <w:rPr>
          <w:rFonts w:ascii="Consolas" w:hAnsi="Consolas"/>
          <w:color w:val="CCCCCC"/>
          <w:sz w:val="21"/>
          <w:szCs w:val="21"/>
        </w:rPr>
        <w:t xml:space="preserve">A bit meager, is it not? </w:t>
      </w:r>
      <w:r w:rsidRPr="00015106">
        <w:rPr>
          <w:rFonts w:ascii="Consolas" w:hAnsi="Consolas"/>
          <w:color w:val="CCCCCC"/>
          <w:sz w:val="21"/>
          <w:szCs w:val="21"/>
        </w:rPr>
        <w:t>This is why I've now decided to write my biography to let my readers know who I</w:t>
      </w:r>
    </w:p>
    <w:p w14:paraId="428FD8DF"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really am.</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237FCCF6"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"social-icons"</w:t>
      </w:r>
      <w:r w:rsidRPr="00015106">
        <w:rPr>
          <w:rFonts w:ascii="Consolas" w:hAnsi="Consolas"/>
          <w:color w:val="808080"/>
          <w:sz w:val="21"/>
          <w:szCs w:val="21"/>
        </w:rPr>
        <w:t>&gt;&lt;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"img/facebook.png"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"Facebook"</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"img/twitter.png"</w:t>
      </w:r>
    </w:p>
    <w:p w14:paraId="78E6CD0F"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"Twitter"</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"img/vimeo.png"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"Vimeo"</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"img/flickr.png"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"Flickr"</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img</w:t>
      </w:r>
    </w:p>
    <w:p w14:paraId="4955B488"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"img/rss.png"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"RSS"</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div</w:t>
      </w:r>
      <w:r w:rsidRPr="00015106">
        <w:rPr>
          <w:rFonts w:ascii="Consolas" w:hAnsi="Consolas"/>
          <w:color w:val="808080"/>
          <w:sz w:val="21"/>
          <w:szCs w:val="21"/>
        </w:rPr>
        <w:t>&gt;</w:t>
      </w:r>
    </w:p>
    <w:p w14:paraId="77FB9773"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aside</w:t>
      </w:r>
      <w:r w:rsidRPr="00015106">
        <w:rPr>
          <w:rFonts w:ascii="Consolas" w:hAnsi="Consolas"/>
          <w:color w:val="808080"/>
          <w:sz w:val="21"/>
          <w:szCs w:val="21"/>
        </w:rPr>
        <w:t>&gt;</w:t>
      </w:r>
    </w:p>
    <w:p w14:paraId="09EE1303"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aside</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"right-aside"</w:t>
      </w:r>
      <w:r w:rsidRPr="00015106">
        <w:rPr>
          <w:rFonts w:ascii="Consolas" w:hAnsi="Consolas"/>
          <w:color w:val="808080"/>
          <w:sz w:val="21"/>
          <w:szCs w:val="21"/>
        </w:rPr>
        <w:t>&gt;</w:t>
      </w:r>
    </w:p>
    <w:p w14:paraId="0D5C13DD"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r w:rsidRPr="00015106">
        <w:rPr>
          <w:rFonts w:ascii="Consolas" w:hAnsi="Consolas"/>
          <w:color w:val="CCCCCC"/>
          <w:sz w:val="21"/>
          <w:szCs w:val="21"/>
        </w:rPr>
        <w:t>About the author</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p>
    <w:p w14:paraId="2072BA7D"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"img/flechaazuld.png"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CCCCCC"/>
          <w:sz w:val="21"/>
          <w:szCs w:val="21"/>
        </w:rPr>
        <w:t xml:space="preserve"> </w:t>
      </w:r>
      <w:r w:rsidRPr="00015106">
        <w:rPr>
          <w:rFonts w:ascii="Consolas" w:hAnsi="Consolas"/>
          <w:color w:val="9CDCFE"/>
          <w:sz w:val="21"/>
          <w:szCs w:val="21"/>
        </w:rPr>
        <w:t>id</w:t>
      </w:r>
      <w:r w:rsidRPr="00015106">
        <w:rPr>
          <w:rFonts w:ascii="Consolas" w:hAnsi="Consolas"/>
          <w:color w:val="CCCCCC"/>
          <w:sz w:val="21"/>
          <w:szCs w:val="21"/>
        </w:rPr>
        <w:t>=</w:t>
      </w:r>
      <w:r w:rsidRPr="00015106">
        <w:rPr>
          <w:rFonts w:ascii="Consolas" w:hAnsi="Consolas"/>
          <w:color w:val="CE9178"/>
          <w:sz w:val="21"/>
          <w:szCs w:val="21"/>
        </w:rPr>
        <w:t>"flecha-azul"</w:t>
      </w:r>
      <w:r w:rsidRPr="00015106">
        <w:rPr>
          <w:rFonts w:ascii="Consolas" w:hAnsi="Consolas"/>
          <w:color w:val="CCCCCC"/>
          <w:sz w:val="21"/>
          <w:szCs w:val="21"/>
        </w:rPr>
        <w:t xml:space="preserve"> </w:t>
      </w:r>
      <w:r w:rsidRPr="00015106">
        <w:rPr>
          <w:rFonts w:ascii="Consolas" w:hAnsi="Consolas"/>
          <w:color w:val="808080"/>
          <w:sz w:val="21"/>
          <w:szCs w:val="21"/>
        </w:rPr>
        <w:t>/&gt;</w:t>
      </w:r>
    </w:p>
    <w:p w14:paraId="6C68FF89"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"img/zebra.png"</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"imagen-aside"</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"Zebraal Picture"</w:t>
      </w:r>
      <w:r w:rsidRPr="00015106">
        <w:rPr>
          <w:rFonts w:ascii="Consolas" w:hAnsi="Consolas"/>
          <w:color w:val="CCCCCC"/>
          <w:sz w:val="21"/>
          <w:szCs w:val="21"/>
        </w:rPr>
        <w:t xml:space="preserve"> </w:t>
      </w:r>
      <w:r w:rsidRPr="00015106">
        <w:rPr>
          <w:rFonts w:ascii="Consolas" w:hAnsi="Consolas"/>
          <w:color w:val="808080"/>
          <w:sz w:val="21"/>
          <w:szCs w:val="21"/>
        </w:rPr>
        <w:t>/&gt;</w:t>
      </w:r>
    </w:p>
    <w:p w14:paraId="13201878"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r w:rsidRPr="00015106">
        <w:rPr>
          <w:rFonts w:ascii="Consolas" w:hAnsi="Consolas"/>
          <w:color w:val="CCCCCC"/>
          <w:sz w:val="21"/>
          <w:szCs w:val="21"/>
        </w:rPr>
        <w:t>Let me introduce myself: My name's Zebraal. I was born on 3 MAy 2024</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51576412"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8702AC">
        <w:rPr>
          <w:rFonts w:ascii="Consolas" w:hAnsi="Consolas"/>
          <w:color w:val="808080"/>
          <w:sz w:val="21"/>
          <w:szCs w:val="21"/>
        </w:rPr>
        <w:t>&lt;</w:t>
      </w:r>
      <w:r w:rsidRPr="008702AC">
        <w:rPr>
          <w:rFonts w:ascii="Consolas" w:hAnsi="Consolas"/>
          <w:color w:val="569CD6"/>
          <w:sz w:val="21"/>
          <w:szCs w:val="21"/>
        </w:rPr>
        <w:t>p</w:t>
      </w:r>
      <w:r w:rsidRPr="008702AC">
        <w:rPr>
          <w:rFonts w:ascii="Consolas" w:hAnsi="Consolas"/>
          <w:color w:val="808080"/>
          <w:sz w:val="21"/>
          <w:szCs w:val="21"/>
        </w:rPr>
        <w:t>&gt;</w:t>
      </w:r>
      <w:r w:rsidRPr="008702AC">
        <w:rPr>
          <w:rFonts w:ascii="Consolas" w:hAnsi="Consolas"/>
          <w:color w:val="CCCCCC"/>
          <w:sz w:val="21"/>
          <w:szCs w:val="21"/>
        </w:rPr>
        <w:t xml:space="preserve">A bit crazy, is it not? </w:t>
      </w:r>
      <w:r w:rsidRPr="00015106">
        <w:rPr>
          <w:rFonts w:ascii="Consolas" w:hAnsi="Consolas"/>
          <w:color w:val="CCCCCC"/>
          <w:sz w:val="21"/>
          <w:szCs w:val="21"/>
        </w:rPr>
        <w:t>This is why I've now decided to compete in cross-country internationally</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20A6F463"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"social-icons"</w:t>
      </w:r>
      <w:r w:rsidRPr="00015106">
        <w:rPr>
          <w:rFonts w:ascii="Consolas" w:hAnsi="Consolas"/>
          <w:color w:val="808080"/>
          <w:sz w:val="21"/>
          <w:szCs w:val="21"/>
        </w:rPr>
        <w:t>&gt;&lt;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"img/facebook.png"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"Facebook"</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"img/twitter.png"</w:t>
      </w:r>
    </w:p>
    <w:p w14:paraId="3FFA3861"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"Twitter"</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"img/vimeo.png"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"Vimeo"</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"img/flickr.png"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"Flickr"</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img</w:t>
      </w:r>
    </w:p>
    <w:p w14:paraId="7D51C6D6"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"img/rss.png"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"RSS"</w:t>
      </w:r>
      <w:r w:rsidRPr="00015106">
        <w:rPr>
          <w:rFonts w:ascii="Consolas" w:hAnsi="Consolas"/>
          <w:color w:val="CCCCCC"/>
          <w:sz w:val="21"/>
          <w:szCs w:val="21"/>
        </w:rPr>
        <w:t xml:space="preserve"> </w:t>
      </w:r>
      <w:r w:rsidRPr="00015106">
        <w:rPr>
          <w:rFonts w:ascii="Consolas" w:hAnsi="Consolas"/>
          <w:color w:val="808080"/>
          <w:sz w:val="21"/>
          <w:szCs w:val="21"/>
        </w:rPr>
        <w:t>/&gt;&lt;/</w:t>
      </w:r>
      <w:r w:rsidRPr="00015106">
        <w:rPr>
          <w:rFonts w:ascii="Consolas" w:hAnsi="Consolas"/>
          <w:color w:val="569CD6"/>
          <w:sz w:val="21"/>
          <w:szCs w:val="21"/>
        </w:rPr>
        <w:t>div</w:t>
      </w:r>
      <w:r w:rsidRPr="00015106">
        <w:rPr>
          <w:rFonts w:ascii="Consolas" w:hAnsi="Consolas"/>
          <w:color w:val="808080"/>
          <w:sz w:val="21"/>
          <w:szCs w:val="21"/>
        </w:rPr>
        <w:t>&gt;</w:t>
      </w:r>
    </w:p>
    <w:p w14:paraId="45460BA2"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808080"/>
          <w:sz w:val="21"/>
          <w:szCs w:val="21"/>
          <w:lang w:val="es-ES"/>
        </w:rPr>
        <w:t>&gt;</w:t>
      </w:r>
    </w:p>
    <w:p w14:paraId="2B39247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4A3992B2" w14:textId="77777777" w:rsidR="005F5B39" w:rsidRPr="00904F88"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lang w:val="es-ES"/>
        </w:rPr>
      </w:pPr>
      <w:r w:rsidRPr="00904F88">
        <w:rPr>
          <w:rFonts w:ascii="Consolas" w:hAnsi="Consolas"/>
          <w:color w:val="CCCCCC"/>
          <w:sz w:val="21"/>
          <w:szCs w:val="21"/>
          <w:lang w:val="es-ES"/>
        </w:rPr>
        <w:lastRenderedPageBreak/>
        <w:br/>
      </w:r>
      <w:r w:rsidRPr="00904F88">
        <w:rPr>
          <w:rFonts w:ascii="Consolas" w:hAnsi="Consolas"/>
          <w:color w:val="CCCCCC"/>
          <w:sz w:val="21"/>
          <w:szCs w:val="21"/>
          <w:lang w:val="es-ES"/>
        </w:rPr>
        <w:br/>
      </w:r>
    </w:p>
    <w:p w14:paraId="1DBD94DA"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h3</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"titulo-seccion"</w:t>
      </w:r>
      <w:r w:rsidRPr="00904F88">
        <w:rPr>
          <w:rFonts w:ascii="Consolas" w:hAnsi="Consolas"/>
          <w:color w:val="808080"/>
          <w:sz w:val="21"/>
          <w:szCs w:val="21"/>
          <w:lang w:val="es-ES"/>
        </w:rPr>
        <w:t>&gt;</w:t>
      </w:r>
      <w:r w:rsidRPr="00904F88">
        <w:rPr>
          <w:rFonts w:ascii="Consolas" w:hAnsi="Consolas"/>
          <w:color w:val="CCCCCC"/>
          <w:sz w:val="21"/>
          <w:szCs w:val="21"/>
          <w:lang w:val="es-ES"/>
        </w:rPr>
        <w:t>Sección con parrafos</w:t>
      </w:r>
      <w:r w:rsidRPr="00904F88">
        <w:rPr>
          <w:rFonts w:ascii="Consolas" w:hAnsi="Consolas"/>
          <w:color w:val="808080"/>
          <w:sz w:val="21"/>
          <w:szCs w:val="21"/>
          <w:lang w:val="es-ES"/>
        </w:rPr>
        <w:t>&lt;/</w:t>
      </w:r>
      <w:r w:rsidRPr="00904F88">
        <w:rPr>
          <w:rFonts w:ascii="Consolas" w:hAnsi="Consolas"/>
          <w:color w:val="569CD6"/>
          <w:sz w:val="21"/>
          <w:szCs w:val="21"/>
          <w:lang w:val="es-ES"/>
        </w:rPr>
        <w:t>h3</w:t>
      </w:r>
      <w:r w:rsidRPr="00904F88">
        <w:rPr>
          <w:rFonts w:ascii="Consolas" w:hAnsi="Consolas"/>
          <w:color w:val="808080"/>
          <w:sz w:val="21"/>
          <w:szCs w:val="21"/>
          <w:lang w:val="es-ES"/>
        </w:rPr>
        <w:t>&gt;</w:t>
      </w:r>
    </w:p>
    <w:p w14:paraId="0D042F0A" w14:textId="77777777" w:rsidR="005F5B39" w:rsidRPr="00904F88"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748D3CD1"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"texto-principal"</w:t>
      </w:r>
      <w:r w:rsidRPr="00015106">
        <w:rPr>
          <w:rFonts w:ascii="Consolas" w:hAnsi="Consolas"/>
          <w:color w:val="808080"/>
          <w:sz w:val="21"/>
          <w:szCs w:val="21"/>
        </w:rPr>
        <w:t>&gt;</w:t>
      </w:r>
    </w:p>
    <w:p w14:paraId="696301E1" w14:textId="77777777" w:rsidR="005F5B39" w:rsidRPr="00015106"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rPr>
      </w:pPr>
    </w:p>
    <w:p w14:paraId="164BFA92"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7BD860BE"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37045195"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Lorem ipsum dolor sit amet consectetur adipiscing elit, vel nascetur sapien penatibus elementum ad sagittis</w:t>
      </w:r>
    </w:p>
    <w:p w14:paraId="3BBAA502"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augue, quisque consequat orci varius nam imperdiet. Vivamus feugiat suspendisse orci congue risus dapibus</w:t>
      </w:r>
    </w:p>
    <w:p w14:paraId="02591C71"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inceptos placerat, nisl diam fusce mi etiam pellentesque integer luctus taciti, leo vulputate himenaeos</w:t>
      </w:r>
    </w:p>
    <w:p w14:paraId="2FA4BEF1"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ultricies erat tristique natoque. Magnis egestas feugiat sagittis cursus interdum aptent nam himenaeos,</w:t>
      </w:r>
    </w:p>
    <w:p w14:paraId="5E3DFD9E"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mauris</w:t>
      </w:r>
    </w:p>
    <w:p w14:paraId="0B376D9E"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suspendisse aliquet vulputate bibendum quis class, mollis sed facilisi velit arcu imperdiet turpis.</w:t>
      </w:r>
    </w:p>
    <w:p w14:paraId="68750A5B"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6D1B3B98"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CCCCCC"/>
          <w:sz w:val="21"/>
          <w:szCs w:val="21"/>
          <w:lang w:val="es-ES"/>
        </w:rPr>
        <w:t>Placerat tortor erat cubilia platea egestas fames magna, feugiat vehicula penatibus ornare duis et metus</w:t>
      </w:r>
    </w:p>
    <w:p w14:paraId="48CA1DB2"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purus,</w:t>
      </w:r>
    </w:p>
    <w:p w14:paraId="0CE209AA"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sem felis hendrerit etiam leo tristique. Curae turpis conubia eros feugiat interdum per vivamus donec porta</w:t>
      </w:r>
    </w:p>
    <w:p w14:paraId="5699639F"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justo eget blandit, inceptos hac nunc aenean dui nam curabitur integer nascetur malesuada dis, quis quisque</w:t>
      </w:r>
    </w:p>
    <w:p w14:paraId="558FB2B0"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montes fames aliquam sagittis netus vestibulum tincidunt eu dignissim. Erat est blandit venenatis sagittis</w:t>
      </w:r>
    </w:p>
    <w:p w14:paraId="04C6E14F"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vel</w:t>
      </w:r>
    </w:p>
    <w:p w14:paraId="5CBE3F3B"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cubilia, ac sed mi ridiculus ultricies netus, justo sapien feugiat rutrum imperdiet.</w:t>
      </w:r>
    </w:p>
    <w:p w14:paraId="098CA8BB"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431CFCB"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35FD91FD"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5BD65879"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808080"/>
          <w:sz w:val="21"/>
          <w:szCs w:val="21"/>
        </w:rPr>
        <w:t>&gt;</w:t>
      </w:r>
    </w:p>
    <w:p w14:paraId="490CF153" w14:textId="77777777" w:rsidR="005F5B39" w:rsidRPr="00015106"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rPr>
      </w:pPr>
    </w:p>
    <w:p w14:paraId="1092CF0D"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footer</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"footer"</w:t>
      </w:r>
      <w:r w:rsidRPr="00015106">
        <w:rPr>
          <w:rFonts w:ascii="Consolas" w:hAnsi="Consolas"/>
          <w:color w:val="808080"/>
          <w:sz w:val="21"/>
          <w:szCs w:val="21"/>
        </w:rPr>
        <w:t>&gt;</w:t>
      </w:r>
    </w:p>
    <w:p w14:paraId="6B1DEDA7"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763307E4"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"contactos"</w:t>
      </w:r>
      <w:r w:rsidRPr="00015106">
        <w:rPr>
          <w:rFonts w:ascii="Consolas" w:hAnsi="Consolas"/>
          <w:color w:val="808080"/>
          <w:sz w:val="21"/>
          <w:szCs w:val="21"/>
        </w:rPr>
        <w:t>&gt;</w:t>
      </w:r>
    </w:p>
    <w:p w14:paraId="1EC2A925"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r w:rsidRPr="00015106">
        <w:rPr>
          <w:rFonts w:ascii="Consolas" w:hAnsi="Consolas"/>
          <w:color w:val="CCCCCC"/>
          <w:sz w:val="21"/>
          <w:szCs w:val="21"/>
        </w:rPr>
        <w:t>My friends</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p>
    <w:p w14:paraId="2CDFB8E6"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1DC51BD6"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Pupi the rabbit</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2DC990C6"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lastRenderedPageBreak/>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Mr Baobab</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28C3BFF7"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Kaiwaii</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78A83DDE"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Perceval.eu</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695A775D"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4EA22598"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3D8906E5"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Ji</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4CDA4E64"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Super cucumber</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6DFE2BF1"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Prince</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4AE89FAE"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Mr Fan</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&gt;&lt;/</w:t>
      </w:r>
      <w:r w:rsidRPr="00015106">
        <w:rPr>
          <w:rFonts w:ascii="Consolas" w:hAnsi="Consolas"/>
          <w:color w:val="569CD6"/>
          <w:sz w:val="21"/>
          <w:szCs w:val="21"/>
        </w:rPr>
        <w:t>li</w:t>
      </w:r>
      <w:r w:rsidRPr="00015106">
        <w:rPr>
          <w:rFonts w:ascii="Consolas" w:hAnsi="Consolas"/>
          <w:color w:val="808080"/>
          <w:sz w:val="21"/>
          <w:szCs w:val="21"/>
        </w:rPr>
        <w:t>&gt;</w:t>
      </w:r>
    </w:p>
    <w:p w14:paraId="5942BC0A"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70349FB3"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808080"/>
          <w:sz w:val="21"/>
          <w:szCs w:val="21"/>
        </w:rPr>
        <w:t>&gt;</w:t>
      </w:r>
    </w:p>
    <w:p w14:paraId="2DDF8E97"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footer</w:t>
      </w:r>
      <w:r w:rsidRPr="00015106">
        <w:rPr>
          <w:rFonts w:ascii="Consolas" w:hAnsi="Consolas"/>
          <w:color w:val="808080"/>
          <w:sz w:val="21"/>
          <w:szCs w:val="21"/>
        </w:rPr>
        <w:t>&gt;</w:t>
      </w:r>
    </w:p>
    <w:p w14:paraId="746DF45E" w14:textId="77777777" w:rsidR="005F5B39" w:rsidRPr="00015106"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rPr>
      </w:pPr>
    </w:p>
    <w:p w14:paraId="3944BF39"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1D68B7F7"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p>
    <w:p w14:paraId="5566326E" w14:textId="77777777" w:rsidR="005F5B39" w:rsidRPr="00015106"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808080"/>
          <w:sz w:val="21"/>
          <w:szCs w:val="21"/>
        </w:rPr>
        <w:t>&gt;</w:t>
      </w:r>
    </w:p>
    <w:p w14:paraId="32A0E4E4" w14:textId="77777777" w:rsidR="00FE0DF4" w:rsidRPr="00015106" w:rsidRDefault="00FE0DF4" w:rsidP="00F904D0"/>
    <w:p w14:paraId="48328545" w14:textId="19D9A400" w:rsidR="00FE0DF4" w:rsidRPr="00904F88" w:rsidRDefault="003079CD" w:rsidP="003079CD">
      <w:pPr>
        <w:pStyle w:val="Ttulo1"/>
        <w:rPr>
          <w:lang w:val="es-ES"/>
        </w:rPr>
      </w:pPr>
      <w:bookmarkStart w:id="81" w:name="_Toc210640555"/>
      <w:r w:rsidRPr="00904F88">
        <w:rPr>
          <w:lang w:val="es-ES"/>
        </w:rPr>
        <w:t>Dando estilos a formularios</w:t>
      </w:r>
      <w:bookmarkEnd w:id="81"/>
    </w:p>
    <w:p w14:paraId="7D55F260" w14:textId="77777777" w:rsidR="00B773DF" w:rsidRPr="00904F88" w:rsidRDefault="00B773DF" w:rsidP="00F904D0">
      <w:pPr>
        <w:rPr>
          <w:lang w:val="es-ES"/>
        </w:rPr>
      </w:pPr>
    </w:p>
    <w:p w14:paraId="3A41D507" w14:textId="77777777" w:rsidR="00EB0D45" w:rsidRPr="00EB0D45" w:rsidRDefault="00EB0D45" w:rsidP="00EB0D45">
      <w:pPr>
        <w:rPr>
          <w:lang w:val="es-ES"/>
        </w:rPr>
      </w:pPr>
      <w:r w:rsidRPr="00EB0D45">
        <w:rPr>
          <w:lang w:val="es-ES"/>
        </w:rPr>
        <w:t>Gracias a los estilos podemos romper el diseño gris con líneas negras de los formularios y convertirlos en una parte más que se integra perfectamente en nuestro diseño web.</w:t>
      </w:r>
    </w:p>
    <w:p w14:paraId="0A963C5F" w14:textId="49AA7F60" w:rsidR="00EB0D45" w:rsidRPr="00EB0D45" w:rsidRDefault="00EB0D45" w:rsidP="00EB0D45">
      <w:pPr>
        <w:rPr>
          <w:lang w:val="es-ES"/>
        </w:rPr>
      </w:pPr>
      <w:r w:rsidRPr="00EB0D45">
        <w:rPr>
          <w:lang w:val="es-ES"/>
        </w:rPr>
        <w:t>Como sabemos, a la hora de crear nuestros formularios, seguiremos buenas prácticas CSS, no crearemos clases extra innecesarias y utilizaremos, en la medida de lo posible, selectores descendientes y etiquetas predefinidas.</w:t>
      </w:r>
    </w:p>
    <w:p w14:paraId="4096BF49" w14:textId="77777777" w:rsidR="00EB0D45" w:rsidRPr="00EB0D45" w:rsidRDefault="00EB0D45" w:rsidP="00EB0D45">
      <w:pPr>
        <w:rPr>
          <w:lang w:val="es-ES"/>
        </w:rPr>
      </w:pPr>
      <w:r w:rsidRPr="00EB0D45">
        <w:rPr>
          <w:lang w:val="es-ES"/>
        </w:rPr>
        <w:t>A las etiquetas de los formularios se les puede dar estilo CSS al igual que al resto de elementos de nuestro documento. Sin embargo, debemos conocer una serie de propiedades que nos ayuden a elaborar nuestros diseños de la forma más óptima posible.</w:t>
      </w:r>
    </w:p>
    <w:p w14:paraId="2ADF8F28" w14:textId="77777777" w:rsidR="003079CD" w:rsidRPr="00904F88" w:rsidRDefault="003079CD" w:rsidP="00F904D0">
      <w:pPr>
        <w:rPr>
          <w:lang w:val="es-ES"/>
        </w:rPr>
      </w:pPr>
    </w:p>
    <w:p w14:paraId="7D47A8C0" w14:textId="49DB2A0C" w:rsidR="00EF354A" w:rsidRPr="00904F88" w:rsidRDefault="00EF354A" w:rsidP="00F904D0">
      <w:pPr>
        <w:rPr>
          <w:lang w:val="es-ES"/>
        </w:rPr>
      </w:pPr>
      <w:r w:rsidRPr="00904F88">
        <w:rPr>
          <w:lang w:val="es-ES"/>
        </w:rPr>
        <w:t>Comenzamos con este código fuente más el CSS para colocar el formulario centrado.</w:t>
      </w:r>
    </w:p>
    <w:p w14:paraId="3ADC1853" w14:textId="77777777" w:rsidR="00EF354A" w:rsidRPr="00904F88" w:rsidRDefault="00EF354A" w:rsidP="00F904D0">
      <w:pPr>
        <w:rPr>
          <w:lang w:val="es-ES"/>
        </w:rPr>
      </w:pPr>
    </w:p>
    <w:p w14:paraId="56E7149E"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7A0EE084"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27C8101B"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411EA1DE"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4F34951E"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font-style (1). </w:t>
      </w:r>
      <w:r w:rsidRPr="00D81484">
        <w:rPr>
          <w:rFonts w:ascii="Consolas" w:hAnsi="Consolas"/>
          <w:color w:val="CCCCCC"/>
          <w:sz w:val="21"/>
          <w:szCs w:val="21"/>
          <w:lang w:val="es-ES"/>
        </w:rPr>
        <w:t xml:space="preserve">Tipo de letra (fuente). </w:t>
      </w:r>
      <w:r w:rsidRPr="00D81484">
        <w:rPr>
          <w:rFonts w:ascii="Consolas" w:hAnsi="Consolas"/>
          <w:color w:val="808080"/>
          <w:sz w:val="21"/>
          <w:szCs w:val="21"/>
          <w:lang w:val="es-ES"/>
        </w:rPr>
        <w:t>&lt;/</w:t>
      </w:r>
      <w:r w:rsidRPr="00D81484">
        <w:rPr>
          <w:rFonts w:ascii="Consolas" w:hAnsi="Consolas"/>
          <w:color w:val="569CD6"/>
          <w:sz w:val="21"/>
          <w:szCs w:val="21"/>
          <w:lang w:val="es-ES"/>
        </w:rPr>
        <w:t>title</w:t>
      </w:r>
      <w:r w:rsidRPr="00D81484">
        <w:rPr>
          <w:rFonts w:ascii="Consolas" w:hAnsi="Consolas"/>
          <w:color w:val="808080"/>
          <w:sz w:val="21"/>
          <w:szCs w:val="21"/>
          <w:lang w:val="es-ES"/>
        </w:rPr>
        <w:t>&gt;</w:t>
      </w:r>
    </w:p>
    <w:p w14:paraId="2F498713"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D81484">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32CFC250"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675E4BCE"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body</w:t>
      </w:r>
      <w:r w:rsidRPr="00015106">
        <w:rPr>
          <w:rFonts w:ascii="Consolas" w:hAnsi="Consolas"/>
          <w:color w:val="D4D4D4"/>
          <w:sz w:val="21"/>
          <w:szCs w:val="21"/>
        </w:rPr>
        <w:t xml:space="preserve"> {</w:t>
      </w:r>
    </w:p>
    <w:p w14:paraId="278F0863"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p>
    <w:p w14:paraId="35417CAE"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2C58FA53"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6C881732"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p>
    <w:p w14:paraId="50449473" w14:textId="66A9625F"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xml:space="preserve">        </w:t>
      </w:r>
      <w:r w:rsidRPr="00015106">
        <w:rPr>
          <w:rFonts w:ascii="Consolas" w:hAnsi="Consolas"/>
          <w:color w:val="D7BA7D"/>
          <w:sz w:val="21"/>
          <w:szCs w:val="21"/>
        </w:rPr>
        <w:t>.contenedor</w:t>
      </w:r>
      <w:r w:rsidRPr="00015106">
        <w:rPr>
          <w:rFonts w:ascii="Consolas" w:hAnsi="Consolas"/>
          <w:color w:val="D4D4D4"/>
          <w:sz w:val="21"/>
          <w:szCs w:val="21"/>
        </w:rPr>
        <w:t xml:space="preserve"> {</w:t>
      </w:r>
    </w:p>
    <w:p w14:paraId="71FFEA53"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block</w:t>
      </w:r>
      <w:r w:rsidRPr="00015106">
        <w:rPr>
          <w:rFonts w:ascii="Consolas" w:hAnsi="Consolas"/>
          <w:color w:val="D4D4D4"/>
          <w:sz w:val="21"/>
          <w:szCs w:val="21"/>
        </w:rPr>
        <w:t>;</w:t>
      </w:r>
    </w:p>
    <w:p w14:paraId="01CD573C" w14:textId="7C7D1D7B"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004E02C7" w:rsidRPr="00015106">
        <w:rPr>
          <w:rFonts w:ascii="Consolas" w:hAnsi="Consolas"/>
          <w:color w:val="B5CEA8"/>
          <w:sz w:val="21"/>
          <w:szCs w:val="21"/>
        </w:rPr>
        <w:t>4</w:t>
      </w:r>
      <w:r w:rsidRPr="00015106">
        <w:rPr>
          <w:rFonts w:ascii="Consolas" w:hAnsi="Consolas"/>
          <w:color w:val="B5CEA8"/>
          <w:sz w:val="21"/>
          <w:szCs w:val="21"/>
        </w:rPr>
        <w:t>0%</w:t>
      </w:r>
      <w:r w:rsidRPr="00015106">
        <w:rPr>
          <w:rFonts w:ascii="Consolas" w:hAnsi="Consolas"/>
          <w:color w:val="D4D4D4"/>
          <w:sz w:val="21"/>
          <w:szCs w:val="21"/>
        </w:rPr>
        <w:t>;</w:t>
      </w:r>
    </w:p>
    <w:p w14:paraId="3D984D9F"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CE9178"/>
          <w:sz w:val="21"/>
          <w:szCs w:val="21"/>
        </w:rPr>
        <w:t>auto</w:t>
      </w:r>
      <w:r w:rsidRPr="00015106">
        <w:rPr>
          <w:rFonts w:ascii="Consolas" w:hAnsi="Consolas"/>
          <w:color w:val="D4D4D4"/>
          <w:sz w:val="21"/>
          <w:szCs w:val="21"/>
        </w:rPr>
        <w:t>;</w:t>
      </w:r>
    </w:p>
    <w:p w14:paraId="29E5A6DF" w14:textId="1AB2A78F"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margin-top</w:t>
      </w:r>
      <w:r w:rsidRPr="00015106">
        <w:rPr>
          <w:rFonts w:ascii="Consolas" w:hAnsi="Consolas"/>
          <w:color w:val="D4D4D4"/>
          <w:sz w:val="21"/>
          <w:szCs w:val="21"/>
        </w:rPr>
        <w:t xml:space="preserve">: </w:t>
      </w:r>
      <w:r w:rsidRPr="00015106">
        <w:rPr>
          <w:rFonts w:ascii="Consolas" w:hAnsi="Consolas"/>
          <w:color w:val="B5CEA8"/>
          <w:sz w:val="21"/>
          <w:szCs w:val="21"/>
        </w:rPr>
        <w:t>10%</w:t>
      </w:r>
      <w:r w:rsidRPr="00015106">
        <w:rPr>
          <w:rFonts w:ascii="Consolas" w:hAnsi="Consolas"/>
          <w:color w:val="D4D4D4"/>
          <w:sz w:val="21"/>
          <w:szCs w:val="21"/>
        </w:rPr>
        <w:t>;</w:t>
      </w:r>
    </w:p>
    <w:p w14:paraId="6A3F84E9"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21DADEED"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p>
    <w:p w14:paraId="64A6DC5F"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h1</w:t>
      </w:r>
      <w:r w:rsidRPr="00015106">
        <w:rPr>
          <w:rFonts w:ascii="Consolas" w:hAnsi="Consolas"/>
          <w:color w:val="D4D4D4"/>
          <w:sz w:val="21"/>
          <w:szCs w:val="21"/>
        </w:rPr>
        <w:t xml:space="preserve"> {</w:t>
      </w:r>
    </w:p>
    <w:p w14:paraId="70612424"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p>
    <w:p w14:paraId="59B46E0A"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w:t>
      </w:r>
    </w:p>
    <w:p w14:paraId="79EE644C"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498AC2AD"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6B5B457B"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27856956"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p>
    <w:p w14:paraId="4426C037"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1DA8CBC2"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p>
    <w:p w14:paraId="6F9D99C8"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"contenedor"</w:t>
      </w:r>
      <w:r w:rsidRPr="00015106">
        <w:rPr>
          <w:rFonts w:ascii="Consolas" w:hAnsi="Consolas"/>
          <w:color w:val="808080"/>
          <w:sz w:val="21"/>
          <w:szCs w:val="21"/>
        </w:rPr>
        <w:t>&gt;</w:t>
      </w:r>
    </w:p>
    <w:p w14:paraId="0C21725D"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D81484">
        <w:rPr>
          <w:rFonts w:ascii="Consolas" w:hAnsi="Consolas"/>
          <w:color w:val="808080"/>
          <w:sz w:val="21"/>
          <w:szCs w:val="21"/>
          <w:lang w:val="es-ES"/>
        </w:rPr>
        <w:t>&lt;</w:t>
      </w:r>
      <w:r w:rsidRPr="00D81484">
        <w:rPr>
          <w:rFonts w:ascii="Consolas" w:hAnsi="Consolas"/>
          <w:color w:val="569CD6"/>
          <w:sz w:val="21"/>
          <w:szCs w:val="21"/>
          <w:lang w:val="es-ES"/>
        </w:rPr>
        <w:t>h1</w:t>
      </w:r>
      <w:r w:rsidRPr="00D81484">
        <w:rPr>
          <w:rFonts w:ascii="Consolas" w:hAnsi="Consolas"/>
          <w:color w:val="808080"/>
          <w:sz w:val="21"/>
          <w:szCs w:val="21"/>
          <w:lang w:val="es-ES"/>
        </w:rPr>
        <w:t>&gt;</w:t>
      </w:r>
      <w:r w:rsidRPr="00D81484">
        <w:rPr>
          <w:rFonts w:ascii="Consolas" w:hAnsi="Consolas"/>
          <w:color w:val="CCCCCC"/>
          <w:sz w:val="21"/>
          <w:szCs w:val="21"/>
          <w:lang w:val="es-ES"/>
        </w:rPr>
        <w:t>Formulario con CSS</w:t>
      </w:r>
      <w:r w:rsidRPr="00D81484">
        <w:rPr>
          <w:rFonts w:ascii="Consolas" w:hAnsi="Consolas"/>
          <w:color w:val="808080"/>
          <w:sz w:val="21"/>
          <w:szCs w:val="21"/>
          <w:lang w:val="es-ES"/>
        </w:rPr>
        <w:t>&lt;/</w:t>
      </w:r>
      <w:r w:rsidRPr="00D81484">
        <w:rPr>
          <w:rFonts w:ascii="Consolas" w:hAnsi="Consolas"/>
          <w:color w:val="569CD6"/>
          <w:sz w:val="21"/>
          <w:szCs w:val="21"/>
          <w:lang w:val="es-ES"/>
        </w:rPr>
        <w:t>h1</w:t>
      </w:r>
      <w:r w:rsidRPr="00D81484">
        <w:rPr>
          <w:rFonts w:ascii="Consolas" w:hAnsi="Consolas"/>
          <w:color w:val="808080"/>
          <w:sz w:val="21"/>
          <w:szCs w:val="21"/>
          <w:lang w:val="es-ES"/>
        </w:rPr>
        <w:t>&gt;</w:t>
      </w:r>
    </w:p>
    <w:p w14:paraId="16F10262" w14:textId="77777777" w:rsidR="00CC6557" w:rsidRPr="00015106"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rPr>
      </w:pPr>
      <w:r w:rsidRPr="00CC6557">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form</w:t>
      </w:r>
      <w:r w:rsidRPr="00015106">
        <w:rPr>
          <w:rFonts w:ascii="Consolas" w:hAnsi="Consolas"/>
          <w:color w:val="808080"/>
          <w:sz w:val="21"/>
          <w:szCs w:val="21"/>
        </w:rPr>
        <w:t>&gt;</w:t>
      </w:r>
    </w:p>
    <w:p w14:paraId="36F51EF4" w14:textId="77777777" w:rsidR="00CC6557" w:rsidRPr="00015106"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fieldset</w:t>
      </w:r>
      <w:r w:rsidRPr="00015106">
        <w:rPr>
          <w:rFonts w:ascii="Consolas" w:hAnsi="Consolas"/>
          <w:color w:val="808080"/>
          <w:sz w:val="21"/>
          <w:szCs w:val="21"/>
        </w:rPr>
        <w:t>&gt;</w:t>
      </w:r>
    </w:p>
    <w:p w14:paraId="74B136B4" w14:textId="77777777" w:rsidR="00CC6557" w:rsidRPr="00015106"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legend</w:t>
      </w:r>
      <w:r w:rsidRPr="00015106">
        <w:rPr>
          <w:rFonts w:ascii="Consolas" w:hAnsi="Consolas"/>
          <w:color w:val="808080"/>
          <w:sz w:val="21"/>
          <w:szCs w:val="21"/>
        </w:rPr>
        <w:t>&gt;</w:t>
      </w:r>
      <w:r w:rsidRPr="00015106">
        <w:rPr>
          <w:rFonts w:ascii="Consolas" w:hAnsi="Consolas"/>
          <w:color w:val="CCCCCC"/>
          <w:sz w:val="21"/>
          <w:szCs w:val="21"/>
        </w:rPr>
        <w:t>Información Personal</w:t>
      </w:r>
      <w:r w:rsidRPr="00015106">
        <w:rPr>
          <w:rFonts w:ascii="Consolas" w:hAnsi="Consolas"/>
          <w:color w:val="808080"/>
          <w:sz w:val="21"/>
          <w:szCs w:val="21"/>
        </w:rPr>
        <w:t>&lt;/</w:t>
      </w:r>
      <w:r w:rsidRPr="00015106">
        <w:rPr>
          <w:rFonts w:ascii="Consolas" w:hAnsi="Consolas"/>
          <w:color w:val="569CD6"/>
          <w:sz w:val="21"/>
          <w:szCs w:val="21"/>
        </w:rPr>
        <w:t>legend</w:t>
      </w:r>
      <w:r w:rsidRPr="00015106">
        <w:rPr>
          <w:rFonts w:ascii="Consolas" w:hAnsi="Consolas"/>
          <w:color w:val="808080"/>
          <w:sz w:val="21"/>
          <w:szCs w:val="21"/>
        </w:rPr>
        <w:t>&gt;</w:t>
      </w:r>
    </w:p>
    <w:p w14:paraId="4D8C7CD8" w14:textId="77777777" w:rsidR="00CC6557" w:rsidRPr="00CC6557"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CC6557">
        <w:rPr>
          <w:rFonts w:ascii="Consolas" w:hAnsi="Consolas"/>
          <w:color w:val="808080"/>
          <w:sz w:val="21"/>
          <w:szCs w:val="21"/>
          <w:lang w:val="es-ES"/>
        </w:rPr>
        <w:t>&lt;</w:t>
      </w:r>
      <w:r w:rsidRPr="00CC6557">
        <w:rPr>
          <w:rFonts w:ascii="Consolas" w:hAnsi="Consolas"/>
          <w:color w:val="569CD6"/>
          <w:sz w:val="21"/>
          <w:szCs w:val="21"/>
          <w:lang w:val="es-ES"/>
        </w:rPr>
        <w:t>label</w:t>
      </w:r>
      <w:r w:rsidRPr="00CC6557">
        <w:rPr>
          <w:rFonts w:ascii="Consolas" w:hAnsi="Consolas"/>
          <w:color w:val="CCCCCC"/>
          <w:sz w:val="21"/>
          <w:szCs w:val="21"/>
          <w:lang w:val="es-ES"/>
        </w:rPr>
        <w:t xml:space="preserve"> </w:t>
      </w:r>
      <w:r w:rsidRPr="00CC6557">
        <w:rPr>
          <w:rFonts w:ascii="Consolas" w:hAnsi="Consolas"/>
          <w:color w:val="9CDCFE"/>
          <w:sz w:val="21"/>
          <w:szCs w:val="21"/>
          <w:lang w:val="es-ES"/>
        </w:rPr>
        <w:t>for</w:t>
      </w:r>
      <w:r w:rsidRPr="00CC6557">
        <w:rPr>
          <w:rFonts w:ascii="Consolas" w:hAnsi="Consolas"/>
          <w:color w:val="CCCCCC"/>
          <w:sz w:val="21"/>
          <w:szCs w:val="21"/>
          <w:lang w:val="es-ES"/>
        </w:rPr>
        <w:t>=</w:t>
      </w:r>
      <w:r w:rsidRPr="00CC6557">
        <w:rPr>
          <w:rFonts w:ascii="Consolas" w:hAnsi="Consolas"/>
          <w:color w:val="CE9178"/>
          <w:sz w:val="21"/>
          <w:szCs w:val="21"/>
          <w:lang w:val="es-ES"/>
        </w:rPr>
        <w:t>"nombre"</w:t>
      </w:r>
      <w:r w:rsidRPr="00CC6557">
        <w:rPr>
          <w:rFonts w:ascii="Consolas" w:hAnsi="Consolas"/>
          <w:color w:val="808080"/>
          <w:sz w:val="21"/>
          <w:szCs w:val="21"/>
          <w:lang w:val="es-ES"/>
        </w:rPr>
        <w:t>&gt;</w:t>
      </w:r>
      <w:r w:rsidRPr="00CC6557">
        <w:rPr>
          <w:rFonts w:ascii="Consolas" w:hAnsi="Consolas"/>
          <w:color w:val="CCCCCC"/>
          <w:sz w:val="21"/>
          <w:szCs w:val="21"/>
          <w:lang w:val="es-ES"/>
        </w:rPr>
        <w:t>Nombre:</w:t>
      </w:r>
      <w:r w:rsidRPr="00CC6557">
        <w:rPr>
          <w:rFonts w:ascii="Consolas" w:hAnsi="Consolas"/>
          <w:color w:val="808080"/>
          <w:sz w:val="21"/>
          <w:szCs w:val="21"/>
          <w:lang w:val="es-ES"/>
        </w:rPr>
        <w:t>&lt;/</w:t>
      </w:r>
      <w:r w:rsidRPr="00CC6557">
        <w:rPr>
          <w:rFonts w:ascii="Consolas" w:hAnsi="Consolas"/>
          <w:color w:val="569CD6"/>
          <w:sz w:val="21"/>
          <w:szCs w:val="21"/>
          <w:lang w:val="es-ES"/>
        </w:rPr>
        <w:t>label</w:t>
      </w:r>
      <w:r w:rsidRPr="00CC6557">
        <w:rPr>
          <w:rFonts w:ascii="Consolas" w:hAnsi="Consolas"/>
          <w:color w:val="808080"/>
          <w:sz w:val="21"/>
          <w:szCs w:val="21"/>
          <w:lang w:val="es-ES"/>
        </w:rPr>
        <w:t>&gt;</w:t>
      </w:r>
    </w:p>
    <w:p w14:paraId="219E4236" w14:textId="77777777" w:rsidR="00CC6557" w:rsidRPr="00015106"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rPr>
      </w:pPr>
      <w:r w:rsidRPr="00CC6557">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input</w:t>
      </w:r>
      <w:r w:rsidRPr="00015106">
        <w:rPr>
          <w:rFonts w:ascii="Consolas" w:hAnsi="Consolas"/>
          <w:color w:val="CCCCCC"/>
          <w:sz w:val="21"/>
          <w:szCs w:val="21"/>
        </w:rPr>
        <w:t xml:space="preserve"> </w:t>
      </w:r>
      <w:r w:rsidRPr="00015106">
        <w:rPr>
          <w:rFonts w:ascii="Consolas" w:hAnsi="Consolas"/>
          <w:color w:val="9CDCFE"/>
          <w:sz w:val="21"/>
          <w:szCs w:val="21"/>
        </w:rPr>
        <w:t>type</w:t>
      </w:r>
      <w:r w:rsidRPr="00015106">
        <w:rPr>
          <w:rFonts w:ascii="Consolas" w:hAnsi="Consolas"/>
          <w:color w:val="CCCCCC"/>
          <w:sz w:val="21"/>
          <w:szCs w:val="21"/>
        </w:rPr>
        <w:t>=</w:t>
      </w:r>
      <w:r w:rsidRPr="00015106">
        <w:rPr>
          <w:rFonts w:ascii="Consolas" w:hAnsi="Consolas"/>
          <w:color w:val="CE9178"/>
          <w:sz w:val="21"/>
          <w:szCs w:val="21"/>
        </w:rPr>
        <w:t>"text"</w:t>
      </w:r>
      <w:r w:rsidRPr="00015106">
        <w:rPr>
          <w:rFonts w:ascii="Consolas" w:hAnsi="Consolas"/>
          <w:color w:val="CCCCCC"/>
          <w:sz w:val="21"/>
          <w:szCs w:val="21"/>
        </w:rPr>
        <w:t xml:space="preserve"> </w:t>
      </w:r>
      <w:r w:rsidRPr="00015106">
        <w:rPr>
          <w:rFonts w:ascii="Consolas" w:hAnsi="Consolas"/>
          <w:color w:val="9CDCFE"/>
          <w:sz w:val="21"/>
          <w:szCs w:val="21"/>
        </w:rPr>
        <w:t>id</w:t>
      </w:r>
      <w:r w:rsidRPr="00015106">
        <w:rPr>
          <w:rFonts w:ascii="Consolas" w:hAnsi="Consolas"/>
          <w:color w:val="CCCCCC"/>
          <w:sz w:val="21"/>
          <w:szCs w:val="21"/>
        </w:rPr>
        <w:t>=</w:t>
      </w:r>
      <w:r w:rsidRPr="00015106">
        <w:rPr>
          <w:rFonts w:ascii="Consolas" w:hAnsi="Consolas"/>
          <w:color w:val="CE9178"/>
          <w:sz w:val="21"/>
          <w:szCs w:val="21"/>
        </w:rPr>
        <w:t>"nombre"</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"nombre"</w:t>
      </w:r>
      <w:r w:rsidRPr="00015106">
        <w:rPr>
          <w:rFonts w:ascii="Consolas" w:hAnsi="Consolas"/>
          <w:color w:val="808080"/>
          <w:sz w:val="21"/>
          <w:szCs w:val="21"/>
        </w:rPr>
        <w:t>&gt;</w:t>
      </w:r>
    </w:p>
    <w:p w14:paraId="4F5EDFFE" w14:textId="77777777" w:rsidR="00CC6557" w:rsidRPr="00015106"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label</w:t>
      </w:r>
      <w:r w:rsidRPr="00015106">
        <w:rPr>
          <w:rFonts w:ascii="Consolas" w:hAnsi="Consolas"/>
          <w:color w:val="CCCCCC"/>
          <w:sz w:val="21"/>
          <w:szCs w:val="21"/>
        </w:rPr>
        <w:t xml:space="preserve"> </w:t>
      </w:r>
      <w:r w:rsidRPr="00015106">
        <w:rPr>
          <w:rFonts w:ascii="Consolas" w:hAnsi="Consolas"/>
          <w:color w:val="9CDCFE"/>
          <w:sz w:val="21"/>
          <w:szCs w:val="21"/>
        </w:rPr>
        <w:t>for</w:t>
      </w:r>
      <w:r w:rsidRPr="00015106">
        <w:rPr>
          <w:rFonts w:ascii="Consolas" w:hAnsi="Consolas"/>
          <w:color w:val="CCCCCC"/>
          <w:sz w:val="21"/>
          <w:szCs w:val="21"/>
        </w:rPr>
        <w:t>=</w:t>
      </w:r>
      <w:r w:rsidRPr="00015106">
        <w:rPr>
          <w:rFonts w:ascii="Consolas" w:hAnsi="Consolas"/>
          <w:color w:val="CE9178"/>
          <w:sz w:val="21"/>
          <w:szCs w:val="21"/>
        </w:rPr>
        <w:t>"email"</w:t>
      </w:r>
      <w:r w:rsidRPr="00015106">
        <w:rPr>
          <w:rFonts w:ascii="Consolas" w:hAnsi="Consolas"/>
          <w:color w:val="808080"/>
          <w:sz w:val="21"/>
          <w:szCs w:val="21"/>
        </w:rPr>
        <w:t>&gt;</w:t>
      </w:r>
      <w:r w:rsidRPr="00015106">
        <w:rPr>
          <w:rFonts w:ascii="Consolas" w:hAnsi="Consolas"/>
          <w:color w:val="CCCCCC"/>
          <w:sz w:val="21"/>
          <w:szCs w:val="21"/>
        </w:rPr>
        <w:t>Email:</w:t>
      </w:r>
      <w:r w:rsidRPr="00015106">
        <w:rPr>
          <w:rFonts w:ascii="Consolas" w:hAnsi="Consolas"/>
          <w:color w:val="808080"/>
          <w:sz w:val="21"/>
          <w:szCs w:val="21"/>
        </w:rPr>
        <w:t>&lt;/</w:t>
      </w:r>
      <w:r w:rsidRPr="00015106">
        <w:rPr>
          <w:rFonts w:ascii="Consolas" w:hAnsi="Consolas"/>
          <w:color w:val="569CD6"/>
          <w:sz w:val="21"/>
          <w:szCs w:val="21"/>
        </w:rPr>
        <w:t>label</w:t>
      </w:r>
      <w:r w:rsidRPr="00015106">
        <w:rPr>
          <w:rFonts w:ascii="Consolas" w:hAnsi="Consolas"/>
          <w:color w:val="808080"/>
          <w:sz w:val="21"/>
          <w:szCs w:val="21"/>
        </w:rPr>
        <w:t>&gt;</w:t>
      </w:r>
    </w:p>
    <w:p w14:paraId="05C3ECF7" w14:textId="77777777" w:rsidR="00CC6557" w:rsidRPr="00015106"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input</w:t>
      </w:r>
      <w:r w:rsidRPr="00015106">
        <w:rPr>
          <w:rFonts w:ascii="Consolas" w:hAnsi="Consolas"/>
          <w:color w:val="CCCCCC"/>
          <w:sz w:val="21"/>
          <w:szCs w:val="21"/>
        </w:rPr>
        <w:t xml:space="preserve"> </w:t>
      </w:r>
      <w:r w:rsidRPr="00015106">
        <w:rPr>
          <w:rFonts w:ascii="Consolas" w:hAnsi="Consolas"/>
          <w:color w:val="9CDCFE"/>
          <w:sz w:val="21"/>
          <w:szCs w:val="21"/>
        </w:rPr>
        <w:t>type</w:t>
      </w:r>
      <w:r w:rsidRPr="00015106">
        <w:rPr>
          <w:rFonts w:ascii="Consolas" w:hAnsi="Consolas"/>
          <w:color w:val="CCCCCC"/>
          <w:sz w:val="21"/>
          <w:szCs w:val="21"/>
        </w:rPr>
        <w:t>=</w:t>
      </w:r>
      <w:r w:rsidRPr="00015106">
        <w:rPr>
          <w:rFonts w:ascii="Consolas" w:hAnsi="Consolas"/>
          <w:color w:val="CE9178"/>
          <w:sz w:val="21"/>
          <w:szCs w:val="21"/>
        </w:rPr>
        <w:t>"email"</w:t>
      </w:r>
      <w:r w:rsidRPr="00015106">
        <w:rPr>
          <w:rFonts w:ascii="Consolas" w:hAnsi="Consolas"/>
          <w:color w:val="CCCCCC"/>
          <w:sz w:val="21"/>
          <w:szCs w:val="21"/>
        </w:rPr>
        <w:t xml:space="preserve"> </w:t>
      </w:r>
      <w:r w:rsidRPr="00015106">
        <w:rPr>
          <w:rFonts w:ascii="Consolas" w:hAnsi="Consolas"/>
          <w:color w:val="9CDCFE"/>
          <w:sz w:val="21"/>
          <w:szCs w:val="21"/>
        </w:rPr>
        <w:t>id</w:t>
      </w:r>
      <w:r w:rsidRPr="00015106">
        <w:rPr>
          <w:rFonts w:ascii="Consolas" w:hAnsi="Consolas"/>
          <w:color w:val="CCCCCC"/>
          <w:sz w:val="21"/>
          <w:szCs w:val="21"/>
        </w:rPr>
        <w:t>=</w:t>
      </w:r>
      <w:r w:rsidRPr="00015106">
        <w:rPr>
          <w:rFonts w:ascii="Consolas" w:hAnsi="Consolas"/>
          <w:color w:val="CE9178"/>
          <w:sz w:val="21"/>
          <w:szCs w:val="21"/>
        </w:rPr>
        <w:t>"email"</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"email"</w:t>
      </w:r>
      <w:r w:rsidRPr="00015106">
        <w:rPr>
          <w:rFonts w:ascii="Consolas" w:hAnsi="Consolas"/>
          <w:color w:val="808080"/>
          <w:sz w:val="21"/>
          <w:szCs w:val="21"/>
        </w:rPr>
        <w:t>&gt;</w:t>
      </w:r>
    </w:p>
    <w:p w14:paraId="48668377" w14:textId="77777777" w:rsidR="00CC6557" w:rsidRPr="00CC6557"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CC6557">
        <w:rPr>
          <w:rFonts w:ascii="Consolas" w:hAnsi="Consolas"/>
          <w:color w:val="808080"/>
          <w:sz w:val="21"/>
          <w:szCs w:val="21"/>
          <w:lang w:val="es-ES"/>
        </w:rPr>
        <w:t>&lt;</w:t>
      </w:r>
      <w:r w:rsidRPr="00CC6557">
        <w:rPr>
          <w:rFonts w:ascii="Consolas" w:hAnsi="Consolas"/>
          <w:color w:val="569CD6"/>
          <w:sz w:val="21"/>
          <w:szCs w:val="21"/>
          <w:lang w:val="es-ES"/>
        </w:rPr>
        <w:t>label</w:t>
      </w:r>
      <w:r w:rsidRPr="00CC6557">
        <w:rPr>
          <w:rFonts w:ascii="Consolas" w:hAnsi="Consolas"/>
          <w:color w:val="CCCCCC"/>
          <w:sz w:val="21"/>
          <w:szCs w:val="21"/>
          <w:lang w:val="es-ES"/>
        </w:rPr>
        <w:t xml:space="preserve"> </w:t>
      </w:r>
      <w:r w:rsidRPr="00CC6557">
        <w:rPr>
          <w:rFonts w:ascii="Consolas" w:hAnsi="Consolas"/>
          <w:color w:val="9CDCFE"/>
          <w:sz w:val="21"/>
          <w:szCs w:val="21"/>
          <w:lang w:val="es-ES"/>
        </w:rPr>
        <w:t>for</w:t>
      </w:r>
      <w:r w:rsidRPr="00CC6557">
        <w:rPr>
          <w:rFonts w:ascii="Consolas" w:hAnsi="Consolas"/>
          <w:color w:val="CCCCCC"/>
          <w:sz w:val="21"/>
          <w:szCs w:val="21"/>
          <w:lang w:val="es-ES"/>
        </w:rPr>
        <w:t>=</w:t>
      </w:r>
      <w:r w:rsidRPr="00CC6557">
        <w:rPr>
          <w:rFonts w:ascii="Consolas" w:hAnsi="Consolas"/>
          <w:color w:val="CE9178"/>
          <w:sz w:val="21"/>
          <w:szCs w:val="21"/>
          <w:lang w:val="es-ES"/>
        </w:rPr>
        <w:t>"email"</w:t>
      </w:r>
      <w:r w:rsidRPr="00CC6557">
        <w:rPr>
          <w:rFonts w:ascii="Consolas" w:hAnsi="Consolas"/>
          <w:color w:val="808080"/>
          <w:sz w:val="21"/>
          <w:szCs w:val="21"/>
          <w:lang w:val="es-ES"/>
        </w:rPr>
        <w:t>&gt;</w:t>
      </w:r>
      <w:r w:rsidRPr="00CC6557">
        <w:rPr>
          <w:rFonts w:ascii="Consolas" w:hAnsi="Consolas"/>
          <w:color w:val="CCCCCC"/>
          <w:sz w:val="21"/>
          <w:szCs w:val="21"/>
          <w:lang w:val="es-ES"/>
        </w:rPr>
        <w:t>Comentario:</w:t>
      </w:r>
      <w:r w:rsidRPr="00CC6557">
        <w:rPr>
          <w:rFonts w:ascii="Consolas" w:hAnsi="Consolas"/>
          <w:color w:val="808080"/>
          <w:sz w:val="21"/>
          <w:szCs w:val="21"/>
          <w:lang w:val="es-ES"/>
        </w:rPr>
        <w:t>&lt;/</w:t>
      </w:r>
      <w:r w:rsidRPr="00CC6557">
        <w:rPr>
          <w:rFonts w:ascii="Consolas" w:hAnsi="Consolas"/>
          <w:color w:val="569CD6"/>
          <w:sz w:val="21"/>
          <w:szCs w:val="21"/>
          <w:lang w:val="es-ES"/>
        </w:rPr>
        <w:t>label</w:t>
      </w:r>
      <w:r w:rsidRPr="00CC6557">
        <w:rPr>
          <w:rFonts w:ascii="Consolas" w:hAnsi="Consolas"/>
          <w:color w:val="808080"/>
          <w:sz w:val="21"/>
          <w:szCs w:val="21"/>
          <w:lang w:val="es-ES"/>
        </w:rPr>
        <w:t>&gt;</w:t>
      </w:r>
    </w:p>
    <w:p w14:paraId="1FCE4DDD" w14:textId="77777777" w:rsidR="00CC6557" w:rsidRPr="00CC6557"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C6557">
        <w:rPr>
          <w:rFonts w:ascii="Consolas" w:hAnsi="Consolas"/>
          <w:color w:val="CCCCCC"/>
          <w:sz w:val="21"/>
          <w:szCs w:val="21"/>
          <w:lang w:val="es-ES"/>
        </w:rPr>
        <w:t xml:space="preserve">                </w:t>
      </w:r>
      <w:r w:rsidRPr="00CC6557">
        <w:rPr>
          <w:rFonts w:ascii="Consolas" w:hAnsi="Consolas"/>
          <w:color w:val="808080"/>
          <w:sz w:val="21"/>
          <w:szCs w:val="21"/>
          <w:lang w:val="es-ES"/>
        </w:rPr>
        <w:t>&lt;</w:t>
      </w:r>
      <w:r w:rsidRPr="00CC6557">
        <w:rPr>
          <w:rFonts w:ascii="Consolas" w:hAnsi="Consolas"/>
          <w:color w:val="569CD6"/>
          <w:sz w:val="21"/>
          <w:szCs w:val="21"/>
          <w:lang w:val="es-ES"/>
        </w:rPr>
        <w:t>textarea</w:t>
      </w:r>
      <w:r w:rsidRPr="00CC6557">
        <w:rPr>
          <w:rFonts w:ascii="Consolas" w:hAnsi="Consolas"/>
          <w:color w:val="CCCCCC"/>
          <w:sz w:val="21"/>
          <w:szCs w:val="21"/>
          <w:lang w:val="es-ES"/>
        </w:rPr>
        <w:t xml:space="preserve"> </w:t>
      </w:r>
      <w:r w:rsidRPr="00CC6557">
        <w:rPr>
          <w:rFonts w:ascii="Consolas" w:hAnsi="Consolas"/>
          <w:color w:val="9CDCFE"/>
          <w:sz w:val="21"/>
          <w:szCs w:val="21"/>
          <w:lang w:val="es-ES"/>
        </w:rPr>
        <w:t>placeholder</w:t>
      </w:r>
      <w:r w:rsidRPr="00CC6557">
        <w:rPr>
          <w:rFonts w:ascii="Consolas" w:hAnsi="Consolas"/>
          <w:color w:val="CCCCCC"/>
          <w:sz w:val="21"/>
          <w:szCs w:val="21"/>
          <w:lang w:val="es-ES"/>
        </w:rPr>
        <w:t>=</w:t>
      </w:r>
      <w:r w:rsidRPr="00CC6557">
        <w:rPr>
          <w:rFonts w:ascii="Consolas" w:hAnsi="Consolas"/>
          <w:color w:val="CE9178"/>
          <w:sz w:val="21"/>
          <w:szCs w:val="21"/>
          <w:lang w:val="es-ES"/>
        </w:rPr>
        <w:t>"Escribe aquí..."</w:t>
      </w:r>
      <w:r w:rsidRPr="00CC6557">
        <w:rPr>
          <w:rFonts w:ascii="Consolas" w:hAnsi="Consolas"/>
          <w:color w:val="808080"/>
          <w:sz w:val="21"/>
          <w:szCs w:val="21"/>
          <w:lang w:val="es-ES"/>
        </w:rPr>
        <w:t>&gt;&lt;/</w:t>
      </w:r>
      <w:r w:rsidRPr="00CC6557">
        <w:rPr>
          <w:rFonts w:ascii="Consolas" w:hAnsi="Consolas"/>
          <w:color w:val="569CD6"/>
          <w:sz w:val="21"/>
          <w:szCs w:val="21"/>
          <w:lang w:val="es-ES"/>
        </w:rPr>
        <w:t>textarea</w:t>
      </w:r>
      <w:r w:rsidRPr="00CC6557">
        <w:rPr>
          <w:rFonts w:ascii="Consolas" w:hAnsi="Consolas"/>
          <w:color w:val="808080"/>
          <w:sz w:val="21"/>
          <w:szCs w:val="21"/>
          <w:lang w:val="es-ES"/>
        </w:rPr>
        <w:t>&gt;</w:t>
      </w:r>
    </w:p>
    <w:p w14:paraId="488DE4C3" w14:textId="77777777" w:rsidR="00CC6557" w:rsidRPr="00015106"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rPr>
      </w:pPr>
      <w:r w:rsidRPr="00CC6557">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input</w:t>
      </w:r>
      <w:r w:rsidRPr="00015106">
        <w:rPr>
          <w:rFonts w:ascii="Consolas" w:hAnsi="Consolas"/>
          <w:color w:val="CCCCCC"/>
          <w:sz w:val="21"/>
          <w:szCs w:val="21"/>
        </w:rPr>
        <w:t xml:space="preserve"> </w:t>
      </w:r>
      <w:r w:rsidRPr="00015106">
        <w:rPr>
          <w:rFonts w:ascii="Consolas" w:hAnsi="Consolas"/>
          <w:color w:val="9CDCFE"/>
          <w:sz w:val="21"/>
          <w:szCs w:val="21"/>
        </w:rPr>
        <w:t>type</w:t>
      </w:r>
      <w:r w:rsidRPr="00015106">
        <w:rPr>
          <w:rFonts w:ascii="Consolas" w:hAnsi="Consolas"/>
          <w:color w:val="CCCCCC"/>
          <w:sz w:val="21"/>
          <w:szCs w:val="21"/>
        </w:rPr>
        <w:t>=</w:t>
      </w:r>
      <w:r w:rsidRPr="00015106">
        <w:rPr>
          <w:rFonts w:ascii="Consolas" w:hAnsi="Consolas"/>
          <w:color w:val="CE9178"/>
          <w:sz w:val="21"/>
          <w:szCs w:val="21"/>
        </w:rPr>
        <w:t>"submit"</w:t>
      </w:r>
      <w:r w:rsidRPr="00015106">
        <w:rPr>
          <w:rFonts w:ascii="Consolas" w:hAnsi="Consolas"/>
          <w:color w:val="CCCCCC"/>
          <w:sz w:val="21"/>
          <w:szCs w:val="21"/>
        </w:rPr>
        <w:t xml:space="preserve"> </w:t>
      </w:r>
      <w:r w:rsidRPr="00015106">
        <w:rPr>
          <w:rFonts w:ascii="Consolas" w:hAnsi="Consolas"/>
          <w:color w:val="9CDCFE"/>
          <w:sz w:val="21"/>
          <w:szCs w:val="21"/>
        </w:rPr>
        <w:t>value</w:t>
      </w:r>
      <w:r w:rsidRPr="00015106">
        <w:rPr>
          <w:rFonts w:ascii="Consolas" w:hAnsi="Consolas"/>
          <w:color w:val="CCCCCC"/>
          <w:sz w:val="21"/>
          <w:szCs w:val="21"/>
        </w:rPr>
        <w:t>=</w:t>
      </w:r>
      <w:r w:rsidRPr="00015106">
        <w:rPr>
          <w:rFonts w:ascii="Consolas" w:hAnsi="Consolas"/>
          <w:color w:val="CE9178"/>
          <w:sz w:val="21"/>
          <w:szCs w:val="21"/>
        </w:rPr>
        <w:t>"Enviar"</w:t>
      </w:r>
      <w:r w:rsidRPr="00015106">
        <w:rPr>
          <w:rFonts w:ascii="Consolas" w:hAnsi="Consolas"/>
          <w:color w:val="808080"/>
          <w:sz w:val="21"/>
          <w:szCs w:val="21"/>
        </w:rPr>
        <w:t>&gt;</w:t>
      </w:r>
    </w:p>
    <w:p w14:paraId="068DDFA4" w14:textId="77777777" w:rsidR="00CC6557" w:rsidRPr="00015106"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fieldset</w:t>
      </w:r>
      <w:r w:rsidRPr="00015106">
        <w:rPr>
          <w:rFonts w:ascii="Consolas" w:hAnsi="Consolas"/>
          <w:color w:val="808080"/>
          <w:sz w:val="21"/>
          <w:szCs w:val="21"/>
        </w:rPr>
        <w:t>&gt;</w:t>
      </w:r>
    </w:p>
    <w:p w14:paraId="0BC93F0B" w14:textId="77777777" w:rsidR="00CC6557" w:rsidRPr="00015106"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rPr>
      </w:pPr>
    </w:p>
    <w:p w14:paraId="42843FC5" w14:textId="77777777" w:rsidR="00CC6557" w:rsidRPr="00015106"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form</w:t>
      </w:r>
      <w:r w:rsidRPr="00015106">
        <w:rPr>
          <w:rFonts w:ascii="Consolas" w:hAnsi="Consolas"/>
          <w:color w:val="808080"/>
          <w:sz w:val="21"/>
          <w:szCs w:val="21"/>
        </w:rPr>
        <w:t>&gt;</w:t>
      </w:r>
    </w:p>
    <w:p w14:paraId="77F1B1CA"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808080"/>
          <w:sz w:val="21"/>
          <w:szCs w:val="21"/>
        </w:rPr>
        <w:t>&gt;</w:t>
      </w:r>
    </w:p>
    <w:p w14:paraId="0E3E96EF"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12310EBE"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p>
    <w:p w14:paraId="7F0F402C" w14:textId="77777777" w:rsidR="00D81484" w:rsidRPr="00015106"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808080"/>
          <w:sz w:val="21"/>
          <w:szCs w:val="21"/>
        </w:rPr>
        <w:t>&gt;</w:t>
      </w:r>
    </w:p>
    <w:p w14:paraId="4EF353A3" w14:textId="77777777" w:rsidR="00EF354A" w:rsidRPr="00015106" w:rsidRDefault="00EF354A" w:rsidP="00F904D0"/>
    <w:p w14:paraId="16E2A782" w14:textId="1CB4A690" w:rsidR="00EF354A" w:rsidRPr="00904F88" w:rsidRDefault="00BB1C86" w:rsidP="00F904D0">
      <w:pPr>
        <w:rPr>
          <w:lang w:val="es-ES"/>
        </w:rPr>
      </w:pPr>
      <w:r w:rsidRPr="00904F88">
        <w:rPr>
          <w:lang w:val="es-ES"/>
        </w:rPr>
        <w:t>Como podemos ver en la imagen:</w:t>
      </w:r>
    </w:p>
    <w:p w14:paraId="107FE80B" w14:textId="77777777" w:rsidR="00BB1C86" w:rsidRPr="00904F88" w:rsidRDefault="00BB1C86" w:rsidP="00F904D0">
      <w:pPr>
        <w:rPr>
          <w:lang w:val="es-ES"/>
        </w:rPr>
      </w:pPr>
    </w:p>
    <w:p w14:paraId="09ED56E5" w14:textId="335E9B80" w:rsidR="00BB1C86" w:rsidRPr="00904F88" w:rsidRDefault="00BB1C86" w:rsidP="00F904D0">
      <w:pPr>
        <w:rPr>
          <w:lang w:val="es-ES"/>
        </w:rPr>
      </w:pPr>
      <w:r w:rsidRPr="00904F88">
        <w:rPr>
          <w:noProof/>
          <w:lang w:val="es-ES"/>
        </w:rPr>
        <w:lastRenderedPageBreak/>
        <w:drawing>
          <wp:inline distT="0" distB="0" distL="0" distR="0" wp14:anchorId="4F804FD8" wp14:editId="27B10FA9">
            <wp:extent cx="3798276" cy="2734054"/>
            <wp:effectExtent l="0" t="0" r="0" b="9525"/>
            <wp:docPr id="49451801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18019" name="Imagen 1" descr="Imagen que contiene Texto&#10;&#10;El contenido generado por IA puede ser incorrecto."/>
                    <pic:cNvPicPr/>
                  </pic:nvPicPr>
                  <pic:blipFill>
                    <a:blip r:embed="rId217"/>
                    <a:stretch>
                      <a:fillRect/>
                    </a:stretch>
                  </pic:blipFill>
                  <pic:spPr>
                    <a:xfrm>
                      <a:off x="0" y="0"/>
                      <a:ext cx="3801851" cy="2736627"/>
                    </a:xfrm>
                    <a:prstGeom prst="rect">
                      <a:avLst/>
                    </a:prstGeom>
                  </pic:spPr>
                </pic:pic>
              </a:graphicData>
            </a:graphic>
          </wp:inline>
        </w:drawing>
      </w:r>
    </w:p>
    <w:p w14:paraId="357212B4" w14:textId="77777777" w:rsidR="00BB1C86" w:rsidRPr="00904F88" w:rsidRDefault="00BB1C86" w:rsidP="00F904D0">
      <w:pPr>
        <w:rPr>
          <w:lang w:val="es-ES"/>
        </w:rPr>
      </w:pPr>
    </w:p>
    <w:p w14:paraId="7BD967B3" w14:textId="0DAC96B9" w:rsidR="00BB1C86" w:rsidRPr="00904F88" w:rsidRDefault="0047133C" w:rsidP="00F904D0">
      <w:pPr>
        <w:rPr>
          <w:lang w:val="es-ES"/>
        </w:rPr>
      </w:pPr>
      <w:r w:rsidRPr="00904F88">
        <w:rPr>
          <w:lang w:val="es-ES"/>
        </w:rPr>
        <w:t>Vamos a ver un ejemplo: en el caso de los inputs, normalmente les añadimos un padding para darle algo de aire. Sin embargo, si después centramos el contenido y le dotamos de un «width:100%», este ancho no tendrá en cuenta el padding añadido al input y el elemento no se encontrará perfectamente redimensionado. Realiza la prueba quitando y añadiendo la propiedad «box-sizing: border-box» en el código del formulario básico creado a continuación.</w:t>
      </w:r>
    </w:p>
    <w:p w14:paraId="20329A52" w14:textId="77777777" w:rsidR="003079CD" w:rsidRPr="00904F88" w:rsidRDefault="003079CD" w:rsidP="00F904D0">
      <w:pPr>
        <w:rPr>
          <w:lang w:val="es-ES"/>
        </w:rPr>
      </w:pPr>
    </w:p>
    <w:p w14:paraId="3D1C781A" w14:textId="77777777" w:rsidR="00324F56" w:rsidRPr="00324F5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8385664" w14:textId="77777777" w:rsidR="00324F56" w:rsidRPr="0001510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rPr>
      </w:pPr>
      <w:r w:rsidRPr="00324F56">
        <w:rPr>
          <w:rFonts w:ascii="Consolas" w:hAnsi="Consolas"/>
          <w:color w:val="D4D4D4"/>
          <w:sz w:val="21"/>
          <w:szCs w:val="21"/>
          <w:lang w:val="es-ES"/>
        </w:rPr>
        <w:t xml:space="preserve">        </w:t>
      </w:r>
      <w:r w:rsidRPr="00015106">
        <w:rPr>
          <w:rFonts w:ascii="Consolas" w:hAnsi="Consolas"/>
          <w:color w:val="D7BA7D"/>
          <w:sz w:val="21"/>
          <w:szCs w:val="21"/>
        </w:rPr>
        <w:t>form</w:t>
      </w:r>
      <w:r w:rsidRPr="00015106">
        <w:rPr>
          <w:rFonts w:ascii="Consolas" w:hAnsi="Consolas"/>
          <w:color w:val="D4D4D4"/>
          <w:sz w:val="21"/>
          <w:szCs w:val="21"/>
        </w:rPr>
        <w:t xml:space="preserve"> {</w:t>
      </w:r>
    </w:p>
    <w:p w14:paraId="7456DEBE" w14:textId="77777777" w:rsidR="00324F56" w:rsidRPr="0001510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max-width</w:t>
      </w:r>
      <w:r w:rsidRPr="00015106">
        <w:rPr>
          <w:rFonts w:ascii="Consolas" w:hAnsi="Consolas"/>
          <w:color w:val="D4D4D4"/>
          <w:sz w:val="21"/>
          <w:szCs w:val="21"/>
        </w:rPr>
        <w:t xml:space="preserve">: </w:t>
      </w:r>
      <w:r w:rsidRPr="00015106">
        <w:rPr>
          <w:rFonts w:ascii="Consolas" w:hAnsi="Consolas"/>
          <w:color w:val="B5CEA8"/>
          <w:sz w:val="21"/>
          <w:szCs w:val="21"/>
        </w:rPr>
        <w:t>60%</w:t>
      </w:r>
      <w:r w:rsidRPr="00015106">
        <w:rPr>
          <w:rFonts w:ascii="Consolas" w:hAnsi="Consolas"/>
          <w:color w:val="D4D4D4"/>
          <w:sz w:val="21"/>
          <w:szCs w:val="21"/>
        </w:rPr>
        <w:t>;</w:t>
      </w:r>
    </w:p>
    <w:p w14:paraId="43AC0381" w14:textId="77777777" w:rsidR="00324F56" w:rsidRPr="0001510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 xml:space="preserve"> </w:t>
      </w:r>
      <w:r w:rsidRPr="00015106">
        <w:rPr>
          <w:rFonts w:ascii="Consolas" w:hAnsi="Consolas"/>
          <w:color w:val="CE9178"/>
          <w:sz w:val="21"/>
          <w:szCs w:val="21"/>
        </w:rPr>
        <w:t>auto</w:t>
      </w:r>
      <w:r w:rsidRPr="00015106">
        <w:rPr>
          <w:rFonts w:ascii="Consolas" w:hAnsi="Consolas"/>
          <w:color w:val="D4D4D4"/>
          <w:sz w:val="21"/>
          <w:szCs w:val="21"/>
        </w:rPr>
        <w:t>;</w:t>
      </w:r>
    </w:p>
    <w:p w14:paraId="390F35AB" w14:textId="77777777" w:rsidR="00324F56" w:rsidRPr="0001510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78AB7BE" w14:textId="77777777" w:rsidR="00324F56" w:rsidRPr="00015106" w:rsidRDefault="00324F56" w:rsidP="00324F56">
      <w:pPr>
        <w:widowControl/>
        <w:shd w:val="clear" w:color="auto" w:fill="1F1F1F"/>
        <w:autoSpaceDE/>
        <w:autoSpaceDN/>
        <w:adjustRightInd/>
        <w:spacing w:before="0" w:after="240" w:line="285" w:lineRule="atLeast"/>
        <w:jc w:val="left"/>
        <w:rPr>
          <w:rFonts w:ascii="Consolas" w:hAnsi="Consolas"/>
          <w:color w:val="CCCCCC"/>
          <w:sz w:val="21"/>
          <w:szCs w:val="21"/>
        </w:rPr>
      </w:pPr>
    </w:p>
    <w:p w14:paraId="3FB7A69A" w14:textId="77777777" w:rsidR="00324F56" w:rsidRPr="0001510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input</w:t>
      </w:r>
      <w:r w:rsidRPr="00015106">
        <w:rPr>
          <w:rFonts w:ascii="Consolas" w:hAnsi="Consolas"/>
          <w:color w:val="D4D4D4"/>
          <w:sz w:val="21"/>
          <w:szCs w:val="21"/>
        </w:rPr>
        <w:t xml:space="preserve"> {</w:t>
      </w:r>
    </w:p>
    <w:p w14:paraId="037F2CBA" w14:textId="77777777" w:rsidR="00324F56" w:rsidRPr="0001510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rPr>
      </w:pPr>
    </w:p>
    <w:p w14:paraId="40E399B0" w14:textId="77777777" w:rsidR="00324F56" w:rsidRPr="0001510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box-sizing</w:t>
      </w:r>
      <w:r w:rsidRPr="00015106">
        <w:rPr>
          <w:rFonts w:ascii="Consolas" w:hAnsi="Consolas"/>
          <w:color w:val="D4D4D4"/>
          <w:sz w:val="21"/>
          <w:szCs w:val="21"/>
        </w:rPr>
        <w:t xml:space="preserve">: </w:t>
      </w:r>
      <w:r w:rsidRPr="00015106">
        <w:rPr>
          <w:rFonts w:ascii="Consolas" w:hAnsi="Consolas"/>
          <w:color w:val="CE9178"/>
          <w:sz w:val="21"/>
          <w:szCs w:val="21"/>
        </w:rPr>
        <w:t>border-box</w:t>
      </w:r>
      <w:r w:rsidRPr="00015106">
        <w:rPr>
          <w:rFonts w:ascii="Consolas" w:hAnsi="Consolas"/>
          <w:color w:val="D4D4D4"/>
          <w:sz w:val="21"/>
          <w:szCs w:val="21"/>
        </w:rPr>
        <w:t>;</w:t>
      </w:r>
    </w:p>
    <w:p w14:paraId="768BBEAA" w14:textId="77777777" w:rsidR="00324F56" w:rsidRPr="0001510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6A1E75C5" w14:textId="77777777" w:rsidR="00324F56" w:rsidRPr="0001510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100%</w:t>
      </w:r>
      <w:r w:rsidRPr="00015106">
        <w:rPr>
          <w:rFonts w:ascii="Consolas" w:hAnsi="Consolas"/>
          <w:color w:val="D4D4D4"/>
          <w:sz w:val="21"/>
          <w:szCs w:val="21"/>
        </w:rPr>
        <w:t>;</w:t>
      </w:r>
    </w:p>
    <w:p w14:paraId="2D98E3B4" w14:textId="77777777" w:rsidR="00324F56" w:rsidRPr="0001510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margin-bottom</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5D6441C3" w14:textId="77777777" w:rsidR="00324F56" w:rsidRPr="00324F5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324F56">
        <w:rPr>
          <w:rFonts w:ascii="Consolas" w:hAnsi="Consolas"/>
          <w:color w:val="9CDCFE"/>
          <w:sz w:val="21"/>
          <w:szCs w:val="21"/>
          <w:lang w:val="es-ES"/>
        </w:rPr>
        <w:t>border</w:t>
      </w:r>
      <w:r w:rsidRPr="00324F56">
        <w:rPr>
          <w:rFonts w:ascii="Consolas" w:hAnsi="Consolas"/>
          <w:color w:val="D4D4D4"/>
          <w:sz w:val="21"/>
          <w:szCs w:val="21"/>
          <w:lang w:val="es-ES"/>
        </w:rPr>
        <w:t xml:space="preserve">: </w:t>
      </w:r>
      <w:r w:rsidRPr="00324F56">
        <w:rPr>
          <w:rFonts w:ascii="Consolas" w:hAnsi="Consolas"/>
          <w:color w:val="B5CEA8"/>
          <w:sz w:val="21"/>
          <w:szCs w:val="21"/>
          <w:lang w:val="es-ES"/>
        </w:rPr>
        <w:t>1px</w:t>
      </w:r>
      <w:r w:rsidRPr="00324F56">
        <w:rPr>
          <w:rFonts w:ascii="Consolas" w:hAnsi="Consolas"/>
          <w:color w:val="D4D4D4"/>
          <w:sz w:val="21"/>
          <w:szCs w:val="21"/>
          <w:lang w:val="es-ES"/>
        </w:rPr>
        <w:t xml:space="preserve"> </w:t>
      </w:r>
      <w:r w:rsidRPr="00324F56">
        <w:rPr>
          <w:rFonts w:ascii="Consolas" w:hAnsi="Consolas"/>
          <w:color w:val="CE9178"/>
          <w:sz w:val="21"/>
          <w:szCs w:val="21"/>
          <w:lang w:val="es-ES"/>
        </w:rPr>
        <w:t>solid</w:t>
      </w:r>
      <w:r w:rsidRPr="00324F56">
        <w:rPr>
          <w:rFonts w:ascii="Consolas" w:hAnsi="Consolas"/>
          <w:color w:val="D4D4D4"/>
          <w:sz w:val="21"/>
          <w:szCs w:val="21"/>
          <w:lang w:val="es-ES"/>
        </w:rPr>
        <w:t xml:space="preserve"> </w:t>
      </w:r>
      <w:r w:rsidRPr="00324F56">
        <w:rPr>
          <w:rFonts w:ascii="Consolas" w:hAnsi="Consolas"/>
          <w:color w:val="CE9178"/>
          <w:sz w:val="21"/>
          <w:szCs w:val="21"/>
          <w:lang w:val="es-ES"/>
        </w:rPr>
        <w:t>#ccc</w:t>
      </w:r>
      <w:r w:rsidRPr="00324F56">
        <w:rPr>
          <w:rFonts w:ascii="Consolas" w:hAnsi="Consolas"/>
          <w:color w:val="D4D4D4"/>
          <w:sz w:val="21"/>
          <w:szCs w:val="21"/>
          <w:lang w:val="es-ES"/>
        </w:rPr>
        <w:t>;</w:t>
      </w:r>
    </w:p>
    <w:p w14:paraId="6A3BB9B8" w14:textId="77777777" w:rsidR="00324F56" w:rsidRPr="00324F5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324F56">
        <w:rPr>
          <w:rFonts w:ascii="Consolas" w:hAnsi="Consolas"/>
          <w:color w:val="D4D4D4"/>
          <w:sz w:val="21"/>
          <w:szCs w:val="21"/>
          <w:lang w:val="es-ES"/>
        </w:rPr>
        <w:t xml:space="preserve">            </w:t>
      </w:r>
      <w:r w:rsidRPr="00324F56">
        <w:rPr>
          <w:rFonts w:ascii="Consolas" w:hAnsi="Consolas"/>
          <w:color w:val="9CDCFE"/>
          <w:sz w:val="21"/>
          <w:szCs w:val="21"/>
          <w:lang w:val="es-ES"/>
        </w:rPr>
        <w:t>border-radius</w:t>
      </w:r>
      <w:r w:rsidRPr="00324F56">
        <w:rPr>
          <w:rFonts w:ascii="Consolas" w:hAnsi="Consolas"/>
          <w:color w:val="D4D4D4"/>
          <w:sz w:val="21"/>
          <w:szCs w:val="21"/>
          <w:lang w:val="es-ES"/>
        </w:rPr>
        <w:t xml:space="preserve">: </w:t>
      </w:r>
      <w:r w:rsidRPr="00324F56">
        <w:rPr>
          <w:rFonts w:ascii="Consolas" w:hAnsi="Consolas"/>
          <w:color w:val="B5CEA8"/>
          <w:sz w:val="21"/>
          <w:szCs w:val="21"/>
          <w:lang w:val="es-ES"/>
        </w:rPr>
        <w:t>5px</w:t>
      </w:r>
      <w:r w:rsidRPr="00324F56">
        <w:rPr>
          <w:rFonts w:ascii="Consolas" w:hAnsi="Consolas"/>
          <w:color w:val="D4D4D4"/>
          <w:sz w:val="21"/>
          <w:szCs w:val="21"/>
          <w:lang w:val="es-ES"/>
        </w:rPr>
        <w:t>;</w:t>
      </w:r>
    </w:p>
    <w:p w14:paraId="1050A68E" w14:textId="77777777" w:rsidR="00324F56" w:rsidRPr="00324F5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324F56">
        <w:rPr>
          <w:rFonts w:ascii="Consolas" w:hAnsi="Consolas"/>
          <w:color w:val="D4D4D4"/>
          <w:sz w:val="21"/>
          <w:szCs w:val="21"/>
          <w:lang w:val="es-ES"/>
        </w:rPr>
        <w:t>        }</w:t>
      </w:r>
    </w:p>
    <w:p w14:paraId="59C98DEE" w14:textId="77777777" w:rsidR="0047133C" w:rsidRPr="00904F88" w:rsidRDefault="0047133C" w:rsidP="00F904D0">
      <w:pPr>
        <w:rPr>
          <w:lang w:val="es-ES"/>
        </w:rPr>
      </w:pPr>
    </w:p>
    <w:p w14:paraId="3690A85C" w14:textId="6D690F95" w:rsidR="00324F56" w:rsidRPr="00904F88" w:rsidRDefault="00324F56" w:rsidP="00F904D0">
      <w:pPr>
        <w:rPr>
          <w:lang w:val="es-ES"/>
        </w:rPr>
      </w:pPr>
      <w:r w:rsidRPr="00904F88">
        <w:rPr>
          <w:lang w:val="es-ES"/>
        </w:rPr>
        <w:t xml:space="preserve">Y como resultado hemos dado estilo a </w:t>
      </w:r>
      <w:r w:rsidR="001B0CD1" w:rsidRPr="00904F88">
        <w:rPr>
          <w:lang w:val="es-ES"/>
        </w:rPr>
        <w:t xml:space="preserve">todos los imputs </w:t>
      </w:r>
      <w:r w:rsidRPr="00904F88">
        <w:rPr>
          <w:lang w:val="es-ES"/>
        </w:rPr>
        <w:t>del formulario.</w:t>
      </w:r>
      <w:r w:rsidR="001B0CD1" w:rsidRPr="00904F88">
        <w:rPr>
          <w:lang w:val="es-ES"/>
        </w:rPr>
        <w:t xml:space="preserve"> Redondeando los inputs y dándole un </w:t>
      </w:r>
      <w:r w:rsidR="00033407" w:rsidRPr="00904F88">
        <w:rPr>
          <w:lang w:val="es-ES"/>
        </w:rPr>
        <w:t>color gris al botón de submit.</w:t>
      </w:r>
    </w:p>
    <w:p w14:paraId="73B8CC8C" w14:textId="77777777" w:rsidR="00324F56" w:rsidRPr="00904F88" w:rsidRDefault="00324F56" w:rsidP="00F904D0">
      <w:pPr>
        <w:rPr>
          <w:lang w:val="es-ES"/>
        </w:rPr>
      </w:pPr>
    </w:p>
    <w:p w14:paraId="6BEB8928" w14:textId="083D2E13" w:rsidR="00703220" w:rsidRPr="00904F88" w:rsidRDefault="00703220" w:rsidP="00F904D0">
      <w:pPr>
        <w:rPr>
          <w:lang w:val="es-ES"/>
        </w:rPr>
      </w:pPr>
      <w:r w:rsidRPr="00904F88">
        <w:rPr>
          <w:noProof/>
          <w:lang w:val="es-ES"/>
        </w:rPr>
        <w:lastRenderedPageBreak/>
        <w:drawing>
          <wp:inline distT="0" distB="0" distL="0" distR="0" wp14:anchorId="2E1D5137" wp14:editId="5AA42E62">
            <wp:extent cx="5715798" cy="4486901"/>
            <wp:effectExtent l="0" t="0" r="0" b="9525"/>
            <wp:docPr id="52694392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3927" name="Imagen 1" descr="Interfaz de usuario gráfica&#10;&#10;El contenido generado por IA puede ser incorrecto."/>
                    <pic:cNvPicPr/>
                  </pic:nvPicPr>
                  <pic:blipFill>
                    <a:blip r:embed="rId218"/>
                    <a:stretch>
                      <a:fillRect/>
                    </a:stretch>
                  </pic:blipFill>
                  <pic:spPr>
                    <a:xfrm>
                      <a:off x="0" y="0"/>
                      <a:ext cx="5715798" cy="4486901"/>
                    </a:xfrm>
                    <a:prstGeom prst="rect">
                      <a:avLst/>
                    </a:prstGeom>
                  </pic:spPr>
                </pic:pic>
              </a:graphicData>
            </a:graphic>
          </wp:inline>
        </w:drawing>
      </w:r>
    </w:p>
    <w:p w14:paraId="1D02E728" w14:textId="77777777" w:rsidR="0013377B" w:rsidRPr="00904F88" w:rsidRDefault="0013377B" w:rsidP="00331F50">
      <w:pPr>
        <w:pStyle w:val="Ttulo2"/>
        <w:rPr>
          <w:lang w:val="es-ES"/>
        </w:rPr>
      </w:pPr>
      <w:bookmarkStart w:id="82" w:name="_Toc210640556"/>
      <w:r w:rsidRPr="00904F88">
        <w:rPr>
          <w:lang w:val="es-ES"/>
        </w:rPr>
        <w:t>Propiedad resize</w:t>
      </w:r>
      <w:bookmarkEnd w:id="82"/>
    </w:p>
    <w:p w14:paraId="136AB2E4" w14:textId="77777777" w:rsidR="0013377B" w:rsidRPr="0013377B" w:rsidRDefault="0013377B" w:rsidP="0013377B">
      <w:pPr>
        <w:rPr>
          <w:lang w:val="es-ES"/>
        </w:rPr>
      </w:pPr>
      <w:r w:rsidRPr="0013377B">
        <w:rPr>
          <w:lang w:val="es-ES"/>
        </w:rPr>
        <w:t>Por defecto, los elementos &lt;textarea&gt; permiten cambiar el tamaño por el usuario. Podemos anular este comportamiento utilizando la propiedad «</w:t>
      </w:r>
      <w:r w:rsidRPr="0013377B">
        <w:rPr>
          <w:i/>
          <w:iCs/>
          <w:lang w:val="es-ES"/>
        </w:rPr>
        <w:t>resize:none</w:t>
      </w:r>
      <w:r w:rsidRPr="0013377B">
        <w:rPr>
          <w:lang w:val="es-ES"/>
        </w:rPr>
        <w:t>«.</w:t>
      </w:r>
    </w:p>
    <w:p w14:paraId="7F5D98A2" w14:textId="77777777" w:rsidR="0013377B" w:rsidRPr="0013377B" w:rsidRDefault="0013377B" w:rsidP="0013377B">
      <w:pPr>
        <w:rPr>
          <w:lang w:val="es-ES"/>
        </w:rPr>
      </w:pPr>
      <w:r w:rsidRPr="0013377B">
        <w:rPr>
          <w:lang w:val="es-ES"/>
        </w:rPr>
        <w:t>Valores: </w:t>
      </w:r>
      <w:r w:rsidRPr="0013377B">
        <w:rPr>
          <w:b/>
          <w:bCs/>
          <w:lang w:val="es-ES"/>
        </w:rPr>
        <w:t>none | both | horizontal | vertical</w:t>
      </w:r>
    </w:p>
    <w:tbl>
      <w:tblPr>
        <w:tblW w:w="13465" w:type="dxa"/>
        <w:tblCellMar>
          <w:left w:w="0" w:type="dxa"/>
          <w:right w:w="0" w:type="dxa"/>
        </w:tblCellMar>
        <w:tblLook w:val="04A0" w:firstRow="1" w:lastRow="0" w:firstColumn="1" w:lastColumn="0" w:noHBand="0" w:noVBand="1"/>
      </w:tblPr>
      <w:tblGrid>
        <w:gridCol w:w="2082"/>
        <w:gridCol w:w="11383"/>
      </w:tblGrid>
      <w:tr w:rsidR="0013377B" w:rsidRPr="0013377B" w14:paraId="34C42154" w14:textId="77777777">
        <w:tc>
          <w:tcPr>
            <w:tcW w:w="0" w:type="auto"/>
            <w:shd w:val="clear" w:color="auto" w:fill="F0F0F0"/>
            <w:tcMar>
              <w:top w:w="120" w:type="dxa"/>
              <w:left w:w="120" w:type="dxa"/>
              <w:bottom w:w="120" w:type="dxa"/>
              <w:right w:w="120" w:type="dxa"/>
            </w:tcMar>
            <w:vAlign w:val="center"/>
            <w:hideMark/>
          </w:tcPr>
          <w:p w14:paraId="44B58DD1" w14:textId="77777777" w:rsidR="0013377B" w:rsidRPr="0013377B" w:rsidRDefault="0013377B" w:rsidP="0013377B">
            <w:pPr>
              <w:rPr>
                <w:lang w:val="es-ES"/>
              </w:rPr>
            </w:pPr>
            <w:r w:rsidRPr="0013377B">
              <w:rPr>
                <w:b/>
                <w:bCs/>
                <w:lang w:val="es-ES"/>
              </w:rPr>
              <w:t>Valores</w:t>
            </w:r>
          </w:p>
        </w:tc>
        <w:tc>
          <w:tcPr>
            <w:tcW w:w="0" w:type="auto"/>
            <w:shd w:val="clear" w:color="auto" w:fill="F0F0F0"/>
            <w:tcMar>
              <w:top w:w="120" w:type="dxa"/>
              <w:left w:w="120" w:type="dxa"/>
              <w:bottom w:w="120" w:type="dxa"/>
              <w:right w:w="120" w:type="dxa"/>
            </w:tcMar>
            <w:vAlign w:val="center"/>
            <w:hideMark/>
          </w:tcPr>
          <w:p w14:paraId="040E5449" w14:textId="77777777" w:rsidR="0013377B" w:rsidRPr="0013377B" w:rsidRDefault="0013377B" w:rsidP="0013377B">
            <w:pPr>
              <w:rPr>
                <w:lang w:val="es-ES"/>
              </w:rPr>
            </w:pPr>
            <w:r w:rsidRPr="0013377B">
              <w:rPr>
                <w:b/>
                <w:bCs/>
                <w:lang w:val="es-ES"/>
              </w:rPr>
              <w:t>Descripción</w:t>
            </w:r>
          </w:p>
        </w:tc>
      </w:tr>
      <w:tr w:rsidR="0013377B" w:rsidRPr="00015106" w14:paraId="62E65988" w14:textId="77777777">
        <w:tc>
          <w:tcPr>
            <w:tcW w:w="0" w:type="auto"/>
            <w:tcMar>
              <w:top w:w="120" w:type="dxa"/>
              <w:left w:w="120" w:type="dxa"/>
              <w:bottom w:w="120" w:type="dxa"/>
              <w:right w:w="120" w:type="dxa"/>
            </w:tcMar>
            <w:vAlign w:val="center"/>
            <w:hideMark/>
          </w:tcPr>
          <w:p w14:paraId="633F5ED1" w14:textId="77777777" w:rsidR="0013377B" w:rsidRPr="0013377B" w:rsidRDefault="0013377B" w:rsidP="0013377B">
            <w:pPr>
              <w:rPr>
                <w:lang w:val="es-ES"/>
              </w:rPr>
            </w:pPr>
            <w:r w:rsidRPr="0013377B">
              <w:rPr>
                <w:lang w:val="es-ES"/>
              </w:rPr>
              <w:t>none</w:t>
            </w:r>
          </w:p>
        </w:tc>
        <w:tc>
          <w:tcPr>
            <w:tcW w:w="0" w:type="auto"/>
            <w:tcMar>
              <w:top w:w="120" w:type="dxa"/>
              <w:left w:w="120" w:type="dxa"/>
              <w:bottom w:w="120" w:type="dxa"/>
              <w:right w:w="120" w:type="dxa"/>
            </w:tcMar>
            <w:vAlign w:val="center"/>
            <w:hideMark/>
          </w:tcPr>
          <w:p w14:paraId="112566D3" w14:textId="77777777" w:rsidR="0013377B" w:rsidRPr="0013377B" w:rsidRDefault="0013377B" w:rsidP="0013377B">
            <w:pPr>
              <w:rPr>
                <w:lang w:val="es-ES"/>
              </w:rPr>
            </w:pPr>
            <w:r w:rsidRPr="0013377B">
              <w:rPr>
                <w:lang w:val="es-ES"/>
              </w:rPr>
              <w:t>Permite cambiar el tamaño del elemento</w:t>
            </w:r>
          </w:p>
        </w:tc>
      </w:tr>
      <w:tr w:rsidR="0013377B" w:rsidRPr="00015106" w14:paraId="64BE5266" w14:textId="77777777">
        <w:tc>
          <w:tcPr>
            <w:tcW w:w="0" w:type="auto"/>
            <w:shd w:val="clear" w:color="auto" w:fill="F0F0F0"/>
            <w:tcMar>
              <w:top w:w="120" w:type="dxa"/>
              <w:left w:w="120" w:type="dxa"/>
              <w:bottom w:w="120" w:type="dxa"/>
              <w:right w:w="120" w:type="dxa"/>
            </w:tcMar>
            <w:vAlign w:val="center"/>
            <w:hideMark/>
          </w:tcPr>
          <w:p w14:paraId="3A05AF0B" w14:textId="77777777" w:rsidR="0013377B" w:rsidRPr="0013377B" w:rsidRDefault="0013377B" w:rsidP="0013377B">
            <w:pPr>
              <w:rPr>
                <w:lang w:val="es-ES"/>
              </w:rPr>
            </w:pPr>
            <w:r w:rsidRPr="0013377B">
              <w:rPr>
                <w:lang w:val="es-ES"/>
              </w:rPr>
              <w:t>horizontal</w:t>
            </w:r>
          </w:p>
        </w:tc>
        <w:tc>
          <w:tcPr>
            <w:tcW w:w="0" w:type="auto"/>
            <w:shd w:val="clear" w:color="auto" w:fill="F0F0F0"/>
            <w:tcMar>
              <w:top w:w="120" w:type="dxa"/>
              <w:left w:w="120" w:type="dxa"/>
              <w:bottom w:w="120" w:type="dxa"/>
              <w:right w:w="120" w:type="dxa"/>
            </w:tcMar>
            <w:vAlign w:val="center"/>
            <w:hideMark/>
          </w:tcPr>
          <w:p w14:paraId="0718FD69" w14:textId="77777777" w:rsidR="0013377B" w:rsidRPr="0013377B" w:rsidRDefault="0013377B" w:rsidP="0013377B">
            <w:pPr>
              <w:rPr>
                <w:lang w:val="es-ES"/>
              </w:rPr>
            </w:pPr>
            <w:r w:rsidRPr="0013377B">
              <w:rPr>
                <w:lang w:val="es-ES"/>
              </w:rPr>
              <w:t>Permite cambiar el tamaño del elemento horizontalmente</w:t>
            </w:r>
          </w:p>
        </w:tc>
      </w:tr>
      <w:tr w:rsidR="0013377B" w:rsidRPr="00015106" w14:paraId="70702E06" w14:textId="77777777">
        <w:tc>
          <w:tcPr>
            <w:tcW w:w="0" w:type="auto"/>
            <w:tcMar>
              <w:top w:w="120" w:type="dxa"/>
              <w:left w:w="120" w:type="dxa"/>
              <w:bottom w:w="120" w:type="dxa"/>
              <w:right w:w="120" w:type="dxa"/>
            </w:tcMar>
            <w:vAlign w:val="center"/>
            <w:hideMark/>
          </w:tcPr>
          <w:p w14:paraId="746C082A" w14:textId="77777777" w:rsidR="0013377B" w:rsidRPr="0013377B" w:rsidRDefault="0013377B" w:rsidP="0013377B">
            <w:pPr>
              <w:rPr>
                <w:lang w:val="es-ES"/>
              </w:rPr>
            </w:pPr>
            <w:r w:rsidRPr="0013377B">
              <w:rPr>
                <w:lang w:val="es-ES"/>
              </w:rPr>
              <w:t>vertical</w:t>
            </w:r>
          </w:p>
        </w:tc>
        <w:tc>
          <w:tcPr>
            <w:tcW w:w="0" w:type="auto"/>
            <w:tcMar>
              <w:top w:w="120" w:type="dxa"/>
              <w:left w:w="120" w:type="dxa"/>
              <w:bottom w:w="120" w:type="dxa"/>
              <w:right w:w="120" w:type="dxa"/>
            </w:tcMar>
            <w:vAlign w:val="center"/>
            <w:hideMark/>
          </w:tcPr>
          <w:p w14:paraId="6F822FC9" w14:textId="77777777" w:rsidR="0013377B" w:rsidRPr="0013377B" w:rsidRDefault="0013377B" w:rsidP="0013377B">
            <w:pPr>
              <w:rPr>
                <w:lang w:val="es-ES"/>
              </w:rPr>
            </w:pPr>
            <w:r w:rsidRPr="0013377B">
              <w:rPr>
                <w:lang w:val="es-ES"/>
              </w:rPr>
              <w:t>Permite cambiar el tamaño del elemento verticalmente</w:t>
            </w:r>
          </w:p>
        </w:tc>
      </w:tr>
      <w:tr w:rsidR="0013377B" w:rsidRPr="00015106" w14:paraId="762D7D1E" w14:textId="77777777">
        <w:tc>
          <w:tcPr>
            <w:tcW w:w="0" w:type="auto"/>
            <w:shd w:val="clear" w:color="auto" w:fill="F0F0F0"/>
            <w:tcMar>
              <w:top w:w="120" w:type="dxa"/>
              <w:left w:w="120" w:type="dxa"/>
              <w:bottom w:w="120" w:type="dxa"/>
              <w:right w:w="120" w:type="dxa"/>
            </w:tcMar>
            <w:vAlign w:val="center"/>
            <w:hideMark/>
          </w:tcPr>
          <w:p w14:paraId="1AA28DB3" w14:textId="77777777" w:rsidR="0013377B" w:rsidRPr="0013377B" w:rsidRDefault="0013377B" w:rsidP="0013377B">
            <w:pPr>
              <w:rPr>
                <w:lang w:val="es-ES"/>
              </w:rPr>
            </w:pPr>
            <w:r w:rsidRPr="0013377B">
              <w:rPr>
                <w:lang w:val="es-ES"/>
              </w:rPr>
              <w:t>both</w:t>
            </w:r>
          </w:p>
        </w:tc>
        <w:tc>
          <w:tcPr>
            <w:tcW w:w="0" w:type="auto"/>
            <w:shd w:val="clear" w:color="auto" w:fill="F0F0F0"/>
            <w:tcMar>
              <w:top w:w="120" w:type="dxa"/>
              <w:left w:w="120" w:type="dxa"/>
              <w:bottom w:w="120" w:type="dxa"/>
              <w:right w:w="120" w:type="dxa"/>
            </w:tcMar>
            <w:vAlign w:val="center"/>
            <w:hideMark/>
          </w:tcPr>
          <w:p w14:paraId="6922C6B2" w14:textId="77777777" w:rsidR="0013377B" w:rsidRPr="0013377B" w:rsidRDefault="0013377B" w:rsidP="0013377B">
            <w:pPr>
              <w:rPr>
                <w:lang w:val="es-ES"/>
              </w:rPr>
            </w:pPr>
            <w:r w:rsidRPr="0013377B">
              <w:rPr>
                <w:lang w:val="es-ES"/>
              </w:rPr>
              <w:t>Permite cambiar el tamaño del elemento en horizontal y vertical</w:t>
            </w:r>
          </w:p>
        </w:tc>
      </w:tr>
    </w:tbl>
    <w:p w14:paraId="7BFC84FE" w14:textId="679457A4" w:rsidR="00324F56" w:rsidRPr="00904F88" w:rsidRDefault="00324F56" w:rsidP="00F904D0">
      <w:pPr>
        <w:rPr>
          <w:lang w:val="es-ES"/>
        </w:rPr>
      </w:pPr>
    </w:p>
    <w:p w14:paraId="4C2E057B" w14:textId="67698221" w:rsidR="00210B58" w:rsidRPr="00904F88" w:rsidRDefault="00B22849" w:rsidP="00F904D0">
      <w:pPr>
        <w:rPr>
          <w:lang w:val="es-ES"/>
        </w:rPr>
      </w:pPr>
      <w:r w:rsidRPr="00904F88">
        <w:rPr>
          <w:lang w:val="es-ES"/>
        </w:rPr>
        <w:t>Redondeamos el textarea</w:t>
      </w:r>
      <w:r w:rsidR="00457F06" w:rsidRPr="00904F88">
        <w:rPr>
          <w:lang w:val="es-ES"/>
        </w:rPr>
        <w:t xml:space="preserve"> y</w:t>
      </w:r>
      <w:r w:rsidRPr="00904F88">
        <w:rPr>
          <w:lang w:val="es-ES"/>
        </w:rPr>
        <w:t xml:space="preserve"> le damos un borde</w:t>
      </w:r>
      <w:r w:rsidR="00457F06" w:rsidRPr="00904F88">
        <w:rPr>
          <w:lang w:val="es-ES"/>
        </w:rPr>
        <w:t xml:space="preserve">, dándole el mismo ancho que al resto de campos input </w:t>
      </w:r>
      <w:r w:rsidR="00457F06" w:rsidRPr="00B22849">
        <w:rPr>
          <w:lang w:val="es-ES"/>
        </w:rPr>
        <w:t>width: 100%;</w:t>
      </w:r>
      <w:r w:rsidR="00457F06" w:rsidRPr="00904F88">
        <w:rPr>
          <w:lang w:val="es-ES"/>
        </w:rPr>
        <w:t xml:space="preserve"> y una altura de 150px.</w:t>
      </w:r>
    </w:p>
    <w:p w14:paraId="201D8E8D" w14:textId="77777777" w:rsidR="00210B58" w:rsidRPr="00904F88" w:rsidRDefault="00210B58" w:rsidP="00F904D0">
      <w:pPr>
        <w:rPr>
          <w:lang w:val="es-ES"/>
        </w:rPr>
      </w:pPr>
    </w:p>
    <w:p w14:paraId="18932A77" w14:textId="77777777" w:rsidR="00B22849" w:rsidRPr="00015106" w:rsidRDefault="00B22849" w:rsidP="00B22849">
      <w:pPr>
        <w:widowControl/>
        <w:shd w:val="clear" w:color="auto" w:fill="1F1F1F"/>
        <w:autoSpaceDE/>
        <w:autoSpaceDN/>
        <w:adjustRightInd/>
        <w:spacing w:before="0" w:after="0" w:line="285" w:lineRule="atLeast"/>
        <w:jc w:val="left"/>
        <w:rPr>
          <w:rFonts w:ascii="Consolas" w:hAnsi="Consolas"/>
          <w:color w:val="CCCCCC"/>
          <w:sz w:val="21"/>
          <w:szCs w:val="21"/>
        </w:rPr>
      </w:pPr>
      <w:r w:rsidRPr="00B22849">
        <w:rPr>
          <w:rFonts w:ascii="Consolas" w:hAnsi="Consolas"/>
          <w:color w:val="D4D4D4"/>
          <w:sz w:val="21"/>
          <w:szCs w:val="21"/>
          <w:lang w:val="es-ES"/>
        </w:rPr>
        <w:t xml:space="preserve">  </w:t>
      </w:r>
      <w:r w:rsidRPr="00015106">
        <w:rPr>
          <w:rFonts w:ascii="Consolas" w:hAnsi="Consolas"/>
          <w:color w:val="D7BA7D"/>
          <w:sz w:val="21"/>
          <w:szCs w:val="21"/>
        </w:rPr>
        <w:t>textarea</w:t>
      </w:r>
      <w:r w:rsidRPr="00015106">
        <w:rPr>
          <w:rFonts w:ascii="Consolas" w:hAnsi="Consolas"/>
          <w:color w:val="D4D4D4"/>
          <w:sz w:val="21"/>
          <w:szCs w:val="21"/>
        </w:rPr>
        <w:t xml:space="preserve"> {</w:t>
      </w:r>
    </w:p>
    <w:p w14:paraId="60D0E514" w14:textId="77777777" w:rsidR="00B22849" w:rsidRPr="00015106" w:rsidRDefault="00B22849" w:rsidP="00B228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r w:rsidRPr="00015106">
        <w:rPr>
          <w:rFonts w:ascii="Consolas" w:hAnsi="Consolas"/>
          <w:color w:val="9CDCFE"/>
          <w:sz w:val="21"/>
          <w:szCs w:val="21"/>
        </w:rPr>
        <w:t>box-sizing</w:t>
      </w:r>
      <w:r w:rsidRPr="00015106">
        <w:rPr>
          <w:rFonts w:ascii="Consolas" w:hAnsi="Consolas"/>
          <w:color w:val="D4D4D4"/>
          <w:sz w:val="21"/>
          <w:szCs w:val="21"/>
        </w:rPr>
        <w:t xml:space="preserve">: </w:t>
      </w:r>
      <w:r w:rsidRPr="00015106">
        <w:rPr>
          <w:rFonts w:ascii="Consolas" w:hAnsi="Consolas"/>
          <w:color w:val="CE9178"/>
          <w:sz w:val="21"/>
          <w:szCs w:val="21"/>
        </w:rPr>
        <w:t>border-box</w:t>
      </w:r>
      <w:r w:rsidRPr="00015106">
        <w:rPr>
          <w:rFonts w:ascii="Consolas" w:hAnsi="Consolas"/>
          <w:color w:val="D4D4D4"/>
          <w:sz w:val="21"/>
          <w:szCs w:val="21"/>
        </w:rPr>
        <w:t>;</w:t>
      </w:r>
    </w:p>
    <w:p w14:paraId="48F125E7" w14:textId="77777777" w:rsidR="00B22849" w:rsidRPr="00015106" w:rsidRDefault="00B22849" w:rsidP="00B228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100%</w:t>
      </w:r>
      <w:r w:rsidRPr="00015106">
        <w:rPr>
          <w:rFonts w:ascii="Consolas" w:hAnsi="Consolas"/>
          <w:color w:val="D4D4D4"/>
          <w:sz w:val="21"/>
          <w:szCs w:val="21"/>
        </w:rPr>
        <w:t>;</w:t>
      </w:r>
    </w:p>
    <w:p w14:paraId="6647EF80" w14:textId="77777777" w:rsidR="00B22849" w:rsidRPr="00015106" w:rsidRDefault="00B22849" w:rsidP="00B228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150px</w:t>
      </w:r>
      <w:r w:rsidRPr="00015106">
        <w:rPr>
          <w:rFonts w:ascii="Consolas" w:hAnsi="Consolas"/>
          <w:color w:val="D4D4D4"/>
          <w:sz w:val="21"/>
          <w:szCs w:val="21"/>
        </w:rPr>
        <w:t>;</w:t>
      </w:r>
    </w:p>
    <w:p w14:paraId="70BBE082" w14:textId="77777777" w:rsidR="00B22849" w:rsidRPr="00015106" w:rsidRDefault="00B22849" w:rsidP="00B228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72A0C15A" w14:textId="77777777" w:rsidR="00B22849" w:rsidRPr="00015106" w:rsidRDefault="00B22849" w:rsidP="00B228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margin-bottom</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1C2689B7" w14:textId="77777777" w:rsidR="00B22849" w:rsidRPr="00015106" w:rsidRDefault="00B22849" w:rsidP="00B2284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1px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#ccc</w:t>
      </w:r>
      <w:r w:rsidRPr="00015106">
        <w:rPr>
          <w:rFonts w:ascii="Consolas" w:hAnsi="Consolas"/>
          <w:color w:val="D4D4D4"/>
          <w:sz w:val="21"/>
          <w:szCs w:val="21"/>
        </w:rPr>
        <w:t>;</w:t>
      </w:r>
    </w:p>
    <w:p w14:paraId="0D7DFA3D" w14:textId="77777777" w:rsidR="00B22849" w:rsidRPr="00B22849" w:rsidRDefault="00B22849" w:rsidP="00B228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B22849">
        <w:rPr>
          <w:rFonts w:ascii="Consolas" w:hAnsi="Consolas"/>
          <w:color w:val="9CDCFE"/>
          <w:sz w:val="21"/>
          <w:szCs w:val="21"/>
          <w:lang w:val="es-ES"/>
        </w:rPr>
        <w:t>border-radius</w:t>
      </w:r>
      <w:r w:rsidRPr="00B22849">
        <w:rPr>
          <w:rFonts w:ascii="Consolas" w:hAnsi="Consolas"/>
          <w:color w:val="D4D4D4"/>
          <w:sz w:val="21"/>
          <w:szCs w:val="21"/>
          <w:lang w:val="es-ES"/>
        </w:rPr>
        <w:t xml:space="preserve">: </w:t>
      </w:r>
      <w:r w:rsidRPr="00B22849">
        <w:rPr>
          <w:rFonts w:ascii="Consolas" w:hAnsi="Consolas"/>
          <w:color w:val="B5CEA8"/>
          <w:sz w:val="21"/>
          <w:szCs w:val="21"/>
          <w:lang w:val="es-ES"/>
        </w:rPr>
        <w:t>5px</w:t>
      </w:r>
      <w:r w:rsidRPr="00B22849">
        <w:rPr>
          <w:rFonts w:ascii="Consolas" w:hAnsi="Consolas"/>
          <w:color w:val="D4D4D4"/>
          <w:sz w:val="21"/>
          <w:szCs w:val="21"/>
          <w:lang w:val="es-ES"/>
        </w:rPr>
        <w:t>;</w:t>
      </w:r>
    </w:p>
    <w:p w14:paraId="34F5B7F3" w14:textId="77777777" w:rsidR="00B22849" w:rsidRPr="00B22849" w:rsidRDefault="00B22849" w:rsidP="00B228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B22849">
        <w:rPr>
          <w:rFonts w:ascii="Consolas" w:hAnsi="Consolas"/>
          <w:color w:val="D4D4D4"/>
          <w:sz w:val="21"/>
          <w:szCs w:val="21"/>
          <w:lang w:val="es-ES"/>
        </w:rPr>
        <w:t xml:space="preserve">            </w:t>
      </w:r>
      <w:r w:rsidRPr="00B22849">
        <w:rPr>
          <w:rFonts w:ascii="Consolas" w:hAnsi="Consolas"/>
          <w:color w:val="9CDCFE"/>
          <w:sz w:val="21"/>
          <w:szCs w:val="21"/>
          <w:lang w:val="es-ES"/>
        </w:rPr>
        <w:t>resize</w:t>
      </w:r>
      <w:r w:rsidRPr="00B22849">
        <w:rPr>
          <w:rFonts w:ascii="Consolas" w:hAnsi="Consolas"/>
          <w:color w:val="D4D4D4"/>
          <w:sz w:val="21"/>
          <w:szCs w:val="21"/>
          <w:lang w:val="es-ES"/>
        </w:rPr>
        <w:t xml:space="preserve">: </w:t>
      </w:r>
      <w:r w:rsidRPr="00B22849">
        <w:rPr>
          <w:rFonts w:ascii="Consolas" w:hAnsi="Consolas"/>
          <w:color w:val="CE9178"/>
          <w:sz w:val="21"/>
          <w:szCs w:val="21"/>
          <w:lang w:val="es-ES"/>
        </w:rPr>
        <w:t>none</w:t>
      </w:r>
      <w:r w:rsidRPr="00B22849">
        <w:rPr>
          <w:rFonts w:ascii="Consolas" w:hAnsi="Consolas"/>
          <w:color w:val="D4D4D4"/>
          <w:sz w:val="21"/>
          <w:szCs w:val="21"/>
          <w:lang w:val="es-ES"/>
        </w:rPr>
        <w:t xml:space="preserve">; </w:t>
      </w:r>
      <w:r w:rsidRPr="00B22849">
        <w:rPr>
          <w:rFonts w:ascii="Consolas" w:hAnsi="Consolas"/>
          <w:color w:val="6A9955"/>
          <w:sz w:val="21"/>
          <w:szCs w:val="21"/>
          <w:lang w:val="es-ES"/>
        </w:rPr>
        <w:t>/* Evita que el usuario pueda redimensionar el textarea */</w:t>
      </w:r>
    </w:p>
    <w:p w14:paraId="519EAB2F" w14:textId="77777777" w:rsidR="00B22849" w:rsidRPr="00B22849" w:rsidRDefault="00B22849" w:rsidP="00B228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B22849">
        <w:rPr>
          <w:rFonts w:ascii="Consolas" w:hAnsi="Consolas"/>
          <w:color w:val="D4D4D4"/>
          <w:sz w:val="21"/>
          <w:szCs w:val="21"/>
          <w:lang w:val="es-ES"/>
        </w:rPr>
        <w:t>        }</w:t>
      </w:r>
    </w:p>
    <w:p w14:paraId="725D7555" w14:textId="77777777" w:rsidR="0047133C" w:rsidRPr="00904F88" w:rsidRDefault="0047133C" w:rsidP="00F904D0">
      <w:pPr>
        <w:rPr>
          <w:lang w:val="es-ES"/>
        </w:rPr>
      </w:pPr>
    </w:p>
    <w:p w14:paraId="78FC6F4A" w14:textId="5BA49514" w:rsidR="00210B58" w:rsidRPr="00904F88" w:rsidRDefault="0027502A" w:rsidP="00F904D0">
      <w:pPr>
        <w:rPr>
          <w:lang w:val="es-ES"/>
        </w:rPr>
      </w:pPr>
      <w:r w:rsidRPr="00904F88">
        <w:rPr>
          <w:lang w:val="es-ES"/>
        </w:rPr>
        <w:t xml:space="preserve">El </w:t>
      </w:r>
      <w:r w:rsidR="00257984" w:rsidRPr="00904F88">
        <w:rPr>
          <w:lang w:val="es-ES"/>
        </w:rPr>
        <w:t>resultado en el navegador</w:t>
      </w:r>
      <w:r w:rsidR="007B758E" w:rsidRPr="00904F88">
        <w:rPr>
          <w:lang w:val="es-ES"/>
        </w:rPr>
        <w:t xml:space="preserve"> sería el siguiente.</w:t>
      </w:r>
    </w:p>
    <w:p w14:paraId="38A5BC49" w14:textId="77777777" w:rsidR="00257984" w:rsidRPr="00904F88" w:rsidRDefault="00257984" w:rsidP="00F904D0">
      <w:pPr>
        <w:rPr>
          <w:lang w:val="es-ES"/>
        </w:rPr>
      </w:pPr>
    </w:p>
    <w:p w14:paraId="131AEAF2" w14:textId="03075551" w:rsidR="00257984" w:rsidRPr="00904F88" w:rsidRDefault="007B758E" w:rsidP="00F904D0">
      <w:pPr>
        <w:rPr>
          <w:lang w:val="es-ES"/>
        </w:rPr>
      </w:pPr>
      <w:r w:rsidRPr="00904F88">
        <w:rPr>
          <w:noProof/>
          <w:lang w:val="es-ES"/>
        </w:rPr>
        <w:drawing>
          <wp:inline distT="0" distB="0" distL="0" distR="0" wp14:anchorId="4B60A984" wp14:editId="3C44582D">
            <wp:extent cx="3076947" cy="3487615"/>
            <wp:effectExtent l="0" t="0" r="9525" b="0"/>
            <wp:docPr id="16780555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5554" name="Imagen 1" descr="Interfaz de usuario gráfica&#10;&#10;El contenido generado por IA puede ser incorrecto."/>
                    <pic:cNvPicPr/>
                  </pic:nvPicPr>
                  <pic:blipFill>
                    <a:blip r:embed="rId219"/>
                    <a:stretch>
                      <a:fillRect/>
                    </a:stretch>
                  </pic:blipFill>
                  <pic:spPr>
                    <a:xfrm>
                      <a:off x="0" y="0"/>
                      <a:ext cx="3082793" cy="3494241"/>
                    </a:xfrm>
                    <a:prstGeom prst="rect">
                      <a:avLst/>
                    </a:prstGeom>
                  </pic:spPr>
                </pic:pic>
              </a:graphicData>
            </a:graphic>
          </wp:inline>
        </w:drawing>
      </w:r>
    </w:p>
    <w:p w14:paraId="44A0F19D" w14:textId="77777777" w:rsidR="0027502A" w:rsidRPr="00904F88" w:rsidRDefault="0027502A" w:rsidP="00F904D0">
      <w:pPr>
        <w:rPr>
          <w:lang w:val="es-ES"/>
        </w:rPr>
      </w:pPr>
    </w:p>
    <w:p w14:paraId="6FE4B082" w14:textId="77777777" w:rsidR="00331F50" w:rsidRPr="00904F88" w:rsidRDefault="00331F50" w:rsidP="00331F50">
      <w:pPr>
        <w:pStyle w:val="Ttulo2"/>
        <w:rPr>
          <w:lang w:val="es-ES"/>
        </w:rPr>
      </w:pPr>
      <w:bookmarkStart w:id="83" w:name="_Toc210640557"/>
      <w:r w:rsidRPr="00904F88">
        <w:rPr>
          <w:lang w:val="es-ES"/>
        </w:rPr>
        <w:t>Estilos en el input: pseudo-clase :focus</w:t>
      </w:r>
      <w:bookmarkEnd w:id="83"/>
    </w:p>
    <w:p w14:paraId="33546DAE" w14:textId="77777777" w:rsidR="00331F50" w:rsidRPr="00331F50" w:rsidRDefault="00331F50" w:rsidP="00331F50">
      <w:pPr>
        <w:rPr>
          <w:lang w:val="es-ES"/>
        </w:rPr>
      </w:pPr>
      <w:r w:rsidRPr="00331F50">
        <w:rPr>
          <w:lang w:val="es-ES"/>
        </w:rPr>
        <w:t>Cuando un usuario interactúa con un input, ya sea para ingresar texto o seleccionar una opción, es importante proporcionar retroalimentación visual para mejorar la experiencia del usuario. Una forma de lograr esto es aplicando estilos específicos cuando el input está en estado :focus.</w:t>
      </w:r>
    </w:p>
    <w:p w14:paraId="490068D4" w14:textId="77777777" w:rsidR="00331F50" w:rsidRPr="00331F50" w:rsidRDefault="00331F50" w:rsidP="00331F50">
      <w:pPr>
        <w:rPr>
          <w:lang w:val="es-ES"/>
        </w:rPr>
      </w:pPr>
      <w:r w:rsidRPr="00331F50">
        <w:rPr>
          <w:lang w:val="es-ES"/>
        </w:rPr>
        <w:t>El pseudo-clase :focus se utiliza para aplicar estilos a un elemento cuando recibe el foco de atención. Por ejemplo, cuando un usuario hace clic en un input, este entra en estado :focus. Veamos algunas técnicas comunes para estilizar inputs en estado :focus:</w:t>
      </w:r>
    </w:p>
    <w:p w14:paraId="24363752" w14:textId="77777777" w:rsidR="00331F50" w:rsidRPr="00904F88" w:rsidRDefault="00331F50" w:rsidP="00F836FA">
      <w:pPr>
        <w:rPr>
          <w:b/>
          <w:bCs/>
          <w:u w:val="single"/>
          <w:lang w:val="es-ES"/>
        </w:rPr>
      </w:pPr>
    </w:p>
    <w:p w14:paraId="061F78AD" w14:textId="77777777" w:rsidR="00F836FA" w:rsidRPr="00904F88" w:rsidRDefault="00F836FA" w:rsidP="00F836FA">
      <w:pPr>
        <w:rPr>
          <w:b/>
          <w:bCs/>
          <w:u w:val="single"/>
          <w:lang w:val="es-ES"/>
        </w:rPr>
      </w:pPr>
      <w:r w:rsidRPr="00904F88">
        <w:rPr>
          <w:b/>
          <w:bCs/>
          <w:u w:val="single"/>
          <w:lang w:val="es-ES"/>
        </w:rPr>
        <w:lastRenderedPageBreak/>
        <w:t>Eliminar el contorno predeterminado</w:t>
      </w:r>
    </w:p>
    <w:p w14:paraId="6730A99A" w14:textId="77777777" w:rsidR="00F836FA" w:rsidRPr="00904F88" w:rsidRDefault="00F836FA" w:rsidP="00F836FA">
      <w:pPr>
        <w:rPr>
          <w:lang w:val="es-ES"/>
        </w:rPr>
      </w:pPr>
    </w:p>
    <w:p w14:paraId="00652598" w14:textId="584EEEEC" w:rsidR="00F836FA" w:rsidRPr="00F836FA" w:rsidRDefault="00F836FA" w:rsidP="00F836FA">
      <w:pPr>
        <w:rPr>
          <w:lang w:val="es-ES"/>
        </w:rPr>
      </w:pPr>
      <w:r w:rsidRPr="00F836FA">
        <w:rPr>
          <w:lang w:val="es-ES"/>
        </w:rPr>
        <w:t>Por defecto, los navegadores suelen agregar un contorno alrededor del input cuando está en estado :focus. Este contorno puede no ajustarse al diseño de tu sitio web o aplicación. Para eliminarlo, puedes usar la propiedad outline:</w:t>
      </w:r>
    </w:p>
    <w:p w14:paraId="7E7CD994" w14:textId="77777777" w:rsidR="00F836FA" w:rsidRPr="00904F88" w:rsidRDefault="00F836FA" w:rsidP="00F904D0">
      <w:pPr>
        <w:rPr>
          <w:lang w:val="es-ES"/>
        </w:rPr>
      </w:pPr>
    </w:p>
    <w:p w14:paraId="6BE2F58E" w14:textId="77777777" w:rsidR="009625BA" w:rsidRPr="009625BA" w:rsidRDefault="009625BA" w:rsidP="009625B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625BA">
        <w:rPr>
          <w:rFonts w:ascii="Consolas" w:hAnsi="Consolas"/>
          <w:color w:val="D7BA7D"/>
          <w:sz w:val="21"/>
          <w:szCs w:val="21"/>
          <w:lang w:val="es-ES"/>
        </w:rPr>
        <w:t>input:focus</w:t>
      </w:r>
      <w:r w:rsidRPr="009625BA">
        <w:rPr>
          <w:rFonts w:ascii="Consolas" w:hAnsi="Consolas"/>
          <w:color w:val="D4D4D4"/>
          <w:sz w:val="21"/>
          <w:szCs w:val="21"/>
          <w:lang w:val="es-ES"/>
        </w:rPr>
        <w:t xml:space="preserve"> {</w:t>
      </w:r>
    </w:p>
    <w:p w14:paraId="7CF33EAB" w14:textId="77777777" w:rsidR="009625BA" w:rsidRPr="009625BA" w:rsidRDefault="009625BA" w:rsidP="009625B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625BA">
        <w:rPr>
          <w:rFonts w:ascii="Consolas" w:hAnsi="Consolas"/>
          <w:color w:val="D4D4D4"/>
          <w:sz w:val="21"/>
          <w:szCs w:val="21"/>
          <w:lang w:val="es-ES"/>
        </w:rPr>
        <w:t xml:space="preserve">    </w:t>
      </w:r>
      <w:r w:rsidRPr="009625BA">
        <w:rPr>
          <w:rFonts w:ascii="Consolas" w:hAnsi="Consolas"/>
          <w:color w:val="9CDCFE"/>
          <w:sz w:val="21"/>
          <w:szCs w:val="21"/>
          <w:lang w:val="es-ES"/>
        </w:rPr>
        <w:t>outline</w:t>
      </w:r>
      <w:r w:rsidRPr="009625BA">
        <w:rPr>
          <w:rFonts w:ascii="Consolas" w:hAnsi="Consolas"/>
          <w:color w:val="D4D4D4"/>
          <w:sz w:val="21"/>
          <w:szCs w:val="21"/>
          <w:lang w:val="es-ES"/>
        </w:rPr>
        <w:t xml:space="preserve">: </w:t>
      </w:r>
      <w:r w:rsidRPr="009625BA">
        <w:rPr>
          <w:rFonts w:ascii="Consolas" w:hAnsi="Consolas"/>
          <w:color w:val="CE9178"/>
          <w:sz w:val="21"/>
          <w:szCs w:val="21"/>
          <w:lang w:val="es-ES"/>
        </w:rPr>
        <w:t>none</w:t>
      </w:r>
      <w:r w:rsidRPr="009625BA">
        <w:rPr>
          <w:rFonts w:ascii="Consolas" w:hAnsi="Consolas"/>
          <w:color w:val="D4D4D4"/>
          <w:sz w:val="21"/>
          <w:szCs w:val="21"/>
          <w:lang w:val="es-ES"/>
        </w:rPr>
        <w:t>;</w:t>
      </w:r>
    </w:p>
    <w:p w14:paraId="1AB83084" w14:textId="77777777" w:rsidR="009625BA" w:rsidRPr="009625BA" w:rsidRDefault="009625BA" w:rsidP="009625B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625BA">
        <w:rPr>
          <w:rFonts w:ascii="Consolas" w:hAnsi="Consolas"/>
          <w:color w:val="D4D4D4"/>
          <w:sz w:val="21"/>
          <w:szCs w:val="21"/>
          <w:lang w:val="es-ES"/>
        </w:rPr>
        <w:t>}</w:t>
      </w:r>
    </w:p>
    <w:p w14:paraId="17A86728" w14:textId="77777777" w:rsidR="009625BA" w:rsidRPr="00904F88" w:rsidRDefault="009625BA" w:rsidP="00F904D0">
      <w:pPr>
        <w:rPr>
          <w:lang w:val="es-ES"/>
        </w:rPr>
      </w:pPr>
    </w:p>
    <w:p w14:paraId="30C2DDF3" w14:textId="77777777" w:rsidR="00210B58" w:rsidRPr="00904F88" w:rsidRDefault="00210B58" w:rsidP="00F904D0">
      <w:pPr>
        <w:rPr>
          <w:lang w:val="es-ES"/>
        </w:rPr>
      </w:pPr>
    </w:p>
    <w:p w14:paraId="4D2AA0A6" w14:textId="1050E21D" w:rsidR="006617F6" w:rsidRPr="00904F88" w:rsidRDefault="00D1368A" w:rsidP="00F904D0">
      <w:pPr>
        <w:rPr>
          <w:lang w:val="es-ES"/>
        </w:rPr>
      </w:pPr>
      <w:r w:rsidRPr="00904F88">
        <w:rPr>
          <w:lang w:val="es-ES"/>
        </w:rPr>
        <w:t>Puedes personalizar el fondo y el borde del input cuando está en estado :focus para resaltar su estado activo.</w:t>
      </w:r>
    </w:p>
    <w:p w14:paraId="018CFD03" w14:textId="77777777" w:rsidR="006617F6" w:rsidRPr="00904F88" w:rsidRDefault="006617F6" w:rsidP="00F904D0">
      <w:pPr>
        <w:rPr>
          <w:lang w:val="es-ES"/>
        </w:rPr>
      </w:pPr>
    </w:p>
    <w:p w14:paraId="70585E56" w14:textId="77777777" w:rsidR="006617F6" w:rsidRPr="00904F88" w:rsidRDefault="006617F6" w:rsidP="00F904D0">
      <w:pPr>
        <w:rPr>
          <w:lang w:val="es-ES"/>
        </w:rPr>
      </w:pPr>
    </w:p>
    <w:p w14:paraId="049B0C61" w14:textId="77777777" w:rsidR="006617F6" w:rsidRPr="00015106" w:rsidRDefault="006617F6" w:rsidP="006617F6">
      <w:pPr>
        <w:widowControl/>
        <w:shd w:val="clear" w:color="auto" w:fill="1F1F1F"/>
        <w:autoSpaceDE/>
        <w:autoSpaceDN/>
        <w:adjustRightInd/>
        <w:spacing w:before="0" w:after="0" w:line="285" w:lineRule="atLeast"/>
        <w:jc w:val="left"/>
        <w:rPr>
          <w:rFonts w:ascii="Consolas" w:hAnsi="Consolas"/>
          <w:color w:val="CCCCCC"/>
          <w:sz w:val="21"/>
          <w:szCs w:val="21"/>
        </w:rPr>
      </w:pPr>
      <w:r w:rsidRPr="006617F6">
        <w:rPr>
          <w:rFonts w:ascii="Consolas" w:hAnsi="Consolas"/>
          <w:color w:val="D4D4D4"/>
          <w:sz w:val="21"/>
          <w:szCs w:val="21"/>
          <w:lang w:val="es-ES"/>
        </w:rPr>
        <w:t xml:space="preserve">        </w:t>
      </w:r>
      <w:r w:rsidRPr="00015106">
        <w:rPr>
          <w:rFonts w:ascii="Consolas" w:hAnsi="Consolas"/>
          <w:color w:val="D7BA7D"/>
          <w:sz w:val="21"/>
          <w:szCs w:val="21"/>
        </w:rPr>
        <w:t>input:focus</w:t>
      </w:r>
      <w:r w:rsidRPr="00015106">
        <w:rPr>
          <w:rFonts w:ascii="Consolas" w:hAnsi="Consolas"/>
          <w:color w:val="D4D4D4"/>
          <w:sz w:val="21"/>
          <w:szCs w:val="21"/>
        </w:rPr>
        <w:t xml:space="preserve"> {</w:t>
      </w:r>
    </w:p>
    <w:p w14:paraId="4B3691AC" w14:textId="77777777" w:rsidR="006617F6" w:rsidRPr="00015106" w:rsidRDefault="006617F6" w:rsidP="006617F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#f0f0f0</w:t>
      </w:r>
      <w:r w:rsidRPr="00015106">
        <w:rPr>
          <w:rFonts w:ascii="Consolas" w:hAnsi="Consolas"/>
          <w:color w:val="D4D4D4"/>
          <w:sz w:val="21"/>
          <w:szCs w:val="21"/>
        </w:rPr>
        <w:t>;</w:t>
      </w:r>
    </w:p>
    <w:p w14:paraId="077F4250" w14:textId="77777777" w:rsidR="006617F6" w:rsidRPr="006617F6" w:rsidRDefault="006617F6" w:rsidP="006617F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6617F6">
        <w:rPr>
          <w:rFonts w:ascii="Consolas" w:hAnsi="Consolas"/>
          <w:color w:val="9CDCFE"/>
          <w:sz w:val="21"/>
          <w:szCs w:val="21"/>
          <w:lang w:val="es-ES"/>
        </w:rPr>
        <w:t>border</w:t>
      </w:r>
      <w:r w:rsidRPr="006617F6">
        <w:rPr>
          <w:rFonts w:ascii="Consolas" w:hAnsi="Consolas"/>
          <w:color w:val="D4D4D4"/>
          <w:sz w:val="21"/>
          <w:szCs w:val="21"/>
          <w:lang w:val="es-ES"/>
        </w:rPr>
        <w:t xml:space="preserve">: </w:t>
      </w:r>
      <w:r w:rsidRPr="006617F6">
        <w:rPr>
          <w:rFonts w:ascii="Consolas" w:hAnsi="Consolas"/>
          <w:color w:val="B5CEA8"/>
          <w:sz w:val="21"/>
          <w:szCs w:val="21"/>
          <w:lang w:val="es-ES"/>
        </w:rPr>
        <w:t>1px</w:t>
      </w:r>
      <w:r w:rsidRPr="006617F6">
        <w:rPr>
          <w:rFonts w:ascii="Consolas" w:hAnsi="Consolas"/>
          <w:color w:val="D4D4D4"/>
          <w:sz w:val="21"/>
          <w:szCs w:val="21"/>
          <w:lang w:val="es-ES"/>
        </w:rPr>
        <w:t xml:space="preserve"> </w:t>
      </w:r>
      <w:r w:rsidRPr="006617F6">
        <w:rPr>
          <w:rFonts w:ascii="Consolas" w:hAnsi="Consolas"/>
          <w:color w:val="CE9178"/>
          <w:sz w:val="21"/>
          <w:szCs w:val="21"/>
          <w:lang w:val="es-ES"/>
        </w:rPr>
        <w:t>solid</w:t>
      </w:r>
      <w:r w:rsidRPr="006617F6">
        <w:rPr>
          <w:rFonts w:ascii="Consolas" w:hAnsi="Consolas"/>
          <w:color w:val="D4D4D4"/>
          <w:sz w:val="21"/>
          <w:szCs w:val="21"/>
          <w:lang w:val="es-ES"/>
        </w:rPr>
        <w:t xml:space="preserve"> </w:t>
      </w:r>
      <w:r w:rsidRPr="006617F6">
        <w:rPr>
          <w:rFonts w:ascii="Consolas" w:hAnsi="Consolas"/>
          <w:color w:val="CE9178"/>
          <w:sz w:val="21"/>
          <w:szCs w:val="21"/>
          <w:lang w:val="es-ES"/>
        </w:rPr>
        <w:t>#ccc</w:t>
      </w:r>
      <w:r w:rsidRPr="006617F6">
        <w:rPr>
          <w:rFonts w:ascii="Consolas" w:hAnsi="Consolas"/>
          <w:color w:val="D4D4D4"/>
          <w:sz w:val="21"/>
          <w:szCs w:val="21"/>
          <w:lang w:val="es-ES"/>
        </w:rPr>
        <w:t>;</w:t>
      </w:r>
    </w:p>
    <w:p w14:paraId="381FADD6" w14:textId="77777777" w:rsidR="006617F6" w:rsidRPr="006617F6" w:rsidRDefault="006617F6" w:rsidP="006617F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6617F6">
        <w:rPr>
          <w:rFonts w:ascii="Consolas" w:hAnsi="Consolas"/>
          <w:color w:val="D4D4D4"/>
          <w:sz w:val="21"/>
          <w:szCs w:val="21"/>
          <w:lang w:val="es-ES"/>
        </w:rPr>
        <w:t>        }</w:t>
      </w:r>
    </w:p>
    <w:p w14:paraId="22A51E37" w14:textId="77777777" w:rsidR="006617F6" w:rsidRPr="00904F88" w:rsidRDefault="006617F6" w:rsidP="00F904D0">
      <w:pPr>
        <w:rPr>
          <w:lang w:val="es-ES"/>
        </w:rPr>
      </w:pPr>
    </w:p>
    <w:p w14:paraId="358C5FED" w14:textId="4DDD345F" w:rsidR="00040001" w:rsidRPr="00904F88" w:rsidRDefault="00040001" w:rsidP="00040001">
      <w:pPr>
        <w:rPr>
          <w:lang w:val="es-ES"/>
        </w:rPr>
      </w:pPr>
      <w:r w:rsidRPr="00904F88">
        <w:rPr>
          <w:lang w:val="es-ES"/>
        </w:rPr>
        <w:t>El resultado en el navegador es:</w:t>
      </w:r>
    </w:p>
    <w:p w14:paraId="36561D10" w14:textId="086E4DF9" w:rsidR="00040001" w:rsidRPr="00904F88" w:rsidRDefault="00040001" w:rsidP="00F904D0">
      <w:pPr>
        <w:rPr>
          <w:lang w:val="es-ES"/>
        </w:rPr>
      </w:pPr>
      <w:r w:rsidRPr="00904F88">
        <w:rPr>
          <w:noProof/>
          <w:lang w:val="es-ES"/>
        </w:rPr>
        <w:drawing>
          <wp:inline distT="0" distB="0" distL="0" distR="0" wp14:anchorId="0DE02CFD" wp14:editId="0B39F98E">
            <wp:extent cx="2836984" cy="2737000"/>
            <wp:effectExtent l="0" t="0" r="1905" b="6350"/>
            <wp:docPr id="10502899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44367" cy="2744123"/>
                    </a:xfrm>
                    <a:prstGeom prst="rect">
                      <a:avLst/>
                    </a:prstGeom>
                    <a:noFill/>
                    <a:ln>
                      <a:noFill/>
                    </a:ln>
                  </pic:spPr>
                </pic:pic>
              </a:graphicData>
            </a:graphic>
          </wp:inline>
        </w:drawing>
      </w:r>
    </w:p>
    <w:p w14:paraId="2CD04288" w14:textId="77777777" w:rsidR="00D1368A" w:rsidRPr="00904F88" w:rsidRDefault="00D1368A" w:rsidP="00F904D0">
      <w:pPr>
        <w:rPr>
          <w:lang w:val="es-ES"/>
        </w:rPr>
      </w:pPr>
    </w:p>
    <w:p w14:paraId="6348FD21" w14:textId="77777777" w:rsidR="00477B25" w:rsidRPr="00904F88" w:rsidRDefault="00477B25" w:rsidP="00F904D0">
      <w:pPr>
        <w:rPr>
          <w:lang w:val="es-ES"/>
        </w:rPr>
      </w:pPr>
    </w:p>
    <w:p w14:paraId="223BFFB0" w14:textId="12F748CB" w:rsidR="00477B25" w:rsidRPr="00904F88" w:rsidRDefault="00477B25" w:rsidP="00F904D0">
      <w:pPr>
        <w:rPr>
          <w:b/>
          <w:bCs/>
          <w:u w:val="single"/>
          <w:lang w:val="es-ES"/>
        </w:rPr>
      </w:pPr>
      <w:r w:rsidRPr="00904F88">
        <w:rPr>
          <w:b/>
          <w:bCs/>
          <w:u w:val="single"/>
          <w:lang w:val="es-ES"/>
        </w:rPr>
        <w:t>Código completo del ejemplo</w:t>
      </w:r>
    </w:p>
    <w:p w14:paraId="32AE4EB8" w14:textId="77777777" w:rsidR="00477B25" w:rsidRPr="00904F88" w:rsidRDefault="00477B25" w:rsidP="00F904D0">
      <w:pPr>
        <w:rPr>
          <w:lang w:val="es-ES"/>
        </w:rPr>
      </w:pPr>
    </w:p>
    <w:p w14:paraId="784814B1" w14:textId="499D8258" w:rsidR="00477B25" w:rsidRPr="00904F88" w:rsidRDefault="00477B25" w:rsidP="00F904D0">
      <w:pPr>
        <w:rPr>
          <w:b/>
          <w:bCs/>
          <w:lang w:val="es-ES"/>
        </w:rPr>
      </w:pPr>
      <w:r w:rsidRPr="00904F88">
        <w:rPr>
          <w:b/>
          <w:bCs/>
          <w:lang w:val="es-ES"/>
        </w:rPr>
        <w:t>Formulario1.html</w:t>
      </w:r>
    </w:p>
    <w:p w14:paraId="68E11270" w14:textId="77777777" w:rsidR="00477B25" w:rsidRPr="00904F88" w:rsidRDefault="00477B25" w:rsidP="00F904D0">
      <w:pPr>
        <w:rPr>
          <w:lang w:val="es-ES"/>
        </w:rPr>
      </w:pPr>
    </w:p>
    <w:p w14:paraId="0D024360" w14:textId="77777777" w:rsidR="00477B25" w:rsidRPr="00904F88" w:rsidRDefault="00477B25" w:rsidP="00F904D0">
      <w:pPr>
        <w:rPr>
          <w:lang w:val="es-ES"/>
        </w:rPr>
      </w:pPr>
    </w:p>
    <w:p w14:paraId="5D6ACC9C"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65385E9A"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"es"</w:t>
      </w:r>
      <w:r w:rsidRPr="00015106">
        <w:rPr>
          <w:rFonts w:ascii="Consolas" w:hAnsi="Consolas"/>
          <w:color w:val="808080"/>
          <w:sz w:val="21"/>
          <w:szCs w:val="21"/>
        </w:rPr>
        <w:t>&gt;</w:t>
      </w:r>
    </w:p>
    <w:p w14:paraId="3E92234B"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p>
    <w:p w14:paraId="0760DCED"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2A081A0F"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13DC8080"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title</w:t>
      </w:r>
      <w:r w:rsidRPr="00015106">
        <w:rPr>
          <w:rFonts w:ascii="Consolas" w:hAnsi="Consolas"/>
          <w:color w:val="808080"/>
          <w:sz w:val="21"/>
          <w:szCs w:val="21"/>
        </w:rPr>
        <w:t>&gt;</w:t>
      </w:r>
      <w:r w:rsidRPr="00015106">
        <w:rPr>
          <w:rFonts w:ascii="Consolas" w:hAnsi="Consolas"/>
          <w:color w:val="CCCCCC"/>
          <w:sz w:val="21"/>
          <w:szCs w:val="21"/>
        </w:rPr>
        <w:t xml:space="preserve">font-style (1). </w:t>
      </w:r>
      <w:r w:rsidRPr="00477B25">
        <w:rPr>
          <w:rFonts w:ascii="Consolas" w:hAnsi="Consolas"/>
          <w:color w:val="CCCCCC"/>
          <w:sz w:val="21"/>
          <w:szCs w:val="21"/>
          <w:lang w:val="es-ES"/>
        </w:rPr>
        <w:t xml:space="preserve">Tipo de letra (fuente). </w:t>
      </w:r>
      <w:r w:rsidRPr="00477B25">
        <w:rPr>
          <w:rFonts w:ascii="Consolas" w:hAnsi="Consolas"/>
          <w:color w:val="808080"/>
          <w:sz w:val="21"/>
          <w:szCs w:val="21"/>
          <w:lang w:val="es-ES"/>
        </w:rPr>
        <w:t>&lt;/</w:t>
      </w:r>
      <w:r w:rsidRPr="00477B25">
        <w:rPr>
          <w:rFonts w:ascii="Consolas" w:hAnsi="Consolas"/>
          <w:color w:val="569CD6"/>
          <w:sz w:val="21"/>
          <w:szCs w:val="21"/>
          <w:lang w:val="es-ES"/>
        </w:rPr>
        <w:t>title</w:t>
      </w:r>
      <w:r w:rsidRPr="00477B25">
        <w:rPr>
          <w:rFonts w:ascii="Consolas" w:hAnsi="Consolas"/>
          <w:color w:val="808080"/>
          <w:sz w:val="21"/>
          <w:szCs w:val="21"/>
          <w:lang w:val="es-ES"/>
        </w:rPr>
        <w:t>&gt;</w:t>
      </w:r>
    </w:p>
    <w:p w14:paraId="0D3A7A2E"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477B25">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"viewport"</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"width=device-width, initial-scale=1.0"</w:t>
      </w:r>
      <w:r w:rsidRPr="00015106">
        <w:rPr>
          <w:rFonts w:ascii="Consolas" w:hAnsi="Consolas"/>
          <w:color w:val="808080"/>
          <w:sz w:val="21"/>
          <w:szCs w:val="21"/>
        </w:rPr>
        <w:t>&gt;</w:t>
      </w:r>
    </w:p>
    <w:p w14:paraId="176DFBB9"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715EA6D8"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body</w:t>
      </w:r>
      <w:r w:rsidRPr="00015106">
        <w:rPr>
          <w:rFonts w:ascii="Consolas" w:hAnsi="Consolas"/>
          <w:color w:val="D4D4D4"/>
          <w:sz w:val="21"/>
          <w:szCs w:val="21"/>
        </w:rPr>
        <w:t xml:space="preserve"> {</w:t>
      </w:r>
    </w:p>
    <w:p w14:paraId="5733A6FA"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p>
    <w:p w14:paraId="73999E0F"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text-align</w:t>
      </w:r>
      <w:r w:rsidRPr="00015106">
        <w:rPr>
          <w:rFonts w:ascii="Consolas" w:hAnsi="Consolas"/>
          <w:color w:val="D4D4D4"/>
          <w:sz w:val="21"/>
          <w:szCs w:val="21"/>
        </w:rPr>
        <w:t xml:space="preserve">: </w:t>
      </w:r>
      <w:r w:rsidRPr="00015106">
        <w:rPr>
          <w:rFonts w:ascii="Consolas" w:hAnsi="Consolas"/>
          <w:color w:val="CE9178"/>
          <w:sz w:val="21"/>
          <w:szCs w:val="21"/>
        </w:rPr>
        <w:t>center</w:t>
      </w:r>
      <w:r w:rsidRPr="00015106">
        <w:rPr>
          <w:rFonts w:ascii="Consolas" w:hAnsi="Consolas"/>
          <w:color w:val="D4D4D4"/>
          <w:sz w:val="21"/>
          <w:szCs w:val="21"/>
        </w:rPr>
        <w:t>;</w:t>
      </w:r>
    </w:p>
    <w:p w14:paraId="67518C19"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E789597"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p>
    <w:p w14:paraId="330F9B05"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.contenedor</w:t>
      </w:r>
      <w:r w:rsidRPr="00015106">
        <w:rPr>
          <w:rFonts w:ascii="Consolas" w:hAnsi="Consolas"/>
          <w:color w:val="D4D4D4"/>
          <w:sz w:val="21"/>
          <w:szCs w:val="21"/>
        </w:rPr>
        <w:t xml:space="preserve"> {</w:t>
      </w:r>
    </w:p>
    <w:p w14:paraId="78BAEE7F" w14:textId="77777777" w:rsidR="00477B25" w:rsidRPr="00015106" w:rsidRDefault="00477B25" w:rsidP="00477B25">
      <w:pPr>
        <w:widowControl/>
        <w:shd w:val="clear" w:color="auto" w:fill="1F1F1F"/>
        <w:autoSpaceDE/>
        <w:autoSpaceDN/>
        <w:adjustRightInd/>
        <w:spacing w:before="0" w:after="240" w:line="285" w:lineRule="atLeast"/>
        <w:jc w:val="left"/>
        <w:rPr>
          <w:rFonts w:ascii="Consolas" w:hAnsi="Consolas"/>
          <w:color w:val="CCCCCC"/>
          <w:sz w:val="21"/>
          <w:szCs w:val="21"/>
        </w:rPr>
      </w:pPr>
    </w:p>
    <w:p w14:paraId="365C7C9E"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display</w:t>
      </w:r>
      <w:r w:rsidRPr="00015106">
        <w:rPr>
          <w:rFonts w:ascii="Consolas" w:hAnsi="Consolas"/>
          <w:color w:val="D4D4D4"/>
          <w:sz w:val="21"/>
          <w:szCs w:val="21"/>
        </w:rPr>
        <w:t xml:space="preserve">: </w:t>
      </w:r>
      <w:r w:rsidRPr="00015106">
        <w:rPr>
          <w:rFonts w:ascii="Consolas" w:hAnsi="Consolas"/>
          <w:color w:val="CE9178"/>
          <w:sz w:val="21"/>
          <w:szCs w:val="21"/>
        </w:rPr>
        <w:t>block</w:t>
      </w:r>
      <w:r w:rsidRPr="00015106">
        <w:rPr>
          <w:rFonts w:ascii="Consolas" w:hAnsi="Consolas"/>
          <w:color w:val="D4D4D4"/>
          <w:sz w:val="21"/>
          <w:szCs w:val="21"/>
        </w:rPr>
        <w:t>;</w:t>
      </w:r>
    </w:p>
    <w:p w14:paraId="15258441"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40%</w:t>
      </w:r>
      <w:r w:rsidRPr="00015106">
        <w:rPr>
          <w:rFonts w:ascii="Consolas" w:hAnsi="Consolas"/>
          <w:color w:val="D4D4D4"/>
          <w:sz w:val="21"/>
          <w:szCs w:val="21"/>
        </w:rPr>
        <w:t>;</w:t>
      </w:r>
    </w:p>
    <w:p w14:paraId="5B4F76B2"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CE9178"/>
          <w:sz w:val="21"/>
          <w:szCs w:val="21"/>
        </w:rPr>
        <w:t>auto</w:t>
      </w:r>
      <w:r w:rsidRPr="00015106">
        <w:rPr>
          <w:rFonts w:ascii="Consolas" w:hAnsi="Consolas"/>
          <w:color w:val="D4D4D4"/>
          <w:sz w:val="21"/>
          <w:szCs w:val="21"/>
        </w:rPr>
        <w:t>;</w:t>
      </w:r>
    </w:p>
    <w:p w14:paraId="128976A4"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margin-top</w:t>
      </w:r>
      <w:r w:rsidRPr="00015106">
        <w:rPr>
          <w:rFonts w:ascii="Consolas" w:hAnsi="Consolas"/>
          <w:color w:val="D4D4D4"/>
          <w:sz w:val="21"/>
          <w:szCs w:val="21"/>
        </w:rPr>
        <w:t xml:space="preserve">: </w:t>
      </w:r>
      <w:r w:rsidRPr="00015106">
        <w:rPr>
          <w:rFonts w:ascii="Consolas" w:hAnsi="Consolas"/>
          <w:color w:val="B5CEA8"/>
          <w:sz w:val="21"/>
          <w:szCs w:val="21"/>
        </w:rPr>
        <w:t>10%</w:t>
      </w:r>
      <w:r w:rsidRPr="00015106">
        <w:rPr>
          <w:rFonts w:ascii="Consolas" w:hAnsi="Consolas"/>
          <w:color w:val="D4D4D4"/>
          <w:sz w:val="21"/>
          <w:szCs w:val="21"/>
        </w:rPr>
        <w:t>;</w:t>
      </w:r>
    </w:p>
    <w:p w14:paraId="3E991B3D"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p>
    <w:p w14:paraId="12B6CCB4"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09D7CB31"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p>
    <w:p w14:paraId="369ADA50"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h1</w:t>
      </w:r>
      <w:r w:rsidRPr="00015106">
        <w:rPr>
          <w:rFonts w:ascii="Consolas" w:hAnsi="Consolas"/>
          <w:color w:val="D4D4D4"/>
          <w:sz w:val="21"/>
          <w:szCs w:val="21"/>
        </w:rPr>
        <w:t xml:space="preserve"> {</w:t>
      </w:r>
    </w:p>
    <w:p w14:paraId="6DB5FBC9"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p>
    <w:p w14:paraId="79894E38"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50px</w:t>
      </w:r>
      <w:r w:rsidRPr="00015106">
        <w:rPr>
          <w:rFonts w:ascii="Consolas" w:hAnsi="Consolas"/>
          <w:color w:val="D4D4D4"/>
          <w:sz w:val="21"/>
          <w:szCs w:val="21"/>
        </w:rPr>
        <w:t>;</w:t>
      </w:r>
    </w:p>
    <w:p w14:paraId="238AB275"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1AECEC93" w14:textId="77777777" w:rsidR="00477B25" w:rsidRPr="00015106" w:rsidRDefault="00477B25" w:rsidP="00477B25">
      <w:pPr>
        <w:widowControl/>
        <w:shd w:val="clear" w:color="auto" w:fill="1F1F1F"/>
        <w:autoSpaceDE/>
        <w:autoSpaceDN/>
        <w:adjustRightInd/>
        <w:spacing w:before="0" w:after="240" w:line="285" w:lineRule="atLeast"/>
        <w:jc w:val="left"/>
        <w:rPr>
          <w:rFonts w:ascii="Consolas" w:hAnsi="Consolas"/>
          <w:color w:val="CCCCCC"/>
          <w:sz w:val="21"/>
          <w:szCs w:val="21"/>
        </w:rPr>
      </w:pPr>
      <w:r w:rsidRPr="00015106">
        <w:rPr>
          <w:rFonts w:ascii="Consolas" w:hAnsi="Consolas"/>
          <w:color w:val="CCCCCC"/>
          <w:sz w:val="21"/>
          <w:szCs w:val="21"/>
        </w:rPr>
        <w:br/>
      </w:r>
      <w:r w:rsidRPr="00015106">
        <w:rPr>
          <w:rFonts w:ascii="Consolas" w:hAnsi="Consolas"/>
          <w:color w:val="CCCCCC"/>
          <w:sz w:val="21"/>
          <w:szCs w:val="21"/>
        </w:rPr>
        <w:br/>
      </w:r>
    </w:p>
    <w:p w14:paraId="0E3C947A"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form</w:t>
      </w:r>
      <w:r w:rsidRPr="00015106">
        <w:rPr>
          <w:rFonts w:ascii="Consolas" w:hAnsi="Consolas"/>
          <w:color w:val="D4D4D4"/>
          <w:sz w:val="21"/>
          <w:szCs w:val="21"/>
        </w:rPr>
        <w:t xml:space="preserve"> {</w:t>
      </w:r>
    </w:p>
    <w:p w14:paraId="4518D454"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max-width</w:t>
      </w:r>
      <w:r w:rsidRPr="00015106">
        <w:rPr>
          <w:rFonts w:ascii="Consolas" w:hAnsi="Consolas"/>
          <w:color w:val="D4D4D4"/>
          <w:sz w:val="21"/>
          <w:szCs w:val="21"/>
        </w:rPr>
        <w:t xml:space="preserve">: </w:t>
      </w:r>
      <w:r w:rsidRPr="00015106">
        <w:rPr>
          <w:rFonts w:ascii="Consolas" w:hAnsi="Consolas"/>
          <w:color w:val="B5CEA8"/>
          <w:sz w:val="21"/>
          <w:szCs w:val="21"/>
        </w:rPr>
        <w:t>60%</w:t>
      </w:r>
      <w:r w:rsidRPr="00015106">
        <w:rPr>
          <w:rFonts w:ascii="Consolas" w:hAnsi="Consolas"/>
          <w:color w:val="D4D4D4"/>
          <w:sz w:val="21"/>
          <w:szCs w:val="21"/>
        </w:rPr>
        <w:t>;</w:t>
      </w:r>
    </w:p>
    <w:p w14:paraId="64966358"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w:t>
      </w:r>
      <w:r w:rsidRPr="00015106">
        <w:rPr>
          <w:rFonts w:ascii="Consolas" w:hAnsi="Consolas"/>
          <w:color w:val="D4D4D4"/>
          <w:sz w:val="21"/>
          <w:szCs w:val="21"/>
        </w:rPr>
        <w:t xml:space="preserve">: </w:t>
      </w:r>
      <w:r w:rsidRPr="00015106">
        <w:rPr>
          <w:rFonts w:ascii="Consolas" w:hAnsi="Consolas"/>
          <w:color w:val="B5CEA8"/>
          <w:sz w:val="21"/>
          <w:szCs w:val="21"/>
        </w:rPr>
        <w:t>0</w:t>
      </w:r>
      <w:r w:rsidRPr="00015106">
        <w:rPr>
          <w:rFonts w:ascii="Consolas" w:hAnsi="Consolas"/>
          <w:color w:val="D4D4D4"/>
          <w:sz w:val="21"/>
          <w:szCs w:val="21"/>
        </w:rPr>
        <w:t xml:space="preserve"> </w:t>
      </w:r>
      <w:r w:rsidRPr="00015106">
        <w:rPr>
          <w:rFonts w:ascii="Consolas" w:hAnsi="Consolas"/>
          <w:color w:val="CE9178"/>
          <w:sz w:val="21"/>
          <w:szCs w:val="21"/>
        </w:rPr>
        <w:t>auto</w:t>
      </w:r>
      <w:r w:rsidRPr="00015106">
        <w:rPr>
          <w:rFonts w:ascii="Consolas" w:hAnsi="Consolas"/>
          <w:color w:val="D4D4D4"/>
          <w:sz w:val="21"/>
          <w:szCs w:val="21"/>
        </w:rPr>
        <w:t>;</w:t>
      </w:r>
    </w:p>
    <w:p w14:paraId="786E1616"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32523225" w14:textId="77777777" w:rsidR="00477B25" w:rsidRPr="00015106" w:rsidRDefault="00477B25" w:rsidP="00477B25">
      <w:pPr>
        <w:widowControl/>
        <w:shd w:val="clear" w:color="auto" w:fill="1F1F1F"/>
        <w:autoSpaceDE/>
        <w:autoSpaceDN/>
        <w:adjustRightInd/>
        <w:spacing w:before="0" w:after="240" w:line="285" w:lineRule="atLeast"/>
        <w:jc w:val="left"/>
        <w:rPr>
          <w:rFonts w:ascii="Consolas" w:hAnsi="Consolas"/>
          <w:color w:val="CCCCCC"/>
          <w:sz w:val="21"/>
          <w:szCs w:val="21"/>
        </w:rPr>
      </w:pPr>
    </w:p>
    <w:p w14:paraId="165A7B81"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input</w:t>
      </w:r>
      <w:r w:rsidRPr="00015106">
        <w:rPr>
          <w:rFonts w:ascii="Consolas" w:hAnsi="Consolas"/>
          <w:color w:val="D4D4D4"/>
          <w:sz w:val="21"/>
          <w:szCs w:val="21"/>
        </w:rPr>
        <w:t xml:space="preserve"> {</w:t>
      </w:r>
    </w:p>
    <w:p w14:paraId="2840B0F9"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p>
    <w:p w14:paraId="54D20145"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box-sizing</w:t>
      </w:r>
      <w:r w:rsidRPr="00015106">
        <w:rPr>
          <w:rFonts w:ascii="Consolas" w:hAnsi="Consolas"/>
          <w:color w:val="D4D4D4"/>
          <w:sz w:val="21"/>
          <w:szCs w:val="21"/>
        </w:rPr>
        <w:t xml:space="preserve">: </w:t>
      </w:r>
      <w:r w:rsidRPr="00015106">
        <w:rPr>
          <w:rFonts w:ascii="Consolas" w:hAnsi="Consolas"/>
          <w:color w:val="CE9178"/>
          <w:sz w:val="21"/>
          <w:szCs w:val="21"/>
        </w:rPr>
        <w:t>border-box</w:t>
      </w:r>
      <w:r w:rsidRPr="00015106">
        <w:rPr>
          <w:rFonts w:ascii="Consolas" w:hAnsi="Consolas"/>
          <w:color w:val="D4D4D4"/>
          <w:sz w:val="21"/>
          <w:szCs w:val="21"/>
        </w:rPr>
        <w:t>;</w:t>
      </w:r>
    </w:p>
    <w:p w14:paraId="1787927B"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470B2710"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100%</w:t>
      </w:r>
      <w:r w:rsidRPr="00015106">
        <w:rPr>
          <w:rFonts w:ascii="Consolas" w:hAnsi="Consolas"/>
          <w:color w:val="D4D4D4"/>
          <w:sz w:val="21"/>
          <w:szCs w:val="21"/>
        </w:rPr>
        <w:t>;</w:t>
      </w:r>
    </w:p>
    <w:p w14:paraId="11E67B5D"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margin-bottom</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52175D80"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1px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#ccc</w:t>
      </w:r>
      <w:r w:rsidRPr="00015106">
        <w:rPr>
          <w:rFonts w:ascii="Consolas" w:hAnsi="Consolas"/>
          <w:color w:val="D4D4D4"/>
          <w:sz w:val="21"/>
          <w:szCs w:val="21"/>
        </w:rPr>
        <w:t>;</w:t>
      </w:r>
    </w:p>
    <w:p w14:paraId="656AD29C"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w:t>
      </w:r>
    </w:p>
    <w:p w14:paraId="4E1EA614"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lastRenderedPageBreak/>
        <w:t>        }</w:t>
      </w:r>
    </w:p>
    <w:p w14:paraId="08D62D54"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p>
    <w:p w14:paraId="1B959DC0"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textarea</w:t>
      </w:r>
      <w:r w:rsidRPr="00015106">
        <w:rPr>
          <w:rFonts w:ascii="Consolas" w:hAnsi="Consolas"/>
          <w:color w:val="D4D4D4"/>
          <w:sz w:val="21"/>
          <w:szCs w:val="21"/>
        </w:rPr>
        <w:t xml:space="preserve"> {</w:t>
      </w:r>
    </w:p>
    <w:p w14:paraId="55D184FF"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box-sizing</w:t>
      </w:r>
      <w:r w:rsidRPr="00015106">
        <w:rPr>
          <w:rFonts w:ascii="Consolas" w:hAnsi="Consolas"/>
          <w:color w:val="D4D4D4"/>
          <w:sz w:val="21"/>
          <w:szCs w:val="21"/>
        </w:rPr>
        <w:t xml:space="preserve">: </w:t>
      </w:r>
      <w:r w:rsidRPr="00015106">
        <w:rPr>
          <w:rFonts w:ascii="Consolas" w:hAnsi="Consolas"/>
          <w:color w:val="CE9178"/>
          <w:sz w:val="21"/>
          <w:szCs w:val="21"/>
        </w:rPr>
        <w:t>border-box</w:t>
      </w:r>
      <w:r w:rsidRPr="00015106">
        <w:rPr>
          <w:rFonts w:ascii="Consolas" w:hAnsi="Consolas"/>
          <w:color w:val="D4D4D4"/>
          <w:sz w:val="21"/>
          <w:szCs w:val="21"/>
        </w:rPr>
        <w:t>;</w:t>
      </w:r>
    </w:p>
    <w:p w14:paraId="61E817F5"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width</w:t>
      </w:r>
      <w:r w:rsidRPr="00015106">
        <w:rPr>
          <w:rFonts w:ascii="Consolas" w:hAnsi="Consolas"/>
          <w:color w:val="D4D4D4"/>
          <w:sz w:val="21"/>
          <w:szCs w:val="21"/>
        </w:rPr>
        <w:t xml:space="preserve">: </w:t>
      </w:r>
      <w:r w:rsidRPr="00015106">
        <w:rPr>
          <w:rFonts w:ascii="Consolas" w:hAnsi="Consolas"/>
          <w:color w:val="B5CEA8"/>
          <w:sz w:val="21"/>
          <w:szCs w:val="21"/>
        </w:rPr>
        <w:t>100%</w:t>
      </w:r>
      <w:r w:rsidRPr="00015106">
        <w:rPr>
          <w:rFonts w:ascii="Consolas" w:hAnsi="Consolas"/>
          <w:color w:val="D4D4D4"/>
          <w:sz w:val="21"/>
          <w:szCs w:val="21"/>
        </w:rPr>
        <w:t>;</w:t>
      </w:r>
    </w:p>
    <w:p w14:paraId="1FEBEC5F"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height</w:t>
      </w:r>
      <w:r w:rsidRPr="00015106">
        <w:rPr>
          <w:rFonts w:ascii="Consolas" w:hAnsi="Consolas"/>
          <w:color w:val="D4D4D4"/>
          <w:sz w:val="21"/>
          <w:szCs w:val="21"/>
        </w:rPr>
        <w:t xml:space="preserve">: </w:t>
      </w:r>
      <w:r w:rsidRPr="00015106">
        <w:rPr>
          <w:rFonts w:ascii="Consolas" w:hAnsi="Consolas"/>
          <w:color w:val="B5CEA8"/>
          <w:sz w:val="21"/>
          <w:szCs w:val="21"/>
        </w:rPr>
        <w:t>150px</w:t>
      </w:r>
      <w:r w:rsidRPr="00015106">
        <w:rPr>
          <w:rFonts w:ascii="Consolas" w:hAnsi="Consolas"/>
          <w:color w:val="D4D4D4"/>
          <w:sz w:val="21"/>
          <w:szCs w:val="21"/>
        </w:rPr>
        <w:t>;</w:t>
      </w:r>
    </w:p>
    <w:p w14:paraId="38D7AE3C"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padding</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454416B4"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margin-bottom</w:t>
      </w:r>
      <w:r w:rsidRPr="00015106">
        <w:rPr>
          <w:rFonts w:ascii="Consolas" w:hAnsi="Consolas"/>
          <w:color w:val="D4D4D4"/>
          <w:sz w:val="21"/>
          <w:szCs w:val="21"/>
        </w:rPr>
        <w:t xml:space="preserve">: </w:t>
      </w:r>
      <w:r w:rsidRPr="00015106">
        <w:rPr>
          <w:rFonts w:ascii="Consolas" w:hAnsi="Consolas"/>
          <w:color w:val="B5CEA8"/>
          <w:sz w:val="21"/>
          <w:szCs w:val="21"/>
        </w:rPr>
        <w:t>10px</w:t>
      </w:r>
      <w:r w:rsidRPr="00015106">
        <w:rPr>
          <w:rFonts w:ascii="Consolas" w:hAnsi="Consolas"/>
          <w:color w:val="D4D4D4"/>
          <w:sz w:val="21"/>
          <w:szCs w:val="21"/>
        </w:rPr>
        <w:t>;</w:t>
      </w:r>
    </w:p>
    <w:p w14:paraId="6027C83D"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1px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#ccc</w:t>
      </w:r>
      <w:r w:rsidRPr="00015106">
        <w:rPr>
          <w:rFonts w:ascii="Consolas" w:hAnsi="Consolas"/>
          <w:color w:val="D4D4D4"/>
          <w:sz w:val="21"/>
          <w:szCs w:val="21"/>
        </w:rPr>
        <w:t>;</w:t>
      </w:r>
    </w:p>
    <w:p w14:paraId="7139A59F"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border-radius</w:t>
      </w:r>
      <w:r w:rsidRPr="00015106">
        <w:rPr>
          <w:rFonts w:ascii="Consolas" w:hAnsi="Consolas"/>
          <w:color w:val="D4D4D4"/>
          <w:sz w:val="21"/>
          <w:szCs w:val="21"/>
        </w:rPr>
        <w:t xml:space="preserve">: </w:t>
      </w:r>
      <w:r w:rsidRPr="00015106">
        <w:rPr>
          <w:rFonts w:ascii="Consolas" w:hAnsi="Consolas"/>
          <w:color w:val="B5CEA8"/>
          <w:sz w:val="21"/>
          <w:szCs w:val="21"/>
        </w:rPr>
        <w:t>5px</w:t>
      </w:r>
      <w:r w:rsidRPr="00015106">
        <w:rPr>
          <w:rFonts w:ascii="Consolas" w:hAnsi="Consolas"/>
          <w:color w:val="D4D4D4"/>
          <w:sz w:val="21"/>
          <w:szCs w:val="21"/>
        </w:rPr>
        <w:t>;</w:t>
      </w:r>
    </w:p>
    <w:p w14:paraId="4B93C051"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resize</w:t>
      </w:r>
      <w:r w:rsidRPr="00015106">
        <w:rPr>
          <w:rFonts w:ascii="Consolas" w:hAnsi="Consolas"/>
          <w:color w:val="D4D4D4"/>
          <w:sz w:val="21"/>
          <w:szCs w:val="21"/>
        </w:rPr>
        <w:t xml:space="preserve">: </w:t>
      </w:r>
      <w:r w:rsidRPr="00015106">
        <w:rPr>
          <w:rFonts w:ascii="Consolas" w:hAnsi="Consolas"/>
          <w:color w:val="CE9178"/>
          <w:sz w:val="21"/>
          <w:szCs w:val="21"/>
        </w:rPr>
        <w:t>none</w:t>
      </w:r>
      <w:r w:rsidRPr="00015106">
        <w:rPr>
          <w:rFonts w:ascii="Consolas" w:hAnsi="Consolas"/>
          <w:color w:val="D4D4D4"/>
          <w:sz w:val="21"/>
          <w:szCs w:val="21"/>
        </w:rPr>
        <w:t>;</w:t>
      </w:r>
    </w:p>
    <w:p w14:paraId="7E45D17E"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D4D4D4"/>
          <w:sz w:val="21"/>
          <w:szCs w:val="21"/>
        </w:rPr>
        <w:t xml:space="preserve">            </w:t>
      </w:r>
      <w:r w:rsidRPr="00477B25">
        <w:rPr>
          <w:rFonts w:ascii="Consolas" w:hAnsi="Consolas"/>
          <w:color w:val="6A9955"/>
          <w:sz w:val="21"/>
          <w:szCs w:val="21"/>
          <w:lang w:val="es-ES"/>
        </w:rPr>
        <w:t>/* Evita que el usuario pueda redimensionar el textarea */</w:t>
      </w:r>
    </w:p>
    <w:p w14:paraId="5782C875"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477B25">
        <w:rPr>
          <w:rFonts w:ascii="Consolas" w:hAnsi="Consolas"/>
          <w:color w:val="D4D4D4"/>
          <w:sz w:val="21"/>
          <w:szCs w:val="21"/>
          <w:lang w:val="es-ES"/>
        </w:rPr>
        <w:t xml:space="preserve">        </w:t>
      </w:r>
      <w:r w:rsidRPr="00015106">
        <w:rPr>
          <w:rFonts w:ascii="Consolas" w:hAnsi="Consolas"/>
          <w:color w:val="D4D4D4"/>
          <w:sz w:val="21"/>
          <w:szCs w:val="21"/>
        </w:rPr>
        <w:t>}</w:t>
      </w:r>
    </w:p>
    <w:p w14:paraId="4F5109BE" w14:textId="77777777" w:rsidR="00477B25" w:rsidRPr="00015106" w:rsidRDefault="00477B25" w:rsidP="00477B25">
      <w:pPr>
        <w:widowControl/>
        <w:shd w:val="clear" w:color="auto" w:fill="1F1F1F"/>
        <w:autoSpaceDE/>
        <w:autoSpaceDN/>
        <w:adjustRightInd/>
        <w:spacing w:before="0" w:after="240" w:line="285" w:lineRule="atLeast"/>
        <w:jc w:val="left"/>
        <w:rPr>
          <w:rFonts w:ascii="Consolas" w:hAnsi="Consolas"/>
          <w:color w:val="CCCCCC"/>
          <w:sz w:val="21"/>
          <w:szCs w:val="21"/>
        </w:rPr>
      </w:pPr>
    </w:p>
    <w:p w14:paraId="72EFA4AC"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D7BA7D"/>
          <w:sz w:val="21"/>
          <w:szCs w:val="21"/>
        </w:rPr>
        <w:t>input:focus</w:t>
      </w:r>
      <w:r w:rsidRPr="00015106">
        <w:rPr>
          <w:rFonts w:ascii="Consolas" w:hAnsi="Consolas"/>
          <w:color w:val="D4D4D4"/>
          <w:sz w:val="21"/>
          <w:szCs w:val="21"/>
        </w:rPr>
        <w:t xml:space="preserve"> {</w:t>
      </w:r>
    </w:p>
    <w:p w14:paraId="6E8D54D7"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background-color</w:t>
      </w:r>
      <w:r w:rsidRPr="00015106">
        <w:rPr>
          <w:rFonts w:ascii="Consolas" w:hAnsi="Consolas"/>
          <w:color w:val="D4D4D4"/>
          <w:sz w:val="21"/>
          <w:szCs w:val="21"/>
        </w:rPr>
        <w:t xml:space="preserve">: </w:t>
      </w:r>
      <w:r w:rsidRPr="00015106">
        <w:rPr>
          <w:rFonts w:ascii="Consolas" w:hAnsi="Consolas"/>
          <w:color w:val="CE9178"/>
          <w:sz w:val="21"/>
          <w:szCs w:val="21"/>
        </w:rPr>
        <w:t>#f0f0f0</w:t>
      </w:r>
      <w:r w:rsidRPr="00015106">
        <w:rPr>
          <w:rFonts w:ascii="Consolas" w:hAnsi="Consolas"/>
          <w:color w:val="D4D4D4"/>
          <w:sz w:val="21"/>
          <w:szCs w:val="21"/>
        </w:rPr>
        <w:t>;</w:t>
      </w:r>
    </w:p>
    <w:p w14:paraId="3EFCADC6"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9CDCFE"/>
          <w:sz w:val="21"/>
          <w:szCs w:val="21"/>
        </w:rPr>
        <w:t>border</w:t>
      </w:r>
      <w:r w:rsidRPr="00015106">
        <w:rPr>
          <w:rFonts w:ascii="Consolas" w:hAnsi="Consolas"/>
          <w:color w:val="D4D4D4"/>
          <w:sz w:val="21"/>
          <w:szCs w:val="21"/>
        </w:rPr>
        <w:t xml:space="preserve">: </w:t>
      </w:r>
      <w:r w:rsidRPr="00015106">
        <w:rPr>
          <w:rFonts w:ascii="Consolas" w:hAnsi="Consolas"/>
          <w:color w:val="B5CEA8"/>
          <w:sz w:val="21"/>
          <w:szCs w:val="21"/>
        </w:rPr>
        <w:t>1px</w:t>
      </w:r>
      <w:r w:rsidRPr="00015106">
        <w:rPr>
          <w:rFonts w:ascii="Consolas" w:hAnsi="Consolas"/>
          <w:color w:val="D4D4D4"/>
          <w:sz w:val="21"/>
          <w:szCs w:val="21"/>
        </w:rPr>
        <w:t xml:space="preserve"> </w:t>
      </w:r>
      <w:r w:rsidRPr="00015106">
        <w:rPr>
          <w:rFonts w:ascii="Consolas" w:hAnsi="Consolas"/>
          <w:color w:val="CE9178"/>
          <w:sz w:val="21"/>
          <w:szCs w:val="21"/>
        </w:rPr>
        <w:t>solid</w:t>
      </w:r>
      <w:r w:rsidRPr="00015106">
        <w:rPr>
          <w:rFonts w:ascii="Consolas" w:hAnsi="Consolas"/>
          <w:color w:val="D4D4D4"/>
          <w:sz w:val="21"/>
          <w:szCs w:val="21"/>
        </w:rPr>
        <w:t xml:space="preserve"> </w:t>
      </w:r>
      <w:r w:rsidRPr="00015106">
        <w:rPr>
          <w:rFonts w:ascii="Consolas" w:hAnsi="Consolas"/>
          <w:color w:val="CE9178"/>
          <w:sz w:val="21"/>
          <w:szCs w:val="21"/>
        </w:rPr>
        <w:t>#ccc</w:t>
      </w:r>
      <w:r w:rsidRPr="00015106">
        <w:rPr>
          <w:rFonts w:ascii="Consolas" w:hAnsi="Consolas"/>
          <w:color w:val="D4D4D4"/>
          <w:sz w:val="21"/>
          <w:szCs w:val="21"/>
        </w:rPr>
        <w:t>;</w:t>
      </w:r>
    </w:p>
    <w:p w14:paraId="7EA34D88"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w:t>
      </w:r>
    </w:p>
    <w:p w14:paraId="59E25AFB" w14:textId="77777777" w:rsidR="00477B25" w:rsidRPr="00015106" w:rsidRDefault="00477B25" w:rsidP="00477B25">
      <w:pPr>
        <w:widowControl/>
        <w:shd w:val="clear" w:color="auto" w:fill="1F1F1F"/>
        <w:autoSpaceDE/>
        <w:autoSpaceDN/>
        <w:adjustRightInd/>
        <w:spacing w:before="0" w:after="240" w:line="285" w:lineRule="atLeast"/>
        <w:jc w:val="left"/>
        <w:rPr>
          <w:rFonts w:ascii="Consolas" w:hAnsi="Consolas"/>
          <w:color w:val="CCCCCC"/>
          <w:sz w:val="21"/>
          <w:szCs w:val="21"/>
        </w:rPr>
      </w:pPr>
    </w:p>
    <w:p w14:paraId="5BC943B2"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6A9955"/>
          <w:sz w:val="21"/>
          <w:szCs w:val="21"/>
        </w:rPr>
        <w:t>/*</w:t>
      </w:r>
    </w:p>
    <w:p w14:paraId="5336EED0"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p>
    <w:p w14:paraId="7D7471A8"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6A9955"/>
          <w:sz w:val="21"/>
          <w:szCs w:val="21"/>
        </w:rPr>
        <w:t>input:focus {</w:t>
      </w:r>
    </w:p>
    <w:p w14:paraId="773940E6"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6A9955"/>
          <w:sz w:val="21"/>
          <w:szCs w:val="21"/>
        </w:rPr>
        <w:t>    outline: none;</w:t>
      </w:r>
    </w:p>
    <w:p w14:paraId="6A7BB5F5"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6A9955"/>
          <w:sz w:val="21"/>
          <w:szCs w:val="21"/>
        </w:rPr>
        <w:t>}</w:t>
      </w:r>
    </w:p>
    <w:p w14:paraId="27006254"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p>
    <w:p w14:paraId="54C900B0"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6A9955"/>
          <w:sz w:val="21"/>
          <w:szCs w:val="21"/>
        </w:rPr>
        <w:t>        */</w:t>
      </w:r>
    </w:p>
    <w:p w14:paraId="3E2C476A"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style</w:t>
      </w:r>
      <w:r w:rsidRPr="00015106">
        <w:rPr>
          <w:rFonts w:ascii="Consolas" w:hAnsi="Consolas"/>
          <w:color w:val="808080"/>
          <w:sz w:val="21"/>
          <w:szCs w:val="21"/>
        </w:rPr>
        <w:t>&gt;</w:t>
      </w:r>
    </w:p>
    <w:p w14:paraId="43BC816D"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31BE1D39"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p>
    <w:p w14:paraId="6573D963"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2867A852"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p>
    <w:p w14:paraId="2BB12735"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"contenedor"</w:t>
      </w:r>
      <w:r w:rsidRPr="00015106">
        <w:rPr>
          <w:rFonts w:ascii="Consolas" w:hAnsi="Consolas"/>
          <w:color w:val="808080"/>
          <w:sz w:val="21"/>
          <w:szCs w:val="21"/>
        </w:rPr>
        <w:t>&gt;</w:t>
      </w:r>
    </w:p>
    <w:p w14:paraId="4639F8CA"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h1</w:t>
      </w:r>
      <w:r w:rsidRPr="00477B25">
        <w:rPr>
          <w:rFonts w:ascii="Consolas" w:hAnsi="Consolas"/>
          <w:color w:val="808080"/>
          <w:sz w:val="21"/>
          <w:szCs w:val="21"/>
          <w:lang w:val="es-ES"/>
        </w:rPr>
        <w:t>&gt;</w:t>
      </w:r>
      <w:r w:rsidRPr="00477B25">
        <w:rPr>
          <w:rFonts w:ascii="Consolas" w:hAnsi="Consolas"/>
          <w:color w:val="CCCCCC"/>
          <w:sz w:val="21"/>
          <w:szCs w:val="21"/>
          <w:lang w:val="es-ES"/>
        </w:rPr>
        <w:t>Formulario con CSS</w:t>
      </w:r>
      <w:r w:rsidRPr="00477B25">
        <w:rPr>
          <w:rFonts w:ascii="Consolas" w:hAnsi="Consolas"/>
          <w:color w:val="808080"/>
          <w:sz w:val="21"/>
          <w:szCs w:val="21"/>
          <w:lang w:val="es-ES"/>
        </w:rPr>
        <w:t>&lt;/</w:t>
      </w:r>
      <w:r w:rsidRPr="00477B25">
        <w:rPr>
          <w:rFonts w:ascii="Consolas" w:hAnsi="Consolas"/>
          <w:color w:val="569CD6"/>
          <w:sz w:val="21"/>
          <w:szCs w:val="21"/>
          <w:lang w:val="es-ES"/>
        </w:rPr>
        <w:t>h1</w:t>
      </w:r>
      <w:r w:rsidRPr="00477B25">
        <w:rPr>
          <w:rFonts w:ascii="Consolas" w:hAnsi="Consolas"/>
          <w:color w:val="808080"/>
          <w:sz w:val="21"/>
          <w:szCs w:val="21"/>
          <w:lang w:val="es-ES"/>
        </w:rPr>
        <w:t>&gt;</w:t>
      </w:r>
    </w:p>
    <w:p w14:paraId="390A43BC"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477B25">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form</w:t>
      </w:r>
      <w:r w:rsidRPr="00015106">
        <w:rPr>
          <w:rFonts w:ascii="Consolas" w:hAnsi="Consolas"/>
          <w:color w:val="808080"/>
          <w:sz w:val="21"/>
          <w:szCs w:val="21"/>
        </w:rPr>
        <w:t>&gt;</w:t>
      </w:r>
    </w:p>
    <w:p w14:paraId="59D561C8"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fieldset</w:t>
      </w:r>
      <w:r w:rsidRPr="00015106">
        <w:rPr>
          <w:rFonts w:ascii="Consolas" w:hAnsi="Consolas"/>
          <w:color w:val="808080"/>
          <w:sz w:val="21"/>
          <w:szCs w:val="21"/>
        </w:rPr>
        <w:t>&gt;</w:t>
      </w:r>
    </w:p>
    <w:p w14:paraId="6A15115E"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legend</w:t>
      </w:r>
      <w:r w:rsidRPr="00015106">
        <w:rPr>
          <w:rFonts w:ascii="Consolas" w:hAnsi="Consolas"/>
          <w:color w:val="808080"/>
          <w:sz w:val="21"/>
          <w:szCs w:val="21"/>
        </w:rPr>
        <w:t>&gt;</w:t>
      </w:r>
      <w:r w:rsidRPr="00015106">
        <w:rPr>
          <w:rFonts w:ascii="Consolas" w:hAnsi="Consolas"/>
          <w:color w:val="CCCCCC"/>
          <w:sz w:val="21"/>
          <w:szCs w:val="21"/>
        </w:rPr>
        <w:t>Información Personal</w:t>
      </w:r>
      <w:r w:rsidRPr="00015106">
        <w:rPr>
          <w:rFonts w:ascii="Consolas" w:hAnsi="Consolas"/>
          <w:color w:val="808080"/>
          <w:sz w:val="21"/>
          <w:szCs w:val="21"/>
        </w:rPr>
        <w:t>&lt;/</w:t>
      </w:r>
      <w:r w:rsidRPr="00015106">
        <w:rPr>
          <w:rFonts w:ascii="Consolas" w:hAnsi="Consolas"/>
          <w:color w:val="569CD6"/>
          <w:sz w:val="21"/>
          <w:szCs w:val="21"/>
        </w:rPr>
        <w:t>legend</w:t>
      </w:r>
      <w:r w:rsidRPr="00015106">
        <w:rPr>
          <w:rFonts w:ascii="Consolas" w:hAnsi="Consolas"/>
          <w:color w:val="808080"/>
          <w:sz w:val="21"/>
          <w:szCs w:val="21"/>
        </w:rPr>
        <w:t>&gt;</w:t>
      </w:r>
    </w:p>
    <w:p w14:paraId="45482993"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label</w:t>
      </w:r>
      <w:r w:rsidRPr="00477B25">
        <w:rPr>
          <w:rFonts w:ascii="Consolas" w:hAnsi="Consolas"/>
          <w:color w:val="CCCCCC"/>
          <w:sz w:val="21"/>
          <w:szCs w:val="21"/>
          <w:lang w:val="es-ES"/>
        </w:rPr>
        <w:t xml:space="preserve"> </w:t>
      </w:r>
      <w:r w:rsidRPr="00477B25">
        <w:rPr>
          <w:rFonts w:ascii="Consolas" w:hAnsi="Consolas"/>
          <w:color w:val="9CDCFE"/>
          <w:sz w:val="21"/>
          <w:szCs w:val="21"/>
          <w:lang w:val="es-ES"/>
        </w:rPr>
        <w:t>for</w:t>
      </w:r>
      <w:r w:rsidRPr="00477B25">
        <w:rPr>
          <w:rFonts w:ascii="Consolas" w:hAnsi="Consolas"/>
          <w:color w:val="CCCCCC"/>
          <w:sz w:val="21"/>
          <w:szCs w:val="21"/>
          <w:lang w:val="es-ES"/>
        </w:rPr>
        <w:t>=</w:t>
      </w:r>
      <w:r w:rsidRPr="00477B25">
        <w:rPr>
          <w:rFonts w:ascii="Consolas" w:hAnsi="Consolas"/>
          <w:color w:val="CE9178"/>
          <w:sz w:val="21"/>
          <w:szCs w:val="21"/>
          <w:lang w:val="es-ES"/>
        </w:rPr>
        <w:t>"nombre"</w:t>
      </w:r>
      <w:r w:rsidRPr="00477B25">
        <w:rPr>
          <w:rFonts w:ascii="Consolas" w:hAnsi="Consolas"/>
          <w:color w:val="808080"/>
          <w:sz w:val="21"/>
          <w:szCs w:val="21"/>
          <w:lang w:val="es-ES"/>
        </w:rPr>
        <w:t>&gt;</w:t>
      </w:r>
      <w:r w:rsidRPr="00477B25">
        <w:rPr>
          <w:rFonts w:ascii="Consolas" w:hAnsi="Consolas"/>
          <w:color w:val="CCCCCC"/>
          <w:sz w:val="21"/>
          <w:szCs w:val="21"/>
          <w:lang w:val="es-ES"/>
        </w:rPr>
        <w:t>Nombre:</w:t>
      </w:r>
      <w:r w:rsidRPr="00477B25">
        <w:rPr>
          <w:rFonts w:ascii="Consolas" w:hAnsi="Consolas"/>
          <w:color w:val="808080"/>
          <w:sz w:val="21"/>
          <w:szCs w:val="21"/>
          <w:lang w:val="es-ES"/>
        </w:rPr>
        <w:t>&lt;/</w:t>
      </w:r>
      <w:r w:rsidRPr="00477B25">
        <w:rPr>
          <w:rFonts w:ascii="Consolas" w:hAnsi="Consolas"/>
          <w:color w:val="569CD6"/>
          <w:sz w:val="21"/>
          <w:szCs w:val="21"/>
          <w:lang w:val="es-ES"/>
        </w:rPr>
        <w:t>label</w:t>
      </w:r>
      <w:r w:rsidRPr="00477B25">
        <w:rPr>
          <w:rFonts w:ascii="Consolas" w:hAnsi="Consolas"/>
          <w:color w:val="808080"/>
          <w:sz w:val="21"/>
          <w:szCs w:val="21"/>
          <w:lang w:val="es-ES"/>
        </w:rPr>
        <w:t>&gt;</w:t>
      </w:r>
    </w:p>
    <w:p w14:paraId="7C6FD1DA"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477B25">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input</w:t>
      </w:r>
      <w:r w:rsidRPr="00015106">
        <w:rPr>
          <w:rFonts w:ascii="Consolas" w:hAnsi="Consolas"/>
          <w:color w:val="CCCCCC"/>
          <w:sz w:val="21"/>
          <w:szCs w:val="21"/>
        </w:rPr>
        <w:t xml:space="preserve"> </w:t>
      </w:r>
      <w:r w:rsidRPr="00015106">
        <w:rPr>
          <w:rFonts w:ascii="Consolas" w:hAnsi="Consolas"/>
          <w:color w:val="9CDCFE"/>
          <w:sz w:val="21"/>
          <w:szCs w:val="21"/>
        </w:rPr>
        <w:t>type</w:t>
      </w:r>
      <w:r w:rsidRPr="00015106">
        <w:rPr>
          <w:rFonts w:ascii="Consolas" w:hAnsi="Consolas"/>
          <w:color w:val="CCCCCC"/>
          <w:sz w:val="21"/>
          <w:szCs w:val="21"/>
        </w:rPr>
        <w:t>=</w:t>
      </w:r>
      <w:r w:rsidRPr="00015106">
        <w:rPr>
          <w:rFonts w:ascii="Consolas" w:hAnsi="Consolas"/>
          <w:color w:val="CE9178"/>
          <w:sz w:val="21"/>
          <w:szCs w:val="21"/>
        </w:rPr>
        <w:t>"text"</w:t>
      </w:r>
      <w:r w:rsidRPr="00015106">
        <w:rPr>
          <w:rFonts w:ascii="Consolas" w:hAnsi="Consolas"/>
          <w:color w:val="CCCCCC"/>
          <w:sz w:val="21"/>
          <w:szCs w:val="21"/>
        </w:rPr>
        <w:t xml:space="preserve"> </w:t>
      </w:r>
      <w:r w:rsidRPr="00015106">
        <w:rPr>
          <w:rFonts w:ascii="Consolas" w:hAnsi="Consolas"/>
          <w:color w:val="9CDCFE"/>
          <w:sz w:val="21"/>
          <w:szCs w:val="21"/>
        </w:rPr>
        <w:t>id</w:t>
      </w:r>
      <w:r w:rsidRPr="00015106">
        <w:rPr>
          <w:rFonts w:ascii="Consolas" w:hAnsi="Consolas"/>
          <w:color w:val="CCCCCC"/>
          <w:sz w:val="21"/>
          <w:szCs w:val="21"/>
        </w:rPr>
        <w:t>=</w:t>
      </w:r>
      <w:r w:rsidRPr="00015106">
        <w:rPr>
          <w:rFonts w:ascii="Consolas" w:hAnsi="Consolas"/>
          <w:color w:val="CE9178"/>
          <w:sz w:val="21"/>
          <w:szCs w:val="21"/>
        </w:rPr>
        <w:t>"nombre"</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"nombre"</w:t>
      </w:r>
      <w:r w:rsidRPr="00015106">
        <w:rPr>
          <w:rFonts w:ascii="Consolas" w:hAnsi="Consolas"/>
          <w:color w:val="808080"/>
          <w:sz w:val="21"/>
          <w:szCs w:val="21"/>
        </w:rPr>
        <w:t>&gt;</w:t>
      </w:r>
    </w:p>
    <w:p w14:paraId="68D29626"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label</w:t>
      </w:r>
      <w:r w:rsidRPr="00015106">
        <w:rPr>
          <w:rFonts w:ascii="Consolas" w:hAnsi="Consolas"/>
          <w:color w:val="CCCCCC"/>
          <w:sz w:val="21"/>
          <w:szCs w:val="21"/>
        </w:rPr>
        <w:t xml:space="preserve"> </w:t>
      </w:r>
      <w:r w:rsidRPr="00015106">
        <w:rPr>
          <w:rFonts w:ascii="Consolas" w:hAnsi="Consolas"/>
          <w:color w:val="9CDCFE"/>
          <w:sz w:val="21"/>
          <w:szCs w:val="21"/>
        </w:rPr>
        <w:t>for</w:t>
      </w:r>
      <w:r w:rsidRPr="00015106">
        <w:rPr>
          <w:rFonts w:ascii="Consolas" w:hAnsi="Consolas"/>
          <w:color w:val="CCCCCC"/>
          <w:sz w:val="21"/>
          <w:szCs w:val="21"/>
        </w:rPr>
        <w:t>=</w:t>
      </w:r>
      <w:r w:rsidRPr="00015106">
        <w:rPr>
          <w:rFonts w:ascii="Consolas" w:hAnsi="Consolas"/>
          <w:color w:val="CE9178"/>
          <w:sz w:val="21"/>
          <w:szCs w:val="21"/>
        </w:rPr>
        <w:t>"email"</w:t>
      </w:r>
      <w:r w:rsidRPr="00015106">
        <w:rPr>
          <w:rFonts w:ascii="Consolas" w:hAnsi="Consolas"/>
          <w:color w:val="808080"/>
          <w:sz w:val="21"/>
          <w:szCs w:val="21"/>
        </w:rPr>
        <w:t>&gt;</w:t>
      </w:r>
      <w:r w:rsidRPr="00015106">
        <w:rPr>
          <w:rFonts w:ascii="Consolas" w:hAnsi="Consolas"/>
          <w:color w:val="CCCCCC"/>
          <w:sz w:val="21"/>
          <w:szCs w:val="21"/>
        </w:rPr>
        <w:t>Email:</w:t>
      </w:r>
      <w:r w:rsidRPr="00015106">
        <w:rPr>
          <w:rFonts w:ascii="Consolas" w:hAnsi="Consolas"/>
          <w:color w:val="808080"/>
          <w:sz w:val="21"/>
          <w:szCs w:val="21"/>
        </w:rPr>
        <w:t>&lt;/</w:t>
      </w:r>
      <w:r w:rsidRPr="00015106">
        <w:rPr>
          <w:rFonts w:ascii="Consolas" w:hAnsi="Consolas"/>
          <w:color w:val="569CD6"/>
          <w:sz w:val="21"/>
          <w:szCs w:val="21"/>
        </w:rPr>
        <w:t>label</w:t>
      </w:r>
      <w:r w:rsidRPr="00015106">
        <w:rPr>
          <w:rFonts w:ascii="Consolas" w:hAnsi="Consolas"/>
          <w:color w:val="808080"/>
          <w:sz w:val="21"/>
          <w:szCs w:val="21"/>
        </w:rPr>
        <w:t>&gt;</w:t>
      </w:r>
    </w:p>
    <w:p w14:paraId="71D716AE"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input</w:t>
      </w:r>
      <w:r w:rsidRPr="00015106">
        <w:rPr>
          <w:rFonts w:ascii="Consolas" w:hAnsi="Consolas"/>
          <w:color w:val="CCCCCC"/>
          <w:sz w:val="21"/>
          <w:szCs w:val="21"/>
        </w:rPr>
        <w:t xml:space="preserve"> </w:t>
      </w:r>
      <w:r w:rsidRPr="00015106">
        <w:rPr>
          <w:rFonts w:ascii="Consolas" w:hAnsi="Consolas"/>
          <w:color w:val="9CDCFE"/>
          <w:sz w:val="21"/>
          <w:szCs w:val="21"/>
        </w:rPr>
        <w:t>type</w:t>
      </w:r>
      <w:r w:rsidRPr="00015106">
        <w:rPr>
          <w:rFonts w:ascii="Consolas" w:hAnsi="Consolas"/>
          <w:color w:val="CCCCCC"/>
          <w:sz w:val="21"/>
          <w:szCs w:val="21"/>
        </w:rPr>
        <w:t>=</w:t>
      </w:r>
      <w:r w:rsidRPr="00015106">
        <w:rPr>
          <w:rFonts w:ascii="Consolas" w:hAnsi="Consolas"/>
          <w:color w:val="CE9178"/>
          <w:sz w:val="21"/>
          <w:szCs w:val="21"/>
        </w:rPr>
        <w:t>"email"</w:t>
      </w:r>
      <w:r w:rsidRPr="00015106">
        <w:rPr>
          <w:rFonts w:ascii="Consolas" w:hAnsi="Consolas"/>
          <w:color w:val="CCCCCC"/>
          <w:sz w:val="21"/>
          <w:szCs w:val="21"/>
        </w:rPr>
        <w:t xml:space="preserve"> </w:t>
      </w:r>
      <w:r w:rsidRPr="00015106">
        <w:rPr>
          <w:rFonts w:ascii="Consolas" w:hAnsi="Consolas"/>
          <w:color w:val="9CDCFE"/>
          <w:sz w:val="21"/>
          <w:szCs w:val="21"/>
        </w:rPr>
        <w:t>id</w:t>
      </w:r>
      <w:r w:rsidRPr="00015106">
        <w:rPr>
          <w:rFonts w:ascii="Consolas" w:hAnsi="Consolas"/>
          <w:color w:val="CCCCCC"/>
          <w:sz w:val="21"/>
          <w:szCs w:val="21"/>
        </w:rPr>
        <w:t>=</w:t>
      </w:r>
      <w:r w:rsidRPr="00015106">
        <w:rPr>
          <w:rFonts w:ascii="Consolas" w:hAnsi="Consolas"/>
          <w:color w:val="CE9178"/>
          <w:sz w:val="21"/>
          <w:szCs w:val="21"/>
        </w:rPr>
        <w:t>"email"</w:t>
      </w:r>
      <w:r w:rsidRPr="00015106">
        <w:rPr>
          <w:rFonts w:ascii="Consolas" w:hAnsi="Consolas"/>
          <w:color w:val="CCCCCC"/>
          <w:sz w:val="21"/>
          <w:szCs w:val="21"/>
        </w:rPr>
        <w:t xml:space="preserve"> </w:t>
      </w:r>
      <w:r w:rsidRPr="00015106">
        <w:rPr>
          <w:rFonts w:ascii="Consolas" w:hAnsi="Consolas"/>
          <w:color w:val="9CDCFE"/>
          <w:sz w:val="21"/>
          <w:szCs w:val="21"/>
        </w:rPr>
        <w:t>name</w:t>
      </w:r>
      <w:r w:rsidRPr="00015106">
        <w:rPr>
          <w:rFonts w:ascii="Consolas" w:hAnsi="Consolas"/>
          <w:color w:val="CCCCCC"/>
          <w:sz w:val="21"/>
          <w:szCs w:val="21"/>
        </w:rPr>
        <w:t>=</w:t>
      </w:r>
      <w:r w:rsidRPr="00015106">
        <w:rPr>
          <w:rFonts w:ascii="Consolas" w:hAnsi="Consolas"/>
          <w:color w:val="CE9178"/>
          <w:sz w:val="21"/>
          <w:szCs w:val="21"/>
        </w:rPr>
        <w:t>"email"</w:t>
      </w:r>
      <w:r w:rsidRPr="00015106">
        <w:rPr>
          <w:rFonts w:ascii="Consolas" w:hAnsi="Consolas"/>
          <w:color w:val="808080"/>
          <w:sz w:val="21"/>
          <w:szCs w:val="21"/>
        </w:rPr>
        <w:t>&gt;</w:t>
      </w:r>
    </w:p>
    <w:p w14:paraId="638DFA1C"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label</w:t>
      </w:r>
      <w:r w:rsidRPr="00477B25">
        <w:rPr>
          <w:rFonts w:ascii="Consolas" w:hAnsi="Consolas"/>
          <w:color w:val="CCCCCC"/>
          <w:sz w:val="21"/>
          <w:szCs w:val="21"/>
          <w:lang w:val="es-ES"/>
        </w:rPr>
        <w:t xml:space="preserve"> </w:t>
      </w:r>
      <w:r w:rsidRPr="00477B25">
        <w:rPr>
          <w:rFonts w:ascii="Consolas" w:hAnsi="Consolas"/>
          <w:color w:val="9CDCFE"/>
          <w:sz w:val="21"/>
          <w:szCs w:val="21"/>
          <w:lang w:val="es-ES"/>
        </w:rPr>
        <w:t>for</w:t>
      </w:r>
      <w:r w:rsidRPr="00477B25">
        <w:rPr>
          <w:rFonts w:ascii="Consolas" w:hAnsi="Consolas"/>
          <w:color w:val="CCCCCC"/>
          <w:sz w:val="21"/>
          <w:szCs w:val="21"/>
          <w:lang w:val="es-ES"/>
        </w:rPr>
        <w:t>=</w:t>
      </w:r>
      <w:r w:rsidRPr="00477B25">
        <w:rPr>
          <w:rFonts w:ascii="Consolas" w:hAnsi="Consolas"/>
          <w:color w:val="CE9178"/>
          <w:sz w:val="21"/>
          <w:szCs w:val="21"/>
          <w:lang w:val="es-ES"/>
        </w:rPr>
        <w:t>"email"</w:t>
      </w:r>
      <w:r w:rsidRPr="00477B25">
        <w:rPr>
          <w:rFonts w:ascii="Consolas" w:hAnsi="Consolas"/>
          <w:color w:val="808080"/>
          <w:sz w:val="21"/>
          <w:szCs w:val="21"/>
          <w:lang w:val="es-ES"/>
        </w:rPr>
        <w:t>&gt;</w:t>
      </w:r>
      <w:r w:rsidRPr="00477B25">
        <w:rPr>
          <w:rFonts w:ascii="Consolas" w:hAnsi="Consolas"/>
          <w:color w:val="CCCCCC"/>
          <w:sz w:val="21"/>
          <w:szCs w:val="21"/>
          <w:lang w:val="es-ES"/>
        </w:rPr>
        <w:t>Comentario:</w:t>
      </w:r>
      <w:r w:rsidRPr="00477B25">
        <w:rPr>
          <w:rFonts w:ascii="Consolas" w:hAnsi="Consolas"/>
          <w:color w:val="808080"/>
          <w:sz w:val="21"/>
          <w:szCs w:val="21"/>
          <w:lang w:val="es-ES"/>
        </w:rPr>
        <w:t>&lt;/</w:t>
      </w:r>
      <w:r w:rsidRPr="00477B25">
        <w:rPr>
          <w:rFonts w:ascii="Consolas" w:hAnsi="Consolas"/>
          <w:color w:val="569CD6"/>
          <w:sz w:val="21"/>
          <w:szCs w:val="21"/>
          <w:lang w:val="es-ES"/>
        </w:rPr>
        <w:t>label</w:t>
      </w:r>
      <w:r w:rsidRPr="00477B25">
        <w:rPr>
          <w:rFonts w:ascii="Consolas" w:hAnsi="Consolas"/>
          <w:color w:val="808080"/>
          <w:sz w:val="21"/>
          <w:szCs w:val="21"/>
          <w:lang w:val="es-ES"/>
        </w:rPr>
        <w:t>&gt;</w:t>
      </w:r>
    </w:p>
    <w:p w14:paraId="58C0E966"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BC6D71A"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CCCCCC"/>
          <w:sz w:val="21"/>
          <w:szCs w:val="21"/>
          <w:lang w:val="es-ES"/>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textarea</w:t>
      </w:r>
      <w:r w:rsidRPr="00477B25">
        <w:rPr>
          <w:rFonts w:ascii="Consolas" w:hAnsi="Consolas"/>
          <w:color w:val="CCCCCC"/>
          <w:sz w:val="21"/>
          <w:szCs w:val="21"/>
          <w:lang w:val="es-ES"/>
        </w:rPr>
        <w:t xml:space="preserve"> </w:t>
      </w:r>
      <w:r w:rsidRPr="00477B25">
        <w:rPr>
          <w:rFonts w:ascii="Consolas" w:hAnsi="Consolas"/>
          <w:color w:val="9CDCFE"/>
          <w:sz w:val="21"/>
          <w:szCs w:val="21"/>
          <w:lang w:val="es-ES"/>
        </w:rPr>
        <w:t>placeholder</w:t>
      </w:r>
      <w:r w:rsidRPr="00477B25">
        <w:rPr>
          <w:rFonts w:ascii="Consolas" w:hAnsi="Consolas"/>
          <w:color w:val="CCCCCC"/>
          <w:sz w:val="21"/>
          <w:szCs w:val="21"/>
          <w:lang w:val="es-ES"/>
        </w:rPr>
        <w:t>=</w:t>
      </w:r>
      <w:r w:rsidRPr="00477B25">
        <w:rPr>
          <w:rFonts w:ascii="Consolas" w:hAnsi="Consolas"/>
          <w:color w:val="CE9178"/>
          <w:sz w:val="21"/>
          <w:szCs w:val="21"/>
          <w:lang w:val="es-ES"/>
        </w:rPr>
        <w:t>"Escribe aquí..."</w:t>
      </w:r>
      <w:r w:rsidRPr="00477B25">
        <w:rPr>
          <w:rFonts w:ascii="Consolas" w:hAnsi="Consolas"/>
          <w:color w:val="808080"/>
          <w:sz w:val="21"/>
          <w:szCs w:val="21"/>
          <w:lang w:val="es-ES"/>
        </w:rPr>
        <w:t>&gt;&lt;/</w:t>
      </w:r>
      <w:r w:rsidRPr="00477B25">
        <w:rPr>
          <w:rFonts w:ascii="Consolas" w:hAnsi="Consolas"/>
          <w:color w:val="569CD6"/>
          <w:sz w:val="21"/>
          <w:szCs w:val="21"/>
          <w:lang w:val="es-ES"/>
        </w:rPr>
        <w:t>textarea</w:t>
      </w:r>
      <w:r w:rsidRPr="00477B25">
        <w:rPr>
          <w:rFonts w:ascii="Consolas" w:hAnsi="Consolas"/>
          <w:color w:val="808080"/>
          <w:sz w:val="21"/>
          <w:szCs w:val="21"/>
          <w:lang w:val="es-ES"/>
        </w:rPr>
        <w:t>&gt;</w:t>
      </w:r>
    </w:p>
    <w:p w14:paraId="1636F39D"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477B25">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input</w:t>
      </w:r>
      <w:r w:rsidRPr="00015106">
        <w:rPr>
          <w:rFonts w:ascii="Consolas" w:hAnsi="Consolas"/>
          <w:color w:val="CCCCCC"/>
          <w:sz w:val="21"/>
          <w:szCs w:val="21"/>
        </w:rPr>
        <w:t xml:space="preserve"> </w:t>
      </w:r>
      <w:r w:rsidRPr="00015106">
        <w:rPr>
          <w:rFonts w:ascii="Consolas" w:hAnsi="Consolas"/>
          <w:color w:val="9CDCFE"/>
          <w:sz w:val="21"/>
          <w:szCs w:val="21"/>
        </w:rPr>
        <w:t>type</w:t>
      </w:r>
      <w:r w:rsidRPr="00015106">
        <w:rPr>
          <w:rFonts w:ascii="Consolas" w:hAnsi="Consolas"/>
          <w:color w:val="CCCCCC"/>
          <w:sz w:val="21"/>
          <w:szCs w:val="21"/>
        </w:rPr>
        <w:t>=</w:t>
      </w:r>
      <w:r w:rsidRPr="00015106">
        <w:rPr>
          <w:rFonts w:ascii="Consolas" w:hAnsi="Consolas"/>
          <w:color w:val="CE9178"/>
          <w:sz w:val="21"/>
          <w:szCs w:val="21"/>
        </w:rPr>
        <w:t>"submit"</w:t>
      </w:r>
      <w:r w:rsidRPr="00015106">
        <w:rPr>
          <w:rFonts w:ascii="Consolas" w:hAnsi="Consolas"/>
          <w:color w:val="CCCCCC"/>
          <w:sz w:val="21"/>
          <w:szCs w:val="21"/>
        </w:rPr>
        <w:t xml:space="preserve"> </w:t>
      </w:r>
      <w:r w:rsidRPr="00015106">
        <w:rPr>
          <w:rFonts w:ascii="Consolas" w:hAnsi="Consolas"/>
          <w:color w:val="9CDCFE"/>
          <w:sz w:val="21"/>
          <w:szCs w:val="21"/>
        </w:rPr>
        <w:t>value</w:t>
      </w:r>
      <w:r w:rsidRPr="00015106">
        <w:rPr>
          <w:rFonts w:ascii="Consolas" w:hAnsi="Consolas"/>
          <w:color w:val="CCCCCC"/>
          <w:sz w:val="21"/>
          <w:szCs w:val="21"/>
        </w:rPr>
        <w:t>=</w:t>
      </w:r>
      <w:r w:rsidRPr="00015106">
        <w:rPr>
          <w:rFonts w:ascii="Consolas" w:hAnsi="Consolas"/>
          <w:color w:val="CE9178"/>
          <w:sz w:val="21"/>
          <w:szCs w:val="21"/>
        </w:rPr>
        <w:t>"Enviar"</w:t>
      </w:r>
      <w:r w:rsidRPr="00015106">
        <w:rPr>
          <w:rFonts w:ascii="Consolas" w:hAnsi="Consolas"/>
          <w:color w:val="808080"/>
          <w:sz w:val="21"/>
          <w:szCs w:val="21"/>
        </w:rPr>
        <w:t>&gt;</w:t>
      </w:r>
    </w:p>
    <w:p w14:paraId="552C888E"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fieldset</w:t>
      </w:r>
      <w:r w:rsidRPr="00015106">
        <w:rPr>
          <w:rFonts w:ascii="Consolas" w:hAnsi="Consolas"/>
          <w:color w:val="808080"/>
          <w:sz w:val="21"/>
          <w:szCs w:val="21"/>
        </w:rPr>
        <w:t>&gt;</w:t>
      </w:r>
    </w:p>
    <w:p w14:paraId="287F841B"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p>
    <w:p w14:paraId="3EFBD574"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lastRenderedPageBreak/>
        <w:t xml:space="preserve">        </w:t>
      </w:r>
      <w:r w:rsidRPr="00015106">
        <w:rPr>
          <w:rFonts w:ascii="Consolas" w:hAnsi="Consolas"/>
          <w:color w:val="808080"/>
          <w:sz w:val="21"/>
          <w:szCs w:val="21"/>
        </w:rPr>
        <w:t>&lt;/</w:t>
      </w:r>
      <w:r w:rsidRPr="00015106">
        <w:rPr>
          <w:rFonts w:ascii="Consolas" w:hAnsi="Consolas"/>
          <w:color w:val="569CD6"/>
          <w:sz w:val="21"/>
          <w:szCs w:val="21"/>
        </w:rPr>
        <w:t>form</w:t>
      </w:r>
      <w:r w:rsidRPr="00015106">
        <w:rPr>
          <w:rFonts w:ascii="Consolas" w:hAnsi="Consolas"/>
          <w:color w:val="808080"/>
          <w:sz w:val="21"/>
          <w:szCs w:val="21"/>
        </w:rPr>
        <w:t>&gt;</w:t>
      </w:r>
    </w:p>
    <w:p w14:paraId="5E388E38"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808080"/>
          <w:sz w:val="21"/>
          <w:szCs w:val="21"/>
        </w:rPr>
        <w:t>&gt;</w:t>
      </w:r>
    </w:p>
    <w:p w14:paraId="3AB4D455"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4642A07D"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p>
    <w:p w14:paraId="0513AC90" w14:textId="77777777" w:rsidR="00477B25" w:rsidRPr="00015106"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808080"/>
          <w:sz w:val="21"/>
          <w:szCs w:val="21"/>
        </w:rPr>
        <w:t>&gt;</w:t>
      </w:r>
    </w:p>
    <w:p w14:paraId="567BDE00" w14:textId="77777777" w:rsidR="00477B25" w:rsidRPr="00015106" w:rsidRDefault="00477B25" w:rsidP="00F904D0"/>
    <w:p w14:paraId="32434060" w14:textId="4D2EDB10" w:rsidR="00477B25" w:rsidRDefault="00904F88" w:rsidP="00904F88">
      <w:pPr>
        <w:pStyle w:val="Ttulo2"/>
      </w:pPr>
      <w:bookmarkStart w:id="84" w:name="_Toc210640558"/>
      <w:r w:rsidRPr="00904F88">
        <w:t>Más estilos para input</w:t>
      </w:r>
      <w:bookmarkEnd w:id="84"/>
    </w:p>
    <w:p w14:paraId="1A1C9815" w14:textId="77777777" w:rsidR="00980A11" w:rsidRDefault="00980A11" w:rsidP="00904F88">
      <w:pPr>
        <w:rPr>
          <w:lang w:val="es-ES"/>
        </w:rPr>
      </w:pPr>
    </w:p>
    <w:p w14:paraId="6A6712A8" w14:textId="56031719" w:rsidR="00904F88" w:rsidRPr="00980A11" w:rsidRDefault="00980A11" w:rsidP="00904F88">
      <w:pPr>
        <w:rPr>
          <w:lang w:val="es-ES"/>
        </w:rPr>
      </w:pPr>
      <w:r w:rsidRPr="00980A11">
        <w:rPr>
          <w:lang w:val="es-ES"/>
        </w:rPr>
        <w:t xml:space="preserve">Los bordes redondeados </w:t>
      </w:r>
      <w:r>
        <w:rPr>
          <w:lang w:val="es-ES"/>
        </w:rPr>
        <w:t xml:space="preserve">con buena paleta de colores </w:t>
      </w:r>
      <w:r w:rsidRPr="00980A11">
        <w:rPr>
          <w:lang w:val="es-ES"/>
        </w:rPr>
        <w:t>pueden hacer que tus inputs se vean más suaves y modernos.</w:t>
      </w:r>
    </w:p>
    <w:p w14:paraId="302A74E4" w14:textId="77777777" w:rsidR="00904F88" w:rsidRDefault="00904F88" w:rsidP="00904F88">
      <w:pPr>
        <w:rPr>
          <w:lang w:val="es-ES"/>
        </w:rPr>
      </w:pPr>
    </w:p>
    <w:p w14:paraId="060C6A96" w14:textId="77777777" w:rsidR="00062C65" w:rsidRDefault="00062C65" w:rsidP="00904F88">
      <w:pPr>
        <w:rPr>
          <w:lang w:val="es-ES"/>
        </w:rPr>
      </w:pPr>
    </w:p>
    <w:p w14:paraId="2D4A0A0E" w14:textId="77777777" w:rsidR="00062C65" w:rsidRDefault="00062C65" w:rsidP="00904F88">
      <w:pPr>
        <w:rPr>
          <w:lang w:val="es-ES"/>
        </w:rPr>
      </w:pPr>
    </w:p>
    <w:p w14:paraId="2C985B5E" w14:textId="77777777" w:rsidR="00062C65" w:rsidRPr="00062C65" w:rsidRDefault="00062C65" w:rsidP="00062C65">
      <w:pPr>
        <w:widowControl/>
        <w:shd w:val="clear" w:color="auto" w:fill="1F1F1F"/>
        <w:autoSpaceDE/>
        <w:autoSpaceDN/>
        <w:adjustRightInd/>
        <w:spacing w:before="0" w:after="0" w:line="285" w:lineRule="atLeast"/>
        <w:jc w:val="left"/>
        <w:rPr>
          <w:rFonts w:ascii="Consolas" w:hAnsi="Consolas"/>
          <w:color w:val="CCCCCC"/>
          <w:sz w:val="21"/>
          <w:szCs w:val="21"/>
        </w:rPr>
      </w:pPr>
      <w:r w:rsidRPr="00062C65">
        <w:rPr>
          <w:rFonts w:ascii="Consolas" w:hAnsi="Consolas"/>
          <w:color w:val="D7BA7D"/>
          <w:sz w:val="21"/>
          <w:szCs w:val="21"/>
        </w:rPr>
        <w:t>.rounded-input</w:t>
      </w:r>
      <w:r w:rsidRPr="00062C65">
        <w:rPr>
          <w:rFonts w:ascii="Consolas" w:hAnsi="Consolas"/>
          <w:color w:val="D4D4D4"/>
          <w:sz w:val="21"/>
          <w:szCs w:val="21"/>
        </w:rPr>
        <w:t xml:space="preserve"> {</w:t>
      </w:r>
    </w:p>
    <w:p w14:paraId="6BF5DCE5" w14:textId="77777777" w:rsidR="00062C65" w:rsidRPr="00062C65" w:rsidRDefault="00062C65" w:rsidP="00062C65">
      <w:pPr>
        <w:widowControl/>
        <w:shd w:val="clear" w:color="auto" w:fill="1F1F1F"/>
        <w:autoSpaceDE/>
        <w:autoSpaceDN/>
        <w:adjustRightInd/>
        <w:spacing w:before="0" w:after="0" w:line="285" w:lineRule="atLeast"/>
        <w:jc w:val="left"/>
        <w:rPr>
          <w:rFonts w:ascii="Consolas" w:hAnsi="Consolas"/>
          <w:color w:val="CCCCCC"/>
          <w:sz w:val="21"/>
          <w:szCs w:val="21"/>
        </w:rPr>
      </w:pPr>
      <w:r w:rsidRPr="00062C65">
        <w:rPr>
          <w:rFonts w:ascii="Consolas" w:hAnsi="Consolas"/>
          <w:color w:val="D4D4D4"/>
          <w:sz w:val="21"/>
          <w:szCs w:val="21"/>
        </w:rPr>
        <w:t xml:space="preserve">            </w:t>
      </w:r>
      <w:r w:rsidRPr="00062C65">
        <w:rPr>
          <w:rFonts w:ascii="Consolas" w:hAnsi="Consolas"/>
          <w:color w:val="9CDCFE"/>
          <w:sz w:val="21"/>
          <w:szCs w:val="21"/>
        </w:rPr>
        <w:t>border</w:t>
      </w:r>
      <w:r w:rsidRPr="00062C65">
        <w:rPr>
          <w:rFonts w:ascii="Consolas" w:hAnsi="Consolas"/>
          <w:color w:val="D4D4D4"/>
          <w:sz w:val="21"/>
          <w:szCs w:val="21"/>
        </w:rPr>
        <w:t xml:space="preserve">: </w:t>
      </w:r>
      <w:r w:rsidRPr="00062C65">
        <w:rPr>
          <w:rFonts w:ascii="Consolas" w:hAnsi="Consolas"/>
          <w:color w:val="B5CEA8"/>
          <w:sz w:val="21"/>
          <w:szCs w:val="21"/>
        </w:rPr>
        <w:t>2px</w:t>
      </w:r>
      <w:r w:rsidRPr="00062C65">
        <w:rPr>
          <w:rFonts w:ascii="Consolas" w:hAnsi="Consolas"/>
          <w:color w:val="D4D4D4"/>
          <w:sz w:val="21"/>
          <w:szCs w:val="21"/>
        </w:rPr>
        <w:t xml:space="preserve"> </w:t>
      </w:r>
      <w:r w:rsidRPr="00062C65">
        <w:rPr>
          <w:rFonts w:ascii="Consolas" w:hAnsi="Consolas"/>
          <w:color w:val="CE9178"/>
          <w:sz w:val="21"/>
          <w:szCs w:val="21"/>
        </w:rPr>
        <w:t>solid</w:t>
      </w:r>
      <w:r w:rsidRPr="00062C65">
        <w:rPr>
          <w:rFonts w:ascii="Consolas" w:hAnsi="Consolas"/>
          <w:color w:val="D4D4D4"/>
          <w:sz w:val="21"/>
          <w:szCs w:val="21"/>
        </w:rPr>
        <w:t xml:space="preserve"> </w:t>
      </w:r>
      <w:r w:rsidRPr="00062C65">
        <w:rPr>
          <w:rFonts w:ascii="Consolas" w:hAnsi="Consolas"/>
          <w:color w:val="CE9178"/>
          <w:sz w:val="21"/>
          <w:szCs w:val="21"/>
        </w:rPr>
        <w:t>#3498db</w:t>
      </w:r>
      <w:r w:rsidRPr="00062C65">
        <w:rPr>
          <w:rFonts w:ascii="Consolas" w:hAnsi="Consolas"/>
          <w:color w:val="D4D4D4"/>
          <w:sz w:val="21"/>
          <w:szCs w:val="21"/>
        </w:rPr>
        <w:t>;</w:t>
      </w:r>
    </w:p>
    <w:p w14:paraId="52281C6D" w14:textId="77777777" w:rsidR="00062C65" w:rsidRPr="00062C65" w:rsidRDefault="00062C65" w:rsidP="00062C65">
      <w:pPr>
        <w:widowControl/>
        <w:shd w:val="clear" w:color="auto" w:fill="1F1F1F"/>
        <w:autoSpaceDE/>
        <w:autoSpaceDN/>
        <w:adjustRightInd/>
        <w:spacing w:before="0" w:after="0" w:line="285" w:lineRule="atLeast"/>
        <w:jc w:val="left"/>
        <w:rPr>
          <w:rFonts w:ascii="Consolas" w:hAnsi="Consolas"/>
          <w:color w:val="CCCCCC"/>
          <w:sz w:val="21"/>
          <w:szCs w:val="21"/>
        </w:rPr>
      </w:pPr>
      <w:r w:rsidRPr="00062C65">
        <w:rPr>
          <w:rFonts w:ascii="Consolas" w:hAnsi="Consolas"/>
          <w:color w:val="D4D4D4"/>
          <w:sz w:val="21"/>
          <w:szCs w:val="21"/>
        </w:rPr>
        <w:t xml:space="preserve">            </w:t>
      </w:r>
      <w:r w:rsidRPr="00062C65">
        <w:rPr>
          <w:rFonts w:ascii="Consolas" w:hAnsi="Consolas"/>
          <w:color w:val="9CDCFE"/>
          <w:sz w:val="21"/>
          <w:szCs w:val="21"/>
        </w:rPr>
        <w:t>border-radius</w:t>
      </w:r>
      <w:r w:rsidRPr="00062C65">
        <w:rPr>
          <w:rFonts w:ascii="Consolas" w:hAnsi="Consolas"/>
          <w:color w:val="D4D4D4"/>
          <w:sz w:val="21"/>
          <w:szCs w:val="21"/>
        </w:rPr>
        <w:t xml:space="preserve">: </w:t>
      </w:r>
      <w:r w:rsidRPr="00062C65">
        <w:rPr>
          <w:rFonts w:ascii="Consolas" w:hAnsi="Consolas"/>
          <w:color w:val="B5CEA8"/>
          <w:sz w:val="21"/>
          <w:szCs w:val="21"/>
        </w:rPr>
        <w:t>20px</w:t>
      </w:r>
      <w:r w:rsidRPr="00062C65">
        <w:rPr>
          <w:rFonts w:ascii="Consolas" w:hAnsi="Consolas"/>
          <w:color w:val="D4D4D4"/>
          <w:sz w:val="21"/>
          <w:szCs w:val="21"/>
        </w:rPr>
        <w:t>;</w:t>
      </w:r>
    </w:p>
    <w:p w14:paraId="67D75657" w14:textId="77777777" w:rsidR="00062C65" w:rsidRPr="00062C65" w:rsidRDefault="00062C65" w:rsidP="00062C65">
      <w:pPr>
        <w:widowControl/>
        <w:shd w:val="clear" w:color="auto" w:fill="1F1F1F"/>
        <w:autoSpaceDE/>
        <w:autoSpaceDN/>
        <w:adjustRightInd/>
        <w:spacing w:before="0" w:after="0" w:line="285" w:lineRule="atLeast"/>
        <w:jc w:val="left"/>
        <w:rPr>
          <w:rFonts w:ascii="Consolas" w:hAnsi="Consolas"/>
          <w:color w:val="CCCCCC"/>
          <w:sz w:val="21"/>
          <w:szCs w:val="21"/>
        </w:rPr>
      </w:pPr>
      <w:r w:rsidRPr="00062C65">
        <w:rPr>
          <w:rFonts w:ascii="Consolas" w:hAnsi="Consolas"/>
          <w:color w:val="D4D4D4"/>
          <w:sz w:val="21"/>
          <w:szCs w:val="21"/>
        </w:rPr>
        <w:t xml:space="preserve">            </w:t>
      </w:r>
      <w:r w:rsidRPr="00062C65">
        <w:rPr>
          <w:rFonts w:ascii="Consolas" w:hAnsi="Consolas"/>
          <w:color w:val="9CDCFE"/>
          <w:sz w:val="21"/>
          <w:szCs w:val="21"/>
        </w:rPr>
        <w:t>padding</w:t>
      </w:r>
      <w:r w:rsidRPr="00062C65">
        <w:rPr>
          <w:rFonts w:ascii="Consolas" w:hAnsi="Consolas"/>
          <w:color w:val="D4D4D4"/>
          <w:sz w:val="21"/>
          <w:szCs w:val="21"/>
        </w:rPr>
        <w:t xml:space="preserve">: </w:t>
      </w:r>
      <w:r w:rsidRPr="00062C65">
        <w:rPr>
          <w:rFonts w:ascii="Consolas" w:hAnsi="Consolas"/>
          <w:color w:val="B5CEA8"/>
          <w:sz w:val="21"/>
          <w:szCs w:val="21"/>
        </w:rPr>
        <w:t>12px</w:t>
      </w:r>
      <w:r w:rsidRPr="00062C65">
        <w:rPr>
          <w:rFonts w:ascii="Consolas" w:hAnsi="Consolas"/>
          <w:color w:val="D4D4D4"/>
          <w:sz w:val="21"/>
          <w:szCs w:val="21"/>
        </w:rPr>
        <w:t>;</w:t>
      </w:r>
    </w:p>
    <w:p w14:paraId="4B183227" w14:textId="77777777" w:rsidR="00062C65" w:rsidRPr="00062C65" w:rsidRDefault="00062C65" w:rsidP="00062C6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62C65">
        <w:rPr>
          <w:rFonts w:ascii="Consolas" w:hAnsi="Consolas"/>
          <w:color w:val="D4D4D4"/>
          <w:sz w:val="21"/>
          <w:szCs w:val="21"/>
        </w:rPr>
        <w:t xml:space="preserve">            </w:t>
      </w:r>
      <w:r w:rsidRPr="00062C65">
        <w:rPr>
          <w:rFonts w:ascii="Consolas" w:hAnsi="Consolas"/>
          <w:color w:val="9CDCFE"/>
          <w:sz w:val="21"/>
          <w:szCs w:val="21"/>
          <w:lang w:val="es-ES"/>
        </w:rPr>
        <w:t>width</w:t>
      </w:r>
      <w:r w:rsidRPr="00062C65">
        <w:rPr>
          <w:rFonts w:ascii="Consolas" w:hAnsi="Consolas"/>
          <w:color w:val="D4D4D4"/>
          <w:sz w:val="21"/>
          <w:szCs w:val="21"/>
          <w:lang w:val="es-ES"/>
        </w:rPr>
        <w:t xml:space="preserve">: </w:t>
      </w:r>
      <w:r w:rsidRPr="00062C65">
        <w:rPr>
          <w:rFonts w:ascii="Consolas" w:hAnsi="Consolas"/>
          <w:color w:val="B5CEA8"/>
          <w:sz w:val="21"/>
          <w:szCs w:val="21"/>
          <w:lang w:val="es-ES"/>
        </w:rPr>
        <w:t>300px</w:t>
      </w:r>
      <w:r w:rsidRPr="00062C65">
        <w:rPr>
          <w:rFonts w:ascii="Consolas" w:hAnsi="Consolas"/>
          <w:color w:val="D4D4D4"/>
          <w:sz w:val="21"/>
          <w:szCs w:val="21"/>
          <w:lang w:val="es-ES"/>
        </w:rPr>
        <w:t>;</w:t>
      </w:r>
    </w:p>
    <w:p w14:paraId="7A48E73E" w14:textId="77777777" w:rsidR="00062C65" w:rsidRDefault="00062C65" w:rsidP="00062C65">
      <w:pPr>
        <w:widowControl/>
        <w:shd w:val="clear" w:color="auto" w:fill="1F1F1F"/>
        <w:autoSpaceDE/>
        <w:autoSpaceDN/>
        <w:adjustRightInd/>
        <w:spacing w:before="0" w:after="0" w:line="285" w:lineRule="atLeast"/>
        <w:jc w:val="left"/>
        <w:rPr>
          <w:rFonts w:ascii="Consolas" w:hAnsi="Consolas"/>
          <w:color w:val="D4D4D4"/>
          <w:sz w:val="21"/>
          <w:szCs w:val="21"/>
          <w:lang w:val="es-ES"/>
        </w:rPr>
      </w:pPr>
      <w:r w:rsidRPr="00062C65">
        <w:rPr>
          <w:rFonts w:ascii="Consolas" w:hAnsi="Consolas"/>
          <w:color w:val="D4D4D4"/>
          <w:sz w:val="21"/>
          <w:szCs w:val="21"/>
          <w:lang w:val="es-ES"/>
        </w:rPr>
        <w:t>        }</w:t>
      </w:r>
    </w:p>
    <w:p w14:paraId="62FA6480" w14:textId="77777777" w:rsidR="00062C65" w:rsidRDefault="00062C65" w:rsidP="00062C65">
      <w:pPr>
        <w:widowControl/>
        <w:shd w:val="clear" w:color="auto" w:fill="1F1F1F"/>
        <w:autoSpaceDE/>
        <w:autoSpaceDN/>
        <w:adjustRightInd/>
        <w:spacing w:before="0" w:after="0" w:line="285" w:lineRule="atLeast"/>
        <w:jc w:val="left"/>
        <w:rPr>
          <w:rFonts w:ascii="Consolas" w:hAnsi="Consolas"/>
          <w:color w:val="D4D4D4"/>
          <w:sz w:val="21"/>
          <w:szCs w:val="21"/>
          <w:lang w:val="es-ES"/>
        </w:rPr>
      </w:pPr>
    </w:p>
    <w:p w14:paraId="4C626225" w14:textId="77777777" w:rsidR="00062C65" w:rsidRDefault="00062C65" w:rsidP="00062C65">
      <w:pPr>
        <w:widowControl/>
        <w:shd w:val="clear" w:color="auto" w:fill="1F1F1F"/>
        <w:autoSpaceDE/>
        <w:autoSpaceDN/>
        <w:adjustRightInd/>
        <w:spacing w:before="0" w:after="0" w:line="285" w:lineRule="atLeast"/>
        <w:jc w:val="left"/>
        <w:rPr>
          <w:rFonts w:ascii="Consolas" w:hAnsi="Consolas"/>
          <w:color w:val="808080"/>
          <w:sz w:val="21"/>
          <w:szCs w:val="21"/>
        </w:rPr>
      </w:pPr>
      <w:r w:rsidRPr="00062C65">
        <w:rPr>
          <w:rFonts w:ascii="Consolas" w:hAnsi="Consolas"/>
          <w:color w:val="CCCCCC"/>
          <w:sz w:val="21"/>
          <w:szCs w:val="21"/>
        </w:rPr>
        <w:t> </w:t>
      </w:r>
      <w:r w:rsidRPr="00062C65">
        <w:rPr>
          <w:rFonts w:ascii="Consolas" w:hAnsi="Consolas"/>
          <w:color w:val="808080"/>
          <w:sz w:val="21"/>
          <w:szCs w:val="21"/>
        </w:rPr>
        <w:t>&lt;</w:t>
      </w:r>
      <w:r w:rsidRPr="00062C65">
        <w:rPr>
          <w:rFonts w:ascii="Consolas" w:hAnsi="Consolas"/>
          <w:color w:val="569CD6"/>
          <w:sz w:val="21"/>
          <w:szCs w:val="21"/>
        </w:rPr>
        <w:t>input</w:t>
      </w:r>
      <w:r w:rsidRPr="00062C65">
        <w:rPr>
          <w:rFonts w:ascii="Consolas" w:hAnsi="Consolas"/>
          <w:color w:val="CCCCCC"/>
          <w:sz w:val="21"/>
          <w:szCs w:val="21"/>
        </w:rPr>
        <w:t xml:space="preserve"> </w:t>
      </w:r>
      <w:r w:rsidRPr="00062C65">
        <w:rPr>
          <w:rFonts w:ascii="Consolas" w:hAnsi="Consolas"/>
          <w:color w:val="9CDCFE"/>
          <w:sz w:val="21"/>
          <w:szCs w:val="21"/>
        </w:rPr>
        <w:t>type</w:t>
      </w:r>
      <w:r w:rsidRPr="00062C65">
        <w:rPr>
          <w:rFonts w:ascii="Consolas" w:hAnsi="Consolas"/>
          <w:color w:val="CCCCCC"/>
          <w:sz w:val="21"/>
          <w:szCs w:val="21"/>
        </w:rPr>
        <w:t>=</w:t>
      </w:r>
      <w:r w:rsidRPr="00062C65">
        <w:rPr>
          <w:rFonts w:ascii="Consolas" w:hAnsi="Consolas"/>
          <w:color w:val="CE9178"/>
          <w:sz w:val="21"/>
          <w:szCs w:val="21"/>
        </w:rPr>
        <w:t>"text"</w:t>
      </w:r>
      <w:r w:rsidRPr="00062C65">
        <w:rPr>
          <w:rFonts w:ascii="Consolas" w:hAnsi="Consolas"/>
          <w:color w:val="CCCCCC"/>
          <w:sz w:val="21"/>
          <w:szCs w:val="21"/>
        </w:rPr>
        <w:t xml:space="preserve"> </w:t>
      </w:r>
      <w:r w:rsidRPr="00062C65">
        <w:rPr>
          <w:rFonts w:ascii="Consolas" w:hAnsi="Consolas"/>
          <w:color w:val="9CDCFE"/>
          <w:sz w:val="21"/>
          <w:szCs w:val="21"/>
        </w:rPr>
        <w:t>class</w:t>
      </w:r>
      <w:r w:rsidRPr="00062C65">
        <w:rPr>
          <w:rFonts w:ascii="Consolas" w:hAnsi="Consolas"/>
          <w:color w:val="CCCCCC"/>
          <w:sz w:val="21"/>
          <w:szCs w:val="21"/>
        </w:rPr>
        <w:t>=</w:t>
      </w:r>
      <w:r w:rsidRPr="00062C65">
        <w:rPr>
          <w:rFonts w:ascii="Consolas" w:hAnsi="Consolas"/>
          <w:color w:val="CE9178"/>
          <w:sz w:val="21"/>
          <w:szCs w:val="21"/>
        </w:rPr>
        <w:t>"rounded-input"</w:t>
      </w:r>
      <w:r w:rsidRPr="00062C65">
        <w:rPr>
          <w:rFonts w:ascii="Consolas" w:hAnsi="Consolas"/>
          <w:color w:val="CCCCCC"/>
          <w:sz w:val="21"/>
          <w:szCs w:val="21"/>
        </w:rPr>
        <w:t xml:space="preserve"> </w:t>
      </w:r>
      <w:r w:rsidRPr="00062C65">
        <w:rPr>
          <w:rFonts w:ascii="Consolas" w:hAnsi="Consolas"/>
          <w:color w:val="9CDCFE"/>
          <w:sz w:val="21"/>
          <w:szCs w:val="21"/>
        </w:rPr>
        <w:t>placeholder</w:t>
      </w:r>
      <w:r w:rsidRPr="00062C65">
        <w:rPr>
          <w:rFonts w:ascii="Consolas" w:hAnsi="Consolas"/>
          <w:color w:val="CCCCCC"/>
          <w:sz w:val="21"/>
          <w:szCs w:val="21"/>
        </w:rPr>
        <w:t>=</w:t>
      </w:r>
      <w:r w:rsidRPr="00062C65">
        <w:rPr>
          <w:rFonts w:ascii="Consolas" w:hAnsi="Consolas"/>
          <w:color w:val="CE9178"/>
          <w:sz w:val="21"/>
          <w:szCs w:val="21"/>
        </w:rPr>
        <w:t>"Correo electrónico"</w:t>
      </w:r>
      <w:r w:rsidRPr="00062C65">
        <w:rPr>
          <w:rFonts w:ascii="Consolas" w:hAnsi="Consolas"/>
          <w:color w:val="808080"/>
          <w:sz w:val="21"/>
          <w:szCs w:val="21"/>
        </w:rPr>
        <w:t>&gt;</w:t>
      </w:r>
    </w:p>
    <w:p w14:paraId="0EE8B771" w14:textId="77777777" w:rsidR="00062C65" w:rsidRPr="00062C65" w:rsidRDefault="00062C65" w:rsidP="00062C65">
      <w:pPr>
        <w:widowControl/>
        <w:shd w:val="clear" w:color="auto" w:fill="1F1F1F"/>
        <w:autoSpaceDE/>
        <w:autoSpaceDN/>
        <w:adjustRightInd/>
        <w:spacing w:before="0" w:after="0" w:line="285" w:lineRule="atLeast"/>
        <w:jc w:val="left"/>
        <w:rPr>
          <w:rFonts w:ascii="Consolas" w:hAnsi="Consolas"/>
          <w:color w:val="CCCCCC"/>
          <w:sz w:val="21"/>
          <w:szCs w:val="21"/>
        </w:rPr>
      </w:pPr>
    </w:p>
    <w:p w14:paraId="27037BF5" w14:textId="77777777" w:rsidR="00062C65" w:rsidRDefault="00062C65" w:rsidP="00904F88"/>
    <w:p w14:paraId="62926C99" w14:textId="13B161A2" w:rsidR="00062C65" w:rsidRDefault="000C42B0" w:rsidP="00904F88">
      <w:r w:rsidRPr="000C42B0">
        <w:rPr>
          <w:noProof/>
        </w:rPr>
        <w:drawing>
          <wp:inline distT="0" distB="0" distL="0" distR="0" wp14:anchorId="16FB41AC" wp14:editId="0F2344C4">
            <wp:extent cx="4925112" cy="1276528"/>
            <wp:effectExtent l="0" t="0" r="8890" b="0"/>
            <wp:docPr id="113774343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3435" name="Imagen 1" descr="Interfaz de usuario gráfica, Texto, Aplicación&#10;&#10;El contenido generado por IA puede ser incorrecto."/>
                    <pic:cNvPicPr/>
                  </pic:nvPicPr>
                  <pic:blipFill>
                    <a:blip r:embed="rId221"/>
                    <a:stretch>
                      <a:fillRect/>
                    </a:stretch>
                  </pic:blipFill>
                  <pic:spPr>
                    <a:xfrm>
                      <a:off x="0" y="0"/>
                      <a:ext cx="4925112" cy="1276528"/>
                    </a:xfrm>
                    <a:prstGeom prst="rect">
                      <a:avLst/>
                    </a:prstGeom>
                  </pic:spPr>
                </pic:pic>
              </a:graphicData>
            </a:graphic>
          </wp:inline>
        </w:drawing>
      </w:r>
    </w:p>
    <w:p w14:paraId="66AD1345" w14:textId="77777777" w:rsidR="00E655C6" w:rsidRPr="00E655C6" w:rsidRDefault="00E655C6" w:rsidP="00E655C6">
      <w:pPr>
        <w:rPr>
          <w:b/>
          <w:bCs/>
          <w:u w:val="single"/>
          <w:lang w:val="es-ES"/>
        </w:rPr>
      </w:pPr>
      <w:r w:rsidRPr="00E655C6">
        <w:rPr>
          <w:b/>
          <w:bCs/>
          <w:u w:val="single"/>
          <w:lang w:val="es-ES"/>
        </w:rPr>
        <w:t>Sombras</w:t>
      </w:r>
    </w:p>
    <w:p w14:paraId="7DC940E5" w14:textId="18C938E0" w:rsidR="0082019E" w:rsidRPr="00E655C6" w:rsidRDefault="00E655C6" w:rsidP="00E655C6">
      <w:pPr>
        <w:rPr>
          <w:lang w:val="es-ES"/>
        </w:rPr>
      </w:pPr>
      <w:r w:rsidRPr="00E655C6">
        <w:rPr>
          <w:lang w:val="es-ES"/>
        </w:rPr>
        <w:t>Aplicar sombras al fondo del input puede agregar profundidad y estilo.</w:t>
      </w:r>
    </w:p>
    <w:p w14:paraId="15BE623C" w14:textId="77777777" w:rsidR="0082019E" w:rsidRDefault="0082019E" w:rsidP="00904F88">
      <w:pPr>
        <w:rPr>
          <w:lang w:val="es-ES"/>
        </w:rPr>
      </w:pPr>
    </w:p>
    <w:p w14:paraId="47EBBBE6" w14:textId="77777777" w:rsidR="00E655C6" w:rsidRPr="00E655C6" w:rsidRDefault="00E655C6" w:rsidP="00E655C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4D4D4"/>
          <w:sz w:val="21"/>
          <w:szCs w:val="21"/>
          <w:lang w:val="es-ES"/>
        </w:rPr>
        <w:t xml:space="preserve">  </w:t>
      </w:r>
      <w:r w:rsidRPr="00E655C6">
        <w:rPr>
          <w:rFonts w:ascii="Consolas" w:hAnsi="Consolas"/>
          <w:color w:val="D7BA7D"/>
          <w:sz w:val="21"/>
          <w:szCs w:val="21"/>
        </w:rPr>
        <w:t>.shaded-input</w:t>
      </w:r>
      <w:r w:rsidRPr="00E655C6">
        <w:rPr>
          <w:rFonts w:ascii="Consolas" w:hAnsi="Consolas"/>
          <w:color w:val="D4D4D4"/>
          <w:sz w:val="21"/>
          <w:szCs w:val="21"/>
        </w:rPr>
        <w:t xml:space="preserve"> {</w:t>
      </w:r>
    </w:p>
    <w:p w14:paraId="399450A7" w14:textId="77777777" w:rsidR="00E655C6" w:rsidRPr="00E655C6" w:rsidRDefault="00E655C6" w:rsidP="00E655C6">
      <w:pPr>
        <w:widowControl/>
        <w:shd w:val="clear" w:color="auto" w:fill="1F1F1F"/>
        <w:autoSpaceDE/>
        <w:autoSpaceDN/>
        <w:adjustRightInd/>
        <w:spacing w:before="0" w:after="0" w:line="285" w:lineRule="atLeast"/>
        <w:jc w:val="left"/>
        <w:rPr>
          <w:rFonts w:ascii="Consolas" w:hAnsi="Consolas"/>
          <w:color w:val="CCCCCC"/>
          <w:sz w:val="21"/>
          <w:szCs w:val="21"/>
        </w:rPr>
      </w:pPr>
      <w:r w:rsidRPr="00E655C6">
        <w:rPr>
          <w:rFonts w:ascii="Consolas" w:hAnsi="Consolas"/>
          <w:color w:val="D4D4D4"/>
          <w:sz w:val="21"/>
          <w:szCs w:val="21"/>
        </w:rPr>
        <w:t xml:space="preserve">            </w:t>
      </w:r>
      <w:r w:rsidRPr="00E655C6">
        <w:rPr>
          <w:rFonts w:ascii="Consolas" w:hAnsi="Consolas"/>
          <w:color w:val="9CDCFE"/>
          <w:sz w:val="21"/>
          <w:szCs w:val="21"/>
        </w:rPr>
        <w:t>background-color</w:t>
      </w:r>
      <w:r w:rsidRPr="00E655C6">
        <w:rPr>
          <w:rFonts w:ascii="Consolas" w:hAnsi="Consolas"/>
          <w:color w:val="D4D4D4"/>
          <w:sz w:val="21"/>
          <w:szCs w:val="21"/>
        </w:rPr>
        <w:t xml:space="preserve">: </w:t>
      </w:r>
      <w:r w:rsidRPr="00E655C6">
        <w:rPr>
          <w:rFonts w:ascii="Consolas" w:hAnsi="Consolas"/>
          <w:color w:val="CE9178"/>
          <w:sz w:val="21"/>
          <w:szCs w:val="21"/>
        </w:rPr>
        <w:t>#f2f2f2</w:t>
      </w:r>
      <w:r w:rsidRPr="00E655C6">
        <w:rPr>
          <w:rFonts w:ascii="Consolas" w:hAnsi="Consolas"/>
          <w:color w:val="D4D4D4"/>
          <w:sz w:val="21"/>
          <w:szCs w:val="21"/>
        </w:rPr>
        <w:t>;</w:t>
      </w:r>
    </w:p>
    <w:p w14:paraId="09E6F84E" w14:textId="77777777" w:rsidR="00E655C6" w:rsidRPr="00E655C6" w:rsidRDefault="00E655C6" w:rsidP="00E655C6">
      <w:pPr>
        <w:widowControl/>
        <w:shd w:val="clear" w:color="auto" w:fill="1F1F1F"/>
        <w:autoSpaceDE/>
        <w:autoSpaceDN/>
        <w:adjustRightInd/>
        <w:spacing w:before="0" w:after="0" w:line="285" w:lineRule="atLeast"/>
        <w:jc w:val="left"/>
        <w:rPr>
          <w:rFonts w:ascii="Consolas" w:hAnsi="Consolas"/>
          <w:color w:val="CCCCCC"/>
          <w:sz w:val="21"/>
          <w:szCs w:val="21"/>
        </w:rPr>
      </w:pPr>
      <w:r w:rsidRPr="00E655C6">
        <w:rPr>
          <w:rFonts w:ascii="Consolas" w:hAnsi="Consolas"/>
          <w:color w:val="D4D4D4"/>
          <w:sz w:val="21"/>
          <w:szCs w:val="21"/>
        </w:rPr>
        <w:t xml:space="preserve">            </w:t>
      </w:r>
      <w:r w:rsidRPr="00E655C6">
        <w:rPr>
          <w:rFonts w:ascii="Consolas" w:hAnsi="Consolas"/>
          <w:color w:val="9CDCFE"/>
          <w:sz w:val="21"/>
          <w:szCs w:val="21"/>
        </w:rPr>
        <w:t>border</w:t>
      </w:r>
      <w:r w:rsidRPr="00E655C6">
        <w:rPr>
          <w:rFonts w:ascii="Consolas" w:hAnsi="Consolas"/>
          <w:color w:val="D4D4D4"/>
          <w:sz w:val="21"/>
          <w:szCs w:val="21"/>
        </w:rPr>
        <w:t xml:space="preserve">: </w:t>
      </w:r>
      <w:r w:rsidRPr="00E655C6">
        <w:rPr>
          <w:rFonts w:ascii="Consolas" w:hAnsi="Consolas"/>
          <w:color w:val="CE9178"/>
          <w:sz w:val="21"/>
          <w:szCs w:val="21"/>
        </w:rPr>
        <w:t>none</w:t>
      </w:r>
      <w:r w:rsidRPr="00E655C6">
        <w:rPr>
          <w:rFonts w:ascii="Consolas" w:hAnsi="Consolas"/>
          <w:color w:val="D4D4D4"/>
          <w:sz w:val="21"/>
          <w:szCs w:val="21"/>
        </w:rPr>
        <w:t>;</w:t>
      </w:r>
    </w:p>
    <w:p w14:paraId="7CD06F72" w14:textId="77777777" w:rsidR="00E655C6" w:rsidRPr="00E655C6" w:rsidRDefault="00E655C6" w:rsidP="00E655C6">
      <w:pPr>
        <w:widowControl/>
        <w:shd w:val="clear" w:color="auto" w:fill="1F1F1F"/>
        <w:autoSpaceDE/>
        <w:autoSpaceDN/>
        <w:adjustRightInd/>
        <w:spacing w:before="0" w:after="0" w:line="285" w:lineRule="atLeast"/>
        <w:jc w:val="left"/>
        <w:rPr>
          <w:rFonts w:ascii="Consolas" w:hAnsi="Consolas"/>
          <w:color w:val="CCCCCC"/>
          <w:sz w:val="21"/>
          <w:szCs w:val="21"/>
        </w:rPr>
      </w:pPr>
      <w:r w:rsidRPr="00E655C6">
        <w:rPr>
          <w:rFonts w:ascii="Consolas" w:hAnsi="Consolas"/>
          <w:color w:val="D4D4D4"/>
          <w:sz w:val="21"/>
          <w:szCs w:val="21"/>
        </w:rPr>
        <w:t xml:space="preserve">            </w:t>
      </w:r>
      <w:r w:rsidRPr="00E655C6">
        <w:rPr>
          <w:rFonts w:ascii="Consolas" w:hAnsi="Consolas"/>
          <w:color w:val="9CDCFE"/>
          <w:sz w:val="21"/>
          <w:szCs w:val="21"/>
        </w:rPr>
        <w:t>padding</w:t>
      </w:r>
      <w:r w:rsidRPr="00E655C6">
        <w:rPr>
          <w:rFonts w:ascii="Consolas" w:hAnsi="Consolas"/>
          <w:color w:val="D4D4D4"/>
          <w:sz w:val="21"/>
          <w:szCs w:val="21"/>
        </w:rPr>
        <w:t xml:space="preserve">: </w:t>
      </w:r>
      <w:r w:rsidRPr="00E655C6">
        <w:rPr>
          <w:rFonts w:ascii="Consolas" w:hAnsi="Consolas"/>
          <w:color w:val="B5CEA8"/>
          <w:sz w:val="21"/>
          <w:szCs w:val="21"/>
        </w:rPr>
        <w:t>10px</w:t>
      </w:r>
      <w:r w:rsidRPr="00E655C6">
        <w:rPr>
          <w:rFonts w:ascii="Consolas" w:hAnsi="Consolas"/>
          <w:color w:val="D4D4D4"/>
          <w:sz w:val="21"/>
          <w:szCs w:val="21"/>
        </w:rPr>
        <w:t>;</w:t>
      </w:r>
    </w:p>
    <w:p w14:paraId="63506192" w14:textId="77777777" w:rsidR="00E655C6" w:rsidRPr="00E655C6" w:rsidRDefault="00E655C6" w:rsidP="00E655C6">
      <w:pPr>
        <w:widowControl/>
        <w:shd w:val="clear" w:color="auto" w:fill="1F1F1F"/>
        <w:autoSpaceDE/>
        <w:autoSpaceDN/>
        <w:adjustRightInd/>
        <w:spacing w:before="0" w:after="0" w:line="285" w:lineRule="atLeast"/>
        <w:jc w:val="left"/>
        <w:rPr>
          <w:rFonts w:ascii="Consolas" w:hAnsi="Consolas"/>
          <w:color w:val="CCCCCC"/>
          <w:sz w:val="21"/>
          <w:szCs w:val="21"/>
        </w:rPr>
      </w:pPr>
      <w:r w:rsidRPr="00E655C6">
        <w:rPr>
          <w:rFonts w:ascii="Consolas" w:hAnsi="Consolas"/>
          <w:color w:val="D4D4D4"/>
          <w:sz w:val="21"/>
          <w:szCs w:val="21"/>
        </w:rPr>
        <w:t xml:space="preserve">            </w:t>
      </w:r>
      <w:r w:rsidRPr="00E655C6">
        <w:rPr>
          <w:rFonts w:ascii="Consolas" w:hAnsi="Consolas"/>
          <w:color w:val="9CDCFE"/>
          <w:sz w:val="21"/>
          <w:szCs w:val="21"/>
        </w:rPr>
        <w:t>box-shadow</w:t>
      </w:r>
      <w:r w:rsidRPr="00E655C6">
        <w:rPr>
          <w:rFonts w:ascii="Consolas" w:hAnsi="Consolas"/>
          <w:color w:val="D4D4D4"/>
          <w:sz w:val="21"/>
          <w:szCs w:val="21"/>
        </w:rPr>
        <w:t xml:space="preserve">: </w:t>
      </w:r>
      <w:r w:rsidRPr="00E655C6">
        <w:rPr>
          <w:rFonts w:ascii="Consolas" w:hAnsi="Consolas"/>
          <w:color w:val="B5CEA8"/>
          <w:sz w:val="21"/>
          <w:szCs w:val="21"/>
        </w:rPr>
        <w:t>0</w:t>
      </w:r>
      <w:r w:rsidRPr="00E655C6">
        <w:rPr>
          <w:rFonts w:ascii="Consolas" w:hAnsi="Consolas"/>
          <w:color w:val="D4D4D4"/>
          <w:sz w:val="21"/>
          <w:szCs w:val="21"/>
        </w:rPr>
        <w:t xml:space="preserve"> </w:t>
      </w:r>
      <w:r w:rsidRPr="00E655C6">
        <w:rPr>
          <w:rFonts w:ascii="Consolas" w:hAnsi="Consolas"/>
          <w:color w:val="B5CEA8"/>
          <w:sz w:val="21"/>
          <w:szCs w:val="21"/>
        </w:rPr>
        <w:t>2px</w:t>
      </w:r>
      <w:r w:rsidRPr="00E655C6">
        <w:rPr>
          <w:rFonts w:ascii="Consolas" w:hAnsi="Consolas"/>
          <w:color w:val="D4D4D4"/>
          <w:sz w:val="21"/>
          <w:szCs w:val="21"/>
        </w:rPr>
        <w:t xml:space="preserve"> </w:t>
      </w:r>
      <w:r w:rsidRPr="00E655C6">
        <w:rPr>
          <w:rFonts w:ascii="Consolas" w:hAnsi="Consolas"/>
          <w:color w:val="B5CEA8"/>
          <w:sz w:val="21"/>
          <w:szCs w:val="21"/>
        </w:rPr>
        <w:t>5px</w:t>
      </w:r>
      <w:r w:rsidRPr="00E655C6">
        <w:rPr>
          <w:rFonts w:ascii="Consolas" w:hAnsi="Consolas"/>
          <w:color w:val="D4D4D4"/>
          <w:sz w:val="21"/>
          <w:szCs w:val="21"/>
        </w:rPr>
        <w:t xml:space="preserve"> </w:t>
      </w:r>
      <w:r w:rsidRPr="00E655C6">
        <w:rPr>
          <w:rFonts w:ascii="Consolas" w:hAnsi="Consolas"/>
          <w:color w:val="DCDCAA"/>
          <w:sz w:val="21"/>
          <w:szCs w:val="21"/>
        </w:rPr>
        <w:t>rgba</w:t>
      </w:r>
      <w:r w:rsidRPr="00E655C6">
        <w:rPr>
          <w:rFonts w:ascii="Consolas" w:hAnsi="Consolas"/>
          <w:color w:val="D4D4D4"/>
          <w:sz w:val="21"/>
          <w:szCs w:val="21"/>
        </w:rPr>
        <w:t>(</w:t>
      </w:r>
      <w:r w:rsidRPr="00E655C6">
        <w:rPr>
          <w:rFonts w:ascii="Consolas" w:hAnsi="Consolas"/>
          <w:color w:val="B5CEA8"/>
          <w:sz w:val="21"/>
          <w:szCs w:val="21"/>
        </w:rPr>
        <w:t>0</w:t>
      </w:r>
      <w:r w:rsidRPr="00E655C6">
        <w:rPr>
          <w:rFonts w:ascii="Consolas" w:hAnsi="Consolas"/>
          <w:color w:val="D4D4D4"/>
          <w:sz w:val="21"/>
          <w:szCs w:val="21"/>
        </w:rPr>
        <w:t xml:space="preserve">, </w:t>
      </w:r>
      <w:r w:rsidRPr="00E655C6">
        <w:rPr>
          <w:rFonts w:ascii="Consolas" w:hAnsi="Consolas"/>
          <w:color w:val="B5CEA8"/>
          <w:sz w:val="21"/>
          <w:szCs w:val="21"/>
        </w:rPr>
        <w:t>0</w:t>
      </w:r>
      <w:r w:rsidRPr="00E655C6">
        <w:rPr>
          <w:rFonts w:ascii="Consolas" w:hAnsi="Consolas"/>
          <w:color w:val="D4D4D4"/>
          <w:sz w:val="21"/>
          <w:szCs w:val="21"/>
        </w:rPr>
        <w:t xml:space="preserve">, </w:t>
      </w:r>
      <w:r w:rsidRPr="00E655C6">
        <w:rPr>
          <w:rFonts w:ascii="Consolas" w:hAnsi="Consolas"/>
          <w:color w:val="B5CEA8"/>
          <w:sz w:val="21"/>
          <w:szCs w:val="21"/>
        </w:rPr>
        <w:t>0</w:t>
      </w:r>
      <w:r w:rsidRPr="00E655C6">
        <w:rPr>
          <w:rFonts w:ascii="Consolas" w:hAnsi="Consolas"/>
          <w:color w:val="D4D4D4"/>
          <w:sz w:val="21"/>
          <w:szCs w:val="21"/>
        </w:rPr>
        <w:t xml:space="preserve">, </w:t>
      </w:r>
      <w:r w:rsidRPr="00E655C6">
        <w:rPr>
          <w:rFonts w:ascii="Consolas" w:hAnsi="Consolas"/>
          <w:color w:val="B5CEA8"/>
          <w:sz w:val="21"/>
          <w:szCs w:val="21"/>
        </w:rPr>
        <w:t>0.1</w:t>
      </w:r>
      <w:r w:rsidRPr="00E655C6">
        <w:rPr>
          <w:rFonts w:ascii="Consolas" w:hAnsi="Consolas"/>
          <w:color w:val="D4D4D4"/>
          <w:sz w:val="21"/>
          <w:szCs w:val="21"/>
        </w:rPr>
        <w:t>);</w:t>
      </w:r>
    </w:p>
    <w:p w14:paraId="1DBC134E" w14:textId="77777777" w:rsidR="00E655C6" w:rsidRPr="00E655C6" w:rsidRDefault="00E655C6" w:rsidP="00E655C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E655C6">
        <w:rPr>
          <w:rFonts w:ascii="Consolas" w:hAnsi="Consolas"/>
          <w:color w:val="D4D4D4"/>
          <w:sz w:val="21"/>
          <w:szCs w:val="21"/>
        </w:rPr>
        <w:t xml:space="preserve">            </w:t>
      </w:r>
      <w:r w:rsidRPr="00E655C6">
        <w:rPr>
          <w:rFonts w:ascii="Consolas" w:hAnsi="Consolas"/>
          <w:color w:val="9CDCFE"/>
          <w:sz w:val="21"/>
          <w:szCs w:val="21"/>
          <w:lang w:val="es-ES"/>
        </w:rPr>
        <w:t>margin</w:t>
      </w:r>
      <w:r w:rsidRPr="00E655C6">
        <w:rPr>
          <w:rFonts w:ascii="Consolas" w:hAnsi="Consolas"/>
          <w:color w:val="D4D4D4"/>
          <w:sz w:val="21"/>
          <w:szCs w:val="21"/>
          <w:lang w:val="es-ES"/>
        </w:rPr>
        <w:t xml:space="preserve">: </w:t>
      </w:r>
      <w:r w:rsidRPr="00E655C6">
        <w:rPr>
          <w:rFonts w:ascii="Consolas" w:hAnsi="Consolas"/>
          <w:color w:val="B5CEA8"/>
          <w:sz w:val="21"/>
          <w:szCs w:val="21"/>
          <w:lang w:val="es-ES"/>
        </w:rPr>
        <w:t>10px</w:t>
      </w:r>
      <w:r w:rsidRPr="00E655C6">
        <w:rPr>
          <w:rFonts w:ascii="Consolas" w:hAnsi="Consolas"/>
          <w:color w:val="D4D4D4"/>
          <w:sz w:val="21"/>
          <w:szCs w:val="21"/>
          <w:lang w:val="es-ES"/>
        </w:rPr>
        <w:t>;</w:t>
      </w:r>
    </w:p>
    <w:p w14:paraId="533D5513" w14:textId="77777777" w:rsidR="00E655C6" w:rsidRPr="00E655C6" w:rsidRDefault="00E655C6" w:rsidP="00E655C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E655C6">
        <w:rPr>
          <w:rFonts w:ascii="Consolas" w:hAnsi="Consolas"/>
          <w:color w:val="D4D4D4"/>
          <w:sz w:val="21"/>
          <w:szCs w:val="21"/>
          <w:lang w:val="es-ES"/>
        </w:rPr>
        <w:t xml:space="preserve">            </w:t>
      </w:r>
      <w:r w:rsidRPr="00E655C6">
        <w:rPr>
          <w:rFonts w:ascii="Consolas" w:hAnsi="Consolas"/>
          <w:color w:val="9CDCFE"/>
          <w:sz w:val="21"/>
          <w:szCs w:val="21"/>
          <w:lang w:val="es-ES"/>
        </w:rPr>
        <w:t>width</w:t>
      </w:r>
      <w:r w:rsidRPr="00E655C6">
        <w:rPr>
          <w:rFonts w:ascii="Consolas" w:hAnsi="Consolas"/>
          <w:color w:val="D4D4D4"/>
          <w:sz w:val="21"/>
          <w:szCs w:val="21"/>
          <w:lang w:val="es-ES"/>
        </w:rPr>
        <w:t xml:space="preserve">: </w:t>
      </w:r>
      <w:r w:rsidRPr="00E655C6">
        <w:rPr>
          <w:rFonts w:ascii="Consolas" w:hAnsi="Consolas"/>
          <w:color w:val="B5CEA8"/>
          <w:sz w:val="21"/>
          <w:szCs w:val="21"/>
          <w:lang w:val="es-ES"/>
        </w:rPr>
        <w:t>300px</w:t>
      </w:r>
      <w:r w:rsidRPr="00E655C6">
        <w:rPr>
          <w:rFonts w:ascii="Consolas" w:hAnsi="Consolas"/>
          <w:color w:val="D4D4D4"/>
          <w:sz w:val="21"/>
          <w:szCs w:val="21"/>
          <w:lang w:val="es-ES"/>
        </w:rPr>
        <w:t>;</w:t>
      </w:r>
    </w:p>
    <w:p w14:paraId="72F5AD84" w14:textId="77777777" w:rsidR="00E655C6" w:rsidRDefault="00E655C6" w:rsidP="00E655C6">
      <w:pPr>
        <w:widowControl/>
        <w:shd w:val="clear" w:color="auto" w:fill="1F1F1F"/>
        <w:autoSpaceDE/>
        <w:autoSpaceDN/>
        <w:adjustRightInd/>
        <w:spacing w:before="0" w:after="0" w:line="285" w:lineRule="atLeast"/>
        <w:jc w:val="left"/>
        <w:rPr>
          <w:rFonts w:ascii="Consolas" w:hAnsi="Consolas"/>
          <w:color w:val="D4D4D4"/>
          <w:sz w:val="21"/>
          <w:szCs w:val="21"/>
          <w:lang w:val="es-ES"/>
        </w:rPr>
      </w:pPr>
      <w:r w:rsidRPr="00E655C6">
        <w:rPr>
          <w:rFonts w:ascii="Consolas" w:hAnsi="Consolas"/>
          <w:color w:val="D4D4D4"/>
          <w:sz w:val="21"/>
          <w:szCs w:val="21"/>
          <w:lang w:val="es-ES"/>
        </w:rPr>
        <w:t>        }</w:t>
      </w:r>
    </w:p>
    <w:p w14:paraId="0BF4AFD1" w14:textId="77777777" w:rsidR="00E655C6" w:rsidRDefault="00E655C6" w:rsidP="00E655C6">
      <w:pPr>
        <w:widowControl/>
        <w:shd w:val="clear" w:color="auto" w:fill="1F1F1F"/>
        <w:autoSpaceDE/>
        <w:autoSpaceDN/>
        <w:adjustRightInd/>
        <w:spacing w:before="0" w:after="0" w:line="285" w:lineRule="atLeast"/>
        <w:jc w:val="left"/>
        <w:rPr>
          <w:rFonts w:ascii="Consolas" w:hAnsi="Consolas"/>
          <w:color w:val="D4D4D4"/>
          <w:sz w:val="21"/>
          <w:szCs w:val="21"/>
          <w:lang w:val="es-ES"/>
        </w:rPr>
      </w:pPr>
    </w:p>
    <w:p w14:paraId="48044CDB" w14:textId="77777777" w:rsidR="00D8555A" w:rsidRPr="00D8555A" w:rsidRDefault="00D8555A" w:rsidP="00D8555A">
      <w:pPr>
        <w:widowControl/>
        <w:shd w:val="clear" w:color="auto" w:fill="1F1F1F"/>
        <w:autoSpaceDE/>
        <w:autoSpaceDN/>
        <w:adjustRightInd/>
        <w:spacing w:before="0" w:after="0" w:line="285" w:lineRule="atLeast"/>
        <w:jc w:val="left"/>
        <w:rPr>
          <w:rFonts w:ascii="Consolas" w:hAnsi="Consolas"/>
          <w:color w:val="CCCCCC"/>
          <w:sz w:val="21"/>
          <w:szCs w:val="21"/>
        </w:rPr>
      </w:pPr>
      <w:r w:rsidRPr="00D8555A">
        <w:rPr>
          <w:rFonts w:ascii="Consolas" w:hAnsi="Consolas"/>
          <w:color w:val="CCCCCC"/>
          <w:sz w:val="21"/>
          <w:szCs w:val="21"/>
        </w:rPr>
        <w:lastRenderedPageBreak/>
        <w:t> </w:t>
      </w:r>
      <w:r w:rsidRPr="00D8555A">
        <w:rPr>
          <w:rFonts w:ascii="Consolas" w:hAnsi="Consolas"/>
          <w:color w:val="808080"/>
          <w:sz w:val="21"/>
          <w:szCs w:val="21"/>
        </w:rPr>
        <w:t>&lt;</w:t>
      </w:r>
      <w:r w:rsidRPr="00D8555A">
        <w:rPr>
          <w:rFonts w:ascii="Consolas" w:hAnsi="Consolas"/>
          <w:color w:val="569CD6"/>
          <w:sz w:val="21"/>
          <w:szCs w:val="21"/>
        </w:rPr>
        <w:t>input</w:t>
      </w:r>
      <w:r w:rsidRPr="00D8555A">
        <w:rPr>
          <w:rFonts w:ascii="Consolas" w:hAnsi="Consolas"/>
          <w:color w:val="CCCCCC"/>
          <w:sz w:val="21"/>
          <w:szCs w:val="21"/>
        </w:rPr>
        <w:t xml:space="preserve"> </w:t>
      </w:r>
      <w:r w:rsidRPr="00D8555A">
        <w:rPr>
          <w:rFonts w:ascii="Consolas" w:hAnsi="Consolas"/>
          <w:color w:val="9CDCFE"/>
          <w:sz w:val="21"/>
          <w:szCs w:val="21"/>
        </w:rPr>
        <w:t>type</w:t>
      </w:r>
      <w:r w:rsidRPr="00D8555A">
        <w:rPr>
          <w:rFonts w:ascii="Consolas" w:hAnsi="Consolas"/>
          <w:color w:val="CCCCCC"/>
          <w:sz w:val="21"/>
          <w:szCs w:val="21"/>
        </w:rPr>
        <w:t>=</w:t>
      </w:r>
      <w:r w:rsidRPr="00D8555A">
        <w:rPr>
          <w:rFonts w:ascii="Consolas" w:hAnsi="Consolas"/>
          <w:color w:val="CE9178"/>
          <w:sz w:val="21"/>
          <w:szCs w:val="21"/>
        </w:rPr>
        <w:t>"text"</w:t>
      </w:r>
      <w:r w:rsidRPr="00D8555A">
        <w:rPr>
          <w:rFonts w:ascii="Consolas" w:hAnsi="Consolas"/>
          <w:color w:val="CCCCCC"/>
          <w:sz w:val="21"/>
          <w:szCs w:val="21"/>
        </w:rPr>
        <w:t xml:space="preserve"> </w:t>
      </w:r>
      <w:r w:rsidRPr="00D8555A">
        <w:rPr>
          <w:rFonts w:ascii="Consolas" w:hAnsi="Consolas"/>
          <w:color w:val="9CDCFE"/>
          <w:sz w:val="21"/>
          <w:szCs w:val="21"/>
        </w:rPr>
        <w:t>class</w:t>
      </w:r>
      <w:r w:rsidRPr="00D8555A">
        <w:rPr>
          <w:rFonts w:ascii="Consolas" w:hAnsi="Consolas"/>
          <w:color w:val="CCCCCC"/>
          <w:sz w:val="21"/>
          <w:szCs w:val="21"/>
        </w:rPr>
        <w:t>=</w:t>
      </w:r>
      <w:r w:rsidRPr="00D8555A">
        <w:rPr>
          <w:rFonts w:ascii="Consolas" w:hAnsi="Consolas"/>
          <w:color w:val="CE9178"/>
          <w:sz w:val="21"/>
          <w:szCs w:val="21"/>
        </w:rPr>
        <w:t>"shaded-input"</w:t>
      </w:r>
      <w:r w:rsidRPr="00D8555A">
        <w:rPr>
          <w:rFonts w:ascii="Consolas" w:hAnsi="Consolas"/>
          <w:color w:val="CCCCCC"/>
          <w:sz w:val="21"/>
          <w:szCs w:val="21"/>
        </w:rPr>
        <w:t xml:space="preserve"> </w:t>
      </w:r>
      <w:r w:rsidRPr="00D8555A">
        <w:rPr>
          <w:rFonts w:ascii="Consolas" w:hAnsi="Consolas"/>
          <w:color w:val="9CDCFE"/>
          <w:sz w:val="21"/>
          <w:szCs w:val="21"/>
        </w:rPr>
        <w:t>placeholder</w:t>
      </w:r>
      <w:r w:rsidRPr="00D8555A">
        <w:rPr>
          <w:rFonts w:ascii="Consolas" w:hAnsi="Consolas"/>
          <w:color w:val="CCCCCC"/>
          <w:sz w:val="21"/>
          <w:szCs w:val="21"/>
        </w:rPr>
        <w:t>=</w:t>
      </w:r>
      <w:r w:rsidRPr="00D8555A">
        <w:rPr>
          <w:rFonts w:ascii="Consolas" w:hAnsi="Consolas"/>
          <w:color w:val="CE9178"/>
          <w:sz w:val="21"/>
          <w:szCs w:val="21"/>
        </w:rPr>
        <w:t>"Contraseña"</w:t>
      </w:r>
      <w:r w:rsidRPr="00D8555A">
        <w:rPr>
          <w:rFonts w:ascii="Consolas" w:hAnsi="Consolas"/>
          <w:color w:val="808080"/>
          <w:sz w:val="21"/>
          <w:szCs w:val="21"/>
        </w:rPr>
        <w:t>&gt;</w:t>
      </w:r>
    </w:p>
    <w:p w14:paraId="1A932B54" w14:textId="77777777" w:rsidR="00E655C6" w:rsidRPr="00D8555A" w:rsidRDefault="00E655C6" w:rsidP="00E655C6">
      <w:pPr>
        <w:widowControl/>
        <w:shd w:val="clear" w:color="auto" w:fill="1F1F1F"/>
        <w:autoSpaceDE/>
        <w:autoSpaceDN/>
        <w:adjustRightInd/>
        <w:spacing w:before="0" w:after="0" w:line="285" w:lineRule="atLeast"/>
        <w:jc w:val="left"/>
        <w:rPr>
          <w:rFonts w:ascii="Consolas" w:hAnsi="Consolas"/>
          <w:color w:val="D4D4D4"/>
          <w:sz w:val="21"/>
          <w:szCs w:val="21"/>
        </w:rPr>
      </w:pPr>
    </w:p>
    <w:p w14:paraId="4E4A8105" w14:textId="77777777" w:rsidR="00E655C6" w:rsidRPr="00E655C6" w:rsidRDefault="00E655C6" w:rsidP="00E655C6">
      <w:pPr>
        <w:widowControl/>
        <w:shd w:val="clear" w:color="auto" w:fill="1F1F1F"/>
        <w:autoSpaceDE/>
        <w:autoSpaceDN/>
        <w:adjustRightInd/>
        <w:spacing w:before="0" w:after="0" w:line="285" w:lineRule="atLeast"/>
        <w:jc w:val="left"/>
        <w:rPr>
          <w:rFonts w:ascii="Consolas" w:hAnsi="Consolas"/>
          <w:color w:val="CCCCCC"/>
          <w:sz w:val="21"/>
          <w:szCs w:val="21"/>
        </w:rPr>
      </w:pPr>
    </w:p>
    <w:p w14:paraId="5A943555" w14:textId="77777777" w:rsidR="00E655C6" w:rsidRDefault="00E655C6" w:rsidP="00904F88"/>
    <w:p w14:paraId="4CB9BCF6" w14:textId="489F4AB2" w:rsidR="00D8555A" w:rsidRPr="00D8555A" w:rsidRDefault="00D8555A" w:rsidP="00904F88">
      <w:r w:rsidRPr="00D8555A">
        <w:rPr>
          <w:noProof/>
        </w:rPr>
        <w:drawing>
          <wp:inline distT="0" distB="0" distL="0" distR="0" wp14:anchorId="2201782A" wp14:editId="17D24A4F">
            <wp:extent cx="3686689" cy="543001"/>
            <wp:effectExtent l="0" t="0" r="0" b="9525"/>
            <wp:docPr id="1213140100"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40100" name="Imagen 1" descr="Forma, Rectángulo&#10;&#10;El contenido generado por IA puede ser incorrecto."/>
                    <pic:cNvPicPr/>
                  </pic:nvPicPr>
                  <pic:blipFill>
                    <a:blip r:embed="rId222"/>
                    <a:stretch>
                      <a:fillRect/>
                    </a:stretch>
                  </pic:blipFill>
                  <pic:spPr>
                    <a:xfrm>
                      <a:off x="0" y="0"/>
                      <a:ext cx="3686689" cy="543001"/>
                    </a:xfrm>
                    <a:prstGeom prst="rect">
                      <a:avLst/>
                    </a:prstGeom>
                  </pic:spPr>
                </pic:pic>
              </a:graphicData>
            </a:graphic>
          </wp:inline>
        </w:drawing>
      </w:r>
    </w:p>
    <w:p w14:paraId="6C1E8B0D" w14:textId="77777777" w:rsidR="0082019E" w:rsidRPr="00D8555A" w:rsidRDefault="0082019E" w:rsidP="00904F88"/>
    <w:p w14:paraId="4C6F4AEB" w14:textId="77777777" w:rsidR="0082019E" w:rsidRPr="00D8555A" w:rsidRDefault="0082019E" w:rsidP="00904F88"/>
    <w:p w14:paraId="53BA34BF" w14:textId="77777777" w:rsidR="00C702D5" w:rsidRPr="00C702D5" w:rsidRDefault="00C702D5" w:rsidP="00C702D5">
      <w:pPr>
        <w:rPr>
          <w:b/>
          <w:bCs/>
          <w:u w:val="single"/>
          <w:lang w:val="es-ES"/>
        </w:rPr>
      </w:pPr>
      <w:r w:rsidRPr="00C702D5">
        <w:rPr>
          <w:b/>
          <w:bCs/>
          <w:u w:val="single"/>
          <w:lang w:val="es-ES"/>
        </w:rPr>
        <w:t>Hover y focus</w:t>
      </w:r>
    </w:p>
    <w:p w14:paraId="29867728" w14:textId="77777777" w:rsidR="00C702D5" w:rsidRPr="00C702D5" w:rsidRDefault="00C702D5" w:rsidP="00C702D5">
      <w:pPr>
        <w:rPr>
          <w:lang w:val="es-ES"/>
        </w:rPr>
      </w:pPr>
      <w:r w:rsidRPr="00C702D5">
        <w:rPr>
          <w:lang w:val="es-ES"/>
        </w:rPr>
        <w:t>Agregar efectos de hover y focus puede mejorar la interactividad y la retroalimentación para el usuario.</w:t>
      </w:r>
    </w:p>
    <w:p w14:paraId="5CABF1A0" w14:textId="11DD358E" w:rsidR="00062C65" w:rsidRPr="00C702D5" w:rsidRDefault="004874DB" w:rsidP="00904F88">
      <w:pPr>
        <w:rPr>
          <w:lang w:val="es-ES"/>
        </w:rPr>
      </w:pPr>
      <w:r w:rsidRPr="004874DB">
        <w:rPr>
          <w:noProof/>
          <w:lang w:val="es-ES"/>
        </w:rPr>
        <w:drawing>
          <wp:inline distT="0" distB="0" distL="0" distR="0" wp14:anchorId="6E5C46C6" wp14:editId="4DDCABE0">
            <wp:extent cx="3705742" cy="523948"/>
            <wp:effectExtent l="0" t="0" r="9525" b="9525"/>
            <wp:docPr id="773975351"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75351" name="Imagen 1" descr="Forma, Rectángulo&#10;&#10;El contenido generado por IA puede ser incorrecto."/>
                    <pic:cNvPicPr/>
                  </pic:nvPicPr>
                  <pic:blipFill>
                    <a:blip r:embed="rId223"/>
                    <a:stretch>
                      <a:fillRect/>
                    </a:stretch>
                  </pic:blipFill>
                  <pic:spPr>
                    <a:xfrm>
                      <a:off x="0" y="0"/>
                      <a:ext cx="3705742" cy="523948"/>
                    </a:xfrm>
                    <a:prstGeom prst="rect">
                      <a:avLst/>
                    </a:prstGeom>
                  </pic:spPr>
                </pic:pic>
              </a:graphicData>
            </a:graphic>
          </wp:inline>
        </w:drawing>
      </w:r>
    </w:p>
    <w:p w14:paraId="62FF505A" w14:textId="77777777" w:rsidR="000C42B0" w:rsidRPr="00C702D5" w:rsidRDefault="000C42B0" w:rsidP="00904F88">
      <w:pPr>
        <w:rPr>
          <w:lang w:val="es-ES"/>
        </w:rPr>
      </w:pPr>
    </w:p>
    <w:p w14:paraId="64D757D2" w14:textId="77777777" w:rsidR="008A267F" w:rsidRPr="008A267F" w:rsidRDefault="008A267F" w:rsidP="008A267F">
      <w:pPr>
        <w:rPr>
          <w:b/>
          <w:bCs/>
          <w:u w:val="single"/>
          <w:lang w:val="es-ES"/>
        </w:rPr>
      </w:pPr>
      <w:r w:rsidRPr="008A267F">
        <w:rPr>
          <w:b/>
          <w:bCs/>
          <w:u w:val="single"/>
          <w:lang w:val="es-ES"/>
        </w:rPr>
        <w:t>Iconos en inputs</w:t>
      </w:r>
    </w:p>
    <w:p w14:paraId="46BFB323" w14:textId="77777777" w:rsidR="000C42B0" w:rsidRDefault="000C42B0" w:rsidP="00904F88">
      <w:pPr>
        <w:rPr>
          <w:lang w:val="es-ES"/>
        </w:rPr>
      </w:pPr>
    </w:p>
    <w:p w14:paraId="56F83F14" w14:textId="13FDA586" w:rsidR="00C94A50" w:rsidRDefault="00C94A50" w:rsidP="00904F88">
      <w:pPr>
        <w:rPr>
          <w:lang w:val="es-ES"/>
        </w:rPr>
      </w:pPr>
      <w:r>
        <w:rPr>
          <w:lang w:val="es-ES"/>
        </w:rPr>
        <w:t>Vamos a usar los iconos material design de Google para ello tenemos que añadir esta referencia css</w:t>
      </w:r>
      <w:r w:rsidR="009564BF">
        <w:rPr>
          <w:lang w:val="es-ES"/>
        </w:rPr>
        <w:t xml:space="preserve"> a nuestra página web.</w:t>
      </w:r>
    </w:p>
    <w:p w14:paraId="39860B39" w14:textId="77777777" w:rsidR="00C94A50" w:rsidRDefault="00C94A50" w:rsidP="00904F88">
      <w:pPr>
        <w:rPr>
          <w:lang w:val="es-ES"/>
        </w:rPr>
      </w:pPr>
    </w:p>
    <w:p w14:paraId="0C042C55" w14:textId="77777777" w:rsidR="00C94A50" w:rsidRPr="00C94A50" w:rsidRDefault="00C94A50" w:rsidP="00C94A50">
      <w:r w:rsidRPr="00C94A50">
        <w:rPr>
          <w:lang w:val="es-ES"/>
        </w:rPr>
        <w:t> </w:t>
      </w:r>
      <w:r w:rsidRPr="00C94A50">
        <w:t>&lt;link href="https://fonts.googleapis.com/css2?family=Material+Symbols+Outlined:wght@100&amp;icon_names=email,lock,person" rel="stylesheet" /&gt;</w:t>
      </w:r>
    </w:p>
    <w:p w14:paraId="17257DAA" w14:textId="77777777" w:rsidR="00C94A50" w:rsidRPr="00C94A50" w:rsidRDefault="00C94A50" w:rsidP="00C94A50">
      <w:r w:rsidRPr="00C94A50">
        <w:t xml:space="preserve">  </w:t>
      </w:r>
    </w:p>
    <w:p w14:paraId="7489FE9D" w14:textId="334F8B83" w:rsidR="00C94A50" w:rsidRDefault="009564BF" w:rsidP="00904F88">
      <w:pPr>
        <w:rPr>
          <w:lang w:val="es-ES"/>
        </w:rPr>
      </w:pPr>
      <w:r w:rsidRPr="009564BF">
        <w:rPr>
          <w:lang w:val="es-ES"/>
        </w:rPr>
        <w:t>La referencia a los i</w:t>
      </w:r>
      <w:r>
        <w:rPr>
          <w:lang w:val="es-ES"/>
        </w:rPr>
        <w:t>conos se puede obtener en el siguiente enlace;</w:t>
      </w:r>
    </w:p>
    <w:p w14:paraId="65E4462A" w14:textId="345278DB" w:rsidR="009564BF" w:rsidRDefault="00B26C92" w:rsidP="00904F88">
      <w:pPr>
        <w:rPr>
          <w:lang w:val="es-ES"/>
        </w:rPr>
      </w:pPr>
      <w:hyperlink r:id="rId224" w:history="1">
        <w:r w:rsidRPr="000030DE">
          <w:rPr>
            <w:rStyle w:val="Hipervnculo"/>
            <w:lang w:val="es-ES"/>
          </w:rPr>
          <w:t>https://fonts.google.com/icons</w:t>
        </w:r>
      </w:hyperlink>
    </w:p>
    <w:p w14:paraId="5975C0C0" w14:textId="77777777" w:rsidR="00B26C92" w:rsidRDefault="00B26C92" w:rsidP="00904F88">
      <w:pPr>
        <w:rPr>
          <w:lang w:val="es-ES"/>
        </w:rPr>
      </w:pPr>
    </w:p>
    <w:p w14:paraId="2C49D405" w14:textId="4B9844E8" w:rsidR="00B26C92" w:rsidRPr="00FE3637" w:rsidRDefault="00FE3637" w:rsidP="00904F88">
      <w:pPr>
        <w:rPr>
          <w:lang w:val="es-ES"/>
        </w:rPr>
      </w:pPr>
      <w:r w:rsidRPr="00FE3637">
        <w:rPr>
          <w:lang w:val="es-ES"/>
        </w:rPr>
        <w:t>Asegúrate de que el enlace a los iconos de Google Material Icons esté correctamente incluido en la sección &lt;head&gt; de tu documento HTML.</w:t>
      </w:r>
    </w:p>
    <w:p w14:paraId="0C982EC5" w14:textId="77777777" w:rsidR="009564BF" w:rsidRDefault="009564BF" w:rsidP="00904F88">
      <w:pPr>
        <w:rPr>
          <w:lang w:val="es-ES"/>
        </w:rPr>
      </w:pPr>
    </w:p>
    <w:p w14:paraId="6CB78179" w14:textId="4FDDDEB2" w:rsidR="0041334D" w:rsidRPr="00AD6BBC" w:rsidRDefault="00612C9A" w:rsidP="00904F88">
      <w:pPr>
        <w:rPr>
          <w:lang w:val="es-ES"/>
        </w:rPr>
      </w:pPr>
      <w:r>
        <w:rPr>
          <w:lang w:val="es-ES"/>
        </w:rPr>
        <w:t xml:space="preserve">Debes añadir al conjunto de clases css de la etiqueta para el icono </w:t>
      </w:r>
      <w:r w:rsidR="00AD6BBC">
        <w:rPr>
          <w:lang w:val="es-ES"/>
        </w:rPr>
        <w:t xml:space="preserve">la clase </w:t>
      </w:r>
      <w:r w:rsidR="00AD6BBC" w:rsidRPr="00612C9A">
        <w:rPr>
          <w:b/>
          <w:bCs/>
          <w:lang w:val="es-ES"/>
        </w:rPr>
        <w:t>material-symbols-outlined</w:t>
      </w:r>
      <w:r w:rsidR="00AD6BBC">
        <w:rPr>
          <w:b/>
          <w:bCs/>
          <w:lang w:val="es-ES"/>
        </w:rPr>
        <w:t xml:space="preserve">. </w:t>
      </w:r>
      <w:r w:rsidR="00AD6BBC" w:rsidRPr="00AD6BBC">
        <w:rPr>
          <w:lang w:val="es-ES"/>
        </w:rPr>
        <w:t>A</w:t>
      </w:r>
      <w:r w:rsidR="00AD6BBC">
        <w:rPr>
          <w:lang w:val="es-ES"/>
        </w:rPr>
        <w:t>demás debes indicar el nombre del icono en texto “</w:t>
      </w:r>
      <w:r w:rsidR="00AD6BBC" w:rsidRPr="00AD6BBC">
        <w:rPr>
          <w:b/>
          <w:bCs/>
          <w:lang w:val="es-ES"/>
        </w:rPr>
        <w:t>person</w:t>
      </w:r>
      <w:r w:rsidR="00AD6BBC">
        <w:rPr>
          <w:lang w:val="es-ES"/>
        </w:rPr>
        <w:t>”</w:t>
      </w:r>
    </w:p>
    <w:p w14:paraId="6AA8B60A" w14:textId="77777777" w:rsidR="00612C9A" w:rsidRDefault="00612C9A" w:rsidP="00904F88">
      <w:pPr>
        <w:rPr>
          <w:lang w:val="es-ES"/>
        </w:rPr>
      </w:pPr>
    </w:p>
    <w:p w14:paraId="52C14A90"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808080"/>
          <w:sz w:val="21"/>
          <w:szCs w:val="21"/>
        </w:rPr>
        <w:t>&lt;</w:t>
      </w:r>
      <w:r w:rsidRPr="00612C9A">
        <w:rPr>
          <w:rFonts w:ascii="Consolas" w:hAnsi="Consolas"/>
          <w:color w:val="569CD6"/>
          <w:sz w:val="21"/>
          <w:szCs w:val="21"/>
        </w:rPr>
        <w:t>i</w:t>
      </w:r>
      <w:r w:rsidRPr="00612C9A">
        <w:rPr>
          <w:rFonts w:ascii="Consolas" w:hAnsi="Consolas"/>
          <w:color w:val="CCCCCC"/>
          <w:sz w:val="21"/>
          <w:szCs w:val="21"/>
        </w:rPr>
        <w:t xml:space="preserve"> </w:t>
      </w:r>
      <w:r w:rsidRPr="00612C9A">
        <w:rPr>
          <w:rFonts w:ascii="Consolas" w:hAnsi="Consolas"/>
          <w:color w:val="9CDCFE"/>
          <w:sz w:val="21"/>
          <w:szCs w:val="21"/>
        </w:rPr>
        <w:t>class</w:t>
      </w:r>
      <w:r w:rsidRPr="00612C9A">
        <w:rPr>
          <w:rFonts w:ascii="Consolas" w:hAnsi="Consolas"/>
          <w:color w:val="CCCCCC"/>
          <w:sz w:val="21"/>
          <w:szCs w:val="21"/>
        </w:rPr>
        <w:t>=</w:t>
      </w:r>
      <w:r w:rsidRPr="00612C9A">
        <w:rPr>
          <w:rFonts w:ascii="Consolas" w:hAnsi="Consolas"/>
          <w:color w:val="CE9178"/>
          <w:sz w:val="21"/>
          <w:szCs w:val="21"/>
        </w:rPr>
        <w:t>"material-symbols-outlined input-icon"</w:t>
      </w:r>
      <w:r w:rsidRPr="00612C9A">
        <w:rPr>
          <w:rFonts w:ascii="Consolas" w:hAnsi="Consolas"/>
          <w:color w:val="808080"/>
          <w:sz w:val="21"/>
          <w:szCs w:val="21"/>
        </w:rPr>
        <w:t>&gt;</w:t>
      </w:r>
      <w:r w:rsidRPr="00612C9A">
        <w:rPr>
          <w:rFonts w:ascii="Consolas" w:hAnsi="Consolas"/>
          <w:color w:val="CCCCCC"/>
          <w:sz w:val="21"/>
          <w:szCs w:val="21"/>
        </w:rPr>
        <w:t>person</w:t>
      </w:r>
      <w:r w:rsidRPr="00612C9A">
        <w:rPr>
          <w:rFonts w:ascii="Consolas" w:hAnsi="Consolas"/>
          <w:color w:val="808080"/>
          <w:sz w:val="21"/>
          <w:szCs w:val="21"/>
        </w:rPr>
        <w:t>&lt;/</w:t>
      </w:r>
      <w:r w:rsidRPr="00612C9A">
        <w:rPr>
          <w:rFonts w:ascii="Consolas" w:hAnsi="Consolas"/>
          <w:color w:val="569CD6"/>
          <w:sz w:val="21"/>
          <w:szCs w:val="21"/>
        </w:rPr>
        <w:t>i</w:t>
      </w:r>
      <w:r w:rsidRPr="00612C9A">
        <w:rPr>
          <w:rFonts w:ascii="Consolas" w:hAnsi="Consolas"/>
          <w:color w:val="808080"/>
          <w:sz w:val="21"/>
          <w:szCs w:val="21"/>
        </w:rPr>
        <w:t>&gt;</w:t>
      </w:r>
    </w:p>
    <w:p w14:paraId="2B00A4DC" w14:textId="77777777" w:rsidR="00612C9A" w:rsidRDefault="00612C9A" w:rsidP="00904F88"/>
    <w:p w14:paraId="7D08850C" w14:textId="5EDBE200" w:rsidR="00AD6BBC" w:rsidRDefault="00AD6BBC" w:rsidP="00904F88">
      <w:pPr>
        <w:rPr>
          <w:lang w:val="es-ES"/>
        </w:rPr>
      </w:pPr>
      <w:r w:rsidRPr="00AD6BBC">
        <w:rPr>
          <w:lang w:val="es-ES"/>
        </w:rPr>
        <w:t>El resultado en el n</w:t>
      </w:r>
      <w:r>
        <w:rPr>
          <w:lang w:val="es-ES"/>
        </w:rPr>
        <w:t>avegador:</w:t>
      </w:r>
    </w:p>
    <w:p w14:paraId="49AE212F" w14:textId="77777777" w:rsidR="00AD6BBC" w:rsidRDefault="00AD6BBC" w:rsidP="00904F88">
      <w:pPr>
        <w:rPr>
          <w:lang w:val="es-ES"/>
        </w:rPr>
      </w:pPr>
    </w:p>
    <w:p w14:paraId="6EF7416A" w14:textId="59999962" w:rsidR="00AD6BBC" w:rsidRPr="00AD6BBC" w:rsidRDefault="004005C7" w:rsidP="00904F88">
      <w:pPr>
        <w:rPr>
          <w:lang w:val="es-ES"/>
        </w:rPr>
      </w:pPr>
      <w:r w:rsidRPr="004005C7">
        <w:rPr>
          <w:noProof/>
          <w:lang w:val="es-ES"/>
        </w:rPr>
        <w:lastRenderedPageBreak/>
        <w:drawing>
          <wp:inline distT="0" distB="0" distL="0" distR="0" wp14:anchorId="749E2F39" wp14:editId="0B5F8842">
            <wp:extent cx="4753638" cy="2514951"/>
            <wp:effectExtent l="0" t="0" r="8890" b="0"/>
            <wp:docPr id="165663943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39438" name="Imagen 1" descr="Interfaz de usuario gráfica, Texto, Aplicación, Correo electrónico&#10;&#10;El contenido generado por IA puede ser incorrecto."/>
                    <pic:cNvPicPr/>
                  </pic:nvPicPr>
                  <pic:blipFill>
                    <a:blip r:embed="rId225"/>
                    <a:stretch>
                      <a:fillRect/>
                    </a:stretch>
                  </pic:blipFill>
                  <pic:spPr>
                    <a:xfrm>
                      <a:off x="0" y="0"/>
                      <a:ext cx="4753638" cy="2514951"/>
                    </a:xfrm>
                    <a:prstGeom prst="rect">
                      <a:avLst/>
                    </a:prstGeom>
                  </pic:spPr>
                </pic:pic>
              </a:graphicData>
            </a:graphic>
          </wp:inline>
        </w:drawing>
      </w:r>
    </w:p>
    <w:p w14:paraId="63FC2131" w14:textId="77777777" w:rsidR="009564BF" w:rsidRPr="00AD6BBC" w:rsidRDefault="009564BF" w:rsidP="00904F88">
      <w:pPr>
        <w:rPr>
          <w:lang w:val="es-ES"/>
        </w:rPr>
      </w:pPr>
    </w:p>
    <w:p w14:paraId="32B12357" w14:textId="49D91A82" w:rsidR="0041334D" w:rsidRPr="00015106" w:rsidRDefault="0041334D" w:rsidP="00904F88">
      <w:pPr>
        <w:rPr>
          <w:b/>
          <w:bCs/>
          <w:u w:val="single"/>
        </w:rPr>
      </w:pPr>
      <w:r w:rsidRPr="00015106">
        <w:rPr>
          <w:b/>
          <w:bCs/>
          <w:u w:val="single"/>
        </w:rPr>
        <w:t>Formularioiconos.html</w:t>
      </w:r>
    </w:p>
    <w:p w14:paraId="75480F24" w14:textId="77777777" w:rsidR="0041334D" w:rsidRPr="00015106" w:rsidRDefault="0041334D" w:rsidP="00904F88"/>
    <w:p w14:paraId="3F38363C"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808080"/>
          <w:sz w:val="21"/>
          <w:szCs w:val="21"/>
        </w:rPr>
        <w:t>&lt;!</w:t>
      </w:r>
      <w:r w:rsidRPr="0041334D">
        <w:rPr>
          <w:rFonts w:ascii="Consolas" w:hAnsi="Consolas"/>
          <w:color w:val="569CD6"/>
          <w:sz w:val="21"/>
          <w:szCs w:val="21"/>
        </w:rPr>
        <w:t>DOCTYPE</w:t>
      </w:r>
      <w:r w:rsidRPr="0041334D">
        <w:rPr>
          <w:rFonts w:ascii="Consolas" w:hAnsi="Consolas"/>
          <w:color w:val="CCCCCC"/>
          <w:sz w:val="21"/>
          <w:szCs w:val="21"/>
        </w:rPr>
        <w:t xml:space="preserve"> </w:t>
      </w:r>
      <w:r w:rsidRPr="0041334D">
        <w:rPr>
          <w:rFonts w:ascii="Consolas" w:hAnsi="Consolas"/>
          <w:color w:val="9CDCFE"/>
          <w:sz w:val="21"/>
          <w:szCs w:val="21"/>
        </w:rPr>
        <w:t>html</w:t>
      </w:r>
      <w:r w:rsidRPr="0041334D">
        <w:rPr>
          <w:rFonts w:ascii="Consolas" w:hAnsi="Consolas"/>
          <w:color w:val="808080"/>
          <w:sz w:val="21"/>
          <w:szCs w:val="21"/>
        </w:rPr>
        <w:t>&gt;</w:t>
      </w:r>
    </w:p>
    <w:p w14:paraId="6A8580B9"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808080"/>
          <w:sz w:val="21"/>
          <w:szCs w:val="21"/>
        </w:rPr>
        <w:t>&lt;</w:t>
      </w:r>
      <w:r w:rsidRPr="0041334D">
        <w:rPr>
          <w:rFonts w:ascii="Consolas" w:hAnsi="Consolas"/>
          <w:color w:val="569CD6"/>
          <w:sz w:val="21"/>
          <w:szCs w:val="21"/>
        </w:rPr>
        <w:t>html</w:t>
      </w:r>
      <w:r w:rsidRPr="0041334D">
        <w:rPr>
          <w:rFonts w:ascii="Consolas" w:hAnsi="Consolas"/>
          <w:color w:val="CCCCCC"/>
          <w:sz w:val="21"/>
          <w:szCs w:val="21"/>
        </w:rPr>
        <w:t xml:space="preserve"> </w:t>
      </w:r>
      <w:r w:rsidRPr="0041334D">
        <w:rPr>
          <w:rFonts w:ascii="Consolas" w:hAnsi="Consolas"/>
          <w:color w:val="9CDCFE"/>
          <w:sz w:val="21"/>
          <w:szCs w:val="21"/>
        </w:rPr>
        <w:t>lang</w:t>
      </w:r>
      <w:r w:rsidRPr="0041334D">
        <w:rPr>
          <w:rFonts w:ascii="Consolas" w:hAnsi="Consolas"/>
          <w:color w:val="CCCCCC"/>
          <w:sz w:val="21"/>
          <w:szCs w:val="21"/>
        </w:rPr>
        <w:t>=</w:t>
      </w:r>
      <w:r w:rsidRPr="0041334D">
        <w:rPr>
          <w:rFonts w:ascii="Consolas" w:hAnsi="Consolas"/>
          <w:color w:val="CE9178"/>
          <w:sz w:val="21"/>
          <w:szCs w:val="21"/>
        </w:rPr>
        <w:t>"es"</w:t>
      </w:r>
      <w:r w:rsidRPr="0041334D">
        <w:rPr>
          <w:rFonts w:ascii="Consolas" w:hAnsi="Consolas"/>
          <w:color w:val="808080"/>
          <w:sz w:val="21"/>
          <w:szCs w:val="21"/>
        </w:rPr>
        <w:t>&gt;</w:t>
      </w:r>
    </w:p>
    <w:p w14:paraId="1EA82CC0"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p>
    <w:p w14:paraId="34C978AC"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808080"/>
          <w:sz w:val="21"/>
          <w:szCs w:val="21"/>
        </w:rPr>
        <w:t>&lt;</w:t>
      </w:r>
      <w:r w:rsidRPr="0041334D">
        <w:rPr>
          <w:rFonts w:ascii="Consolas" w:hAnsi="Consolas"/>
          <w:color w:val="569CD6"/>
          <w:sz w:val="21"/>
          <w:szCs w:val="21"/>
        </w:rPr>
        <w:t>head</w:t>
      </w:r>
      <w:r w:rsidRPr="0041334D">
        <w:rPr>
          <w:rFonts w:ascii="Consolas" w:hAnsi="Consolas"/>
          <w:color w:val="808080"/>
          <w:sz w:val="21"/>
          <w:szCs w:val="21"/>
        </w:rPr>
        <w:t>&gt;</w:t>
      </w:r>
    </w:p>
    <w:p w14:paraId="30273DCB"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CCCCCC"/>
          <w:sz w:val="21"/>
          <w:szCs w:val="21"/>
        </w:rPr>
        <w:t xml:space="preserve">    </w:t>
      </w:r>
      <w:r w:rsidRPr="0041334D">
        <w:rPr>
          <w:rFonts w:ascii="Consolas" w:hAnsi="Consolas"/>
          <w:color w:val="808080"/>
          <w:sz w:val="21"/>
          <w:szCs w:val="21"/>
        </w:rPr>
        <w:t>&lt;</w:t>
      </w:r>
      <w:r w:rsidRPr="0041334D">
        <w:rPr>
          <w:rFonts w:ascii="Consolas" w:hAnsi="Consolas"/>
          <w:color w:val="569CD6"/>
          <w:sz w:val="21"/>
          <w:szCs w:val="21"/>
        </w:rPr>
        <w:t>meta</w:t>
      </w:r>
      <w:r w:rsidRPr="0041334D">
        <w:rPr>
          <w:rFonts w:ascii="Consolas" w:hAnsi="Consolas"/>
          <w:color w:val="CCCCCC"/>
          <w:sz w:val="21"/>
          <w:szCs w:val="21"/>
        </w:rPr>
        <w:t xml:space="preserve"> </w:t>
      </w:r>
      <w:r w:rsidRPr="0041334D">
        <w:rPr>
          <w:rFonts w:ascii="Consolas" w:hAnsi="Consolas"/>
          <w:color w:val="9CDCFE"/>
          <w:sz w:val="21"/>
          <w:szCs w:val="21"/>
        </w:rPr>
        <w:t>charset</w:t>
      </w:r>
      <w:r w:rsidRPr="0041334D">
        <w:rPr>
          <w:rFonts w:ascii="Consolas" w:hAnsi="Consolas"/>
          <w:color w:val="CCCCCC"/>
          <w:sz w:val="21"/>
          <w:szCs w:val="21"/>
        </w:rPr>
        <w:t>=</w:t>
      </w:r>
      <w:r w:rsidRPr="0041334D">
        <w:rPr>
          <w:rFonts w:ascii="Consolas" w:hAnsi="Consolas"/>
          <w:color w:val="CE9178"/>
          <w:sz w:val="21"/>
          <w:szCs w:val="21"/>
        </w:rPr>
        <w:t>"utf-8"</w:t>
      </w:r>
      <w:r w:rsidRPr="0041334D">
        <w:rPr>
          <w:rFonts w:ascii="Consolas" w:hAnsi="Consolas"/>
          <w:color w:val="808080"/>
          <w:sz w:val="21"/>
          <w:szCs w:val="21"/>
        </w:rPr>
        <w:t>&gt;</w:t>
      </w:r>
    </w:p>
    <w:p w14:paraId="6C7A7062"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334D">
        <w:rPr>
          <w:rFonts w:ascii="Consolas" w:hAnsi="Consolas"/>
          <w:color w:val="CCCCCC"/>
          <w:sz w:val="21"/>
          <w:szCs w:val="21"/>
        </w:rPr>
        <w:t xml:space="preserve">    </w:t>
      </w:r>
      <w:r w:rsidRPr="0041334D">
        <w:rPr>
          <w:rFonts w:ascii="Consolas" w:hAnsi="Consolas"/>
          <w:color w:val="808080"/>
          <w:sz w:val="21"/>
          <w:szCs w:val="21"/>
        </w:rPr>
        <w:t>&lt;</w:t>
      </w:r>
      <w:r w:rsidRPr="0041334D">
        <w:rPr>
          <w:rFonts w:ascii="Consolas" w:hAnsi="Consolas"/>
          <w:color w:val="569CD6"/>
          <w:sz w:val="21"/>
          <w:szCs w:val="21"/>
        </w:rPr>
        <w:t>title</w:t>
      </w:r>
      <w:r w:rsidRPr="0041334D">
        <w:rPr>
          <w:rFonts w:ascii="Consolas" w:hAnsi="Consolas"/>
          <w:color w:val="808080"/>
          <w:sz w:val="21"/>
          <w:szCs w:val="21"/>
        </w:rPr>
        <w:t>&gt;</w:t>
      </w:r>
      <w:r w:rsidRPr="0041334D">
        <w:rPr>
          <w:rFonts w:ascii="Consolas" w:hAnsi="Consolas"/>
          <w:color w:val="CCCCCC"/>
          <w:sz w:val="21"/>
          <w:szCs w:val="21"/>
        </w:rPr>
        <w:t xml:space="preserve">font-style (1). </w:t>
      </w:r>
      <w:r w:rsidRPr="0041334D">
        <w:rPr>
          <w:rFonts w:ascii="Consolas" w:hAnsi="Consolas"/>
          <w:color w:val="CCCCCC"/>
          <w:sz w:val="21"/>
          <w:szCs w:val="21"/>
          <w:lang w:val="es-ES"/>
        </w:rPr>
        <w:t xml:space="preserve">Tipo de letra (fuente). </w:t>
      </w:r>
      <w:r w:rsidRPr="0041334D">
        <w:rPr>
          <w:rFonts w:ascii="Consolas" w:hAnsi="Consolas"/>
          <w:color w:val="808080"/>
          <w:sz w:val="21"/>
          <w:szCs w:val="21"/>
          <w:lang w:val="es-ES"/>
        </w:rPr>
        <w:t>&lt;/</w:t>
      </w:r>
      <w:r w:rsidRPr="0041334D">
        <w:rPr>
          <w:rFonts w:ascii="Consolas" w:hAnsi="Consolas"/>
          <w:color w:val="569CD6"/>
          <w:sz w:val="21"/>
          <w:szCs w:val="21"/>
          <w:lang w:val="es-ES"/>
        </w:rPr>
        <w:t>title</w:t>
      </w:r>
      <w:r w:rsidRPr="0041334D">
        <w:rPr>
          <w:rFonts w:ascii="Consolas" w:hAnsi="Consolas"/>
          <w:color w:val="808080"/>
          <w:sz w:val="21"/>
          <w:szCs w:val="21"/>
          <w:lang w:val="es-ES"/>
        </w:rPr>
        <w:t>&gt;</w:t>
      </w:r>
    </w:p>
    <w:p w14:paraId="30363F10"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CCCCCC"/>
          <w:sz w:val="21"/>
          <w:szCs w:val="21"/>
          <w:lang w:val="es-ES"/>
        </w:rPr>
        <w:t xml:space="preserve">    </w:t>
      </w:r>
      <w:r w:rsidRPr="0041334D">
        <w:rPr>
          <w:rFonts w:ascii="Consolas" w:hAnsi="Consolas"/>
          <w:color w:val="808080"/>
          <w:sz w:val="21"/>
          <w:szCs w:val="21"/>
        </w:rPr>
        <w:t>&lt;</w:t>
      </w:r>
      <w:r w:rsidRPr="0041334D">
        <w:rPr>
          <w:rFonts w:ascii="Consolas" w:hAnsi="Consolas"/>
          <w:color w:val="569CD6"/>
          <w:sz w:val="21"/>
          <w:szCs w:val="21"/>
        </w:rPr>
        <w:t>meta</w:t>
      </w:r>
      <w:r w:rsidRPr="0041334D">
        <w:rPr>
          <w:rFonts w:ascii="Consolas" w:hAnsi="Consolas"/>
          <w:color w:val="CCCCCC"/>
          <w:sz w:val="21"/>
          <w:szCs w:val="21"/>
        </w:rPr>
        <w:t xml:space="preserve"> </w:t>
      </w:r>
      <w:r w:rsidRPr="0041334D">
        <w:rPr>
          <w:rFonts w:ascii="Consolas" w:hAnsi="Consolas"/>
          <w:color w:val="9CDCFE"/>
          <w:sz w:val="21"/>
          <w:szCs w:val="21"/>
        </w:rPr>
        <w:t>name</w:t>
      </w:r>
      <w:r w:rsidRPr="0041334D">
        <w:rPr>
          <w:rFonts w:ascii="Consolas" w:hAnsi="Consolas"/>
          <w:color w:val="CCCCCC"/>
          <w:sz w:val="21"/>
          <w:szCs w:val="21"/>
        </w:rPr>
        <w:t>=</w:t>
      </w:r>
      <w:r w:rsidRPr="0041334D">
        <w:rPr>
          <w:rFonts w:ascii="Consolas" w:hAnsi="Consolas"/>
          <w:color w:val="CE9178"/>
          <w:sz w:val="21"/>
          <w:szCs w:val="21"/>
        </w:rPr>
        <w:t>"viewport"</w:t>
      </w:r>
      <w:r w:rsidRPr="0041334D">
        <w:rPr>
          <w:rFonts w:ascii="Consolas" w:hAnsi="Consolas"/>
          <w:color w:val="CCCCCC"/>
          <w:sz w:val="21"/>
          <w:szCs w:val="21"/>
        </w:rPr>
        <w:t xml:space="preserve"> </w:t>
      </w:r>
      <w:r w:rsidRPr="0041334D">
        <w:rPr>
          <w:rFonts w:ascii="Consolas" w:hAnsi="Consolas"/>
          <w:color w:val="9CDCFE"/>
          <w:sz w:val="21"/>
          <w:szCs w:val="21"/>
        </w:rPr>
        <w:t>content</w:t>
      </w:r>
      <w:r w:rsidRPr="0041334D">
        <w:rPr>
          <w:rFonts w:ascii="Consolas" w:hAnsi="Consolas"/>
          <w:color w:val="CCCCCC"/>
          <w:sz w:val="21"/>
          <w:szCs w:val="21"/>
        </w:rPr>
        <w:t>=</w:t>
      </w:r>
      <w:r w:rsidRPr="0041334D">
        <w:rPr>
          <w:rFonts w:ascii="Consolas" w:hAnsi="Consolas"/>
          <w:color w:val="CE9178"/>
          <w:sz w:val="21"/>
          <w:szCs w:val="21"/>
        </w:rPr>
        <w:t>"width=device-width, initial-scale=1.0"</w:t>
      </w:r>
      <w:r w:rsidRPr="0041334D">
        <w:rPr>
          <w:rFonts w:ascii="Consolas" w:hAnsi="Consolas"/>
          <w:color w:val="808080"/>
          <w:sz w:val="21"/>
          <w:szCs w:val="21"/>
        </w:rPr>
        <w:t>&gt;</w:t>
      </w:r>
    </w:p>
    <w:p w14:paraId="2C1E0C2D"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p>
    <w:p w14:paraId="17C5D924"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CCCCCC"/>
          <w:sz w:val="21"/>
          <w:szCs w:val="21"/>
        </w:rPr>
        <w:t xml:space="preserve">    </w:t>
      </w:r>
      <w:r w:rsidRPr="0041334D">
        <w:rPr>
          <w:rFonts w:ascii="Consolas" w:hAnsi="Consolas"/>
          <w:color w:val="808080"/>
          <w:sz w:val="21"/>
          <w:szCs w:val="21"/>
        </w:rPr>
        <w:t>&lt;</w:t>
      </w:r>
      <w:r w:rsidRPr="0041334D">
        <w:rPr>
          <w:rFonts w:ascii="Consolas" w:hAnsi="Consolas"/>
          <w:color w:val="569CD6"/>
          <w:sz w:val="21"/>
          <w:szCs w:val="21"/>
        </w:rPr>
        <w:t>link</w:t>
      </w:r>
      <w:r w:rsidRPr="0041334D">
        <w:rPr>
          <w:rFonts w:ascii="Consolas" w:hAnsi="Consolas"/>
          <w:color w:val="CCCCCC"/>
          <w:sz w:val="21"/>
          <w:szCs w:val="21"/>
        </w:rPr>
        <w:t xml:space="preserve"> </w:t>
      </w:r>
      <w:r w:rsidRPr="0041334D">
        <w:rPr>
          <w:rFonts w:ascii="Consolas" w:hAnsi="Consolas"/>
          <w:color w:val="9CDCFE"/>
          <w:sz w:val="21"/>
          <w:szCs w:val="21"/>
        </w:rPr>
        <w:t>href</w:t>
      </w:r>
      <w:r w:rsidRPr="0041334D">
        <w:rPr>
          <w:rFonts w:ascii="Consolas" w:hAnsi="Consolas"/>
          <w:color w:val="CCCCCC"/>
          <w:sz w:val="21"/>
          <w:szCs w:val="21"/>
        </w:rPr>
        <w:t>=</w:t>
      </w:r>
      <w:r w:rsidRPr="0041334D">
        <w:rPr>
          <w:rFonts w:ascii="Consolas" w:hAnsi="Consolas"/>
          <w:color w:val="CE9178"/>
          <w:sz w:val="21"/>
          <w:szCs w:val="21"/>
        </w:rPr>
        <w:t>"https://fonts.googleapis.com/css2?family=Material+Symbols+Outlined:wght@100&amp;icon_names=email,lock,person"</w:t>
      </w:r>
      <w:r w:rsidRPr="0041334D">
        <w:rPr>
          <w:rFonts w:ascii="Consolas" w:hAnsi="Consolas"/>
          <w:color w:val="CCCCCC"/>
          <w:sz w:val="21"/>
          <w:szCs w:val="21"/>
        </w:rPr>
        <w:t xml:space="preserve"> </w:t>
      </w:r>
      <w:r w:rsidRPr="0041334D">
        <w:rPr>
          <w:rFonts w:ascii="Consolas" w:hAnsi="Consolas"/>
          <w:color w:val="9CDCFE"/>
          <w:sz w:val="21"/>
          <w:szCs w:val="21"/>
        </w:rPr>
        <w:t>rel</w:t>
      </w:r>
      <w:r w:rsidRPr="0041334D">
        <w:rPr>
          <w:rFonts w:ascii="Consolas" w:hAnsi="Consolas"/>
          <w:color w:val="CCCCCC"/>
          <w:sz w:val="21"/>
          <w:szCs w:val="21"/>
        </w:rPr>
        <w:t>=</w:t>
      </w:r>
      <w:r w:rsidRPr="0041334D">
        <w:rPr>
          <w:rFonts w:ascii="Consolas" w:hAnsi="Consolas"/>
          <w:color w:val="CE9178"/>
          <w:sz w:val="21"/>
          <w:szCs w:val="21"/>
        </w:rPr>
        <w:t>"stylesheet"</w:t>
      </w:r>
      <w:r w:rsidRPr="0041334D">
        <w:rPr>
          <w:rFonts w:ascii="Consolas" w:hAnsi="Consolas"/>
          <w:color w:val="CCCCCC"/>
          <w:sz w:val="21"/>
          <w:szCs w:val="21"/>
        </w:rPr>
        <w:t xml:space="preserve"> </w:t>
      </w:r>
      <w:r w:rsidRPr="0041334D">
        <w:rPr>
          <w:rFonts w:ascii="Consolas" w:hAnsi="Consolas"/>
          <w:color w:val="808080"/>
          <w:sz w:val="21"/>
          <w:szCs w:val="21"/>
        </w:rPr>
        <w:t>/&gt;</w:t>
      </w:r>
    </w:p>
    <w:p w14:paraId="1C27F5CC"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CCCCCC"/>
          <w:sz w:val="21"/>
          <w:szCs w:val="21"/>
        </w:rPr>
        <w:t>       </w:t>
      </w:r>
      <w:r w:rsidRPr="0041334D">
        <w:rPr>
          <w:rFonts w:ascii="Consolas" w:hAnsi="Consolas"/>
          <w:color w:val="808080"/>
          <w:sz w:val="21"/>
          <w:szCs w:val="21"/>
        </w:rPr>
        <w:t>&lt;</w:t>
      </w:r>
      <w:r w:rsidRPr="0041334D">
        <w:rPr>
          <w:rFonts w:ascii="Consolas" w:hAnsi="Consolas"/>
          <w:color w:val="569CD6"/>
          <w:sz w:val="21"/>
          <w:szCs w:val="21"/>
        </w:rPr>
        <w:t>style</w:t>
      </w:r>
      <w:r w:rsidRPr="0041334D">
        <w:rPr>
          <w:rFonts w:ascii="Consolas" w:hAnsi="Consolas"/>
          <w:color w:val="808080"/>
          <w:sz w:val="21"/>
          <w:szCs w:val="21"/>
        </w:rPr>
        <w:t>&gt;</w:t>
      </w:r>
    </w:p>
    <w:p w14:paraId="440D6408"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D7BA7D"/>
          <w:sz w:val="21"/>
          <w:szCs w:val="21"/>
        </w:rPr>
        <w:t>.input-container</w:t>
      </w:r>
      <w:r w:rsidRPr="0041334D">
        <w:rPr>
          <w:rFonts w:ascii="Consolas" w:hAnsi="Consolas"/>
          <w:color w:val="D4D4D4"/>
          <w:sz w:val="21"/>
          <w:szCs w:val="21"/>
        </w:rPr>
        <w:t xml:space="preserve"> {</w:t>
      </w:r>
    </w:p>
    <w:p w14:paraId="50C36757"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position</w:t>
      </w:r>
      <w:r w:rsidRPr="0041334D">
        <w:rPr>
          <w:rFonts w:ascii="Consolas" w:hAnsi="Consolas"/>
          <w:color w:val="D4D4D4"/>
          <w:sz w:val="21"/>
          <w:szCs w:val="21"/>
        </w:rPr>
        <w:t xml:space="preserve">: </w:t>
      </w:r>
      <w:r w:rsidRPr="0041334D">
        <w:rPr>
          <w:rFonts w:ascii="Consolas" w:hAnsi="Consolas"/>
          <w:color w:val="CE9178"/>
          <w:sz w:val="21"/>
          <w:szCs w:val="21"/>
        </w:rPr>
        <w:t>relative</w:t>
      </w:r>
      <w:r w:rsidRPr="0041334D">
        <w:rPr>
          <w:rFonts w:ascii="Consolas" w:hAnsi="Consolas"/>
          <w:color w:val="D4D4D4"/>
          <w:sz w:val="21"/>
          <w:szCs w:val="21"/>
        </w:rPr>
        <w:t>;</w:t>
      </w:r>
    </w:p>
    <w:p w14:paraId="736045AD"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margin-bottom</w:t>
      </w:r>
      <w:r w:rsidRPr="0041334D">
        <w:rPr>
          <w:rFonts w:ascii="Consolas" w:hAnsi="Consolas"/>
          <w:color w:val="D4D4D4"/>
          <w:sz w:val="21"/>
          <w:szCs w:val="21"/>
        </w:rPr>
        <w:t xml:space="preserve">: </w:t>
      </w:r>
      <w:r w:rsidRPr="0041334D">
        <w:rPr>
          <w:rFonts w:ascii="Consolas" w:hAnsi="Consolas"/>
          <w:color w:val="B5CEA8"/>
          <w:sz w:val="21"/>
          <w:szCs w:val="21"/>
        </w:rPr>
        <w:t>20px</w:t>
      </w:r>
      <w:r w:rsidRPr="0041334D">
        <w:rPr>
          <w:rFonts w:ascii="Consolas" w:hAnsi="Consolas"/>
          <w:color w:val="D4D4D4"/>
          <w:sz w:val="21"/>
          <w:szCs w:val="21"/>
        </w:rPr>
        <w:t>;</w:t>
      </w:r>
    </w:p>
    <w:p w14:paraId="4F5DEC37"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w:t>
      </w:r>
    </w:p>
    <w:p w14:paraId="613BE93F"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p>
    <w:p w14:paraId="52700BF9"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D7BA7D"/>
          <w:sz w:val="21"/>
          <w:szCs w:val="21"/>
        </w:rPr>
        <w:t>.icon-input</w:t>
      </w:r>
      <w:r w:rsidRPr="0041334D">
        <w:rPr>
          <w:rFonts w:ascii="Consolas" w:hAnsi="Consolas"/>
          <w:color w:val="D4D4D4"/>
          <w:sz w:val="21"/>
          <w:szCs w:val="21"/>
        </w:rPr>
        <w:t xml:space="preserve"> {</w:t>
      </w:r>
    </w:p>
    <w:p w14:paraId="2F88337D"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padding</w:t>
      </w:r>
      <w:r w:rsidRPr="0041334D">
        <w:rPr>
          <w:rFonts w:ascii="Consolas" w:hAnsi="Consolas"/>
          <w:color w:val="D4D4D4"/>
          <w:sz w:val="21"/>
          <w:szCs w:val="21"/>
        </w:rPr>
        <w:t xml:space="preserve">: </w:t>
      </w:r>
      <w:r w:rsidRPr="0041334D">
        <w:rPr>
          <w:rFonts w:ascii="Consolas" w:hAnsi="Consolas"/>
          <w:color w:val="B5CEA8"/>
          <w:sz w:val="21"/>
          <w:szCs w:val="21"/>
        </w:rPr>
        <w:t>10px</w:t>
      </w:r>
      <w:r w:rsidRPr="0041334D">
        <w:rPr>
          <w:rFonts w:ascii="Consolas" w:hAnsi="Consolas"/>
          <w:color w:val="D4D4D4"/>
          <w:sz w:val="21"/>
          <w:szCs w:val="21"/>
        </w:rPr>
        <w:t xml:space="preserve"> </w:t>
      </w:r>
      <w:r w:rsidRPr="0041334D">
        <w:rPr>
          <w:rFonts w:ascii="Consolas" w:hAnsi="Consolas"/>
          <w:color w:val="B5CEA8"/>
          <w:sz w:val="21"/>
          <w:szCs w:val="21"/>
        </w:rPr>
        <w:t>15px</w:t>
      </w:r>
      <w:r w:rsidRPr="0041334D">
        <w:rPr>
          <w:rFonts w:ascii="Consolas" w:hAnsi="Consolas"/>
          <w:color w:val="D4D4D4"/>
          <w:sz w:val="21"/>
          <w:szCs w:val="21"/>
        </w:rPr>
        <w:t xml:space="preserve"> </w:t>
      </w:r>
      <w:r w:rsidRPr="0041334D">
        <w:rPr>
          <w:rFonts w:ascii="Consolas" w:hAnsi="Consolas"/>
          <w:color w:val="B5CEA8"/>
          <w:sz w:val="21"/>
          <w:szCs w:val="21"/>
        </w:rPr>
        <w:t>10px</w:t>
      </w:r>
      <w:r w:rsidRPr="0041334D">
        <w:rPr>
          <w:rFonts w:ascii="Consolas" w:hAnsi="Consolas"/>
          <w:color w:val="D4D4D4"/>
          <w:sz w:val="21"/>
          <w:szCs w:val="21"/>
        </w:rPr>
        <w:t xml:space="preserve"> </w:t>
      </w:r>
      <w:r w:rsidRPr="0041334D">
        <w:rPr>
          <w:rFonts w:ascii="Consolas" w:hAnsi="Consolas"/>
          <w:color w:val="B5CEA8"/>
          <w:sz w:val="21"/>
          <w:szCs w:val="21"/>
        </w:rPr>
        <w:t>45px</w:t>
      </w:r>
      <w:r w:rsidRPr="0041334D">
        <w:rPr>
          <w:rFonts w:ascii="Consolas" w:hAnsi="Consolas"/>
          <w:color w:val="D4D4D4"/>
          <w:sz w:val="21"/>
          <w:szCs w:val="21"/>
        </w:rPr>
        <w:t>;</w:t>
      </w:r>
    </w:p>
    <w:p w14:paraId="172C08B2"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border</w:t>
      </w:r>
      <w:r w:rsidRPr="0041334D">
        <w:rPr>
          <w:rFonts w:ascii="Consolas" w:hAnsi="Consolas"/>
          <w:color w:val="D4D4D4"/>
          <w:sz w:val="21"/>
          <w:szCs w:val="21"/>
        </w:rPr>
        <w:t xml:space="preserve">: </w:t>
      </w:r>
      <w:r w:rsidRPr="0041334D">
        <w:rPr>
          <w:rFonts w:ascii="Consolas" w:hAnsi="Consolas"/>
          <w:color w:val="B5CEA8"/>
          <w:sz w:val="21"/>
          <w:szCs w:val="21"/>
        </w:rPr>
        <w:t>2px</w:t>
      </w:r>
      <w:r w:rsidRPr="0041334D">
        <w:rPr>
          <w:rFonts w:ascii="Consolas" w:hAnsi="Consolas"/>
          <w:color w:val="D4D4D4"/>
          <w:sz w:val="21"/>
          <w:szCs w:val="21"/>
        </w:rPr>
        <w:t xml:space="preserve"> </w:t>
      </w:r>
      <w:r w:rsidRPr="0041334D">
        <w:rPr>
          <w:rFonts w:ascii="Consolas" w:hAnsi="Consolas"/>
          <w:color w:val="CE9178"/>
          <w:sz w:val="21"/>
          <w:szCs w:val="21"/>
        </w:rPr>
        <w:t>solid</w:t>
      </w:r>
      <w:r w:rsidRPr="0041334D">
        <w:rPr>
          <w:rFonts w:ascii="Consolas" w:hAnsi="Consolas"/>
          <w:color w:val="D4D4D4"/>
          <w:sz w:val="21"/>
          <w:szCs w:val="21"/>
        </w:rPr>
        <w:t xml:space="preserve"> </w:t>
      </w:r>
      <w:r w:rsidRPr="0041334D">
        <w:rPr>
          <w:rFonts w:ascii="Consolas" w:hAnsi="Consolas"/>
          <w:color w:val="CE9178"/>
          <w:sz w:val="21"/>
          <w:szCs w:val="21"/>
        </w:rPr>
        <w:t>#2196F3</w:t>
      </w:r>
      <w:r w:rsidRPr="0041334D">
        <w:rPr>
          <w:rFonts w:ascii="Consolas" w:hAnsi="Consolas"/>
          <w:color w:val="D4D4D4"/>
          <w:sz w:val="21"/>
          <w:szCs w:val="21"/>
        </w:rPr>
        <w:t>;</w:t>
      </w:r>
    </w:p>
    <w:p w14:paraId="0F5656AE"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border-radius</w:t>
      </w:r>
      <w:r w:rsidRPr="0041334D">
        <w:rPr>
          <w:rFonts w:ascii="Consolas" w:hAnsi="Consolas"/>
          <w:color w:val="D4D4D4"/>
          <w:sz w:val="21"/>
          <w:szCs w:val="21"/>
        </w:rPr>
        <w:t xml:space="preserve">: </w:t>
      </w:r>
      <w:r w:rsidRPr="0041334D">
        <w:rPr>
          <w:rFonts w:ascii="Consolas" w:hAnsi="Consolas"/>
          <w:color w:val="B5CEA8"/>
          <w:sz w:val="21"/>
          <w:szCs w:val="21"/>
        </w:rPr>
        <w:t>25px</w:t>
      </w:r>
      <w:r w:rsidRPr="0041334D">
        <w:rPr>
          <w:rFonts w:ascii="Consolas" w:hAnsi="Consolas"/>
          <w:color w:val="D4D4D4"/>
          <w:sz w:val="21"/>
          <w:szCs w:val="21"/>
        </w:rPr>
        <w:t>;</w:t>
      </w:r>
    </w:p>
    <w:p w14:paraId="7E4805A8"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width</w:t>
      </w:r>
      <w:r w:rsidRPr="0041334D">
        <w:rPr>
          <w:rFonts w:ascii="Consolas" w:hAnsi="Consolas"/>
          <w:color w:val="D4D4D4"/>
          <w:sz w:val="21"/>
          <w:szCs w:val="21"/>
        </w:rPr>
        <w:t xml:space="preserve">: </w:t>
      </w:r>
      <w:r w:rsidRPr="0041334D">
        <w:rPr>
          <w:rFonts w:ascii="Consolas" w:hAnsi="Consolas"/>
          <w:color w:val="B5CEA8"/>
          <w:sz w:val="21"/>
          <w:szCs w:val="21"/>
        </w:rPr>
        <w:t>300px</w:t>
      </w:r>
      <w:r w:rsidRPr="0041334D">
        <w:rPr>
          <w:rFonts w:ascii="Consolas" w:hAnsi="Consolas"/>
          <w:color w:val="D4D4D4"/>
          <w:sz w:val="21"/>
          <w:szCs w:val="21"/>
        </w:rPr>
        <w:t>;</w:t>
      </w:r>
    </w:p>
    <w:p w14:paraId="2C0E03EE"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font-size</w:t>
      </w:r>
      <w:r w:rsidRPr="0041334D">
        <w:rPr>
          <w:rFonts w:ascii="Consolas" w:hAnsi="Consolas"/>
          <w:color w:val="D4D4D4"/>
          <w:sz w:val="21"/>
          <w:szCs w:val="21"/>
        </w:rPr>
        <w:t xml:space="preserve">: </w:t>
      </w:r>
      <w:r w:rsidRPr="0041334D">
        <w:rPr>
          <w:rFonts w:ascii="Consolas" w:hAnsi="Consolas"/>
          <w:color w:val="B5CEA8"/>
          <w:sz w:val="21"/>
          <w:szCs w:val="21"/>
        </w:rPr>
        <w:t>16px</w:t>
      </w:r>
      <w:r w:rsidRPr="0041334D">
        <w:rPr>
          <w:rFonts w:ascii="Consolas" w:hAnsi="Consolas"/>
          <w:color w:val="D4D4D4"/>
          <w:sz w:val="21"/>
          <w:szCs w:val="21"/>
        </w:rPr>
        <w:t>;</w:t>
      </w:r>
    </w:p>
    <w:p w14:paraId="30B98BB7"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color</w:t>
      </w:r>
      <w:r w:rsidRPr="0041334D">
        <w:rPr>
          <w:rFonts w:ascii="Consolas" w:hAnsi="Consolas"/>
          <w:color w:val="D4D4D4"/>
          <w:sz w:val="21"/>
          <w:szCs w:val="21"/>
        </w:rPr>
        <w:t xml:space="preserve">: </w:t>
      </w:r>
      <w:r w:rsidRPr="0041334D">
        <w:rPr>
          <w:rFonts w:ascii="Consolas" w:hAnsi="Consolas"/>
          <w:color w:val="CE9178"/>
          <w:sz w:val="21"/>
          <w:szCs w:val="21"/>
        </w:rPr>
        <w:t>#333</w:t>
      </w:r>
      <w:r w:rsidRPr="0041334D">
        <w:rPr>
          <w:rFonts w:ascii="Consolas" w:hAnsi="Consolas"/>
          <w:color w:val="D4D4D4"/>
          <w:sz w:val="21"/>
          <w:szCs w:val="21"/>
        </w:rPr>
        <w:t>;</w:t>
      </w:r>
    </w:p>
    <w:p w14:paraId="5931C58B"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background-color</w:t>
      </w:r>
      <w:r w:rsidRPr="0041334D">
        <w:rPr>
          <w:rFonts w:ascii="Consolas" w:hAnsi="Consolas"/>
          <w:color w:val="D4D4D4"/>
          <w:sz w:val="21"/>
          <w:szCs w:val="21"/>
        </w:rPr>
        <w:t xml:space="preserve">: </w:t>
      </w:r>
      <w:r w:rsidRPr="0041334D">
        <w:rPr>
          <w:rFonts w:ascii="Consolas" w:hAnsi="Consolas"/>
          <w:color w:val="CE9178"/>
          <w:sz w:val="21"/>
          <w:szCs w:val="21"/>
        </w:rPr>
        <w:t>#f7f7f7</w:t>
      </w:r>
      <w:r w:rsidRPr="0041334D">
        <w:rPr>
          <w:rFonts w:ascii="Consolas" w:hAnsi="Consolas"/>
          <w:color w:val="D4D4D4"/>
          <w:sz w:val="21"/>
          <w:szCs w:val="21"/>
        </w:rPr>
        <w:t>;</w:t>
      </w:r>
    </w:p>
    <w:p w14:paraId="65744C12"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outline</w:t>
      </w:r>
      <w:r w:rsidRPr="0041334D">
        <w:rPr>
          <w:rFonts w:ascii="Consolas" w:hAnsi="Consolas"/>
          <w:color w:val="D4D4D4"/>
          <w:sz w:val="21"/>
          <w:szCs w:val="21"/>
        </w:rPr>
        <w:t xml:space="preserve">: </w:t>
      </w:r>
      <w:r w:rsidRPr="0041334D">
        <w:rPr>
          <w:rFonts w:ascii="Consolas" w:hAnsi="Consolas"/>
          <w:color w:val="CE9178"/>
          <w:sz w:val="21"/>
          <w:szCs w:val="21"/>
        </w:rPr>
        <w:t>none</w:t>
      </w:r>
      <w:r w:rsidRPr="0041334D">
        <w:rPr>
          <w:rFonts w:ascii="Consolas" w:hAnsi="Consolas"/>
          <w:color w:val="D4D4D4"/>
          <w:sz w:val="21"/>
          <w:szCs w:val="21"/>
        </w:rPr>
        <w:t>;</w:t>
      </w:r>
    </w:p>
    <w:p w14:paraId="399741EE"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w:t>
      </w:r>
    </w:p>
    <w:p w14:paraId="7AC916CF"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p>
    <w:p w14:paraId="0F7CEAC1"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D7BA7D"/>
          <w:sz w:val="21"/>
          <w:szCs w:val="21"/>
        </w:rPr>
        <w:t>.input-icon</w:t>
      </w:r>
      <w:r w:rsidRPr="0041334D">
        <w:rPr>
          <w:rFonts w:ascii="Consolas" w:hAnsi="Consolas"/>
          <w:color w:val="D4D4D4"/>
          <w:sz w:val="21"/>
          <w:szCs w:val="21"/>
        </w:rPr>
        <w:t xml:space="preserve"> {</w:t>
      </w:r>
    </w:p>
    <w:p w14:paraId="4646A2CA"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lastRenderedPageBreak/>
        <w:t xml:space="preserve">            </w:t>
      </w:r>
      <w:r w:rsidRPr="0041334D">
        <w:rPr>
          <w:rFonts w:ascii="Consolas" w:hAnsi="Consolas"/>
          <w:color w:val="9CDCFE"/>
          <w:sz w:val="21"/>
          <w:szCs w:val="21"/>
        </w:rPr>
        <w:t>position</w:t>
      </w:r>
      <w:r w:rsidRPr="0041334D">
        <w:rPr>
          <w:rFonts w:ascii="Consolas" w:hAnsi="Consolas"/>
          <w:color w:val="D4D4D4"/>
          <w:sz w:val="21"/>
          <w:szCs w:val="21"/>
        </w:rPr>
        <w:t xml:space="preserve">: </w:t>
      </w:r>
      <w:r w:rsidRPr="0041334D">
        <w:rPr>
          <w:rFonts w:ascii="Consolas" w:hAnsi="Consolas"/>
          <w:color w:val="CE9178"/>
          <w:sz w:val="21"/>
          <w:szCs w:val="21"/>
        </w:rPr>
        <w:t>absolute</w:t>
      </w:r>
      <w:r w:rsidRPr="0041334D">
        <w:rPr>
          <w:rFonts w:ascii="Consolas" w:hAnsi="Consolas"/>
          <w:color w:val="D4D4D4"/>
          <w:sz w:val="21"/>
          <w:szCs w:val="21"/>
        </w:rPr>
        <w:t>;</w:t>
      </w:r>
    </w:p>
    <w:p w14:paraId="1EDFED76"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top</w:t>
      </w:r>
      <w:r w:rsidRPr="0041334D">
        <w:rPr>
          <w:rFonts w:ascii="Consolas" w:hAnsi="Consolas"/>
          <w:color w:val="D4D4D4"/>
          <w:sz w:val="21"/>
          <w:szCs w:val="21"/>
        </w:rPr>
        <w:t xml:space="preserve">: </w:t>
      </w:r>
      <w:r w:rsidRPr="0041334D">
        <w:rPr>
          <w:rFonts w:ascii="Consolas" w:hAnsi="Consolas"/>
          <w:color w:val="B5CEA8"/>
          <w:sz w:val="21"/>
          <w:szCs w:val="21"/>
        </w:rPr>
        <w:t>50%</w:t>
      </w:r>
      <w:r w:rsidRPr="0041334D">
        <w:rPr>
          <w:rFonts w:ascii="Consolas" w:hAnsi="Consolas"/>
          <w:color w:val="D4D4D4"/>
          <w:sz w:val="21"/>
          <w:szCs w:val="21"/>
        </w:rPr>
        <w:t>;</w:t>
      </w:r>
    </w:p>
    <w:p w14:paraId="0FA585B0"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left</w:t>
      </w:r>
      <w:r w:rsidRPr="0041334D">
        <w:rPr>
          <w:rFonts w:ascii="Consolas" w:hAnsi="Consolas"/>
          <w:color w:val="D4D4D4"/>
          <w:sz w:val="21"/>
          <w:szCs w:val="21"/>
        </w:rPr>
        <w:t xml:space="preserve">: </w:t>
      </w:r>
      <w:r w:rsidRPr="0041334D">
        <w:rPr>
          <w:rFonts w:ascii="Consolas" w:hAnsi="Consolas"/>
          <w:color w:val="B5CEA8"/>
          <w:sz w:val="21"/>
          <w:szCs w:val="21"/>
        </w:rPr>
        <w:t>15px</w:t>
      </w:r>
      <w:r w:rsidRPr="0041334D">
        <w:rPr>
          <w:rFonts w:ascii="Consolas" w:hAnsi="Consolas"/>
          <w:color w:val="D4D4D4"/>
          <w:sz w:val="21"/>
          <w:szCs w:val="21"/>
        </w:rPr>
        <w:t>;</w:t>
      </w:r>
    </w:p>
    <w:p w14:paraId="5C065ECB"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transform</w:t>
      </w:r>
      <w:r w:rsidRPr="0041334D">
        <w:rPr>
          <w:rFonts w:ascii="Consolas" w:hAnsi="Consolas"/>
          <w:color w:val="D4D4D4"/>
          <w:sz w:val="21"/>
          <w:szCs w:val="21"/>
        </w:rPr>
        <w:t xml:space="preserve">: </w:t>
      </w:r>
      <w:r w:rsidRPr="0041334D">
        <w:rPr>
          <w:rFonts w:ascii="Consolas" w:hAnsi="Consolas"/>
          <w:color w:val="DCDCAA"/>
          <w:sz w:val="21"/>
          <w:szCs w:val="21"/>
        </w:rPr>
        <w:t>translateY</w:t>
      </w:r>
      <w:r w:rsidRPr="0041334D">
        <w:rPr>
          <w:rFonts w:ascii="Consolas" w:hAnsi="Consolas"/>
          <w:color w:val="D4D4D4"/>
          <w:sz w:val="21"/>
          <w:szCs w:val="21"/>
        </w:rPr>
        <w:t>(</w:t>
      </w:r>
      <w:r w:rsidRPr="0041334D">
        <w:rPr>
          <w:rFonts w:ascii="Consolas" w:hAnsi="Consolas"/>
          <w:color w:val="B5CEA8"/>
          <w:sz w:val="21"/>
          <w:szCs w:val="21"/>
        </w:rPr>
        <w:t>-50%</w:t>
      </w:r>
      <w:r w:rsidRPr="0041334D">
        <w:rPr>
          <w:rFonts w:ascii="Consolas" w:hAnsi="Consolas"/>
          <w:color w:val="D4D4D4"/>
          <w:sz w:val="21"/>
          <w:szCs w:val="21"/>
        </w:rPr>
        <w:t>);</w:t>
      </w:r>
    </w:p>
    <w:p w14:paraId="7B6F71E0"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color</w:t>
      </w:r>
      <w:r w:rsidRPr="0041334D">
        <w:rPr>
          <w:rFonts w:ascii="Consolas" w:hAnsi="Consolas"/>
          <w:color w:val="D4D4D4"/>
          <w:sz w:val="21"/>
          <w:szCs w:val="21"/>
        </w:rPr>
        <w:t xml:space="preserve">: </w:t>
      </w:r>
      <w:r w:rsidRPr="0041334D">
        <w:rPr>
          <w:rFonts w:ascii="Consolas" w:hAnsi="Consolas"/>
          <w:color w:val="CE9178"/>
          <w:sz w:val="21"/>
          <w:szCs w:val="21"/>
        </w:rPr>
        <w:t>#777</w:t>
      </w:r>
      <w:r w:rsidRPr="0041334D">
        <w:rPr>
          <w:rFonts w:ascii="Consolas" w:hAnsi="Consolas"/>
          <w:color w:val="D4D4D4"/>
          <w:sz w:val="21"/>
          <w:szCs w:val="21"/>
        </w:rPr>
        <w:t>;</w:t>
      </w:r>
    </w:p>
    <w:p w14:paraId="7D70A04C"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font-size</w:t>
      </w:r>
      <w:r w:rsidRPr="0041334D">
        <w:rPr>
          <w:rFonts w:ascii="Consolas" w:hAnsi="Consolas"/>
          <w:color w:val="D4D4D4"/>
          <w:sz w:val="21"/>
          <w:szCs w:val="21"/>
        </w:rPr>
        <w:t xml:space="preserve">: </w:t>
      </w:r>
      <w:r w:rsidRPr="0041334D">
        <w:rPr>
          <w:rFonts w:ascii="Consolas" w:hAnsi="Consolas"/>
          <w:color w:val="B5CEA8"/>
          <w:sz w:val="21"/>
          <w:szCs w:val="21"/>
        </w:rPr>
        <w:t>20px</w:t>
      </w:r>
      <w:r w:rsidRPr="0041334D">
        <w:rPr>
          <w:rFonts w:ascii="Consolas" w:hAnsi="Consolas"/>
          <w:color w:val="D4D4D4"/>
          <w:sz w:val="21"/>
          <w:szCs w:val="21"/>
        </w:rPr>
        <w:t>;</w:t>
      </w:r>
    </w:p>
    <w:p w14:paraId="64C2829C"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w:t>
      </w:r>
    </w:p>
    <w:p w14:paraId="15199662"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808080"/>
          <w:sz w:val="21"/>
          <w:szCs w:val="21"/>
        </w:rPr>
        <w:t>&lt;/</w:t>
      </w:r>
      <w:r w:rsidRPr="0041334D">
        <w:rPr>
          <w:rFonts w:ascii="Consolas" w:hAnsi="Consolas"/>
          <w:color w:val="569CD6"/>
          <w:sz w:val="21"/>
          <w:szCs w:val="21"/>
        </w:rPr>
        <w:t>style</w:t>
      </w:r>
      <w:r w:rsidRPr="0041334D">
        <w:rPr>
          <w:rFonts w:ascii="Consolas" w:hAnsi="Consolas"/>
          <w:color w:val="808080"/>
          <w:sz w:val="21"/>
          <w:szCs w:val="21"/>
        </w:rPr>
        <w:t>&gt;</w:t>
      </w:r>
    </w:p>
    <w:p w14:paraId="11AADCCF"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808080"/>
          <w:sz w:val="21"/>
          <w:szCs w:val="21"/>
        </w:rPr>
        <w:t>&lt;/</w:t>
      </w:r>
      <w:r w:rsidRPr="0041334D">
        <w:rPr>
          <w:rFonts w:ascii="Consolas" w:hAnsi="Consolas"/>
          <w:color w:val="569CD6"/>
          <w:sz w:val="21"/>
          <w:szCs w:val="21"/>
        </w:rPr>
        <w:t>head</w:t>
      </w:r>
      <w:r w:rsidRPr="0041334D">
        <w:rPr>
          <w:rFonts w:ascii="Consolas" w:hAnsi="Consolas"/>
          <w:color w:val="808080"/>
          <w:sz w:val="21"/>
          <w:szCs w:val="21"/>
        </w:rPr>
        <w:t>&gt;</w:t>
      </w:r>
    </w:p>
    <w:p w14:paraId="62E5B54F"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p>
    <w:p w14:paraId="216975D0"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808080"/>
          <w:sz w:val="21"/>
          <w:szCs w:val="21"/>
        </w:rPr>
        <w:t>&lt;</w:t>
      </w:r>
      <w:r w:rsidRPr="0041334D">
        <w:rPr>
          <w:rFonts w:ascii="Consolas" w:hAnsi="Consolas"/>
          <w:color w:val="569CD6"/>
          <w:sz w:val="21"/>
          <w:szCs w:val="21"/>
        </w:rPr>
        <w:t>body</w:t>
      </w:r>
      <w:r w:rsidRPr="0041334D">
        <w:rPr>
          <w:rFonts w:ascii="Consolas" w:hAnsi="Consolas"/>
          <w:color w:val="808080"/>
          <w:sz w:val="21"/>
          <w:szCs w:val="21"/>
        </w:rPr>
        <w:t>&gt;</w:t>
      </w:r>
    </w:p>
    <w:p w14:paraId="65D9656E"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p>
    <w:p w14:paraId="601527FE"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CCCCCC"/>
          <w:sz w:val="21"/>
          <w:szCs w:val="21"/>
        </w:rPr>
        <w:t xml:space="preserve">    </w:t>
      </w:r>
      <w:r w:rsidRPr="0041334D">
        <w:rPr>
          <w:rFonts w:ascii="Consolas" w:hAnsi="Consolas"/>
          <w:color w:val="808080"/>
          <w:sz w:val="21"/>
          <w:szCs w:val="21"/>
        </w:rPr>
        <w:t>&lt;</w:t>
      </w:r>
      <w:r w:rsidRPr="0041334D">
        <w:rPr>
          <w:rFonts w:ascii="Consolas" w:hAnsi="Consolas"/>
          <w:color w:val="569CD6"/>
          <w:sz w:val="21"/>
          <w:szCs w:val="21"/>
        </w:rPr>
        <w:t>section</w:t>
      </w:r>
      <w:r w:rsidRPr="0041334D">
        <w:rPr>
          <w:rFonts w:ascii="Consolas" w:hAnsi="Consolas"/>
          <w:color w:val="CCCCCC"/>
          <w:sz w:val="21"/>
          <w:szCs w:val="21"/>
        </w:rPr>
        <w:t xml:space="preserve"> </w:t>
      </w:r>
      <w:r w:rsidRPr="0041334D">
        <w:rPr>
          <w:rFonts w:ascii="Consolas" w:hAnsi="Consolas"/>
          <w:color w:val="9CDCFE"/>
          <w:sz w:val="21"/>
          <w:szCs w:val="21"/>
        </w:rPr>
        <w:t>class</w:t>
      </w:r>
      <w:r w:rsidRPr="0041334D">
        <w:rPr>
          <w:rFonts w:ascii="Consolas" w:hAnsi="Consolas"/>
          <w:color w:val="CCCCCC"/>
          <w:sz w:val="21"/>
          <w:szCs w:val="21"/>
        </w:rPr>
        <w:t>=</w:t>
      </w:r>
      <w:r w:rsidRPr="0041334D">
        <w:rPr>
          <w:rFonts w:ascii="Consolas" w:hAnsi="Consolas"/>
          <w:color w:val="CE9178"/>
          <w:sz w:val="21"/>
          <w:szCs w:val="21"/>
        </w:rPr>
        <w:t>"contenedor"</w:t>
      </w:r>
      <w:r w:rsidRPr="0041334D">
        <w:rPr>
          <w:rFonts w:ascii="Consolas" w:hAnsi="Consolas"/>
          <w:color w:val="808080"/>
          <w:sz w:val="21"/>
          <w:szCs w:val="21"/>
        </w:rPr>
        <w:t>&gt;</w:t>
      </w:r>
    </w:p>
    <w:p w14:paraId="26AC1EDB" w14:textId="77777777" w:rsidR="0041334D" w:rsidRPr="00015106"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r w:rsidRPr="00015106">
        <w:rPr>
          <w:rFonts w:ascii="Consolas" w:hAnsi="Consolas"/>
          <w:color w:val="CCCCCC"/>
          <w:sz w:val="21"/>
          <w:szCs w:val="21"/>
        </w:rPr>
        <w:t>Formulario con CSS</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p>
    <w:p w14:paraId="34287A65"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41334D">
        <w:rPr>
          <w:rFonts w:ascii="Consolas" w:hAnsi="Consolas"/>
          <w:color w:val="808080"/>
          <w:sz w:val="21"/>
          <w:szCs w:val="21"/>
        </w:rPr>
        <w:t>&lt;</w:t>
      </w:r>
      <w:r w:rsidRPr="0041334D">
        <w:rPr>
          <w:rFonts w:ascii="Consolas" w:hAnsi="Consolas"/>
          <w:color w:val="569CD6"/>
          <w:sz w:val="21"/>
          <w:szCs w:val="21"/>
        </w:rPr>
        <w:t>form</w:t>
      </w:r>
      <w:r w:rsidRPr="0041334D">
        <w:rPr>
          <w:rFonts w:ascii="Consolas" w:hAnsi="Consolas"/>
          <w:color w:val="808080"/>
          <w:sz w:val="21"/>
          <w:szCs w:val="21"/>
        </w:rPr>
        <w:t>&gt;</w:t>
      </w:r>
    </w:p>
    <w:p w14:paraId="42B36C08"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fieldset</w:t>
      </w:r>
      <w:r w:rsidRPr="00612C9A">
        <w:rPr>
          <w:rFonts w:ascii="Consolas" w:hAnsi="Consolas"/>
          <w:color w:val="808080"/>
          <w:sz w:val="21"/>
          <w:szCs w:val="21"/>
        </w:rPr>
        <w:t>&gt;</w:t>
      </w:r>
    </w:p>
    <w:p w14:paraId="78443FD3"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legend</w:t>
      </w:r>
      <w:r w:rsidRPr="00612C9A">
        <w:rPr>
          <w:rFonts w:ascii="Consolas" w:hAnsi="Consolas"/>
          <w:color w:val="808080"/>
          <w:sz w:val="21"/>
          <w:szCs w:val="21"/>
        </w:rPr>
        <w:t>&gt;</w:t>
      </w:r>
      <w:r w:rsidRPr="00612C9A">
        <w:rPr>
          <w:rFonts w:ascii="Consolas" w:hAnsi="Consolas"/>
          <w:color w:val="CCCCCC"/>
          <w:sz w:val="21"/>
          <w:szCs w:val="21"/>
        </w:rPr>
        <w:t>Información Personal</w:t>
      </w:r>
      <w:r w:rsidRPr="00612C9A">
        <w:rPr>
          <w:rFonts w:ascii="Consolas" w:hAnsi="Consolas"/>
          <w:color w:val="808080"/>
          <w:sz w:val="21"/>
          <w:szCs w:val="21"/>
        </w:rPr>
        <w:t>&lt;/</w:t>
      </w:r>
      <w:r w:rsidRPr="00612C9A">
        <w:rPr>
          <w:rFonts w:ascii="Consolas" w:hAnsi="Consolas"/>
          <w:color w:val="569CD6"/>
          <w:sz w:val="21"/>
          <w:szCs w:val="21"/>
        </w:rPr>
        <w:t>legend</w:t>
      </w:r>
      <w:r w:rsidRPr="00612C9A">
        <w:rPr>
          <w:rFonts w:ascii="Consolas" w:hAnsi="Consolas"/>
          <w:color w:val="808080"/>
          <w:sz w:val="21"/>
          <w:szCs w:val="21"/>
        </w:rPr>
        <w:t>&gt;</w:t>
      </w:r>
    </w:p>
    <w:p w14:paraId="6D518872"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div</w:t>
      </w:r>
      <w:r w:rsidRPr="00612C9A">
        <w:rPr>
          <w:rFonts w:ascii="Consolas" w:hAnsi="Consolas"/>
          <w:color w:val="CCCCCC"/>
          <w:sz w:val="21"/>
          <w:szCs w:val="21"/>
        </w:rPr>
        <w:t xml:space="preserve"> </w:t>
      </w:r>
      <w:r w:rsidRPr="00612C9A">
        <w:rPr>
          <w:rFonts w:ascii="Consolas" w:hAnsi="Consolas"/>
          <w:color w:val="9CDCFE"/>
          <w:sz w:val="21"/>
          <w:szCs w:val="21"/>
        </w:rPr>
        <w:t>class</w:t>
      </w:r>
      <w:r w:rsidRPr="00612C9A">
        <w:rPr>
          <w:rFonts w:ascii="Consolas" w:hAnsi="Consolas"/>
          <w:color w:val="CCCCCC"/>
          <w:sz w:val="21"/>
          <w:szCs w:val="21"/>
        </w:rPr>
        <w:t>=</w:t>
      </w:r>
      <w:r w:rsidRPr="00612C9A">
        <w:rPr>
          <w:rFonts w:ascii="Consolas" w:hAnsi="Consolas"/>
          <w:color w:val="CE9178"/>
          <w:sz w:val="21"/>
          <w:szCs w:val="21"/>
        </w:rPr>
        <w:t>"input-container"</w:t>
      </w:r>
      <w:r w:rsidRPr="00612C9A">
        <w:rPr>
          <w:rFonts w:ascii="Consolas" w:hAnsi="Consolas"/>
          <w:color w:val="808080"/>
          <w:sz w:val="21"/>
          <w:szCs w:val="21"/>
        </w:rPr>
        <w:t>&gt;</w:t>
      </w:r>
    </w:p>
    <w:p w14:paraId="6BEC74EC"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i</w:t>
      </w:r>
      <w:r w:rsidRPr="00612C9A">
        <w:rPr>
          <w:rFonts w:ascii="Consolas" w:hAnsi="Consolas"/>
          <w:color w:val="CCCCCC"/>
          <w:sz w:val="21"/>
          <w:szCs w:val="21"/>
        </w:rPr>
        <w:t xml:space="preserve"> </w:t>
      </w:r>
      <w:r w:rsidRPr="00612C9A">
        <w:rPr>
          <w:rFonts w:ascii="Consolas" w:hAnsi="Consolas"/>
          <w:color w:val="9CDCFE"/>
          <w:sz w:val="21"/>
          <w:szCs w:val="21"/>
        </w:rPr>
        <w:t>class</w:t>
      </w:r>
      <w:r w:rsidRPr="00612C9A">
        <w:rPr>
          <w:rFonts w:ascii="Consolas" w:hAnsi="Consolas"/>
          <w:color w:val="CCCCCC"/>
          <w:sz w:val="21"/>
          <w:szCs w:val="21"/>
        </w:rPr>
        <w:t>=</w:t>
      </w:r>
      <w:r w:rsidRPr="00612C9A">
        <w:rPr>
          <w:rFonts w:ascii="Consolas" w:hAnsi="Consolas"/>
          <w:color w:val="CE9178"/>
          <w:sz w:val="21"/>
          <w:szCs w:val="21"/>
        </w:rPr>
        <w:t>"material-symbols-outlined input-icon"</w:t>
      </w:r>
      <w:r w:rsidRPr="00612C9A">
        <w:rPr>
          <w:rFonts w:ascii="Consolas" w:hAnsi="Consolas"/>
          <w:color w:val="808080"/>
          <w:sz w:val="21"/>
          <w:szCs w:val="21"/>
        </w:rPr>
        <w:t>&gt;</w:t>
      </w:r>
      <w:r w:rsidRPr="00612C9A">
        <w:rPr>
          <w:rFonts w:ascii="Consolas" w:hAnsi="Consolas"/>
          <w:color w:val="CCCCCC"/>
          <w:sz w:val="21"/>
          <w:szCs w:val="21"/>
        </w:rPr>
        <w:t>person</w:t>
      </w:r>
      <w:r w:rsidRPr="00612C9A">
        <w:rPr>
          <w:rFonts w:ascii="Consolas" w:hAnsi="Consolas"/>
          <w:color w:val="808080"/>
          <w:sz w:val="21"/>
          <w:szCs w:val="21"/>
        </w:rPr>
        <w:t>&lt;/</w:t>
      </w:r>
      <w:r w:rsidRPr="00612C9A">
        <w:rPr>
          <w:rFonts w:ascii="Consolas" w:hAnsi="Consolas"/>
          <w:color w:val="569CD6"/>
          <w:sz w:val="21"/>
          <w:szCs w:val="21"/>
        </w:rPr>
        <w:t>i</w:t>
      </w:r>
      <w:r w:rsidRPr="00612C9A">
        <w:rPr>
          <w:rFonts w:ascii="Consolas" w:hAnsi="Consolas"/>
          <w:color w:val="808080"/>
          <w:sz w:val="21"/>
          <w:szCs w:val="21"/>
        </w:rPr>
        <w:t>&gt;</w:t>
      </w:r>
    </w:p>
    <w:p w14:paraId="694E7725"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input</w:t>
      </w:r>
      <w:r w:rsidRPr="00612C9A">
        <w:rPr>
          <w:rFonts w:ascii="Consolas" w:hAnsi="Consolas"/>
          <w:color w:val="CCCCCC"/>
          <w:sz w:val="21"/>
          <w:szCs w:val="21"/>
        </w:rPr>
        <w:t xml:space="preserve"> </w:t>
      </w:r>
      <w:r w:rsidRPr="00612C9A">
        <w:rPr>
          <w:rFonts w:ascii="Consolas" w:hAnsi="Consolas"/>
          <w:color w:val="9CDCFE"/>
          <w:sz w:val="21"/>
          <w:szCs w:val="21"/>
        </w:rPr>
        <w:t>type</w:t>
      </w:r>
      <w:r w:rsidRPr="00612C9A">
        <w:rPr>
          <w:rFonts w:ascii="Consolas" w:hAnsi="Consolas"/>
          <w:color w:val="CCCCCC"/>
          <w:sz w:val="21"/>
          <w:szCs w:val="21"/>
        </w:rPr>
        <w:t>=</w:t>
      </w:r>
      <w:r w:rsidRPr="00612C9A">
        <w:rPr>
          <w:rFonts w:ascii="Consolas" w:hAnsi="Consolas"/>
          <w:color w:val="CE9178"/>
          <w:sz w:val="21"/>
          <w:szCs w:val="21"/>
        </w:rPr>
        <w:t>"text"</w:t>
      </w:r>
      <w:r w:rsidRPr="00612C9A">
        <w:rPr>
          <w:rFonts w:ascii="Consolas" w:hAnsi="Consolas"/>
          <w:color w:val="CCCCCC"/>
          <w:sz w:val="21"/>
          <w:szCs w:val="21"/>
        </w:rPr>
        <w:t xml:space="preserve"> </w:t>
      </w:r>
      <w:r w:rsidRPr="00612C9A">
        <w:rPr>
          <w:rFonts w:ascii="Consolas" w:hAnsi="Consolas"/>
          <w:color w:val="9CDCFE"/>
          <w:sz w:val="21"/>
          <w:szCs w:val="21"/>
        </w:rPr>
        <w:t>class</w:t>
      </w:r>
      <w:r w:rsidRPr="00612C9A">
        <w:rPr>
          <w:rFonts w:ascii="Consolas" w:hAnsi="Consolas"/>
          <w:color w:val="CCCCCC"/>
          <w:sz w:val="21"/>
          <w:szCs w:val="21"/>
        </w:rPr>
        <w:t>=</w:t>
      </w:r>
      <w:r w:rsidRPr="00612C9A">
        <w:rPr>
          <w:rFonts w:ascii="Consolas" w:hAnsi="Consolas"/>
          <w:color w:val="CE9178"/>
          <w:sz w:val="21"/>
          <w:szCs w:val="21"/>
        </w:rPr>
        <w:t>"icon-input"</w:t>
      </w:r>
      <w:r w:rsidRPr="00612C9A">
        <w:rPr>
          <w:rFonts w:ascii="Consolas" w:hAnsi="Consolas"/>
          <w:color w:val="CCCCCC"/>
          <w:sz w:val="21"/>
          <w:szCs w:val="21"/>
        </w:rPr>
        <w:t xml:space="preserve"> </w:t>
      </w:r>
      <w:r w:rsidRPr="00612C9A">
        <w:rPr>
          <w:rFonts w:ascii="Consolas" w:hAnsi="Consolas"/>
          <w:color w:val="9CDCFE"/>
          <w:sz w:val="21"/>
          <w:szCs w:val="21"/>
        </w:rPr>
        <w:t>placeholder</w:t>
      </w:r>
      <w:r w:rsidRPr="00612C9A">
        <w:rPr>
          <w:rFonts w:ascii="Consolas" w:hAnsi="Consolas"/>
          <w:color w:val="CCCCCC"/>
          <w:sz w:val="21"/>
          <w:szCs w:val="21"/>
        </w:rPr>
        <w:t>=</w:t>
      </w:r>
      <w:r w:rsidRPr="00612C9A">
        <w:rPr>
          <w:rFonts w:ascii="Consolas" w:hAnsi="Consolas"/>
          <w:color w:val="CE9178"/>
          <w:sz w:val="21"/>
          <w:szCs w:val="21"/>
        </w:rPr>
        <w:t>"Nombre"</w:t>
      </w:r>
      <w:r w:rsidRPr="00612C9A">
        <w:rPr>
          <w:rFonts w:ascii="Consolas" w:hAnsi="Consolas"/>
          <w:color w:val="808080"/>
          <w:sz w:val="21"/>
          <w:szCs w:val="21"/>
        </w:rPr>
        <w:t>&gt;</w:t>
      </w:r>
    </w:p>
    <w:p w14:paraId="023DB890"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div</w:t>
      </w:r>
      <w:r w:rsidRPr="00612C9A">
        <w:rPr>
          <w:rFonts w:ascii="Consolas" w:hAnsi="Consolas"/>
          <w:color w:val="808080"/>
          <w:sz w:val="21"/>
          <w:szCs w:val="21"/>
        </w:rPr>
        <w:t>&gt;</w:t>
      </w:r>
    </w:p>
    <w:p w14:paraId="14DE11EE"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div</w:t>
      </w:r>
      <w:r w:rsidRPr="00612C9A">
        <w:rPr>
          <w:rFonts w:ascii="Consolas" w:hAnsi="Consolas"/>
          <w:color w:val="CCCCCC"/>
          <w:sz w:val="21"/>
          <w:szCs w:val="21"/>
        </w:rPr>
        <w:t xml:space="preserve"> </w:t>
      </w:r>
      <w:r w:rsidRPr="00612C9A">
        <w:rPr>
          <w:rFonts w:ascii="Consolas" w:hAnsi="Consolas"/>
          <w:color w:val="9CDCFE"/>
          <w:sz w:val="21"/>
          <w:szCs w:val="21"/>
        </w:rPr>
        <w:t>class</w:t>
      </w:r>
      <w:r w:rsidRPr="00612C9A">
        <w:rPr>
          <w:rFonts w:ascii="Consolas" w:hAnsi="Consolas"/>
          <w:color w:val="CCCCCC"/>
          <w:sz w:val="21"/>
          <w:szCs w:val="21"/>
        </w:rPr>
        <w:t>=</w:t>
      </w:r>
      <w:r w:rsidRPr="00612C9A">
        <w:rPr>
          <w:rFonts w:ascii="Consolas" w:hAnsi="Consolas"/>
          <w:color w:val="CE9178"/>
          <w:sz w:val="21"/>
          <w:szCs w:val="21"/>
        </w:rPr>
        <w:t>"input-container"</w:t>
      </w:r>
      <w:r w:rsidRPr="00612C9A">
        <w:rPr>
          <w:rFonts w:ascii="Consolas" w:hAnsi="Consolas"/>
          <w:color w:val="808080"/>
          <w:sz w:val="21"/>
          <w:szCs w:val="21"/>
        </w:rPr>
        <w:t>&gt;</w:t>
      </w:r>
    </w:p>
    <w:p w14:paraId="266291FC"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i</w:t>
      </w:r>
      <w:r w:rsidRPr="00612C9A">
        <w:rPr>
          <w:rFonts w:ascii="Consolas" w:hAnsi="Consolas"/>
          <w:color w:val="CCCCCC"/>
          <w:sz w:val="21"/>
          <w:szCs w:val="21"/>
        </w:rPr>
        <w:t xml:space="preserve"> </w:t>
      </w:r>
      <w:r w:rsidRPr="00612C9A">
        <w:rPr>
          <w:rFonts w:ascii="Consolas" w:hAnsi="Consolas"/>
          <w:color w:val="9CDCFE"/>
          <w:sz w:val="21"/>
          <w:szCs w:val="21"/>
        </w:rPr>
        <w:t>class</w:t>
      </w:r>
      <w:r w:rsidRPr="00612C9A">
        <w:rPr>
          <w:rFonts w:ascii="Consolas" w:hAnsi="Consolas"/>
          <w:color w:val="CCCCCC"/>
          <w:sz w:val="21"/>
          <w:szCs w:val="21"/>
        </w:rPr>
        <w:t>=</w:t>
      </w:r>
      <w:r w:rsidRPr="00612C9A">
        <w:rPr>
          <w:rFonts w:ascii="Consolas" w:hAnsi="Consolas"/>
          <w:color w:val="CE9178"/>
          <w:sz w:val="21"/>
          <w:szCs w:val="21"/>
        </w:rPr>
        <w:t>"material-symbols-outlined  input-icon"</w:t>
      </w:r>
      <w:r w:rsidRPr="00612C9A">
        <w:rPr>
          <w:rFonts w:ascii="Consolas" w:hAnsi="Consolas"/>
          <w:color w:val="808080"/>
          <w:sz w:val="21"/>
          <w:szCs w:val="21"/>
        </w:rPr>
        <w:t>&gt;</w:t>
      </w:r>
      <w:r w:rsidRPr="00612C9A">
        <w:rPr>
          <w:rFonts w:ascii="Consolas" w:hAnsi="Consolas"/>
          <w:color w:val="CCCCCC"/>
          <w:sz w:val="21"/>
          <w:szCs w:val="21"/>
        </w:rPr>
        <w:t>email</w:t>
      </w:r>
      <w:r w:rsidRPr="00612C9A">
        <w:rPr>
          <w:rFonts w:ascii="Consolas" w:hAnsi="Consolas"/>
          <w:color w:val="808080"/>
          <w:sz w:val="21"/>
          <w:szCs w:val="21"/>
        </w:rPr>
        <w:t>&lt;/</w:t>
      </w:r>
      <w:r w:rsidRPr="00612C9A">
        <w:rPr>
          <w:rFonts w:ascii="Consolas" w:hAnsi="Consolas"/>
          <w:color w:val="569CD6"/>
          <w:sz w:val="21"/>
          <w:szCs w:val="21"/>
        </w:rPr>
        <w:t>i</w:t>
      </w:r>
      <w:r w:rsidRPr="00612C9A">
        <w:rPr>
          <w:rFonts w:ascii="Consolas" w:hAnsi="Consolas"/>
          <w:color w:val="808080"/>
          <w:sz w:val="21"/>
          <w:szCs w:val="21"/>
        </w:rPr>
        <w:t>&gt;</w:t>
      </w:r>
    </w:p>
    <w:p w14:paraId="2E8735B5"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input</w:t>
      </w:r>
      <w:r w:rsidRPr="00612C9A">
        <w:rPr>
          <w:rFonts w:ascii="Consolas" w:hAnsi="Consolas"/>
          <w:color w:val="CCCCCC"/>
          <w:sz w:val="21"/>
          <w:szCs w:val="21"/>
        </w:rPr>
        <w:t xml:space="preserve"> </w:t>
      </w:r>
      <w:r w:rsidRPr="00612C9A">
        <w:rPr>
          <w:rFonts w:ascii="Consolas" w:hAnsi="Consolas"/>
          <w:color w:val="9CDCFE"/>
          <w:sz w:val="21"/>
          <w:szCs w:val="21"/>
        </w:rPr>
        <w:t>type</w:t>
      </w:r>
      <w:r w:rsidRPr="00612C9A">
        <w:rPr>
          <w:rFonts w:ascii="Consolas" w:hAnsi="Consolas"/>
          <w:color w:val="CCCCCC"/>
          <w:sz w:val="21"/>
          <w:szCs w:val="21"/>
        </w:rPr>
        <w:t>=</w:t>
      </w:r>
      <w:r w:rsidRPr="00612C9A">
        <w:rPr>
          <w:rFonts w:ascii="Consolas" w:hAnsi="Consolas"/>
          <w:color w:val="CE9178"/>
          <w:sz w:val="21"/>
          <w:szCs w:val="21"/>
        </w:rPr>
        <w:t>"text"</w:t>
      </w:r>
      <w:r w:rsidRPr="00612C9A">
        <w:rPr>
          <w:rFonts w:ascii="Consolas" w:hAnsi="Consolas"/>
          <w:color w:val="CCCCCC"/>
          <w:sz w:val="21"/>
          <w:szCs w:val="21"/>
        </w:rPr>
        <w:t xml:space="preserve"> </w:t>
      </w:r>
      <w:r w:rsidRPr="00612C9A">
        <w:rPr>
          <w:rFonts w:ascii="Consolas" w:hAnsi="Consolas"/>
          <w:color w:val="9CDCFE"/>
          <w:sz w:val="21"/>
          <w:szCs w:val="21"/>
        </w:rPr>
        <w:t>class</w:t>
      </w:r>
      <w:r w:rsidRPr="00612C9A">
        <w:rPr>
          <w:rFonts w:ascii="Consolas" w:hAnsi="Consolas"/>
          <w:color w:val="CCCCCC"/>
          <w:sz w:val="21"/>
          <w:szCs w:val="21"/>
        </w:rPr>
        <w:t>=</w:t>
      </w:r>
      <w:r w:rsidRPr="00612C9A">
        <w:rPr>
          <w:rFonts w:ascii="Consolas" w:hAnsi="Consolas"/>
          <w:color w:val="CE9178"/>
          <w:sz w:val="21"/>
          <w:szCs w:val="21"/>
        </w:rPr>
        <w:t>"icon-input"</w:t>
      </w:r>
      <w:r w:rsidRPr="00612C9A">
        <w:rPr>
          <w:rFonts w:ascii="Consolas" w:hAnsi="Consolas"/>
          <w:color w:val="CCCCCC"/>
          <w:sz w:val="21"/>
          <w:szCs w:val="21"/>
        </w:rPr>
        <w:t xml:space="preserve"> </w:t>
      </w:r>
      <w:r w:rsidRPr="00612C9A">
        <w:rPr>
          <w:rFonts w:ascii="Consolas" w:hAnsi="Consolas"/>
          <w:color w:val="9CDCFE"/>
          <w:sz w:val="21"/>
          <w:szCs w:val="21"/>
        </w:rPr>
        <w:t>placeholder</w:t>
      </w:r>
      <w:r w:rsidRPr="00612C9A">
        <w:rPr>
          <w:rFonts w:ascii="Consolas" w:hAnsi="Consolas"/>
          <w:color w:val="CCCCCC"/>
          <w:sz w:val="21"/>
          <w:szCs w:val="21"/>
        </w:rPr>
        <w:t>=</w:t>
      </w:r>
      <w:r w:rsidRPr="00612C9A">
        <w:rPr>
          <w:rFonts w:ascii="Consolas" w:hAnsi="Consolas"/>
          <w:color w:val="CE9178"/>
          <w:sz w:val="21"/>
          <w:szCs w:val="21"/>
        </w:rPr>
        <w:t>"Correo electrónico"</w:t>
      </w:r>
      <w:r w:rsidRPr="00612C9A">
        <w:rPr>
          <w:rFonts w:ascii="Consolas" w:hAnsi="Consolas"/>
          <w:color w:val="808080"/>
          <w:sz w:val="21"/>
          <w:szCs w:val="21"/>
        </w:rPr>
        <w:t>&gt;</w:t>
      </w:r>
    </w:p>
    <w:p w14:paraId="14242D55"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div</w:t>
      </w:r>
      <w:r w:rsidRPr="00612C9A">
        <w:rPr>
          <w:rFonts w:ascii="Consolas" w:hAnsi="Consolas"/>
          <w:color w:val="808080"/>
          <w:sz w:val="21"/>
          <w:szCs w:val="21"/>
        </w:rPr>
        <w:t>&gt;</w:t>
      </w:r>
    </w:p>
    <w:p w14:paraId="4AEBE1C8"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div</w:t>
      </w:r>
      <w:r w:rsidRPr="00612C9A">
        <w:rPr>
          <w:rFonts w:ascii="Consolas" w:hAnsi="Consolas"/>
          <w:color w:val="CCCCCC"/>
          <w:sz w:val="21"/>
          <w:szCs w:val="21"/>
        </w:rPr>
        <w:t xml:space="preserve"> </w:t>
      </w:r>
      <w:r w:rsidRPr="00612C9A">
        <w:rPr>
          <w:rFonts w:ascii="Consolas" w:hAnsi="Consolas"/>
          <w:color w:val="9CDCFE"/>
          <w:sz w:val="21"/>
          <w:szCs w:val="21"/>
        </w:rPr>
        <w:t>class</w:t>
      </w:r>
      <w:r w:rsidRPr="00612C9A">
        <w:rPr>
          <w:rFonts w:ascii="Consolas" w:hAnsi="Consolas"/>
          <w:color w:val="CCCCCC"/>
          <w:sz w:val="21"/>
          <w:szCs w:val="21"/>
        </w:rPr>
        <w:t>=</w:t>
      </w:r>
      <w:r w:rsidRPr="00612C9A">
        <w:rPr>
          <w:rFonts w:ascii="Consolas" w:hAnsi="Consolas"/>
          <w:color w:val="CE9178"/>
          <w:sz w:val="21"/>
          <w:szCs w:val="21"/>
        </w:rPr>
        <w:t>"input-container"</w:t>
      </w:r>
      <w:r w:rsidRPr="00612C9A">
        <w:rPr>
          <w:rFonts w:ascii="Consolas" w:hAnsi="Consolas"/>
          <w:color w:val="808080"/>
          <w:sz w:val="21"/>
          <w:szCs w:val="21"/>
        </w:rPr>
        <w:t>&gt;</w:t>
      </w:r>
    </w:p>
    <w:p w14:paraId="56418F92"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i</w:t>
      </w:r>
      <w:r w:rsidRPr="00612C9A">
        <w:rPr>
          <w:rFonts w:ascii="Consolas" w:hAnsi="Consolas"/>
          <w:color w:val="CCCCCC"/>
          <w:sz w:val="21"/>
          <w:szCs w:val="21"/>
        </w:rPr>
        <w:t xml:space="preserve"> </w:t>
      </w:r>
      <w:r w:rsidRPr="00612C9A">
        <w:rPr>
          <w:rFonts w:ascii="Consolas" w:hAnsi="Consolas"/>
          <w:color w:val="9CDCFE"/>
          <w:sz w:val="21"/>
          <w:szCs w:val="21"/>
        </w:rPr>
        <w:t>class</w:t>
      </w:r>
      <w:r w:rsidRPr="00612C9A">
        <w:rPr>
          <w:rFonts w:ascii="Consolas" w:hAnsi="Consolas"/>
          <w:color w:val="CCCCCC"/>
          <w:sz w:val="21"/>
          <w:szCs w:val="21"/>
        </w:rPr>
        <w:t>=</w:t>
      </w:r>
      <w:r w:rsidRPr="00612C9A">
        <w:rPr>
          <w:rFonts w:ascii="Consolas" w:hAnsi="Consolas"/>
          <w:color w:val="CE9178"/>
          <w:sz w:val="21"/>
          <w:szCs w:val="21"/>
        </w:rPr>
        <w:t>"material-symbols-outlined input-icon"</w:t>
      </w:r>
      <w:r w:rsidRPr="00612C9A">
        <w:rPr>
          <w:rFonts w:ascii="Consolas" w:hAnsi="Consolas"/>
          <w:color w:val="808080"/>
          <w:sz w:val="21"/>
          <w:szCs w:val="21"/>
        </w:rPr>
        <w:t>&gt;</w:t>
      </w:r>
      <w:r w:rsidRPr="00612C9A">
        <w:rPr>
          <w:rFonts w:ascii="Consolas" w:hAnsi="Consolas"/>
          <w:color w:val="CCCCCC"/>
          <w:sz w:val="21"/>
          <w:szCs w:val="21"/>
        </w:rPr>
        <w:t>lock</w:t>
      </w:r>
      <w:r w:rsidRPr="00612C9A">
        <w:rPr>
          <w:rFonts w:ascii="Consolas" w:hAnsi="Consolas"/>
          <w:color w:val="808080"/>
          <w:sz w:val="21"/>
          <w:szCs w:val="21"/>
        </w:rPr>
        <w:t>&lt;/</w:t>
      </w:r>
      <w:r w:rsidRPr="00612C9A">
        <w:rPr>
          <w:rFonts w:ascii="Consolas" w:hAnsi="Consolas"/>
          <w:color w:val="569CD6"/>
          <w:sz w:val="21"/>
          <w:szCs w:val="21"/>
        </w:rPr>
        <w:t>i</w:t>
      </w:r>
      <w:r w:rsidRPr="00612C9A">
        <w:rPr>
          <w:rFonts w:ascii="Consolas" w:hAnsi="Consolas"/>
          <w:color w:val="808080"/>
          <w:sz w:val="21"/>
          <w:szCs w:val="21"/>
        </w:rPr>
        <w:t>&gt;</w:t>
      </w:r>
    </w:p>
    <w:p w14:paraId="2C2DACAE"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input</w:t>
      </w:r>
      <w:r w:rsidRPr="00612C9A">
        <w:rPr>
          <w:rFonts w:ascii="Consolas" w:hAnsi="Consolas"/>
          <w:color w:val="CCCCCC"/>
          <w:sz w:val="21"/>
          <w:szCs w:val="21"/>
        </w:rPr>
        <w:t xml:space="preserve"> </w:t>
      </w:r>
      <w:r w:rsidRPr="00612C9A">
        <w:rPr>
          <w:rFonts w:ascii="Consolas" w:hAnsi="Consolas"/>
          <w:color w:val="9CDCFE"/>
          <w:sz w:val="21"/>
          <w:szCs w:val="21"/>
        </w:rPr>
        <w:t>type</w:t>
      </w:r>
      <w:r w:rsidRPr="00612C9A">
        <w:rPr>
          <w:rFonts w:ascii="Consolas" w:hAnsi="Consolas"/>
          <w:color w:val="CCCCCC"/>
          <w:sz w:val="21"/>
          <w:szCs w:val="21"/>
        </w:rPr>
        <w:t>=</w:t>
      </w:r>
      <w:r w:rsidRPr="00612C9A">
        <w:rPr>
          <w:rFonts w:ascii="Consolas" w:hAnsi="Consolas"/>
          <w:color w:val="CE9178"/>
          <w:sz w:val="21"/>
          <w:szCs w:val="21"/>
        </w:rPr>
        <w:t>"password"</w:t>
      </w:r>
      <w:r w:rsidRPr="00612C9A">
        <w:rPr>
          <w:rFonts w:ascii="Consolas" w:hAnsi="Consolas"/>
          <w:color w:val="CCCCCC"/>
          <w:sz w:val="21"/>
          <w:szCs w:val="21"/>
        </w:rPr>
        <w:t xml:space="preserve"> </w:t>
      </w:r>
      <w:r w:rsidRPr="00612C9A">
        <w:rPr>
          <w:rFonts w:ascii="Consolas" w:hAnsi="Consolas"/>
          <w:color w:val="9CDCFE"/>
          <w:sz w:val="21"/>
          <w:szCs w:val="21"/>
        </w:rPr>
        <w:t>class</w:t>
      </w:r>
      <w:r w:rsidRPr="00612C9A">
        <w:rPr>
          <w:rFonts w:ascii="Consolas" w:hAnsi="Consolas"/>
          <w:color w:val="CCCCCC"/>
          <w:sz w:val="21"/>
          <w:szCs w:val="21"/>
        </w:rPr>
        <w:t>=</w:t>
      </w:r>
      <w:r w:rsidRPr="00612C9A">
        <w:rPr>
          <w:rFonts w:ascii="Consolas" w:hAnsi="Consolas"/>
          <w:color w:val="CE9178"/>
          <w:sz w:val="21"/>
          <w:szCs w:val="21"/>
        </w:rPr>
        <w:t>"icon-input"</w:t>
      </w:r>
      <w:r w:rsidRPr="00612C9A">
        <w:rPr>
          <w:rFonts w:ascii="Consolas" w:hAnsi="Consolas"/>
          <w:color w:val="CCCCCC"/>
          <w:sz w:val="21"/>
          <w:szCs w:val="21"/>
        </w:rPr>
        <w:t xml:space="preserve"> </w:t>
      </w:r>
      <w:r w:rsidRPr="00612C9A">
        <w:rPr>
          <w:rFonts w:ascii="Consolas" w:hAnsi="Consolas"/>
          <w:color w:val="9CDCFE"/>
          <w:sz w:val="21"/>
          <w:szCs w:val="21"/>
        </w:rPr>
        <w:t>placeholder</w:t>
      </w:r>
      <w:r w:rsidRPr="00612C9A">
        <w:rPr>
          <w:rFonts w:ascii="Consolas" w:hAnsi="Consolas"/>
          <w:color w:val="CCCCCC"/>
          <w:sz w:val="21"/>
          <w:szCs w:val="21"/>
        </w:rPr>
        <w:t>=</w:t>
      </w:r>
      <w:r w:rsidRPr="00612C9A">
        <w:rPr>
          <w:rFonts w:ascii="Consolas" w:hAnsi="Consolas"/>
          <w:color w:val="CE9178"/>
          <w:sz w:val="21"/>
          <w:szCs w:val="21"/>
        </w:rPr>
        <w:t>"Contraseña"</w:t>
      </w:r>
      <w:r w:rsidRPr="00612C9A">
        <w:rPr>
          <w:rFonts w:ascii="Consolas" w:hAnsi="Consolas"/>
          <w:color w:val="808080"/>
          <w:sz w:val="21"/>
          <w:szCs w:val="21"/>
        </w:rPr>
        <w:t>&gt;</w:t>
      </w:r>
    </w:p>
    <w:p w14:paraId="6F46647A" w14:textId="77777777" w:rsidR="00612C9A" w:rsidRPr="00015106"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808080"/>
          <w:sz w:val="21"/>
          <w:szCs w:val="21"/>
        </w:rPr>
        <w:t>&gt;</w:t>
      </w:r>
    </w:p>
    <w:p w14:paraId="7A899148" w14:textId="77777777" w:rsidR="00612C9A" w:rsidRPr="00015106"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fieldset</w:t>
      </w:r>
      <w:r w:rsidRPr="00015106">
        <w:rPr>
          <w:rFonts w:ascii="Consolas" w:hAnsi="Consolas"/>
          <w:color w:val="808080"/>
          <w:sz w:val="21"/>
          <w:szCs w:val="21"/>
        </w:rPr>
        <w:t>&gt;</w:t>
      </w:r>
    </w:p>
    <w:p w14:paraId="3A60D60A"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p>
    <w:p w14:paraId="3000214A"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CCCCCC"/>
          <w:sz w:val="21"/>
          <w:szCs w:val="21"/>
        </w:rPr>
        <w:t xml:space="preserve">        </w:t>
      </w:r>
      <w:r w:rsidRPr="0041334D">
        <w:rPr>
          <w:rFonts w:ascii="Consolas" w:hAnsi="Consolas"/>
          <w:color w:val="808080"/>
          <w:sz w:val="21"/>
          <w:szCs w:val="21"/>
        </w:rPr>
        <w:t>&lt;/</w:t>
      </w:r>
      <w:r w:rsidRPr="0041334D">
        <w:rPr>
          <w:rFonts w:ascii="Consolas" w:hAnsi="Consolas"/>
          <w:color w:val="569CD6"/>
          <w:sz w:val="21"/>
          <w:szCs w:val="21"/>
        </w:rPr>
        <w:t>form</w:t>
      </w:r>
      <w:r w:rsidRPr="0041334D">
        <w:rPr>
          <w:rFonts w:ascii="Consolas" w:hAnsi="Consolas"/>
          <w:color w:val="808080"/>
          <w:sz w:val="21"/>
          <w:szCs w:val="21"/>
        </w:rPr>
        <w:t>&gt;</w:t>
      </w:r>
    </w:p>
    <w:p w14:paraId="1009DDB1"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CCCCCC"/>
          <w:sz w:val="21"/>
          <w:szCs w:val="21"/>
        </w:rPr>
        <w:t xml:space="preserve">    </w:t>
      </w:r>
      <w:r w:rsidRPr="0041334D">
        <w:rPr>
          <w:rFonts w:ascii="Consolas" w:hAnsi="Consolas"/>
          <w:color w:val="808080"/>
          <w:sz w:val="21"/>
          <w:szCs w:val="21"/>
        </w:rPr>
        <w:t>&lt;/</w:t>
      </w:r>
      <w:r w:rsidRPr="0041334D">
        <w:rPr>
          <w:rFonts w:ascii="Consolas" w:hAnsi="Consolas"/>
          <w:color w:val="569CD6"/>
          <w:sz w:val="21"/>
          <w:szCs w:val="21"/>
        </w:rPr>
        <w:t>section</w:t>
      </w:r>
      <w:r w:rsidRPr="0041334D">
        <w:rPr>
          <w:rFonts w:ascii="Consolas" w:hAnsi="Consolas"/>
          <w:color w:val="808080"/>
          <w:sz w:val="21"/>
          <w:szCs w:val="21"/>
        </w:rPr>
        <w:t>&gt;</w:t>
      </w:r>
    </w:p>
    <w:p w14:paraId="658A7F8D"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808080"/>
          <w:sz w:val="21"/>
          <w:szCs w:val="21"/>
        </w:rPr>
        <w:t>&lt;/</w:t>
      </w:r>
      <w:r w:rsidRPr="0041334D">
        <w:rPr>
          <w:rFonts w:ascii="Consolas" w:hAnsi="Consolas"/>
          <w:color w:val="569CD6"/>
          <w:sz w:val="21"/>
          <w:szCs w:val="21"/>
        </w:rPr>
        <w:t>body</w:t>
      </w:r>
      <w:r w:rsidRPr="0041334D">
        <w:rPr>
          <w:rFonts w:ascii="Consolas" w:hAnsi="Consolas"/>
          <w:color w:val="808080"/>
          <w:sz w:val="21"/>
          <w:szCs w:val="21"/>
        </w:rPr>
        <w:t>&gt;</w:t>
      </w:r>
    </w:p>
    <w:p w14:paraId="0D4C4387"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p>
    <w:p w14:paraId="41C75CD2"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334D">
        <w:rPr>
          <w:rFonts w:ascii="Consolas" w:hAnsi="Consolas"/>
          <w:color w:val="808080"/>
          <w:sz w:val="21"/>
          <w:szCs w:val="21"/>
          <w:lang w:val="es-ES"/>
        </w:rPr>
        <w:t>&lt;/</w:t>
      </w:r>
      <w:r w:rsidRPr="0041334D">
        <w:rPr>
          <w:rFonts w:ascii="Consolas" w:hAnsi="Consolas"/>
          <w:color w:val="569CD6"/>
          <w:sz w:val="21"/>
          <w:szCs w:val="21"/>
          <w:lang w:val="es-ES"/>
        </w:rPr>
        <w:t>html</w:t>
      </w:r>
      <w:r w:rsidRPr="0041334D">
        <w:rPr>
          <w:rFonts w:ascii="Consolas" w:hAnsi="Consolas"/>
          <w:color w:val="808080"/>
          <w:sz w:val="21"/>
          <w:szCs w:val="21"/>
          <w:lang w:val="es-ES"/>
        </w:rPr>
        <w:t>&gt;</w:t>
      </w:r>
    </w:p>
    <w:p w14:paraId="26178C25" w14:textId="77777777" w:rsidR="0041334D" w:rsidRPr="009564BF" w:rsidRDefault="0041334D" w:rsidP="00904F88">
      <w:pPr>
        <w:rPr>
          <w:lang w:val="es-ES"/>
        </w:rPr>
      </w:pPr>
    </w:p>
    <w:p w14:paraId="01EA7F6C" w14:textId="77777777" w:rsidR="004874DB" w:rsidRPr="009564BF" w:rsidRDefault="004874DB" w:rsidP="00904F88">
      <w:pPr>
        <w:rPr>
          <w:lang w:val="es-ES"/>
        </w:rPr>
      </w:pPr>
    </w:p>
    <w:p w14:paraId="22A48278" w14:textId="3D2EF68A" w:rsidR="00FE4438" w:rsidRPr="00904F88" w:rsidRDefault="00EF6D1A" w:rsidP="00EF6D1A">
      <w:pPr>
        <w:pStyle w:val="Ttulo1"/>
        <w:rPr>
          <w:lang w:val="es-ES"/>
        </w:rPr>
      </w:pPr>
      <w:bookmarkStart w:id="85" w:name="_Toc210640559"/>
      <w:r w:rsidRPr="00904F88">
        <w:rPr>
          <w:lang w:val="es-ES"/>
        </w:rPr>
        <w:t>Proyecto de Sitio web en HTML y CSS</w:t>
      </w:r>
      <w:bookmarkEnd w:id="85"/>
    </w:p>
    <w:p w14:paraId="2CF373EE" w14:textId="77777777" w:rsidR="00FE4438" w:rsidRPr="00904F88" w:rsidRDefault="00FE4438" w:rsidP="005C5C38">
      <w:pPr>
        <w:rPr>
          <w:lang w:val="es-ES"/>
        </w:rPr>
      </w:pPr>
    </w:p>
    <w:p w14:paraId="40564BDC" w14:textId="77777777" w:rsidR="00601EE1" w:rsidRPr="00904F88" w:rsidRDefault="00EF6D1A" w:rsidP="005C5C38">
      <w:pPr>
        <w:rPr>
          <w:lang w:val="es-ES"/>
        </w:rPr>
      </w:pPr>
      <w:r w:rsidRPr="00904F88">
        <w:rPr>
          <w:lang w:val="es-ES"/>
        </w:rPr>
        <w:t>En este apartado vamos a construir con todo lo aprendido un sitio web con</w:t>
      </w:r>
      <w:r w:rsidR="00601EE1" w:rsidRPr="00904F88">
        <w:rPr>
          <w:lang w:val="es-ES"/>
        </w:rPr>
        <w:t>:</w:t>
      </w:r>
    </w:p>
    <w:p w14:paraId="01CFEC7F" w14:textId="1A3BCD54" w:rsidR="00FE4438" w:rsidRPr="00904F88" w:rsidRDefault="00601EE1" w:rsidP="00601EE1">
      <w:pPr>
        <w:pStyle w:val="Prrafodelista"/>
        <w:numPr>
          <w:ilvl w:val="0"/>
          <w:numId w:val="56"/>
        </w:numPr>
        <w:rPr>
          <w:lang w:val="es-ES"/>
        </w:rPr>
      </w:pPr>
      <w:r w:rsidRPr="00904F88">
        <w:rPr>
          <w:lang w:val="es-ES"/>
        </w:rPr>
        <w:t>D</w:t>
      </w:r>
      <w:r w:rsidR="00EF6D1A" w:rsidRPr="00904F88">
        <w:rPr>
          <w:lang w:val="es-ES"/>
        </w:rPr>
        <w:t>os barras de navegación</w:t>
      </w:r>
      <w:r w:rsidRPr="00904F88">
        <w:rPr>
          <w:lang w:val="es-ES"/>
        </w:rPr>
        <w:t>: una horizontal y otra vertical</w:t>
      </w:r>
    </w:p>
    <w:p w14:paraId="67994F87" w14:textId="17521BAA" w:rsidR="00601EE1" w:rsidRPr="00904F88" w:rsidRDefault="00601EE1" w:rsidP="00601EE1">
      <w:pPr>
        <w:pStyle w:val="Prrafodelista"/>
        <w:numPr>
          <w:ilvl w:val="0"/>
          <w:numId w:val="56"/>
        </w:numPr>
        <w:rPr>
          <w:lang w:val="es-ES"/>
        </w:rPr>
      </w:pPr>
      <w:r w:rsidRPr="00904F88">
        <w:rPr>
          <w:lang w:val="es-ES"/>
        </w:rPr>
        <w:lastRenderedPageBreak/>
        <w:t>Una imagen de portada o banner</w:t>
      </w:r>
    </w:p>
    <w:p w14:paraId="5D0A29FA" w14:textId="77777777" w:rsidR="004242B2" w:rsidRPr="00904F88" w:rsidRDefault="004242B2" w:rsidP="00601EE1">
      <w:pPr>
        <w:pStyle w:val="Prrafodelista"/>
        <w:numPr>
          <w:ilvl w:val="0"/>
          <w:numId w:val="56"/>
        </w:numPr>
        <w:rPr>
          <w:lang w:val="es-ES"/>
        </w:rPr>
      </w:pPr>
      <w:r w:rsidRPr="00904F88">
        <w:rPr>
          <w:lang w:val="es-ES"/>
        </w:rPr>
        <w:t>En la parte principal de la página encontraremos:</w:t>
      </w:r>
    </w:p>
    <w:p w14:paraId="6BA23606" w14:textId="77777777" w:rsidR="004242B2" w:rsidRPr="00904F88" w:rsidRDefault="00DC62A1" w:rsidP="004242B2">
      <w:pPr>
        <w:pStyle w:val="Prrafodelista"/>
        <w:numPr>
          <w:ilvl w:val="1"/>
          <w:numId w:val="56"/>
        </w:numPr>
        <w:rPr>
          <w:lang w:val="es-ES"/>
        </w:rPr>
      </w:pPr>
      <w:r w:rsidRPr="00904F88">
        <w:rPr>
          <w:lang w:val="es-ES"/>
        </w:rPr>
        <w:t>La barra vertical de navegación</w:t>
      </w:r>
    </w:p>
    <w:p w14:paraId="34AF3F7B" w14:textId="047CEB9D" w:rsidR="00601EE1" w:rsidRPr="00904F88" w:rsidRDefault="004242B2" w:rsidP="004242B2">
      <w:pPr>
        <w:pStyle w:val="Prrafodelista"/>
        <w:numPr>
          <w:ilvl w:val="1"/>
          <w:numId w:val="56"/>
        </w:numPr>
        <w:rPr>
          <w:lang w:val="es-ES"/>
        </w:rPr>
      </w:pPr>
      <w:r w:rsidRPr="00904F88">
        <w:rPr>
          <w:lang w:val="es-ES"/>
        </w:rPr>
        <w:t>D</w:t>
      </w:r>
      <w:r w:rsidR="00DC62A1" w:rsidRPr="00904F88">
        <w:rPr>
          <w:lang w:val="es-ES"/>
        </w:rPr>
        <w:t xml:space="preserve">os secciones con párrafos e </w:t>
      </w:r>
      <w:r w:rsidR="00B012A6" w:rsidRPr="00904F88">
        <w:rPr>
          <w:lang w:val="es-ES"/>
        </w:rPr>
        <w:t>imágenes a</w:t>
      </w:r>
      <w:r w:rsidRPr="00904F88">
        <w:rPr>
          <w:lang w:val="es-ES"/>
        </w:rPr>
        <w:t xml:space="preserve"> modo de articulo o contenido multimedia</w:t>
      </w:r>
    </w:p>
    <w:p w14:paraId="2DC065F1" w14:textId="5A434FA4" w:rsidR="004242B2" w:rsidRPr="00904F88" w:rsidRDefault="004242B2" w:rsidP="00601EE1">
      <w:pPr>
        <w:pStyle w:val="Prrafodelista"/>
        <w:numPr>
          <w:ilvl w:val="0"/>
          <w:numId w:val="56"/>
        </w:numPr>
        <w:rPr>
          <w:lang w:val="es-ES"/>
        </w:rPr>
      </w:pPr>
      <w:r w:rsidRPr="00904F88">
        <w:rPr>
          <w:lang w:val="es-ES"/>
        </w:rPr>
        <w:t>Un footer con enlaces.</w:t>
      </w:r>
    </w:p>
    <w:p w14:paraId="0AA1916C" w14:textId="77777777" w:rsidR="004242B2" w:rsidRPr="00904F88" w:rsidRDefault="004242B2" w:rsidP="004242B2">
      <w:pPr>
        <w:rPr>
          <w:lang w:val="es-ES"/>
        </w:rPr>
      </w:pPr>
    </w:p>
    <w:p w14:paraId="72A7B13C" w14:textId="72F57D22" w:rsidR="00B012A6" w:rsidRPr="00904F88" w:rsidRDefault="00B012A6" w:rsidP="004242B2">
      <w:pPr>
        <w:rPr>
          <w:lang w:val="es-ES"/>
        </w:rPr>
      </w:pPr>
      <w:r w:rsidRPr="00904F88">
        <w:rPr>
          <w:lang w:val="es-ES"/>
        </w:rPr>
        <w:t>Siguiendo la siguiente organización de dos columnas en el contenido principal, el layout o disposición de la tabla sería como la siguiente</w:t>
      </w:r>
      <w:r w:rsidR="00011978" w:rsidRPr="00904F88">
        <w:rPr>
          <w:lang w:val="es-ES"/>
        </w:rPr>
        <w:t>:</w:t>
      </w:r>
    </w:p>
    <w:p w14:paraId="18AD69D2" w14:textId="7437CB39" w:rsidR="00B012A6" w:rsidRPr="00904F88" w:rsidRDefault="00EE62C9" w:rsidP="004242B2">
      <w:pPr>
        <w:rPr>
          <w:lang w:val="es-ES"/>
        </w:rPr>
      </w:pPr>
      <w:r w:rsidRPr="00904F88">
        <w:rPr>
          <w:noProof/>
          <w:lang w:val="es-ES"/>
        </w:rPr>
        <w:drawing>
          <wp:inline distT="0" distB="0" distL="0" distR="0" wp14:anchorId="7BEEC19F" wp14:editId="483A00A6">
            <wp:extent cx="5547360" cy="3108960"/>
            <wp:effectExtent l="0" t="0" r="0" b="0"/>
            <wp:docPr id="80802265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547360" cy="3108960"/>
                    </a:xfrm>
                    <a:prstGeom prst="rect">
                      <a:avLst/>
                    </a:prstGeom>
                    <a:noFill/>
                    <a:ln>
                      <a:noFill/>
                    </a:ln>
                  </pic:spPr>
                </pic:pic>
              </a:graphicData>
            </a:graphic>
          </wp:inline>
        </w:drawing>
      </w:r>
    </w:p>
    <w:p w14:paraId="064B2249" w14:textId="77777777" w:rsidR="00EF6D1A" w:rsidRPr="00904F88" w:rsidRDefault="00EF6D1A" w:rsidP="005C5C38">
      <w:pPr>
        <w:rPr>
          <w:lang w:val="es-ES"/>
        </w:rPr>
      </w:pPr>
    </w:p>
    <w:p w14:paraId="39A8ED1D" w14:textId="77777777" w:rsidR="00EF6D1A" w:rsidRPr="00904F88" w:rsidRDefault="00EF6D1A" w:rsidP="005C5C38">
      <w:pPr>
        <w:rPr>
          <w:lang w:val="es-ES"/>
        </w:rPr>
      </w:pPr>
    </w:p>
    <w:p w14:paraId="6A41005A" w14:textId="417E0ADB" w:rsidR="00EF6D1A" w:rsidRPr="00904F88" w:rsidRDefault="00EE62C9" w:rsidP="005C5C38">
      <w:pPr>
        <w:rPr>
          <w:lang w:val="es-ES"/>
        </w:rPr>
      </w:pPr>
      <w:r w:rsidRPr="00904F88">
        <w:rPr>
          <w:lang w:val="es-ES"/>
        </w:rPr>
        <w:t>En lugar de la etiqueta &lt;section&gt; podíamos haber usado también la etiqueta &lt;article&gt;. De manera que el resultado final de nuestra página debe ser similar al siguiente:</w:t>
      </w:r>
    </w:p>
    <w:p w14:paraId="336CBCB5" w14:textId="77777777" w:rsidR="00EE62C9" w:rsidRPr="00904F88" w:rsidRDefault="00EE62C9" w:rsidP="005C5C38">
      <w:pPr>
        <w:rPr>
          <w:lang w:val="es-ES"/>
        </w:rPr>
      </w:pPr>
    </w:p>
    <w:p w14:paraId="520732AF" w14:textId="172B8265" w:rsidR="00EE62C9" w:rsidRPr="00904F88" w:rsidRDefault="00562B0C" w:rsidP="005C5C38">
      <w:pPr>
        <w:rPr>
          <w:lang w:val="es-ES"/>
        </w:rPr>
      </w:pPr>
      <w:r w:rsidRPr="00904F88">
        <w:rPr>
          <w:noProof/>
          <w:lang w:val="es-ES"/>
        </w:rPr>
        <w:lastRenderedPageBreak/>
        <w:drawing>
          <wp:inline distT="0" distB="0" distL="0" distR="0" wp14:anchorId="7B3616C2" wp14:editId="27FB28A6">
            <wp:extent cx="6300470" cy="2745105"/>
            <wp:effectExtent l="0" t="0" r="5080" b="0"/>
            <wp:docPr id="627399311" name="Imagen 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99311" name="Imagen 1" descr="Una captura de pantalla de un celular con letras&#10;&#10;El contenido generado por IA puede ser incorrecto."/>
                    <pic:cNvPicPr/>
                  </pic:nvPicPr>
                  <pic:blipFill>
                    <a:blip r:embed="rId227"/>
                    <a:stretch>
                      <a:fillRect/>
                    </a:stretch>
                  </pic:blipFill>
                  <pic:spPr>
                    <a:xfrm>
                      <a:off x="0" y="0"/>
                      <a:ext cx="6300470" cy="2745105"/>
                    </a:xfrm>
                    <a:prstGeom prst="rect">
                      <a:avLst/>
                    </a:prstGeom>
                  </pic:spPr>
                </pic:pic>
              </a:graphicData>
            </a:graphic>
          </wp:inline>
        </w:drawing>
      </w:r>
    </w:p>
    <w:p w14:paraId="36070630" w14:textId="77777777" w:rsidR="00562B0C" w:rsidRPr="00904F88" w:rsidRDefault="00562B0C" w:rsidP="005C5C38">
      <w:pPr>
        <w:rPr>
          <w:lang w:val="es-ES"/>
        </w:rPr>
      </w:pPr>
    </w:p>
    <w:p w14:paraId="00776485" w14:textId="77777777" w:rsidR="00562B0C" w:rsidRPr="00904F88" w:rsidRDefault="00562B0C" w:rsidP="005C5C38">
      <w:pPr>
        <w:rPr>
          <w:lang w:val="es-ES"/>
        </w:rPr>
      </w:pPr>
    </w:p>
    <w:p w14:paraId="7BF89C61" w14:textId="77777777" w:rsidR="00EE62C9" w:rsidRPr="00904F88" w:rsidRDefault="00EE62C9" w:rsidP="005C5C38">
      <w:pPr>
        <w:rPr>
          <w:lang w:val="es-ES"/>
        </w:rPr>
      </w:pPr>
    </w:p>
    <w:p w14:paraId="4FD301CC" w14:textId="77777777" w:rsidR="00EE62C9" w:rsidRPr="00904F88" w:rsidRDefault="00EE62C9" w:rsidP="005C5C38">
      <w:pPr>
        <w:rPr>
          <w:lang w:val="es-ES"/>
        </w:rPr>
      </w:pPr>
    </w:p>
    <w:p w14:paraId="4AC3E64C" w14:textId="236660BA" w:rsidR="00EF6D1A" w:rsidRPr="00904F88" w:rsidRDefault="00F0664E" w:rsidP="005C5C38">
      <w:pPr>
        <w:rPr>
          <w:lang w:val="es-ES"/>
        </w:rPr>
      </w:pPr>
      <w:r w:rsidRPr="00904F88">
        <w:rPr>
          <w:noProof/>
          <w:lang w:val="es-ES"/>
        </w:rPr>
        <w:drawing>
          <wp:inline distT="0" distB="0" distL="0" distR="0" wp14:anchorId="299991D8" wp14:editId="58D583F9">
            <wp:extent cx="6300470" cy="2882900"/>
            <wp:effectExtent l="0" t="0" r="5080" b="0"/>
            <wp:docPr id="27609379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3793" name="Imagen 1" descr="Interfaz de usuario gráfica, Aplicación&#10;&#10;El contenido generado por IA puede ser incorrecto."/>
                    <pic:cNvPicPr/>
                  </pic:nvPicPr>
                  <pic:blipFill>
                    <a:blip r:embed="rId228"/>
                    <a:stretch>
                      <a:fillRect/>
                    </a:stretch>
                  </pic:blipFill>
                  <pic:spPr>
                    <a:xfrm>
                      <a:off x="0" y="0"/>
                      <a:ext cx="6300470" cy="2882900"/>
                    </a:xfrm>
                    <a:prstGeom prst="rect">
                      <a:avLst/>
                    </a:prstGeom>
                  </pic:spPr>
                </pic:pic>
              </a:graphicData>
            </a:graphic>
          </wp:inline>
        </w:drawing>
      </w:r>
    </w:p>
    <w:p w14:paraId="7B8F0153" w14:textId="77777777" w:rsidR="00EF6D1A" w:rsidRPr="00904F88" w:rsidRDefault="00EF6D1A" w:rsidP="005C5C38">
      <w:pPr>
        <w:rPr>
          <w:lang w:val="es-ES"/>
        </w:rPr>
      </w:pPr>
    </w:p>
    <w:p w14:paraId="5206E630" w14:textId="77777777" w:rsidR="00EF6D1A" w:rsidRPr="00904F88" w:rsidRDefault="00EF6D1A" w:rsidP="00EF6D1A">
      <w:pPr>
        <w:rPr>
          <w:lang w:val="es-ES"/>
        </w:rPr>
      </w:pPr>
    </w:p>
    <w:p w14:paraId="349F17EB" w14:textId="73801FA0" w:rsidR="009C2381" w:rsidRPr="00904F88" w:rsidRDefault="00AB62BC" w:rsidP="00EF6D1A">
      <w:pPr>
        <w:rPr>
          <w:lang w:val="es-ES"/>
        </w:rPr>
      </w:pPr>
      <w:r w:rsidRPr="00904F88">
        <w:rPr>
          <w:lang w:val="es-ES"/>
        </w:rPr>
        <w:t>Para ello vamos a crear una carpeta en Visual Studio Code con la organización siguiente y poco a poco iremos añadiendo los ficheros necesarios.</w:t>
      </w:r>
    </w:p>
    <w:p w14:paraId="0DA6F548" w14:textId="77777777" w:rsidR="006C460A" w:rsidRPr="00904F88" w:rsidRDefault="006C460A" w:rsidP="00EF6D1A">
      <w:pPr>
        <w:rPr>
          <w:lang w:val="es-ES"/>
        </w:rPr>
      </w:pPr>
    </w:p>
    <w:p w14:paraId="379CE2B8" w14:textId="2458E3AC" w:rsidR="006C460A" w:rsidRPr="00904F88" w:rsidRDefault="0037160B" w:rsidP="00EF6D1A">
      <w:pPr>
        <w:rPr>
          <w:lang w:val="es-ES"/>
        </w:rPr>
      </w:pPr>
      <w:r w:rsidRPr="00904F88">
        <w:rPr>
          <w:noProof/>
          <w:lang w:val="es-ES"/>
        </w:rPr>
        <w:lastRenderedPageBreak/>
        <w:drawing>
          <wp:inline distT="0" distB="0" distL="0" distR="0" wp14:anchorId="0122F23D" wp14:editId="6E60642A">
            <wp:extent cx="2086266" cy="1829055"/>
            <wp:effectExtent l="0" t="0" r="9525" b="0"/>
            <wp:docPr id="195706691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66917" name="Imagen 1" descr="Interfaz de usuario gráfica, Texto, Aplicación, Chat o mensaje de texto&#10;&#10;El contenido generado por IA puede ser incorrecto."/>
                    <pic:cNvPicPr/>
                  </pic:nvPicPr>
                  <pic:blipFill>
                    <a:blip r:embed="rId229"/>
                    <a:stretch>
                      <a:fillRect/>
                    </a:stretch>
                  </pic:blipFill>
                  <pic:spPr>
                    <a:xfrm>
                      <a:off x="0" y="0"/>
                      <a:ext cx="2086266" cy="1829055"/>
                    </a:xfrm>
                    <a:prstGeom prst="rect">
                      <a:avLst/>
                    </a:prstGeom>
                  </pic:spPr>
                </pic:pic>
              </a:graphicData>
            </a:graphic>
          </wp:inline>
        </w:drawing>
      </w:r>
    </w:p>
    <w:p w14:paraId="08C4CA05" w14:textId="77777777" w:rsidR="009C2381" w:rsidRPr="00904F88" w:rsidRDefault="009C2381" w:rsidP="00EF6D1A">
      <w:pPr>
        <w:rPr>
          <w:lang w:val="es-ES"/>
        </w:rPr>
      </w:pPr>
    </w:p>
    <w:p w14:paraId="6FDEFFDB" w14:textId="77777777" w:rsidR="0037160B" w:rsidRPr="00904F88" w:rsidRDefault="006C460A" w:rsidP="00EF6D1A">
      <w:pPr>
        <w:rPr>
          <w:lang w:val="es-ES"/>
        </w:rPr>
      </w:pPr>
      <w:r w:rsidRPr="00904F88">
        <w:rPr>
          <w:lang w:val="es-ES"/>
        </w:rPr>
        <w:t>Las dos imágenes cuelgan de la carpeta img y la página web que tendréis que crear y añadir index.html cuelga de la carpeta ejerciciocompleto. El primer paso e crear la estructura de carpetas</w:t>
      </w:r>
      <w:r w:rsidR="0037160B" w:rsidRPr="00904F88">
        <w:rPr>
          <w:lang w:val="es-ES"/>
        </w:rPr>
        <w:t xml:space="preserve">: </w:t>
      </w:r>
    </w:p>
    <w:p w14:paraId="4721C1C7" w14:textId="676E531C" w:rsidR="00447868" w:rsidRPr="00904F88" w:rsidRDefault="00447868" w:rsidP="0037160B">
      <w:pPr>
        <w:pStyle w:val="Prrafodelista"/>
        <w:numPr>
          <w:ilvl w:val="0"/>
          <w:numId w:val="57"/>
        </w:numPr>
        <w:rPr>
          <w:lang w:val="es-ES"/>
        </w:rPr>
      </w:pPr>
      <w:r w:rsidRPr="00904F88">
        <w:rPr>
          <w:lang w:val="es-ES"/>
        </w:rPr>
        <w:t>Crear las tres carpetas: ejerciciocompleto, css y img. La carpeta css e img deben estar dentro de la carpeta ejerciciocompleto</w:t>
      </w:r>
    </w:p>
    <w:p w14:paraId="352B6E2D" w14:textId="7D29345B" w:rsidR="0037160B" w:rsidRPr="00904F88" w:rsidRDefault="0037160B" w:rsidP="0037160B">
      <w:pPr>
        <w:pStyle w:val="Prrafodelista"/>
        <w:numPr>
          <w:ilvl w:val="0"/>
          <w:numId w:val="57"/>
        </w:numPr>
        <w:rPr>
          <w:lang w:val="es-ES"/>
        </w:rPr>
      </w:pPr>
      <w:r w:rsidRPr="00904F88">
        <w:rPr>
          <w:lang w:val="es-ES"/>
        </w:rPr>
        <w:t>A</w:t>
      </w:r>
      <w:r w:rsidR="006C460A" w:rsidRPr="00904F88">
        <w:rPr>
          <w:lang w:val="es-ES"/>
        </w:rPr>
        <w:t xml:space="preserve">ñadir las dos imágenes que encontrareis en la carpeta recursoscss del aula virtual </w:t>
      </w:r>
      <w:r w:rsidR="00447868" w:rsidRPr="00904F88">
        <w:rPr>
          <w:lang w:val="es-ES"/>
        </w:rPr>
        <w:t>a la carpeta img</w:t>
      </w:r>
      <w:r w:rsidR="00F77557" w:rsidRPr="00904F88">
        <w:rPr>
          <w:lang w:val="es-ES"/>
        </w:rPr>
        <w:t>.</w:t>
      </w:r>
    </w:p>
    <w:p w14:paraId="78C7842D" w14:textId="7AD29EF6" w:rsidR="00447868" w:rsidRPr="00904F88" w:rsidRDefault="00447868" w:rsidP="0037160B">
      <w:pPr>
        <w:pStyle w:val="Prrafodelista"/>
        <w:numPr>
          <w:ilvl w:val="0"/>
          <w:numId w:val="57"/>
        </w:numPr>
        <w:rPr>
          <w:lang w:val="es-ES"/>
        </w:rPr>
      </w:pPr>
      <w:r w:rsidRPr="00904F88">
        <w:rPr>
          <w:lang w:val="es-ES"/>
        </w:rPr>
        <w:t xml:space="preserve">Crear el fichero menu.css </w:t>
      </w:r>
      <w:r w:rsidR="00F77557" w:rsidRPr="00904F88">
        <w:rPr>
          <w:lang w:val="es-ES"/>
        </w:rPr>
        <w:t>dentro de la carpeta css.</w:t>
      </w:r>
    </w:p>
    <w:p w14:paraId="3323F3AD" w14:textId="0B4F6769" w:rsidR="0037160B" w:rsidRPr="00904F88" w:rsidRDefault="0037160B" w:rsidP="0037160B">
      <w:pPr>
        <w:pStyle w:val="Prrafodelista"/>
        <w:numPr>
          <w:ilvl w:val="0"/>
          <w:numId w:val="57"/>
        </w:numPr>
        <w:rPr>
          <w:lang w:val="es-ES"/>
        </w:rPr>
      </w:pPr>
      <w:r w:rsidRPr="00904F88">
        <w:rPr>
          <w:lang w:val="es-ES"/>
        </w:rPr>
        <w:t>Crear</w:t>
      </w:r>
      <w:r w:rsidR="006C460A" w:rsidRPr="00904F88">
        <w:rPr>
          <w:lang w:val="es-ES"/>
        </w:rPr>
        <w:t xml:space="preserve"> la página web index.html</w:t>
      </w:r>
      <w:r w:rsidR="001322ED" w:rsidRPr="00904F88">
        <w:rPr>
          <w:lang w:val="es-ES"/>
        </w:rPr>
        <w:t xml:space="preserve"> dentro de ejerciciocompleto</w:t>
      </w:r>
    </w:p>
    <w:p w14:paraId="14F01F32" w14:textId="73D3BEF2" w:rsidR="006C460A" w:rsidRPr="00904F88" w:rsidRDefault="006C460A" w:rsidP="0037160B">
      <w:pPr>
        <w:pStyle w:val="Prrafodelista"/>
        <w:numPr>
          <w:ilvl w:val="0"/>
          <w:numId w:val="57"/>
        </w:numPr>
        <w:rPr>
          <w:lang w:val="es-ES"/>
        </w:rPr>
      </w:pPr>
      <w:r w:rsidRPr="00904F88">
        <w:rPr>
          <w:lang w:val="es-ES"/>
        </w:rPr>
        <w:t xml:space="preserve"> Aseguraos de que </w:t>
      </w:r>
      <w:r w:rsidR="00576AE3" w:rsidRPr="00904F88">
        <w:rPr>
          <w:lang w:val="es-ES"/>
        </w:rPr>
        <w:t>toda cuelga</w:t>
      </w:r>
      <w:r w:rsidRPr="00904F88">
        <w:rPr>
          <w:lang w:val="es-ES"/>
        </w:rPr>
        <w:t xml:space="preserve"> del directorio correcto para que funcione. De todas </w:t>
      </w:r>
      <w:r w:rsidR="00576AE3" w:rsidRPr="00904F88">
        <w:rPr>
          <w:lang w:val="es-ES"/>
        </w:rPr>
        <w:t>maneras,</w:t>
      </w:r>
      <w:r w:rsidRPr="00904F88">
        <w:rPr>
          <w:lang w:val="es-ES"/>
        </w:rPr>
        <w:t xml:space="preserve"> se colgará la estructura inicial del proyecto en un fichero comprimido ejerciciocompleto.zip por si alguien se encuentra con problemas.</w:t>
      </w:r>
    </w:p>
    <w:p w14:paraId="043DE439" w14:textId="77777777" w:rsidR="006C460A" w:rsidRPr="00904F88" w:rsidRDefault="006C460A" w:rsidP="00EF6D1A">
      <w:pPr>
        <w:rPr>
          <w:lang w:val="es-ES"/>
        </w:rPr>
      </w:pPr>
    </w:p>
    <w:p w14:paraId="44F9D586" w14:textId="77777777" w:rsidR="00D15DFC" w:rsidRPr="00904F88" w:rsidRDefault="00D15DFC" w:rsidP="00EF6D1A">
      <w:pPr>
        <w:rPr>
          <w:lang w:val="es-ES"/>
        </w:rPr>
      </w:pPr>
    </w:p>
    <w:p w14:paraId="5CAF6BB0" w14:textId="2C2D4A99" w:rsidR="00D15DFC" w:rsidRPr="00904F88" w:rsidRDefault="00576AE3" w:rsidP="00EF6D1A">
      <w:pPr>
        <w:rPr>
          <w:lang w:val="es-ES"/>
        </w:rPr>
      </w:pPr>
      <w:r w:rsidRPr="00904F88">
        <w:rPr>
          <w:lang w:val="es-ES"/>
        </w:rPr>
        <w:t xml:space="preserve">En este video podréis refrescar el manejo de </w:t>
      </w:r>
      <w:r w:rsidR="00E64007" w:rsidRPr="00904F88">
        <w:rPr>
          <w:lang w:val="es-ES"/>
        </w:rPr>
        <w:t>V</w:t>
      </w:r>
      <w:r w:rsidRPr="00904F88">
        <w:rPr>
          <w:lang w:val="es-ES"/>
        </w:rPr>
        <w:t xml:space="preserve">isual </w:t>
      </w:r>
      <w:r w:rsidR="00E64007" w:rsidRPr="00904F88">
        <w:rPr>
          <w:lang w:val="es-ES"/>
        </w:rPr>
        <w:t>S</w:t>
      </w:r>
      <w:r w:rsidRPr="00904F88">
        <w:rPr>
          <w:lang w:val="es-ES"/>
        </w:rPr>
        <w:t xml:space="preserve">tudio </w:t>
      </w:r>
      <w:r w:rsidR="00E64007" w:rsidRPr="00904F88">
        <w:rPr>
          <w:lang w:val="es-ES"/>
        </w:rPr>
        <w:t>C</w:t>
      </w:r>
      <w:r w:rsidRPr="00904F88">
        <w:rPr>
          <w:lang w:val="es-ES"/>
        </w:rPr>
        <w:t xml:space="preserve">ode para crear archivos y carpetas </w:t>
      </w:r>
      <w:r w:rsidR="00953805" w:rsidRPr="00904F88">
        <w:rPr>
          <w:lang w:val="es-ES"/>
        </w:rPr>
        <w:t>como recordatorio</w:t>
      </w:r>
      <w:r w:rsidRPr="00904F88">
        <w:rPr>
          <w:lang w:val="es-ES"/>
        </w:rPr>
        <w:t>.</w:t>
      </w:r>
      <w:r w:rsidR="00A55C13" w:rsidRPr="00904F88">
        <w:rPr>
          <w:lang w:val="es-ES"/>
        </w:rPr>
        <w:t xml:space="preserve"> El enlace para descargarlo es el siguiente:</w:t>
      </w:r>
    </w:p>
    <w:p w14:paraId="1A81554C" w14:textId="77777777" w:rsidR="00A55C13" w:rsidRPr="00904F88" w:rsidRDefault="00A55C13" w:rsidP="00EF6D1A">
      <w:pPr>
        <w:rPr>
          <w:lang w:val="es-ES"/>
        </w:rPr>
      </w:pPr>
    </w:p>
    <w:p w14:paraId="4EDF0E67" w14:textId="50101CE6" w:rsidR="00A55C13" w:rsidRPr="00904F88" w:rsidRDefault="00A55C13" w:rsidP="00EF6D1A">
      <w:pPr>
        <w:rPr>
          <w:lang w:val="es-ES"/>
        </w:rPr>
      </w:pPr>
      <w:hyperlink r:id="rId230" w:history="1">
        <w:r w:rsidRPr="00904F88">
          <w:rPr>
            <w:rStyle w:val="Hipervnculo"/>
            <w:lang w:val="es-ES"/>
          </w:rPr>
          <w:t>https://code.visualstudio.com/download</w:t>
        </w:r>
      </w:hyperlink>
    </w:p>
    <w:p w14:paraId="6420DDA2" w14:textId="77777777" w:rsidR="00B16A0C" w:rsidRPr="00904F88" w:rsidRDefault="00B16A0C" w:rsidP="00EF6D1A">
      <w:pPr>
        <w:rPr>
          <w:lang w:val="es-ES"/>
        </w:rPr>
      </w:pPr>
    </w:p>
    <w:p w14:paraId="5AC81C00" w14:textId="45ED699B" w:rsidR="006C460A" w:rsidRPr="00904F88" w:rsidRDefault="006C460A" w:rsidP="00EF6D1A">
      <w:pPr>
        <w:rPr>
          <w:lang w:val="es-ES"/>
        </w:rPr>
      </w:pPr>
      <w:r w:rsidRPr="00904F88">
        <w:rPr>
          <w:lang w:val="es-ES"/>
        </w:rPr>
        <w:t>La página web inicial tiene la siguiente estructura</w:t>
      </w:r>
      <w:r w:rsidR="00D15DFC" w:rsidRPr="00904F88">
        <w:rPr>
          <w:lang w:val="es-ES"/>
        </w:rPr>
        <w:t xml:space="preserve"> acorde con el diagrama anterior</w:t>
      </w:r>
      <w:r w:rsidR="00A61959" w:rsidRPr="00904F88">
        <w:rPr>
          <w:lang w:val="es-ES"/>
        </w:rPr>
        <w:t>, y el resto de contenidos los iremos añadiendo paso a paso</w:t>
      </w:r>
      <w:r w:rsidR="00D15DFC" w:rsidRPr="00904F88">
        <w:rPr>
          <w:lang w:val="es-ES"/>
        </w:rPr>
        <w:t>:</w:t>
      </w:r>
    </w:p>
    <w:p w14:paraId="70C13A64" w14:textId="77777777" w:rsidR="00D15DFC" w:rsidRPr="00904F88" w:rsidRDefault="00D15DFC" w:rsidP="00EF6D1A">
      <w:pPr>
        <w:rPr>
          <w:lang w:val="es-ES"/>
        </w:rPr>
      </w:pPr>
    </w:p>
    <w:p w14:paraId="4781C0EB"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57D2D7CD"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"en"</w:t>
      </w:r>
      <w:r w:rsidRPr="00015106">
        <w:rPr>
          <w:rFonts w:ascii="Consolas" w:hAnsi="Consolas"/>
          <w:color w:val="808080"/>
          <w:sz w:val="21"/>
          <w:szCs w:val="21"/>
        </w:rPr>
        <w:t>&gt;</w:t>
      </w:r>
    </w:p>
    <w:p w14:paraId="4EADCAE8"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p>
    <w:p w14:paraId="7C4E14A6"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5A7B137F"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charset</w:t>
      </w:r>
      <w:r w:rsidRPr="00015106">
        <w:rPr>
          <w:rFonts w:ascii="Consolas" w:hAnsi="Consolas"/>
          <w:color w:val="CCCCCC"/>
          <w:sz w:val="21"/>
          <w:szCs w:val="21"/>
        </w:rPr>
        <w:t>=</w:t>
      </w:r>
      <w:r w:rsidRPr="00015106">
        <w:rPr>
          <w:rFonts w:ascii="Consolas" w:hAnsi="Consolas"/>
          <w:color w:val="CE9178"/>
          <w:sz w:val="21"/>
          <w:szCs w:val="21"/>
        </w:rPr>
        <w:t>"UTF-8"</w:t>
      </w:r>
      <w:r w:rsidRPr="00015106">
        <w:rPr>
          <w:rFonts w:ascii="Consolas" w:hAnsi="Consolas"/>
          <w:color w:val="808080"/>
          <w:sz w:val="21"/>
          <w:szCs w:val="21"/>
        </w:rPr>
        <w:t>&gt;</w:t>
      </w:r>
    </w:p>
    <w:p w14:paraId="3EA7DE41"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meta</w:t>
      </w:r>
      <w:r w:rsidRPr="00015106">
        <w:rPr>
          <w:rFonts w:ascii="Consolas" w:hAnsi="Consolas"/>
          <w:color w:val="CCCCCC"/>
          <w:sz w:val="21"/>
          <w:szCs w:val="21"/>
        </w:rPr>
        <w:t xml:space="preserve"> </w:t>
      </w:r>
      <w:r w:rsidRPr="00015106">
        <w:rPr>
          <w:rFonts w:ascii="Consolas" w:hAnsi="Consolas"/>
          <w:color w:val="9CDCFE"/>
          <w:sz w:val="21"/>
          <w:szCs w:val="21"/>
        </w:rPr>
        <w:t>http-equiv</w:t>
      </w:r>
      <w:r w:rsidRPr="00015106">
        <w:rPr>
          <w:rFonts w:ascii="Consolas" w:hAnsi="Consolas"/>
          <w:color w:val="CCCCCC"/>
          <w:sz w:val="21"/>
          <w:szCs w:val="21"/>
        </w:rPr>
        <w:t>=</w:t>
      </w:r>
      <w:r w:rsidRPr="00015106">
        <w:rPr>
          <w:rFonts w:ascii="Consolas" w:hAnsi="Consolas"/>
          <w:color w:val="CE9178"/>
          <w:sz w:val="21"/>
          <w:szCs w:val="21"/>
        </w:rPr>
        <w:t>"X-UA-Compatible"</w:t>
      </w:r>
      <w:r w:rsidRPr="00015106">
        <w:rPr>
          <w:rFonts w:ascii="Consolas" w:hAnsi="Consolas"/>
          <w:color w:val="CCCCCC"/>
          <w:sz w:val="21"/>
          <w:szCs w:val="21"/>
        </w:rPr>
        <w:t xml:space="preserve"> </w:t>
      </w:r>
      <w:r w:rsidRPr="00015106">
        <w:rPr>
          <w:rFonts w:ascii="Consolas" w:hAnsi="Consolas"/>
          <w:color w:val="9CDCFE"/>
          <w:sz w:val="21"/>
          <w:szCs w:val="21"/>
        </w:rPr>
        <w:t>content</w:t>
      </w:r>
      <w:r w:rsidRPr="00015106">
        <w:rPr>
          <w:rFonts w:ascii="Consolas" w:hAnsi="Consolas"/>
          <w:color w:val="CCCCCC"/>
          <w:sz w:val="21"/>
          <w:szCs w:val="21"/>
        </w:rPr>
        <w:t>=</w:t>
      </w:r>
      <w:r w:rsidRPr="00015106">
        <w:rPr>
          <w:rFonts w:ascii="Consolas" w:hAnsi="Consolas"/>
          <w:color w:val="CE9178"/>
          <w:sz w:val="21"/>
          <w:szCs w:val="21"/>
        </w:rPr>
        <w:t>"ie=edge"</w:t>
      </w:r>
      <w:r w:rsidRPr="00015106">
        <w:rPr>
          <w:rFonts w:ascii="Consolas" w:hAnsi="Consolas"/>
          <w:color w:val="808080"/>
          <w:sz w:val="21"/>
          <w:szCs w:val="21"/>
        </w:rPr>
        <w:t>&gt;</w:t>
      </w:r>
    </w:p>
    <w:p w14:paraId="49064BC3" w14:textId="32D76AC0"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Pagina de Inicio</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2B2E7212"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FDAE598"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7BA6D5E0"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lastRenderedPageBreak/>
        <w:t>&lt;/</w:t>
      </w:r>
      <w:r w:rsidRPr="00015106">
        <w:rPr>
          <w:rFonts w:ascii="Consolas" w:hAnsi="Consolas"/>
          <w:color w:val="569CD6"/>
          <w:sz w:val="21"/>
          <w:szCs w:val="21"/>
        </w:rPr>
        <w:t>head</w:t>
      </w:r>
      <w:r w:rsidRPr="00015106">
        <w:rPr>
          <w:rFonts w:ascii="Consolas" w:hAnsi="Consolas"/>
          <w:color w:val="808080"/>
          <w:sz w:val="21"/>
          <w:szCs w:val="21"/>
        </w:rPr>
        <w:t>&gt;</w:t>
      </w:r>
    </w:p>
    <w:p w14:paraId="4A67F486"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p>
    <w:p w14:paraId="111CA627"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131EE81C"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nav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"navegacion"</w:t>
      </w:r>
      <w:r w:rsidRPr="00015106">
        <w:rPr>
          <w:rFonts w:ascii="Consolas" w:hAnsi="Consolas"/>
          <w:color w:val="808080"/>
          <w:sz w:val="21"/>
          <w:szCs w:val="21"/>
        </w:rPr>
        <w:t>&gt;</w:t>
      </w:r>
    </w:p>
    <w:p w14:paraId="23BB27A8"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p>
    <w:p w14:paraId="5DED1552"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"logo"</w:t>
      </w:r>
      <w:r w:rsidRPr="00904F88">
        <w:rPr>
          <w:rFonts w:ascii="Consolas" w:hAnsi="Consolas"/>
          <w:color w:val="808080"/>
          <w:sz w:val="21"/>
          <w:szCs w:val="21"/>
          <w:lang w:val="es-ES"/>
        </w:rPr>
        <w:t>&gt;</w:t>
      </w:r>
      <w:r w:rsidRPr="00904F88">
        <w:rPr>
          <w:rFonts w:ascii="Consolas" w:hAnsi="Consolas"/>
          <w:color w:val="CCCCCC"/>
          <w:sz w:val="21"/>
          <w:szCs w:val="21"/>
          <w:lang w:val="es-ES"/>
        </w:rPr>
        <w:t>Logo</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6B57DAF4"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"enlaces"</w:t>
      </w:r>
      <w:r w:rsidRPr="00015106">
        <w:rPr>
          <w:rFonts w:ascii="Consolas" w:hAnsi="Consolas"/>
          <w:color w:val="808080"/>
          <w:sz w:val="21"/>
          <w:szCs w:val="21"/>
        </w:rPr>
        <w:t>&gt;</w:t>
      </w:r>
    </w:p>
    <w:p w14:paraId="2477BF9F"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"enlace"</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"index.html"</w:t>
      </w:r>
      <w:r w:rsidRPr="00015106">
        <w:rPr>
          <w:rFonts w:ascii="Consolas" w:hAnsi="Consolas"/>
          <w:color w:val="808080"/>
          <w:sz w:val="21"/>
          <w:szCs w:val="21"/>
        </w:rPr>
        <w:t>&gt;</w:t>
      </w:r>
      <w:r w:rsidRPr="00015106">
        <w:rPr>
          <w:rFonts w:ascii="Consolas" w:hAnsi="Consolas"/>
          <w:color w:val="CCCCCC"/>
          <w:sz w:val="21"/>
          <w:szCs w:val="21"/>
        </w:rPr>
        <w:t>Inicio</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w:t>
      </w:r>
    </w:p>
    <w:p w14:paraId="20FF0FB4"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"enlace"</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"servicios.html"</w:t>
      </w:r>
      <w:r w:rsidRPr="00015106">
        <w:rPr>
          <w:rFonts w:ascii="Consolas" w:hAnsi="Consolas"/>
          <w:color w:val="808080"/>
          <w:sz w:val="21"/>
          <w:szCs w:val="21"/>
        </w:rPr>
        <w:t>&gt;</w:t>
      </w:r>
      <w:r w:rsidRPr="00015106">
        <w:rPr>
          <w:rFonts w:ascii="Consolas" w:hAnsi="Consolas"/>
          <w:color w:val="CCCCCC"/>
          <w:sz w:val="21"/>
          <w:szCs w:val="21"/>
        </w:rPr>
        <w:t>Servicios</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w:t>
      </w:r>
    </w:p>
    <w:p w14:paraId="740A372B"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"enlace"</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Contacto</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w:t>
      </w:r>
    </w:p>
    <w:p w14:paraId="46F3511A"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808080"/>
          <w:sz w:val="21"/>
          <w:szCs w:val="21"/>
        </w:rPr>
        <w:t>&gt;</w:t>
      </w:r>
    </w:p>
    <w:p w14:paraId="7F7B1C3F" w14:textId="77777777" w:rsidR="00D15DFC" w:rsidRPr="00015106" w:rsidRDefault="00D15DFC" w:rsidP="00D15DFC">
      <w:pPr>
        <w:widowControl/>
        <w:shd w:val="clear" w:color="auto" w:fill="1F1F1F"/>
        <w:autoSpaceDE/>
        <w:autoSpaceDN/>
        <w:adjustRightInd/>
        <w:spacing w:before="0" w:after="240" w:line="285" w:lineRule="atLeast"/>
        <w:jc w:val="left"/>
        <w:rPr>
          <w:rFonts w:ascii="Consolas" w:hAnsi="Consolas"/>
          <w:color w:val="CCCCCC"/>
          <w:sz w:val="21"/>
          <w:szCs w:val="21"/>
        </w:rPr>
      </w:pPr>
    </w:p>
    <w:p w14:paraId="30F799DE"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nav</w:t>
      </w:r>
      <w:r w:rsidRPr="00015106">
        <w:rPr>
          <w:rFonts w:ascii="Consolas" w:hAnsi="Consolas"/>
          <w:color w:val="808080"/>
          <w:sz w:val="21"/>
          <w:szCs w:val="21"/>
        </w:rPr>
        <w:t>&gt;</w:t>
      </w:r>
    </w:p>
    <w:p w14:paraId="25D6B297"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p>
    <w:p w14:paraId="388E15A2"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"banner"</w:t>
      </w:r>
      <w:r w:rsidRPr="00015106">
        <w:rPr>
          <w:rFonts w:ascii="Consolas" w:hAnsi="Consolas"/>
          <w:color w:val="808080"/>
          <w:sz w:val="21"/>
          <w:szCs w:val="21"/>
        </w:rPr>
        <w:t>&gt;</w:t>
      </w:r>
    </w:p>
    <w:p w14:paraId="3DE0CC55"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p>
    <w:p w14:paraId="740BA29B"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"banner__imagen"</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"./img/bannerazul.jpg"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"Banner"</w:t>
      </w:r>
      <w:r w:rsidRPr="00015106">
        <w:rPr>
          <w:rFonts w:ascii="Consolas" w:hAnsi="Consolas"/>
          <w:color w:val="CCCCCC"/>
          <w:sz w:val="21"/>
          <w:szCs w:val="21"/>
        </w:rPr>
        <w:t xml:space="preserve"> </w:t>
      </w:r>
      <w:r w:rsidRPr="00015106">
        <w:rPr>
          <w:rFonts w:ascii="Consolas" w:hAnsi="Consolas"/>
          <w:color w:val="808080"/>
          <w:sz w:val="21"/>
          <w:szCs w:val="21"/>
        </w:rPr>
        <w:t>/&gt;</w:t>
      </w:r>
    </w:p>
    <w:p w14:paraId="7D6A0A51" w14:textId="77777777" w:rsidR="00D15DFC" w:rsidRPr="00015106" w:rsidRDefault="00D15DFC" w:rsidP="00D15DFC">
      <w:pPr>
        <w:widowControl/>
        <w:shd w:val="clear" w:color="auto" w:fill="1F1F1F"/>
        <w:autoSpaceDE/>
        <w:autoSpaceDN/>
        <w:adjustRightInd/>
        <w:spacing w:before="0" w:after="240" w:line="285" w:lineRule="atLeast"/>
        <w:jc w:val="left"/>
        <w:rPr>
          <w:rFonts w:ascii="Consolas" w:hAnsi="Consolas"/>
          <w:color w:val="CCCCCC"/>
          <w:sz w:val="21"/>
          <w:szCs w:val="21"/>
        </w:rPr>
      </w:pPr>
    </w:p>
    <w:p w14:paraId="681AC8EC"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808080"/>
          <w:sz w:val="21"/>
          <w:szCs w:val="21"/>
        </w:rPr>
        <w:t>&gt;</w:t>
      </w:r>
    </w:p>
    <w:p w14:paraId="669AFD8B"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p>
    <w:p w14:paraId="62FDA858"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main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"contenido-principal"</w:t>
      </w:r>
      <w:r w:rsidRPr="00015106">
        <w:rPr>
          <w:rFonts w:ascii="Consolas" w:hAnsi="Consolas"/>
          <w:color w:val="808080"/>
          <w:sz w:val="21"/>
          <w:szCs w:val="21"/>
        </w:rPr>
        <w:t>&gt;</w:t>
      </w:r>
    </w:p>
    <w:p w14:paraId="3830128F"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p>
    <w:p w14:paraId="2744C294"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r w:rsidRPr="00015106">
        <w:rPr>
          <w:rFonts w:ascii="Consolas" w:hAnsi="Consolas"/>
          <w:color w:val="CCCCCC"/>
          <w:sz w:val="21"/>
          <w:szCs w:val="21"/>
        </w:rPr>
        <w:t xml:space="preserve"> Contenido </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p>
    <w:p w14:paraId="13E97E50"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p>
    <w:p w14:paraId="7F9F6EAB"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main</w:t>
      </w:r>
      <w:r w:rsidRPr="00015106">
        <w:rPr>
          <w:rFonts w:ascii="Consolas" w:hAnsi="Consolas"/>
          <w:color w:val="808080"/>
          <w:sz w:val="21"/>
          <w:szCs w:val="21"/>
        </w:rPr>
        <w:t>&gt;</w:t>
      </w:r>
    </w:p>
    <w:p w14:paraId="22658B63"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p>
    <w:p w14:paraId="2CA112C8"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footer</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"main-footer"</w:t>
      </w:r>
      <w:r w:rsidRPr="00015106">
        <w:rPr>
          <w:rFonts w:ascii="Consolas" w:hAnsi="Consolas"/>
          <w:color w:val="808080"/>
          <w:sz w:val="21"/>
          <w:szCs w:val="21"/>
        </w:rPr>
        <w:t>&gt;</w:t>
      </w:r>
    </w:p>
    <w:p w14:paraId="3A5A56E0"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p>
    <w:p w14:paraId="36C3AF82"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r w:rsidRPr="00015106">
        <w:rPr>
          <w:rFonts w:ascii="Consolas" w:hAnsi="Consolas"/>
          <w:color w:val="CCCCCC"/>
          <w:sz w:val="21"/>
          <w:szCs w:val="21"/>
        </w:rPr>
        <w:t xml:space="preserve">   footer  </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r w:rsidRPr="00015106">
        <w:rPr>
          <w:rFonts w:ascii="Consolas" w:hAnsi="Consolas"/>
          <w:color w:val="CCCCCC"/>
          <w:sz w:val="21"/>
          <w:szCs w:val="21"/>
        </w:rPr>
        <w:t xml:space="preserve"> </w:t>
      </w:r>
    </w:p>
    <w:p w14:paraId="0C30E9CB"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p>
    <w:p w14:paraId="4B85C2DF"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footer</w:t>
      </w:r>
      <w:r w:rsidRPr="00015106">
        <w:rPr>
          <w:rFonts w:ascii="Consolas" w:hAnsi="Consolas"/>
          <w:color w:val="808080"/>
          <w:sz w:val="21"/>
          <w:szCs w:val="21"/>
        </w:rPr>
        <w:t>&gt;</w:t>
      </w:r>
    </w:p>
    <w:p w14:paraId="6591D2B4"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264D4099" w14:textId="77777777" w:rsidR="00D15DFC" w:rsidRPr="00015106"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rPr>
      </w:pPr>
    </w:p>
    <w:p w14:paraId="7CB3F50F"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3E922DE" w14:textId="77777777" w:rsidR="00233BF8" w:rsidRPr="00904F88" w:rsidRDefault="00233BF8" w:rsidP="00EF6D1A">
      <w:pPr>
        <w:rPr>
          <w:lang w:val="es-ES"/>
        </w:rPr>
      </w:pPr>
    </w:p>
    <w:p w14:paraId="10C94E54" w14:textId="21F9B6DE" w:rsidR="00D15DFC" w:rsidRPr="00904F88" w:rsidRDefault="00A76382" w:rsidP="00EF6D1A">
      <w:pPr>
        <w:rPr>
          <w:lang w:val="es-ES"/>
        </w:rPr>
      </w:pPr>
      <w:r w:rsidRPr="00904F88">
        <w:rPr>
          <w:lang w:val="es-ES"/>
        </w:rPr>
        <w:t xml:space="preserve">La primera parte de la práctica consistirá en </w:t>
      </w:r>
      <w:r w:rsidR="004923DC" w:rsidRPr="00904F88">
        <w:rPr>
          <w:lang w:val="es-ES"/>
        </w:rPr>
        <w:t>aplicar hojas de estilo</w:t>
      </w:r>
      <w:r w:rsidR="00A61959" w:rsidRPr="00904F88">
        <w:rPr>
          <w:lang w:val="es-ES"/>
        </w:rPr>
        <w:t xml:space="preserve">. Ahora la página sin estilos </w:t>
      </w:r>
      <w:r w:rsidR="00233BF8" w:rsidRPr="00904F88">
        <w:rPr>
          <w:lang w:val="es-ES"/>
        </w:rPr>
        <w:t>presentaría el siguiente aspecto:</w:t>
      </w:r>
    </w:p>
    <w:p w14:paraId="30973851" w14:textId="77777777" w:rsidR="00233BF8" w:rsidRPr="00904F88" w:rsidRDefault="00233BF8" w:rsidP="00EF6D1A">
      <w:pPr>
        <w:rPr>
          <w:lang w:val="es-ES"/>
        </w:rPr>
      </w:pPr>
    </w:p>
    <w:p w14:paraId="374297A0" w14:textId="268D7112" w:rsidR="00233BF8" w:rsidRPr="00904F88" w:rsidRDefault="00C85F92" w:rsidP="00EF6D1A">
      <w:pPr>
        <w:rPr>
          <w:lang w:val="es-ES"/>
        </w:rPr>
      </w:pPr>
      <w:r w:rsidRPr="00904F88">
        <w:rPr>
          <w:noProof/>
          <w:lang w:val="es-ES"/>
        </w:rPr>
        <w:lastRenderedPageBreak/>
        <w:drawing>
          <wp:inline distT="0" distB="0" distL="0" distR="0" wp14:anchorId="1B377890" wp14:editId="66C40F10">
            <wp:extent cx="6300470" cy="3039110"/>
            <wp:effectExtent l="0" t="0" r="5080" b="8890"/>
            <wp:docPr id="1742718488"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18488" name="Imagen 1" descr="Imagen que contiene Texto&#10;&#10;El contenido generado por IA puede ser incorrecto."/>
                    <pic:cNvPicPr/>
                  </pic:nvPicPr>
                  <pic:blipFill>
                    <a:blip r:embed="rId231"/>
                    <a:stretch>
                      <a:fillRect/>
                    </a:stretch>
                  </pic:blipFill>
                  <pic:spPr>
                    <a:xfrm>
                      <a:off x="0" y="0"/>
                      <a:ext cx="6300470" cy="3039110"/>
                    </a:xfrm>
                    <a:prstGeom prst="rect">
                      <a:avLst/>
                    </a:prstGeom>
                  </pic:spPr>
                </pic:pic>
              </a:graphicData>
            </a:graphic>
          </wp:inline>
        </w:drawing>
      </w:r>
    </w:p>
    <w:p w14:paraId="53F9BD71" w14:textId="77777777" w:rsidR="006C460A" w:rsidRPr="00904F88" w:rsidRDefault="006C460A" w:rsidP="00EF6D1A">
      <w:pPr>
        <w:rPr>
          <w:lang w:val="es-ES"/>
        </w:rPr>
      </w:pPr>
    </w:p>
    <w:p w14:paraId="1332EA6F" w14:textId="73B43E2F" w:rsidR="00543396" w:rsidRPr="00904F88" w:rsidRDefault="00543396" w:rsidP="00543396">
      <w:pPr>
        <w:pStyle w:val="Ttulo2"/>
        <w:rPr>
          <w:lang w:val="es-ES"/>
        </w:rPr>
      </w:pPr>
      <w:bookmarkStart w:id="86" w:name="_Toc210640560"/>
      <w:r w:rsidRPr="00904F88">
        <w:rPr>
          <w:lang w:val="es-ES"/>
        </w:rPr>
        <w:t>El encabezado</w:t>
      </w:r>
      <w:bookmarkEnd w:id="86"/>
    </w:p>
    <w:p w14:paraId="111B8EE7" w14:textId="77777777" w:rsidR="00543396" w:rsidRPr="00904F88" w:rsidRDefault="00543396" w:rsidP="00EF6D1A">
      <w:pPr>
        <w:rPr>
          <w:lang w:val="es-ES"/>
        </w:rPr>
      </w:pPr>
    </w:p>
    <w:p w14:paraId="58A9DF88" w14:textId="5BCDA25B" w:rsidR="006C460A" w:rsidRPr="00904F88" w:rsidRDefault="00C85F92" w:rsidP="00EF6D1A">
      <w:pPr>
        <w:rPr>
          <w:lang w:val="es-ES"/>
        </w:rPr>
      </w:pPr>
      <w:r w:rsidRPr="00904F88">
        <w:rPr>
          <w:lang w:val="es-ES"/>
        </w:rPr>
        <w:t>Vamos a empezar trabajando en el menú o navegación y el banner.</w:t>
      </w:r>
      <w:r w:rsidR="00194F65" w:rsidRPr="00904F88">
        <w:rPr>
          <w:lang w:val="es-ES"/>
        </w:rPr>
        <w:t xml:space="preserve"> </w:t>
      </w:r>
      <w:r w:rsidR="0067470D" w:rsidRPr="00904F88">
        <w:rPr>
          <w:lang w:val="es-ES"/>
        </w:rPr>
        <w:t>Un banner web es un formato publicitario digital, usualmente una imagen o gráfico, que se integra en una página web para atraer la atención del usuario y promocionar un producto, servicio o marca</w:t>
      </w:r>
      <w:r w:rsidR="00543396" w:rsidRPr="00904F88">
        <w:rPr>
          <w:lang w:val="es-ES"/>
        </w:rPr>
        <w:t>. La barra de navegación vale habitualmente para moverse por el sitio web que estamos diseñando.</w:t>
      </w:r>
    </w:p>
    <w:p w14:paraId="3AF9C61A" w14:textId="77777777" w:rsidR="006C460A" w:rsidRPr="00904F88" w:rsidRDefault="006C460A" w:rsidP="00EF6D1A">
      <w:pPr>
        <w:rPr>
          <w:lang w:val="es-ES"/>
        </w:rPr>
      </w:pPr>
    </w:p>
    <w:p w14:paraId="1A123ECE" w14:textId="4155FD0D" w:rsidR="00D4724D" w:rsidRPr="00904F88" w:rsidRDefault="004F7CFE" w:rsidP="00EF6D1A">
      <w:pPr>
        <w:rPr>
          <w:lang w:val="es-ES"/>
        </w:rPr>
      </w:pPr>
      <w:r w:rsidRPr="00904F88">
        <w:rPr>
          <w:lang w:val="es-ES"/>
        </w:rPr>
        <w:t>El código HTML relacionado con</w:t>
      </w:r>
      <w:r w:rsidR="004963E9" w:rsidRPr="00904F88">
        <w:rPr>
          <w:lang w:val="es-ES"/>
        </w:rPr>
        <w:t xml:space="preserve"> la navegación es el siguiente que ya se ha proporcionado con su atributo class con el nombre respectivo.</w:t>
      </w:r>
    </w:p>
    <w:p w14:paraId="2A31885A" w14:textId="77777777" w:rsidR="004963E9" w:rsidRPr="00904F88" w:rsidRDefault="004963E9" w:rsidP="00EF6D1A">
      <w:pPr>
        <w:rPr>
          <w:lang w:val="es-ES"/>
        </w:rPr>
      </w:pPr>
    </w:p>
    <w:p w14:paraId="61FDEF7C" w14:textId="77777777" w:rsidR="004963E9" w:rsidRPr="00904F88" w:rsidRDefault="004963E9" w:rsidP="004963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"navegacion"</w:t>
      </w:r>
      <w:r w:rsidRPr="00904F88">
        <w:rPr>
          <w:rFonts w:ascii="Consolas" w:hAnsi="Consolas"/>
          <w:color w:val="808080"/>
          <w:sz w:val="21"/>
          <w:szCs w:val="21"/>
          <w:lang w:val="es-ES"/>
        </w:rPr>
        <w:t>&gt;</w:t>
      </w:r>
    </w:p>
    <w:p w14:paraId="65D94FD2" w14:textId="77777777" w:rsidR="004963E9" w:rsidRPr="00904F88" w:rsidRDefault="004963E9" w:rsidP="004963E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CD81B15" w14:textId="77777777" w:rsidR="004963E9" w:rsidRPr="00904F88" w:rsidRDefault="004963E9" w:rsidP="004963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"logo"</w:t>
      </w:r>
      <w:r w:rsidRPr="00904F88">
        <w:rPr>
          <w:rFonts w:ascii="Consolas" w:hAnsi="Consolas"/>
          <w:color w:val="808080"/>
          <w:sz w:val="21"/>
          <w:szCs w:val="21"/>
          <w:lang w:val="es-ES"/>
        </w:rPr>
        <w:t>&gt;</w:t>
      </w:r>
      <w:r w:rsidRPr="00904F88">
        <w:rPr>
          <w:rFonts w:ascii="Consolas" w:hAnsi="Consolas"/>
          <w:color w:val="CCCCCC"/>
          <w:sz w:val="21"/>
          <w:szCs w:val="21"/>
          <w:lang w:val="es-ES"/>
        </w:rPr>
        <w:t>Logo</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6993CEC4" w14:textId="77777777" w:rsidR="004963E9" w:rsidRPr="00015106" w:rsidRDefault="004963E9" w:rsidP="004963E9">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"enlaces"</w:t>
      </w:r>
      <w:r w:rsidRPr="00015106">
        <w:rPr>
          <w:rFonts w:ascii="Consolas" w:hAnsi="Consolas"/>
          <w:color w:val="808080"/>
          <w:sz w:val="21"/>
          <w:szCs w:val="21"/>
        </w:rPr>
        <w:t>&gt;</w:t>
      </w:r>
    </w:p>
    <w:p w14:paraId="667022BF" w14:textId="77777777" w:rsidR="004963E9" w:rsidRPr="00015106" w:rsidRDefault="004963E9" w:rsidP="004963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"enlace"</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"index.html"</w:t>
      </w:r>
      <w:r w:rsidRPr="00015106">
        <w:rPr>
          <w:rFonts w:ascii="Consolas" w:hAnsi="Consolas"/>
          <w:color w:val="808080"/>
          <w:sz w:val="21"/>
          <w:szCs w:val="21"/>
        </w:rPr>
        <w:t>&gt;</w:t>
      </w:r>
      <w:r w:rsidRPr="00015106">
        <w:rPr>
          <w:rFonts w:ascii="Consolas" w:hAnsi="Consolas"/>
          <w:color w:val="CCCCCC"/>
          <w:sz w:val="21"/>
          <w:szCs w:val="21"/>
        </w:rPr>
        <w:t>Inicio</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w:t>
      </w:r>
    </w:p>
    <w:p w14:paraId="76F1E8A7" w14:textId="77777777" w:rsidR="004963E9" w:rsidRPr="00015106" w:rsidRDefault="004963E9" w:rsidP="004963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"enlace"</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"servicios.html"</w:t>
      </w:r>
      <w:r w:rsidRPr="00015106">
        <w:rPr>
          <w:rFonts w:ascii="Consolas" w:hAnsi="Consolas"/>
          <w:color w:val="808080"/>
          <w:sz w:val="21"/>
          <w:szCs w:val="21"/>
        </w:rPr>
        <w:t>&gt;</w:t>
      </w:r>
      <w:r w:rsidRPr="00015106">
        <w:rPr>
          <w:rFonts w:ascii="Consolas" w:hAnsi="Consolas"/>
          <w:color w:val="CCCCCC"/>
          <w:sz w:val="21"/>
          <w:szCs w:val="21"/>
        </w:rPr>
        <w:t>Servicios</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w:t>
      </w:r>
    </w:p>
    <w:p w14:paraId="397744C1" w14:textId="77777777" w:rsidR="004963E9" w:rsidRPr="00015106" w:rsidRDefault="004963E9" w:rsidP="004963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"enlace"</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Contacto</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w:t>
      </w:r>
    </w:p>
    <w:p w14:paraId="2F958425" w14:textId="77777777" w:rsidR="004963E9" w:rsidRPr="00904F88" w:rsidRDefault="004963E9" w:rsidP="004963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15FB45BA" w14:textId="77777777" w:rsidR="004963E9" w:rsidRPr="00904F88" w:rsidRDefault="004963E9" w:rsidP="004963E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3AEB295" w14:textId="77777777" w:rsidR="004963E9" w:rsidRPr="00904F88" w:rsidRDefault="004963E9" w:rsidP="004963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050D731A" w14:textId="77777777" w:rsidR="004963E9" w:rsidRPr="00904F88" w:rsidRDefault="004963E9" w:rsidP="00EF6D1A">
      <w:pPr>
        <w:rPr>
          <w:lang w:val="es-ES"/>
        </w:rPr>
      </w:pPr>
    </w:p>
    <w:p w14:paraId="389B3744" w14:textId="58763DB7" w:rsidR="00D4724D" w:rsidRPr="00904F88" w:rsidRDefault="004963E9" w:rsidP="00EF6D1A">
      <w:pPr>
        <w:rPr>
          <w:lang w:val="es-ES"/>
        </w:rPr>
      </w:pPr>
      <w:r w:rsidRPr="00904F88">
        <w:rPr>
          <w:lang w:val="es-ES"/>
        </w:rPr>
        <w:t>Ahora vamos paso a paso a añadir los elementos css al fichero menú.css que hemos creado anteriormente.</w:t>
      </w:r>
    </w:p>
    <w:p w14:paraId="36876841" w14:textId="5FAD3E21" w:rsidR="004963E9" w:rsidRPr="00904F88" w:rsidRDefault="00602BF5" w:rsidP="00EF6D1A">
      <w:pPr>
        <w:rPr>
          <w:lang w:val="es-ES"/>
        </w:rPr>
      </w:pPr>
      <w:r w:rsidRPr="00904F88">
        <w:rPr>
          <w:lang w:val="es-ES"/>
        </w:rPr>
        <w:t xml:space="preserve">Colocamos margin 0 a </w:t>
      </w:r>
      <w:r w:rsidR="00BC612F" w:rsidRPr="00904F88">
        <w:rPr>
          <w:lang w:val="es-ES"/>
        </w:rPr>
        <w:t>.navegación (la etiqueta nav para que ocupe todo el ancho de pantalla como su width 100%.</w:t>
      </w:r>
      <w:r w:rsidR="00164D75" w:rsidRPr="00904F88">
        <w:rPr>
          <w:lang w:val="es-ES"/>
        </w:rPr>
        <w:t>Establecemos el color de fondo</w:t>
      </w:r>
      <w:r w:rsidR="000730C0" w:rsidRPr="00904F88">
        <w:rPr>
          <w:lang w:val="es-ES"/>
        </w:rPr>
        <w:t xml:space="preserve"> a purpura</w:t>
      </w:r>
      <w:r w:rsidR="00164D75" w:rsidRPr="00904F88">
        <w:rPr>
          <w:lang w:val="es-ES"/>
        </w:rPr>
        <w:t xml:space="preserve"> y de </w:t>
      </w:r>
      <w:r w:rsidR="00B01E20" w:rsidRPr="00904F88">
        <w:rPr>
          <w:lang w:val="es-ES"/>
        </w:rPr>
        <w:t>texto a blanco</w:t>
      </w:r>
      <w:r w:rsidR="00F0664E" w:rsidRPr="00904F88">
        <w:rPr>
          <w:lang w:val="es-ES"/>
        </w:rPr>
        <w:t xml:space="preserve">. La </w:t>
      </w:r>
      <w:r w:rsidR="00F0664E" w:rsidRPr="00904F88">
        <w:rPr>
          <w:lang w:val="es-ES"/>
        </w:rPr>
        <w:lastRenderedPageBreak/>
        <w:t>propiedad position a fixed para que la navegación se mueva con el scroll</w:t>
      </w:r>
    </w:p>
    <w:p w14:paraId="6A828456" w14:textId="77777777" w:rsidR="00602BF5" w:rsidRPr="00904F88" w:rsidRDefault="00602BF5" w:rsidP="00EF6D1A">
      <w:pPr>
        <w:rPr>
          <w:lang w:val="es-ES"/>
        </w:rPr>
      </w:pPr>
    </w:p>
    <w:p w14:paraId="0CD3FF2F" w14:textId="77777777" w:rsidR="00602BF5" w:rsidRPr="00015106"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w:t>
      </w:r>
      <w:r w:rsidRPr="00015106">
        <w:rPr>
          <w:rFonts w:ascii="Consolas" w:hAnsi="Consolas"/>
          <w:color w:val="D7BA7D"/>
          <w:sz w:val="21"/>
          <w:szCs w:val="21"/>
        </w:rPr>
        <w:t>.navegacion</w:t>
      </w:r>
      <w:r w:rsidRPr="00015106">
        <w:rPr>
          <w:rFonts w:ascii="Consolas" w:hAnsi="Consolas"/>
          <w:color w:val="CCCCCC"/>
          <w:sz w:val="21"/>
          <w:szCs w:val="21"/>
        </w:rPr>
        <w:t xml:space="preserve"> {</w:t>
      </w:r>
    </w:p>
    <w:p w14:paraId="3BF153D7" w14:textId="77777777" w:rsidR="00602BF5" w:rsidRPr="00015106"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margin</w:t>
      </w:r>
      <w:r w:rsidRPr="00015106">
        <w:rPr>
          <w:rFonts w:ascii="Consolas" w:hAnsi="Consolas"/>
          <w:color w:val="CCCCCC"/>
          <w:sz w:val="21"/>
          <w:szCs w:val="21"/>
        </w:rPr>
        <w:t xml:space="preserve">: </w:t>
      </w:r>
      <w:r w:rsidRPr="00015106">
        <w:rPr>
          <w:rFonts w:ascii="Consolas" w:hAnsi="Consolas"/>
          <w:color w:val="B5CEA8"/>
          <w:sz w:val="21"/>
          <w:szCs w:val="21"/>
        </w:rPr>
        <w:t>0</w:t>
      </w:r>
      <w:r w:rsidRPr="00015106">
        <w:rPr>
          <w:rFonts w:ascii="Consolas" w:hAnsi="Consolas"/>
          <w:color w:val="CCCCCC"/>
          <w:sz w:val="21"/>
          <w:szCs w:val="21"/>
        </w:rPr>
        <w:t>;</w:t>
      </w:r>
    </w:p>
    <w:p w14:paraId="342A2790" w14:textId="77777777" w:rsidR="00602BF5" w:rsidRPr="00015106"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padding</w:t>
      </w:r>
      <w:r w:rsidRPr="00015106">
        <w:rPr>
          <w:rFonts w:ascii="Consolas" w:hAnsi="Consolas"/>
          <w:color w:val="CCCCCC"/>
          <w:sz w:val="21"/>
          <w:szCs w:val="21"/>
        </w:rPr>
        <w:t xml:space="preserve">: </w:t>
      </w:r>
      <w:r w:rsidRPr="00015106">
        <w:rPr>
          <w:rFonts w:ascii="Consolas" w:hAnsi="Consolas"/>
          <w:color w:val="B5CEA8"/>
          <w:sz w:val="21"/>
          <w:szCs w:val="21"/>
        </w:rPr>
        <w:t>0</w:t>
      </w:r>
      <w:r w:rsidRPr="00015106">
        <w:rPr>
          <w:rFonts w:ascii="Consolas" w:hAnsi="Consolas"/>
          <w:color w:val="CCCCCC"/>
          <w:sz w:val="21"/>
          <w:szCs w:val="21"/>
        </w:rPr>
        <w:t>;</w:t>
      </w:r>
    </w:p>
    <w:p w14:paraId="503C8B97" w14:textId="77777777" w:rsidR="00602BF5" w:rsidRPr="00015106"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background</w:t>
      </w:r>
      <w:r w:rsidRPr="00015106">
        <w:rPr>
          <w:rFonts w:ascii="Consolas" w:hAnsi="Consolas"/>
          <w:color w:val="CCCCCC"/>
          <w:sz w:val="21"/>
          <w:szCs w:val="21"/>
        </w:rPr>
        <w:t xml:space="preserve">: </w:t>
      </w:r>
      <w:r w:rsidRPr="00015106">
        <w:rPr>
          <w:rFonts w:ascii="Consolas" w:hAnsi="Consolas"/>
          <w:color w:val="CE9178"/>
          <w:sz w:val="21"/>
          <w:szCs w:val="21"/>
        </w:rPr>
        <w:t>#4A148C</w:t>
      </w:r>
      <w:r w:rsidRPr="00015106">
        <w:rPr>
          <w:rFonts w:ascii="Consolas" w:hAnsi="Consolas"/>
          <w:color w:val="CCCCCC"/>
          <w:sz w:val="21"/>
          <w:szCs w:val="21"/>
        </w:rPr>
        <w:t>;</w:t>
      </w:r>
    </w:p>
    <w:p w14:paraId="3DC3F640" w14:textId="77777777" w:rsidR="00602BF5" w:rsidRPr="00015106"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color</w:t>
      </w:r>
      <w:r w:rsidRPr="00015106">
        <w:rPr>
          <w:rFonts w:ascii="Consolas" w:hAnsi="Consolas"/>
          <w:color w:val="CCCCCC"/>
          <w:sz w:val="21"/>
          <w:szCs w:val="21"/>
        </w:rPr>
        <w:t xml:space="preserve">: </w:t>
      </w:r>
      <w:r w:rsidRPr="00015106">
        <w:rPr>
          <w:rFonts w:ascii="Consolas" w:hAnsi="Consolas"/>
          <w:color w:val="CE9178"/>
          <w:sz w:val="21"/>
          <w:szCs w:val="21"/>
        </w:rPr>
        <w:t>white</w:t>
      </w:r>
      <w:r w:rsidRPr="00015106">
        <w:rPr>
          <w:rFonts w:ascii="Consolas" w:hAnsi="Consolas"/>
          <w:color w:val="CCCCCC"/>
          <w:sz w:val="21"/>
          <w:szCs w:val="21"/>
        </w:rPr>
        <w:t>;</w:t>
      </w:r>
    </w:p>
    <w:p w14:paraId="21CAB949" w14:textId="77777777" w:rsidR="00602BF5" w:rsidRPr="00015106"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padding</w:t>
      </w:r>
      <w:r w:rsidRPr="00015106">
        <w:rPr>
          <w:rFonts w:ascii="Consolas" w:hAnsi="Consolas"/>
          <w:color w:val="CCCCCC"/>
          <w:sz w:val="21"/>
          <w:szCs w:val="21"/>
        </w:rPr>
        <w:t xml:space="preserve">: </w:t>
      </w:r>
      <w:r w:rsidRPr="00015106">
        <w:rPr>
          <w:rFonts w:ascii="Consolas" w:hAnsi="Consolas"/>
          <w:color w:val="B5CEA8"/>
          <w:sz w:val="21"/>
          <w:szCs w:val="21"/>
        </w:rPr>
        <w:t>10px</w:t>
      </w:r>
      <w:r w:rsidRPr="00015106">
        <w:rPr>
          <w:rFonts w:ascii="Consolas" w:hAnsi="Consolas"/>
          <w:color w:val="CCCCCC"/>
          <w:sz w:val="21"/>
          <w:szCs w:val="21"/>
        </w:rPr>
        <w:t>;</w:t>
      </w:r>
    </w:p>
    <w:p w14:paraId="7932FCA8" w14:textId="77777777" w:rsidR="00602BF5" w:rsidRPr="00015106"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width</w:t>
      </w:r>
      <w:r w:rsidRPr="00015106">
        <w:rPr>
          <w:rFonts w:ascii="Consolas" w:hAnsi="Consolas"/>
          <w:color w:val="CCCCCC"/>
          <w:sz w:val="21"/>
          <w:szCs w:val="21"/>
        </w:rPr>
        <w:t xml:space="preserve">: </w:t>
      </w:r>
      <w:r w:rsidRPr="00015106">
        <w:rPr>
          <w:rFonts w:ascii="Consolas" w:hAnsi="Consolas"/>
          <w:color w:val="B5CEA8"/>
          <w:sz w:val="21"/>
          <w:szCs w:val="21"/>
        </w:rPr>
        <w:t>100%</w:t>
      </w:r>
      <w:r w:rsidRPr="00015106">
        <w:rPr>
          <w:rFonts w:ascii="Consolas" w:hAnsi="Consolas"/>
          <w:color w:val="CCCCCC"/>
          <w:sz w:val="21"/>
          <w:szCs w:val="21"/>
        </w:rPr>
        <w:t>;</w:t>
      </w:r>
    </w:p>
    <w:p w14:paraId="3413C2C0" w14:textId="77777777" w:rsidR="00602BF5" w:rsidRPr="00015106"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box-sizing</w:t>
      </w:r>
      <w:r w:rsidRPr="00015106">
        <w:rPr>
          <w:rFonts w:ascii="Consolas" w:hAnsi="Consolas"/>
          <w:color w:val="CCCCCC"/>
          <w:sz w:val="21"/>
          <w:szCs w:val="21"/>
        </w:rPr>
        <w:t xml:space="preserve">: </w:t>
      </w:r>
      <w:r w:rsidRPr="00015106">
        <w:rPr>
          <w:rFonts w:ascii="Consolas" w:hAnsi="Consolas"/>
          <w:color w:val="CE9178"/>
          <w:sz w:val="21"/>
          <w:szCs w:val="21"/>
        </w:rPr>
        <w:t>border-box</w:t>
      </w:r>
      <w:r w:rsidRPr="00015106">
        <w:rPr>
          <w:rFonts w:ascii="Consolas" w:hAnsi="Consolas"/>
          <w:color w:val="CCCCCC"/>
          <w:sz w:val="21"/>
          <w:szCs w:val="21"/>
        </w:rPr>
        <w:t>;</w:t>
      </w:r>
    </w:p>
    <w:p w14:paraId="75231431" w14:textId="3C66E3AB" w:rsidR="00602BF5" w:rsidRPr="00015106"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00F0664E" w:rsidRPr="00015106">
        <w:rPr>
          <w:rFonts w:ascii="Consolas" w:hAnsi="Consolas"/>
          <w:color w:val="9CDCFE"/>
          <w:sz w:val="21"/>
          <w:szCs w:val="21"/>
        </w:rPr>
        <w:t>position</w:t>
      </w:r>
      <w:r w:rsidRPr="00015106">
        <w:rPr>
          <w:rFonts w:ascii="Consolas" w:hAnsi="Consolas"/>
          <w:color w:val="CCCCCC"/>
          <w:sz w:val="21"/>
          <w:szCs w:val="21"/>
        </w:rPr>
        <w:t xml:space="preserve">: </w:t>
      </w:r>
      <w:r w:rsidRPr="00015106">
        <w:rPr>
          <w:rFonts w:ascii="Consolas" w:hAnsi="Consolas"/>
          <w:color w:val="CE9178"/>
          <w:sz w:val="21"/>
          <w:szCs w:val="21"/>
        </w:rPr>
        <w:t>fixed</w:t>
      </w:r>
      <w:r w:rsidRPr="00015106">
        <w:rPr>
          <w:rFonts w:ascii="Consolas" w:hAnsi="Consolas"/>
          <w:color w:val="CCCCCC"/>
          <w:sz w:val="21"/>
          <w:szCs w:val="21"/>
        </w:rPr>
        <w:t>;</w:t>
      </w:r>
    </w:p>
    <w:p w14:paraId="5DCA90D6" w14:textId="77777777" w:rsidR="00602BF5" w:rsidRPr="00904F88"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CCCCCC"/>
          <w:sz w:val="21"/>
          <w:szCs w:val="21"/>
          <w:lang w:val="es-ES"/>
        </w:rPr>
        <w:t>}</w:t>
      </w:r>
    </w:p>
    <w:p w14:paraId="3F235774" w14:textId="151E30C3" w:rsidR="00602BF5" w:rsidRPr="00904F88"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325C293" w14:textId="77777777" w:rsidR="00F0664E" w:rsidRPr="00904F88" w:rsidRDefault="00F0664E" w:rsidP="00F0664E">
      <w:pPr>
        <w:rPr>
          <w:lang w:val="es-ES"/>
        </w:rPr>
      </w:pPr>
    </w:p>
    <w:p w14:paraId="7963086C" w14:textId="3F48F3F6" w:rsidR="00F0664E" w:rsidRPr="00904F88" w:rsidRDefault="00F0664E" w:rsidP="00F0664E">
      <w:pPr>
        <w:rPr>
          <w:lang w:val="es-ES"/>
        </w:rPr>
      </w:pPr>
      <w:r w:rsidRPr="00904F88">
        <w:rPr>
          <w:lang w:val="es-ES"/>
        </w:rPr>
        <w:t>Para el logo lo posicionamos dentro de nav con inline block a la izquierda del todo</w:t>
      </w:r>
      <w:r w:rsidR="00532DD2" w:rsidRPr="00904F88">
        <w:rPr>
          <w:lang w:val="es-ES"/>
        </w:rPr>
        <w:t xml:space="preserve"> sin margenes</w:t>
      </w:r>
    </w:p>
    <w:p w14:paraId="2E9FC6BF" w14:textId="77777777" w:rsidR="00F0664E" w:rsidRPr="00904F88" w:rsidRDefault="00F0664E" w:rsidP="00F0664E">
      <w:pPr>
        <w:rPr>
          <w:lang w:val="es-ES"/>
        </w:rPr>
      </w:pPr>
    </w:p>
    <w:p w14:paraId="1EB0410A" w14:textId="77777777" w:rsidR="00F0664E" w:rsidRPr="00904F88" w:rsidRDefault="00F0664E"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9DEE4B1" w14:textId="77777777" w:rsidR="00602BF5" w:rsidRPr="00015106"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D7BA7D"/>
          <w:sz w:val="21"/>
          <w:szCs w:val="21"/>
        </w:rPr>
        <w:t>.logo</w:t>
      </w:r>
      <w:r w:rsidRPr="00015106">
        <w:rPr>
          <w:rFonts w:ascii="Consolas" w:hAnsi="Consolas"/>
          <w:color w:val="CCCCCC"/>
          <w:sz w:val="21"/>
          <w:szCs w:val="21"/>
        </w:rPr>
        <w:t xml:space="preserve"> {</w:t>
      </w:r>
    </w:p>
    <w:p w14:paraId="06F83531" w14:textId="77777777" w:rsidR="00602BF5" w:rsidRPr="00015106"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display</w:t>
      </w:r>
      <w:r w:rsidRPr="00015106">
        <w:rPr>
          <w:rFonts w:ascii="Consolas" w:hAnsi="Consolas"/>
          <w:color w:val="CCCCCC"/>
          <w:sz w:val="21"/>
          <w:szCs w:val="21"/>
        </w:rPr>
        <w:t xml:space="preserve">: </w:t>
      </w:r>
      <w:r w:rsidRPr="00015106">
        <w:rPr>
          <w:rFonts w:ascii="Consolas" w:hAnsi="Consolas"/>
          <w:color w:val="CE9178"/>
          <w:sz w:val="21"/>
          <w:szCs w:val="21"/>
        </w:rPr>
        <w:t>inline-block</w:t>
      </w:r>
      <w:r w:rsidRPr="00015106">
        <w:rPr>
          <w:rFonts w:ascii="Consolas" w:hAnsi="Consolas"/>
          <w:color w:val="CCCCCC"/>
          <w:sz w:val="21"/>
          <w:szCs w:val="21"/>
        </w:rPr>
        <w:t>;</w:t>
      </w:r>
    </w:p>
    <w:p w14:paraId="7B1D58F0" w14:textId="77777777" w:rsidR="00602BF5" w:rsidRPr="00015106"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font-size</w:t>
      </w:r>
      <w:r w:rsidRPr="00015106">
        <w:rPr>
          <w:rFonts w:ascii="Consolas" w:hAnsi="Consolas"/>
          <w:color w:val="CCCCCC"/>
          <w:sz w:val="21"/>
          <w:szCs w:val="21"/>
        </w:rPr>
        <w:t xml:space="preserve">: </w:t>
      </w:r>
      <w:r w:rsidRPr="00015106">
        <w:rPr>
          <w:rFonts w:ascii="Consolas" w:hAnsi="Consolas"/>
          <w:color w:val="B5CEA8"/>
          <w:sz w:val="21"/>
          <w:szCs w:val="21"/>
        </w:rPr>
        <w:t>20px</w:t>
      </w:r>
      <w:r w:rsidRPr="00015106">
        <w:rPr>
          <w:rFonts w:ascii="Consolas" w:hAnsi="Consolas"/>
          <w:color w:val="CCCCCC"/>
          <w:sz w:val="21"/>
          <w:szCs w:val="21"/>
        </w:rPr>
        <w:t>;</w:t>
      </w:r>
    </w:p>
    <w:p w14:paraId="2FE9DB9C" w14:textId="77777777" w:rsidR="00602BF5" w:rsidRPr="00904F88"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9CDCFE"/>
          <w:sz w:val="21"/>
          <w:szCs w:val="21"/>
          <w:lang w:val="es-ES"/>
        </w:rPr>
        <w:t>font-weight</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bold</w:t>
      </w:r>
      <w:r w:rsidRPr="00904F88">
        <w:rPr>
          <w:rFonts w:ascii="Consolas" w:hAnsi="Consolas"/>
          <w:color w:val="CCCCCC"/>
          <w:sz w:val="21"/>
          <w:szCs w:val="21"/>
          <w:lang w:val="es-ES"/>
        </w:rPr>
        <w:t>;</w:t>
      </w:r>
    </w:p>
    <w:p w14:paraId="399AC338" w14:textId="77777777" w:rsidR="00602BF5" w:rsidRPr="00904F88"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w:t>
      </w:r>
    </w:p>
    <w:p w14:paraId="01400321" w14:textId="77777777" w:rsidR="00602BF5" w:rsidRPr="00904F88"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2BDE81F0" w14:textId="77777777" w:rsidR="004963E9" w:rsidRPr="00904F88" w:rsidRDefault="004963E9" w:rsidP="00EF6D1A">
      <w:pPr>
        <w:rPr>
          <w:lang w:val="es-ES"/>
        </w:rPr>
      </w:pPr>
    </w:p>
    <w:p w14:paraId="342A5DE1" w14:textId="77777777" w:rsidR="00532DD2" w:rsidRPr="00904F88" w:rsidRDefault="00532DD2" w:rsidP="00EF6D1A">
      <w:pPr>
        <w:rPr>
          <w:lang w:val="es-ES"/>
        </w:rPr>
      </w:pPr>
    </w:p>
    <w:p w14:paraId="768E19B0" w14:textId="77777777" w:rsidR="00532DD2" w:rsidRPr="00904F88" w:rsidRDefault="00532DD2" w:rsidP="00EF6D1A">
      <w:pPr>
        <w:rPr>
          <w:lang w:val="es-ES"/>
        </w:rPr>
      </w:pPr>
    </w:p>
    <w:p w14:paraId="76E5C98B" w14:textId="77777777" w:rsidR="00532DD2" w:rsidRPr="00904F88" w:rsidRDefault="00532DD2" w:rsidP="00EF6D1A">
      <w:pPr>
        <w:rPr>
          <w:lang w:val="es-ES"/>
        </w:rPr>
      </w:pPr>
    </w:p>
    <w:p w14:paraId="6F6F3FBD" w14:textId="2CFC9C19" w:rsidR="00532DD2" w:rsidRPr="00904F88" w:rsidRDefault="002C3452" w:rsidP="00EF6D1A">
      <w:pPr>
        <w:rPr>
          <w:lang w:val="es-ES"/>
        </w:rPr>
      </w:pPr>
      <w:r w:rsidRPr="00904F88">
        <w:rPr>
          <w:lang w:val="es-ES"/>
        </w:rPr>
        <w:t xml:space="preserve">Los tres enlaces que son una lista a la derecha del </w:t>
      </w:r>
      <w:r w:rsidR="00AA17AF" w:rsidRPr="00904F88">
        <w:rPr>
          <w:lang w:val="es-ES"/>
        </w:rPr>
        <w:t>logo los colocamos a la derecha del logo con la propiedad display: inline-block. Con position:absolute y right: 50px situamos los tres enlaces a la derecha de la barra de navegación. También podríamos haber usado float: right para obtener el mismo efecto.</w:t>
      </w:r>
    </w:p>
    <w:p w14:paraId="0A066785" w14:textId="77777777" w:rsidR="00532DD2" w:rsidRPr="00904F88" w:rsidRDefault="00532DD2" w:rsidP="00EF6D1A">
      <w:pPr>
        <w:rPr>
          <w:lang w:val="es-ES"/>
        </w:rPr>
      </w:pPr>
    </w:p>
    <w:p w14:paraId="6E137B32" w14:textId="5ACDF50A" w:rsidR="00532DD2" w:rsidRPr="00015106"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w:t>
      </w:r>
      <w:r w:rsidR="002C3452" w:rsidRPr="00904F88">
        <w:rPr>
          <w:rFonts w:ascii="Consolas" w:hAnsi="Consolas"/>
          <w:color w:val="CCCCCC"/>
          <w:sz w:val="21"/>
          <w:szCs w:val="21"/>
          <w:lang w:val="es-ES"/>
        </w:rPr>
        <w:tab/>
      </w:r>
      <w:r w:rsidRPr="00015106">
        <w:rPr>
          <w:rFonts w:ascii="Consolas" w:hAnsi="Consolas"/>
          <w:color w:val="D7BA7D"/>
          <w:sz w:val="21"/>
          <w:szCs w:val="21"/>
        </w:rPr>
        <w:t>.enlaces</w:t>
      </w:r>
      <w:r w:rsidRPr="00015106">
        <w:rPr>
          <w:rFonts w:ascii="Consolas" w:hAnsi="Consolas"/>
          <w:color w:val="CCCCCC"/>
          <w:sz w:val="21"/>
          <w:szCs w:val="21"/>
        </w:rPr>
        <w:t xml:space="preserve"> {</w:t>
      </w:r>
    </w:p>
    <w:p w14:paraId="7C6A2712" w14:textId="77777777" w:rsidR="00532DD2" w:rsidRPr="00015106"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rPr>
      </w:pPr>
    </w:p>
    <w:p w14:paraId="0F69CBC3" w14:textId="77777777" w:rsidR="00532DD2" w:rsidRPr="00015106"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margin-left</w:t>
      </w:r>
      <w:r w:rsidRPr="00015106">
        <w:rPr>
          <w:rFonts w:ascii="Consolas" w:hAnsi="Consolas"/>
          <w:color w:val="CCCCCC"/>
          <w:sz w:val="21"/>
          <w:szCs w:val="21"/>
        </w:rPr>
        <w:t xml:space="preserve">: </w:t>
      </w:r>
      <w:r w:rsidRPr="00015106">
        <w:rPr>
          <w:rFonts w:ascii="Consolas" w:hAnsi="Consolas"/>
          <w:color w:val="B5CEA8"/>
          <w:sz w:val="21"/>
          <w:szCs w:val="21"/>
        </w:rPr>
        <w:t>10%</w:t>
      </w:r>
      <w:r w:rsidRPr="00015106">
        <w:rPr>
          <w:rFonts w:ascii="Consolas" w:hAnsi="Consolas"/>
          <w:color w:val="CCCCCC"/>
          <w:sz w:val="21"/>
          <w:szCs w:val="21"/>
        </w:rPr>
        <w:t>;</w:t>
      </w:r>
    </w:p>
    <w:p w14:paraId="68BAB2CE" w14:textId="77777777" w:rsidR="00532DD2" w:rsidRPr="00015106"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display</w:t>
      </w:r>
      <w:r w:rsidRPr="00015106">
        <w:rPr>
          <w:rFonts w:ascii="Consolas" w:hAnsi="Consolas"/>
          <w:color w:val="CCCCCC"/>
          <w:sz w:val="21"/>
          <w:szCs w:val="21"/>
        </w:rPr>
        <w:t xml:space="preserve">: </w:t>
      </w:r>
      <w:r w:rsidRPr="00015106">
        <w:rPr>
          <w:rFonts w:ascii="Consolas" w:hAnsi="Consolas"/>
          <w:color w:val="CE9178"/>
          <w:sz w:val="21"/>
          <w:szCs w:val="21"/>
        </w:rPr>
        <w:t>inline-block</w:t>
      </w:r>
      <w:r w:rsidRPr="00015106">
        <w:rPr>
          <w:rFonts w:ascii="Consolas" w:hAnsi="Consolas"/>
          <w:color w:val="CCCCCC"/>
          <w:sz w:val="21"/>
          <w:szCs w:val="21"/>
        </w:rPr>
        <w:t>;</w:t>
      </w:r>
    </w:p>
    <w:p w14:paraId="5D6A872A"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9CDCFE"/>
          <w:sz w:val="21"/>
          <w:szCs w:val="21"/>
          <w:lang w:val="es-ES"/>
        </w:rPr>
        <w:t>position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absolute</w:t>
      </w:r>
      <w:r w:rsidRPr="00904F88">
        <w:rPr>
          <w:rFonts w:ascii="Consolas" w:hAnsi="Consolas"/>
          <w:color w:val="CCCCCC"/>
          <w:sz w:val="21"/>
          <w:szCs w:val="21"/>
          <w:lang w:val="es-ES"/>
        </w:rPr>
        <w:t>;</w:t>
      </w:r>
    </w:p>
    <w:p w14:paraId="5AD03989"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right</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50px</w:t>
      </w:r>
      <w:r w:rsidRPr="00904F88">
        <w:rPr>
          <w:rFonts w:ascii="Consolas" w:hAnsi="Consolas"/>
          <w:color w:val="CCCCCC"/>
          <w:sz w:val="21"/>
          <w:szCs w:val="21"/>
          <w:lang w:val="es-ES"/>
        </w:rPr>
        <w:t>;</w:t>
      </w:r>
    </w:p>
    <w:p w14:paraId="013C3077"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D1BE3B9"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31FC2DA4"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BD6E895" w14:textId="77777777" w:rsidR="00AA17AF" w:rsidRPr="00904F88" w:rsidRDefault="00AA17AF" w:rsidP="00AA17AF">
      <w:pPr>
        <w:rPr>
          <w:lang w:val="es-ES"/>
        </w:rPr>
      </w:pPr>
    </w:p>
    <w:p w14:paraId="0D27284C" w14:textId="3FAFCD79" w:rsidR="00AA17AF" w:rsidRPr="00904F88" w:rsidRDefault="00AA17AF" w:rsidP="00AA17AF">
      <w:pPr>
        <w:rPr>
          <w:lang w:val="es-ES"/>
        </w:rPr>
      </w:pPr>
      <w:r w:rsidRPr="00904F88">
        <w:rPr>
          <w:lang w:val="es-ES"/>
        </w:rPr>
        <w:t>Cada enlace va en color dorado, con un margen a la derecha</w:t>
      </w:r>
      <w:r w:rsidR="001733A3" w:rsidRPr="00904F88">
        <w:rPr>
          <w:lang w:val="es-ES"/>
        </w:rPr>
        <w:t xml:space="preserve"> de 20px para separar un enlace de otro y con text-decoration:none para que no aparezca con apariencia de enlace.</w:t>
      </w:r>
    </w:p>
    <w:p w14:paraId="1A448362" w14:textId="77777777" w:rsidR="00AA17AF" w:rsidRPr="00904F88" w:rsidRDefault="00AA17AF" w:rsidP="00AA17AF">
      <w:pPr>
        <w:rPr>
          <w:lang w:val="es-ES"/>
        </w:rPr>
      </w:pPr>
    </w:p>
    <w:p w14:paraId="48952BD7" w14:textId="77777777" w:rsidR="00AA17AF" w:rsidRPr="00904F88" w:rsidRDefault="00AA17AF"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26FAE24" w14:textId="77777777" w:rsidR="00532DD2" w:rsidRPr="00015106"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D7BA7D"/>
          <w:sz w:val="21"/>
          <w:szCs w:val="21"/>
        </w:rPr>
        <w:t>.enlace</w:t>
      </w:r>
      <w:r w:rsidRPr="00015106">
        <w:rPr>
          <w:rFonts w:ascii="Consolas" w:hAnsi="Consolas"/>
          <w:color w:val="CCCCCC"/>
          <w:sz w:val="21"/>
          <w:szCs w:val="21"/>
        </w:rPr>
        <w:t xml:space="preserve"> {</w:t>
      </w:r>
    </w:p>
    <w:p w14:paraId="01787273" w14:textId="77777777" w:rsidR="00532DD2" w:rsidRPr="00015106"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color</w:t>
      </w:r>
      <w:r w:rsidRPr="00015106">
        <w:rPr>
          <w:rFonts w:ascii="Consolas" w:hAnsi="Consolas"/>
          <w:color w:val="CCCCCC"/>
          <w:sz w:val="21"/>
          <w:szCs w:val="21"/>
        </w:rPr>
        <w:t xml:space="preserve">: </w:t>
      </w:r>
      <w:r w:rsidRPr="00015106">
        <w:rPr>
          <w:rFonts w:ascii="Consolas" w:hAnsi="Consolas"/>
          <w:color w:val="CE9178"/>
          <w:sz w:val="21"/>
          <w:szCs w:val="21"/>
        </w:rPr>
        <w:t>gold</w:t>
      </w:r>
      <w:r w:rsidRPr="00015106">
        <w:rPr>
          <w:rFonts w:ascii="Consolas" w:hAnsi="Consolas"/>
          <w:color w:val="CCCCCC"/>
          <w:sz w:val="21"/>
          <w:szCs w:val="21"/>
        </w:rPr>
        <w:t>;</w:t>
      </w:r>
    </w:p>
    <w:p w14:paraId="04CB5151" w14:textId="77777777" w:rsidR="00532DD2" w:rsidRPr="00015106"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text-decoration</w:t>
      </w:r>
      <w:r w:rsidRPr="00015106">
        <w:rPr>
          <w:rFonts w:ascii="Consolas" w:hAnsi="Consolas"/>
          <w:color w:val="CCCCCC"/>
          <w:sz w:val="21"/>
          <w:szCs w:val="21"/>
        </w:rPr>
        <w:t xml:space="preserve">: </w:t>
      </w:r>
      <w:r w:rsidRPr="00015106">
        <w:rPr>
          <w:rFonts w:ascii="Consolas" w:hAnsi="Consolas"/>
          <w:color w:val="CE9178"/>
          <w:sz w:val="21"/>
          <w:szCs w:val="21"/>
        </w:rPr>
        <w:t>none</w:t>
      </w:r>
      <w:r w:rsidRPr="00015106">
        <w:rPr>
          <w:rFonts w:ascii="Consolas" w:hAnsi="Consolas"/>
          <w:color w:val="CCCCCC"/>
          <w:sz w:val="21"/>
          <w:szCs w:val="21"/>
        </w:rPr>
        <w:t>;</w:t>
      </w:r>
    </w:p>
    <w:p w14:paraId="06FB3200" w14:textId="77777777" w:rsidR="00532DD2" w:rsidRPr="00015106"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margin-right</w:t>
      </w:r>
      <w:r w:rsidRPr="00015106">
        <w:rPr>
          <w:rFonts w:ascii="Consolas" w:hAnsi="Consolas"/>
          <w:color w:val="CCCCCC"/>
          <w:sz w:val="21"/>
          <w:szCs w:val="21"/>
        </w:rPr>
        <w:t xml:space="preserve">: </w:t>
      </w:r>
      <w:r w:rsidRPr="00015106">
        <w:rPr>
          <w:rFonts w:ascii="Consolas" w:hAnsi="Consolas"/>
          <w:color w:val="B5CEA8"/>
          <w:sz w:val="21"/>
          <w:szCs w:val="21"/>
        </w:rPr>
        <w:t>20px</w:t>
      </w:r>
      <w:r w:rsidRPr="00015106">
        <w:rPr>
          <w:rFonts w:ascii="Consolas" w:hAnsi="Consolas"/>
          <w:color w:val="CCCCCC"/>
          <w:sz w:val="21"/>
          <w:szCs w:val="21"/>
        </w:rPr>
        <w:t>;</w:t>
      </w:r>
    </w:p>
    <w:p w14:paraId="6DB9D0FE" w14:textId="77777777" w:rsidR="00532DD2" w:rsidRPr="00015106"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font-size</w:t>
      </w:r>
      <w:r w:rsidRPr="00015106">
        <w:rPr>
          <w:rFonts w:ascii="Consolas" w:hAnsi="Consolas"/>
          <w:color w:val="CCCCCC"/>
          <w:sz w:val="21"/>
          <w:szCs w:val="21"/>
        </w:rPr>
        <w:t xml:space="preserve">: </w:t>
      </w:r>
      <w:r w:rsidRPr="00015106">
        <w:rPr>
          <w:rFonts w:ascii="Consolas" w:hAnsi="Consolas"/>
          <w:color w:val="B5CEA8"/>
          <w:sz w:val="21"/>
          <w:szCs w:val="21"/>
        </w:rPr>
        <w:t>18px</w:t>
      </w:r>
      <w:r w:rsidRPr="00015106">
        <w:rPr>
          <w:rFonts w:ascii="Consolas" w:hAnsi="Consolas"/>
          <w:color w:val="CCCCCC"/>
          <w:sz w:val="21"/>
          <w:szCs w:val="21"/>
        </w:rPr>
        <w:t>;</w:t>
      </w:r>
    </w:p>
    <w:p w14:paraId="0C939A8B" w14:textId="77777777" w:rsidR="00532DD2" w:rsidRPr="00015106" w:rsidRDefault="00532DD2" w:rsidP="00532DD2">
      <w:pPr>
        <w:widowControl/>
        <w:shd w:val="clear" w:color="auto" w:fill="1F1F1F"/>
        <w:autoSpaceDE/>
        <w:autoSpaceDN/>
        <w:adjustRightInd/>
        <w:spacing w:before="0" w:after="240" w:line="285" w:lineRule="atLeast"/>
        <w:jc w:val="left"/>
        <w:rPr>
          <w:rFonts w:ascii="Consolas" w:hAnsi="Consolas"/>
          <w:color w:val="CCCCCC"/>
          <w:sz w:val="21"/>
          <w:szCs w:val="21"/>
        </w:rPr>
      </w:pPr>
    </w:p>
    <w:p w14:paraId="159C6C56"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CCCCCC"/>
          <w:sz w:val="21"/>
          <w:szCs w:val="21"/>
          <w:lang w:val="es-ES"/>
        </w:rPr>
        <w:t>}</w:t>
      </w:r>
    </w:p>
    <w:p w14:paraId="2CF4EEAB" w14:textId="77777777" w:rsidR="00532DD2" w:rsidRPr="00904F88" w:rsidRDefault="00532DD2" w:rsidP="001733A3">
      <w:pPr>
        <w:rPr>
          <w:lang w:val="es-ES"/>
        </w:rPr>
      </w:pPr>
    </w:p>
    <w:p w14:paraId="453F58EE" w14:textId="11036E6A" w:rsidR="001733A3" w:rsidRPr="00904F88" w:rsidRDefault="001733A3" w:rsidP="001733A3">
      <w:pPr>
        <w:rPr>
          <w:lang w:val="es-ES"/>
        </w:rPr>
      </w:pPr>
      <w:r w:rsidRPr="00904F88">
        <w:rPr>
          <w:lang w:val="es-ES"/>
        </w:rPr>
        <w:t>Cuando nos situamos sobre los enlaces con hover o active</w:t>
      </w:r>
      <w:r w:rsidR="00E25CAD" w:rsidRPr="00904F88">
        <w:rPr>
          <w:lang w:val="es-ES"/>
        </w:rPr>
        <w:t xml:space="preserve">, cambiamos </w:t>
      </w:r>
      <w:r w:rsidR="00F54186" w:rsidRPr="00904F88">
        <w:rPr>
          <w:lang w:val="es-ES"/>
        </w:rPr>
        <w:t>el color de fondo, el de frente, añadimos un borde del mismo color y cambiamos el tipo y tamaño de letra para conseguir el efecto de agrandado, cuando el cursor pasa por el enlace.</w:t>
      </w:r>
    </w:p>
    <w:p w14:paraId="7C5A4CBE" w14:textId="77777777" w:rsidR="001733A3" w:rsidRPr="00904F88" w:rsidRDefault="001733A3" w:rsidP="001733A3">
      <w:pPr>
        <w:rPr>
          <w:lang w:val="es-ES"/>
        </w:rPr>
      </w:pPr>
    </w:p>
    <w:p w14:paraId="4B74DE47" w14:textId="77777777" w:rsidR="00532DD2" w:rsidRPr="00015106"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D7BA7D"/>
          <w:sz w:val="21"/>
          <w:szCs w:val="21"/>
        </w:rPr>
        <w:t>.enlace:hover</w:t>
      </w:r>
      <w:r w:rsidRPr="00015106">
        <w:rPr>
          <w:rFonts w:ascii="Consolas" w:hAnsi="Consolas"/>
          <w:color w:val="CCCCCC"/>
          <w:sz w:val="21"/>
          <w:szCs w:val="21"/>
        </w:rPr>
        <w:t>,</w:t>
      </w:r>
    </w:p>
    <w:p w14:paraId="5D80208F" w14:textId="77777777" w:rsidR="00532DD2" w:rsidRPr="00015106"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enlace</w:t>
      </w:r>
      <w:r w:rsidRPr="00015106">
        <w:rPr>
          <w:rFonts w:ascii="Consolas" w:hAnsi="Consolas"/>
          <w:color w:val="D7BA7D"/>
          <w:sz w:val="21"/>
          <w:szCs w:val="21"/>
        </w:rPr>
        <w:t>:active</w:t>
      </w:r>
      <w:r w:rsidRPr="00015106">
        <w:rPr>
          <w:rFonts w:ascii="Consolas" w:hAnsi="Consolas"/>
          <w:color w:val="CCCCCC"/>
          <w:sz w:val="21"/>
          <w:szCs w:val="21"/>
        </w:rPr>
        <w:t xml:space="preserve"> {</w:t>
      </w:r>
    </w:p>
    <w:p w14:paraId="176DF4D4" w14:textId="77777777" w:rsidR="00532DD2" w:rsidRPr="00015106"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text-decoration</w:t>
      </w:r>
      <w:r w:rsidRPr="00015106">
        <w:rPr>
          <w:rFonts w:ascii="Consolas" w:hAnsi="Consolas"/>
          <w:color w:val="CCCCCC"/>
          <w:sz w:val="21"/>
          <w:szCs w:val="21"/>
        </w:rPr>
        <w:t xml:space="preserve">: </w:t>
      </w:r>
      <w:r w:rsidRPr="00015106">
        <w:rPr>
          <w:rFonts w:ascii="Consolas" w:hAnsi="Consolas"/>
          <w:color w:val="CE9178"/>
          <w:sz w:val="21"/>
          <w:szCs w:val="21"/>
        </w:rPr>
        <w:t>underline</w:t>
      </w:r>
      <w:r w:rsidRPr="00015106">
        <w:rPr>
          <w:rFonts w:ascii="Consolas" w:hAnsi="Consolas"/>
          <w:color w:val="CCCCCC"/>
          <w:sz w:val="21"/>
          <w:szCs w:val="21"/>
        </w:rPr>
        <w:t>;</w:t>
      </w:r>
    </w:p>
    <w:p w14:paraId="70562B8D" w14:textId="77777777" w:rsidR="00532DD2" w:rsidRPr="00015106"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background-color</w:t>
      </w:r>
      <w:r w:rsidRPr="00015106">
        <w:rPr>
          <w:rFonts w:ascii="Consolas" w:hAnsi="Consolas"/>
          <w:color w:val="CCCCCC"/>
          <w:sz w:val="21"/>
          <w:szCs w:val="21"/>
        </w:rPr>
        <w:t xml:space="preserve">: </w:t>
      </w:r>
      <w:r w:rsidRPr="00015106">
        <w:rPr>
          <w:rFonts w:ascii="Consolas" w:hAnsi="Consolas"/>
          <w:color w:val="CE9178"/>
          <w:sz w:val="21"/>
          <w:szCs w:val="21"/>
        </w:rPr>
        <w:t>#F8BBD0</w:t>
      </w:r>
      <w:r w:rsidRPr="00015106">
        <w:rPr>
          <w:rFonts w:ascii="Consolas" w:hAnsi="Consolas"/>
          <w:color w:val="CCCCCC"/>
          <w:sz w:val="21"/>
          <w:szCs w:val="21"/>
        </w:rPr>
        <w:t>;</w:t>
      </w:r>
    </w:p>
    <w:p w14:paraId="34D1A574" w14:textId="77777777" w:rsidR="00532DD2" w:rsidRPr="00015106"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color</w:t>
      </w:r>
      <w:r w:rsidRPr="00015106">
        <w:rPr>
          <w:rFonts w:ascii="Consolas" w:hAnsi="Consolas"/>
          <w:color w:val="CCCCCC"/>
          <w:sz w:val="21"/>
          <w:szCs w:val="21"/>
        </w:rPr>
        <w:t xml:space="preserve">: </w:t>
      </w:r>
      <w:r w:rsidRPr="00015106">
        <w:rPr>
          <w:rFonts w:ascii="Consolas" w:hAnsi="Consolas"/>
          <w:color w:val="CE9178"/>
          <w:sz w:val="21"/>
          <w:szCs w:val="21"/>
        </w:rPr>
        <w:t>#B71C1C</w:t>
      </w:r>
      <w:r w:rsidRPr="00015106">
        <w:rPr>
          <w:rFonts w:ascii="Consolas" w:hAnsi="Consolas"/>
          <w:color w:val="CCCCCC"/>
          <w:sz w:val="21"/>
          <w:szCs w:val="21"/>
        </w:rPr>
        <w:t>;</w:t>
      </w:r>
    </w:p>
    <w:p w14:paraId="69C515E6" w14:textId="77777777" w:rsidR="00532DD2" w:rsidRPr="00015106"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border</w:t>
      </w:r>
      <w:r w:rsidRPr="00015106">
        <w:rPr>
          <w:rFonts w:ascii="Consolas" w:hAnsi="Consolas"/>
          <w:color w:val="CCCCCC"/>
          <w:sz w:val="21"/>
          <w:szCs w:val="21"/>
        </w:rPr>
        <w:t xml:space="preserve">: </w:t>
      </w:r>
      <w:r w:rsidRPr="00015106">
        <w:rPr>
          <w:rFonts w:ascii="Consolas" w:hAnsi="Consolas"/>
          <w:color w:val="B5CEA8"/>
          <w:sz w:val="21"/>
          <w:szCs w:val="21"/>
        </w:rPr>
        <w:t>5px</w:t>
      </w:r>
      <w:r w:rsidRPr="00015106">
        <w:rPr>
          <w:rFonts w:ascii="Consolas" w:hAnsi="Consolas"/>
          <w:color w:val="CCCCCC"/>
          <w:sz w:val="21"/>
          <w:szCs w:val="21"/>
        </w:rPr>
        <w:t xml:space="preserve"> </w:t>
      </w:r>
      <w:r w:rsidRPr="00015106">
        <w:rPr>
          <w:rFonts w:ascii="Consolas" w:hAnsi="Consolas"/>
          <w:color w:val="CE9178"/>
          <w:sz w:val="21"/>
          <w:szCs w:val="21"/>
        </w:rPr>
        <w:t>solid</w:t>
      </w:r>
      <w:r w:rsidRPr="00015106">
        <w:rPr>
          <w:rFonts w:ascii="Consolas" w:hAnsi="Consolas"/>
          <w:color w:val="CCCCCC"/>
          <w:sz w:val="21"/>
          <w:szCs w:val="21"/>
        </w:rPr>
        <w:t xml:space="preserve"> </w:t>
      </w:r>
      <w:r w:rsidRPr="00015106">
        <w:rPr>
          <w:rFonts w:ascii="Consolas" w:hAnsi="Consolas"/>
          <w:color w:val="CE9178"/>
          <w:sz w:val="21"/>
          <w:szCs w:val="21"/>
        </w:rPr>
        <w:t>#F8BBD0</w:t>
      </w:r>
      <w:r w:rsidRPr="00015106">
        <w:rPr>
          <w:rFonts w:ascii="Consolas" w:hAnsi="Consolas"/>
          <w:color w:val="CCCCCC"/>
          <w:sz w:val="21"/>
          <w:szCs w:val="21"/>
        </w:rPr>
        <w:t>;</w:t>
      </w:r>
    </w:p>
    <w:p w14:paraId="48E612B0" w14:textId="77777777" w:rsidR="00532DD2" w:rsidRPr="00015106"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font-family</w:t>
      </w:r>
      <w:r w:rsidRPr="00015106">
        <w:rPr>
          <w:rFonts w:ascii="Consolas" w:hAnsi="Consolas"/>
          <w:color w:val="CCCCCC"/>
          <w:sz w:val="21"/>
          <w:szCs w:val="21"/>
        </w:rPr>
        <w:t xml:space="preserve">: </w:t>
      </w:r>
      <w:r w:rsidRPr="00015106">
        <w:rPr>
          <w:rFonts w:ascii="Consolas" w:hAnsi="Consolas"/>
          <w:color w:val="CE9178"/>
          <w:sz w:val="21"/>
          <w:szCs w:val="21"/>
        </w:rPr>
        <w:t>'Courier New'</w:t>
      </w:r>
      <w:r w:rsidRPr="00015106">
        <w:rPr>
          <w:rFonts w:ascii="Consolas" w:hAnsi="Consolas"/>
          <w:color w:val="CCCCCC"/>
          <w:sz w:val="21"/>
          <w:szCs w:val="21"/>
        </w:rPr>
        <w:t xml:space="preserve">, </w:t>
      </w:r>
      <w:r w:rsidRPr="00015106">
        <w:rPr>
          <w:rFonts w:ascii="Consolas" w:hAnsi="Consolas"/>
          <w:color w:val="CE9178"/>
          <w:sz w:val="21"/>
          <w:szCs w:val="21"/>
        </w:rPr>
        <w:t>Courier</w:t>
      </w:r>
      <w:r w:rsidRPr="00015106">
        <w:rPr>
          <w:rFonts w:ascii="Consolas" w:hAnsi="Consolas"/>
          <w:color w:val="CCCCCC"/>
          <w:sz w:val="21"/>
          <w:szCs w:val="21"/>
        </w:rPr>
        <w:t xml:space="preserve">, </w:t>
      </w:r>
      <w:r w:rsidRPr="00015106">
        <w:rPr>
          <w:rFonts w:ascii="Consolas" w:hAnsi="Consolas"/>
          <w:color w:val="CE9178"/>
          <w:sz w:val="21"/>
          <w:szCs w:val="21"/>
        </w:rPr>
        <w:t>monospace</w:t>
      </w:r>
      <w:r w:rsidRPr="00015106">
        <w:rPr>
          <w:rFonts w:ascii="Consolas" w:hAnsi="Consolas"/>
          <w:color w:val="CCCCCC"/>
          <w:sz w:val="21"/>
          <w:szCs w:val="21"/>
        </w:rPr>
        <w:t>;</w:t>
      </w:r>
    </w:p>
    <w:p w14:paraId="3D67C6A0"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9CDCFE"/>
          <w:sz w:val="21"/>
          <w:szCs w:val="21"/>
          <w:lang w:val="es-ES"/>
        </w:rPr>
        <w:t>font</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bold</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150%</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oblique</w:t>
      </w:r>
      <w:r w:rsidRPr="00904F88">
        <w:rPr>
          <w:rFonts w:ascii="Consolas" w:hAnsi="Consolas"/>
          <w:color w:val="CCCCCC"/>
          <w:sz w:val="21"/>
          <w:szCs w:val="21"/>
          <w:lang w:val="es-ES"/>
        </w:rPr>
        <w:t>;</w:t>
      </w:r>
    </w:p>
    <w:p w14:paraId="513BB60D"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766C65D2" w14:textId="77777777" w:rsidR="00532DD2" w:rsidRPr="00904F88" w:rsidRDefault="00532DD2" w:rsidP="00EF6D1A">
      <w:pPr>
        <w:rPr>
          <w:lang w:val="es-ES"/>
        </w:rPr>
      </w:pPr>
    </w:p>
    <w:p w14:paraId="145DC000" w14:textId="77777777" w:rsidR="000F61BA" w:rsidRPr="00904F88" w:rsidRDefault="000F61BA" w:rsidP="00EF6D1A">
      <w:pPr>
        <w:rPr>
          <w:lang w:val="es-ES"/>
        </w:rPr>
      </w:pPr>
    </w:p>
    <w:p w14:paraId="45EEDDE3" w14:textId="7114F7BA" w:rsidR="000F61BA" w:rsidRPr="00904F88" w:rsidRDefault="00E44053" w:rsidP="00EF6D1A">
      <w:pPr>
        <w:rPr>
          <w:lang w:val="es-ES"/>
        </w:rPr>
      </w:pPr>
      <w:r w:rsidRPr="00904F88">
        <w:rPr>
          <w:lang w:val="es-ES"/>
        </w:rPr>
        <w:t xml:space="preserve">Y por último </w:t>
      </w:r>
      <w:r w:rsidR="00824778" w:rsidRPr="00904F88">
        <w:rPr>
          <w:lang w:val="es-ES"/>
        </w:rPr>
        <w:t xml:space="preserve">introducimos el código css para la imagen de banner. Con la anchura máxima, el height, la altura en auto para que se ajuste </w:t>
      </w:r>
      <w:r w:rsidR="00A9637D" w:rsidRPr="00904F88">
        <w:rPr>
          <w:lang w:val="es-ES"/>
        </w:rPr>
        <w:t>ancho y alto de manera natural. La mostramos como un bloque para que ocupe toda la línea y con margin y padding 0 para asegurarnos que ocupa todo el espacio del contenedor, el body.</w:t>
      </w:r>
    </w:p>
    <w:p w14:paraId="4A569E78" w14:textId="77777777" w:rsidR="00824778" w:rsidRPr="00904F88" w:rsidRDefault="00824778" w:rsidP="00EF6D1A">
      <w:pPr>
        <w:rPr>
          <w:lang w:val="es-ES"/>
        </w:rPr>
      </w:pPr>
    </w:p>
    <w:p w14:paraId="44CCB5F8" w14:textId="77777777" w:rsidR="00824778" w:rsidRPr="00015106" w:rsidRDefault="00824778" w:rsidP="00824778">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D7BA7D"/>
          <w:sz w:val="21"/>
          <w:szCs w:val="21"/>
        </w:rPr>
        <w:t>.banner__imagen</w:t>
      </w:r>
      <w:r w:rsidRPr="00015106">
        <w:rPr>
          <w:rFonts w:ascii="Consolas" w:hAnsi="Consolas"/>
          <w:color w:val="CCCCCC"/>
          <w:sz w:val="21"/>
          <w:szCs w:val="21"/>
        </w:rPr>
        <w:t xml:space="preserve"> {</w:t>
      </w:r>
    </w:p>
    <w:p w14:paraId="7C6DD57D" w14:textId="77777777" w:rsidR="00824778" w:rsidRPr="00015106" w:rsidRDefault="00824778" w:rsidP="0082477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width</w:t>
      </w:r>
      <w:r w:rsidRPr="00015106">
        <w:rPr>
          <w:rFonts w:ascii="Consolas" w:hAnsi="Consolas"/>
          <w:color w:val="CCCCCC"/>
          <w:sz w:val="21"/>
          <w:szCs w:val="21"/>
        </w:rPr>
        <w:t xml:space="preserve">: </w:t>
      </w:r>
      <w:r w:rsidRPr="00015106">
        <w:rPr>
          <w:rFonts w:ascii="Consolas" w:hAnsi="Consolas"/>
          <w:color w:val="B5CEA8"/>
          <w:sz w:val="21"/>
          <w:szCs w:val="21"/>
        </w:rPr>
        <w:t>100%</w:t>
      </w:r>
      <w:r w:rsidRPr="00015106">
        <w:rPr>
          <w:rFonts w:ascii="Consolas" w:hAnsi="Consolas"/>
          <w:color w:val="CCCCCC"/>
          <w:sz w:val="21"/>
          <w:szCs w:val="21"/>
        </w:rPr>
        <w:t>;</w:t>
      </w:r>
    </w:p>
    <w:p w14:paraId="1CA419EB" w14:textId="77777777" w:rsidR="00824778" w:rsidRPr="00015106" w:rsidRDefault="00824778" w:rsidP="0082477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height</w:t>
      </w:r>
      <w:r w:rsidRPr="00015106">
        <w:rPr>
          <w:rFonts w:ascii="Consolas" w:hAnsi="Consolas"/>
          <w:color w:val="CCCCCC"/>
          <w:sz w:val="21"/>
          <w:szCs w:val="21"/>
        </w:rPr>
        <w:t xml:space="preserve">: </w:t>
      </w:r>
      <w:r w:rsidRPr="00015106">
        <w:rPr>
          <w:rFonts w:ascii="Consolas" w:hAnsi="Consolas"/>
          <w:color w:val="CE9178"/>
          <w:sz w:val="21"/>
          <w:szCs w:val="21"/>
        </w:rPr>
        <w:t>auto</w:t>
      </w:r>
      <w:r w:rsidRPr="00015106">
        <w:rPr>
          <w:rFonts w:ascii="Consolas" w:hAnsi="Consolas"/>
          <w:color w:val="CCCCCC"/>
          <w:sz w:val="21"/>
          <w:szCs w:val="21"/>
        </w:rPr>
        <w:t>;</w:t>
      </w:r>
    </w:p>
    <w:p w14:paraId="5E830970" w14:textId="77777777" w:rsidR="00824778" w:rsidRPr="00904F88" w:rsidRDefault="00824778" w:rsidP="008247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9CDCFE"/>
          <w:sz w:val="21"/>
          <w:szCs w:val="21"/>
          <w:lang w:val="es-ES"/>
        </w:rPr>
        <w:t>display</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block</w:t>
      </w:r>
      <w:r w:rsidRPr="00904F88">
        <w:rPr>
          <w:rFonts w:ascii="Consolas" w:hAnsi="Consolas"/>
          <w:color w:val="CCCCCC"/>
          <w:sz w:val="21"/>
          <w:szCs w:val="21"/>
          <w:lang w:val="es-ES"/>
        </w:rPr>
        <w:t>;</w:t>
      </w:r>
    </w:p>
    <w:p w14:paraId="640DE8F3" w14:textId="77777777" w:rsidR="00824778" w:rsidRPr="00904F88" w:rsidRDefault="00824778" w:rsidP="008247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w:t>
      </w:r>
    </w:p>
    <w:p w14:paraId="04AE9543" w14:textId="77777777" w:rsidR="00824778" w:rsidRPr="00904F88" w:rsidRDefault="00824778" w:rsidP="008247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w:t>
      </w:r>
    </w:p>
    <w:p w14:paraId="38A0DCCB" w14:textId="77777777" w:rsidR="00824778" w:rsidRPr="00904F88" w:rsidRDefault="00824778" w:rsidP="008247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39A5995F" w14:textId="77777777" w:rsidR="00824778" w:rsidRPr="00904F88" w:rsidRDefault="00824778" w:rsidP="00EF6D1A">
      <w:pPr>
        <w:rPr>
          <w:lang w:val="es-ES"/>
        </w:rPr>
      </w:pPr>
    </w:p>
    <w:p w14:paraId="17291198" w14:textId="77777777" w:rsidR="000F61BA" w:rsidRPr="00904F88" w:rsidRDefault="000F61BA" w:rsidP="00EF6D1A">
      <w:pPr>
        <w:rPr>
          <w:lang w:val="es-ES"/>
        </w:rPr>
      </w:pPr>
    </w:p>
    <w:p w14:paraId="3ADC2D19" w14:textId="6F45D8FF" w:rsidR="00B96EB3" w:rsidRPr="00904F88" w:rsidRDefault="00B96EB3" w:rsidP="00EF6D1A">
      <w:pPr>
        <w:rPr>
          <w:lang w:val="es-ES"/>
        </w:rPr>
      </w:pPr>
      <w:r w:rsidRPr="00904F88">
        <w:rPr>
          <w:lang w:val="es-ES"/>
        </w:rPr>
        <w:lastRenderedPageBreak/>
        <w:t>El resultado en el navegador debe ser como sigue:</w:t>
      </w:r>
    </w:p>
    <w:p w14:paraId="2D0340E3" w14:textId="77777777" w:rsidR="00B96EB3" w:rsidRPr="00904F88" w:rsidRDefault="00B96EB3" w:rsidP="00EF6D1A">
      <w:pPr>
        <w:rPr>
          <w:lang w:val="es-ES"/>
        </w:rPr>
      </w:pPr>
    </w:p>
    <w:p w14:paraId="6E0B8611" w14:textId="32AC283A" w:rsidR="00B96EB3" w:rsidRPr="00904F88" w:rsidRDefault="00C32E55" w:rsidP="00EF6D1A">
      <w:pPr>
        <w:rPr>
          <w:lang w:val="es-ES"/>
        </w:rPr>
      </w:pPr>
      <w:r w:rsidRPr="00904F88">
        <w:rPr>
          <w:noProof/>
          <w:lang w:val="es-ES"/>
        </w:rPr>
        <w:drawing>
          <wp:inline distT="0" distB="0" distL="0" distR="0" wp14:anchorId="1190013B" wp14:editId="7A2E0CB2">
            <wp:extent cx="6300470" cy="2658745"/>
            <wp:effectExtent l="0" t="0" r="5080" b="8255"/>
            <wp:docPr id="351631852"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31852" name="Imagen 1" descr="Imagen que contiene Patrón de fondo&#10;&#10;El contenido generado por IA puede ser incorrecto."/>
                    <pic:cNvPicPr/>
                  </pic:nvPicPr>
                  <pic:blipFill>
                    <a:blip r:embed="rId232"/>
                    <a:stretch>
                      <a:fillRect/>
                    </a:stretch>
                  </pic:blipFill>
                  <pic:spPr>
                    <a:xfrm>
                      <a:off x="0" y="0"/>
                      <a:ext cx="6300470" cy="2658745"/>
                    </a:xfrm>
                    <a:prstGeom prst="rect">
                      <a:avLst/>
                    </a:prstGeom>
                  </pic:spPr>
                </pic:pic>
              </a:graphicData>
            </a:graphic>
          </wp:inline>
        </w:drawing>
      </w:r>
    </w:p>
    <w:p w14:paraId="7FFED9C9" w14:textId="77777777" w:rsidR="00532DD2" w:rsidRPr="00904F88" w:rsidRDefault="00532DD2" w:rsidP="00EF6D1A">
      <w:pPr>
        <w:rPr>
          <w:lang w:val="es-ES"/>
        </w:rPr>
      </w:pPr>
    </w:p>
    <w:p w14:paraId="61E83DAC" w14:textId="5E4D5003" w:rsidR="00532DD2" w:rsidRPr="00904F88" w:rsidRDefault="00B96EB3" w:rsidP="00B96EB3">
      <w:pPr>
        <w:pStyle w:val="Ttulo2"/>
        <w:rPr>
          <w:lang w:val="es-ES"/>
        </w:rPr>
      </w:pPr>
      <w:bookmarkStart w:id="87" w:name="_Toc210640561"/>
      <w:r w:rsidRPr="00904F88">
        <w:rPr>
          <w:lang w:val="es-ES"/>
        </w:rPr>
        <w:t>El footer.</w:t>
      </w:r>
      <w:bookmarkEnd w:id="87"/>
    </w:p>
    <w:p w14:paraId="20103429" w14:textId="77777777" w:rsidR="00B96EB3" w:rsidRPr="00904F88" w:rsidRDefault="00B96EB3" w:rsidP="00B96EB3">
      <w:pPr>
        <w:rPr>
          <w:lang w:val="es-ES"/>
        </w:rPr>
      </w:pPr>
    </w:p>
    <w:p w14:paraId="313C3F57" w14:textId="3FB548AD" w:rsidR="00B96EB3" w:rsidRPr="00904F88" w:rsidRDefault="00B96EB3" w:rsidP="00B96EB3">
      <w:pPr>
        <w:rPr>
          <w:lang w:val="es-ES"/>
        </w:rPr>
      </w:pPr>
      <w:r w:rsidRPr="00904F88">
        <w:rPr>
          <w:lang w:val="es-ES"/>
        </w:rPr>
        <w:t xml:space="preserve">Vamos a sustituir el código </w:t>
      </w:r>
      <w:r w:rsidR="00C32E55" w:rsidRPr="00904F88">
        <w:rPr>
          <w:lang w:val="es-ES"/>
        </w:rPr>
        <w:t xml:space="preserve">proporcionado para </w:t>
      </w:r>
      <w:r w:rsidRPr="00904F88">
        <w:rPr>
          <w:lang w:val="es-ES"/>
        </w:rPr>
        <w:t xml:space="preserve"> </w:t>
      </w:r>
      <w:r w:rsidR="0091157A" w:rsidRPr="00904F88">
        <w:rPr>
          <w:lang w:val="es-ES"/>
        </w:rPr>
        <w:t xml:space="preserve">el </w:t>
      </w:r>
      <w:r w:rsidRPr="00904F88">
        <w:rPr>
          <w:lang w:val="es-ES"/>
        </w:rPr>
        <w:t>footer por el siguiente.</w:t>
      </w:r>
      <w:r w:rsidR="0091157A" w:rsidRPr="00904F88">
        <w:rPr>
          <w:lang w:val="es-ES"/>
        </w:rPr>
        <w:t xml:space="preserve"> Es decir borramos el código actual y colocamos este en su lugar.</w:t>
      </w:r>
      <w:r w:rsidR="00431136" w:rsidRPr="00904F88">
        <w:rPr>
          <w:lang w:val="es-ES"/>
        </w:rPr>
        <w:t xml:space="preserve"> El footer contiene cuatro elementos posicionados en línea </w:t>
      </w:r>
      <w:r w:rsidR="003A4DF0" w:rsidRPr="00904F88">
        <w:rPr>
          <w:lang w:val="es-ES"/>
        </w:rPr>
        <w:t xml:space="preserve">o paralelo </w:t>
      </w:r>
      <w:r w:rsidR="00431136" w:rsidRPr="00904F88">
        <w:rPr>
          <w:lang w:val="es-ES"/>
        </w:rPr>
        <w:t xml:space="preserve">y contenidos dentro de una lista </w:t>
      </w:r>
      <w:r w:rsidR="003A4DF0" w:rsidRPr="00904F88">
        <w:rPr>
          <w:rFonts w:ascii="Consolas" w:hAnsi="Consolas"/>
          <w:color w:val="808080"/>
          <w:sz w:val="21"/>
          <w:szCs w:val="21"/>
          <w:lang w:val="es-ES"/>
        </w:rPr>
        <w:t>&lt;</w:t>
      </w:r>
      <w:r w:rsidR="003A4DF0" w:rsidRPr="00904F88">
        <w:rPr>
          <w:rFonts w:ascii="Consolas" w:hAnsi="Consolas"/>
          <w:color w:val="569CD6"/>
          <w:sz w:val="21"/>
          <w:szCs w:val="21"/>
          <w:lang w:val="es-ES"/>
        </w:rPr>
        <w:t>ul</w:t>
      </w:r>
      <w:r w:rsidR="003A4DF0" w:rsidRPr="00904F88">
        <w:rPr>
          <w:rFonts w:ascii="Consolas" w:hAnsi="Consolas"/>
          <w:color w:val="CCCCCC"/>
          <w:sz w:val="21"/>
          <w:szCs w:val="21"/>
          <w:lang w:val="es-ES"/>
        </w:rPr>
        <w:t xml:space="preserve"> </w:t>
      </w:r>
      <w:r w:rsidR="003A4DF0" w:rsidRPr="00904F88">
        <w:rPr>
          <w:rFonts w:ascii="Consolas" w:hAnsi="Consolas"/>
          <w:color w:val="9CDCFE"/>
          <w:sz w:val="21"/>
          <w:szCs w:val="21"/>
          <w:lang w:val="es-ES"/>
        </w:rPr>
        <w:t>class</w:t>
      </w:r>
      <w:r w:rsidR="003A4DF0" w:rsidRPr="00904F88">
        <w:rPr>
          <w:rFonts w:ascii="Consolas" w:hAnsi="Consolas"/>
          <w:color w:val="CCCCCC"/>
          <w:sz w:val="21"/>
          <w:szCs w:val="21"/>
          <w:lang w:val="es-ES"/>
        </w:rPr>
        <w:t>=</w:t>
      </w:r>
      <w:r w:rsidR="003A4DF0" w:rsidRPr="00904F88">
        <w:rPr>
          <w:rFonts w:ascii="Consolas" w:hAnsi="Consolas"/>
          <w:color w:val="CE9178"/>
          <w:sz w:val="21"/>
          <w:szCs w:val="21"/>
          <w:lang w:val="es-ES"/>
        </w:rPr>
        <w:t>"main-footer__links"</w:t>
      </w:r>
      <w:r w:rsidR="003A4DF0" w:rsidRPr="00904F88">
        <w:rPr>
          <w:rFonts w:ascii="Consolas" w:hAnsi="Consolas"/>
          <w:color w:val="808080"/>
          <w:sz w:val="21"/>
          <w:szCs w:val="21"/>
          <w:lang w:val="es-ES"/>
        </w:rPr>
        <w:t xml:space="preserve">&gt; </w:t>
      </w:r>
      <w:r w:rsidR="003A4DF0" w:rsidRPr="00904F88">
        <w:rPr>
          <w:lang w:val="es-ES"/>
        </w:rPr>
        <w:t>sin estilo de lista</w:t>
      </w:r>
      <w:r w:rsidR="00AE7448" w:rsidRPr="00904F88">
        <w:rPr>
          <w:lang w:val="es-ES"/>
        </w:rPr>
        <w:t xml:space="preserve">. En medio hay dos enlaces y en los extremos dos círculos </w:t>
      </w:r>
      <w:r w:rsidR="008F1199" w:rsidRPr="00904F88">
        <w:rPr>
          <w:lang w:val="es-ES"/>
        </w:rPr>
        <w:t xml:space="preserve">creados con CSS y </w:t>
      </w:r>
      <w:r w:rsidR="00AE7448" w:rsidRPr="00904F88">
        <w:rPr>
          <w:lang w:val="es-ES"/>
        </w:rPr>
        <w:t>con texto</w:t>
      </w:r>
      <w:r w:rsidR="008F1199" w:rsidRPr="00904F88">
        <w:rPr>
          <w:lang w:val="es-ES"/>
        </w:rPr>
        <w:t xml:space="preserve"> debajo</w:t>
      </w:r>
      <w:r w:rsidR="00F14CEF" w:rsidRPr="00904F88">
        <w:rPr>
          <w:lang w:val="es-ES"/>
        </w:rPr>
        <w:t>.</w:t>
      </w:r>
    </w:p>
    <w:p w14:paraId="4EA2B626" w14:textId="77777777" w:rsidR="00F14CEF" w:rsidRPr="00904F88" w:rsidRDefault="00F14CEF" w:rsidP="00B96EB3">
      <w:pPr>
        <w:rPr>
          <w:lang w:val="es-ES"/>
        </w:rPr>
      </w:pPr>
    </w:p>
    <w:p w14:paraId="5C6EB069" w14:textId="4EEC7650" w:rsidR="00F14CEF" w:rsidRPr="00904F88" w:rsidRDefault="00F14CEF" w:rsidP="00B96EB3">
      <w:pPr>
        <w:rPr>
          <w:lang w:val="es-ES"/>
        </w:rPr>
      </w:pPr>
    </w:p>
    <w:p w14:paraId="13C017E9" w14:textId="7A013868" w:rsidR="009200A4" w:rsidRPr="00904F88" w:rsidRDefault="009200A4" w:rsidP="00B96EB3">
      <w:pPr>
        <w:rPr>
          <w:lang w:val="es-ES"/>
        </w:rPr>
      </w:pPr>
      <w:r w:rsidRPr="00904F88">
        <w:rPr>
          <w:noProof/>
          <w:lang w:val="es-ES"/>
        </w:rPr>
        <w:drawing>
          <wp:inline distT="0" distB="0" distL="0" distR="0" wp14:anchorId="1BDDDD47" wp14:editId="60FB0D4D">
            <wp:extent cx="6300470" cy="968375"/>
            <wp:effectExtent l="0" t="0" r="5080" b="3175"/>
            <wp:docPr id="6826176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17692" name="Imagen 1" descr="Texto&#10;&#10;El contenido generado por IA puede ser incorrecto."/>
                    <pic:cNvPicPr/>
                  </pic:nvPicPr>
                  <pic:blipFill>
                    <a:blip r:embed="rId233"/>
                    <a:stretch>
                      <a:fillRect/>
                    </a:stretch>
                  </pic:blipFill>
                  <pic:spPr>
                    <a:xfrm>
                      <a:off x="0" y="0"/>
                      <a:ext cx="6300470" cy="968375"/>
                    </a:xfrm>
                    <a:prstGeom prst="rect">
                      <a:avLst/>
                    </a:prstGeom>
                  </pic:spPr>
                </pic:pic>
              </a:graphicData>
            </a:graphic>
          </wp:inline>
        </w:drawing>
      </w:r>
    </w:p>
    <w:p w14:paraId="52BD9588" w14:textId="77777777" w:rsidR="00B96EB3" w:rsidRPr="00904F88" w:rsidRDefault="00B96EB3" w:rsidP="00B96EB3">
      <w:pPr>
        <w:rPr>
          <w:lang w:val="es-ES"/>
        </w:rPr>
      </w:pPr>
    </w:p>
    <w:p w14:paraId="36754277" w14:textId="0DE53B73" w:rsidR="00F14CEF" w:rsidRPr="00904F88" w:rsidRDefault="00F14CEF" w:rsidP="00B96EB3">
      <w:pPr>
        <w:rPr>
          <w:lang w:val="es-ES"/>
        </w:rPr>
      </w:pPr>
      <w:r w:rsidRPr="00904F88">
        <w:rPr>
          <w:lang w:val="es-ES"/>
        </w:rPr>
        <w:t>Sustituimos este código de footer vacío:</w:t>
      </w:r>
    </w:p>
    <w:p w14:paraId="0CD990D2" w14:textId="77777777" w:rsidR="00F14CEF" w:rsidRPr="00904F88" w:rsidRDefault="00F14CEF" w:rsidP="00B96EB3">
      <w:pPr>
        <w:rPr>
          <w:lang w:val="es-ES"/>
        </w:rPr>
      </w:pPr>
    </w:p>
    <w:p w14:paraId="6E7FB903" w14:textId="77777777" w:rsidR="00F14CEF" w:rsidRPr="00015106" w:rsidRDefault="00F14CEF" w:rsidP="00F14CEF">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footer</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"main-footer"</w:t>
      </w:r>
      <w:r w:rsidRPr="00015106">
        <w:rPr>
          <w:rFonts w:ascii="Consolas" w:hAnsi="Consolas"/>
          <w:color w:val="808080"/>
          <w:sz w:val="21"/>
          <w:szCs w:val="21"/>
        </w:rPr>
        <w:t>&gt;</w:t>
      </w:r>
    </w:p>
    <w:p w14:paraId="34E99AF5" w14:textId="77777777" w:rsidR="00F14CEF" w:rsidRPr="00015106" w:rsidRDefault="00F14CEF" w:rsidP="00F14CE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p>
    <w:p w14:paraId="00EA6E04" w14:textId="77777777" w:rsidR="00F14CEF" w:rsidRPr="00015106" w:rsidRDefault="00F14CEF" w:rsidP="00F14CEF">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footer</w:t>
      </w:r>
      <w:r w:rsidRPr="00015106">
        <w:rPr>
          <w:rFonts w:ascii="Consolas" w:hAnsi="Consolas"/>
          <w:color w:val="808080"/>
          <w:sz w:val="21"/>
          <w:szCs w:val="21"/>
        </w:rPr>
        <w:t>&gt;</w:t>
      </w:r>
    </w:p>
    <w:p w14:paraId="2F385A30" w14:textId="77777777" w:rsidR="00F14CEF" w:rsidRPr="00015106" w:rsidRDefault="00F14CEF" w:rsidP="00B96EB3"/>
    <w:p w14:paraId="7A350E02" w14:textId="77777777" w:rsidR="00F14CEF" w:rsidRPr="00015106" w:rsidRDefault="00F14CEF" w:rsidP="00B96EB3"/>
    <w:p w14:paraId="7B1CC141" w14:textId="59B57BCC" w:rsidR="00F14CEF" w:rsidRPr="00904F88" w:rsidRDefault="00F14CEF" w:rsidP="00B96EB3">
      <w:pPr>
        <w:rPr>
          <w:lang w:val="es-ES"/>
        </w:rPr>
      </w:pPr>
      <w:r w:rsidRPr="00904F88">
        <w:rPr>
          <w:lang w:val="es-ES"/>
        </w:rPr>
        <w:t>Por el código complete para nuestra página:</w:t>
      </w:r>
    </w:p>
    <w:p w14:paraId="113134CC" w14:textId="77777777" w:rsidR="00F14CEF" w:rsidRPr="00904F88" w:rsidRDefault="00F14CEF" w:rsidP="00B96EB3">
      <w:pPr>
        <w:rPr>
          <w:lang w:val="es-ES"/>
        </w:rPr>
      </w:pPr>
    </w:p>
    <w:p w14:paraId="314F67DC" w14:textId="77777777" w:rsidR="0091157A" w:rsidRPr="00015106"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w:t>
      </w:r>
      <w:r w:rsidRPr="00015106">
        <w:rPr>
          <w:rFonts w:ascii="Consolas" w:hAnsi="Consolas"/>
          <w:color w:val="808080"/>
          <w:sz w:val="21"/>
          <w:szCs w:val="21"/>
        </w:rPr>
        <w:t>&lt;</w:t>
      </w:r>
      <w:r w:rsidRPr="00015106">
        <w:rPr>
          <w:rFonts w:ascii="Consolas" w:hAnsi="Consolas"/>
          <w:color w:val="569CD6"/>
          <w:sz w:val="21"/>
          <w:szCs w:val="21"/>
        </w:rPr>
        <w:t>footer</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"main-footer"</w:t>
      </w:r>
      <w:r w:rsidRPr="00015106">
        <w:rPr>
          <w:rFonts w:ascii="Consolas" w:hAnsi="Consolas"/>
          <w:color w:val="808080"/>
          <w:sz w:val="21"/>
          <w:szCs w:val="21"/>
        </w:rPr>
        <w:t>&gt;</w:t>
      </w:r>
    </w:p>
    <w:p w14:paraId="4E502D53" w14:textId="77777777" w:rsidR="0091157A" w:rsidRPr="00015106"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nav</w:t>
      </w:r>
      <w:r w:rsidRPr="00015106">
        <w:rPr>
          <w:rFonts w:ascii="Consolas" w:hAnsi="Consolas"/>
          <w:color w:val="808080"/>
          <w:sz w:val="21"/>
          <w:szCs w:val="21"/>
        </w:rPr>
        <w:t>&gt;</w:t>
      </w:r>
    </w:p>
    <w:p w14:paraId="74E7B126" w14:textId="77777777" w:rsidR="0091157A" w:rsidRPr="00015106"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rPr>
      </w:pPr>
    </w:p>
    <w:p w14:paraId="77840380" w14:textId="77777777" w:rsidR="0091157A" w:rsidRPr="00015106"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"main-footer__links"</w:t>
      </w:r>
      <w:r w:rsidRPr="00015106">
        <w:rPr>
          <w:rFonts w:ascii="Consolas" w:hAnsi="Consolas"/>
          <w:color w:val="808080"/>
          <w:sz w:val="21"/>
          <w:szCs w:val="21"/>
        </w:rPr>
        <w:t>&gt;</w:t>
      </w:r>
    </w:p>
    <w:p w14:paraId="1E8739B7" w14:textId="77777777" w:rsidR="0091157A" w:rsidRPr="00015106"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rPr>
      </w:pPr>
    </w:p>
    <w:p w14:paraId="44BDF0D4" w14:textId="77777777" w:rsidR="0091157A" w:rsidRPr="00015106"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"key-feature"</w:t>
      </w:r>
      <w:r w:rsidRPr="00015106">
        <w:rPr>
          <w:rFonts w:ascii="Consolas" w:hAnsi="Consolas"/>
          <w:color w:val="808080"/>
          <w:sz w:val="21"/>
          <w:szCs w:val="21"/>
        </w:rPr>
        <w:t>&gt;</w:t>
      </w:r>
    </w:p>
    <w:p w14:paraId="45CCDC91" w14:textId="77777777" w:rsidR="0091157A" w:rsidRPr="00015106"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"key-feature__image"</w:t>
      </w:r>
      <w:r w:rsidRPr="00015106">
        <w:rPr>
          <w:rFonts w:ascii="Consolas" w:hAnsi="Consolas"/>
          <w:color w:val="808080"/>
          <w:sz w:val="21"/>
          <w:szCs w:val="21"/>
        </w:rPr>
        <w:t>&gt;</w:t>
      </w:r>
    </w:p>
    <w:p w14:paraId="5F368190" w14:textId="77777777" w:rsidR="0091157A" w:rsidRPr="00015106"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rPr>
      </w:pPr>
    </w:p>
    <w:p w14:paraId="491557D0" w14:textId="77777777" w:rsidR="0091157A" w:rsidRPr="00015106"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808080"/>
          <w:sz w:val="21"/>
          <w:szCs w:val="21"/>
        </w:rPr>
        <w:t>&gt;</w:t>
      </w:r>
    </w:p>
    <w:p w14:paraId="52D6B2FC" w14:textId="77777777" w:rsidR="0091157A" w:rsidRPr="00015106"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"key-feature__description"</w:t>
      </w:r>
      <w:r w:rsidRPr="00015106">
        <w:rPr>
          <w:rFonts w:ascii="Consolas" w:hAnsi="Consolas"/>
          <w:color w:val="808080"/>
          <w:sz w:val="21"/>
          <w:szCs w:val="21"/>
        </w:rPr>
        <w:t>&gt;</w:t>
      </w:r>
      <w:r w:rsidRPr="00015106">
        <w:rPr>
          <w:rFonts w:ascii="Consolas" w:hAnsi="Consolas"/>
          <w:color w:val="CCCCCC"/>
          <w:sz w:val="21"/>
          <w:szCs w:val="21"/>
        </w:rPr>
        <w:t>99.999% Activos</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119D4105"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58D41DA1" w14:textId="77777777" w:rsidR="0091157A" w:rsidRPr="008702AC"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8702AC">
        <w:rPr>
          <w:rFonts w:ascii="Consolas" w:hAnsi="Consolas"/>
          <w:color w:val="808080"/>
          <w:sz w:val="21"/>
          <w:szCs w:val="21"/>
        </w:rPr>
        <w:t>&lt;</w:t>
      </w:r>
      <w:r w:rsidRPr="008702AC">
        <w:rPr>
          <w:rFonts w:ascii="Consolas" w:hAnsi="Consolas"/>
          <w:color w:val="569CD6"/>
          <w:sz w:val="21"/>
          <w:szCs w:val="21"/>
        </w:rPr>
        <w:t>li</w:t>
      </w:r>
      <w:r w:rsidRPr="008702AC">
        <w:rPr>
          <w:rFonts w:ascii="Consolas" w:hAnsi="Consolas"/>
          <w:color w:val="CCCCCC"/>
          <w:sz w:val="21"/>
          <w:szCs w:val="21"/>
        </w:rPr>
        <w:t xml:space="preserve"> </w:t>
      </w:r>
      <w:r w:rsidRPr="008702AC">
        <w:rPr>
          <w:rFonts w:ascii="Consolas" w:hAnsi="Consolas"/>
          <w:color w:val="9CDCFE"/>
          <w:sz w:val="21"/>
          <w:szCs w:val="21"/>
        </w:rPr>
        <w:t>class</w:t>
      </w:r>
      <w:r w:rsidRPr="008702AC">
        <w:rPr>
          <w:rFonts w:ascii="Consolas" w:hAnsi="Consolas"/>
          <w:color w:val="CCCCCC"/>
          <w:sz w:val="21"/>
          <w:szCs w:val="21"/>
        </w:rPr>
        <w:t>=</w:t>
      </w:r>
      <w:r w:rsidRPr="008702AC">
        <w:rPr>
          <w:rFonts w:ascii="Consolas" w:hAnsi="Consolas"/>
          <w:color w:val="CE9178"/>
          <w:sz w:val="21"/>
          <w:szCs w:val="21"/>
        </w:rPr>
        <w:t>"main-footer__link"</w:t>
      </w:r>
      <w:r w:rsidRPr="008702AC">
        <w:rPr>
          <w:rFonts w:ascii="Consolas" w:hAnsi="Consolas"/>
          <w:color w:val="808080"/>
          <w:sz w:val="21"/>
          <w:szCs w:val="21"/>
        </w:rPr>
        <w:t>&gt;</w:t>
      </w:r>
    </w:p>
    <w:p w14:paraId="5C8187E6"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8702AC">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Soporte</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7047574C"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BECE927" w14:textId="77777777" w:rsidR="0091157A" w:rsidRPr="008702AC"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8702AC">
        <w:rPr>
          <w:rFonts w:ascii="Consolas" w:hAnsi="Consolas"/>
          <w:color w:val="808080"/>
          <w:sz w:val="21"/>
          <w:szCs w:val="21"/>
        </w:rPr>
        <w:t>&lt;</w:t>
      </w:r>
      <w:r w:rsidRPr="008702AC">
        <w:rPr>
          <w:rFonts w:ascii="Consolas" w:hAnsi="Consolas"/>
          <w:color w:val="569CD6"/>
          <w:sz w:val="21"/>
          <w:szCs w:val="21"/>
        </w:rPr>
        <w:t>li</w:t>
      </w:r>
      <w:r w:rsidRPr="008702AC">
        <w:rPr>
          <w:rFonts w:ascii="Consolas" w:hAnsi="Consolas"/>
          <w:color w:val="CCCCCC"/>
          <w:sz w:val="21"/>
          <w:szCs w:val="21"/>
        </w:rPr>
        <w:t xml:space="preserve"> </w:t>
      </w:r>
      <w:r w:rsidRPr="008702AC">
        <w:rPr>
          <w:rFonts w:ascii="Consolas" w:hAnsi="Consolas"/>
          <w:color w:val="9CDCFE"/>
          <w:sz w:val="21"/>
          <w:szCs w:val="21"/>
        </w:rPr>
        <w:t>class</w:t>
      </w:r>
      <w:r w:rsidRPr="008702AC">
        <w:rPr>
          <w:rFonts w:ascii="Consolas" w:hAnsi="Consolas"/>
          <w:color w:val="CCCCCC"/>
          <w:sz w:val="21"/>
          <w:szCs w:val="21"/>
        </w:rPr>
        <w:t>=</w:t>
      </w:r>
      <w:r w:rsidRPr="008702AC">
        <w:rPr>
          <w:rFonts w:ascii="Consolas" w:hAnsi="Consolas"/>
          <w:color w:val="CE9178"/>
          <w:sz w:val="21"/>
          <w:szCs w:val="21"/>
        </w:rPr>
        <w:t>"main-footer__link"</w:t>
      </w:r>
      <w:r w:rsidRPr="008702AC">
        <w:rPr>
          <w:rFonts w:ascii="Consolas" w:hAnsi="Consolas"/>
          <w:color w:val="808080"/>
          <w:sz w:val="21"/>
          <w:szCs w:val="21"/>
        </w:rPr>
        <w:t>&gt;</w:t>
      </w:r>
    </w:p>
    <w:p w14:paraId="4AB988C2"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8702AC">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Términos de uso</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4AC0639A" w14:textId="77777777" w:rsidR="0091157A" w:rsidRPr="00015106"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w:t>
      </w:r>
    </w:p>
    <w:p w14:paraId="51B9DEB7" w14:textId="77777777" w:rsidR="0091157A" w:rsidRPr="00015106"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"key-feature"</w:t>
      </w:r>
      <w:r w:rsidRPr="00015106">
        <w:rPr>
          <w:rFonts w:ascii="Consolas" w:hAnsi="Consolas"/>
          <w:color w:val="808080"/>
          <w:sz w:val="21"/>
          <w:szCs w:val="21"/>
        </w:rPr>
        <w:t>&gt;</w:t>
      </w:r>
    </w:p>
    <w:p w14:paraId="62A1EF2A" w14:textId="77777777" w:rsidR="0091157A" w:rsidRPr="00015106"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"key-feature__image"</w:t>
      </w:r>
      <w:r w:rsidRPr="00015106">
        <w:rPr>
          <w:rFonts w:ascii="Consolas" w:hAnsi="Consolas"/>
          <w:color w:val="808080"/>
          <w:sz w:val="21"/>
          <w:szCs w:val="21"/>
        </w:rPr>
        <w:t>&gt;</w:t>
      </w:r>
    </w:p>
    <w:p w14:paraId="7961128B" w14:textId="77777777" w:rsidR="0091157A" w:rsidRPr="00015106"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rPr>
      </w:pPr>
    </w:p>
    <w:p w14:paraId="1C115B1B"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60E0D0FB"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"key-feature__description"</w:t>
      </w:r>
      <w:r w:rsidRPr="00904F88">
        <w:rPr>
          <w:rFonts w:ascii="Consolas" w:hAnsi="Consolas"/>
          <w:color w:val="808080"/>
          <w:sz w:val="21"/>
          <w:szCs w:val="21"/>
          <w:lang w:val="es-ES"/>
        </w:rPr>
        <w:t>&gt;</w:t>
      </w:r>
      <w:r w:rsidRPr="00904F88">
        <w:rPr>
          <w:rFonts w:ascii="Consolas" w:hAnsi="Consolas"/>
          <w:color w:val="CCCCCC"/>
          <w:sz w:val="21"/>
          <w:szCs w:val="21"/>
          <w:lang w:val="es-ES"/>
        </w:rPr>
        <w:t>3,857,000 Clientes en el mundo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BBE138A"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36004D41" w14:textId="77777777" w:rsidR="0091157A" w:rsidRPr="00904F88" w:rsidRDefault="0091157A" w:rsidP="0091157A">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44A09253"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5F1A6094"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11F7F339"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808080"/>
          <w:sz w:val="21"/>
          <w:szCs w:val="21"/>
          <w:lang w:val="es-ES"/>
        </w:rPr>
        <w:t>&gt;</w:t>
      </w:r>
    </w:p>
    <w:p w14:paraId="5267D4FD" w14:textId="77777777" w:rsidR="0091157A" w:rsidRPr="00904F88" w:rsidRDefault="0091157A" w:rsidP="00B96EB3">
      <w:pPr>
        <w:rPr>
          <w:lang w:val="es-ES"/>
        </w:rPr>
      </w:pPr>
    </w:p>
    <w:p w14:paraId="2884DD01" w14:textId="32750A00" w:rsidR="00CE59F2" w:rsidRPr="00904F88" w:rsidRDefault="00FE3244" w:rsidP="00CE59F2">
      <w:pPr>
        <w:rPr>
          <w:lang w:val="es-ES"/>
        </w:rPr>
      </w:pPr>
      <w:r w:rsidRPr="00904F88">
        <w:rPr>
          <w:lang w:val="es-ES"/>
        </w:rPr>
        <w:t xml:space="preserve">Y ahora nos disponemos en el propio </w:t>
      </w:r>
      <w:r w:rsidR="004D6C4E" w:rsidRPr="00904F88">
        <w:rPr>
          <w:lang w:val="es-ES"/>
        </w:rPr>
        <w:t>fichero men</w:t>
      </w:r>
      <w:r w:rsidR="001E030E" w:rsidRPr="00904F88">
        <w:rPr>
          <w:lang w:val="es-ES"/>
        </w:rPr>
        <w:t>u.</w:t>
      </w:r>
      <w:r w:rsidR="004D6C4E" w:rsidRPr="00904F88">
        <w:rPr>
          <w:lang w:val="es-ES"/>
        </w:rPr>
        <w:t>css a añadir más código css</w:t>
      </w:r>
      <w:r w:rsidR="00F14CEF" w:rsidRPr="00904F88">
        <w:rPr>
          <w:lang w:val="es-ES"/>
        </w:rPr>
        <w:t xml:space="preserve"> para el footer</w:t>
      </w:r>
      <w:r w:rsidR="00CE59F2" w:rsidRPr="00904F88">
        <w:rPr>
          <w:lang w:val="es-ES"/>
        </w:rPr>
        <w:t>. Establecemos el color de fondo del footer y el padding a 32 px para que el texto del interior quede más centrado. Por último un margin-top de 48px para establecer</w:t>
      </w:r>
      <w:r w:rsidR="00273E2B" w:rsidRPr="00904F88">
        <w:rPr>
          <w:lang w:val="es-ES"/>
        </w:rPr>
        <w:t xml:space="preserve"> más</w:t>
      </w:r>
      <w:r w:rsidR="00CE59F2" w:rsidRPr="00904F88">
        <w:rPr>
          <w:lang w:val="es-ES"/>
        </w:rPr>
        <w:t xml:space="preserve"> separación sobre la parte super</w:t>
      </w:r>
      <w:r w:rsidR="00273E2B" w:rsidRPr="00904F88">
        <w:rPr>
          <w:lang w:val="es-ES"/>
        </w:rPr>
        <w:t>ior de la</w:t>
      </w:r>
      <w:r w:rsidR="00CE59F2" w:rsidRPr="00904F88">
        <w:rPr>
          <w:lang w:val="es-ES"/>
        </w:rPr>
        <w:t xml:space="preserve"> página</w:t>
      </w:r>
      <w:r w:rsidR="00273E2B" w:rsidRPr="00904F88">
        <w:rPr>
          <w:lang w:val="es-ES"/>
        </w:rPr>
        <w:t xml:space="preserve"> web</w:t>
      </w:r>
    </w:p>
    <w:p w14:paraId="7DBFEED0" w14:textId="0C1F4250" w:rsidR="00B96EB3" w:rsidRPr="00904F88" w:rsidRDefault="00B96EB3" w:rsidP="00B96EB3">
      <w:pPr>
        <w:rPr>
          <w:lang w:val="es-ES"/>
        </w:rPr>
      </w:pPr>
    </w:p>
    <w:p w14:paraId="06315302" w14:textId="77777777" w:rsidR="004D6C4E" w:rsidRPr="00904F88" w:rsidRDefault="004D6C4E" w:rsidP="00B96EB3">
      <w:pPr>
        <w:rPr>
          <w:lang w:val="es-ES"/>
        </w:rPr>
      </w:pPr>
    </w:p>
    <w:p w14:paraId="0F0C3762"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D7BA7D"/>
          <w:sz w:val="21"/>
          <w:szCs w:val="21"/>
        </w:rPr>
        <w:t>.main-footer</w:t>
      </w:r>
      <w:r w:rsidRPr="00015106">
        <w:rPr>
          <w:rFonts w:ascii="Consolas" w:hAnsi="Consolas"/>
          <w:color w:val="CCCCCC"/>
          <w:sz w:val="21"/>
          <w:szCs w:val="21"/>
        </w:rPr>
        <w:t xml:space="preserve"> {</w:t>
      </w:r>
    </w:p>
    <w:p w14:paraId="62B56591"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p>
    <w:p w14:paraId="64066A01"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background</w:t>
      </w:r>
      <w:r w:rsidRPr="00015106">
        <w:rPr>
          <w:rFonts w:ascii="Consolas" w:hAnsi="Consolas"/>
          <w:color w:val="CCCCCC"/>
          <w:sz w:val="21"/>
          <w:szCs w:val="21"/>
        </w:rPr>
        <w:t xml:space="preserve">: </w:t>
      </w:r>
      <w:r w:rsidRPr="00015106">
        <w:rPr>
          <w:rFonts w:ascii="Consolas" w:hAnsi="Consolas"/>
          <w:color w:val="CE9178"/>
          <w:sz w:val="21"/>
          <w:szCs w:val="21"/>
        </w:rPr>
        <w:t>#4A148C</w:t>
      </w:r>
      <w:r w:rsidRPr="00015106">
        <w:rPr>
          <w:rFonts w:ascii="Consolas" w:hAnsi="Consolas"/>
          <w:color w:val="CCCCCC"/>
          <w:sz w:val="21"/>
          <w:szCs w:val="21"/>
        </w:rPr>
        <w:t>;</w:t>
      </w:r>
    </w:p>
    <w:p w14:paraId="651D8BA4"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padding</w:t>
      </w:r>
      <w:r w:rsidRPr="00015106">
        <w:rPr>
          <w:rFonts w:ascii="Consolas" w:hAnsi="Consolas"/>
          <w:color w:val="CCCCCC"/>
          <w:sz w:val="21"/>
          <w:szCs w:val="21"/>
        </w:rPr>
        <w:t xml:space="preserve">: </w:t>
      </w:r>
      <w:r w:rsidRPr="00015106">
        <w:rPr>
          <w:rFonts w:ascii="Consolas" w:hAnsi="Consolas"/>
          <w:color w:val="B5CEA8"/>
          <w:sz w:val="21"/>
          <w:szCs w:val="21"/>
        </w:rPr>
        <w:t>32px</w:t>
      </w:r>
      <w:r w:rsidRPr="00015106">
        <w:rPr>
          <w:rFonts w:ascii="Consolas" w:hAnsi="Consolas"/>
          <w:color w:val="CCCCCC"/>
          <w:sz w:val="21"/>
          <w:szCs w:val="21"/>
        </w:rPr>
        <w:t>;</w:t>
      </w:r>
    </w:p>
    <w:p w14:paraId="39830645"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9CDCFE"/>
          <w:sz w:val="21"/>
          <w:szCs w:val="21"/>
          <w:lang w:val="es-ES"/>
        </w:rPr>
        <w:t>margin-top</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48px</w:t>
      </w:r>
      <w:r w:rsidRPr="00904F88">
        <w:rPr>
          <w:rFonts w:ascii="Consolas" w:hAnsi="Consolas"/>
          <w:color w:val="CCCCCC"/>
          <w:sz w:val="21"/>
          <w:szCs w:val="21"/>
          <w:lang w:val="es-ES"/>
        </w:rPr>
        <w:t>;</w:t>
      </w:r>
    </w:p>
    <w:p w14:paraId="729449EC"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DE4E02A"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173EEC0F" w14:textId="77777777" w:rsidR="00A9637D" w:rsidRPr="00904F88" w:rsidRDefault="00A9637D"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DA8CF0F" w14:textId="77777777" w:rsidR="00A9637D" w:rsidRPr="00904F88" w:rsidRDefault="00A9637D" w:rsidP="00A9637D">
      <w:pPr>
        <w:rPr>
          <w:lang w:val="es-ES"/>
        </w:rPr>
      </w:pPr>
    </w:p>
    <w:p w14:paraId="2CE0993A" w14:textId="1611D391" w:rsidR="00A9637D" w:rsidRPr="00904F88" w:rsidRDefault="00273E2B" w:rsidP="00A9637D">
      <w:pPr>
        <w:rPr>
          <w:lang w:val="es-ES"/>
        </w:rPr>
      </w:pPr>
      <w:r w:rsidRPr="00904F88">
        <w:rPr>
          <w:lang w:val="es-ES"/>
        </w:rPr>
        <w:t>Centramos la lista que contiene los cuatro elementos que aparecen en el interior del footer.</w:t>
      </w:r>
    </w:p>
    <w:p w14:paraId="7E017B93" w14:textId="77777777" w:rsidR="00273E2B" w:rsidRPr="00904F88" w:rsidRDefault="00273E2B" w:rsidP="00A9637D">
      <w:pPr>
        <w:rPr>
          <w:lang w:val="es-ES"/>
        </w:rPr>
      </w:pPr>
    </w:p>
    <w:p w14:paraId="711C2108" w14:textId="77777777" w:rsidR="00A9637D" w:rsidRPr="00904F88" w:rsidRDefault="00A9637D"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07887CC"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AFE5D18"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D7BA7D"/>
          <w:sz w:val="21"/>
          <w:szCs w:val="21"/>
        </w:rPr>
        <w:t>.main-footer__links</w:t>
      </w:r>
      <w:r w:rsidRPr="00015106">
        <w:rPr>
          <w:rFonts w:ascii="Consolas" w:hAnsi="Consolas"/>
          <w:color w:val="CCCCCC"/>
          <w:sz w:val="21"/>
          <w:szCs w:val="21"/>
        </w:rPr>
        <w:t xml:space="preserve"> {</w:t>
      </w:r>
    </w:p>
    <w:p w14:paraId="0B466692"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p>
    <w:p w14:paraId="26D9A477"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list-style</w:t>
      </w:r>
      <w:r w:rsidRPr="00015106">
        <w:rPr>
          <w:rFonts w:ascii="Consolas" w:hAnsi="Consolas"/>
          <w:color w:val="CCCCCC"/>
          <w:sz w:val="21"/>
          <w:szCs w:val="21"/>
        </w:rPr>
        <w:t xml:space="preserve">: </w:t>
      </w:r>
      <w:r w:rsidRPr="00015106">
        <w:rPr>
          <w:rFonts w:ascii="Consolas" w:hAnsi="Consolas"/>
          <w:color w:val="CE9178"/>
          <w:sz w:val="21"/>
          <w:szCs w:val="21"/>
        </w:rPr>
        <w:t>none</w:t>
      </w:r>
      <w:r w:rsidRPr="00015106">
        <w:rPr>
          <w:rFonts w:ascii="Consolas" w:hAnsi="Consolas"/>
          <w:color w:val="CCCCCC"/>
          <w:sz w:val="21"/>
          <w:szCs w:val="21"/>
        </w:rPr>
        <w:t>;</w:t>
      </w:r>
    </w:p>
    <w:p w14:paraId="06873044"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margin</w:t>
      </w:r>
      <w:r w:rsidRPr="00015106">
        <w:rPr>
          <w:rFonts w:ascii="Consolas" w:hAnsi="Consolas"/>
          <w:color w:val="CCCCCC"/>
          <w:sz w:val="21"/>
          <w:szCs w:val="21"/>
        </w:rPr>
        <w:t xml:space="preserve">: </w:t>
      </w:r>
      <w:r w:rsidRPr="00015106">
        <w:rPr>
          <w:rFonts w:ascii="Consolas" w:hAnsi="Consolas"/>
          <w:color w:val="B5CEA8"/>
          <w:sz w:val="21"/>
          <w:szCs w:val="21"/>
        </w:rPr>
        <w:t>0</w:t>
      </w:r>
      <w:r w:rsidRPr="00015106">
        <w:rPr>
          <w:rFonts w:ascii="Consolas" w:hAnsi="Consolas"/>
          <w:color w:val="CCCCCC"/>
          <w:sz w:val="21"/>
          <w:szCs w:val="21"/>
        </w:rPr>
        <w:t>;</w:t>
      </w:r>
    </w:p>
    <w:p w14:paraId="0B535BAD"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padding</w:t>
      </w:r>
      <w:r w:rsidRPr="00015106">
        <w:rPr>
          <w:rFonts w:ascii="Consolas" w:hAnsi="Consolas"/>
          <w:color w:val="CCCCCC"/>
          <w:sz w:val="21"/>
          <w:szCs w:val="21"/>
        </w:rPr>
        <w:t xml:space="preserve">: </w:t>
      </w:r>
      <w:r w:rsidRPr="00015106">
        <w:rPr>
          <w:rFonts w:ascii="Consolas" w:hAnsi="Consolas"/>
          <w:color w:val="B5CEA8"/>
          <w:sz w:val="21"/>
          <w:szCs w:val="21"/>
        </w:rPr>
        <w:t>0</w:t>
      </w:r>
      <w:r w:rsidRPr="00015106">
        <w:rPr>
          <w:rFonts w:ascii="Consolas" w:hAnsi="Consolas"/>
          <w:color w:val="CCCCCC"/>
          <w:sz w:val="21"/>
          <w:szCs w:val="21"/>
        </w:rPr>
        <w:t>;</w:t>
      </w:r>
    </w:p>
    <w:p w14:paraId="17F0AD74"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text-align</w:t>
      </w:r>
      <w:r w:rsidRPr="00015106">
        <w:rPr>
          <w:rFonts w:ascii="Consolas" w:hAnsi="Consolas"/>
          <w:color w:val="CCCCCC"/>
          <w:sz w:val="21"/>
          <w:szCs w:val="21"/>
        </w:rPr>
        <w:t xml:space="preserve">: </w:t>
      </w:r>
      <w:r w:rsidRPr="00015106">
        <w:rPr>
          <w:rFonts w:ascii="Consolas" w:hAnsi="Consolas"/>
          <w:color w:val="CE9178"/>
          <w:sz w:val="21"/>
          <w:szCs w:val="21"/>
        </w:rPr>
        <w:t>center</w:t>
      </w:r>
      <w:r w:rsidRPr="00015106">
        <w:rPr>
          <w:rFonts w:ascii="Consolas" w:hAnsi="Consolas"/>
          <w:color w:val="CCCCCC"/>
          <w:sz w:val="21"/>
          <w:szCs w:val="21"/>
        </w:rPr>
        <w:t>;</w:t>
      </w:r>
    </w:p>
    <w:p w14:paraId="073AF810"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CCCCCC"/>
          <w:sz w:val="21"/>
          <w:szCs w:val="21"/>
          <w:lang w:val="es-ES"/>
        </w:rPr>
        <w:t>}</w:t>
      </w:r>
    </w:p>
    <w:p w14:paraId="7C4B24C6"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7AC155C" w14:textId="77777777" w:rsidR="00273E2B" w:rsidRPr="00904F88" w:rsidRDefault="00273E2B"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A396F1D" w14:textId="77777777" w:rsidR="00273E2B" w:rsidRPr="00904F88" w:rsidRDefault="00273E2B" w:rsidP="00273E2B">
      <w:pPr>
        <w:rPr>
          <w:lang w:val="es-ES"/>
        </w:rPr>
      </w:pPr>
    </w:p>
    <w:p w14:paraId="4E3D21FC" w14:textId="5D3F2EB0" w:rsidR="00273E2B" w:rsidRPr="00904F88" w:rsidRDefault="00273E2B" w:rsidP="00273E2B">
      <w:pPr>
        <w:rPr>
          <w:lang w:val="es-ES"/>
        </w:rPr>
      </w:pPr>
      <w:r w:rsidRPr="00904F88">
        <w:rPr>
          <w:lang w:val="es-ES"/>
        </w:rPr>
        <w:t xml:space="preserve">Mostramos en </w:t>
      </w:r>
      <w:r w:rsidR="00DF13E8" w:rsidRPr="00904F88">
        <w:rPr>
          <w:lang w:val="es-ES"/>
        </w:rPr>
        <w:t>línea</w:t>
      </w:r>
      <w:r w:rsidRPr="00904F88">
        <w:rPr>
          <w:lang w:val="es-ES"/>
        </w:rPr>
        <w:t xml:space="preserve"> los enlaces </w:t>
      </w:r>
      <w:r w:rsidR="00DD566A" w:rsidRPr="00904F88">
        <w:rPr>
          <w:lang w:val="es-ES"/>
        </w:rPr>
        <w:t xml:space="preserve">Soporte y Terminos de uso y </w:t>
      </w:r>
      <w:r w:rsidR="00DF13E8" w:rsidRPr="00904F88">
        <w:rPr>
          <w:lang w:val="es-ES"/>
        </w:rPr>
        <w:t xml:space="preserve"> con un margen lateral de 16px para separar unos elementos de otro. El color de los enlaces será goldenrod y sin decoración de texto para que no parezcan un enlace.</w:t>
      </w:r>
    </w:p>
    <w:p w14:paraId="2E849580" w14:textId="77777777" w:rsidR="00273E2B" w:rsidRPr="00904F88" w:rsidRDefault="00273E2B" w:rsidP="00273E2B">
      <w:pPr>
        <w:rPr>
          <w:lang w:val="es-ES"/>
        </w:rPr>
      </w:pPr>
    </w:p>
    <w:p w14:paraId="69CEAB26"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D7BA7D"/>
          <w:sz w:val="21"/>
          <w:szCs w:val="21"/>
        </w:rPr>
        <w:t>.main-footer__link</w:t>
      </w:r>
      <w:r w:rsidRPr="00015106">
        <w:rPr>
          <w:rFonts w:ascii="Consolas" w:hAnsi="Consolas"/>
          <w:color w:val="CCCCCC"/>
          <w:sz w:val="21"/>
          <w:szCs w:val="21"/>
        </w:rPr>
        <w:t xml:space="preserve"> {</w:t>
      </w:r>
    </w:p>
    <w:p w14:paraId="3888CE4F"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p>
    <w:p w14:paraId="735F900D"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display</w:t>
      </w:r>
      <w:r w:rsidRPr="00015106">
        <w:rPr>
          <w:rFonts w:ascii="Consolas" w:hAnsi="Consolas"/>
          <w:color w:val="CCCCCC"/>
          <w:sz w:val="21"/>
          <w:szCs w:val="21"/>
        </w:rPr>
        <w:t xml:space="preserve">: </w:t>
      </w:r>
      <w:r w:rsidRPr="00015106">
        <w:rPr>
          <w:rFonts w:ascii="Consolas" w:hAnsi="Consolas"/>
          <w:color w:val="CE9178"/>
          <w:sz w:val="21"/>
          <w:szCs w:val="21"/>
        </w:rPr>
        <w:t>inline-block</w:t>
      </w:r>
      <w:r w:rsidRPr="00015106">
        <w:rPr>
          <w:rFonts w:ascii="Consolas" w:hAnsi="Consolas"/>
          <w:color w:val="CCCCCC"/>
          <w:sz w:val="21"/>
          <w:szCs w:val="21"/>
        </w:rPr>
        <w:t>;</w:t>
      </w:r>
    </w:p>
    <w:p w14:paraId="34263D62"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margin</w:t>
      </w:r>
      <w:r w:rsidRPr="00015106">
        <w:rPr>
          <w:rFonts w:ascii="Consolas" w:hAnsi="Consolas"/>
          <w:color w:val="CCCCCC"/>
          <w:sz w:val="21"/>
          <w:szCs w:val="21"/>
        </w:rPr>
        <w:t xml:space="preserve">: </w:t>
      </w:r>
      <w:r w:rsidRPr="00015106">
        <w:rPr>
          <w:rFonts w:ascii="Consolas" w:hAnsi="Consolas"/>
          <w:color w:val="B5CEA8"/>
          <w:sz w:val="21"/>
          <w:szCs w:val="21"/>
        </w:rPr>
        <w:t>0</w:t>
      </w:r>
      <w:r w:rsidRPr="00015106">
        <w:rPr>
          <w:rFonts w:ascii="Consolas" w:hAnsi="Consolas"/>
          <w:color w:val="CCCCCC"/>
          <w:sz w:val="21"/>
          <w:szCs w:val="21"/>
        </w:rPr>
        <w:t xml:space="preserve"> </w:t>
      </w:r>
      <w:r w:rsidRPr="00015106">
        <w:rPr>
          <w:rFonts w:ascii="Consolas" w:hAnsi="Consolas"/>
          <w:color w:val="B5CEA8"/>
          <w:sz w:val="21"/>
          <w:szCs w:val="21"/>
        </w:rPr>
        <w:t>16px</w:t>
      </w:r>
      <w:r w:rsidRPr="00015106">
        <w:rPr>
          <w:rFonts w:ascii="Consolas" w:hAnsi="Consolas"/>
          <w:color w:val="CCCCCC"/>
          <w:sz w:val="21"/>
          <w:szCs w:val="21"/>
        </w:rPr>
        <w:t>;</w:t>
      </w:r>
    </w:p>
    <w:p w14:paraId="3A0D996A"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p>
    <w:p w14:paraId="36C355EB"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p>
    <w:p w14:paraId="7EC3ED1D"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p>
    <w:p w14:paraId="3D6C5C15"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p>
    <w:p w14:paraId="011576DC"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D7BA7D"/>
          <w:sz w:val="21"/>
          <w:szCs w:val="21"/>
        </w:rPr>
        <w:t>.main-footer__link</w:t>
      </w:r>
      <w:r w:rsidRPr="00015106">
        <w:rPr>
          <w:rFonts w:ascii="Consolas" w:hAnsi="Consolas"/>
          <w:color w:val="CCCCCC"/>
          <w:sz w:val="21"/>
          <w:szCs w:val="21"/>
        </w:rPr>
        <w:t xml:space="preserve"> </w:t>
      </w:r>
      <w:r w:rsidRPr="00015106">
        <w:rPr>
          <w:rFonts w:ascii="Consolas" w:hAnsi="Consolas"/>
          <w:color w:val="D7BA7D"/>
          <w:sz w:val="21"/>
          <w:szCs w:val="21"/>
        </w:rPr>
        <w:t>a</w:t>
      </w:r>
      <w:r w:rsidRPr="00015106">
        <w:rPr>
          <w:rFonts w:ascii="Consolas" w:hAnsi="Consolas"/>
          <w:color w:val="CCCCCC"/>
          <w:sz w:val="21"/>
          <w:szCs w:val="21"/>
        </w:rPr>
        <w:t xml:space="preserve"> {</w:t>
      </w:r>
    </w:p>
    <w:p w14:paraId="2F7D989C"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p>
    <w:p w14:paraId="0054657B"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color</w:t>
      </w:r>
      <w:r w:rsidRPr="00015106">
        <w:rPr>
          <w:rFonts w:ascii="Consolas" w:hAnsi="Consolas"/>
          <w:color w:val="CCCCCC"/>
          <w:sz w:val="21"/>
          <w:szCs w:val="21"/>
        </w:rPr>
        <w:t xml:space="preserve">: </w:t>
      </w:r>
      <w:r w:rsidRPr="00015106">
        <w:rPr>
          <w:rFonts w:ascii="Consolas" w:hAnsi="Consolas"/>
          <w:color w:val="CE9178"/>
          <w:sz w:val="21"/>
          <w:szCs w:val="21"/>
        </w:rPr>
        <w:t>goldenrod</w:t>
      </w:r>
      <w:r w:rsidRPr="00015106">
        <w:rPr>
          <w:rFonts w:ascii="Consolas" w:hAnsi="Consolas"/>
          <w:color w:val="CCCCCC"/>
          <w:sz w:val="21"/>
          <w:szCs w:val="21"/>
        </w:rPr>
        <w:t>;</w:t>
      </w:r>
    </w:p>
    <w:p w14:paraId="40C5BF44"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text-decoration</w:t>
      </w:r>
      <w:r w:rsidRPr="00015106">
        <w:rPr>
          <w:rFonts w:ascii="Consolas" w:hAnsi="Consolas"/>
          <w:color w:val="CCCCCC"/>
          <w:sz w:val="21"/>
          <w:szCs w:val="21"/>
        </w:rPr>
        <w:t xml:space="preserve">: </w:t>
      </w:r>
      <w:r w:rsidRPr="00015106">
        <w:rPr>
          <w:rFonts w:ascii="Consolas" w:hAnsi="Consolas"/>
          <w:color w:val="CE9178"/>
          <w:sz w:val="21"/>
          <w:szCs w:val="21"/>
        </w:rPr>
        <w:t>none</w:t>
      </w:r>
      <w:r w:rsidRPr="00015106">
        <w:rPr>
          <w:rFonts w:ascii="Consolas" w:hAnsi="Consolas"/>
          <w:color w:val="CCCCCC"/>
          <w:sz w:val="21"/>
          <w:szCs w:val="21"/>
        </w:rPr>
        <w:t>;</w:t>
      </w:r>
    </w:p>
    <w:p w14:paraId="7D476FE7"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font-size</w:t>
      </w:r>
      <w:r w:rsidRPr="00015106">
        <w:rPr>
          <w:rFonts w:ascii="Consolas" w:hAnsi="Consolas"/>
          <w:color w:val="CCCCCC"/>
          <w:sz w:val="21"/>
          <w:szCs w:val="21"/>
        </w:rPr>
        <w:t xml:space="preserve">: </w:t>
      </w:r>
      <w:r w:rsidRPr="00015106">
        <w:rPr>
          <w:rFonts w:ascii="Consolas" w:hAnsi="Consolas"/>
          <w:color w:val="B5CEA8"/>
          <w:sz w:val="21"/>
          <w:szCs w:val="21"/>
        </w:rPr>
        <w:t>20px</w:t>
      </w:r>
      <w:r w:rsidRPr="00015106">
        <w:rPr>
          <w:rFonts w:ascii="Consolas" w:hAnsi="Consolas"/>
          <w:color w:val="CCCCCC"/>
          <w:sz w:val="21"/>
          <w:szCs w:val="21"/>
        </w:rPr>
        <w:t>;</w:t>
      </w:r>
    </w:p>
    <w:p w14:paraId="389CD972"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CCCCCC"/>
          <w:sz w:val="21"/>
          <w:szCs w:val="21"/>
          <w:lang w:val="es-ES"/>
        </w:rPr>
        <w:t>}</w:t>
      </w:r>
    </w:p>
    <w:p w14:paraId="744EACDF"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90D347F" w14:textId="77777777" w:rsidR="00DD566A" w:rsidRPr="00904F88" w:rsidRDefault="00DD566A"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9A3C5D6" w14:textId="77777777" w:rsidR="00DD566A" w:rsidRPr="00904F88" w:rsidRDefault="00DD566A" w:rsidP="00DF13E8">
      <w:pPr>
        <w:rPr>
          <w:lang w:val="es-ES"/>
        </w:rPr>
      </w:pPr>
    </w:p>
    <w:p w14:paraId="75BA5D92" w14:textId="5A06963E" w:rsidR="00DF13E8" w:rsidRPr="00904F88" w:rsidRDefault="00DF13E8" w:rsidP="00DF13E8">
      <w:pPr>
        <w:rPr>
          <w:lang w:val="es-ES"/>
        </w:rPr>
      </w:pPr>
      <w:r w:rsidRPr="00904F88">
        <w:rPr>
          <w:lang w:val="es-ES"/>
        </w:rPr>
        <w:t xml:space="preserve">Cuando </w:t>
      </w:r>
      <w:r w:rsidR="00A57D08" w:rsidRPr="00904F88">
        <w:rPr>
          <w:lang w:val="es-ES"/>
        </w:rPr>
        <w:t xml:space="preserve">el cursor se sitúa sobre </w:t>
      </w:r>
      <w:r w:rsidRPr="00904F88">
        <w:rPr>
          <w:lang w:val="es-ES"/>
        </w:rPr>
        <w:t xml:space="preserve">los dos enlaces </w:t>
      </w:r>
      <w:r w:rsidR="00A57D08" w:rsidRPr="00904F88">
        <w:rPr>
          <w:lang w:val="es-ES"/>
        </w:rPr>
        <w:t>los cambiamos de color y aparecen subrayados.</w:t>
      </w:r>
    </w:p>
    <w:p w14:paraId="0D2C7DF6" w14:textId="77777777" w:rsidR="00DF13E8" w:rsidRPr="00904F88" w:rsidRDefault="00DF13E8" w:rsidP="00DF13E8">
      <w:pPr>
        <w:rPr>
          <w:lang w:val="es-ES"/>
        </w:rPr>
      </w:pPr>
    </w:p>
    <w:p w14:paraId="7BE9AF00" w14:textId="77777777" w:rsidR="00DF13E8" w:rsidRPr="00904F88" w:rsidRDefault="00DF13E8"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94AEBA3" w14:textId="77777777" w:rsidR="004D6C4E" w:rsidRPr="008702AC"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8702AC">
        <w:rPr>
          <w:rFonts w:ascii="Consolas" w:hAnsi="Consolas"/>
          <w:color w:val="D7BA7D"/>
          <w:sz w:val="21"/>
          <w:szCs w:val="21"/>
        </w:rPr>
        <w:t>.main-footer__link</w:t>
      </w:r>
      <w:r w:rsidRPr="008702AC">
        <w:rPr>
          <w:rFonts w:ascii="Consolas" w:hAnsi="Consolas"/>
          <w:color w:val="CCCCCC"/>
          <w:sz w:val="21"/>
          <w:szCs w:val="21"/>
        </w:rPr>
        <w:t xml:space="preserve"> </w:t>
      </w:r>
      <w:r w:rsidRPr="008702AC">
        <w:rPr>
          <w:rFonts w:ascii="Consolas" w:hAnsi="Consolas"/>
          <w:color w:val="D7BA7D"/>
          <w:sz w:val="21"/>
          <w:szCs w:val="21"/>
        </w:rPr>
        <w:t>a:hover</w:t>
      </w:r>
      <w:r w:rsidRPr="008702AC">
        <w:rPr>
          <w:rFonts w:ascii="Consolas" w:hAnsi="Consolas"/>
          <w:color w:val="CCCCCC"/>
          <w:sz w:val="21"/>
          <w:szCs w:val="21"/>
        </w:rPr>
        <w:t>,</w:t>
      </w:r>
    </w:p>
    <w:p w14:paraId="1A3E932D" w14:textId="77777777" w:rsidR="004D6C4E" w:rsidRPr="008702AC"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CCCCCC"/>
          <w:sz w:val="21"/>
          <w:szCs w:val="21"/>
        </w:rPr>
        <w:t xml:space="preserve">        </w:t>
      </w:r>
      <w:r w:rsidRPr="008702AC">
        <w:rPr>
          <w:rFonts w:ascii="Consolas" w:hAnsi="Consolas"/>
          <w:color w:val="D7BA7D"/>
          <w:sz w:val="21"/>
          <w:szCs w:val="21"/>
        </w:rPr>
        <w:t>.main-footer__link</w:t>
      </w:r>
      <w:r w:rsidRPr="008702AC">
        <w:rPr>
          <w:rFonts w:ascii="Consolas" w:hAnsi="Consolas"/>
          <w:color w:val="CCCCCC"/>
          <w:sz w:val="21"/>
          <w:szCs w:val="21"/>
        </w:rPr>
        <w:t xml:space="preserve"> </w:t>
      </w:r>
      <w:r w:rsidRPr="008702AC">
        <w:rPr>
          <w:rFonts w:ascii="Consolas" w:hAnsi="Consolas"/>
          <w:color w:val="D7BA7D"/>
          <w:sz w:val="21"/>
          <w:szCs w:val="21"/>
        </w:rPr>
        <w:t>a:active</w:t>
      </w:r>
      <w:r w:rsidRPr="008702AC">
        <w:rPr>
          <w:rFonts w:ascii="Consolas" w:hAnsi="Consolas"/>
          <w:color w:val="CCCCCC"/>
          <w:sz w:val="21"/>
          <w:szCs w:val="21"/>
        </w:rPr>
        <w:t xml:space="preserve"> {</w:t>
      </w:r>
    </w:p>
    <w:p w14:paraId="6DA0D958" w14:textId="77777777" w:rsidR="004D6C4E" w:rsidRPr="008702AC"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p>
    <w:p w14:paraId="4EBF076B"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CCCCCC"/>
          <w:sz w:val="21"/>
          <w:szCs w:val="21"/>
        </w:rPr>
        <w:lastRenderedPageBreak/>
        <w:t xml:space="preserve">            </w:t>
      </w:r>
      <w:r w:rsidRPr="00015106">
        <w:rPr>
          <w:rFonts w:ascii="Consolas" w:hAnsi="Consolas"/>
          <w:color w:val="9CDCFE"/>
          <w:sz w:val="21"/>
          <w:szCs w:val="21"/>
        </w:rPr>
        <w:t>color</w:t>
      </w:r>
      <w:r w:rsidRPr="00015106">
        <w:rPr>
          <w:rFonts w:ascii="Consolas" w:hAnsi="Consolas"/>
          <w:color w:val="CCCCCC"/>
          <w:sz w:val="21"/>
          <w:szCs w:val="21"/>
        </w:rPr>
        <w:t xml:space="preserve">: </w:t>
      </w:r>
      <w:r w:rsidRPr="00015106">
        <w:rPr>
          <w:rFonts w:ascii="Consolas" w:hAnsi="Consolas"/>
          <w:color w:val="CE9178"/>
          <w:sz w:val="21"/>
          <w:szCs w:val="21"/>
        </w:rPr>
        <w:t>#ccc</w:t>
      </w:r>
      <w:r w:rsidRPr="00015106">
        <w:rPr>
          <w:rFonts w:ascii="Consolas" w:hAnsi="Consolas"/>
          <w:color w:val="CCCCCC"/>
          <w:sz w:val="21"/>
          <w:szCs w:val="21"/>
        </w:rPr>
        <w:t>;</w:t>
      </w:r>
    </w:p>
    <w:p w14:paraId="118C76DB"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text-decoration</w:t>
      </w:r>
      <w:r w:rsidRPr="00015106">
        <w:rPr>
          <w:rFonts w:ascii="Consolas" w:hAnsi="Consolas"/>
          <w:color w:val="CCCCCC"/>
          <w:sz w:val="21"/>
          <w:szCs w:val="21"/>
        </w:rPr>
        <w:t xml:space="preserve">: </w:t>
      </w:r>
      <w:r w:rsidRPr="00015106">
        <w:rPr>
          <w:rFonts w:ascii="Consolas" w:hAnsi="Consolas"/>
          <w:color w:val="CE9178"/>
          <w:sz w:val="21"/>
          <w:szCs w:val="21"/>
        </w:rPr>
        <w:t>underline</w:t>
      </w:r>
      <w:r w:rsidRPr="00015106">
        <w:rPr>
          <w:rFonts w:ascii="Consolas" w:hAnsi="Consolas"/>
          <w:color w:val="CCCCCC"/>
          <w:sz w:val="21"/>
          <w:szCs w:val="21"/>
        </w:rPr>
        <w:t>;</w:t>
      </w:r>
    </w:p>
    <w:p w14:paraId="54B86103"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p>
    <w:p w14:paraId="406E856F"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CCCCCC"/>
          <w:sz w:val="21"/>
          <w:szCs w:val="21"/>
          <w:lang w:val="es-ES"/>
        </w:rPr>
        <w:t>}</w:t>
      </w:r>
    </w:p>
    <w:p w14:paraId="6B01C8E4" w14:textId="736D0A7B"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631CEB2" w14:textId="77777777" w:rsidR="00DF13E8" w:rsidRPr="00904F88" w:rsidRDefault="00DF13E8" w:rsidP="00DF13E8">
      <w:pPr>
        <w:rPr>
          <w:lang w:val="es-ES"/>
        </w:rPr>
      </w:pPr>
    </w:p>
    <w:p w14:paraId="2AE59F58" w14:textId="7DE90615" w:rsidR="00DF13E8" w:rsidRPr="00904F88" w:rsidRDefault="00431136" w:rsidP="00DF13E8">
      <w:pPr>
        <w:rPr>
          <w:lang w:val="es-ES"/>
        </w:rPr>
      </w:pPr>
      <w:r w:rsidRPr="00904F88">
        <w:rPr>
          <w:lang w:val="es-ES"/>
        </w:rPr>
        <w:t xml:space="preserve">Vamos a explicar ahora los dos círculos con texto que aparecen a izquierda y derecha de los enlaces. Ambos están contenidos dentro de la etiqueta </w:t>
      </w:r>
      <w:r w:rsidRPr="00904F88">
        <w:rPr>
          <w:rFonts w:ascii="Consolas" w:hAnsi="Consolas"/>
          <w:b/>
          <w:bCs/>
          <w:color w:val="808080"/>
          <w:sz w:val="21"/>
          <w:szCs w:val="21"/>
          <w:lang w:val="es-ES"/>
        </w:rPr>
        <w:t>&lt;</w:t>
      </w:r>
      <w:r w:rsidRPr="00904F88">
        <w:rPr>
          <w:rFonts w:ascii="Consolas" w:hAnsi="Consolas"/>
          <w:b/>
          <w:bCs/>
          <w:color w:val="569CD6"/>
          <w:sz w:val="21"/>
          <w:szCs w:val="21"/>
          <w:lang w:val="es-ES"/>
        </w:rPr>
        <w:t>li</w:t>
      </w:r>
      <w:r w:rsidRPr="00904F88">
        <w:rPr>
          <w:rFonts w:ascii="Consolas" w:hAnsi="Consolas"/>
          <w:b/>
          <w:bCs/>
          <w:color w:val="CCCCCC"/>
          <w:sz w:val="21"/>
          <w:szCs w:val="21"/>
          <w:lang w:val="es-ES"/>
        </w:rPr>
        <w:t xml:space="preserve"> </w:t>
      </w:r>
      <w:r w:rsidRPr="00904F88">
        <w:rPr>
          <w:rFonts w:ascii="Consolas" w:hAnsi="Consolas"/>
          <w:b/>
          <w:bCs/>
          <w:color w:val="9CDCFE"/>
          <w:sz w:val="21"/>
          <w:szCs w:val="21"/>
          <w:lang w:val="es-ES"/>
        </w:rPr>
        <w:t>class</w:t>
      </w:r>
      <w:r w:rsidRPr="00904F88">
        <w:rPr>
          <w:rFonts w:ascii="Consolas" w:hAnsi="Consolas"/>
          <w:b/>
          <w:bCs/>
          <w:color w:val="CCCCCC"/>
          <w:sz w:val="21"/>
          <w:szCs w:val="21"/>
          <w:lang w:val="es-ES"/>
        </w:rPr>
        <w:t>=</w:t>
      </w:r>
      <w:r w:rsidRPr="00904F88">
        <w:rPr>
          <w:rFonts w:ascii="Consolas" w:hAnsi="Consolas"/>
          <w:b/>
          <w:bCs/>
          <w:color w:val="CE9178"/>
          <w:sz w:val="21"/>
          <w:szCs w:val="21"/>
          <w:lang w:val="es-ES"/>
        </w:rPr>
        <w:t>"key-feature"</w:t>
      </w:r>
      <w:r w:rsidRPr="00904F88">
        <w:rPr>
          <w:rFonts w:ascii="Consolas" w:hAnsi="Consolas"/>
          <w:b/>
          <w:bCs/>
          <w:color w:val="808080"/>
          <w:sz w:val="21"/>
          <w:szCs w:val="21"/>
          <w:lang w:val="es-ES"/>
        </w:rPr>
        <w:t>&gt;</w:t>
      </w:r>
      <w:r w:rsidR="00AE7448" w:rsidRPr="00904F88">
        <w:rPr>
          <w:rFonts w:ascii="Consolas" w:hAnsi="Consolas"/>
          <w:b/>
          <w:bCs/>
          <w:color w:val="808080"/>
          <w:sz w:val="21"/>
          <w:szCs w:val="21"/>
          <w:lang w:val="es-ES"/>
        </w:rPr>
        <w:t xml:space="preserve"> </w:t>
      </w:r>
      <w:r w:rsidR="00AE7448" w:rsidRPr="00904F88">
        <w:rPr>
          <w:lang w:val="es-ES"/>
        </w:rPr>
        <w:t>que ocupa un 30% del espacio total</w:t>
      </w:r>
    </w:p>
    <w:p w14:paraId="5FF2CA34" w14:textId="77777777" w:rsidR="00431136" w:rsidRPr="00904F88" w:rsidRDefault="00431136" w:rsidP="00DF13E8">
      <w:pPr>
        <w:rPr>
          <w:lang w:val="es-ES"/>
        </w:rPr>
      </w:pPr>
    </w:p>
    <w:p w14:paraId="0A0260A4" w14:textId="149784A2" w:rsidR="00431136" w:rsidRPr="00015106" w:rsidRDefault="00431136" w:rsidP="00431136">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w:t>
      </w:r>
      <w:r w:rsidRPr="00904F88">
        <w:rPr>
          <w:rFonts w:ascii="Consolas" w:hAnsi="Consolas"/>
          <w:color w:val="CCCCCC"/>
          <w:sz w:val="21"/>
          <w:szCs w:val="21"/>
          <w:lang w:val="es-ES"/>
        </w:rPr>
        <w:tab/>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"key-feature"</w:t>
      </w:r>
      <w:r w:rsidRPr="00015106">
        <w:rPr>
          <w:rFonts w:ascii="Consolas" w:hAnsi="Consolas"/>
          <w:color w:val="808080"/>
          <w:sz w:val="21"/>
          <w:szCs w:val="21"/>
        </w:rPr>
        <w:t>&gt;</w:t>
      </w:r>
    </w:p>
    <w:p w14:paraId="184227CE" w14:textId="7CFB1B65" w:rsidR="00431136" w:rsidRPr="00015106" w:rsidRDefault="00431136" w:rsidP="004311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"key-feature__image"</w:t>
      </w:r>
      <w:r w:rsidRPr="00015106">
        <w:rPr>
          <w:rFonts w:ascii="Consolas" w:hAnsi="Consolas"/>
          <w:color w:val="808080"/>
          <w:sz w:val="21"/>
          <w:szCs w:val="21"/>
        </w:rPr>
        <w:t>&gt;</w:t>
      </w:r>
    </w:p>
    <w:p w14:paraId="3CFDD477" w14:textId="77777777" w:rsidR="00431136" w:rsidRPr="00015106" w:rsidRDefault="00431136" w:rsidP="00431136">
      <w:pPr>
        <w:widowControl/>
        <w:shd w:val="clear" w:color="auto" w:fill="1F1F1F"/>
        <w:autoSpaceDE/>
        <w:autoSpaceDN/>
        <w:adjustRightInd/>
        <w:spacing w:before="0" w:after="0" w:line="285" w:lineRule="atLeast"/>
        <w:jc w:val="left"/>
        <w:rPr>
          <w:rFonts w:ascii="Consolas" w:hAnsi="Consolas"/>
          <w:color w:val="CCCCCC"/>
          <w:sz w:val="21"/>
          <w:szCs w:val="21"/>
        </w:rPr>
      </w:pPr>
    </w:p>
    <w:p w14:paraId="70CCAFC5" w14:textId="48C9122F" w:rsidR="00431136" w:rsidRPr="00015106" w:rsidRDefault="00431136" w:rsidP="004311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808080"/>
          <w:sz w:val="21"/>
          <w:szCs w:val="21"/>
        </w:rPr>
        <w:t>&gt;</w:t>
      </w:r>
    </w:p>
    <w:p w14:paraId="778010E6" w14:textId="6EBDFECB" w:rsidR="00431136" w:rsidRPr="00015106" w:rsidRDefault="00431136" w:rsidP="004311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"key-feature__description"</w:t>
      </w:r>
      <w:r w:rsidRPr="00015106">
        <w:rPr>
          <w:rFonts w:ascii="Consolas" w:hAnsi="Consolas"/>
          <w:color w:val="808080"/>
          <w:sz w:val="21"/>
          <w:szCs w:val="21"/>
        </w:rPr>
        <w:t>&gt;</w:t>
      </w:r>
      <w:r w:rsidRPr="00015106">
        <w:rPr>
          <w:rFonts w:ascii="Consolas" w:hAnsi="Consolas"/>
          <w:color w:val="CCCCCC"/>
          <w:sz w:val="21"/>
          <w:szCs w:val="21"/>
        </w:rPr>
        <w:t>99.999% Activos</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07153CF9" w14:textId="3D83F278" w:rsidR="00431136" w:rsidRPr="00015106" w:rsidRDefault="00431136" w:rsidP="0043113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w:t>
      </w:r>
    </w:p>
    <w:p w14:paraId="7CE35473" w14:textId="77777777" w:rsidR="002B5D57" w:rsidRPr="00015106" w:rsidRDefault="002B5D57" w:rsidP="00DF13E8"/>
    <w:p w14:paraId="23EF320A" w14:textId="77777777" w:rsidR="00DF13E8" w:rsidRPr="00015106" w:rsidRDefault="00DF13E8" w:rsidP="00DF13E8"/>
    <w:p w14:paraId="56BC5EA2" w14:textId="77777777" w:rsidR="00DF13E8" w:rsidRPr="00015106" w:rsidRDefault="00DF13E8" w:rsidP="004D6C4E">
      <w:pPr>
        <w:widowControl/>
        <w:shd w:val="clear" w:color="auto" w:fill="1F1F1F"/>
        <w:autoSpaceDE/>
        <w:autoSpaceDN/>
        <w:adjustRightInd/>
        <w:spacing w:before="0" w:after="0" w:line="285" w:lineRule="atLeast"/>
        <w:jc w:val="left"/>
        <w:rPr>
          <w:rFonts w:ascii="Consolas" w:hAnsi="Consolas"/>
          <w:color w:val="CCCCCC"/>
          <w:sz w:val="21"/>
          <w:szCs w:val="21"/>
        </w:rPr>
      </w:pPr>
    </w:p>
    <w:p w14:paraId="3E84BD4D"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D7BA7D"/>
          <w:sz w:val="21"/>
          <w:szCs w:val="21"/>
        </w:rPr>
        <w:t>.key-feature</w:t>
      </w:r>
      <w:r w:rsidRPr="00015106">
        <w:rPr>
          <w:rFonts w:ascii="Consolas" w:hAnsi="Consolas"/>
          <w:color w:val="CCCCCC"/>
          <w:sz w:val="21"/>
          <w:szCs w:val="21"/>
        </w:rPr>
        <w:t xml:space="preserve"> {</w:t>
      </w:r>
    </w:p>
    <w:p w14:paraId="055F1129"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p>
    <w:p w14:paraId="2B2211BC"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display</w:t>
      </w:r>
      <w:r w:rsidRPr="00015106">
        <w:rPr>
          <w:rFonts w:ascii="Consolas" w:hAnsi="Consolas"/>
          <w:color w:val="CCCCCC"/>
          <w:sz w:val="21"/>
          <w:szCs w:val="21"/>
        </w:rPr>
        <w:t xml:space="preserve">: </w:t>
      </w:r>
      <w:r w:rsidRPr="00015106">
        <w:rPr>
          <w:rFonts w:ascii="Consolas" w:hAnsi="Consolas"/>
          <w:color w:val="CE9178"/>
          <w:sz w:val="21"/>
          <w:szCs w:val="21"/>
        </w:rPr>
        <w:t>inline-block</w:t>
      </w:r>
      <w:r w:rsidRPr="00015106">
        <w:rPr>
          <w:rFonts w:ascii="Consolas" w:hAnsi="Consolas"/>
          <w:color w:val="CCCCCC"/>
          <w:sz w:val="21"/>
          <w:szCs w:val="21"/>
        </w:rPr>
        <w:t>;</w:t>
      </w:r>
    </w:p>
    <w:p w14:paraId="550F29D8"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9CDCFE"/>
          <w:sz w:val="21"/>
          <w:szCs w:val="21"/>
          <w:lang w:val="es-ES"/>
        </w:rPr>
        <w:t>width</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30%</w:t>
      </w:r>
      <w:r w:rsidRPr="00904F88">
        <w:rPr>
          <w:rFonts w:ascii="Consolas" w:hAnsi="Consolas"/>
          <w:color w:val="CCCCCC"/>
          <w:sz w:val="21"/>
          <w:szCs w:val="21"/>
          <w:lang w:val="es-ES"/>
        </w:rPr>
        <w:t>;</w:t>
      </w:r>
    </w:p>
    <w:p w14:paraId="41C5276C"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vertical-align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CCCCCC"/>
          <w:sz w:val="21"/>
          <w:szCs w:val="21"/>
          <w:lang w:val="es-ES"/>
        </w:rPr>
        <w:t>;</w:t>
      </w:r>
    </w:p>
    <w:p w14:paraId="43863FEA"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104EBA25"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B13A1B2" w14:textId="77777777" w:rsidR="000442C7" w:rsidRPr="00904F88" w:rsidRDefault="000442C7" w:rsidP="000442C7">
      <w:pPr>
        <w:rPr>
          <w:lang w:val="es-ES"/>
        </w:rPr>
      </w:pPr>
    </w:p>
    <w:p w14:paraId="5309BCE2" w14:textId="46A5BFB7" w:rsidR="000442C7" w:rsidRPr="00904F88" w:rsidRDefault="000442C7" w:rsidP="000442C7">
      <w:pPr>
        <w:rPr>
          <w:lang w:val="es-ES"/>
        </w:rPr>
      </w:pPr>
      <w:r w:rsidRPr="00904F88">
        <w:rPr>
          <w:lang w:val="es-ES"/>
        </w:rPr>
        <w:t xml:space="preserve">Con border-radius: 50% width y height a 48px conseguimos construir un circulo con color de fondo background: #ffcede. </w:t>
      </w:r>
      <w:r w:rsidR="00561745" w:rsidRPr="00904F88">
        <w:rPr>
          <w:lang w:val="es-ES"/>
        </w:rPr>
        <w:t>Con margin: auto centramos el circulo en el contenedor. Ambos circulo y texto son div, elementos de bloque, con lo que ocupan todo el espacio del contenedor</w:t>
      </w:r>
    </w:p>
    <w:p w14:paraId="1096084C" w14:textId="77777777" w:rsidR="000442C7" w:rsidRPr="00904F88" w:rsidRDefault="000442C7" w:rsidP="000442C7">
      <w:pPr>
        <w:rPr>
          <w:lang w:val="es-ES"/>
        </w:rPr>
      </w:pPr>
    </w:p>
    <w:p w14:paraId="79DC2D09" w14:textId="77777777" w:rsidR="000442C7" w:rsidRPr="00904F88" w:rsidRDefault="000442C7"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747D184"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D7BA7D"/>
          <w:sz w:val="21"/>
          <w:szCs w:val="21"/>
        </w:rPr>
        <w:t>.key-feature__image</w:t>
      </w:r>
      <w:r w:rsidRPr="00015106">
        <w:rPr>
          <w:rFonts w:ascii="Consolas" w:hAnsi="Consolas"/>
          <w:color w:val="CCCCCC"/>
          <w:sz w:val="21"/>
          <w:szCs w:val="21"/>
        </w:rPr>
        <w:t xml:space="preserve"> {</w:t>
      </w:r>
    </w:p>
    <w:p w14:paraId="593D9802"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background</w:t>
      </w:r>
      <w:r w:rsidRPr="00015106">
        <w:rPr>
          <w:rFonts w:ascii="Consolas" w:hAnsi="Consolas"/>
          <w:color w:val="CCCCCC"/>
          <w:sz w:val="21"/>
          <w:szCs w:val="21"/>
        </w:rPr>
        <w:t xml:space="preserve">: </w:t>
      </w:r>
      <w:r w:rsidRPr="00015106">
        <w:rPr>
          <w:rFonts w:ascii="Consolas" w:hAnsi="Consolas"/>
          <w:color w:val="CE9178"/>
          <w:sz w:val="21"/>
          <w:szCs w:val="21"/>
        </w:rPr>
        <w:t>#ffcede</w:t>
      </w:r>
      <w:r w:rsidRPr="00015106">
        <w:rPr>
          <w:rFonts w:ascii="Consolas" w:hAnsi="Consolas"/>
          <w:color w:val="CCCCCC"/>
          <w:sz w:val="21"/>
          <w:szCs w:val="21"/>
        </w:rPr>
        <w:t>;</w:t>
      </w:r>
    </w:p>
    <w:p w14:paraId="2AFD6383"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width</w:t>
      </w:r>
      <w:r w:rsidRPr="00015106">
        <w:rPr>
          <w:rFonts w:ascii="Consolas" w:hAnsi="Consolas"/>
          <w:color w:val="CCCCCC"/>
          <w:sz w:val="21"/>
          <w:szCs w:val="21"/>
        </w:rPr>
        <w:t xml:space="preserve">: </w:t>
      </w:r>
      <w:r w:rsidRPr="00015106">
        <w:rPr>
          <w:rFonts w:ascii="Consolas" w:hAnsi="Consolas"/>
          <w:color w:val="B5CEA8"/>
          <w:sz w:val="21"/>
          <w:szCs w:val="21"/>
        </w:rPr>
        <w:t>48px</w:t>
      </w:r>
      <w:r w:rsidRPr="00015106">
        <w:rPr>
          <w:rFonts w:ascii="Consolas" w:hAnsi="Consolas"/>
          <w:color w:val="CCCCCC"/>
          <w:sz w:val="21"/>
          <w:szCs w:val="21"/>
        </w:rPr>
        <w:t>;</w:t>
      </w:r>
    </w:p>
    <w:p w14:paraId="55DF69D0"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height</w:t>
      </w:r>
      <w:r w:rsidRPr="00015106">
        <w:rPr>
          <w:rFonts w:ascii="Consolas" w:hAnsi="Consolas"/>
          <w:color w:val="CCCCCC"/>
          <w:sz w:val="21"/>
          <w:szCs w:val="21"/>
        </w:rPr>
        <w:t xml:space="preserve">: </w:t>
      </w:r>
      <w:r w:rsidRPr="00015106">
        <w:rPr>
          <w:rFonts w:ascii="Consolas" w:hAnsi="Consolas"/>
          <w:color w:val="B5CEA8"/>
          <w:sz w:val="21"/>
          <w:szCs w:val="21"/>
        </w:rPr>
        <w:t>48px</w:t>
      </w:r>
      <w:r w:rsidRPr="00015106">
        <w:rPr>
          <w:rFonts w:ascii="Consolas" w:hAnsi="Consolas"/>
          <w:color w:val="CCCCCC"/>
          <w:sz w:val="21"/>
          <w:szCs w:val="21"/>
        </w:rPr>
        <w:t>;</w:t>
      </w:r>
    </w:p>
    <w:p w14:paraId="76EB2681"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border</w:t>
      </w:r>
      <w:r w:rsidRPr="00015106">
        <w:rPr>
          <w:rFonts w:ascii="Consolas" w:hAnsi="Consolas"/>
          <w:color w:val="CCCCCC"/>
          <w:sz w:val="21"/>
          <w:szCs w:val="21"/>
        </w:rPr>
        <w:t xml:space="preserve">: </w:t>
      </w:r>
      <w:r w:rsidRPr="00015106">
        <w:rPr>
          <w:rFonts w:ascii="Consolas" w:hAnsi="Consolas"/>
          <w:color w:val="B5CEA8"/>
          <w:sz w:val="21"/>
          <w:szCs w:val="21"/>
        </w:rPr>
        <w:t>2px</w:t>
      </w:r>
      <w:r w:rsidRPr="00015106">
        <w:rPr>
          <w:rFonts w:ascii="Consolas" w:hAnsi="Consolas"/>
          <w:color w:val="CCCCCC"/>
          <w:sz w:val="21"/>
          <w:szCs w:val="21"/>
        </w:rPr>
        <w:t xml:space="preserve"> </w:t>
      </w:r>
      <w:r w:rsidRPr="00015106">
        <w:rPr>
          <w:rFonts w:ascii="Consolas" w:hAnsi="Consolas"/>
          <w:color w:val="CE9178"/>
          <w:sz w:val="21"/>
          <w:szCs w:val="21"/>
        </w:rPr>
        <w:t>solid</w:t>
      </w:r>
      <w:r w:rsidRPr="00015106">
        <w:rPr>
          <w:rFonts w:ascii="Consolas" w:hAnsi="Consolas"/>
          <w:color w:val="CCCCCC"/>
          <w:sz w:val="21"/>
          <w:szCs w:val="21"/>
        </w:rPr>
        <w:t xml:space="preserve"> </w:t>
      </w:r>
      <w:r w:rsidRPr="00015106">
        <w:rPr>
          <w:rFonts w:ascii="Consolas" w:hAnsi="Consolas"/>
          <w:color w:val="CE9178"/>
          <w:sz w:val="21"/>
          <w:szCs w:val="21"/>
        </w:rPr>
        <w:t>#424242</w:t>
      </w:r>
      <w:r w:rsidRPr="00015106">
        <w:rPr>
          <w:rFonts w:ascii="Consolas" w:hAnsi="Consolas"/>
          <w:color w:val="CCCCCC"/>
          <w:sz w:val="21"/>
          <w:szCs w:val="21"/>
        </w:rPr>
        <w:t>;</w:t>
      </w:r>
    </w:p>
    <w:p w14:paraId="363109D1"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9CDCFE"/>
          <w:sz w:val="21"/>
          <w:szCs w:val="21"/>
          <w:lang w:val="es-ES"/>
        </w:rPr>
        <w:t>border-radius</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50%</w:t>
      </w:r>
      <w:r w:rsidRPr="00904F88">
        <w:rPr>
          <w:rFonts w:ascii="Consolas" w:hAnsi="Consolas"/>
          <w:color w:val="CCCCCC"/>
          <w:sz w:val="21"/>
          <w:szCs w:val="21"/>
          <w:lang w:val="es-ES"/>
        </w:rPr>
        <w:t>;</w:t>
      </w:r>
    </w:p>
    <w:p w14:paraId="12526095"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auto</w:t>
      </w:r>
      <w:r w:rsidRPr="00904F88">
        <w:rPr>
          <w:rFonts w:ascii="Consolas" w:hAnsi="Consolas"/>
          <w:color w:val="CCCCCC"/>
          <w:sz w:val="21"/>
          <w:szCs w:val="21"/>
          <w:lang w:val="es-ES"/>
        </w:rPr>
        <w:t>;</w:t>
      </w:r>
    </w:p>
    <w:p w14:paraId="7D4FFCCE"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00A27263"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4DC963D" w14:textId="77777777" w:rsidR="00561745" w:rsidRPr="00904F88" w:rsidRDefault="00561745" w:rsidP="00561745">
      <w:pPr>
        <w:rPr>
          <w:lang w:val="es-ES"/>
        </w:rPr>
      </w:pPr>
    </w:p>
    <w:p w14:paraId="4CD9D30F" w14:textId="3CCE8D3C" w:rsidR="00FE6991" w:rsidRPr="00904F88" w:rsidRDefault="00FE6991" w:rsidP="00561745">
      <w:pPr>
        <w:rPr>
          <w:lang w:val="es-ES"/>
        </w:rPr>
      </w:pPr>
      <w:r w:rsidRPr="00904F88">
        <w:rPr>
          <w:lang w:val="es-ES"/>
        </w:rPr>
        <w:t>El texto aparecerá debajo de</w:t>
      </w:r>
      <w:r w:rsidR="007B436B" w:rsidRPr="00904F88">
        <w:rPr>
          <w:lang w:val="es-ES"/>
        </w:rPr>
        <w:t>l circulo centrado y en blanco.</w:t>
      </w:r>
    </w:p>
    <w:p w14:paraId="44C98984" w14:textId="77777777" w:rsidR="00FE6991" w:rsidRPr="00904F88" w:rsidRDefault="00FE6991" w:rsidP="00561745">
      <w:pPr>
        <w:rPr>
          <w:lang w:val="es-ES"/>
        </w:rPr>
      </w:pPr>
    </w:p>
    <w:p w14:paraId="44503282" w14:textId="77777777" w:rsidR="00561745" w:rsidRPr="00904F88" w:rsidRDefault="00561745"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30AE3B4"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D7BA7D"/>
          <w:sz w:val="21"/>
          <w:szCs w:val="21"/>
        </w:rPr>
        <w:t>.key-feature__description</w:t>
      </w:r>
      <w:r w:rsidRPr="00015106">
        <w:rPr>
          <w:rFonts w:ascii="Consolas" w:hAnsi="Consolas"/>
          <w:color w:val="CCCCCC"/>
          <w:sz w:val="21"/>
          <w:szCs w:val="21"/>
        </w:rPr>
        <w:t xml:space="preserve"> {</w:t>
      </w:r>
    </w:p>
    <w:p w14:paraId="03CE62E3"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text-align</w:t>
      </w:r>
      <w:r w:rsidRPr="00015106">
        <w:rPr>
          <w:rFonts w:ascii="Consolas" w:hAnsi="Consolas"/>
          <w:color w:val="CCCCCC"/>
          <w:sz w:val="21"/>
          <w:szCs w:val="21"/>
        </w:rPr>
        <w:t xml:space="preserve">: </w:t>
      </w:r>
      <w:r w:rsidRPr="00015106">
        <w:rPr>
          <w:rFonts w:ascii="Consolas" w:hAnsi="Consolas"/>
          <w:color w:val="CE9178"/>
          <w:sz w:val="21"/>
          <w:szCs w:val="21"/>
        </w:rPr>
        <w:t>center</w:t>
      </w:r>
      <w:r w:rsidRPr="00015106">
        <w:rPr>
          <w:rFonts w:ascii="Consolas" w:hAnsi="Consolas"/>
          <w:color w:val="CCCCCC"/>
          <w:sz w:val="21"/>
          <w:szCs w:val="21"/>
        </w:rPr>
        <w:t>;</w:t>
      </w:r>
    </w:p>
    <w:p w14:paraId="1FB44C19"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font-weight</w:t>
      </w:r>
      <w:r w:rsidRPr="00015106">
        <w:rPr>
          <w:rFonts w:ascii="Consolas" w:hAnsi="Consolas"/>
          <w:color w:val="CCCCCC"/>
          <w:sz w:val="21"/>
          <w:szCs w:val="21"/>
        </w:rPr>
        <w:t xml:space="preserve">: </w:t>
      </w:r>
      <w:r w:rsidRPr="00015106">
        <w:rPr>
          <w:rFonts w:ascii="Consolas" w:hAnsi="Consolas"/>
          <w:color w:val="CE9178"/>
          <w:sz w:val="21"/>
          <w:szCs w:val="21"/>
        </w:rPr>
        <w:t>bold</w:t>
      </w:r>
      <w:r w:rsidRPr="00015106">
        <w:rPr>
          <w:rFonts w:ascii="Consolas" w:hAnsi="Consolas"/>
          <w:color w:val="CCCCCC"/>
          <w:sz w:val="21"/>
          <w:szCs w:val="21"/>
        </w:rPr>
        <w:t>;</w:t>
      </w:r>
    </w:p>
    <w:p w14:paraId="62D8264F" w14:textId="77777777" w:rsidR="004D6C4E" w:rsidRPr="00015106"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color</w:t>
      </w:r>
      <w:r w:rsidRPr="00015106">
        <w:rPr>
          <w:rFonts w:ascii="Consolas" w:hAnsi="Consolas"/>
          <w:color w:val="CCCCCC"/>
          <w:sz w:val="21"/>
          <w:szCs w:val="21"/>
        </w:rPr>
        <w:t xml:space="preserve">: </w:t>
      </w:r>
      <w:r w:rsidRPr="00015106">
        <w:rPr>
          <w:rFonts w:ascii="Consolas" w:hAnsi="Consolas"/>
          <w:color w:val="CE9178"/>
          <w:sz w:val="21"/>
          <w:szCs w:val="21"/>
        </w:rPr>
        <w:t>white</w:t>
      </w:r>
      <w:r w:rsidRPr="00015106">
        <w:rPr>
          <w:rFonts w:ascii="Consolas" w:hAnsi="Consolas"/>
          <w:color w:val="CCCCCC"/>
          <w:sz w:val="21"/>
          <w:szCs w:val="21"/>
        </w:rPr>
        <w:t>;</w:t>
      </w:r>
    </w:p>
    <w:p w14:paraId="19428CA1"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9CDCFE"/>
          <w:sz w:val="21"/>
          <w:szCs w:val="21"/>
          <w:lang w:val="es-ES"/>
        </w:rPr>
        <w:t>font-size</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CCCCCC"/>
          <w:sz w:val="21"/>
          <w:szCs w:val="21"/>
          <w:lang w:val="es-ES"/>
        </w:rPr>
        <w:t>;</w:t>
      </w:r>
    </w:p>
    <w:p w14:paraId="2919AD7E"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12BA5173" w14:textId="77777777" w:rsidR="004D6C4E" w:rsidRPr="00904F88" w:rsidRDefault="004D6C4E" w:rsidP="00B96EB3">
      <w:pPr>
        <w:rPr>
          <w:lang w:val="es-ES"/>
        </w:rPr>
      </w:pPr>
    </w:p>
    <w:p w14:paraId="1C2212F9" w14:textId="02492976" w:rsidR="007B436B" w:rsidRPr="00904F88" w:rsidRDefault="007B436B" w:rsidP="00B96EB3">
      <w:pPr>
        <w:rPr>
          <w:lang w:val="es-ES"/>
        </w:rPr>
      </w:pPr>
      <w:r w:rsidRPr="00904F88">
        <w:rPr>
          <w:lang w:val="es-ES"/>
        </w:rPr>
        <w:t>El resultado en el navegador debe ser similar al siguiente</w:t>
      </w:r>
      <w:r w:rsidR="003D53DA" w:rsidRPr="00904F88">
        <w:rPr>
          <w:lang w:val="es-ES"/>
        </w:rPr>
        <w:t>. Nos queda por añadir la parte principal de la web y sus contenidos.</w:t>
      </w:r>
    </w:p>
    <w:p w14:paraId="5971F4A7" w14:textId="77777777" w:rsidR="003D53DA" w:rsidRPr="00904F88" w:rsidRDefault="003D53DA" w:rsidP="00B96EB3">
      <w:pPr>
        <w:rPr>
          <w:lang w:val="es-ES"/>
        </w:rPr>
      </w:pPr>
    </w:p>
    <w:p w14:paraId="3A08EEA4" w14:textId="5EA1E209" w:rsidR="00B96EB3" w:rsidRPr="00904F88" w:rsidRDefault="003D53DA" w:rsidP="00B96EB3">
      <w:pPr>
        <w:rPr>
          <w:lang w:val="es-ES"/>
        </w:rPr>
      </w:pPr>
      <w:r w:rsidRPr="00904F88">
        <w:rPr>
          <w:noProof/>
          <w:lang w:val="es-ES"/>
        </w:rPr>
        <w:drawing>
          <wp:inline distT="0" distB="0" distL="0" distR="0" wp14:anchorId="036968FC" wp14:editId="4CC1D9A4">
            <wp:extent cx="6300470" cy="2872740"/>
            <wp:effectExtent l="0" t="0" r="5080" b="3810"/>
            <wp:docPr id="21116929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9295" name="Imagen 1" descr="Interfaz de usuario gráfica&#10;&#10;El contenido generado por IA puede ser incorrecto."/>
                    <pic:cNvPicPr/>
                  </pic:nvPicPr>
                  <pic:blipFill>
                    <a:blip r:embed="rId234"/>
                    <a:stretch>
                      <a:fillRect/>
                    </a:stretch>
                  </pic:blipFill>
                  <pic:spPr>
                    <a:xfrm>
                      <a:off x="0" y="0"/>
                      <a:ext cx="6300470" cy="2872740"/>
                    </a:xfrm>
                    <a:prstGeom prst="rect">
                      <a:avLst/>
                    </a:prstGeom>
                  </pic:spPr>
                </pic:pic>
              </a:graphicData>
            </a:graphic>
          </wp:inline>
        </w:drawing>
      </w:r>
    </w:p>
    <w:p w14:paraId="7C67EE75" w14:textId="77777777" w:rsidR="003D53DA" w:rsidRPr="00904F88" w:rsidRDefault="003D53DA" w:rsidP="00B96EB3">
      <w:pPr>
        <w:rPr>
          <w:lang w:val="es-ES"/>
        </w:rPr>
      </w:pPr>
    </w:p>
    <w:p w14:paraId="5BAB208F" w14:textId="1FC2A59B" w:rsidR="003D53DA" w:rsidRPr="00904F88" w:rsidRDefault="00C60048" w:rsidP="00C60048">
      <w:pPr>
        <w:pStyle w:val="Ttulo2"/>
        <w:rPr>
          <w:lang w:val="es-ES"/>
        </w:rPr>
      </w:pPr>
      <w:bookmarkStart w:id="88" w:name="_Toc210640562"/>
      <w:r w:rsidRPr="00904F88">
        <w:rPr>
          <w:lang w:val="es-ES"/>
        </w:rPr>
        <w:t>Los Contenidos de la web</w:t>
      </w:r>
      <w:bookmarkEnd w:id="88"/>
    </w:p>
    <w:p w14:paraId="3DE59964" w14:textId="77777777" w:rsidR="003D53DA" w:rsidRPr="00904F88" w:rsidRDefault="003D53DA" w:rsidP="00B96EB3">
      <w:pPr>
        <w:rPr>
          <w:lang w:val="es-ES"/>
        </w:rPr>
      </w:pPr>
    </w:p>
    <w:p w14:paraId="73ECC5B2" w14:textId="04944D1D" w:rsidR="00C60048" w:rsidRPr="00904F88" w:rsidRDefault="00C6560F" w:rsidP="00B96EB3">
      <w:pPr>
        <w:rPr>
          <w:lang w:val="es-ES"/>
        </w:rPr>
      </w:pPr>
      <w:r w:rsidRPr="00904F88">
        <w:rPr>
          <w:lang w:val="es-ES"/>
        </w:rPr>
        <w:t xml:space="preserve">Sustituimos el siguiente código de la etiqueta main </w:t>
      </w:r>
      <w:r w:rsidR="00F02D45" w:rsidRPr="00904F88">
        <w:rPr>
          <w:lang w:val="es-ES"/>
        </w:rPr>
        <w:t>:</w:t>
      </w:r>
    </w:p>
    <w:p w14:paraId="338FA901" w14:textId="77777777" w:rsidR="00C6560F" w:rsidRPr="00904F88" w:rsidRDefault="00C6560F" w:rsidP="00B96EB3">
      <w:pPr>
        <w:rPr>
          <w:lang w:val="es-ES"/>
        </w:rPr>
      </w:pPr>
    </w:p>
    <w:p w14:paraId="54EDD7EF" w14:textId="77777777" w:rsidR="00C6560F" w:rsidRPr="00904F88" w:rsidRDefault="00C6560F" w:rsidP="00C6560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
    <w:p w14:paraId="65D094E1" w14:textId="6B952D0A" w:rsidR="00C6560F" w:rsidRPr="00904F88" w:rsidRDefault="00C6560F" w:rsidP="00C6560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"contenido-principal"</w:t>
      </w:r>
      <w:r w:rsidRPr="00904F88">
        <w:rPr>
          <w:rFonts w:ascii="Consolas" w:hAnsi="Consolas"/>
          <w:color w:val="808080"/>
          <w:sz w:val="21"/>
          <w:szCs w:val="21"/>
          <w:lang w:val="es-ES"/>
        </w:rPr>
        <w:t>&gt;</w:t>
      </w:r>
    </w:p>
    <w:p w14:paraId="0DEC58BA" w14:textId="77777777" w:rsidR="00C6560F" w:rsidRPr="00904F88" w:rsidRDefault="00C6560F" w:rsidP="00C6560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F149B02" w14:textId="77777777" w:rsidR="00C6560F" w:rsidRPr="00904F88" w:rsidRDefault="00C6560F" w:rsidP="00C6560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Contenido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148B617D" w14:textId="77777777" w:rsidR="00C6560F" w:rsidRPr="00904F88" w:rsidRDefault="00C6560F" w:rsidP="00C6560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227B002" w14:textId="77777777" w:rsidR="00C6560F" w:rsidRPr="00904F88" w:rsidRDefault="00C6560F" w:rsidP="00C6560F">
      <w:pPr>
        <w:widowControl/>
        <w:shd w:val="clear" w:color="auto" w:fill="1F1F1F"/>
        <w:autoSpaceDE/>
        <w:autoSpaceDN/>
        <w:adjustRightInd/>
        <w:spacing w:before="0" w:after="0" w:line="285" w:lineRule="atLeast"/>
        <w:jc w:val="left"/>
        <w:rPr>
          <w:rFonts w:ascii="Consolas" w:hAnsi="Consolas"/>
          <w:color w:val="808080"/>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808080"/>
          <w:sz w:val="21"/>
          <w:szCs w:val="21"/>
          <w:lang w:val="es-ES"/>
        </w:rPr>
        <w:t>&gt;</w:t>
      </w:r>
    </w:p>
    <w:p w14:paraId="6EB9DE61" w14:textId="77777777" w:rsidR="00C6560F" w:rsidRPr="00904F88" w:rsidRDefault="00C6560F" w:rsidP="00C6560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C9E0D3E" w14:textId="77777777" w:rsidR="00C6560F" w:rsidRPr="00904F88" w:rsidRDefault="00C6560F" w:rsidP="00B96EB3">
      <w:pPr>
        <w:rPr>
          <w:lang w:val="es-ES"/>
        </w:rPr>
      </w:pPr>
    </w:p>
    <w:p w14:paraId="7FA95D42" w14:textId="4D51EC63" w:rsidR="00F02D45" w:rsidRPr="00904F88" w:rsidRDefault="00F02D45" w:rsidP="00B96EB3">
      <w:pPr>
        <w:rPr>
          <w:lang w:val="es-ES"/>
        </w:rPr>
      </w:pPr>
      <w:r w:rsidRPr="00904F88">
        <w:rPr>
          <w:lang w:val="es-ES"/>
        </w:rPr>
        <w:t>Por los contenidos completos de la página:</w:t>
      </w:r>
    </w:p>
    <w:p w14:paraId="54B15048" w14:textId="77777777" w:rsidR="00F02D45" w:rsidRPr="00904F88" w:rsidRDefault="00F02D45" w:rsidP="00B96EB3">
      <w:pPr>
        <w:rPr>
          <w:lang w:val="es-ES"/>
        </w:rPr>
      </w:pPr>
    </w:p>
    <w:p w14:paraId="3D866AC3"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"contenido-principal"</w:t>
      </w:r>
      <w:r w:rsidRPr="00904F88">
        <w:rPr>
          <w:rFonts w:ascii="Consolas" w:hAnsi="Consolas"/>
          <w:color w:val="808080"/>
          <w:sz w:val="21"/>
          <w:szCs w:val="21"/>
          <w:lang w:val="es-ES"/>
        </w:rPr>
        <w:t>&gt;</w:t>
      </w:r>
    </w:p>
    <w:p w14:paraId="68BA9A99"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w:t>
      </w:r>
      <w:r w:rsidRPr="00904F88">
        <w:rPr>
          <w:rFonts w:ascii="Consolas" w:hAnsi="Consolas"/>
          <w:color w:val="808080"/>
          <w:sz w:val="21"/>
          <w:szCs w:val="21"/>
          <w:lang w:val="es-ES"/>
        </w:rPr>
        <w:t>&gt;</w:t>
      </w:r>
      <w:r w:rsidRPr="00904F88">
        <w:rPr>
          <w:rFonts w:ascii="Consolas" w:hAnsi="Consolas"/>
          <w:color w:val="CCCCCC"/>
          <w:sz w:val="21"/>
          <w:szCs w:val="21"/>
          <w:lang w:val="es-ES"/>
        </w:rPr>
        <w:t>Contenido principal</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59C9BEAA"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BA46CDB"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"aside"</w:t>
      </w:r>
      <w:r w:rsidRPr="00904F88">
        <w:rPr>
          <w:rFonts w:ascii="Consolas" w:hAnsi="Consolas"/>
          <w:color w:val="808080"/>
          <w:sz w:val="21"/>
          <w:szCs w:val="21"/>
          <w:lang w:val="es-ES"/>
        </w:rPr>
        <w:t>&gt;</w:t>
      </w:r>
    </w:p>
    <w:p w14:paraId="5DF0D304"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"enlaces-aside"</w:t>
      </w:r>
      <w:r w:rsidRPr="00904F88">
        <w:rPr>
          <w:rFonts w:ascii="Consolas" w:hAnsi="Consolas"/>
          <w:color w:val="808080"/>
          <w:sz w:val="21"/>
          <w:szCs w:val="21"/>
          <w:lang w:val="es-ES"/>
        </w:rPr>
        <w:t>&gt;</w:t>
      </w:r>
    </w:p>
    <w:p w14:paraId="7ADC28E6"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Inicio</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6B1A07B2"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"enlace-aside"</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Servicios</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w:t>
      </w:r>
    </w:p>
    <w:p w14:paraId="60A63983"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"enlace-aside"</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Contacto</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w:t>
      </w:r>
    </w:p>
    <w:p w14:paraId="63F94E8C"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808080"/>
          <w:sz w:val="21"/>
          <w:szCs w:val="21"/>
        </w:rPr>
        <w:t>&gt;</w:t>
      </w:r>
    </w:p>
    <w:p w14:paraId="6E4749A4"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nav</w:t>
      </w:r>
      <w:r w:rsidRPr="00015106">
        <w:rPr>
          <w:rFonts w:ascii="Consolas" w:hAnsi="Consolas"/>
          <w:color w:val="808080"/>
          <w:sz w:val="21"/>
          <w:szCs w:val="21"/>
        </w:rPr>
        <w:t>&gt;</w:t>
      </w:r>
    </w:p>
    <w:p w14:paraId="3FE1114A"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p>
    <w:p w14:paraId="38610F56"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"texto-principal"</w:t>
      </w:r>
      <w:r w:rsidRPr="00015106">
        <w:rPr>
          <w:rFonts w:ascii="Consolas" w:hAnsi="Consolas"/>
          <w:color w:val="808080"/>
          <w:sz w:val="21"/>
          <w:szCs w:val="21"/>
        </w:rPr>
        <w:t>&gt;</w:t>
      </w:r>
    </w:p>
    <w:p w14:paraId="7E962CB5"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p>
    <w:p w14:paraId="623E0D1E"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"titulo-texto"</w:t>
      </w:r>
      <w:r w:rsidRPr="00904F88">
        <w:rPr>
          <w:rFonts w:ascii="Consolas" w:hAnsi="Consolas"/>
          <w:color w:val="808080"/>
          <w:sz w:val="21"/>
          <w:szCs w:val="21"/>
          <w:lang w:val="es-ES"/>
        </w:rPr>
        <w:t>&gt;</w:t>
      </w:r>
      <w:r w:rsidRPr="00904F88">
        <w:rPr>
          <w:rFonts w:ascii="Consolas" w:hAnsi="Consolas"/>
          <w:color w:val="CCCCCC"/>
          <w:sz w:val="21"/>
          <w:szCs w:val="21"/>
          <w:lang w:val="es-ES"/>
        </w:rPr>
        <w:t>Subtítulo de sección</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018A315D"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"texto"</w:t>
      </w:r>
      <w:r w:rsidRPr="00015106">
        <w:rPr>
          <w:rFonts w:ascii="Consolas" w:hAnsi="Consolas"/>
          <w:color w:val="808080"/>
          <w:sz w:val="21"/>
          <w:szCs w:val="21"/>
        </w:rPr>
        <w:t>&gt;</w:t>
      </w:r>
      <w:r w:rsidRPr="00015106">
        <w:rPr>
          <w:rFonts w:ascii="Consolas" w:hAnsi="Consolas"/>
          <w:color w:val="CCCCCC"/>
          <w:sz w:val="21"/>
          <w:szCs w:val="21"/>
        </w:rPr>
        <w:t>Lorem ipsum dolor sit amet, consectetur adipiscing elit. Nullam in venenatis enim. Donec a</w:t>
      </w:r>
    </w:p>
    <w:p w14:paraId="2D945AC2"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dui et dui</w:t>
      </w:r>
    </w:p>
    <w:p w14:paraId="2F6A9121"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fringilla consectetur id nec massa. Aliquam erat volutpat. Sed ut dui ut lacus dictum fermentum vel</w:t>
      </w:r>
    </w:p>
    <w:p w14:paraId="264E7D5D"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tincidunt neque. Sed sed lacinia lectus. Duis sit amet sodales felis. Duis nunc eros, mattis at dui ac,</w:t>
      </w:r>
    </w:p>
    <w:p w14:paraId="2C2C16DD"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convallis semper risus. In adipiscing ultrices tellus, in suscipit massa vehicula eu.</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3275F5B7"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p>
    <w:p w14:paraId="72602C01"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"imagen"</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"https://images.icon-icons.com/171/PNG/512/html5_23329.png"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"HTML5"</w:t>
      </w:r>
    </w:p>
    <w:p w14:paraId="6E852599"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style</w:t>
      </w:r>
      <w:r w:rsidRPr="00015106">
        <w:rPr>
          <w:rFonts w:ascii="Consolas" w:hAnsi="Consolas"/>
          <w:color w:val="CCCCCC"/>
          <w:sz w:val="21"/>
          <w:szCs w:val="21"/>
        </w:rPr>
        <w:t>=</w:t>
      </w:r>
      <w:r w:rsidRPr="00015106">
        <w:rPr>
          <w:rFonts w:ascii="Consolas" w:hAnsi="Consolas"/>
          <w:color w:val="CE9178"/>
          <w:sz w:val="21"/>
          <w:szCs w:val="21"/>
        </w:rPr>
        <w:t>"display: block; margin: auto; width: 50%; height: auto;"</w:t>
      </w:r>
      <w:r w:rsidRPr="00015106">
        <w:rPr>
          <w:rFonts w:ascii="Consolas" w:hAnsi="Consolas"/>
          <w:color w:val="808080"/>
          <w:sz w:val="21"/>
          <w:szCs w:val="21"/>
        </w:rPr>
        <w:t>&gt;</w:t>
      </w:r>
    </w:p>
    <w:p w14:paraId="05005127"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808080"/>
          <w:sz w:val="21"/>
          <w:szCs w:val="21"/>
        </w:rPr>
        <w:t>&gt;</w:t>
      </w:r>
    </w:p>
    <w:p w14:paraId="7835EE4D"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"texto-principal"</w:t>
      </w:r>
      <w:r w:rsidRPr="00015106">
        <w:rPr>
          <w:rFonts w:ascii="Consolas" w:hAnsi="Consolas"/>
          <w:color w:val="808080"/>
          <w:sz w:val="21"/>
          <w:szCs w:val="21"/>
        </w:rPr>
        <w:t>&gt;</w:t>
      </w:r>
    </w:p>
    <w:p w14:paraId="4803F576"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"titulo-texto"</w:t>
      </w:r>
      <w:r w:rsidRPr="00904F88">
        <w:rPr>
          <w:rFonts w:ascii="Consolas" w:hAnsi="Consolas"/>
          <w:color w:val="808080"/>
          <w:sz w:val="21"/>
          <w:szCs w:val="21"/>
          <w:lang w:val="es-ES"/>
        </w:rPr>
        <w:t>&gt;</w:t>
      </w:r>
      <w:r w:rsidRPr="00904F88">
        <w:rPr>
          <w:rFonts w:ascii="Consolas" w:hAnsi="Consolas"/>
          <w:color w:val="CCCCCC"/>
          <w:sz w:val="21"/>
          <w:szCs w:val="21"/>
          <w:lang w:val="es-ES"/>
        </w:rPr>
        <w:t>Subtítulo de sección</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5AEC8283"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"texto"</w:t>
      </w:r>
      <w:r w:rsidRPr="00015106">
        <w:rPr>
          <w:rFonts w:ascii="Consolas" w:hAnsi="Consolas"/>
          <w:color w:val="808080"/>
          <w:sz w:val="21"/>
          <w:szCs w:val="21"/>
        </w:rPr>
        <w:t>&gt;</w:t>
      </w:r>
      <w:r w:rsidRPr="00015106">
        <w:rPr>
          <w:rFonts w:ascii="Consolas" w:hAnsi="Consolas"/>
          <w:color w:val="CCCCCC"/>
          <w:sz w:val="21"/>
          <w:szCs w:val="21"/>
        </w:rPr>
        <w:t>Lorem ipsum dolor sit amet, consectetur adipiscing elit. Nullam in venenatis enim. Donec a</w:t>
      </w:r>
    </w:p>
    <w:p w14:paraId="3E57C2D7"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dui et dui</w:t>
      </w:r>
    </w:p>
    <w:p w14:paraId="47DA977C"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fringilla consectetur id nec massa. Aliquam erat volutpat. Sed ut dui ut lacus dictum fermentum vel</w:t>
      </w:r>
    </w:p>
    <w:p w14:paraId="27F240AC"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tincidunt neque. Sed sed lacinia lectus. Duis sit amet sodales felis. Duis nunc eros, mattis at dui ac,</w:t>
      </w:r>
    </w:p>
    <w:p w14:paraId="13A7CB0C"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convallis semper risus. In adipiscing ultrices tellus, in suscipit massa vehicula eu.</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2725468E"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p>
    <w:p w14:paraId="5C107C18" w14:textId="77777777" w:rsidR="00F02D45" w:rsidRPr="00015106"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"imagen"</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"https://images.icon-icons.com/171/PNG/512/html5_23329.png"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"HTML5"</w:t>
      </w:r>
      <w:r w:rsidRPr="00015106">
        <w:rPr>
          <w:rFonts w:ascii="Consolas" w:hAnsi="Consolas"/>
          <w:color w:val="808080"/>
          <w:sz w:val="21"/>
          <w:szCs w:val="21"/>
        </w:rPr>
        <w:t>&gt;</w:t>
      </w:r>
    </w:p>
    <w:p w14:paraId="7F757BA2"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5914EAAA"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27B5C7E"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808080"/>
          <w:sz w:val="21"/>
          <w:szCs w:val="21"/>
          <w:lang w:val="es-ES"/>
        </w:rPr>
        <w:t>&gt;</w:t>
      </w:r>
    </w:p>
    <w:p w14:paraId="0FE66569" w14:textId="77777777" w:rsidR="00F02D45" w:rsidRPr="00904F88" w:rsidRDefault="00F02D45" w:rsidP="00B96EB3">
      <w:pPr>
        <w:rPr>
          <w:lang w:val="es-ES"/>
        </w:rPr>
      </w:pPr>
    </w:p>
    <w:p w14:paraId="0FD6A306" w14:textId="7A9D4C1E" w:rsidR="00F02D45" w:rsidRPr="00904F88" w:rsidRDefault="00F453EE" w:rsidP="00B96EB3">
      <w:pPr>
        <w:rPr>
          <w:lang w:val="es-ES"/>
        </w:rPr>
      </w:pPr>
      <w:r w:rsidRPr="00904F88">
        <w:rPr>
          <w:lang w:val="es-ES"/>
        </w:rPr>
        <w:lastRenderedPageBreak/>
        <w:t>Creamos un nuevo fichero css</w:t>
      </w:r>
      <w:r w:rsidR="00F214BC" w:rsidRPr="00904F88">
        <w:rPr>
          <w:lang w:val="es-ES"/>
        </w:rPr>
        <w:t xml:space="preserve"> llamado </w:t>
      </w:r>
      <w:r w:rsidR="00B617FD" w:rsidRPr="00904F88">
        <w:rPr>
          <w:lang w:val="es-ES"/>
        </w:rPr>
        <w:t>inicio.css</w:t>
      </w:r>
      <w:r w:rsidRPr="00904F88">
        <w:rPr>
          <w:lang w:val="es-ES"/>
        </w:rPr>
        <w:t xml:space="preserve"> </w:t>
      </w:r>
      <w:r w:rsidR="00F5008D" w:rsidRPr="00904F88">
        <w:rPr>
          <w:lang w:val="es-ES"/>
        </w:rPr>
        <w:t xml:space="preserve">en la carpeta css </w:t>
      </w:r>
      <w:r w:rsidRPr="00904F88">
        <w:rPr>
          <w:lang w:val="es-ES"/>
        </w:rPr>
        <w:t>para los contenidos de la página porque tanto el menú como la imagen de banner y el footer serán compartidos por todas las páginas del sitio</w:t>
      </w:r>
      <w:r w:rsidR="00164020" w:rsidRPr="00904F88">
        <w:rPr>
          <w:lang w:val="es-ES"/>
        </w:rPr>
        <w:t xml:space="preserve"> y podemos mantener ese código css para todas las páginas</w:t>
      </w:r>
      <w:r w:rsidR="00F214BC" w:rsidRPr="00904F88">
        <w:rPr>
          <w:lang w:val="es-ES"/>
        </w:rPr>
        <w:t xml:space="preserve"> del sitio web</w:t>
      </w:r>
      <w:r w:rsidR="00164020" w:rsidRPr="00904F88">
        <w:rPr>
          <w:lang w:val="es-ES"/>
        </w:rPr>
        <w:t xml:space="preserve"> en menú.css</w:t>
      </w:r>
    </w:p>
    <w:p w14:paraId="220DFB33" w14:textId="77777777" w:rsidR="00F5008D" w:rsidRPr="00904F88" w:rsidRDefault="00F5008D" w:rsidP="00B96EB3">
      <w:pPr>
        <w:rPr>
          <w:lang w:val="es-ES"/>
        </w:rPr>
      </w:pPr>
    </w:p>
    <w:p w14:paraId="4DA9E1ED" w14:textId="19FB710C" w:rsidR="00F5008D" w:rsidRPr="00904F88" w:rsidRDefault="00FC469C" w:rsidP="00B96EB3">
      <w:pPr>
        <w:rPr>
          <w:lang w:val="es-ES"/>
        </w:rPr>
      </w:pPr>
      <w:r w:rsidRPr="00904F88">
        <w:rPr>
          <w:noProof/>
          <w:lang w:val="es-ES"/>
        </w:rPr>
        <w:drawing>
          <wp:inline distT="0" distB="0" distL="0" distR="0" wp14:anchorId="05C1871B" wp14:editId="758DA3A2">
            <wp:extent cx="2127250" cy="1660293"/>
            <wp:effectExtent l="0" t="0" r="6350" b="0"/>
            <wp:docPr id="24291878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130560" cy="1662877"/>
                    </a:xfrm>
                    <a:prstGeom prst="rect">
                      <a:avLst/>
                    </a:prstGeom>
                    <a:noFill/>
                    <a:ln>
                      <a:noFill/>
                    </a:ln>
                  </pic:spPr>
                </pic:pic>
              </a:graphicData>
            </a:graphic>
          </wp:inline>
        </w:drawing>
      </w:r>
    </w:p>
    <w:p w14:paraId="253010BF" w14:textId="77777777" w:rsidR="00C60048" w:rsidRPr="00904F88" w:rsidRDefault="00C60048" w:rsidP="00B96EB3">
      <w:pPr>
        <w:rPr>
          <w:lang w:val="es-ES"/>
        </w:rPr>
      </w:pPr>
    </w:p>
    <w:p w14:paraId="772ED92E" w14:textId="4FCC8478" w:rsidR="00FC469C" w:rsidRPr="00904F88" w:rsidRDefault="0026436D" w:rsidP="00B96EB3">
      <w:pPr>
        <w:rPr>
          <w:lang w:val="es-ES"/>
        </w:rPr>
      </w:pPr>
      <w:r w:rsidRPr="00904F88">
        <w:rPr>
          <w:lang w:val="es-ES"/>
        </w:rPr>
        <w:t>Al fichero inicio.css le añadimos el siguiente código:</w:t>
      </w:r>
    </w:p>
    <w:p w14:paraId="2A18F772" w14:textId="77777777" w:rsidR="0026436D" w:rsidRPr="00904F88" w:rsidRDefault="0026436D" w:rsidP="00B96EB3">
      <w:pPr>
        <w:rPr>
          <w:lang w:val="es-ES"/>
        </w:rPr>
      </w:pPr>
    </w:p>
    <w:p w14:paraId="1BE524C7"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D7BA7D"/>
          <w:sz w:val="21"/>
          <w:szCs w:val="21"/>
        </w:rPr>
        <w:t>html</w:t>
      </w:r>
      <w:r w:rsidRPr="00015106">
        <w:rPr>
          <w:rFonts w:ascii="Consolas" w:hAnsi="Consolas"/>
          <w:color w:val="CCCCCC"/>
          <w:sz w:val="21"/>
          <w:szCs w:val="21"/>
        </w:rPr>
        <w:t xml:space="preserve"> {</w:t>
      </w:r>
    </w:p>
    <w:p w14:paraId="40C09499"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height</w:t>
      </w:r>
      <w:r w:rsidRPr="00015106">
        <w:rPr>
          <w:rFonts w:ascii="Consolas" w:hAnsi="Consolas"/>
          <w:color w:val="CCCCCC"/>
          <w:sz w:val="21"/>
          <w:szCs w:val="21"/>
        </w:rPr>
        <w:t xml:space="preserve">: </w:t>
      </w:r>
      <w:r w:rsidRPr="00015106">
        <w:rPr>
          <w:rFonts w:ascii="Consolas" w:hAnsi="Consolas"/>
          <w:color w:val="B5CEA8"/>
          <w:sz w:val="21"/>
          <w:szCs w:val="21"/>
        </w:rPr>
        <w:t>100%</w:t>
      </w:r>
      <w:r w:rsidRPr="00015106">
        <w:rPr>
          <w:rFonts w:ascii="Consolas" w:hAnsi="Consolas"/>
          <w:color w:val="CCCCCC"/>
          <w:sz w:val="21"/>
          <w:szCs w:val="21"/>
        </w:rPr>
        <w:t>;</w:t>
      </w:r>
    </w:p>
    <w:p w14:paraId="3711952A"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p>
    <w:p w14:paraId="38942F18"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box-sizing</w:t>
      </w:r>
      <w:r w:rsidRPr="00015106">
        <w:rPr>
          <w:rFonts w:ascii="Consolas" w:hAnsi="Consolas"/>
          <w:color w:val="CCCCCC"/>
          <w:sz w:val="21"/>
          <w:szCs w:val="21"/>
        </w:rPr>
        <w:t xml:space="preserve">: </w:t>
      </w:r>
      <w:r w:rsidRPr="00015106">
        <w:rPr>
          <w:rFonts w:ascii="Consolas" w:hAnsi="Consolas"/>
          <w:color w:val="CE9178"/>
          <w:sz w:val="21"/>
          <w:szCs w:val="21"/>
        </w:rPr>
        <w:t>border-box</w:t>
      </w:r>
      <w:r w:rsidRPr="00015106">
        <w:rPr>
          <w:rFonts w:ascii="Consolas" w:hAnsi="Consolas"/>
          <w:color w:val="CCCCCC"/>
          <w:sz w:val="21"/>
          <w:szCs w:val="21"/>
        </w:rPr>
        <w:t>;</w:t>
      </w:r>
    </w:p>
    <w:p w14:paraId="27DF8675"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p>
    <w:p w14:paraId="45360F12"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p>
    <w:p w14:paraId="45ECF3D7"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p>
    <w:p w14:paraId="2E5351D4"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D7BA7D"/>
          <w:sz w:val="21"/>
          <w:szCs w:val="21"/>
        </w:rPr>
        <w:t>body</w:t>
      </w:r>
      <w:r w:rsidRPr="00015106">
        <w:rPr>
          <w:rFonts w:ascii="Consolas" w:hAnsi="Consolas"/>
          <w:color w:val="CCCCCC"/>
          <w:sz w:val="21"/>
          <w:szCs w:val="21"/>
        </w:rPr>
        <w:t xml:space="preserve"> {</w:t>
      </w:r>
    </w:p>
    <w:p w14:paraId="4D76F9DF"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margin</w:t>
      </w:r>
      <w:r w:rsidRPr="00015106">
        <w:rPr>
          <w:rFonts w:ascii="Consolas" w:hAnsi="Consolas"/>
          <w:color w:val="CCCCCC"/>
          <w:sz w:val="21"/>
          <w:szCs w:val="21"/>
        </w:rPr>
        <w:t xml:space="preserve">: </w:t>
      </w:r>
      <w:r w:rsidRPr="00015106">
        <w:rPr>
          <w:rFonts w:ascii="Consolas" w:hAnsi="Consolas"/>
          <w:color w:val="B5CEA8"/>
          <w:sz w:val="21"/>
          <w:szCs w:val="21"/>
        </w:rPr>
        <w:t>0</w:t>
      </w:r>
      <w:r w:rsidRPr="00015106">
        <w:rPr>
          <w:rFonts w:ascii="Consolas" w:hAnsi="Consolas"/>
          <w:color w:val="CCCCCC"/>
          <w:sz w:val="21"/>
          <w:szCs w:val="21"/>
        </w:rPr>
        <w:t>;</w:t>
      </w:r>
    </w:p>
    <w:p w14:paraId="685CC144"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padding</w:t>
      </w:r>
      <w:r w:rsidRPr="00015106">
        <w:rPr>
          <w:rFonts w:ascii="Consolas" w:hAnsi="Consolas"/>
          <w:color w:val="CCCCCC"/>
          <w:sz w:val="21"/>
          <w:szCs w:val="21"/>
        </w:rPr>
        <w:t xml:space="preserve">: </w:t>
      </w:r>
      <w:r w:rsidRPr="00015106">
        <w:rPr>
          <w:rFonts w:ascii="Consolas" w:hAnsi="Consolas"/>
          <w:color w:val="B5CEA8"/>
          <w:sz w:val="21"/>
          <w:szCs w:val="21"/>
        </w:rPr>
        <w:t>0</w:t>
      </w:r>
      <w:r w:rsidRPr="00015106">
        <w:rPr>
          <w:rFonts w:ascii="Consolas" w:hAnsi="Consolas"/>
          <w:color w:val="CCCCCC"/>
          <w:sz w:val="21"/>
          <w:szCs w:val="21"/>
        </w:rPr>
        <w:t>;</w:t>
      </w:r>
    </w:p>
    <w:p w14:paraId="496F4510"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box-sizing</w:t>
      </w:r>
      <w:r w:rsidRPr="00015106">
        <w:rPr>
          <w:rFonts w:ascii="Consolas" w:hAnsi="Consolas"/>
          <w:color w:val="CCCCCC"/>
          <w:sz w:val="21"/>
          <w:szCs w:val="21"/>
        </w:rPr>
        <w:t xml:space="preserve">: </w:t>
      </w:r>
      <w:r w:rsidRPr="00015106">
        <w:rPr>
          <w:rFonts w:ascii="Consolas" w:hAnsi="Consolas"/>
          <w:color w:val="CE9178"/>
          <w:sz w:val="21"/>
          <w:szCs w:val="21"/>
        </w:rPr>
        <w:t>border-box</w:t>
      </w:r>
      <w:r w:rsidRPr="00015106">
        <w:rPr>
          <w:rFonts w:ascii="Consolas" w:hAnsi="Consolas"/>
          <w:color w:val="CCCCCC"/>
          <w:sz w:val="21"/>
          <w:szCs w:val="21"/>
        </w:rPr>
        <w:t>;</w:t>
      </w:r>
    </w:p>
    <w:p w14:paraId="4CB95E37"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width</w:t>
      </w:r>
      <w:r w:rsidRPr="00015106">
        <w:rPr>
          <w:rFonts w:ascii="Consolas" w:hAnsi="Consolas"/>
          <w:color w:val="CCCCCC"/>
          <w:sz w:val="21"/>
          <w:szCs w:val="21"/>
        </w:rPr>
        <w:t xml:space="preserve">: </w:t>
      </w:r>
      <w:r w:rsidRPr="00015106">
        <w:rPr>
          <w:rFonts w:ascii="Consolas" w:hAnsi="Consolas"/>
          <w:color w:val="B5CEA8"/>
          <w:sz w:val="21"/>
          <w:szCs w:val="21"/>
        </w:rPr>
        <w:t>100%</w:t>
      </w:r>
      <w:r w:rsidRPr="00015106">
        <w:rPr>
          <w:rFonts w:ascii="Consolas" w:hAnsi="Consolas"/>
          <w:color w:val="CCCCCC"/>
          <w:sz w:val="21"/>
          <w:szCs w:val="21"/>
        </w:rPr>
        <w:t>;</w:t>
      </w:r>
    </w:p>
    <w:p w14:paraId="7E6030EE"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background-color</w:t>
      </w:r>
      <w:r w:rsidRPr="00015106">
        <w:rPr>
          <w:rFonts w:ascii="Consolas" w:hAnsi="Consolas"/>
          <w:color w:val="CCCCCC"/>
          <w:sz w:val="21"/>
          <w:szCs w:val="21"/>
        </w:rPr>
        <w:t xml:space="preserve">: </w:t>
      </w:r>
      <w:r w:rsidRPr="00015106">
        <w:rPr>
          <w:rFonts w:ascii="Consolas" w:hAnsi="Consolas"/>
          <w:color w:val="CE9178"/>
          <w:sz w:val="21"/>
          <w:szCs w:val="21"/>
        </w:rPr>
        <w:t>white</w:t>
      </w:r>
      <w:r w:rsidRPr="00015106">
        <w:rPr>
          <w:rFonts w:ascii="Consolas" w:hAnsi="Consolas"/>
          <w:color w:val="CCCCCC"/>
          <w:sz w:val="21"/>
          <w:szCs w:val="21"/>
        </w:rPr>
        <w:t>;</w:t>
      </w:r>
    </w:p>
    <w:p w14:paraId="4B420934"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p>
    <w:p w14:paraId="3F67FBB6" w14:textId="77777777" w:rsidR="0026436D" w:rsidRPr="00015106" w:rsidRDefault="0026436D" w:rsidP="0026436D">
      <w:pPr>
        <w:widowControl/>
        <w:shd w:val="clear" w:color="auto" w:fill="1F1F1F"/>
        <w:autoSpaceDE/>
        <w:autoSpaceDN/>
        <w:adjustRightInd/>
        <w:spacing w:before="0" w:after="240" w:line="285" w:lineRule="atLeast"/>
        <w:jc w:val="left"/>
        <w:rPr>
          <w:rFonts w:ascii="Consolas" w:hAnsi="Consolas"/>
          <w:color w:val="CCCCCC"/>
          <w:sz w:val="21"/>
          <w:szCs w:val="21"/>
        </w:rPr>
      </w:pPr>
    </w:p>
    <w:p w14:paraId="13305D92"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D7BA7D"/>
          <w:sz w:val="21"/>
          <w:szCs w:val="21"/>
        </w:rPr>
        <w:t>.contenido-principal</w:t>
      </w:r>
      <w:r w:rsidRPr="00015106">
        <w:rPr>
          <w:rFonts w:ascii="Consolas" w:hAnsi="Consolas"/>
          <w:color w:val="D4D4D4"/>
          <w:sz w:val="21"/>
          <w:szCs w:val="21"/>
        </w:rPr>
        <w:t>&gt;</w:t>
      </w:r>
      <w:r w:rsidRPr="00015106">
        <w:rPr>
          <w:rFonts w:ascii="Consolas" w:hAnsi="Consolas"/>
          <w:color w:val="D7BA7D"/>
          <w:sz w:val="21"/>
          <w:szCs w:val="21"/>
        </w:rPr>
        <w:t>.titulo</w:t>
      </w:r>
      <w:r w:rsidRPr="00015106">
        <w:rPr>
          <w:rFonts w:ascii="Consolas" w:hAnsi="Consolas"/>
          <w:color w:val="CCCCCC"/>
          <w:sz w:val="21"/>
          <w:szCs w:val="21"/>
        </w:rPr>
        <w:t xml:space="preserve"> {</w:t>
      </w:r>
    </w:p>
    <w:p w14:paraId="41826575"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text-align</w:t>
      </w:r>
      <w:r w:rsidRPr="00015106">
        <w:rPr>
          <w:rFonts w:ascii="Consolas" w:hAnsi="Consolas"/>
          <w:color w:val="CCCCCC"/>
          <w:sz w:val="21"/>
          <w:szCs w:val="21"/>
        </w:rPr>
        <w:t xml:space="preserve">: </w:t>
      </w:r>
      <w:r w:rsidRPr="00015106">
        <w:rPr>
          <w:rFonts w:ascii="Consolas" w:hAnsi="Consolas"/>
          <w:color w:val="CE9178"/>
          <w:sz w:val="21"/>
          <w:szCs w:val="21"/>
        </w:rPr>
        <w:t>center</w:t>
      </w:r>
      <w:r w:rsidRPr="00015106">
        <w:rPr>
          <w:rFonts w:ascii="Consolas" w:hAnsi="Consolas"/>
          <w:color w:val="CCCCCC"/>
          <w:sz w:val="21"/>
          <w:szCs w:val="21"/>
        </w:rPr>
        <w:t>;</w:t>
      </w:r>
    </w:p>
    <w:p w14:paraId="427B14EB"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font-size</w:t>
      </w:r>
      <w:r w:rsidRPr="00015106">
        <w:rPr>
          <w:rFonts w:ascii="Consolas" w:hAnsi="Consolas"/>
          <w:color w:val="CCCCCC"/>
          <w:sz w:val="21"/>
          <w:szCs w:val="21"/>
        </w:rPr>
        <w:t xml:space="preserve">: </w:t>
      </w:r>
      <w:r w:rsidRPr="00015106">
        <w:rPr>
          <w:rFonts w:ascii="Consolas" w:hAnsi="Consolas"/>
          <w:color w:val="B5CEA8"/>
          <w:sz w:val="21"/>
          <w:szCs w:val="21"/>
        </w:rPr>
        <w:t>200%</w:t>
      </w:r>
      <w:r w:rsidRPr="00015106">
        <w:rPr>
          <w:rFonts w:ascii="Consolas" w:hAnsi="Consolas"/>
          <w:color w:val="CCCCCC"/>
          <w:sz w:val="21"/>
          <w:szCs w:val="21"/>
        </w:rPr>
        <w:t>;</w:t>
      </w:r>
    </w:p>
    <w:p w14:paraId="06DE45EE"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font-weight</w:t>
      </w:r>
      <w:r w:rsidRPr="00015106">
        <w:rPr>
          <w:rFonts w:ascii="Consolas" w:hAnsi="Consolas"/>
          <w:color w:val="CCCCCC"/>
          <w:sz w:val="21"/>
          <w:szCs w:val="21"/>
        </w:rPr>
        <w:t xml:space="preserve">: </w:t>
      </w:r>
      <w:r w:rsidRPr="00015106">
        <w:rPr>
          <w:rFonts w:ascii="Consolas" w:hAnsi="Consolas"/>
          <w:color w:val="CE9178"/>
          <w:sz w:val="21"/>
          <w:szCs w:val="21"/>
        </w:rPr>
        <w:t>bold</w:t>
      </w:r>
      <w:r w:rsidRPr="00015106">
        <w:rPr>
          <w:rFonts w:ascii="Consolas" w:hAnsi="Consolas"/>
          <w:color w:val="CCCCCC"/>
          <w:sz w:val="21"/>
          <w:szCs w:val="21"/>
        </w:rPr>
        <w:t>;</w:t>
      </w:r>
    </w:p>
    <w:p w14:paraId="182D64AD"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margin-top</w:t>
      </w:r>
      <w:r w:rsidRPr="00015106">
        <w:rPr>
          <w:rFonts w:ascii="Consolas" w:hAnsi="Consolas"/>
          <w:color w:val="CCCCCC"/>
          <w:sz w:val="21"/>
          <w:szCs w:val="21"/>
        </w:rPr>
        <w:t xml:space="preserve">: </w:t>
      </w:r>
      <w:r w:rsidRPr="00015106">
        <w:rPr>
          <w:rFonts w:ascii="Consolas" w:hAnsi="Consolas"/>
          <w:color w:val="B5CEA8"/>
          <w:sz w:val="21"/>
          <w:szCs w:val="21"/>
        </w:rPr>
        <w:t>7%</w:t>
      </w:r>
      <w:r w:rsidRPr="00015106">
        <w:rPr>
          <w:rFonts w:ascii="Consolas" w:hAnsi="Consolas"/>
          <w:color w:val="CCCCCC"/>
          <w:sz w:val="21"/>
          <w:szCs w:val="21"/>
        </w:rPr>
        <w:t>;</w:t>
      </w:r>
    </w:p>
    <w:p w14:paraId="207BF094"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margin-bottom</w:t>
      </w:r>
      <w:r w:rsidRPr="00015106">
        <w:rPr>
          <w:rFonts w:ascii="Consolas" w:hAnsi="Consolas"/>
          <w:color w:val="CCCCCC"/>
          <w:sz w:val="21"/>
          <w:szCs w:val="21"/>
        </w:rPr>
        <w:t xml:space="preserve">: </w:t>
      </w:r>
      <w:r w:rsidRPr="00015106">
        <w:rPr>
          <w:rFonts w:ascii="Consolas" w:hAnsi="Consolas"/>
          <w:color w:val="B5CEA8"/>
          <w:sz w:val="21"/>
          <w:szCs w:val="21"/>
        </w:rPr>
        <w:t>3%</w:t>
      </w:r>
      <w:r w:rsidRPr="00015106">
        <w:rPr>
          <w:rFonts w:ascii="Consolas" w:hAnsi="Consolas"/>
          <w:color w:val="CCCCCC"/>
          <w:sz w:val="21"/>
          <w:szCs w:val="21"/>
        </w:rPr>
        <w:t>;</w:t>
      </w:r>
    </w:p>
    <w:p w14:paraId="4DC92C4A"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color</w:t>
      </w:r>
      <w:r w:rsidRPr="00015106">
        <w:rPr>
          <w:rFonts w:ascii="Consolas" w:hAnsi="Consolas"/>
          <w:color w:val="CCCCCC"/>
          <w:sz w:val="21"/>
          <w:szCs w:val="21"/>
        </w:rPr>
        <w:t xml:space="preserve">: </w:t>
      </w:r>
      <w:r w:rsidRPr="00015106">
        <w:rPr>
          <w:rFonts w:ascii="Consolas" w:hAnsi="Consolas"/>
          <w:color w:val="CE9178"/>
          <w:sz w:val="21"/>
          <w:szCs w:val="21"/>
        </w:rPr>
        <w:t>#311B92</w:t>
      </w:r>
      <w:r w:rsidRPr="00015106">
        <w:rPr>
          <w:rFonts w:ascii="Consolas" w:hAnsi="Consolas"/>
          <w:color w:val="CCCCCC"/>
          <w:sz w:val="21"/>
          <w:szCs w:val="21"/>
        </w:rPr>
        <w:t>;</w:t>
      </w:r>
    </w:p>
    <w:p w14:paraId="39B4FA82"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p>
    <w:p w14:paraId="6EFB2F15"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p>
    <w:p w14:paraId="354A1B03"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bookmarkStart w:id="89" w:name="_Hlk209559587"/>
      <w:r w:rsidRPr="00015106">
        <w:rPr>
          <w:rFonts w:ascii="Consolas" w:hAnsi="Consolas"/>
          <w:color w:val="D7BA7D"/>
          <w:sz w:val="21"/>
          <w:szCs w:val="21"/>
        </w:rPr>
        <w:t>.aside</w:t>
      </w:r>
      <w:r w:rsidRPr="00015106">
        <w:rPr>
          <w:rFonts w:ascii="Consolas" w:hAnsi="Consolas"/>
          <w:color w:val="CCCCCC"/>
          <w:sz w:val="21"/>
          <w:szCs w:val="21"/>
        </w:rPr>
        <w:t xml:space="preserve"> {</w:t>
      </w:r>
    </w:p>
    <w:p w14:paraId="76FB0898"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width</w:t>
      </w:r>
      <w:r w:rsidRPr="00015106">
        <w:rPr>
          <w:rFonts w:ascii="Consolas" w:hAnsi="Consolas"/>
          <w:color w:val="CCCCCC"/>
          <w:sz w:val="21"/>
          <w:szCs w:val="21"/>
        </w:rPr>
        <w:t xml:space="preserve">: </w:t>
      </w:r>
      <w:r w:rsidRPr="00015106">
        <w:rPr>
          <w:rFonts w:ascii="Consolas" w:hAnsi="Consolas"/>
          <w:color w:val="B5CEA8"/>
          <w:sz w:val="21"/>
          <w:szCs w:val="21"/>
        </w:rPr>
        <w:t>20%</w:t>
      </w:r>
      <w:r w:rsidRPr="00015106">
        <w:rPr>
          <w:rFonts w:ascii="Consolas" w:hAnsi="Consolas"/>
          <w:color w:val="CCCCCC"/>
          <w:sz w:val="21"/>
          <w:szCs w:val="21"/>
        </w:rPr>
        <w:t>;</w:t>
      </w:r>
    </w:p>
    <w:p w14:paraId="1785AC80"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background-color</w:t>
      </w:r>
      <w:r w:rsidRPr="00015106">
        <w:rPr>
          <w:rFonts w:ascii="Consolas" w:hAnsi="Consolas"/>
          <w:color w:val="CCCCCC"/>
          <w:sz w:val="21"/>
          <w:szCs w:val="21"/>
        </w:rPr>
        <w:t xml:space="preserve">: </w:t>
      </w:r>
      <w:r w:rsidRPr="00015106">
        <w:rPr>
          <w:rFonts w:ascii="Consolas" w:hAnsi="Consolas"/>
          <w:color w:val="CE9178"/>
          <w:sz w:val="21"/>
          <w:szCs w:val="21"/>
        </w:rPr>
        <w:t>#BBDEFB</w:t>
      </w:r>
      <w:r w:rsidRPr="00015106">
        <w:rPr>
          <w:rFonts w:ascii="Consolas" w:hAnsi="Consolas"/>
          <w:color w:val="CCCCCC"/>
          <w:sz w:val="21"/>
          <w:szCs w:val="21"/>
        </w:rPr>
        <w:t>;</w:t>
      </w:r>
    </w:p>
    <w:p w14:paraId="7E3778F2"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lastRenderedPageBreak/>
        <w:t>            ;</w:t>
      </w:r>
    </w:p>
    <w:p w14:paraId="3127E2F0"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padding</w:t>
      </w:r>
      <w:r w:rsidRPr="00015106">
        <w:rPr>
          <w:rFonts w:ascii="Consolas" w:hAnsi="Consolas"/>
          <w:color w:val="CCCCCC"/>
          <w:sz w:val="21"/>
          <w:szCs w:val="21"/>
        </w:rPr>
        <w:t xml:space="preserve">: </w:t>
      </w:r>
      <w:r w:rsidRPr="00015106">
        <w:rPr>
          <w:rFonts w:ascii="Consolas" w:hAnsi="Consolas"/>
          <w:color w:val="B5CEA8"/>
          <w:sz w:val="21"/>
          <w:szCs w:val="21"/>
        </w:rPr>
        <w:t>10px</w:t>
      </w:r>
      <w:r w:rsidRPr="00015106">
        <w:rPr>
          <w:rFonts w:ascii="Consolas" w:hAnsi="Consolas"/>
          <w:color w:val="CCCCCC"/>
          <w:sz w:val="21"/>
          <w:szCs w:val="21"/>
        </w:rPr>
        <w:t>;</w:t>
      </w:r>
    </w:p>
    <w:p w14:paraId="6239D0F3"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display</w:t>
      </w:r>
      <w:r w:rsidRPr="00015106">
        <w:rPr>
          <w:rFonts w:ascii="Consolas" w:hAnsi="Consolas"/>
          <w:color w:val="CCCCCC"/>
          <w:sz w:val="21"/>
          <w:szCs w:val="21"/>
        </w:rPr>
        <w:t xml:space="preserve">: </w:t>
      </w:r>
      <w:r w:rsidRPr="00015106">
        <w:rPr>
          <w:rFonts w:ascii="Consolas" w:hAnsi="Consolas"/>
          <w:color w:val="CE9178"/>
          <w:sz w:val="21"/>
          <w:szCs w:val="21"/>
        </w:rPr>
        <w:t>inline-block</w:t>
      </w:r>
      <w:r w:rsidRPr="00015106">
        <w:rPr>
          <w:rFonts w:ascii="Consolas" w:hAnsi="Consolas"/>
          <w:color w:val="CCCCCC"/>
          <w:sz w:val="21"/>
          <w:szCs w:val="21"/>
        </w:rPr>
        <w:t>;</w:t>
      </w:r>
    </w:p>
    <w:p w14:paraId="5F11EA38"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vertical-align</w:t>
      </w:r>
      <w:r w:rsidRPr="00015106">
        <w:rPr>
          <w:rFonts w:ascii="Consolas" w:hAnsi="Consolas"/>
          <w:color w:val="CCCCCC"/>
          <w:sz w:val="21"/>
          <w:szCs w:val="21"/>
        </w:rPr>
        <w:t xml:space="preserve">: </w:t>
      </w:r>
      <w:r w:rsidRPr="00015106">
        <w:rPr>
          <w:rFonts w:ascii="Consolas" w:hAnsi="Consolas"/>
          <w:color w:val="CE9178"/>
          <w:sz w:val="21"/>
          <w:szCs w:val="21"/>
        </w:rPr>
        <w:t>top</w:t>
      </w:r>
      <w:r w:rsidRPr="00015106">
        <w:rPr>
          <w:rFonts w:ascii="Consolas" w:hAnsi="Consolas"/>
          <w:color w:val="CCCCCC"/>
          <w:sz w:val="21"/>
          <w:szCs w:val="21"/>
        </w:rPr>
        <w:t>;</w:t>
      </w:r>
    </w:p>
    <w:p w14:paraId="4D534E6B"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max-width</w:t>
      </w:r>
      <w:r w:rsidRPr="00015106">
        <w:rPr>
          <w:rFonts w:ascii="Consolas" w:hAnsi="Consolas"/>
          <w:color w:val="CCCCCC"/>
          <w:sz w:val="21"/>
          <w:szCs w:val="21"/>
        </w:rPr>
        <w:t xml:space="preserve">: </w:t>
      </w:r>
      <w:r w:rsidRPr="00015106">
        <w:rPr>
          <w:rFonts w:ascii="Consolas" w:hAnsi="Consolas"/>
          <w:color w:val="B5CEA8"/>
          <w:sz w:val="21"/>
          <w:szCs w:val="21"/>
        </w:rPr>
        <w:t>10%</w:t>
      </w:r>
      <w:r w:rsidRPr="00015106">
        <w:rPr>
          <w:rFonts w:ascii="Consolas" w:hAnsi="Consolas"/>
          <w:color w:val="CCCCCC"/>
          <w:sz w:val="21"/>
          <w:szCs w:val="21"/>
        </w:rPr>
        <w:t>;</w:t>
      </w:r>
    </w:p>
    <w:p w14:paraId="0FF4442D"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max-height</w:t>
      </w:r>
      <w:r w:rsidRPr="00015106">
        <w:rPr>
          <w:rFonts w:ascii="Consolas" w:hAnsi="Consolas"/>
          <w:color w:val="CCCCCC"/>
          <w:sz w:val="21"/>
          <w:szCs w:val="21"/>
        </w:rPr>
        <w:t xml:space="preserve">: </w:t>
      </w:r>
      <w:r w:rsidRPr="00015106">
        <w:rPr>
          <w:rFonts w:ascii="Consolas" w:hAnsi="Consolas"/>
          <w:color w:val="B5CEA8"/>
          <w:sz w:val="21"/>
          <w:szCs w:val="21"/>
        </w:rPr>
        <w:t>50%</w:t>
      </w:r>
      <w:r w:rsidRPr="00015106">
        <w:rPr>
          <w:rFonts w:ascii="Consolas" w:hAnsi="Consolas"/>
          <w:color w:val="CCCCCC"/>
          <w:sz w:val="21"/>
          <w:szCs w:val="21"/>
        </w:rPr>
        <w:t>;</w:t>
      </w:r>
    </w:p>
    <w:p w14:paraId="28E83C01"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height</w:t>
      </w:r>
      <w:r w:rsidRPr="00015106">
        <w:rPr>
          <w:rFonts w:ascii="Consolas" w:hAnsi="Consolas"/>
          <w:color w:val="CCCCCC"/>
          <w:sz w:val="21"/>
          <w:szCs w:val="21"/>
        </w:rPr>
        <w:t xml:space="preserve">: </w:t>
      </w:r>
      <w:r w:rsidRPr="00015106">
        <w:rPr>
          <w:rFonts w:ascii="Consolas" w:hAnsi="Consolas"/>
          <w:color w:val="B5CEA8"/>
          <w:sz w:val="21"/>
          <w:szCs w:val="21"/>
        </w:rPr>
        <w:t>60vh</w:t>
      </w:r>
      <w:r w:rsidRPr="00015106">
        <w:rPr>
          <w:rFonts w:ascii="Consolas" w:hAnsi="Consolas"/>
          <w:color w:val="CCCCCC"/>
          <w:sz w:val="21"/>
          <w:szCs w:val="21"/>
        </w:rPr>
        <w:t>;</w:t>
      </w:r>
    </w:p>
    <w:p w14:paraId="7052BB0B"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p>
    <w:p w14:paraId="30DE762E"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margin-left</w:t>
      </w:r>
      <w:r w:rsidRPr="00015106">
        <w:rPr>
          <w:rFonts w:ascii="Consolas" w:hAnsi="Consolas"/>
          <w:color w:val="CCCCCC"/>
          <w:sz w:val="21"/>
          <w:szCs w:val="21"/>
        </w:rPr>
        <w:t xml:space="preserve">: </w:t>
      </w:r>
      <w:r w:rsidRPr="00015106">
        <w:rPr>
          <w:rFonts w:ascii="Consolas" w:hAnsi="Consolas"/>
          <w:color w:val="B5CEA8"/>
          <w:sz w:val="21"/>
          <w:szCs w:val="21"/>
        </w:rPr>
        <w:t>1%</w:t>
      </w:r>
      <w:r w:rsidRPr="00015106">
        <w:rPr>
          <w:rFonts w:ascii="Consolas" w:hAnsi="Consolas"/>
          <w:color w:val="CCCCCC"/>
          <w:sz w:val="21"/>
          <w:szCs w:val="21"/>
        </w:rPr>
        <w:t>;</w:t>
      </w:r>
    </w:p>
    <w:p w14:paraId="61688CD0"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p>
    <w:p w14:paraId="02EEFA0F"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p>
    <w:bookmarkEnd w:id="89"/>
    <w:p w14:paraId="24FBB38B"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D7BA7D"/>
          <w:sz w:val="21"/>
          <w:szCs w:val="21"/>
        </w:rPr>
        <w:t>.aside:hover</w:t>
      </w:r>
      <w:r w:rsidRPr="00015106">
        <w:rPr>
          <w:rFonts w:ascii="Consolas" w:hAnsi="Consolas"/>
          <w:color w:val="CCCCCC"/>
          <w:sz w:val="21"/>
          <w:szCs w:val="21"/>
        </w:rPr>
        <w:t xml:space="preserve"> {</w:t>
      </w:r>
    </w:p>
    <w:p w14:paraId="6723A7C6"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border</w:t>
      </w:r>
      <w:r w:rsidRPr="00015106">
        <w:rPr>
          <w:rFonts w:ascii="Consolas" w:hAnsi="Consolas"/>
          <w:color w:val="CCCCCC"/>
          <w:sz w:val="21"/>
          <w:szCs w:val="21"/>
        </w:rPr>
        <w:t xml:space="preserve">: </w:t>
      </w:r>
      <w:r w:rsidRPr="00015106">
        <w:rPr>
          <w:rFonts w:ascii="Consolas" w:hAnsi="Consolas"/>
          <w:color w:val="B5CEA8"/>
          <w:sz w:val="21"/>
          <w:szCs w:val="21"/>
        </w:rPr>
        <w:t>5px</w:t>
      </w:r>
      <w:r w:rsidRPr="00015106">
        <w:rPr>
          <w:rFonts w:ascii="Consolas" w:hAnsi="Consolas"/>
          <w:color w:val="CCCCCC"/>
          <w:sz w:val="21"/>
          <w:szCs w:val="21"/>
        </w:rPr>
        <w:t xml:space="preserve"> </w:t>
      </w:r>
      <w:r w:rsidRPr="00015106">
        <w:rPr>
          <w:rFonts w:ascii="Consolas" w:hAnsi="Consolas"/>
          <w:color w:val="CE9178"/>
          <w:sz w:val="21"/>
          <w:szCs w:val="21"/>
        </w:rPr>
        <w:t>solid</w:t>
      </w:r>
      <w:r w:rsidRPr="00015106">
        <w:rPr>
          <w:rFonts w:ascii="Consolas" w:hAnsi="Consolas"/>
          <w:color w:val="CCCCCC"/>
          <w:sz w:val="21"/>
          <w:szCs w:val="21"/>
        </w:rPr>
        <w:t xml:space="preserve"> </w:t>
      </w:r>
      <w:r w:rsidRPr="00015106">
        <w:rPr>
          <w:rFonts w:ascii="Consolas" w:hAnsi="Consolas"/>
          <w:color w:val="CE9178"/>
          <w:sz w:val="21"/>
          <w:szCs w:val="21"/>
        </w:rPr>
        <w:t>#311B92</w:t>
      </w:r>
      <w:r w:rsidRPr="00015106">
        <w:rPr>
          <w:rFonts w:ascii="Consolas" w:hAnsi="Consolas"/>
          <w:color w:val="CCCCCC"/>
          <w:sz w:val="21"/>
          <w:szCs w:val="21"/>
        </w:rPr>
        <w:t>;</w:t>
      </w:r>
    </w:p>
    <w:p w14:paraId="5DE84453"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p>
    <w:p w14:paraId="3292057C"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p>
    <w:p w14:paraId="26E93E04"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D7BA7D"/>
          <w:sz w:val="21"/>
          <w:szCs w:val="21"/>
        </w:rPr>
        <w:t>.enlaces-aside</w:t>
      </w:r>
      <w:r w:rsidRPr="00015106">
        <w:rPr>
          <w:rFonts w:ascii="Consolas" w:hAnsi="Consolas"/>
          <w:color w:val="CCCCCC"/>
          <w:sz w:val="21"/>
          <w:szCs w:val="21"/>
        </w:rPr>
        <w:t xml:space="preserve"> {</w:t>
      </w:r>
    </w:p>
    <w:p w14:paraId="5CFCDC5E"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p>
    <w:p w14:paraId="6B9EF5D6"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display</w:t>
      </w:r>
      <w:r w:rsidRPr="00015106">
        <w:rPr>
          <w:rFonts w:ascii="Consolas" w:hAnsi="Consolas"/>
          <w:color w:val="CCCCCC"/>
          <w:sz w:val="21"/>
          <w:szCs w:val="21"/>
        </w:rPr>
        <w:t xml:space="preserve">: </w:t>
      </w:r>
      <w:r w:rsidRPr="00015106">
        <w:rPr>
          <w:rFonts w:ascii="Consolas" w:hAnsi="Consolas"/>
          <w:color w:val="CE9178"/>
          <w:sz w:val="21"/>
          <w:szCs w:val="21"/>
        </w:rPr>
        <w:t>inline-block</w:t>
      </w:r>
      <w:r w:rsidRPr="00015106">
        <w:rPr>
          <w:rFonts w:ascii="Consolas" w:hAnsi="Consolas"/>
          <w:color w:val="CCCCCC"/>
          <w:sz w:val="21"/>
          <w:szCs w:val="21"/>
        </w:rPr>
        <w:t>;</w:t>
      </w:r>
    </w:p>
    <w:p w14:paraId="4C49FDF7"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height</w:t>
      </w:r>
      <w:r w:rsidRPr="00015106">
        <w:rPr>
          <w:rFonts w:ascii="Consolas" w:hAnsi="Consolas"/>
          <w:color w:val="CCCCCC"/>
          <w:sz w:val="21"/>
          <w:szCs w:val="21"/>
        </w:rPr>
        <w:t xml:space="preserve">: </w:t>
      </w:r>
      <w:r w:rsidRPr="00015106">
        <w:rPr>
          <w:rFonts w:ascii="Consolas" w:hAnsi="Consolas"/>
          <w:color w:val="B5CEA8"/>
          <w:sz w:val="21"/>
          <w:szCs w:val="21"/>
        </w:rPr>
        <w:t>100%</w:t>
      </w:r>
      <w:r w:rsidRPr="00015106">
        <w:rPr>
          <w:rFonts w:ascii="Consolas" w:hAnsi="Consolas"/>
          <w:color w:val="CCCCCC"/>
          <w:sz w:val="21"/>
          <w:szCs w:val="21"/>
        </w:rPr>
        <w:t>;</w:t>
      </w:r>
    </w:p>
    <w:p w14:paraId="4DA0C3DF"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p>
    <w:p w14:paraId="2B87255E"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vertical-align</w:t>
      </w:r>
      <w:r w:rsidRPr="00015106">
        <w:rPr>
          <w:rFonts w:ascii="Consolas" w:hAnsi="Consolas"/>
          <w:color w:val="CCCCCC"/>
          <w:sz w:val="21"/>
          <w:szCs w:val="21"/>
        </w:rPr>
        <w:t xml:space="preserve">: </w:t>
      </w:r>
      <w:r w:rsidRPr="00015106">
        <w:rPr>
          <w:rFonts w:ascii="Consolas" w:hAnsi="Consolas"/>
          <w:color w:val="CE9178"/>
          <w:sz w:val="21"/>
          <w:szCs w:val="21"/>
        </w:rPr>
        <w:t>middle</w:t>
      </w:r>
      <w:r w:rsidRPr="00015106">
        <w:rPr>
          <w:rFonts w:ascii="Consolas" w:hAnsi="Consolas"/>
          <w:color w:val="CCCCCC"/>
          <w:sz w:val="21"/>
          <w:szCs w:val="21"/>
        </w:rPr>
        <w:t>;</w:t>
      </w:r>
    </w:p>
    <w:p w14:paraId="7AB15B71"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p>
    <w:p w14:paraId="010DE528"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p>
    <w:p w14:paraId="0D1CE09D"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p>
    <w:p w14:paraId="27E1998A"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D7BA7D"/>
          <w:sz w:val="21"/>
          <w:szCs w:val="21"/>
        </w:rPr>
        <w:t>.enlaces-aside</w:t>
      </w:r>
      <w:r w:rsidRPr="00015106">
        <w:rPr>
          <w:rFonts w:ascii="Consolas" w:hAnsi="Consolas"/>
          <w:color w:val="CCCCCC"/>
          <w:sz w:val="21"/>
          <w:szCs w:val="21"/>
        </w:rPr>
        <w:t xml:space="preserve"> </w:t>
      </w:r>
      <w:r w:rsidRPr="00015106">
        <w:rPr>
          <w:rFonts w:ascii="Consolas" w:hAnsi="Consolas"/>
          <w:color w:val="D7BA7D"/>
          <w:sz w:val="21"/>
          <w:szCs w:val="21"/>
        </w:rPr>
        <w:t>.enlace-aside</w:t>
      </w:r>
      <w:r w:rsidRPr="00015106">
        <w:rPr>
          <w:rFonts w:ascii="Consolas" w:hAnsi="Consolas"/>
          <w:color w:val="CCCCCC"/>
          <w:sz w:val="21"/>
          <w:szCs w:val="21"/>
        </w:rPr>
        <w:t xml:space="preserve"> {</w:t>
      </w:r>
    </w:p>
    <w:p w14:paraId="14CC1273"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p>
    <w:p w14:paraId="73EC704C"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display</w:t>
      </w:r>
      <w:r w:rsidRPr="00015106">
        <w:rPr>
          <w:rFonts w:ascii="Consolas" w:hAnsi="Consolas"/>
          <w:color w:val="CCCCCC"/>
          <w:sz w:val="21"/>
          <w:szCs w:val="21"/>
        </w:rPr>
        <w:t xml:space="preserve">: </w:t>
      </w:r>
      <w:r w:rsidRPr="00015106">
        <w:rPr>
          <w:rFonts w:ascii="Consolas" w:hAnsi="Consolas"/>
          <w:color w:val="CE9178"/>
          <w:sz w:val="21"/>
          <w:szCs w:val="21"/>
        </w:rPr>
        <w:t>block</w:t>
      </w:r>
      <w:r w:rsidRPr="00015106">
        <w:rPr>
          <w:rFonts w:ascii="Consolas" w:hAnsi="Consolas"/>
          <w:color w:val="CCCCCC"/>
          <w:sz w:val="21"/>
          <w:szCs w:val="21"/>
        </w:rPr>
        <w:t>;</w:t>
      </w:r>
    </w:p>
    <w:p w14:paraId="509D03BD"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text-decoration</w:t>
      </w:r>
      <w:r w:rsidRPr="00015106">
        <w:rPr>
          <w:rFonts w:ascii="Consolas" w:hAnsi="Consolas"/>
          <w:color w:val="CCCCCC"/>
          <w:sz w:val="21"/>
          <w:szCs w:val="21"/>
        </w:rPr>
        <w:t xml:space="preserve">: </w:t>
      </w:r>
      <w:r w:rsidRPr="00015106">
        <w:rPr>
          <w:rFonts w:ascii="Consolas" w:hAnsi="Consolas"/>
          <w:color w:val="CE9178"/>
          <w:sz w:val="21"/>
          <w:szCs w:val="21"/>
        </w:rPr>
        <w:t>none</w:t>
      </w:r>
      <w:r w:rsidRPr="00015106">
        <w:rPr>
          <w:rFonts w:ascii="Consolas" w:hAnsi="Consolas"/>
          <w:color w:val="CCCCCC"/>
          <w:sz w:val="21"/>
          <w:szCs w:val="21"/>
        </w:rPr>
        <w:t>;</w:t>
      </w:r>
    </w:p>
    <w:p w14:paraId="32A55017"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color</w:t>
      </w:r>
      <w:r w:rsidRPr="00015106">
        <w:rPr>
          <w:rFonts w:ascii="Consolas" w:hAnsi="Consolas"/>
          <w:color w:val="CCCCCC"/>
          <w:sz w:val="21"/>
          <w:szCs w:val="21"/>
        </w:rPr>
        <w:t xml:space="preserve">: </w:t>
      </w:r>
      <w:r w:rsidRPr="00015106">
        <w:rPr>
          <w:rFonts w:ascii="Consolas" w:hAnsi="Consolas"/>
          <w:color w:val="CE9178"/>
          <w:sz w:val="21"/>
          <w:szCs w:val="21"/>
        </w:rPr>
        <w:t>#311B92</w:t>
      </w:r>
      <w:r w:rsidRPr="00015106">
        <w:rPr>
          <w:rFonts w:ascii="Consolas" w:hAnsi="Consolas"/>
          <w:color w:val="CCCCCC"/>
          <w:sz w:val="21"/>
          <w:szCs w:val="21"/>
        </w:rPr>
        <w:t>;</w:t>
      </w:r>
    </w:p>
    <w:p w14:paraId="0AFE4173"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font-weight</w:t>
      </w:r>
      <w:r w:rsidRPr="00015106">
        <w:rPr>
          <w:rFonts w:ascii="Consolas" w:hAnsi="Consolas"/>
          <w:color w:val="CCCCCC"/>
          <w:sz w:val="21"/>
          <w:szCs w:val="21"/>
        </w:rPr>
        <w:t xml:space="preserve">: </w:t>
      </w:r>
      <w:r w:rsidRPr="00015106">
        <w:rPr>
          <w:rFonts w:ascii="Consolas" w:hAnsi="Consolas"/>
          <w:color w:val="CE9178"/>
          <w:sz w:val="21"/>
          <w:szCs w:val="21"/>
        </w:rPr>
        <w:t>bold</w:t>
      </w:r>
      <w:r w:rsidRPr="00015106">
        <w:rPr>
          <w:rFonts w:ascii="Consolas" w:hAnsi="Consolas"/>
          <w:color w:val="CCCCCC"/>
          <w:sz w:val="21"/>
          <w:szCs w:val="21"/>
        </w:rPr>
        <w:t>;</w:t>
      </w:r>
    </w:p>
    <w:p w14:paraId="57218A01"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margin-bottom</w:t>
      </w:r>
      <w:r w:rsidRPr="00015106">
        <w:rPr>
          <w:rFonts w:ascii="Consolas" w:hAnsi="Consolas"/>
          <w:color w:val="CCCCCC"/>
          <w:sz w:val="21"/>
          <w:szCs w:val="21"/>
        </w:rPr>
        <w:t xml:space="preserve">: </w:t>
      </w:r>
      <w:r w:rsidRPr="00015106">
        <w:rPr>
          <w:rFonts w:ascii="Consolas" w:hAnsi="Consolas"/>
          <w:color w:val="B5CEA8"/>
          <w:sz w:val="21"/>
          <w:szCs w:val="21"/>
        </w:rPr>
        <w:t>10px</w:t>
      </w:r>
      <w:r w:rsidRPr="00015106">
        <w:rPr>
          <w:rFonts w:ascii="Consolas" w:hAnsi="Consolas"/>
          <w:color w:val="CCCCCC"/>
          <w:sz w:val="21"/>
          <w:szCs w:val="21"/>
        </w:rPr>
        <w:t>;</w:t>
      </w:r>
    </w:p>
    <w:p w14:paraId="3CB82F2A"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p>
    <w:p w14:paraId="00F64031"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CCCCCC"/>
          <w:sz w:val="21"/>
          <w:szCs w:val="21"/>
          <w:lang w:val="es-ES"/>
        </w:rPr>
        <w:t>}</w:t>
      </w:r>
    </w:p>
    <w:p w14:paraId="02095ACA"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BECB9B2" w14:textId="77777777" w:rsidR="0026436D" w:rsidRPr="008702AC"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8702AC">
        <w:rPr>
          <w:rFonts w:ascii="Consolas" w:hAnsi="Consolas"/>
          <w:color w:val="D7BA7D"/>
          <w:sz w:val="21"/>
          <w:szCs w:val="21"/>
        </w:rPr>
        <w:t>.enlaces-aside</w:t>
      </w:r>
      <w:r w:rsidRPr="008702AC">
        <w:rPr>
          <w:rFonts w:ascii="Consolas" w:hAnsi="Consolas"/>
          <w:color w:val="CCCCCC"/>
          <w:sz w:val="21"/>
          <w:szCs w:val="21"/>
        </w:rPr>
        <w:t xml:space="preserve"> </w:t>
      </w:r>
      <w:r w:rsidRPr="008702AC">
        <w:rPr>
          <w:rFonts w:ascii="Consolas" w:hAnsi="Consolas"/>
          <w:color w:val="D7BA7D"/>
          <w:sz w:val="21"/>
          <w:szCs w:val="21"/>
        </w:rPr>
        <w:t>.enlace-aside:hover</w:t>
      </w:r>
      <w:r w:rsidRPr="008702AC">
        <w:rPr>
          <w:rFonts w:ascii="Consolas" w:hAnsi="Consolas"/>
          <w:color w:val="CCCCCC"/>
          <w:sz w:val="21"/>
          <w:szCs w:val="21"/>
        </w:rPr>
        <w:t>,</w:t>
      </w:r>
    </w:p>
    <w:p w14:paraId="039CBD7E" w14:textId="77777777" w:rsidR="0026436D" w:rsidRPr="008702AC"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CCCCCC"/>
          <w:sz w:val="21"/>
          <w:szCs w:val="21"/>
        </w:rPr>
        <w:t xml:space="preserve">        </w:t>
      </w:r>
      <w:r w:rsidRPr="008702AC">
        <w:rPr>
          <w:rFonts w:ascii="Consolas" w:hAnsi="Consolas"/>
          <w:color w:val="D7BA7D"/>
          <w:sz w:val="21"/>
          <w:szCs w:val="21"/>
        </w:rPr>
        <w:t>.enlaces-aside</w:t>
      </w:r>
      <w:r w:rsidRPr="008702AC">
        <w:rPr>
          <w:rFonts w:ascii="Consolas" w:hAnsi="Consolas"/>
          <w:color w:val="CCCCCC"/>
          <w:sz w:val="21"/>
          <w:szCs w:val="21"/>
        </w:rPr>
        <w:t xml:space="preserve"> </w:t>
      </w:r>
      <w:r w:rsidRPr="008702AC">
        <w:rPr>
          <w:rFonts w:ascii="Consolas" w:hAnsi="Consolas"/>
          <w:color w:val="D7BA7D"/>
          <w:sz w:val="21"/>
          <w:szCs w:val="21"/>
        </w:rPr>
        <w:t>.enlaces-aside:active</w:t>
      </w:r>
      <w:r w:rsidRPr="008702AC">
        <w:rPr>
          <w:rFonts w:ascii="Consolas" w:hAnsi="Consolas"/>
          <w:color w:val="CCCCCC"/>
          <w:sz w:val="21"/>
          <w:szCs w:val="21"/>
        </w:rPr>
        <w:t xml:space="preserve"> {</w:t>
      </w:r>
    </w:p>
    <w:p w14:paraId="2F1E2B25" w14:textId="77777777" w:rsidR="0026436D" w:rsidRPr="008702AC"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p>
    <w:p w14:paraId="3369EFE7"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8702AC">
        <w:rPr>
          <w:rFonts w:ascii="Consolas" w:hAnsi="Consolas"/>
          <w:color w:val="CCCCCC"/>
          <w:sz w:val="21"/>
          <w:szCs w:val="21"/>
        </w:rPr>
        <w:t xml:space="preserve">            </w:t>
      </w:r>
      <w:r w:rsidRPr="00015106">
        <w:rPr>
          <w:rFonts w:ascii="Consolas" w:hAnsi="Consolas"/>
          <w:color w:val="9CDCFE"/>
          <w:sz w:val="21"/>
          <w:szCs w:val="21"/>
        </w:rPr>
        <w:t>color</w:t>
      </w:r>
      <w:r w:rsidRPr="00015106">
        <w:rPr>
          <w:rFonts w:ascii="Consolas" w:hAnsi="Consolas"/>
          <w:color w:val="CCCCCC"/>
          <w:sz w:val="21"/>
          <w:szCs w:val="21"/>
        </w:rPr>
        <w:t xml:space="preserve">: </w:t>
      </w:r>
      <w:r w:rsidRPr="00015106">
        <w:rPr>
          <w:rFonts w:ascii="Consolas" w:hAnsi="Consolas"/>
          <w:color w:val="CE9178"/>
          <w:sz w:val="21"/>
          <w:szCs w:val="21"/>
        </w:rPr>
        <w:t>white</w:t>
      </w:r>
      <w:r w:rsidRPr="00015106">
        <w:rPr>
          <w:rFonts w:ascii="Consolas" w:hAnsi="Consolas"/>
          <w:color w:val="CCCCCC"/>
          <w:sz w:val="21"/>
          <w:szCs w:val="21"/>
        </w:rPr>
        <w:t>;</w:t>
      </w:r>
    </w:p>
    <w:p w14:paraId="02253302"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font-weight</w:t>
      </w:r>
      <w:r w:rsidRPr="00015106">
        <w:rPr>
          <w:rFonts w:ascii="Consolas" w:hAnsi="Consolas"/>
          <w:color w:val="CCCCCC"/>
          <w:sz w:val="21"/>
          <w:szCs w:val="21"/>
        </w:rPr>
        <w:t xml:space="preserve">: </w:t>
      </w:r>
      <w:r w:rsidRPr="00015106">
        <w:rPr>
          <w:rFonts w:ascii="Consolas" w:hAnsi="Consolas"/>
          <w:color w:val="CE9178"/>
          <w:sz w:val="21"/>
          <w:szCs w:val="21"/>
        </w:rPr>
        <w:t>bolder</w:t>
      </w:r>
      <w:r w:rsidRPr="00015106">
        <w:rPr>
          <w:rFonts w:ascii="Consolas" w:hAnsi="Consolas"/>
          <w:color w:val="CCCCCC"/>
          <w:sz w:val="21"/>
          <w:szCs w:val="21"/>
        </w:rPr>
        <w:t>;</w:t>
      </w:r>
    </w:p>
    <w:p w14:paraId="68228F24"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p>
    <w:p w14:paraId="10DA59DC"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p>
    <w:p w14:paraId="23B6081E"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D7BA7D"/>
          <w:sz w:val="21"/>
          <w:szCs w:val="21"/>
        </w:rPr>
        <w:t>.texto-principal</w:t>
      </w:r>
      <w:r w:rsidRPr="00015106">
        <w:rPr>
          <w:rFonts w:ascii="Consolas" w:hAnsi="Consolas"/>
          <w:color w:val="CCCCCC"/>
          <w:sz w:val="21"/>
          <w:szCs w:val="21"/>
        </w:rPr>
        <w:t xml:space="preserve"> {</w:t>
      </w:r>
    </w:p>
    <w:p w14:paraId="19622D69"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width</w:t>
      </w:r>
      <w:r w:rsidRPr="00015106">
        <w:rPr>
          <w:rFonts w:ascii="Consolas" w:hAnsi="Consolas"/>
          <w:color w:val="CCCCCC"/>
          <w:sz w:val="21"/>
          <w:szCs w:val="21"/>
        </w:rPr>
        <w:t xml:space="preserve">: </w:t>
      </w:r>
      <w:r w:rsidRPr="00015106">
        <w:rPr>
          <w:rFonts w:ascii="Consolas" w:hAnsi="Consolas"/>
          <w:color w:val="B5CEA8"/>
          <w:sz w:val="21"/>
          <w:szCs w:val="21"/>
        </w:rPr>
        <w:t>40%</w:t>
      </w:r>
      <w:r w:rsidRPr="00015106">
        <w:rPr>
          <w:rFonts w:ascii="Consolas" w:hAnsi="Consolas"/>
          <w:color w:val="CCCCCC"/>
          <w:sz w:val="21"/>
          <w:szCs w:val="21"/>
        </w:rPr>
        <w:t>;</w:t>
      </w:r>
    </w:p>
    <w:p w14:paraId="6674C5B2"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display</w:t>
      </w:r>
      <w:r w:rsidRPr="00015106">
        <w:rPr>
          <w:rFonts w:ascii="Consolas" w:hAnsi="Consolas"/>
          <w:color w:val="CCCCCC"/>
          <w:sz w:val="21"/>
          <w:szCs w:val="21"/>
        </w:rPr>
        <w:t xml:space="preserve">: </w:t>
      </w:r>
      <w:r w:rsidRPr="00015106">
        <w:rPr>
          <w:rFonts w:ascii="Consolas" w:hAnsi="Consolas"/>
          <w:color w:val="CE9178"/>
          <w:sz w:val="21"/>
          <w:szCs w:val="21"/>
        </w:rPr>
        <w:t>inline-block</w:t>
      </w:r>
      <w:r w:rsidRPr="00015106">
        <w:rPr>
          <w:rFonts w:ascii="Consolas" w:hAnsi="Consolas"/>
          <w:color w:val="CCCCCC"/>
          <w:sz w:val="21"/>
          <w:szCs w:val="21"/>
        </w:rPr>
        <w:t>;</w:t>
      </w:r>
    </w:p>
    <w:p w14:paraId="28D1327B" w14:textId="00A764BD"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vertical-align</w:t>
      </w:r>
      <w:r w:rsidRPr="00015106">
        <w:rPr>
          <w:rFonts w:ascii="Consolas" w:hAnsi="Consolas"/>
          <w:color w:val="CCCCCC"/>
          <w:sz w:val="21"/>
          <w:szCs w:val="21"/>
        </w:rPr>
        <w:t xml:space="preserve">: </w:t>
      </w:r>
      <w:r w:rsidR="00B55BE9" w:rsidRPr="00015106">
        <w:rPr>
          <w:rFonts w:ascii="Consolas" w:hAnsi="Consolas"/>
          <w:color w:val="CE9178"/>
          <w:sz w:val="21"/>
          <w:szCs w:val="21"/>
        </w:rPr>
        <w:t>top</w:t>
      </w:r>
      <w:r w:rsidRPr="00015106">
        <w:rPr>
          <w:rFonts w:ascii="Consolas" w:hAnsi="Consolas"/>
          <w:color w:val="CCCCCC"/>
          <w:sz w:val="21"/>
          <w:szCs w:val="21"/>
        </w:rPr>
        <w:t>;</w:t>
      </w:r>
    </w:p>
    <w:p w14:paraId="7C8A52F9"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background-color</w:t>
      </w:r>
      <w:r w:rsidRPr="00015106">
        <w:rPr>
          <w:rFonts w:ascii="Consolas" w:hAnsi="Consolas"/>
          <w:color w:val="CCCCCC"/>
          <w:sz w:val="21"/>
          <w:szCs w:val="21"/>
        </w:rPr>
        <w:t xml:space="preserve">: </w:t>
      </w:r>
      <w:r w:rsidRPr="00015106">
        <w:rPr>
          <w:rFonts w:ascii="Consolas" w:hAnsi="Consolas"/>
          <w:color w:val="CE9178"/>
          <w:sz w:val="21"/>
          <w:szCs w:val="21"/>
        </w:rPr>
        <w:t>#F3E5F5</w:t>
      </w:r>
      <w:r w:rsidRPr="00015106">
        <w:rPr>
          <w:rFonts w:ascii="Consolas" w:hAnsi="Consolas"/>
          <w:color w:val="CCCCCC"/>
          <w:sz w:val="21"/>
          <w:szCs w:val="21"/>
        </w:rPr>
        <w:t>;</w:t>
      </w:r>
    </w:p>
    <w:p w14:paraId="619E26CC"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padding</w:t>
      </w:r>
      <w:r w:rsidRPr="00015106">
        <w:rPr>
          <w:rFonts w:ascii="Consolas" w:hAnsi="Consolas"/>
          <w:color w:val="CCCCCC"/>
          <w:sz w:val="21"/>
          <w:szCs w:val="21"/>
        </w:rPr>
        <w:t xml:space="preserve">: </w:t>
      </w:r>
      <w:r w:rsidRPr="00015106">
        <w:rPr>
          <w:rFonts w:ascii="Consolas" w:hAnsi="Consolas"/>
          <w:color w:val="B5CEA8"/>
          <w:sz w:val="21"/>
          <w:szCs w:val="21"/>
        </w:rPr>
        <w:t>10px</w:t>
      </w:r>
      <w:r w:rsidRPr="00015106">
        <w:rPr>
          <w:rFonts w:ascii="Consolas" w:hAnsi="Consolas"/>
          <w:color w:val="CCCCCC"/>
          <w:sz w:val="21"/>
          <w:szCs w:val="21"/>
        </w:rPr>
        <w:t>;</w:t>
      </w:r>
    </w:p>
    <w:p w14:paraId="0B434232"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box-sizing</w:t>
      </w:r>
      <w:r w:rsidRPr="00015106">
        <w:rPr>
          <w:rFonts w:ascii="Consolas" w:hAnsi="Consolas"/>
          <w:color w:val="CCCCCC"/>
          <w:sz w:val="21"/>
          <w:szCs w:val="21"/>
        </w:rPr>
        <w:t xml:space="preserve">: </w:t>
      </w:r>
      <w:r w:rsidRPr="00015106">
        <w:rPr>
          <w:rFonts w:ascii="Consolas" w:hAnsi="Consolas"/>
          <w:color w:val="CE9178"/>
          <w:sz w:val="21"/>
          <w:szCs w:val="21"/>
        </w:rPr>
        <w:t>border-box</w:t>
      </w:r>
      <w:r w:rsidRPr="00015106">
        <w:rPr>
          <w:rFonts w:ascii="Consolas" w:hAnsi="Consolas"/>
          <w:color w:val="CCCCCC"/>
          <w:sz w:val="21"/>
          <w:szCs w:val="21"/>
        </w:rPr>
        <w:t>;</w:t>
      </w:r>
    </w:p>
    <w:p w14:paraId="2E4F22BA"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lastRenderedPageBreak/>
        <w:t xml:space="preserve">            </w:t>
      </w:r>
      <w:r w:rsidRPr="00015106">
        <w:rPr>
          <w:rFonts w:ascii="Consolas" w:hAnsi="Consolas"/>
          <w:color w:val="9CDCFE"/>
          <w:sz w:val="21"/>
          <w:szCs w:val="21"/>
        </w:rPr>
        <w:t>margin-bottom</w:t>
      </w:r>
      <w:r w:rsidRPr="00015106">
        <w:rPr>
          <w:rFonts w:ascii="Consolas" w:hAnsi="Consolas"/>
          <w:color w:val="CCCCCC"/>
          <w:sz w:val="21"/>
          <w:szCs w:val="21"/>
        </w:rPr>
        <w:t xml:space="preserve">: </w:t>
      </w:r>
      <w:r w:rsidRPr="00015106">
        <w:rPr>
          <w:rFonts w:ascii="Consolas" w:hAnsi="Consolas"/>
          <w:color w:val="B5CEA8"/>
          <w:sz w:val="21"/>
          <w:szCs w:val="21"/>
        </w:rPr>
        <w:t>20px</w:t>
      </w:r>
      <w:r w:rsidRPr="00015106">
        <w:rPr>
          <w:rFonts w:ascii="Consolas" w:hAnsi="Consolas"/>
          <w:color w:val="CCCCCC"/>
          <w:sz w:val="21"/>
          <w:szCs w:val="21"/>
        </w:rPr>
        <w:t>;</w:t>
      </w:r>
    </w:p>
    <w:p w14:paraId="2CF3F3A4"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margin-left</w:t>
      </w:r>
      <w:r w:rsidRPr="00015106">
        <w:rPr>
          <w:rFonts w:ascii="Consolas" w:hAnsi="Consolas"/>
          <w:color w:val="CCCCCC"/>
          <w:sz w:val="21"/>
          <w:szCs w:val="21"/>
        </w:rPr>
        <w:t xml:space="preserve">: </w:t>
      </w:r>
      <w:r w:rsidRPr="00015106">
        <w:rPr>
          <w:rFonts w:ascii="Consolas" w:hAnsi="Consolas"/>
          <w:color w:val="B5CEA8"/>
          <w:sz w:val="21"/>
          <w:szCs w:val="21"/>
        </w:rPr>
        <w:t>2%</w:t>
      </w:r>
      <w:r w:rsidRPr="00015106">
        <w:rPr>
          <w:rFonts w:ascii="Consolas" w:hAnsi="Consolas"/>
          <w:color w:val="CCCCCC"/>
          <w:sz w:val="21"/>
          <w:szCs w:val="21"/>
        </w:rPr>
        <w:t>;</w:t>
      </w:r>
    </w:p>
    <w:p w14:paraId="25D6ABA7"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CCCCCC"/>
          <w:sz w:val="21"/>
          <w:szCs w:val="21"/>
          <w:lang w:val="es-ES"/>
        </w:rPr>
        <w:t>}</w:t>
      </w:r>
    </w:p>
    <w:p w14:paraId="3783EDAD"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B41CEAD"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.titulo-texto</w:t>
      </w:r>
      <w:r w:rsidRPr="00904F88">
        <w:rPr>
          <w:rFonts w:ascii="Consolas" w:hAnsi="Consolas"/>
          <w:color w:val="CCCCCC"/>
          <w:sz w:val="21"/>
          <w:szCs w:val="21"/>
          <w:lang w:val="es-ES"/>
        </w:rPr>
        <w:t xml:space="preserve"> {</w:t>
      </w:r>
    </w:p>
    <w:p w14:paraId="06A2B1F8"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CCCCCC"/>
          <w:sz w:val="21"/>
          <w:szCs w:val="21"/>
          <w:lang w:val="es-ES"/>
        </w:rPr>
        <w:t>;</w:t>
      </w:r>
    </w:p>
    <w:p w14:paraId="2A9238E2"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9CDCFE"/>
          <w:sz w:val="21"/>
          <w:szCs w:val="21"/>
        </w:rPr>
        <w:t>font-size</w:t>
      </w:r>
      <w:r w:rsidRPr="00015106">
        <w:rPr>
          <w:rFonts w:ascii="Consolas" w:hAnsi="Consolas"/>
          <w:color w:val="CCCCCC"/>
          <w:sz w:val="21"/>
          <w:szCs w:val="21"/>
        </w:rPr>
        <w:t xml:space="preserve">: </w:t>
      </w:r>
      <w:r w:rsidRPr="00015106">
        <w:rPr>
          <w:rFonts w:ascii="Consolas" w:hAnsi="Consolas"/>
          <w:color w:val="B5CEA8"/>
          <w:sz w:val="21"/>
          <w:szCs w:val="21"/>
        </w:rPr>
        <w:t>150%</w:t>
      </w:r>
      <w:r w:rsidRPr="00015106">
        <w:rPr>
          <w:rFonts w:ascii="Consolas" w:hAnsi="Consolas"/>
          <w:color w:val="CCCCCC"/>
          <w:sz w:val="21"/>
          <w:szCs w:val="21"/>
        </w:rPr>
        <w:t>;</w:t>
      </w:r>
    </w:p>
    <w:p w14:paraId="469CFC02"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font-weight</w:t>
      </w:r>
      <w:r w:rsidRPr="00015106">
        <w:rPr>
          <w:rFonts w:ascii="Consolas" w:hAnsi="Consolas"/>
          <w:color w:val="CCCCCC"/>
          <w:sz w:val="21"/>
          <w:szCs w:val="21"/>
        </w:rPr>
        <w:t xml:space="preserve">: </w:t>
      </w:r>
      <w:r w:rsidRPr="00015106">
        <w:rPr>
          <w:rFonts w:ascii="Consolas" w:hAnsi="Consolas"/>
          <w:color w:val="CE9178"/>
          <w:sz w:val="21"/>
          <w:szCs w:val="21"/>
        </w:rPr>
        <w:t>bold</w:t>
      </w:r>
      <w:r w:rsidRPr="00015106">
        <w:rPr>
          <w:rFonts w:ascii="Consolas" w:hAnsi="Consolas"/>
          <w:color w:val="CCCCCC"/>
          <w:sz w:val="21"/>
          <w:szCs w:val="21"/>
        </w:rPr>
        <w:t>;</w:t>
      </w:r>
    </w:p>
    <w:p w14:paraId="0F7CC4A0"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color</w:t>
      </w:r>
      <w:r w:rsidRPr="00015106">
        <w:rPr>
          <w:rFonts w:ascii="Consolas" w:hAnsi="Consolas"/>
          <w:color w:val="CCCCCC"/>
          <w:sz w:val="21"/>
          <w:szCs w:val="21"/>
        </w:rPr>
        <w:t xml:space="preserve">: </w:t>
      </w:r>
      <w:r w:rsidRPr="00015106">
        <w:rPr>
          <w:rFonts w:ascii="Consolas" w:hAnsi="Consolas"/>
          <w:color w:val="CE9178"/>
          <w:sz w:val="21"/>
          <w:szCs w:val="21"/>
        </w:rPr>
        <w:t>#6A1B9A</w:t>
      </w:r>
      <w:r w:rsidRPr="00015106">
        <w:rPr>
          <w:rFonts w:ascii="Consolas" w:hAnsi="Consolas"/>
          <w:color w:val="CCCCCC"/>
          <w:sz w:val="21"/>
          <w:szCs w:val="21"/>
        </w:rPr>
        <w:t>;</w:t>
      </w:r>
    </w:p>
    <w:p w14:paraId="408FF72E"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margin-bottom</w:t>
      </w:r>
      <w:r w:rsidRPr="00015106">
        <w:rPr>
          <w:rFonts w:ascii="Consolas" w:hAnsi="Consolas"/>
          <w:color w:val="CCCCCC"/>
          <w:sz w:val="21"/>
          <w:szCs w:val="21"/>
        </w:rPr>
        <w:t xml:space="preserve">: </w:t>
      </w:r>
      <w:r w:rsidRPr="00015106">
        <w:rPr>
          <w:rFonts w:ascii="Consolas" w:hAnsi="Consolas"/>
          <w:color w:val="B5CEA8"/>
          <w:sz w:val="21"/>
          <w:szCs w:val="21"/>
        </w:rPr>
        <w:t>10px</w:t>
      </w:r>
      <w:r w:rsidRPr="00015106">
        <w:rPr>
          <w:rFonts w:ascii="Consolas" w:hAnsi="Consolas"/>
          <w:color w:val="CCCCCC"/>
          <w:sz w:val="21"/>
          <w:szCs w:val="21"/>
        </w:rPr>
        <w:t>;</w:t>
      </w:r>
    </w:p>
    <w:p w14:paraId="6E0A7D5E"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p>
    <w:p w14:paraId="2378814D"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p>
    <w:p w14:paraId="61052E14"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D7BA7D"/>
          <w:sz w:val="21"/>
          <w:szCs w:val="21"/>
        </w:rPr>
        <w:t>.texto</w:t>
      </w:r>
      <w:r w:rsidRPr="00015106">
        <w:rPr>
          <w:rFonts w:ascii="Consolas" w:hAnsi="Consolas"/>
          <w:color w:val="CCCCCC"/>
          <w:sz w:val="21"/>
          <w:szCs w:val="21"/>
        </w:rPr>
        <w:t xml:space="preserve"> {</w:t>
      </w:r>
    </w:p>
    <w:p w14:paraId="1EC59D91"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display</w:t>
      </w:r>
      <w:r w:rsidRPr="00015106">
        <w:rPr>
          <w:rFonts w:ascii="Consolas" w:hAnsi="Consolas"/>
          <w:color w:val="CCCCCC"/>
          <w:sz w:val="21"/>
          <w:szCs w:val="21"/>
        </w:rPr>
        <w:t xml:space="preserve">: </w:t>
      </w:r>
      <w:r w:rsidRPr="00015106">
        <w:rPr>
          <w:rFonts w:ascii="Consolas" w:hAnsi="Consolas"/>
          <w:color w:val="CE9178"/>
          <w:sz w:val="21"/>
          <w:szCs w:val="21"/>
        </w:rPr>
        <w:t>block</w:t>
      </w:r>
      <w:r w:rsidRPr="00015106">
        <w:rPr>
          <w:rFonts w:ascii="Consolas" w:hAnsi="Consolas"/>
          <w:color w:val="CCCCCC"/>
          <w:sz w:val="21"/>
          <w:szCs w:val="21"/>
        </w:rPr>
        <w:t>;</w:t>
      </w:r>
    </w:p>
    <w:p w14:paraId="1E3A9786"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width</w:t>
      </w:r>
      <w:r w:rsidRPr="00015106">
        <w:rPr>
          <w:rFonts w:ascii="Consolas" w:hAnsi="Consolas"/>
          <w:color w:val="CCCCCC"/>
          <w:sz w:val="21"/>
          <w:szCs w:val="21"/>
        </w:rPr>
        <w:t xml:space="preserve">: </w:t>
      </w:r>
      <w:r w:rsidRPr="00015106">
        <w:rPr>
          <w:rFonts w:ascii="Consolas" w:hAnsi="Consolas"/>
          <w:color w:val="B5CEA8"/>
          <w:sz w:val="21"/>
          <w:szCs w:val="21"/>
        </w:rPr>
        <w:t>50%</w:t>
      </w:r>
      <w:r w:rsidRPr="00015106">
        <w:rPr>
          <w:rFonts w:ascii="Consolas" w:hAnsi="Consolas"/>
          <w:color w:val="CCCCCC"/>
          <w:sz w:val="21"/>
          <w:szCs w:val="21"/>
        </w:rPr>
        <w:t>;</w:t>
      </w:r>
    </w:p>
    <w:p w14:paraId="48D3ACF9"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float</w:t>
      </w:r>
      <w:r w:rsidRPr="00015106">
        <w:rPr>
          <w:rFonts w:ascii="Consolas" w:hAnsi="Consolas"/>
          <w:color w:val="CCCCCC"/>
          <w:sz w:val="21"/>
          <w:szCs w:val="21"/>
        </w:rPr>
        <w:t xml:space="preserve">: </w:t>
      </w:r>
      <w:r w:rsidRPr="00015106">
        <w:rPr>
          <w:rFonts w:ascii="Consolas" w:hAnsi="Consolas"/>
          <w:color w:val="CE9178"/>
          <w:sz w:val="21"/>
          <w:szCs w:val="21"/>
        </w:rPr>
        <w:t>left</w:t>
      </w:r>
      <w:r w:rsidRPr="00015106">
        <w:rPr>
          <w:rFonts w:ascii="Consolas" w:hAnsi="Consolas"/>
          <w:color w:val="CCCCCC"/>
          <w:sz w:val="21"/>
          <w:szCs w:val="21"/>
        </w:rPr>
        <w:t>;</w:t>
      </w:r>
    </w:p>
    <w:p w14:paraId="7B9F9642"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text-align</w:t>
      </w:r>
      <w:r w:rsidRPr="00015106">
        <w:rPr>
          <w:rFonts w:ascii="Consolas" w:hAnsi="Consolas"/>
          <w:color w:val="CCCCCC"/>
          <w:sz w:val="21"/>
          <w:szCs w:val="21"/>
        </w:rPr>
        <w:t xml:space="preserve">: </w:t>
      </w:r>
      <w:r w:rsidRPr="00015106">
        <w:rPr>
          <w:rFonts w:ascii="Consolas" w:hAnsi="Consolas"/>
          <w:color w:val="CE9178"/>
          <w:sz w:val="21"/>
          <w:szCs w:val="21"/>
        </w:rPr>
        <w:t>justify</w:t>
      </w:r>
      <w:r w:rsidRPr="00015106">
        <w:rPr>
          <w:rFonts w:ascii="Consolas" w:hAnsi="Consolas"/>
          <w:color w:val="CCCCCC"/>
          <w:sz w:val="21"/>
          <w:szCs w:val="21"/>
        </w:rPr>
        <w:t>;</w:t>
      </w:r>
    </w:p>
    <w:p w14:paraId="34545EF5"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font-size</w:t>
      </w:r>
      <w:r w:rsidRPr="00015106">
        <w:rPr>
          <w:rFonts w:ascii="Consolas" w:hAnsi="Consolas"/>
          <w:color w:val="CCCCCC"/>
          <w:sz w:val="21"/>
          <w:szCs w:val="21"/>
        </w:rPr>
        <w:t xml:space="preserve">: </w:t>
      </w:r>
      <w:r w:rsidRPr="00015106">
        <w:rPr>
          <w:rFonts w:ascii="Consolas" w:hAnsi="Consolas"/>
          <w:color w:val="B5CEA8"/>
          <w:sz w:val="21"/>
          <w:szCs w:val="21"/>
        </w:rPr>
        <w:t>14px</w:t>
      </w:r>
      <w:r w:rsidRPr="00015106">
        <w:rPr>
          <w:rFonts w:ascii="Consolas" w:hAnsi="Consolas"/>
          <w:color w:val="CCCCCC"/>
          <w:sz w:val="21"/>
          <w:szCs w:val="21"/>
        </w:rPr>
        <w:t>;</w:t>
      </w:r>
    </w:p>
    <w:p w14:paraId="23CBB5F2"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line-height</w:t>
      </w:r>
      <w:r w:rsidRPr="00015106">
        <w:rPr>
          <w:rFonts w:ascii="Consolas" w:hAnsi="Consolas"/>
          <w:color w:val="CCCCCC"/>
          <w:sz w:val="21"/>
          <w:szCs w:val="21"/>
        </w:rPr>
        <w:t xml:space="preserve">: </w:t>
      </w:r>
      <w:r w:rsidRPr="00015106">
        <w:rPr>
          <w:rFonts w:ascii="Consolas" w:hAnsi="Consolas"/>
          <w:color w:val="B5CEA8"/>
          <w:sz w:val="21"/>
          <w:szCs w:val="21"/>
        </w:rPr>
        <w:t>1.6</w:t>
      </w:r>
      <w:r w:rsidRPr="00015106">
        <w:rPr>
          <w:rFonts w:ascii="Consolas" w:hAnsi="Consolas"/>
          <w:color w:val="CCCCCC"/>
          <w:sz w:val="21"/>
          <w:szCs w:val="21"/>
        </w:rPr>
        <w:t>;</w:t>
      </w:r>
    </w:p>
    <w:p w14:paraId="590FCFB1"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color</w:t>
      </w:r>
      <w:r w:rsidRPr="00015106">
        <w:rPr>
          <w:rFonts w:ascii="Consolas" w:hAnsi="Consolas"/>
          <w:color w:val="CCCCCC"/>
          <w:sz w:val="21"/>
          <w:szCs w:val="21"/>
        </w:rPr>
        <w:t xml:space="preserve">: </w:t>
      </w:r>
      <w:r w:rsidRPr="00015106">
        <w:rPr>
          <w:rFonts w:ascii="Consolas" w:hAnsi="Consolas"/>
          <w:color w:val="CE9178"/>
          <w:sz w:val="21"/>
          <w:szCs w:val="21"/>
        </w:rPr>
        <w:t>#212121</w:t>
      </w:r>
      <w:r w:rsidRPr="00015106">
        <w:rPr>
          <w:rFonts w:ascii="Consolas" w:hAnsi="Consolas"/>
          <w:color w:val="CCCCCC"/>
          <w:sz w:val="21"/>
          <w:szCs w:val="21"/>
        </w:rPr>
        <w:t>;</w:t>
      </w:r>
    </w:p>
    <w:p w14:paraId="4E9F9DC7"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font-family</w:t>
      </w:r>
      <w:r w:rsidRPr="00015106">
        <w:rPr>
          <w:rFonts w:ascii="Consolas" w:hAnsi="Consolas"/>
          <w:color w:val="CCCCCC"/>
          <w:sz w:val="21"/>
          <w:szCs w:val="21"/>
        </w:rPr>
        <w:t xml:space="preserve">: </w:t>
      </w:r>
      <w:r w:rsidRPr="00015106">
        <w:rPr>
          <w:rFonts w:ascii="Consolas" w:hAnsi="Consolas"/>
          <w:color w:val="CE9178"/>
          <w:sz w:val="21"/>
          <w:szCs w:val="21"/>
        </w:rPr>
        <w:t>Arial</w:t>
      </w:r>
      <w:r w:rsidRPr="00015106">
        <w:rPr>
          <w:rFonts w:ascii="Consolas" w:hAnsi="Consolas"/>
          <w:color w:val="CCCCCC"/>
          <w:sz w:val="21"/>
          <w:szCs w:val="21"/>
        </w:rPr>
        <w:t xml:space="preserve">, </w:t>
      </w:r>
      <w:r w:rsidRPr="00015106">
        <w:rPr>
          <w:rFonts w:ascii="Consolas" w:hAnsi="Consolas"/>
          <w:color w:val="CE9178"/>
          <w:sz w:val="21"/>
          <w:szCs w:val="21"/>
        </w:rPr>
        <w:t>sans-serif</w:t>
      </w:r>
      <w:r w:rsidRPr="00015106">
        <w:rPr>
          <w:rFonts w:ascii="Consolas" w:hAnsi="Consolas"/>
          <w:color w:val="CCCCCC"/>
          <w:sz w:val="21"/>
          <w:szCs w:val="21"/>
        </w:rPr>
        <w:t>;</w:t>
      </w:r>
    </w:p>
    <w:p w14:paraId="5C74CB62"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margin-bottom</w:t>
      </w:r>
      <w:r w:rsidRPr="00015106">
        <w:rPr>
          <w:rFonts w:ascii="Consolas" w:hAnsi="Consolas"/>
          <w:color w:val="CCCCCC"/>
          <w:sz w:val="21"/>
          <w:szCs w:val="21"/>
        </w:rPr>
        <w:t xml:space="preserve">: </w:t>
      </w:r>
      <w:r w:rsidRPr="00015106">
        <w:rPr>
          <w:rFonts w:ascii="Consolas" w:hAnsi="Consolas"/>
          <w:color w:val="B5CEA8"/>
          <w:sz w:val="21"/>
          <w:szCs w:val="21"/>
        </w:rPr>
        <w:t>20px</w:t>
      </w:r>
      <w:r w:rsidRPr="00015106">
        <w:rPr>
          <w:rFonts w:ascii="Consolas" w:hAnsi="Consolas"/>
          <w:color w:val="CCCCCC"/>
          <w:sz w:val="21"/>
          <w:szCs w:val="21"/>
        </w:rPr>
        <w:t>;</w:t>
      </w:r>
    </w:p>
    <w:p w14:paraId="07AB649E"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p>
    <w:p w14:paraId="553FB818"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p>
    <w:p w14:paraId="0886617D"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D7BA7D"/>
          <w:sz w:val="21"/>
          <w:szCs w:val="21"/>
        </w:rPr>
        <w:t>.imagen</w:t>
      </w:r>
      <w:r w:rsidRPr="00015106">
        <w:rPr>
          <w:rFonts w:ascii="Consolas" w:hAnsi="Consolas"/>
          <w:color w:val="CCCCCC"/>
          <w:sz w:val="21"/>
          <w:szCs w:val="21"/>
        </w:rPr>
        <w:t xml:space="preserve"> {</w:t>
      </w:r>
    </w:p>
    <w:p w14:paraId="2656BA0D"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display</w:t>
      </w:r>
      <w:r w:rsidRPr="00015106">
        <w:rPr>
          <w:rFonts w:ascii="Consolas" w:hAnsi="Consolas"/>
          <w:color w:val="CCCCCC"/>
          <w:sz w:val="21"/>
          <w:szCs w:val="21"/>
        </w:rPr>
        <w:t xml:space="preserve">: </w:t>
      </w:r>
      <w:r w:rsidRPr="00015106">
        <w:rPr>
          <w:rFonts w:ascii="Consolas" w:hAnsi="Consolas"/>
          <w:color w:val="CE9178"/>
          <w:sz w:val="21"/>
          <w:szCs w:val="21"/>
        </w:rPr>
        <w:t>block</w:t>
      </w:r>
      <w:r w:rsidRPr="00015106">
        <w:rPr>
          <w:rFonts w:ascii="Consolas" w:hAnsi="Consolas"/>
          <w:color w:val="CCCCCC"/>
          <w:sz w:val="21"/>
          <w:szCs w:val="21"/>
        </w:rPr>
        <w:t>;</w:t>
      </w:r>
    </w:p>
    <w:p w14:paraId="682C3CB1"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float</w:t>
      </w:r>
      <w:r w:rsidRPr="00015106">
        <w:rPr>
          <w:rFonts w:ascii="Consolas" w:hAnsi="Consolas"/>
          <w:color w:val="CCCCCC"/>
          <w:sz w:val="21"/>
          <w:szCs w:val="21"/>
        </w:rPr>
        <w:t xml:space="preserve">: </w:t>
      </w:r>
      <w:r w:rsidRPr="00015106">
        <w:rPr>
          <w:rFonts w:ascii="Consolas" w:hAnsi="Consolas"/>
          <w:color w:val="CE9178"/>
          <w:sz w:val="21"/>
          <w:szCs w:val="21"/>
        </w:rPr>
        <w:t>left</w:t>
      </w:r>
      <w:r w:rsidRPr="00015106">
        <w:rPr>
          <w:rFonts w:ascii="Consolas" w:hAnsi="Consolas"/>
          <w:color w:val="CCCCCC"/>
          <w:sz w:val="21"/>
          <w:szCs w:val="21"/>
        </w:rPr>
        <w:t>;</w:t>
      </w:r>
    </w:p>
    <w:p w14:paraId="04214672"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margin</w:t>
      </w:r>
      <w:r w:rsidRPr="00015106">
        <w:rPr>
          <w:rFonts w:ascii="Consolas" w:hAnsi="Consolas"/>
          <w:color w:val="CCCCCC"/>
          <w:sz w:val="21"/>
          <w:szCs w:val="21"/>
        </w:rPr>
        <w:t xml:space="preserve">: </w:t>
      </w:r>
      <w:r w:rsidRPr="00015106">
        <w:rPr>
          <w:rFonts w:ascii="Consolas" w:hAnsi="Consolas"/>
          <w:color w:val="CE9178"/>
          <w:sz w:val="21"/>
          <w:szCs w:val="21"/>
        </w:rPr>
        <w:t>auto</w:t>
      </w:r>
      <w:r w:rsidRPr="00015106">
        <w:rPr>
          <w:rFonts w:ascii="Consolas" w:hAnsi="Consolas"/>
          <w:color w:val="CCCCCC"/>
          <w:sz w:val="21"/>
          <w:szCs w:val="21"/>
        </w:rPr>
        <w:t>;</w:t>
      </w:r>
    </w:p>
    <w:p w14:paraId="0B98255C" w14:textId="77777777" w:rsidR="0026436D" w:rsidRPr="00015106"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width</w:t>
      </w:r>
      <w:r w:rsidRPr="00015106">
        <w:rPr>
          <w:rFonts w:ascii="Consolas" w:hAnsi="Consolas"/>
          <w:color w:val="CCCCCC"/>
          <w:sz w:val="21"/>
          <w:szCs w:val="21"/>
        </w:rPr>
        <w:t xml:space="preserve">: </w:t>
      </w:r>
      <w:r w:rsidRPr="00015106">
        <w:rPr>
          <w:rFonts w:ascii="Consolas" w:hAnsi="Consolas"/>
          <w:color w:val="B5CEA8"/>
          <w:sz w:val="21"/>
          <w:szCs w:val="21"/>
        </w:rPr>
        <w:t>50%</w:t>
      </w:r>
      <w:r w:rsidRPr="00015106">
        <w:rPr>
          <w:rFonts w:ascii="Consolas" w:hAnsi="Consolas"/>
          <w:color w:val="CCCCCC"/>
          <w:sz w:val="21"/>
          <w:szCs w:val="21"/>
        </w:rPr>
        <w:t>;</w:t>
      </w:r>
    </w:p>
    <w:p w14:paraId="66DDF8C3"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9CDCFE"/>
          <w:sz w:val="21"/>
          <w:szCs w:val="21"/>
          <w:lang w:val="es-ES"/>
        </w:rPr>
        <w:t>height</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auto</w:t>
      </w:r>
      <w:r w:rsidRPr="00904F88">
        <w:rPr>
          <w:rFonts w:ascii="Consolas" w:hAnsi="Consolas"/>
          <w:color w:val="CCCCCC"/>
          <w:sz w:val="21"/>
          <w:szCs w:val="21"/>
          <w:lang w:val="es-ES"/>
        </w:rPr>
        <w:t>;</w:t>
      </w:r>
    </w:p>
    <w:p w14:paraId="6C9D2F79"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74704CA6" w14:textId="45949BFF" w:rsidR="00FC469C" w:rsidRPr="00904F88" w:rsidRDefault="00FC469C" w:rsidP="00B96EB3">
      <w:pPr>
        <w:rPr>
          <w:lang w:val="es-ES"/>
        </w:rPr>
      </w:pPr>
      <w:r w:rsidRPr="00904F88">
        <w:rPr>
          <w:lang w:val="es-ES"/>
        </w:rPr>
        <w:t xml:space="preserve">En la parte central de la página tenemos </w:t>
      </w:r>
      <w:r w:rsidR="00914C10" w:rsidRPr="00904F88">
        <w:rPr>
          <w:lang w:val="es-ES"/>
        </w:rPr>
        <w:t xml:space="preserve"> primero un titulo principal que ocupa todo su espacio y luego en línea o en paralelo tenemos </w:t>
      </w:r>
      <w:r w:rsidRPr="00904F88">
        <w:rPr>
          <w:lang w:val="es-ES"/>
        </w:rPr>
        <w:t>tres elementos: un aside</w:t>
      </w:r>
      <w:r w:rsidR="00A22D4A" w:rsidRPr="00904F88">
        <w:rPr>
          <w:lang w:val="es-ES"/>
        </w:rPr>
        <w:t xml:space="preserve"> en una etiqueta </w:t>
      </w:r>
      <w:r w:rsidR="00A22D4A" w:rsidRPr="00904F88">
        <w:rPr>
          <w:rFonts w:ascii="Consolas" w:hAnsi="Consolas"/>
          <w:color w:val="808080"/>
          <w:sz w:val="21"/>
          <w:szCs w:val="21"/>
          <w:lang w:val="es-ES"/>
        </w:rPr>
        <w:t>&lt;</w:t>
      </w:r>
      <w:r w:rsidR="00A22D4A" w:rsidRPr="00904F88">
        <w:rPr>
          <w:rFonts w:ascii="Consolas" w:hAnsi="Consolas"/>
          <w:color w:val="569CD6"/>
          <w:sz w:val="21"/>
          <w:szCs w:val="21"/>
          <w:lang w:val="es-ES"/>
        </w:rPr>
        <w:t>nav</w:t>
      </w:r>
      <w:r w:rsidR="00A22D4A" w:rsidRPr="00904F88">
        <w:rPr>
          <w:rFonts w:ascii="Consolas" w:hAnsi="Consolas"/>
          <w:color w:val="CCCCCC"/>
          <w:sz w:val="21"/>
          <w:szCs w:val="21"/>
          <w:lang w:val="es-ES"/>
        </w:rPr>
        <w:t xml:space="preserve"> </w:t>
      </w:r>
      <w:r w:rsidR="00A22D4A" w:rsidRPr="00904F88">
        <w:rPr>
          <w:rFonts w:ascii="Consolas" w:hAnsi="Consolas"/>
          <w:color w:val="9CDCFE"/>
          <w:sz w:val="21"/>
          <w:szCs w:val="21"/>
          <w:lang w:val="es-ES"/>
        </w:rPr>
        <w:t>class</w:t>
      </w:r>
      <w:r w:rsidR="00A22D4A" w:rsidRPr="00904F88">
        <w:rPr>
          <w:rFonts w:ascii="Consolas" w:hAnsi="Consolas"/>
          <w:color w:val="CCCCCC"/>
          <w:sz w:val="21"/>
          <w:szCs w:val="21"/>
          <w:lang w:val="es-ES"/>
        </w:rPr>
        <w:t>=</w:t>
      </w:r>
      <w:r w:rsidR="00A22D4A" w:rsidRPr="00904F88">
        <w:rPr>
          <w:rFonts w:ascii="Consolas" w:hAnsi="Consolas"/>
          <w:color w:val="CE9178"/>
          <w:sz w:val="21"/>
          <w:szCs w:val="21"/>
          <w:lang w:val="es-ES"/>
        </w:rPr>
        <w:t>"aside"</w:t>
      </w:r>
      <w:r w:rsidR="00A22D4A" w:rsidRPr="00904F88">
        <w:rPr>
          <w:rFonts w:ascii="Consolas" w:hAnsi="Consolas"/>
          <w:color w:val="808080"/>
          <w:sz w:val="21"/>
          <w:szCs w:val="21"/>
          <w:lang w:val="es-ES"/>
        </w:rPr>
        <w:t>&gt;</w:t>
      </w:r>
      <w:r w:rsidR="00A22D4A" w:rsidRPr="00904F88">
        <w:rPr>
          <w:lang w:val="es-ES"/>
        </w:rPr>
        <w:t xml:space="preserve"> </w:t>
      </w:r>
      <w:r w:rsidRPr="00904F88">
        <w:rPr>
          <w:lang w:val="es-ES"/>
        </w:rPr>
        <w:t xml:space="preserve"> y dos secciones</w:t>
      </w:r>
      <w:r w:rsidR="00A22D4A" w:rsidRPr="00904F88">
        <w:rPr>
          <w:lang w:val="es-ES"/>
        </w:rPr>
        <w:t xml:space="preserve"> </w:t>
      </w:r>
      <w:r w:rsidRPr="00904F88">
        <w:rPr>
          <w:lang w:val="es-ES"/>
        </w:rPr>
        <w:t xml:space="preserve">con texto e </w:t>
      </w:r>
      <w:r w:rsidR="00914C10" w:rsidRPr="00904F88">
        <w:rPr>
          <w:lang w:val="es-ES"/>
        </w:rPr>
        <w:t>imágenes contenidas dentro de la etiqueta</w:t>
      </w:r>
      <w:r w:rsidR="00A22D4A" w:rsidRPr="00904F88">
        <w:rPr>
          <w:lang w:val="es-ES"/>
        </w:rPr>
        <w:t xml:space="preserve"> </w:t>
      </w:r>
      <w:r w:rsidR="00A22D4A" w:rsidRPr="00904F88">
        <w:rPr>
          <w:rFonts w:ascii="Consolas" w:hAnsi="Consolas"/>
          <w:color w:val="808080"/>
          <w:sz w:val="21"/>
          <w:szCs w:val="21"/>
          <w:lang w:val="es-ES"/>
        </w:rPr>
        <w:t>&lt;</w:t>
      </w:r>
      <w:r w:rsidR="00A22D4A" w:rsidRPr="00904F88">
        <w:rPr>
          <w:rFonts w:ascii="Consolas" w:hAnsi="Consolas"/>
          <w:color w:val="569CD6"/>
          <w:sz w:val="21"/>
          <w:szCs w:val="21"/>
          <w:lang w:val="es-ES"/>
        </w:rPr>
        <w:t>section</w:t>
      </w:r>
      <w:r w:rsidR="00A22D4A" w:rsidRPr="00904F88">
        <w:rPr>
          <w:rFonts w:ascii="Consolas" w:hAnsi="Consolas"/>
          <w:color w:val="CCCCCC"/>
          <w:sz w:val="21"/>
          <w:szCs w:val="21"/>
          <w:lang w:val="es-ES"/>
        </w:rPr>
        <w:t xml:space="preserve"> </w:t>
      </w:r>
      <w:r w:rsidR="00A22D4A" w:rsidRPr="00904F88">
        <w:rPr>
          <w:rFonts w:ascii="Consolas" w:hAnsi="Consolas"/>
          <w:color w:val="9CDCFE"/>
          <w:sz w:val="21"/>
          <w:szCs w:val="21"/>
          <w:lang w:val="es-ES"/>
        </w:rPr>
        <w:t>class</w:t>
      </w:r>
      <w:r w:rsidR="00A22D4A" w:rsidRPr="00904F88">
        <w:rPr>
          <w:rFonts w:ascii="Consolas" w:hAnsi="Consolas"/>
          <w:color w:val="CCCCCC"/>
          <w:sz w:val="21"/>
          <w:szCs w:val="21"/>
          <w:lang w:val="es-ES"/>
        </w:rPr>
        <w:t>=</w:t>
      </w:r>
      <w:r w:rsidR="00A22D4A" w:rsidRPr="00904F88">
        <w:rPr>
          <w:rFonts w:ascii="Consolas" w:hAnsi="Consolas"/>
          <w:color w:val="CE9178"/>
          <w:sz w:val="21"/>
          <w:szCs w:val="21"/>
          <w:lang w:val="es-ES"/>
        </w:rPr>
        <w:t>"texto-principal"</w:t>
      </w:r>
      <w:r w:rsidR="00A22D4A" w:rsidRPr="00904F88">
        <w:rPr>
          <w:rFonts w:ascii="Consolas" w:hAnsi="Consolas"/>
          <w:color w:val="808080"/>
          <w:sz w:val="21"/>
          <w:szCs w:val="21"/>
          <w:lang w:val="es-ES"/>
        </w:rPr>
        <w:t>&gt;</w:t>
      </w:r>
      <w:r w:rsidR="00A22D4A" w:rsidRPr="00904F88">
        <w:rPr>
          <w:lang w:val="es-ES"/>
        </w:rPr>
        <w:t xml:space="preserve"> </w:t>
      </w:r>
    </w:p>
    <w:p w14:paraId="40607C81" w14:textId="77777777" w:rsidR="00914C10" w:rsidRPr="00904F88" w:rsidRDefault="00914C10" w:rsidP="00B96EB3">
      <w:pPr>
        <w:rPr>
          <w:lang w:val="es-ES"/>
        </w:rPr>
      </w:pPr>
    </w:p>
    <w:p w14:paraId="6AF903CA"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"contenido-principal"</w:t>
      </w:r>
      <w:r w:rsidRPr="00904F88">
        <w:rPr>
          <w:rFonts w:ascii="Consolas" w:hAnsi="Consolas"/>
          <w:color w:val="808080"/>
          <w:sz w:val="21"/>
          <w:szCs w:val="21"/>
          <w:lang w:val="es-ES"/>
        </w:rPr>
        <w:t>&gt;</w:t>
      </w:r>
    </w:p>
    <w:p w14:paraId="6E135C35"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w:t>
      </w:r>
      <w:r w:rsidRPr="00904F88">
        <w:rPr>
          <w:rFonts w:ascii="Consolas" w:hAnsi="Consolas"/>
          <w:color w:val="808080"/>
          <w:sz w:val="21"/>
          <w:szCs w:val="21"/>
          <w:lang w:val="es-ES"/>
        </w:rPr>
        <w:t>&gt;</w:t>
      </w:r>
      <w:r w:rsidRPr="00904F88">
        <w:rPr>
          <w:rFonts w:ascii="Consolas" w:hAnsi="Consolas"/>
          <w:color w:val="CCCCCC"/>
          <w:sz w:val="21"/>
          <w:szCs w:val="21"/>
          <w:lang w:val="es-ES"/>
        </w:rPr>
        <w:t>Contenido principal</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77C558F5"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8F2AB02"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"aside"</w:t>
      </w:r>
      <w:r w:rsidRPr="00904F88">
        <w:rPr>
          <w:rFonts w:ascii="Consolas" w:hAnsi="Consolas"/>
          <w:color w:val="808080"/>
          <w:sz w:val="21"/>
          <w:szCs w:val="21"/>
          <w:lang w:val="es-ES"/>
        </w:rPr>
        <w:t>&gt;</w:t>
      </w:r>
    </w:p>
    <w:p w14:paraId="79FB49AD" w14:textId="55CC6A3E"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
    <w:p w14:paraId="38466EC1"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0113B42A"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BF35EC3"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"texto-principal"</w:t>
      </w:r>
      <w:r w:rsidRPr="00904F88">
        <w:rPr>
          <w:rFonts w:ascii="Consolas" w:hAnsi="Consolas"/>
          <w:color w:val="808080"/>
          <w:sz w:val="21"/>
          <w:szCs w:val="21"/>
          <w:lang w:val="es-ES"/>
        </w:rPr>
        <w:t>&gt;</w:t>
      </w:r>
    </w:p>
    <w:p w14:paraId="72873ED2"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B7CA036" w14:textId="555D7AC8"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
    <w:p w14:paraId="171AEA32"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7E974AF0"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lastRenderedPageBreak/>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"texto-principal"</w:t>
      </w:r>
      <w:r w:rsidRPr="00904F88">
        <w:rPr>
          <w:rFonts w:ascii="Consolas" w:hAnsi="Consolas"/>
          <w:color w:val="808080"/>
          <w:sz w:val="21"/>
          <w:szCs w:val="21"/>
          <w:lang w:val="es-ES"/>
        </w:rPr>
        <w:t>&gt;</w:t>
      </w:r>
    </w:p>
    <w:p w14:paraId="1D5B60C1"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559B8E33"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BAB1C4F"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808080"/>
          <w:sz w:val="21"/>
          <w:szCs w:val="21"/>
          <w:lang w:val="es-ES"/>
        </w:rPr>
        <w:t>&gt;</w:t>
      </w:r>
    </w:p>
    <w:p w14:paraId="7E69DE1C" w14:textId="77777777" w:rsidR="00914C10" w:rsidRPr="00904F88" w:rsidRDefault="00914C10" w:rsidP="00914C10">
      <w:pPr>
        <w:rPr>
          <w:lang w:val="es-ES"/>
        </w:rPr>
      </w:pPr>
    </w:p>
    <w:p w14:paraId="08E2B297" w14:textId="152A67FC" w:rsidR="00914C10" w:rsidRPr="00904F88" w:rsidRDefault="00CD3F59" w:rsidP="00B96EB3">
      <w:pPr>
        <w:rPr>
          <w:lang w:val="es-ES"/>
        </w:rPr>
      </w:pPr>
      <w:r w:rsidRPr="00904F88">
        <w:rPr>
          <w:lang w:val="es-ES"/>
        </w:rPr>
        <w:t>Relevante en esta parte de</w:t>
      </w:r>
      <w:r w:rsidR="00917812" w:rsidRPr="00904F88">
        <w:rPr>
          <w:lang w:val="es-ES"/>
        </w:rPr>
        <w:t xml:space="preserve"> la css es en primer lugar que al body le colocamos margin: 0 para ocupe todo el espacio de</w:t>
      </w:r>
      <w:r w:rsidR="00B253F7" w:rsidRPr="00904F88">
        <w:rPr>
          <w:lang w:val="es-ES"/>
        </w:rPr>
        <w:t xml:space="preserve"> la ventana del </w:t>
      </w:r>
      <w:r w:rsidR="00917812" w:rsidRPr="00904F88">
        <w:rPr>
          <w:lang w:val="es-ES"/>
        </w:rPr>
        <w:t>navegador</w:t>
      </w:r>
      <w:r w:rsidR="00B253F7" w:rsidRPr="00904F88">
        <w:rPr>
          <w:lang w:val="es-ES"/>
        </w:rPr>
        <w:t xml:space="preserve"> de html.</w:t>
      </w:r>
    </w:p>
    <w:p w14:paraId="43CA5967" w14:textId="77777777" w:rsidR="00917812" w:rsidRPr="00904F88" w:rsidRDefault="00917812" w:rsidP="00B96EB3">
      <w:pPr>
        <w:rPr>
          <w:lang w:val="es-ES"/>
        </w:rPr>
      </w:pPr>
    </w:p>
    <w:p w14:paraId="72D15509" w14:textId="77777777" w:rsidR="00917812" w:rsidRPr="00015106" w:rsidRDefault="00917812" w:rsidP="00917812">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D7BA7D"/>
          <w:sz w:val="21"/>
          <w:szCs w:val="21"/>
        </w:rPr>
        <w:t>body</w:t>
      </w:r>
      <w:r w:rsidRPr="00015106">
        <w:rPr>
          <w:rFonts w:ascii="Consolas" w:hAnsi="Consolas"/>
          <w:color w:val="CCCCCC"/>
          <w:sz w:val="21"/>
          <w:szCs w:val="21"/>
        </w:rPr>
        <w:t xml:space="preserve"> {</w:t>
      </w:r>
    </w:p>
    <w:p w14:paraId="63B82C02" w14:textId="77777777" w:rsidR="00917812" w:rsidRPr="00015106" w:rsidRDefault="00917812" w:rsidP="0091781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margin</w:t>
      </w:r>
      <w:r w:rsidRPr="00015106">
        <w:rPr>
          <w:rFonts w:ascii="Consolas" w:hAnsi="Consolas"/>
          <w:color w:val="CCCCCC"/>
          <w:sz w:val="21"/>
          <w:szCs w:val="21"/>
        </w:rPr>
        <w:t xml:space="preserve">: </w:t>
      </w:r>
      <w:r w:rsidRPr="00015106">
        <w:rPr>
          <w:rFonts w:ascii="Consolas" w:hAnsi="Consolas"/>
          <w:color w:val="B5CEA8"/>
          <w:sz w:val="21"/>
          <w:szCs w:val="21"/>
        </w:rPr>
        <w:t>0</w:t>
      </w:r>
      <w:r w:rsidRPr="00015106">
        <w:rPr>
          <w:rFonts w:ascii="Consolas" w:hAnsi="Consolas"/>
          <w:color w:val="CCCCCC"/>
          <w:sz w:val="21"/>
          <w:szCs w:val="21"/>
        </w:rPr>
        <w:t>;</w:t>
      </w:r>
    </w:p>
    <w:p w14:paraId="2B7D3EBD" w14:textId="77777777" w:rsidR="00917812" w:rsidRPr="00015106" w:rsidRDefault="00917812" w:rsidP="0091781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padding</w:t>
      </w:r>
      <w:r w:rsidRPr="00015106">
        <w:rPr>
          <w:rFonts w:ascii="Consolas" w:hAnsi="Consolas"/>
          <w:color w:val="CCCCCC"/>
          <w:sz w:val="21"/>
          <w:szCs w:val="21"/>
        </w:rPr>
        <w:t xml:space="preserve">: </w:t>
      </w:r>
      <w:r w:rsidRPr="00015106">
        <w:rPr>
          <w:rFonts w:ascii="Consolas" w:hAnsi="Consolas"/>
          <w:color w:val="B5CEA8"/>
          <w:sz w:val="21"/>
          <w:szCs w:val="21"/>
        </w:rPr>
        <w:t>0</w:t>
      </w:r>
      <w:r w:rsidRPr="00015106">
        <w:rPr>
          <w:rFonts w:ascii="Consolas" w:hAnsi="Consolas"/>
          <w:color w:val="CCCCCC"/>
          <w:sz w:val="21"/>
          <w:szCs w:val="21"/>
        </w:rPr>
        <w:t>;</w:t>
      </w:r>
    </w:p>
    <w:p w14:paraId="7EDCB5B8" w14:textId="77777777" w:rsidR="00917812" w:rsidRPr="00015106" w:rsidRDefault="00917812" w:rsidP="0091781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box-sizing</w:t>
      </w:r>
      <w:r w:rsidRPr="00015106">
        <w:rPr>
          <w:rFonts w:ascii="Consolas" w:hAnsi="Consolas"/>
          <w:color w:val="CCCCCC"/>
          <w:sz w:val="21"/>
          <w:szCs w:val="21"/>
        </w:rPr>
        <w:t xml:space="preserve">: </w:t>
      </w:r>
      <w:r w:rsidRPr="00015106">
        <w:rPr>
          <w:rFonts w:ascii="Consolas" w:hAnsi="Consolas"/>
          <w:color w:val="CE9178"/>
          <w:sz w:val="21"/>
          <w:szCs w:val="21"/>
        </w:rPr>
        <w:t>border-box</w:t>
      </w:r>
      <w:r w:rsidRPr="00015106">
        <w:rPr>
          <w:rFonts w:ascii="Consolas" w:hAnsi="Consolas"/>
          <w:color w:val="CCCCCC"/>
          <w:sz w:val="21"/>
          <w:szCs w:val="21"/>
        </w:rPr>
        <w:t>;</w:t>
      </w:r>
    </w:p>
    <w:p w14:paraId="7434449C" w14:textId="77777777" w:rsidR="00917812" w:rsidRPr="00904F88" w:rsidRDefault="00917812" w:rsidP="0091781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9CDCFE"/>
          <w:sz w:val="21"/>
          <w:szCs w:val="21"/>
          <w:lang w:val="es-ES"/>
        </w:rPr>
        <w:t>width</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100%</w:t>
      </w:r>
      <w:r w:rsidRPr="00904F88">
        <w:rPr>
          <w:rFonts w:ascii="Consolas" w:hAnsi="Consolas"/>
          <w:color w:val="CCCCCC"/>
          <w:sz w:val="21"/>
          <w:szCs w:val="21"/>
          <w:lang w:val="es-ES"/>
        </w:rPr>
        <w:t>;</w:t>
      </w:r>
    </w:p>
    <w:p w14:paraId="1438FCC0" w14:textId="77777777" w:rsidR="00917812" w:rsidRPr="00904F88" w:rsidRDefault="00917812" w:rsidP="0091781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CCCCCC"/>
          <w:sz w:val="21"/>
          <w:szCs w:val="21"/>
          <w:lang w:val="es-ES"/>
        </w:rPr>
        <w:t>;</w:t>
      </w:r>
    </w:p>
    <w:p w14:paraId="694510C3" w14:textId="77777777" w:rsidR="00917812" w:rsidRPr="00904F88" w:rsidRDefault="00917812" w:rsidP="0091781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2C0758CE" w14:textId="77777777" w:rsidR="00917812" w:rsidRPr="00904F88" w:rsidRDefault="00917812" w:rsidP="00B96EB3">
      <w:pPr>
        <w:rPr>
          <w:lang w:val="es-ES"/>
        </w:rPr>
      </w:pPr>
    </w:p>
    <w:p w14:paraId="6384D40E" w14:textId="236436B5" w:rsidR="00914C10" w:rsidRPr="00904F88" w:rsidRDefault="000C5929" w:rsidP="00B96EB3">
      <w:pPr>
        <w:rPr>
          <w:lang w:val="es-ES"/>
        </w:rPr>
      </w:pPr>
      <w:r w:rsidRPr="00904F88">
        <w:rPr>
          <w:lang w:val="es-ES"/>
        </w:rPr>
        <w:t>Ahora la barra de navegación y en general la página web no tiene esa pequeña separación con el borde que tenía antes:</w:t>
      </w:r>
    </w:p>
    <w:p w14:paraId="28F0CE29" w14:textId="6C87234B" w:rsidR="00914C10" w:rsidRPr="00904F88" w:rsidRDefault="00914C10" w:rsidP="00B96EB3">
      <w:pPr>
        <w:rPr>
          <w:lang w:val="es-ES"/>
        </w:rPr>
      </w:pPr>
    </w:p>
    <w:p w14:paraId="247B6B0F" w14:textId="61CEC3EA" w:rsidR="00C75BC0" w:rsidRPr="00904F88" w:rsidRDefault="00C75BC0" w:rsidP="00B96EB3">
      <w:pPr>
        <w:rPr>
          <w:lang w:val="es-ES"/>
        </w:rPr>
      </w:pPr>
      <w:r w:rsidRPr="00904F88">
        <w:rPr>
          <w:noProof/>
          <w:lang w:val="es-ES"/>
        </w:rPr>
        <w:drawing>
          <wp:inline distT="0" distB="0" distL="0" distR="0" wp14:anchorId="543EC212" wp14:editId="2A285FFF">
            <wp:extent cx="6300470" cy="1446530"/>
            <wp:effectExtent l="0" t="0" r="5080" b="1270"/>
            <wp:docPr id="200851104" name="Imagen 1" descr="Imagen que contiene Gráfico de embu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104" name="Imagen 1" descr="Imagen que contiene Gráfico de embudo&#10;&#10;El contenido generado por IA puede ser incorrecto."/>
                    <pic:cNvPicPr/>
                  </pic:nvPicPr>
                  <pic:blipFill>
                    <a:blip r:embed="rId236"/>
                    <a:stretch>
                      <a:fillRect/>
                    </a:stretch>
                  </pic:blipFill>
                  <pic:spPr>
                    <a:xfrm>
                      <a:off x="0" y="0"/>
                      <a:ext cx="6300470" cy="1446530"/>
                    </a:xfrm>
                    <a:prstGeom prst="rect">
                      <a:avLst/>
                    </a:prstGeom>
                  </pic:spPr>
                </pic:pic>
              </a:graphicData>
            </a:graphic>
          </wp:inline>
        </w:drawing>
      </w:r>
    </w:p>
    <w:p w14:paraId="2129CC12" w14:textId="77777777" w:rsidR="00C75BC0" w:rsidRPr="00904F88" w:rsidRDefault="00C75BC0" w:rsidP="00B96EB3">
      <w:pPr>
        <w:rPr>
          <w:lang w:val="es-ES"/>
        </w:rPr>
      </w:pPr>
    </w:p>
    <w:p w14:paraId="55105879" w14:textId="0B1276DB" w:rsidR="00C75BC0" w:rsidRPr="00904F88" w:rsidRDefault="00474FE9" w:rsidP="00B96EB3">
      <w:pPr>
        <w:rPr>
          <w:lang w:val="es-ES"/>
        </w:rPr>
      </w:pPr>
      <w:r w:rsidRPr="00904F88">
        <w:rPr>
          <w:lang w:val="es-ES"/>
        </w:rPr>
        <w:t xml:space="preserve">El aside lo hemos posicionado a la izquierda con la propiedad display: inline-block, con ancho width: 20%, </w:t>
      </w:r>
      <w:r w:rsidR="00E775F9" w:rsidRPr="00904F88">
        <w:rPr>
          <w:lang w:val="es-ES"/>
        </w:rPr>
        <w:t>y vertical-align: top para que se alinee en el principio del contenedor padre, no aparezca en mido. Le damos una altura de height: 60vh para que oc</w:t>
      </w:r>
      <w:r w:rsidR="00D537DE" w:rsidRPr="00904F88">
        <w:rPr>
          <w:lang w:val="es-ES"/>
        </w:rPr>
        <w:t>upe más espacio que el contenido que tiene.</w:t>
      </w:r>
    </w:p>
    <w:p w14:paraId="30DE0FE9" w14:textId="77777777" w:rsidR="00474FE9" w:rsidRPr="00904F88" w:rsidRDefault="00474FE9" w:rsidP="00B96EB3">
      <w:pPr>
        <w:rPr>
          <w:lang w:val="es-ES"/>
        </w:rPr>
      </w:pPr>
    </w:p>
    <w:p w14:paraId="126328B5" w14:textId="77777777" w:rsidR="00474FE9" w:rsidRPr="00904F88" w:rsidRDefault="00474FE9" w:rsidP="00B96EB3">
      <w:pPr>
        <w:rPr>
          <w:lang w:val="es-ES"/>
        </w:rPr>
      </w:pPr>
    </w:p>
    <w:p w14:paraId="5F07614C" w14:textId="77777777" w:rsidR="00474FE9" w:rsidRPr="00015106"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D7BA7D"/>
          <w:sz w:val="21"/>
          <w:szCs w:val="21"/>
        </w:rPr>
        <w:t>.aside</w:t>
      </w:r>
      <w:r w:rsidRPr="00015106">
        <w:rPr>
          <w:rFonts w:ascii="Consolas" w:hAnsi="Consolas"/>
          <w:color w:val="CCCCCC"/>
          <w:sz w:val="21"/>
          <w:szCs w:val="21"/>
        </w:rPr>
        <w:t xml:space="preserve"> {</w:t>
      </w:r>
    </w:p>
    <w:p w14:paraId="392C9A85" w14:textId="77777777" w:rsidR="00474FE9" w:rsidRPr="00015106"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width</w:t>
      </w:r>
      <w:r w:rsidRPr="00015106">
        <w:rPr>
          <w:rFonts w:ascii="Consolas" w:hAnsi="Consolas"/>
          <w:color w:val="CCCCCC"/>
          <w:sz w:val="21"/>
          <w:szCs w:val="21"/>
        </w:rPr>
        <w:t xml:space="preserve">: </w:t>
      </w:r>
      <w:r w:rsidRPr="00015106">
        <w:rPr>
          <w:rFonts w:ascii="Consolas" w:hAnsi="Consolas"/>
          <w:color w:val="B5CEA8"/>
          <w:sz w:val="21"/>
          <w:szCs w:val="21"/>
        </w:rPr>
        <w:t>20%</w:t>
      </w:r>
      <w:r w:rsidRPr="00015106">
        <w:rPr>
          <w:rFonts w:ascii="Consolas" w:hAnsi="Consolas"/>
          <w:color w:val="CCCCCC"/>
          <w:sz w:val="21"/>
          <w:szCs w:val="21"/>
        </w:rPr>
        <w:t>;</w:t>
      </w:r>
    </w:p>
    <w:p w14:paraId="7F30A818" w14:textId="77777777" w:rsidR="00474FE9" w:rsidRPr="00015106"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background-color</w:t>
      </w:r>
      <w:r w:rsidRPr="00015106">
        <w:rPr>
          <w:rFonts w:ascii="Consolas" w:hAnsi="Consolas"/>
          <w:color w:val="CCCCCC"/>
          <w:sz w:val="21"/>
          <w:szCs w:val="21"/>
        </w:rPr>
        <w:t xml:space="preserve">: </w:t>
      </w:r>
      <w:r w:rsidRPr="00015106">
        <w:rPr>
          <w:rFonts w:ascii="Consolas" w:hAnsi="Consolas"/>
          <w:color w:val="CE9178"/>
          <w:sz w:val="21"/>
          <w:szCs w:val="21"/>
        </w:rPr>
        <w:t>#BBDEFB</w:t>
      </w:r>
      <w:r w:rsidRPr="00015106">
        <w:rPr>
          <w:rFonts w:ascii="Consolas" w:hAnsi="Consolas"/>
          <w:color w:val="CCCCCC"/>
          <w:sz w:val="21"/>
          <w:szCs w:val="21"/>
        </w:rPr>
        <w:t>;</w:t>
      </w:r>
    </w:p>
    <w:p w14:paraId="08ADA160" w14:textId="77777777" w:rsidR="00474FE9" w:rsidRPr="00015106"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p>
    <w:p w14:paraId="08148EB5" w14:textId="77777777" w:rsidR="00474FE9" w:rsidRPr="00015106"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padding</w:t>
      </w:r>
      <w:r w:rsidRPr="00015106">
        <w:rPr>
          <w:rFonts w:ascii="Consolas" w:hAnsi="Consolas"/>
          <w:color w:val="CCCCCC"/>
          <w:sz w:val="21"/>
          <w:szCs w:val="21"/>
        </w:rPr>
        <w:t xml:space="preserve">: </w:t>
      </w:r>
      <w:r w:rsidRPr="00015106">
        <w:rPr>
          <w:rFonts w:ascii="Consolas" w:hAnsi="Consolas"/>
          <w:color w:val="B5CEA8"/>
          <w:sz w:val="21"/>
          <w:szCs w:val="21"/>
        </w:rPr>
        <w:t>10px</w:t>
      </w:r>
      <w:r w:rsidRPr="00015106">
        <w:rPr>
          <w:rFonts w:ascii="Consolas" w:hAnsi="Consolas"/>
          <w:color w:val="CCCCCC"/>
          <w:sz w:val="21"/>
          <w:szCs w:val="21"/>
        </w:rPr>
        <w:t>;</w:t>
      </w:r>
    </w:p>
    <w:p w14:paraId="17B37D63" w14:textId="77777777" w:rsidR="00474FE9" w:rsidRPr="00015106"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display</w:t>
      </w:r>
      <w:r w:rsidRPr="00015106">
        <w:rPr>
          <w:rFonts w:ascii="Consolas" w:hAnsi="Consolas"/>
          <w:color w:val="CCCCCC"/>
          <w:sz w:val="21"/>
          <w:szCs w:val="21"/>
        </w:rPr>
        <w:t xml:space="preserve">: </w:t>
      </w:r>
      <w:r w:rsidRPr="00015106">
        <w:rPr>
          <w:rFonts w:ascii="Consolas" w:hAnsi="Consolas"/>
          <w:color w:val="CE9178"/>
          <w:sz w:val="21"/>
          <w:szCs w:val="21"/>
        </w:rPr>
        <w:t>inline-block</w:t>
      </w:r>
      <w:r w:rsidRPr="00015106">
        <w:rPr>
          <w:rFonts w:ascii="Consolas" w:hAnsi="Consolas"/>
          <w:color w:val="CCCCCC"/>
          <w:sz w:val="21"/>
          <w:szCs w:val="21"/>
        </w:rPr>
        <w:t>;</w:t>
      </w:r>
    </w:p>
    <w:p w14:paraId="5BDE0B51" w14:textId="77777777" w:rsidR="00474FE9" w:rsidRPr="00015106"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vertical-align</w:t>
      </w:r>
      <w:r w:rsidRPr="00015106">
        <w:rPr>
          <w:rFonts w:ascii="Consolas" w:hAnsi="Consolas"/>
          <w:color w:val="CCCCCC"/>
          <w:sz w:val="21"/>
          <w:szCs w:val="21"/>
        </w:rPr>
        <w:t xml:space="preserve">: </w:t>
      </w:r>
      <w:r w:rsidRPr="00015106">
        <w:rPr>
          <w:rFonts w:ascii="Consolas" w:hAnsi="Consolas"/>
          <w:color w:val="CE9178"/>
          <w:sz w:val="21"/>
          <w:szCs w:val="21"/>
        </w:rPr>
        <w:t>top</w:t>
      </w:r>
      <w:r w:rsidRPr="00015106">
        <w:rPr>
          <w:rFonts w:ascii="Consolas" w:hAnsi="Consolas"/>
          <w:color w:val="CCCCCC"/>
          <w:sz w:val="21"/>
          <w:szCs w:val="21"/>
        </w:rPr>
        <w:t>;</w:t>
      </w:r>
    </w:p>
    <w:p w14:paraId="7064FFC9" w14:textId="77777777" w:rsidR="00474FE9" w:rsidRPr="00015106"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max-width</w:t>
      </w:r>
      <w:r w:rsidRPr="00015106">
        <w:rPr>
          <w:rFonts w:ascii="Consolas" w:hAnsi="Consolas"/>
          <w:color w:val="CCCCCC"/>
          <w:sz w:val="21"/>
          <w:szCs w:val="21"/>
        </w:rPr>
        <w:t xml:space="preserve">: </w:t>
      </w:r>
      <w:r w:rsidRPr="00015106">
        <w:rPr>
          <w:rFonts w:ascii="Consolas" w:hAnsi="Consolas"/>
          <w:color w:val="B5CEA8"/>
          <w:sz w:val="21"/>
          <w:szCs w:val="21"/>
        </w:rPr>
        <w:t>10%</w:t>
      </w:r>
      <w:r w:rsidRPr="00015106">
        <w:rPr>
          <w:rFonts w:ascii="Consolas" w:hAnsi="Consolas"/>
          <w:color w:val="CCCCCC"/>
          <w:sz w:val="21"/>
          <w:szCs w:val="21"/>
        </w:rPr>
        <w:t>;</w:t>
      </w:r>
    </w:p>
    <w:p w14:paraId="6DB5A84B" w14:textId="77777777" w:rsidR="00474FE9" w:rsidRPr="00015106"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max-height</w:t>
      </w:r>
      <w:r w:rsidRPr="00015106">
        <w:rPr>
          <w:rFonts w:ascii="Consolas" w:hAnsi="Consolas"/>
          <w:color w:val="CCCCCC"/>
          <w:sz w:val="21"/>
          <w:szCs w:val="21"/>
        </w:rPr>
        <w:t xml:space="preserve">: </w:t>
      </w:r>
      <w:r w:rsidRPr="00015106">
        <w:rPr>
          <w:rFonts w:ascii="Consolas" w:hAnsi="Consolas"/>
          <w:color w:val="B5CEA8"/>
          <w:sz w:val="21"/>
          <w:szCs w:val="21"/>
        </w:rPr>
        <w:t>50%</w:t>
      </w:r>
      <w:r w:rsidRPr="00015106">
        <w:rPr>
          <w:rFonts w:ascii="Consolas" w:hAnsi="Consolas"/>
          <w:color w:val="CCCCCC"/>
          <w:sz w:val="21"/>
          <w:szCs w:val="21"/>
        </w:rPr>
        <w:t>;</w:t>
      </w:r>
    </w:p>
    <w:p w14:paraId="6D064333" w14:textId="77777777" w:rsidR="00474FE9" w:rsidRPr="00015106"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lastRenderedPageBreak/>
        <w:t xml:space="preserve">            </w:t>
      </w:r>
      <w:r w:rsidRPr="00015106">
        <w:rPr>
          <w:rFonts w:ascii="Consolas" w:hAnsi="Consolas"/>
          <w:color w:val="9CDCFE"/>
          <w:sz w:val="21"/>
          <w:szCs w:val="21"/>
        </w:rPr>
        <w:t>height</w:t>
      </w:r>
      <w:r w:rsidRPr="00015106">
        <w:rPr>
          <w:rFonts w:ascii="Consolas" w:hAnsi="Consolas"/>
          <w:color w:val="CCCCCC"/>
          <w:sz w:val="21"/>
          <w:szCs w:val="21"/>
        </w:rPr>
        <w:t xml:space="preserve">: </w:t>
      </w:r>
      <w:r w:rsidRPr="00015106">
        <w:rPr>
          <w:rFonts w:ascii="Consolas" w:hAnsi="Consolas"/>
          <w:color w:val="B5CEA8"/>
          <w:sz w:val="21"/>
          <w:szCs w:val="21"/>
        </w:rPr>
        <w:t>60vh</w:t>
      </w:r>
      <w:r w:rsidRPr="00015106">
        <w:rPr>
          <w:rFonts w:ascii="Consolas" w:hAnsi="Consolas"/>
          <w:color w:val="CCCCCC"/>
          <w:sz w:val="21"/>
          <w:szCs w:val="21"/>
        </w:rPr>
        <w:t>;</w:t>
      </w:r>
    </w:p>
    <w:p w14:paraId="244CE268" w14:textId="77777777" w:rsidR="00474FE9" w:rsidRPr="00015106"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rPr>
      </w:pPr>
    </w:p>
    <w:p w14:paraId="34967265" w14:textId="77777777" w:rsidR="00474FE9" w:rsidRPr="00015106"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margin-left</w:t>
      </w:r>
      <w:r w:rsidRPr="00015106">
        <w:rPr>
          <w:rFonts w:ascii="Consolas" w:hAnsi="Consolas"/>
          <w:color w:val="CCCCCC"/>
          <w:sz w:val="21"/>
          <w:szCs w:val="21"/>
        </w:rPr>
        <w:t xml:space="preserve">: </w:t>
      </w:r>
      <w:r w:rsidRPr="00015106">
        <w:rPr>
          <w:rFonts w:ascii="Consolas" w:hAnsi="Consolas"/>
          <w:color w:val="B5CEA8"/>
          <w:sz w:val="21"/>
          <w:szCs w:val="21"/>
        </w:rPr>
        <w:t>1%</w:t>
      </w:r>
      <w:r w:rsidRPr="00015106">
        <w:rPr>
          <w:rFonts w:ascii="Consolas" w:hAnsi="Consolas"/>
          <w:color w:val="CCCCCC"/>
          <w:sz w:val="21"/>
          <w:szCs w:val="21"/>
        </w:rPr>
        <w:t>;</w:t>
      </w:r>
    </w:p>
    <w:p w14:paraId="0AAF5287" w14:textId="77777777" w:rsidR="00474FE9" w:rsidRPr="00904F88"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CCCCCC"/>
          <w:sz w:val="21"/>
          <w:szCs w:val="21"/>
          <w:lang w:val="es-ES"/>
        </w:rPr>
        <w:t>}</w:t>
      </w:r>
    </w:p>
    <w:p w14:paraId="02FDC39D" w14:textId="77777777" w:rsidR="00474FE9" w:rsidRPr="00904F88"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D0B4612" w14:textId="77777777" w:rsidR="00474FE9" w:rsidRPr="00904F88" w:rsidRDefault="00474FE9" w:rsidP="00B96EB3">
      <w:pPr>
        <w:rPr>
          <w:lang w:val="es-ES"/>
        </w:rPr>
      </w:pPr>
    </w:p>
    <w:p w14:paraId="11E60600" w14:textId="77777777" w:rsidR="00C75BC0" w:rsidRPr="00904F88" w:rsidRDefault="00C75BC0" w:rsidP="00B96EB3">
      <w:pPr>
        <w:rPr>
          <w:lang w:val="es-ES"/>
        </w:rPr>
      </w:pPr>
    </w:p>
    <w:p w14:paraId="3F2593F4" w14:textId="6688AC3B" w:rsidR="00C75BC0" w:rsidRPr="00904F88" w:rsidRDefault="00D4198A" w:rsidP="00B96EB3">
      <w:pPr>
        <w:rPr>
          <w:lang w:val="es-ES"/>
        </w:rPr>
      </w:pPr>
      <w:r w:rsidRPr="00904F88">
        <w:rPr>
          <w:lang w:val="es-ES"/>
        </w:rPr>
        <w:t>Al texto principal</w:t>
      </w:r>
      <w:r w:rsidR="009E1CC8" w:rsidRPr="00904F88">
        <w:rPr>
          <w:lang w:val="es-ES"/>
        </w:rPr>
        <w:t xml:space="preserve">, es decir las dos secciones con texto e imagenes </w:t>
      </w:r>
      <w:r w:rsidRPr="00904F88">
        <w:rPr>
          <w:lang w:val="es-ES"/>
        </w:rPr>
        <w:t xml:space="preserve"> le hemos dado un tamaño de 40%. Al ser tanto el aside como el t</w:t>
      </w:r>
      <w:r w:rsidR="009E1CC8" w:rsidRPr="00904F88">
        <w:rPr>
          <w:lang w:val="es-ES"/>
        </w:rPr>
        <w:t>exto-principal</w:t>
      </w:r>
      <w:r w:rsidR="00D26137" w:rsidRPr="00904F88">
        <w:rPr>
          <w:lang w:val="es-ES"/>
        </w:rPr>
        <w:t xml:space="preserve"> </w:t>
      </w:r>
      <w:r w:rsidR="00381420" w:rsidRPr="00904F88">
        <w:rPr>
          <w:lang w:val="es-ES"/>
        </w:rPr>
        <w:t xml:space="preserve">de tipo </w:t>
      </w:r>
      <w:r w:rsidR="00D26137" w:rsidRPr="00904F88">
        <w:rPr>
          <w:lang w:val="es-ES"/>
        </w:rPr>
        <w:t>border</w:t>
      </w:r>
      <w:r w:rsidR="00381420" w:rsidRPr="00904F88">
        <w:rPr>
          <w:lang w:val="es-ES"/>
        </w:rPr>
        <w:t>-</w:t>
      </w:r>
      <w:r w:rsidR="00D26137" w:rsidRPr="00904F88">
        <w:rPr>
          <w:lang w:val="es-ES"/>
        </w:rPr>
        <w:t>box, los tres suman un 100%</w:t>
      </w:r>
      <w:r w:rsidR="00022E57" w:rsidRPr="00904F88">
        <w:rPr>
          <w:lang w:val="es-ES"/>
        </w:rPr>
        <w:t>,</w:t>
      </w:r>
      <w:r w:rsidR="00D26137" w:rsidRPr="00904F88">
        <w:rPr>
          <w:lang w:val="es-ES"/>
        </w:rPr>
        <w:t xml:space="preserve"> 20%+40%+40%=100</w:t>
      </w:r>
      <w:r w:rsidR="00381420" w:rsidRPr="00904F88">
        <w:rPr>
          <w:lang w:val="es-ES"/>
        </w:rPr>
        <w:t>%</w:t>
      </w:r>
      <w:r w:rsidR="00D26137" w:rsidRPr="00904F88">
        <w:rPr>
          <w:lang w:val="es-ES"/>
        </w:rPr>
        <w:t xml:space="preserve"> incluidos sus bordes y </w:t>
      </w:r>
      <w:r w:rsidR="00022E57" w:rsidRPr="00904F88">
        <w:rPr>
          <w:lang w:val="es-ES"/>
        </w:rPr>
        <w:t>márgenes, por lo que pueden aparecer los tres elementos en línea.</w:t>
      </w:r>
      <w:r w:rsidR="00B55BE9" w:rsidRPr="00904F88">
        <w:rPr>
          <w:lang w:val="es-ES"/>
        </w:rPr>
        <w:t xml:space="preserve"> La altura de estas dos secciones va definida por los elementos que contiene.</w:t>
      </w:r>
    </w:p>
    <w:p w14:paraId="783B0222" w14:textId="77777777" w:rsidR="00D4198A" w:rsidRPr="00904F88" w:rsidRDefault="00D4198A" w:rsidP="00B96EB3">
      <w:pPr>
        <w:rPr>
          <w:lang w:val="es-ES"/>
        </w:rPr>
      </w:pPr>
    </w:p>
    <w:p w14:paraId="415F462B" w14:textId="77777777" w:rsidR="00D4198A" w:rsidRPr="00015106" w:rsidRDefault="00D4198A" w:rsidP="00D4198A">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D7BA7D"/>
          <w:sz w:val="21"/>
          <w:szCs w:val="21"/>
        </w:rPr>
        <w:t>.texto-principal</w:t>
      </w:r>
      <w:r w:rsidRPr="00015106">
        <w:rPr>
          <w:rFonts w:ascii="Consolas" w:hAnsi="Consolas"/>
          <w:color w:val="CCCCCC"/>
          <w:sz w:val="21"/>
          <w:szCs w:val="21"/>
        </w:rPr>
        <w:t xml:space="preserve"> {</w:t>
      </w:r>
    </w:p>
    <w:p w14:paraId="7F13B1D0" w14:textId="77777777" w:rsidR="00D4198A" w:rsidRPr="00015106" w:rsidRDefault="00D4198A" w:rsidP="00D4198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width</w:t>
      </w:r>
      <w:r w:rsidRPr="00015106">
        <w:rPr>
          <w:rFonts w:ascii="Consolas" w:hAnsi="Consolas"/>
          <w:color w:val="CCCCCC"/>
          <w:sz w:val="21"/>
          <w:szCs w:val="21"/>
        </w:rPr>
        <w:t xml:space="preserve">: </w:t>
      </w:r>
      <w:r w:rsidRPr="00015106">
        <w:rPr>
          <w:rFonts w:ascii="Consolas" w:hAnsi="Consolas"/>
          <w:color w:val="B5CEA8"/>
          <w:sz w:val="21"/>
          <w:szCs w:val="21"/>
        </w:rPr>
        <w:t>40%</w:t>
      </w:r>
      <w:r w:rsidRPr="00015106">
        <w:rPr>
          <w:rFonts w:ascii="Consolas" w:hAnsi="Consolas"/>
          <w:color w:val="CCCCCC"/>
          <w:sz w:val="21"/>
          <w:szCs w:val="21"/>
        </w:rPr>
        <w:t>;</w:t>
      </w:r>
    </w:p>
    <w:p w14:paraId="319982BB" w14:textId="77777777" w:rsidR="00D4198A" w:rsidRPr="00015106" w:rsidRDefault="00D4198A" w:rsidP="00D4198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display</w:t>
      </w:r>
      <w:r w:rsidRPr="00015106">
        <w:rPr>
          <w:rFonts w:ascii="Consolas" w:hAnsi="Consolas"/>
          <w:color w:val="CCCCCC"/>
          <w:sz w:val="21"/>
          <w:szCs w:val="21"/>
        </w:rPr>
        <w:t xml:space="preserve">: </w:t>
      </w:r>
      <w:r w:rsidRPr="00015106">
        <w:rPr>
          <w:rFonts w:ascii="Consolas" w:hAnsi="Consolas"/>
          <w:color w:val="CE9178"/>
          <w:sz w:val="21"/>
          <w:szCs w:val="21"/>
        </w:rPr>
        <w:t>inline-block</w:t>
      </w:r>
      <w:r w:rsidRPr="00015106">
        <w:rPr>
          <w:rFonts w:ascii="Consolas" w:hAnsi="Consolas"/>
          <w:color w:val="CCCCCC"/>
          <w:sz w:val="21"/>
          <w:szCs w:val="21"/>
        </w:rPr>
        <w:t>;</w:t>
      </w:r>
    </w:p>
    <w:p w14:paraId="693917AC" w14:textId="06243C23" w:rsidR="00D4198A" w:rsidRPr="00015106" w:rsidRDefault="00D4198A" w:rsidP="00D4198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vertical-align</w:t>
      </w:r>
      <w:r w:rsidRPr="00015106">
        <w:rPr>
          <w:rFonts w:ascii="Consolas" w:hAnsi="Consolas"/>
          <w:color w:val="CCCCCC"/>
          <w:sz w:val="21"/>
          <w:szCs w:val="21"/>
        </w:rPr>
        <w:t xml:space="preserve">: </w:t>
      </w:r>
      <w:r w:rsidR="00B55BE9" w:rsidRPr="00015106">
        <w:rPr>
          <w:rFonts w:ascii="Consolas" w:hAnsi="Consolas"/>
          <w:color w:val="CCCCCC"/>
          <w:sz w:val="21"/>
          <w:szCs w:val="21"/>
        </w:rPr>
        <w:t>top</w:t>
      </w:r>
      <w:r w:rsidRPr="00015106">
        <w:rPr>
          <w:rFonts w:ascii="Consolas" w:hAnsi="Consolas"/>
          <w:color w:val="CCCCCC"/>
          <w:sz w:val="21"/>
          <w:szCs w:val="21"/>
        </w:rPr>
        <w:t>;</w:t>
      </w:r>
    </w:p>
    <w:p w14:paraId="4E4E1639" w14:textId="77777777" w:rsidR="00D4198A" w:rsidRPr="00015106" w:rsidRDefault="00D4198A" w:rsidP="00D4198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background-color</w:t>
      </w:r>
      <w:r w:rsidRPr="00015106">
        <w:rPr>
          <w:rFonts w:ascii="Consolas" w:hAnsi="Consolas"/>
          <w:color w:val="CCCCCC"/>
          <w:sz w:val="21"/>
          <w:szCs w:val="21"/>
        </w:rPr>
        <w:t xml:space="preserve">: </w:t>
      </w:r>
      <w:r w:rsidRPr="00015106">
        <w:rPr>
          <w:rFonts w:ascii="Consolas" w:hAnsi="Consolas"/>
          <w:color w:val="CE9178"/>
          <w:sz w:val="21"/>
          <w:szCs w:val="21"/>
        </w:rPr>
        <w:t>#F3E5F5</w:t>
      </w:r>
      <w:r w:rsidRPr="00015106">
        <w:rPr>
          <w:rFonts w:ascii="Consolas" w:hAnsi="Consolas"/>
          <w:color w:val="CCCCCC"/>
          <w:sz w:val="21"/>
          <w:szCs w:val="21"/>
        </w:rPr>
        <w:t>;</w:t>
      </w:r>
    </w:p>
    <w:p w14:paraId="24B76266" w14:textId="77777777" w:rsidR="00D4198A" w:rsidRPr="00015106" w:rsidRDefault="00D4198A" w:rsidP="00D4198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padding</w:t>
      </w:r>
      <w:r w:rsidRPr="00015106">
        <w:rPr>
          <w:rFonts w:ascii="Consolas" w:hAnsi="Consolas"/>
          <w:color w:val="CCCCCC"/>
          <w:sz w:val="21"/>
          <w:szCs w:val="21"/>
        </w:rPr>
        <w:t xml:space="preserve">: </w:t>
      </w:r>
      <w:r w:rsidRPr="00015106">
        <w:rPr>
          <w:rFonts w:ascii="Consolas" w:hAnsi="Consolas"/>
          <w:color w:val="B5CEA8"/>
          <w:sz w:val="21"/>
          <w:szCs w:val="21"/>
        </w:rPr>
        <w:t>10px</w:t>
      </w:r>
      <w:r w:rsidRPr="00015106">
        <w:rPr>
          <w:rFonts w:ascii="Consolas" w:hAnsi="Consolas"/>
          <w:color w:val="CCCCCC"/>
          <w:sz w:val="21"/>
          <w:szCs w:val="21"/>
        </w:rPr>
        <w:t>;</w:t>
      </w:r>
    </w:p>
    <w:p w14:paraId="2A46A6CB" w14:textId="77777777" w:rsidR="00D4198A" w:rsidRPr="00015106" w:rsidRDefault="00D4198A" w:rsidP="00D4198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box-sizing</w:t>
      </w:r>
      <w:r w:rsidRPr="00015106">
        <w:rPr>
          <w:rFonts w:ascii="Consolas" w:hAnsi="Consolas"/>
          <w:color w:val="CCCCCC"/>
          <w:sz w:val="21"/>
          <w:szCs w:val="21"/>
        </w:rPr>
        <w:t xml:space="preserve">: </w:t>
      </w:r>
      <w:r w:rsidRPr="00015106">
        <w:rPr>
          <w:rFonts w:ascii="Consolas" w:hAnsi="Consolas"/>
          <w:color w:val="CE9178"/>
          <w:sz w:val="21"/>
          <w:szCs w:val="21"/>
        </w:rPr>
        <w:t>border-box</w:t>
      </w:r>
      <w:r w:rsidRPr="00015106">
        <w:rPr>
          <w:rFonts w:ascii="Consolas" w:hAnsi="Consolas"/>
          <w:color w:val="CCCCCC"/>
          <w:sz w:val="21"/>
          <w:szCs w:val="21"/>
        </w:rPr>
        <w:t>;</w:t>
      </w:r>
    </w:p>
    <w:p w14:paraId="73797503" w14:textId="77777777" w:rsidR="00D4198A" w:rsidRPr="00015106" w:rsidRDefault="00D4198A" w:rsidP="00D4198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margin-bottom</w:t>
      </w:r>
      <w:r w:rsidRPr="00015106">
        <w:rPr>
          <w:rFonts w:ascii="Consolas" w:hAnsi="Consolas"/>
          <w:color w:val="CCCCCC"/>
          <w:sz w:val="21"/>
          <w:szCs w:val="21"/>
        </w:rPr>
        <w:t xml:space="preserve">: </w:t>
      </w:r>
      <w:r w:rsidRPr="00015106">
        <w:rPr>
          <w:rFonts w:ascii="Consolas" w:hAnsi="Consolas"/>
          <w:color w:val="B5CEA8"/>
          <w:sz w:val="21"/>
          <w:szCs w:val="21"/>
        </w:rPr>
        <w:t>20px</w:t>
      </w:r>
      <w:r w:rsidRPr="00015106">
        <w:rPr>
          <w:rFonts w:ascii="Consolas" w:hAnsi="Consolas"/>
          <w:color w:val="CCCCCC"/>
          <w:sz w:val="21"/>
          <w:szCs w:val="21"/>
        </w:rPr>
        <w:t>;</w:t>
      </w:r>
    </w:p>
    <w:p w14:paraId="158AE7EF" w14:textId="77777777" w:rsidR="00D4198A" w:rsidRPr="00015106" w:rsidRDefault="00D4198A" w:rsidP="00D4198A">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margin-left</w:t>
      </w:r>
      <w:r w:rsidRPr="00015106">
        <w:rPr>
          <w:rFonts w:ascii="Consolas" w:hAnsi="Consolas"/>
          <w:color w:val="CCCCCC"/>
          <w:sz w:val="21"/>
          <w:szCs w:val="21"/>
        </w:rPr>
        <w:t xml:space="preserve">: </w:t>
      </w:r>
      <w:r w:rsidRPr="00015106">
        <w:rPr>
          <w:rFonts w:ascii="Consolas" w:hAnsi="Consolas"/>
          <w:color w:val="B5CEA8"/>
          <w:sz w:val="21"/>
          <w:szCs w:val="21"/>
        </w:rPr>
        <w:t>2%</w:t>
      </w:r>
      <w:r w:rsidRPr="00015106">
        <w:rPr>
          <w:rFonts w:ascii="Consolas" w:hAnsi="Consolas"/>
          <w:color w:val="CCCCCC"/>
          <w:sz w:val="21"/>
          <w:szCs w:val="21"/>
        </w:rPr>
        <w:t>;</w:t>
      </w:r>
    </w:p>
    <w:p w14:paraId="0CF06869" w14:textId="77777777" w:rsidR="00D4198A" w:rsidRPr="00904F88" w:rsidRDefault="00D4198A" w:rsidP="00D4198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CCCCCC"/>
          <w:sz w:val="21"/>
          <w:szCs w:val="21"/>
          <w:lang w:val="es-ES"/>
        </w:rPr>
        <w:t>}</w:t>
      </w:r>
    </w:p>
    <w:p w14:paraId="11C9294E" w14:textId="77777777" w:rsidR="00D4198A" w:rsidRPr="00904F88" w:rsidRDefault="00D4198A" w:rsidP="00B96EB3">
      <w:pPr>
        <w:rPr>
          <w:lang w:val="es-ES"/>
        </w:rPr>
      </w:pPr>
    </w:p>
    <w:p w14:paraId="685E3305" w14:textId="77777777" w:rsidR="00B55BE9" w:rsidRPr="00904F88" w:rsidRDefault="00B55BE9" w:rsidP="00B96EB3">
      <w:pPr>
        <w:rPr>
          <w:lang w:val="es-ES"/>
        </w:rPr>
      </w:pPr>
    </w:p>
    <w:p w14:paraId="13BF7B2C" w14:textId="77777777" w:rsidR="00055348" w:rsidRPr="00904F88" w:rsidRDefault="00055348" w:rsidP="00B96EB3">
      <w:pPr>
        <w:rPr>
          <w:lang w:val="es-ES"/>
        </w:rPr>
      </w:pPr>
    </w:p>
    <w:p w14:paraId="7651A588" w14:textId="788DE0D5" w:rsidR="00055348" w:rsidRPr="00904F88" w:rsidRDefault="005B0B8A" w:rsidP="005B0B8A">
      <w:pPr>
        <w:pStyle w:val="Ttulo2"/>
        <w:rPr>
          <w:lang w:val="es-ES"/>
        </w:rPr>
      </w:pPr>
      <w:bookmarkStart w:id="90" w:name="_Toc210640563"/>
      <w:r w:rsidRPr="00904F88">
        <w:rPr>
          <w:lang w:val="es-ES"/>
        </w:rPr>
        <w:t>La página servicios</w:t>
      </w:r>
      <w:bookmarkEnd w:id="90"/>
    </w:p>
    <w:p w14:paraId="6F5A42A6" w14:textId="77777777" w:rsidR="005B0B8A" w:rsidRPr="00904F88" w:rsidRDefault="005B0B8A" w:rsidP="005B0B8A">
      <w:pPr>
        <w:rPr>
          <w:lang w:val="es-ES"/>
        </w:rPr>
      </w:pPr>
    </w:p>
    <w:p w14:paraId="6467EE7B" w14:textId="3F6D52C4" w:rsidR="006F5BC0" w:rsidRPr="00904F88" w:rsidRDefault="005B0B8A" w:rsidP="005B0B8A">
      <w:pPr>
        <w:rPr>
          <w:lang w:val="es-ES"/>
        </w:rPr>
      </w:pPr>
      <w:r w:rsidRPr="00904F88">
        <w:rPr>
          <w:lang w:val="es-ES"/>
        </w:rPr>
        <w:t>Vamos a ampliar nuestr</w:t>
      </w:r>
      <w:r w:rsidR="001F0AAC" w:rsidRPr="00904F88">
        <w:rPr>
          <w:lang w:val="es-ES"/>
        </w:rPr>
        <w:t xml:space="preserve">o servicio web con una nueva página servicios.html. Para ello lo primero es preparar los enlaces del menú para poder movernos entre páginas, </w:t>
      </w:r>
      <w:r w:rsidR="00532D70" w:rsidRPr="00904F88">
        <w:rPr>
          <w:lang w:val="es-ES"/>
        </w:rPr>
        <w:t>modificando el atributo href de los enlaces.</w:t>
      </w:r>
      <w:r w:rsidR="006F5BC0" w:rsidRPr="00904F88">
        <w:rPr>
          <w:lang w:val="es-ES"/>
        </w:rPr>
        <w:t xml:space="preserve"> En la página index.html modificamos el menú de la siguiente manera añadiendo lo </w:t>
      </w:r>
      <w:r w:rsidR="001C21ED" w:rsidRPr="00904F88">
        <w:rPr>
          <w:lang w:val="es-ES"/>
        </w:rPr>
        <w:t>resaltado en azul</w:t>
      </w:r>
      <w:r w:rsidR="006F5BC0" w:rsidRPr="00904F88">
        <w:rPr>
          <w:lang w:val="es-ES"/>
        </w:rPr>
        <w:t>:</w:t>
      </w:r>
    </w:p>
    <w:p w14:paraId="40214273" w14:textId="77777777" w:rsidR="006F5BC0" w:rsidRPr="00904F88" w:rsidRDefault="006F5BC0" w:rsidP="005B0B8A">
      <w:pPr>
        <w:rPr>
          <w:lang w:val="es-ES"/>
        </w:rPr>
      </w:pPr>
    </w:p>
    <w:p w14:paraId="1A0A64BB" w14:textId="77777777" w:rsidR="00BA6D3E" w:rsidRPr="00904F88" w:rsidRDefault="006F5BC0" w:rsidP="006F5B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
    <w:p w14:paraId="71E10275" w14:textId="77777777" w:rsidR="00BA6D3E" w:rsidRPr="00015106" w:rsidRDefault="00BA6D3E" w:rsidP="00BA6D3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main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"contenido-principal"</w:t>
      </w:r>
      <w:r w:rsidRPr="00015106">
        <w:rPr>
          <w:rFonts w:ascii="Consolas" w:hAnsi="Consolas"/>
          <w:color w:val="808080"/>
          <w:sz w:val="21"/>
          <w:szCs w:val="21"/>
        </w:rPr>
        <w:t>&gt;</w:t>
      </w:r>
    </w:p>
    <w:p w14:paraId="602828EE" w14:textId="77777777" w:rsidR="00BA6D3E" w:rsidRPr="00015106" w:rsidRDefault="00BA6D3E" w:rsidP="00BA6D3E">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"titulo"</w:t>
      </w:r>
      <w:r w:rsidRPr="00015106">
        <w:rPr>
          <w:rFonts w:ascii="Consolas" w:hAnsi="Consolas"/>
          <w:color w:val="808080"/>
          <w:sz w:val="21"/>
          <w:szCs w:val="21"/>
        </w:rPr>
        <w:t>&gt;</w:t>
      </w:r>
      <w:r w:rsidRPr="00015106">
        <w:rPr>
          <w:rFonts w:ascii="Consolas" w:hAnsi="Consolas"/>
          <w:color w:val="CCCCCC"/>
          <w:sz w:val="21"/>
          <w:szCs w:val="21"/>
        </w:rPr>
        <w:t>Contenido principal</w:t>
      </w:r>
      <w:r w:rsidRPr="00015106">
        <w:rPr>
          <w:rFonts w:ascii="Consolas" w:hAnsi="Consolas"/>
          <w:color w:val="808080"/>
          <w:sz w:val="21"/>
          <w:szCs w:val="21"/>
        </w:rPr>
        <w:t>&lt;/</w:t>
      </w:r>
      <w:r w:rsidRPr="00015106">
        <w:rPr>
          <w:rFonts w:ascii="Consolas" w:hAnsi="Consolas"/>
          <w:color w:val="569CD6"/>
          <w:sz w:val="21"/>
          <w:szCs w:val="21"/>
        </w:rPr>
        <w:t>h1</w:t>
      </w:r>
      <w:r w:rsidRPr="00015106">
        <w:rPr>
          <w:rFonts w:ascii="Consolas" w:hAnsi="Consolas"/>
          <w:color w:val="808080"/>
          <w:sz w:val="21"/>
          <w:szCs w:val="21"/>
        </w:rPr>
        <w:t>&gt;</w:t>
      </w:r>
    </w:p>
    <w:p w14:paraId="4142C552" w14:textId="77777777" w:rsidR="00BA6D3E" w:rsidRPr="00015106" w:rsidRDefault="00BA6D3E" w:rsidP="006F5BC0">
      <w:pPr>
        <w:widowControl/>
        <w:shd w:val="clear" w:color="auto" w:fill="1F1F1F"/>
        <w:autoSpaceDE/>
        <w:autoSpaceDN/>
        <w:adjustRightInd/>
        <w:spacing w:before="0" w:after="0" w:line="285" w:lineRule="atLeast"/>
        <w:jc w:val="left"/>
        <w:rPr>
          <w:rFonts w:ascii="Consolas" w:hAnsi="Consolas"/>
          <w:color w:val="CCCCCC"/>
          <w:sz w:val="21"/>
          <w:szCs w:val="21"/>
        </w:rPr>
      </w:pPr>
    </w:p>
    <w:p w14:paraId="26E4D9B9" w14:textId="1BC720D1" w:rsidR="006F5BC0" w:rsidRPr="00015106" w:rsidRDefault="006F5BC0" w:rsidP="006F5B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nav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"aside"</w:t>
      </w:r>
      <w:r w:rsidRPr="00015106">
        <w:rPr>
          <w:rFonts w:ascii="Consolas" w:hAnsi="Consolas"/>
          <w:color w:val="808080"/>
          <w:sz w:val="21"/>
          <w:szCs w:val="21"/>
        </w:rPr>
        <w:t>&gt;</w:t>
      </w:r>
    </w:p>
    <w:p w14:paraId="34814E92" w14:textId="77777777" w:rsidR="006F5BC0" w:rsidRPr="00015106" w:rsidRDefault="006F5BC0" w:rsidP="006F5B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"enlaces-aside"</w:t>
      </w:r>
      <w:r w:rsidRPr="00015106">
        <w:rPr>
          <w:rFonts w:ascii="Consolas" w:hAnsi="Consolas"/>
          <w:color w:val="808080"/>
          <w:sz w:val="21"/>
          <w:szCs w:val="21"/>
        </w:rPr>
        <w:t>&gt;</w:t>
      </w:r>
    </w:p>
    <w:p w14:paraId="5FB01200" w14:textId="77777777" w:rsidR="006F5BC0" w:rsidRPr="00015106" w:rsidRDefault="006F5BC0" w:rsidP="006F5BC0">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"enlace-aside"</w:t>
      </w:r>
      <w:r w:rsidRPr="00015106">
        <w:rPr>
          <w:rFonts w:ascii="Consolas" w:hAnsi="Consolas"/>
          <w:color w:val="CCCCCC"/>
          <w:sz w:val="21"/>
          <w:szCs w:val="21"/>
        </w:rPr>
        <w:t xml:space="preserve"> </w:t>
      </w:r>
      <w:r w:rsidRPr="00015106">
        <w:rPr>
          <w:rFonts w:ascii="Consolas" w:hAnsi="Consolas"/>
          <w:color w:val="FFFFFF" w:themeColor="background1"/>
          <w:sz w:val="21"/>
          <w:szCs w:val="21"/>
          <w:highlight w:val="blue"/>
        </w:rPr>
        <w:t>href="index.html"</w:t>
      </w:r>
      <w:r w:rsidRPr="00015106">
        <w:rPr>
          <w:rFonts w:ascii="Consolas" w:hAnsi="Consolas"/>
          <w:color w:val="808080"/>
          <w:sz w:val="21"/>
          <w:szCs w:val="21"/>
          <w:highlight w:val="blue"/>
        </w:rPr>
        <w:t>&gt;</w:t>
      </w:r>
      <w:r w:rsidRPr="00015106">
        <w:rPr>
          <w:rFonts w:ascii="Consolas" w:hAnsi="Consolas"/>
          <w:color w:val="CCCCCC"/>
          <w:sz w:val="21"/>
          <w:szCs w:val="21"/>
        </w:rPr>
        <w:t>Inicio</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w:t>
      </w:r>
    </w:p>
    <w:p w14:paraId="00AF7779" w14:textId="77777777" w:rsidR="006F5BC0" w:rsidRPr="00904F88" w:rsidRDefault="006F5BC0" w:rsidP="006F5B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"enlace-aside"</w:t>
      </w:r>
      <w:r w:rsidRPr="00904F88">
        <w:rPr>
          <w:rFonts w:ascii="Consolas" w:hAnsi="Consolas"/>
          <w:color w:val="CCCCCC"/>
          <w:sz w:val="21"/>
          <w:szCs w:val="21"/>
          <w:lang w:val="es-ES"/>
        </w:rPr>
        <w:t xml:space="preserve"> </w:t>
      </w:r>
      <w:r w:rsidRPr="00904F88">
        <w:rPr>
          <w:rFonts w:ascii="Consolas" w:hAnsi="Consolas"/>
          <w:color w:val="FFFFFF" w:themeColor="background1"/>
          <w:sz w:val="21"/>
          <w:szCs w:val="21"/>
          <w:highlight w:val="blue"/>
          <w:lang w:val="es-ES"/>
        </w:rPr>
        <w:t>href="servicios.html"</w:t>
      </w:r>
      <w:r w:rsidRPr="00904F88">
        <w:rPr>
          <w:rFonts w:ascii="Consolas" w:hAnsi="Consolas"/>
          <w:color w:val="808080"/>
          <w:sz w:val="21"/>
          <w:szCs w:val="21"/>
          <w:highlight w:val="blue"/>
          <w:lang w:val="es-ES"/>
        </w:rPr>
        <w:t>&gt;</w:t>
      </w:r>
      <w:r w:rsidRPr="00904F88">
        <w:rPr>
          <w:rFonts w:ascii="Consolas" w:hAnsi="Consolas"/>
          <w:color w:val="CCCCCC"/>
          <w:sz w:val="21"/>
          <w:szCs w:val="21"/>
          <w:lang w:val="es-ES"/>
        </w:rPr>
        <w:t>Servicios</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66871EE4" w14:textId="77777777" w:rsidR="006F5BC0" w:rsidRPr="00904F88" w:rsidRDefault="006F5BC0" w:rsidP="006F5B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Contacto</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68B90B09" w14:textId="77777777" w:rsidR="006F5BC0" w:rsidRPr="00904F88" w:rsidRDefault="006F5BC0" w:rsidP="006F5B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lastRenderedPageBreak/>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1DE94764" w14:textId="77777777" w:rsidR="006F5BC0" w:rsidRPr="00904F88" w:rsidRDefault="006F5BC0" w:rsidP="006F5B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2BA55EAB" w14:textId="0234D6CE" w:rsidR="005B0B8A" w:rsidRPr="00904F88" w:rsidRDefault="001F0AAC" w:rsidP="005B0B8A">
      <w:pPr>
        <w:rPr>
          <w:lang w:val="es-ES"/>
        </w:rPr>
      </w:pPr>
      <w:r w:rsidRPr="00904F88">
        <w:rPr>
          <w:lang w:val="es-ES"/>
        </w:rPr>
        <w:t xml:space="preserve"> </w:t>
      </w:r>
    </w:p>
    <w:p w14:paraId="7A2DD60B" w14:textId="4480FB2D" w:rsidR="001F0AAC" w:rsidRPr="00904F88" w:rsidRDefault="00910037" w:rsidP="005B0B8A">
      <w:pPr>
        <w:rPr>
          <w:lang w:val="es-ES"/>
        </w:rPr>
      </w:pPr>
      <w:r w:rsidRPr="00904F88">
        <w:rPr>
          <w:lang w:val="es-ES"/>
        </w:rPr>
        <w:t>Acto seguido añadimos el fichero servicios.html</w:t>
      </w:r>
      <w:r w:rsidR="000B7785" w:rsidRPr="00904F88">
        <w:rPr>
          <w:lang w:val="es-ES"/>
        </w:rPr>
        <w:t xml:space="preserve"> a nuestro proyecto dentro de la carpeta ejerciciocompletoi.html</w:t>
      </w:r>
    </w:p>
    <w:p w14:paraId="0CBDAC82" w14:textId="77777777" w:rsidR="00BA6D3E" w:rsidRPr="00904F88" w:rsidRDefault="00BA6D3E" w:rsidP="005B0B8A">
      <w:pPr>
        <w:rPr>
          <w:lang w:val="es-ES"/>
        </w:rPr>
      </w:pPr>
    </w:p>
    <w:p w14:paraId="1CDBE74D" w14:textId="07A9CB40" w:rsidR="00BA6D3E" w:rsidRPr="00904F88" w:rsidRDefault="000B7785" w:rsidP="005B0B8A">
      <w:pPr>
        <w:rPr>
          <w:lang w:val="es-ES"/>
        </w:rPr>
      </w:pPr>
      <w:r w:rsidRPr="00904F88">
        <w:rPr>
          <w:noProof/>
          <w:lang w:val="es-ES"/>
        </w:rPr>
        <w:drawing>
          <wp:inline distT="0" distB="0" distL="0" distR="0" wp14:anchorId="17E70588" wp14:editId="70C85808">
            <wp:extent cx="2629267" cy="1848108"/>
            <wp:effectExtent l="0" t="0" r="0" b="0"/>
            <wp:docPr id="76098575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85755" name="Imagen 1" descr="Interfaz de usuario gráfica, Aplicación&#10;&#10;El contenido generado por IA puede ser incorrecto."/>
                    <pic:cNvPicPr/>
                  </pic:nvPicPr>
                  <pic:blipFill>
                    <a:blip r:embed="rId237"/>
                    <a:stretch>
                      <a:fillRect/>
                    </a:stretch>
                  </pic:blipFill>
                  <pic:spPr>
                    <a:xfrm>
                      <a:off x="0" y="0"/>
                      <a:ext cx="2629267" cy="1848108"/>
                    </a:xfrm>
                    <a:prstGeom prst="rect">
                      <a:avLst/>
                    </a:prstGeom>
                  </pic:spPr>
                </pic:pic>
              </a:graphicData>
            </a:graphic>
          </wp:inline>
        </w:drawing>
      </w:r>
    </w:p>
    <w:p w14:paraId="096D9CA4" w14:textId="77777777" w:rsidR="001F0AAC" w:rsidRPr="00904F88" w:rsidRDefault="001F0AAC" w:rsidP="005B0B8A">
      <w:pPr>
        <w:rPr>
          <w:lang w:val="es-ES"/>
        </w:rPr>
      </w:pPr>
    </w:p>
    <w:p w14:paraId="6408726D" w14:textId="77777777" w:rsidR="005B0B8A" w:rsidRPr="00904F88" w:rsidRDefault="005B0B8A" w:rsidP="005B0B8A">
      <w:pPr>
        <w:rPr>
          <w:lang w:val="es-ES"/>
        </w:rPr>
      </w:pPr>
    </w:p>
    <w:p w14:paraId="222264EE" w14:textId="11769EAA" w:rsidR="000B7785" w:rsidRPr="00904F88" w:rsidRDefault="000B7785" w:rsidP="005B0B8A">
      <w:pPr>
        <w:rPr>
          <w:lang w:val="es-ES"/>
        </w:rPr>
      </w:pPr>
      <w:r w:rsidRPr="00904F88">
        <w:rPr>
          <w:lang w:val="es-ES"/>
        </w:rPr>
        <w:t xml:space="preserve">Insertamos el siguiente código. Si </w:t>
      </w:r>
      <w:r w:rsidR="009263DE" w:rsidRPr="00904F88">
        <w:rPr>
          <w:lang w:val="es-ES"/>
        </w:rPr>
        <w:t>observamos</w:t>
      </w:r>
      <w:r w:rsidRPr="00904F88">
        <w:rPr>
          <w:lang w:val="es-ES"/>
        </w:rPr>
        <w:t xml:space="preserve"> el código</w:t>
      </w:r>
      <w:r w:rsidR="00A03292" w:rsidRPr="00904F88">
        <w:rPr>
          <w:lang w:val="es-ES"/>
        </w:rPr>
        <w:t xml:space="preserve"> html</w:t>
      </w:r>
      <w:r w:rsidR="009263DE" w:rsidRPr="00904F88">
        <w:rPr>
          <w:lang w:val="es-ES"/>
        </w:rPr>
        <w:t>,</w:t>
      </w:r>
      <w:r w:rsidRPr="00904F88">
        <w:rPr>
          <w:lang w:val="es-ES"/>
        </w:rPr>
        <w:t xml:space="preserve"> estamos reutilizando el menú y el footer de la página index.html. Es la situación habitual en estos casos, para un mismo sitio web con varias páginas usar el mismo menú de navegación, banner y footer</w:t>
      </w:r>
      <w:r w:rsidR="009263DE" w:rsidRPr="00904F88">
        <w:rPr>
          <w:lang w:val="es-ES"/>
        </w:rPr>
        <w:t>. Lo que cambiará en cada página son los contenidos principales.</w:t>
      </w:r>
    </w:p>
    <w:p w14:paraId="7878DDEE" w14:textId="77777777" w:rsidR="000B7785" w:rsidRPr="00904F88" w:rsidRDefault="000B7785" w:rsidP="005B0B8A">
      <w:pPr>
        <w:rPr>
          <w:lang w:val="es-ES"/>
        </w:rPr>
      </w:pPr>
    </w:p>
    <w:p w14:paraId="50023898" w14:textId="77777777" w:rsidR="00A03292" w:rsidRPr="00904F88" w:rsidRDefault="00A03292" w:rsidP="005B0B8A">
      <w:pPr>
        <w:rPr>
          <w:lang w:val="es-ES"/>
        </w:rPr>
      </w:pPr>
    </w:p>
    <w:p w14:paraId="7EFC5A9C" w14:textId="77777777" w:rsidR="00A03292" w:rsidRPr="00904F88" w:rsidRDefault="00A03292" w:rsidP="005B0B8A">
      <w:pPr>
        <w:rPr>
          <w:lang w:val="es-ES"/>
        </w:rPr>
      </w:pPr>
    </w:p>
    <w:p w14:paraId="02EFC154" w14:textId="77777777" w:rsidR="00A03292" w:rsidRPr="00904F88" w:rsidRDefault="00A03292" w:rsidP="005B0B8A">
      <w:pPr>
        <w:rPr>
          <w:lang w:val="es-ES"/>
        </w:rPr>
      </w:pPr>
    </w:p>
    <w:p w14:paraId="04E53994" w14:textId="02B0BB9E" w:rsidR="00A03292" w:rsidRPr="00904F88" w:rsidRDefault="00A03292" w:rsidP="005B0B8A">
      <w:pPr>
        <w:rPr>
          <w:lang w:val="es-ES"/>
        </w:rPr>
      </w:pPr>
      <w:r w:rsidRPr="00904F88">
        <w:rPr>
          <w:lang w:val="es-ES"/>
        </w:rPr>
        <w:t>Añadir este código a servicios.html</w:t>
      </w:r>
    </w:p>
    <w:p w14:paraId="3E3C59F0" w14:textId="17F08817" w:rsidR="00A03292" w:rsidRPr="00015106" w:rsidRDefault="00A03292" w:rsidP="005B0B8A">
      <w:pPr>
        <w:rPr>
          <w:b/>
          <w:bCs/>
          <w:u w:val="single"/>
        </w:rPr>
      </w:pPr>
      <w:r w:rsidRPr="00015106">
        <w:rPr>
          <w:b/>
          <w:bCs/>
          <w:u w:val="single"/>
        </w:rPr>
        <w:t>servicios.html</w:t>
      </w:r>
    </w:p>
    <w:p w14:paraId="37F4A6A5"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DOCTYPE</w:t>
      </w:r>
      <w:r w:rsidRPr="00015106">
        <w:rPr>
          <w:rFonts w:ascii="Consolas" w:hAnsi="Consolas"/>
          <w:color w:val="CCCCCC"/>
          <w:sz w:val="21"/>
          <w:szCs w:val="21"/>
        </w:rPr>
        <w:t xml:space="preserve"> </w:t>
      </w:r>
      <w:r w:rsidRPr="00015106">
        <w:rPr>
          <w:rFonts w:ascii="Consolas" w:hAnsi="Consolas"/>
          <w:color w:val="9CDCFE"/>
          <w:sz w:val="21"/>
          <w:szCs w:val="21"/>
        </w:rPr>
        <w:t>html</w:t>
      </w:r>
      <w:r w:rsidRPr="00015106">
        <w:rPr>
          <w:rFonts w:ascii="Consolas" w:hAnsi="Consolas"/>
          <w:color w:val="808080"/>
          <w:sz w:val="21"/>
          <w:szCs w:val="21"/>
        </w:rPr>
        <w:t>&gt;</w:t>
      </w:r>
    </w:p>
    <w:p w14:paraId="3FA9C682"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html</w:t>
      </w:r>
      <w:r w:rsidRPr="00015106">
        <w:rPr>
          <w:rFonts w:ascii="Consolas" w:hAnsi="Consolas"/>
          <w:color w:val="CCCCCC"/>
          <w:sz w:val="21"/>
          <w:szCs w:val="21"/>
        </w:rPr>
        <w:t xml:space="preserve"> </w:t>
      </w:r>
      <w:r w:rsidRPr="00015106">
        <w:rPr>
          <w:rFonts w:ascii="Consolas" w:hAnsi="Consolas"/>
          <w:color w:val="9CDCFE"/>
          <w:sz w:val="21"/>
          <w:szCs w:val="21"/>
        </w:rPr>
        <w:t>lang</w:t>
      </w:r>
      <w:r w:rsidRPr="00015106">
        <w:rPr>
          <w:rFonts w:ascii="Consolas" w:hAnsi="Consolas"/>
          <w:color w:val="CCCCCC"/>
          <w:sz w:val="21"/>
          <w:szCs w:val="21"/>
        </w:rPr>
        <w:t>=</w:t>
      </w:r>
      <w:r w:rsidRPr="00015106">
        <w:rPr>
          <w:rFonts w:ascii="Consolas" w:hAnsi="Consolas"/>
          <w:color w:val="CE9178"/>
          <w:sz w:val="21"/>
          <w:szCs w:val="21"/>
        </w:rPr>
        <w:t>"en"</w:t>
      </w:r>
      <w:r w:rsidRPr="00015106">
        <w:rPr>
          <w:rFonts w:ascii="Consolas" w:hAnsi="Consolas"/>
          <w:color w:val="808080"/>
          <w:sz w:val="21"/>
          <w:szCs w:val="21"/>
        </w:rPr>
        <w:t>&gt;</w:t>
      </w:r>
    </w:p>
    <w:p w14:paraId="6F313666"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p>
    <w:p w14:paraId="4E00EAB4"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1438DAC7"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642DC089"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http-equiv</w:t>
      </w:r>
      <w:r w:rsidRPr="00904F88">
        <w:rPr>
          <w:rFonts w:ascii="Consolas" w:hAnsi="Consolas"/>
          <w:color w:val="CCCCCC"/>
          <w:sz w:val="21"/>
          <w:szCs w:val="21"/>
          <w:lang w:val="es-ES"/>
        </w:rPr>
        <w:t>=</w:t>
      </w:r>
      <w:r w:rsidRPr="00904F88">
        <w:rPr>
          <w:rFonts w:ascii="Consolas" w:hAnsi="Consolas"/>
          <w:color w:val="CE9178"/>
          <w:sz w:val="21"/>
          <w:szCs w:val="21"/>
          <w:lang w:val="es-ES"/>
        </w:rPr>
        <w:t>"X-UA-Compatible"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"ie=edge"</w:t>
      </w:r>
      <w:r w:rsidRPr="00904F88">
        <w:rPr>
          <w:rFonts w:ascii="Consolas" w:hAnsi="Consolas"/>
          <w:color w:val="808080"/>
          <w:sz w:val="21"/>
          <w:szCs w:val="21"/>
          <w:lang w:val="es-ES"/>
        </w:rPr>
        <w:t>&gt;</w:t>
      </w:r>
    </w:p>
    <w:p w14:paraId="4A40231B"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Pagina de Inicio</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198FACC3" w14:textId="77777777" w:rsidR="00A03292" w:rsidRPr="008702AC"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8702AC">
        <w:rPr>
          <w:rFonts w:ascii="Consolas" w:hAnsi="Consolas"/>
          <w:color w:val="808080"/>
          <w:sz w:val="21"/>
          <w:szCs w:val="21"/>
        </w:rPr>
        <w:t>&lt;</w:t>
      </w:r>
      <w:r w:rsidRPr="008702AC">
        <w:rPr>
          <w:rFonts w:ascii="Consolas" w:hAnsi="Consolas"/>
          <w:color w:val="569CD6"/>
          <w:sz w:val="21"/>
          <w:szCs w:val="21"/>
        </w:rPr>
        <w:t>link</w:t>
      </w:r>
      <w:r w:rsidRPr="008702AC">
        <w:rPr>
          <w:rFonts w:ascii="Consolas" w:hAnsi="Consolas"/>
          <w:color w:val="CCCCCC"/>
          <w:sz w:val="21"/>
          <w:szCs w:val="21"/>
        </w:rPr>
        <w:t xml:space="preserve"> </w:t>
      </w:r>
      <w:r w:rsidRPr="008702AC">
        <w:rPr>
          <w:rFonts w:ascii="Consolas" w:hAnsi="Consolas"/>
          <w:color w:val="9CDCFE"/>
          <w:sz w:val="21"/>
          <w:szCs w:val="21"/>
        </w:rPr>
        <w:t>rel</w:t>
      </w:r>
      <w:r w:rsidRPr="008702AC">
        <w:rPr>
          <w:rFonts w:ascii="Consolas" w:hAnsi="Consolas"/>
          <w:color w:val="CCCCCC"/>
          <w:sz w:val="21"/>
          <w:szCs w:val="21"/>
        </w:rPr>
        <w:t>=</w:t>
      </w:r>
      <w:r w:rsidRPr="008702AC">
        <w:rPr>
          <w:rFonts w:ascii="Consolas" w:hAnsi="Consolas"/>
          <w:color w:val="CE9178"/>
          <w:sz w:val="21"/>
          <w:szCs w:val="21"/>
        </w:rPr>
        <w:t>"stylesheet"</w:t>
      </w:r>
      <w:r w:rsidRPr="008702AC">
        <w:rPr>
          <w:rFonts w:ascii="Consolas" w:hAnsi="Consolas"/>
          <w:color w:val="CCCCCC"/>
          <w:sz w:val="21"/>
          <w:szCs w:val="21"/>
        </w:rPr>
        <w:t xml:space="preserve"> </w:t>
      </w:r>
      <w:r w:rsidRPr="008702AC">
        <w:rPr>
          <w:rFonts w:ascii="Consolas" w:hAnsi="Consolas"/>
          <w:color w:val="9CDCFE"/>
          <w:sz w:val="21"/>
          <w:szCs w:val="21"/>
        </w:rPr>
        <w:t>href</w:t>
      </w:r>
      <w:r w:rsidRPr="008702AC">
        <w:rPr>
          <w:rFonts w:ascii="Consolas" w:hAnsi="Consolas"/>
          <w:color w:val="CCCCCC"/>
          <w:sz w:val="21"/>
          <w:szCs w:val="21"/>
        </w:rPr>
        <w:t>=</w:t>
      </w:r>
      <w:r w:rsidRPr="008702AC">
        <w:rPr>
          <w:rFonts w:ascii="Consolas" w:hAnsi="Consolas"/>
          <w:color w:val="CE9178"/>
          <w:sz w:val="21"/>
          <w:szCs w:val="21"/>
        </w:rPr>
        <w:t>"./css/menu.css"</w:t>
      </w:r>
      <w:r w:rsidRPr="008702AC">
        <w:rPr>
          <w:rFonts w:ascii="Consolas" w:hAnsi="Consolas"/>
          <w:color w:val="808080"/>
          <w:sz w:val="21"/>
          <w:szCs w:val="21"/>
        </w:rPr>
        <w:t>&gt;</w:t>
      </w:r>
    </w:p>
    <w:p w14:paraId="37E3622C" w14:textId="77777777" w:rsidR="00A03292" w:rsidRPr="008702AC" w:rsidRDefault="00A03292" w:rsidP="00A03292">
      <w:pPr>
        <w:widowControl/>
        <w:shd w:val="clear" w:color="auto" w:fill="1F1F1F"/>
        <w:autoSpaceDE/>
        <w:autoSpaceDN/>
        <w:adjustRightInd/>
        <w:spacing w:before="0" w:after="240" w:line="285" w:lineRule="atLeast"/>
        <w:jc w:val="left"/>
        <w:rPr>
          <w:rFonts w:ascii="Consolas" w:hAnsi="Consolas"/>
          <w:color w:val="CCCCCC"/>
          <w:sz w:val="21"/>
          <w:szCs w:val="21"/>
        </w:rPr>
      </w:pPr>
    </w:p>
    <w:p w14:paraId="293A07B4"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head</w:t>
      </w:r>
      <w:r w:rsidRPr="00015106">
        <w:rPr>
          <w:rFonts w:ascii="Consolas" w:hAnsi="Consolas"/>
          <w:color w:val="808080"/>
          <w:sz w:val="21"/>
          <w:szCs w:val="21"/>
        </w:rPr>
        <w:t>&gt;</w:t>
      </w:r>
    </w:p>
    <w:p w14:paraId="32465670"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p>
    <w:p w14:paraId="4F6EDC8E"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6B101391"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nav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"navegacion"</w:t>
      </w:r>
      <w:r w:rsidRPr="00015106">
        <w:rPr>
          <w:rFonts w:ascii="Consolas" w:hAnsi="Consolas"/>
          <w:color w:val="808080"/>
          <w:sz w:val="21"/>
          <w:szCs w:val="21"/>
        </w:rPr>
        <w:t>&gt;</w:t>
      </w:r>
    </w:p>
    <w:p w14:paraId="62CB95AA"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p>
    <w:p w14:paraId="37397B7E"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"logo"</w:t>
      </w:r>
      <w:r w:rsidRPr="00904F88">
        <w:rPr>
          <w:rFonts w:ascii="Consolas" w:hAnsi="Consolas"/>
          <w:color w:val="808080"/>
          <w:sz w:val="21"/>
          <w:szCs w:val="21"/>
          <w:lang w:val="es-ES"/>
        </w:rPr>
        <w:t>&gt;</w:t>
      </w:r>
      <w:r w:rsidRPr="00904F88">
        <w:rPr>
          <w:rFonts w:ascii="Consolas" w:hAnsi="Consolas"/>
          <w:color w:val="CCCCCC"/>
          <w:sz w:val="21"/>
          <w:szCs w:val="21"/>
          <w:lang w:val="es-ES"/>
        </w:rPr>
        <w:t>Logo</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3343575B"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"enlaces"</w:t>
      </w:r>
      <w:r w:rsidRPr="00015106">
        <w:rPr>
          <w:rFonts w:ascii="Consolas" w:hAnsi="Consolas"/>
          <w:color w:val="808080"/>
          <w:sz w:val="21"/>
          <w:szCs w:val="21"/>
        </w:rPr>
        <w:t>&gt;</w:t>
      </w:r>
    </w:p>
    <w:p w14:paraId="397B1BF2"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"enlace"</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"index.html"</w:t>
      </w:r>
      <w:r w:rsidRPr="00015106">
        <w:rPr>
          <w:rFonts w:ascii="Consolas" w:hAnsi="Consolas"/>
          <w:color w:val="808080"/>
          <w:sz w:val="21"/>
          <w:szCs w:val="21"/>
        </w:rPr>
        <w:t>&gt;</w:t>
      </w:r>
      <w:r w:rsidRPr="00015106">
        <w:rPr>
          <w:rFonts w:ascii="Consolas" w:hAnsi="Consolas"/>
          <w:color w:val="CCCCCC"/>
          <w:sz w:val="21"/>
          <w:szCs w:val="21"/>
        </w:rPr>
        <w:t>Inicio</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w:t>
      </w:r>
    </w:p>
    <w:p w14:paraId="42EBDD3E"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"enlace"</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"servicios.html"</w:t>
      </w:r>
      <w:r w:rsidRPr="00015106">
        <w:rPr>
          <w:rFonts w:ascii="Consolas" w:hAnsi="Consolas"/>
          <w:color w:val="808080"/>
          <w:sz w:val="21"/>
          <w:szCs w:val="21"/>
        </w:rPr>
        <w:t>&gt;</w:t>
      </w:r>
      <w:r w:rsidRPr="00015106">
        <w:rPr>
          <w:rFonts w:ascii="Consolas" w:hAnsi="Consolas"/>
          <w:color w:val="CCCCCC"/>
          <w:sz w:val="21"/>
          <w:szCs w:val="21"/>
        </w:rPr>
        <w:t>Servicios</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w:t>
      </w:r>
    </w:p>
    <w:p w14:paraId="6D93748E"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"enlace"</w:t>
      </w:r>
      <w:r w:rsidRPr="00015106">
        <w:rPr>
          <w:rFonts w:ascii="Consolas" w:hAnsi="Consolas"/>
          <w:color w:val="CCCCCC"/>
          <w:sz w:val="21"/>
          <w:szCs w:val="21"/>
        </w:rPr>
        <w:t xml:space="preserve"> </w:t>
      </w:r>
      <w:r w:rsidRPr="00015106">
        <w:rPr>
          <w:rFonts w:ascii="Consolas" w:hAnsi="Consolas"/>
          <w:color w:val="9CDCFE"/>
          <w:sz w:val="21"/>
          <w:szCs w:val="21"/>
        </w:rPr>
        <w:t>href</w:t>
      </w:r>
      <w:r w:rsidRPr="00015106">
        <w:rPr>
          <w:rFonts w:ascii="Consolas" w:hAnsi="Consolas"/>
          <w:color w:val="CCCCCC"/>
          <w:sz w:val="21"/>
          <w:szCs w:val="21"/>
        </w:rPr>
        <w:t>=</w:t>
      </w:r>
      <w:r w:rsidRPr="00015106">
        <w:rPr>
          <w:rFonts w:ascii="Consolas" w:hAnsi="Consolas"/>
          <w:color w:val="CE9178"/>
          <w:sz w:val="21"/>
          <w:szCs w:val="21"/>
        </w:rPr>
        <w:t>"#"</w:t>
      </w:r>
      <w:r w:rsidRPr="00015106">
        <w:rPr>
          <w:rFonts w:ascii="Consolas" w:hAnsi="Consolas"/>
          <w:color w:val="808080"/>
          <w:sz w:val="21"/>
          <w:szCs w:val="21"/>
        </w:rPr>
        <w:t>&gt;</w:t>
      </w:r>
      <w:r w:rsidRPr="00015106">
        <w:rPr>
          <w:rFonts w:ascii="Consolas" w:hAnsi="Consolas"/>
          <w:color w:val="CCCCCC"/>
          <w:sz w:val="21"/>
          <w:szCs w:val="21"/>
        </w:rPr>
        <w:t>Contacto</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w:t>
      </w:r>
    </w:p>
    <w:p w14:paraId="4CEB4E0B"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808080"/>
          <w:sz w:val="21"/>
          <w:szCs w:val="21"/>
        </w:rPr>
        <w:t>&gt;</w:t>
      </w:r>
    </w:p>
    <w:p w14:paraId="7A1DC98B"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p>
    <w:p w14:paraId="63C9D99F"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nav</w:t>
      </w:r>
      <w:r w:rsidRPr="00015106">
        <w:rPr>
          <w:rFonts w:ascii="Consolas" w:hAnsi="Consolas"/>
          <w:color w:val="808080"/>
          <w:sz w:val="21"/>
          <w:szCs w:val="21"/>
        </w:rPr>
        <w:t>&gt;</w:t>
      </w:r>
    </w:p>
    <w:p w14:paraId="51AE99FA"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p>
    <w:p w14:paraId="3255F745"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"banner"</w:t>
      </w:r>
      <w:r w:rsidRPr="00015106">
        <w:rPr>
          <w:rFonts w:ascii="Consolas" w:hAnsi="Consolas"/>
          <w:color w:val="808080"/>
          <w:sz w:val="21"/>
          <w:szCs w:val="21"/>
        </w:rPr>
        <w:t>&gt;</w:t>
      </w:r>
    </w:p>
    <w:p w14:paraId="26FBD7AD"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p>
    <w:p w14:paraId="268DD7DF"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img</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"banner__imagen"</w:t>
      </w:r>
      <w:r w:rsidRPr="00015106">
        <w:rPr>
          <w:rFonts w:ascii="Consolas" w:hAnsi="Consolas"/>
          <w:color w:val="CCCCCC"/>
          <w:sz w:val="21"/>
          <w:szCs w:val="21"/>
        </w:rPr>
        <w:t xml:space="preserve"> </w:t>
      </w:r>
      <w:r w:rsidRPr="00015106">
        <w:rPr>
          <w:rFonts w:ascii="Consolas" w:hAnsi="Consolas"/>
          <w:color w:val="9CDCFE"/>
          <w:sz w:val="21"/>
          <w:szCs w:val="21"/>
        </w:rPr>
        <w:t>src</w:t>
      </w:r>
      <w:r w:rsidRPr="00015106">
        <w:rPr>
          <w:rFonts w:ascii="Consolas" w:hAnsi="Consolas"/>
          <w:color w:val="CCCCCC"/>
          <w:sz w:val="21"/>
          <w:szCs w:val="21"/>
        </w:rPr>
        <w:t>=</w:t>
      </w:r>
      <w:r w:rsidRPr="00015106">
        <w:rPr>
          <w:rFonts w:ascii="Consolas" w:hAnsi="Consolas"/>
          <w:color w:val="CE9178"/>
          <w:sz w:val="21"/>
          <w:szCs w:val="21"/>
        </w:rPr>
        <w:t>"./img/bannerazul.jpg"</w:t>
      </w:r>
      <w:r w:rsidRPr="00015106">
        <w:rPr>
          <w:rFonts w:ascii="Consolas" w:hAnsi="Consolas"/>
          <w:color w:val="CCCCCC"/>
          <w:sz w:val="21"/>
          <w:szCs w:val="21"/>
        </w:rPr>
        <w:t xml:space="preserve"> </w:t>
      </w:r>
      <w:r w:rsidRPr="00015106">
        <w:rPr>
          <w:rFonts w:ascii="Consolas" w:hAnsi="Consolas"/>
          <w:color w:val="9CDCFE"/>
          <w:sz w:val="21"/>
          <w:szCs w:val="21"/>
        </w:rPr>
        <w:t>alt</w:t>
      </w:r>
      <w:r w:rsidRPr="00015106">
        <w:rPr>
          <w:rFonts w:ascii="Consolas" w:hAnsi="Consolas"/>
          <w:color w:val="CCCCCC"/>
          <w:sz w:val="21"/>
          <w:szCs w:val="21"/>
        </w:rPr>
        <w:t>=</w:t>
      </w:r>
      <w:r w:rsidRPr="00015106">
        <w:rPr>
          <w:rFonts w:ascii="Consolas" w:hAnsi="Consolas"/>
          <w:color w:val="CE9178"/>
          <w:sz w:val="21"/>
          <w:szCs w:val="21"/>
        </w:rPr>
        <w:t>"Banner"</w:t>
      </w:r>
      <w:r w:rsidRPr="00015106">
        <w:rPr>
          <w:rFonts w:ascii="Consolas" w:hAnsi="Consolas"/>
          <w:color w:val="CCCCCC"/>
          <w:sz w:val="21"/>
          <w:szCs w:val="21"/>
        </w:rPr>
        <w:t xml:space="preserve"> </w:t>
      </w:r>
      <w:r w:rsidRPr="00015106">
        <w:rPr>
          <w:rFonts w:ascii="Consolas" w:hAnsi="Consolas"/>
          <w:color w:val="808080"/>
          <w:sz w:val="21"/>
          <w:szCs w:val="21"/>
        </w:rPr>
        <w:t>/&gt;</w:t>
      </w:r>
    </w:p>
    <w:p w14:paraId="2A9F5F8D" w14:textId="77777777" w:rsidR="00A03292" w:rsidRPr="00015106" w:rsidRDefault="00A03292" w:rsidP="00A03292">
      <w:pPr>
        <w:widowControl/>
        <w:shd w:val="clear" w:color="auto" w:fill="1F1F1F"/>
        <w:autoSpaceDE/>
        <w:autoSpaceDN/>
        <w:adjustRightInd/>
        <w:spacing w:before="0" w:after="240" w:line="285" w:lineRule="atLeast"/>
        <w:jc w:val="left"/>
        <w:rPr>
          <w:rFonts w:ascii="Consolas" w:hAnsi="Consolas"/>
          <w:color w:val="CCCCCC"/>
          <w:sz w:val="21"/>
          <w:szCs w:val="21"/>
        </w:rPr>
      </w:pPr>
    </w:p>
    <w:p w14:paraId="3F218063"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0347197B"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9A92A0C"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9BEE833"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BDED534"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Servicios. EN CONSTRUCCIÓN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6EA5FC36"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70C99907"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p>
    <w:p w14:paraId="010093AA"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footer</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"main-footer"</w:t>
      </w:r>
      <w:r w:rsidRPr="00015106">
        <w:rPr>
          <w:rFonts w:ascii="Consolas" w:hAnsi="Consolas"/>
          <w:color w:val="808080"/>
          <w:sz w:val="21"/>
          <w:szCs w:val="21"/>
        </w:rPr>
        <w:t>&gt;</w:t>
      </w:r>
    </w:p>
    <w:p w14:paraId="0E2D8673"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nav</w:t>
      </w:r>
      <w:r w:rsidRPr="00015106">
        <w:rPr>
          <w:rFonts w:ascii="Consolas" w:hAnsi="Consolas"/>
          <w:color w:val="808080"/>
          <w:sz w:val="21"/>
          <w:szCs w:val="21"/>
        </w:rPr>
        <w:t>&gt;</w:t>
      </w:r>
    </w:p>
    <w:p w14:paraId="038BAB45"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p>
    <w:p w14:paraId="20362B9B"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"main-footer__links"</w:t>
      </w:r>
      <w:r w:rsidRPr="00015106">
        <w:rPr>
          <w:rFonts w:ascii="Consolas" w:hAnsi="Consolas"/>
          <w:color w:val="808080"/>
          <w:sz w:val="21"/>
          <w:szCs w:val="21"/>
        </w:rPr>
        <w:t>&gt;</w:t>
      </w:r>
    </w:p>
    <w:p w14:paraId="5933979C"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p>
    <w:p w14:paraId="2B4C2A01"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"key-feature"</w:t>
      </w:r>
      <w:r w:rsidRPr="00015106">
        <w:rPr>
          <w:rFonts w:ascii="Consolas" w:hAnsi="Consolas"/>
          <w:color w:val="808080"/>
          <w:sz w:val="21"/>
          <w:szCs w:val="21"/>
        </w:rPr>
        <w:t>&gt;</w:t>
      </w:r>
    </w:p>
    <w:p w14:paraId="23F440EE"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"key-feature__image"</w:t>
      </w:r>
      <w:r w:rsidRPr="00015106">
        <w:rPr>
          <w:rFonts w:ascii="Consolas" w:hAnsi="Consolas"/>
          <w:color w:val="808080"/>
          <w:sz w:val="21"/>
          <w:szCs w:val="21"/>
        </w:rPr>
        <w:t>&gt;</w:t>
      </w:r>
    </w:p>
    <w:p w14:paraId="6C6BB8C2"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p>
    <w:p w14:paraId="7B9BE38F"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808080"/>
          <w:sz w:val="21"/>
          <w:szCs w:val="21"/>
        </w:rPr>
        <w:t>&gt;</w:t>
      </w:r>
    </w:p>
    <w:p w14:paraId="2675D32C"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"key-feature__description"</w:t>
      </w:r>
      <w:r w:rsidRPr="00015106">
        <w:rPr>
          <w:rFonts w:ascii="Consolas" w:hAnsi="Consolas"/>
          <w:color w:val="808080"/>
          <w:sz w:val="21"/>
          <w:szCs w:val="21"/>
        </w:rPr>
        <w:t>&gt;</w:t>
      </w:r>
      <w:r w:rsidRPr="00015106">
        <w:rPr>
          <w:rFonts w:ascii="Consolas" w:hAnsi="Consolas"/>
          <w:color w:val="CCCCCC"/>
          <w:sz w:val="21"/>
          <w:szCs w:val="21"/>
        </w:rPr>
        <w:t>99.999% Activos</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1132F9F5"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6BABDD9B" w14:textId="77777777" w:rsidR="00A03292" w:rsidRPr="008702AC"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8702AC">
        <w:rPr>
          <w:rFonts w:ascii="Consolas" w:hAnsi="Consolas"/>
          <w:color w:val="808080"/>
          <w:sz w:val="21"/>
          <w:szCs w:val="21"/>
        </w:rPr>
        <w:t>&lt;</w:t>
      </w:r>
      <w:r w:rsidRPr="008702AC">
        <w:rPr>
          <w:rFonts w:ascii="Consolas" w:hAnsi="Consolas"/>
          <w:color w:val="569CD6"/>
          <w:sz w:val="21"/>
          <w:szCs w:val="21"/>
        </w:rPr>
        <w:t>li</w:t>
      </w:r>
      <w:r w:rsidRPr="008702AC">
        <w:rPr>
          <w:rFonts w:ascii="Consolas" w:hAnsi="Consolas"/>
          <w:color w:val="CCCCCC"/>
          <w:sz w:val="21"/>
          <w:szCs w:val="21"/>
        </w:rPr>
        <w:t xml:space="preserve"> </w:t>
      </w:r>
      <w:r w:rsidRPr="008702AC">
        <w:rPr>
          <w:rFonts w:ascii="Consolas" w:hAnsi="Consolas"/>
          <w:color w:val="9CDCFE"/>
          <w:sz w:val="21"/>
          <w:szCs w:val="21"/>
        </w:rPr>
        <w:t>class</w:t>
      </w:r>
      <w:r w:rsidRPr="008702AC">
        <w:rPr>
          <w:rFonts w:ascii="Consolas" w:hAnsi="Consolas"/>
          <w:color w:val="CCCCCC"/>
          <w:sz w:val="21"/>
          <w:szCs w:val="21"/>
        </w:rPr>
        <w:t>=</w:t>
      </w:r>
      <w:r w:rsidRPr="008702AC">
        <w:rPr>
          <w:rFonts w:ascii="Consolas" w:hAnsi="Consolas"/>
          <w:color w:val="CE9178"/>
          <w:sz w:val="21"/>
          <w:szCs w:val="21"/>
        </w:rPr>
        <w:t>"main-footer__link"</w:t>
      </w:r>
      <w:r w:rsidRPr="008702AC">
        <w:rPr>
          <w:rFonts w:ascii="Consolas" w:hAnsi="Consolas"/>
          <w:color w:val="808080"/>
          <w:sz w:val="21"/>
          <w:szCs w:val="21"/>
        </w:rPr>
        <w:t>&gt;</w:t>
      </w:r>
    </w:p>
    <w:p w14:paraId="3B616697"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8702AC">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Soporte</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22A97C42"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5B10BBCD" w14:textId="77777777" w:rsidR="00A03292" w:rsidRPr="008702AC"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8702AC">
        <w:rPr>
          <w:rFonts w:ascii="Consolas" w:hAnsi="Consolas"/>
          <w:color w:val="808080"/>
          <w:sz w:val="21"/>
          <w:szCs w:val="21"/>
        </w:rPr>
        <w:t>&lt;</w:t>
      </w:r>
      <w:r w:rsidRPr="008702AC">
        <w:rPr>
          <w:rFonts w:ascii="Consolas" w:hAnsi="Consolas"/>
          <w:color w:val="569CD6"/>
          <w:sz w:val="21"/>
          <w:szCs w:val="21"/>
        </w:rPr>
        <w:t>li</w:t>
      </w:r>
      <w:r w:rsidRPr="008702AC">
        <w:rPr>
          <w:rFonts w:ascii="Consolas" w:hAnsi="Consolas"/>
          <w:color w:val="CCCCCC"/>
          <w:sz w:val="21"/>
          <w:szCs w:val="21"/>
        </w:rPr>
        <w:t xml:space="preserve"> </w:t>
      </w:r>
      <w:r w:rsidRPr="008702AC">
        <w:rPr>
          <w:rFonts w:ascii="Consolas" w:hAnsi="Consolas"/>
          <w:color w:val="9CDCFE"/>
          <w:sz w:val="21"/>
          <w:szCs w:val="21"/>
        </w:rPr>
        <w:t>class</w:t>
      </w:r>
      <w:r w:rsidRPr="008702AC">
        <w:rPr>
          <w:rFonts w:ascii="Consolas" w:hAnsi="Consolas"/>
          <w:color w:val="CCCCCC"/>
          <w:sz w:val="21"/>
          <w:szCs w:val="21"/>
        </w:rPr>
        <w:t>=</w:t>
      </w:r>
      <w:r w:rsidRPr="008702AC">
        <w:rPr>
          <w:rFonts w:ascii="Consolas" w:hAnsi="Consolas"/>
          <w:color w:val="CE9178"/>
          <w:sz w:val="21"/>
          <w:szCs w:val="21"/>
        </w:rPr>
        <w:t>"main-footer__link"</w:t>
      </w:r>
      <w:r w:rsidRPr="008702AC">
        <w:rPr>
          <w:rFonts w:ascii="Consolas" w:hAnsi="Consolas"/>
          <w:color w:val="808080"/>
          <w:sz w:val="21"/>
          <w:szCs w:val="21"/>
        </w:rPr>
        <w:t>&gt;</w:t>
      </w:r>
    </w:p>
    <w:p w14:paraId="2C01A0C8"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8702AC">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Términos de uso</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5581F56B"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w:t>
      </w:r>
    </w:p>
    <w:p w14:paraId="75B0DEC3"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"key-feature"</w:t>
      </w:r>
      <w:r w:rsidRPr="00015106">
        <w:rPr>
          <w:rFonts w:ascii="Consolas" w:hAnsi="Consolas"/>
          <w:color w:val="808080"/>
          <w:sz w:val="21"/>
          <w:szCs w:val="21"/>
        </w:rPr>
        <w:t>&gt;</w:t>
      </w:r>
    </w:p>
    <w:p w14:paraId="1D5ED754"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"key-feature__image"</w:t>
      </w:r>
      <w:r w:rsidRPr="00015106">
        <w:rPr>
          <w:rFonts w:ascii="Consolas" w:hAnsi="Consolas"/>
          <w:color w:val="808080"/>
          <w:sz w:val="21"/>
          <w:szCs w:val="21"/>
        </w:rPr>
        <w:t>&gt;</w:t>
      </w:r>
    </w:p>
    <w:p w14:paraId="5A7767FD"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p>
    <w:p w14:paraId="31DD30C6"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808080"/>
          <w:sz w:val="21"/>
          <w:szCs w:val="21"/>
        </w:rPr>
        <w:t>&gt;</w:t>
      </w:r>
    </w:p>
    <w:p w14:paraId="0DA4E9EF"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"key-feature__description"</w:t>
      </w:r>
      <w:r w:rsidRPr="00015106">
        <w:rPr>
          <w:rFonts w:ascii="Consolas" w:hAnsi="Consolas"/>
          <w:color w:val="808080"/>
          <w:sz w:val="21"/>
          <w:szCs w:val="21"/>
        </w:rPr>
        <w:t>&gt;</w:t>
      </w:r>
      <w:r w:rsidRPr="00015106">
        <w:rPr>
          <w:rFonts w:ascii="Consolas" w:hAnsi="Consolas"/>
          <w:color w:val="CCCCCC"/>
          <w:sz w:val="21"/>
          <w:szCs w:val="21"/>
        </w:rPr>
        <w:t>3,857,000 Clientes en el mundo</w:t>
      </w:r>
      <w:r w:rsidRPr="00015106">
        <w:rPr>
          <w:rFonts w:ascii="Consolas" w:hAnsi="Consolas"/>
          <w:color w:val="808080"/>
          <w:sz w:val="21"/>
          <w:szCs w:val="21"/>
        </w:rPr>
        <w:t>&lt;/</w:t>
      </w:r>
      <w:r w:rsidRPr="00015106">
        <w:rPr>
          <w:rFonts w:ascii="Consolas" w:hAnsi="Consolas"/>
          <w:color w:val="569CD6"/>
          <w:sz w:val="21"/>
          <w:szCs w:val="21"/>
        </w:rPr>
        <w:t>p</w:t>
      </w:r>
      <w:r w:rsidRPr="00015106">
        <w:rPr>
          <w:rFonts w:ascii="Consolas" w:hAnsi="Consolas"/>
          <w:color w:val="808080"/>
          <w:sz w:val="21"/>
          <w:szCs w:val="21"/>
        </w:rPr>
        <w:t>&gt;</w:t>
      </w:r>
    </w:p>
    <w:p w14:paraId="0AAF2CAD"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li</w:t>
      </w:r>
      <w:r w:rsidRPr="00015106">
        <w:rPr>
          <w:rFonts w:ascii="Consolas" w:hAnsi="Consolas"/>
          <w:color w:val="808080"/>
          <w:sz w:val="21"/>
          <w:szCs w:val="21"/>
        </w:rPr>
        <w:t>&gt;</w:t>
      </w:r>
    </w:p>
    <w:p w14:paraId="7D519AD2" w14:textId="77777777" w:rsidR="00A03292" w:rsidRPr="00015106" w:rsidRDefault="00A03292" w:rsidP="00A03292">
      <w:pPr>
        <w:widowControl/>
        <w:shd w:val="clear" w:color="auto" w:fill="1F1F1F"/>
        <w:autoSpaceDE/>
        <w:autoSpaceDN/>
        <w:adjustRightInd/>
        <w:spacing w:before="0" w:after="240" w:line="285" w:lineRule="atLeast"/>
        <w:jc w:val="left"/>
        <w:rPr>
          <w:rFonts w:ascii="Consolas" w:hAnsi="Consolas"/>
          <w:color w:val="CCCCCC"/>
          <w:sz w:val="21"/>
          <w:szCs w:val="21"/>
        </w:rPr>
      </w:pPr>
    </w:p>
    <w:p w14:paraId="3EAD7069"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808080"/>
          <w:sz w:val="21"/>
          <w:szCs w:val="21"/>
        </w:rPr>
        <w:t>&gt;</w:t>
      </w:r>
    </w:p>
    <w:p w14:paraId="1EBE4B61"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lastRenderedPageBreak/>
        <w:t xml:space="preserve">    </w:t>
      </w:r>
      <w:r w:rsidRPr="00015106">
        <w:rPr>
          <w:rFonts w:ascii="Consolas" w:hAnsi="Consolas"/>
          <w:color w:val="808080"/>
          <w:sz w:val="21"/>
          <w:szCs w:val="21"/>
        </w:rPr>
        <w:t>&lt;/</w:t>
      </w:r>
      <w:r w:rsidRPr="00015106">
        <w:rPr>
          <w:rFonts w:ascii="Consolas" w:hAnsi="Consolas"/>
          <w:color w:val="569CD6"/>
          <w:sz w:val="21"/>
          <w:szCs w:val="21"/>
        </w:rPr>
        <w:t>nav</w:t>
      </w:r>
      <w:r w:rsidRPr="00015106">
        <w:rPr>
          <w:rFonts w:ascii="Consolas" w:hAnsi="Consolas"/>
          <w:color w:val="808080"/>
          <w:sz w:val="21"/>
          <w:szCs w:val="21"/>
        </w:rPr>
        <w:t>&gt;</w:t>
      </w:r>
    </w:p>
    <w:p w14:paraId="055E9CE9"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footer</w:t>
      </w:r>
      <w:r w:rsidRPr="00015106">
        <w:rPr>
          <w:rFonts w:ascii="Consolas" w:hAnsi="Consolas"/>
          <w:color w:val="808080"/>
          <w:sz w:val="21"/>
          <w:szCs w:val="21"/>
        </w:rPr>
        <w:t>&gt;</w:t>
      </w:r>
    </w:p>
    <w:p w14:paraId="19B653DD"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body</w:t>
      </w:r>
      <w:r w:rsidRPr="00015106">
        <w:rPr>
          <w:rFonts w:ascii="Consolas" w:hAnsi="Consolas"/>
          <w:color w:val="808080"/>
          <w:sz w:val="21"/>
          <w:szCs w:val="21"/>
        </w:rPr>
        <w:t>&gt;</w:t>
      </w:r>
    </w:p>
    <w:p w14:paraId="02BC0820" w14:textId="77777777" w:rsidR="00A03292" w:rsidRPr="00015106"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p>
    <w:p w14:paraId="02906801"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47F7DB0" w14:textId="77777777" w:rsidR="009263DE" w:rsidRPr="00904F88" w:rsidRDefault="009263DE" w:rsidP="005B0B8A">
      <w:pPr>
        <w:rPr>
          <w:lang w:val="es-ES"/>
        </w:rPr>
      </w:pPr>
    </w:p>
    <w:p w14:paraId="7F3C4C01" w14:textId="77777777" w:rsidR="00A03292" w:rsidRPr="00904F88" w:rsidRDefault="00A03292" w:rsidP="005B0B8A">
      <w:pPr>
        <w:rPr>
          <w:lang w:val="es-ES"/>
        </w:rPr>
      </w:pPr>
    </w:p>
    <w:p w14:paraId="7F7A1802" w14:textId="58921140" w:rsidR="00A03292" w:rsidRPr="00904F88" w:rsidRDefault="00A03292" w:rsidP="005B0B8A">
      <w:pPr>
        <w:rPr>
          <w:lang w:val="es-ES"/>
        </w:rPr>
      </w:pPr>
      <w:r w:rsidRPr="00904F88">
        <w:rPr>
          <w:lang w:val="es-ES"/>
        </w:rPr>
        <w:t xml:space="preserve">Tras estudiar el código </w:t>
      </w:r>
      <w:r w:rsidR="00C62006" w:rsidRPr="00904F88">
        <w:rPr>
          <w:lang w:val="es-ES"/>
        </w:rPr>
        <w:t>podemos ver que:</w:t>
      </w:r>
    </w:p>
    <w:p w14:paraId="5B24DCE4" w14:textId="77777777" w:rsidR="00C62006" w:rsidRPr="00904F88" w:rsidRDefault="00C62006" w:rsidP="005B0B8A">
      <w:pPr>
        <w:rPr>
          <w:lang w:val="es-ES"/>
        </w:rPr>
      </w:pPr>
    </w:p>
    <w:p w14:paraId="630F80AF" w14:textId="6FF68BAA" w:rsidR="00C62006" w:rsidRPr="00904F88" w:rsidRDefault="00C62006" w:rsidP="00C62006">
      <w:pPr>
        <w:pStyle w:val="Prrafodelista"/>
        <w:numPr>
          <w:ilvl w:val="0"/>
          <w:numId w:val="61"/>
        </w:numPr>
        <w:rPr>
          <w:lang w:val="es-ES"/>
        </w:rPr>
      </w:pPr>
      <w:r w:rsidRPr="00904F88">
        <w:rPr>
          <w:lang w:val="es-ES"/>
        </w:rPr>
        <w:t>Usamos de nuevo la hoja de estilo menú.css para este fichero</w:t>
      </w:r>
    </w:p>
    <w:p w14:paraId="4EE6B776" w14:textId="77777777" w:rsidR="00C62006" w:rsidRPr="00904F88" w:rsidRDefault="00C62006" w:rsidP="005B0B8A">
      <w:pPr>
        <w:rPr>
          <w:lang w:val="es-ES"/>
        </w:rPr>
      </w:pPr>
    </w:p>
    <w:p w14:paraId="7B035F93" w14:textId="77777777"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"servicios.html"</w:t>
      </w:r>
      <w:r w:rsidRPr="00904F88">
        <w:rPr>
          <w:rFonts w:ascii="Consolas" w:hAnsi="Consolas"/>
          <w:color w:val="808080"/>
          <w:sz w:val="21"/>
          <w:szCs w:val="21"/>
          <w:lang w:val="es-ES"/>
        </w:rPr>
        <w:t>&gt;</w:t>
      </w:r>
      <w:r w:rsidRPr="00904F88">
        <w:rPr>
          <w:rFonts w:ascii="Consolas" w:hAnsi="Consolas"/>
          <w:color w:val="CCCCCC"/>
          <w:sz w:val="21"/>
          <w:szCs w:val="21"/>
          <w:lang w:val="es-ES"/>
        </w:rPr>
        <w:t>Servicios</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30BD3886" w14:textId="77777777" w:rsidR="00C62006" w:rsidRPr="00904F88" w:rsidRDefault="00C62006" w:rsidP="005B0B8A">
      <w:pPr>
        <w:rPr>
          <w:lang w:val="es-ES"/>
        </w:rPr>
      </w:pPr>
    </w:p>
    <w:p w14:paraId="52507EA7" w14:textId="27282E77" w:rsidR="00C62006" w:rsidRPr="00904F88" w:rsidRDefault="00C62006" w:rsidP="00C62006">
      <w:pPr>
        <w:pStyle w:val="Prrafodelista"/>
        <w:numPr>
          <w:ilvl w:val="0"/>
          <w:numId w:val="61"/>
        </w:numPr>
        <w:rPr>
          <w:lang w:val="es-ES"/>
        </w:rPr>
      </w:pPr>
      <w:r w:rsidRPr="00904F88">
        <w:rPr>
          <w:lang w:val="es-ES"/>
        </w:rPr>
        <w:t>La misma navegación y banner.</w:t>
      </w:r>
    </w:p>
    <w:p w14:paraId="3889D092" w14:textId="77777777" w:rsidR="00C62006" w:rsidRPr="00904F88" w:rsidRDefault="00C62006" w:rsidP="005B0B8A">
      <w:pPr>
        <w:rPr>
          <w:lang w:val="es-ES"/>
        </w:rPr>
      </w:pPr>
    </w:p>
    <w:p w14:paraId="0C02C5B1" w14:textId="77777777" w:rsidR="00C62006" w:rsidRPr="00015106"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808080"/>
          <w:sz w:val="21"/>
          <w:szCs w:val="21"/>
        </w:rPr>
        <w:t>&lt;</w:t>
      </w:r>
      <w:r w:rsidRPr="00015106">
        <w:rPr>
          <w:rFonts w:ascii="Consolas" w:hAnsi="Consolas"/>
          <w:color w:val="569CD6"/>
          <w:sz w:val="21"/>
          <w:szCs w:val="21"/>
        </w:rPr>
        <w:t>nav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"navegacion"</w:t>
      </w:r>
      <w:r w:rsidRPr="00015106">
        <w:rPr>
          <w:rFonts w:ascii="Consolas" w:hAnsi="Consolas"/>
          <w:color w:val="808080"/>
          <w:sz w:val="21"/>
          <w:szCs w:val="21"/>
        </w:rPr>
        <w:t>&gt;</w:t>
      </w:r>
    </w:p>
    <w:p w14:paraId="6166D2B8" w14:textId="77777777" w:rsidR="00C62006" w:rsidRPr="00015106"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rPr>
      </w:pPr>
    </w:p>
    <w:p w14:paraId="66EFD294" w14:textId="02F6A3F4" w:rsidR="00C62006" w:rsidRPr="00015106" w:rsidRDefault="00C62006" w:rsidP="00C62006">
      <w:pPr>
        <w:widowControl/>
        <w:shd w:val="clear" w:color="auto" w:fill="1F1F1F"/>
        <w:autoSpaceDE/>
        <w:autoSpaceDN/>
        <w:adjustRightInd/>
        <w:spacing w:before="0" w:after="0" w:line="285" w:lineRule="atLeast"/>
        <w:ind w:firstLine="720"/>
        <w:jc w:val="left"/>
        <w:rPr>
          <w:rFonts w:ascii="Consolas" w:hAnsi="Consolas"/>
          <w:color w:val="CCCCCC"/>
          <w:sz w:val="21"/>
          <w:szCs w:val="21"/>
        </w:rPr>
      </w:pPr>
      <w:r w:rsidRPr="00015106">
        <w:rPr>
          <w:rFonts w:ascii="Consolas" w:hAnsi="Consolas"/>
          <w:color w:val="CCCCCC"/>
          <w:sz w:val="21"/>
          <w:szCs w:val="21"/>
        </w:rPr>
        <w:t>….</w:t>
      </w:r>
    </w:p>
    <w:p w14:paraId="196E5A26" w14:textId="77777777" w:rsidR="00C62006" w:rsidRPr="00015106"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nav</w:t>
      </w:r>
      <w:r w:rsidRPr="00015106">
        <w:rPr>
          <w:rFonts w:ascii="Consolas" w:hAnsi="Consolas"/>
          <w:color w:val="808080"/>
          <w:sz w:val="21"/>
          <w:szCs w:val="21"/>
        </w:rPr>
        <w:t>&gt;</w:t>
      </w:r>
    </w:p>
    <w:p w14:paraId="39852A3D" w14:textId="77777777" w:rsidR="00C62006" w:rsidRPr="00015106"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rPr>
      </w:pPr>
    </w:p>
    <w:p w14:paraId="44B2361C" w14:textId="77777777" w:rsidR="00C62006" w:rsidRPr="00015106"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"banner"</w:t>
      </w:r>
      <w:r w:rsidRPr="00015106">
        <w:rPr>
          <w:rFonts w:ascii="Consolas" w:hAnsi="Consolas"/>
          <w:color w:val="808080"/>
          <w:sz w:val="21"/>
          <w:szCs w:val="21"/>
        </w:rPr>
        <w:t>&gt;</w:t>
      </w:r>
    </w:p>
    <w:p w14:paraId="03D2A2BF" w14:textId="77777777" w:rsidR="00C62006" w:rsidRPr="00015106"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rPr>
      </w:pPr>
    </w:p>
    <w:p w14:paraId="42BA334E" w14:textId="645DD4CB"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w:t>
      </w:r>
    </w:p>
    <w:p w14:paraId="02AB81FF" w14:textId="77777777"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30C82FA0" w14:textId="77777777" w:rsidR="00C62006" w:rsidRPr="00904F88" w:rsidRDefault="00C62006" w:rsidP="005B0B8A">
      <w:pPr>
        <w:rPr>
          <w:lang w:val="es-ES"/>
        </w:rPr>
      </w:pPr>
    </w:p>
    <w:p w14:paraId="14E76462" w14:textId="77777777" w:rsidR="00C62006" w:rsidRPr="00904F88" w:rsidRDefault="00C62006" w:rsidP="005B0B8A">
      <w:pPr>
        <w:rPr>
          <w:lang w:val="es-ES"/>
        </w:rPr>
      </w:pPr>
    </w:p>
    <w:p w14:paraId="72DE77E1" w14:textId="6D2782C4" w:rsidR="00C62006" w:rsidRPr="00904F88" w:rsidRDefault="00C62006" w:rsidP="00C62006">
      <w:pPr>
        <w:pStyle w:val="Prrafodelista"/>
        <w:numPr>
          <w:ilvl w:val="0"/>
          <w:numId w:val="61"/>
        </w:numPr>
        <w:rPr>
          <w:lang w:val="es-ES"/>
        </w:rPr>
      </w:pPr>
      <w:r w:rsidRPr="00904F88">
        <w:rPr>
          <w:lang w:val="es-ES"/>
        </w:rPr>
        <w:t>El mismo footer</w:t>
      </w:r>
      <w:r w:rsidR="00CA08B3" w:rsidRPr="00904F88">
        <w:rPr>
          <w:lang w:val="es-ES"/>
        </w:rPr>
        <w:t xml:space="preserve"> que para index.html</w:t>
      </w:r>
    </w:p>
    <w:p w14:paraId="2FE75BA8" w14:textId="77777777" w:rsidR="009263DE" w:rsidRPr="00904F88" w:rsidRDefault="009263DE" w:rsidP="005B0B8A">
      <w:pPr>
        <w:rPr>
          <w:lang w:val="es-ES"/>
        </w:rPr>
      </w:pPr>
    </w:p>
    <w:p w14:paraId="70F595D0" w14:textId="77777777" w:rsidR="00C62006" w:rsidRPr="00015106"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569CD6"/>
          <w:sz w:val="21"/>
          <w:szCs w:val="21"/>
        </w:rPr>
        <w:t>footer</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"main-footer"</w:t>
      </w:r>
      <w:r w:rsidRPr="00015106">
        <w:rPr>
          <w:rFonts w:ascii="Consolas" w:hAnsi="Consolas"/>
          <w:color w:val="808080"/>
          <w:sz w:val="21"/>
          <w:szCs w:val="21"/>
        </w:rPr>
        <w:t>&gt;</w:t>
      </w:r>
    </w:p>
    <w:p w14:paraId="188143B4" w14:textId="77777777" w:rsidR="00C62006" w:rsidRPr="00015106"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nav</w:t>
      </w:r>
      <w:r w:rsidRPr="00015106">
        <w:rPr>
          <w:rFonts w:ascii="Consolas" w:hAnsi="Consolas"/>
          <w:color w:val="808080"/>
          <w:sz w:val="21"/>
          <w:szCs w:val="21"/>
        </w:rPr>
        <w:t>&gt;</w:t>
      </w:r>
    </w:p>
    <w:p w14:paraId="320EFCAD" w14:textId="77777777" w:rsidR="00C62006" w:rsidRPr="00015106"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rPr>
      </w:pPr>
    </w:p>
    <w:p w14:paraId="040039BD" w14:textId="77777777" w:rsidR="00C62006" w:rsidRPr="00015106"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ul</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"main-footer__links"</w:t>
      </w:r>
      <w:r w:rsidRPr="00015106">
        <w:rPr>
          <w:rFonts w:ascii="Consolas" w:hAnsi="Consolas"/>
          <w:color w:val="808080"/>
          <w:sz w:val="21"/>
          <w:szCs w:val="21"/>
        </w:rPr>
        <w:t>&gt;</w:t>
      </w:r>
    </w:p>
    <w:p w14:paraId="17B3C6AD" w14:textId="77777777" w:rsidR="00C62006" w:rsidRPr="00015106"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rPr>
      </w:pPr>
    </w:p>
    <w:p w14:paraId="28960715" w14:textId="2E33C029" w:rsidR="00C62006" w:rsidRPr="00904F88" w:rsidRDefault="00C62006" w:rsidP="00C62006">
      <w:pPr>
        <w:widowControl/>
        <w:shd w:val="clear" w:color="auto" w:fill="1F1F1F"/>
        <w:autoSpaceDE/>
        <w:autoSpaceDN/>
        <w:adjustRightInd/>
        <w:spacing w:before="0" w:after="240" w:line="285" w:lineRule="atLeast"/>
        <w:ind w:firstLine="720"/>
        <w:jc w:val="left"/>
        <w:rPr>
          <w:rFonts w:ascii="Consolas" w:hAnsi="Consolas"/>
          <w:color w:val="CCCCCC"/>
          <w:sz w:val="21"/>
          <w:szCs w:val="21"/>
          <w:lang w:val="es-ES"/>
        </w:rPr>
      </w:pPr>
      <w:r w:rsidRPr="00904F88">
        <w:rPr>
          <w:rFonts w:ascii="Consolas" w:hAnsi="Consolas"/>
          <w:color w:val="CCCCCC"/>
          <w:sz w:val="21"/>
          <w:szCs w:val="21"/>
          <w:lang w:val="es-ES"/>
        </w:rPr>
        <w:t>…</w:t>
      </w:r>
    </w:p>
    <w:p w14:paraId="1E9A6CB9" w14:textId="77777777"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2549C29C" w14:textId="77777777"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19BBA681" w14:textId="77777777"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808080"/>
          <w:sz w:val="21"/>
          <w:szCs w:val="21"/>
          <w:lang w:val="es-ES"/>
        </w:rPr>
        <w:t>&gt;</w:t>
      </w:r>
    </w:p>
    <w:p w14:paraId="4804DA5F" w14:textId="77777777" w:rsidR="00C62006" w:rsidRPr="00904F88" w:rsidRDefault="00C62006" w:rsidP="005B0B8A">
      <w:pPr>
        <w:rPr>
          <w:lang w:val="es-ES"/>
        </w:rPr>
      </w:pPr>
    </w:p>
    <w:p w14:paraId="40C56D0E" w14:textId="77777777" w:rsidR="00C62006" w:rsidRPr="00904F88" w:rsidRDefault="00C62006" w:rsidP="005B0B8A">
      <w:pPr>
        <w:rPr>
          <w:lang w:val="es-ES"/>
        </w:rPr>
      </w:pPr>
    </w:p>
    <w:p w14:paraId="7A8D2D5A" w14:textId="05E3CD8F" w:rsidR="00C62006" w:rsidRPr="00904F88" w:rsidRDefault="00C62006" w:rsidP="005B0B8A">
      <w:pPr>
        <w:rPr>
          <w:lang w:val="es-ES"/>
        </w:rPr>
      </w:pPr>
      <w:r w:rsidRPr="00904F88">
        <w:rPr>
          <w:lang w:val="es-ES"/>
        </w:rPr>
        <w:lastRenderedPageBreak/>
        <w:t>El resultado es que la nueva página tiene la misma navegación, el mismo banner, y el mismo footer.</w:t>
      </w:r>
      <w:r w:rsidR="00123B16" w:rsidRPr="00904F88">
        <w:rPr>
          <w:lang w:val="es-ES"/>
        </w:rPr>
        <w:t xml:space="preserve"> Lo que cambian son los contenidos de la página servicios</w:t>
      </w:r>
      <w:r w:rsidR="00CA08B3" w:rsidRPr="00904F88">
        <w:rPr>
          <w:lang w:val="es-ES"/>
        </w:rPr>
        <w:t>.html</w:t>
      </w:r>
    </w:p>
    <w:p w14:paraId="705EAED5" w14:textId="77777777" w:rsidR="00C62006" w:rsidRPr="00904F88" w:rsidRDefault="00C62006" w:rsidP="005B0B8A">
      <w:pPr>
        <w:rPr>
          <w:lang w:val="es-ES"/>
        </w:rPr>
      </w:pPr>
    </w:p>
    <w:p w14:paraId="08BE0B27" w14:textId="6B7D56FF" w:rsidR="00123B16" w:rsidRPr="00904F88" w:rsidRDefault="00CA08B3" w:rsidP="005B0B8A">
      <w:pPr>
        <w:rPr>
          <w:lang w:val="es-ES"/>
        </w:rPr>
      </w:pPr>
      <w:r w:rsidRPr="00904F88">
        <w:rPr>
          <w:noProof/>
          <w:lang w:val="es-ES"/>
        </w:rPr>
        <w:drawing>
          <wp:inline distT="0" distB="0" distL="0" distR="0" wp14:anchorId="427F6016" wp14:editId="1BF901CE">
            <wp:extent cx="6300470" cy="3202305"/>
            <wp:effectExtent l="0" t="0" r="5080" b="0"/>
            <wp:docPr id="174708541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85418" name="Imagen 1" descr="Interfaz de usuario gráfica, Aplicación&#10;&#10;El contenido generado por IA puede ser incorrecto."/>
                    <pic:cNvPicPr/>
                  </pic:nvPicPr>
                  <pic:blipFill>
                    <a:blip r:embed="rId238"/>
                    <a:stretch>
                      <a:fillRect/>
                    </a:stretch>
                  </pic:blipFill>
                  <pic:spPr>
                    <a:xfrm>
                      <a:off x="0" y="0"/>
                      <a:ext cx="6300470" cy="3202305"/>
                    </a:xfrm>
                    <a:prstGeom prst="rect">
                      <a:avLst/>
                    </a:prstGeom>
                  </pic:spPr>
                </pic:pic>
              </a:graphicData>
            </a:graphic>
          </wp:inline>
        </w:drawing>
      </w:r>
    </w:p>
    <w:p w14:paraId="3C2680A7" w14:textId="77777777" w:rsidR="00CA08B3" w:rsidRPr="00904F88" w:rsidRDefault="00CA08B3" w:rsidP="005B0B8A">
      <w:pPr>
        <w:rPr>
          <w:lang w:val="es-ES"/>
        </w:rPr>
      </w:pPr>
    </w:p>
    <w:p w14:paraId="026FF43A" w14:textId="02734CDC" w:rsidR="00CA08B3" w:rsidRPr="00904F88" w:rsidRDefault="00CA08B3" w:rsidP="005B0B8A">
      <w:pPr>
        <w:rPr>
          <w:lang w:val="es-ES"/>
        </w:rPr>
      </w:pPr>
      <w:r w:rsidRPr="00904F88">
        <w:rPr>
          <w:lang w:val="es-ES"/>
        </w:rPr>
        <w:t>Si pulsas en los enlaces servicios e inicio podéis moveros entre páginas.</w:t>
      </w:r>
      <w:r w:rsidR="00741CB5" w:rsidRPr="00904F88">
        <w:rPr>
          <w:lang w:val="es-ES"/>
        </w:rPr>
        <w:t xml:space="preserve"> ¡Comprobarlo!</w:t>
      </w:r>
    </w:p>
    <w:p w14:paraId="649E9476" w14:textId="77777777" w:rsidR="00C62006" w:rsidRPr="00904F88" w:rsidRDefault="00C62006" w:rsidP="005B0B8A">
      <w:pPr>
        <w:rPr>
          <w:lang w:val="es-ES"/>
        </w:rPr>
      </w:pPr>
    </w:p>
    <w:p w14:paraId="3FB5FC82" w14:textId="367B0F8D" w:rsidR="00390FC0" w:rsidRPr="00904F88" w:rsidRDefault="00E1364D" w:rsidP="00E1364D">
      <w:pPr>
        <w:pStyle w:val="Ttulo3"/>
        <w:rPr>
          <w:lang w:val="es-ES"/>
        </w:rPr>
      </w:pPr>
      <w:bookmarkStart w:id="91" w:name="_Toc210640564"/>
      <w:r w:rsidRPr="00904F88">
        <w:rPr>
          <w:lang w:val="es-ES"/>
        </w:rPr>
        <w:t>El cuerpo de la página servicios</w:t>
      </w:r>
      <w:bookmarkEnd w:id="91"/>
    </w:p>
    <w:p w14:paraId="24643CFE" w14:textId="77777777" w:rsidR="00390FC0" w:rsidRPr="00904F88" w:rsidRDefault="00390FC0" w:rsidP="005B0B8A">
      <w:pPr>
        <w:rPr>
          <w:lang w:val="es-ES"/>
        </w:rPr>
      </w:pPr>
    </w:p>
    <w:p w14:paraId="2D8EECC9" w14:textId="77777777" w:rsidR="00E1364D" w:rsidRPr="00904F88" w:rsidRDefault="00E1364D" w:rsidP="005B0B8A">
      <w:pPr>
        <w:rPr>
          <w:lang w:val="es-ES"/>
        </w:rPr>
      </w:pPr>
    </w:p>
    <w:p w14:paraId="33336577" w14:textId="77777777" w:rsidR="00E1364D" w:rsidRPr="00904F88" w:rsidRDefault="00E1364D" w:rsidP="005B0B8A">
      <w:pPr>
        <w:rPr>
          <w:lang w:val="es-ES"/>
        </w:rPr>
      </w:pPr>
    </w:p>
    <w:p w14:paraId="7F9F4C4C" w14:textId="78F68612" w:rsidR="00E1364D" w:rsidRPr="00904F88" w:rsidRDefault="00E1364D" w:rsidP="005B0B8A">
      <w:pPr>
        <w:rPr>
          <w:lang w:val="es-ES"/>
        </w:rPr>
      </w:pPr>
      <w:r w:rsidRPr="00904F88">
        <w:rPr>
          <w:lang w:val="es-ES"/>
        </w:rPr>
        <w:t>Vamos a sustituir el contenido principal de la página servicios</w:t>
      </w:r>
    </w:p>
    <w:p w14:paraId="5E8B3366" w14:textId="77777777" w:rsidR="00390FC0" w:rsidRPr="00904F88" w:rsidRDefault="00390FC0" w:rsidP="005B0B8A">
      <w:pPr>
        <w:rPr>
          <w:lang w:val="es-ES"/>
        </w:rPr>
      </w:pPr>
    </w:p>
    <w:p w14:paraId="1F5C9EF8" w14:textId="77777777" w:rsidR="00601544" w:rsidRPr="00904F88" w:rsidRDefault="00601544" w:rsidP="0060154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F4B45E5" w14:textId="77777777" w:rsidR="00601544" w:rsidRPr="00904F88" w:rsidRDefault="00601544" w:rsidP="0060154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Servicios. EN CONSTRUCCIÓN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3A5AFFFF" w14:textId="77777777" w:rsidR="00601544" w:rsidRPr="00904F88" w:rsidRDefault="00601544" w:rsidP="005B0B8A">
      <w:pPr>
        <w:rPr>
          <w:lang w:val="es-ES"/>
        </w:rPr>
      </w:pPr>
    </w:p>
    <w:p w14:paraId="096FB595" w14:textId="758D4F7B" w:rsidR="00601544" w:rsidRPr="00904F88" w:rsidRDefault="00601544" w:rsidP="005B0B8A">
      <w:pPr>
        <w:rPr>
          <w:lang w:val="es-ES"/>
        </w:rPr>
      </w:pPr>
      <w:r w:rsidRPr="00904F88">
        <w:rPr>
          <w:lang w:val="es-ES"/>
        </w:rPr>
        <w:t>Y vamos a insertar este código en su lugar</w:t>
      </w:r>
    </w:p>
    <w:p w14:paraId="2C907D1D" w14:textId="77777777" w:rsidR="00601544" w:rsidRPr="00904F88" w:rsidRDefault="00601544" w:rsidP="005B0B8A">
      <w:pPr>
        <w:rPr>
          <w:lang w:val="es-ES"/>
        </w:rPr>
      </w:pPr>
    </w:p>
    <w:p w14:paraId="06583200"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Servicios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0082D4B7"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6271220" w14:textId="77777777" w:rsidR="008863A3" w:rsidRPr="00015106"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main</w:t>
      </w:r>
      <w:r w:rsidRPr="00015106">
        <w:rPr>
          <w:rFonts w:ascii="Consolas" w:hAnsi="Consolas"/>
          <w:color w:val="808080"/>
          <w:sz w:val="21"/>
          <w:szCs w:val="21"/>
        </w:rPr>
        <w:t>&gt;</w:t>
      </w:r>
    </w:p>
    <w:p w14:paraId="13EF1E76" w14:textId="77777777" w:rsidR="008863A3" w:rsidRPr="00015106"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"servicio"</w:t>
      </w:r>
      <w:r w:rsidRPr="00015106">
        <w:rPr>
          <w:rFonts w:ascii="Consolas" w:hAnsi="Consolas"/>
          <w:color w:val="CCCCCC"/>
          <w:sz w:val="21"/>
          <w:szCs w:val="21"/>
        </w:rPr>
        <w:t xml:space="preserve"> </w:t>
      </w:r>
      <w:r w:rsidRPr="00015106">
        <w:rPr>
          <w:rFonts w:ascii="Consolas" w:hAnsi="Consolas"/>
          <w:color w:val="9CDCFE"/>
          <w:sz w:val="21"/>
          <w:szCs w:val="21"/>
        </w:rPr>
        <w:t>id</w:t>
      </w:r>
      <w:r w:rsidRPr="00015106">
        <w:rPr>
          <w:rFonts w:ascii="Consolas" w:hAnsi="Consolas"/>
          <w:color w:val="CCCCCC"/>
          <w:sz w:val="21"/>
          <w:szCs w:val="21"/>
        </w:rPr>
        <w:t>=</w:t>
      </w:r>
      <w:r w:rsidRPr="00015106">
        <w:rPr>
          <w:rFonts w:ascii="Consolas" w:hAnsi="Consolas"/>
          <w:color w:val="CE9178"/>
          <w:sz w:val="21"/>
          <w:szCs w:val="21"/>
        </w:rPr>
        <w:t>"plus"</w:t>
      </w:r>
      <w:r w:rsidRPr="00015106">
        <w:rPr>
          <w:rFonts w:ascii="Consolas" w:hAnsi="Consolas"/>
          <w:color w:val="808080"/>
          <w:sz w:val="21"/>
          <w:szCs w:val="21"/>
        </w:rPr>
        <w:t>&gt;</w:t>
      </w:r>
    </w:p>
    <w:p w14:paraId="577042B9"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p>
    <w:p w14:paraId="08BC9358"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"servicio__title"</w:t>
      </w:r>
      <w:r w:rsidRPr="00904F88">
        <w:rPr>
          <w:rFonts w:ascii="Consolas" w:hAnsi="Consolas"/>
          <w:color w:val="808080"/>
          <w:sz w:val="21"/>
          <w:szCs w:val="21"/>
          <w:lang w:val="es-ES"/>
        </w:rPr>
        <w:t>&gt;</w:t>
      </w:r>
      <w:r w:rsidRPr="00904F88">
        <w:rPr>
          <w:rFonts w:ascii="Consolas" w:hAnsi="Consolas"/>
          <w:color w:val="CCCCCC"/>
          <w:sz w:val="21"/>
          <w:szCs w:val="21"/>
          <w:lang w:val="es-ES"/>
        </w:rPr>
        <w:t>Nuestro servicio avanzado</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456D4C2B"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lastRenderedPageBreak/>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h2</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"servicio__subtitle"</w:t>
      </w:r>
      <w:r w:rsidRPr="00904F88">
        <w:rPr>
          <w:rFonts w:ascii="Consolas" w:hAnsi="Consolas"/>
          <w:color w:val="808080"/>
          <w:sz w:val="21"/>
          <w:szCs w:val="21"/>
          <w:lang w:val="es-ES"/>
        </w:rPr>
        <w:t>&gt;</w:t>
      </w:r>
      <w:r w:rsidRPr="00904F88">
        <w:rPr>
          <w:rFonts w:ascii="Consolas" w:hAnsi="Consolas"/>
          <w:color w:val="CCCCCC"/>
          <w:sz w:val="21"/>
          <w:szCs w:val="21"/>
          <w:lang w:val="es-ES"/>
        </w:rPr>
        <w:t>El mas popular entre clientes.</w:t>
      </w:r>
      <w:r w:rsidRPr="00904F88">
        <w:rPr>
          <w:rFonts w:ascii="Consolas" w:hAnsi="Consolas"/>
          <w:color w:val="808080"/>
          <w:sz w:val="21"/>
          <w:szCs w:val="21"/>
          <w:lang w:val="es-ES"/>
        </w:rPr>
        <w:t>&lt;/</w:t>
      </w:r>
      <w:r w:rsidRPr="00904F88">
        <w:rPr>
          <w:rFonts w:ascii="Consolas" w:hAnsi="Consolas"/>
          <w:color w:val="569CD6"/>
          <w:sz w:val="21"/>
          <w:szCs w:val="21"/>
          <w:lang w:val="es-ES"/>
        </w:rPr>
        <w:t>h2</w:t>
      </w:r>
      <w:r w:rsidRPr="00904F88">
        <w:rPr>
          <w:rFonts w:ascii="Consolas" w:hAnsi="Consolas"/>
          <w:color w:val="808080"/>
          <w:sz w:val="21"/>
          <w:szCs w:val="21"/>
          <w:lang w:val="es-ES"/>
        </w:rPr>
        <w:t>&gt;</w:t>
      </w:r>
    </w:p>
    <w:p w14:paraId="0D0FE61D"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"servicio__info"</w:t>
      </w:r>
      <w:r w:rsidRPr="00904F88">
        <w:rPr>
          <w:rFonts w:ascii="Consolas" w:hAnsi="Consolas"/>
          <w:color w:val="808080"/>
          <w:sz w:val="21"/>
          <w:szCs w:val="21"/>
          <w:lang w:val="es-ES"/>
        </w:rPr>
        <w:t>&gt;</w:t>
      </w:r>
      <w:r w:rsidRPr="00904F88">
        <w:rPr>
          <w:rFonts w:ascii="Consolas" w:hAnsi="Consolas"/>
          <w:color w:val="CCCCCC"/>
          <w:sz w:val="21"/>
          <w:szCs w:val="21"/>
          <w:lang w:val="es-ES"/>
        </w:rPr>
        <w:t>Benefíciese de un mayor almacenamiento y un soporte más rápido para garantizar que sus</w:t>
      </w:r>
    </w:p>
    <w:p w14:paraId="35FBADDE"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datos y aplicaciones críticos para la misión</w:t>
      </w:r>
    </w:p>
    <w:p w14:paraId="1349F47E"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estén siempre disponibles.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7354D42"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72E19B64" w14:textId="77777777" w:rsidR="008863A3" w:rsidRPr="00015106"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808080"/>
          <w:sz w:val="21"/>
          <w:szCs w:val="21"/>
        </w:rPr>
        <w:t>&gt;</w:t>
      </w:r>
    </w:p>
    <w:p w14:paraId="541330EE" w14:textId="77777777" w:rsidR="008863A3" w:rsidRPr="00015106"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"servicio"</w:t>
      </w:r>
      <w:r w:rsidRPr="00015106">
        <w:rPr>
          <w:rFonts w:ascii="Consolas" w:hAnsi="Consolas"/>
          <w:color w:val="CCCCCC"/>
          <w:sz w:val="21"/>
          <w:szCs w:val="21"/>
        </w:rPr>
        <w:t xml:space="preserve"> </w:t>
      </w:r>
      <w:r w:rsidRPr="00015106">
        <w:rPr>
          <w:rFonts w:ascii="Consolas" w:hAnsi="Consolas"/>
          <w:color w:val="9CDCFE"/>
          <w:sz w:val="21"/>
          <w:szCs w:val="21"/>
        </w:rPr>
        <w:t>id</w:t>
      </w:r>
      <w:r w:rsidRPr="00015106">
        <w:rPr>
          <w:rFonts w:ascii="Consolas" w:hAnsi="Consolas"/>
          <w:color w:val="CCCCCC"/>
          <w:sz w:val="21"/>
          <w:szCs w:val="21"/>
        </w:rPr>
        <w:t>=</w:t>
      </w:r>
      <w:r w:rsidRPr="00015106">
        <w:rPr>
          <w:rFonts w:ascii="Consolas" w:hAnsi="Consolas"/>
          <w:color w:val="CE9178"/>
          <w:sz w:val="21"/>
          <w:szCs w:val="21"/>
        </w:rPr>
        <w:t>"free"</w:t>
      </w:r>
      <w:r w:rsidRPr="00015106">
        <w:rPr>
          <w:rFonts w:ascii="Consolas" w:hAnsi="Consolas"/>
          <w:color w:val="808080"/>
          <w:sz w:val="21"/>
          <w:szCs w:val="21"/>
        </w:rPr>
        <w:t>&gt;</w:t>
      </w:r>
    </w:p>
    <w:p w14:paraId="7F48FFFC"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p>
    <w:p w14:paraId="2E916B79"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"servicio__title"</w:t>
      </w:r>
      <w:r w:rsidRPr="00904F88">
        <w:rPr>
          <w:rFonts w:ascii="Consolas" w:hAnsi="Consolas"/>
          <w:color w:val="808080"/>
          <w:sz w:val="21"/>
          <w:szCs w:val="21"/>
          <w:lang w:val="es-ES"/>
        </w:rPr>
        <w:t>&gt;</w:t>
      </w:r>
      <w:r w:rsidRPr="00904F88">
        <w:rPr>
          <w:rFonts w:ascii="Consolas" w:hAnsi="Consolas"/>
          <w:color w:val="CCCCCC"/>
          <w:sz w:val="21"/>
          <w:szCs w:val="21"/>
          <w:lang w:val="es-ES"/>
        </w:rPr>
        <w:t>Nuestro servicio GRATUITO</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1BD4BD6D"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h2</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"servicio__subtitle"</w:t>
      </w:r>
      <w:r w:rsidRPr="00904F88">
        <w:rPr>
          <w:rFonts w:ascii="Consolas" w:hAnsi="Consolas"/>
          <w:color w:val="808080"/>
          <w:sz w:val="21"/>
          <w:szCs w:val="21"/>
          <w:lang w:val="es-ES"/>
        </w:rPr>
        <w:t>&gt;</w:t>
      </w:r>
      <w:r w:rsidRPr="00904F88">
        <w:rPr>
          <w:rFonts w:ascii="Consolas" w:hAnsi="Consolas"/>
          <w:color w:val="CCCCCC"/>
          <w:sz w:val="21"/>
          <w:szCs w:val="21"/>
          <w:lang w:val="es-ES"/>
        </w:rPr>
        <w:t>Un comienzo extremadamente sólido en nuestro mundo de hosting.</w:t>
      </w:r>
      <w:r w:rsidRPr="00904F88">
        <w:rPr>
          <w:rFonts w:ascii="Consolas" w:hAnsi="Consolas"/>
          <w:color w:val="808080"/>
          <w:sz w:val="21"/>
          <w:szCs w:val="21"/>
          <w:lang w:val="es-ES"/>
        </w:rPr>
        <w:t>&lt;/</w:t>
      </w:r>
      <w:r w:rsidRPr="00904F88">
        <w:rPr>
          <w:rFonts w:ascii="Consolas" w:hAnsi="Consolas"/>
          <w:color w:val="569CD6"/>
          <w:sz w:val="21"/>
          <w:szCs w:val="21"/>
          <w:lang w:val="es-ES"/>
        </w:rPr>
        <w:t>h2</w:t>
      </w:r>
      <w:r w:rsidRPr="00904F88">
        <w:rPr>
          <w:rFonts w:ascii="Consolas" w:hAnsi="Consolas"/>
          <w:color w:val="808080"/>
          <w:sz w:val="21"/>
          <w:szCs w:val="21"/>
          <w:lang w:val="es-ES"/>
        </w:rPr>
        <w:t>&gt;</w:t>
      </w:r>
    </w:p>
    <w:p w14:paraId="4B73C87A"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"servicio__info"</w:t>
      </w:r>
      <w:r w:rsidRPr="00904F88">
        <w:rPr>
          <w:rFonts w:ascii="Consolas" w:hAnsi="Consolas"/>
          <w:color w:val="808080"/>
          <w:sz w:val="21"/>
          <w:szCs w:val="21"/>
          <w:lang w:val="es-ES"/>
        </w:rPr>
        <w:t>&gt;</w:t>
      </w:r>
      <w:r w:rsidRPr="00904F88">
        <w:rPr>
          <w:rFonts w:ascii="Consolas" w:hAnsi="Consolas"/>
          <w:color w:val="CCCCCC"/>
          <w:sz w:val="21"/>
          <w:szCs w:val="21"/>
          <w:lang w:val="es-ES"/>
        </w:rPr>
        <w:t>¡Comience de inmediato sin costo alguno!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3DECDE8" w14:textId="77777777" w:rsidR="008863A3" w:rsidRPr="00015106"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808080"/>
          <w:sz w:val="21"/>
          <w:szCs w:val="21"/>
        </w:rPr>
        <w:t>&lt;/</w:t>
      </w:r>
      <w:r w:rsidRPr="00015106">
        <w:rPr>
          <w:rFonts w:ascii="Consolas" w:hAnsi="Consolas"/>
          <w:color w:val="569CD6"/>
          <w:sz w:val="21"/>
          <w:szCs w:val="21"/>
        </w:rPr>
        <w:t>a</w:t>
      </w:r>
      <w:r w:rsidRPr="00015106">
        <w:rPr>
          <w:rFonts w:ascii="Consolas" w:hAnsi="Consolas"/>
          <w:color w:val="808080"/>
          <w:sz w:val="21"/>
          <w:szCs w:val="21"/>
        </w:rPr>
        <w:t>&gt;</w:t>
      </w:r>
    </w:p>
    <w:p w14:paraId="058E121B" w14:textId="77777777" w:rsidR="008863A3" w:rsidRPr="00015106"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808080"/>
          <w:sz w:val="21"/>
          <w:szCs w:val="21"/>
        </w:rPr>
        <w:t>&gt;</w:t>
      </w:r>
    </w:p>
    <w:p w14:paraId="36593A99" w14:textId="77777777" w:rsidR="008863A3" w:rsidRPr="00015106"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div</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"clearfix"</w:t>
      </w:r>
      <w:r w:rsidRPr="00015106">
        <w:rPr>
          <w:rFonts w:ascii="Consolas" w:hAnsi="Consolas"/>
          <w:color w:val="808080"/>
          <w:sz w:val="21"/>
          <w:szCs w:val="21"/>
        </w:rPr>
        <w:t>&gt;&lt;/</w:t>
      </w:r>
      <w:r w:rsidRPr="00015106">
        <w:rPr>
          <w:rFonts w:ascii="Consolas" w:hAnsi="Consolas"/>
          <w:color w:val="569CD6"/>
          <w:sz w:val="21"/>
          <w:szCs w:val="21"/>
        </w:rPr>
        <w:t>div</w:t>
      </w:r>
      <w:r w:rsidRPr="00015106">
        <w:rPr>
          <w:rFonts w:ascii="Consolas" w:hAnsi="Consolas"/>
          <w:color w:val="808080"/>
          <w:sz w:val="21"/>
          <w:szCs w:val="21"/>
        </w:rPr>
        <w:t>&gt;</w:t>
      </w:r>
    </w:p>
    <w:p w14:paraId="1829E08B" w14:textId="77777777" w:rsidR="008863A3" w:rsidRPr="00015106"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808080"/>
          <w:sz w:val="21"/>
          <w:szCs w:val="21"/>
        </w:rPr>
        <w:t>&lt;</w:t>
      </w:r>
      <w:r w:rsidRPr="00015106">
        <w:rPr>
          <w:rFonts w:ascii="Consolas" w:hAnsi="Consolas"/>
          <w:color w:val="569CD6"/>
          <w:sz w:val="21"/>
          <w:szCs w:val="21"/>
        </w:rPr>
        <w:t>section</w:t>
      </w:r>
      <w:r w:rsidRPr="00015106">
        <w:rPr>
          <w:rFonts w:ascii="Consolas" w:hAnsi="Consolas"/>
          <w:color w:val="CCCCCC"/>
          <w:sz w:val="21"/>
          <w:szCs w:val="21"/>
        </w:rPr>
        <w:t xml:space="preserve"> </w:t>
      </w:r>
      <w:r w:rsidRPr="00015106">
        <w:rPr>
          <w:rFonts w:ascii="Consolas" w:hAnsi="Consolas"/>
          <w:color w:val="9CDCFE"/>
          <w:sz w:val="21"/>
          <w:szCs w:val="21"/>
        </w:rPr>
        <w:t>class</w:t>
      </w:r>
      <w:r w:rsidRPr="00015106">
        <w:rPr>
          <w:rFonts w:ascii="Consolas" w:hAnsi="Consolas"/>
          <w:color w:val="CCCCCC"/>
          <w:sz w:val="21"/>
          <w:szCs w:val="21"/>
        </w:rPr>
        <w:t>=</w:t>
      </w:r>
      <w:r w:rsidRPr="00015106">
        <w:rPr>
          <w:rFonts w:ascii="Consolas" w:hAnsi="Consolas"/>
          <w:color w:val="CE9178"/>
          <w:sz w:val="21"/>
          <w:szCs w:val="21"/>
        </w:rPr>
        <w:t>"servicio"</w:t>
      </w:r>
      <w:r w:rsidRPr="00015106">
        <w:rPr>
          <w:rFonts w:ascii="Consolas" w:hAnsi="Consolas"/>
          <w:color w:val="CCCCCC"/>
          <w:sz w:val="21"/>
          <w:szCs w:val="21"/>
        </w:rPr>
        <w:t xml:space="preserve"> </w:t>
      </w:r>
      <w:r w:rsidRPr="00015106">
        <w:rPr>
          <w:rFonts w:ascii="Consolas" w:hAnsi="Consolas"/>
          <w:color w:val="9CDCFE"/>
          <w:sz w:val="21"/>
          <w:szCs w:val="21"/>
        </w:rPr>
        <w:t>id</w:t>
      </w:r>
      <w:r w:rsidRPr="00015106">
        <w:rPr>
          <w:rFonts w:ascii="Consolas" w:hAnsi="Consolas"/>
          <w:color w:val="CCCCCC"/>
          <w:sz w:val="21"/>
          <w:szCs w:val="21"/>
        </w:rPr>
        <w:t>=</w:t>
      </w:r>
      <w:r w:rsidRPr="00015106">
        <w:rPr>
          <w:rFonts w:ascii="Consolas" w:hAnsi="Consolas"/>
          <w:color w:val="CE9178"/>
          <w:sz w:val="21"/>
          <w:szCs w:val="21"/>
        </w:rPr>
        <w:t>"premium"</w:t>
      </w:r>
      <w:r w:rsidRPr="00015106">
        <w:rPr>
          <w:rFonts w:ascii="Consolas" w:hAnsi="Consolas"/>
          <w:color w:val="808080"/>
          <w:sz w:val="21"/>
          <w:szCs w:val="21"/>
        </w:rPr>
        <w:t>&gt;</w:t>
      </w:r>
    </w:p>
    <w:p w14:paraId="1997E99F"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p>
    <w:p w14:paraId="73EA4A48"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"servicio__title"</w:t>
      </w:r>
      <w:r w:rsidRPr="00904F88">
        <w:rPr>
          <w:rFonts w:ascii="Consolas" w:hAnsi="Consolas"/>
          <w:color w:val="808080"/>
          <w:sz w:val="21"/>
          <w:szCs w:val="21"/>
          <w:lang w:val="es-ES"/>
        </w:rPr>
        <w:t>&gt;</w:t>
      </w:r>
      <w:r w:rsidRPr="00904F88">
        <w:rPr>
          <w:rFonts w:ascii="Consolas" w:hAnsi="Consolas"/>
          <w:color w:val="CCCCCC"/>
          <w:sz w:val="21"/>
          <w:szCs w:val="21"/>
          <w:lang w:val="es-ES"/>
        </w:rPr>
        <w:t>Nuestro servicio PREMIUM</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7E309DF8"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h2</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"servicio__subtitle"</w:t>
      </w:r>
      <w:r w:rsidRPr="00904F88">
        <w:rPr>
          <w:rFonts w:ascii="Consolas" w:hAnsi="Consolas"/>
          <w:color w:val="808080"/>
          <w:sz w:val="21"/>
          <w:szCs w:val="21"/>
          <w:lang w:val="es-ES"/>
        </w:rPr>
        <w:t>&gt;</w:t>
      </w:r>
      <w:r w:rsidRPr="00904F88">
        <w:rPr>
          <w:rFonts w:ascii="Consolas" w:hAnsi="Consolas"/>
          <w:color w:val="CCCCCC"/>
          <w:sz w:val="21"/>
          <w:szCs w:val="21"/>
          <w:lang w:val="es-ES"/>
        </w:rPr>
        <w:t>Todas sus necesidades empresariales. Soporte instantáneo, tiempo de actividad</w:t>
      </w:r>
    </w:p>
    <w:p w14:paraId="2A293000"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garantizado.</w:t>
      </w:r>
      <w:r w:rsidRPr="00904F88">
        <w:rPr>
          <w:rFonts w:ascii="Consolas" w:hAnsi="Consolas"/>
          <w:color w:val="808080"/>
          <w:sz w:val="21"/>
          <w:szCs w:val="21"/>
          <w:lang w:val="es-ES"/>
        </w:rPr>
        <w:t>&lt;/</w:t>
      </w:r>
      <w:r w:rsidRPr="00904F88">
        <w:rPr>
          <w:rFonts w:ascii="Consolas" w:hAnsi="Consolas"/>
          <w:color w:val="569CD6"/>
          <w:sz w:val="21"/>
          <w:szCs w:val="21"/>
          <w:lang w:val="es-ES"/>
        </w:rPr>
        <w:t>h2</w:t>
      </w:r>
      <w:r w:rsidRPr="00904F88">
        <w:rPr>
          <w:rFonts w:ascii="Consolas" w:hAnsi="Consolas"/>
          <w:color w:val="808080"/>
          <w:sz w:val="21"/>
          <w:szCs w:val="21"/>
          <w:lang w:val="es-ES"/>
        </w:rPr>
        <w:t>&gt;</w:t>
      </w:r>
    </w:p>
    <w:p w14:paraId="0923420D"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"servicio__info"</w:t>
      </w:r>
      <w:r w:rsidRPr="00904F88">
        <w:rPr>
          <w:rFonts w:ascii="Consolas" w:hAnsi="Consolas"/>
          <w:color w:val="808080"/>
          <w:sz w:val="21"/>
          <w:szCs w:val="21"/>
          <w:lang w:val="es-ES"/>
        </w:rPr>
        <w:t>&gt;</w:t>
      </w:r>
      <w:r w:rsidRPr="00904F88">
        <w:rPr>
          <w:rFonts w:ascii="Consolas" w:hAnsi="Consolas"/>
          <w:color w:val="CCCCCC"/>
          <w:sz w:val="21"/>
          <w:szCs w:val="21"/>
          <w:lang w:val="es-ES"/>
        </w:rPr>
        <w:t>La mejor solución para pequeñas y grandes empresas. ¡Porque el hosting no debería ser</w:t>
      </w:r>
    </w:p>
    <w:p w14:paraId="28A99C3B"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un obstáculo!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DDB3D0F"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2EC20FB7"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65E199D9"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808080"/>
          <w:sz w:val="21"/>
          <w:szCs w:val="21"/>
          <w:lang w:val="es-ES"/>
        </w:rPr>
        <w:t>&gt;</w:t>
      </w:r>
    </w:p>
    <w:p w14:paraId="758ACCE2" w14:textId="77777777" w:rsidR="008863A3" w:rsidRPr="00904F88" w:rsidRDefault="008863A3" w:rsidP="005B0B8A">
      <w:pPr>
        <w:rPr>
          <w:lang w:val="es-ES"/>
        </w:rPr>
      </w:pPr>
    </w:p>
    <w:p w14:paraId="6A5C253A" w14:textId="77777777" w:rsidR="00601544" w:rsidRPr="00904F88" w:rsidRDefault="00601544" w:rsidP="005B0B8A">
      <w:pPr>
        <w:rPr>
          <w:lang w:val="es-ES"/>
        </w:rPr>
      </w:pPr>
    </w:p>
    <w:p w14:paraId="4D4C19B6" w14:textId="77777777" w:rsidR="008863A3" w:rsidRPr="00904F88" w:rsidRDefault="008863A3" w:rsidP="005B0B8A">
      <w:pPr>
        <w:rPr>
          <w:lang w:val="es-ES"/>
        </w:rPr>
      </w:pPr>
    </w:p>
    <w:p w14:paraId="72FB1387" w14:textId="77777777" w:rsidR="008863A3" w:rsidRPr="00904F88" w:rsidRDefault="008863A3" w:rsidP="005B0B8A">
      <w:pPr>
        <w:rPr>
          <w:lang w:val="es-ES"/>
        </w:rPr>
      </w:pPr>
    </w:p>
    <w:p w14:paraId="3441F196" w14:textId="5BA05267" w:rsidR="008863A3" w:rsidRPr="00904F88" w:rsidRDefault="002372A7" w:rsidP="005B0B8A">
      <w:pPr>
        <w:rPr>
          <w:lang w:val="es-ES"/>
        </w:rPr>
      </w:pPr>
      <w:r w:rsidRPr="00904F88">
        <w:rPr>
          <w:lang w:val="es-ES"/>
        </w:rPr>
        <w:t>Y vamos a crear el fichero servicios.css dentro de la carpeta css</w:t>
      </w:r>
    </w:p>
    <w:p w14:paraId="270A29B2" w14:textId="77777777" w:rsidR="002372A7" w:rsidRPr="00904F88" w:rsidRDefault="002372A7" w:rsidP="005B0B8A">
      <w:pPr>
        <w:rPr>
          <w:lang w:val="es-ES"/>
        </w:rPr>
      </w:pPr>
    </w:p>
    <w:p w14:paraId="12B09BC8" w14:textId="5F3C8344" w:rsidR="002372A7" w:rsidRPr="00904F88" w:rsidRDefault="00925CB2" w:rsidP="005B0B8A">
      <w:pPr>
        <w:rPr>
          <w:lang w:val="es-ES"/>
        </w:rPr>
      </w:pPr>
      <w:r w:rsidRPr="00904F88">
        <w:rPr>
          <w:noProof/>
          <w:lang w:val="es-ES"/>
        </w:rPr>
        <w:drawing>
          <wp:inline distT="0" distB="0" distL="0" distR="0" wp14:anchorId="206F8C71" wp14:editId="6708FF71">
            <wp:extent cx="2070100" cy="1651000"/>
            <wp:effectExtent l="0" t="0" r="6350" b="6350"/>
            <wp:docPr id="4741718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070100" cy="1651000"/>
                    </a:xfrm>
                    <a:prstGeom prst="rect">
                      <a:avLst/>
                    </a:prstGeom>
                    <a:noFill/>
                    <a:ln>
                      <a:noFill/>
                    </a:ln>
                  </pic:spPr>
                </pic:pic>
              </a:graphicData>
            </a:graphic>
          </wp:inline>
        </w:drawing>
      </w:r>
    </w:p>
    <w:p w14:paraId="3361CE72" w14:textId="77777777" w:rsidR="00390FC0" w:rsidRPr="00904F88" w:rsidRDefault="00390FC0" w:rsidP="005B0B8A">
      <w:pPr>
        <w:rPr>
          <w:lang w:val="es-ES"/>
        </w:rPr>
      </w:pPr>
    </w:p>
    <w:p w14:paraId="10D9A4C8" w14:textId="77777777" w:rsidR="00925CB2" w:rsidRPr="00904F88" w:rsidRDefault="00925CB2" w:rsidP="005B0B8A">
      <w:pPr>
        <w:rPr>
          <w:lang w:val="es-ES"/>
        </w:rPr>
      </w:pPr>
    </w:p>
    <w:p w14:paraId="12979AF8" w14:textId="090CF8A7" w:rsidR="00925CB2" w:rsidRPr="00904F88" w:rsidRDefault="00925CB2" w:rsidP="005B0B8A">
      <w:pPr>
        <w:rPr>
          <w:lang w:val="es-ES"/>
        </w:rPr>
      </w:pPr>
      <w:r w:rsidRPr="00904F88">
        <w:rPr>
          <w:lang w:val="es-ES"/>
        </w:rPr>
        <w:t>Y al fichero servicios.css debéis añadir el siguiente código css:</w:t>
      </w:r>
    </w:p>
    <w:p w14:paraId="457C0034" w14:textId="77777777" w:rsidR="00925CB2" w:rsidRPr="00904F88" w:rsidRDefault="00925CB2" w:rsidP="005B0B8A">
      <w:pPr>
        <w:rPr>
          <w:lang w:val="es-ES"/>
        </w:rPr>
      </w:pPr>
    </w:p>
    <w:p w14:paraId="55FBA019"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D7BA7D"/>
          <w:sz w:val="21"/>
          <w:szCs w:val="21"/>
        </w:rPr>
        <w:t>html</w:t>
      </w:r>
      <w:r w:rsidRPr="00015106">
        <w:rPr>
          <w:rFonts w:ascii="Consolas" w:hAnsi="Consolas"/>
          <w:color w:val="CCCCCC"/>
          <w:sz w:val="21"/>
          <w:szCs w:val="21"/>
        </w:rPr>
        <w:t xml:space="preserve"> {</w:t>
      </w:r>
    </w:p>
    <w:p w14:paraId="3139BA7F"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height</w:t>
      </w:r>
      <w:r w:rsidRPr="00015106">
        <w:rPr>
          <w:rFonts w:ascii="Consolas" w:hAnsi="Consolas"/>
          <w:color w:val="CCCCCC"/>
          <w:sz w:val="21"/>
          <w:szCs w:val="21"/>
        </w:rPr>
        <w:t xml:space="preserve">: </w:t>
      </w:r>
      <w:r w:rsidRPr="00015106">
        <w:rPr>
          <w:rFonts w:ascii="Consolas" w:hAnsi="Consolas"/>
          <w:color w:val="B5CEA8"/>
          <w:sz w:val="21"/>
          <w:szCs w:val="21"/>
        </w:rPr>
        <w:t>100%</w:t>
      </w:r>
      <w:r w:rsidRPr="00015106">
        <w:rPr>
          <w:rFonts w:ascii="Consolas" w:hAnsi="Consolas"/>
          <w:color w:val="CCCCCC"/>
          <w:sz w:val="21"/>
          <w:szCs w:val="21"/>
        </w:rPr>
        <w:t>;</w:t>
      </w:r>
    </w:p>
    <w:p w14:paraId="0EB464B2"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box-sizing</w:t>
      </w:r>
      <w:r w:rsidRPr="00015106">
        <w:rPr>
          <w:rFonts w:ascii="Consolas" w:hAnsi="Consolas"/>
          <w:color w:val="CCCCCC"/>
          <w:sz w:val="21"/>
          <w:szCs w:val="21"/>
        </w:rPr>
        <w:t xml:space="preserve">: </w:t>
      </w:r>
      <w:r w:rsidRPr="00015106">
        <w:rPr>
          <w:rFonts w:ascii="Consolas" w:hAnsi="Consolas"/>
          <w:color w:val="CE9178"/>
          <w:sz w:val="21"/>
          <w:szCs w:val="21"/>
        </w:rPr>
        <w:t>border-box</w:t>
      </w:r>
      <w:r w:rsidRPr="00015106">
        <w:rPr>
          <w:rFonts w:ascii="Consolas" w:hAnsi="Consolas"/>
          <w:color w:val="CCCCCC"/>
          <w:sz w:val="21"/>
          <w:szCs w:val="21"/>
        </w:rPr>
        <w:t>;</w:t>
      </w:r>
    </w:p>
    <w:p w14:paraId="3987A9E0"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p>
    <w:p w14:paraId="248CCC78"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p>
    <w:p w14:paraId="488CE61E"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p>
    <w:p w14:paraId="6064F486"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D7BA7D"/>
          <w:sz w:val="21"/>
          <w:szCs w:val="21"/>
        </w:rPr>
        <w:t>body</w:t>
      </w:r>
      <w:r w:rsidRPr="00015106">
        <w:rPr>
          <w:rFonts w:ascii="Consolas" w:hAnsi="Consolas"/>
          <w:color w:val="CCCCCC"/>
          <w:sz w:val="21"/>
          <w:szCs w:val="21"/>
        </w:rPr>
        <w:t xml:space="preserve"> {</w:t>
      </w:r>
    </w:p>
    <w:p w14:paraId="1C059A8A"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margin</w:t>
      </w:r>
      <w:r w:rsidRPr="00015106">
        <w:rPr>
          <w:rFonts w:ascii="Consolas" w:hAnsi="Consolas"/>
          <w:color w:val="CCCCCC"/>
          <w:sz w:val="21"/>
          <w:szCs w:val="21"/>
        </w:rPr>
        <w:t xml:space="preserve">: </w:t>
      </w:r>
      <w:r w:rsidRPr="00015106">
        <w:rPr>
          <w:rFonts w:ascii="Consolas" w:hAnsi="Consolas"/>
          <w:color w:val="B5CEA8"/>
          <w:sz w:val="21"/>
          <w:szCs w:val="21"/>
        </w:rPr>
        <w:t>0</w:t>
      </w:r>
      <w:r w:rsidRPr="00015106">
        <w:rPr>
          <w:rFonts w:ascii="Consolas" w:hAnsi="Consolas"/>
          <w:color w:val="CCCCCC"/>
          <w:sz w:val="21"/>
          <w:szCs w:val="21"/>
        </w:rPr>
        <w:t>;</w:t>
      </w:r>
    </w:p>
    <w:p w14:paraId="1E065C27"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padding</w:t>
      </w:r>
      <w:r w:rsidRPr="00015106">
        <w:rPr>
          <w:rFonts w:ascii="Consolas" w:hAnsi="Consolas"/>
          <w:color w:val="CCCCCC"/>
          <w:sz w:val="21"/>
          <w:szCs w:val="21"/>
        </w:rPr>
        <w:t xml:space="preserve">: </w:t>
      </w:r>
      <w:r w:rsidRPr="00015106">
        <w:rPr>
          <w:rFonts w:ascii="Consolas" w:hAnsi="Consolas"/>
          <w:color w:val="B5CEA8"/>
          <w:sz w:val="21"/>
          <w:szCs w:val="21"/>
        </w:rPr>
        <w:t>0</w:t>
      </w:r>
      <w:r w:rsidRPr="00015106">
        <w:rPr>
          <w:rFonts w:ascii="Consolas" w:hAnsi="Consolas"/>
          <w:color w:val="CCCCCC"/>
          <w:sz w:val="21"/>
          <w:szCs w:val="21"/>
        </w:rPr>
        <w:t>;</w:t>
      </w:r>
    </w:p>
    <w:p w14:paraId="750A0A99"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box-sizing</w:t>
      </w:r>
      <w:r w:rsidRPr="00015106">
        <w:rPr>
          <w:rFonts w:ascii="Consolas" w:hAnsi="Consolas"/>
          <w:color w:val="CCCCCC"/>
          <w:sz w:val="21"/>
          <w:szCs w:val="21"/>
        </w:rPr>
        <w:t xml:space="preserve">: </w:t>
      </w:r>
      <w:r w:rsidRPr="00015106">
        <w:rPr>
          <w:rFonts w:ascii="Consolas" w:hAnsi="Consolas"/>
          <w:color w:val="CE9178"/>
          <w:sz w:val="21"/>
          <w:szCs w:val="21"/>
        </w:rPr>
        <w:t>border-box</w:t>
      </w:r>
      <w:r w:rsidRPr="00015106">
        <w:rPr>
          <w:rFonts w:ascii="Consolas" w:hAnsi="Consolas"/>
          <w:color w:val="CCCCCC"/>
          <w:sz w:val="21"/>
          <w:szCs w:val="21"/>
        </w:rPr>
        <w:t>;</w:t>
      </w:r>
    </w:p>
    <w:p w14:paraId="1D4585E5"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width</w:t>
      </w:r>
      <w:r w:rsidRPr="00015106">
        <w:rPr>
          <w:rFonts w:ascii="Consolas" w:hAnsi="Consolas"/>
          <w:color w:val="CCCCCC"/>
          <w:sz w:val="21"/>
          <w:szCs w:val="21"/>
        </w:rPr>
        <w:t xml:space="preserve">: </w:t>
      </w:r>
      <w:r w:rsidRPr="00015106">
        <w:rPr>
          <w:rFonts w:ascii="Consolas" w:hAnsi="Consolas"/>
          <w:color w:val="B5CEA8"/>
          <w:sz w:val="21"/>
          <w:szCs w:val="21"/>
        </w:rPr>
        <w:t>100%</w:t>
      </w:r>
      <w:r w:rsidRPr="00015106">
        <w:rPr>
          <w:rFonts w:ascii="Consolas" w:hAnsi="Consolas"/>
          <w:color w:val="CCCCCC"/>
          <w:sz w:val="21"/>
          <w:szCs w:val="21"/>
        </w:rPr>
        <w:t>;</w:t>
      </w:r>
    </w:p>
    <w:p w14:paraId="0F2E74D7"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background-color</w:t>
      </w:r>
      <w:r w:rsidRPr="00015106">
        <w:rPr>
          <w:rFonts w:ascii="Consolas" w:hAnsi="Consolas"/>
          <w:color w:val="CCCCCC"/>
          <w:sz w:val="21"/>
          <w:szCs w:val="21"/>
        </w:rPr>
        <w:t xml:space="preserve">: </w:t>
      </w:r>
      <w:r w:rsidRPr="00015106">
        <w:rPr>
          <w:rFonts w:ascii="Consolas" w:hAnsi="Consolas"/>
          <w:color w:val="CE9178"/>
          <w:sz w:val="21"/>
          <w:szCs w:val="21"/>
        </w:rPr>
        <w:t>white</w:t>
      </w:r>
      <w:r w:rsidRPr="00015106">
        <w:rPr>
          <w:rFonts w:ascii="Consolas" w:hAnsi="Consolas"/>
          <w:color w:val="CCCCCC"/>
          <w:sz w:val="21"/>
          <w:szCs w:val="21"/>
        </w:rPr>
        <w:t>;</w:t>
      </w:r>
    </w:p>
    <w:p w14:paraId="04451CFF"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p>
    <w:p w14:paraId="6A7621A6"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p>
    <w:p w14:paraId="50F5D44A"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D7BA7D"/>
          <w:sz w:val="21"/>
          <w:szCs w:val="21"/>
        </w:rPr>
        <w:t>.titulo</w:t>
      </w:r>
      <w:r w:rsidRPr="00015106">
        <w:rPr>
          <w:rFonts w:ascii="Consolas" w:hAnsi="Consolas"/>
          <w:color w:val="CCCCCC"/>
          <w:sz w:val="21"/>
          <w:szCs w:val="21"/>
        </w:rPr>
        <w:t xml:space="preserve"> {</w:t>
      </w:r>
    </w:p>
    <w:p w14:paraId="01DE05CF"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text-align</w:t>
      </w:r>
      <w:r w:rsidRPr="00015106">
        <w:rPr>
          <w:rFonts w:ascii="Consolas" w:hAnsi="Consolas"/>
          <w:color w:val="CCCCCC"/>
          <w:sz w:val="21"/>
          <w:szCs w:val="21"/>
        </w:rPr>
        <w:t xml:space="preserve">: </w:t>
      </w:r>
      <w:r w:rsidRPr="00015106">
        <w:rPr>
          <w:rFonts w:ascii="Consolas" w:hAnsi="Consolas"/>
          <w:color w:val="CE9178"/>
          <w:sz w:val="21"/>
          <w:szCs w:val="21"/>
        </w:rPr>
        <w:t>center</w:t>
      </w:r>
      <w:r w:rsidRPr="00015106">
        <w:rPr>
          <w:rFonts w:ascii="Consolas" w:hAnsi="Consolas"/>
          <w:color w:val="CCCCCC"/>
          <w:sz w:val="21"/>
          <w:szCs w:val="21"/>
        </w:rPr>
        <w:t>;</w:t>
      </w:r>
    </w:p>
    <w:p w14:paraId="3D919165"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font-size</w:t>
      </w:r>
      <w:r w:rsidRPr="00015106">
        <w:rPr>
          <w:rFonts w:ascii="Consolas" w:hAnsi="Consolas"/>
          <w:color w:val="CCCCCC"/>
          <w:sz w:val="21"/>
          <w:szCs w:val="21"/>
        </w:rPr>
        <w:t xml:space="preserve">: </w:t>
      </w:r>
      <w:r w:rsidRPr="00015106">
        <w:rPr>
          <w:rFonts w:ascii="Consolas" w:hAnsi="Consolas"/>
          <w:color w:val="B5CEA8"/>
          <w:sz w:val="21"/>
          <w:szCs w:val="21"/>
        </w:rPr>
        <w:t>300%</w:t>
      </w:r>
      <w:r w:rsidRPr="00015106">
        <w:rPr>
          <w:rFonts w:ascii="Consolas" w:hAnsi="Consolas"/>
          <w:color w:val="CCCCCC"/>
          <w:sz w:val="21"/>
          <w:szCs w:val="21"/>
        </w:rPr>
        <w:t>;</w:t>
      </w:r>
    </w:p>
    <w:p w14:paraId="14839634"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font-weight</w:t>
      </w:r>
      <w:r w:rsidRPr="00015106">
        <w:rPr>
          <w:rFonts w:ascii="Consolas" w:hAnsi="Consolas"/>
          <w:color w:val="CCCCCC"/>
          <w:sz w:val="21"/>
          <w:szCs w:val="21"/>
        </w:rPr>
        <w:t xml:space="preserve">: </w:t>
      </w:r>
      <w:r w:rsidRPr="00015106">
        <w:rPr>
          <w:rFonts w:ascii="Consolas" w:hAnsi="Consolas"/>
          <w:color w:val="CE9178"/>
          <w:sz w:val="21"/>
          <w:szCs w:val="21"/>
        </w:rPr>
        <w:t>bold</w:t>
      </w:r>
      <w:r w:rsidRPr="00015106">
        <w:rPr>
          <w:rFonts w:ascii="Consolas" w:hAnsi="Consolas"/>
          <w:color w:val="CCCCCC"/>
          <w:sz w:val="21"/>
          <w:szCs w:val="21"/>
        </w:rPr>
        <w:t>;</w:t>
      </w:r>
    </w:p>
    <w:p w14:paraId="17261073"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margin-top</w:t>
      </w:r>
      <w:r w:rsidRPr="00015106">
        <w:rPr>
          <w:rFonts w:ascii="Consolas" w:hAnsi="Consolas"/>
          <w:color w:val="CCCCCC"/>
          <w:sz w:val="21"/>
          <w:szCs w:val="21"/>
        </w:rPr>
        <w:t xml:space="preserve">: </w:t>
      </w:r>
      <w:r w:rsidRPr="00015106">
        <w:rPr>
          <w:rFonts w:ascii="Consolas" w:hAnsi="Consolas"/>
          <w:color w:val="B5CEA8"/>
          <w:sz w:val="21"/>
          <w:szCs w:val="21"/>
        </w:rPr>
        <w:t>7%</w:t>
      </w:r>
      <w:r w:rsidRPr="00015106">
        <w:rPr>
          <w:rFonts w:ascii="Consolas" w:hAnsi="Consolas"/>
          <w:color w:val="CCCCCC"/>
          <w:sz w:val="21"/>
          <w:szCs w:val="21"/>
        </w:rPr>
        <w:t>;</w:t>
      </w:r>
    </w:p>
    <w:p w14:paraId="2A51D12A"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margin-bottom</w:t>
      </w:r>
      <w:r w:rsidRPr="00015106">
        <w:rPr>
          <w:rFonts w:ascii="Consolas" w:hAnsi="Consolas"/>
          <w:color w:val="CCCCCC"/>
          <w:sz w:val="21"/>
          <w:szCs w:val="21"/>
        </w:rPr>
        <w:t xml:space="preserve">: </w:t>
      </w:r>
      <w:r w:rsidRPr="00015106">
        <w:rPr>
          <w:rFonts w:ascii="Consolas" w:hAnsi="Consolas"/>
          <w:color w:val="B5CEA8"/>
          <w:sz w:val="21"/>
          <w:szCs w:val="21"/>
        </w:rPr>
        <w:t>3%</w:t>
      </w:r>
      <w:r w:rsidRPr="00015106">
        <w:rPr>
          <w:rFonts w:ascii="Consolas" w:hAnsi="Consolas"/>
          <w:color w:val="CCCCCC"/>
          <w:sz w:val="21"/>
          <w:szCs w:val="21"/>
        </w:rPr>
        <w:t>;</w:t>
      </w:r>
    </w:p>
    <w:p w14:paraId="1FD1F361"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color</w:t>
      </w:r>
      <w:r w:rsidRPr="00015106">
        <w:rPr>
          <w:rFonts w:ascii="Consolas" w:hAnsi="Consolas"/>
          <w:color w:val="CCCCCC"/>
          <w:sz w:val="21"/>
          <w:szCs w:val="21"/>
        </w:rPr>
        <w:t xml:space="preserve">: </w:t>
      </w:r>
      <w:r w:rsidRPr="00015106">
        <w:rPr>
          <w:rFonts w:ascii="Consolas" w:hAnsi="Consolas"/>
          <w:color w:val="CE9178"/>
          <w:sz w:val="21"/>
          <w:szCs w:val="21"/>
        </w:rPr>
        <w:t>#311B92</w:t>
      </w:r>
      <w:r w:rsidRPr="00015106">
        <w:rPr>
          <w:rFonts w:ascii="Consolas" w:hAnsi="Consolas"/>
          <w:color w:val="CCCCCC"/>
          <w:sz w:val="21"/>
          <w:szCs w:val="21"/>
        </w:rPr>
        <w:t>;</w:t>
      </w:r>
    </w:p>
    <w:p w14:paraId="54728FC7"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CCCCCC"/>
          <w:sz w:val="21"/>
          <w:szCs w:val="21"/>
          <w:lang w:val="es-ES"/>
        </w:rPr>
        <w:t>}</w:t>
      </w:r>
    </w:p>
    <w:p w14:paraId="4A02A055"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1CDAAF4"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.servicio</w:t>
      </w:r>
      <w:r w:rsidRPr="00904F88">
        <w:rPr>
          <w:rFonts w:ascii="Consolas" w:hAnsi="Consolas"/>
          <w:color w:val="CCCCCC"/>
          <w:sz w:val="21"/>
          <w:szCs w:val="21"/>
          <w:lang w:val="es-ES"/>
        </w:rPr>
        <w:t xml:space="preserve"> {</w:t>
      </w:r>
    </w:p>
    <w:p w14:paraId="2A2436D2"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A57EA82"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80%</w:t>
      </w:r>
      <w:r w:rsidRPr="00904F88">
        <w:rPr>
          <w:rFonts w:ascii="Consolas" w:hAnsi="Consolas"/>
          <w:color w:val="CCCCCC"/>
          <w:sz w:val="21"/>
          <w:szCs w:val="21"/>
          <w:lang w:val="es-ES"/>
        </w:rPr>
        <w:t>;</w:t>
      </w:r>
    </w:p>
    <w:p w14:paraId="29CC5D5C"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16px</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w:t>
      </w:r>
    </w:p>
    <w:p w14:paraId="20266DFD"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4px</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#0e4f0e</w:t>
      </w:r>
      <w:r w:rsidRPr="00904F88">
        <w:rPr>
          <w:rFonts w:ascii="Consolas" w:hAnsi="Consolas"/>
          <w:color w:val="CCCCCC"/>
          <w:sz w:val="21"/>
          <w:szCs w:val="21"/>
          <w:lang w:val="es-ES"/>
        </w:rPr>
        <w:t>;</w:t>
      </w:r>
    </w:p>
    <w:p w14:paraId="7D563509"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border-left</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none</w:t>
      </w:r>
      <w:r w:rsidRPr="00904F88">
        <w:rPr>
          <w:rFonts w:ascii="Consolas" w:hAnsi="Consolas"/>
          <w:color w:val="CCCCCC"/>
          <w:sz w:val="21"/>
          <w:szCs w:val="21"/>
          <w:lang w:val="es-ES"/>
        </w:rPr>
        <w:t>;</w:t>
      </w:r>
    </w:p>
    <w:p w14:paraId="6F3D87F6"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2695E593"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F94FFF5"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.servicio:hover</w:t>
      </w:r>
      <w:r w:rsidRPr="00904F88">
        <w:rPr>
          <w:rFonts w:ascii="Consolas" w:hAnsi="Consolas"/>
          <w:color w:val="CCCCCC"/>
          <w:sz w:val="21"/>
          <w:szCs w:val="21"/>
          <w:lang w:val="es-ES"/>
        </w:rPr>
        <w:t>,</w:t>
      </w:r>
    </w:p>
    <w:p w14:paraId="722C45C0"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.servicio:active</w:t>
      </w:r>
      <w:r w:rsidRPr="00904F88">
        <w:rPr>
          <w:rFonts w:ascii="Consolas" w:hAnsi="Consolas"/>
          <w:color w:val="CCCCCC"/>
          <w:sz w:val="21"/>
          <w:szCs w:val="21"/>
          <w:lang w:val="es-ES"/>
        </w:rPr>
        <w:t xml:space="preserve"> {</w:t>
      </w:r>
    </w:p>
    <w:p w14:paraId="277CB83C"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6B49568"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box-shadow</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4px</w:t>
      </w:r>
      <w:r w:rsidRPr="00904F88">
        <w:rPr>
          <w:rFonts w:ascii="Consolas" w:hAnsi="Consolas"/>
          <w:color w:val="CCCCCC"/>
          <w:sz w:val="21"/>
          <w:szCs w:val="21"/>
          <w:lang w:val="es-ES"/>
        </w:rPr>
        <w:t xml:space="preserve"> </w:t>
      </w:r>
      <w:r w:rsidRPr="00904F88">
        <w:rPr>
          <w:rFonts w:ascii="Consolas" w:hAnsi="Consolas"/>
          <w:color w:val="DCDCAA"/>
          <w:sz w:val="21"/>
          <w:szCs w:val="21"/>
          <w:lang w:val="es-ES"/>
        </w:rPr>
        <w:t>rgb</w:t>
      </w:r>
      <w:r w:rsidRPr="00904F88">
        <w:rPr>
          <w:rFonts w:ascii="Consolas" w:hAnsi="Consolas"/>
          <w:color w:val="CCCCCC"/>
          <w:sz w:val="21"/>
          <w:szCs w:val="21"/>
          <w:lang w:val="es-ES"/>
        </w:rPr>
        <w:t>(</w:t>
      </w:r>
      <w:r w:rsidRPr="00904F88">
        <w:rPr>
          <w:rFonts w:ascii="Consolas" w:hAnsi="Consolas"/>
          <w:color w:val="B5CEA8"/>
          <w:sz w:val="21"/>
          <w:szCs w:val="21"/>
          <w:lang w:val="es-ES"/>
        </w:rPr>
        <w:t>0</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0.5</w:t>
      </w:r>
      <w:r w:rsidRPr="00904F88">
        <w:rPr>
          <w:rFonts w:ascii="Consolas" w:hAnsi="Consolas"/>
          <w:color w:val="CCCCCC"/>
          <w:sz w:val="21"/>
          <w:szCs w:val="21"/>
          <w:lang w:val="es-ES"/>
        </w:rPr>
        <w:t>);</w:t>
      </w:r>
    </w:p>
    <w:p w14:paraId="08D4BF28"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9CDCFE"/>
          <w:sz w:val="21"/>
          <w:szCs w:val="21"/>
        </w:rPr>
        <w:t>border-color</w:t>
      </w:r>
      <w:r w:rsidRPr="00015106">
        <w:rPr>
          <w:rFonts w:ascii="Consolas" w:hAnsi="Consolas"/>
          <w:color w:val="CCCCCC"/>
          <w:sz w:val="21"/>
          <w:szCs w:val="21"/>
        </w:rPr>
        <w:t xml:space="preserve">: </w:t>
      </w:r>
      <w:r w:rsidRPr="00015106">
        <w:rPr>
          <w:rFonts w:ascii="Consolas" w:hAnsi="Consolas"/>
          <w:color w:val="CE9178"/>
          <w:sz w:val="21"/>
          <w:szCs w:val="21"/>
        </w:rPr>
        <w:t>#ff5454</w:t>
      </w:r>
      <w:r w:rsidRPr="00015106">
        <w:rPr>
          <w:rFonts w:ascii="Consolas" w:hAnsi="Consolas"/>
          <w:color w:val="CCCCCC"/>
          <w:sz w:val="21"/>
          <w:szCs w:val="21"/>
        </w:rPr>
        <w:t xml:space="preserve"> </w:t>
      </w:r>
      <w:r w:rsidRPr="00015106">
        <w:rPr>
          <w:rFonts w:ascii="Consolas" w:hAnsi="Consolas"/>
          <w:color w:val="569CD6"/>
          <w:sz w:val="21"/>
          <w:szCs w:val="21"/>
        </w:rPr>
        <w:t>!important</w:t>
      </w:r>
      <w:r w:rsidRPr="00015106">
        <w:rPr>
          <w:rFonts w:ascii="Consolas" w:hAnsi="Consolas"/>
          <w:color w:val="CCCCCC"/>
          <w:sz w:val="21"/>
          <w:szCs w:val="21"/>
        </w:rPr>
        <w:t>;</w:t>
      </w:r>
    </w:p>
    <w:p w14:paraId="64B6051F"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p>
    <w:p w14:paraId="35EF5AD1"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p>
    <w:p w14:paraId="3A7BD4A0"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D7BA7D"/>
          <w:sz w:val="21"/>
          <w:szCs w:val="21"/>
        </w:rPr>
        <w:t>.servicio</w:t>
      </w:r>
      <w:r w:rsidRPr="00015106">
        <w:rPr>
          <w:rFonts w:ascii="Consolas" w:hAnsi="Consolas"/>
          <w:color w:val="CCCCCC"/>
          <w:sz w:val="21"/>
          <w:szCs w:val="21"/>
        </w:rPr>
        <w:t xml:space="preserve"> </w:t>
      </w:r>
      <w:r w:rsidRPr="00015106">
        <w:rPr>
          <w:rFonts w:ascii="Consolas" w:hAnsi="Consolas"/>
          <w:color w:val="D7BA7D"/>
          <w:sz w:val="21"/>
          <w:szCs w:val="21"/>
        </w:rPr>
        <w:t>a</w:t>
      </w:r>
      <w:r w:rsidRPr="00015106">
        <w:rPr>
          <w:rFonts w:ascii="Consolas" w:hAnsi="Consolas"/>
          <w:color w:val="CCCCCC"/>
          <w:sz w:val="21"/>
          <w:szCs w:val="21"/>
        </w:rPr>
        <w:t xml:space="preserve"> {</w:t>
      </w:r>
    </w:p>
    <w:p w14:paraId="3B98C9A7"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text-decoration</w:t>
      </w:r>
      <w:r w:rsidRPr="00015106">
        <w:rPr>
          <w:rFonts w:ascii="Consolas" w:hAnsi="Consolas"/>
          <w:color w:val="CCCCCC"/>
          <w:sz w:val="21"/>
          <w:szCs w:val="21"/>
        </w:rPr>
        <w:t xml:space="preserve">: </w:t>
      </w:r>
      <w:r w:rsidRPr="00015106">
        <w:rPr>
          <w:rFonts w:ascii="Consolas" w:hAnsi="Consolas"/>
          <w:color w:val="CE9178"/>
          <w:sz w:val="21"/>
          <w:szCs w:val="21"/>
        </w:rPr>
        <w:t>none</w:t>
      </w:r>
      <w:r w:rsidRPr="00015106">
        <w:rPr>
          <w:rFonts w:ascii="Consolas" w:hAnsi="Consolas"/>
          <w:color w:val="CCCCCC"/>
          <w:sz w:val="21"/>
          <w:szCs w:val="21"/>
        </w:rPr>
        <w:t>;</w:t>
      </w:r>
    </w:p>
    <w:p w14:paraId="6F7CE91A"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color</w:t>
      </w:r>
      <w:r w:rsidRPr="00015106">
        <w:rPr>
          <w:rFonts w:ascii="Consolas" w:hAnsi="Consolas"/>
          <w:color w:val="CCCCCC"/>
          <w:sz w:val="21"/>
          <w:szCs w:val="21"/>
        </w:rPr>
        <w:t xml:space="preserve">: </w:t>
      </w:r>
      <w:r w:rsidRPr="00015106">
        <w:rPr>
          <w:rFonts w:ascii="Consolas" w:hAnsi="Consolas"/>
          <w:color w:val="CE9178"/>
          <w:sz w:val="21"/>
          <w:szCs w:val="21"/>
        </w:rPr>
        <w:t>inherit</w:t>
      </w:r>
      <w:r w:rsidRPr="00015106">
        <w:rPr>
          <w:rFonts w:ascii="Consolas" w:hAnsi="Consolas"/>
          <w:color w:val="CCCCCC"/>
          <w:sz w:val="21"/>
          <w:szCs w:val="21"/>
        </w:rPr>
        <w:t>;</w:t>
      </w:r>
    </w:p>
    <w:p w14:paraId="260777B1"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display</w:t>
      </w:r>
      <w:r w:rsidRPr="00015106">
        <w:rPr>
          <w:rFonts w:ascii="Consolas" w:hAnsi="Consolas"/>
          <w:color w:val="CCCCCC"/>
          <w:sz w:val="21"/>
          <w:szCs w:val="21"/>
        </w:rPr>
        <w:t xml:space="preserve">: </w:t>
      </w:r>
      <w:r w:rsidRPr="00015106">
        <w:rPr>
          <w:rFonts w:ascii="Consolas" w:hAnsi="Consolas"/>
          <w:color w:val="CE9178"/>
          <w:sz w:val="21"/>
          <w:szCs w:val="21"/>
        </w:rPr>
        <w:t>block</w:t>
      </w:r>
      <w:r w:rsidRPr="00015106">
        <w:rPr>
          <w:rFonts w:ascii="Consolas" w:hAnsi="Consolas"/>
          <w:color w:val="CCCCCC"/>
          <w:sz w:val="21"/>
          <w:szCs w:val="21"/>
        </w:rPr>
        <w:t>;</w:t>
      </w:r>
    </w:p>
    <w:p w14:paraId="078794D9"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padding</w:t>
      </w:r>
      <w:r w:rsidRPr="00015106">
        <w:rPr>
          <w:rFonts w:ascii="Consolas" w:hAnsi="Consolas"/>
          <w:color w:val="CCCCCC"/>
          <w:sz w:val="21"/>
          <w:szCs w:val="21"/>
        </w:rPr>
        <w:t xml:space="preserve">: </w:t>
      </w:r>
      <w:r w:rsidRPr="00015106">
        <w:rPr>
          <w:rFonts w:ascii="Consolas" w:hAnsi="Consolas"/>
          <w:color w:val="B5CEA8"/>
          <w:sz w:val="21"/>
          <w:szCs w:val="21"/>
        </w:rPr>
        <w:t>32px</w:t>
      </w:r>
      <w:r w:rsidRPr="00015106">
        <w:rPr>
          <w:rFonts w:ascii="Consolas" w:hAnsi="Consolas"/>
          <w:color w:val="CCCCCC"/>
          <w:sz w:val="21"/>
          <w:szCs w:val="21"/>
        </w:rPr>
        <w:t>;</w:t>
      </w:r>
    </w:p>
    <w:p w14:paraId="7766109C"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CCCCCC"/>
          <w:sz w:val="21"/>
          <w:szCs w:val="21"/>
          <w:lang w:val="es-ES"/>
        </w:rPr>
        <w:t>}</w:t>
      </w:r>
    </w:p>
    <w:p w14:paraId="21983153"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6A91258"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.servicio__subtitle</w:t>
      </w:r>
      <w:r w:rsidRPr="00904F88">
        <w:rPr>
          <w:rFonts w:ascii="Consolas" w:hAnsi="Consolas"/>
          <w:color w:val="CCCCCC"/>
          <w:sz w:val="21"/>
          <w:szCs w:val="21"/>
          <w:lang w:val="es-ES"/>
        </w:rPr>
        <w:t xml:space="preserve"> {</w:t>
      </w:r>
    </w:p>
    <w:p w14:paraId="7F31A7F6"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F057B15"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#979797</w:t>
      </w:r>
      <w:r w:rsidRPr="00904F88">
        <w:rPr>
          <w:rFonts w:ascii="Consolas" w:hAnsi="Consolas"/>
          <w:color w:val="CCCCCC"/>
          <w:sz w:val="21"/>
          <w:szCs w:val="21"/>
          <w:lang w:val="es-ES"/>
        </w:rPr>
        <w:t>;</w:t>
      </w:r>
    </w:p>
    <w:p w14:paraId="004FB212"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0C6EFD10"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8EEFBD9"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.servicio_info</w:t>
      </w:r>
      <w:r w:rsidRPr="00904F88">
        <w:rPr>
          <w:rFonts w:ascii="Consolas" w:hAnsi="Consolas"/>
          <w:color w:val="CCCCCC"/>
          <w:sz w:val="21"/>
          <w:szCs w:val="21"/>
          <w:lang w:val="es-ES"/>
        </w:rPr>
        <w:t xml:space="preserve"> {</w:t>
      </w:r>
    </w:p>
    <w:p w14:paraId="23407C0E"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BE3F392"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16px</w:t>
      </w:r>
      <w:r w:rsidRPr="00904F88">
        <w:rPr>
          <w:rFonts w:ascii="Consolas" w:hAnsi="Consolas"/>
          <w:color w:val="CCCCCC"/>
          <w:sz w:val="21"/>
          <w:szCs w:val="21"/>
          <w:lang w:val="es-ES"/>
        </w:rPr>
        <w:t>;</w:t>
      </w:r>
    </w:p>
    <w:p w14:paraId="73041F5C"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015106">
        <w:rPr>
          <w:rFonts w:ascii="Consolas" w:hAnsi="Consolas"/>
          <w:color w:val="9CDCFE"/>
          <w:sz w:val="21"/>
          <w:szCs w:val="21"/>
        </w:rPr>
        <w:t>border</w:t>
      </w:r>
      <w:r w:rsidRPr="00015106">
        <w:rPr>
          <w:rFonts w:ascii="Consolas" w:hAnsi="Consolas"/>
          <w:color w:val="CCCCCC"/>
          <w:sz w:val="21"/>
          <w:szCs w:val="21"/>
        </w:rPr>
        <w:t xml:space="preserve">: </w:t>
      </w:r>
      <w:r w:rsidRPr="00015106">
        <w:rPr>
          <w:rFonts w:ascii="Consolas" w:hAnsi="Consolas"/>
          <w:color w:val="B5CEA8"/>
          <w:sz w:val="21"/>
          <w:szCs w:val="21"/>
        </w:rPr>
        <w:t>1px</w:t>
      </w:r>
      <w:r w:rsidRPr="00015106">
        <w:rPr>
          <w:rFonts w:ascii="Consolas" w:hAnsi="Consolas"/>
          <w:color w:val="CCCCCC"/>
          <w:sz w:val="21"/>
          <w:szCs w:val="21"/>
        </w:rPr>
        <w:t xml:space="preserve"> </w:t>
      </w:r>
      <w:r w:rsidRPr="00015106">
        <w:rPr>
          <w:rFonts w:ascii="Consolas" w:hAnsi="Consolas"/>
          <w:color w:val="CE9178"/>
          <w:sz w:val="21"/>
          <w:szCs w:val="21"/>
        </w:rPr>
        <w:t>solid</w:t>
      </w:r>
      <w:r w:rsidRPr="00015106">
        <w:rPr>
          <w:rFonts w:ascii="Consolas" w:hAnsi="Consolas"/>
          <w:color w:val="CCCCCC"/>
          <w:sz w:val="21"/>
          <w:szCs w:val="21"/>
        </w:rPr>
        <w:t xml:space="preserve"> </w:t>
      </w:r>
      <w:r w:rsidRPr="00015106">
        <w:rPr>
          <w:rFonts w:ascii="Consolas" w:hAnsi="Consolas"/>
          <w:color w:val="CE9178"/>
          <w:sz w:val="21"/>
          <w:szCs w:val="21"/>
        </w:rPr>
        <w:t>#0e4f1f</w:t>
      </w:r>
      <w:r w:rsidRPr="00015106">
        <w:rPr>
          <w:rFonts w:ascii="Consolas" w:hAnsi="Consolas"/>
          <w:color w:val="CCCCCC"/>
          <w:sz w:val="21"/>
          <w:szCs w:val="21"/>
        </w:rPr>
        <w:t>;</w:t>
      </w:r>
    </w:p>
    <w:p w14:paraId="003403A3"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font-size</w:t>
      </w:r>
      <w:r w:rsidRPr="00015106">
        <w:rPr>
          <w:rFonts w:ascii="Consolas" w:hAnsi="Consolas"/>
          <w:color w:val="CCCCCC"/>
          <w:sz w:val="21"/>
          <w:szCs w:val="21"/>
        </w:rPr>
        <w:t xml:space="preserve">: </w:t>
      </w:r>
      <w:r w:rsidRPr="00015106">
        <w:rPr>
          <w:rFonts w:ascii="Consolas" w:hAnsi="Consolas"/>
          <w:color w:val="B5CEA8"/>
          <w:sz w:val="21"/>
          <w:szCs w:val="21"/>
        </w:rPr>
        <w:t>20px</w:t>
      </w:r>
      <w:r w:rsidRPr="00015106">
        <w:rPr>
          <w:rFonts w:ascii="Consolas" w:hAnsi="Consolas"/>
          <w:color w:val="CCCCCC"/>
          <w:sz w:val="21"/>
          <w:szCs w:val="21"/>
        </w:rPr>
        <w:t>;</w:t>
      </w:r>
    </w:p>
    <w:p w14:paraId="667C3764"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color</w:t>
      </w:r>
      <w:r w:rsidRPr="00015106">
        <w:rPr>
          <w:rFonts w:ascii="Consolas" w:hAnsi="Consolas"/>
          <w:color w:val="CCCCCC"/>
          <w:sz w:val="21"/>
          <w:szCs w:val="21"/>
        </w:rPr>
        <w:t xml:space="preserve">: </w:t>
      </w:r>
      <w:r w:rsidRPr="00015106">
        <w:rPr>
          <w:rFonts w:ascii="Consolas" w:hAnsi="Consolas"/>
          <w:color w:val="CE9178"/>
          <w:sz w:val="21"/>
          <w:szCs w:val="21"/>
        </w:rPr>
        <w:t>#0e4f1f</w:t>
      </w:r>
      <w:r w:rsidRPr="00015106">
        <w:rPr>
          <w:rFonts w:ascii="Consolas" w:hAnsi="Consolas"/>
          <w:color w:val="CCCCCC"/>
          <w:sz w:val="21"/>
          <w:szCs w:val="21"/>
        </w:rPr>
        <w:t>;</w:t>
      </w:r>
    </w:p>
    <w:p w14:paraId="4665D37E"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background</w:t>
      </w:r>
      <w:r w:rsidRPr="00015106">
        <w:rPr>
          <w:rFonts w:ascii="Consolas" w:hAnsi="Consolas"/>
          <w:color w:val="CCCCCC"/>
          <w:sz w:val="21"/>
          <w:szCs w:val="21"/>
        </w:rPr>
        <w:t xml:space="preserve">: </w:t>
      </w:r>
      <w:r w:rsidRPr="00015106">
        <w:rPr>
          <w:rFonts w:ascii="Consolas" w:hAnsi="Consolas"/>
          <w:color w:val="CE9178"/>
          <w:sz w:val="21"/>
          <w:szCs w:val="21"/>
        </w:rPr>
        <w:t>white</w:t>
      </w:r>
      <w:r w:rsidRPr="00015106">
        <w:rPr>
          <w:rFonts w:ascii="Consolas" w:hAnsi="Consolas"/>
          <w:color w:val="CCCCCC"/>
          <w:sz w:val="21"/>
          <w:szCs w:val="21"/>
        </w:rPr>
        <w:t>;</w:t>
      </w:r>
    </w:p>
    <w:p w14:paraId="4B6F5AAB"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p>
    <w:p w14:paraId="09F6406B"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p>
    <w:p w14:paraId="47120ABC"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D7BA7D"/>
          <w:sz w:val="21"/>
          <w:szCs w:val="21"/>
        </w:rPr>
        <w:t>.clearfix</w:t>
      </w:r>
      <w:r w:rsidRPr="00015106">
        <w:rPr>
          <w:rFonts w:ascii="Consolas" w:hAnsi="Consolas"/>
          <w:color w:val="CCCCCC"/>
          <w:sz w:val="21"/>
          <w:szCs w:val="21"/>
        </w:rPr>
        <w:t xml:space="preserve"> {</w:t>
      </w:r>
    </w:p>
    <w:p w14:paraId="1A329B2D"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clear</w:t>
      </w:r>
      <w:r w:rsidRPr="00015106">
        <w:rPr>
          <w:rFonts w:ascii="Consolas" w:hAnsi="Consolas"/>
          <w:color w:val="CCCCCC"/>
          <w:sz w:val="21"/>
          <w:szCs w:val="21"/>
        </w:rPr>
        <w:t xml:space="preserve">: </w:t>
      </w:r>
      <w:r w:rsidRPr="00015106">
        <w:rPr>
          <w:rFonts w:ascii="Consolas" w:hAnsi="Consolas"/>
          <w:color w:val="CE9178"/>
          <w:sz w:val="21"/>
          <w:szCs w:val="21"/>
        </w:rPr>
        <w:t>both</w:t>
      </w:r>
      <w:r w:rsidRPr="00015106">
        <w:rPr>
          <w:rFonts w:ascii="Consolas" w:hAnsi="Consolas"/>
          <w:color w:val="CCCCCC"/>
          <w:sz w:val="21"/>
          <w:szCs w:val="21"/>
        </w:rPr>
        <w:t>;</w:t>
      </w:r>
    </w:p>
    <w:p w14:paraId="2277CEC3"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p>
    <w:p w14:paraId="6943D844"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p>
    <w:p w14:paraId="6ACCA934"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D7BA7D"/>
          <w:sz w:val="21"/>
          <w:szCs w:val="21"/>
        </w:rPr>
        <w:t>#plus</w:t>
      </w:r>
      <w:r w:rsidRPr="00015106">
        <w:rPr>
          <w:rFonts w:ascii="Consolas" w:hAnsi="Consolas"/>
          <w:color w:val="CCCCCC"/>
          <w:sz w:val="21"/>
          <w:szCs w:val="21"/>
        </w:rPr>
        <w:t xml:space="preserve"> {</w:t>
      </w:r>
    </w:p>
    <w:p w14:paraId="48841D70"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background</w:t>
      </w:r>
      <w:r w:rsidRPr="00015106">
        <w:rPr>
          <w:rFonts w:ascii="Consolas" w:hAnsi="Consolas"/>
          <w:color w:val="CCCCCC"/>
          <w:sz w:val="21"/>
          <w:szCs w:val="21"/>
        </w:rPr>
        <w:t xml:space="preserve">: </w:t>
      </w:r>
      <w:r w:rsidRPr="00015106">
        <w:rPr>
          <w:rFonts w:ascii="Consolas" w:hAnsi="Consolas"/>
          <w:color w:val="DCDCAA"/>
          <w:sz w:val="21"/>
          <w:szCs w:val="21"/>
        </w:rPr>
        <w:t>rgba</w:t>
      </w:r>
      <w:r w:rsidRPr="00015106">
        <w:rPr>
          <w:rFonts w:ascii="Consolas" w:hAnsi="Consolas"/>
          <w:color w:val="CCCCCC"/>
          <w:sz w:val="21"/>
          <w:szCs w:val="21"/>
        </w:rPr>
        <w:t>(</w:t>
      </w:r>
      <w:r w:rsidRPr="00015106">
        <w:rPr>
          <w:rFonts w:ascii="Consolas" w:hAnsi="Consolas"/>
          <w:color w:val="B5CEA8"/>
          <w:sz w:val="21"/>
          <w:szCs w:val="21"/>
        </w:rPr>
        <w:t>213</w:t>
      </w:r>
      <w:r w:rsidRPr="00015106">
        <w:rPr>
          <w:rFonts w:ascii="Consolas" w:hAnsi="Consolas"/>
          <w:color w:val="CCCCCC"/>
          <w:sz w:val="21"/>
          <w:szCs w:val="21"/>
        </w:rPr>
        <w:t xml:space="preserve">, </w:t>
      </w:r>
      <w:r w:rsidRPr="00015106">
        <w:rPr>
          <w:rFonts w:ascii="Consolas" w:hAnsi="Consolas"/>
          <w:color w:val="B5CEA8"/>
          <w:sz w:val="21"/>
          <w:szCs w:val="21"/>
        </w:rPr>
        <w:t>255</w:t>
      </w:r>
      <w:r w:rsidRPr="00015106">
        <w:rPr>
          <w:rFonts w:ascii="Consolas" w:hAnsi="Consolas"/>
          <w:color w:val="CCCCCC"/>
          <w:sz w:val="21"/>
          <w:szCs w:val="21"/>
        </w:rPr>
        <w:t xml:space="preserve">, </w:t>
      </w:r>
      <w:r w:rsidRPr="00015106">
        <w:rPr>
          <w:rFonts w:ascii="Consolas" w:hAnsi="Consolas"/>
          <w:color w:val="B5CEA8"/>
          <w:sz w:val="21"/>
          <w:szCs w:val="21"/>
        </w:rPr>
        <w:t>220</w:t>
      </w:r>
      <w:r w:rsidRPr="00015106">
        <w:rPr>
          <w:rFonts w:ascii="Consolas" w:hAnsi="Consolas"/>
          <w:color w:val="CCCCCC"/>
          <w:sz w:val="21"/>
          <w:szCs w:val="21"/>
        </w:rPr>
        <w:t xml:space="preserve">, </w:t>
      </w:r>
      <w:r w:rsidRPr="00015106">
        <w:rPr>
          <w:rFonts w:ascii="Consolas" w:hAnsi="Consolas"/>
          <w:color w:val="B5CEA8"/>
          <w:sz w:val="21"/>
          <w:szCs w:val="21"/>
        </w:rPr>
        <w:t>0.95</w:t>
      </w:r>
      <w:r w:rsidRPr="00015106">
        <w:rPr>
          <w:rFonts w:ascii="Consolas" w:hAnsi="Consolas"/>
          <w:color w:val="CCCCCC"/>
          <w:sz w:val="21"/>
          <w:szCs w:val="21"/>
        </w:rPr>
        <w:t>);</w:t>
      </w:r>
    </w:p>
    <w:p w14:paraId="0F6A1ABF"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p>
    <w:p w14:paraId="7490C8AE"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p>
    <w:p w14:paraId="716FBD5C"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D7BA7D"/>
          <w:sz w:val="21"/>
          <w:szCs w:val="21"/>
        </w:rPr>
        <w:t>#free</w:t>
      </w:r>
      <w:r w:rsidRPr="00015106">
        <w:rPr>
          <w:rFonts w:ascii="Consolas" w:hAnsi="Consolas"/>
          <w:color w:val="CCCCCC"/>
          <w:sz w:val="21"/>
          <w:szCs w:val="21"/>
        </w:rPr>
        <w:t xml:space="preserve"> {</w:t>
      </w:r>
    </w:p>
    <w:p w14:paraId="66C05FE4"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p>
    <w:p w14:paraId="7D2B9633"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background</w:t>
      </w:r>
      <w:r w:rsidRPr="00015106">
        <w:rPr>
          <w:rFonts w:ascii="Consolas" w:hAnsi="Consolas"/>
          <w:color w:val="CCCCCC"/>
          <w:sz w:val="21"/>
          <w:szCs w:val="21"/>
        </w:rPr>
        <w:t xml:space="preserve">: </w:t>
      </w:r>
      <w:r w:rsidRPr="00015106">
        <w:rPr>
          <w:rFonts w:ascii="Consolas" w:hAnsi="Consolas"/>
          <w:color w:val="DCDCAA"/>
          <w:sz w:val="21"/>
          <w:szCs w:val="21"/>
        </w:rPr>
        <w:t>rgba</w:t>
      </w:r>
      <w:r w:rsidRPr="00015106">
        <w:rPr>
          <w:rFonts w:ascii="Consolas" w:hAnsi="Consolas"/>
          <w:color w:val="CCCCCC"/>
          <w:sz w:val="21"/>
          <w:szCs w:val="21"/>
        </w:rPr>
        <w:t>(</w:t>
      </w:r>
      <w:r w:rsidRPr="00015106">
        <w:rPr>
          <w:rFonts w:ascii="Consolas" w:hAnsi="Consolas"/>
          <w:color w:val="B5CEA8"/>
          <w:sz w:val="21"/>
          <w:szCs w:val="21"/>
        </w:rPr>
        <w:t>234</w:t>
      </w:r>
      <w:r w:rsidRPr="00015106">
        <w:rPr>
          <w:rFonts w:ascii="Consolas" w:hAnsi="Consolas"/>
          <w:color w:val="CCCCCC"/>
          <w:sz w:val="21"/>
          <w:szCs w:val="21"/>
        </w:rPr>
        <w:t xml:space="preserve">, </w:t>
      </w:r>
      <w:r w:rsidRPr="00015106">
        <w:rPr>
          <w:rFonts w:ascii="Consolas" w:hAnsi="Consolas"/>
          <w:color w:val="B5CEA8"/>
          <w:sz w:val="21"/>
          <w:szCs w:val="21"/>
        </w:rPr>
        <w:t>252</w:t>
      </w:r>
      <w:r w:rsidRPr="00015106">
        <w:rPr>
          <w:rFonts w:ascii="Consolas" w:hAnsi="Consolas"/>
          <w:color w:val="CCCCCC"/>
          <w:sz w:val="21"/>
          <w:szCs w:val="21"/>
        </w:rPr>
        <w:t xml:space="preserve">, </w:t>
      </w:r>
      <w:r w:rsidRPr="00015106">
        <w:rPr>
          <w:rFonts w:ascii="Consolas" w:hAnsi="Consolas"/>
          <w:color w:val="B5CEA8"/>
          <w:sz w:val="21"/>
          <w:szCs w:val="21"/>
        </w:rPr>
        <w:t>237</w:t>
      </w:r>
      <w:r w:rsidRPr="00015106">
        <w:rPr>
          <w:rFonts w:ascii="Consolas" w:hAnsi="Consolas"/>
          <w:color w:val="CCCCCC"/>
          <w:sz w:val="21"/>
          <w:szCs w:val="21"/>
        </w:rPr>
        <w:t xml:space="preserve">, </w:t>
      </w:r>
      <w:r w:rsidRPr="00015106">
        <w:rPr>
          <w:rFonts w:ascii="Consolas" w:hAnsi="Consolas"/>
          <w:color w:val="B5CEA8"/>
          <w:sz w:val="21"/>
          <w:szCs w:val="21"/>
        </w:rPr>
        <w:t>0.95</w:t>
      </w:r>
      <w:r w:rsidRPr="00015106">
        <w:rPr>
          <w:rFonts w:ascii="Consolas" w:hAnsi="Consolas"/>
          <w:color w:val="CCCCCC"/>
          <w:sz w:val="21"/>
          <w:szCs w:val="21"/>
        </w:rPr>
        <w:t>);</w:t>
      </w:r>
    </w:p>
    <w:p w14:paraId="0C2E23B5"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float</w:t>
      </w:r>
      <w:r w:rsidRPr="00015106">
        <w:rPr>
          <w:rFonts w:ascii="Consolas" w:hAnsi="Consolas"/>
          <w:color w:val="CCCCCC"/>
          <w:sz w:val="21"/>
          <w:szCs w:val="21"/>
        </w:rPr>
        <w:t xml:space="preserve">: </w:t>
      </w:r>
      <w:r w:rsidRPr="00015106">
        <w:rPr>
          <w:rFonts w:ascii="Consolas" w:hAnsi="Consolas"/>
          <w:color w:val="CE9178"/>
          <w:sz w:val="21"/>
          <w:szCs w:val="21"/>
        </w:rPr>
        <w:t>right</w:t>
      </w:r>
      <w:r w:rsidRPr="00015106">
        <w:rPr>
          <w:rFonts w:ascii="Consolas" w:hAnsi="Consolas"/>
          <w:color w:val="CCCCCC"/>
          <w:sz w:val="21"/>
          <w:szCs w:val="21"/>
        </w:rPr>
        <w:t>;</w:t>
      </w:r>
    </w:p>
    <w:p w14:paraId="611C8FEC"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border-right</w:t>
      </w:r>
      <w:r w:rsidRPr="00015106">
        <w:rPr>
          <w:rFonts w:ascii="Consolas" w:hAnsi="Consolas"/>
          <w:color w:val="CCCCCC"/>
          <w:sz w:val="21"/>
          <w:szCs w:val="21"/>
        </w:rPr>
        <w:t xml:space="preserve">: </w:t>
      </w:r>
      <w:r w:rsidRPr="00015106">
        <w:rPr>
          <w:rFonts w:ascii="Consolas" w:hAnsi="Consolas"/>
          <w:color w:val="CE9178"/>
          <w:sz w:val="21"/>
          <w:szCs w:val="21"/>
        </w:rPr>
        <w:t>none</w:t>
      </w:r>
      <w:r w:rsidRPr="00015106">
        <w:rPr>
          <w:rFonts w:ascii="Consolas" w:hAnsi="Consolas"/>
          <w:color w:val="CCCCCC"/>
          <w:sz w:val="21"/>
          <w:szCs w:val="21"/>
        </w:rPr>
        <w:t>;</w:t>
      </w:r>
    </w:p>
    <w:p w14:paraId="1FCA4147"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border-left</w:t>
      </w:r>
      <w:r w:rsidRPr="00015106">
        <w:rPr>
          <w:rFonts w:ascii="Consolas" w:hAnsi="Consolas"/>
          <w:color w:val="CCCCCC"/>
          <w:sz w:val="21"/>
          <w:szCs w:val="21"/>
        </w:rPr>
        <w:t xml:space="preserve">: </w:t>
      </w:r>
      <w:r w:rsidRPr="00015106">
        <w:rPr>
          <w:rFonts w:ascii="Consolas" w:hAnsi="Consolas"/>
          <w:color w:val="B5CEA8"/>
          <w:sz w:val="21"/>
          <w:szCs w:val="21"/>
        </w:rPr>
        <w:t>4px</w:t>
      </w:r>
      <w:r w:rsidRPr="00015106">
        <w:rPr>
          <w:rFonts w:ascii="Consolas" w:hAnsi="Consolas"/>
          <w:color w:val="CCCCCC"/>
          <w:sz w:val="21"/>
          <w:szCs w:val="21"/>
        </w:rPr>
        <w:t xml:space="preserve"> </w:t>
      </w:r>
      <w:r w:rsidRPr="00015106">
        <w:rPr>
          <w:rFonts w:ascii="Consolas" w:hAnsi="Consolas"/>
          <w:color w:val="CE9178"/>
          <w:sz w:val="21"/>
          <w:szCs w:val="21"/>
        </w:rPr>
        <w:t>solid</w:t>
      </w:r>
      <w:r w:rsidRPr="00015106">
        <w:rPr>
          <w:rFonts w:ascii="Consolas" w:hAnsi="Consolas"/>
          <w:color w:val="CCCCCC"/>
          <w:sz w:val="21"/>
          <w:szCs w:val="21"/>
        </w:rPr>
        <w:t xml:space="preserve"> </w:t>
      </w:r>
      <w:r w:rsidRPr="00015106">
        <w:rPr>
          <w:rFonts w:ascii="Consolas" w:hAnsi="Consolas"/>
          <w:color w:val="CE9178"/>
          <w:sz w:val="21"/>
          <w:szCs w:val="21"/>
        </w:rPr>
        <w:t>#0e4f1f</w:t>
      </w:r>
      <w:r w:rsidRPr="00015106">
        <w:rPr>
          <w:rFonts w:ascii="Consolas" w:hAnsi="Consolas"/>
          <w:color w:val="CCCCCC"/>
          <w:sz w:val="21"/>
          <w:szCs w:val="21"/>
        </w:rPr>
        <w:t>;</w:t>
      </w:r>
    </w:p>
    <w:p w14:paraId="2D3713E4"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text-align</w:t>
      </w:r>
      <w:r w:rsidRPr="00015106">
        <w:rPr>
          <w:rFonts w:ascii="Consolas" w:hAnsi="Consolas"/>
          <w:color w:val="CCCCCC"/>
          <w:sz w:val="21"/>
          <w:szCs w:val="21"/>
        </w:rPr>
        <w:t xml:space="preserve">: </w:t>
      </w:r>
      <w:r w:rsidRPr="00015106">
        <w:rPr>
          <w:rFonts w:ascii="Consolas" w:hAnsi="Consolas"/>
          <w:color w:val="CE9178"/>
          <w:sz w:val="21"/>
          <w:szCs w:val="21"/>
        </w:rPr>
        <w:t>right</w:t>
      </w:r>
      <w:r w:rsidRPr="00015106">
        <w:rPr>
          <w:rFonts w:ascii="Consolas" w:hAnsi="Consolas"/>
          <w:color w:val="CCCCCC"/>
          <w:sz w:val="21"/>
          <w:szCs w:val="21"/>
        </w:rPr>
        <w:t>;</w:t>
      </w:r>
    </w:p>
    <w:p w14:paraId="3502D62A"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p>
    <w:p w14:paraId="48DED5E9"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p>
    <w:p w14:paraId="27C11E84"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D7BA7D"/>
          <w:sz w:val="21"/>
          <w:szCs w:val="21"/>
        </w:rPr>
        <w:t>#premium</w:t>
      </w:r>
      <w:r w:rsidRPr="00015106">
        <w:rPr>
          <w:rFonts w:ascii="Consolas" w:hAnsi="Consolas"/>
          <w:color w:val="CCCCCC"/>
          <w:sz w:val="21"/>
          <w:szCs w:val="21"/>
        </w:rPr>
        <w:t xml:space="preserve"> {</w:t>
      </w:r>
    </w:p>
    <w:p w14:paraId="36BC83BF"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p>
    <w:p w14:paraId="79170F66"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background</w:t>
      </w:r>
      <w:r w:rsidRPr="00015106">
        <w:rPr>
          <w:rFonts w:ascii="Consolas" w:hAnsi="Consolas"/>
          <w:color w:val="CCCCCC"/>
          <w:sz w:val="21"/>
          <w:szCs w:val="21"/>
        </w:rPr>
        <w:t xml:space="preserve">: </w:t>
      </w:r>
      <w:r w:rsidRPr="00015106">
        <w:rPr>
          <w:rFonts w:ascii="Consolas" w:hAnsi="Consolas"/>
          <w:color w:val="DCDCAA"/>
          <w:sz w:val="21"/>
          <w:szCs w:val="21"/>
        </w:rPr>
        <w:t>rgb</w:t>
      </w:r>
      <w:r w:rsidRPr="00015106">
        <w:rPr>
          <w:rFonts w:ascii="Consolas" w:hAnsi="Consolas"/>
          <w:color w:val="CCCCCC"/>
          <w:sz w:val="21"/>
          <w:szCs w:val="21"/>
        </w:rPr>
        <w:t>(</w:t>
      </w:r>
      <w:r w:rsidRPr="00015106">
        <w:rPr>
          <w:rFonts w:ascii="Consolas" w:hAnsi="Consolas"/>
          <w:color w:val="B5CEA8"/>
          <w:sz w:val="21"/>
          <w:szCs w:val="21"/>
        </w:rPr>
        <w:t>14</w:t>
      </w:r>
      <w:r w:rsidRPr="00015106">
        <w:rPr>
          <w:rFonts w:ascii="Consolas" w:hAnsi="Consolas"/>
          <w:color w:val="CCCCCC"/>
          <w:sz w:val="21"/>
          <w:szCs w:val="21"/>
        </w:rPr>
        <w:t xml:space="preserve">, </w:t>
      </w:r>
      <w:r w:rsidRPr="00015106">
        <w:rPr>
          <w:rFonts w:ascii="Consolas" w:hAnsi="Consolas"/>
          <w:color w:val="B5CEA8"/>
          <w:sz w:val="21"/>
          <w:szCs w:val="21"/>
        </w:rPr>
        <w:t>79</w:t>
      </w:r>
      <w:r w:rsidRPr="00015106">
        <w:rPr>
          <w:rFonts w:ascii="Consolas" w:hAnsi="Consolas"/>
          <w:color w:val="CCCCCC"/>
          <w:sz w:val="21"/>
          <w:szCs w:val="21"/>
        </w:rPr>
        <w:t xml:space="preserve">, </w:t>
      </w:r>
      <w:r w:rsidRPr="00015106">
        <w:rPr>
          <w:rFonts w:ascii="Consolas" w:hAnsi="Consolas"/>
          <w:color w:val="B5CEA8"/>
          <w:sz w:val="21"/>
          <w:szCs w:val="21"/>
        </w:rPr>
        <w:t>31</w:t>
      </w:r>
      <w:r w:rsidRPr="00015106">
        <w:rPr>
          <w:rFonts w:ascii="Consolas" w:hAnsi="Consolas"/>
          <w:color w:val="CCCCCC"/>
          <w:sz w:val="21"/>
          <w:szCs w:val="21"/>
        </w:rPr>
        <w:t xml:space="preserve">, </w:t>
      </w:r>
      <w:r w:rsidRPr="00015106">
        <w:rPr>
          <w:rFonts w:ascii="Consolas" w:hAnsi="Consolas"/>
          <w:color w:val="B5CEA8"/>
          <w:sz w:val="21"/>
          <w:szCs w:val="21"/>
        </w:rPr>
        <w:t>0.95</w:t>
      </w:r>
      <w:r w:rsidRPr="00015106">
        <w:rPr>
          <w:rFonts w:ascii="Consolas" w:hAnsi="Consolas"/>
          <w:color w:val="CCCCCC"/>
          <w:sz w:val="21"/>
          <w:szCs w:val="21"/>
        </w:rPr>
        <w:t>);</w:t>
      </w:r>
    </w:p>
    <w:p w14:paraId="04B6B42B"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p>
    <w:p w14:paraId="702A8FB0"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p>
    <w:p w14:paraId="2BD74A60"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p>
    <w:p w14:paraId="7D4D0D07"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D7BA7D"/>
          <w:sz w:val="21"/>
          <w:szCs w:val="21"/>
        </w:rPr>
        <w:t>#premium</w:t>
      </w:r>
      <w:r w:rsidRPr="00015106">
        <w:rPr>
          <w:rFonts w:ascii="Consolas" w:hAnsi="Consolas"/>
          <w:color w:val="CCCCCC"/>
          <w:sz w:val="21"/>
          <w:szCs w:val="21"/>
        </w:rPr>
        <w:t xml:space="preserve"> </w:t>
      </w:r>
      <w:r w:rsidRPr="00015106">
        <w:rPr>
          <w:rFonts w:ascii="Consolas" w:hAnsi="Consolas"/>
          <w:color w:val="D7BA7D"/>
          <w:sz w:val="21"/>
          <w:szCs w:val="21"/>
        </w:rPr>
        <w:t>.servicio__title</w:t>
      </w:r>
      <w:r w:rsidRPr="00015106">
        <w:rPr>
          <w:rFonts w:ascii="Consolas" w:hAnsi="Consolas"/>
          <w:color w:val="CCCCCC"/>
          <w:sz w:val="21"/>
          <w:szCs w:val="21"/>
        </w:rPr>
        <w:t xml:space="preserve"> {</w:t>
      </w:r>
    </w:p>
    <w:p w14:paraId="0FF9C2AD"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color</w:t>
      </w:r>
      <w:r w:rsidRPr="00015106">
        <w:rPr>
          <w:rFonts w:ascii="Consolas" w:hAnsi="Consolas"/>
          <w:color w:val="CCCCCC"/>
          <w:sz w:val="21"/>
          <w:szCs w:val="21"/>
        </w:rPr>
        <w:t xml:space="preserve">: </w:t>
      </w:r>
      <w:r w:rsidRPr="00015106">
        <w:rPr>
          <w:rFonts w:ascii="Consolas" w:hAnsi="Consolas"/>
          <w:color w:val="CE9178"/>
          <w:sz w:val="21"/>
          <w:szCs w:val="21"/>
        </w:rPr>
        <w:t>white</w:t>
      </w:r>
      <w:r w:rsidRPr="00015106">
        <w:rPr>
          <w:rFonts w:ascii="Consolas" w:hAnsi="Consolas"/>
          <w:color w:val="CCCCCC"/>
          <w:sz w:val="21"/>
          <w:szCs w:val="21"/>
        </w:rPr>
        <w:t>;</w:t>
      </w:r>
    </w:p>
    <w:p w14:paraId="7BAE2782"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w:t>
      </w:r>
    </w:p>
    <w:p w14:paraId="632E9D10"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p>
    <w:p w14:paraId="0E4C4BF4"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D7BA7D"/>
          <w:sz w:val="21"/>
          <w:szCs w:val="21"/>
        </w:rPr>
        <w:t>#premium</w:t>
      </w:r>
      <w:r w:rsidRPr="00015106">
        <w:rPr>
          <w:rFonts w:ascii="Consolas" w:hAnsi="Consolas"/>
          <w:color w:val="CCCCCC"/>
          <w:sz w:val="21"/>
          <w:szCs w:val="21"/>
        </w:rPr>
        <w:t xml:space="preserve"> </w:t>
      </w:r>
      <w:r w:rsidRPr="00015106">
        <w:rPr>
          <w:rFonts w:ascii="Consolas" w:hAnsi="Consolas"/>
          <w:color w:val="D7BA7D"/>
          <w:sz w:val="21"/>
          <w:szCs w:val="21"/>
        </w:rPr>
        <w:t>.servicio__subtitle</w:t>
      </w:r>
      <w:r w:rsidRPr="00015106">
        <w:rPr>
          <w:rFonts w:ascii="Consolas" w:hAnsi="Consolas"/>
          <w:color w:val="CCCCCC"/>
          <w:sz w:val="21"/>
          <w:szCs w:val="21"/>
        </w:rPr>
        <w:t xml:space="preserve"> {</w:t>
      </w:r>
    </w:p>
    <w:p w14:paraId="200A7AA7" w14:textId="77777777" w:rsidR="004008F8" w:rsidRPr="00015106"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color</w:t>
      </w:r>
      <w:r w:rsidRPr="00015106">
        <w:rPr>
          <w:rFonts w:ascii="Consolas" w:hAnsi="Consolas"/>
          <w:color w:val="CCCCCC"/>
          <w:sz w:val="21"/>
          <w:szCs w:val="21"/>
        </w:rPr>
        <w:t xml:space="preserve">: </w:t>
      </w:r>
      <w:r w:rsidRPr="00015106">
        <w:rPr>
          <w:rFonts w:ascii="Consolas" w:hAnsi="Consolas"/>
          <w:color w:val="CE9178"/>
          <w:sz w:val="21"/>
          <w:szCs w:val="21"/>
        </w:rPr>
        <w:t>#bbb</w:t>
      </w:r>
      <w:r w:rsidRPr="00015106">
        <w:rPr>
          <w:rFonts w:ascii="Consolas" w:hAnsi="Consolas"/>
          <w:color w:val="CCCCCC"/>
          <w:sz w:val="21"/>
          <w:szCs w:val="21"/>
        </w:rPr>
        <w:t>;</w:t>
      </w:r>
    </w:p>
    <w:p w14:paraId="4D10162F"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CCCCCC"/>
          <w:sz w:val="21"/>
          <w:szCs w:val="21"/>
          <w:lang w:val="es-ES"/>
        </w:rPr>
        <w:t>}</w:t>
      </w:r>
    </w:p>
    <w:p w14:paraId="3080CA5C" w14:textId="77777777" w:rsidR="00925CB2" w:rsidRPr="00904F88" w:rsidRDefault="00925CB2" w:rsidP="005B0B8A">
      <w:pPr>
        <w:rPr>
          <w:lang w:val="es-ES"/>
        </w:rPr>
      </w:pPr>
    </w:p>
    <w:p w14:paraId="1B5F76FD" w14:textId="77777777" w:rsidR="00925CB2" w:rsidRPr="00904F88" w:rsidRDefault="00925CB2" w:rsidP="005B0B8A">
      <w:pPr>
        <w:rPr>
          <w:lang w:val="es-ES"/>
        </w:rPr>
      </w:pPr>
    </w:p>
    <w:p w14:paraId="0467F96A" w14:textId="77777777" w:rsidR="00925CB2" w:rsidRPr="00904F88" w:rsidRDefault="00925CB2" w:rsidP="005B0B8A">
      <w:pPr>
        <w:rPr>
          <w:lang w:val="es-ES"/>
        </w:rPr>
      </w:pPr>
    </w:p>
    <w:p w14:paraId="21408F1A" w14:textId="729D3A5E" w:rsidR="00390FC0" w:rsidRPr="00904F88" w:rsidRDefault="00390FC0" w:rsidP="005B0B8A">
      <w:pPr>
        <w:rPr>
          <w:lang w:val="es-ES"/>
        </w:rPr>
      </w:pPr>
      <w:r w:rsidRPr="00904F88">
        <w:rPr>
          <w:lang w:val="es-ES"/>
        </w:rPr>
        <w:t xml:space="preserve">El resultado final se </w:t>
      </w:r>
      <w:r w:rsidR="00E1364D" w:rsidRPr="00904F88">
        <w:rPr>
          <w:lang w:val="es-ES"/>
        </w:rPr>
        <w:t>podrá comprobar en el navegador</w:t>
      </w:r>
    </w:p>
    <w:p w14:paraId="4C21686A" w14:textId="77777777" w:rsidR="00E1364D" w:rsidRPr="00904F88" w:rsidRDefault="00E1364D" w:rsidP="005B0B8A">
      <w:pPr>
        <w:rPr>
          <w:lang w:val="es-ES"/>
        </w:rPr>
      </w:pPr>
    </w:p>
    <w:p w14:paraId="43AE16E3" w14:textId="791C78A6" w:rsidR="00E1364D" w:rsidRPr="00904F88" w:rsidRDefault="004008F8" w:rsidP="005B0B8A">
      <w:pPr>
        <w:rPr>
          <w:lang w:val="es-ES"/>
        </w:rPr>
      </w:pPr>
      <w:r w:rsidRPr="00904F88">
        <w:rPr>
          <w:noProof/>
          <w:lang w:val="es-ES"/>
        </w:rPr>
        <w:drawing>
          <wp:inline distT="0" distB="0" distL="0" distR="0" wp14:anchorId="544D7D87" wp14:editId="54123D1A">
            <wp:extent cx="6300470" cy="2847975"/>
            <wp:effectExtent l="0" t="0" r="5080" b="9525"/>
            <wp:docPr id="194069952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99522" name="Imagen 1" descr="Interfaz de usuario gráfica, Texto, Aplicación, Correo electrónico&#10;&#10;El contenido generado por IA puede ser incorrecto."/>
                    <pic:cNvPicPr/>
                  </pic:nvPicPr>
                  <pic:blipFill>
                    <a:blip r:embed="rId240"/>
                    <a:stretch>
                      <a:fillRect/>
                    </a:stretch>
                  </pic:blipFill>
                  <pic:spPr>
                    <a:xfrm>
                      <a:off x="0" y="0"/>
                      <a:ext cx="6300470" cy="2847975"/>
                    </a:xfrm>
                    <a:prstGeom prst="rect">
                      <a:avLst/>
                    </a:prstGeom>
                  </pic:spPr>
                </pic:pic>
              </a:graphicData>
            </a:graphic>
          </wp:inline>
        </w:drawing>
      </w:r>
    </w:p>
    <w:p w14:paraId="143FD7DD" w14:textId="77777777" w:rsidR="00741CB5" w:rsidRPr="00904F88" w:rsidRDefault="00741CB5" w:rsidP="005B0B8A">
      <w:pPr>
        <w:rPr>
          <w:lang w:val="es-ES"/>
        </w:rPr>
      </w:pPr>
    </w:p>
    <w:p w14:paraId="37AD1DA7" w14:textId="77777777" w:rsidR="00741CB5" w:rsidRPr="00904F88" w:rsidRDefault="00741CB5" w:rsidP="005B0B8A">
      <w:pPr>
        <w:rPr>
          <w:lang w:val="es-ES"/>
        </w:rPr>
      </w:pPr>
    </w:p>
    <w:p w14:paraId="63E6AF14" w14:textId="1720F3AE" w:rsidR="00C75BC0" w:rsidRPr="00904F88" w:rsidRDefault="004008F8" w:rsidP="006847F7">
      <w:pPr>
        <w:pStyle w:val="Ttulo2"/>
        <w:rPr>
          <w:lang w:val="es-ES"/>
        </w:rPr>
      </w:pPr>
      <w:bookmarkStart w:id="92" w:name="_Toc210640565"/>
      <w:r w:rsidRPr="00904F88">
        <w:rPr>
          <w:lang w:val="es-ES"/>
        </w:rPr>
        <w:t>Ejercicio</w:t>
      </w:r>
      <w:bookmarkEnd w:id="92"/>
    </w:p>
    <w:p w14:paraId="39A0B801" w14:textId="77777777" w:rsidR="00020807" w:rsidRPr="00904F88" w:rsidRDefault="00020807" w:rsidP="00055348">
      <w:pPr>
        <w:rPr>
          <w:lang w:val="es-ES"/>
        </w:rPr>
      </w:pPr>
    </w:p>
    <w:p w14:paraId="0E25FBE0" w14:textId="63128037" w:rsidR="00E17D54" w:rsidRPr="00904F88" w:rsidRDefault="00E17D54" w:rsidP="00055348">
      <w:pPr>
        <w:rPr>
          <w:b/>
          <w:bCs/>
          <w:u w:val="single"/>
          <w:lang w:val="es-ES"/>
        </w:rPr>
      </w:pPr>
      <w:r w:rsidRPr="00904F88">
        <w:rPr>
          <w:b/>
          <w:bCs/>
          <w:u w:val="single"/>
          <w:lang w:val="es-ES"/>
        </w:rPr>
        <w:t>Ejercicio 1</w:t>
      </w:r>
    </w:p>
    <w:p w14:paraId="58C339FC" w14:textId="6803CDBF" w:rsidR="00020807" w:rsidRPr="00904F88" w:rsidRDefault="004008F8" w:rsidP="00055348">
      <w:pPr>
        <w:rPr>
          <w:lang w:val="es-ES"/>
        </w:rPr>
      </w:pPr>
      <w:r w:rsidRPr="00904F88">
        <w:rPr>
          <w:lang w:val="es-ES"/>
        </w:rPr>
        <w:t>Para el cuerpo de la página servicios</w:t>
      </w:r>
      <w:r w:rsidR="00020807" w:rsidRPr="00904F88">
        <w:rPr>
          <w:lang w:val="es-ES"/>
        </w:rPr>
        <w:t xml:space="preserve"> debéis para cada bloque de código css debéis explicar que hacer. Para ello copiar cada bloque de código en un Word y añadir la explicación pertinente:</w:t>
      </w:r>
    </w:p>
    <w:p w14:paraId="0F0C7A40" w14:textId="77777777" w:rsidR="00020807" w:rsidRPr="00904F88" w:rsidRDefault="00020807" w:rsidP="00055348">
      <w:pPr>
        <w:rPr>
          <w:lang w:val="es-ES"/>
        </w:rPr>
      </w:pPr>
    </w:p>
    <w:p w14:paraId="51B8F399" w14:textId="77777777" w:rsidR="00020807" w:rsidRPr="00904F88" w:rsidRDefault="00020807" w:rsidP="00055348">
      <w:pPr>
        <w:rPr>
          <w:lang w:val="es-ES"/>
        </w:rPr>
      </w:pPr>
    </w:p>
    <w:p w14:paraId="4B8E7C86" w14:textId="2D3E2CC4" w:rsidR="00020807" w:rsidRPr="00015106" w:rsidRDefault="00020807" w:rsidP="00055348">
      <w:r w:rsidRPr="00015106">
        <w:t>Por ejemplo:</w:t>
      </w:r>
    </w:p>
    <w:p w14:paraId="7DC31D31" w14:textId="77777777" w:rsidR="00020807" w:rsidRPr="00015106" w:rsidRDefault="00020807" w:rsidP="00055348"/>
    <w:p w14:paraId="3F342F23" w14:textId="77777777" w:rsidR="00E17D54" w:rsidRPr="00015106" w:rsidRDefault="00E17D54" w:rsidP="00E17D5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D7BA7D"/>
          <w:sz w:val="21"/>
          <w:szCs w:val="21"/>
        </w:rPr>
        <w:t>html</w:t>
      </w:r>
      <w:r w:rsidRPr="00015106">
        <w:rPr>
          <w:rFonts w:ascii="Consolas" w:hAnsi="Consolas"/>
          <w:color w:val="CCCCCC"/>
          <w:sz w:val="21"/>
          <w:szCs w:val="21"/>
        </w:rPr>
        <w:t xml:space="preserve"> {</w:t>
      </w:r>
    </w:p>
    <w:p w14:paraId="5001385E" w14:textId="77777777" w:rsidR="00E17D54" w:rsidRPr="00015106" w:rsidRDefault="00E17D54" w:rsidP="00E17D5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height</w:t>
      </w:r>
      <w:r w:rsidRPr="00015106">
        <w:rPr>
          <w:rFonts w:ascii="Consolas" w:hAnsi="Consolas"/>
          <w:color w:val="CCCCCC"/>
          <w:sz w:val="21"/>
          <w:szCs w:val="21"/>
        </w:rPr>
        <w:t xml:space="preserve">: </w:t>
      </w:r>
      <w:r w:rsidRPr="00015106">
        <w:rPr>
          <w:rFonts w:ascii="Consolas" w:hAnsi="Consolas"/>
          <w:color w:val="B5CEA8"/>
          <w:sz w:val="21"/>
          <w:szCs w:val="21"/>
        </w:rPr>
        <w:t>100%</w:t>
      </w:r>
      <w:r w:rsidRPr="00015106">
        <w:rPr>
          <w:rFonts w:ascii="Consolas" w:hAnsi="Consolas"/>
          <w:color w:val="CCCCCC"/>
          <w:sz w:val="21"/>
          <w:szCs w:val="21"/>
        </w:rPr>
        <w:t>;</w:t>
      </w:r>
    </w:p>
    <w:p w14:paraId="59DC4224" w14:textId="77777777" w:rsidR="00E17D54" w:rsidRPr="00015106" w:rsidRDefault="00E17D54" w:rsidP="00E17D54">
      <w:pPr>
        <w:widowControl/>
        <w:shd w:val="clear" w:color="auto" w:fill="1F1F1F"/>
        <w:autoSpaceDE/>
        <w:autoSpaceDN/>
        <w:adjustRightInd/>
        <w:spacing w:before="0" w:after="0" w:line="285" w:lineRule="atLeast"/>
        <w:jc w:val="left"/>
        <w:rPr>
          <w:rFonts w:ascii="Consolas" w:hAnsi="Consolas"/>
          <w:color w:val="CCCCCC"/>
          <w:sz w:val="21"/>
          <w:szCs w:val="21"/>
        </w:rPr>
      </w:pPr>
      <w:r w:rsidRPr="00015106">
        <w:rPr>
          <w:rFonts w:ascii="Consolas" w:hAnsi="Consolas"/>
          <w:color w:val="CCCCCC"/>
          <w:sz w:val="21"/>
          <w:szCs w:val="21"/>
        </w:rPr>
        <w:t xml:space="preserve">            </w:t>
      </w:r>
      <w:r w:rsidRPr="00015106">
        <w:rPr>
          <w:rFonts w:ascii="Consolas" w:hAnsi="Consolas"/>
          <w:color w:val="9CDCFE"/>
          <w:sz w:val="21"/>
          <w:szCs w:val="21"/>
        </w:rPr>
        <w:t>box-sizing</w:t>
      </w:r>
      <w:r w:rsidRPr="00015106">
        <w:rPr>
          <w:rFonts w:ascii="Consolas" w:hAnsi="Consolas"/>
          <w:color w:val="CCCCCC"/>
          <w:sz w:val="21"/>
          <w:szCs w:val="21"/>
        </w:rPr>
        <w:t xml:space="preserve">: </w:t>
      </w:r>
      <w:r w:rsidRPr="00015106">
        <w:rPr>
          <w:rFonts w:ascii="Consolas" w:hAnsi="Consolas"/>
          <w:color w:val="CE9178"/>
          <w:sz w:val="21"/>
          <w:szCs w:val="21"/>
        </w:rPr>
        <w:t>border-box</w:t>
      </w:r>
      <w:r w:rsidRPr="00015106">
        <w:rPr>
          <w:rFonts w:ascii="Consolas" w:hAnsi="Consolas"/>
          <w:color w:val="CCCCCC"/>
          <w:sz w:val="21"/>
          <w:szCs w:val="21"/>
        </w:rPr>
        <w:t>;</w:t>
      </w:r>
    </w:p>
    <w:p w14:paraId="71E250AB" w14:textId="77777777" w:rsidR="00E17D54" w:rsidRPr="00015106" w:rsidRDefault="00E17D54" w:rsidP="00E17D54">
      <w:pPr>
        <w:widowControl/>
        <w:shd w:val="clear" w:color="auto" w:fill="1F1F1F"/>
        <w:autoSpaceDE/>
        <w:autoSpaceDN/>
        <w:adjustRightInd/>
        <w:spacing w:before="0" w:after="0" w:line="285" w:lineRule="atLeast"/>
        <w:jc w:val="left"/>
        <w:rPr>
          <w:rFonts w:ascii="Consolas" w:hAnsi="Consolas"/>
          <w:color w:val="CCCCCC"/>
          <w:sz w:val="21"/>
          <w:szCs w:val="21"/>
        </w:rPr>
      </w:pPr>
    </w:p>
    <w:p w14:paraId="123D980D" w14:textId="77777777" w:rsidR="00E17D54" w:rsidRPr="00904F88" w:rsidRDefault="00E17D54" w:rsidP="00E17D5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15106">
        <w:rPr>
          <w:rFonts w:ascii="Consolas" w:hAnsi="Consolas"/>
          <w:color w:val="CCCCCC"/>
          <w:sz w:val="21"/>
          <w:szCs w:val="21"/>
        </w:rPr>
        <w:t xml:space="preserve">        </w:t>
      </w:r>
      <w:r w:rsidRPr="00904F88">
        <w:rPr>
          <w:rFonts w:ascii="Consolas" w:hAnsi="Consolas"/>
          <w:color w:val="CCCCCC"/>
          <w:sz w:val="21"/>
          <w:szCs w:val="21"/>
          <w:lang w:val="es-ES"/>
        </w:rPr>
        <w:t>}</w:t>
      </w:r>
    </w:p>
    <w:p w14:paraId="62A8E5DE" w14:textId="3E2779B2" w:rsidR="00020807" w:rsidRPr="00904F88" w:rsidRDefault="00E17D54" w:rsidP="00055348">
      <w:pPr>
        <w:rPr>
          <w:lang w:val="es-ES"/>
        </w:rPr>
      </w:pPr>
      <w:r w:rsidRPr="00904F88">
        <w:rPr>
          <w:lang w:val="es-ES"/>
        </w:rPr>
        <w:t>Explicación:</w:t>
      </w:r>
    </w:p>
    <w:p w14:paraId="34DE1DA9" w14:textId="6B16794A" w:rsidR="00055348" w:rsidRPr="00904F88" w:rsidRDefault="00E17D54" w:rsidP="00055348">
      <w:pPr>
        <w:rPr>
          <w:lang w:val="es-ES"/>
        </w:rPr>
      </w:pPr>
      <w:r w:rsidRPr="00904F88">
        <w:rPr>
          <w:lang w:val="es-ES"/>
        </w:rPr>
        <w:t>Este código css hace que la superficie de mi página ocupe el 100 del alto. Además como la caja html es de tipo border-box su borde y margen se cuentan en las medidas de anchura y altura. Al escribir esta propiedad en el html se hereda en todas las etiquetas que contiene html de manera automática.</w:t>
      </w:r>
    </w:p>
    <w:p w14:paraId="78D59E14" w14:textId="77777777" w:rsidR="00E17D54" w:rsidRPr="00904F88" w:rsidRDefault="00E17D54" w:rsidP="00055348">
      <w:pPr>
        <w:rPr>
          <w:lang w:val="es-ES"/>
        </w:rPr>
      </w:pPr>
    </w:p>
    <w:p w14:paraId="66C295F9" w14:textId="3674117D" w:rsidR="00E17D54" w:rsidRPr="00904F88" w:rsidRDefault="00E17D54" w:rsidP="00055348">
      <w:pPr>
        <w:rPr>
          <w:b/>
          <w:bCs/>
          <w:u w:val="single"/>
          <w:lang w:val="es-ES"/>
        </w:rPr>
      </w:pPr>
      <w:r w:rsidRPr="00904F88">
        <w:rPr>
          <w:b/>
          <w:bCs/>
          <w:u w:val="single"/>
          <w:lang w:val="es-ES"/>
        </w:rPr>
        <w:t>Ejercicio2</w:t>
      </w:r>
    </w:p>
    <w:p w14:paraId="42591A03" w14:textId="77777777" w:rsidR="00055348" w:rsidRPr="00904F88" w:rsidRDefault="00055348" w:rsidP="00055348">
      <w:pPr>
        <w:rPr>
          <w:lang w:val="es-ES"/>
        </w:rPr>
      </w:pPr>
    </w:p>
    <w:p w14:paraId="45229105" w14:textId="24791FEF" w:rsidR="00E17D54" w:rsidRPr="00904F88" w:rsidRDefault="00E17D54" w:rsidP="00055348">
      <w:pPr>
        <w:rPr>
          <w:lang w:val="es-ES"/>
        </w:rPr>
      </w:pPr>
      <w:r w:rsidRPr="00904F88">
        <w:rPr>
          <w:lang w:val="es-ES"/>
        </w:rPr>
        <w:t>Construir una página contacto.html que comparta menú, banner y footer con el resto del sitio web.</w:t>
      </w:r>
      <w:r w:rsidR="00A22E48" w:rsidRPr="00904F88">
        <w:rPr>
          <w:lang w:val="es-ES"/>
        </w:rPr>
        <w:t xml:space="preserve"> Construir un cuerpo de página que sea similar al siguiente pero en castellano. Debe contener un mapa de Google maps con la dirección del instituto</w:t>
      </w:r>
      <w:r w:rsidR="009B0EF2" w:rsidRPr="00904F88">
        <w:rPr>
          <w:lang w:val="es-ES"/>
        </w:rPr>
        <w:t>, con los colores que deseéis. Usar HTML y CSS para llevar a cabo esta tarea.</w:t>
      </w:r>
      <w:r w:rsidR="00003B85">
        <w:rPr>
          <w:lang w:val="es-ES"/>
        </w:rPr>
        <w:t xml:space="preserve"> Un ejemplo de página de contactos sería la siguiente de la que podéis seguir ejemplo con vuestra propia paleta de colores.</w:t>
      </w:r>
    </w:p>
    <w:p w14:paraId="061732E2" w14:textId="77777777" w:rsidR="00A22E48" w:rsidRPr="00904F88" w:rsidRDefault="00A22E48" w:rsidP="00055348">
      <w:pPr>
        <w:rPr>
          <w:lang w:val="es-ES"/>
        </w:rPr>
      </w:pPr>
    </w:p>
    <w:p w14:paraId="1AED6BDB" w14:textId="066DA852" w:rsidR="00A22E48" w:rsidRPr="00904F88" w:rsidRDefault="00A22E48" w:rsidP="00055348">
      <w:pPr>
        <w:rPr>
          <w:lang w:val="es-ES"/>
        </w:rPr>
      </w:pPr>
      <w:r w:rsidRPr="00904F88">
        <w:rPr>
          <w:noProof/>
          <w:lang w:val="es-ES"/>
        </w:rPr>
        <w:drawing>
          <wp:inline distT="0" distB="0" distL="0" distR="0" wp14:anchorId="37DEFBB6" wp14:editId="16E79229">
            <wp:extent cx="6300470" cy="3543935"/>
            <wp:effectExtent l="0" t="0" r="5080" b="0"/>
            <wp:docPr id="190708338" name="Imagen 1" descr="Imagen que contiene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8338" name="Imagen 1" descr="Imagen que contiene Mapa&#10;&#10;El contenido generado por IA puede ser incorrecto."/>
                    <pic:cNvPicPr/>
                  </pic:nvPicPr>
                  <pic:blipFill>
                    <a:blip r:embed="rId241"/>
                    <a:stretch>
                      <a:fillRect/>
                    </a:stretch>
                  </pic:blipFill>
                  <pic:spPr>
                    <a:xfrm>
                      <a:off x="0" y="0"/>
                      <a:ext cx="6300470" cy="3543935"/>
                    </a:xfrm>
                    <a:prstGeom prst="rect">
                      <a:avLst/>
                    </a:prstGeom>
                  </pic:spPr>
                </pic:pic>
              </a:graphicData>
            </a:graphic>
          </wp:inline>
        </w:drawing>
      </w:r>
    </w:p>
    <w:p w14:paraId="125CF4BD" w14:textId="77777777" w:rsidR="00E17D54" w:rsidRDefault="00E17D54" w:rsidP="00055348">
      <w:pPr>
        <w:rPr>
          <w:lang w:val="es-ES"/>
        </w:rPr>
      </w:pPr>
    </w:p>
    <w:p w14:paraId="0EDB7A0F" w14:textId="18237EA4" w:rsidR="000315D8" w:rsidRDefault="000315D8" w:rsidP="00055348">
      <w:pPr>
        <w:rPr>
          <w:lang w:val="es-ES"/>
        </w:rPr>
      </w:pPr>
      <w:r w:rsidRPr="00904F88">
        <w:rPr>
          <w:b/>
          <w:bCs/>
          <w:u w:val="single"/>
          <w:lang w:val="es-ES"/>
        </w:rPr>
        <w:t>Ejercicio</w:t>
      </w:r>
      <w:r>
        <w:rPr>
          <w:b/>
          <w:bCs/>
          <w:u w:val="single"/>
          <w:lang w:val="es-ES"/>
        </w:rPr>
        <w:t>3</w:t>
      </w:r>
    </w:p>
    <w:p w14:paraId="20C1E2A7" w14:textId="77777777" w:rsidR="000315D8" w:rsidRDefault="000315D8" w:rsidP="00055348">
      <w:pPr>
        <w:rPr>
          <w:lang w:val="es-ES"/>
        </w:rPr>
      </w:pPr>
    </w:p>
    <w:p w14:paraId="1CD1236C" w14:textId="2A2B0B56" w:rsidR="000315D8" w:rsidRPr="00904F88" w:rsidRDefault="000315D8" w:rsidP="00055348">
      <w:pPr>
        <w:rPr>
          <w:lang w:val="es-ES"/>
        </w:rPr>
      </w:pPr>
      <w:r>
        <w:rPr>
          <w:lang w:val="es-ES"/>
        </w:rPr>
        <w:t>Aplicar media queries para adaptar vuestro contenido a pantallas de móviles de menos de 700px, colocando los elementos centrales que se muestran en línea, en bloque y redimensionándolos para que aparezcan con buen tamaño y centrados en la pantalla.</w:t>
      </w:r>
    </w:p>
    <w:p w14:paraId="43F0B8C4" w14:textId="77777777" w:rsidR="00055348" w:rsidRPr="00904F88" w:rsidRDefault="00055348" w:rsidP="00055348">
      <w:pPr>
        <w:rPr>
          <w:lang w:val="es-ES"/>
        </w:rPr>
      </w:pPr>
    </w:p>
    <w:p w14:paraId="6DB9A650" w14:textId="2591A603" w:rsidR="00EF6D1A" w:rsidRPr="00904F88" w:rsidRDefault="00EF6D1A" w:rsidP="00EF6D1A">
      <w:pPr>
        <w:pStyle w:val="Ttulo1"/>
        <w:rPr>
          <w:lang w:val="es-ES"/>
        </w:rPr>
      </w:pPr>
      <w:bookmarkStart w:id="93" w:name="_Toc210640566"/>
      <w:r w:rsidRPr="00904F88">
        <w:rPr>
          <w:lang w:val="es-ES"/>
        </w:rPr>
        <w:t>Anexo. Propiedades.</w:t>
      </w:r>
      <w:bookmarkEnd w:id="93"/>
    </w:p>
    <w:p w14:paraId="062E33F7" w14:textId="77777777" w:rsidR="00EF6D1A" w:rsidRPr="00904F88" w:rsidRDefault="00EF6D1A" w:rsidP="00EF6D1A">
      <w:pPr>
        <w:rPr>
          <w:lang w:val="es-ES"/>
        </w:rPr>
      </w:pPr>
    </w:p>
    <w:p w14:paraId="358C4999" w14:textId="77777777" w:rsidR="00EF6D1A" w:rsidRPr="00904F88" w:rsidRDefault="00EF6D1A" w:rsidP="00EF6D1A">
      <w:pPr>
        <w:rPr>
          <w:lang w:val="es-ES"/>
        </w:rPr>
      </w:pPr>
    </w:p>
    <w:tbl>
      <w:tblPr>
        <w:tblStyle w:val="Tablaconcuadrcula"/>
        <w:tblW w:w="0" w:type="auto"/>
        <w:tblLook w:val="04A0" w:firstRow="1" w:lastRow="0" w:firstColumn="1" w:lastColumn="0" w:noHBand="0" w:noVBand="1"/>
      </w:tblPr>
      <w:tblGrid>
        <w:gridCol w:w="1499"/>
        <w:gridCol w:w="1634"/>
        <w:gridCol w:w="6779"/>
      </w:tblGrid>
      <w:tr w:rsidR="00EF6D1A" w:rsidRPr="00904F88" w14:paraId="573864DE" w14:textId="77777777" w:rsidTr="003C091B">
        <w:tc>
          <w:tcPr>
            <w:tcW w:w="0" w:type="auto"/>
            <w:gridSpan w:val="3"/>
            <w:shd w:val="clear" w:color="auto" w:fill="FDE9D9" w:themeFill="accent6" w:themeFillTint="33"/>
            <w:hideMark/>
          </w:tcPr>
          <w:p w14:paraId="61F03544" w14:textId="77777777" w:rsidR="00EF6D1A" w:rsidRPr="00904F88" w:rsidRDefault="00EF6D1A" w:rsidP="003C091B">
            <w:pPr>
              <w:rPr>
                <w:b/>
                <w:bCs/>
                <w:lang w:val="es-ES"/>
              </w:rPr>
            </w:pPr>
            <w:r w:rsidRPr="00904F88">
              <w:rPr>
                <w:b/>
                <w:bCs/>
                <w:lang w:val="es-ES"/>
              </w:rPr>
              <w:t>Unidades</w:t>
            </w:r>
          </w:p>
        </w:tc>
      </w:tr>
      <w:tr w:rsidR="00EF6D1A" w:rsidRPr="00904F88" w14:paraId="7AEB42E5" w14:textId="77777777" w:rsidTr="003C091B">
        <w:tc>
          <w:tcPr>
            <w:tcW w:w="0" w:type="auto"/>
            <w:shd w:val="clear" w:color="auto" w:fill="FDE9D9" w:themeFill="accent6" w:themeFillTint="33"/>
            <w:hideMark/>
          </w:tcPr>
          <w:p w14:paraId="29827975" w14:textId="77777777" w:rsidR="00EF6D1A" w:rsidRPr="00904F88" w:rsidRDefault="00EF6D1A" w:rsidP="003C091B">
            <w:pPr>
              <w:rPr>
                <w:b/>
                <w:bCs/>
                <w:lang w:val="es-ES"/>
              </w:rPr>
            </w:pPr>
            <w:r w:rsidRPr="00904F88">
              <w:rPr>
                <w:b/>
                <w:bCs/>
                <w:lang w:val="es-ES"/>
              </w:rPr>
              <w:lastRenderedPageBreak/>
              <w:t>Propiedad</w:t>
            </w:r>
          </w:p>
        </w:tc>
        <w:tc>
          <w:tcPr>
            <w:tcW w:w="0" w:type="auto"/>
            <w:shd w:val="clear" w:color="auto" w:fill="FDE9D9" w:themeFill="accent6" w:themeFillTint="33"/>
            <w:hideMark/>
          </w:tcPr>
          <w:p w14:paraId="0D7A4B0F"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279E31DA" w14:textId="77777777" w:rsidR="00EF6D1A" w:rsidRPr="00904F88" w:rsidRDefault="00EF6D1A" w:rsidP="003C091B">
            <w:pPr>
              <w:rPr>
                <w:b/>
                <w:bCs/>
                <w:lang w:val="es-ES"/>
              </w:rPr>
            </w:pPr>
            <w:r w:rsidRPr="00904F88">
              <w:rPr>
                <w:b/>
                <w:bCs/>
                <w:lang w:val="es-ES"/>
              </w:rPr>
              <w:t>Valores</w:t>
            </w:r>
          </w:p>
        </w:tc>
      </w:tr>
      <w:tr w:rsidR="00EF6D1A" w:rsidRPr="00904F88" w14:paraId="0B29F6A9" w14:textId="77777777" w:rsidTr="003C091B">
        <w:tc>
          <w:tcPr>
            <w:tcW w:w="0" w:type="auto"/>
            <w:hideMark/>
          </w:tcPr>
          <w:p w14:paraId="2E724F11" w14:textId="765236F0" w:rsidR="00EF6D1A" w:rsidRPr="00904F88" w:rsidRDefault="00A35045" w:rsidP="003C091B">
            <w:pPr>
              <w:rPr>
                <w:b/>
                <w:bCs/>
                <w:lang w:val="es-ES"/>
              </w:rPr>
            </w:pPr>
            <w:r w:rsidRPr="00904F88">
              <w:rPr>
                <w:b/>
                <w:bCs/>
                <w:lang w:val="es-ES"/>
              </w:rPr>
              <w:t>width, height</w:t>
            </w:r>
          </w:p>
        </w:tc>
        <w:tc>
          <w:tcPr>
            <w:tcW w:w="0" w:type="auto"/>
            <w:hideMark/>
          </w:tcPr>
          <w:p w14:paraId="72500D06" w14:textId="77777777" w:rsidR="00EF6D1A" w:rsidRPr="00904F88" w:rsidRDefault="00EF6D1A" w:rsidP="003C091B">
            <w:pPr>
              <w:rPr>
                <w:lang w:val="es-ES"/>
              </w:rPr>
            </w:pPr>
          </w:p>
        </w:tc>
        <w:tc>
          <w:tcPr>
            <w:tcW w:w="0" w:type="auto"/>
            <w:hideMark/>
          </w:tcPr>
          <w:p w14:paraId="041094D2" w14:textId="77777777" w:rsidR="00EF6D1A" w:rsidRPr="008702AC" w:rsidRDefault="00EF6D1A" w:rsidP="003C091B">
            <w:r w:rsidRPr="008702AC">
              <w:t>initial, inherit, unset, string, url, integer, number, percentage</w:t>
            </w:r>
            <w:r w:rsidRPr="008702AC">
              <w:br/>
              <w:t>em, ex, ch, rem; vw, vh, vmin, vmax; cm, mm, Q, in, pt, pc, px; deg, grad, rad, turn; s, ms; Hz, kHz; dpi, dpcm, dppx;</w:t>
            </w:r>
            <w:r w:rsidRPr="008702AC">
              <w:br/>
              <w:t>calc(), attr()</w:t>
            </w:r>
          </w:p>
        </w:tc>
      </w:tr>
      <w:tr w:rsidR="00EF6D1A" w:rsidRPr="00904F88" w14:paraId="684F8FB4" w14:textId="77777777" w:rsidTr="003C091B">
        <w:tc>
          <w:tcPr>
            <w:tcW w:w="0" w:type="auto"/>
            <w:gridSpan w:val="3"/>
            <w:shd w:val="clear" w:color="auto" w:fill="FDE9D9" w:themeFill="accent6" w:themeFillTint="33"/>
            <w:hideMark/>
          </w:tcPr>
          <w:p w14:paraId="63E877FA" w14:textId="77777777" w:rsidR="00EF6D1A" w:rsidRPr="00904F88" w:rsidRDefault="00EF6D1A" w:rsidP="003C091B">
            <w:pPr>
              <w:rPr>
                <w:b/>
                <w:bCs/>
                <w:lang w:val="es-ES"/>
              </w:rPr>
            </w:pPr>
            <w:r w:rsidRPr="00904F88">
              <w:rPr>
                <w:b/>
                <w:bCs/>
                <w:lang w:val="es-ES"/>
              </w:rPr>
              <w:t>Tipos</w:t>
            </w:r>
          </w:p>
        </w:tc>
      </w:tr>
      <w:tr w:rsidR="00EF6D1A" w:rsidRPr="00904F88" w14:paraId="5203C098" w14:textId="77777777" w:rsidTr="003C091B">
        <w:tc>
          <w:tcPr>
            <w:tcW w:w="0" w:type="auto"/>
            <w:shd w:val="clear" w:color="auto" w:fill="FDE9D9" w:themeFill="accent6" w:themeFillTint="33"/>
            <w:hideMark/>
          </w:tcPr>
          <w:p w14:paraId="4F48DD15"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39564FA9"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3F3AE8DA" w14:textId="77777777" w:rsidR="00EF6D1A" w:rsidRPr="00904F88" w:rsidRDefault="00EF6D1A" w:rsidP="003C091B">
            <w:pPr>
              <w:rPr>
                <w:b/>
                <w:bCs/>
                <w:lang w:val="es-ES"/>
              </w:rPr>
            </w:pPr>
            <w:r w:rsidRPr="00904F88">
              <w:rPr>
                <w:b/>
                <w:bCs/>
                <w:lang w:val="es-ES"/>
              </w:rPr>
              <w:t>Valores</w:t>
            </w:r>
          </w:p>
        </w:tc>
      </w:tr>
      <w:tr w:rsidR="00EF6D1A" w:rsidRPr="00904F88" w14:paraId="4E448AAA" w14:textId="77777777" w:rsidTr="003C091B">
        <w:tc>
          <w:tcPr>
            <w:tcW w:w="0" w:type="auto"/>
            <w:hideMark/>
          </w:tcPr>
          <w:p w14:paraId="75007968" w14:textId="77777777" w:rsidR="00EF6D1A" w:rsidRPr="00904F88" w:rsidRDefault="00EF6D1A" w:rsidP="003C091B">
            <w:pPr>
              <w:rPr>
                <w:lang w:val="es-ES"/>
              </w:rPr>
            </w:pPr>
            <w:r w:rsidRPr="00904F88">
              <w:rPr>
                <w:lang w:val="es-ES"/>
              </w:rPr>
              <w:t>contador</w:t>
            </w:r>
          </w:p>
        </w:tc>
        <w:tc>
          <w:tcPr>
            <w:tcW w:w="0" w:type="auto"/>
            <w:hideMark/>
          </w:tcPr>
          <w:p w14:paraId="2E3E8417" w14:textId="77777777" w:rsidR="00EF6D1A" w:rsidRPr="00904F88" w:rsidRDefault="00EF6D1A" w:rsidP="003C091B">
            <w:pPr>
              <w:rPr>
                <w:lang w:val="es-ES"/>
              </w:rPr>
            </w:pPr>
            <w:r w:rsidRPr="00904F88">
              <w:rPr>
                <w:lang w:val="es-ES"/>
              </w:rPr>
              <w:t>Contador</w:t>
            </w:r>
          </w:p>
        </w:tc>
        <w:tc>
          <w:tcPr>
            <w:tcW w:w="0" w:type="auto"/>
            <w:hideMark/>
          </w:tcPr>
          <w:p w14:paraId="2F5E4331" w14:textId="77777777" w:rsidR="00EF6D1A" w:rsidRPr="00904F88" w:rsidRDefault="00EF6D1A" w:rsidP="003C091B">
            <w:pPr>
              <w:rPr>
                <w:lang w:val="es-ES"/>
              </w:rPr>
            </w:pPr>
            <w:r w:rsidRPr="00904F88">
              <w:rPr>
                <w:lang w:val="es-ES"/>
              </w:rPr>
              <w:t>counter(nombre, estilo)</w:t>
            </w:r>
          </w:p>
        </w:tc>
      </w:tr>
      <w:tr w:rsidR="00EF6D1A" w:rsidRPr="00904F88" w14:paraId="12B88F8E" w14:textId="77777777" w:rsidTr="003C091B">
        <w:tc>
          <w:tcPr>
            <w:tcW w:w="0" w:type="auto"/>
            <w:hideMark/>
          </w:tcPr>
          <w:p w14:paraId="368869C2" w14:textId="77777777" w:rsidR="00EF6D1A" w:rsidRPr="00904F88" w:rsidRDefault="00EF6D1A" w:rsidP="003C091B">
            <w:pPr>
              <w:rPr>
                <w:lang w:val="es-ES"/>
              </w:rPr>
            </w:pPr>
            <w:hyperlink r:id="rId242" w:anchor="font-family" w:history="1">
              <w:r w:rsidRPr="00904F88">
                <w:rPr>
                  <w:rStyle w:val="Hipervnculo"/>
                  <w:lang w:val="es-ES"/>
                </w:rPr>
                <w:t>familia-genérica</w:t>
              </w:r>
            </w:hyperlink>
          </w:p>
        </w:tc>
        <w:tc>
          <w:tcPr>
            <w:tcW w:w="0" w:type="auto"/>
            <w:hideMark/>
          </w:tcPr>
          <w:p w14:paraId="2A4E14B0" w14:textId="77777777" w:rsidR="00EF6D1A" w:rsidRPr="00904F88" w:rsidRDefault="00EF6D1A" w:rsidP="003C091B">
            <w:pPr>
              <w:rPr>
                <w:lang w:val="es-ES"/>
              </w:rPr>
            </w:pPr>
            <w:r w:rsidRPr="00904F88">
              <w:rPr>
                <w:lang w:val="es-ES"/>
              </w:rPr>
              <w:t>Familia genérica de fuente</w:t>
            </w:r>
          </w:p>
        </w:tc>
        <w:tc>
          <w:tcPr>
            <w:tcW w:w="0" w:type="auto"/>
            <w:hideMark/>
          </w:tcPr>
          <w:p w14:paraId="107C7C48" w14:textId="77777777" w:rsidR="00EF6D1A" w:rsidRPr="00904F88" w:rsidRDefault="00EF6D1A" w:rsidP="003C091B">
            <w:pPr>
              <w:rPr>
                <w:lang w:val="es-ES"/>
              </w:rPr>
            </w:pPr>
            <w:r w:rsidRPr="00904F88">
              <w:rPr>
                <w:lang w:val="es-ES"/>
              </w:rPr>
              <w:t>cursive | fantasy | monospace | serif | sans-serif</w:t>
            </w:r>
          </w:p>
        </w:tc>
      </w:tr>
      <w:tr w:rsidR="00EF6D1A" w:rsidRPr="00904F88" w14:paraId="693F501B" w14:textId="77777777" w:rsidTr="003C091B">
        <w:tc>
          <w:tcPr>
            <w:tcW w:w="0" w:type="auto"/>
            <w:hideMark/>
          </w:tcPr>
          <w:p w14:paraId="4D67F34E" w14:textId="77777777" w:rsidR="00EF6D1A" w:rsidRPr="00904F88" w:rsidRDefault="00EF6D1A" w:rsidP="003C091B">
            <w:pPr>
              <w:rPr>
                <w:lang w:val="es-ES"/>
              </w:rPr>
            </w:pPr>
            <w:r w:rsidRPr="00904F88">
              <w:rPr>
                <w:lang w:val="es-ES"/>
              </w:rPr>
              <w:t>forma</w:t>
            </w:r>
          </w:p>
        </w:tc>
        <w:tc>
          <w:tcPr>
            <w:tcW w:w="0" w:type="auto"/>
            <w:hideMark/>
          </w:tcPr>
          <w:p w14:paraId="27EDE46F" w14:textId="77777777" w:rsidR="00EF6D1A" w:rsidRPr="00904F88" w:rsidRDefault="00EF6D1A" w:rsidP="003C091B">
            <w:pPr>
              <w:rPr>
                <w:lang w:val="es-ES"/>
              </w:rPr>
            </w:pPr>
            <w:r w:rsidRPr="00904F88">
              <w:rPr>
                <w:lang w:val="es-ES"/>
              </w:rPr>
              <w:t>Forma</w:t>
            </w:r>
          </w:p>
        </w:tc>
        <w:tc>
          <w:tcPr>
            <w:tcW w:w="0" w:type="auto"/>
            <w:hideMark/>
          </w:tcPr>
          <w:p w14:paraId="6C613BC8" w14:textId="77777777" w:rsidR="00EF6D1A" w:rsidRPr="008702AC" w:rsidRDefault="00EF6D1A" w:rsidP="003C091B">
            <w:r w:rsidRPr="008702AC">
              <w:t>rect(top, right, bottom, left)</w:t>
            </w:r>
          </w:p>
        </w:tc>
      </w:tr>
      <w:tr w:rsidR="00EF6D1A" w:rsidRPr="00904F88" w14:paraId="6ACF8DBD" w14:textId="77777777" w:rsidTr="003C091B">
        <w:tc>
          <w:tcPr>
            <w:tcW w:w="0" w:type="auto"/>
            <w:hideMark/>
          </w:tcPr>
          <w:p w14:paraId="3CF0FDBE" w14:textId="77777777" w:rsidR="00EF6D1A" w:rsidRPr="00904F88" w:rsidRDefault="00EF6D1A" w:rsidP="003C091B">
            <w:pPr>
              <w:rPr>
                <w:lang w:val="es-ES"/>
              </w:rPr>
            </w:pPr>
            <w:hyperlink r:id="rId243" w:anchor="tamano-absoluto" w:history="1">
              <w:r w:rsidRPr="00904F88">
                <w:rPr>
                  <w:rStyle w:val="Hipervnculo"/>
                  <w:lang w:val="es-ES"/>
                </w:rPr>
                <w:t>tamaño-absoluto</w:t>
              </w:r>
            </w:hyperlink>
          </w:p>
        </w:tc>
        <w:tc>
          <w:tcPr>
            <w:tcW w:w="0" w:type="auto"/>
            <w:hideMark/>
          </w:tcPr>
          <w:p w14:paraId="04432503" w14:textId="77777777" w:rsidR="00EF6D1A" w:rsidRPr="00904F88" w:rsidRDefault="00EF6D1A" w:rsidP="003C091B">
            <w:pPr>
              <w:rPr>
                <w:lang w:val="es-ES"/>
              </w:rPr>
            </w:pPr>
            <w:r w:rsidRPr="00904F88">
              <w:rPr>
                <w:lang w:val="es-ES"/>
              </w:rPr>
              <w:t>Tamaño absoluto de fuente</w:t>
            </w:r>
          </w:p>
        </w:tc>
        <w:tc>
          <w:tcPr>
            <w:tcW w:w="0" w:type="auto"/>
            <w:hideMark/>
          </w:tcPr>
          <w:p w14:paraId="1EEFA667" w14:textId="77777777" w:rsidR="00EF6D1A" w:rsidRPr="00015106" w:rsidRDefault="00EF6D1A" w:rsidP="003C091B">
            <w:r w:rsidRPr="00015106">
              <w:t>xx-small | x-small | medium | large | x-large | xx-large</w:t>
            </w:r>
          </w:p>
        </w:tc>
      </w:tr>
      <w:tr w:rsidR="00EF6D1A" w:rsidRPr="00904F88" w14:paraId="3765EB9C" w14:textId="77777777" w:rsidTr="003C091B">
        <w:tc>
          <w:tcPr>
            <w:tcW w:w="0" w:type="auto"/>
            <w:hideMark/>
          </w:tcPr>
          <w:p w14:paraId="377D8113" w14:textId="77777777" w:rsidR="00EF6D1A" w:rsidRPr="00904F88" w:rsidRDefault="00EF6D1A" w:rsidP="003C091B">
            <w:pPr>
              <w:rPr>
                <w:lang w:val="es-ES"/>
              </w:rPr>
            </w:pPr>
            <w:hyperlink r:id="rId244" w:anchor="tamano-relativo" w:history="1">
              <w:r w:rsidRPr="00904F88">
                <w:rPr>
                  <w:rStyle w:val="Hipervnculo"/>
                  <w:lang w:val="es-ES"/>
                </w:rPr>
                <w:t>tamaño-relativo</w:t>
              </w:r>
            </w:hyperlink>
          </w:p>
        </w:tc>
        <w:tc>
          <w:tcPr>
            <w:tcW w:w="0" w:type="auto"/>
            <w:hideMark/>
          </w:tcPr>
          <w:p w14:paraId="64CD81A7" w14:textId="77777777" w:rsidR="00EF6D1A" w:rsidRPr="00904F88" w:rsidRDefault="00EF6D1A" w:rsidP="003C091B">
            <w:pPr>
              <w:rPr>
                <w:lang w:val="es-ES"/>
              </w:rPr>
            </w:pPr>
            <w:r w:rsidRPr="00904F88">
              <w:rPr>
                <w:lang w:val="es-ES"/>
              </w:rPr>
              <w:t>Tamaño relativo de fuente</w:t>
            </w:r>
          </w:p>
        </w:tc>
        <w:tc>
          <w:tcPr>
            <w:tcW w:w="0" w:type="auto"/>
            <w:hideMark/>
          </w:tcPr>
          <w:p w14:paraId="3AF3D602" w14:textId="77777777" w:rsidR="00EF6D1A" w:rsidRPr="00904F88" w:rsidRDefault="00EF6D1A" w:rsidP="003C091B">
            <w:pPr>
              <w:rPr>
                <w:lang w:val="es-ES"/>
              </w:rPr>
            </w:pPr>
            <w:r w:rsidRPr="00904F88">
              <w:rPr>
                <w:lang w:val="es-ES"/>
              </w:rPr>
              <w:t>larger | smaller</w:t>
            </w:r>
          </w:p>
        </w:tc>
      </w:tr>
      <w:tr w:rsidR="00EF6D1A" w:rsidRPr="00015106" w14:paraId="3B2954C3" w14:textId="77777777" w:rsidTr="003C091B">
        <w:tc>
          <w:tcPr>
            <w:tcW w:w="0" w:type="auto"/>
            <w:hideMark/>
          </w:tcPr>
          <w:p w14:paraId="5C0C9431" w14:textId="77777777" w:rsidR="00EF6D1A" w:rsidRPr="00904F88" w:rsidRDefault="00EF6D1A" w:rsidP="003C091B">
            <w:pPr>
              <w:rPr>
                <w:lang w:val="es-ES"/>
              </w:rPr>
            </w:pPr>
            <w:r w:rsidRPr="00904F88">
              <w:rPr>
                <w:lang w:val="es-ES"/>
              </w:rPr>
              <w:t>uri (para </w:t>
            </w:r>
            <w:hyperlink r:id="rId245" w:anchor="background-image" w:history="1">
              <w:r w:rsidRPr="00904F88">
                <w:rPr>
                  <w:rStyle w:val="Hipervnculo"/>
                  <w:lang w:val="es-ES"/>
                </w:rPr>
                <w:t>imagen de fondo</w:t>
              </w:r>
            </w:hyperlink>
            <w:r w:rsidRPr="00904F88">
              <w:rPr>
                <w:lang w:val="es-ES"/>
              </w:rPr>
              <w:t> o </w:t>
            </w:r>
            <w:hyperlink r:id="rId246" w:anchor="font-face" w:history="1">
              <w:r w:rsidRPr="00904F88">
                <w:rPr>
                  <w:rStyle w:val="Hipervnculo"/>
                  <w:lang w:val="es-ES"/>
                </w:rPr>
                <w:t>fuentes web</w:t>
              </w:r>
            </w:hyperlink>
            <w:r w:rsidRPr="00904F88">
              <w:rPr>
                <w:lang w:val="es-ES"/>
              </w:rPr>
              <w:t>)</w:t>
            </w:r>
          </w:p>
        </w:tc>
        <w:tc>
          <w:tcPr>
            <w:tcW w:w="0" w:type="auto"/>
            <w:hideMark/>
          </w:tcPr>
          <w:p w14:paraId="699DF171" w14:textId="77777777" w:rsidR="00EF6D1A" w:rsidRPr="00904F88" w:rsidRDefault="00EF6D1A" w:rsidP="003C091B">
            <w:pPr>
              <w:rPr>
                <w:lang w:val="es-ES"/>
              </w:rPr>
            </w:pPr>
            <w:r w:rsidRPr="00904F88">
              <w:rPr>
                <w:lang w:val="es-ES"/>
              </w:rPr>
              <w:t>Dirección absoluta o relativa</w:t>
            </w:r>
          </w:p>
        </w:tc>
        <w:tc>
          <w:tcPr>
            <w:tcW w:w="0" w:type="auto"/>
            <w:hideMark/>
          </w:tcPr>
          <w:p w14:paraId="6B446D7D" w14:textId="77777777" w:rsidR="00EF6D1A" w:rsidRPr="00904F88" w:rsidRDefault="00EF6D1A" w:rsidP="003C091B">
            <w:pPr>
              <w:rPr>
                <w:lang w:val="es-ES"/>
              </w:rPr>
            </w:pPr>
            <w:r w:rsidRPr="00904F88">
              <w:rPr>
                <w:lang w:val="es-ES"/>
              </w:rPr>
              <w:t>url("ruta_y_nombre_de_archivo")</w:t>
            </w:r>
          </w:p>
        </w:tc>
      </w:tr>
      <w:tr w:rsidR="00EF6D1A" w:rsidRPr="00904F88" w14:paraId="5B7298CB" w14:textId="77777777" w:rsidTr="003C091B">
        <w:tc>
          <w:tcPr>
            <w:tcW w:w="0" w:type="auto"/>
            <w:gridSpan w:val="3"/>
            <w:shd w:val="clear" w:color="auto" w:fill="FDE9D9" w:themeFill="accent6" w:themeFillTint="33"/>
            <w:hideMark/>
          </w:tcPr>
          <w:p w14:paraId="3BA59C86" w14:textId="77777777" w:rsidR="00EF6D1A" w:rsidRPr="00904F88" w:rsidRDefault="00EF6D1A" w:rsidP="003C091B">
            <w:pPr>
              <w:rPr>
                <w:b/>
                <w:bCs/>
                <w:lang w:val="es-ES"/>
              </w:rPr>
            </w:pPr>
            <w:r w:rsidRPr="00904F88">
              <w:rPr>
                <w:b/>
                <w:bCs/>
                <w:lang w:val="es-ES"/>
              </w:rPr>
              <w:t>Reglas arroba</w:t>
            </w:r>
          </w:p>
        </w:tc>
      </w:tr>
      <w:tr w:rsidR="00EF6D1A" w:rsidRPr="00904F88" w14:paraId="57BC9ECB" w14:textId="77777777" w:rsidTr="003C091B">
        <w:tc>
          <w:tcPr>
            <w:tcW w:w="0" w:type="auto"/>
            <w:shd w:val="clear" w:color="auto" w:fill="FDE9D9" w:themeFill="accent6" w:themeFillTint="33"/>
            <w:hideMark/>
          </w:tcPr>
          <w:p w14:paraId="565C94F6"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38CB8CD1"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73E5F388" w14:textId="77777777" w:rsidR="00EF6D1A" w:rsidRPr="00904F88" w:rsidRDefault="00EF6D1A" w:rsidP="003C091B">
            <w:pPr>
              <w:rPr>
                <w:b/>
                <w:bCs/>
                <w:lang w:val="es-ES"/>
              </w:rPr>
            </w:pPr>
            <w:r w:rsidRPr="00904F88">
              <w:rPr>
                <w:b/>
                <w:bCs/>
                <w:lang w:val="es-ES"/>
              </w:rPr>
              <w:t>Descriptores / Características</w:t>
            </w:r>
          </w:p>
        </w:tc>
      </w:tr>
      <w:tr w:rsidR="00EF6D1A" w:rsidRPr="00904F88" w14:paraId="46684489" w14:textId="77777777" w:rsidTr="003C091B">
        <w:tc>
          <w:tcPr>
            <w:tcW w:w="0" w:type="auto"/>
            <w:hideMark/>
          </w:tcPr>
          <w:p w14:paraId="7A24AB48" w14:textId="77777777" w:rsidR="00EF6D1A" w:rsidRPr="00904F88" w:rsidRDefault="00EF6D1A" w:rsidP="003C091B">
            <w:pPr>
              <w:rPr>
                <w:lang w:val="es-ES"/>
              </w:rPr>
            </w:pPr>
            <w:r w:rsidRPr="00904F88">
              <w:rPr>
                <w:lang w:val="es-ES"/>
              </w:rPr>
              <w:t>@import</w:t>
            </w:r>
          </w:p>
        </w:tc>
        <w:tc>
          <w:tcPr>
            <w:tcW w:w="0" w:type="auto"/>
            <w:hideMark/>
          </w:tcPr>
          <w:p w14:paraId="6BCBEBAE" w14:textId="77777777" w:rsidR="00EF6D1A" w:rsidRPr="00904F88" w:rsidRDefault="00EF6D1A" w:rsidP="003C091B">
            <w:pPr>
              <w:rPr>
                <w:lang w:val="es-ES"/>
              </w:rPr>
            </w:pPr>
            <w:r w:rsidRPr="00904F88">
              <w:rPr>
                <w:lang w:val="es-ES"/>
              </w:rPr>
              <w:t>Importar CSS</w:t>
            </w:r>
          </w:p>
        </w:tc>
        <w:tc>
          <w:tcPr>
            <w:tcW w:w="0" w:type="auto"/>
            <w:hideMark/>
          </w:tcPr>
          <w:p w14:paraId="091D5C3D" w14:textId="77777777" w:rsidR="00EF6D1A" w:rsidRPr="00904F88" w:rsidRDefault="00EF6D1A" w:rsidP="003C091B">
            <w:pPr>
              <w:rPr>
                <w:lang w:val="es-ES"/>
              </w:rPr>
            </w:pPr>
            <w:r w:rsidRPr="00904F88">
              <w:rPr>
                <w:lang w:val="es-ES"/>
              </w:rPr>
              <w:t>url(...)</w:t>
            </w:r>
          </w:p>
        </w:tc>
      </w:tr>
      <w:tr w:rsidR="00EF6D1A" w:rsidRPr="00904F88" w14:paraId="6C143433" w14:textId="77777777" w:rsidTr="003C091B">
        <w:tc>
          <w:tcPr>
            <w:tcW w:w="0" w:type="auto"/>
            <w:hideMark/>
          </w:tcPr>
          <w:p w14:paraId="291A1456" w14:textId="77777777" w:rsidR="00EF6D1A" w:rsidRPr="00904F88" w:rsidRDefault="00EF6D1A" w:rsidP="003C091B">
            <w:pPr>
              <w:rPr>
                <w:lang w:val="es-ES"/>
              </w:rPr>
            </w:pPr>
            <w:hyperlink r:id="rId247" w:anchor="font-face" w:history="1">
              <w:r w:rsidRPr="00904F88">
                <w:rPr>
                  <w:rStyle w:val="Hipervnculo"/>
                  <w:lang w:val="es-ES"/>
                </w:rPr>
                <w:t>@font-face</w:t>
              </w:r>
            </w:hyperlink>
          </w:p>
        </w:tc>
        <w:tc>
          <w:tcPr>
            <w:tcW w:w="0" w:type="auto"/>
            <w:hideMark/>
          </w:tcPr>
          <w:p w14:paraId="688AF58A" w14:textId="77777777" w:rsidR="00EF6D1A" w:rsidRPr="00904F88" w:rsidRDefault="00EF6D1A" w:rsidP="003C091B">
            <w:pPr>
              <w:rPr>
                <w:lang w:val="es-ES"/>
              </w:rPr>
            </w:pPr>
            <w:r w:rsidRPr="00904F88">
              <w:rPr>
                <w:lang w:val="es-ES"/>
              </w:rPr>
              <w:t>Fuente web</w:t>
            </w:r>
          </w:p>
        </w:tc>
        <w:tc>
          <w:tcPr>
            <w:tcW w:w="0" w:type="auto"/>
            <w:hideMark/>
          </w:tcPr>
          <w:p w14:paraId="35FAA838" w14:textId="77777777" w:rsidR="00EF6D1A" w:rsidRPr="00015106" w:rsidRDefault="00EF6D1A" w:rsidP="003C091B">
            <w:r w:rsidRPr="00015106">
              <w:t>font-family, src, font-style, font-weight, font-stretch, unicode-range, font-variant, font-feature-settings</w:t>
            </w:r>
          </w:p>
        </w:tc>
      </w:tr>
      <w:tr w:rsidR="00EF6D1A" w:rsidRPr="00904F88" w14:paraId="70416F4A" w14:textId="77777777" w:rsidTr="003C091B">
        <w:tc>
          <w:tcPr>
            <w:tcW w:w="0" w:type="auto"/>
            <w:hideMark/>
          </w:tcPr>
          <w:p w14:paraId="5E2369C8" w14:textId="77777777" w:rsidR="00EF6D1A" w:rsidRPr="00904F88" w:rsidRDefault="00EF6D1A" w:rsidP="003C091B">
            <w:pPr>
              <w:rPr>
                <w:lang w:val="es-ES"/>
              </w:rPr>
            </w:pPr>
            <w:hyperlink r:id="rId248" w:anchor="media-queries" w:history="1">
              <w:r w:rsidRPr="00904F88">
                <w:rPr>
                  <w:rStyle w:val="Hipervnculo"/>
                  <w:lang w:val="es-ES"/>
                </w:rPr>
                <w:t>@media</w:t>
              </w:r>
            </w:hyperlink>
          </w:p>
        </w:tc>
        <w:tc>
          <w:tcPr>
            <w:tcW w:w="0" w:type="auto"/>
            <w:hideMark/>
          </w:tcPr>
          <w:p w14:paraId="0F9E152C" w14:textId="77777777" w:rsidR="00EF6D1A" w:rsidRPr="00904F88" w:rsidRDefault="00EF6D1A" w:rsidP="003C091B">
            <w:pPr>
              <w:rPr>
                <w:lang w:val="es-ES"/>
              </w:rPr>
            </w:pPr>
            <w:r w:rsidRPr="00904F88">
              <w:rPr>
                <w:lang w:val="es-ES"/>
              </w:rPr>
              <w:t>Características del dispositivo</w:t>
            </w:r>
          </w:p>
        </w:tc>
        <w:tc>
          <w:tcPr>
            <w:tcW w:w="0" w:type="auto"/>
            <w:hideMark/>
          </w:tcPr>
          <w:p w14:paraId="3E9EE199" w14:textId="77777777" w:rsidR="00EF6D1A" w:rsidRPr="00015106" w:rsidRDefault="00EF6D1A" w:rsidP="003C091B">
            <w:r w:rsidRPr="00015106">
              <w:t>width | height | orientation | aspect-ratio | resolution | etc.</w:t>
            </w:r>
          </w:p>
        </w:tc>
      </w:tr>
      <w:tr w:rsidR="00EF6D1A" w:rsidRPr="00904F88" w14:paraId="470C9C81" w14:textId="77777777" w:rsidTr="003C091B">
        <w:tc>
          <w:tcPr>
            <w:tcW w:w="0" w:type="auto"/>
            <w:gridSpan w:val="3"/>
            <w:shd w:val="clear" w:color="auto" w:fill="FDE9D9" w:themeFill="accent6" w:themeFillTint="33"/>
            <w:hideMark/>
          </w:tcPr>
          <w:p w14:paraId="19575961" w14:textId="77777777" w:rsidR="00EF6D1A" w:rsidRPr="00904F88" w:rsidRDefault="00EF6D1A" w:rsidP="003C091B">
            <w:pPr>
              <w:rPr>
                <w:b/>
                <w:bCs/>
                <w:lang w:val="es-ES"/>
              </w:rPr>
            </w:pPr>
            <w:r w:rsidRPr="00904F88">
              <w:rPr>
                <w:b/>
                <w:bCs/>
                <w:lang w:val="es-ES"/>
              </w:rPr>
              <w:t>Tipo de letra (fuente)</w:t>
            </w:r>
          </w:p>
        </w:tc>
      </w:tr>
      <w:tr w:rsidR="00EF6D1A" w:rsidRPr="00904F88" w14:paraId="25110B3D" w14:textId="77777777" w:rsidTr="003C091B">
        <w:tc>
          <w:tcPr>
            <w:tcW w:w="0" w:type="auto"/>
            <w:shd w:val="clear" w:color="auto" w:fill="FDE9D9" w:themeFill="accent6" w:themeFillTint="33"/>
            <w:hideMark/>
          </w:tcPr>
          <w:p w14:paraId="49DCD887"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386BA0D0"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14052960" w14:textId="77777777" w:rsidR="00EF6D1A" w:rsidRPr="00904F88" w:rsidRDefault="00EF6D1A" w:rsidP="003C091B">
            <w:pPr>
              <w:rPr>
                <w:b/>
                <w:bCs/>
                <w:lang w:val="es-ES"/>
              </w:rPr>
            </w:pPr>
            <w:r w:rsidRPr="00904F88">
              <w:rPr>
                <w:b/>
                <w:bCs/>
                <w:lang w:val="es-ES"/>
              </w:rPr>
              <w:t>Valores</w:t>
            </w:r>
          </w:p>
        </w:tc>
      </w:tr>
      <w:tr w:rsidR="00EF6D1A" w:rsidRPr="00904F88" w14:paraId="3DC51367" w14:textId="77777777" w:rsidTr="003C091B">
        <w:tc>
          <w:tcPr>
            <w:tcW w:w="0" w:type="auto"/>
            <w:hideMark/>
          </w:tcPr>
          <w:p w14:paraId="19E8E1F4" w14:textId="77777777" w:rsidR="00EF6D1A" w:rsidRPr="00904F88" w:rsidRDefault="00EF6D1A" w:rsidP="003C091B">
            <w:pPr>
              <w:rPr>
                <w:lang w:val="es-ES"/>
              </w:rPr>
            </w:pPr>
            <w:hyperlink r:id="rId249" w:anchor="font" w:history="1">
              <w:r w:rsidRPr="00904F88">
                <w:rPr>
                  <w:rStyle w:val="Hipervnculo"/>
                  <w:lang w:val="es-ES"/>
                </w:rPr>
                <w:t>font</w:t>
              </w:r>
            </w:hyperlink>
          </w:p>
        </w:tc>
        <w:tc>
          <w:tcPr>
            <w:tcW w:w="0" w:type="auto"/>
            <w:hideMark/>
          </w:tcPr>
          <w:p w14:paraId="1631095D" w14:textId="77777777" w:rsidR="00EF6D1A" w:rsidRPr="00904F88" w:rsidRDefault="00EF6D1A" w:rsidP="003C091B">
            <w:pPr>
              <w:rPr>
                <w:lang w:val="es-ES"/>
              </w:rPr>
            </w:pPr>
            <w:r w:rsidRPr="00904F88">
              <w:rPr>
                <w:lang w:val="es-ES"/>
              </w:rPr>
              <w:t>propiedad compuesta</w:t>
            </w:r>
          </w:p>
        </w:tc>
        <w:tc>
          <w:tcPr>
            <w:tcW w:w="0" w:type="auto"/>
            <w:hideMark/>
          </w:tcPr>
          <w:p w14:paraId="7240DF57" w14:textId="77777777" w:rsidR="00EF6D1A" w:rsidRPr="008702AC" w:rsidRDefault="00EF6D1A" w:rsidP="003C091B">
            <w:r w:rsidRPr="008702AC">
              <w:t>[ [ font-style || font-variant || font-weight ]? font-size [ / line-height ]? font-family ] | caption | icon | menu | message-box | small-caption | status-bar</w:t>
            </w:r>
          </w:p>
        </w:tc>
      </w:tr>
      <w:tr w:rsidR="00EF6D1A" w:rsidRPr="008702AC" w14:paraId="0A51655F" w14:textId="77777777" w:rsidTr="003C091B">
        <w:tc>
          <w:tcPr>
            <w:tcW w:w="0" w:type="auto"/>
            <w:hideMark/>
          </w:tcPr>
          <w:p w14:paraId="4C862791" w14:textId="77777777" w:rsidR="00EF6D1A" w:rsidRPr="00904F88" w:rsidRDefault="00EF6D1A" w:rsidP="003C091B">
            <w:pPr>
              <w:rPr>
                <w:lang w:val="es-ES"/>
              </w:rPr>
            </w:pPr>
            <w:hyperlink r:id="rId250" w:anchor="font-family" w:history="1">
              <w:r w:rsidRPr="00904F88">
                <w:rPr>
                  <w:rStyle w:val="Hipervnculo"/>
                  <w:lang w:val="es-ES"/>
                </w:rPr>
                <w:t>font-family</w:t>
              </w:r>
            </w:hyperlink>
          </w:p>
        </w:tc>
        <w:tc>
          <w:tcPr>
            <w:tcW w:w="0" w:type="auto"/>
            <w:hideMark/>
          </w:tcPr>
          <w:p w14:paraId="51A8B4A6" w14:textId="77777777" w:rsidR="00EF6D1A" w:rsidRPr="00904F88" w:rsidRDefault="00EF6D1A" w:rsidP="003C091B">
            <w:pPr>
              <w:rPr>
                <w:lang w:val="es-ES"/>
              </w:rPr>
            </w:pPr>
            <w:r w:rsidRPr="00904F88">
              <w:rPr>
                <w:lang w:val="es-ES"/>
              </w:rPr>
              <w:t>tipo de letra (fuente)</w:t>
            </w:r>
          </w:p>
        </w:tc>
        <w:tc>
          <w:tcPr>
            <w:tcW w:w="0" w:type="auto"/>
            <w:hideMark/>
          </w:tcPr>
          <w:p w14:paraId="50272F60" w14:textId="77777777" w:rsidR="00EF6D1A" w:rsidRPr="00904F88" w:rsidRDefault="00EF6D1A" w:rsidP="003C091B">
            <w:pPr>
              <w:rPr>
                <w:lang w:val="es-ES"/>
              </w:rPr>
            </w:pPr>
            <w:r w:rsidRPr="00904F88">
              <w:rPr>
                <w:lang w:val="es-ES"/>
              </w:rPr>
              <w:t>[ nombre-fuente | familia-genérica ] [, nombre-fuente | familia-genérica ]*</w:t>
            </w:r>
          </w:p>
        </w:tc>
      </w:tr>
      <w:tr w:rsidR="00EF6D1A" w:rsidRPr="00015106" w14:paraId="39C1E57C" w14:textId="77777777" w:rsidTr="003C091B">
        <w:tc>
          <w:tcPr>
            <w:tcW w:w="0" w:type="auto"/>
            <w:hideMark/>
          </w:tcPr>
          <w:p w14:paraId="6FAAABC6" w14:textId="77777777" w:rsidR="00EF6D1A" w:rsidRPr="00904F88" w:rsidRDefault="00EF6D1A" w:rsidP="003C091B">
            <w:pPr>
              <w:rPr>
                <w:lang w:val="es-ES"/>
              </w:rPr>
            </w:pPr>
            <w:hyperlink r:id="rId251" w:anchor="font-size" w:history="1">
              <w:r w:rsidRPr="00904F88">
                <w:rPr>
                  <w:rStyle w:val="Hipervnculo"/>
                  <w:lang w:val="es-ES"/>
                </w:rPr>
                <w:t>font-size</w:t>
              </w:r>
            </w:hyperlink>
          </w:p>
        </w:tc>
        <w:tc>
          <w:tcPr>
            <w:tcW w:w="0" w:type="auto"/>
            <w:hideMark/>
          </w:tcPr>
          <w:p w14:paraId="018CC8F7" w14:textId="77777777" w:rsidR="00EF6D1A" w:rsidRPr="00904F88" w:rsidRDefault="00EF6D1A" w:rsidP="003C091B">
            <w:pPr>
              <w:rPr>
                <w:lang w:val="es-ES"/>
              </w:rPr>
            </w:pPr>
            <w:r w:rsidRPr="00904F88">
              <w:rPr>
                <w:lang w:val="es-ES"/>
              </w:rPr>
              <w:t>tamaño</w:t>
            </w:r>
          </w:p>
        </w:tc>
        <w:tc>
          <w:tcPr>
            <w:tcW w:w="0" w:type="auto"/>
            <w:hideMark/>
          </w:tcPr>
          <w:p w14:paraId="11064CED" w14:textId="77777777" w:rsidR="00EF6D1A" w:rsidRPr="00904F88" w:rsidRDefault="00EF6D1A" w:rsidP="003C091B">
            <w:pPr>
              <w:rPr>
                <w:lang w:val="es-ES"/>
              </w:rPr>
            </w:pPr>
            <w:r w:rsidRPr="00904F88">
              <w:rPr>
                <w:lang w:val="es-ES"/>
              </w:rPr>
              <w:t>tamaño-absoluto | tamaño-relativo | distancia | porcentaje</w:t>
            </w:r>
          </w:p>
        </w:tc>
      </w:tr>
      <w:tr w:rsidR="00EF6D1A" w:rsidRPr="00904F88" w14:paraId="69208C0B" w14:textId="77777777" w:rsidTr="003C091B">
        <w:tc>
          <w:tcPr>
            <w:tcW w:w="0" w:type="auto"/>
            <w:hideMark/>
          </w:tcPr>
          <w:p w14:paraId="5E8D8CAA" w14:textId="77777777" w:rsidR="00EF6D1A" w:rsidRPr="00904F88" w:rsidRDefault="00EF6D1A" w:rsidP="003C091B">
            <w:pPr>
              <w:rPr>
                <w:lang w:val="es-ES"/>
              </w:rPr>
            </w:pPr>
            <w:hyperlink r:id="rId252" w:anchor="font-weight" w:history="1">
              <w:r w:rsidRPr="00904F88">
                <w:rPr>
                  <w:rStyle w:val="Hipervnculo"/>
                  <w:lang w:val="es-ES"/>
                </w:rPr>
                <w:t>font-weight</w:t>
              </w:r>
            </w:hyperlink>
          </w:p>
        </w:tc>
        <w:tc>
          <w:tcPr>
            <w:tcW w:w="0" w:type="auto"/>
            <w:hideMark/>
          </w:tcPr>
          <w:p w14:paraId="775A4A58" w14:textId="77777777" w:rsidR="00EF6D1A" w:rsidRPr="00904F88" w:rsidRDefault="00EF6D1A" w:rsidP="003C091B">
            <w:pPr>
              <w:rPr>
                <w:lang w:val="es-ES"/>
              </w:rPr>
            </w:pPr>
            <w:r w:rsidRPr="00904F88">
              <w:rPr>
                <w:lang w:val="es-ES"/>
              </w:rPr>
              <w:t>grosor del trazo (negrita)</w:t>
            </w:r>
          </w:p>
        </w:tc>
        <w:tc>
          <w:tcPr>
            <w:tcW w:w="0" w:type="auto"/>
            <w:hideMark/>
          </w:tcPr>
          <w:p w14:paraId="5DE30415" w14:textId="77777777" w:rsidR="00EF6D1A" w:rsidRPr="00904F88" w:rsidRDefault="00EF6D1A" w:rsidP="003C091B">
            <w:pPr>
              <w:rPr>
                <w:lang w:val="es-ES"/>
              </w:rPr>
            </w:pPr>
            <w:r w:rsidRPr="00904F88">
              <w:rPr>
                <w:lang w:val="es-ES"/>
              </w:rPr>
              <w:t>normal | bold | bolder | lighter | 100 | 200 | 300 | 400 | 500 | 600 | 700 | 800 | 900</w:t>
            </w:r>
          </w:p>
        </w:tc>
      </w:tr>
      <w:tr w:rsidR="00EF6D1A" w:rsidRPr="00904F88" w14:paraId="6B5BCCB2" w14:textId="77777777" w:rsidTr="003C091B">
        <w:tc>
          <w:tcPr>
            <w:tcW w:w="0" w:type="auto"/>
            <w:hideMark/>
          </w:tcPr>
          <w:p w14:paraId="20A969D9" w14:textId="77777777" w:rsidR="00EF6D1A" w:rsidRPr="00904F88" w:rsidRDefault="00EF6D1A" w:rsidP="003C091B">
            <w:pPr>
              <w:rPr>
                <w:lang w:val="es-ES"/>
              </w:rPr>
            </w:pPr>
            <w:hyperlink r:id="rId253" w:anchor="font-style" w:history="1">
              <w:r w:rsidRPr="00904F88">
                <w:rPr>
                  <w:rStyle w:val="Hipervnculo"/>
                  <w:lang w:val="es-ES"/>
                </w:rPr>
                <w:t>font-style</w:t>
              </w:r>
            </w:hyperlink>
          </w:p>
        </w:tc>
        <w:tc>
          <w:tcPr>
            <w:tcW w:w="0" w:type="auto"/>
            <w:hideMark/>
          </w:tcPr>
          <w:p w14:paraId="1E4E7A3C" w14:textId="77777777" w:rsidR="00EF6D1A" w:rsidRPr="00904F88" w:rsidRDefault="00EF6D1A" w:rsidP="003C091B">
            <w:pPr>
              <w:rPr>
                <w:lang w:val="es-ES"/>
              </w:rPr>
            </w:pPr>
            <w:r w:rsidRPr="00904F88">
              <w:rPr>
                <w:lang w:val="es-ES"/>
              </w:rPr>
              <w:t>inclinación (cursiva)</w:t>
            </w:r>
          </w:p>
        </w:tc>
        <w:tc>
          <w:tcPr>
            <w:tcW w:w="0" w:type="auto"/>
            <w:hideMark/>
          </w:tcPr>
          <w:p w14:paraId="43B3FF74" w14:textId="77777777" w:rsidR="00EF6D1A" w:rsidRPr="00904F88" w:rsidRDefault="00EF6D1A" w:rsidP="003C091B">
            <w:pPr>
              <w:rPr>
                <w:lang w:val="es-ES"/>
              </w:rPr>
            </w:pPr>
            <w:r w:rsidRPr="00904F88">
              <w:rPr>
                <w:lang w:val="es-ES"/>
              </w:rPr>
              <w:t>normal | italic | oblique</w:t>
            </w:r>
          </w:p>
        </w:tc>
      </w:tr>
      <w:tr w:rsidR="00EF6D1A" w:rsidRPr="00904F88" w14:paraId="2D2BE45D" w14:textId="77777777" w:rsidTr="003C091B">
        <w:tc>
          <w:tcPr>
            <w:tcW w:w="0" w:type="auto"/>
            <w:hideMark/>
          </w:tcPr>
          <w:p w14:paraId="3BC8B469" w14:textId="77777777" w:rsidR="00EF6D1A" w:rsidRPr="00904F88" w:rsidRDefault="00EF6D1A" w:rsidP="003C091B">
            <w:pPr>
              <w:rPr>
                <w:lang w:val="es-ES"/>
              </w:rPr>
            </w:pPr>
            <w:hyperlink r:id="rId254" w:anchor="font-variant" w:history="1">
              <w:r w:rsidRPr="00904F88">
                <w:rPr>
                  <w:rStyle w:val="Hipervnculo"/>
                  <w:lang w:val="es-ES"/>
                </w:rPr>
                <w:t>font-variant</w:t>
              </w:r>
            </w:hyperlink>
          </w:p>
        </w:tc>
        <w:tc>
          <w:tcPr>
            <w:tcW w:w="0" w:type="auto"/>
            <w:hideMark/>
          </w:tcPr>
          <w:p w14:paraId="1DBE01C7" w14:textId="77777777" w:rsidR="00EF6D1A" w:rsidRPr="00904F88" w:rsidRDefault="00EF6D1A" w:rsidP="003C091B">
            <w:pPr>
              <w:rPr>
                <w:lang w:val="es-ES"/>
              </w:rPr>
            </w:pPr>
            <w:r w:rsidRPr="00904F88">
              <w:rPr>
                <w:lang w:val="es-ES"/>
              </w:rPr>
              <w:t>variantes tipográficas</w:t>
            </w:r>
          </w:p>
        </w:tc>
        <w:tc>
          <w:tcPr>
            <w:tcW w:w="0" w:type="auto"/>
            <w:hideMark/>
          </w:tcPr>
          <w:p w14:paraId="1D56FCC5" w14:textId="77777777" w:rsidR="00EF6D1A" w:rsidRPr="00904F88" w:rsidRDefault="00EF6D1A" w:rsidP="003C091B">
            <w:pPr>
              <w:rPr>
                <w:lang w:val="es-ES"/>
              </w:rPr>
            </w:pPr>
            <w:r w:rsidRPr="00904F88">
              <w:rPr>
                <w:lang w:val="es-ES"/>
              </w:rPr>
              <w:t>normal | small-caps</w:t>
            </w:r>
          </w:p>
        </w:tc>
      </w:tr>
      <w:tr w:rsidR="00EF6D1A" w:rsidRPr="00904F88" w14:paraId="1ED741EC" w14:textId="77777777" w:rsidTr="003C091B">
        <w:tc>
          <w:tcPr>
            <w:tcW w:w="0" w:type="auto"/>
            <w:hideMark/>
          </w:tcPr>
          <w:p w14:paraId="07E4929D" w14:textId="77777777" w:rsidR="00EF6D1A" w:rsidRPr="00904F88" w:rsidRDefault="00EF6D1A" w:rsidP="003C091B">
            <w:pPr>
              <w:rPr>
                <w:lang w:val="es-ES"/>
              </w:rPr>
            </w:pPr>
            <w:hyperlink r:id="rId255" w:anchor="font-variant-caps" w:history="1">
              <w:r w:rsidRPr="00904F88">
                <w:rPr>
                  <w:rStyle w:val="Hipervnculo"/>
                  <w:lang w:val="es-ES"/>
                </w:rPr>
                <w:t>font-variant-caps</w:t>
              </w:r>
            </w:hyperlink>
          </w:p>
        </w:tc>
        <w:tc>
          <w:tcPr>
            <w:tcW w:w="0" w:type="auto"/>
            <w:hideMark/>
          </w:tcPr>
          <w:p w14:paraId="66D947CE" w14:textId="77777777" w:rsidR="00EF6D1A" w:rsidRPr="00904F88" w:rsidRDefault="00EF6D1A" w:rsidP="003C091B">
            <w:pPr>
              <w:rPr>
                <w:lang w:val="es-ES"/>
              </w:rPr>
            </w:pPr>
            <w:r w:rsidRPr="00904F88">
              <w:rPr>
                <w:lang w:val="es-ES"/>
              </w:rPr>
              <w:t>versalitas</w:t>
            </w:r>
          </w:p>
        </w:tc>
        <w:tc>
          <w:tcPr>
            <w:tcW w:w="0" w:type="auto"/>
            <w:hideMark/>
          </w:tcPr>
          <w:p w14:paraId="38A4A192" w14:textId="77777777" w:rsidR="00EF6D1A" w:rsidRPr="00015106" w:rsidRDefault="00EF6D1A" w:rsidP="003C091B">
            <w:r w:rsidRPr="00015106">
              <w:t>normal | small-caps | all-small-caps | petite-caps | all-petite-caps | unicase | titling-caps</w:t>
            </w:r>
          </w:p>
        </w:tc>
      </w:tr>
      <w:tr w:rsidR="00EF6D1A" w:rsidRPr="00904F88" w14:paraId="62552FD5" w14:textId="77777777" w:rsidTr="003C091B">
        <w:tc>
          <w:tcPr>
            <w:tcW w:w="0" w:type="auto"/>
            <w:hideMark/>
          </w:tcPr>
          <w:p w14:paraId="4308B315" w14:textId="77777777" w:rsidR="00EF6D1A" w:rsidRPr="00904F88" w:rsidRDefault="00EF6D1A" w:rsidP="003C091B">
            <w:pPr>
              <w:rPr>
                <w:lang w:val="es-ES"/>
              </w:rPr>
            </w:pPr>
            <w:hyperlink r:id="rId256" w:anchor="font-kerning" w:history="1">
              <w:r w:rsidRPr="00904F88">
                <w:rPr>
                  <w:rStyle w:val="Hipervnculo"/>
                  <w:lang w:val="es-ES"/>
                </w:rPr>
                <w:t>font-kerning</w:t>
              </w:r>
            </w:hyperlink>
          </w:p>
        </w:tc>
        <w:tc>
          <w:tcPr>
            <w:tcW w:w="0" w:type="auto"/>
            <w:hideMark/>
          </w:tcPr>
          <w:p w14:paraId="3FCAF6E2" w14:textId="77777777" w:rsidR="00EF6D1A" w:rsidRPr="00904F88" w:rsidRDefault="00EF6D1A" w:rsidP="003C091B">
            <w:pPr>
              <w:rPr>
                <w:lang w:val="es-ES"/>
              </w:rPr>
            </w:pPr>
            <w:r w:rsidRPr="00904F88">
              <w:rPr>
                <w:lang w:val="es-ES"/>
              </w:rPr>
              <w:t>kerning</w:t>
            </w:r>
          </w:p>
        </w:tc>
        <w:tc>
          <w:tcPr>
            <w:tcW w:w="0" w:type="auto"/>
            <w:hideMark/>
          </w:tcPr>
          <w:p w14:paraId="686E162A" w14:textId="77777777" w:rsidR="00EF6D1A" w:rsidRPr="00904F88" w:rsidRDefault="00EF6D1A" w:rsidP="003C091B">
            <w:pPr>
              <w:rPr>
                <w:lang w:val="es-ES"/>
              </w:rPr>
            </w:pPr>
            <w:r w:rsidRPr="00904F88">
              <w:rPr>
                <w:lang w:val="es-ES"/>
              </w:rPr>
              <w:t>auto | normal | none</w:t>
            </w:r>
          </w:p>
        </w:tc>
      </w:tr>
      <w:tr w:rsidR="00EF6D1A" w:rsidRPr="00904F88" w14:paraId="5766E9B5" w14:textId="77777777" w:rsidTr="003C091B">
        <w:tc>
          <w:tcPr>
            <w:tcW w:w="0" w:type="auto"/>
            <w:hideMark/>
          </w:tcPr>
          <w:p w14:paraId="7918F1C4" w14:textId="77777777" w:rsidR="00EF6D1A" w:rsidRPr="00904F88" w:rsidRDefault="00EF6D1A" w:rsidP="003C091B">
            <w:pPr>
              <w:rPr>
                <w:lang w:val="es-ES"/>
              </w:rPr>
            </w:pPr>
            <w:hyperlink r:id="rId257" w:anchor="font-variant-ligatures" w:history="1">
              <w:r w:rsidRPr="00904F88">
                <w:rPr>
                  <w:rStyle w:val="Hipervnculo"/>
                  <w:lang w:val="es-ES"/>
                </w:rPr>
                <w:t>font-variant-ligatures</w:t>
              </w:r>
            </w:hyperlink>
          </w:p>
        </w:tc>
        <w:tc>
          <w:tcPr>
            <w:tcW w:w="0" w:type="auto"/>
            <w:hideMark/>
          </w:tcPr>
          <w:p w14:paraId="4CFFE1EA" w14:textId="77777777" w:rsidR="00EF6D1A" w:rsidRPr="00904F88" w:rsidRDefault="00EF6D1A" w:rsidP="003C091B">
            <w:pPr>
              <w:rPr>
                <w:lang w:val="es-ES"/>
              </w:rPr>
            </w:pPr>
            <w:r w:rsidRPr="00904F88">
              <w:rPr>
                <w:lang w:val="es-ES"/>
              </w:rPr>
              <w:t>ligaduras</w:t>
            </w:r>
          </w:p>
        </w:tc>
        <w:tc>
          <w:tcPr>
            <w:tcW w:w="0" w:type="auto"/>
            <w:hideMark/>
          </w:tcPr>
          <w:p w14:paraId="0F8AB5A3" w14:textId="77777777" w:rsidR="00EF6D1A" w:rsidRPr="00015106" w:rsidRDefault="00EF6D1A" w:rsidP="003C091B">
            <w:r w:rsidRPr="00015106">
              <w:t>normal | none | common-ligatures | no-common-ligatures | discretionary-ligatures | no-discretionary-ligatures | historical-ligatures | no-historical-ligatures | contextual | no-contextual</w:t>
            </w:r>
          </w:p>
        </w:tc>
      </w:tr>
      <w:tr w:rsidR="00EF6D1A" w:rsidRPr="00904F88" w14:paraId="4BFACBAF" w14:textId="77777777" w:rsidTr="003C091B">
        <w:tc>
          <w:tcPr>
            <w:tcW w:w="0" w:type="auto"/>
            <w:hideMark/>
          </w:tcPr>
          <w:p w14:paraId="2220A723" w14:textId="77777777" w:rsidR="00EF6D1A" w:rsidRPr="00904F88" w:rsidRDefault="00EF6D1A" w:rsidP="003C091B">
            <w:pPr>
              <w:rPr>
                <w:lang w:val="es-ES"/>
              </w:rPr>
            </w:pPr>
            <w:hyperlink r:id="rId258" w:anchor="font-variant-numeric" w:history="1">
              <w:r w:rsidRPr="00904F88">
                <w:rPr>
                  <w:rStyle w:val="Hipervnculo"/>
                  <w:lang w:val="es-ES"/>
                </w:rPr>
                <w:t>font-variant-numeric</w:t>
              </w:r>
            </w:hyperlink>
          </w:p>
        </w:tc>
        <w:tc>
          <w:tcPr>
            <w:tcW w:w="0" w:type="auto"/>
            <w:hideMark/>
          </w:tcPr>
          <w:p w14:paraId="59B8B025" w14:textId="77777777" w:rsidR="00EF6D1A" w:rsidRPr="00904F88" w:rsidRDefault="00EF6D1A" w:rsidP="003C091B">
            <w:pPr>
              <w:rPr>
                <w:lang w:val="es-ES"/>
              </w:rPr>
            </w:pPr>
            <w:r w:rsidRPr="00904F88">
              <w:rPr>
                <w:lang w:val="es-ES"/>
              </w:rPr>
              <w:t>versalitas</w:t>
            </w:r>
          </w:p>
        </w:tc>
        <w:tc>
          <w:tcPr>
            <w:tcW w:w="0" w:type="auto"/>
            <w:hideMark/>
          </w:tcPr>
          <w:p w14:paraId="1D4A71C1" w14:textId="77777777" w:rsidR="00EF6D1A" w:rsidRPr="00015106" w:rsidRDefault="00EF6D1A" w:rsidP="003C091B">
            <w:r w:rsidRPr="00015106">
              <w:t>normal | lining-nums | oldstyle-nums | proportional-nums | tabular-nums | diagonal-fractions | stacked-fractions | ordinal | slashed-zeros</w:t>
            </w:r>
          </w:p>
        </w:tc>
      </w:tr>
      <w:tr w:rsidR="00EF6D1A" w:rsidRPr="00904F88" w14:paraId="4889191C" w14:textId="77777777" w:rsidTr="003C091B">
        <w:tc>
          <w:tcPr>
            <w:tcW w:w="0" w:type="auto"/>
            <w:hideMark/>
          </w:tcPr>
          <w:p w14:paraId="6F64D8DB" w14:textId="77777777" w:rsidR="00EF6D1A" w:rsidRPr="00904F88" w:rsidRDefault="00EF6D1A" w:rsidP="003C091B">
            <w:pPr>
              <w:rPr>
                <w:lang w:val="es-ES"/>
              </w:rPr>
            </w:pPr>
            <w:hyperlink r:id="rId259" w:anchor="font-variant-position" w:history="1">
              <w:r w:rsidRPr="00904F88">
                <w:rPr>
                  <w:rStyle w:val="Hipervnculo"/>
                  <w:lang w:val="es-ES"/>
                </w:rPr>
                <w:t>font-variant-position</w:t>
              </w:r>
            </w:hyperlink>
          </w:p>
        </w:tc>
        <w:tc>
          <w:tcPr>
            <w:tcW w:w="0" w:type="auto"/>
            <w:hideMark/>
          </w:tcPr>
          <w:p w14:paraId="0AE03310" w14:textId="77777777" w:rsidR="00EF6D1A" w:rsidRPr="00904F88" w:rsidRDefault="00EF6D1A" w:rsidP="003C091B">
            <w:pPr>
              <w:rPr>
                <w:lang w:val="es-ES"/>
              </w:rPr>
            </w:pPr>
            <w:r w:rsidRPr="00904F88">
              <w:rPr>
                <w:lang w:val="es-ES"/>
              </w:rPr>
              <w:t>posición</w:t>
            </w:r>
          </w:p>
        </w:tc>
        <w:tc>
          <w:tcPr>
            <w:tcW w:w="0" w:type="auto"/>
            <w:hideMark/>
          </w:tcPr>
          <w:p w14:paraId="561396B2" w14:textId="77777777" w:rsidR="00EF6D1A" w:rsidRPr="00904F88" w:rsidRDefault="00EF6D1A" w:rsidP="003C091B">
            <w:pPr>
              <w:rPr>
                <w:lang w:val="es-ES"/>
              </w:rPr>
            </w:pPr>
            <w:r w:rsidRPr="00904F88">
              <w:rPr>
                <w:lang w:val="es-ES"/>
              </w:rPr>
              <w:t>normal | sub | super</w:t>
            </w:r>
          </w:p>
        </w:tc>
      </w:tr>
      <w:tr w:rsidR="00EF6D1A" w:rsidRPr="00904F88" w14:paraId="00683D7E" w14:textId="77777777" w:rsidTr="003C091B">
        <w:tc>
          <w:tcPr>
            <w:tcW w:w="0" w:type="auto"/>
            <w:hideMark/>
          </w:tcPr>
          <w:p w14:paraId="4E9516F8" w14:textId="77777777" w:rsidR="00EF6D1A" w:rsidRPr="00904F88" w:rsidRDefault="00EF6D1A" w:rsidP="003C091B">
            <w:pPr>
              <w:rPr>
                <w:lang w:val="es-ES"/>
              </w:rPr>
            </w:pPr>
            <w:hyperlink r:id="rId260" w:anchor="font-variant-east-asian" w:history="1">
              <w:r w:rsidRPr="00904F88">
                <w:rPr>
                  <w:rStyle w:val="Hipervnculo"/>
                  <w:lang w:val="es-ES"/>
                </w:rPr>
                <w:t>font-variant-east-asian</w:t>
              </w:r>
            </w:hyperlink>
          </w:p>
        </w:tc>
        <w:tc>
          <w:tcPr>
            <w:tcW w:w="0" w:type="auto"/>
            <w:hideMark/>
          </w:tcPr>
          <w:p w14:paraId="489F1317" w14:textId="77777777" w:rsidR="00EF6D1A" w:rsidRPr="00904F88" w:rsidRDefault="00EF6D1A" w:rsidP="003C091B">
            <w:pPr>
              <w:rPr>
                <w:lang w:val="es-ES"/>
              </w:rPr>
            </w:pPr>
            <w:r w:rsidRPr="00904F88">
              <w:rPr>
                <w:lang w:val="es-ES"/>
              </w:rPr>
              <w:t>lenguas asiáticas</w:t>
            </w:r>
          </w:p>
        </w:tc>
        <w:tc>
          <w:tcPr>
            <w:tcW w:w="0" w:type="auto"/>
            <w:hideMark/>
          </w:tcPr>
          <w:p w14:paraId="19AC41E2" w14:textId="77777777" w:rsidR="00EF6D1A" w:rsidRPr="00015106" w:rsidRDefault="00EF6D1A" w:rsidP="003C091B">
            <w:r w:rsidRPr="00015106">
              <w:t>normal | jis78 | jis83 | jis90 | jis04 | simplified | traditional | full-width | proportional-width | ruby</w:t>
            </w:r>
          </w:p>
        </w:tc>
      </w:tr>
      <w:tr w:rsidR="00EF6D1A" w:rsidRPr="00904F88" w14:paraId="05CF3334" w14:textId="77777777" w:rsidTr="003C091B">
        <w:tc>
          <w:tcPr>
            <w:tcW w:w="0" w:type="auto"/>
            <w:hideMark/>
          </w:tcPr>
          <w:p w14:paraId="3A0BBBB4" w14:textId="77777777" w:rsidR="00EF6D1A" w:rsidRPr="00904F88" w:rsidRDefault="00EF6D1A" w:rsidP="003C091B">
            <w:pPr>
              <w:rPr>
                <w:lang w:val="es-ES"/>
              </w:rPr>
            </w:pPr>
            <w:hyperlink r:id="rId261" w:anchor="font-feature-settings" w:history="1">
              <w:r w:rsidRPr="00904F88">
                <w:rPr>
                  <w:rStyle w:val="Hipervnculo"/>
                  <w:lang w:val="es-ES"/>
                </w:rPr>
                <w:t>font-feature-settings</w:t>
              </w:r>
            </w:hyperlink>
          </w:p>
        </w:tc>
        <w:tc>
          <w:tcPr>
            <w:tcW w:w="0" w:type="auto"/>
            <w:hideMark/>
          </w:tcPr>
          <w:p w14:paraId="6F2CB351" w14:textId="77777777" w:rsidR="00EF6D1A" w:rsidRPr="00904F88" w:rsidRDefault="00EF6D1A" w:rsidP="003C091B">
            <w:pPr>
              <w:rPr>
                <w:lang w:val="es-ES"/>
              </w:rPr>
            </w:pPr>
            <w:r w:rsidRPr="00904F88">
              <w:rPr>
                <w:lang w:val="es-ES"/>
              </w:rPr>
              <w:t>características OpenType</w:t>
            </w:r>
          </w:p>
        </w:tc>
        <w:tc>
          <w:tcPr>
            <w:tcW w:w="0" w:type="auto"/>
            <w:hideMark/>
          </w:tcPr>
          <w:p w14:paraId="20E82B3B" w14:textId="77777777" w:rsidR="00EF6D1A" w:rsidRPr="00904F88" w:rsidRDefault="00EF6D1A" w:rsidP="003C091B">
            <w:pPr>
              <w:rPr>
                <w:lang w:val="es-ES"/>
              </w:rPr>
            </w:pPr>
            <w:r w:rsidRPr="00904F88">
              <w:rPr>
                <w:lang w:val="es-ES"/>
              </w:rPr>
              <w:t>normal | características OpenType</w:t>
            </w:r>
          </w:p>
        </w:tc>
      </w:tr>
      <w:tr w:rsidR="00EF6D1A" w:rsidRPr="00904F88" w14:paraId="77DD768B" w14:textId="77777777" w:rsidTr="003C091B">
        <w:tc>
          <w:tcPr>
            <w:tcW w:w="0" w:type="auto"/>
            <w:hideMark/>
          </w:tcPr>
          <w:p w14:paraId="78EC1147" w14:textId="77777777" w:rsidR="00EF6D1A" w:rsidRPr="00904F88" w:rsidRDefault="00EF6D1A" w:rsidP="003C091B">
            <w:pPr>
              <w:rPr>
                <w:lang w:val="es-ES"/>
              </w:rPr>
            </w:pPr>
            <w:hyperlink r:id="rId262" w:anchor="font-synthesis" w:history="1">
              <w:r w:rsidRPr="00904F88">
                <w:rPr>
                  <w:rStyle w:val="Hipervnculo"/>
                  <w:lang w:val="es-ES"/>
                </w:rPr>
                <w:t>font-synthesis</w:t>
              </w:r>
            </w:hyperlink>
          </w:p>
        </w:tc>
        <w:tc>
          <w:tcPr>
            <w:tcW w:w="0" w:type="auto"/>
            <w:hideMark/>
          </w:tcPr>
          <w:p w14:paraId="135FC443" w14:textId="77777777" w:rsidR="00EF6D1A" w:rsidRPr="00904F88" w:rsidRDefault="00EF6D1A" w:rsidP="003C091B">
            <w:pPr>
              <w:rPr>
                <w:lang w:val="es-ES"/>
              </w:rPr>
            </w:pPr>
            <w:r w:rsidRPr="00904F88">
              <w:rPr>
                <w:lang w:val="es-ES"/>
              </w:rPr>
              <w:t>síntesis</w:t>
            </w:r>
          </w:p>
        </w:tc>
        <w:tc>
          <w:tcPr>
            <w:tcW w:w="0" w:type="auto"/>
            <w:hideMark/>
          </w:tcPr>
          <w:p w14:paraId="5BF8EE5E" w14:textId="77777777" w:rsidR="00EF6D1A" w:rsidRPr="00904F88" w:rsidRDefault="00EF6D1A" w:rsidP="003C091B">
            <w:pPr>
              <w:rPr>
                <w:lang w:val="es-ES"/>
              </w:rPr>
            </w:pPr>
            <w:r w:rsidRPr="00904F88">
              <w:rPr>
                <w:lang w:val="es-ES"/>
              </w:rPr>
              <w:t>none | weight | style</w:t>
            </w:r>
          </w:p>
        </w:tc>
      </w:tr>
      <w:tr w:rsidR="00EF6D1A" w:rsidRPr="00904F88" w14:paraId="2D5DB3B0" w14:textId="77777777" w:rsidTr="003C091B">
        <w:tc>
          <w:tcPr>
            <w:tcW w:w="0" w:type="auto"/>
            <w:hideMark/>
          </w:tcPr>
          <w:p w14:paraId="0619B001" w14:textId="77777777" w:rsidR="00EF6D1A" w:rsidRPr="00904F88" w:rsidRDefault="00EF6D1A" w:rsidP="003C091B">
            <w:pPr>
              <w:rPr>
                <w:lang w:val="es-ES"/>
              </w:rPr>
            </w:pPr>
            <w:hyperlink r:id="rId263" w:anchor="font-size-adjust" w:history="1">
              <w:r w:rsidRPr="00904F88">
                <w:rPr>
                  <w:rStyle w:val="Hipervnculo"/>
                  <w:lang w:val="es-ES"/>
                </w:rPr>
                <w:t>font-size-adjust</w:t>
              </w:r>
            </w:hyperlink>
          </w:p>
        </w:tc>
        <w:tc>
          <w:tcPr>
            <w:tcW w:w="0" w:type="auto"/>
            <w:hideMark/>
          </w:tcPr>
          <w:p w14:paraId="2281D36F" w14:textId="77777777" w:rsidR="00EF6D1A" w:rsidRPr="00904F88" w:rsidRDefault="00EF6D1A" w:rsidP="003C091B">
            <w:pPr>
              <w:rPr>
                <w:lang w:val="es-ES"/>
              </w:rPr>
            </w:pPr>
            <w:r w:rsidRPr="00904F88">
              <w:rPr>
                <w:lang w:val="es-ES"/>
              </w:rPr>
              <w:t>ajuste del tamaño</w:t>
            </w:r>
          </w:p>
        </w:tc>
        <w:tc>
          <w:tcPr>
            <w:tcW w:w="0" w:type="auto"/>
            <w:hideMark/>
          </w:tcPr>
          <w:p w14:paraId="6998FE39" w14:textId="77777777" w:rsidR="00EF6D1A" w:rsidRPr="00904F88" w:rsidRDefault="00EF6D1A" w:rsidP="003C091B">
            <w:pPr>
              <w:rPr>
                <w:lang w:val="es-ES"/>
              </w:rPr>
            </w:pPr>
            <w:r w:rsidRPr="00904F88">
              <w:rPr>
                <w:lang w:val="es-ES"/>
              </w:rPr>
              <w:t>número</w:t>
            </w:r>
          </w:p>
        </w:tc>
      </w:tr>
      <w:tr w:rsidR="00EF6D1A" w:rsidRPr="00904F88" w14:paraId="399461E2" w14:textId="77777777" w:rsidTr="003C091B">
        <w:tc>
          <w:tcPr>
            <w:tcW w:w="0" w:type="auto"/>
            <w:hideMark/>
          </w:tcPr>
          <w:p w14:paraId="7EC33EC0" w14:textId="77777777" w:rsidR="00EF6D1A" w:rsidRPr="00904F88" w:rsidRDefault="00EF6D1A" w:rsidP="003C091B">
            <w:pPr>
              <w:rPr>
                <w:lang w:val="es-ES"/>
              </w:rPr>
            </w:pPr>
            <w:hyperlink r:id="rId264" w:anchor="font-stretch" w:history="1">
              <w:r w:rsidRPr="00904F88">
                <w:rPr>
                  <w:rStyle w:val="Hipervnculo"/>
                  <w:lang w:val="es-ES"/>
                </w:rPr>
                <w:t>font-stretch</w:t>
              </w:r>
            </w:hyperlink>
          </w:p>
        </w:tc>
        <w:tc>
          <w:tcPr>
            <w:tcW w:w="0" w:type="auto"/>
            <w:hideMark/>
          </w:tcPr>
          <w:p w14:paraId="234B4775" w14:textId="77777777" w:rsidR="00EF6D1A" w:rsidRPr="00904F88" w:rsidRDefault="00EF6D1A" w:rsidP="003C091B">
            <w:pPr>
              <w:rPr>
                <w:lang w:val="es-ES"/>
              </w:rPr>
            </w:pPr>
            <w:r w:rsidRPr="00904F88">
              <w:rPr>
                <w:lang w:val="es-ES"/>
              </w:rPr>
              <w:t>anchura</w:t>
            </w:r>
          </w:p>
        </w:tc>
        <w:tc>
          <w:tcPr>
            <w:tcW w:w="0" w:type="auto"/>
            <w:hideMark/>
          </w:tcPr>
          <w:p w14:paraId="1A012926" w14:textId="77777777" w:rsidR="00EF6D1A" w:rsidRPr="00904F88" w:rsidRDefault="00EF6D1A" w:rsidP="003C091B">
            <w:pPr>
              <w:rPr>
                <w:lang w:val="es-ES"/>
              </w:rPr>
            </w:pPr>
            <w:r w:rsidRPr="00904F88">
              <w:rPr>
                <w:lang w:val="es-ES"/>
              </w:rPr>
              <w:t>ultra-condensed, extra-condensed, condensed, semi-</w:t>
            </w:r>
            <w:r w:rsidRPr="00904F88">
              <w:rPr>
                <w:lang w:val="es-ES"/>
              </w:rPr>
              <w:lastRenderedPageBreak/>
              <w:t>condensed, normal, semi-expanded, expanded, extra-expanded, ultra-expanded</w:t>
            </w:r>
          </w:p>
        </w:tc>
      </w:tr>
      <w:tr w:rsidR="00EF6D1A" w:rsidRPr="00904F88" w14:paraId="0A7652F8" w14:textId="77777777" w:rsidTr="003C091B">
        <w:tc>
          <w:tcPr>
            <w:tcW w:w="0" w:type="auto"/>
            <w:gridSpan w:val="3"/>
            <w:shd w:val="clear" w:color="auto" w:fill="FDE9D9" w:themeFill="accent6" w:themeFillTint="33"/>
            <w:hideMark/>
          </w:tcPr>
          <w:p w14:paraId="0C7BF518" w14:textId="77777777" w:rsidR="00EF6D1A" w:rsidRPr="00904F88" w:rsidRDefault="00EF6D1A" w:rsidP="003C091B">
            <w:pPr>
              <w:rPr>
                <w:b/>
                <w:bCs/>
                <w:lang w:val="es-ES"/>
              </w:rPr>
            </w:pPr>
            <w:r w:rsidRPr="00904F88">
              <w:rPr>
                <w:b/>
                <w:bCs/>
                <w:lang w:val="es-ES"/>
              </w:rPr>
              <w:lastRenderedPageBreak/>
              <w:t>Color</w:t>
            </w:r>
          </w:p>
        </w:tc>
      </w:tr>
      <w:tr w:rsidR="00EF6D1A" w:rsidRPr="00904F88" w14:paraId="319EF9AC" w14:textId="77777777" w:rsidTr="003C091B">
        <w:tc>
          <w:tcPr>
            <w:tcW w:w="0" w:type="auto"/>
            <w:shd w:val="clear" w:color="auto" w:fill="FDE9D9" w:themeFill="accent6" w:themeFillTint="33"/>
            <w:hideMark/>
          </w:tcPr>
          <w:p w14:paraId="78599EE0"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2130ECB7"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6CF5ED56" w14:textId="77777777" w:rsidR="00EF6D1A" w:rsidRPr="00904F88" w:rsidRDefault="00EF6D1A" w:rsidP="003C091B">
            <w:pPr>
              <w:rPr>
                <w:b/>
                <w:bCs/>
                <w:lang w:val="es-ES"/>
              </w:rPr>
            </w:pPr>
            <w:r w:rsidRPr="00904F88">
              <w:rPr>
                <w:b/>
                <w:bCs/>
                <w:lang w:val="es-ES"/>
              </w:rPr>
              <w:t>Valores</w:t>
            </w:r>
          </w:p>
        </w:tc>
      </w:tr>
      <w:tr w:rsidR="00EF6D1A" w:rsidRPr="00904F88" w14:paraId="234BC586" w14:textId="77777777" w:rsidTr="003C091B">
        <w:tc>
          <w:tcPr>
            <w:tcW w:w="0" w:type="auto"/>
            <w:hideMark/>
          </w:tcPr>
          <w:p w14:paraId="3ADD1805" w14:textId="77777777" w:rsidR="00EF6D1A" w:rsidRPr="00904F88" w:rsidRDefault="00EF6D1A" w:rsidP="003C091B">
            <w:pPr>
              <w:rPr>
                <w:lang w:val="es-ES"/>
              </w:rPr>
            </w:pPr>
            <w:hyperlink r:id="rId265" w:anchor="color" w:history="1">
              <w:r w:rsidRPr="00904F88">
                <w:rPr>
                  <w:rStyle w:val="Hipervnculo"/>
                  <w:lang w:val="es-ES"/>
                </w:rPr>
                <w:t>color</w:t>
              </w:r>
            </w:hyperlink>
          </w:p>
        </w:tc>
        <w:tc>
          <w:tcPr>
            <w:tcW w:w="0" w:type="auto"/>
            <w:hideMark/>
          </w:tcPr>
          <w:p w14:paraId="4EEF5E2B" w14:textId="77777777" w:rsidR="00EF6D1A" w:rsidRPr="00904F88" w:rsidRDefault="00EF6D1A" w:rsidP="003C091B">
            <w:pPr>
              <w:rPr>
                <w:lang w:val="es-ES"/>
              </w:rPr>
            </w:pPr>
            <w:r w:rsidRPr="00904F88">
              <w:rPr>
                <w:lang w:val="es-ES"/>
              </w:rPr>
              <w:t>color del texto</w:t>
            </w:r>
          </w:p>
        </w:tc>
        <w:tc>
          <w:tcPr>
            <w:tcW w:w="0" w:type="auto"/>
            <w:hideMark/>
          </w:tcPr>
          <w:p w14:paraId="4FFC761B" w14:textId="77777777" w:rsidR="00EF6D1A" w:rsidRPr="00904F88" w:rsidRDefault="00EF6D1A" w:rsidP="003C091B">
            <w:pPr>
              <w:rPr>
                <w:lang w:val="es-ES"/>
              </w:rPr>
            </w:pPr>
            <w:r w:rsidRPr="00904F88">
              <w:rPr>
                <w:lang w:val="es-ES"/>
              </w:rPr>
              <w:t>color</w:t>
            </w:r>
          </w:p>
        </w:tc>
      </w:tr>
      <w:tr w:rsidR="00EF6D1A" w:rsidRPr="00904F88" w14:paraId="6A5BDB85" w14:textId="77777777" w:rsidTr="003C091B">
        <w:tc>
          <w:tcPr>
            <w:tcW w:w="0" w:type="auto"/>
            <w:hideMark/>
          </w:tcPr>
          <w:p w14:paraId="2CE565BF" w14:textId="77777777" w:rsidR="00EF6D1A" w:rsidRPr="00904F88" w:rsidRDefault="00EF6D1A" w:rsidP="003C091B">
            <w:pPr>
              <w:rPr>
                <w:lang w:val="es-ES"/>
              </w:rPr>
            </w:pPr>
            <w:hyperlink r:id="rId266" w:anchor="opacidad" w:history="1">
              <w:r w:rsidRPr="00904F88">
                <w:rPr>
                  <w:rStyle w:val="Hipervnculo"/>
                  <w:lang w:val="es-ES"/>
                </w:rPr>
                <w:t>opacity</w:t>
              </w:r>
            </w:hyperlink>
          </w:p>
        </w:tc>
        <w:tc>
          <w:tcPr>
            <w:tcW w:w="0" w:type="auto"/>
            <w:hideMark/>
          </w:tcPr>
          <w:p w14:paraId="777D0F79" w14:textId="77777777" w:rsidR="00EF6D1A" w:rsidRPr="00904F88" w:rsidRDefault="00EF6D1A" w:rsidP="003C091B">
            <w:pPr>
              <w:rPr>
                <w:lang w:val="es-ES"/>
              </w:rPr>
            </w:pPr>
            <w:r w:rsidRPr="00904F88">
              <w:rPr>
                <w:lang w:val="es-ES"/>
              </w:rPr>
              <w:t>opacidad / transparencia</w:t>
            </w:r>
          </w:p>
        </w:tc>
        <w:tc>
          <w:tcPr>
            <w:tcW w:w="0" w:type="auto"/>
            <w:hideMark/>
          </w:tcPr>
          <w:p w14:paraId="13C792EA" w14:textId="77777777" w:rsidR="00EF6D1A" w:rsidRPr="00904F88" w:rsidRDefault="00EF6D1A" w:rsidP="003C091B">
            <w:pPr>
              <w:rPr>
                <w:lang w:val="es-ES"/>
              </w:rPr>
            </w:pPr>
            <w:r w:rsidRPr="00904F88">
              <w:rPr>
                <w:lang w:val="es-ES"/>
              </w:rPr>
              <w:t>valor numérico | porcentaje</w:t>
            </w:r>
          </w:p>
        </w:tc>
      </w:tr>
      <w:tr w:rsidR="00EF6D1A" w:rsidRPr="00904F88" w14:paraId="0DBB3136" w14:textId="77777777" w:rsidTr="003C091B">
        <w:tc>
          <w:tcPr>
            <w:tcW w:w="0" w:type="auto"/>
            <w:gridSpan w:val="3"/>
            <w:shd w:val="clear" w:color="auto" w:fill="FDE9D9" w:themeFill="accent6" w:themeFillTint="33"/>
            <w:hideMark/>
          </w:tcPr>
          <w:p w14:paraId="61016637" w14:textId="77777777" w:rsidR="00EF6D1A" w:rsidRPr="00904F88" w:rsidRDefault="00EF6D1A" w:rsidP="003C091B">
            <w:pPr>
              <w:rPr>
                <w:b/>
                <w:bCs/>
                <w:lang w:val="es-ES"/>
              </w:rPr>
            </w:pPr>
            <w:r w:rsidRPr="00904F88">
              <w:rPr>
                <w:b/>
                <w:bCs/>
                <w:lang w:val="es-ES"/>
              </w:rPr>
              <w:t>Texto</w:t>
            </w:r>
          </w:p>
        </w:tc>
      </w:tr>
      <w:tr w:rsidR="00EF6D1A" w:rsidRPr="00904F88" w14:paraId="65158D3B" w14:textId="77777777" w:rsidTr="003C091B">
        <w:tc>
          <w:tcPr>
            <w:tcW w:w="0" w:type="auto"/>
            <w:shd w:val="clear" w:color="auto" w:fill="FDE9D9" w:themeFill="accent6" w:themeFillTint="33"/>
            <w:hideMark/>
          </w:tcPr>
          <w:p w14:paraId="615BA74D"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142E2824"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49C6A786" w14:textId="77777777" w:rsidR="00EF6D1A" w:rsidRPr="00904F88" w:rsidRDefault="00EF6D1A" w:rsidP="003C091B">
            <w:pPr>
              <w:rPr>
                <w:b/>
                <w:bCs/>
                <w:lang w:val="es-ES"/>
              </w:rPr>
            </w:pPr>
            <w:r w:rsidRPr="00904F88">
              <w:rPr>
                <w:b/>
                <w:bCs/>
                <w:lang w:val="es-ES"/>
              </w:rPr>
              <w:t>Valores</w:t>
            </w:r>
          </w:p>
        </w:tc>
      </w:tr>
      <w:tr w:rsidR="00EF6D1A" w:rsidRPr="00904F88" w14:paraId="03D12EC5" w14:textId="77777777" w:rsidTr="003C091B">
        <w:tc>
          <w:tcPr>
            <w:tcW w:w="0" w:type="auto"/>
            <w:hideMark/>
          </w:tcPr>
          <w:p w14:paraId="06D7EA34" w14:textId="77777777" w:rsidR="00EF6D1A" w:rsidRPr="00904F88" w:rsidRDefault="00EF6D1A" w:rsidP="003C091B">
            <w:pPr>
              <w:rPr>
                <w:lang w:val="es-ES"/>
              </w:rPr>
            </w:pPr>
            <w:hyperlink r:id="rId267" w:anchor="letter-spacing" w:history="1">
              <w:r w:rsidRPr="00904F88">
                <w:rPr>
                  <w:rStyle w:val="Hipervnculo"/>
                  <w:lang w:val="es-ES"/>
                </w:rPr>
                <w:t>letter-spacing</w:t>
              </w:r>
            </w:hyperlink>
          </w:p>
        </w:tc>
        <w:tc>
          <w:tcPr>
            <w:tcW w:w="0" w:type="auto"/>
            <w:hideMark/>
          </w:tcPr>
          <w:p w14:paraId="2440713C" w14:textId="77777777" w:rsidR="00EF6D1A" w:rsidRPr="00904F88" w:rsidRDefault="00EF6D1A" w:rsidP="003C091B">
            <w:pPr>
              <w:rPr>
                <w:lang w:val="es-ES"/>
              </w:rPr>
            </w:pPr>
            <w:r w:rsidRPr="00904F88">
              <w:rPr>
                <w:lang w:val="es-ES"/>
              </w:rPr>
              <w:t>espacio entre caracteres</w:t>
            </w:r>
          </w:p>
        </w:tc>
        <w:tc>
          <w:tcPr>
            <w:tcW w:w="0" w:type="auto"/>
            <w:hideMark/>
          </w:tcPr>
          <w:p w14:paraId="5744C1F1" w14:textId="77777777" w:rsidR="00EF6D1A" w:rsidRPr="00904F88" w:rsidRDefault="00EF6D1A" w:rsidP="003C091B">
            <w:pPr>
              <w:rPr>
                <w:lang w:val="es-ES"/>
              </w:rPr>
            </w:pPr>
            <w:r w:rsidRPr="00904F88">
              <w:rPr>
                <w:lang w:val="es-ES"/>
              </w:rPr>
              <w:t>normal | distancia</w:t>
            </w:r>
          </w:p>
        </w:tc>
      </w:tr>
      <w:tr w:rsidR="00EF6D1A" w:rsidRPr="00904F88" w14:paraId="18E2523A" w14:textId="77777777" w:rsidTr="003C091B">
        <w:tc>
          <w:tcPr>
            <w:tcW w:w="0" w:type="auto"/>
            <w:hideMark/>
          </w:tcPr>
          <w:p w14:paraId="0AFBE47B" w14:textId="77777777" w:rsidR="00EF6D1A" w:rsidRPr="00904F88" w:rsidRDefault="00EF6D1A" w:rsidP="003C091B">
            <w:pPr>
              <w:rPr>
                <w:lang w:val="es-ES"/>
              </w:rPr>
            </w:pPr>
            <w:hyperlink r:id="rId268" w:anchor="line-height" w:history="1">
              <w:r w:rsidRPr="00904F88">
                <w:rPr>
                  <w:rStyle w:val="Hipervnculo"/>
                  <w:lang w:val="es-ES"/>
                </w:rPr>
                <w:t>line-height</w:t>
              </w:r>
            </w:hyperlink>
          </w:p>
        </w:tc>
        <w:tc>
          <w:tcPr>
            <w:tcW w:w="0" w:type="auto"/>
            <w:hideMark/>
          </w:tcPr>
          <w:p w14:paraId="7C78FCE6" w14:textId="77777777" w:rsidR="00EF6D1A" w:rsidRPr="00904F88" w:rsidRDefault="00EF6D1A" w:rsidP="003C091B">
            <w:pPr>
              <w:rPr>
                <w:lang w:val="es-ES"/>
              </w:rPr>
            </w:pPr>
            <w:r w:rsidRPr="00904F88">
              <w:rPr>
                <w:lang w:val="es-ES"/>
              </w:rPr>
              <w:t>espaciado entre líneas</w:t>
            </w:r>
          </w:p>
        </w:tc>
        <w:tc>
          <w:tcPr>
            <w:tcW w:w="0" w:type="auto"/>
            <w:hideMark/>
          </w:tcPr>
          <w:p w14:paraId="488B08ED" w14:textId="77777777" w:rsidR="00EF6D1A" w:rsidRPr="00904F88" w:rsidRDefault="00EF6D1A" w:rsidP="003C091B">
            <w:pPr>
              <w:rPr>
                <w:lang w:val="es-ES"/>
              </w:rPr>
            </w:pPr>
            <w:r w:rsidRPr="00904F88">
              <w:rPr>
                <w:lang w:val="es-ES"/>
              </w:rPr>
              <w:t>normal | número | distancia | porcentaje</w:t>
            </w:r>
          </w:p>
        </w:tc>
      </w:tr>
      <w:tr w:rsidR="00EF6D1A" w:rsidRPr="00904F88" w14:paraId="703CF026" w14:textId="77777777" w:rsidTr="003C091B">
        <w:tc>
          <w:tcPr>
            <w:tcW w:w="0" w:type="auto"/>
            <w:hideMark/>
          </w:tcPr>
          <w:p w14:paraId="3D7944A6" w14:textId="77777777" w:rsidR="00EF6D1A" w:rsidRPr="00904F88" w:rsidRDefault="00EF6D1A" w:rsidP="003C091B">
            <w:pPr>
              <w:rPr>
                <w:lang w:val="es-ES"/>
              </w:rPr>
            </w:pPr>
            <w:hyperlink r:id="rId269" w:anchor="text-align" w:history="1">
              <w:r w:rsidRPr="00904F88">
                <w:rPr>
                  <w:rStyle w:val="Hipervnculo"/>
                  <w:lang w:val="es-ES"/>
                </w:rPr>
                <w:t>text-align</w:t>
              </w:r>
            </w:hyperlink>
          </w:p>
        </w:tc>
        <w:tc>
          <w:tcPr>
            <w:tcW w:w="0" w:type="auto"/>
            <w:hideMark/>
          </w:tcPr>
          <w:p w14:paraId="704B7C61" w14:textId="77777777" w:rsidR="00EF6D1A" w:rsidRPr="00904F88" w:rsidRDefault="00EF6D1A" w:rsidP="003C091B">
            <w:pPr>
              <w:rPr>
                <w:lang w:val="es-ES"/>
              </w:rPr>
            </w:pPr>
            <w:r w:rsidRPr="00904F88">
              <w:rPr>
                <w:lang w:val="es-ES"/>
              </w:rPr>
              <w:t>alineación del texto</w:t>
            </w:r>
          </w:p>
        </w:tc>
        <w:tc>
          <w:tcPr>
            <w:tcW w:w="0" w:type="auto"/>
            <w:hideMark/>
          </w:tcPr>
          <w:p w14:paraId="1AEF7A8B" w14:textId="77777777" w:rsidR="00EF6D1A" w:rsidRPr="00904F88" w:rsidRDefault="00EF6D1A" w:rsidP="003C091B">
            <w:pPr>
              <w:rPr>
                <w:lang w:val="es-ES"/>
              </w:rPr>
            </w:pPr>
            <w:r w:rsidRPr="00904F88">
              <w:rPr>
                <w:lang w:val="es-ES"/>
              </w:rPr>
              <w:t>center | justify | left | right</w:t>
            </w:r>
          </w:p>
        </w:tc>
      </w:tr>
      <w:tr w:rsidR="00EF6D1A" w:rsidRPr="00904F88" w14:paraId="57DE2ADB" w14:textId="77777777" w:rsidTr="003C091B">
        <w:tc>
          <w:tcPr>
            <w:tcW w:w="0" w:type="auto"/>
            <w:hideMark/>
          </w:tcPr>
          <w:p w14:paraId="6CD5D0D9" w14:textId="77777777" w:rsidR="00EF6D1A" w:rsidRPr="00904F88" w:rsidRDefault="00EF6D1A" w:rsidP="003C091B">
            <w:pPr>
              <w:rPr>
                <w:lang w:val="es-ES"/>
              </w:rPr>
            </w:pPr>
            <w:hyperlink r:id="rId270" w:anchor="text-decoration" w:history="1">
              <w:r w:rsidRPr="00904F88">
                <w:rPr>
                  <w:rStyle w:val="Hipervnculo"/>
                  <w:lang w:val="es-ES"/>
                </w:rPr>
                <w:t>text-decoration</w:t>
              </w:r>
            </w:hyperlink>
          </w:p>
        </w:tc>
        <w:tc>
          <w:tcPr>
            <w:tcW w:w="0" w:type="auto"/>
            <w:hideMark/>
          </w:tcPr>
          <w:p w14:paraId="61B9F62A" w14:textId="77777777" w:rsidR="00EF6D1A" w:rsidRPr="00904F88" w:rsidRDefault="00EF6D1A" w:rsidP="003C091B">
            <w:pPr>
              <w:rPr>
                <w:lang w:val="es-ES"/>
              </w:rPr>
            </w:pPr>
            <w:r w:rsidRPr="00904F88">
              <w:rPr>
                <w:lang w:val="es-ES"/>
              </w:rPr>
              <w:t>decoración del texto</w:t>
            </w:r>
          </w:p>
        </w:tc>
        <w:tc>
          <w:tcPr>
            <w:tcW w:w="0" w:type="auto"/>
            <w:hideMark/>
          </w:tcPr>
          <w:p w14:paraId="3625814D" w14:textId="77777777" w:rsidR="00EF6D1A" w:rsidRPr="00015106" w:rsidRDefault="00EF6D1A" w:rsidP="003C091B">
            <w:r w:rsidRPr="00015106">
              <w:t>none | blink | line-through | overline | underline</w:t>
            </w:r>
          </w:p>
        </w:tc>
      </w:tr>
      <w:tr w:rsidR="00EF6D1A" w:rsidRPr="00904F88" w14:paraId="34C474E6" w14:textId="77777777" w:rsidTr="003C091B">
        <w:tc>
          <w:tcPr>
            <w:tcW w:w="0" w:type="auto"/>
            <w:hideMark/>
          </w:tcPr>
          <w:p w14:paraId="011F0322" w14:textId="77777777" w:rsidR="00EF6D1A" w:rsidRPr="00904F88" w:rsidRDefault="00EF6D1A" w:rsidP="003C091B">
            <w:pPr>
              <w:rPr>
                <w:lang w:val="es-ES"/>
              </w:rPr>
            </w:pPr>
            <w:hyperlink r:id="rId271" w:anchor="text-indent" w:history="1">
              <w:r w:rsidRPr="00904F88">
                <w:rPr>
                  <w:rStyle w:val="Hipervnculo"/>
                  <w:lang w:val="es-ES"/>
                </w:rPr>
                <w:t>text-indent</w:t>
              </w:r>
            </w:hyperlink>
          </w:p>
        </w:tc>
        <w:tc>
          <w:tcPr>
            <w:tcW w:w="0" w:type="auto"/>
            <w:hideMark/>
          </w:tcPr>
          <w:p w14:paraId="1DC7CE39" w14:textId="77777777" w:rsidR="00EF6D1A" w:rsidRPr="00904F88" w:rsidRDefault="00EF6D1A" w:rsidP="003C091B">
            <w:pPr>
              <w:rPr>
                <w:lang w:val="es-ES"/>
              </w:rPr>
            </w:pPr>
            <w:r w:rsidRPr="00904F88">
              <w:rPr>
                <w:lang w:val="es-ES"/>
              </w:rPr>
              <w:t>sangrado de la primera línea</w:t>
            </w:r>
          </w:p>
        </w:tc>
        <w:tc>
          <w:tcPr>
            <w:tcW w:w="0" w:type="auto"/>
            <w:hideMark/>
          </w:tcPr>
          <w:p w14:paraId="153F3442" w14:textId="77777777" w:rsidR="00EF6D1A" w:rsidRPr="00904F88" w:rsidRDefault="00EF6D1A" w:rsidP="003C091B">
            <w:pPr>
              <w:rPr>
                <w:lang w:val="es-ES"/>
              </w:rPr>
            </w:pPr>
            <w:r w:rsidRPr="00904F88">
              <w:rPr>
                <w:lang w:val="es-ES"/>
              </w:rPr>
              <w:t>distancia | porcentaje</w:t>
            </w:r>
          </w:p>
        </w:tc>
      </w:tr>
      <w:tr w:rsidR="00EF6D1A" w:rsidRPr="00904F88" w14:paraId="06F0978E" w14:textId="77777777" w:rsidTr="003C091B">
        <w:tc>
          <w:tcPr>
            <w:tcW w:w="0" w:type="auto"/>
            <w:hideMark/>
          </w:tcPr>
          <w:p w14:paraId="6FC55E20" w14:textId="77777777" w:rsidR="00EF6D1A" w:rsidRPr="00904F88" w:rsidRDefault="00EF6D1A" w:rsidP="003C091B">
            <w:pPr>
              <w:rPr>
                <w:lang w:val="es-ES"/>
              </w:rPr>
            </w:pPr>
            <w:hyperlink r:id="rId272" w:anchor="text-transform" w:history="1">
              <w:r w:rsidRPr="00904F88">
                <w:rPr>
                  <w:rStyle w:val="Hipervnculo"/>
                  <w:lang w:val="es-ES"/>
                </w:rPr>
                <w:t>text-transform</w:t>
              </w:r>
            </w:hyperlink>
          </w:p>
        </w:tc>
        <w:tc>
          <w:tcPr>
            <w:tcW w:w="0" w:type="auto"/>
            <w:hideMark/>
          </w:tcPr>
          <w:p w14:paraId="01B8ED86" w14:textId="77777777" w:rsidR="00EF6D1A" w:rsidRPr="00904F88" w:rsidRDefault="00EF6D1A" w:rsidP="003C091B">
            <w:pPr>
              <w:rPr>
                <w:lang w:val="es-ES"/>
              </w:rPr>
            </w:pPr>
            <w:r w:rsidRPr="00904F88">
              <w:rPr>
                <w:lang w:val="es-ES"/>
              </w:rPr>
              <w:t>mayúsculas / minúsculas</w:t>
            </w:r>
          </w:p>
        </w:tc>
        <w:tc>
          <w:tcPr>
            <w:tcW w:w="0" w:type="auto"/>
            <w:hideMark/>
          </w:tcPr>
          <w:p w14:paraId="2E7CDB2A" w14:textId="77777777" w:rsidR="00EF6D1A" w:rsidRPr="00904F88" w:rsidRDefault="00EF6D1A" w:rsidP="003C091B">
            <w:pPr>
              <w:rPr>
                <w:lang w:val="es-ES"/>
              </w:rPr>
            </w:pPr>
            <w:r w:rsidRPr="00904F88">
              <w:rPr>
                <w:lang w:val="es-ES"/>
              </w:rPr>
              <w:t>none | capitalize | lowercase | uppercase</w:t>
            </w:r>
          </w:p>
        </w:tc>
      </w:tr>
      <w:tr w:rsidR="00EF6D1A" w:rsidRPr="00015106" w14:paraId="22110CC6" w14:textId="77777777" w:rsidTr="003C091B">
        <w:tc>
          <w:tcPr>
            <w:tcW w:w="0" w:type="auto"/>
            <w:hideMark/>
          </w:tcPr>
          <w:p w14:paraId="56F2DD07" w14:textId="77777777" w:rsidR="00EF6D1A" w:rsidRPr="00904F88" w:rsidRDefault="00EF6D1A" w:rsidP="003C091B">
            <w:pPr>
              <w:rPr>
                <w:lang w:val="es-ES"/>
              </w:rPr>
            </w:pPr>
            <w:hyperlink r:id="rId273" w:anchor="text-shadow" w:history="1">
              <w:r w:rsidRPr="00904F88">
                <w:rPr>
                  <w:rStyle w:val="Hipervnculo"/>
                  <w:lang w:val="es-ES"/>
                </w:rPr>
                <w:t>text-shadow</w:t>
              </w:r>
            </w:hyperlink>
          </w:p>
        </w:tc>
        <w:tc>
          <w:tcPr>
            <w:tcW w:w="0" w:type="auto"/>
            <w:hideMark/>
          </w:tcPr>
          <w:p w14:paraId="3E164975" w14:textId="77777777" w:rsidR="00EF6D1A" w:rsidRPr="00904F88" w:rsidRDefault="00EF6D1A" w:rsidP="003C091B">
            <w:pPr>
              <w:rPr>
                <w:lang w:val="es-ES"/>
              </w:rPr>
            </w:pPr>
            <w:r w:rsidRPr="00904F88">
              <w:rPr>
                <w:lang w:val="es-ES"/>
              </w:rPr>
              <w:t>sombreado</w:t>
            </w:r>
          </w:p>
        </w:tc>
        <w:tc>
          <w:tcPr>
            <w:tcW w:w="0" w:type="auto"/>
            <w:hideMark/>
          </w:tcPr>
          <w:p w14:paraId="780CE744" w14:textId="77777777" w:rsidR="00EF6D1A" w:rsidRPr="00904F88" w:rsidRDefault="00EF6D1A" w:rsidP="003C091B">
            <w:pPr>
              <w:rPr>
                <w:lang w:val="es-ES"/>
              </w:rPr>
            </w:pPr>
            <w:r w:rsidRPr="00904F88">
              <w:rPr>
                <w:lang w:val="es-ES"/>
              </w:rPr>
              <w:t>desplazamiento horizontal, desplazamiento vertical, tamaño desenfoque, color</w:t>
            </w:r>
          </w:p>
        </w:tc>
      </w:tr>
      <w:tr w:rsidR="00EF6D1A" w:rsidRPr="00904F88" w14:paraId="4BE8E5C6" w14:textId="77777777" w:rsidTr="003C091B">
        <w:tc>
          <w:tcPr>
            <w:tcW w:w="0" w:type="auto"/>
            <w:hideMark/>
          </w:tcPr>
          <w:p w14:paraId="0323BF28" w14:textId="77777777" w:rsidR="00EF6D1A" w:rsidRPr="00904F88" w:rsidRDefault="00EF6D1A" w:rsidP="003C091B">
            <w:pPr>
              <w:rPr>
                <w:lang w:val="es-ES"/>
              </w:rPr>
            </w:pPr>
            <w:hyperlink r:id="rId274" w:history="1">
              <w:r w:rsidRPr="00904F88">
                <w:rPr>
                  <w:rStyle w:val="Hipervnculo"/>
                  <w:lang w:val="es-ES"/>
                </w:rPr>
                <w:t>vertical-align</w:t>
              </w:r>
            </w:hyperlink>
          </w:p>
        </w:tc>
        <w:tc>
          <w:tcPr>
            <w:tcW w:w="0" w:type="auto"/>
            <w:hideMark/>
          </w:tcPr>
          <w:p w14:paraId="0D690FFD" w14:textId="77777777" w:rsidR="00EF6D1A" w:rsidRPr="00904F88" w:rsidRDefault="00EF6D1A" w:rsidP="003C091B">
            <w:pPr>
              <w:rPr>
                <w:lang w:val="es-ES"/>
              </w:rPr>
            </w:pPr>
            <w:r w:rsidRPr="00904F88">
              <w:rPr>
                <w:lang w:val="es-ES"/>
              </w:rPr>
              <w:t>alineación vertical</w:t>
            </w:r>
          </w:p>
        </w:tc>
        <w:tc>
          <w:tcPr>
            <w:tcW w:w="0" w:type="auto"/>
            <w:hideMark/>
          </w:tcPr>
          <w:p w14:paraId="12972812" w14:textId="77777777" w:rsidR="00EF6D1A" w:rsidRPr="00015106" w:rsidRDefault="00EF6D1A" w:rsidP="003C091B">
            <w:r w:rsidRPr="00015106">
              <w:t>baseline | bottom | middle | sub | super | text-bottom | text-top | top | distancia | porcentaje</w:t>
            </w:r>
          </w:p>
        </w:tc>
      </w:tr>
      <w:tr w:rsidR="00EF6D1A" w:rsidRPr="00904F88" w14:paraId="1AA5B160" w14:textId="77777777" w:rsidTr="003C091B">
        <w:tc>
          <w:tcPr>
            <w:tcW w:w="0" w:type="auto"/>
            <w:hideMark/>
          </w:tcPr>
          <w:p w14:paraId="40C3AF5A" w14:textId="77777777" w:rsidR="00EF6D1A" w:rsidRPr="00904F88" w:rsidRDefault="00EF6D1A" w:rsidP="003C091B">
            <w:pPr>
              <w:rPr>
                <w:lang w:val="es-ES"/>
              </w:rPr>
            </w:pPr>
            <w:hyperlink r:id="rId275" w:anchor="white-space" w:history="1">
              <w:r w:rsidRPr="00904F88">
                <w:rPr>
                  <w:rStyle w:val="Hipervnculo"/>
                  <w:lang w:val="es-ES"/>
                </w:rPr>
                <w:t>white-space</w:t>
              </w:r>
            </w:hyperlink>
          </w:p>
        </w:tc>
        <w:tc>
          <w:tcPr>
            <w:tcW w:w="0" w:type="auto"/>
            <w:hideMark/>
          </w:tcPr>
          <w:p w14:paraId="2E2AE20B" w14:textId="77777777" w:rsidR="00EF6D1A" w:rsidRPr="00904F88" w:rsidRDefault="00EF6D1A" w:rsidP="003C091B">
            <w:pPr>
              <w:rPr>
                <w:lang w:val="es-ES"/>
              </w:rPr>
            </w:pPr>
            <w:r w:rsidRPr="00904F88">
              <w:rPr>
                <w:lang w:val="es-ES"/>
              </w:rPr>
              <w:t>espacios en blanco, saltos de línea y wrap</w:t>
            </w:r>
          </w:p>
        </w:tc>
        <w:tc>
          <w:tcPr>
            <w:tcW w:w="0" w:type="auto"/>
            <w:hideMark/>
          </w:tcPr>
          <w:p w14:paraId="3E2E8B60" w14:textId="77777777" w:rsidR="00EF6D1A" w:rsidRPr="00015106" w:rsidRDefault="00EF6D1A" w:rsidP="003C091B">
            <w:r w:rsidRPr="00015106">
              <w:t>normal | nowrap | pre | pre-line | pre-wrap</w:t>
            </w:r>
          </w:p>
        </w:tc>
      </w:tr>
      <w:tr w:rsidR="00EF6D1A" w:rsidRPr="00904F88" w14:paraId="77D5172D" w14:textId="77777777" w:rsidTr="003C091B">
        <w:tc>
          <w:tcPr>
            <w:tcW w:w="0" w:type="auto"/>
            <w:hideMark/>
          </w:tcPr>
          <w:p w14:paraId="61927EFF" w14:textId="77777777" w:rsidR="00EF6D1A" w:rsidRPr="00904F88" w:rsidRDefault="00EF6D1A" w:rsidP="003C091B">
            <w:pPr>
              <w:rPr>
                <w:lang w:val="es-ES"/>
              </w:rPr>
            </w:pPr>
            <w:hyperlink r:id="rId276" w:anchor="word-spacing" w:history="1">
              <w:r w:rsidRPr="00904F88">
                <w:rPr>
                  <w:rStyle w:val="Hipervnculo"/>
                  <w:lang w:val="es-ES"/>
                </w:rPr>
                <w:t>word-</w:t>
              </w:r>
              <w:r w:rsidRPr="00904F88">
                <w:rPr>
                  <w:rStyle w:val="Hipervnculo"/>
                  <w:lang w:val="es-ES"/>
                </w:rPr>
                <w:lastRenderedPageBreak/>
                <w:t>spacing</w:t>
              </w:r>
            </w:hyperlink>
          </w:p>
        </w:tc>
        <w:tc>
          <w:tcPr>
            <w:tcW w:w="0" w:type="auto"/>
            <w:hideMark/>
          </w:tcPr>
          <w:p w14:paraId="4C1EF5A5" w14:textId="77777777" w:rsidR="00EF6D1A" w:rsidRPr="00904F88" w:rsidRDefault="00EF6D1A" w:rsidP="003C091B">
            <w:pPr>
              <w:rPr>
                <w:lang w:val="es-ES"/>
              </w:rPr>
            </w:pPr>
            <w:r w:rsidRPr="00904F88">
              <w:rPr>
                <w:lang w:val="es-ES"/>
              </w:rPr>
              <w:lastRenderedPageBreak/>
              <w:t xml:space="preserve">espacio entre </w:t>
            </w:r>
            <w:r w:rsidRPr="00904F88">
              <w:rPr>
                <w:lang w:val="es-ES"/>
              </w:rPr>
              <w:lastRenderedPageBreak/>
              <w:t>palabras</w:t>
            </w:r>
          </w:p>
        </w:tc>
        <w:tc>
          <w:tcPr>
            <w:tcW w:w="0" w:type="auto"/>
            <w:hideMark/>
          </w:tcPr>
          <w:p w14:paraId="5AC2A231" w14:textId="77777777" w:rsidR="00EF6D1A" w:rsidRPr="00904F88" w:rsidRDefault="00EF6D1A" w:rsidP="003C091B">
            <w:pPr>
              <w:rPr>
                <w:lang w:val="es-ES"/>
              </w:rPr>
            </w:pPr>
            <w:r w:rsidRPr="00904F88">
              <w:rPr>
                <w:lang w:val="es-ES"/>
              </w:rPr>
              <w:lastRenderedPageBreak/>
              <w:t>normal | distancia</w:t>
            </w:r>
          </w:p>
        </w:tc>
      </w:tr>
      <w:tr w:rsidR="00EF6D1A" w:rsidRPr="00904F88" w14:paraId="6F6A77CD" w14:textId="77777777" w:rsidTr="003C091B">
        <w:tc>
          <w:tcPr>
            <w:tcW w:w="0" w:type="auto"/>
            <w:gridSpan w:val="3"/>
            <w:shd w:val="clear" w:color="auto" w:fill="FDE9D9" w:themeFill="accent6" w:themeFillTint="33"/>
            <w:hideMark/>
          </w:tcPr>
          <w:p w14:paraId="44E71055" w14:textId="77777777" w:rsidR="00EF6D1A" w:rsidRPr="00904F88" w:rsidRDefault="00EF6D1A" w:rsidP="003C091B">
            <w:pPr>
              <w:rPr>
                <w:b/>
                <w:bCs/>
                <w:lang w:val="es-ES"/>
              </w:rPr>
            </w:pPr>
            <w:r w:rsidRPr="00904F88">
              <w:rPr>
                <w:b/>
                <w:bCs/>
                <w:lang w:val="es-ES"/>
              </w:rPr>
              <w:t>Modos de escritura</w:t>
            </w:r>
          </w:p>
        </w:tc>
      </w:tr>
      <w:tr w:rsidR="00EF6D1A" w:rsidRPr="00904F88" w14:paraId="1C52D6D5" w14:textId="77777777" w:rsidTr="003C091B">
        <w:tc>
          <w:tcPr>
            <w:tcW w:w="0" w:type="auto"/>
            <w:shd w:val="clear" w:color="auto" w:fill="FDE9D9" w:themeFill="accent6" w:themeFillTint="33"/>
            <w:hideMark/>
          </w:tcPr>
          <w:p w14:paraId="6282D507"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50335A90"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5D262B2A" w14:textId="77777777" w:rsidR="00EF6D1A" w:rsidRPr="00904F88" w:rsidRDefault="00EF6D1A" w:rsidP="003C091B">
            <w:pPr>
              <w:rPr>
                <w:b/>
                <w:bCs/>
                <w:lang w:val="es-ES"/>
              </w:rPr>
            </w:pPr>
            <w:r w:rsidRPr="00904F88">
              <w:rPr>
                <w:b/>
                <w:bCs/>
                <w:lang w:val="es-ES"/>
              </w:rPr>
              <w:t>Valores</w:t>
            </w:r>
          </w:p>
        </w:tc>
      </w:tr>
      <w:tr w:rsidR="00EF6D1A" w:rsidRPr="00904F88" w14:paraId="6D7EC85B" w14:textId="77777777" w:rsidTr="003C091B">
        <w:tc>
          <w:tcPr>
            <w:tcW w:w="0" w:type="auto"/>
            <w:hideMark/>
          </w:tcPr>
          <w:p w14:paraId="3108646C" w14:textId="77777777" w:rsidR="00EF6D1A" w:rsidRPr="00904F88" w:rsidRDefault="00EF6D1A" w:rsidP="003C091B">
            <w:pPr>
              <w:rPr>
                <w:lang w:val="es-ES"/>
              </w:rPr>
            </w:pPr>
            <w:hyperlink r:id="rId277" w:anchor="direction" w:history="1">
              <w:r w:rsidRPr="00904F88">
                <w:rPr>
                  <w:rStyle w:val="Hipervnculo"/>
                  <w:lang w:val="es-ES"/>
                </w:rPr>
                <w:t>direction</w:t>
              </w:r>
            </w:hyperlink>
          </w:p>
        </w:tc>
        <w:tc>
          <w:tcPr>
            <w:tcW w:w="0" w:type="auto"/>
            <w:hideMark/>
          </w:tcPr>
          <w:p w14:paraId="2A01622C" w14:textId="77777777" w:rsidR="00EF6D1A" w:rsidRPr="00904F88" w:rsidRDefault="00EF6D1A" w:rsidP="003C091B">
            <w:pPr>
              <w:rPr>
                <w:lang w:val="es-ES"/>
              </w:rPr>
            </w:pPr>
            <w:r w:rsidRPr="00904F88">
              <w:rPr>
                <w:lang w:val="es-ES"/>
              </w:rPr>
              <w:t>dirección del texto</w:t>
            </w:r>
          </w:p>
        </w:tc>
        <w:tc>
          <w:tcPr>
            <w:tcW w:w="0" w:type="auto"/>
            <w:hideMark/>
          </w:tcPr>
          <w:p w14:paraId="121FEAC8" w14:textId="77777777" w:rsidR="00EF6D1A" w:rsidRPr="00904F88" w:rsidRDefault="00EF6D1A" w:rsidP="003C091B">
            <w:pPr>
              <w:rPr>
                <w:lang w:val="es-ES"/>
              </w:rPr>
            </w:pPr>
            <w:r w:rsidRPr="00904F88">
              <w:rPr>
                <w:lang w:val="es-ES"/>
              </w:rPr>
              <w:t>ltr | rtl</w:t>
            </w:r>
          </w:p>
        </w:tc>
      </w:tr>
      <w:tr w:rsidR="00EF6D1A" w:rsidRPr="00904F88" w14:paraId="11F6999B" w14:textId="77777777" w:rsidTr="003C091B">
        <w:tc>
          <w:tcPr>
            <w:tcW w:w="0" w:type="auto"/>
            <w:hideMark/>
          </w:tcPr>
          <w:p w14:paraId="33D932C3" w14:textId="77777777" w:rsidR="00EF6D1A" w:rsidRPr="00904F88" w:rsidRDefault="00EF6D1A" w:rsidP="003C091B">
            <w:pPr>
              <w:rPr>
                <w:lang w:val="es-ES"/>
              </w:rPr>
            </w:pPr>
            <w:hyperlink r:id="rId278" w:anchor="unicode-bidi" w:history="1">
              <w:r w:rsidRPr="00904F88">
                <w:rPr>
                  <w:rStyle w:val="Hipervnculo"/>
                  <w:lang w:val="es-ES"/>
                </w:rPr>
                <w:t>unicode-bidi</w:t>
              </w:r>
            </w:hyperlink>
          </w:p>
        </w:tc>
        <w:tc>
          <w:tcPr>
            <w:tcW w:w="0" w:type="auto"/>
            <w:hideMark/>
          </w:tcPr>
          <w:p w14:paraId="2E7D254D" w14:textId="77777777" w:rsidR="00EF6D1A" w:rsidRPr="00904F88" w:rsidRDefault="00EF6D1A" w:rsidP="003C091B">
            <w:pPr>
              <w:rPr>
                <w:lang w:val="es-ES"/>
              </w:rPr>
            </w:pPr>
            <w:r w:rsidRPr="00904F88">
              <w:rPr>
                <w:lang w:val="es-ES"/>
              </w:rPr>
              <w:t>dirección del texto</w:t>
            </w:r>
          </w:p>
        </w:tc>
        <w:tc>
          <w:tcPr>
            <w:tcW w:w="0" w:type="auto"/>
            <w:hideMark/>
          </w:tcPr>
          <w:p w14:paraId="120CD93C" w14:textId="77777777" w:rsidR="00EF6D1A" w:rsidRPr="00015106" w:rsidRDefault="00EF6D1A" w:rsidP="003C091B">
            <w:r w:rsidRPr="00015106">
              <w:t>normal | embed | isolate | bidi-override | isolate-override | plaintext</w:t>
            </w:r>
          </w:p>
        </w:tc>
      </w:tr>
      <w:tr w:rsidR="00EF6D1A" w:rsidRPr="00904F88" w14:paraId="2477250D" w14:textId="77777777" w:rsidTr="003C091B">
        <w:tc>
          <w:tcPr>
            <w:tcW w:w="0" w:type="auto"/>
            <w:hideMark/>
          </w:tcPr>
          <w:p w14:paraId="3C6F9BBC" w14:textId="77777777" w:rsidR="00EF6D1A" w:rsidRPr="00904F88" w:rsidRDefault="00EF6D1A" w:rsidP="003C091B">
            <w:pPr>
              <w:rPr>
                <w:lang w:val="es-ES"/>
              </w:rPr>
            </w:pPr>
            <w:r w:rsidRPr="00904F88">
              <w:rPr>
                <w:lang w:val="es-ES"/>
              </w:rPr>
              <w:t>writing-mode</w:t>
            </w:r>
          </w:p>
        </w:tc>
        <w:tc>
          <w:tcPr>
            <w:tcW w:w="0" w:type="auto"/>
            <w:hideMark/>
          </w:tcPr>
          <w:p w14:paraId="20B65FA1" w14:textId="77777777" w:rsidR="00EF6D1A" w:rsidRPr="00904F88" w:rsidRDefault="00EF6D1A" w:rsidP="003C091B">
            <w:pPr>
              <w:rPr>
                <w:lang w:val="es-ES"/>
              </w:rPr>
            </w:pPr>
          </w:p>
        </w:tc>
        <w:tc>
          <w:tcPr>
            <w:tcW w:w="0" w:type="auto"/>
            <w:hideMark/>
          </w:tcPr>
          <w:p w14:paraId="0F7F5F49" w14:textId="77777777" w:rsidR="00EF6D1A" w:rsidRPr="00904F88" w:rsidRDefault="00EF6D1A" w:rsidP="003C091B">
            <w:pPr>
              <w:rPr>
                <w:lang w:val="es-ES"/>
              </w:rPr>
            </w:pPr>
          </w:p>
        </w:tc>
      </w:tr>
      <w:tr w:rsidR="00EF6D1A" w:rsidRPr="00904F88" w14:paraId="7155DE49" w14:textId="77777777" w:rsidTr="003C091B">
        <w:tc>
          <w:tcPr>
            <w:tcW w:w="0" w:type="auto"/>
            <w:hideMark/>
          </w:tcPr>
          <w:p w14:paraId="09D519AD" w14:textId="77777777" w:rsidR="00EF6D1A" w:rsidRPr="00904F88" w:rsidRDefault="00EF6D1A" w:rsidP="003C091B">
            <w:pPr>
              <w:rPr>
                <w:lang w:val="es-ES"/>
              </w:rPr>
            </w:pPr>
            <w:r w:rsidRPr="00904F88">
              <w:rPr>
                <w:lang w:val="es-ES"/>
              </w:rPr>
              <w:t>text-orientation</w:t>
            </w:r>
          </w:p>
        </w:tc>
        <w:tc>
          <w:tcPr>
            <w:tcW w:w="0" w:type="auto"/>
            <w:hideMark/>
          </w:tcPr>
          <w:p w14:paraId="4F46ACEE" w14:textId="77777777" w:rsidR="00EF6D1A" w:rsidRPr="00904F88" w:rsidRDefault="00EF6D1A" w:rsidP="003C091B">
            <w:pPr>
              <w:rPr>
                <w:lang w:val="es-ES"/>
              </w:rPr>
            </w:pPr>
          </w:p>
        </w:tc>
        <w:tc>
          <w:tcPr>
            <w:tcW w:w="0" w:type="auto"/>
            <w:hideMark/>
          </w:tcPr>
          <w:p w14:paraId="6565114F" w14:textId="77777777" w:rsidR="00EF6D1A" w:rsidRPr="00904F88" w:rsidRDefault="00EF6D1A" w:rsidP="003C091B">
            <w:pPr>
              <w:rPr>
                <w:lang w:val="es-ES"/>
              </w:rPr>
            </w:pPr>
          </w:p>
        </w:tc>
      </w:tr>
      <w:tr w:rsidR="00EF6D1A" w:rsidRPr="00904F88" w14:paraId="5C191C0D" w14:textId="77777777" w:rsidTr="003C091B">
        <w:tc>
          <w:tcPr>
            <w:tcW w:w="0" w:type="auto"/>
            <w:hideMark/>
          </w:tcPr>
          <w:p w14:paraId="063D8784" w14:textId="77777777" w:rsidR="00EF6D1A" w:rsidRPr="00904F88" w:rsidRDefault="00EF6D1A" w:rsidP="003C091B">
            <w:pPr>
              <w:rPr>
                <w:lang w:val="es-ES"/>
              </w:rPr>
            </w:pPr>
            <w:r w:rsidRPr="00904F88">
              <w:rPr>
                <w:lang w:val="es-ES"/>
              </w:rPr>
              <w:t>glyph-orientation-vertical</w:t>
            </w:r>
          </w:p>
        </w:tc>
        <w:tc>
          <w:tcPr>
            <w:tcW w:w="0" w:type="auto"/>
            <w:hideMark/>
          </w:tcPr>
          <w:p w14:paraId="01848323" w14:textId="77777777" w:rsidR="00EF6D1A" w:rsidRPr="00904F88" w:rsidRDefault="00EF6D1A" w:rsidP="003C091B">
            <w:pPr>
              <w:rPr>
                <w:lang w:val="es-ES"/>
              </w:rPr>
            </w:pPr>
          </w:p>
        </w:tc>
        <w:tc>
          <w:tcPr>
            <w:tcW w:w="0" w:type="auto"/>
            <w:hideMark/>
          </w:tcPr>
          <w:p w14:paraId="53A78152" w14:textId="77777777" w:rsidR="00EF6D1A" w:rsidRPr="00904F88" w:rsidRDefault="00EF6D1A" w:rsidP="003C091B">
            <w:pPr>
              <w:rPr>
                <w:lang w:val="es-ES"/>
              </w:rPr>
            </w:pPr>
          </w:p>
        </w:tc>
      </w:tr>
      <w:tr w:rsidR="00EF6D1A" w:rsidRPr="00904F88" w14:paraId="4F2E7137" w14:textId="77777777" w:rsidTr="003C091B">
        <w:tc>
          <w:tcPr>
            <w:tcW w:w="0" w:type="auto"/>
            <w:hideMark/>
          </w:tcPr>
          <w:p w14:paraId="4A560E4A" w14:textId="77777777" w:rsidR="00EF6D1A" w:rsidRPr="00904F88" w:rsidRDefault="00EF6D1A" w:rsidP="003C091B">
            <w:pPr>
              <w:rPr>
                <w:lang w:val="es-ES"/>
              </w:rPr>
            </w:pPr>
            <w:r w:rsidRPr="00904F88">
              <w:rPr>
                <w:lang w:val="es-ES"/>
              </w:rPr>
              <w:t>text-combine-upright</w:t>
            </w:r>
          </w:p>
        </w:tc>
        <w:tc>
          <w:tcPr>
            <w:tcW w:w="0" w:type="auto"/>
            <w:hideMark/>
          </w:tcPr>
          <w:p w14:paraId="626F187A" w14:textId="77777777" w:rsidR="00EF6D1A" w:rsidRPr="00904F88" w:rsidRDefault="00EF6D1A" w:rsidP="003C091B">
            <w:pPr>
              <w:rPr>
                <w:lang w:val="es-ES"/>
              </w:rPr>
            </w:pPr>
          </w:p>
        </w:tc>
        <w:tc>
          <w:tcPr>
            <w:tcW w:w="0" w:type="auto"/>
            <w:hideMark/>
          </w:tcPr>
          <w:p w14:paraId="5B0AFA3A" w14:textId="77777777" w:rsidR="00EF6D1A" w:rsidRPr="00904F88" w:rsidRDefault="00EF6D1A" w:rsidP="003C091B">
            <w:pPr>
              <w:rPr>
                <w:lang w:val="es-ES"/>
              </w:rPr>
            </w:pPr>
          </w:p>
        </w:tc>
      </w:tr>
      <w:tr w:rsidR="00EF6D1A" w:rsidRPr="00904F88" w14:paraId="57349D2F" w14:textId="77777777" w:rsidTr="003C091B">
        <w:tc>
          <w:tcPr>
            <w:tcW w:w="0" w:type="auto"/>
            <w:gridSpan w:val="3"/>
            <w:shd w:val="clear" w:color="auto" w:fill="FDE9D9" w:themeFill="accent6" w:themeFillTint="33"/>
            <w:hideMark/>
          </w:tcPr>
          <w:p w14:paraId="43BA2545" w14:textId="77777777" w:rsidR="00EF6D1A" w:rsidRPr="00904F88" w:rsidRDefault="00EF6D1A" w:rsidP="003C091B">
            <w:pPr>
              <w:rPr>
                <w:b/>
                <w:bCs/>
                <w:lang w:val="es-ES"/>
              </w:rPr>
            </w:pPr>
            <w:r w:rsidRPr="00904F88">
              <w:rPr>
                <w:b/>
                <w:bCs/>
                <w:lang w:val="es-ES"/>
              </w:rPr>
              <w:t>Bordes</w:t>
            </w:r>
          </w:p>
        </w:tc>
      </w:tr>
      <w:tr w:rsidR="00EF6D1A" w:rsidRPr="00904F88" w14:paraId="4EDBD4DB" w14:textId="77777777" w:rsidTr="003C091B">
        <w:tc>
          <w:tcPr>
            <w:tcW w:w="0" w:type="auto"/>
            <w:shd w:val="clear" w:color="auto" w:fill="FDE9D9" w:themeFill="accent6" w:themeFillTint="33"/>
            <w:hideMark/>
          </w:tcPr>
          <w:p w14:paraId="187EFB1A"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5A73E4EB"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2B21E85C" w14:textId="77777777" w:rsidR="00EF6D1A" w:rsidRPr="00904F88" w:rsidRDefault="00EF6D1A" w:rsidP="003C091B">
            <w:pPr>
              <w:rPr>
                <w:b/>
                <w:bCs/>
                <w:lang w:val="es-ES"/>
              </w:rPr>
            </w:pPr>
            <w:r w:rsidRPr="00904F88">
              <w:rPr>
                <w:b/>
                <w:bCs/>
                <w:lang w:val="es-ES"/>
              </w:rPr>
              <w:t>Valores</w:t>
            </w:r>
          </w:p>
        </w:tc>
      </w:tr>
      <w:tr w:rsidR="00EF6D1A" w:rsidRPr="00904F88" w14:paraId="118BCA12" w14:textId="77777777" w:rsidTr="003C091B">
        <w:tc>
          <w:tcPr>
            <w:tcW w:w="0" w:type="auto"/>
            <w:hideMark/>
          </w:tcPr>
          <w:p w14:paraId="6281C1AE" w14:textId="77777777" w:rsidR="00EF6D1A" w:rsidRPr="00904F88" w:rsidRDefault="00EF6D1A" w:rsidP="003C091B">
            <w:pPr>
              <w:rPr>
                <w:lang w:val="es-ES"/>
              </w:rPr>
            </w:pPr>
            <w:hyperlink r:id="rId279" w:anchor="border" w:history="1">
              <w:r w:rsidRPr="00904F88">
                <w:rPr>
                  <w:rStyle w:val="Hipervnculo"/>
                  <w:lang w:val="es-ES"/>
                </w:rPr>
                <w:t>border</w:t>
              </w:r>
            </w:hyperlink>
          </w:p>
        </w:tc>
        <w:tc>
          <w:tcPr>
            <w:tcW w:w="0" w:type="auto"/>
            <w:hideMark/>
          </w:tcPr>
          <w:p w14:paraId="26F00E2C" w14:textId="77777777" w:rsidR="00EF6D1A" w:rsidRPr="00904F88" w:rsidRDefault="00EF6D1A" w:rsidP="003C091B">
            <w:pPr>
              <w:rPr>
                <w:lang w:val="es-ES"/>
              </w:rPr>
            </w:pPr>
            <w:r w:rsidRPr="00904F88">
              <w:rPr>
                <w:lang w:val="es-ES"/>
              </w:rPr>
              <w:t>cuatro bordes simultáneamente</w:t>
            </w:r>
          </w:p>
        </w:tc>
        <w:tc>
          <w:tcPr>
            <w:tcW w:w="0" w:type="auto"/>
            <w:hideMark/>
          </w:tcPr>
          <w:p w14:paraId="625C7F48" w14:textId="77777777" w:rsidR="00EF6D1A" w:rsidRPr="00015106" w:rsidRDefault="00EF6D1A" w:rsidP="003C091B">
            <w:r w:rsidRPr="00015106">
              <w:t>border-color || border-width || border-style</w:t>
            </w:r>
          </w:p>
        </w:tc>
      </w:tr>
      <w:tr w:rsidR="00EF6D1A" w:rsidRPr="00904F88" w14:paraId="07A4DC17" w14:textId="77777777" w:rsidTr="003C091B">
        <w:tc>
          <w:tcPr>
            <w:tcW w:w="0" w:type="auto"/>
            <w:hideMark/>
          </w:tcPr>
          <w:p w14:paraId="3AD3D102" w14:textId="77777777" w:rsidR="00EF6D1A" w:rsidRPr="00904F88" w:rsidRDefault="00EF6D1A" w:rsidP="003C091B">
            <w:pPr>
              <w:rPr>
                <w:lang w:val="es-ES"/>
              </w:rPr>
            </w:pPr>
            <w:hyperlink r:id="rId280" w:anchor="border-lados" w:history="1">
              <w:r w:rsidRPr="00904F88">
                <w:rPr>
                  <w:rStyle w:val="Hipervnculo"/>
                  <w:lang w:val="es-ES"/>
                </w:rPr>
                <w:t>border-top</w:t>
              </w:r>
            </w:hyperlink>
          </w:p>
        </w:tc>
        <w:tc>
          <w:tcPr>
            <w:tcW w:w="0" w:type="auto"/>
            <w:hideMark/>
          </w:tcPr>
          <w:p w14:paraId="6B06039B" w14:textId="77777777" w:rsidR="00EF6D1A" w:rsidRPr="00904F88" w:rsidRDefault="00EF6D1A" w:rsidP="003C091B">
            <w:pPr>
              <w:rPr>
                <w:lang w:val="es-ES"/>
              </w:rPr>
            </w:pPr>
            <w:r w:rsidRPr="00904F88">
              <w:rPr>
                <w:lang w:val="es-ES"/>
              </w:rPr>
              <w:t>borde superior</w:t>
            </w:r>
          </w:p>
        </w:tc>
        <w:tc>
          <w:tcPr>
            <w:tcW w:w="0" w:type="auto"/>
            <w:hideMark/>
          </w:tcPr>
          <w:p w14:paraId="60C52EE4" w14:textId="77777777" w:rsidR="00EF6D1A" w:rsidRPr="00015106" w:rsidRDefault="00EF6D1A" w:rsidP="003C091B">
            <w:r w:rsidRPr="00015106">
              <w:t>border-color || border-width || border-style</w:t>
            </w:r>
          </w:p>
        </w:tc>
      </w:tr>
      <w:tr w:rsidR="00EF6D1A" w:rsidRPr="00904F88" w14:paraId="6402B7E0" w14:textId="77777777" w:rsidTr="003C091B">
        <w:tc>
          <w:tcPr>
            <w:tcW w:w="0" w:type="auto"/>
            <w:hideMark/>
          </w:tcPr>
          <w:p w14:paraId="5A9C0A1D" w14:textId="77777777" w:rsidR="00EF6D1A" w:rsidRPr="00904F88" w:rsidRDefault="00EF6D1A" w:rsidP="003C091B">
            <w:pPr>
              <w:rPr>
                <w:lang w:val="es-ES"/>
              </w:rPr>
            </w:pPr>
            <w:hyperlink r:id="rId281" w:anchor="border-lados" w:history="1">
              <w:r w:rsidRPr="00904F88">
                <w:rPr>
                  <w:rStyle w:val="Hipervnculo"/>
                  <w:lang w:val="es-ES"/>
                </w:rPr>
                <w:t>border-right</w:t>
              </w:r>
            </w:hyperlink>
          </w:p>
        </w:tc>
        <w:tc>
          <w:tcPr>
            <w:tcW w:w="0" w:type="auto"/>
            <w:hideMark/>
          </w:tcPr>
          <w:p w14:paraId="2F3CD75F" w14:textId="77777777" w:rsidR="00EF6D1A" w:rsidRPr="00904F88" w:rsidRDefault="00EF6D1A" w:rsidP="003C091B">
            <w:pPr>
              <w:rPr>
                <w:lang w:val="es-ES"/>
              </w:rPr>
            </w:pPr>
            <w:r w:rsidRPr="00904F88">
              <w:rPr>
                <w:lang w:val="es-ES"/>
              </w:rPr>
              <w:t>borde derecho</w:t>
            </w:r>
          </w:p>
        </w:tc>
        <w:tc>
          <w:tcPr>
            <w:tcW w:w="0" w:type="auto"/>
            <w:hideMark/>
          </w:tcPr>
          <w:p w14:paraId="4C1F3360" w14:textId="77777777" w:rsidR="00EF6D1A" w:rsidRPr="00015106" w:rsidRDefault="00EF6D1A" w:rsidP="003C091B">
            <w:r w:rsidRPr="00015106">
              <w:t>border-color || border-width || border-style</w:t>
            </w:r>
          </w:p>
        </w:tc>
      </w:tr>
      <w:tr w:rsidR="00EF6D1A" w:rsidRPr="00904F88" w14:paraId="466FCBF3" w14:textId="77777777" w:rsidTr="003C091B">
        <w:tc>
          <w:tcPr>
            <w:tcW w:w="0" w:type="auto"/>
            <w:hideMark/>
          </w:tcPr>
          <w:p w14:paraId="5754E996" w14:textId="77777777" w:rsidR="00EF6D1A" w:rsidRPr="00904F88" w:rsidRDefault="00EF6D1A" w:rsidP="003C091B">
            <w:pPr>
              <w:rPr>
                <w:lang w:val="es-ES"/>
              </w:rPr>
            </w:pPr>
            <w:hyperlink r:id="rId282" w:anchor="border-lados" w:history="1">
              <w:r w:rsidRPr="00904F88">
                <w:rPr>
                  <w:rStyle w:val="Hipervnculo"/>
                  <w:lang w:val="es-ES"/>
                </w:rPr>
                <w:t>border-bottom</w:t>
              </w:r>
            </w:hyperlink>
          </w:p>
        </w:tc>
        <w:tc>
          <w:tcPr>
            <w:tcW w:w="0" w:type="auto"/>
            <w:hideMark/>
          </w:tcPr>
          <w:p w14:paraId="6F91F7D4" w14:textId="77777777" w:rsidR="00EF6D1A" w:rsidRPr="00904F88" w:rsidRDefault="00EF6D1A" w:rsidP="003C091B">
            <w:pPr>
              <w:rPr>
                <w:lang w:val="es-ES"/>
              </w:rPr>
            </w:pPr>
            <w:r w:rsidRPr="00904F88">
              <w:rPr>
                <w:lang w:val="es-ES"/>
              </w:rPr>
              <w:t>borde inferior</w:t>
            </w:r>
          </w:p>
        </w:tc>
        <w:tc>
          <w:tcPr>
            <w:tcW w:w="0" w:type="auto"/>
            <w:hideMark/>
          </w:tcPr>
          <w:p w14:paraId="4DDD8623" w14:textId="77777777" w:rsidR="00EF6D1A" w:rsidRPr="00015106" w:rsidRDefault="00EF6D1A" w:rsidP="003C091B">
            <w:r w:rsidRPr="00015106">
              <w:t>border-color || border-width || border-style</w:t>
            </w:r>
          </w:p>
        </w:tc>
      </w:tr>
      <w:tr w:rsidR="00EF6D1A" w:rsidRPr="00904F88" w14:paraId="60751D32" w14:textId="77777777" w:rsidTr="003C091B">
        <w:tc>
          <w:tcPr>
            <w:tcW w:w="0" w:type="auto"/>
            <w:hideMark/>
          </w:tcPr>
          <w:p w14:paraId="49EFFDF2" w14:textId="77777777" w:rsidR="00EF6D1A" w:rsidRPr="00904F88" w:rsidRDefault="00EF6D1A" w:rsidP="003C091B">
            <w:pPr>
              <w:rPr>
                <w:lang w:val="es-ES"/>
              </w:rPr>
            </w:pPr>
            <w:hyperlink r:id="rId283" w:anchor="border-lados" w:history="1">
              <w:r w:rsidRPr="00904F88">
                <w:rPr>
                  <w:rStyle w:val="Hipervnculo"/>
                  <w:lang w:val="es-ES"/>
                </w:rPr>
                <w:t>border-left</w:t>
              </w:r>
            </w:hyperlink>
          </w:p>
        </w:tc>
        <w:tc>
          <w:tcPr>
            <w:tcW w:w="0" w:type="auto"/>
            <w:hideMark/>
          </w:tcPr>
          <w:p w14:paraId="16EE107F" w14:textId="77777777" w:rsidR="00EF6D1A" w:rsidRPr="00904F88" w:rsidRDefault="00EF6D1A" w:rsidP="003C091B">
            <w:pPr>
              <w:rPr>
                <w:lang w:val="es-ES"/>
              </w:rPr>
            </w:pPr>
            <w:r w:rsidRPr="00904F88">
              <w:rPr>
                <w:lang w:val="es-ES"/>
              </w:rPr>
              <w:t>borde izquierdo</w:t>
            </w:r>
          </w:p>
        </w:tc>
        <w:tc>
          <w:tcPr>
            <w:tcW w:w="0" w:type="auto"/>
            <w:hideMark/>
          </w:tcPr>
          <w:p w14:paraId="45FB9AF9" w14:textId="77777777" w:rsidR="00EF6D1A" w:rsidRPr="00015106" w:rsidRDefault="00EF6D1A" w:rsidP="003C091B">
            <w:r w:rsidRPr="00015106">
              <w:t>border-color || border-width || border-style</w:t>
            </w:r>
          </w:p>
        </w:tc>
      </w:tr>
      <w:tr w:rsidR="00EF6D1A" w:rsidRPr="00904F88" w14:paraId="1D5D152D" w14:textId="77777777" w:rsidTr="003C091B">
        <w:tc>
          <w:tcPr>
            <w:tcW w:w="0" w:type="auto"/>
            <w:hideMark/>
          </w:tcPr>
          <w:p w14:paraId="07EDDFBC" w14:textId="77777777" w:rsidR="00EF6D1A" w:rsidRPr="00904F88" w:rsidRDefault="00EF6D1A" w:rsidP="003C091B">
            <w:pPr>
              <w:rPr>
                <w:lang w:val="es-ES"/>
              </w:rPr>
            </w:pPr>
            <w:hyperlink r:id="rId284" w:anchor="border-radius" w:history="1">
              <w:r w:rsidRPr="00904F88">
                <w:rPr>
                  <w:rStyle w:val="Hipervnculo"/>
                  <w:lang w:val="es-ES"/>
                </w:rPr>
                <w:t>border-radius</w:t>
              </w:r>
            </w:hyperlink>
          </w:p>
        </w:tc>
        <w:tc>
          <w:tcPr>
            <w:tcW w:w="0" w:type="auto"/>
            <w:hideMark/>
          </w:tcPr>
          <w:p w14:paraId="4BACD73C" w14:textId="77777777" w:rsidR="00EF6D1A" w:rsidRPr="00904F88" w:rsidRDefault="00EF6D1A" w:rsidP="003C091B">
            <w:pPr>
              <w:rPr>
                <w:lang w:val="es-ES"/>
              </w:rPr>
            </w:pPr>
            <w:r w:rsidRPr="00904F88">
              <w:rPr>
                <w:lang w:val="es-ES"/>
              </w:rPr>
              <w:t>esquinas redondeadas</w:t>
            </w:r>
          </w:p>
        </w:tc>
        <w:tc>
          <w:tcPr>
            <w:tcW w:w="0" w:type="auto"/>
            <w:hideMark/>
          </w:tcPr>
          <w:p w14:paraId="40C9EB85" w14:textId="77777777" w:rsidR="00EF6D1A" w:rsidRPr="00904F88" w:rsidRDefault="00EF6D1A" w:rsidP="003C091B">
            <w:pPr>
              <w:rPr>
                <w:lang w:val="es-ES"/>
              </w:rPr>
            </w:pPr>
            <w:r w:rsidRPr="00904F88">
              <w:rPr>
                <w:lang w:val="es-ES"/>
              </w:rPr>
              <w:t>[ distancia | porcentaje ] {1, 4}</w:t>
            </w:r>
          </w:p>
        </w:tc>
      </w:tr>
      <w:tr w:rsidR="00EF6D1A" w:rsidRPr="00904F88" w14:paraId="165875CC" w14:textId="77777777" w:rsidTr="003C091B">
        <w:tc>
          <w:tcPr>
            <w:tcW w:w="0" w:type="auto"/>
            <w:hideMark/>
          </w:tcPr>
          <w:p w14:paraId="17021A3E" w14:textId="77777777" w:rsidR="00EF6D1A" w:rsidRPr="00904F88" w:rsidRDefault="00EF6D1A" w:rsidP="003C091B">
            <w:pPr>
              <w:rPr>
                <w:lang w:val="es-ES"/>
              </w:rPr>
            </w:pPr>
            <w:hyperlink r:id="rId285" w:anchor="border-radius" w:history="1">
              <w:r w:rsidRPr="00904F88">
                <w:rPr>
                  <w:rStyle w:val="Hipervnculo"/>
                  <w:lang w:val="es-ES"/>
                </w:rPr>
                <w:t>border-top-right-radius</w:t>
              </w:r>
            </w:hyperlink>
          </w:p>
        </w:tc>
        <w:tc>
          <w:tcPr>
            <w:tcW w:w="0" w:type="auto"/>
            <w:hideMark/>
          </w:tcPr>
          <w:p w14:paraId="46B58D85" w14:textId="77777777" w:rsidR="00EF6D1A" w:rsidRPr="00904F88" w:rsidRDefault="00EF6D1A" w:rsidP="003C091B">
            <w:pPr>
              <w:rPr>
                <w:lang w:val="es-ES"/>
              </w:rPr>
            </w:pPr>
            <w:r w:rsidRPr="00904F88">
              <w:rPr>
                <w:lang w:val="es-ES"/>
              </w:rPr>
              <w:t>esquina superior derecha redondeada</w:t>
            </w:r>
          </w:p>
        </w:tc>
        <w:tc>
          <w:tcPr>
            <w:tcW w:w="0" w:type="auto"/>
            <w:hideMark/>
          </w:tcPr>
          <w:p w14:paraId="3E030EB8" w14:textId="77777777" w:rsidR="00EF6D1A" w:rsidRPr="00904F88" w:rsidRDefault="00EF6D1A" w:rsidP="003C091B">
            <w:pPr>
              <w:rPr>
                <w:lang w:val="es-ES"/>
              </w:rPr>
            </w:pPr>
            <w:r w:rsidRPr="00904F88">
              <w:rPr>
                <w:lang w:val="es-ES"/>
              </w:rPr>
              <w:t>distancia | porcentaje</w:t>
            </w:r>
          </w:p>
        </w:tc>
      </w:tr>
      <w:tr w:rsidR="00EF6D1A" w:rsidRPr="00904F88" w14:paraId="1C7AB51B" w14:textId="77777777" w:rsidTr="003C091B">
        <w:tc>
          <w:tcPr>
            <w:tcW w:w="0" w:type="auto"/>
            <w:hideMark/>
          </w:tcPr>
          <w:p w14:paraId="5AABDB7D" w14:textId="77777777" w:rsidR="00EF6D1A" w:rsidRPr="00904F88" w:rsidRDefault="00EF6D1A" w:rsidP="003C091B">
            <w:pPr>
              <w:rPr>
                <w:lang w:val="es-ES"/>
              </w:rPr>
            </w:pPr>
            <w:hyperlink r:id="rId286" w:anchor="border-radius" w:history="1">
              <w:r w:rsidRPr="00904F88">
                <w:rPr>
                  <w:rStyle w:val="Hipervnculo"/>
                  <w:lang w:val="es-ES"/>
                </w:rPr>
                <w:t>border-bottom-right-radius</w:t>
              </w:r>
            </w:hyperlink>
          </w:p>
        </w:tc>
        <w:tc>
          <w:tcPr>
            <w:tcW w:w="0" w:type="auto"/>
            <w:hideMark/>
          </w:tcPr>
          <w:p w14:paraId="0E103616" w14:textId="77777777" w:rsidR="00EF6D1A" w:rsidRPr="00904F88" w:rsidRDefault="00EF6D1A" w:rsidP="003C091B">
            <w:pPr>
              <w:rPr>
                <w:lang w:val="es-ES"/>
              </w:rPr>
            </w:pPr>
            <w:r w:rsidRPr="00904F88">
              <w:rPr>
                <w:lang w:val="es-ES"/>
              </w:rPr>
              <w:t>esquina inferior derecha redondeada</w:t>
            </w:r>
          </w:p>
        </w:tc>
        <w:tc>
          <w:tcPr>
            <w:tcW w:w="0" w:type="auto"/>
            <w:hideMark/>
          </w:tcPr>
          <w:p w14:paraId="1EF79E25" w14:textId="77777777" w:rsidR="00EF6D1A" w:rsidRPr="00904F88" w:rsidRDefault="00EF6D1A" w:rsidP="003C091B">
            <w:pPr>
              <w:rPr>
                <w:lang w:val="es-ES"/>
              </w:rPr>
            </w:pPr>
            <w:r w:rsidRPr="00904F88">
              <w:rPr>
                <w:lang w:val="es-ES"/>
              </w:rPr>
              <w:t>distancia | porcentaje</w:t>
            </w:r>
          </w:p>
        </w:tc>
      </w:tr>
      <w:tr w:rsidR="00EF6D1A" w:rsidRPr="00904F88" w14:paraId="6B653741" w14:textId="77777777" w:rsidTr="003C091B">
        <w:tc>
          <w:tcPr>
            <w:tcW w:w="0" w:type="auto"/>
            <w:hideMark/>
          </w:tcPr>
          <w:p w14:paraId="2A82811C" w14:textId="77777777" w:rsidR="00EF6D1A" w:rsidRPr="00904F88" w:rsidRDefault="00EF6D1A" w:rsidP="003C091B">
            <w:pPr>
              <w:rPr>
                <w:lang w:val="es-ES"/>
              </w:rPr>
            </w:pPr>
            <w:hyperlink r:id="rId287" w:anchor="border-radius" w:history="1">
              <w:r w:rsidRPr="00904F88">
                <w:rPr>
                  <w:rStyle w:val="Hipervnculo"/>
                  <w:lang w:val="es-ES"/>
                </w:rPr>
                <w:t>border-bottom-left-radius</w:t>
              </w:r>
            </w:hyperlink>
          </w:p>
        </w:tc>
        <w:tc>
          <w:tcPr>
            <w:tcW w:w="0" w:type="auto"/>
            <w:hideMark/>
          </w:tcPr>
          <w:p w14:paraId="6B9FE0C4" w14:textId="77777777" w:rsidR="00EF6D1A" w:rsidRPr="00904F88" w:rsidRDefault="00EF6D1A" w:rsidP="003C091B">
            <w:pPr>
              <w:rPr>
                <w:lang w:val="es-ES"/>
              </w:rPr>
            </w:pPr>
            <w:r w:rsidRPr="00904F88">
              <w:rPr>
                <w:lang w:val="es-ES"/>
              </w:rPr>
              <w:t>esquina inferior izquierda redondeada</w:t>
            </w:r>
          </w:p>
        </w:tc>
        <w:tc>
          <w:tcPr>
            <w:tcW w:w="0" w:type="auto"/>
            <w:hideMark/>
          </w:tcPr>
          <w:p w14:paraId="6F7EB7FC" w14:textId="77777777" w:rsidR="00EF6D1A" w:rsidRPr="00904F88" w:rsidRDefault="00EF6D1A" w:rsidP="003C091B">
            <w:pPr>
              <w:rPr>
                <w:lang w:val="es-ES"/>
              </w:rPr>
            </w:pPr>
            <w:r w:rsidRPr="00904F88">
              <w:rPr>
                <w:lang w:val="es-ES"/>
              </w:rPr>
              <w:t>distancia | porcentaje</w:t>
            </w:r>
          </w:p>
        </w:tc>
      </w:tr>
      <w:tr w:rsidR="00EF6D1A" w:rsidRPr="00904F88" w14:paraId="1CFA62A5" w14:textId="77777777" w:rsidTr="003C091B">
        <w:tc>
          <w:tcPr>
            <w:tcW w:w="0" w:type="auto"/>
            <w:hideMark/>
          </w:tcPr>
          <w:p w14:paraId="2505AA6E" w14:textId="77777777" w:rsidR="00EF6D1A" w:rsidRPr="00904F88" w:rsidRDefault="00EF6D1A" w:rsidP="003C091B">
            <w:pPr>
              <w:rPr>
                <w:lang w:val="es-ES"/>
              </w:rPr>
            </w:pPr>
            <w:hyperlink r:id="rId288" w:anchor="border-radius" w:history="1">
              <w:r w:rsidRPr="00904F88">
                <w:rPr>
                  <w:rStyle w:val="Hipervnculo"/>
                  <w:lang w:val="es-ES"/>
                </w:rPr>
                <w:t>border-top-left-radius</w:t>
              </w:r>
            </w:hyperlink>
          </w:p>
        </w:tc>
        <w:tc>
          <w:tcPr>
            <w:tcW w:w="0" w:type="auto"/>
            <w:hideMark/>
          </w:tcPr>
          <w:p w14:paraId="65681480" w14:textId="77777777" w:rsidR="00EF6D1A" w:rsidRPr="00904F88" w:rsidRDefault="00EF6D1A" w:rsidP="003C091B">
            <w:pPr>
              <w:rPr>
                <w:lang w:val="es-ES"/>
              </w:rPr>
            </w:pPr>
            <w:r w:rsidRPr="00904F88">
              <w:rPr>
                <w:lang w:val="es-ES"/>
              </w:rPr>
              <w:t>esquina superior izquierda redondeada</w:t>
            </w:r>
          </w:p>
        </w:tc>
        <w:tc>
          <w:tcPr>
            <w:tcW w:w="0" w:type="auto"/>
            <w:hideMark/>
          </w:tcPr>
          <w:p w14:paraId="64E76AD5" w14:textId="77777777" w:rsidR="00EF6D1A" w:rsidRPr="00904F88" w:rsidRDefault="00EF6D1A" w:rsidP="003C091B">
            <w:pPr>
              <w:rPr>
                <w:lang w:val="es-ES"/>
              </w:rPr>
            </w:pPr>
            <w:r w:rsidRPr="00904F88">
              <w:rPr>
                <w:lang w:val="es-ES"/>
              </w:rPr>
              <w:t>distancia | porcentaje</w:t>
            </w:r>
          </w:p>
        </w:tc>
      </w:tr>
      <w:tr w:rsidR="00EF6D1A" w:rsidRPr="00904F88" w14:paraId="3843E478" w14:textId="77777777" w:rsidTr="003C091B">
        <w:tc>
          <w:tcPr>
            <w:tcW w:w="0" w:type="auto"/>
            <w:hideMark/>
          </w:tcPr>
          <w:p w14:paraId="4CA711AF" w14:textId="77777777" w:rsidR="00EF6D1A" w:rsidRPr="00904F88" w:rsidRDefault="00EF6D1A" w:rsidP="003C091B">
            <w:pPr>
              <w:rPr>
                <w:lang w:val="es-ES"/>
              </w:rPr>
            </w:pPr>
            <w:hyperlink r:id="rId289" w:anchor="border-color-width-style" w:history="1">
              <w:r w:rsidRPr="00904F88">
                <w:rPr>
                  <w:rStyle w:val="Hipervnculo"/>
                  <w:lang w:val="es-ES"/>
                </w:rPr>
                <w:t>border-color</w:t>
              </w:r>
            </w:hyperlink>
          </w:p>
        </w:tc>
        <w:tc>
          <w:tcPr>
            <w:tcW w:w="0" w:type="auto"/>
            <w:hideMark/>
          </w:tcPr>
          <w:p w14:paraId="405E33D3" w14:textId="77777777" w:rsidR="00EF6D1A" w:rsidRPr="00904F88" w:rsidRDefault="00EF6D1A" w:rsidP="003C091B">
            <w:pPr>
              <w:rPr>
                <w:lang w:val="es-ES"/>
              </w:rPr>
            </w:pPr>
            <w:r w:rsidRPr="00904F88">
              <w:rPr>
                <w:lang w:val="es-ES"/>
              </w:rPr>
              <w:t>color de los bordes</w:t>
            </w:r>
          </w:p>
        </w:tc>
        <w:tc>
          <w:tcPr>
            <w:tcW w:w="0" w:type="auto"/>
            <w:hideMark/>
          </w:tcPr>
          <w:p w14:paraId="78F709E7" w14:textId="77777777" w:rsidR="00EF6D1A" w:rsidRPr="00904F88" w:rsidRDefault="00EF6D1A" w:rsidP="003C091B">
            <w:pPr>
              <w:rPr>
                <w:lang w:val="es-ES"/>
              </w:rPr>
            </w:pPr>
            <w:r w:rsidRPr="00904F88">
              <w:rPr>
                <w:lang w:val="es-ES"/>
              </w:rPr>
              <w:t>[ color | transparent ] {1, 4}</w:t>
            </w:r>
          </w:p>
        </w:tc>
      </w:tr>
      <w:tr w:rsidR="00EF6D1A" w:rsidRPr="00904F88" w14:paraId="361DA8ED" w14:textId="77777777" w:rsidTr="003C091B">
        <w:tc>
          <w:tcPr>
            <w:tcW w:w="0" w:type="auto"/>
            <w:hideMark/>
          </w:tcPr>
          <w:p w14:paraId="1FA0ABAF" w14:textId="77777777" w:rsidR="00EF6D1A" w:rsidRPr="00904F88" w:rsidRDefault="00EF6D1A" w:rsidP="003C091B">
            <w:pPr>
              <w:rPr>
                <w:lang w:val="es-ES"/>
              </w:rPr>
            </w:pPr>
            <w:hyperlink r:id="rId290" w:anchor="border-color-width-style" w:history="1">
              <w:r w:rsidRPr="00904F88">
                <w:rPr>
                  <w:rStyle w:val="Hipervnculo"/>
                  <w:lang w:val="es-ES"/>
                </w:rPr>
                <w:t>border-width</w:t>
              </w:r>
            </w:hyperlink>
          </w:p>
        </w:tc>
        <w:tc>
          <w:tcPr>
            <w:tcW w:w="0" w:type="auto"/>
            <w:hideMark/>
          </w:tcPr>
          <w:p w14:paraId="71E7151D" w14:textId="77777777" w:rsidR="00EF6D1A" w:rsidRPr="00904F88" w:rsidRDefault="00EF6D1A" w:rsidP="003C091B">
            <w:pPr>
              <w:rPr>
                <w:lang w:val="es-ES"/>
              </w:rPr>
            </w:pPr>
            <w:r w:rsidRPr="00904F88">
              <w:rPr>
                <w:lang w:val="es-ES"/>
              </w:rPr>
              <w:t>grosor de los bordes</w:t>
            </w:r>
          </w:p>
        </w:tc>
        <w:tc>
          <w:tcPr>
            <w:tcW w:w="0" w:type="auto"/>
            <w:hideMark/>
          </w:tcPr>
          <w:p w14:paraId="4921F0BF" w14:textId="77777777" w:rsidR="00EF6D1A" w:rsidRPr="00904F88" w:rsidRDefault="00EF6D1A" w:rsidP="003C091B">
            <w:pPr>
              <w:rPr>
                <w:lang w:val="es-ES"/>
              </w:rPr>
            </w:pPr>
            <w:r w:rsidRPr="00904F88">
              <w:rPr>
                <w:lang w:val="es-ES"/>
              </w:rPr>
              <w:t>[ medium | thick | thin | distancia ] {1, 4}</w:t>
            </w:r>
          </w:p>
        </w:tc>
      </w:tr>
      <w:tr w:rsidR="00EF6D1A" w:rsidRPr="008702AC" w14:paraId="575E6F93" w14:textId="77777777" w:rsidTr="003C091B">
        <w:tc>
          <w:tcPr>
            <w:tcW w:w="0" w:type="auto"/>
            <w:hideMark/>
          </w:tcPr>
          <w:p w14:paraId="2AE66843" w14:textId="77777777" w:rsidR="00EF6D1A" w:rsidRPr="00904F88" w:rsidRDefault="00EF6D1A" w:rsidP="003C091B">
            <w:pPr>
              <w:rPr>
                <w:lang w:val="es-ES"/>
              </w:rPr>
            </w:pPr>
            <w:hyperlink r:id="rId291" w:anchor="border-color-width-style" w:history="1">
              <w:r w:rsidRPr="00904F88">
                <w:rPr>
                  <w:rStyle w:val="Hipervnculo"/>
                  <w:lang w:val="es-ES"/>
                </w:rPr>
                <w:t>border-style</w:t>
              </w:r>
            </w:hyperlink>
          </w:p>
        </w:tc>
        <w:tc>
          <w:tcPr>
            <w:tcW w:w="0" w:type="auto"/>
            <w:hideMark/>
          </w:tcPr>
          <w:p w14:paraId="643A95D9" w14:textId="77777777" w:rsidR="00EF6D1A" w:rsidRPr="00904F88" w:rsidRDefault="00EF6D1A" w:rsidP="003C091B">
            <w:pPr>
              <w:rPr>
                <w:lang w:val="es-ES"/>
              </w:rPr>
            </w:pPr>
            <w:r w:rsidRPr="00904F88">
              <w:rPr>
                <w:lang w:val="es-ES"/>
              </w:rPr>
              <w:t>estilos de los bordes</w:t>
            </w:r>
          </w:p>
        </w:tc>
        <w:tc>
          <w:tcPr>
            <w:tcW w:w="0" w:type="auto"/>
            <w:hideMark/>
          </w:tcPr>
          <w:p w14:paraId="369398EC" w14:textId="77777777" w:rsidR="00EF6D1A" w:rsidRPr="00904F88" w:rsidRDefault="00EF6D1A" w:rsidP="003C091B">
            <w:pPr>
              <w:rPr>
                <w:lang w:val="es-ES"/>
              </w:rPr>
            </w:pPr>
            <w:r w:rsidRPr="00904F88">
              <w:rPr>
                <w:lang w:val="es-ES"/>
              </w:rPr>
              <w:t>[ none | hidden | dashed | dotted | double | groove | inset | outset | ridge | solid ] {1, 4}</w:t>
            </w:r>
          </w:p>
        </w:tc>
      </w:tr>
      <w:tr w:rsidR="00EF6D1A" w:rsidRPr="00904F88" w14:paraId="77318AB5" w14:textId="77777777" w:rsidTr="003C091B">
        <w:tc>
          <w:tcPr>
            <w:tcW w:w="0" w:type="auto"/>
            <w:hideMark/>
          </w:tcPr>
          <w:p w14:paraId="5CEB2C13" w14:textId="77777777" w:rsidR="00EF6D1A" w:rsidRPr="00904F88" w:rsidRDefault="00EF6D1A" w:rsidP="003C091B">
            <w:pPr>
              <w:rPr>
                <w:lang w:val="es-ES"/>
              </w:rPr>
            </w:pPr>
            <w:hyperlink r:id="rId292" w:anchor="border-individuales" w:history="1">
              <w:r w:rsidRPr="00904F88">
                <w:rPr>
                  <w:rStyle w:val="Hipervnculo"/>
                  <w:lang w:val="es-ES"/>
                </w:rPr>
                <w:t>border-top-color</w:t>
              </w:r>
            </w:hyperlink>
          </w:p>
        </w:tc>
        <w:tc>
          <w:tcPr>
            <w:tcW w:w="0" w:type="auto"/>
            <w:hideMark/>
          </w:tcPr>
          <w:p w14:paraId="4506AE4B" w14:textId="77777777" w:rsidR="00EF6D1A" w:rsidRPr="00904F88" w:rsidRDefault="00EF6D1A" w:rsidP="003C091B">
            <w:pPr>
              <w:rPr>
                <w:lang w:val="es-ES"/>
              </w:rPr>
            </w:pPr>
            <w:r w:rsidRPr="00904F88">
              <w:rPr>
                <w:lang w:val="es-ES"/>
              </w:rPr>
              <w:t>color del borde superior</w:t>
            </w:r>
          </w:p>
        </w:tc>
        <w:tc>
          <w:tcPr>
            <w:tcW w:w="0" w:type="auto"/>
            <w:hideMark/>
          </w:tcPr>
          <w:p w14:paraId="2C594179" w14:textId="77777777" w:rsidR="00EF6D1A" w:rsidRPr="00904F88" w:rsidRDefault="00EF6D1A" w:rsidP="003C091B">
            <w:pPr>
              <w:rPr>
                <w:lang w:val="es-ES"/>
              </w:rPr>
            </w:pPr>
            <w:r w:rsidRPr="00904F88">
              <w:rPr>
                <w:lang w:val="es-ES"/>
              </w:rPr>
              <w:t>[ color | transparent ] {1, 4}</w:t>
            </w:r>
          </w:p>
        </w:tc>
      </w:tr>
      <w:tr w:rsidR="00EF6D1A" w:rsidRPr="00904F88" w14:paraId="023ACBA9" w14:textId="77777777" w:rsidTr="003C091B">
        <w:tc>
          <w:tcPr>
            <w:tcW w:w="0" w:type="auto"/>
            <w:hideMark/>
          </w:tcPr>
          <w:p w14:paraId="42A33418" w14:textId="77777777" w:rsidR="00EF6D1A" w:rsidRPr="00904F88" w:rsidRDefault="00EF6D1A" w:rsidP="003C091B">
            <w:pPr>
              <w:rPr>
                <w:lang w:val="es-ES"/>
              </w:rPr>
            </w:pPr>
            <w:hyperlink r:id="rId293" w:anchor="border-individuales" w:history="1">
              <w:r w:rsidRPr="00904F88">
                <w:rPr>
                  <w:rStyle w:val="Hipervnculo"/>
                  <w:lang w:val="es-ES"/>
                </w:rPr>
                <w:t>border-top-width</w:t>
              </w:r>
            </w:hyperlink>
          </w:p>
        </w:tc>
        <w:tc>
          <w:tcPr>
            <w:tcW w:w="0" w:type="auto"/>
            <w:hideMark/>
          </w:tcPr>
          <w:p w14:paraId="0A125DC1" w14:textId="77777777" w:rsidR="00EF6D1A" w:rsidRPr="00904F88" w:rsidRDefault="00EF6D1A" w:rsidP="003C091B">
            <w:pPr>
              <w:rPr>
                <w:lang w:val="es-ES"/>
              </w:rPr>
            </w:pPr>
            <w:r w:rsidRPr="00904F88">
              <w:rPr>
                <w:lang w:val="es-ES"/>
              </w:rPr>
              <w:t>grosor del borde superior</w:t>
            </w:r>
          </w:p>
        </w:tc>
        <w:tc>
          <w:tcPr>
            <w:tcW w:w="0" w:type="auto"/>
            <w:hideMark/>
          </w:tcPr>
          <w:p w14:paraId="7DA37134" w14:textId="77777777" w:rsidR="00EF6D1A" w:rsidRPr="00904F88" w:rsidRDefault="00EF6D1A" w:rsidP="003C091B">
            <w:pPr>
              <w:rPr>
                <w:lang w:val="es-ES"/>
              </w:rPr>
            </w:pPr>
            <w:r w:rsidRPr="00904F88">
              <w:rPr>
                <w:lang w:val="es-ES"/>
              </w:rPr>
              <w:t>[ medium | thick | thin | distancia ] {1, 4}</w:t>
            </w:r>
          </w:p>
        </w:tc>
      </w:tr>
      <w:tr w:rsidR="00EF6D1A" w:rsidRPr="008702AC" w14:paraId="28C3838A" w14:textId="77777777" w:rsidTr="003C091B">
        <w:tc>
          <w:tcPr>
            <w:tcW w:w="0" w:type="auto"/>
            <w:hideMark/>
          </w:tcPr>
          <w:p w14:paraId="24A3B7F0" w14:textId="77777777" w:rsidR="00EF6D1A" w:rsidRPr="00904F88" w:rsidRDefault="00EF6D1A" w:rsidP="003C091B">
            <w:pPr>
              <w:rPr>
                <w:lang w:val="es-ES"/>
              </w:rPr>
            </w:pPr>
            <w:hyperlink r:id="rId294" w:anchor="border-individuales" w:history="1">
              <w:r w:rsidRPr="00904F88">
                <w:rPr>
                  <w:rStyle w:val="Hipervnculo"/>
                  <w:lang w:val="es-ES"/>
                </w:rPr>
                <w:t>border-top-style</w:t>
              </w:r>
            </w:hyperlink>
          </w:p>
        </w:tc>
        <w:tc>
          <w:tcPr>
            <w:tcW w:w="0" w:type="auto"/>
            <w:hideMark/>
          </w:tcPr>
          <w:p w14:paraId="37D425BE" w14:textId="77777777" w:rsidR="00EF6D1A" w:rsidRPr="00904F88" w:rsidRDefault="00EF6D1A" w:rsidP="003C091B">
            <w:pPr>
              <w:rPr>
                <w:lang w:val="es-ES"/>
              </w:rPr>
            </w:pPr>
            <w:r w:rsidRPr="00904F88">
              <w:rPr>
                <w:lang w:val="es-ES"/>
              </w:rPr>
              <w:t>estilo del borde superior</w:t>
            </w:r>
          </w:p>
        </w:tc>
        <w:tc>
          <w:tcPr>
            <w:tcW w:w="0" w:type="auto"/>
            <w:hideMark/>
          </w:tcPr>
          <w:p w14:paraId="60B8B34D" w14:textId="77777777" w:rsidR="00EF6D1A" w:rsidRPr="00904F88" w:rsidRDefault="00EF6D1A" w:rsidP="003C091B">
            <w:pPr>
              <w:rPr>
                <w:lang w:val="es-ES"/>
              </w:rPr>
            </w:pPr>
            <w:r w:rsidRPr="00904F88">
              <w:rPr>
                <w:lang w:val="es-ES"/>
              </w:rPr>
              <w:t>[ none | hidden | dashed | dotted | double | groove | inset | outset | ridge | solid ] {1, 4}</w:t>
            </w:r>
          </w:p>
        </w:tc>
      </w:tr>
      <w:tr w:rsidR="00EF6D1A" w:rsidRPr="00904F88" w14:paraId="5530B226" w14:textId="77777777" w:rsidTr="003C091B">
        <w:tc>
          <w:tcPr>
            <w:tcW w:w="0" w:type="auto"/>
            <w:hideMark/>
          </w:tcPr>
          <w:p w14:paraId="6F9A148E" w14:textId="77777777" w:rsidR="00EF6D1A" w:rsidRPr="00904F88" w:rsidRDefault="00EF6D1A" w:rsidP="003C091B">
            <w:pPr>
              <w:rPr>
                <w:lang w:val="es-ES"/>
              </w:rPr>
            </w:pPr>
            <w:hyperlink r:id="rId295" w:anchor="border-individuales" w:history="1">
              <w:r w:rsidRPr="00904F88">
                <w:rPr>
                  <w:rStyle w:val="Hipervnculo"/>
                  <w:lang w:val="es-ES"/>
                </w:rPr>
                <w:t>border-right-color</w:t>
              </w:r>
            </w:hyperlink>
          </w:p>
        </w:tc>
        <w:tc>
          <w:tcPr>
            <w:tcW w:w="0" w:type="auto"/>
            <w:hideMark/>
          </w:tcPr>
          <w:p w14:paraId="05137A1C" w14:textId="77777777" w:rsidR="00EF6D1A" w:rsidRPr="00904F88" w:rsidRDefault="00EF6D1A" w:rsidP="003C091B">
            <w:pPr>
              <w:rPr>
                <w:lang w:val="es-ES"/>
              </w:rPr>
            </w:pPr>
            <w:r w:rsidRPr="00904F88">
              <w:rPr>
                <w:lang w:val="es-ES"/>
              </w:rPr>
              <w:t>color del borde derecho</w:t>
            </w:r>
          </w:p>
        </w:tc>
        <w:tc>
          <w:tcPr>
            <w:tcW w:w="0" w:type="auto"/>
            <w:hideMark/>
          </w:tcPr>
          <w:p w14:paraId="574034A6" w14:textId="77777777" w:rsidR="00EF6D1A" w:rsidRPr="00904F88" w:rsidRDefault="00EF6D1A" w:rsidP="003C091B">
            <w:pPr>
              <w:rPr>
                <w:lang w:val="es-ES"/>
              </w:rPr>
            </w:pPr>
            <w:r w:rsidRPr="00904F88">
              <w:rPr>
                <w:lang w:val="es-ES"/>
              </w:rPr>
              <w:t>[ color | transparent ] {1, 4}</w:t>
            </w:r>
          </w:p>
        </w:tc>
      </w:tr>
      <w:tr w:rsidR="00EF6D1A" w:rsidRPr="00904F88" w14:paraId="7586ED6C" w14:textId="77777777" w:rsidTr="003C091B">
        <w:tc>
          <w:tcPr>
            <w:tcW w:w="0" w:type="auto"/>
            <w:hideMark/>
          </w:tcPr>
          <w:p w14:paraId="482F4095" w14:textId="77777777" w:rsidR="00EF6D1A" w:rsidRPr="00904F88" w:rsidRDefault="00EF6D1A" w:rsidP="003C091B">
            <w:pPr>
              <w:rPr>
                <w:lang w:val="es-ES"/>
              </w:rPr>
            </w:pPr>
            <w:hyperlink r:id="rId296" w:anchor="border-individuales" w:history="1">
              <w:r w:rsidRPr="00904F88">
                <w:rPr>
                  <w:rStyle w:val="Hipervnculo"/>
                  <w:lang w:val="es-ES"/>
                </w:rPr>
                <w:t>border-right-width</w:t>
              </w:r>
            </w:hyperlink>
          </w:p>
        </w:tc>
        <w:tc>
          <w:tcPr>
            <w:tcW w:w="0" w:type="auto"/>
            <w:hideMark/>
          </w:tcPr>
          <w:p w14:paraId="57CD79BB" w14:textId="77777777" w:rsidR="00EF6D1A" w:rsidRPr="00904F88" w:rsidRDefault="00EF6D1A" w:rsidP="003C091B">
            <w:pPr>
              <w:rPr>
                <w:lang w:val="es-ES"/>
              </w:rPr>
            </w:pPr>
            <w:r w:rsidRPr="00904F88">
              <w:rPr>
                <w:lang w:val="es-ES"/>
              </w:rPr>
              <w:t>grosor del borde derecho</w:t>
            </w:r>
          </w:p>
        </w:tc>
        <w:tc>
          <w:tcPr>
            <w:tcW w:w="0" w:type="auto"/>
            <w:hideMark/>
          </w:tcPr>
          <w:p w14:paraId="00C3E077" w14:textId="77777777" w:rsidR="00EF6D1A" w:rsidRPr="00904F88" w:rsidRDefault="00EF6D1A" w:rsidP="003C091B">
            <w:pPr>
              <w:rPr>
                <w:lang w:val="es-ES"/>
              </w:rPr>
            </w:pPr>
            <w:r w:rsidRPr="00904F88">
              <w:rPr>
                <w:lang w:val="es-ES"/>
              </w:rPr>
              <w:t>[ medium | thick | thin | distancia ] {1, 4}</w:t>
            </w:r>
          </w:p>
        </w:tc>
      </w:tr>
      <w:tr w:rsidR="00EF6D1A" w:rsidRPr="008702AC" w14:paraId="2A703AC5" w14:textId="77777777" w:rsidTr="003C091B">
        <w:tc>
          <w:tcPr>
            <w:tcW w:w="0" w:type="auto"/>
            <w:hideMark/>
          </w:tcPr>
          <w:p w14:paraId="544F5147" w14:textId="77777777" w:rsidR="00EF6D1A" w:rsidRPr="00904F88" w:rsidRDefault="00EF6D1A" w:rsidP="003C091B">
            <w:pPr>
              <w:rPr>
                <w:lang w:val="es-ES"/>
              </w:rPr>
            </w:pPr>
            <w:hyperlink r:id="rId297" w:anchor="border-individuales" w:history="1">
              <w:r w:rsidRPr="00904F88">
                <w:rPr>
                  <w:rStyle w:val="Hipervnculo"/>
                  <w:lang w:val="es-ES"/>
                </w:rPr>
                <w:t>border-</w:t>
              </w:r>
              <w:r w:rsidRPr="00904F88">
                <w:rPr>
                  <w:rStyle w:val="Hipervnculo"/>
                  <w:lang w:val="es-ES"/>
                </w:rPr>
                <w:lastRenderedPageBreak/>
                <w:t>right-style</w:t>
              </w:r>
            </w:hyperlink>
          </w:p>
        </w:tc>
        <w:tc>
          <w:tcPr>
            <w:tcW w:w="0" w:type="auto"/>
            <w:hideMark/>
          </w:tcPr>
          <w:p w14:paraId="01EDFEB8" w14:textId="77777777" w:rsidR="00EF6D1A" w:rsidRPr="00904F88" w:rsidRDefault="00EF6D1A" w:rsidP="003C091B">
            <w:pPr>
              <w:rPr>
                <w:lang w:val="es-ES"/>
              </w:rPr>
            </w:pPr>
            <w:r w:rsidRPr="00904F88">
              <w:rPr>
                <w:lang w:val="es-ES"/>
              </w:rPr>
              <w:lastRenderedPageBreak/>
              <w:t xml:space="preserve">estilo del </w:t>
            </w:r>
            <w:r w:rsidRPr="00904F88">
              <w:rPr>
                <w:lang w:val="es-ES"/>
              </w:rPr>
              <w:lastRenderedPageBreak/>
              <w:t>borde derecho</w:t>
            </w:r>
          </w:p>
        </w:tc>
        <w:tc>
          <w:tcPr>
            <w:tcW w:w="0" w:type="auto"/>
            <w:hideMark/>
          </w:tcPr>
          <w:p w14:paraId="225177DE" w14:textId="77777777" w:rsidR="00EF6D1A" w:rsidRPr="00904F88" w:rsidRDefault="00EF6D1A" w:rsidP="003C091B">
            <w:pPr>
              <w:rPr>
                <w:lang w:val="es-ES"/>
              </w:rPr>
            </w:pPr>
            <w:r w:rsidRPr="00904F88">
              <w:rPr>
                <w:lang w:val="es-ES"/>
              </w:rPr>
              <w:lastRenderedPageBreak/>
              <w:t>[ none | hidden | dashed | dotted | double | groove | inset | out</w:t>
            </w:r>
            <w:r w:rsidRPr="00904F88">
              <w:rPr>
                <w:lang w:val="es-ES"/>
              </w:rPr>
              <w:lastRenderedPageBreak/>
              <w:t>set | ridge | solid ] {1, 4}</w:t>
            </w:r>
          </w:p>
        </w:tc>
      </w:tr>
      <w:tr w:rsidR="00EF6D1A" w:rsidRPr="00904F88" w14:paraId="7719E9B5" w14:textId="77777777" w:rsidTr="003C091B">
        <w:tc>
          <w:tcPr>
            <w:tcW w:w="0" w:type="auto"/>
            <w:hideMark/>
          </w:tcPr>
          <w:p w14:paraId="2E8B6E1C" w14:textId="77777777" w:rsidR="00EF6D1A" w:rsidRPr="00904F88" w:rsidRDefault="00EF6D1A" w:rsidP="003C091B">
            <w:pPr>
              <w:rPr>
                <w:lang w:val="es-ES"/>
              </w:rPr>
            </w:pPr>
            <w:hyperlink r:id="rId298" w:anchor="border-individuales" w:history="1">
              <w:r w:rsidRPr="00904F88">
                <w:rPr>
                  <w:rStyle w:val="Hipervnculo"/>
                  <w:lang w:val="es-ES"/>
                </w:rPr>
                <w:t>border-bottom-color</w:t>
              </w:r>
            </w:hyperlink>
          </w:p>
        </w:tc>
        <w:tc>
          <w:tcPr>
            <w:tcW w:w="0" w:type="auto"/>
            <w:hideMark/>
          </w:tcPr>
          <w:p w14:paraId="360BFA25" w14:textId="77777777" w:rsidR="00EF6D1A" w:rsidRPr="00904F88" w:rsidRDefault="00EF6D1A" w:rsidP="003C091B">
            <w:pPr>
              <w:rPr>
                <w:lang w:val="es-ES"/>
              </w:rPr>
            </w:pPr>
            <w:r w:rsidRPr="00904F88">
              <w:rPr>
                <w:lang w:val="es-ES"/>
              </w:rPr>
              <w:t>color del borde inferior</w:t>
            </w:r>
          </w:p>
        </w:tc>
        <w:tc>
          <w:tcPr>
            <w:tcW w:w="0" w:type="auto"/>
            <w:hideMark/>
          </w:tcPr>
          <w:p w14:paraId="04882C58" w14:textId="77777777" w:rsidR="00EF6D1A" w:rsidRPr="00904F88" w:rsidRDefault="00EF6D1A" w:rsidP="003C091B">
            <w:pPr>
              <w:rPr>
                <w:lang w:val="es-ES"/>
              </w:rPr>
            </w:pPr>
            <w:r w:rsidRPr="00904F88">
              <w:rPr>
                <w:lang w:val="es-ES"/>
              </w:rPr>
              <w:t>[ color | transparent ] {1, 4}</w:t>
            </w:r>
          </w:p>
        </w:tc>
      </w:tr>
      <w:tr w:rsidR="00EF6D1A" w:rsidRPr="00904F88" w14:paraId="16F44437" w14:textId="77777777" w:rsidTr="003C091B">
        <w:tc>
          <w:tcPr>
            <w:tcW w:w="0" w:type="auto"/>
            <w:hideMark/>
          </w:tcPr>
          <w:p w14:paraId="3827B85E" w14:textId="77777777" w:rsidR="00EF6D1A" w:rsidRPr="00904F88" w:rsidRDefault="00EF6D1A" w:rsidP="003C091B">
            <w:pPr>
              <w:rPr>
                <w:lang w:val="es-ES"/>
              </w:rPr>
            </w:pPr>
            <w:hyperlink r:id="rId299" w:anchor="border-individuales" w:history="1">
              <w:r w:rsidRPr="00904F88">
                <w:rPr>
                  <w:rStyle w:val="Hipervnculo"/>
                  <w:lang w:val="es-ES"/>
                </w:rPr>
                <w:t>border-bottom-width</w:t>
              </w:r>
            </w:hyperlink>
          </w:p>
        </w:tc>
        <w:tc>
          <w:tcPr>
            <w:tcW w:w="0" w:type="auto"/>
            <w:hideMark/>
          </w:tcPr>
          <w:p w14:paraId="66D8D27A" w14:textId="77777777" w:rsidR="00EF6D1A" w:rsidRPr="00904F88" w:rsidRDefault="00EF6D1A" w:rsidP="003C091B">
            <w:pPr>
              <w:rPr>
                <w:lang w:val="es-ES"/>
              </w:rPr>
            </w:pPr>
            <w:r w:rsidRPr="00904F88">
              <w:rPr>
                <w:lang w:val="es-ES"/>
              </w:rPr>
              <w:t>grosor del borde inferior</w:t>
            </w:r>
          </w:p>
        </w:tc>
        <w:tc>
          <w:tcPr>
            <w:tcW w:w="0" w:type="auto"/>
            <w:hideMark/>
          </w:tcPr>
          <w:p w14:paraId="270F747A" w14:textId="77777777" w:rsidR="00EF6D1A" w:rsidRPr="00904F88" w:rsidRDefault="00EF6D1A" w:rsidP="003C091B">
            <w:pPr>
              <w:rPr>
                <w:lang w:val="es-ES"/>
              </w:rPr>
            </w:pPr>
            <w:r w:rsidRPr="00904F88">
              <w:rPr>
                <w:lang w:val="es-ES"/>
              </w:rPr>
              <w:t>[ medium | thick | thin | distancia ] {1, 4}</w:t>
            </w:r>
          </w:p>
        </w:tc>
      </w:tr>
      <w:tr w:rsidR="00EF6D1A" w:rsidRPr="008702AC" w14:paraId="2B463594" w14:textId="77777777" w:rsidTr="003C091B">
        <w:tc>
          <w:tcPr>
            <w:tcW w:w="0" w:type="auto"/>
            <w:hideMark/>
          </w:tcPr>
          <w:p w14:paraId="33E9A7EE" w14:textId="77777777" w:rsidR="00EF6D1A" w:rsidRPr="00904F88" w:rsidRDefault="00EF6D1A" w:rsidP="003C091B">
            <w:pPr>
              <w:rPr>
                <w:lang w:val="es-ES"/>
              </w:rPr>
            </w:pPr>
            <w:hyperlink r:id="rId300" w:anchor="border-individuales" w:history="1">
              <w:r w:rsidRPr="00904F88">
                <w:rPr>
                  <w:rStyle w:val="Hipervnculo"/>
                  <w:lang w:val="es-ES"/>
                </w:rPr>
                <w:t>border-bottom-style</w:t>
              </w:r>
            </w:hyperlink>
          </w:p>
        </w:tc>
        <w:tc>
          <w:tcPr>
            <w:tcW w:w="0" w:type="auto"/>
            <w:hideMark/>
          </w:tcPr>
          <w:p w14:paraId="25DC26E9" w14:textId="77777777" w:rsidR="00EF6D1A" w:rsidRPr="00904F88" w:rsidRDefault="00EF6D1A" w:rsidP="003C091B">
            <w:pPr>
              <w:rPr>
                <w:lang w:val="es-ES"/>
              </w:rPr>
            </w:pPr>
            <w:r w:rsidRPr="00904F88">
              <w:rPr>
                <w:lang w:val="es-ES"/>
              </w:rPr>
              <w:t>estilo del borde inferior</w:t>
            </w:r>
          </w:p>
        </w:tc>
        <w:tc>
          <w:tcPr>
            <w:tcW w:w="0" w:type="auto"/>
            <w:hideMark/>
          </w:tcPr>
          <w:p w14:paraId="09CD7D22" w14:textId="77777777" w:rsidR="00EF6D1A" w:rsidRPr="00904F88" w:rsidRDefault="00EF6D1A" w:rsidP="003C091B">
            <w:pPr>
              <w:rPr>
                <w:lang w:val="es-ES"/>
              </w:rPr>
            </w:pPr>
            <w:r w:rsidRPr="00904F88">
              <w:rPr>
                <w:lang w:val="es-ES"/>
              </w:rPr>
              <w:t>[ none | hidden | dashed | dotted | double | groove | inset | outset | ridge | solid ] {1, 4}</w:t>
            </w:r>
          </w:p>
        </w:tc>
      </w:tr>
      <w:tr w:rsidR="00EF6D1A" w:rsidRPr="00904F88" w14:paraId="5AAF2578" w14:textId="77777777" w:rsidTr="003C091B">
        <w:tc>
          <w:tcPr>
            <w:tcW w:w="0" w:type="auto"/>
            <w:hideMark/>
          </w:tcPr>
          <w:p w14:paraId="3F823965" w14:textId="77777777" w:rsidR="00EF6D1A" w:rsidRPr="00904F88" w:rsidRDefault="00EF6D1A" w:rsidP="003C091B">
            <w:pPr>
              <w:rPr>
                <w:lang w:val="es-ES"/>
              </w:rPr>
            </w:pPr>
            <w:hyperlink r:id="rId301" w:anchor="border-individuales" w:history="1">
              <w:r w:rsidRPr="00904F88">
                <w:rPr>
                  <w:rStyle w:val="Hipervnculo"/>
                  <w:lang w:val="es-ES"/>
                </w:rPr>
                <w:t>border-left-color</w:t>
              </w:r>
            </w:hyperlink>
          </w:p>
        </w:tc>
        <w:tc>
          <w:tcPr>
            <w:tcW w:w="0" w:type="auto"/>
            <w:hideMark/>
          </w:tcPr>
          <w:p w14:paraId="01E0AE3D" w14:textId="77777777" w:rsidR="00EF6D1A" w:rsidRPr="00904F88" w:rsidRDefault="00EF6D1A" w:rsidP="003C091B">
            <w:pPr>
              <w:rPr>
                <w:lang w:val="es-ES"/>
              </w:rPr>
            </w:pPr>
            <w:r w:rsidRPr="00904F88">
              <w:rPr>
                <w:lang w:val="es-ES"/>
              </w:rPr>
              <w:t>color del borde izquierdo</w:t>
            </w:r>
          </w:p>
        </w:tc>
        <w:tc>
          <w:tcPr>
            <w:tcW w:w="0" w:type="auto"/>
            <w:hideMark/>
          </w:tcPr>
          <w:p w14:paraId="238905C5" w14:textId="77777777" w:rsidR="00EF6D1A" w:rsidRPr="00904F88" w:rsidRDefault="00EF6D1A" w:rsidP="003C091B">
            <w:pPr>
              <w:rPr>
                <w:lang w:val="es-ES"/>
              </w:rPr>
            </w:pPr>
            <w:r w:rsidRPr="00904F88">
              <w:rPr>
                <w:lang w:val="es-ES"/>
              </w:rPr>
              <w:t>[ color | transparent ] {1, 4}</w:t>
            </w:r>
          </w:p>
        </w:tc>
      </w:tr>
      <w:tr w:rsidR="00EF6D1A" w:rsidRPr="00904F88" w14:paraId="539E05FB" w14:textId="77777777" w:rsidTr="003C091B">
        <w:tc>
          <w:tcPr>
            <w:tcW w:w="0" w:type="auto"/>
            <w:hideMark/>
          </w:tcPr>
          <w:p w14:paraId="0C3D4157" w14:textId="77777777" w:rsidR="00EF6D1A" w:rsidRPr="00904F88" w:rsidRDefault="00EF6D1A" w:rsidP="003C091B">
            <w:pPr>
              <w:rPr>
                <w:lang w:val="es-ES"/>
              </w:rPr>
            </w:pPr>
            <w:hyperlink r:id="rId302" w:anchor="border-individuales" w:history="1">
              <w:r w:rsidRPr="00904F88">
                <w:rPr>
                  <w:rStyle w:val="Hipervnculo"/>
                  <w:lang w:val="es-ES"/>
                </w:rPr>
                <w:t>border-left-width</w:t>
              </w:r>
            </w:hyperlink>
          </w:p>
        </w:tc>
        <w:tc>
          <w:tcPr>
            <w:tcW w:w="0" w:type="auto"/>
            <w:hideMark/>
          </w:tcPr>
          <w:p w14:paraId="25006ACB" w14:textId="77777777" w:rsidR="00EF6D1A" w:rsidRPr="00904F88" w:rsidRDefault="00EF6D1A" w:rsidP="003C091B">
            <w:pPr>
              <w:rPr>
                <w:lang w:val="es-ES"/>
              </w:rPr>
            </w:pPr>
            <w:r w:rsidRPr="00904F88">
              <w:rPr>
                <w:lang w:val="es-ES"/>
              </w:rPr>
              <w:t>grosor del borde izquierdo</w:t>
            </w:r>
          </w:p>
        </w:tc>
        <w:tc>
          <w:tcPr>
            <w:tcW w:w="0" w:type="auto"/>
            <w:hideMark/>
          </w:tcPr>
          <w:p w14:paraId="1C0DAC77" w14:textId="77777777" w:rsidR="00EF6D1A" w:rsidRPr="00904F88" w:rsidRDefault="00EF6D1A" w:rsidP="003C091B">
            <w:pPr>
              <w:rPr>
                <w:lang w:val="es-ES"/>
              </w:rPr>
            </w:pPr>
            <w:r w:rsidRPr="00904F88">
              <w:rPr>
                <w:lang w:val="es-ES"/>
              </w:rPr>
              <w:t>[ medium | thick | thin | distancia ] {1, 4}</w:t>
            </w:r>
          </w:p>
        </w:tc>
      </w:tr>
      <w:tr w:rsidR="00EF6D1A" w:rsidRPr="008702AC" w14:paraId="520F067B" w14:textId="77777777" w:rsidTr="003C091B">
        <w:tc>
          <w:tcPr>
            <w:tcW w:w="0" w:type="auto"/>
            <w:hideMark/>
          </w:tcPr>
          <w:p w14:paraId="70584339" w14:textId="77777777" w:rsidR="00EF6D1A" w:rsidRPr="00904F88" w:rsidRDefault="00EF6D1A" w:rsidP="003C091B">
            <w:pPr>
              <w:rPr>
                <w:lang w:val="es-ES"/>
              </w:rPr>
            </w:pPr>
            <w:hyperlink r:id="rId303" w:anchor="border-individuales" w:history="1">
              <w:r w:rsidRPr="00904F88">
                <w:rPr>
                  <w:rStyle w:val="Hipervnculo"/>
                  <w:lang w:val="es-ES"/>
                </w:rPr>
                <w:t>border-left-style</w:t>
              </w:r>
            </w:hyperlink>
          </w:p>
        </w:tc>
        <w:tc>
          <w:tcPr>
            <w:tcW w:w="0" w:type="auto"/>
            <w:hideMark/>
          </w:tcPr>
          <w:p w14:paraId="0517E822" w14:textId="77777777" w:rsidR="00EF6D1A" w:rsidRPr="00904F88" w:rsidRDefault="00EF6D1A" w:rsidP="003C091B">
            <w:pPr>
              <w:rPr>
                <w:lang w:val="es-ES"/>
              </w:rPr>
            </w:pPr>
            <w:r w:rsidRPr="00904F88">
              <w:rPr>
                <w:lang w:val="es-ES"/>
              </w:rPr>
              <w:t>estilo del borde izquierdo</w:t>
            </w:r>
          </w:p>
        </w:tc>
        <w:tc>
          <w:tcPr>
            <w:tcW w:w="0" w:type="auto"/>
            <w:hideMark/>
          </w:tcPr>
          <w:p w14:paraId="01310EBD" w14:textId="77777777" w:rsidR="00EF6D1A" w:rsidRPr="00904F88" w:rsidRDefault="00EF6D1A" w:rsidP="003C091B">
            <w:pPr>
              <w:rPr>
                <w:lang w:val="es-ES"/>
              </w:rPr>
            </w:pPr>
            <w:r w:rsidRPr="00904F88">
              <w:rPr>
                <w:lang w:val="es-ES"/>
              </w:rPr>
              <w:t>[ none | hidden | dashed | dotted | double | groove | inset | outset | ridge | solid ] {1, 4}</w:t>
            </w:r>
          </w:p>
        </w:tc>
      </w:tr>
      <w:tr w:rsidR="00EF6D1A" w:rsidRPr="00904F88" w14:paraId="7D5E83E6" w14:textId="77777777" w:rsidTr="003C091B">
        <w:tc>
          <w:tcPr>
            <w:tcW w:w="0" w:type="auto"/>
            <w:hideMark/>
          </w:tcPr>
          <w:p w14:paraId="257881C4" w14:textId="77777777" w:rsidR="00EF6D1A" w:rsidRPr="00904F88" w:rsidRDefault="00EF6D1A" w:rsidP="003C091B">
            <w:pPr>
              <w:rPr>
                <w:lang w:val="es-ES"/>
              </w:rPr>
            </w:pPr>
            <w:hyperlink r:id="rId304" w:anchor="border-image" w:history="1">
              <w:r w:rsidRPr="00904F88">
                <w:rPr>
                  <w:rStyle w:val="Hipervnculo"/>
                  <w:lang w:val="es-ES"/>
                </w:rPr>
                <w:t>border-image</w:t>
              </w:r>
            </w:hyperlink>
          </w:p>
        </w:tc>
        <w:tc>
          <w:tcPr>
            <w:tcW w:w="0" w:type="auto"/>
            <w:hideMark/>
          </w:tcPr>
          <w:p w14:paraId="1B16FC6B" w14:textId="77777777" w:rsidR="00EF6D1A" w:rsidRPr="00904F88" w:rsidRDefault="00EF6D1A" w:rsidP="003C091B">
            <w:pPr>
              <w:rPr>
                <w:lang w:val="es-ES"/>
              </w:rPr>
            </w:pPr>
            <w:r w:rsidRPr="00904F88">
              <w:rPr>
                <w:lang w:val="es-ES"/>
              </w:rPr>
              <w:t>propiedad compuesta</w:t>
            </w:r>
          </w:p>
        </w:tc>
        <w:tc>
          <w:tcPr>
            <w:tcW w:w="0" w:type="auto"/>
            <w:hideMark/>
          </w:tcPr>
          <w:p w14:paraId="5BDE61E5" w14:textId="77777777" w:rsidR="00EF6D1A" w:rsidRPr="00015106" w:rsidRDefault="00EF6D1A" w:rsidP="003C091B">
            <w:r w:rsidRPr="00015106">
              <w:t>border-image-source || border-image-slice || border-image-width || border-image-outset || border-image-repeat</w:t>
            </w:r>
          </w:p>
        </w:tc>
      </w:tr>
      <w:tr w:rsidR="00EF6D1A" w:rsidRPr="00904F88" w14:paraId="39883E6D" w14:textId="77777777" w:rsidTr="003C091B">
        <w:tc>
          <w:tcPr>
            <w:tcW w:w="0" w:type="auto"/>
            <w:hideMark/>
          </w:tcPr>
          <w:p w14:paraId="2DF71C78" w14:textId="77777777" w:rsidR="00EF6D1A" w:rsidRPr="00904F88" w:rsidRDefault="00EF6D1A" w:rsidP="003C091B">
            <w:pPr>
              <w:rPr>
                <w:lang w:val="es-ES"/>
              </w:rPr>
            </w:pPr>
            <w:hyperlink r:id="rId305" w:anchor="border-image-source" w:history="1">
              <w:r w:rsidRPr="00904F88">
                <w:rPr>
                  <w:rStyle w:val="Hipervnculo"/>
                  <w:lang w:val="es-ES"/>
                </w:rPr>
                <w:t>border-image-source</w:t>
              </w:r>
            </w:hyperlink>
          </w:p>
        </w:tc>
        <w:tc>
          <w:tcPr>
            <w:tcW w:w="0" w:type="auto"/>
            <w:hideMark/>
          </w:tcPr>
          <w:p w14:paraId="7C0C02A1" w14:textId="77777777" w:rsidR="00EF6D1A" w:rsidRPr="00904F88" w:rsidRDefault="00EF6D1A" w:rsidP="003C091B">
            <w:pPr>
              <w:rPr>
                <w:lang w:val="es-ES"/>
              </w:rPr>
            </w:pPr>
            <w:r w:rsidRPr="00904F88">
              <w:rPr>
                <w:lang w:val="es-ES"/>
              </w:rPr>
              <w:t>imagen de borde</w:t>
            </w:r>
          </w:p>
        </w:tc>
        <w:tc>
          <w:tcPr>
            <w:tcW w:w="0" w:type="auto"/>
            <w:hideMark/>
          </w:tcPr>
          <w:p w14:paraId="73CDCEED" w14:textId="77777777" w:rsidR="00EF6D1A" w:rsidRPr="00904F88" w:rsidRDefault="00EF6D1A" w:rsidP="003C091B">
            <w:pPr>
              <w:rPr>
                <w:lang w:val="es-ES"/>
              </w:rPr>
            </w:pPr>
            <w:r w:rsidRPr="00904F88">
              <w:rPr>
                <w:lang w:val="es-ES"/>
              </w:rPr>
              <w:t>URL</w:t>
            </w:r>
          </w:p>
        </w:tc>
      </w:tr>
      <w:tr w:rsidR="00EF6D1A" w:rsidRPr="00904F88" w14:paraId="7EAE5D7E" w14:textId="77777777" w:rsidTr="003C091B">
        <w:tc>
          <w:tcPr>
            <w:tcW w:w="0" w:type="auto"/>
            <w:hideMark/>
          </w:tcPr>
          <w:p w14:paraId="3ACFBDD4" w14:textId="77777777" w:rsidR="00EF6D1A" w:rsidRPr="00904F88" w:rsidRDefault="00EF6D1A" w:rsidP="003C091B">
            <w:pPr>
              <w:rPr>
                <w:lang w:val="es-ES"/>
              </w:rPr>
            </w:pPr>
            <w:hyperlink r:id="rId306" w:anchor="border-image-slice" w:history="1">
              <w:r w:rsidRPr="00904F88">
                <w:rPr>
                  <w:rStyle w:val="Hipervnculo"/>
                  <w:lang w:val="es-ES"/>
                </w:rPr>
                <w:t>border-image-slice</w:t>
              </w:r>
            </w:hyperlink>
          </w:p>
        </w:tc>
        <w:tc>
          <w:tcPr>
            <w:tcW w:w="0" w:type="auto"/>
            <w:hideMark/>
          </w:tcPr>
          <w:p w14:paraId="4EB24CE0" w14:textId="77777777" w:rsidR="00EF6D1A" w:rsidRPr="00904F88" w:rsidRDefault="00EF6D1A" w:rsidP="003C091B">
            <w:pPr>
              <w:rPr>
                <w:lang w:val="es-ES"/>
              </w:rPr>
            </w:pPr>
            <w:r w:rsidRPr="00904F88">
              <w:rPr>
                <w:lang w:val="es-ES"/>
              </w:rPr>
              <w:t>troceado de la imagen de borde</w:t>
            </w:r>
          </w:p>
        </w:tc>
        <w:tc>
          <w:tcPr>
            <w:tcW w:w="0" w:type="auto"/>
            <w:hideMark/>
          </w:tcPr>
          <w:p w14:paraId="293C0591" w14:textId="77777777" w:rsidR="00EF6D1A" w:rsidRPr="00904F88" w:rsidRDefault="00EF6D1A" w:rsidP="003C091B">
            <w:pPr>
              <w:rPr>
                <w:lang w:val="es-ES"/>
              </w:rPr>
            </w:pPr>
            <w:r w:rsidRPr="00904F88">
              <w:rPr>
                <w:lang w:val="es-ES"/>
              </w:rPr>
              <w:t>[ distancia | porcentaje ] {1, 4}</w:t>
            </w:r>
          </w:p>
        </w:tc>
      </w:tr>
      <w:tr w:rsidR="00EF6D1A" w:rsidRPr="00904F88" w14:paraId="3319C7E0" w14:textId="77777777" w:rsidTr="003C091B">
        <w:tc>
          <w:tcPr>
            <w:tcW w:w="0" w:type="auto"/>
            <w:hideMark/>
          </w:tcPr>
          <w:p w14:paraId="0245B878" w14:textId="77777777" w:rsidR="00EF6D1A" w:rsidRPr="00904F88" w:rsidRDefault="00EF6D1A" w:rsidP="003C091B">
            <w:pPr>
              <w:rPr>
                <w:lang w:val="es-ES"/>
              </w:rPr>
            </w:pPr>
            <w:hyperlink r:id="rId307" w:anchor="border-image-width" w:history="1">
              <w:r w:rsidRPr="00904F88">
                <w:rPr>
                  <w:rStyle w:val="Hipervnculo"/>
                  <w:lang w:val="es-ES"/>
                </w:rPr>
                <w:t>border-image-width</w:t>
              </w:r>
            </w:hyperlink>
          </w:p>
        </w:tc>
        <w:tc>
          <w:tcPr>
            <w:tcW w:w="0" w:type="auto"/>
            <w:hideMark/>
          </w:tcPr>
          <w:p w14:paraId="47C2734A" w14:textId="77777777" w:rsidR="00EF6D1A" w:rsidRPr="00904F88" w:rsidRDefault="00EF6D1A" w:rsidP="003C091B">
            <w:pPr>
              <w:rPr>
                <w:lang w:val="es-ES"/>
              </w:rPr>
            </w:pPr>
            <w:r w:rsidRPr="00904F88">
              <w:rPr>
                <w:lang w:val="es-ES"/>
              </w:rPr>
              <w:t>tamaño de borde</w:t>
            </w:r>
          </w:p>
        </w:tc>
        <w:tc>
          <w:tcPr>
            <w:tcW w:w="0" w:type="auto"/>
            <w:hideMark/>
          </w:tcPr>
          <w:p w14:paraId="09CDB15C" w14:textId="77777777" w:rsidR="00EF6D1A" w:rsidRPr="00904F88" w:rsidRDefault="00EF6D1A" w:rsidP="003C091B">
            <w:pPr>
              <w:rPr>
                <w:lang w:val="es-ES"/>
              </w:rPr>
            </w:pPr>
            <w:r w:rsidRPr="00904F88">
              <w:rPr>
                <w:lang w:val="es-ES"/>
              </w:rPr>
              <w:t>[ distancia | porcentaje | número ] {1, 4}</w:t>
            </w:r>
          </w:p>
        </w:tc>
      </w:tr>
      <w:tr w:rsidR="00EF6D1A" w:rsidRPr="00904F88" w14:paraId="456CB653" w14:textId="77777777" w:rsidTr="003C091B">
        <w:tc>
          <w:tcPr>
            <w:tcW w:w="0" w:type="auto"/>
            <w:hideMark/>
          </w:tcPr>
          <w:p w14:paraId="7F15B1B7" w14:textId="77777777" w:rsidR="00EF6D1A" w:rsidRPr="00904F88" w:rsidRDefault="00EF6D1A" w:rsidP="003C091B">
            <w:pPr>
              <w:rPr>
                <w:lang w:val="es-ES"/>
              </w:rPr>
            </w:pPr>
            <w:hyperlink r:id="rId308" w:anchor="border-image-outset" w:history="1">
              <w:r w:rsidRPr="00904F88">
                <w:rPr>
                  <w:rStyle w:val="Hipervnculo"/>
                  <w:lang w:val="es-ES"/>
                </w:rPr>
                <w:t>border-image-outset</w:t>
              </w:r>
            </w:hyperlink>
          </w:p>
        </w:tc>
        <w:tc>
          <w:tcPr>
            <w:tcW w:w="0" w:type="auto"/>
            <w:hideMark/>
          </w:tcPr>
          <w:p w14:paraId="7E4FB569" w14:textId="77777777" w:rsidR="00EF6D1A" w:rsidRPr="00904F88" w:rsidRDefault="00EF6D1A" w:rsidP="003C091B">
            <w:pPr>
              <w:rPr>
                <w:lang w:val="es-ES"/>
              </w:rPr>
            </w:pPr>
            <w:r w:rsidRPr="00904F88">
              <w:rPr>
                <w:lang w:val="es-ES"/>
              </w:rPr>
              <w:t>extensión del borde</w:t>
            </w:r>
          </w:p>
        </w:tc>
        <w:tc>
          <w:tcPr>
            <w:tcW w:w="0" w:type="auto"/>
            <w:hideMark/>
          </w:tcPr>
          <w:p w14:paraId="52EF67C4" w14:textId="77777777" w:rsidR="00EF6D1A" w:rsidRPr="00904F88" w:rsidRDefault="00EF6D1A" w:rsidP="003C091B">
            <w:pPr>
              <w:rPr>
                <w:lang w:val="es-ES"/>
              </w:rPr>
            </w:pPr>
            <w:r w:rsidRPr="00904F88">
              <w:rPr>
                <w:lang w:val="es-ES"/>
              </w:rPr>
              <w:t>[ distancia | número ] {1, 4}</w:t>
            </w:r>
          </w:p>
        </w:tc>
      </w:tr>
      <w:tr w:rsidR="00EF6D1A" w:rsidRPr="00904F88" w14:paraId="6436CE95" w14:textId="77777777" w:rsidTr="003C091B">
        <w:tc>
          <w:tcPr>
            <w:tcW w:w="0" w:type="auto"/>
            <w:hideMark/>
          </w:tcPr>
          <w:p w14:paraId="769B6C1C" w14:textId="77777777" w:rsidR="00EF6D1A" w:rsidRPr="00904F88" w:rsidRDefault="00EF6D1A" w:rsidP="003C091B">
            <w:pPr>
              <w:rPr>
                <w:lang w:val="es-ES"/>
              </w:rPr>
            </w:pPr>
            <w:hyperlink r:id="rId309" w:anchor="border-image-repeat" w:history="1">
              <w:r w:rsidRPr="00904F88">
                <w:rPr>
                  <w:rStyle w:val="Hipervnculo"/>
                  <w:lang w:val="es-ES"/>
                </w:rPr>
                <w:t>border-image-repeat</w:t>
              </w:r>
            </w:hyperlink>
          </w:p>
        </w:tc>
        <w:tc>
          <w:tcPr>
            <w:tcW w:w="0" w:type="auto"/>
            <w:hideMark/>
          </w:tcPr>
          <w:p w14:paraId="438F65D5" w14:textId="77777777" w:rsidR="00EF6D1A" w:rsidRPr="00904F88" w:rsidRDefault="00EF6D1A" w:rsidP="003C091B">
            <w:pPr>
              <w:rPr>
                <w:lang w:val="es-ES"/>
              </w:rPr>
            </w:pPr>
            <w:r w:rsidRPr="00904F88">
              <w:rPr>
                <w:lang w:val="es-ES"/>
              </w:rPr>
              <w:t>repetición del borde</w:t>
            </w:r>
          </w:p>
        </w:tc>
        <w:tc>
          <w:tcPr>
            <w:tcW w:w="0" w:type="auto"/>
            <w:hideMark/>
          </w:tcPr>
          <w:p w14:paraId="6F42795D" w14:textId="77777777" w:rsidR="00EF6D1A" w:rsidRPr="00904F88" w:rsidRDefault="00EF6D1A" w:rsidP="003C091B">
            <w:pPr>
              <w:rPr>
                <w:lang w:val="es-ES"/>
              </w:rPr>
            </w:pPr>
            <w:r w:rsidRPr="00904F88">
              <w:rPr>
                <w:lang w:val="es-ES"/>
              </w:rPr>
              <w:t>stretch | repeat | round | space</w:t>
            </w:r>
          </w:p>
        </w:tc>
      </w:tr>
      <w:tr w:rsidR="00EF6D1A" w:rsidRPr="00904F88" w14:paraId="1F8B80EC" w14:textId="77777777" w:rsidTr="003C091B">
        <w:tc>
          <w:tcPr>
            <w:tcW w:w="0" w:type="auto"/>
            <w:hideMark/>
          </w:tcPr>
          <w:p w14:paraId="25A01641" w14:textId="77777777" w:rsidR="00EF6D1A" w:rsidRPr="00904F88" w:rsidRDefault="00EF6D1A" w:rsidP="003C091B">
            <w:pPr>
              <w:rPr>
                <w:lang w:val="es-ES"/>
              </w:rPr>
            </w:pPr>
            <w:hyperlink r:id="rId310" w:anchor="box-shadow" w:history="1">
              <w:r w:rsidRPr="00904F88">
                <w:rPr>
                  <w:rStyle w:val="Hipervnculo"/>
                  <w:lang w:val="es-ES"/>
                </w:rPr>
                <w:t>box-shadow</w:t>
              </w:r>
            </w:hyperlink>
          </w:p>
        </w:tc>
        <w:tc>
          <w:tcPr>
            <w:tcW w:w="0" w:type="auto"/>
            <w:hideMark/>
          </w:tcPr>
          <w:p w14:paraId="09827337" w14:textId="77777777" w:rsidR="00EF6D1A" w:rsidRPr="00904F88" w:rsidRDefault="00EF6D1A" w:rsidP="003C091B">
            <w:pPr>
              <w:rPr>
                <w:lang w:val="es-ES"/>
              </w:rPr>
            </w:pPr>
            <w:r w:rsidRPr="00904F88">
              <w:rPr>
                <w:lang w:val="es-ES"/>
              </w:rPr>
              <w:t>sombra de la caja</w:t>
            </w:r>
          </w:p>
        </w:tc>
        <w:tc>
          <w:tcPr>
            <w:tcW w:w="0" w:type="auto"/>
            <w:hideMark/>
          </w:tcPr>
          <w:p w14:paraId="6C8AAFE9" w14:textId="77777777" w:rsidR="00EF6D1A" w:rsidRPr="00904F88" w:rsidRDefault="00EF6D1A" w:rsidP="003C091B">
            <w:pPr>
              <w:rPr>
                <w:lang w:val="es-ES"/>
              </w:rPr>
            </w:pPr>
            <w:r w:rsidRPr="00904F88">
              <w:rPr>
                <w:lang w:val="es-ES"/>
              </w:rPr>
              <w:t>none | [ distancia ] {2, 4} | color | inset</w:t>
            </w:r>
          </w:p>
        </w:tc>
      </w:tr>
      <w:tr w:rsidR="00EF6D1A" w:rsidRPr="00904F88" w14:paraId="617186C5" w14:textId="77777777" w:rsidTr="003C091B">
        <w:tc>
          <w:tcPr>
            <w:tcW w:w="0" w:type="auto"/>
            <w:gridSpan w:val="3"/>
            <w:shd w:val="clear" w:color="auto" w:fill="FDE9D9" w:themeFill="accent6" w:themeFillTint="33"/>
            <w:hideMark/>
          </w:tcPr>
          <w:p w14:paraId="45DD9A34" w14:textId="77777777" w:rsidR="00EF6D1A" w:rsidRPr="00904F88" w:rsidRDefault="00EF6D1A" w:rsidP="003C091B">
            <w:pPr>
              <w:rPr>
                <w:b/>
                <w:bCs/>
                <w:lang w:val="es-ES"/>
              </w:rPr>
            </w:pPr>
            <w:r w:rsidRPr="00904F88">
              <w:rPr>
                <w:b/>
                <w:bCs/>
                <w:lang w:val="es-ES"/>
              </w:rPr>
              <w:t>Márgenes</w:t>
            </w:r>
          </w:p>
        </w:tc>
      </w:tr>
      <w:tr w:rsidR="00EF6D1A" w:rsidRPr="00904F88" w14:paraId="1AC268C6" w14:textId="77777777" w:rsidTr="003C091B">
        <w:tc>
          <w:tcPr>
            <w:tcW w:w="0" w:type="auto"/>
            <w:shd w:val="clear" w:color="auto" w:fill="FDE9D9" w:themeFill="accent6" w:themeFillTint="33"/>
            <w:hideMark/>
          </w:tcPr>
          <w:p w14:paraId="5B4C1127"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103AD9FD"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3CC98A10" w14:textId="77777777" w:rsidR="00EF6D1A" w:rsidRPr="00904F88" w:rsidRDefault="00EF6D1A" w:rsidP="003C091B">
            <w:pPr>
              <w:rPr>
                <w:b/>
                <w:bCs/>
                <w:lang w:val="es-ES"/>
              </w:rPr>
            </w:pPr>
            <w:r w:rsidRPr="00904F88">
              <w:rPr>
                <w:b/>
                <w:bCs/>
                <w:lang w:val="es-ES"/>
              </w:rPr>
              <w:t>Valores</w:t>
            </w:r>
          </w:p>
        </w:tc>
      </w:tr>
      <w:tr w:rsidR="00EF6D1A" w:rsidRPr="00904F88" w14:paraId="54602517" w14:textId="77777777" w:rsidTr="003C091B">
        <w:tc>
          <w:tcPr>
            <w:tcW w:w="0" w:type="auto"/>
            <w:hideMark/>
          </w:tcPr>
          <w:p w14:paraId="2F3A290E" w14:textId="77777777" w:rsidR="00EF6D1A" w:rsidRPr="00904F88" w:rsidRDefault="00EF6D1A" w:rsidP="003C091B">
            <w:pPr>
              <w:rPr>
                <w:lang w:val="es-ES"/>
              </w:rPr>
            </w:pPr>
            <w:hyperlink r:id="rId311" w:anchor="margin" w:history="1">
              <w:r w:rsidRPr="00904F88">
                <w:rPr>
                  <w:rStyle w:val="Hipervnculo"/>
                  <w:lang w:val="es-ES"/>
                </w:rPr>
                <w:t>margin</w:t>
              </w:r>
            </w:hyperlink>
          </w:p>
        </w:tc>
        <w:tc>
          <w:tcPr>
            <w:tcW w:w="0" w:type="auto"/>
            <w:hideMark/>
          </w:tcPr>
          <w:p w14:paraId="6545CF9B" w14:textId="77777777" w:rsidR="00EF6D1A" w:rsidRPr="00904F88" w:rsidRDefault="00EF6D1A" w:rsidP="003C091B">
            <w:pPr>
              <w:rPr>
                <w:lang w:val="es-ES"/>
              </w:rPr>
            </w:pPr>
            <w:r w:rsidRPr="00904F88">
              <w:rPr>
                <w:lang w:val="es-ES"/>
              </w:rPr>
              <w:t>cuatro márgenes exterior simultáneamente</w:t>
            </w:r>
          </w:p>
        </w:tc>
        <w:tc>
          <w:tcPr>
            <w:tcW w:w="0" w:type="auto"/>
            <w:hideMark/>
          </w:tcPr>
          <w:p w14:paraId="423A5F20" w14:textId="77777777" w:rsidR="00EF6D1A" w:rsidRPr="00904F88" w:rsidRDefault="00EF6D1A" w:rsidP="003C091B">
            <w:pPr>
              <w:rPr>
                <w:lang w:val="es-ES"/>
              </w:rPr>
            </w:pPr>
            <w:r w:rsidRPr="00904F88">
              <w:rPr>
                <w:lang w:val="es-ES"/>
              </w:rPr>
              <w:t>[ auto | distancia | porcentaje ] {1, 4}</w:t>
            </w:r>
          </w:p>
        </w:tc>
      </w:tr>
      <w:tr w:rsidR="00EF6D1A" w:rsidRPr="00904F88" w14:paraId="7B375D3E" w14:textId="77777777" w:rsidTr="003C091B">
        <w:tc>
          <w:tcPr>
            <w:tcW w:w="0" w:type="auto"/>
            <w:hideMark/>
          </w:tcPr>
          <w:p w14:paraId="077BD4BA" w14:textId="77777777" w:rsidR="00EF6D1A" w:rsidRPr="00904F88" w:rsidRDefault="00EF6D1A" w:rsidP="003C091B">
            <w:pPr>
              <w:rPr>
                <w:lang w:val="es-ES"/>
              </w:rPr>
            </w:pPr>
            <w:hyperlink r:id="rId312" w:anchor="margin-lados" w:history="1">
              <w:r w:rsidRPr="00904F88">
                <w:rPr>
                  <w:rStyle w:val="Hipervnculo"/>
                  <w:lang w:val="es-ES"/>
                </w:rPr>
                <w:t>margin-top</w:t>
              </w:r>
            </w:hyperlink>
          </w:p>
        </w:tc>
        <w:tc>
          <w:tcPr>
            <w:tcW w:w="0" w:type="auto"/>
            <w:hideMark/>
          </w:tcPr>
          <w:p w14:paraId="349C903B" w14:textId="77777777" w:rsidR="00EF6D1A" w:rsidRPr="00904F88" w:rsidRDefault="00EF6D1A" w:rsidP="003C091B">
            <w:pPr>
              <w:rPr>
                <w:lang w:val="es-ES"/>
              </w:rPr>
            </w:pPr>
            <w:r w:rsidRPr="00904F88">
              <w:rPr>
                <w:lang w:val="es-ES"/>
              </w:rPr>
              <w:t>margen exterior superior</w:t>
            </w:r>
          </w:p>
        </w:tc>
        <w:tc>
          <w:tcPr>
            <w:tcW w:w="0" w:type="auto"/>
            <w:hideMark/>
          </w:tcPr>
          <w:p w14:paraId="7555E4CC" w14:textId="77777777" w:rsidR="00EF6D1A" w:rsidRPr="00904F88" w:rsidRDefault="00EF6D1A" w:rsidP="003C091B">
            <w:pPr>
              <w:rPr>
                <w:lang w:val="es-ES"/>
              </w:rPr>
            </w:pPr>
            <w:r w:rsidRPr="00904F88">
              <w:rPr>
                <w:lang w:val="es-ES"/>
              </w:rPr>
              <w:t>auto | distancia | porcentaje</w:t>
            </w:r>
          </w:p>
        </w:tc>
      </w:tr>
      <w:tr w:rsidR="00EF6D1A" w:rsidRPr="00904F88" w14:paraId="479244A8" w14:textId="77777777" w:rsidTr="003C091B">
        <w:tc>
          <w:tcPr>
            <w:tcW w:w="0" w:type="auto"/>
            <w:hideMark/>
          </w:tcPr>
          <w:p w14:paraId="16010C89" w14:textId="77777777" w:rsidR="00EF6D1A" w:rsidRPr="00904F88" w:rsidRDefault="00EF6D1A" w:rsidP="003C091B">
            <w:pPr>
              <w:rPr>
                <w:lang w:val="es-ES"/>
              </w:rPr>
            </w:pPr>
            <w:hyperlink r:id="rId313" w:anchor="margin-lados" w:history="1">
              <w:r w:rsidRPr="00904F88">
                <w:rPr>
                  <w:rStyle w:val="Hipervnculo"/>
                  <w:lang w:val="es-ES"/>
                </w:rPr>
                <w:t>margin-right</w:t>
              </w:r>
            </w:hyperlink>
          </w:p>
        </w:tc>
        <w:tc>
          <w:tcPr>
            <w:tcW w:w="0" w:type="auto"/>
            <w:hideMark/>
          </w:tcPr>
          <w:p w14:paraId="414AA4BC" w14:textId="77777777" w:rsidR="00EF6D1A" w:rsidRPr="00904F88" w:rsidRDefault="00EF6D1A" w:rsidP="003C091B">
            <w:pPr>
              <w:rPr>
                <w:lang w:val="es-ES"/>
              </w:rPr>
            </w:pPr>
            <w:r w:rsidRPr="00904F88">
              <w:rPr>
                <w:lang w:val="es-ES"/>
              </w:rPr>
              <w:t>margen exterior derecho</w:t>
            </w:r>
          </w:p>
        </w:tc>
        <w:tc>
          <w:tcPr>
            <w:tcW w:w="0" w:type="auto"/>
            <w:hideMark/>
          </w:tcPr>
          <w:p w14:paraId="679E8647" w14:textId="77777777" w:rsidR="00EF6D1A" w:rsidRPr="00904F88" w:rsidRDefault="00EF6D1A" w:rsidP="003C091B">
            <w:pPr>
              <w:rPr>
                <w:lang w:val="es-ES"/>
              </w:rPr>
            </w:pPr>
            <w:r w:rsidRPr="00904F88">
              <w:rPr>
                <w:lang w:val="es-ES"/>
              </w:rPr>
              <w:t>auto | distancia | porcentaje</w:t>
            </w:r>
          </w:p>
        </w:tc>
      </w:tr>
      <w:tr w:rsidR="00EF6D1A" w:rsidRPr="00904F88" w14:paraId="79511932" w14:textId="77777777" w:rsidTr="003C091B">
        <w:tc>
          <w:tcPr>
            <w:tcW w:w="0" w:type="auto"/>
            <w:hideMark/>
          </w:tcPr>
          <w:p w14:paraId="5160CC54" w14:textId="77777777" w:rsidR="00EF6D1A" w:rsidRPr="00904F88" w:rsidRDefault="00EF6D1A" w:rsidP="003C091B">
            <w:pPr>
              <w:rPr>
                <w:lang w:val="es-ES"/>
              </w:rPr>
            </w:pPr>
            <w:hyperlink r:id="rId314" w:anchor="margin-lados" w:history="1">
              <w:r w:rsidRPr="00904F88">
                <w:rPr>
                  <w:rStyle w:val="Hipervnculo"/>
                  <w:lang w:val="es-ES"/>
                </w:rPr>
                <w:t>margin-bottom</w:t>
              </w:r>
            </w:hyperlink>
          </w:p>
        </w:tc>
        <w:tc>
          <w:tcPr>
            <w:tcW w:w="0" w:type="auto"/>
            <w:hideMark/>
          </w:tcPr>
          <w:p w14:paraId="098B908E" w14:textId="77777777" w:rsidR="00EF6D1A" w:rsidRPr="00904F88" w:rsidRDefault="00EF6D1A" w:rsidP="003C091B">
            <w:pPr>
              <w:rPr>
                <w:lang w:val="es-ES"/>
              </w:rPr>
            </w:pPr>
            <w:r w:rsidRPr="00904F88">
              <w:rPr>
                <w:lang w:val="es-ES"/>
              </w:rPr>
              <w:t>margen exterior inferior</w:t>
            </w:r>
          </w:p>
        </w:tc>
        <w:tc>
          <w:tcPr>
            <w:tcW w:w="0" w:type="auto"/>
            <w:hideMark/>
          </w:tcPr>
          <w:p w14:paraId="4A35497D" w14:textId="77777777" w:rsidR="00EF6D1A" w:rsidRPr="00904F88" w:rsidRDefault="00EF6D1A" w:rsidP="003C091B">
            <w:pPr>
              <w:rPr>
                <w:lang w:val="es-ES"/>
              </w:rPr>
            </w:pPr>
            <w:r w:rsidRPr="00904F88">
              <w:rPr>
                <w:lang w:val="es-ES"/>
              </w:rPr>
              <w:t>auto | distancia | porcentaje</w:t>
            </w:r>
          </w:p>
        </w:tc>
      </w:tr>
      <w:tr w:rsidR="00EF6D1A" w:rsidRPr="00904F88" w14:paraId="584EB5C8" w14:textId="77777777" w:rsidTr="003C091B">
        <w:tc>
          <w:tcPr>
            <w:tcW w:w="0" w:type="auto"/>
            <w:hideMark/>
          </w:tcPr>
          <w:p w14:paraId="37409CBC" w14:textId="77777777" w:rsidR="00EF6D1A" w:rsidRPr="00904F88" w:rsidRDefault="00EF6D1A" w:rsidP="003C091B">
            <w:pPr>
              <w:rPr>
                <w:lang w:val="es-ES"/>
              </w:rPr>
            </w:pPr>
            <w:hyperlink r:id="rId315" w:anchor="margin-lados" w:history="1">
              <w:r w:rsidRPr="00904F88">
                <w:rPr>
                  <w:rStyle w:val="Hipervnculo"/>
                  <w:lang w:val="es-ES"/>
                </w:rPr>
                <w:t>margin-left</w:t>
              </w:r>
            </w:hyperlink>
          </w:p>
        </w:tc>
        <w:tc>
          <w:tcPr>
            <w:tcW w:w="0" w:type="auto"/>
            <w:hideMark/>
          </w:tcPr>
          <w:p w14:paraId="44C99EA8" w14:textId="77777777" w:rsidR="00EF6D1A" w:rsidRPr="00904F88" w:rsidRDefault="00EF6D1A" w:rsidP="003C091B">
            <w:pPr>
              <w:rPr>
                <w:lang w:val="es-ES"/>
              </w:rPr>
            </w:pPr>
            <w:r w:rsidRPr="00904F88">
              <w:rPr>
                <w:lang w:val="es-ES"/>
              </w:rPr>
              <w:t>margen exterior izquierdo</w:t>
            </w:r>
          </w:p>
        </w:tc>
        <w:tc>
          <w:tcPr>
            <w:tcW w:w="0" w:type="auto"/>
            <w:hideMark/>
          </w:tcPr>
          <w:p w14:paraId="05D85C04" w14:textId="77777777" w:rsidR="00EF6D1A" w:rsidRPr="00904F88" w:rsidRDefault="00EF6D1A" w:rsidP="003C091B">
            <w:pPr>
              <w:rPr>
                <w:lang w:val="es-ES"/>
              </w:rPr>
            </w:pPr>
            <w:r w:rsidRPr="00904F88">
              <w:rPr>
                <w:lang w:val="es-ES"/>
              </w:rPr>
              <w:t>auto | distancia | porcentaje</w:t>
            </w:r>
          </w:p>
        </w:tc>
      </w:tr>
      <w:tr w:rsidR="00EF6D1A" w:rsidRPr="00904F88" w14:paraId="335DB581" w14:textId="77777777" w:rsidTr="003C091B">
        <w:tc>
          <w:tcPr>
            <w:tcW w:w="0" w:type="auto"/>
            <w:hideMark/>
          </w:tcPr>
          <w:p w14:paraId="5EA09990" w14:textId="77777777" w:rsidR="00EF6D1A" w:rsidRPr="00904F88" w:rsidRDefault="00EF6D1A" w:rsidP="003C091B">
            <w:pPr>
              <w:rPr>
                <w:lang w:val="es-ES"/>
              </w:rPr>
            </w:pPr>
            <w:hyperlink r:id="rId316" w:anchor="padding" w:history="1">
              <w:r w:rsidRPr="00904F88">
                <w:rPr>
                  <w:rStyle w:val="Hipervnculo"/>
                  <w:lang w:val="es-ES"/>
                </w:rPr>
                <w:t>padding</w:t>
              </w:r>
            </w:hyperlink>
          </w:p>
        </w:tc>
        <w:tc>
          <w:tcPr>
            <w:tcW w:w="0" w:type="auto"/>
            <w:hideMark/>
          </w:tcPr>
          <w:p w14:paraId="52301655" w14:textId="77777777" w:rsidR="00EF6D1A" w:rsidRPr="00904F88" w:rsidRDefault="00EF6D1A" w:rsidP="003C091B">
            <w:pPr>
              <w:rPr>
                <w:lang w:val="es-ES"/>
              </w:rPr>
            </w:pPr>
            <w:r w:rsidRPr="00904F88">
              <w:rPr>
                <w:lang w:val="es-ES"/>
              </w:rPr>
              <w:t>cuatro márgenes interiores simultáneamente</w:t>
            </w:r>
          </w:p>
        </w:tc>
        <w:tc>
          <w:tcPr>
            <w:tcW w:w="0" w:type="auto"/>
            <w:hideMark/>
          </w:tcPr>
          <w:p w14:paraId="19D59FBC" w14:textId="77777777" w:rsidR="00EF6D1A" w:rsidRPr="00904F88" w:rsidRDefault="00EF6D1A" w:rsidP="003C091B">
            <w:pPr>
              <w:rPr>
                <w:lang w:val="es-ES"/>
              </w:rPr>
            </w:pPr>
            <w:r w:rsidRPr="00904F88">
              <w:rPr>
                <w:lang w:val="es-ES"/>
              </w:rPr>
              <w:t>[ distancia | porcentaje ] {1, 4}</w:t>
            </w:r>
          </w:p>
        </w:tc>
      </w:tr>
      <w:tr w:rsidR="00EF6D1A" w:rsidRPr="00904F88" w14:paraId="01162E99" w14:textId="77777777" w:rsidTr="003C091B">
        <w:tc>
          <w:tcPr>
            <w:tcW w:w="0" w:type="auto"/>
            <w:hideMark/>
          </w:tcPr>
          <w:p w14:paraId="2D08F746" w14:textId="77777777" w:rsidR="00EF6D1A" w:rsidRPr="00904F88" w:rsidRDefault="00EF6D1A" w:rsidP="003C091B">
            <w:pPr>
              <w:rPr>
                <w:lang w:val="es-ES"/>
              </w:rPr>
            </w:pPr>
            <w:hyperlink r:id="rId317" w:anchor="padding-lados" w:history="1">
              <w:r w:rsidRPr="00904F88">
                <w:rPr>
                  <w:rStyle w:val="Hipervnculo"/>
                  <w:lang w:val="es-ES"/>
                </w:rPr>
                <w:t>padding-top</w:t>
              </w:r>
            </w:hyperlink>
          </w:p>
        </w:tc>
        <w:tc>
          <w:tcPr>
            <w:tcW w:w="0" w:type="auto"/>
            <w:hideMark/>
          </w:tcPr>
          <w:p w14:paraId="4C02F100" w14:textId="77777777" w:rsidR="00EF6D1A" w:rsidRPr="00904F88" w:rsidRDefault="00EF6D1A" w:rsidP="003C091B">
            <w:pPr>
              <w:rPr>
                <w:lang w:val="es-ES"/>
              </w:rPr>
            </w:pPr>
            <w:r w:rsidRPr="00904F88">
              <w:rPr>
                <w:lang w:val="es-ES"/>
              </w:rPr>
              <w:t>margen interior superior</w:t>
            </w:r>
          </w:p>
        </w:tc>
        <w:tc>
          <w:tcPr>
            <w:tcW w:w="0" w:type="auto"/>
            <w:hideMark/>
          </w:tcPr>
          <w:p w14:paraId="27E46C29" w14:textId="77777777" w:rsidR="00EF6D1A" w:rsidRPr="00904F88" w:rsidRDefault="00EF6D1A" w:rsidP="003C091B">
            <w:pPr>
              <w:rPr>
                <w:lang w:val="es-ES"/>
              </w:rPr>
            </w:pPr>
            <w:r w:rsidRPr="00904F88">
              <w:rPr>
                <w:lang w:val="es-ES"/>
              </w:rPr>
              <w:t>distancia | porcentaje</w:t>
            </w:r>
          </w:p>
        </w:tc>
      </w:tr>
      <w:tr w:rsidR="00EF6D1A" w:rsidRPr="00904F88" w14:paraId="1A8B689F" w14:textId="77777777" w:rsidTr="003C091B">
        <w:tc>
          <w:tcPr>
            <w:tcW w:w="0" w:type="auto"/>
            <w:hideMark/>
          </w:tcPr>
          <w:p w14:paraId="4B0664EB" w14:textId="77777777" w:rsidR="00EF6D1A" w:rsidRPr="00904F88" w:rsidRDefault="00EF6D1A" w:rsidP="003C091B">
            <w:pPr>
              <w:rPr>
                <w:lang w:val="es-ES"/>
              </w:rPr>
            </w:pPr>
            <w:hyperlink r:id="rId318" w:anchor="padding-lados" w:history="1">
              <w:r w:rsidRPr="00904F88">
                <w:rPr>
                  <w:rStyle w:val="Hipervnculo"/>
                  <w:lang w:val="es-ES"/>
                </w:rPr>
                <w:t>padding-right</w:t>
              </w:r>
            </w:hyperlink>
          </w:p>
        </w:tc>
        <w:tc>
          <w:tcPr>
            <w:tcW w:w="0" w:type="auto"/>
            <w:hideMark/>
          </w:tcPr>
          <w:p w14:paraId="4F5A7432" w14:textId="77777777" w:rsidR="00EF6D1A" w:rsidRPr="00904F88" w:rsidRDefault="00EF6D1A" w:rsidP="003C091B">
            <w:pPr>
              <w:rPr>
                <w:lang w:val="es-ES"/>
              </w:rPr>
            </w:pPr>
            <w:r w:rsidRPr="00904F88">
              <w:rPr>
                <w:lang w:val="es-ES"/>
              </w:rPr>
              <w:t>margen interior derecho</w:t>
            </w:r>
          </w:p>
        </w:tc>
        <w:tc>
          <w:tcPr>
            <w:tcW w:w="0" w:type="auto"/>
            <w:hideMark/>
          </w:tcPr>
          <w:p w14:paraId="5C288BE3" w14:textId="77777777" w:rsidR="00EF6D1A" w:rsidRPr="00904F88" w:rsidRDefault="00EF6D1A" w:rsidP="003C091B">
            <w:pPr>
              <w:rPr>
                <w:lang w:val="es-ES"/>
              </w:rPr>
            </w:pPr>
            <w:r w:rsidRPr="00904F88">
              <w:rPr>
                <w:lang w:val="es-ES"/>
              </w:rPr>
              <w:t>distancia | porcentaje</w:t>
            </w:r>
          </w:p>
        </w:tc>
      </w:tr>
      <w:tr w:rsidR="00EF6D1A" w:rsidRPr="00904F88" w14:paraId="6844E618" w14:textId="77777777" w:rsidTr="003C091B">
        <w:tc>
          <w:tcPr>
            <w:tcW w:w="0" w:type="auto"/>
            <w:hideMark/>
          </w:tcPr>
          <w:p w14:paraId="7139577A" w14:textId="77777777" w:rsidR="00EF6D1A" w:rsidRPr="00904F88" w:rsidRDefault="00EF6D1A" w:rsidP="003C091B">
            <w:pPr>
              <w:rPr>
                <w:lang w:val="es-ES"/>
              </w:rPr>
            </w:pPr>
            <w:hyperlink r:id="rId319" w:anchor="padding-lados" w:history="1">
              <w:r w:rsidRPr="00904F88">
                <w:rPr>
                  <w:rStyle w:val="Hipervnculo"/>
                  <w:lang w:val="es-ES"/>
                </w:rPr>
                <w:t>padding-bottom</w:t>
              </w:r>
            </w:hyperlink>
          </w:p>
        </w:tc>
        <w:tc>
          <w:tcPr>
            <w:tcW w:w="0" w:type="auto"/>
            <w:hideMark/>
          </w:tcPr>
          <w:p w14:paraId="3FDDDA9B" w14:textId="77777777" w:rsidR="00EF6D1A" w:rsidRPr="00904F88" w:rsidRDefault="00EF6D1A" w:rsidP="003C091B">
            <w:pPr>
              <w:rPr>
                <w:lang w:val="es-ES"/>
              </w:rPr>
            </w:pPr>
            <w:r w:rsidRPr="00904F88">
              <w:rPr>
                <w:lang w:val="es-ES"/>
              </w:rPr>
              <w:t>margen interior inferior</w:t>
            </w:r>
          </w:p>
        </w:tc>
        <w:tc>
          <w:tcPr>
            <w:tcW w:w="0" w:type="auto"/>
            <w:hideMark/>
          </w:tcPr>
          <w:p w14:paraId="3D184CBE" w14:textId="77777777" w:rsidR="00EF6D1A" w:rsidRPr="00904F88" w:rsidRDefault="00EF6D1A" w:rsidP="003C091B">
            <w:pPr>
              <w:rPr>
                <w:lang w:val="es-ES"/>
              </w:rPr>
            </w:pPr>
            <w:r w:rsidRPr="00904F88">
              <w:rPr>
                <w:lang w:val="es-ES"/>
              </w:rPr>
              <w:t>distancia | porcentaje</w:t>
            </w:r>
          </w:p>
        </w:tc>
      </w:tr>
      <w:tr w:rsidR="00EF6D1A" w:rsidRPr="00904F88" w14:paraId="7753CDF3" w14:textId="77777777" w:rsidTr="003C091B">
        <w:tc>
          <w:tcPr>
            <w:tcW w:w="0" w:type="auto"/>
            <w:hideMark/>
          </w:tcPr>
          <w:p w14:paraId="363C1517" w14:textId="77777777" w:rsidR="00EF6D1A" w:rsidRPr="00904F88" w:rsidRDefault="00EF6D1A" w:rsidP="003C091B">
            <w:pPr>
              <w:rPr>
                <w:lang w:val="es-ES"/>
              </w:rPr>
            </w:pPr>
            <w:hyperlink r:id="rId320" w:anchor="padding-lados" w:history="1">
              <w:r w:rsidRPr="00904F88">
                <w:rPr>
                  <w:rStyle w:val="Hipervnculo"/>
                  <w:lang w:val="es-ES"/>
                </w:rPr>
                <w:t>padding-left</w:t>
              </w:r>
            </w:hyperlink>
          </w:p>
        </w:tc>
        <w:tc>
          <w:tcPr>
            <w:tcW w:w="0" w:type="auto"/>
            <w:hideMark/>
          </w:tcPr>
          <w:p w14:paraId="3A01DC30" w14:textId="77777777" w:rsidR="00EF6D1A" w:rsidRPr="00904F88" w:rsidRDefault="00EF6D1A" w:rsidP="003C091B">
            <w:pPr>
              <w:rPr>
                <w:lang w:val="es-ES"/>
              </w:rPr>
            </w:pPr>
            <w:r w:rsidRPr="00904F88">
              <w:rPr>
                <w:lang w:val="es-ES"/>
              </w:rPr>
              <w:t xml:space="preserve">margen interior </w:t>
            </w:r>
            <w:r w:rsidRPr="00904F88">
              <w:rPr>
                <w:lang w:val="es-ES"/>
              </w:rPr>
              <w:lastRenderedPageBreak/>
              <w:t>izquierdo</w:t>
            </w:r>
          </w:p>
        </w:tc>
        <w:tc>
          <w:tcPr>
            <w:tcW w:w="0" w:type="auto"/>
            <w:hideMark/>
          </w:tcPr>
          <w:p w14:paraId="7468E631" w14:textId="77777777" w:rsidR="00EF6D1A" w:rsidRPr="00904F88" w:rsidRDefault="00EF6D1A" w:rsidP="003C091B">
            <w:pPr>
              <w:rPr>
                <w:lang w:val="es-ES"/>
              </w:rPr>
            </w:pPr>
            <w:r w:rsidRPr="00904F88">
              <w:rPr>
                <w:lang w:val="es-ES"/>
              </w:rPr>
              <w:lastRenderedPageBreak/>
              <w:t>distancia | porcentaje</w:t>
            </w:r>
          </w:p>
        </w:tc>
      </w:tr>
      <w:tr w:rsidR="00EF6D1A" w:rsidRPr="00904F88" w14:paraId="50FCD992" w14:textId="77777777" w:rsidTr="003C091B">
        <w:tc>
          <w:tcPr>
            <w:tcW w:w="0" w:type="auto"/>
            <w:gridSpan w:val="3"/>
            <w:shd w:val="clear" w:color="auto" w:fill="FDE9D9" w:themeFill="accent6" w:themeFillTint="33"/>
            <w:hideMark/>
          </w:tcPr>
          <w:p w14:paraId="6510CFB2" w14:textId="77777777" w:rsidR="00EF6D1A" w:rsidRPr="00904F88" w:rsidRDefault="00EF6D1A" w:rsidP="003C091B">
            <w:pPr>
              <w:rPr>
                <w:b/>
                <w:bCs/>
                <w:lang w:val="es-ES"/>
              </w:rPr>
            </w:pPr>
            <w:r w:rsidRPr="00904F88">
              <w:rPr>
                <w:b/>
                <w:bCs/>
                <w:lang w:val="es-ES"/>
              </w:rPr>
              <w:t>Fondos</w:t>
            </w:r>
          </w:p>
        </w:tc>
      </w:tr>
      <w:tr w:rsidR="00EF6D1A" w:rsidRPr="00904F88" w14:paraId="0AD2B9F3" w14:textId="77777777" w:rsidTr="003C091B">
        <w:tc>
          <w:tcPr>
            <w:tcW w:w="0" w:type="auto"/>
            <w:shd w:val="clear" w:color="auto" w:fill="FDE9D9" w:themeFill="accent6" w:themeFillTint="33"/>
            <w:hideMark/>
          </w:tcPr>
          <w:p w14:paraId="0F33A430"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4B2E795D"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50F2B9E7" w14:textId="77777777" w:rsidR="00EF6D1A" w:rsidRPr="00904F88" w:rsidRDefault="00EF6D1A" w:rsidP="003C091B">
            <w:pPr>
              <w:rPr>
                <w:b/>
                <w:bCs/>
                <w:lang w:val="es-ES"/>
              </w:rPr>
            </w:pPr>
            <w:r w:rsidRPr="00904F88">
              <w:rPr>
                <w:b/>
                <w:bCs/>
                <w:lang w:val="es-ES"/>
              </w:rPr>
              <w:t>Valores</w:t>
            </w:r>
          </w:p>
        </w:tc>
      </w:tr>
      <w:tr w:rsidR="00EF6D1A" w:rsidRPr="00904F88" w14:paraId="71A97805" w14:textId="77777777" w:rsidTr="003C091B">
        <w:tc>
          <w:tcPr>
            <w:tcW w:w="0" w:type="auto"/>
            <w:hideMark/>
          </w:tcPr>
          <w:p w14:paraId="51344963" w14:textId="77777777" w:rsidR="00EF6D1A" w:rsidRPr="00904F88" w:rsidRDefault="00EF6D1A" w:rsidP="003C091B">
            <w:pPr>
              <w:rPr>
                <w:lang w:val="es-ES"/>
              </w:rPr>
            </w:pPr>
            <w:hyperlink r:id="rId321" w:anchor="background" w:history="1">
              <w:r w:rsidRPr="00904F88">
                <w:rPr>
                  <w:rStyle w:val="Hipervnculo"/>
                  <w:lang w:val="es-ES"/>
                </w:rPr>
                <w:t>background</w:t>
              </w:r>
            </w:hyperlink>
          </w:p>
        </w:tc>
        <w:tc>
          <w:tcPr>
            <w:tcW w:w="0" w:type="auto"/>
            <w:hideMark/>
          </w:tcPr>
          <w:p w14:paraId="5DF037F3" w14:textId="77777777" w:rsidR="00EF6D1A" w:rsidRPr="00904F88" w:rsidRDefault="00EF6D1A" w:rsidP="003C091B">
            <w:pPr>
              <w:rPr>
                <w:lang w:val="es-ES"/>
              </w:rPr>
            </w:pPr>
            <w:r w:rsidRPr="00904F88">
              <w:rPr>
                <w:lang w:val="es-ES"/>
              </w:rPr>
              <w:t>propiedad compuesta</w:t>
            </w:r>
          </w:p>
        </w:tc>
        <w:tc>
          <w:tcPr>
            <w:tcW w:w="0" w:type="auto"/>
            <w:hideMark/>
          </w:tcPr>
          <w:p w14:paraId="639F4F13" w14:textId="77777777" w:rsidR="00EF6D1A" w:rsidRPr="00015106" w:rsidRDefault="00EF6D1A" w:rsidP="003C091B">
            <w:r w:rsidRPr="00015106">
              <w:t>background-attachment || background-color || background-image || background-position || background-repeat</w:t>
            </w:r>
          </w:p>
        </w:tc>
      </w:tr>
      <w:tr w:rsidR="00EF6D1A" w:rsidRPr="00904F88" w14:paraId="2829EAA2" w14:textId="77777777" w:rsidTr="003C091B">
        <w:tc>
          <w:tcPr>
            <w:tcW w:w="0" w:type="auto"/>
            <w:hideMark/>
          </w:tcPr>
          <w:p w14:paraId="0D6E5C25" w14:textId="77777777" w:rsidR="00EF6D1A" w:rsidRPr="00904F88" w:rsidRDefault="00EF6D1A" w:rsidP="003C091B">
            <w:pPr>
              <w:rPr>
                <w:lang w:val="es-ES"/>
              </w:rPr>
            </w:pPr>
            <w:hyperlink r:id="rId322" w:anchor="fondos-multiples" w:history="1">
              <w:r w:rsidRPr="00904F88">
                <w:rPr>
                  <w:rStyle w:val="Hipervnculo"/>
                  <w:lang w:val="es-ES"/>
                </w:rPr>
                <w:t>background</w:t>
              </w:r>
            </w:hyperlink>
          </w:p>
        </w:tc>
        <w:tc>
          <w:tcPr>
            <w:tcW w:w="0" w:type="auto"/>
            <w:hideMark/>
          </w:tcPr>
          <w:p w14:paraId="5DD1A286" w14:textId="77777777" w:rsidR="00EF6D1A" w:rsidRPr="00904F88" w:rsidRDefault="00EF6D1A" w:rsidP="003C091B">
            <w:pPr>
              <w:rPr>
                <w:lang w:val="es-ES"/>
              </w:rPr>
            </w:pPr>
            <w:r w:rsidRPr="00904F88">
              <w:rPr>
                <w:lang w:val="es-ES"/>
              </w:rPr>
              <w:t>fondos múltiples</w:t>
            </w:r>
          </w:p>
        </w:tc>
        <w:tc>
          <w:tcPr>
            <w:tcW w:w="0" w:type="auto"/>
            <w:hideMark/>
          </w:tcPr>
          <w:p w14:paraId="4E54D987" w14:textId="77777777" w:rsidR="00EF6D1A" w:rsidRPr="00904F88" w:rsidRDefault="00EF6D1A" w:rsidP="003C091B">
            <w:pPr>
              <w:rPr>
                <w:lang w:val="es-ES"/>
              </w:rPr>
            </w:pPr>
            <w:r w:rsidRPr="00904F88">
              <w:rPr>
                <w:lang w:val="es-ES"/>
              </w:rPr>
              <w:t>separados por comas</w:t>
            </w:r>
          </w:p>
        </w:tc>
      </w:tr>
      <w:tr w:rsidR="00EF6D1A" w:rsidRPr="00904F88" w14:paraId="673177C4" w14:textId="77777777" w:rsidTr="003C091B">
        <w:tc>
          <w:tcPr>
            <w:tcW w:w="0" w:type="auto"/>
            <w:hideMark/>
          </w:tcPr>
          <w:p w14:paraId="6B1B137A" w14:textId="77777777" w:rsidR="00EF6D1A" w:rsidRPr="00904F88" w:rsidRDefault="00EF6D1A" w:rsidP="003C091B">
            <w:pPr>
              <w:rPr>
                <w:lang w:val="es-ES"/>
              </w:rPr>
            </w:pPr>
            <w:hyperlink r:id="rId323" w:anchor="background-attachment" w:history="1">
              <w:r w:rsidRPr="00904F88">
                <w:rPr>
                  <w:rStyle w:val="Hipervnculo"/>
                  <w:lang w:val="es-ES"/>
                </w:rPr>
                <w:t>background-attachment</w:t>
              </w:r>
            </w:hyperlink>
          </w:p>
        </w:tc>
        <w:tc>
          <w:tcPr>
            <w:tcW w:w="0" w:type="auto"/>
            <w:hideMark/>
          </w:tcPr>
          <w:p w14:paraId="08C72C3B" w14:textId="77777777" w:rsidR="00EF6D1A" w:rsidRPr="00904F88" w:rsidRDefault="00EF6D1A" w:rsidP="003C091B">
            <w:pPr>
              <w:rPr>
                <w:lang w:val="es-ES"/>
              </w:rPr>
            </w:pPr>
            <w:r w:rsidRPr="00904F88">
              <w:rPr>
                <w:lang w:val="es-ES"/>
              </w:rPr>
              <w:t>ligadura de la imagen</w:t>
            </w:r>
          </w:p>
        </w:tc>
        <w:tc>
          <w:tcPr>
            <w:tcW w:w="0" w:type="auto"/>
            <w:hideMark/>
          </w:tcPr>
          <w:p w14:paraId="5BF87F1E" w14:textId="77777777" w:rsidR="00EF6D1A" w:rsidRPr="00904F88" w:rsidRDefault="00EF6D1A" w:rsidP="003C091B">
            <w:pPr>
              <w:rPr>
                <w:lang w:val="es-ES"/>
              </w:rPr>
            </w:pPr>
            <w:r w:rsidRPr="00904F88">
              <w:rPr>
                <w:lang w:val="es-ES"/>
              </w:rPr>
              <w:t>fixed | scroll</w:t>
            </w:r>
          </w:p>
        </w:tc>
      </w:tr>
      <w:tr w:rsidR="00EF6D1A" w:rsidRPr="00904F88" w14:paraId="7756C870" w14:textId="77777777" w:rsidTr="003C091B">
        <w:tc>
          <w:tcPr>
            <w:tcW w:w="0" w:type="auto"/>
            <w:hideMark/>
          </w:tcPr>
          <w:p w14:paraId="6FCC7A2F" w14:textId="77777777" w:rsidR="00EF6D1A" w:rsidRPr="00904F88" w:rsidRDefault="00EF6D1A" w:rsidP="003C091B">
            <w:pPr>
              <w:rPr>
                <w:lang w:val="es-ES"/>
              </w:rPr>
            </w:pPr>
            <w:hyperlink r:id="rId324" w:anchor="background-color" w:history="1">
              <w:r w:rsidRPr="00904F88">
                <w:rPr>
                  <w:rStyle w:val="Hipervnculo"/>
                  <w:lang w:val="es-ES"/>
                </w:rPr>
                <w:t>background-color</w:t>
              </w:r>
            </w:hyperlink>
          </w:p>
        </w:tc>
        <w:tc>
          <w:tcPr>
            <w:tcW w:w="0" w:type="auto"/>
            <w:hideMark/>
          </w:tcPr>
          <w:p w14:paraId="12785111" w14:textId="77777777" w:rsidR="00EF6D1A" w:rsidRPr="00904F88" w:rsidRDefault="00EF6D1A" w:rsidP="003C091B">
            <w:pPr>
              <w:rPr>
                <w:lang w:val="es-ES"/>
              </w:rPr>
            </w:pPr>
            <w:r w:rsidRPr="00904F88">
              <w:rPr>
                <w:lang w:val="es-ES"/>
              </w:rPr>
              <w:t>color de fondo</w:t>
            </w:r>
          </w:p>
        </w:tc>
        <w:tc>
          <w:tcPr>
            <w:tcW w:w="0" w:type="auto"/>
            <w:hideMark/>
          </w:tcPr>
          <w:p w14:paraId="2CCAB38C" w14:textId="77777777" w:rsidR="00EF6D1A" w:rsidRPr="00904F88" w:rsidRDefault="00EF6D1A" w:rsidP="003C091B">
            <w:pPr>
              <w:rPr>
                <w:lang w:val="es-ES"/>
              </w:rPr>
            </w:pPr>
            <w:r w:rsidRPr="00904F88">
              <w:rPr>
                <w:lang w:val="es-ES"/>
              </w:rPr>
              <w:t>transparent | color</w:t>
            </w:r>
          </w:p>
        </w:tc>
      </w:tr>
      <w:tr w:rsidR="00EF6D1A" w:rsidRPr="00904F88" w14:paraId="5F50E4E4" w14:textId="77777777" w:rsidTr="003C091B">
        <w:tc>
          <w:tcPr>
            <w:tcW w:w="0" w:type="auto"/>
            <w:hideMark/>
          </w:tcPr>
          <w:p w14:paraId="575474EF" w14:textId="77777777" w:rsidR="00EF6D1A" w:rsidRPr="00904F88" w:rsidRDefault="00EF6D1A" w:rsidP="003C091B">
            <w:pPr>
              <w:rPr>
                <w:lang w:val="es-ES"/>
              </w:rPr>
            </w:pPr>
            <w:hyperlink r:id="rId325" w:anchor="background-image" w:history="1">
              <w:r w:rsidRPr="00904F88">
                <w:rPr>
                  <w:rStyle w:val="Hipervnculo"/>
                  <w:lang w:val="es-ES"/>
                </w:rPr>
                <w:t>background-image</w:t>
              </w:r>
            </w:hyperlink>
          </w:p>
        </w:tc>
        <w:tc>
          <w:tcPr>
            <w:tcW w:w="0" w:type="auto"/>
            <w:hideMark/>
          </w:tcPr>
          <w:p w14:paraId="5E16E597" w14:textId="77777777" w:rsidR="00EF6D1A" w:rsidRPr="00904F88" w:rsidRDefault="00EF6D1A" w:rsidP="003C091B">
            <w:pPr>
              <w:rPr>
                <w:lang w:val="es-ES"/>
              </w:rPr>
            </w:pPr>
            <w:r w:rsidRPr="00904F88">
              <w:rPr>
                <w:lang w:val="es-ES"/>
              </w:rPr>
              <w:t>imagen de fondo</w:t>
            </w:r>
          </w:p>
        </w:tc>
        <w:tc>
          <w:tcPr>
            <w:tcW w:w="0" w:type="auto"/>
            <w:hideMark/>
          </w:tcPr>
          <w:p w14:paraId="2F72B9DB" w14:textId="77777777" w:rsidR="00EF6D1A" w:rsidRPr="00904F88" w:rsidRDefault="00EF6D1A" w:rsidP="003C091B">
            <w:pPr>
              <w:rPr>
                <w:lang w:val="es-ES"/>
              </w:rPr>
            </w:pPr>
            <w:r w:rsidRPr="00904F88">
              <w:rPr>
                <w:lang w:val="es-ES"/>
              </w:rPr>
              <w:t>none | uri</w:t>
            </w:r>
          </w:p>
        </w:tc>
      </w:tr>
      <w:tr w:rsidR="00EF6D1A" w:rsidRPr="008702AC" w14:paraId="5917061C" w14:textId="77777777" w:rsidTr="003C091B">
        <w:tc>
          <w:tcPr>
            <w:tcW w:w="0" w:type="auto"/>
            <w:hideMark/>
          </w:tcPr>
          <w:p w14:paraId="3D69F2F8" w14:textId="77777777" w:rsidR="00EF6D1A" w:rsidRPr="00904F88" w:rsidRDefault="00EF6D1A" w:rsidP="003C091B">
            <w:pPr>
              <w:rPr>
                <w:lang w:val="es-ES"/>
              </w:rPr>
            </w:pPr>
            <w:hyperlink r:id="rId326" w:anchor="background-position" w:history="1">
              <w:r w:rsidRPr="00904F88">
                <w:rPr>
                  <w:rStyle w:val="Hipervnculo"/>
                  <w:lang w:val="es-ES"/>
                </w:rPr>
                <w:t>background-position</w:t>
              </w:r>
            </w:hyperlink>
          </w:p>
        </w:tc>
        <w:tc>
          <w:tcPr>
            <w:tcW w:w="0" w:type="auto"/>
            <w:hideMark/>
          </w:tcPr>
          <w:p w14:paraId="249ADC67" w14:textId="77777777" w:rsidR="00EF6D1A" w:rsidRPr="00904F88" w:rsidRDefault="00EF6D1A" w:rsidP="003C091B">
            <w:pPr>
              <w:rPr>
                <w:lang w:val="es-ES"/>
              </w:rPr>
            </w:pPr>
            <w:r w:rsidRPr="00904F88">
              <w:rPr>
                <w:lang w:val="es-ES"/>
              </w:rPr>
              <w:t>posición de la imagen de fondo</w:t>
            </w:r>
          </w:p>
        </w:tc>
        <w:tc>
          <w:tcPr>
            <w:tcW w:w="0" w:type="auto"/>
            <w:hideMark/>
          </w:tcPr>
          <w:p w14:paraId="640619C2" w14:textId="77777777" w:rsidR="00EF6D1A" w:rsidRPr="00904F88" w:rsidRDefault="00EF6D1A" w:rsidP="003C091B">
            <w:pPr>
              <w:rPr>
                <w:lang w:val="es-ES"/>
              </w:rPr>
            </w:pPr>
            <w:r w:rsidRPr="00904F88">
              <w:rPr>
                <w:lang w:val="es-ES"/>
              </w:rPr>
              <w:t>[ [ left | center | right | distancia | porcentaje] [ top | center | bottom | distancia | porcentaje] ]? | [ [ left | center | right ] || [ top | center | bottom ] ]</w:t>
            </w:r>
          </w:p>
        </w:tc>
      </w:tr>
      <w:tr w:rsidR="00EF6D1A" w:rsidRPr="00904F88" w14:paraId="3079D072" w14:textId="77777777" w:rsidTr="003C091B">
        <w:tc>
          <w:tcPr>
            <w:tcW w:w="0" w:type="auto"/>
            <w:hideMark/>
          </w:tcPr>
          <w:p w14:paraId="635249D2" w14:textId="77777777" w:rsidR="00EF6D1A" w:rsidRPr="00904F88" w:rsidRDefault="00EF6D1A" w:rsidP="003C091B">
            <w:pPr>
              <w:rPr>
                <w:lang w:val="es-ES"/>
              </w:rPr>
            </w:pPr>
            <w:hyperlink r:id="rId327" w:anchor="background-repeat" w:history="1">
              <w:r w:rsidRPr="00904F88">
                <w:rPr>
                  <w:rStyle w:val="Hipervnculo"/>
                  <w:lang w:val="es-ES"/>
                </w:rPr>
                <w:t>background-repeat</w:t>
              </w:r>
            </w:hyperlink>
          </w:p>
        </w:tc>
        <w:tc>
          <w:tcPr>
            <w:tcW w:w="0" w:type="auto"/>
            <w:hideMark/>
          </w:tcPr>
          <w:p w14:paraId="66E6DB79" w14:textId="77777777" w:rsidR="00EF6D1A" w:rsidRPr="00904F88" w:rsidRDefault="00EF6D1A" w:rsidP="003C091B">
            <w:pPr>
              <w:rPr>
                <w:lang w:val="es-ES"/>
              </w:rPr>
            </w:pPr>
            <w:r w:rsidRPr="00904F88">
              <w:rPr>
                <w:lang w:val="es-ES"/>
              </w:rPr>
              <w:t>repetición de la imagen de fondo</w:t>
            </w:r>
          </w:p>
        </w:tc>
        <w:tc>
          <w:tcPr>
            <w:tcW w:w="0" w:type="auto"/>
            <w:hideMark/>
          </w:tcPr>
          <w:p w14:paraId="417E9729" w14:textId="77777777" w:rsidR="00EF6D1A" w:rsidRPr="008702AC" w:rsidRDefault="00EF6D1A" w:rsidP="003C091B">
            <w:r w:rsidRPr="008702AC">
              <w:t>no-repeat | repeat | repeat-x | repeat-y | space | round</w:t>
            </w:r>
          </w:p>
        </w:tc>
      </w:tr>
      <w:tr w:rsidR="00EF6D1A" w:rsidRPr="00904F88" w14:paraId="3A01636D" w14:textId="77777777" w:rsidTr="003C091B">
        <w:tc>
          <w:tcPr>
            <w:tcW w:w="0" w:type="auto"/>
            <w:hideMark/>
          </w:tcPr>
          <w:p w14:paraId="4C3E6301" w14:textId="77777777" w:rsidR="00EF6D1A" w:rsidRPr="00904F88" w:rsidRDefault="00EF6D1A" w:rsidP="003C091B">
            <w:pPr>
              <w:rPr>
                <w:lang w:val="es-ES"/>
              </w:rPr>
            </w:pPr>
            <w:hyperlink r:id="rId328" w:anchor="background-clip" w:history="1">
              <w:r w:rsidRPr="00904F88">
                <w:rPr>
                  <w:rStyle w:val="Hipervnculo"/>
                  <w:lang w:val="es-ES"/>
                </w:rPr>
                <w:t>background-clip</w:t>
              </w:r>
            </w:hyperlink>
          </w:p>
        </w:tc>
        <w:tc>
          <w:tcPr>
            <w:tcW w:w="0" w:type="auto"/>
            <w:hideMark/>
          </w:tcPr>
          <w:p w14:paraId="1069030B" w14:textId="77777777" w:rsidR="00EF6D1A" w:rsidRPr="00904F88" w:rsidRDefault="00EF6D1A" w:rsidP="003C091B">
            <w:pPr>
              <w:rPr>
                <w:lang w:val="es-ES"/>
              </w:rPr>
            </w:pPr>
            <w:r w:rsidRPr="00904F88">
              <w:rPr>
                <w:lang w:val="es-ES"/>
              </w:rPr>
              <w:t>límite de la imagen de fondo</w:t>
            </w:r>
          </w:p>
        </w:tc>
        <w:tc>
          <w:tcPr>
            <w:tcW w:w="0" w:type="auto"/>
            <w:hideMark/>
          </w:tcPr>
          <w:p w14:paraId="27A68321" w14:textId="77777777" w:rsidR="00EF6D1A" w:rsidRPr="00015106" w:rsidRDefault="00EF6D1A" w:rsidP="003C091B">
            <w:r w:rsidRPr="00015106">
              <w:t>border-box | padding-box | content-box</w:t>
            </w:r>
          </w:p>
        </w:tc>
      </w:tr>
      <w:tr w:rsidR="00EF6D1A" w:rsidRPr="008702AC" w14:paraId="63C004BA" w14:textId="77777777" w:rsidTr="003C091B">
        <w:tc>
          <w:tcPr>
            <w:tcW w:w="0" w:type="auto"/>
            <w:hideMark/>
          </w:tcPr>
          <w:p w14:paraId="62502FA7" w14:textId="77777777" w:rsidR="00EF6D1A" w:rsidRPr="00904F88" w:rsidRDefault="00EF6D1A" w:rsidP="003C091B">
            <w:pPr>
              <w:rPr>
                <w:lang w:val="es-ES"/>
              </w:rPr>
            </w:pPr>
            <w:hyperlink r:id="rId329" w:anchor="background-size" w:history="1">
              <w:r w:rsidRPr="00904F88">
                <w:rPr>
                  <w:rStyle w:val="Hipervnculo"/>
                  <w:lang w:val="es-ES"/>
                </w:rPr>
                <w:t>background-size</w:t>
              </w:r>
            </w:hyperlink>
          </w:p>
        </w:tc>
        <w:tc>
          <w:tcPr>
            <w:tcW w:w="0" w:type="auto"/>
            <w:hideMark/>
          </w:tcPr>
          <w:p w14:paraId="3940F874" w14:textId="77777777" w:rsidR="00EF6D1A" w:rsidRPr="00904F88" w:rsidRDefault="00EF6D1A" w:rsidP="003C091B">
            <w:pPr>
              <w:rPr>
                <w:lang w:val="es-ES"/>
              </w:rPr>
            </w:pPr>
            <w:r w:rsidRPr="00904F88">
              <w:rPr>
                <w:lang w:val="es-ES"/>
              </w:rPr>
              <w:t>tamaño de la imagen de fondo</w:t>
            </w:r>
          </w:p>
        </w:tc>
        <w:tc>
          <w:tcPr>
            <w:tcW w:w="0" w:type="auto"/>
            <w:hideMark/>
          </w:tcPr>
          <w:p w14:paraId="0C884B5E" w14:textId="77777777" w:rsidR="00EF6D1A" w:rsidRPr="00904F88" w:rsidRDefault="00EF6D1A" w:rsidP="003C091B">
            <w:pPr>
              <w:rPr>
                <w:lang w:val="es-ES"/>
              </w:rPr>
            </w:pPr>
            <w:r w:rsidRPr="00904F88">
              <w:rPr>
                <w:lang w:val="es-ES"/>
              </w:rPr>
              <w:t>auto | [ distancia | porcentaje ] {2} | contain | cover</w:t>
            </w:r>
          </w:p>
        </w:tc>
      </w:tr>
      <w:tr w:rsidR="00EF6D1A" w:rsidRPr="00904F88" w14:paraId="5EE7FA22" w14:textId="77777777" w:rsidTr="003C091B">
        <w:tc>
          <w:tcPr>
            <w:tcW w:w="0" w:type="auto"/>
            <w:hideMark/>
          </w:tcPr>
          <w:p w14:paraId="58823A85" w14:textId="77777777" w:rsidR="00EF6D1A" w:rsidRPr="00904F88" w:rsidRDefault="00EF6D1A" w:rsidP="003C091B">
            <w:pPr>
              <w:rPr>
                <w:lang w:val="es-ES"/>
              </w:rPr>
            </w:pPr>
            <w:hyperlink r:id="rId330" w:anchor="background-origin" w:history="1">
              <w:r w:rsidRPr="00904F88">
                <w:rPr>
                  <w:rStyle w:val="Hipervnculo"/>
                  <w:lang w:val="es-ES"/>
                </w:rPr>
                <w:t>background-origin</w:t>
              </w:r>
            </w:hyperlink>
          </w:p>
        </w:tc>
        <w:tc>
          <w:tcPr>
            <w:tcW w:w="0" w:type="auto"/>
            <w:hideMark/>
          </w:tcPr>
          <w:p w14:paraId="170BF030" w14:textId="77777777" w:rsidR="00EF6D1A" w:rsidRPr="00904F88" w:rsidRDefault="00EF6D1A" w:rsidP="003C091B">
            <w:pPr>
              <w:rPr>
                <w:lang w:val="es-ES"/>
              </w:rPr>
            </w:pPr>
            <w:r w:rsidRPr="00904F88">
              <w:rPr>
                <w:lang w:val="es-ES"/>
              </w:rPr>
              <w:t>origen de la imagen de fondo</w:t>
            </w:r>
          </w:p>
        </w:tc>
        <w:tc>
          <w:tcPr>
            <w:tcW w:w="0" w:type="auto"/>
            <w:hideMark/>
          </w:tcPr>
          <w:p w14:paraId="400A1C2E" w14:textId="77777777" w:rsidR="00EF6D1A" w:rsidRPr="00015106" w:rsidRDefault="00EF6D1A" w:rsidP="003C091B">
            <w:r w:rsidRPr="00015106">
              <w:t>border-box | padding-box | content-box</w:t>
            </w:r>
          </w:p>
        </w:tc>
      </w:tr>
      <w:tr w:rsidR="00EF6D1A" w:rsidRPr="00904F88" w14:paraId="6B7ED7D6" w14:textId="77777777" w:rsidTr="003C091B">
        <w:tc>
          <w:tcPr>
            <w:tcW w:w="0" w:type="auto"/>
            <w:gridSpan w:val="3"/>
            <w:shd w:val="clear" w:color="auto" w:fill="FDE9D9" w:themeFill="accent6" w:themeFillTint="33"/>
            <w:hideMark/>
          </w:tcPr>
          <w:p w14:paraId="0473DA00" w14:textId="77777777" w:rsidR="00EF6D1A" w:rsidRPr="00904F88" w:rsidRDefault="00EF6D1A" w:rsidP="003C091B">
            <w:pPr>
              <w:rPr>
                <w:b/>
                <w:bCs/>
                <w:lang w:val="es-ES"/>
              </w:rPr>
            </w:pPr>
            <w:r w:rsidRPr="00904F88">
              <w:rPr>
                <w:b/>
                <w:bCs/>
                <w:lang w:val="es-ES"/>
              </w:rPr>
              <w:t>Modelo de caja / Tamaño</w:t>
            </w:r>
          </w:p>
        </w:tc>
      </w:tr>
      <w:tr w:rsidR="00EF6D1A" w:rsidRPr="00904F88" w14:paraId="172B8004" w14:textId="77777777" w:rsidTr="003C091B">
        <w:tc>
          <w:tcPr>
            <w:tcW w:w="0" w:type="auto"/>
            <w:shd w:val="clear" w:color="auto" w:fill="FDE9D9" w:themeFill="accent6" w:themeFillTint="33"/>
            <w:hideMark/>
          </w:tcPr>
          <w:p w14:paraId="7C2B2287"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1DD88391"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163C0228" w14:textId="77777777" w:rsidR="00EF6D1A" w:rsidRPr="00904F88" w:rsidRDefault="00EF6D1A" w:rsidP="003C091B">
            <w:pPr>
              <w:rPr>
                <w:b/>
                <w:bCs/>
                <w:lang w:val="es-ES"/>
              </w:rPr>
            </w:pPr>
            <w:r w:rsidRPr="00904F88">
              <w:rPr>
                <w:b/>
                <w:bCs/>
                <w:lang w:val="es-ES"/>
              </w:rPr>
              <w:t>Valores</w:t>
            </w:r>
          </w:p>
        </w:tc>
      </w:tr>
      <w:tr w:rsidR="00EF6D1A" w:rsidRPr="00904F88" w14:paraId="1E3CE9DB" w14:textId="77777777" w:rsidTr="003C091B">
        <w:tc>
          <w:tcPr>
            <w:tcW w:w="0" w:type="auto"/>
            <w:hideMark/>
          </w:tcPr>
          <w:p w14:paraId="7ADAD7DD" w14:textId="77777777" w:rsidR="00EF6D1A" w:rsidRPr="00904F88" w:rsidRDefault="00EF6D1A" w:rsidP="003C091B">
            <w:pPr>
              <w:rPr>
                <w:lang w:val="es-ES"/>
              </w:rPr>
            </w:pPr>
            <w:hyperlink r:id="rId331" w:anchor="display" w:history="1">
              <w:r w:rsidRPr="00904F88">
                <w:rPr>
                  <w:rStyle w:val="Hipervnculo"/>
                  <w:lang w:val="es-ES"/>
                </w:rPr>
                <w:t>display</w:t>
              </w:r>
            </w:hyperlink>
          </w:p>
        </w:tc>
        <w:tc>
          <w:tcPr>
            <w:tcW w:w="0" w:type="auto"/>
            <w:hideMark/>
          </w:tcPr>
          <w:p w14:paraId="38984541" w14:textId="77777777" w:rsidR="00EF6D1A" w:rsidRPr="00904F88" w:rsidRDefault="00EF6D1A" w:rsidP="003C091B">
            <w:pPr>
              <w:rPr>
                <w:lang w:val="es-ES"/>
              </w:rPr>
            </w:pPr>
            <w:r w:rsidRPr="00904F88">
              <w:rPr>
                <w:lang w:val="es-ES"/>
              </w:rPr>
              <w:t>tipo de caja</w:t>
            </w:r>
          </w:p>
        </w:tc>
        <w:tc>
          <w:tcPr>
            <w:tcW w:w="0" w:type="auto"/>
            <w:hideMark/>
          </w:tcPr>
          <w:p w14:paraId="44A58DC7" w14:textId="77777777" w:rsidR="00EF6D1A" w:rsidRPr="00015106" w:rsidRDefault="00EF6D1A" w:rsidP="003C091B">
            <w:r w:rsidRPr="00015106">
              <w:t>none | block | inline | inline-block | inline-table | list-item | run-in | table | table-caption | table-cell | table-column | table-column-group | table-footer-group | table-header-group | table-row | table-row-group | flex | inline-flex</w:t>
            </w:r>
          </w:p>
        </w:tc>
      </w:tr>
      <w:tr w:rsidR="00EF6D1A" w:rsidRPr="00904F88" w14:paraId="57110DB4" w14:textId="77777777" w:rsidTr="003C091B">
        <w:tc>
          <w:tcPr>
            <w:tcW w:w="0" w:type="auto"/>
            <w:hideMark/>
          </w:tcPr>
          <w:p w14:paraId="21E432E1" w14:textId="77777777" w:rsidR="00EF6D1A" w:rsidRPr="00904F88" w:rsidRDefault="00EF6D1A" w:rsidP="003C091B">
            <w:pPr>
              <w:rPr>
                <w:lang w:val="es-ES"/>
              </w:rPr>
            </w:pPr>
            <w:hyperlink r:id="rId332" w:anchor="box-sizing" w:history="1">
              <w:r w:rsidRPr="00904F88">
                <w:rPr>
                  <w:rStyle w:val="Hipervnculo"/>
                  <w:lang w:val="es-ES"/>
                </w:rPr>
                <w:t>box-sizing</w:t>
              </w:r>
            </w:hyperlink>
          </w:p>
        </w:tc>
        <w:tc>
          <w:tcPr>
            <w:tcW w:w="0" w:type="auto"/>
            <w:hideMark/>
          </w:tcPr>
          <w:p w14:paraId="4A809DAE" w14:textId="77777777" w:rsidR="00EF6D1A" w:rsidRPr="00904F88" w:rsidRDefault="00EF6D1A" w:rsidP="003C091B">
            <w:pPr>
              <w:rPr>
                <w:lang w:val="es-ES"/>
              </w:rPr>
            </w:pPr>
            <w:r w:rsidRPr="00904F88">
              <w:rPr>
                <w:lang w:val="es-ES"/>
              </w:rPr>
              <w:t>posición del borde y márgenes</w:t>
            </w:r>
          </w:p>
        </w:tc>
        <w:tc>
          <w:tcPr>
            <w:tcW w:w="0" w:type="auto"/>
            <w:hideMark/>
          </w:tcPr>
          <w:p w14:paraId="432E020A" w14:textId="77777777" w:rsidR="00EF6D1A" w:rsidRPr="00904F88" w:rsidRDefault="00EF6D1A" w:rsidP="003C091B">
            <w:pPr>
              <w:rPr>
                <w:lang w:val="es-ES"/>
              </w:rPr>
            </w:pPr>
            <w:r w:rsidRPr="00904F88">
              <w:rPr>
                <w:lang w:val="es-ES"/>
              </w:rPr>
              <w:t>border-box | content-box</w:t>
            </w:r>
          </w:p>
        </w:tc>
      </w:tr>
      <w:tr w:rsidR="00EF6D1A" w:rsidRPr="00904F88" w14:paraId="195A1C13" w14:textId="77777777" w:rsidTr="003C091B">
        <w:tc>
          <w:tcPr>
            <w:tcW w:w="0" w:type="auto"/>
            <w:hideMark/>
          </w:tcPr>
          <w:p w14:paraId="44478496" w14:textId="77777777" w:rsidR="00EF6D1A" w:rsidRPr="00904F88" w:rsidRDefault="00EF6D1A" w:rsidP="003C091B">
            <w:pPr>
              <w:rPr>
                <w:lang w:val="es-ES"/>
              </w:rPr>
            </w:pPr>
            <w:hyperlink r:id="rId333" w:anchor="width-height" w:history="1">
              <w:r w:rsidRPr="00904F88">
                <w:rPr>
                  <w:rStyle w:val="Hipervnculo"/>
                  <w:lang w:val="es-ES"/>
                </w:rPr>
                <w:t>width</w:t>
              </w:r>
            </w:hyperlink>
          </w:p>
        </w:tc>
        <w:tc>
          <w:tcPr>
            <w:tcW w:w="0" w:type="auto"/>
            <w:hideMark/>
          </w:tcPr>
          <w:p w14:paraId="06B6524D" w14:textId="77777777" w:rsidR="00EF6D1A" w:rsidRPr="00904F88" w:rsidRDefault="00EF6D1A" w:rsidP="003C091B">
            <w:pPr>
              <w:rPr>
                <w:lang w:val="es-ES"/>
              </w:rPr>
            </w:pPr>
            <w:r w:rsidRPr="00904F88">
              <w:rPr>
                <w:lang w:val="es-ES"/>
              </w:rPr>
              <w:t>anchura</w:t>
            </w:r>
          </w:p>
        </w:tc>
        <w:tc>
          <w:tcPr>
            <w:tcW w:w="0" w:type="auto"/>
            <w:hideMark/>
          </w:tcPr>
          <w:p w14:paraId="1B80055A" w14:textId="77777777" w:rsidR="00EF6D1A" w:rsidRPr="00904F88" w:rsidRDefault="00EF6D1A" w:rsidP="003C091B">
            <w:pPr>
              <w:rPr>
                <w:lang w:val="es-ES"/>
              </w:rPr>
            </w:pPr>
            <w:r w:rsidRPr="00904F88">
              <w:rPr>
                <w:lang w:val="es-ES"/>
              </w:rPr>
              <w:t>auto | distancia | porcentaje</w:t>
            </w:r>
          </w:p>
        </w:tc>
      </w:tr>
      <w:tr w:rsidR="00EF6D1A" w:rsidRPr="00904F88" w14:paraId="3055FD17" w14:textId="77777777" w:rsidTr="003C091B">
        <w:tc>
          <w:tcPr>
            <w:tcW w:w="0" w:type="auto"/>
            <w:hideMark/>
          </w:tcPr>
          <w:p w14:paraId="30F3B83B" w14:textId="77777777" w:rsidR="00EF6D1A" w:rsidRPr="00904F88" w:rsidRDefault="00EF6D1A" w:rsidP="003C091B">
            <w:pPr>
              <w:rPr>
                <w:lang w:val="es-ES"/>
              </w:rPr>
            </w:pPr>
            <w:hyperlink r:id="rId334" w:anchor="min-max-width-height" w:history="1">
              <w:r w:rsidRPr="00904F88">
                <w:rPr>
                  <w:rStyle w:val="Hipervnculo"/>
                  <w:lang w:val="es-ES"/>
                </w:rPr>
                <w:t>min-width</w:t>
              </w:r>
            </w:hyperlink>
          </w:p>
        </w:tc>
        <w:tc>
          <w:tcPr>
            <w:tcW w:w="0" w:type="auto"/>
            <w:hideMark/>
          </w:tcPr>
          <w:p w14:paraId="10EF732C" w14:textId="77777777" w:rsidR="00EF6D1A" w:rsidRPr="00904F88" w:rsidRDefault="00EF6D1A" w:rsidP="003C091B">
            <w:pPr>
              <w:rPr>
                <w:lang w:val="es-ES"/>
              </w:rPr>
            </w:pPr>
            <w:r w:rsidRPr="00904F88">
              <w:rPr>
                <w:lang w:val="es-ES"/>
              </w:rPr>
              <w:t>anchura mínima</w:t>
            </w:r>
          </w:p>
        </w:tc>
        <w:tc>
          <w:tcPr>
            <w:tcW w:w="0" w:type="auto"/>
            <w:hideMark/>
          </w:tcPr>
          <w:p w14:paraId="4D221A41" w14:textId="77777777" w:rsidR="00EF6D1A" w:rsidRPr="00904F88" w:rsidRDefault="00EF6D1A" w:rsidP="003C091B">
            <w:pPr>
              <w:rPr>
                <w:lang w:val="es-ES"/>
              </w:rPr>
            </w:pPr>
            <w:r w:rsidRPr="00904F88">
              <w:rPr>
                <w:lang w:val="es-ES"/>
              </w:rPr>
              <w:t>distancia | porcentaje</w:t>
            </w:r>
          </w:p>
        </w:tc>
      </w:tr>
      <w:tr w:rsidR="00EF6D1A" w:rsidRPr="00904F88" w14:paraId="3734E284" w14:textId="77777777" w:rsidTr="003C091B">
        <w:tc>
          <w:tcPr>
            <w:tcW w:w="0" w:type="auto"/>
            <w:hideMark/>
          </w:tcPr>
          <w:p w14:paraId="6DDB2E26" w14:textId="77777777" w:rsidR="00EF6D1A" w:rsidRPr="00904F88" w:rsidRDefault="00EF6D1A" w:rsidP="003C091B">
            <w:pPr>
              <w:rPr>
                <w:lang w:val="es-ES"/>
              </w:rPr>
            </w:pPr>
            <w:hyperlink r:id="rId335" w:anchor="min-max-width-height" w:history="1">
              <w:r w:rsidRPr="00904F88">
                <w:rPr>
                  <w:rStyle w:val="Hipervnculo"/>
                  <w:lang w:val="es-ES"/>
                </w:rPr>
                <w:t>max-width</w:t>
              </w:r>
            </w:hyperlink>
          </w:p>
        </w:tc>
        <w:tc>
          <w:tcPr>
            <w:tcW w:w="0" w:type="auto"/>
            <w:hideMark/>
          </w:tcPr>
          <w:p w14:paraId="0C865CFF" w14:textId="77777777" w:rsidR="00EF6D1A" w:rsidRPr="00904F88" w:rsidRDefault="00EF6D1A" w:rsidP="003C091B">
            <w:pPr>
              <w:rPr>
                <w:lang w:val="es-ES"/>
              </w:rPr>
            </w:pPr>
            <w:r w:rsidRPr="00904F88">
              <w:rPr>
                <w:lang w:val="es-ES"/>
              </w:rPr>
              <w:t>anchura máxima</w:t>
            </w:r>
          </w:p>
        </w:tc>
        <w:tc>
          <w:tcPr>
            <w:tcW w:w="0" w:type="auto"/>
            <w:hideMark/>
          </w:tcPr>
          <w:p w14:paraId="19AA5969" w14:textId="77777777" w:rsidR="00EF6D1A" w:rsidRPr="00904F88" w:rsidRDefault="00EF6D1A" w:rsidP="003C091B">
            <w:pPr>
              <w:rPr>
                <w:lang w:val="es-ES"/>
              </w:rPr>
            </w:pPr>
            <w:r w:rsidRPr="00904F88">
              <w:rPr>
                <w:lang w:val="es-ES"/>
              </w:rPr>
              <w:t>distancia | porcentaje</w:t>
            </w:r>
          </w:p>
        </w:tc>
      </w:tr>
      <w:tr w:rsidR="00EF6D1A" w:rsidRPr="00904F88" w14:paraId="0D9490BE" w14:textId="77777777" w:rsidTr="003C091B">
        <w:tc>
          <w:tcPr>
            <w:tcW w:w="0" w:type="auto"/>
            <w:hideMark/>
          </w:tcPr>
          <w:p w14:paraId="02E2C5D6" w14:textId="77777777" w:rsidR="00EF6D1A" w:rsidRPr="00904F88" w:rsidRDefault="00EF6D1A" w:rsidP="003C091B">
            <w:pPr>
              <w:rPr>
                <w:lang w:val="es-ES"/>
              </w:rPr>
            </w:pPr>
            <w:hyperlink r:id="rId336" w:anchor="width-height" w:history="1">
              <w:r w:rsidRPr="00904F88">
                <w:rPr>
                  <w:rStyle w:val="Hipervnculo"/>
                  <w:lang w:val="es-ES"/>
                </w:rPr>
                <w:t>height</w:t>
              </w:r>
            </w:hyperlink>
          </w:p>
        </w:tc>
        <w:tc>
          <w:tcPr>
            <w:tcW w:w="0" w:type="auto"/>
            <w:hideMark/>
          </w:tcPr>
          <w:p w14:paraId="50CC5B16" w14:textId="77777777" w:rsidR="00EF6D1A" w:rsidRPr="00904F88" w:rsidRDefault="00EF6D1A" w:rsidP="003C091B">
            <w:pPr>
              <w:rPr>
                <w:lang w:val="es-ES"/>
              </w:rPr>
            </w:pPr>
            <w:r w:rsidRPr="00904F88">
              <w:rPr>
                <w:lang w:val="es-ES"/>
              </w:rPr>
              <w:t>altura</w:t>
            </w:r>
          </w:p>
        </w:tc>
        <w:tc>
          <w:tcPr>
            <w:tcW w:w="0" w:type="auto"/>
            <w:hideMark/>
          </w:tcPr>
          <w:p w14:paraId="4ACF4B9D" w14:textId="77777777" w:rsidR="00EF6D1A" w:rsidRPr="00904F88" w:rsidRDefault="00EF6D1A" w:rsidP="003C091B">
            <w:pPr>
              <w:rPr>
                <w:lang w:val="es-ES"/>
              </w:rPr>
            </w:pPr>
            <w:r w:rsidRPr="00904F88">
              <w:rPr>
                <w:lang w:val="es-ES"/>
              </w:rPr>
              <w:t>auto | distancia | porcentaje</w:t>
            </w:r>
          </w:p>
        </w:tc>
      </w:tr>
      <w:tr w:rsidR="00EF6D1A" w:rsidRPr="00904F88" w14:paraId="34140409" w14:textId="77777777" w:rsidTr="003C091B">
        <w:tc>
          <w:tcPr>
            <w:tcW w:w="0" w:type="auto"/>
            <w:hideMark/>
          </w:tcPr>
          <w:p w14:paraId="1781802C" w14:textId="77777777" w:rsidR="00EF6D1A" w:rsidRPr="00904F88" w:rsidRDefault="00EF6D1A" w:rsidP="003C091B">
            <w:pPr>
              <w:rPr>
                <w:lang w:val="es-ES"/>
              </w:rPr>
            </w:pPr>
            <w:hyperlink r:id="rId337" w:anchor="min-max-width-height" w:history="1">
              <w:r w:rsidRPr="00904F88">
                <w:rPr>
                  <w:rStyle w:val="Hipervnculo"/>
                  <w:lang w:val="es-ES"/>
                </w:rPr>
                <w:t>min-height</w:t>
              </w:r>
            </w:hyperlink>
          </w:p>
        </w:tc>
        <w:tc>
          <w:tcPr>
            <w:tcW w:w="0" w:type="auto"/>
            <w:hideMark/>
          </w:tcPr>
          <w:p w14:paraId="5E1EE5D5" w14:textId="77777777" w:rsidR="00EF6D1A" w:rsidRPr="00904F88" w:rsidRDefault="00EF6D1A" w:rsidP="003C091B">
            <w:pPr>
              <w:rPr>
                <w:lang w:val="es-ES"/>
              </w:rPr>
            </w:pPr>
            <w:r w:rsidRPr="00904F88">
              <w:rPr>
                <w:lang w:val="es-ES"/>
              </w:rPr>
              <w:t>altura mínima</w:t>
            </w:r>
          </w:p>
        </w:tc>
        <w:tc>
          <w:tcPr>
            <w:tcW w:w="0" w:type="auto"/>
            <w:hideMark/>
          </w:tcPr>
          <w:p w14:paraId="62641204" w14:textId="77777777" w:rsidR="00EF6D1A" w:rsidRPr="00904F88" w:rsidRDefault="00EF6D1A" w:rsidP="003C091B">
            <w:pPr>
              <w:rPr>
                <w:lang w:val="es-ES"/>
              </w:rPr>
            </w:pPr>
            <w:r w:rsidRPr="00904F88">
              <w:rPr>
                <w:lang w:val="es-ES"/>
              </w:rPr>
              <w:t>distancia | porcentaje</w:t>
            </w:r>
          </w:p>
        </w:tc>
      </w:tr>
      <w:tr w:rsidR="00EF6D1A" w:rsidRPr="00904F88" w14:paraId="5AFDDD02" w14:textId="77777777" w:rsidTr="003C091B">
        <w:tc>
          <w:tcPr>
            <w:tcW w:w="0" w:type="auto"/>
            <w:hideMark/>
          </w:tcPr>
          <w:p w14:paraId="7EEBAC46" w14:textId="77777777" w:rsidR="00EF6D1A" w:rsidRPr="00904F88" w:rsidRDefault="00EF6D1A" w:rsidP="003C091B">
            <w:pPr>
              <w:rPr>
                <w:lang w:val="es-ES"/>
              </w:rPr>
            </w:pPr>
            <w:hyperlink r:id="rId338" w:anchor="min-max-width-height" w:history="1">
              <w:r w:rsidRPr="00904F88">
                <w:rPr>
                  <w:rStyle w:val="Hipervnculo"/>
                  <w:lang w:val="es-ES"/>
                </w:rPr>
                <w:t>max-height</w:t>
              </w:r>
            </w:hyperlink>
          </w:p>
        </w:tc>
        <w:tc>
          <w:tcPr>
            <w:tcW w:w="0" w:type="auto"/>
            <w:hideMark/>
          </w:tcPr>
          <w:p w14:paraId="323D05EC" w14:textId="77777777" w:rsidR="00EF6D1A" w:rsidRPr="00904F88" w:rsidRDefault="00EF6D1A" w:rsidP="003C091B">
            <w:pPr>
              <w:rPr>
                <w:lang w:val="es-ES"/>
              </w:rPr>
            </w:pPr>
            <w:r w:rsidRPr="00904F88">
              <w:rPr>
                <w:lang w:val="es-ES"/>
              </w:rPr>
              <w:t>anchura máxima</w:t>
            </w:r>
          </w:p>
        </w:tc>
        <w:tc>
          <w:tcPr>
            <w:tcW w:w="0" w:type="auto"/>
            <w:hideMark/>
          </w:tcPr>
          <w:p w14:paraId="6A18F863" w14:textId="77777777" w:rsidR="00EF6D1A" w:rsidRPr="00904F88" w:rsidRDefault="00EF6D1A" w:rsidP="003C091B">
            <w:pPr>
              <w:rPr>
                <w:lang w:val="es-ES"/>
              </w:rPr>
            </w:pPr>
            <w:r w:rsidRPr="00904F88">
              <w:rPr>
                <w:lang w:val="es-ES"/>
              </w:rPr>
              <w:t>distancia | porcentaje</w:t>
            </w:r>
          </w:p>
        </w:tc>
      </w:tr>
      <w:tr w:rsidR="00EF6D1A" w:rsidRPr="00904F88" w14:paraId="0976654F" w14:textId="77777777" w:rsidTr="003C091B">
        <w:tc>
          <w:tcPr>
            <w:tcW w:w="0" w:type="auto"/>
            <w:hideMark/>
          </w:tcPr>
          <w:p w14:paraId="581476E8" w14:textId="77777777" w:rsidR="00EF6D1A" w:rsidRPr="00904F88" w:rsidRDefault="00EF6D1A" w:rsidP="003C091B">
            <w:pPr>
              <w:rPr>
                <w:lang w:val="es-ES"/>
              </w:rPr>
            </w:pPr>
            <w:hyperlink r:id="rId339" w:anchor="overflow" w:history="1">
              <w:r w:rsidRPr="00904F88">
                <w:rPr>
                  <w:rStyle w:val="Hipervnculo"/>
                  <w:lang w:val="es-ES"/>
                </w:rPr>
                <w:t>overflow</w:t>
              </w:r>
            </w:hyperlink>
          </w:p>
        </w:tc>
        <w:tc>
          <w:tcPr>
            <w:tcW w:w="0" w:type="auto"/>
            <w:hideMark/>
          </w:tcPr>
          <w:p w14:paraId="242292AD" w14:textId="77777777" w:rsidR="00EF6D1A" w:rsidRPr="00904F88" w:rsidRDefault="00EF6D1A" w:rsidP="003C091B">
            <w:pPr>
              <w:rPr>
                <w:lang w:val="es-ES"/>
              </w:rPr>
            </w:pPr>
            <w:r w:rsidRPr="00904F88">
              <w:rPr>
                <w:lang w:val="es-ES"/>
              </w:rPr>
              <w:t>si el contenido desborda al elemento</w:t>
            </w:r>
          </w:p>
        </w:tc>
        <w:tc>
          <w:tcPr>
            <w:tcW w:w="0" w:type="auto"/>
            <w:hideMark/>
          </w:tcPr>
          <w:p w14:paraId="5D61BC01" w14:textId="77777777" w:rsidR="00EF6D1A" w:rsidRPr="00904F88" w:rsidRDefault="00EF6D1A" w:rsidP="003C091B">
            <w:pPr>
              <w:rPr>
                <w:lang w:val="es-ES"/>
              </w:rPr>
            </w:pPr>
            <w:r w:rsidRPr="00904F88">
              <w:rPr>
                <w:lang w:val="es-ES"/>
              </w:rPr>
              <w:t>auto | hidden | scroll | visible</w:t>
            </w:r>
          </w:p>
        </w:tc>
      </w:tr>
      <w:tr w:rsidR="00EF6D1A" w:rsidRPr="00904F88" w14:paraId="46E95713" w14:textId="77777777" w:rsidTr="003C091B">
        <w:tc>
          <w:tcPr>
            <w:tcW w:w="0" w:type="auto"/>
            <w:gridSpan w:val="3"/>
            <w:shd w:val="clear" w:color="auto" w:fill="FDE9D9" w:themeFill="accent6" w:themeFillTint="33"/>
            <w:hideMark/>
          </w:tcPr>
          <w:p w14:paraId="1E192D3E" w14:textId="77777777" w:rsidR="00EF6D1A" w:rsidRPr="00904F88" w:rsidRDefault="00EF6D1A" w:rsidP="003C091B">
            <w:pPr>
              <w:rPr>
                <w:b/>
                <w:bCs/>
                <w:lang w:val="es-ES"/>
              </w:rPr>
            </w:pPr>
            <w:r w:rsidRPr="00904F88">
              <w:rPr>
                <w:b/>
                <w:bCs/>
                <w:lang w:val="es-ES"/>
              </w:rPr>
              <w:t>Posicionamiento</w:t>
            </w:r>
          </w:p>
        </w:tc>
      </w:tr>
      <w:tr w:rsidR="00EF6D1A" w:rsidRPr="00904F88" w14:paraId="4D763891" w14:textId="77777777" w:rsidTr="003C091B">
        <w:tc>
          <w:tcPr>
            <w:tcW w:w="0" w:type="auto"/>
            <w:shd w:val="clear" w:color="auto" w:fill="FDE9D9" w:themeFill="accent6" w:themeFillTint="33"/>
            <w:hideMark/>
          </w:tcPr>
          <w:p w14:paraId="00BE4C8C"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1F8B45C4"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3D003ECE" w14:textId="77777777" w:rsidR="00EF6D1A" w:rsidRPr="00904F88" w:rsidRDefault="00EF6D1A" w:rsidP="003C091B">
            <w:pPr>
              <w:rPr>
                <w:b/>
                <w:bCs/>
                <w:lang w:val="es-ES"/>
              </w:rPr>
            </w:pPr>
            <w:r w:rsidRPr="00904F88">
              <w:rPr>
                <w:b/>
                <w:bCs/>
                <w:lang w:val="es-ES"/>
              </w:rPr>
              <w:t>Valores</w:t>
            </w:r>
          </w:p>
        </w:tc>
      </w:tr>
      <w:tr w:rsidR="00EF6D1A" w:rsidRPr="00904F88" w14:paraId="775A5C42" w14:textId="77777777" w:rsidTr="003C091B">
        <w:tc>
          <w:tcPr>
            <w:tcW w:w="0" w:type="auto"/>
            <w:hideMark/>
          </w:tcPr>
          <w:p w14:paraId="4B64FF06" w14:textId="77777777" w:rsidR="00EF6D1A" w:rsidRPr="00904F88" w:rsidRDefault="00EF6D1A" w:rsidP="003C091B">
            <w:pPr>
              <w:rPr>
                <w:lang w:val="es-ES"/>
              </w:rPr>
            </w:pPr>
            <w:hyperlink r:id="rId340" w:history="1">
              <w:r w:rsidRPr="00904F88">
                <w:rPr>
                  <w:rStyle w:val="Hipervnculo"/>
                  <w:lang w:val="es-ES"/>
                </w:rPr>
                <w:t>float</w:t>
              </w:r>
            </w:hyperlink>
          </w:p>
        </w:tc>
        <w:tc>
          <w:tcPr>
            <w:tcW w:w="0" w:type="auto"/>
            <w:hideMark/>
          </w:tcPr>
          <w:p w14:paraId="7C9855AE" w14:textId="77777777" w:rsidR="00EF6D1A" w:rsidRPr="00904F88" w:rsidRDefault="00EF6D1A" w:rsidP="003C091B">
            <w:pPr>
              <w:rPr>
                <w:lang w:val="es-ES"/>
              </w:rPr>
            </w:pPr>
            <w:r w:rsidRPr="00904F88">
              <w:rPr>
                <w:lang w:val="es-ES"/>
              </w:rPr>
              <w:t>modo de posicionamiento flotante</w:t>
            </w:r>
          </w:p>
        </w:tc>
        <w:tc>
          <w:tcPr>
            <w:tcW w:w="0" w:type="auto"/>
            <w:hideMark/>
          </w:tcPr>
          <w:p w14:paraId="7B1BDF81" w14:textId="77777777" w:rsidR="00EF6D1A" w:rsidRPr="00904F88" w:rsidRDefault="00EF6D1A" w:rsidP="003C091B">
            <w:pPr>
              <w:rPr>
                <w:lang w:val="es-ES"/>
              </w:rPr>
            </w:pPr>
            <w:r w:rsidRPr="00904F88">
              <w:rPr>
                <w:lang w:val="es-ES"/>
              </w:rPr>
              <w:t>none | left | right</w:t>
            </w:r>
          </w:p>
        </w:tc>
      </w:tr>
      <w:tr w:rsidR="00EF6D1A" w:rsidRPr="00904F88" w14:paraId="71E6E255" w14:textId="77777777" w:rsidTr="003C091B">
        <w:tc>
          <w:tcPr>
            <w:tcW w:w="0" w:type="auto"/>
            <w:hideMark/>
          </w:tcPr>
          <w:p w14:paraId="60924EAE" w14:textId="77777777" w:rsidR="00EF6D1A" w:rsidRPr="00904F88" w:rsidRDefault="00EF6D1A" w:rsidP="003C091B">
            <w:pPr>
              <w:rPr>
                <w:lang w:val="es-ES"/>
              </w:rPr>
            </w:pPr>
            <w:hyperlink r:id="rId341" w:history="1">
              <w:r w:rsidRPr="00904F88">
                <w:rPr>
                  <w:rStyle w:val="Hipervnculo"/>
                  <w:lang w:val="es-ES"/>
                </w:rPr>
                <w:t>clear</w:t>
              </w:r>
            </w:hyperlink>
          </w:p>
        </w:tc>
        <w:tc>
          <w:tcPr>
            <w:tcW w:w="0" w:type="auto"/>
            <w:hideMark/>
          </w:tcPr>
          <w:p w14:paraId="67E1490B" w14:textId="77777777" w:rsidR="00EF6D1A" w:rsidRPr="00904F88" w:rsidRDefault="00EF6D1A" w:rsidP="003C091B">
            <w:pPr>
              <w:rPr>
                <w:lang w:val="es-ES"/>
              </w:rPr>
            </w:pPr>
            <w:r w:rsidRPr="00904F88">
              <w:rPr>
                <w:lang w:val="es-ES"/>
              </w:rPr>
              <w:t>lado en el que no puede haber elementos flotantes</w:t>
            </w:r>
          </w:p>
        </w:tc>
        <w:tc>
          <w:tcPr>
            <w:tcW w:w="0" w:type="auto"/>
            <w:hideMark/>
          </w:tcPr>
          <w:p w14:paraId="48BC110C" w14:textId="77777777" w:rsidR="00EF6D1A" w:rsidRPr="00904F88" w:rsidRDefault="00EF6D1A" w:rsidP="003C091B">
            <w:pPr>
              <w:rPr>
                <w:lang w:val="es-ES"/>
              </w:rPr>
            </w:pPr>
            <w:r w:rsidRPr="00904F88">
              <w:rPr>
                <w:lang w:val="es-ES"/>
              </w:rPr>
              <w:t>none | both | left | right</w:t>
            </w:r>
          </w:p>
        </w:tc>
      </w:tr>
      <w:tr w:rsidR="00EF6D1A" w:rsidRPr="00904F88" w14:paraId="7F8A30DE" w14:textId="77777777" w:rsidTr="003C091B">
        <w:tc>
          <w:tcPr>
            <w:tcW w:w="0" w:type="auto"/>
            <w:hideMark/>
          </w:tcPr>
          <w:p w14:paraId="4185C313" w14:textId="77777777" w:rsidR="00EF6D1A" w:rsidRPr="00904F88" w:rsidRDefault="00EF6D1A" w:rsidP="003C091B">
            <w:pPr>
              <w:rPr>
                <w:lang w:val="es-ES"/>
              </w:rPr>
            </w:pPr>
            <w:hyperlink r:id="rId342" w:history="1">
              <w:r w:rsidRPr="00904F88">
                <w:rPr>
                  <w:rStyle w:val="Hipervnculo"/>
                  <w:lang w:val="es-ES"/>
                </w:rPr>
                <w:t>position</w:t>
              </w:r>
            </w:hyperlink>
          </w:p>
        </w:tc>
        <w:tc>
          <w:tcPr>
            <w:tcW w:w="0" w:type="auto"/>
            <w:hideMark/>
          </w:tcPr>
          <w:p w14:paraId="439994D5" w14:textId="77777777" w:rsidR="00EF6D1A" w:rsidRPr="00904F88" w:rsidRDefault="00EF6D1A" w:rsidP="003C091B">
            <w:pPr>
              <w:rPr>
                <w:lang w:val="es-ES"/>
              </w:rPr>
            </w:pPr>
            <w:r w:rsidRPr="00904F88">
              <w:rPr>
                <w:lang w:val="es-ES"/>
              </w:rPr>
              <w:t>modo de posicionamiento</w:t>
            </w:r>
          </w:p>
        </w:tc>
        <w:tc>
          <w:tcPr>
            <w:tcW w:w="0" w:type="auto"/>
            <w:hideMark/>
          </w:tcPr>
          <w:p w14:paraId="75EF7C8D" w14:textId="77777777" w:rsidR="00EF6D1A" w:rsidRPr="00904F88" w:rsidRDefault="00EF6D1A" w:rsidP="003C091B">
            <w:pPr>
              <w:rPr>
                <w:lang w:val="es-ES"/>
              </w:rPr>
            </w:pPr>
            <w:r w:rsidRPr="00904F88">
              <w:rPr>
                <w:lang w:val="es-ES"/>
              </w:rPr>
              <w:t>absolute | fixed | relative | static</w:t>
            </w:r>
          </w:p>
        </w:tc>
      </w:tr>
      <w:tr w:rsidR="00EF6D1A" w:rsidRPr="00904F88" w14:paraId="17068CA0" w14:textId="77777777" w:rsidTr="003C091B">
        <w:tc>
          <w:tcPr>
            <w:tcW w:w="0" w:type="auto"/>
            <w:hideMark/>
          </w:tcPr>
          <w:p w14:paraId="7381BA65" w14:textId="77777777" w:rsidR="00EF6D1A" w:rsidRPr="00904F88" w:rsidRDefault="00EF6D1A" w:rsidP="003C091B">
            <w:pPr>
              <w:rPr>
                <w:lang w:val="es-ES"/>
              </w:rPr>
            </w:pPr>
            <w:hyperlink r:id="rId343" w:anchor="posicionamiento-absoluto-y-fijo" w:history="1">
              <w:r w:rsidRPr="00904F88">
                <w:rPr>
                  <w:rStyle w:val="Hipervnculo"/>
                  <w:lang w:val="es-ES"/>
                </w:rPr>
                <w:t>top</w:t>
              </w:r>
            </w:hyperlink>
          </w:p>
        </w:tc>
        <w:tc>
          <w:tcPr>
            <w:tcW w:w="0" w:type="auto"/>
            <w:hideMark/>
          </w:tcPr>
          <w:p w14:paraId="52D8975F" w14:textId="77777777" w:rsidR="00EF6D1A" w:rsidRPr="00904F88" w:rsidRDefault="00EF6D1A" w:rsidP="003C091B">
            <w:pPr>
              <w:rPr>
                <w:lang w:val="es-ES"/>
              </w:rPr>
            </w:pPr>
            <w:r w:rsidRPr="00904F88">
              <w:rPr>
                <w:lang w:val="es-ES"/>
              </w:rPr>
              <w:t>posición del borde superior del elemento</w:t>
            </w:r>
          </w:p>
        </w:tc>
        <w:tc>
          <w:tcPr>
            <w:tcW w:w="0" w:type="auto"/>
            <w:hideMark/>
          </w:tcPr>
          <w:p w14:paraId="5A33F9E4" w14:textId="77777777" w:rsidR="00EF6D1A" w:rsidRPr="00904F88" w:rsidRDefault="00EF6D1A" w:rsidP="003C091B">
            <w:pPr>
              <w:rPr>
                <w:lang w:val="es-ES"/>
              </w:rPr>
            </w:pPr>
            <w:r w:rsidRPr="00904F88">
              <w:rPr>
                <w:lang w:val="es-ES"/>
              </w:rPr>
              <w:t>auto | distancia | porcentaje</w:t>
            </w:r>
          </w:p>
        </w:tc>
      </w:tr>
      <w:tr w:rsidR="00EF6D1A" w:rsidRPr="00904F88" w14:paraId="276C0867" w14:textId="77777777" w:rsidTr="003C091B">
        <w:tc>
          <w:tcPr>
            <w:tcW w:w="0" w:type="auto"/>
            <w:hideMark/>
          </w:tcPr>
          <w:p w14:paraId="714DA612" w14:textId="77777777" w:rsidR="00EF6D1A" w:rsidRPr="00904F88" w:rsidRDefault="00EF6D1A" w:rsidP="003C091B">
            <w:pPr>
              <w:rPr>
                <w:lang w:val="es-ES"/>
              </w:rPr>
            </w:pPr>
            <w:hyperlink r:id="rId344" w:anchor="posicionamiento-absoluto-y-fijo" w:history="1">
              <w:r w:rsidRPr="00904F88">
                <w:rPr>
                  <w:rStyle w:val="Hipervnculo"/>
                  <w:lang w:val="es-ES"/>
                </w:rPr>
                <w:t>right</w:t>
              </w:r>
            </w:hyperlink>
          </w:p>
        </w:tc>
        <w:tc>
          <w:tcPr>
            <w:tcW w:w="0" w:type="auto"/>
            <w:hideMark/>
          </w:tcPr>
          <w:p w14:paraId="4AE8F979" w14:textId="77777777" w:rsidR="00EF6D1A" w:rsidRPr="00904F88" w:rsidRDefault="00EF6D1A" w:rsidP="003C091B">
            <w:pPr>
              <w:rPr>
                <w:lang w:val="es-ES"/>
              </w:rPr>
            </w:pPr>
            <w:r w:rsidRPr="00904F88">
              <w:rPr>
                <w:lang w:val="es-ES"/>
              </w:rPr>
              <w:t xml:space="preserve">posición del borde </w:t>
            </w:r>
            <w:r w:rsidRPr="00904F88">
              <w:rPr>
                <w:lang w:val="es-ES"/>
              </w:rPr>
              <w:lastRenderedPageBreak/>
              <w:t>derecho del elemento</w:t>
            </w:r>
          </w:p>
        </w:tc>
        <w:tc>
          <w:tcPr>
            <w:tcW w:w="0" w:type="auto"/>
            <w:hideMark/>
          </w:tcPr>
          <w:p w14:paraId="66B77763" w14:textId="77777777" w:rsidR="00EF6D1A" w:rsidRPr="00904F88" w:rsidRDefault="00EF6D1A" w:rsidP="003C091B">
            <w:pPr>
              <w:rPr>
                <w:lang w:val="es-ES"/>
              </w:rPr>
            </w:pPr>
            <w:r w:rsidRPr="00904F88">
              <w:rPr>
                <w:lang w:val="es-ES"/>
              </w:rPr>
              <w:lastRenderedPageBreak/>
              <w:t>auto | distancia | porcentaje</w:t>
            </w:r>
          </w:p>
        </w:tc>
      </w:tr>
      <w:tr w:rsidR="00EF6D1A" w:rsidRPr="00904F88" w14:paraId="05D431A2" w14:textId="77777777" w:rsidTr="003C091B">
        <w:tc>
          <w:tcPr>
            <w:tcW w:w="0" w:type="auto"/>
            <w:hideMark/>
          </w:tcPr>
          <w:p w14:paraId="768B1F6C" w14:textId="77777777" w:rsidR="00EF6D1A" w:rsidRPr="00904F88" w:rsidRDefault="00EF6D1A" w:rsidP="003C091B">
            <w:pPr>
              <w:rPr>
                <w:lang w:val="es-ES"/>
              </w:rPr>
            </w:pPr>
            <w:hyperlink r:id="rId345" w:anchor="posicionamiento-absoluto-y-fijo" w:history="1">
              <w:r w:rsidRPr="00904F88">
                <w:rPr>
                  <w:rStyle w:val="Hipervnculo"/>
                  <w:lang w:val="es-ES"/>
                </w:rPr>
                <w:t>bottom</w:t>
              </w:r>
            </w:hyperlink>
          </w:p>
        </w:tc>
        <w:tc>
          <w:tcPr>
            <w:tcW w:w="0" w:type="auto"/>
            <w:hideMark/>
          </w:tcPr>
          <w:p w14:paraId="5241616D" w14:textId="77777777" w:rsidR="00EF6D1A" w:rsidRPr="00904F88" w:rsidRDefault="00EF6D1A" w:rsidP="003C091B">
            <w:pPr>
              <w:rPr>
                <w:lang w:val="es-ES"/>
              </w:rPr>
            </w:pPr>
            <w:r w:rsidRPr="00904F88">
              <w:rPr>
                <w:lang w:val="es-ES"/>
              </w:rPr>
              <w:t>posición del borde inferior del elemento</w:t>
            </w:r>
          </w:p>
        </w:tc>
        <w:tc>
          <w:tcPr>
            <w:tcW w:w="0" w:type="auto"/>
            <w:hideMark/>
          </w:tcPr>
          <w:p w14:paraId="314381B8" w14:textId="77777777" w:rsidR="00EF6D1A" w:rsidRPr="00904F88" w:rsidRDefault="00EF6D1A" w:rsidP="003C091B">
            <w:pPr>
              <w:rPr>
                <w:lang w:val="es-ES"/>
              </w:rPr>
            </w:pPr>
            <w:r w:rsidRPr="00904F88">
              <w:rPr>
                <w:lang w:val="es-ES"/>
              </w:rPr>
              <w:t>auto | distancia | porcentaje</w:t>
            </w:r>
          </w:p>
        </w:tc>
      </w:tr>
      <w:tr w:rsidR="00EF6D1A" w:rsidRPr="00904F88" w14:paraId="71FBD21E" w14:textId="77777777" w:rsidTr="003C091B">
        <w:tc>
          <w:tcPr>
            <w:tcW w:w="0" w:type="auto"/>
            <w:hideMark/>
          </w:tcPr>
          <w:p w14:paraId="3880D9C3" w14:textId="77777777" w:rsidR="00EF6D1A" w:rsidRPr="00904F88" w:rsidRDefault="00EF6D1A" w:rsidP="003C091B">
            <w:pPr>
              <w:rPr>
                <w:lang w:val="es-ES"/>
              </w:rPr>
            </w:pPr>
            <w:hyperlink r:id="rId346" w:anchor="posicionamiento-absoluto-y-fijo" w:history="1">
              <w:r w:rsidRPr="00904F88">
                <w:rPr>
                  <w:rStyle w:val="Hipervnculo"/>
                  <w:lang w:val="es-ES"/>
                </w:rPr>
                <w:t>left</w:t>
              </w:r>
            </w:hyperlink>
          </w:p>
        </w:tc>
        <w:tc>
          <w:tcPr>
            <w:tcW w:w="0" w:type="auto"/>
            <w:hideMark/>
          </w:tcPr>
          <w:p w14:paraId="422ED360" w14:textId="77777777" w:rsidR="00EF6D1A" w:rsidRPr="00904F88" w:rsidRDefault="00EF6D1A" w:rsidP="003C091B">
            <w:pPr>
              <w:rPr>
                <w:lang w:val="es-ES"/>
              </w:rPr>
            </w:pPr>
            <w:r w:rsidRPr="00904F88">
              <w:rPr>
                <w:lang w:val="es-ES"/>
              </w:rPr>
              <w:t>posición del borde izquierdo del elemento</w:t>
            </w:r>
          </w:p>
        </w:tc>
        <w:tc>
          <w:tcPr>
            <w:tcW w:w="0" w:type="auto"/>
            <w:hideMark/>
          </w:tcPr>
          <w:p w14:paraId="196FD2EF" w14:textId="77777777" w:rsidR="00EF6D1A" w:rsidRPr="00904F88" w:rsidRDefault="00EF6D1A" w:rsidP="003C091B">
            <w:pPr>
              <w:rPr>
                <w:lang w:val="es-ES"/>
              </w:rPr>
            </w:pPr>
            <w:r w:rsidRPr="00904F88">
              <w:rPr>
                <w:lang w:val="es-ES"/>
              </w:rPr>
              <w:t>auto | distancia | porcentaje</w:t>
            </w:r>
          </w:p>
        </w:tc>
      </w:tr>
      <w:tr w:rsidR="00EF6D1A" w:rsidRPr="00904F88" w14:paraId="675A0845" w14:textId="77777777" w:rsidTr="003C091B">
        <w:tc>
          <w:tcPr>
            <w:tcW w:w="0" w:type="auto"/>
            <w:hideMark/>
          </w:tcPr>
          <w:p w14:paraId="64B8CB0C" w14:textId="77777777" w:rsidR="00EF6D1A" w:rsidRPr="00904F88" w:rsidRDefault="00EF6D1A" w:rsidP="003C091B">
            <w:pPr>
              <w:rPr>
                <w:lang w:val="es-ES"/>
              </w:rPr>
            </w:pPr>
            <w:r w:rsidRPr="00904F88">
              <w:rPr>
                <w:lang w:val="es-ES"/>
              </w:rPr>
              <w:t>clip</w:t>
            </w:r>
          </w:p>
        </w:tc>
        <w:tc>
          <w:tcPr>
            <w:tcW w:w="0" w:type="auto"/>
            <w:hideMark/>
          </w:tcPr>
          <w:p w14:paraId="205278D5" w14:textId="77777777" w:rsidR="00EF6D1A" w:rsidRPr="00904F88" w:rsidRDefault="00EF6D1A" w:rsidP="003C091B">
            <w:pPr>
              <w:rPr>
                <w:lang w:val="es-ES"/>
              </w:rPr>
            </w:pPr>
            <w:r w:rsidRPr="00904F88">
              <w:rPr>
                <w:lang w:val="es-ES"/>
              </w:rPr>
              <w:t>recorta el elemento</w:t>
            </w:r>
          </w:p>
        </w:tc>
        <w:tc>
          <w:tcPr>
            <w:tcW w:w="0" w:type="auto"/>
            <w:hideMark/>
          </w:tcPr>
          <w:p w14:paraId="16F24552" w14:textId="77777777" w:rsidR="00EF6D1A" w:rsidRPr="00904F88" w:rsidRDefault="00EF6D1A" w:rsidP="003C091B">
            <w:pPr>
              <w:rPr>
                <w:lang w:val="es-ES"/>
              </w:rPr>
            </w:pPr>
            <w:r w:rsidRPr="00904F88">
              <w:rPr>
                <w:lang w:val="es-ES"/>
              </w:rPr>
              <w:t>auto | forma</w:t>
            </w:r>
          </w:p>
        </w:tc>
      </w:tr>
      <w:tr w:rsidR="00EF6D1A" w:rsidRPr="00904F88" w14:paraId="74D402B1" w14:textId="77777777" w:rsidTr="003C091B">
        <w:tc>
          <w:tcPr>
            <w:tcW w:w="0" w:type="auto"/>
            <w:hideMark/>
          </w:tcPr>
          <w:p w14:paraId="03FC22BA" w14:textId="77777777" w:rsidR="00EF6D1A" w:rsidRPr="00904F88" w:rsidRDefault="00EF6D1A" w:rsidP="003C091B">
            <w:pPr>
              <w:rPr>
                <w:lang w:val="es-ES"/>
              </w:rPr>
            </w:pPr>
            <w:r w:rsidRPr="00904F88">
              <w:rPr>
                <w:lang w:val="es-ES"/>
              </w:rPr>
              <w:t>visibility</w:t>
            </w:r>
          </w:p>
        </w:tc>
        <w:tc>
          <w:tcPr>
            <w:tcW w:w="0" w:type="auto"/>
            <w:hideMark/>
          </w:tcPr>
          <w:p w14:paraId="7ACCDD02" w14:textId="77777777" w:rsidR="00EF6D1A" w:rsidRPr="00904F88" w:rsidRDefault="00EF6D1A" w:rsidP="003C091B">
            <w:pPr>
              <w:rPr>
                <w:lang w:val="es-ES"/>
              </w:rPr>
            </w:pPr>
            <w:r w:rsidRPr="00904F88">
              <w:rPr>
                <w:lang w:val="es-ES"/>
              </w:rPr>
              <w:t>visibilidad</w:t>
            </w:r>
          </w:p>
        </w:tc>
        <w:tc>
          <w:tcPr>
            <w:tcW w:w="0" w:type="auto"/>
            <w:hideMark/>
          </w:tcPr>
          <w:p w14:paraId="204792B6" w14:textId="77777777" w:rsidR="00EF6D1A" w:rsidRPr="00904F88" w:rsidRDefault="00EF6D1A" w:rsidP="003C091B">
            <w:pPr>
              <w:rPr>
                <w:lang w:val="es-ES"/>
              </w:rPr>
            </w:pPr>
            <w:r w:rsidRPr="00904F88">
              <w:rPr>
                <w:lang w:val="es-ES"/>
              </w:rPr>
              <w:t>hidden | collapse | visible</w:t>
            </w:r>
          </w:p>
        </w:tc>
      </w:tr>
      <w:tr w:rsidR="00EF6D1A" w:rsidRPr="00904F88" w14:paraId="5AE02125" w14:textId="77777777" w:rsidTr="003C091B">
        <w:tc>
          <w:tcPr>
            <w:tcW w:w="0" w:type="auto"/>
            <w:hideMark/>
          </w:tcPr>
          <w:p w14:paraId="04783172" w14:textId="77777777" w:rsidR="00EF6D1A" w:rsidRPr="00904F88" w:rsidRDefault="00EF6D1A" w:rsidP="003C091B">
            <w:pPr>
              <w:rPr>
                <w:lang w:val="es-ES"/>
              </w:rPr>
            </w:pPr>
            <w:hyperlink r:id="rId347" w:anchor="z-index" w:history="1">
              <w:r w:rsidRPr="00904F88">
                <w:rPr>
                  <w:rStyle w:val="Hipervnculo"/>
                  <w:lang w:val="es-ES"/>
                </w:rPr>
                <w:t>z-index</w:t>
              </w:r>
            </w:hyperlink>
          </w:p>
        </w:tc>
        <w:tc>
          <w:tcPr>
            <w:tcW w:w="0" w:type="auto"/>
            <w:hideMark/>
          </w:tcPr>
          <w:p w14:paraId="120DA0AF" w14:textId="77777777" w:rsidR="00EF6D1A" w:rsidRPr="00904F88" w:rsidRDefault="00EF6D1A" w:rsidP="003C091B">
            <w:pPr>
              <w:rPr>
                <w:lang w:val="es-ES"/>
              </w:rPr>
            </w:pPr>
            <w:r w:rsidRPr="00904F88">
              <w:rPr>
                <w:lang w:val="es-ES"/>
              </w:rPr>
              <w:t>apilamiento</w:t>
            </w:r>
          </w:p>
        </w:tc>
        <w:tc>
          <w:tcPr>
            <w:tcW w:w="0" w:type="auto"/>
            <w:hideMark/>
          </w:tcPr>
          <w:p w14:paraId="2FDA0AE1" w14:textId="77777777" w:rsidR="00EF6D1A" w:rsidRPr="00904F88" w:rsidRDefault="00EF6D1A" w:rsidP="003C091B">
            <w:pPr>
              <w:rPr>
                <w:lang w:val="es-ES"/>
              </w:rPr>
            </w:pPr>
            <w:r w:rsidRPr="00904F88">
              <w:rPr>
                <w:lang w:val="es-ES"/>
              </w:rPr>
              <w:t>auto | número-entero</w:t>
            </w:r>
          </w:p>
        </w:tc>
      </w:tr>
      <w:tr w:rsidR="00EF6D1A" w:rsidRPr="00904F88" w14:paraId="441001C1" w14:textId="77777777" w:rsidTr="003C091B">
        <w:tc>
          <w:tcPr>
            <w:tcW w:w="0" w:type="auto"/>
            <w:hideMark/>
          </w:tcPr>
          <w:p w14:paraId="63646640" w14:textId="77777777" w:rsidR="00EF6D1A" w:rsidRPr="00904F88" w:rsidRDefault="00EF6D1A" w:rsidP="003C091B">
            <w:pPr>
              <w:rPr>
                <w:lang w:val="es-ES"/>
              </w:rPr>
            </w:pPr>
            <w:r w:rsidRPr="00904F88">
              <w:rPr>
                <w:lang w:val="es-ES"/>
              </w:rPr>
              <w:t>contain</w:t>
            </w:r>
          </w:p>
        </w:tc>
        <w:tc>
          <w:tcPr>
            <w:tcW w:w="0" w:type="auto"/>
            <w:hideMark/>
          </w:tcPr>
          <w:p w14:paraId="1DB38EFA" w14:textId="77777777" w:rsidR="00EF6D1A" w:rsidRPr="00904F88" w:rsidRDefault="00EF6D1A" w:rsidP="003C091B">
            <w:pPr>
              <w:rPr>
                <w:lang w:val="es-ES"/>
              </w:rPr>
            </w:pPr>
            <w:r w:rsidRPr="00904F88">
              <w:rPr>
                <w:lang w:val="es-ES"/>
              </w:rPr>
              <w:t>independencia</w:t>
            </w:r>
          </w:p>
        </w:tc>
        <w:tc>
          <w:tcPr>
            <w:tcW w:w="0" w:type="auto"/>
            <w:hideMark/>
          </w:tcPr>
          <w:p w14:paraId="0C80CB9D" w14:textId="77777777" w:rsidR="00EF6D1A" w:rsidRPr="00015106" w:rsidRDefault="00EF6D1A" w:rsidP="003C091B">
            <w:r w:rsidRPr="00015106">
              <w:t>none | strict | content | size | layout | paint</w:t>
            </w:r>
          </w:p>
        </w:tc>
      </w:tr>
      <w:tr w:rsidR="00EF6D1A" w:rsidRPr="00904F88" w14:paraId="2B93ABB4" w14:textId="77777777" w:rsidTr="003C091B">
        <w:tc>
          <w:tcPr>
            <w:tcW w:w="0" w:type="auto"/>
            <w:gridSpan w:val="3"/>
            <w:shd w:val="clear" w:color="auto" w:fill="FDE9D9" w:themeFill="accent6" w:themeFillTint="33"/>
            <w:hideMark/>
          </w:tcPr>
          <w:p w14:paraId="35201A09" w14:textId="77777777" w:rsidR="00EF6D1A" w:rsidRPr="00904F88" w:rsidRDefault="00EF6D1A" w:rsidP="003C091B">
            <w:pPr>
              <w:rPr>
                <w:b/>
                <w:bCs/>
                <w:lang w:val="es-ES"/>
              </w:rPr>
            </w:pPr>
            <w:r w:rsidRPr="00904F88">
              <w:rPr>
                <w:b/>
                <w:bCs/>
                <w:lang w:val="es-ES"/>
              </w:rPr>
              <w:t>Cajas flexibles</w:t>
            </w:r>
          </w:p>
        </w:tc>
      </w:tr>
      <w:tr w:rsidR="00EF6D1A" w:rsidRPr="00904F88" w14:paraId="34166708" w14:textId="77777777" w:rsidTr="003C091B">
        <w:tc>
          <w:tcPr>
            <w:tcW w:w="0" w:type="auto"/>
            <w:shd w:val="clear" w:color="auto" w:fill="FDE9D9" w:themeFill="accent6" w:themeFillTint="33"/>
            <w:hideMark/>
          </w:tcPr>
          <w:p w14:paraId="5B2EE976"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31BF423D"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115CE6FE" w14:textId="77777777" w:rsidR="00EF6D1A" w:rsidRPr="00904F88" w:rsidRDefault="00EF6D1A" w:rsidP="003C091B">
            <w:pPr>
              <w:rPr>
                <w:b/>
                <w:bCs/>
                <w:lang w:val="es-ES"/>
              </w:rPr>
            </w:pPr>
            <w:r w:rsidRPr="00904F88">
              <w:rPr>
                <w:b/>
                <w:bCs/>
                <w:lang w:val="es-ES"/>
              </w:rPr>
              <w:t>Valores</w:t>
            </w:r>
          </w:p>
        </w:tc>
      </w:tr>
      <w:tr w:rsidR="00EF6D1A" w:rsidRPr="00904F88" w14:paraId="13E0393F" w14:textId="77777777" w:rsidTr="003C091B">
        <w:tc>
          <w:tcPr>
            <w:tcW w:w="0" w:type="auto"/>
            <w:hideMark/>
          </w:tcPr>
          <w:p w14:paraId="5A7B5FB1" w14:textId="77777777" w:rsidR="00EF6D1A" w:rsidRPr="00904F88" w:rsidRDefault="00EF6D1A" w:rsidP="003C091B">
            <w:pPr>
              <w:rPr>
                <w:lang w:val="es-ES"/>
              </w:rPr>
            </w:pPr>
            <w:hyperlink r:id="rId348" w:anchor="display" w:history="1">
              <w:r w:rsidRPr="00904F88">
                <w:rPr>
                  <w:rStyle w:val="Hipervnculo"/>
                  <w:lang w:val="es-ES"/>
                </w:rPr>
                <w:t>display</w:t>
              </w:r>
            </w:hyperlink>
          </w:p>
        </w:tc>
        <w:tc>
          <w:tcPr>
            <w:tcW w:w="0" w:type="auto"/>
            <w:hideMark/>
          </w:tcPr>
          <w:p w14:paraId="4A12F592" w14:textId="77777777" w:rsidR="00EF6D1A" w:rsidRPr="00904F88" w:rsidRDefault="00EF6D1A" w:rsidP="003C091B">
            <w:pPr>
              <w:rPr>
                <w:lang w:val="es-ES"/>
              </w:rPr>
            </w:pPr>
            <w:r w:rsidRPr="00904F88">
              <w:rPr>
                <w:lang w:val="es-ES"/>
              </w:rPr>
              <w:t>tipo de caja</w:t>
            </w:r>
          </w:p>
        </w:tc>
        <w:tc>
          <w:tcPr>
            <w:tcW w:w="0" w:type="auto"/>
            <w:hideMark/>
          </w:tcPr>
          <w:p w14:paraId="5463CDEF" w14:textId="77777777" w:rsidR="00EF6D1A" w:rsidRPr="00904F88" w:rsidRDefault="00EF6D1A" w:rsidP="003C091B">
            <w:pPr>
              <w:rPr>
                <w:lang w:val="es-ES"/>
              </w:rPr>
            </w:pPr>
            <w:r w:rsidRPr="00904F88">
              <w:rPr>
                <w:lang w:val="es-ES"/>
              </w:rPr>
              <w:t>flex || inline-flex</w:t>
            </w:r>
          </w:p>
        </w:tc>
      </w:tr>
      <w:tr w:rsidR="00EF6D1A" w:rsidRPr="00904F88" w14:paraId="37DD1CC2" w14:textId="77777777" w:rsidTr="003C091B">
        <w:tc>
          <w:tcPr>
            <w:tcW w:w="0" w:type="auto"/>
            <w:hideMark/>
          </w:tcPr>
          <w:p w14:paraId="1C00DD30" w14:textId="77777777" w:rsidR="00EF6D1A" w:rsidRPr="00904F88" w:rsidRDefault="00EF6D1A" w:rsidP="003C091B">
            <w:pPr>
              <w:rPr>
                <w:lang w:val="es-ES"/>
              </w:rPr>
            </w:pPr>
            <w:hyperlink r:id="rId349" w:anchor="flex-flow" w:history="1">
              <w:r w:rsidRPr="00904F88">
                <w:rPr>
                  <w:rStyle w:val="Hipervnculo"/>
                  <w:lang w:val="es-ES"/>
                </w:rPr>
                <w:t>flex-flow</w:t>
              </w:r>
            </w:hyperlink>
          </w:p>
        </w:tc>
        <w:tc>
          <w:tcPr>
            <w:tcW w:w="0" w:type="auto"/>
            <w:hideMark/>
          </w:tcPr>
          <w:p w14:paraId="68322FDC" w14:textId="77777777" w:rsidR="00EF6D1A" w:rsidRPr="00904F88" w:rsidRDefault="00EF6D1A" w:rsidP="003C091B">
            <w:pPr>
              <w:rPr>
                <w:lang w:val="es-ES"/>
              </w:rPr>
            </w:pPr>
            <w:r w:rsidRPr="00904F88">
              <w:rPr>
                <w:lang w:val="es-ES"/>
              </w:rPr>
              <w:t>propiedad compuesta</w:t>
            </w:r>
          </w:p>
        </w:tc>
        <w:tc>
          <w:tcPr>
            <w:tcW w:w="0" w:type="auto"/>
            <w:hideMark/>
          </w:tcPr>
          <w:p w14:paraId="6862F851" w14:textId="77777777" w:rsidR="00EF6D1A" w:rsidRPr="00904F88" w:rsidRDefault="00EF6D1A" w:rsidP="003C091B">
            <w:pPr>
              <w:rPr>
                <w:lang w:val="es-ES"/>
              </w:rPr>
            </w:pPr>
            <w:r w:rsidRPr="00904F88">
              <w:rPr>
                <w:lang w:val="es-ES"/>
              </w:rPr>
              <w:t>flex-direction || flex-wrap</w:t>
            </w:r>
          </w:p>
        </w:tc>
      </w:tr>
      <w:tr w:rsidR="00EF6D1A" w:rsidRPr="00904F88" w14:paraId="70B5281C" w14:textId="77777777" w:rsidTr="003C091B">
        <w:tc>
          <w:tcPr>
            <w:tcW w:w="0" w:type="auto"/>
            <w:hideMark/>
          </w:tcPr>
          <w:p w14:paraId="38A51671" w14:textId="77777777" w:rsidR="00EF6D1A" w:rsidRPr="00904F88" w:rsidRDefault="00EF6D1A" w:rsidP="003C091B">
            <w:pPr>
              <w:rPr>
                <w:lang w:val="es-ES"/>
              </w:rPr>
            </w:pPr>
            <w:hyperlink r:id="rId350" w:anchor="flex-direction" w:history="1">
              <w:r w:rsidRPr="00904F88">
                <w:rPr>
                  <w:rStyle w:val="Hipervnculo"/>
                  <w:lang w:val="es-ES"/>
                </w:rPr>
                <w:t>flex-direction</w:t>
              </w:r>
            </w:hyperlink>
          </w:p>
        </w:tc>
        <w:tc>
          <w:tcPr>
            <w:tcW w:w="0" w:type="auto"/>
            <w:hideMark/>
          </w:tcPr>
          <w:p w14:paraId="305AD055" w14:textId="77777777" w:rsidR="00EF6D1A" w:rsidRPr="00904F88" w:rsidRDefault="00EF6D1A" w:rsidP="003C091B">
            <w:pPr>
              <w:rPr>
                <w:lang w:val="es-ES"/>
              </w:rPr>
            </w:pPr>
            <w:r w:rsidRPr="00904F88">
              <w:rPr>
                <w:lang w:val="es-ES"/>
              </w:rPr>
              <w:t>dirección</w:t>
            </w:r>
          </w:p>
        </w:tc>
        <w:tc>
          <w:tcPr>
            <w:tcW w:w="0" w:type="auto"/>
            <w:hideMark/>
          </w:tcPr>
          <w:p w14:paraId="26F71A35" w14:textId="77777777" w:rsidR="00EF6D1A" w:rsidRPr="00904F88" w:rsidRDefault="00EF6D1A" w:rsidP="003C091B">
            <w:pPr>
              <w:rPr>
                <w:lang w:val="es-ES"/>
              </w:rPr>
            </w:pPr>
            <w:r w:rsidRPr="00904F88">
              <w:rPr>
                <w:lang w:val="es-ES"/>
              </w:rPr>
              <w:t>row || row-reverse || column || column-reverse</w:t>
            </w:r>
          </w:p>
        </w:tc>
      </w:tr>
      <w:tr w:rsidR="00EF6D1A" w:rsidRPr="00904F88" w14:paraId="1B83FBA1" w14:textId="77777777" w:rsidTr="003C091B">
        <w:tc>
          <w:tcPr>
            <w:tcW w:w="0" w:type="auto"/>
            <w:hideMark/>
          </w:tcPr>
          <w:p w14:paraId="70D0B799" w14:textId="77777777" w:rsidR="00EF6D1A" w:rsidRPr="00904F88" w:rsidRDefault="00EF6D1A" w:rsidP="003C091B">
            <w:pPr>
              <w:rPr>
                <w:lang w:val="es-ES"/>
              </w:rPr>
            </w:pPr>
            <w:hyperlink r:id="rId351" w:anchor="flex-wrap" w:history="1">
              <w:r w:rsidRPr="00904F88">
                <w:rPr>
                  <w:rStyle w:val="Hipervnculo"/>
                  <w:lang w:val="es-ES"/>
                </w:rPr>
                <w:t>flex-wrap</w:t>
              </w:r>
            </w:hyperlink>
          </w:p>
        </w:tc>
        <w:tc>
          <w:tcPr>
            <w:tcW w:w="0" w:type="auto"/>
            <w:hideMark/>
          </w:tcPr>
          <w:p w14:paraId="12206B7C" w14:textId="77777777" w:rsidR="00EF6D1A" w:rsidRPr="00904F88" w:rsidRDefault="00EF6D1A" w:rsidP="003C091B">
            <w:pPr>
              <w:rPr>
                <w:lang w:val="es-ES"/>
              </w:rPr>
            </w:pPr>
            <w:r w:rsidRPr="00904F88">
              <w:rPr>
                <w:lang w:val="es-ES"/>
              </w:rPr>
              <w:t>ajuste de línea</w:t>
            </w:r>
          </w:p>
        </w:tc>
        <w:tc>
          <w:tcPr>
            <w:tcW w:w="0" w:type="auto"/>
            <w:hideMark/>
          </w:tcPr>
          <w:p w14:paraId="00C8341D" w14:textId="77777777" w:rsidR="00EF6D1A" w:rsidRPr="00015106" w:rsidRDefault="00EF6D1A" w:rsidP="003C091B">
            <w:r w:rsidRPr="00015106">
              <w:t>wrap || no-wrap || wrap-reverse</w:t>
            </w:r>
          </w:p>
        </w:tc>
      </w:tr>
      <w:tr w:rsidR="00EF6D1A" w:rsidRPr="00904F88" w14:paraId="19175A99" w14:textId="77777777" w:rsidTr="003C091B">
        <w:tc>
          <w:tcPr>
            <w:tcW w:w="0" w:type="auto"/>
            <w:hideMark/>
          </w:tcPr>
          <w:p w14:paraId="315900B8" w14:textId="77777777" w:rsidR="00EF6D1A" w:rsidRPr="00904F88" w:rsidRDefault="00EF6D1A" w:rsidP="003C091B">
            <w:pPr>
              <w:rPr>
                <w:lang w:val="es-ES"/>
              </w:rPr>
            </w:pPr>
            <w:hyperlink r:id="rId352" w:anchor="order" w:history="1">
              <w:r w:rsidRPr="00904F88">
                <w:rPr>
                  <w:rStyle w:val="Hipervnculo"/>
                  <w:lang w:val="es-ES"/>
                </w:rPr>
                <w:t>order</w:t>
              </w:r>
            </w:hyperlink>
          </w:p>
        </w:tc>
        <w:tc>
          <w:tcPr>
            <w:tcW w:w="0" w:type="auto"/>
            <w:hideMark/>
          </w:tcPr>
          <w:p w14:paraId="3E7D5EC9" w14:textId="77777777" w:rsidR="00EF6D1A" w:rsidRPr="00904F88" w:rsidRDefault="00EF6D1A" w:rsidP="003C091B">
            <w:pPr>
              <w:rPr>
                <w:lang w:val="es-ES"/>
              </w:rPr>
            </w:pPr>
            <w:r w:rsidRPr="00904F88">
              <w:rPr>
                <w:lang w:val="es-ES"/>
              </w:rPr>
              <w:t>número de orden</w:t>
            </w:r>
          </w:p>
        </w:tc>
        <w:tc>
          <w:tcPr>
            <w:tcW w:w="0" w:type="auto"/>
            <w:hideMark/>
          </w:tcPr>
          <w:p w14:paraId="6AAA0F3C" w14:textId="77777777" w:rsidR="00EF6D1A" w:rsidRPr="00904F88" w:rsidRDefault="00EF6D1A" w:rsidP="003C091B">
            <w:pPr>
              <w:rPr>
                <w:lang w:val="es-ES"/>
              </w:rPr>
            </w:pPr>
            <w:r w:rsidRPr="00904F88">
              <w:rPr>
                <w:lang w:val="es-ES"/>
              </w:rPr>
              <w:t>número</w:t>
            </w:r>
          </w:p>
        </w:tc>
      </w:tr>
      <w:tr w:rsidR="00EF6D1A" w:rsidRPr="008702AC" w14:paraId="6D13045E" w14:textId="77777777" w:rsidTr="003C091B">
        <w:tc>
          <w:tcPr>
            <w:tcW w:w="0" w:type="auto"/>
            <w:hideMark/>
          </w:tcPr>
          <w:p w14:paraId="2FFB6557" w14:textId="77777777" w:rsidR="00EF6D1A" w:rsidRPr="00904F88" w:rsidRDefault="00EF6D1A" w:rsidP="003C091B">
            <w:pPr>
              <w:rPr>
                <w:lang w:val="es-ES"/>
              </w:rPr>
            </w:pPr>
            <w:hyperlink r:id="rId353" w:anchor="flex" w:history="1">
              <w:r w:rsidRPr="00904F88">
                <w:rPr>
                  <w:rStyle w:val="Hipervnculo"/>
                  <w:lang w:val="es-ES"/>
                </w:rPr>
                <w:t>flex</w:t>
              </w:r>
            </w:hyperlink>
          </w:p>
        </w:tc>
        <w:tc>
          <w:tcPr>
            <w:tcW w:w="0" w:type="auto"/>
            <w:hideMark/>
          </w:tcPr>
          <w:p w14:paraId="5A6B9890" w14:textId="77777777" w:rsidR="00EF6D1A" w:rsidRPr="00904F88" w:rsidRDefault="00EF6D1A" w:rsidP="003C091B">
            <w:pPr>
              <w:rPr>
                <w:lang w:val="es-ES"/>
              </w:rPr>
            </w:pPr>
            <w:r w:rsidRPr="00904F88">
              <w:rPr>
                <w:lang w:val="es-ES"/>
              </w:rPr>
              <w:t>propiedad compuesta</w:t>
            </w:r>
          </w:p>
        </w:tc>
        <w:tc>
          <w:tcPr>
            <w:tcW w:w="0" w:type="auto"/>
            <w:hideMark/>
          </w:tcPr>
          <w:p w14:paraId="6CC8C3F8" w14:textId="77777777" w:rsidR="00EF6D1A" w:rsidRPr="00904F88" w:rsidRDefault="00EF6D1A" w:rsidP="003C091B">
            <w:pPr>
              <w:rPr>
                <w:lang w:val="es-ES"/>
              </w:rPr>
            </w:pPr>
            <w:r w:rsidRPr="00904F88">
              <w:rPr>
                <w:lang w:val="es-ES"/>
              </w:rPr>
              <w:t>[ flex-grow || flex-shrink || flex-basis ] || initial || auto || none || número</w:t>
            </w:r>
          </w:p>
        </w:tc>
      </w:tr>
      <w:tr w:rsidR="00EF6D1A" w:rsidRPr="00904F88" w14:paraId="3FE6D9C4" w14:textId="77777777" w:rsidTr="003C091B">
        <w:tc>
          <w:tcPr>
            <w:tcW w:w="0" w:type="auto"/>
            <w:hideMark/>
          </w:tcPr>
          <w:p w14:paraId="0D9B6CFB" w14:textId="77777777" w:rsidR="00EF6D1A" w:rsidRPr="00904F88" w:rsidRDefault="00EF6D1A" w:rsidP="003C091B">
            <w:pPr>
              <w:rPr>
                <w:lang w:val="es-ES"/>
              </w:rPr>
            </w:pPr>
            <w:hyperlink r:id="rId354" w:anchor="flex-grow" w:history="1">
              <w:r w:rsidRPr="00904F88">
                <w:rPr>
                  <w:rStyle w:val="Hipervnculo"/>
                  <w:lang w:val="es-ES"/>
                </w:rPr>
                <w:t>flex-grow</w:t>
              </w:r>
            </w:hyperlink>
          </w:p>
        </w:tc>
        <w:tc>
          <w:tcPr>
            <w:tcW w:w="0" w:type="auto"/>
            <w:hideMark/>
          </w:tcPr>
          <w:p w14:paraId="1EB0A324" w14:textId="77777777" w:rsidR="00EF6D1A" w:rsidRPr="00904F88" w:rsidRDefault="00EF6D1A" w:rsidP="003C091B">
            <w:pPr>
              <w:rPr>
                <w:lang w:val="es-ES"/>
              </w:rPr>
            </w:pPr>
            <w:r w:rsidRPr="00904F88">
              <w:rPr>
                <w:lang w:val="es-ES"/>
              </w:rPr>
              <w:t>factor de expansión</w:t>
            </w:r>
          </w:p>
        </w:tc>
        <w:tc>
          <w:tcPr>
            <w:tcW w:w="0" w:type="auto"/>
            <w:hideMark/>
          </w:tcPr>
          <w:p w14:paraId="796F5A44" w14:textId="77777777" w:rsidR="00EF6D1A" w:rsidRPr="00904F88" w:rsidRDefault="00EF6D1A" w:rsidP="003C091B">
            <w:pPr>
              <w:rPr>
                <w:lang w:val="es-ES"/>
              </w:rPr>
            </w:pPr>
            <w:r w:rsidRPr="00904F88">
              <w:rPr>
                <w:lang w:val="es-ES"/>
              </w:rPr>
              <w:t>número</w:t>
            </w:r>
          </w:p>
        </w:tc>
      </w:tr>
      <w:tr w:rsidR="00EF6D1A" w:rsidRPr="00904F88" w14:paraId="1CC4934B" w14:textId="77777777" w:rsidTr="003C091B">
        <w:tc>
          <w:tcPr>
            <w:tcW w:w="0" w:type="auto"/>
            <w:hideMark/>
          </w:tcPr>
          <w:p w14:paraId="163CFFCF" w14:textId="77777777" w:rsidR="00EF6D1A" w:rsidRPr="00904F88" w:rsidRDefault="00EF6D1A" w:rsidP="003C091B">
            <w:pPr>
              <w:rPr>
                <w:lang w:val="es-ES"/>
              </w:rPr>
            </w:pPr>
            <w:hyperlink r:id="rId355" w:anchor="flex-shrink" w:history="1">
              <w:r w:rsidRPr="00904F88">
                <w:rPr>
                  <w:rStyle w:val="Hipervnculo"/>
                  <w:lang w:val="es-ES"/>
                </w:rPr>
                <w:t>flex-shrink</w:t>
              </w:r>
            </w:hyperlink>
          </w:p>
        </w:tc>
        <w:tc>
          <w:tcPr>
            <w:tcW w:w="0" w:type="auto"/>
            <w:hideMark/>
          </w:tcPr>
          <w:p w14:paraId="3D2E663E" w14:textId="77777777" w:rsidR="00EF6D1A" w:rsidRPr="00904F88" w:rsidRDefault="00EF6D1A" w:rsidP="003C091B">
            <w:pPr>
              <w:rPr>
                <w:lang w:val="es-ES"/>
              </w:rPr>
            </w:pPr>
            <w:r w:rsidRPr="00904F88">
              <w:rPr>
                <w:lang w:val="es-ES"/>
              </w:rPr>
              <w:t>factor de compresión</w:t>
            </w:r>
          </w:p>
        </w:tc>
        <w:tc>
          <w:tcPr>
            <w:tcW w:w="0" w:type="auto"/>
            <w:hideMark/>
          </w:tcPr>
          <w:p w14:paraId="38151B49" w14:textId="77777777" w:rsidR="00EF6D1A" w:rsidRPr="00904F88" w:rsidRDefault="00EF6D1A" w:rsidP="003C091B">
            <w:pPr>
              <w:rPr>
                <w:lang w:val="es-ES"/>
              </w:rPr>
            </w:pPr>
            <w:r w:rsidRPr="00904F88">
              <w:rPr>
                <w:lang w:val="es-ES"/>
              </w:rPr>
              <w:t>número</w:t>
            </w:r>
          </w:p>
        </w:tc>
      </w:tr>
      <w:tr w:rsidR="00EF6D1A" w:rsidRPr="00904F88" w14:paraId="172561EC" w14:textId="77777777" w:rsidTr="003C091B">
        <w:tc>
          <w:tcPr>
            <w:tcW w:w="0" w:type="auto"/>
            <w:hideMark/>
          </w:tcPr>
          <w:p w14:paraId="3C535A92" w14:textId="77777777" w:rsidR="00EF6D1A" w:rsidRPr="00904F88" w:rsidRDefault="00EF6D1A" w:rsidP="003C091B">
            <w:pPr>
              <w:rPr>
                <w:lang w:val="es-ES"/>
              </w:rPr>
            </w:pPr>
            <w:hyperlink r:id="rId356" w:anchor="flex-basis" w:history="1">
              <w:r w:rsidRPr="00904F88">
                <w:rPr>
                  <w:rStyle w:val="Hipervnculo"/>
                  <w:lang w:val="es-ES"/>
                </w:rPr>
                <w:t>flex-basis</w:t>
              </w:r>
            </w:hyperlink>
          </w:p>
        </w:tc>
        <w:tc>
          <w:tcPr>
            <w:tcW w:w="0" w:type="auto"/>
            <w:hideMark/>
          </w:tcPr>
          <w:p w14:paraId="64C660F6" w14:textId="77777777" w:rsidR="00EF6D1A" w:rsidRPr="00904F88" w:rsidRDefault="00EF6D1A" w:rsidP="003C091B">
            <w:pPr>
              <w:rPr>
                <w:lang w:val="es-ES"/>
              </w:rPr>
            </w:pPr>
            <w:r w:rsidRPr="00904F88">
              <w:rPr>
                <w:lang w:val="es-ES"/>
              </w:rPr>
              <w:t xml:space="preserve">tamaño </w:t>
            </w:r>
            <w:r w:rsidRPr="00904F88">
              <w:rPr>
                <w:lang w:val="es-ES"/>
              </w:rPr>
              <w:lastRenderedPageBreak/>
              <w:t>inicial</w:t>
            </w:r>
          </w:p>
        </w:tc>
        <w:tc>
          <w:tcPr>
            <w:tcW w:w="0" w:type="auto"/>
            <w:hideMark/>
          </w:tcPr>
          <w:p w14:paraId="2982B9FA" w14:textId="77777777" w:rsidR="00EF6D1A" w:rsidRPr="00904F88" w:rsidRDefault="00EF6D1A" w:rsidP="003C091B">
            <w:pPr>
              <w:rPr>
                <w:lang w:val="es-ES"/>
              </w:rPr>
            </w:pPr>
            <w:r w:rsidRPr="00904F88">
              <w:rPr>
                <w:lang w:val="es-ES"/>
              </w:rPr>
              <w:lastRenderedPageBreak/>
              <w:t>distancia || auto || content || width</w:t>
            </w:r>
          </w:p>
        </w:tc>
      </w:tr>
      <w:tr w:rsidR="00EF6D1A" w:rsidRPr="00904F88" w14:paraId="26AC21A9" w14:textId="77777777" w:rsidTr="003C091B">
        <w:tc>
          <w:tcPr>
            <w:tcW w:w="0" w:type="auto"/>
            <w:hideMark/>
          </w:tcPr>
          <w:p w14:paraId="102A53C2" w14:textId="77777777" w:rsidR="00EF6D1A" w:rsidRPr="00904F88" w:rsidRDefault="00EF6D1A" w:rsidP="003C091B">
            <w:pPr>
              <w:rPr>
                <w:lang w:val="es-ES"/>
              </w:rPr>
            </w:pPr>
            <w:hyperlink r:id="rId357" w:anchor="justify-content" w:history="1">
              <w:r w:rsidRPr="00904F88">
                <w:rPr>
                  <w:rStyle w:val="Hipervnculo"/>
                  <w:lang w:val="es-ES"/>
                </w:rPr>
                <w:t>justify-content</w:t>
              </w:r>
            </w:hyperlink>
          </w:p>
        </w:tc>
        <w:tc>
          <w:tcPr>
            <w:tcW w:w="0" w:type="auto"/>
            <w:hideMark/>
          </w:tcPr>
          <w:p w14:paraId="42DBF5B8" w14:textId="77777777" w:rsidR="00EF6D1A" w:rsidRPr="00904F88" w:rsidRDefault="00EF6D1A" w:rsidP="003C091B">
            <w:pPr>
              <w:rPr>
                <w:lang w:val="es-ES"/>
              </w:rPr>
            </w:pPr>
            <w:r w:rsidRPr="00904F88">
              <w:rPr>
                <w:lang w:val="es-ES"/>
              </w:rPr>
              <w:t>alineación en la dirección principal</w:t>
            </w:r>
          </w:p>
        </w:tc>
        <w:tc>
          <w:tcPr>
            <w:tcW w:w="0" w:type="auto"/>
            <w:hideMark/>
          </w:tcPr>
          <w:p w14:paraId="0B6E6F2F" w14:textId="77777777" w:rsidR="00EF6D1A" w:rsidRPr="00015106" w:rsidRDefault="00EF6D1A" w:rsidP="003C091B">
            <w:r w:rsidRPr="00015106">
              <w:t>flex-start || flex-end || center || space-between || space-around</w:t>
            </w:r>
          </w:p>
        </w:tc>
      </w:tr>
      <w:tr w:rsidR="00EF6D1A" w:rsidRPr="00904F88" w14:paraId="2F133E26" w14:textId="77777777" w:rsidTr="003C091B">
        <w:tc>
          <w:tcPr>
            <w:tcW w:w="0" w:type="auto"/>
            <w:hideMark/>
          </w:tcPr>
          <w:p w14:paraId="34942417" w14:textId="77777777" w:rsidR="00EF6D1A" w:rsidRPr="00904F88" w:rsidRDefault="00EF6D1A" w:rsidP="003C091B">
            <w:pPr>
              <w:rPr>
                <w:lang w:val="es-ES"/>
              </w:rPr>
            </w:pPr>
            <w:hyperlink r:id="rId358" w:anchor="align-items" w:history="1">
              <w:r w:rsidRPr="00904F88">
                <w:rPr>
                  <w:rStyle w:val="Hipervnculo"/>
                  <w:lang w:val="es-ES"/>
                </w:rPr>
                <w:t>align-items</w:t>
              </w:r>
            </w:hyperlink>
          </w:p>
        </w:tc>
        <w:tc>
          <w:tcPr>
            <w:tcW w:w="0" w:type="auto"/>
            <w:hideMark/>
          </w:tcPr>
          <w:p w14:paraId="32395C13" w14:textId="77777777" w:rsidR="00EF6D1A" w:rsidRPr="00904F88" w:rsidRDefault="00EF6D1A" w:rsidP="003C091B">
            <w:pPr>
              <w:rPr>
                <w:lang w:val="es-ES"/>
              </w:rPr>
            </w:pPr>
            <w:r w:rsidRPr="00904F88">
              <w:rPr>
                <w:lang w:val="es-ES"/>
              </w:rPr>
              <w:t>alineación en la dirección secundaria (una línea)</w:t>
            </w:r>
          </w:p>
        </w:tc>
        <w:tc>
          <w:tcPr>
            <w:tcW w:w="0" w:type="auto"/>
            <w:hideMark/>
          </w:tcPr>
          <w:p w14:paraId="5D8E16F3" w14:textId="77777777" w:rsidR="00EF6D1A" w:rsidRPr="00015106" w:rsidRDefault="00EF6D1A" w:rsidP="003C091B">
            <w:r w:rsidRPr="00015106">
              <w:t>flex-start || flex-end || center || baseline || stretch</w:t>
            </w:r>
          </w:p>
        </w:tc>
      </w:tr>
      <w:tr w:rsidR="00EF6D1A" w:rsidRPr="00904F88" w14:paraId="121AC4A3" w14:textId="77777777" w:rsidTr="003C091B">
        <w:tc>
          <w:tcPr>
            <w:tcW w:w="0" w:type="auto"/>
            <w:hideMark/>
          </w:tcPr>
          <w:p w14:paraId="1043F16E" w14:textId="77777777" w:rsidR="00EF6D1A" w:rsidRPr="00904F88" w:rsidRDefault="00EF6D1A" w:rsidP="003C091B">
            <w:pPr>
              <w:rPr>
                <w:lang w:val="es-ES"/>
              </w:rPr>
            </w:pPr>
            <w:hyperlink r:id="rId359" w:anchor="align-self" w:history="1">
              <w:r w:rsidRPr="00904F88">
                <w:rPr>
                  <w:rStyle w:val="Hipervnculo"/>
                  <w:lang w:val="es-ES"/>
                </w:rPr>
                <w:t>align-self</w:t>
              </w:r>
            </w:hyperlink>
          </w:p>
        </w:tc>
        <w:tc>
          <w:tcPr>
            <w:tcW w:w="0" w:type="auto"/>
            <w:hideMark/>
          </w:tcPr>
          <w:p w14:paraId="1991B03A" w14:textId="77777777" w:rsidR="00EF6D1A" w:rsidRPr="00904F88" w:rsidRDefault="00EF6D1A" w:rsidP="003C091B">
            <w:pPr>
              <w:rPr>
                <w:lang w:val="es-ES"/>
              </w:rPr>
            </w:pPr>
            <w:r w:rsidRPr="00904F88">
              <w:rPr>
                <w:lang w:val="es-ES"/>
              </w:rPr>
              <w:t>alineación individual en la dirección secundaria</w:t>
            </w:r>
          </w:p>
        </w:tc>
        <w:tc>
          <w:tcPr>
            <w:tcW w:w="0" w:type="auto"/>
            <w:hideMark/>
          </w:tcPr>
          <w:p w14:paraId="05225B72" w14:textId="77777777" w:rsidR="00EF6D1A" w:rsidRPr="00015106" w:rsidRDefault="00EF6D1A" w:rsidP="003C091B">
            <w:r w:rsidRPr="00015106">
              <w:t>auto || flex-start || flex-end || center || baseline || stretch</w:t>
            </w:r>
          </w:p>
        </w:tc>
      </w:tr>
      <w:tr w:rsidR="00EF6D1A" w:rsidRPr="00904F88" w14:paraId="5C231601" w14:textId="77777777" w:rsidTr="003C091B">
        <w:tc>
          <w:tcPr>
            <w:tcW w:w="0" w:type="auto"/>
            <w:hideMark/>
          </w:tcPr>
          <w:p w14:paraId="27F658BD" w14:textId="77777777" w:rsidR="00EF6D1A" w:rsidRPr="00904F88" w:rsidRDefault="00EF6D1A" w:rsidP="003C091B">
            <w:pPr>
              <w:rPr>
                <w:lang w:val="es-ES"/>
              </w:rPr>
            </w:pPr>
            <w:hyperlink r:id="rId360" w:anchor="align-content" w:history="1">
              <w:r w:rsidRPr="00904F88">
                <w:rPr>
                  <w:rStyle w:val="Hipervnculo"/>
                  <w:lang w:val="es-ES"/>
                </w:rPr>
                <w:t>align-content</w:t>
              </w:r>
            </w:hyperlink>
          </w:p>
        </w:tc>
        <w:tc>
          <w:tcPr>
            <w:tcW w:w="0" w:type="auto"/>
            <w:hideMark/>
          </w:tcPr>
          <w:p w14:paraId="30B714FE" w14:textId="77777777" w:rsidR="00EF6D1A" w:rsidRPr="00904F88" w:rsidRDefault="00EF6D1A" w:rsidP="003C091B">
            <w:pPr>
              <w:rPr>
                <w:lang w:val="es-ES"/>
              </w:rPr>
            </w:pPr>
            <w:r w:rsidRPr="00904F88">
              <w:rPr>
                <w:lang w:val="es-ES"/>
              </w:rPr>
              <w:t>alineación en la dirección secundaria (varias líneas)</w:t>
            </w:r>
          </w:p>
        </w:tc>
        <w:tc>
          <w:tcPr>
            <w:tcW w:w="0" w:type="auto"/>
            <w:hideMark/>
          </w:tcPr>
          <w:p w14:paraId="7AAD0EF0" w14:textId="77777777" w:rsidR="00EF6D1A" w:rsidRPr="00015106" w:rsidRDefault="00EF6D1A" w:rsidP="003C091B">
            <w:r w:rsidRPr="00015106">
              <w:t>flex-start || flex-end || center || space-between || space-around || stretch</w:t>
            </w:r>
          </w:p>
        </w:tc>
      </w:tr>
      <w:tr w:rsidR="00EF6D1A" w:rsidRPr="00904F88" w14:paraId="09803590" w14:textId="77777777" w:rsidTr="003C091B">
        <w:tc>
          <w:tcPr>
            <w:tcW w:w="0" w:type="auto"/>
            <w:gridSpan w:val="3"/>
            <w:shd w:val="clear" w:color="auto" w:fill="FDE9D9" w:themeFill="accent6" w:themeFillTint="33"/>
            <w:hideMark/>
          </w:tcPr>
          <w:p w14:paraId="49101847" w14:textId="77777777" w:rsidR="00EF6D1A" w:rsidRPr="00904F88" w:rsidRDefault="00EF6D1A" w:rsidP="003C091B">
            <w:pPr>
              <w:rPr>
                <w:b/>
                <w:bCs/>
                <w:lang w:val="es-ES"/>
              </w:rPr>
            </w:pPr>
            <w:r w:rsidRPr="00904F88">
              <w:rPr>
                <w:b/>
                <w:bCs/>
                <w:lang w:val="es-ES"/>
              </w:rPr>
              <w:t>Listas</w:t>
            </w:r>
          </w:p>
        </w:tc>
      </w:tr>
      <w:tr w:rsidR="00EF6D1A" w:rsidRPr="00904F88" w14:paraId="26336E97" w14:textId="77777777" w:rsidTr="003C091B">
        <w:tc>
          <w:tcPr>
            <w:tcW w:w="0" w:type="auto"/>
            <w:shd w:val="clear" w:color="auto" w:fill="FDE9D9" w:themeFill="accent6" w:themeFillTint="33"/>
            <w:hideMark/>
          </w:tcPr>
          <w:p w14:paraId="169379A8"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32AED92E"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78CE878F" w14:textId="77777777" w:rsidR="00EF6D1A" w:rsidRPr="00904F88" w:rsidRDefault="00EF6D1A" w:rsidP="003C091B">
            <w:pPr>
              <w:rPr>
                <w:b/>
                <w:bCs/>
                <w:lang w:val="es-ES"/>
              </w:rPr>
            </w:pPr>
            <w:r w:rsidRPr="00904F88">
              <w:rPr>
                <w:b/>
                <w:bCs/>
                <w:lang w:val="es-ES"/>
              </w:rPr>
              <w:t>Valores</w:t>
            </w:r>
          </w:p>
        </w:tc>
      </w:tr>
      <w:tr w:rsidR="00EF6D1A" w:rsidRPr="00904F88" w14:paraId="467AE9EA" w14:textId="77777777" w:rsidTr="003C091B">
        <w:tc>
          <w:tcPr>
            <w:tcW w:w="0" w:type="auto"/>
            <w:hideMark/>
          </w:tcPr>
          <w:p w14:paraId="1E26513A" w14:textId="77777777" w:rsidR="00EF6D1A" w:rsidRPr="00904F88" w:rsidRDefault="00EF6D1A" w:rsidP="003C091B">
            <w:pPr>
              <w:rPr>
                <w:lang w:val="es-ES"/>
              </w:rPr>
            </w:pPr>
            <w:hyperlink r:id="rId361" w:anchor="list-style" w:history="1">
              <w:r w:rsidRPr="00904F88">
                <w:rPr>
                  <w:rStyle w:val="Hipervnculo"/>
                  <w:lang w:val="es-ES"/>
                </w:rPr>
                <w:t>list-style</w:t>
              </w:r>
            </w:hyperlink>
          </w:p>
        </w:tc>
        <w:tc>
          <w:tcPr>
            <w:tcW w:w="0" w:type="auto"/>
            <w:hideMark/>
          </w:tcPr>
          <w:p w14:paraId="3F06E4A7" w14:textId="77777777" w:rsidR="00EF6D1A" w:rsidRPr="00904F88" w:rsidRDefault="00EF6D1A" w:rsidP="003C091B">
            <w:pPr>
              <w:rPr>
                <w:lang w:val="es-ES"/>
              </w:rPr>
            </w:pPr>
            <w:r w:rsidRPr="00904F88">
              <w:rPr>
                <w:lang w:val="es-ES"/>
              </w:rPr>
              <w:t>propiedad compuesta</w:t>
            </w:r>
          </w:p>
        </w:tc>
        <w:tc>
          <w:tcPr>
            <w:tcW w:w="0" w:type="auto"/>
            <w:hideMark/>
          </w:tcPr>
          <w:p w14:paraId="067EB88F" w14:textId="77777777" w:rsidR="00EF6D1A" w:rsidRPr="00015106" w:rsidRDefault="00EF6D1A" w:rsidP="003C091B">
            <w:r w:rsidRPr="00015106">
              <w:t>list-style-image || list-style-position || list-style-type</w:t>
            </w:r>
          </w:p>
        </w:tc>
      </w:tr>
      <w:tr w:rsidR="00EF6D1A" w:rsidRPr="00904F88" w14:paraId="652C660B" w14:textId="77777777" w:rsidTr="003C091B">
        <w:tc>
          <w:tcPr>
            <w:tcW w:w="0" w:type="auto"/>
            <w:hideMark/>
          </w:tcPr>
          <w:p w14:paraId="746C9709" w14:textId="77777777" w:rsidR="00EF6D1A" w:rsidRPr="00904F88" w:rsidRDefault="00EF6D1A" w:rsidP="003C091B">
            <w:pPr>
              <w:rPr>
                <w:lang w:val="es-ES"/>
              </w:rPr>
            </w:pPr>
            <w:hyperlink r:id="rId362" w:anchor="list-style-image" w:history="1">
              <w:r w:rsidRPr="00904F88">
                <w:rPr>
                  <w:rStyle w:val="Hipervnculo"/>
                  <w:lang w:val="es-ES"/>
                </w:rPr>
                <w:t>list-style-image</w:t>
              </w:r>
            </w:hyperlink>
          </w:p>
        </w:tc>
        <w:tc>
          <w:tcPr>
            <w:tcW w:w="0" w:type="auto"/>
            <w:hideMark/>
          </w:tcPr>
          <w:p w14:paraId="04EB3D18" w14:textId="77777777" w:rsidR="00EF6D1A" w:rsidRPr="00904F88" w:rsidRDefault="00EF6D1A" w:rsidP="003C091B">
            <w:pPr>
              <w:rPr>
                <w:lang w:val="es-ES"/>
              </w:rPr>
            </w:pPr>
            <w:r w:rsidRPr="00904F88">
              <w:rPr>
                <w:lang w:val="es-ES"/>
              </w:rPr>
              <w:t>imagen del marcador</w:t>
            </w:r>
          </w:p>
        </w:tc>
        <w:tc>
          <w:tcPr>
            <w:tcW w:w="0" w:type="auto"/>
            <w:hideMark/>
          </w:tcPr>
          <w:p w14:paraId="4F9368E8" w14:textId="77777777" w:rsidR="00EF6D1A" w:rsidRPr="00904F88" w:rsidRDefault="00EF6D1A" w:rsidP="003C091B">
            <w:pPr>
              <w:rPr>
                <w:lang w:val="es-ES"/>
              </w:rPr>
            </w:pPr>
            <w:r w:rsidRPr="00904F88">
              <w:rPr>
                <w:lang w:val="es-ES"/>
              </w:rPr>
              <w:t>none | uri</w:t>
            </w:r>
          </w:p>
        </w:tc>
      </w:tr>
      <w:tr w:rsidR="00EF6D1A" w:rsidRPr="00904F88" w14:paraId="4B694FB6" w14:textId="77777777" w:rsidTr="003C091B">
        <w:tc>
          <w:tcPr>
            <w:tcW w:w="0" w:type="auto"/>
            <w:hideMark/>
          </w:tcPr>
          <w:p w14:paraId="7353A50F" w14:textId="77777777" w:rsidR="00EF6D1A" w:rsidRPr="00904F88" w:rsidRDefault="00EF6D1A" w:rsidP="003C091B">
            <w:pPr>
              <w:rPr>
                <w:lang w:val="es-ES"/>
              </w:rPr>
            </w:pPr>
            <w:hyperlink r:id="rId363" w:anchor="list-style-position" w:history="1">
              <w:r w:rsidRPr="00904F88">
                <w:rPr>
                  <w:rStyle w:val="Hipervnculo"/>
                  <w:lang w:val="es-ES"/>
                </w:rPr>
                <w:t>list-style-position</w:t>
              </w:r>
            </w:hyperlink>
          </w:p>
        </w:tc>
        <w:tc>
          <w:tcPr>
            <w:tcW w:w="0" w:type="auto"/>
            <w:hideMark/>
          </w:tcPr>
          <w:p w14:paraId="6AF03452" w14:textId="77777777" w:rsidR="00EF6D1A" w:rsidRPr="00904F88" w:rsidRDefault="00EF6D1A" w:rsidP="003C091B">
            <w:pPr>
              <w:rPr>
                <w:lang w:val="es-ES"/>
              </w:rPr>
            </w:pPr>
            <w:r w:rsidRPr="00904F88">
              <w:rPr>
                <w:lang w:val="es-ES"/>
              </w:rPr>
              <w:t>posición del marcador</w:t>
            </w:r>
          </w:p>
        </w:tc>
        <w:tc>
          <w:tcPr>
            <w:tcW w:w="0" w:type="auto"/>
            <w:hideMark/>
          </w:tcPr>
          <w:p w14:paraId="1C142201" w14:textId="77777777" w:rsidR="00EF6D1A" w:rsidRPr="00904F88" w:rsidRDefault="00EF6D1A" w:rsidP="003C091B">
            <w:pPr>
              <w:rPr>
                <w:lang w:val="es-ES"/>
              </w:rPr>
            </w:pPr>
            <w:r w:rsidRPr="00904F88">
              <w:rPr>
                <w:lang w:val="es-ES"/>
              </w:rPr>
              <w:t>inside | outside</w:t>
            </w:r>
          </w:p>
        </w:tc>
      </w:tr>
      <w:tr w:rsidR="00EF6D1A" w:rsidRPr="00015106" w14:paraId="352C177E" w14:textId="77777777" w:rsidTr="003C091B">
        <w:tc>
          <w:tcPr>
            <w:tcW w:w="0" w:type="auto"/>
            <w:hideMark/>
          </w:tcPr>
          <w:p w14:paraId="2223E0AC" w14:textId="77777777" w:rsidR="00EF6D1A" w:rsidRPr="00904F88" w:rsidRDefault="00EF6D1A" w:rsidP="003C091B">
            <w:pPr>
              <w:rPr>
                <w:lang w:val="es-ES"/>
              </w:rPr>
            </w:pPr>
            <w:hyperlink r:id="rId364" w:anchor="list-style-type" w:history="1">
              <w:r w:rsidRPr="00904F88">
                <w:rPr>
                  <w:rStyle w:val="Hipervnculo"/>
                  <w:lang w:val="es-ES"/>
                </w:rPr>
                <w:t>list-style-type</w:t>
              </w:r>
            </w:hyperlink>
          </w:p>
        </w:tc>
        <w:tc>
          <w:tcPr>
            <w:tcW w:w="0" w:type="auto"/>
            <w:hideMark/>
          </w:tcPr>
          <w:p w14:paraId="556EDB02" w14:textId="77777777" w:rsidR="00EF6D1A" w:rsidRPr="00904F88" w:rsidRDefault="00EF6D1A" w:rsidP="003C091B">
            <w:pPr>
              <w:rPr>
                <w:lang w:val="es-ES"/>
              </w:rPr>
            </w:pPr>
            <w:r w:rsidRPr="00904F88">
              <w:rPr>
                <w:lang w:val="es-ES"/>
              </w:rPr>
              <w:t>tipo de marcador</w:t>
            </w:r>
          </w:p>
        </w:tc>
        <w:tc>
          <w:tcPr>
            <w:tcW w:w="0" w:type="auto"/>
            <w:hideMark/>
          </w:tcPr>
          <w:p w14:paraId="18D4C23B" w14:textId="77777777" w:rsidR="00EF6D1A" w:rsidRPr="00904F88" w:rsidRDefault="00EF6D1A" w:rsidP="003C091B">
            <w:pPr>
              <w:rPr>
                <w:lang w:val="es-ES"/>
              </w:rPr>
            </w:pPr>
            <w:r w:rsidRPr="00904F88">
              <w:rPr>
                <w:lang w:val="es-ES"/>
              </w:rPr>
              <w:t>none | circle | disc | square | decimal | decimal-leading-zero | lower-alpha | upper-alpha | lower-greek | lower-latin | upper-latin | lower-roman | upper-roman | sistemas de numeración de otras lenguas</w:t>
            </w:r>
          </w:p>
        </w:tc>
      </w:tr>
      <w:tr w:rsidR="00EF6D1A" w:rsidRPr="00904F88" w14:paraId="201201B4" w14:textId="77777777" w:rsidTr="003C091B">
        <w:tc>
          <w:tcPr>
            <w:tcW w:w="0" w:type="auto"/>
            <w:gridSpan w:val="3"/>
            <w:shd w:val="clear" w:color="auto" w:fill="FDE9D9" w:themeFill="accent6" w:themeFillTint="33"/>
            <w:hideMark/>
          </w:tcPr>
          <w:p w14:paraId="778E103E" w14:textId="77777777" w:rsidR="00EF6D1A" w:rsidRPr="00904F88" w:rsidRDefault="00EF6D1A" w:rsidP="003C091B">
            <w:pPr>
              <w:rPr>
                <w:b/>
                <w:bCs/>
                <w:lang w:val="es-ES"/>
              </w:rPr>
            </w:pPr>
            <w:r w:rsidRPr="00904F88">
              <w:rPr>
                <w:b/>
                <w:bCs/>
                <w:lang w:val="es-ES"/>
              </w:rPr>
              <w:t>Tablas</w:t>
            </w:r>
          </w:p>
        </w:tc>
      </w:tr>
      <w:tr w:rsidR="00EF6D1A" w:rsidRPr="00904F88" w14:paraId="19904983" w14:textId="77777777" w:rsidTr="003C091B">
        <w:tc>
          <w:tcPr>
            <w:tcW w:w="0" w:type="auto"/>
            <w:shd w:val="clear" w:color="auto" w:fill="FDE9D9" w:themeFill="accent6" w:themeFillTint="33"/>
            <w:hideMark/>
          </w:tcPr>
          <w:p w14:paraId="6DD80E82"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14B1934E"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7B6CD765" w14:textId="77777777" w:rsidR="00EF6D1A" w:rsidRPr="00904F88" w:rsidRDefault="00EF6D1A" w:rsidP="003C091B">
            <w:pPr>
              <w:rPr>
                <w:b/>
                <w:bCs/>
                <w:lang w:val="es-ES"/>
              </w:rPr>
            </w:pPr>
            <w:r w:rsidRPr="00904F88">
              <w:rPr>
                <w:b/>
                <w:bCs/>
                <w:lang w:val="es-ES"/>
              </w:rPr>
              <w:t>Valores</w:t>
            </w:r>
          </w:p>
        </w:tc>
      </w:tr>
      <w:tr w:rsidR="00EF6D1A" w:rsidRPr="00904F88" w14:paraId="39190041" w14:textId="77777777" w:rsidTr="003C091B">
        <w:tc>
          <w:tcPr>
            <w:tcW w:w="0" w:type="auto"/>
            <w:hideMark/>
          </w:tcPr>
          <w:p w14:paraId="4F60D7F8" w14:textId="77777777" w:rsidR="00EF6D1A" w:rsidRPr="00904F88" w:rsidRDefault="00EF6D1A" w:rsidP="003C091B">
            <w:pPr>
              <w:rPr>
                <w:lang w:val="es-ES"/>
              </w:rPr>
            </w:pPr>
            <w:hyperlink r:id="rId365" w:anchor="border-collapse" w:history="1">
              <w:r w:rsidRPr="00904F88">
                <w:rPr>
                  <w:rStyle w:val="Hipervnculo"/>
                  <w:lang w:val="es-ES"/>
                </w:rPr>
                <w:t>border-collapse</w:t>
              </w:r>
            </w:hyperlink>
          </w:p>
        </w:tc>
        <w:tc>
          <w:tcPr>
            <w:tcW w:w="0" w:type="auto"/>
            <w:hideMark/>
          </w:tcPr>
          <w:p w14:paraId="514A1378" w14:textId="77777777" w:rsidR="00EF6D1A" w:rsidRPr="00904F88" w:rsidRDefault="00EF6D1A" w:rsidP="003C091B">
            <w:pPr>
              <w:rPr>
                <w:lang w:val="es-ES"/>
              </w:rPr>
            </w:pPr>
            <w:r w:rsidRPr="00904F88">
              <w:rPr>
                <w:lang w:val="es-ES"/>
              </w:rPr>
              <w:t>modo de bordes</w:t>
            </w:r>
          </w:p>
        </w:tc>
        <w:tc>
          <w:tcPr>
            <w:tcW w:w="0" w:type="auto"/>
            <w:hideMark/>
          </w:tcPr>
          <w:p w14:paraId="21D9BC49" w14:textId="77777777" w:rsidR="00EF6D1A" w:rsidRPr="00904F88" w:rsidRDefault="00EF6D1A" w:rsidP="003C091B">
            <w:pPr>
              <w:rPr>
                <w:lang w:val="es-ES"/>
              </w:rPr>
            </w:pPr>
            <w:r w:rsidRPr="00904F88">
              <w:rPr>
                <w:lang w:val="es-ES"/>
              </w:rPr>
              <w:t>collapse | separate</w:t>
            </w:r>
          </w:p>
        </w:tc>
      </w:tr>
      <w:tr w:rsidR="00EF6D1A" w:rsidRPr="00904F88" w14:paraId="4BF665F4" w14:textId="77777777" w:rsidTr="003C091B">
        <w:tc>
          <w:tcPr>
            <w:tcW w:w="0" w:type="auto"/>
            <w:hideMark/>
          </w:tcPr>
          <w:p w14:paraId="0F2B9F40" w14:textId="77777777" w:rsidR="00EF6D1A" w:rsidRPr="00904F88" w:rsidRDefault="00EF6D1A" w:rsidP="003C091B">
            <w:pPr>
              <w:rPr>
                <w:lang w:val="es-ES"/>
              </w:rPr>
            </w:pPr>
            <w:hyperlink r:id="rId366" w:anchor="border-spacing" w:history="1">
              <w:r w:rsidRPr="00904F88">
                <w:rPr>
                  <w:rStyle w:val="Hipervnculo"/>
                  <w:lang w:val="es-ES"/>
                </w:rPr>
                <w:t>border-spacing</w:t>
              </w:r>
            </w:hyperlink>
          </w:p>
        </w:tc>
        <w:tc>
          <w:tcPr>
            <w:tcW w:w="0" w:type="auto"/>
            <w:hideMark/>
          </w:tcPr>
          <w:p w14:paraId="1789015E" w14:textId="77777777" w:rsidR="00EF6D1A" w:rsidRPr="00904F88" w:rsidRDefault="00EF6D1A" w:rsidP="003C091B">
            <w:pPr>
              <w:rPr>
                <w:lang w:val="es-ES"/>
              </w:rPr>
            </w:pPr>
            <w:r w:rsidRPr="00904F88">
              <w:rPr>
                <w:lang w:val="es-ES"/>
              </w:rPr>
              <w:t>separación entre celdas</w:t>
            </w:r>
          </w:p>
        </w:tc>
        <w:tc>
          <w:tcPr>
            <w:tcW w:w="0" w:type="auto"/>
            <w:hideMark/>
          </w:tcPr>
          <w:p w14:paraId="7E061F94" w14:textId="77777777" w:rsidR="00EF6D1A" w:rsidRPr="00904F88" w:rsidRDefault="00EF6D1A" w:rsidP="003C091B">
            <w:pPr>
              <w:rPr>
                <w:lang w:val="es-ES"/>
              </w:rPr>
            </w:pPr>
            <w:r w:rsidRPr="00904F88">
              <w:rPr>
                <w:lang w:val="es-ES"/>
              </w:rPr>
              <w:t>distancia distancia?</w:t>
            </w:r>
          </w:p>
        </w:tc>
      </w:tr>
      <w:tr w:rsidR="00EF6D1A" w:rsidRPr="00904F88" w14:paraId="589EA5EC" w14:textId="77777777" w:rsidTr="003C091B">
        <w:tc>
          <w:tcPr>
            <w:tcW w:w="0" w:type="auto"/>
            <w:hideMark/>
          </w:tcPr>
          <w:p w14:paraId="46B21EC7" w14:textId="77777777" w:rsidR="00EF6D1A" w:rsidRPr="00904F88" w:rsidRDefault="00EF6D1A" w:rsidP="003C091B">
            <w:pPr>
              <w:rPr>
                <w:lang w:val="es-ES"/>
              </w:rPr>
            </w:pPr>
            <w:hyperlink r:id="rId367" w:anchor="caption-side" w:history="1">
              <w:r w:rsidRPr="00904F88">
                <w:rPr>
                  <w:rStyle w:val="Hipervnculo"/>
                  <w:lang w:val="es-ES"/>
                </w:rPr>
                <w:t>caption-side</w:t>
              </w:r>
            </w:hyperlink>
          </w:p>
        </w:tc>
        <w:tc>
          <w:tcPr>
            <w:tcW w:w="0" w:type="auto"/>
            <w:hideMark/>
          </w:tcPr>
          <w:p w14:paraId="3A5389AA" w14:textId="77777777" w:rsidR="00EF6D1A" w:rsidRPr="00904F88" w:rsidRDefault="00EF6D1A" w:rsidP="003C091B">
            <w:pPr>
              <w:rPr>
                <w:lang w:val="es-ES"/>
              </w:rPr>
            </w:pPr>
            <w:r w:rsidRPr="00904F88">
              <w:rPr>
                <w:lang w:val="es-ES"/>
              </w:rPr>
              <w:t>posición de la leyenda</w:t>
            </w:r>
          </w:p>
        </w:tc>
        <w:tc>
          <w:tcPr>
            <w:tcW w:w="0" w:type="auto"/>
            <w:hideMark/>
          </w:tcPr>
          <w:p w14:paraId="31D522A3" w14:textId="77777777" w:rsidR="00EF6D1A" w:rsidRPr="00904F88" w:rsidRDefault="00EF6D1A" w:rsidP="003C091B">
            <w:pPr>
              <w:rPr>
                <w:lang w:val="es-ES"/>
              </w:rPr>
            </w:pPr>
            <w:r w:rsidRPr="00904F88">
              <w:rPr>
                <w:lang w:val="es-ES"/>
              </w:rPr>
              <w:t>top | bottom</w:t>
            </w:r>
          </w:p>
        </w:tc>
      </w:tr>
      <w:tr w:rsidR="00EF6D1A" w:rsidRPr="00904F88" w14:paraId="74391C2F" w14:textId="77777777" w:rsidTr="003C091B">
        <w:tc>
          <w:tcPr>
            <w:tcW w:w="0" w:type="auto"/>
            <w:hideMark/>
          </w:tcPr>
          <w:p w14:paraId="59503F5A" w14:textId="77777777" w:rsidR="00EF6D1A" w:rsidRPr="00904F88" w:rsidRDefault="00EF6D1A" w:rsidP="003C091B">
            <w:pPr>
              <w:rPr>
                <w:lang w:val="es-ES"/>
              </w:rPr>
            </w:pPr>
            <w:hyperlink r:id="rId368" w:anchor="empty-cells" w:history="1">
              <w:r w:rsidRPr="00904F88">
                <w:rPr>
                  <w:rStyle w:val="Hipervnculo"/>
                  <w:lang w:val="es-ES"/>
                </w:rPr>
                <w:t>empty-cells</w:t>
              </w:r>
            </w:hyperlink>
          </w:p>
        </w:tc>
        <w:tc>
          <w:tcPr>
            <w:tcW w:w="0" w:type="auto"/>
            <w:hideMark/>
          </w:tcPr>
          <w:p w14:paraId="769B39C2" w14:textId="77777777" w:rsidR="00EF6D1A" w:rsidRPr="00904F88" w:rsidRDefault="00EF6D1A" w:rsidP="003C091B">
            <w:pPr>
              <w:rPr>
                <w:lang w:val="es-ES"/>
              </w:rPr>
            </w:pPr>
            <w:r w:rsidRPr="00904F88">
              <w:rPr>
                <w:lang w:val="es-ES"/>
              </w:rPr>
              <w:t>borde de casillas vacías</w:t>
            </w:r>
          </w:p>
        </w:tc>
        <w:tc>
          <w:tcPr>
            <w:tcW w:w="0" w:type="auto"/>
            <w:hideMark/>
          </w:tcPr>
          <w:p w14:paraId="3C03AE0E" w14:textId="77777777" w:rsidR="00EF6D1A" w:rsidRPr="00904F88" w:rsidRDefault="00EF6D1A" w:rsidP="003C091B">
            <w:pPr>
              <w:rPr>
                <w:lang w:val="es-ES"/>
              </w:rPr>
            </w:pPr>
            <w:r w:rsidRPr="00904F88">
              <w:rPr>
                <w:lang w:val="es-ES"/>
              </w:rPr>
              <w:t>hide | show</w:t>
            </w:r>
          </w:p>
        </w:tc>
      </w:tr>
      <w:tr w:rsidR="00EF6D1A" w:rsidRPr="00904F88" w14:paraId="67C70E74" w14:textId="77777777" w:rsidTr="003C091B">
        <w:tc>
          <w:tcPr>
            <w:tcW w:w="0" w:type="auto"/>
            <w:hideMark/>
          </w:tcPr>
          <w:p w14:paraId="4DFB33C1" w14:textId="77777777" w:rsidR="00EF6D1A" w:rsidRPr="00904F88" w:rsidRDefault="00EF6D1A" w:rsidP="003C091B">
            <w:pPr>
              <w:rPr>
                <w:lang w:val="es-ES"/>
              </w:rPr>
            </w:pPr>
            <w:hyperlink r:id="rId369" w:anchor="table-layout" w:history="1">
              <w:r w:rsidRPr="00904F88">
                <w:rPr>
                  <w:rStyle w:val="Hipervnculo"/>
                  <w:lang w:val="es-ES"/>
                </w:rPr>
                <w:t>table-layout</w:t>
              </w:r>
            </w:hyperlink>
          </w:p>
        </w:tc>
        <w:tc>
          <w:tcPr>
            <w:tcW w:w="0" w:type="auto"/>
            <w:hideMark/>
          </w:tcPr>
          <w:p w14:paraId="38FD568B" w14:textId="77777777" w:rsidR="00EF6D1A" w:rsidRPr="00904F88" w:rsidRDefault="00EF6D1A" w:rsidP="003C091B">
            <w:pPr>
              <w:rPr>
                <w:lang w:val="es-ES"/>
              </w:rPr>
            </w:pPr>
            <w:r w:rsidRPr="00904F88">
              <w:rPr>
                <w:lang w:val="es-ES"/>
              </w:rPr>
              <w:t>algoritmo ancho de tabla</w:t>
            </w:r>
          </w:p>
        </w:tc>
        <w:tc>
          <w:tcPr>
            <w:tcW w:w="0" w:type="auto"/>
            <w:hideMark/>
          </w:tcPr>
          <w:p w14:paraId="69EDEDC2" w14:textId="77777777" w:rsidR="00EF6D1A" w:rsidRPr="00904F88" w:rsidRDefault="00EF6D1A" w:rsidP="003C091B">
            <w:pPr>
              <w:rPr>
                <w:lang w:val="es-ES"/>
              </w:rPr>
            </w:pPr>
            <w:r w:rsidRPr="00904F88">
              <w:rPr>
                <w:lang w:val="es-ES"/>
              </w:rPr>
              <w:t>auto | fixed</w:t>
            </w:r>
          </w:p>
        </w:tc>
      </w:tr>
      <w:tr w:rsidR="00EF6D1A" w:rsidRPr="00904F88" w14:paraId="5A01FD22" w14:textId="77777777" w:rsidTr="003C091B">
        <w:tc>
          <w:tcPr>
            <w:tcW w:w="0" w:type="auto"/>
            <w:gridSpan w:val="3"/>
            <w:shd w:val="clear" w:color="auto" w:fill="FDE9D9" w:themeFill="accent6" w:themeFillTint="33"/>
            <w:hideMark/>
          </w:tcPr>
          <w:p w14:paraId="5A827652" w14:textId="77777777" w:rsidR="00EF6D1A" w:rsidRPr="00904F88" w:rsidRDefault="00EF6D1A" w:rsidP="003C091B">
            <w:pPr>
              <w:rPr>
                <w:b/>
                <w:bCs/>
                <w:lang w:val="es-ES"/>
              </w:rPr>
            </w:pPr>
            <w:r w:rsidRPr="00904F88">
              <w:rPr>
                <w:b/>
                <w:bCs/>
                <w:lang w:val="es-ES"/>
              </w:rPr>
              <w:t>Columnas</w:t>
            </w:r>
          </w:p>
        </w:tc>
      </w:tr>
      <w:tr w:rsidR="00EF6D1A" w:rsidRPr="00904F88" w14:paraId="798CEFFF" w14:textId="77777777" w:rsidTr="003C091B">
        <w:tc>
          <w:tcPr>
            <w:tcW w:w="0" w:type="auto"/>
            <w:shd w:val="clear" w:color="auto" w:fill="FDE9D9" w:themeFill="accent6" w:themeFillTint="33"/>
            <w:hideMark/>
          </w:tcPr>
          <w:p w14:paraId="1958D6EC"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0039DFD9"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474D3F94" w14:textId="77777777" w:rsidR="00EF6D1A" w:rsidRPr="00904F88" w:rsidRDefault="00EF6D1A" w:rsidP="003C091B">
            <w:pPr>
              <w:rPr>
                <w:b/>
                <w:bCs/>
                <w:lang w:val="es-ES"/>
              </w:rPr>
            </w:pPr>
            <w:r w:rsidRPr="00904F88">
              <w:rPr>
                <w:b/>
                <w:bCs/>
                <w:lang w:val="es-ES"/>
              </w:rPr>
              <w:t>Valores</w:t>
            </w:r>
          </w:p>
        </w:tc>
      </w:tr>
      <w:tr w:rsidR="00EF6D1A" w:rsidRPr="00904F88" w14:paraId="6AA9C185" w14:textId="77777777" w:rsidTr="003C091B">
        <w:tc>
          <w:tcPr>
            <w:tcW w:w="0" w:type="auto"/>
            <w:hideMark/>
          </w:tcPr>
          <w:p w14:paraId="2EE0130E" w14:textId="77777777" w:rsidR="00EF6D1A" w:rsidRPr="00904F88" w:rsidRDefault="00EF6D1A" w:rsidP="003C091B">
            <w:pPr>
              <w:rPr>
                <w:lang w:val="es-ES"/>
              </w:rPr>
            </w:pPr>
            <w:hyperlink r:id="rId370" w:anchor="columns" w:history="1">
              <w:r w:rsidRPr="00904F88">
                <w:rPr>
                  <w:rStyle w:val="Hipervnculo"/>
                  <w:lang w:val="es-ES"/>
                </w:rPr>
                <w:t>columns</w:t>
              </w:r>
            </w:hyperlink>
          </w:p>
        </w:tc>
        <w:tc>
          <w:tcPr>
            <w:tcW w:w="0" w:type="auto"/>
            <w:hideMark/>
          </w:tcPr>
          <w:p w14:paraId="6547DF05" w14:textId="77777777" w:rsidR="00EF6D1A" w:rsidRPr="00904F88" w:rsidRDefault="00EF6D1A" w:rsidP="003C091B">
            <w:pPr>
              <w:rPr>
                <w:lang w:val="es-ES"/>
              </w:rPr>
            </w:pPr>
            <w:r w:rsidRPr="00904F88">
              <w:rPr>
                <w:lang w:val="es-ES"/>
              </w:rPr>
              <w:t>propiedad compuesta</w:t>
            </w:r>
          </w:p>
        </w:tc>
        <w:tc>
          <w:tcPr>
            <w:tcW w:w="0" w:type="auto"/>
            <w:hideMark/>
          </w:tcPr>
          <w:p w14:paraId="1143A1FA" w14:textId="77777777" w:rsidR="00EF6D1A" w:rsidRPr="00904F88" w:rsidRDefault="00EF6D1A" w:rsidP="003C091B">
            <w:pPr>
              <w:rPr>
                <w:lang w:val="es-ES"/>
              </w:rPr>
            </w:pPr>
            <w:r w:rsidRPr="00904F88">
              <w:rPr>
                <w:lang w:val="es-ES"/>
              </w:rPr>
              <w:t>número || distancia</w:t>
            </w:r>
          </w:p>
        </w:tc>
      </w:tr>
      <w:tr w:rsidR="00EF6D1A" w:rsidRPr="00904F88" w14:paraId="368BEAE5" w14:textId="77777777" w:rsidTr="003C091B">
        <w:tc>
          <w:tcPr>
            <w:tcW w:w="0" w:type="auto"/>
            <w:hideMark/>
          </w:tcPr>
          <w:p w14:paraId="0D71F305" w14:textId="77777777" w:rsidR="00EF6D1A" w:rsidRPr="00904F88" w:rsidRDefault="00EF6D1A" w:rsidP="003C091B">
            <w:pPr>
              <w:rPr>
                <w:lang w:val="es-ES"/>
              </w:rPr>
            </w:pPr>
            <w:hyperlink r:id="rId371" w:anchor="column-count" w:history="1">
              <w:r w:rsidRPr="00904F88">
                <w:rPr>
                  <w:rStyle w:val="Hipervnculo"/>
                  <w:lang w:val="es-ES"/>
                </w:rPr>
                <w:t>column-count</w:t>
              </w:r>
            </w:hyperlink>
          </w:p>
        </w:tc>
        <w:tc>
          <w:tcPr>
            <w:tcW w:w="0" w:type="auto"/>
            <w:hideMark/>
          </w:tcPr>
          <w:p w14:paraId="6784C947" w14:textId="77777777" w:rsidR="00EF6D1A" w:rsidRPr="00904F88" w:rsidRDefault="00EF6D1A" w:rsidP="003C091B">
            <w:pPr>
              <w:rPr>
                <w:lang w:val="es-ES"/>
              </w:rPr>
            </w:pPr>
            <w:r w:rsidRPr="00904F88">
              <w:rPr>
                <w:lang w:val="es-ES"/>
              </w:rPr>
              <w:t>número de columnas</w:t>
            </w:r>
          </w:p>
        </w:tc>
        <w:tc>
          <w:tcPr>
            <w:tcW w:w="0" w:type="auto"/>
            <w:hideMark/>
          </w:tcPr>
          <w:p w14:paraId="6C2A870D" w14:textId="77777777" w:rsidR="00EF6D1A" w:rsidRPr="00904F88" w:rsidRDefault="00EF6D1A" w:rsidP="003C091B">
            <w:pPr>
              <w:rPr>
                <w:lang w:val="es-ES"/>
              </w:rPr>
            </w:pPr>
            <w:r w:rsidRPr="00904F88">
              <w:rPr>
                <w:lang w:val="es-ES"/>
              </w:rPr>
              <w:t>número</w:t>
            </w:r>
          </w:p>
        </w:tc>
      </w:tr>
      <w:tr w:rsidR="00EF6D1A" w:rsidRPr="00904F88" w14:paraId="579F98AA" w14:textId="77777777" w:rsidTr="003C091B">
        <w:tc>
          <w:tcPr>
            <w:tcW w:w="0" w:type="auto"/>
            <w:hideMark/>
          </w:tcPr>
          <w:p w14:paraId="30BF1FB2" w14:textId="77777777" w:rsidR="00EF6D1A" w:rsidRPr="00904F88" w:rsidRDefault="00EF6D1A" w:rsidP="003C091B">
            <w:pPr>
              <w:rPr>
                <w:lang w:val="es-ES"/>
              </w:rPr>
            </w:pPr>
            <w:hyperlink r:id="rId372" w:anchor="column-width" w:history="1">
              <w:r w:rsidRPr="00904F88">
                <w:rPr>
                  <w:rStyle w:val="Hipervnculo"/>
                  <w:lang w:val="es-ES"/>
                </w:rPr>
                <w:t>column-width</w:t>
              </w:r>
            </w:hyperlink>
          </w:p>
        </w:tc>
        <w:tc>
          <w:tcPr>
            <w:tcW w:w="0" w:type="auto"/>
            <w:hideMark/>
          </w:tcPr>
          <w:p w14:paraId="2F2FB499" w14:textId="77777777" w:rsidR="00EF6D1A" w:rsidRPr="00904F88" w:rsidRDefault="00EF6D1A" w:rsidP="003C091B">
            <w:pPr>
              <w:rPr>
                <w:lang w:val="es-ES"/>
              </w:rPr>
            </w:pPr>
            <w:r w:rsidRPr="00904F88">
              <w:rPr>
                <w:lang w:val="es-ES"/>
              </w:rPr>
              <w:t>ancho de columnas</w:t>
            </w:r>
          </w:p>
        </w:tc>
        <w:tc>
          <w:tcPr>
            <w:tcW w:w="0" w:type="auto"/>
            <w:hideMark/>
          </w:tcPr>
          <w:p w14:paraId="54302F9E" w14:textId="77777777" w:rsidR="00EF6D1A" w:rsidRPr="00904F88" w:rsidRDefault="00EF6D1A" w:rsidP="003C091B">
            <w:pPr>
              <w:rPr>
                <w:lang w:val="es-ES"/>
              </w:rPr>
            </w:pPr>
            <w:r w:rsidRPr="00904F88">
              <w:rPr>
                <w:lang w:val="es-ES"/>
              </w:rPr>
              <w:t>distancia</w:t>
            </w:r>
          </w:p>
        </w:tc>
      </w:tr>
      <w:tr w:rsidR="00EF6D1A" w:rsidRPr="00904F88" w14:paraId="739E1ABF" w14:textId="77777777" w:rsidTr="003C091B">
        <w:tc>
          <w:tcPr>
            <w:tcW w:w="0" w:type="auto"/>
            <w:hideMark/>
          </w:tcPr>
          <w:p w14:paraId="20B08A8D" w14:textId="77777777" w:rsidR="00EF6D1A" w:rsidRPr="00904F88" w:rsidRDefault="00EF6D1A" w:rsidP="003C091B">
            <w:pPr>
              <w:rPr>
                <w:lang w:val="es-ES"/>
              </w:rPr>
            </w:pPr>
            <w:hyperlink r:id="rId373" w:anchor="column-gap" w:history="1">
              <w:r w:rsidRPr="00904F88">
                <w:rPr>
                  <w:rStyle w:val="Hipervnculo"/>
                  <w:lang w:val="es-ES"/>
                </w:rPr>
                <w:t>column-gap</w:t>
              </w:r>
            </w:hyperlink>
          </w:p>
        </w:tc>
        <w:tc>
          <w:tcPr>
            <w:tcW w:w="0" w:type="auto"/>
            <w:hideMark/>
          </w:tcPr>
          <w:p w14:paraId="2FC00011" w14:textId="77777777" w:rsidR="00EF6D1A" w:rsidRPr="00904F88" w:rsidRDefault="00EF6D1A" w:rsidP="003C091B">
            <w:pPr>
              <w:rPr>
                <w:lang w:val="es-ES"/>
              </w:rPr>
            </w:pPr>
            <w:r w:rsidRPr="00904F88">
              <w:rPr>
                <w:lang w:val="es-ES"/>
              </w:rPr>
              <w:t>espacio entre columnas</w:t>
            </w:r>
          </w:p>
        </w:tc>
        <w:tc>
          <w:tcPr>
            <w:tcW w:w="0" w:type="auto"/>
            <w:hideMark/>
          </w:tcPr>
          <w:p w14:paraId="73CF5288" w14:textId="77777777" w:rsidR="00EF6D1A" w:rsidRPr="00904F88" w:rsidRDefault="00EF6D1A" w:rsidP="003C091B">
            <w:pPr>
              <w:rPr>
                <w:lang w:val="es-ES"/>
              </w:rPr>
            </w:pPr>
            <w:r w:rsidRPr="00904F88">
              <w:rPr>
                <w:lang w:val="es-ES"/>
              </w:rPr>
              <w:t>distancia</w:t>
            </w:r>
          </w:p>
        </w:tc>
      </w:tr>
      <w:tr w:rsidR="00EF6D1A" w:rsidRPr="00904F88" w14:paraId="2B036D55" w14:textId="77777777" w:rsidTr="003C091B">
        <w:tc>
          <w:tcPr>
            <w:tcW w:w="0" w:type="auto"/>
            <w:hideMark/>
          </w:tcPr>
          <w:p w14:paraId="13750E98" w14:textId="77777777" w:rsidR="00EF6D1A" w:rsidRPr="00904F88" w:rsidRDefault="00EF6D1A" w:rsidP="003C091B">
            <w:pPr>
              <w:rPr>
                <w:lang w:val="es-ES"/>
              </w:rPr>
            </w:pPr>
            <w:hyperlink r:id="rId374" w:anchor="column-rule" w:history="1">
              <w:r w:rsidRPr="00904F88">
                <w:rPr>
                  <w:rStyle w:val="Hipervnculo"/>
                  <w:lang w:val="es-ES"/>
                </w:rPr>
                <w:t>column-rule</w:t>
              </w:r>
            </w:hyperlink>
          </w:p>
        </w:tc>
        <w:tc>
          <w:tcPr>
            <w:tcW w:w="0" w:type="auto"/>
            <w:hideMark/>
          </w:tcPr>
          <w:p w14:paraId="0CBDA4C7" w14:textId="77777777" w:rsidR="00EF6D1A" w:rsidRPr="00904F88" w:rsidRDefault="00EF6D1A" w:rsidP="003C091B">
            <w:pPr>
              <w:rPr>
                <w:lang w:val="es-ES"/>
              </w:rPr>
            </w:pPr>
            <w:r w:rsidRPr="00904F88">
              <w:rPr>
                <w:lang w:val="es-ES"/>
              </w:rPr>
              <w:t>propiedad compuesta</w:t>
            </w:r>
          </w:p>
        </w:tc>
        <w:tc>
          <w:tcPr>
            <w:tcW w:w="0" w:type="auto"/>
            <w:hideMark/>
          </w:tcPr>
          <w:p w14:paraId="62672BAD" w14:textId="77777777" w:rsidR="00EF6D1A" w:rsidRPr="00015106" w:rsidRDefault="00EF6D1A" w:rsidP="003C091B">
            <w:r w:rsidRPr="00015106">
              <w:t>column-rule-color || column-rule-width || column-rule-style</w:t>
            </w:r>
          </w:p>
        </w:tc>
      </w:tr>
      <w:tr w:rsidR="00EF6D1A" w:rsidRPr="00904F88" w14:paraId="4E19F306" w14:textId="77777777" w:rsidTr="003C091B">
        <w:tc>
          <w:tcPr>
            <w:tcW w:w="0" w:type="auto"/>
            <w:hideMark/>
          </w:tcPr>
          <w:p w14:paraId="3D86156B" w14:textId="77777777" w:rsidR="00EF6D1A" w:rsidRPr="00904F88" w:rsidRDefault="00EF6D1A" w:rsidP="003C091B">
            <w:pPr>
              <w:rPr>
                <w:lang w:val="es-ES"/>
              </w:rPr>
            </w:pPr>
            <w:hyperlink r:id="rId375" w:anchor="column-rule-color-width-style" w:history="1">
              <w:r w:rsidRPr="00904F88">
                <w:rPr>
                  <w:rStyle w:val="Hipervnculo"/>
                  <w:lang w:val="es-ES"/>
                </w:rPr>
                <w:t>column-rule-color</w:t>
              </w:r>
            </w:hyperlink>
          </w:p>
        </w:tc>
        <w:tc>
          <w:tcPr>
            <w:tcW w:w="0" w:type="auto"/>
            <w:hideMark/>
          </w:tcPr>
          <w:p w14:paraId="5BF084E8" w14:textId="77777777" w:rsidR="00EF6D1A" w:rsidRPr="00904F88" w:rsidRDefault="00EF6D1A" w:rsidP="003C091B">
            <w:pPr>
              <w:rPr>
                <w:lang w:val="es-ES"/>
              </w:rPr>
            </w:pPr>
            <w:r w:rsidRPr="00904F88">
              <w:rPr>
                <w:lang w:val="es-ES"/>
              </w:rPr>
              <w:t>color del borde entre columnas</w:t>
            </w:r>
          </w:p>
        </w:tc>
        <w:tc>
          <w:tcPr>
            <w:tcW w:w="0" w:type="auto"/>
            <w:hideMark/>
          </w:tcPr>
          <w:p w14:paraId="3527ACB9" w14:textId="77777777" w:rsidR="00EF6D1A" w:rsidRPr="00904F88" w:rsidRDefault="00EF6D1A" w:rsidP="003C091B">
            <w:pPr>
              <w:rPr>
                <w:lang w:val="es-ES"/>
              </w:rPr>
            </w:pPr>
            <w:r w:rsidRPr="00904F88">
              <w:rPr>
                <w:lang w:val="es-ES"/>
              </w:rPr>
              <w:t>color | transparent</w:t>
            </w:r>
          </w:p>
        </w:tc>
      </w:tr>
      <w:tr w:rsidR="00EF6D1A" w:rsidRPr="00904F88" w14:paraId="382DC77E" w14:textId="77777777" w:rsidTr="003C091B">
        <w:tc>
          <w:tcPr>
            <w:tcW w:w="0" w:type="auto"/>
            <w:hideMark/>
          </w:tcPr>
          <w:p w14:paraId="548D0166" w14:textId="77777777" w:rsidR="00EF6D1A" w:rsidRPr="00904F88" w:rsidRDefault="00EF6D1A" w:rsidP="003C091B">
            <w:pPr>
              <w:rPr>
                <w:lang w:val="es-ES"/>
              </w:rPr>
            </w:pPr>
            <w:hyperlink r:id="rId376" w:anchor="column-rule-color-width-style" w:history="1">
              <w:r w:rsidRPr="00904F88">
                <w:rPr>
                  <w:rStyle w:val="Hipervnculo"/>
                  <w:lang w:val="es-ES"/>
                </w:rPr>
                <w:t>column-rule-width</w:t>
              </w:r>
            </w:hyperlink>
          </w:p>
        </w:tc>
        <w:tc>
          <w:tcPr>
            <w:tcW w:w="0" w:type="auto"/>
            <w:hideMark/>
          </w:tcPr>
          <w:p w14:paraId="407B8630" w14:textId="77777777" w:rsidR="00EF6D1A" w:rsidRPr="00904F88" w:rsidRDefault="00EF6D1A" w:rsidP="003C091B">
            <w:pPr>
              <w:rPr>
                <w:lang w:val="es-ES"/>
              </w:rPr>
            </w:pPr>
            <w:r w:rsidRPr="00904F88">
              <w:rPr>
                <w:lang w:val="es-ES"/>
              </w:rPr>
              <w:t>grosor del borde entre columnas</w:t>
            </w:r>
          </w:p>
        </w:tc>
        <w:tc>
          <w:tcPr>
            <w:tcW w:w="0" w:type="auto"/>
            <w:hideMark/>
          </w:tcPr>
          <w:p w14:paraId="5DD7BB00" w14:textId="77777777" w:rsidR="00EF6D1A" w:rsidRPr="00904F88" w:rsidRDefault="00EF6D1A" w:rsidP="003C091B">
            <w:pPr>
              <w:rPr>
                <w:lang w:val="es-ES"/>
              </w:rPr>
            </w:pPr>
            <w:r w:rsidRPr="00904F88">
              <w:rPr>
                <w:lang w:val="es-ES"/>
              </w:rPr>
              <w:t>medium | thick | thin | distancia</w:t>
            </w:r>
          </w:p>
        </w:tc>
      </w:tr>
      <w:tr w:rsidR="00EF6D1A" w:rsidRPr="00015106" w14:paraId="2094A296" w14:textId="77777777" w:rsidTr="003C091B">
        <w:tc>
          <w:tcPr>
            <w:tcW w:w="0" w:type="auto"/>
            <w:hideMark/>
          </w:tcPr>
          <w:p w14:paraId="4F4AF41B" w14:textId="77777777" w:rsidR="00EF6D1A" w:rsidRPr="00904F88" w:rsidRDefault="00EF6D1A" w:rsidP="003C091B">
            <w:pPr>
              <w:rPr>
                <w:lang w:val="es-ES"/>
              </w:rPr>
            </w:pPr>
            <w:hyperlink r:id="rId377" w:anchor="column-rule-color-width-style" w:history="1">
              <w:r w:rsidRPr="00904F88">
                <w:rPr>
                  <w:rStyle w:val="Hipervnculo"/>
                  <w:lang w:val="es-ES"/>
                </w:rPr>
                <w:t>column-rule-style</w:t>
              </w:r>
            </w:hyperlink>
          </w:p>
        </w:tc>
        <w:tc>
          <w:tcPr>
            <w:tcW w:w="0" w:type="auto"/>
            <w:hideMark/>
          </w:tcPr>
          <w:p w14:paraId="098386A7" w14:textId="77777777" w:rsidR="00EF6D1A" w:rsidRPr="00904F88" w:rsidRDefault="00EF6D1A" w:rsidP="003C091B">
            <w:pPr>
              <w:rPr>
                <w:lang w:val="es-ES"/>
              </w:rPr>
            </w:pPr>
            <w:r w:rsidRPr="00904F88">
              <w:rPr>
                <w:lang w:val="es-ES"/>
              </w:rPr>
              <w:t>estilos del borde entre columnas</w:t>
            </w:r>
          </w:p>
        </w:tc>
        <w:tc>
          <w:tcPr>
            <w:tcW w:w="0" w:type="auto"/>
            <w:hideMark/>
          </w:tcPr>
          <w:p w14:paraId="15D17C27" w14:textId="77777777" w:rsidR="00EF6D1A" w:rsidRPr="00904F88" w:rsidRDefault="00EF6D1A" w:rsidP="003C091B">
            <w:pPr>
              <w:rPr>
                <w:lang w:val="es-ES"/>
              </w:rPr>
            </w:pPr>
            <w:r w:rsidRPr="00904F88">
              <w:rPr>
                <w:lang w:val="es-ES"/>
              </w:rPr>
              <w:t>none | hidden | dashed | dotted | double | groove | inset | outset | ridge | solid</w:t>
            </w:r>
          </w:p>
        </w:tc>
      </w:tr>
      <w:tr w:rsidR="00EF6D1A" w:rsidRPr="00904F88" w14:paraId="09825EBF" w14:textId="77777777" w:rsidTr="003C091B">
        <w:tc>
          <w:tcPr>
            <w:tcW w:w="0" w:type="auto"/>
            <w:hideMark/>
          </w:tcPr>
          <w:p w14:paraId="012E13BC" w14:textId="77777777" w:rsidR="00EF6D1A" w:rsidRPr="00904F88" w:rsidRDefault="00EF6D1A" w:rsidP="003C091B">
            <w:pPr>
              <w:rPr>
                <w:lang w:val="es-ES"/>
              </w:rPr>
            </w:pPr>
            <w:hyperlink r:id="rId378" w:anchor="column-span" w:history="1">
              <w:r w:rsidRPr="00904F88">
                <w:rPr>
                  <w:rStyle w:val="Hipervnculo"/>
                  <w:lang w:val="es-ES"/>
                </w:rPr>
                <w:t>column-span</w:t>
              </w:r>
            </w:hyperlink>
          </w:p>
        </w:tc>
        <w:tc>
          <w:tcPr>
            <w:tcW w:w="0" w:type="auto"/>
            <w:hideMark/>
          </w:tcPr>
          <w:p w14:paraId="5FB7D276" w14:textId="77777777" w:rsidR="00EF6D1A" w:rsidRPr="00904F88" w:rsidRDefault="00EF6D1A" w:rsidP="003C091B">
            <w:pPr>
              <w:rPr>
                <w:lang w:val="es-ES"/>
              </w:rPr>
            </w:pPr>
            <w:r w:rsidRPr="00904F88">
              <w:rPr>
                <w:lang w:val="es-ES"/>
              </w:rPr>
              <w:t>extenderse varias columnas</w:t>
            </w:r>
          </w:p>
        </w:tc>
        <w:tc>
          <w:tcPr>
            <w:tcW w:w="0" w:type="auto"/>
            <w:hideMark/>
          </w:tcPr>
          <w:p w14:paraId="2A11D76E" w14:textId="77777777" w:rsidR="00EF6D1A" w:rsidRPr="00904F88" w:rsidRDefault="00EF6D1A" w:rsidP="003C091B">
            <w:pPr>
              <w:rPr>
                <w:lang w:val="es-ES"/>
              </w:rPr>
            </w:pPr>
            <w:r w:rsidRPr="00904F88">
              <w:rPr>
                <w:lang w:val="es-ES"/>
              </w:rPr>
              <w:t>none | all</w:t>
            </w:r>
          </w:p>
        </w:tc>
      </w:tr>
      <w:tr w:rsidR="00EF6D1A" w:rsidRPr="00904F88" w14:paraId="59EA2135" w14:textId="77777777" w:rsidTr="003C091B">
        <w:tc>
          <w:tcPr>
            <w:tcW w:w="0" w:type="auto"/>
            <w:hideMark/>
          </w:tcPr>
          <w:p w14:paraId="6979794F" w14:textId="77777777" w:rsidR="00EF6D1A" w:rsidRPr="00904F88" w:rsidRDefault="00EF6D1A" w:rsidP="003C091B">
            <w:pPr>
              <w:rPr>
                <w:lang w:val="es-ES"/>
              </w:rPr>
            </w:pPr>
            <w:r w:rsidRPr="00904F88">
              <w:rPr>
                <w:lang w:val="es-ES"/>
              </w:rPr>
              <w:t>column-fill</w:t>
            </w:r>
          </w:p>
        </w:tc>
        <w:tc>
          <w:tcPr>
            <w:tcW w:w="0" w:type="auto"/>
            <w:hideMark/>
          </w:tcPr>
          <w:p w14:paraId="742FC72E" w14:textId="77777777" w:rsidR="00EF6D1A" w:rsidRPr="00904F88" w:rsidRDefault="00EF6D1A" w:rsidP="003C091B">
            <w:pPr>
              <w:rPr>
                <w:lang w:val="es-ES"/>
              </w:rPr>
            </w:pPr>
            <w:r w:rsidRPr="00904F88">
              <w:rPr>
                <w:lang w:val="es-ES"/>
              </w:rPr>
              <w:t>columnas balanceadas</w:t>
            </w:r>
          </w:p>
        </w:tc>
        <w:tc>
          <w:tcPr>
            <w:tcW w:w="0" w:type="auto"/>
            <w:hideMark/>
          </w:tcPr>
          <w:p w14:paraId="67F916BC" w14:textId="77777777" w:rsidR="00EF6D1A" w:rsidRPr="00904F88" w:rsidRDefault="00EF6D1A" w:rsidP="003C091B">
            <w:pPr>
              <w:rPr>
                <w:lang w:val="es-ES"/>
              </w:rPr>
            </w:pPr>
          </w:p>
        </w:tc>
      </w:tr>
      <w:tr w:rsidR="00EF6D1A" w:rsidRPr="00904F88" w14:paraId="1B7520EF" w14:textId="77777777" w:rsidTr="003C091B">
        <w:tc>
          <w:tcPr>
            <w:tcW w:w="0" w:type="auto"/>
            <w:gridSpan w:val="3"/>
            <w:shd w:val="clear" w:color="auto" w:fill="FDE9D9" w:themeFill="accent6" w:themeFillTint="33"/>
            <w:hideMark/>
          </w:tcPr>
          <w:p w14:paraId="0608D236" w14:textId="77777777" w:rsidR="00EF6D1A" w:rsidRPr="00904F88" w:rsidRDefault="00EF6D1A" w:rsidP="003C091B">
            <w:pPr>
              <w:rPr>
                <w:b/>
                <w:bCs/>
                <w:lang w:val="es-ES"/>
              </w:rPr>
            </w:pPr>
            <w:r w:rsidRPr="00904F88">
              <w:rPr>
                <w:b/>
                <w:bCs/>
                <w:lang w:val="es-ES"/>
              </w:rPr>
              <w:lastRenderedPageBreak/>
              <w:t>Impresora</w:t>
            </w:r>
          </w:p>
        </w:tc>
      </w:tr>
      <w:tr w:rsidR="00EF6D1A" w:rsidRPr="00904F88" w14:paraId="2CAEFB77" w14:textId="77777777" w:rsidTr="003C091B">
        <w:tc>
          <w:tcPr>
            <w:tcW w:w="0" w:type="auto"/>
            <w:shd w:val="clear" w:color="auto" w:fill="FDE9D9" w:themeFill="accent6" w:themeFillTint="33"/>
            <w:hideMark/>
          </w:tcPr>
          <w:p w14:paraId="777D36F4"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19B22F72"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63D2E52E" w14:textId="77777777" w:rsidR="00EF6D1A" w:rsidRPr="00904F88" w:rsidRDefault="00EF6D1A" w:rsidP="003C091B">
            <w:pPr>
              <w:rPr>
                <w:b/>
                <w:bCs/>
                <w:lang w:val="es-ES"/>
              </w:rPr>
            </w:pPr>
            <w:r w:rsidRPr="00904F88">
              <w:rPr>
                <w:b/>
                <w:bCs/>
                <w:lang w:val="es-ES"/>
              </w:rPr>
              <w:t>Valores</w:t>
            </w:r>
          </w:p>
        </w:tc>
      </w:tr>
      <w:tr w:rsidR="00EF6D1A" w:rsidRPr="00904F88" w14:paraId="0B8D5F7C" w14:textId="77777777" w:rsidTr="003C091B">
        <w:tc>
          <w:tcPr>
            <w:tcW w:w="0" w:type="auto"/>
            <w:hideMark/>
          </w:tcPr>
          <w:p w14:paraId="4FF1D155" w14:textId="77777777" w:rsidR="00EF6D1A" w:rsidRPr="00904F88" w:rsidRDefault="00EF6D1A" w:rsidP="003C091B">
            <w:pPr>
              <w:rPr>
                <w:lang w:val="es-ES"/>
              </w:rPr>
            </w:pPr>
            <w:r w:rsidRPr="00904F88">
              <w:rPr>
                <w:lang w:val="es-ES"/>
              </w:rPr>
              <w:t>page-break-after</w:t>
            </w:r>
          </w:p>
        </w:tc>
        <w:tc>
          <w:tcPr>
            <w:tcW w:w="0" w:type="auto"/>
            <w:hideMark/>
          </w:tcPr>
          <w:p w14:paraId="0AF88033" w14:textId="77777777" w:rsidR="00EF6D1A" w:rsidRPr="00904F88" w:rsidRDefault="00EF6D1A" w:rsidP="003C091B">
            <w:pPr>
              <w:rPr>
                <w:lang w:val="es-ES"/>
              </w:rPr>
            </w:pPr>
            <w:r w:rsidRPr="00904F88">
              <w:rPr>
                <w:lang w:val="es-ES"/>
              </w:rPr>
              <w:t>salto de página después de</w:t>
            </w:r>
          </w:p>
        </w:tc>
        <w:tc>
          <w:tcPr>
            <w:tcW w:w="0" w:type="auto"/>
            <w:hideMark/>
          </w:tcPr>
          <w:p w14:paraId="7A5AE197" w14:textId="77777777" w:rsidR="00EF6D1A" w:rsidRPr="00015106" w:rsidRDefault="00EF6D1A" w:rsidP="003C091B">
            <w:r w:rsidRPr="00015106">
              <w:t>auto | always | avoid | left | right</w:t>
            </w:r>
          </w:p>
        </w:tc>
      </w:tr>
      <w:tr w:rsidR="00EF6D1A" w:rsidRPr="00904F88" w14:paraId="257EBE70" w14:textId="77777777" w:rsidTr="003C091B">
        <w:tc>
          <w:tcPr>
            <w:tcW w:w="0" w:type="auto"/>
            <w:hideMark/>
          </w:tcPr>
          <w:p w14:paraId="4994D4D0" w14:textId="77777777" w:rsidR="00EF6D1A" w:rsidRPr="00904F88" w:rsidRDefault="00EF6D1A" w:rsidP="003C091B">
            <w:pPr>
              <w:rPr>
                <w:lang w:val="es-ES"/>
              </w:rPr>
            </w:pPr>
            <w:r w:rsidRPr="00904F88">
              <w:rPr>
                <w:lang w:val="es-ES"/>
              </w:rPr>
              <w:t>page-break-before</w:t>
            </w:r>
          </w:p>
        </w:tc>
        <w:tc>
          <w:tcPr>
            <w:tcW w:w="0" w:type="auto"/>
            <w:hideMark/>
          </w:tcPr>
          <w:p w14:paraId="6DB51550" w14:textId="77777777" w:rsidR="00EF6D1A" w:rsidRPr="00904F88" w:rsidRDefault="00EF6D1A" w:rsidP="003C091B">
            <w:pPr>
              <w:rPr>
                <w:lang w:val="es-ES"/>
              </w:rPr>
            </w:pPr>
            <w:r w:rsidRPr="00904F88">
              <w:rPr>
                <w:lang w:val="es-ES"/>
              </w:rPr>
              <w:t>salto de página antes de</w:t>
            </w:r>
          </w:p>
        </w:tc>
        <w:tc>
          <w:tcPr>
            <w:tcW w:w="0" w:type="auto"/>
            <w:hideMark/>
          </w:tcPr>
          <w:p w14:paraId="56FF9187" w14:textId="77777777" w:rsidR="00EF6D1A" w:rsidRPr="00015106" w:rsidRDefault="00EF6D1A" w:rsidP="003C091B">
            <w:r w:rsidRPr="00015106">
              <w:t>auto | always | avoid | left | right</w:t>
            </w:r>
          </w:p>
        </w:tc>
      </w:tr>
      <w:tr w:rsidR="00EF6D1A" w:rsidRPr="00904F88" w14:paraId="692BD33B" w14:textId="77777777" w:rsidTr="003C091B">
        <w:tc>
          <w:tcPr>
            <w:tcW w:w="0" w:type="auto"/>
            <w:hideMark/>
          </w:tcPr>
          <w:p w14:paraId="0A5C92BA" w14:textId="77777777" w:rsidR="00EF6D1A" w:rsidRPr="00904F88" w:rsidRDefault="00EF6D1A" w:rsidP="003C091B">
            <w:pPr>
              <w:rPr>
                <w:lang w:val="es-ES"/>
              </w:rPr>
            </w:pPr>
            <w:r w:rsidRPr="00904F88">
              <w:rPr>
                <w:lang w:val="es-ES"/>
              </w:rPr>
              <w:t>page-break-inside</w:t>
            </w:r>
          </w:p>
        </w:tc>
        <w:tc>
          <w:tcPr>
            <w:tcW w:w="0" w:type="auto"/>
            <w:hideMark/>
          </w:tcPr>
          <w:p w14:paraId="1C759A5A" w14:textId="77777777" w:rsidR="00EF6D1A" w:rsidRPr="00904F88" w:rsidRDefault="00EF6D1A" w:rsidP="003C091B">
            <w:pPr>
              <w:rPr>
                <w:lang w:val="es-ES"/>
              </w:rPr>
            </w:pPr>
            <w:r w:rsidRPr="00904F88">
              <w:rPr>
                <w:lang w:val="es-ES"/>
              </w:rPr>
              <w:t>salto de página dentro de</w:t>
            </w:r>
          </w:p>
        </w:tc>
        <w:tc>
          <w:tcPr>
            <w:tcW w:w="0" w:type="auto"/>
            <w:hideMark/>
          </w:tcPr>
          <w:p w14:paraId="66AF2BAF" w14:textId="77777777" w:rsidR="00EF6D1A" w:rsidRPr="00904F88" w:rsidRDefault="00EF6D1A" w:rsidP="003C091B">
            <w:pPr>
              <w:rPr>
                <w:lang w:val="es-ES"/>
              </w:rPr>
            </w:pPr>
            <w:r w:rsidRPr="00904F88">
              <w:rPr>
                <w:lang w:val="es-ES"/>
              </w:rPr>
              <w:t>auto | avoid</w:t>
            </w:r>
          </w:p>
        </w:tc>
      </w:tr>
      <w:tr w:rsidR="00EF6D1A" w:rsidRPr="00904F88" w14:paraId="5B3A18DB" w14:textId="77777777" w:rsidTr="003C091B">
        <w:tc>
          <w:tcPr>
            <w:tcW w:w="0" w:type="auto"/>
            <w:hideMark/>
          </w:tcPr>
          <w:p w14:paraId="51536589" w14:textId="77777777" w:rsidR="00EF6D1A" w:rsidRPr="00904F88" w:rsidRDefault="00EF6D1A" w:rsidP="003C091B">
            <w:pPr>
              <w:rPr>
                <w:lang w:val="es-ES"/>
              </w:rPr>
            </w:pPr>
            <w:r w:rsidRPr="00904F88">
              <w:rPr>
                <w:lang w:val="es-ES"/>
              </w:rPr>
              <w:t>orphans</w:t>
            </w:r>
          </w:p>
        </w:tc>
        <w:tc>
          <w:tcPr>
            <w:tcW w:w="0" w:type="auto"/>
            <w:hideMark/>
          </w:tcPr>
          <w:p w14:paraId="076B1037" w14:textId="77777777" w:rsidR="00EF6D1A" w:rsidRPr="00904F88" w:rsidRDefault="00EF6D1A" w:rsidP="003C091B">
            <w:pPr>
              <w:rPr>
                <w:lang w:val="es-ES"/>
              </w:rPr>
            </w:pPr>
            <w:r w:rsidRPr="00904F88">
              <w:rPr>
                <w:lang w:val="es-ES"/>
              </w:rPr>
              <w:t>número de líneas al final de página</w:t>
            </w:r>
          </w:p>
        </w:tc>
        <w:tc>
          <w:tcPr>
            <w:tcW w:w="0" w:type="auto"/>
            <w:hideMark/>
          </w:tcPr>
          <w:p w14:paraId="3159C07C" w14:textId="77777777" w:rsidR="00EF6D1A" w:rsidRPr="00904F88" w:rsidRDefault="00EF6D1A" w:rsidP="003C091B">
            <w:pPr>
              <w:rPr>
                <w:lang w:val="es-ES"/>
              </w:rPr>
            </w:pPr>
            <w:r w:rsidRPr="00904F88">
              <w:rPr>
                <w:lang w:val="es-ES"/>
              </w:rPr>
              <w:t>número-entero</w:t>
            </w:r>
          </w:p>
        </w:tc>
      </w:tr>
      <w:tr w:rsidR="00EF6D1A" w:rsidRPr="00904F88" w14:paraId="7CDA9489" w14:textId="77777777" w:rsidTr="003C091B">
        <w:tc>
          <w:tcPr>
            <w:tcW w:w="0" w:type="auto"/>
            <w:hideMark/>
          </w:tcPr>
          <w:p w14:paraId="5ED87228" w14:textId="77777777" w:rsidR="00EF6D1A" w:rsidRPr="00904F88" w:rsidRDefault="00EF6D1A" w:rsidP="003C091B">
            <w:pPr>
              <w:rPr>
                <w:lang w:val="es-ES"/>
              </w:rPr>
            </w:pPr>
            <w:r w:rsidRPr="00904F88">
              <w:rPr>
                <w:lang w:val="es-ES"/>
              </w:rPr>
              <w:t>widows</w:t>
            </w:r>
          </w:p>
        </w:tc>
        <w:tc>
          <w:tcPr>
            <w:tcW w:w="0" w:type="auto"/>
            <w:hideMark/>
          </w:tcPr>
          <w:p w14:paraId="30A05840" w14:textId="77777777" w:rsidR="00EF6D1A" w:rsidRPr="00904F88" w:rsidRDefault="00EF6D1A" w:rsidP="003C091B">
            <w:pPr>
              <w:rPr>
                <w:lang w:val="es-ES"/>
              </w:rPr>
            </w:pPr>
            <w:r w:rsidRPr="00904F88">
              <w:rPr>
                <w:lang w:val="es-ES"/>
              </w:rPr>
              <w:t>número de líneas al principio de la página</w:t>
            </w:r>
          </w:p>
        </w:tc>
        <w:tc>
          <w:tcPr>
            <w:tcW w:w="0" w:type="auto"/>
            <w:hideMark/>
          </w:tcPr>
          <w:p w14:paraId="1266626C" w14:textId="77777777" w:rsidR="00EF6D1A" w:rsidRPr="00904F88" w:rsidRDefault="00EF6D1A" w:rsidP="003C091B">
            <w:pPr>
              <w:rPr>
                <w:lang w:val="es-ES"/>
              </w:rPr>
            </w:pPr>
            <w:r w:rsidRPr="00904F88">
              <w:rPr>
                <w:lang w:val="es-ES"/>
              </w:rPr>
              <w:t>número-entero</w:t>
            </w:r>
          </w:p>
        </w:tc>
      </w:tr>
      <w:tr w:rsidR="00EF6D1A" w:rsidRPr="00904F88" w14:paraId="40B45F01" w14:textId="77777777" w:rsidTr="003C091B">
        <w:tc>
          <w:tcPr>
            <w:tcW w:w="0" w:type="auto"/>
            <w:gridSpan w:val="3"/>
            <w:shd w:val="clear" w:color="auto" w:fill="FDE9D9" w:themeFill="accent6" w:themeFillTint="33"/>
            <w:hideMark/>
          </w:tcPr>
          <w:p w14:paraId="68813AA9" w14:textId="77777777" w:rsidR="00EF6D1A" w:rsidRPr="00904F88" w:rsidRDefault="00EF6D1A" w:rsidP="003C091B">
            <w:pPr>
              <w:rPr>
                <w:b/>
                <w:bCs/>
                <w:lang w:val="es-ES"/>
              </w:rPr>
            </w:pPr>
            <w:r w:rsidRPr="00904F88">
              <w:rPr>
                <w:b/>
                <w:bCs/>
                <w:lang w:val="es-ES"/>
              </w:rPr>
              <w:t>Interfaz de usuario</w:t>
            </w:r>
          </w:p>
        </w:tc>
      </w:tr>
      <w:tr w:rsidR="00EF6D1A" w:rsidRPr="00904F88" w14:paraId="18D1C724" w14:textId="77777777" w:rsidTr="003C091B">
        <w:tc>
          <w:tcPr>
            <w:tcW w:w="0" w:type="auto"/>
            <w:shd w:val="clear" w:color="auto" w:fill="FDE9D9" w:themeFill="accent6" w:themeFillTint="33"/>
            <w:hideMark/>
          </w:tcPr>
          <w:p w14:paraId="62AD7BA2"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346CE0A0"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4FF22DBF" w14:textId="77777777" w:rsidR="00EF6D1A" w:rsidRPr="00904F88" w:rsidRDefault="00EF6D1A" w:rsidP="003C091B">
            <w:pPr>
              <w:rPr>
                <w:b/>
                <w:bCs/>
                <w:lang w:val="es-ES"/>
              </w:rPr>
            </w:pPr>
            <w:r w:rsidRPr="00904F88">
              <w:rPr>
                <w:b/>
                <w:bCs/>
                <w:lang w:val="es-ES"/>
              </w:rPr>
              <w:t>Valores</w:t>
            </w:r>
          </w:p>
        </w:tc>
      </w:tr>
      <w:tr w:rsidR="00EF6D1A" w:rsidRPr="00015106" w14:paraId="4E79C370" w14:textId="77777777" w:rsidTr="003C091B">
        <w:tc>
          <w:tcPr>
            <w:tcW w:w="0" w:type="auto"/>
            <w:hideMark/>
          </w:tcPr>
          <w:p w14:paraId="42D15FE2" w14:textId="77777777" w:rsidR="00EF6D1A" w:rsidRPr="00904F88" w:rsidRDefault="00EF6D1A" w:rsidP="003C091B">
            <w:pPr>
              <w:rPr>
                <w:lang w:val="es-ES"/>
              </w:rPr>
            </w:pPr>
            <w:hyperlink r:id="rId379" w:anchor="cursor" w:history="1">
              <w:r w:rsidRPr="00904F88">
                <w:rPr>
                  <w:rStyle w:val="Hipervnculo"/>
                  <w:lang w:val="es-ES"/>
                </w:rPr>
                <w:t>cursor</w:t>
              </w:r>
            </w:hyperlink>
          </w:p>
        </w:tc>
        <w:tc>
          <w:tcPr>
            <w:tcW w:w="0" w:type="auto"/>
            <w:hideMark/>
          </w:tcPr>
          <w:p w14:paraId="75583698" w14:textId="77777777" w:rsidR="00EF6D1A" w:rsidRPr="00904F88" w:rsidRDefault="00EF6D1A" w:rsidP="003C091B">
            <w:pPr>
              <w:rPr>
                <w:lang w:val="es-ES"/>
              </w:rPr>
            </w:pPr>
            <w:r w:rsidRPr="00904F88">
              <w:rPr>
                <w:lang w:val="es-ES"/>
              </w:rPr>
              <w:t>tipo de cursor</w:t>
            </w:r>
          </w:p>
        </w:tc>
        <w:tc>
          <w:tcPr>
            <w:tcW w:w="0" w:type="auto"/>
            <w:hideMark/>
          </w:tcPr>
          <w:p w14:paraId="543348B9" w14:textId="77777777" w:rsidR="00EF6D1A" w:rsidRPr="00904F88" w:rsidRDefault="00EF6D1A" w:rsidP="003C091B">
            <w:pPr>
              <w:rPr>
                <w:lang w:val="es-ES"/>
              </w:rPr>
            </w:pPr>
            <w:r w:rsidRPr="00904F88">
              <w:rPr>
                <w:lang w:val="es-ES"/>
              </w:rPr>
              <w:t>[uri,]* | auto | crosshair | default | help | move | pointer | progress | n-resize | ne-resize | e-resize | se-resize | s-resize | sw-resize | w-resize | nw-resize | text | wait</w:t>
            </w:r>
          </w:p>
        </w:tc>
      </w:tr>
      <w:tr w:rsidR="00EF6D1A" w:rsidRPr="00904F88" w14:paraId="19D610D3" w14:textId="77777777" w:rsidTr="003C091B">
        <w:tc>
          <w:tcPr>
            <w:tcW w:w="0" w:type="auto"/>
            <w:hideMark/>
          </w:tcPr>
          <w:p w14:paraId="304B7E8C" w14:textId="77777777" w:rsidR="00EF6D1A" w:rsidRPr="00904F88" w:rsidRDefault="00EF6D1A" w:rsidP="003C091B">
            <w:pPr>
              <w:rPr>
                <w:lang w:val="es-ES"/>
              </w:rPr>
            </w:pPr>
            <w:hyperlink r:id="rId380" w:anchor="outline" w:history="1">
              <w:r w:rsidRPr="00904F88">
                <w:rPr>
                  <w:rStyle w:val="Hipervnculo"/>
                  <w:lang w:val="es-ES"/>
                </w:rPr>
                <w:t>outline</w:t>
              </w:r>
            </w:hyperlink>
          </w:p>
        </w:tc>
        <w:tc>
          <w:tcPr>
            <w:tcW w:w="0" w:type="auto"/>
            <w:hideMark/>
          </w:tcPr>
          <w:p w14:paraId="5B42990C" w14:textId="77777777" w:rsidR="00EF6D1A" w:rsidRPr="00904F88" w:rsidRDefault="00EF6D1A" w:rsidP="003C091B">
            <w:pPr>
              <w:rPr>
                <w:lang w:val="es-ES"/>
              </w:rPr>
            </w:pPr>
            <w:r w:rsidRPr="00904F88">
              <w:rPr>
                <w:lang w:val="es-ES"/>
              </w:rPr>
              <w:t>contorno</w:t>
            </w:r>
          </w:p>
        </w:tc>
        <w:tc>
          <w:tcPr>
            <w:tcW w:w="0" w:type="auto"/>
            <w:hideMark/>
          </w:tcPr>
          <w:p w14:paraId="24F6598C" w14:textId="77777777" w:rsidR="00EF6D1A" w:rsidRPr="00015106" w:rsidRDefault="00EF6D1A" w:rsidP="003C091B">
            <w:r w:rsidRPr="00015106">
              <w:t>outline-color || outline-width || outline-style</w:t>
            </w:r>
          </w:p>
        </w:tc>
      </w:tr>
      <w:tr w:rsidR="00EF6D1A" w:rsidRPr="00904F88" w14:paraId="223C1055" w14:textId="77777777" w:rsidTr="003C091B">
        <w:tc>
          <w:tcPr>
            <w:tcW w:w="0" w:type="auto"/>
            <w:hideMark/>
          </w:tcPr>
          <w:p w14:paraId="445034A3" w14:textId="77777777" w:rsidR="00EF6D1A" w:rsidRPr="00904F88" w:rsidRDefault="00EF6D1A" w:rsidP="003C091B">
            <w:pPr>
              <w:rPr>
                <w:lang w:val="es-ES"/>
              </w:rPr>
            </w:pPr>
            <w:hyperlink r:id="rId381" w:anchor="outline-color-width-style" w:history="1">
              <w:r w:rsidRPr="00904F88">
                <w:rPr>
                  <w:rStyle w:val="Hipervnculo"/>
                  <w:lang w:val="es-ES"/>
                </w:rPr>
                <w:t>outline-color</w:t>
              </w:r>
            </w:hyperlink>
          </w:p>
        </w:tc>
        <w:tc>
          <w:tcPr>
            <w:tcW w:w="0" w:type="auto"/>
            <w:hideMark/>
          </w:tcPr>
          <w:p w14:paraId="54001DB7" w14:textId="77777777" w:rsidR="00EF6D1A" w:rsidRPr="00904F88" w:rsidRDefault="00EF6D1A" w:rsidP="003C091B">
            <w:pPr>
              <w:rPr>
                <w:lang w:val="es-ES"/>
              </w:rPr>
            </w:pPr>
            <w:r w:rsidRPr="00904F88">
              <w:rPr>
                <w:lang w:val="es-ES"/>
              </w:rPr>
              <w:t>color del contorno</w:t>
            </w:r>
          </w:p>
        </w:tc>
        <w:tc>
          <w:tcPr>
            <w:tcW w:w="0" w:type="auto"/>
            <w:hideMark/>
          </w:tcPr>
          <w:p w14:paraId="2380E0C8" w14:textId="77777777" w:rsidR="00EF6D1A" w:rsidRPr="00904F88" w:rsidRDefault="00EF6D1A" w:rsidP="003C091B">
            <w:pPr>
              <w:rPr>
                <w:lang w:val="es-ES"/>
              </w:rPr>
            </w:pPr>
            <w:r w:rsidRPr="00904F88">
              <w:rPr>
                <w:lang w:val="es-ES"/>
              </w:rPr>
              <w:t>color</w:t>
            </w:r>
          </w:p>
        </w:tc>
      </w:tr>
      <w:tr w:rsidR="00EF6D1A" w:rsidRPr="00904F88" w14:paraId="74ADE0FD" w14:textId="77777777" w:rsidTr="003C091B">
        <w:tc>
          <w:tcPr>
            <w:tcW w:w="0" w:type="auto"/>
            <w:hideMark/>
          </w:tcPr>
          <w:p w14:paraId="754B3EC7" w14:textId="77777777" w:rsidR="00EF6D1A" w:rsidRPr="00904F88" w:rsidRDefault="00EF6D1A" w:rsidP="003C091B">
            <w:pPr>
              <w:rPr>
                <w:lang w:val="es-ES"/>
              </w:rPr>
            </w:pPr>
            <w:hyperlink r:id="rId382" w:anchor="outline-color-width-style" w:history="1">
              <w:r w:rsidRPr="00904F88">
                <w:rPr>
                  <w:rStyle w:val="Hipervnculo"/>
                  <w:lang w:val="es-ES"/>
                </w:rPr>
                <w:t>outline-width</w:t>
              </w:r>
            </w:hyperlink>
          </w:p>
        </w:tc>
        <w:tc>
          <w:tcPr>
            <w:tcW w:w="0" w:type="auto"/>
            <w:hideMark/>
          </w:tcPr>
          <w:p w14:paraId="62B45772" w14:textId="77777777" w:rsidR="00EF6D1A" w:rsidRPr="00904F88" w:rsidRDefault="00EF6D1A" w:rsidP="003C091B">
            <w:pPr>
              <w:rPr>
                <w:lang w:val="es-ES"/>
              </w:rPr>
            </w:pPr>
            <w:r w:rsidRPr="00904F88">
              <w:rPr>
                <w:lang w:val="es-ES"/>
              </w:rPr>
              <w:t>grosor del contorno</w:t>
            </w:r>
          </w:p>
        </w:tc>
        <w:tc>
          <w:tcPr>
            <w:tcW w:w="0" w:type="auto"/>
            <w:hideMark/>
          </w:tcPr>
          <w:p w14:paraId="3B8B93B2" w14:textId="77777777" w:rsidR="00EF6D1A" w:rsidRPr="00904F88" w:rsidRDefault="00EF6D1A" w:rsidP="003C091B">
            <w:pPr>
              <w:rPr>
                <w:lang w:val="es-ES"/>
              </w:rPr>
            </w:pPr>
            <w:r w:rsidRPr="00904F88">
              <w:rPr>
                <w:lang w:val="es-ES"/>
              </w:rPr>
              <w:t>distancia</w:t>
            </w:r>
          </w:p>
        </w:tc>
      </w:tr>
      <w:tr w:rsidR="00EF6D1A" w:rsidRPr="00904F88" w14:paraId="00DC0749" w14:textId="77777777" w:rsidTr="003C091B">
        <w:tc>
          <w:tcPr>
            <w:tcW w:w="0" w:type="auto"/>
            <w:hideMark/>
          </w:tcPr>
          <w:p w14:paraId="4D9D3522" w14:textId="77777777" w:rsidR="00EF6D1A" w:rsidRPr="00904F88" w:rsidRDefault="00EF6D1A" w:rsidP="003C091B">
            <w:pPr>
              <w:rPr>
                <w:lang w:val="es-ES"/>
              </w:rPr>
            </w:pPr>
            <w:hyperlink r:id="rId383" w:anchor="outline-color-width-style" w:history="1">
              <w:r w:rsidRPr="00904F88">
                <w:rPr>
                  <w:rStyle w:val="Hipervnculo"/>
                  <w:lang w:val="es-ES"/>
                </w:rPr>
                <w:t>outline-style</w:t>
              </w:r>
            </w:hyperlink>
          </w:p>
        </w:tc>
        <w:tc>
          <w:tcPr>
            <w:tcW w:w="0" w:type="auto"/>
            <w:hideMark/>
          </w:tcPr>
          <w:p w14:paraId="230C307F" w14:textId="77777777" w:rsidR="00EF6D1A" w:rsidRPr="00904F88" w:rsidRDefault="00EF6D1A" w:rsidP="003C091B">
            <w:pPr>
              <w:rPr>
                <w:lang w:val="es-ES"/>
              </w:rPr>
            </w:pPr>
            <w:r w:rsidRPr="00904F88">
              <w:rPr>
                <w:lang w:val="es-ES"/>
              </w:rPr>
              <w:t>estilo del contorno</w:t>
            </w:r>
          </w:p>
        </w:tc>
        <w:tc>
          <w:tcPr>
            <w:tcW w:w="0" w:type="auto"/>
            <w:hideMark/>
          </w:tcPr>
          <w:p w14:paraId="25AD3521" w14:textId="77777777" w:rsidR="00EF6D1A" w:rsidRPr="00904F88" w:rsidRDefault="00EF6D1A" w:rsidP="003C091B">
            <w:pPr>
              <w:rPr>
                <w:lang w:val="es-ES"/>
              </w:rPr>
            </w:pPr>
            <w:r w:rsidRPr="00904F88">
              <w:rPr>
                <w:lang w:val="es-ES"/>
              </w:rPr>
              <w:t>border-style</w:t>
            </w:r>
          </w:p>
        </w:tc>
      </w:tr>
      <w:tr w:rsidR="00EF6D1A" w:rsidRPr="00904F88" w14:paraId="58DF0E95" w14:textId="77777777" w:rsidTr="003C091B">
        <w:tc>
          <w:tcPr>
            <w:tcW w:w="0" w:type="auto"/>
            <w:hideMark/>
          </w:tcPr>
          <w:p w14:paraId="14103C43" w14:textId="77777777" w:rsidR="00EF6D1A" w:rsidRPr="00904F88" w:rsidRDefault="00EF6D1A" w:rsidP="003C091B">
            <w:pPr>
              <w:rPr>
                <w:lang w:val="es-ES"/>
              </w:rPr>
            </w:pPr>
            <w:hyperlink r:id="rId384" w:anchor="outline-offset" w:history="1">
              <w:r w:rsidRPr="00904F88">
                <w:rPr>
                  <w:rStyle w:val="Hipervnculo"/>
                  <w:lang w:val="es-ES"/>
                </w:rPr>
                <w:t>outline-offset</w:t>
              </w:r>
            </w:hyperlink>
          </w:p>
        </w:tc>
        <w:tc>
          <w:tcPr>
            <w:tcW w:w="0" w:type="auto"/>
            <w:hideMark/>
          </w:tcPr>
          <w:p w14:paraId="4DE4876B" w14:textId="77777777" w:rsidR="00EF6D1A" w:rsidRPr="00904F88" w:rsidRDefault="00EF6D1A" w:rsidP="003C091B">
            <w:pPr>
              <w:rPr>
                <w:lang w:val="es-ES"/>
              </w:rPr>
            </w:pPr>
            <w:r w:rsidRPr="00904F88">
              <w:rPr>
                <w:lang w:val="es-ES"/>
              </w:rPr>
              <w:t>tamaño del contorno</w:t>
            </w:r>
          </w:p>
        </w:tc>
        <w:tc>
          <w:tcPr>
            <w:tcW w:w="0" w:type="auto"/>
            <w:hideMark/>
          </w:tcPr>
          <w:p w14:paraId="532BF83D" w14:textId="77777777" w:rsidR="00EF6D1A" w:rsidRPr="00904F88" w:rsidRDefault="00EF6D1A" w:rsidP="003C091B">
            <w:pPr>
              <w:rPr>
                <w:lang w:val="es-ES"/>
              </w:rPr>
            </w:pPr>
            <w:r w:rsidRPr="00904F88">
              <w:rPr>
                <w:lang w:val="es-ES"/>
              </w:rPr>
              <w:t>distancia</w:t>
            </w:r>
          </w:p>
        </w:tc>
      </w:tr>
      <w:tr w:rsidR="00EF6D1A" w:rsidRPr="00904F88" w14:paraId="14FFDFB3" w14:textId="77777777" w:rsidTr="003C091B">
        <w:tc>
          <w:tcPr>
            <w:tcW w:w="0" w:type="auto"/>
            <w:gridSpan w:val="3"/>
            <w:shd w:val="clear" w:color="auto" w:fill="FDE9D9" w:themeFill="accent6" w:themeFillTint="33"/>
            <w:hideMark/>
          </w:tcPr>
          <w:p w14:paraId="003F3C7B" w14:textId="77777777" w:rsidR="00EF6D1A" w:rsidRPr="00904F88" w:rsidRDefault="00EF6D1A" w:rsidP="003C091B">
            <w:pPr>
              <w:rPr>
                <w:b/>
                <w:bCs/>
                <w:lang w:val="es-ES"/>
              </w:rPr>
            </w:pPr>
            <w:r w:rsidRPr="00904F88">
              <w:rPr>
                <w:b/>
                <w:bCs/>
                <w:lang w:val="es-ES"/>
              </w:rPr>
              <w:t>Pseudo-elementos</w:t>
            </w:r>
          </w:p>
        </w:tc>
      </w:tr>
      <w:tr w:rsidR="00EF6D1A" w:rsidRPr="00904F88" w14:paraId="09B46776" w14:textId="77777777" w:rsidTr="003C091B">
        <w:tc>
          <w:tcPr>
            <w:tcW w:w="0" w:type="auto"/>
            <w:shd w:val="clear" w:color="auto" w:fill="FDE9D9" w:themeFill="accent6" w:themeFillTint="33"/>
            <w:hideMark/>
          </w:tcPr>
          <w:p w14:paraId="3735A587" w14:textId="77777777" w:rsidR="00EF6D1A" w:rsidRPr="00904F88" w:rsidRDefault="00EF6D1A" w:rsidP="003C091B">
            <w:pPr>
              <w:rPr>
                <w:b/>
                <w:bCs/>
                <w:lang w:val="es-ES"/>
              </w:rPr>
            </w:pPr>
            <w:r w:rsidRPr="00904F88">
              <w:rPr>
                <w:b/>
                <w:bCs/>
                <w:lang w:val="es-ES"/>
              </w:rPr>
              <w:t>Nombre</w:t>
            </w:r>
          </w:p>
        </w:tc>
        <w:tc>
          <w:tcPr>
            <w:tcW w:w="0" w:type="auto"/>
            <w:shd w:val="clear" w:color="auto" w:fill="FDE9D9" w:themeFill="accent6" w:themeFillTint="33"/>
            <w:hideMark/>
          </w:tcPr>
          <w:p w14:paraId="201C0989"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6EA6A27C" w14:textId="77777777" w:rsidR="00EF6D1A" w:rsidRPr="00904F88" w:rsidRDefault="00EF6D1A" w:rsidP="003C091B">
            <w:pPr>
              <w:rPr>
                <w:b/>
                <w:bCs/>
                <w:lang w:val="es-ES"/>
              </w:rPr>
            </w:pPr>
            <w:r w:rsidRPr="00904F88">
              <w:rPr>
                <w:b/>
                <w:bCs/>
                <w:lang w:val="es-ES"/>
              </w:rPr>
              <w:t>Valores</w:t>
            </w:r>
          </w:p>
        </w:tc>
      </w:tr>
      <w:tr w:rsidR="00EF6D1A" w:rsidRPr="00904F88" w14:paraId="7F5AB3C6" w14:textId="77777777" w:rsidTr="003C091B">
        <w:tc>
          <w:tcPr>
            <w:tcW w:w="0" w:type="auto"/>
            <w:hideMark/>
          </w:tcPr>
          <w:p w14:paraId="68F1C972" w14:textId="77777777" w:rsidR="00EF6D1A" w:rsidRPr="00904F88" w:rsidRDefault="00EF6D1A" w:rsidP="003C091B">
            <w:pPr>
              <w:rPr>
                <w:lang w:val="es-ES"/>
              </w:rPr>
            </w:pPr>
            <w:hyperlink r:id="rId385" w:anchor="pseudo-elementos-before-after" w:history="1">
              <w:r w:rsidRPr="00904F88">
                <w:rPr>
                  <w:rStyle w:val="Hipervnculo"/>
                  <w:lang w:val="es-ES"/>
                </w:rPr>
                <w:t>::after</w:t>
              </w:r>
            </w:hyperlink>
          </w:p>
        </w:tc>
        <w:tc>
          <w:tcPr>
            <w:tcW w:w="0" w:type="auto"/>
            <w:hideMark/>
          </w:tcPr>
          <w:p w14:paraId="1ECA015E" w14:textId="77777777" w:rsidR="00EF6D1A" w:rsidRPr="00904F88" w:rsidRDefault="00EF6D1A" w:rsidP="003C091B">
            <w:pPr>
              <w:rPr>
                <w:lang w:val="es-ES"/>
              </w:rPr>
            </w:pPr>
            <w:r w:rsidRPr="00904F88">
              <w:rPr>
                <w:lang w:val="es-ES"/>
              </w:rPr>
              <w:t>inserta contenido después del elemento</w:t>
            </w:r>
          </w:p>
        </w:tc>
        <w:tc>
          <w:tcPr>
            <w:tcW w:w="0" w:type="auto"/>
            <w:hideMark/>
          </w:tcPr>
          <w:p w14:paraId="46A33CA7" w14:textId="77777777" w:rsidR="00EF6D1A" w:rsidRPr="00904F88" w:rsidRDefault="00EF6D1A" w:rsidP="003C091B">
            <w:pPr>
              <w:rPr>
                <w:lang w:val="es-ES"/>
              </w:rPr>
            </w:pPr>
            <w:r w:rsidRPr="00904F88">
              <w:rPr>
                <w:lang w:val="es-ES"/>
              </w:rPr>
              <w:t>content: contenido</w:t>
            </w:r>
          </w:p>
        </w:tc>
      </w:tr>
      <w:tr w:rsidR="00EF6D1A" w:rsidRPr="00904F88" w14:paraId="073B7785" w14:textId="77777777" w:rsidTr="003C091B">
        <w:tc>
          <w:tcPr>
            <w:tcW w:w="0" w:type="auto"/>
            <w:hideMark/>
          </w:tcPr>
          <w:p w14:paraId="55AF9C5A" w14:textId="77777777" w:rsidR="00EF6D1A" w:rsidRPr="00904F88" w:rsidRDefault="00EF6D1A" w:rsidP="003C091B">
            <w:pPr>
              <w:rPr>
                <w:lang w:val="es-ES"/>
              </w:rPr>
            </w:pPr>
            <w:hyperlink r:id="rId386" w:anchor="pseudo-elementos-before-after" w:history="1">
              <w:r w:rsidRPr="00904F88">
                <w:rPr>
                  <w:rStyle w:val="Hipervnculo"/>
                  <w:lang w:val="es-ES"/>
                </w:rPr>
                <w:t>::before</w:t>
              </w:r>
            </w:hyperlink>
          </w:p>
        </w:tc>
        <w:tc>
          <w:tcPr>
            <w:tcW w:w="0" w:type="auto"/>
            <w:hideMark/>
          </w:tcPr>
          <w:p w14:paraId="4D0E186A" w14:textId="77777777" w:rsidR="00EF6D1A" w:rsidRPr="00904F88" w:rsidRDefault="00EF6D1A" w:rsidP="003C091B">
            <w:pPr>
              <w:rPr>
                <w:lang w:val="es-ES"/>
              </w:rPr>
            </w:pPr>
            <w:r w:rsidRPr="00904F88">
              <w:rPr>
                <w:lang w:val="es-ES"/>
              </w:rPr>
              <w:t>inserta contenido antes del elemento</w:t>
            </w:r>
          </w:p>
        </w:tc>
        <w:tc>
          <w:tcPr>
            <w:tcW w:w="0" w:type="auto"/>
            <w:hideMark/>
          </w:tcPr>
          <w:p w14:paraId="30CB6DAE" w14:textId="77777777" w:rsidR="00EF6D1A" w:rsidRPr="00904F88" w:rsidRDefault="00EF6D1A" w:rsidP="003C091B">
            <w:pPr>
              <w:rPr>
                <w:lang w:val="es-ES"/>
              </w:rPr>
            </w:pPr>
            <w:r w:rsidRPr="00904F88">
              <w:rPr>
                <w:lang w:val="es-ES"/>
              </w:rPr>
              <w:t>content: contenido</w:t>
            </w:r>
          </w:p>
        </w:tc>
      </w:tr>
      <w:tr w:rsidR="00EF6D1A" w:rsidRPr="00904F88" w14:paraId="7518C4B9" w14:textId="77777777" w:rsidTr="003C091B">
        <w:tc>
          <w:tcPr>
            <w:tcW w:w="0" w:type="auto"/>
            <w:hideMark/>
          </w:tcPr>
          <w:p w14:paraId="0F64CB7D" w14:textId="77777777" w:rsidR="00EF6D1A" w:rsidRPr="00904F88" w:rsidRDefault="00EF6D1A" w:rsidP="003C091B">
            <w:pPr>
              <w:rPr>
                <w:lang w:val="es-ES"/>
              </w:rPr>
            </w:pPr>
            <w:hyperlink r:id="rId387" w:anchor="pseudo-elementos-first" w:history="1">
              <w:r w:rsidRPr="00904F88">
                <w:rPr>
                  <w:rStyle w:val="Hipervnculo"/>
                  <w:lang w:val="es-ES"/>
                </w:rPr>
                <w:t>::first-letter</w:t>
              </w:r>
            </w:hyperlink>
          </w:p>
        </w:tc>
        <w:tc>
          <w:tcPr>
            <w:tcW w:w="0" w:type="auto"/>
            <w:hideMark/>
          </w:tcPr>
          <w:p w14:paraId="28DF274B" w14:textId="77777777" w:rsidR="00EF6D1A" w:rsidRPr="00904F88" w:rsidRDefault="00EF6D1A" w:rsidP="003C091B">
            <w:pPr>
              <w:rPr>
                <w:lang w:val="es-ES"/>
              </w:rPr>
            </w:pPr>
            <w:r w:rsidRPr="00904F88">
              <w:rPr>
                <w:lang w:val="es-ES"/>
              </w:rPr>
              <w:t>primera letra</w:t>
            </w:r>
          </w:p>
        </w:tc>
        <w:tc>
          <w:tcPr>
            <w:tcW w:w="0" w:type="auto"/>
            <w:hideMark/>
          </w:tcPr>
          <w:p w14:paraId="13F33A85" w14:textId="77777777" w:rsidR="00EF6D1A" w:rsidRPr="00904F88" w:rsidRDefault="00EF6D1A" w:rsidP="003C091B">
            <w:pPr>
              <w:rPr>
                <w:lang w:val="es-ES"/>
              </w:rPr>
            </w:pPr>
          </w:p>
        </w:tc>
      </w:tr>
      <w:tr w:rsidR="00EF6D1A" w:rsidRPr="00904F88" w14:paraId="6AB3E5F8" w14:textId="77777777" w:rsidTr="003C091B">
        <w:tc>
          <w:tcPr>
            <w:tcW w:w="0" w:type="auto"/>
            <w:hideMark/>
          </w:tcPr>
          <w:p w14:paraId="523FE731" w14:textId="77777777" w:rsidR="00EF6D1A" w:rsidRPr="00904F88" w:rsidRDefault="00EF6D1A" w:rsidP="003C091B">
            <w:pPr>
              <w:rPr>
                <w:lang w:val="es-ES"/>
              </w:rPr>
            </w:pPr>
            <w:hyperlink r:id="rId388" w:anchor="pseudo-elementos-first" w:history="1">
              <w:r w:rsidRPr="00904F88">
                <w:rPr>
                  <w:rStyle w:val="Hipervnculo"/>
                  <w:lang w:val="es-ES"/>
                </w:rPr>
                <w:t>::first-line</w:t>
              </w:r>
            </w:hyperlink>
          </w:p>
        </w:tc>
        <w:tc>
          <w:tcPr>
            <w:tcW w:w="0" w:type="auto"/>
            <w:hideMark/>
          </w:tcPr>
          <w:p w14:paraId="7895118C" w14:textId="77777777" w:rsidR="00EF6D1A" w:rsidRPr="00904F88" w:rsidRDefault="00EF6D1A" w:rsidP="003C091B">
            <w:pPr>
              <w:rPr>
                <w:lang w:val="es-ES"/>
              </w:rPr>
            </w:pPr>
            <w:r w:rsidRPr="00904F88">
              <w:rPr>
                <w:lang w:val="es-ES"/>
              </w:rPr>
              <w:t>primera línea de texto</w:t>
            </w:r>
          </w:p>
        </w:tc>
        <w:tc>
          <w:tcPr>
            <w:tcW w:w="0" w:type="auto"/>
            <w:hideMark/>
          </w:tcPr>
          <w:p w14:paraId="09CF2465" w14:textId="77777777" w:rsidR="00EF6D1A" w:rsidRPr="00904F88" w:rsidRDefault="00EF6D1A" w:rsidP="003C091B">
            <w:pPr>
              <w:rPr>
                <w:lang w:val="es-ES"/>
              </w:rPr>
            </w:pPr>
          </w:p>
        </w:tc>
      </w:tr>
      <w:tr w:rsidR="00EF6D1A" w:rsidRPr="00904F88" w14:paraId="101EAC25" w14:textId="77777777" w:rsidTr="003C091B">
        <w:tc>
          <w:tcPr>
            <w:tcW w:w="0" w:type="auto"/>
            <w:hideMark/>
          </w:tcPr>
          <w:p w14:paraId="128A4C8A" w14:textId="77777777" w:rsidR="00EF6D1A" w:rsidRPr="00904F88" w:rsidRDefault="00EF6D1A" w:rsidP="003C091B">
            <w:pPr>
              <w:rPr>
                <w:lang w:val="es-ES"/>
              </w:rPr>
            </w:pPr>
            <w:hyperlink r:id="rId389" w:anchor="content" w:history="1">
              <w:r w:rsidRPr="00904F88">
                <w:rPr>
                  <w:rStyle w:val="Hipervnculo"/>
                  <w:lang w:val="es-ES"/>
                </w:rPr>
                <w:t>content</w:t>
              </w:r>
            </w:hyperlink>
          </w:p>
        </w:tc>
        <w:tc>
          <w:tcPr>
            <w:tcW w:w="0" w:type="auto"/>
            <w:hideMark/>
          </w:tcPr>
          <w:p w14:paraId="5EA6FDC2" w14:textId="77777777" w:rsidR="00EF6D1A" w:rsidRPr="00904F88" w:rsidRDefault="00EF6D1A" w:rsidP="003C091B">
            <w:pPr>
              <w:rPr>
                <w:lang w:val="es-ES"/>
              </w:rPr>
            </w:pPr>
            <w:r w:rsidRPr="00904F88">
              <w:rPr>
                <w:lang w:val="es-ES"/>
              </w:rPr>
              <w:t>contenido generado</w:t>
            </w:r>
          </w:p>
        </w:tc>
        <w:tc>
          <w:tcPr>
            <w:tcW w:w="0" w:type="auto"/>
            <w:hideMark/>
          </w:tcPr>
          <w:p w14:paraId="4761DB16" w14:textId="77777777" w:rsidR="00EF6D1A" w:rsidRPr="008702AC" w:rsidRDefault="00EF6D1A" w:rsidP="003C091B">
            <w:r w:rsidRPr="008702AC">
              <w:t>normal | none | [ texto | uri | contador | attr(atributo) | open-quote | close-quote | no-open-quote | no-close-quote ]+</w:t>
            </w:r>
          </w:p>
        </w:tc>
      </w:tr>
      <w:tr w:rsidR="00EF6D1A" w:rsidRPr="00904F88" w14:paraId="20660CCB" w14:textId="77777777" w:rsidTr="003C091B">
        <w:tc>
          <w:tcPr>
            <w:tcW w:w="0" w:type="auto"/>
            <w:hideMark/>
          </w:tcPr>
          <w:p w14:paraId="03BEB00E" w14:textId="77777777" w:rsidR="00EF6D1A" w:rsidRPr="00904F88" w:rsidRDefault="00EF6D1A" w:rsidP="003C091B">
            <w:pPr>
              <w:rPr>
                <w:lang w:val="es-ES"/>
              </w:rPr>
            </w:pPr>
            <w:hyperlink r:id="rId390" w:anchor="counter" w:history="1">
              <w:r w:rsidRPr="00904F88">
                <w:rPr>
                  <w:rStyle w:val="Hipervnculo"/>
                  <w:lang w:val="es-ES"/>
                </w:rPr>
                <w:t>counter-increment</w:t>
              </w:r>
            </w:hyperlink>
          </w:p>
        </w:tc>
        <w:tc>
          <w:tcPr>
            <w:tcW w:w="0" w:type="auto"/>
            <w:hideMark/>
          </w:tcPr>
          <w:p w14:paraId="4574CDCC" w14:textId="77777777" w:rsidR="00EF6D1A" w:rsidRPr="00904F88" w:rsidRDefault="00EF6D1A" w:rsidP="003C091B">
            <w:pPr>
              <w:rPr>
                <w:lang w:val="es-ES"/>
              </w:rPr>
            </w:pPr>
            <w:r w:rsidRPr="00904F88">
              <w:rPr>
                <w:lang w:val="es-ES"/>
              </w:rPr>
              <w:t>incremento de contador</w:t>
            </w:r>
          </w:p>
        </w:tc>
        <w:tc>
          <w:tcPr>
            <w:tcW w:w="0" w:type="auto"/>
            <w:hideMark/>
          </w:tcPr>
          <w:p w14:paraId="2D07D43E" w14:textId="77777777" w:rsidR="00EF6D1A" w:rsidRPr="00904F88" w:rsidRDefault="00EF6D1A" w:rsidP="003C091B">
            <w:pPr>
              <w:rPr>
                <w:lang w:val="es-ES"/>
              </w:rPr>
            </w:pPr>
            <w:r w:rsidRPr="00904F88">
              <w:rPr>
                <w:lang w:val="es-ES"/>
              </w:rPr>
              <w:t>none | [ identificador número-entero? ]+</w:t>
            </w:r>
          </w:p>
        </w:tc>
      </w:tr>
      <w:tr w:rsidR="00EF6D1A" w:rsidRPr="00904F88" w14:paraId="18E315D6" w14:textId="77777777" w:rsidTr="003C091B">
        <w:tc>
          <w:tcPr>
            <w:tcW w:w="0" w:type="auto"/>
            <w:hideMark/>
          </w:tcPr>
          <w:p w14:paraId="0605790E" w14:textId="77777777" w:rsidR="00EF6D1A" w:rsidRPr="00904F88" w:rsidRDefault="00EF6D1A" w:rsidP="003C091B">
            <w:pPr>
              <w:rPr>
                <w:lang w:val="es-ES"/>
              </w:rPr>
            </w:pPr>
            <w:hyperlink r:id="rId391" w:anchor="counter" w:history="1">
              <w:r w:rsidRPr="00904F88">
                <w:rPr>
                  <w:rStyle w:val="Hipervnculo"/>
                  <w:lang w:val="es-ES"/>
                </w:rPr>
                <w:t>counter-reset</w:t>
              </w:r>
            </w:hyperlink>
          </w:p>
        </w:tc>
        <w:tc>
          <w:tcPr>
            <w:tcW w:w="0" w:type="auto"/>
            <w:hideMark/>
          </w:tcPr>
          <w:p w14:paraId="1B01AF22" w14:textId="77777777" w:rsidR="00EF6D1A" w:rsidRPr="00904F88" w:rsidRDefault="00EF6D1A" w:rsidP="003C091B">
            <w:pPr>
              <w:rPr>
                <w:lang w:val="es-ES"/>
              </w:rPr>
            </w:pPr>
            <w:r w:rsidRPr="00904F88">
              <w:rPr>
                <w:lang w:val="es-ES"/>
              </w:rPr>
              <w:t>puesto a cero de contador</w:t>
            </w:r>
          </w:p>
        </w:tc>
        <w:tc>
          <w:tcPr>
            <w:tcW w:w="0" w:type="auto"/>
            <w:hideMark/>
          </w:tcPr>
          <w:p w14:paraId="2AA862CD" w14:textId="77777777" w:rsidR="00EF6D1A" w:rsidRPr="00904F88" w:rsidRDefault="00EF6D1A" w:rsidP="003C091B">
            <w:pPr>
              <w:rPr>
                <w:lang w:val="es-ES"/>
              </w:rPr>
            </w:pPr>
            <w:r w:rsidRPr="00904F88">
              <w:rPr>
                <w:lang w:val="es-ES"/>
              </w:rPr>
              <w:t>none | [ identificador número-entero? ]+</w:t>
            </w:r>
          </w:p>
        </w:tc>
      </w:tr>
      <w:tr w:rsidR="00EF6D1A" w:rsidRPr="008702AC" w14:paraId="46234950" w14:textId="77777777" w:rsidTr="003C091B">
        <w:tc>
          <w:tcPr>
            <w:tcW w:w="0" w:type="auto"/>
            <w:hideMark/>
          </w:tcPr>
          <w:p w14:paraId="5AC97188" w14:textId="77777777" w:rsidR="00EF6D1A" w:rsidRPr="00904F88" w:rsidRDefault="00EF6D1A" w:rsidP="003C091B">
            <w:pPr>
              <w:rPr>
                <w:lang w:val="es-ES"/>
              </w:rPr>
            </w:pPr>
            <w:r w:rsidRPr="00904F88">
              <w:rPr>
                <w:lang w:val="es-ES"/>
              </w:rPr>
              <w:t>quotes</w:t>
            </w:r>
          </w:p>
        </w:tc>
        <w:tc>
          <w:tcPr>
            <w:tcW w:w="0" w:type="auto"/>
            <w:hideMark/>
          </w:tcPr>
          <w:p w14:paraId="7D15507C" w14:textId="77777777" w:rsidR="00EF6D1A" w:rsidRPr="00904F88" w:rsidRDefault="00EF6D1A" w:rsidP="003C091B">
            <w:pPr>
              <w:rPr>
                <w:lang w:val="es-ES"/>
              </w:rPr>
            </w:pPr>
            <w:r w:rsidRPr="00904F88">
              <w:rPr>
                <w:lang w:val="es-ES"/>
              </w:rPr>
              <w:t>comillas</w:t>
            </w:r>
          </w:p>
        </w:tc>
        <w:tc>
          <w:tcPr>
            <w:tcW w:w="0" w:type="auto"/>
            <w:hideMark/>
          </w:tcPr>
          <w:p w14:paraId="35BD9C55" w14:textId="77777777" w:rsidR="00EF6D1A" w:rsidRPr="00904F88" w:rsidRDefault="00EF6D1A" w:rsidP="003C091B">
            <w:pPr>
              <w:rPr>
                <w:lang w:val="es-ES"/>
              </w:rPr>
            </w:pPr>
            <w:r w:rsidRPr="00904F88">
              <w:rPr>
                <w:lang w:val="es-ES"/>
              </w:rPr>
              <w:t>none | [ texto-apertura texto-cierre ]+</w:t>
            </w:r>
          </w:p>
        </w:tc>
      </w:tr>
      <w:tr w:rsidR="00EF6D1A" w:rsidRPr="00904F88" w14:paraId="37422DB9" w14:textId="77777777" w:rsidTr="003C091B">
        <w:tc>
          <w:tcPr>
            <w:tcW w:w="0" w:type="auto"/>
            <w:gridSpan w:val="3"/>
            <w:shd w:val="clear" w:color="auto" w:fill="FDE9D9" w:themeFill="accent6" w:themeFillTint="33"/>
            <w:hideMark/>
          </w:tcPr>
          <w:p w14:paraId="52C05322" w14:textId="77777777" w:rsidR="00EF6D1A" w:rsidRPr="00904F88" w:rsidRDefault="00EF6D1A" w:rsidP="003C091B">
            <w:pPr>
              <w:rPr>
                <w:b/>
                <w:bCs/>
                <w:lang w:val="es-ES"/>
              </w:rPr>
            </w:pPr>
            <w:r w:rsidRPr="00904F88">
              <w:rPr>
                <w:b/>
                <w:bCs/>
                <w:lang w:val="es-ES"/>
              </w:rPr>
              <w:t>Pseudo-clases</w:t>
            </w:r>
          </w:p>
        </w:tc>
      </w:tr>
      <w:tr w:rsidR="00EF6D1A" w:rsidRPr="00904F88" w14:paraId="44342545" w14:textId="77777777" w:rsidTr="003C091B">
        <w:tc>
          <w:tcPr>
            <w:tcW w:w="0" w:type="auto"/>
            <w:shd w:val="clear" w:color="auto" w:fill="FDE9D9" w:themeFill="accent6" w:themeFillTint="33"/>
            <w:hideMark/>
          </w:tcPr>
          <w:p w14:paraId="00E0DB0B" w14:textId="77777777" w:rsidR="00EF6D1A" w:rsidRPr="00904F88" w:rsidRDefault="00EF6D1A" w:rsidP="003C091B">
            <w:pPr>
              <w:rPr>
                <w:b/>
                <w:bCs/>
                <w:lang w:val="es-ES"/>
              </w:rPr>
            </w:pPr>
            <w:r w:rsidRPr="00904F88">
              <w:rPr>
                <w:b/>
                <w:bCs/>
                <w:lang w:val="es-ES"/>
              </w:rPr>
              <w:t>Nombre</w:t>
            </w:r>
          </w:p>
        </w:tc>
        <w:tc>
          <w:tcPr>
            <w:tcW w:w="0" w:type="auto"/>
            <w:shd w:val="clear" w:color="auto" w:fill="FDE9D9" w:themeFill="accent6" w:themeFillTint="33"/>
            <w:hideMark/>
          </w:tcPr>
          <w:p w14:paraId="4D3FD763"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2536D91E" w14:textId="77777777" w:rsidR="00EF6D1A" w:rsidRPr="00904F88" w:rsidRDefault="00EF6D1A" w:rsidP="003C091B">
            <w:pPr>
              <w:rPr>
                <w:b/>
                <w:bCs/>
                <w:lang w:val="es-ES"/>
              </w:rPr>
            </w:pPr>
            <w:r w:rsidRPr="00904F88">
              <w:rPr>
                <w:b/>
                <w:bCs/>
                <w:lang w:val="es-ES"/>
              </w:rPr>
              <w:t>Valores</w:t>
            </w:r>
          </w:p>
        </w:tc>
      </w:tr>
      <w:tr w:rsidR="00EF6D1A" w:rsidRPr="00015106" w14:paraId="2E75A04E" w14:textId="77777777" w:rsidTr="003C091B">
        <w:tc>
          <w:tcPr>
            <w:tcW w:w="0" w:type="auto"/>
            <w:hideMark/>
          </w:tcPr>
          <w:p w14:paraId="1F86ABF3" w14:textId="77777777" w:rsidR="00EF6D1A" w:rsidRPr="00904F88" w:rsidRDefault="00EF6D1A" w:rsidP="003C091B">
            <w:pPr>
              <w:rPr>
                <w:lang w:val="es-ES"/>
              </w:rPr>
            </w:pPr>
            <w:hyperlink r:id="rId392" w:anchor="pseudo-clase-dinamicas" w:history="1">
              <w:r w:rsidRPr="00904F88">
                <w:rPr>
                  <w:rStyle w:val="Hipervnculo"/>
                  <w:lang w:val="es-ES"/>
                </w:rPr>
                <w:t>:active</w:t>
              </w:r>
            </w:hyperlink>
          </w:p>
        </w:tc>
        <w:tc>
          <w:tcPr>
            <w:tcW w:w="0" w:type="auto"/>
            <w:hideMark/>
          </w:tcPr>
          <w:p w14:paraId="0C7F41A0" w14:textId="77777777" w:rsidR="00EF6D1A" w:rsidRPr="00904F88" w:rsidRDefault="00EF6D1A" w:rsidP="003C091B">
            <w:pPr>
              <w:rPr>
                <w:lang w:val="es-ES"/>
              </w:rPr>
            </w:pPr>
            <w:r w:rsidRPr="00904F88">
              <w:rPr>
                <w:lang w:val="es-ES"/>
              </w:rPr>
              <w:t>cuando se hace clic sobre el elemento</w:t>
            </w:r>
          </w:p>
        </w:tc>
        <w:tc>
          <w:tcPr>
            <w:tcW w:w="0" w:type="auto"/>
            <w:hideMark/>
          </w:tcPr>
          <w:p w14:paraId="09056162" w14:textId="77777777" w:rsidR="00EF6D1A" w:rsidRPr="00904F88" w:rsidRDefault="00EF6D1A" w:rsidP="003C091B">
            <w:pPr>
              <w:rPr>
                <w:lang w:val="es-ES"/>
              </w:rPr>
            </w:pPr>
          </w:p>
        </w:tc>
      </w:tr>
      <w:tr w:rsidR="00EF6D1A" w:rsidRPr="00904F88" w14:paraId="62269122" w14:textId="77777777" w:rsidTr="003C091B">
        <w:tc>
          <w:tcPr>
            <w:tcW w:w="0" w:type="auto"/>
            <w:hideMark/>
          </w:tcPr>
          <w:p w14:paraId="7193908C" w14:textId="77777777" w:rsidR="00EF6D1A" w:rsidRPr="00904F88" w:rsidRDefault="00EF6D1A" w:rsidP="003C091B">
            <w:pPr>
              <w:rPr>
                <w:lang w:val="es-ES"/>
              </w:rPr>
            </w:pPr>
            <w:hyperlink r:id="rId393" w:anchor="first-child" w:history="1">
              <w:r w:rsidRPr="00904F88">
                <w:rPr>
                  <w:rStyle w:val="Hipervnculo"/>
                  <w:lang w:val="es-ES"/>
                </w:rPr>
                <w:t>:first-child</w:t>
              </w:r>
            </w:hyperlink>
          </w:p>
        </w:tc>
        <w:tc>
          <w:tcPr>
            <w:tcW w:w="0" w:type="auto"/>
            <w:hideMark/>
          </w:tcPr>
          <w:p w14:paraId="451D3E40" w14:textId="77777777" w:rsidR="00EF6D1A" w:rsidRPr="00904F88" w:rsidRDefault="00EF6D1A" w:rsidP="003C091B">
            <w:pPr>
              <w:rPr>
                <w:lang w:val="es-ES"/>
              </w:rPr>
            </w:pPr>
            <w:r w:rsidRPr="00904F88">
              <w:rPr>
                <w:lang w:val="es-ES"/>
              </w:rPr>
              <w:t>primer elemento hijo</w:t>
            </w:r>
          </w:p>
        </w:tc>
        <w:tc>
          <w:tcPr>
            <w:tcW w:w="0" w:type="auto"/>
            <w:hideMark/>
          </w:tcPr>
          <w:p w14:paraId="0DE9EC9A" w14:textId="77777777" w:rsidR="00EF6D1A" w:rsidRPr="00904F88" w:rsidRDefault="00EF6D1A" w:rsidP="003C091B">
            <w:pPr>
              <w:rPr>
                <w:lang w:val="es-ES"/>
              </w:rPr>
            </w:pPr>
          </w:p>
        </w:tc>
      </w:tr>
      <w:tr w:rsidR="00EF6D1A" w:rsidRPr="00015106" w14:paraId="41200265" w14:textId="77777777" w:rsidTr="003C091B">
        <w:tc>
          <w:tcPr>
            <w:tcW w:w="0" w:type="auto"/>
            <w:hideMark/>
          </w:tcPr>
          <w:p w14:paraId="7C9AA03C" w14:textId="77777777" w:rsidR="00EF6D1A" w:rsidRPr="00904F88" w:rsidRDefault="00EF6D1A" w:rsidP="003C091B">
            <w:pPr>
              <w:rPr>
                <w:lang w:val="es-ES"/>
              </w:rPr>
            </w:pPr>
            <w:hyperlink r:id="rId394" w:anchor="pseudo-clase-dinamicas" w:history="1">
              <w:r w:rsidRPr="00904F88">
                <w:rPr>
                  <w:rStyle w:val="Hipervnculo"/>
                  <w:lang w:val="es-ES"/>
                </w:rPr>
                <w:t>:focus</w:t>
              </w:r>
            </w:hyperlink>
          </w:p>
        </w:tc>
        <w:tc>
          <w:tcPr>
            <w:tcW w:w="0" w:type="auto"/>
            <w:hideMark/>
          </w:tcPr>
          <w:p w14:paraId="53022AA9" w14:textId="77777777" w:rsidR="00EF6D1A" w:rsidRPr="00904F88" w:rsidRDefault="00EF6D1A" w:rsidP="003C091B">
            <w:pPr>
              <w:rPr>
                <w:lang w:val="es-ES"/>
              </w:rPr>
            </w:pPr>
            <w:r w:rsidRPr="00904F88">
              <w:rPr>
                <w:lang w:val="es-ES"/>
              </w:rPr>
              <w:t>cuando el elemento tiene el foco</w:t>
            </w:r>
          </w:p>
        </w:tc>
        <w:tc>
          <w:tcPr>
            <w:tcW w:w="0" w:type="auto"/>
            <w:hideMark/>
          </w:tcPr>
          <w:p w14:paraId="152B81D2" w14:textId="77777777" w:rsidR="00EF6D1A" w:rsidRPr="00904F88" w:rsidRDefault="00EF6D1A" w:rsidP="003C091B">
            <w:pPr>
              <w:rPr>
                <w:lang w:val="es-ES"/>
              </w:rPr>
            </w:pPr>
          </w:p>
        </w:tc>
      </w:tr>
      <w:tr w:rsidR="00EF6D1A" w:rsidRPr="00015106" w14:paraId="561AD059" w14:textId="77777777" w:rsidTr="003C091B">
        <w:tc>
          <w:tcPr>
            <w:tcW w:w="0" w:type="auto"/>
            <w:hideMark/>
          </w:tcPr>
          <w:p w14:paraId="0408C3DF" w14:textId="77777777" w:rsidR="00EF6D1A" w:rsidRPr="00904F88" w:rsidRDefault="00EF6D1A" w:rsidP="003C091B">
            <w:pPr>
              <w:rPr>
                <w:lang w:val="es-ES"/>
              </w:rPr>
            </w:pPr>
            <w:hyperlink r:id="rId395" w:anchor="pseudo-clase-dinamicas" w:history="1">
              <w:r w:rsidRPr="00904F88">
                <w:rPr>
                  <w:rStyle w:val="Hipervnculo"/>
                  <w:lang w:val="es-ES"/>
                </w:rPr>
                <w:t>:hover</w:t>
              </w:r>
            </w:hyperlink>
          </w:p>
        </w:tc>
        <w:tc>
          <w:tcPr>
            <w:tcW w:w="0" w:type="auto"/>
            <w:hideMark/>
          </w:tcPr>
          <w:p w14:paraId="5F4EFA0E" w14:textId="77777777" w:rsidR="00EF6D1A" w:rsidRPr="00904F88" w:rsidRDefault="00EF6D1A" w:rsidP="003C091B">
            <w:pPr>
              <w:rPr>
                <w:lang w:val="es-ES"/>
              </w:rPr>
            </w:pPr>
            <w:r w:rsidRPr="00904F88">
              <w:rPr>
                <w:lang w:val="es-ES"/>
              </w:rPr>
              <w:t>cuando el ratón pasa sobre el elemento</w:t>
            </w:r>
          </w:p>
        </w:tc>
        <w:tc>
          <w:tcPr>
            <w:tcW w:w="0" w:type="auto"/>
            <w:hideMark/>
          </w:tcPr>
          <w:p w14:paraId="73DBE631" w14:textId="77777777" w:rsidR="00EF6D1A" w:rsidRPr="00904F88" w:rsidRDefault="00EF6D1A" w:rsidP="003C091B">
            <w:pPr>
              <w:rPr>
                <w:lang w:val="es-ES"/>
              </w:rPr>
            </w:pPr>
          </w:p>
        </w:tc>
      </w:tr>
      <w:tr w:rsidR="00EF6D1A" w:rsidRPr="008702AC" w14:paraId="2279FB5B" w14:textId="77777777" w:rsidTr="003C091B">
        <w:tc>
          <w:tcPr>
            <w:tcW w:w="0" w:type="auto"/>
            <w:hideMark/>
          </w:tcPr>
          <w:p w14:paraId="5DB7CB8F" w14:textId="77777777" w:rsidR="00EF6D1A" w:rsidRPr="00904F88" w:rsidRDefault="00EF6D1A" w:rsidP="003C091B">
            <w:pPr>
              <w:rPr>
                <w:lang w:val="es-ES"/>
              </w:rPr>
            </w:pPr>
            <w:hyperlink r:id="rId396" w:anchor="pseudo-clase-lang" w:history="1">
              <w:r w:rsidRPr="00904F88">
                <w:rPr>
                  <w:rStyle w:val="Hipervnculo"/>
                  <w:lang w:val="es-ES"/>
                </w:rPr>
                <w:t>:lang</w:t>
              </w:r>
            </w:hyperlink>
          </w:p>
        </w:tc>
        <w:tc>
          <w:tcPr>
            <w:tcW w:w="0" w:type="auto"/>
            <w:hideMark/>
          </w:tcPr>
          <w:p w14:paraId="6F0915FF" w14:textId="77777777" w:rsidR="00EF6D1A" w:rsidRPr="00904F88" w:rsidRDefault="00EF6D1A" w:rsidP="003C091B">
            <w:pPr>
              <w:rPr>
                <w:lang w:val="es-ES"/>
              </w:rPr>
            </w:pPr>
            <w:r w:rsidRPr="00904F88">
              <w:rPr>
                <w:lang w:val="es-ES"/>
              </w:rPr>
              <w:t>idioma</w:t>
            </w:r>
          </w:p>
        </w:tc>
        <w:tc>
          <w:tcPr>
            <w:tcW w:w="0" w:type="auto"/>
            <w:hideMark/>
          </w:tcPr>
          <w:p w14:paraId="4A9DCACD" w14:textId="77777777" w:rsidR="00EF6D1A" w:rsidRPr="00904F88" w:rsidRDefault="00EF6D1A" w:rsidP="003C091B">
            <w:pPr>
              <w:rPr>
                <w:lang w:val="es-ES"/>
              </w:rPr>
            </w:pPr>
            <w:r w:rsidRPr="00904F88">
              <w:rPr>
                <w:lang w:val="es-ES"/>
              </w:rPr>
              <w:t>:lang(en) | :lang(es) | :lang(fr) etc.</w:t>
            </w:r>
          </w:p>
        </w:tc>
      </w:tr>
      <w:tr w:rsidR="00EF6D1A" w:rsidRPr="00904F88" w14:paraId="784008B1" w14:textId="77777777" w:rsidTr="003C091B">
        <w:tc>
          <w:tcPr>
            <w:tcW w:w="0" w:type="auto"/>
            <w:hideMark/>
          </w:tcPr>
          <w:p w14:paraId="3CACA694" w14:textId="77777777" w:rsidR="00EF6D1A" w:rsidRPr="00904F88" w:rsidRDefault="00EF6D1A" w:rsidP="003C091B">
            <w:pPr>
              <w:rPr>
                <w:lang w:val="es-ES"/>
              </w:rPr>
            </w:pPr>
            <w:hyperlink r:id="rId397" w:anchor="pseudo-clase-enlace" w:history="1">
              <w:r w:rsidRPr="00904F88">
                <w:rPr>
                  <w:rStyle w:val="Hipervnculo"/>
                  <w:lang w:val="es-ES"/>
                </w:rPr>
                <w:t>:link</w:t>
              </w:r>
            </w:hyperlink>
          </w:p>
        </w:tc>
        <w:tc>
          <w:tcPr>
            <w:tcW w:w="0" w:type="auto"/>
            <w:hideMark/>
          </w:tcPr>
          <w:p w14:paraId="467F5169" w14:textId="77777777" w:rsidR="00EF6D1A" w:rsidRPr="00904F88" w:rsidRDefault="00EF6D1A" w:rsidP="003C091B">
            <w:pPr>
              <w:rPr>
                <w:lang w:val="es-ES"/>
              </w:rPr>
            </w:pPr>
            <w:r w:rsidRPr="00904F88">
              <w:rPr>
                <w:lang w:val="es-ES"/>
              </w:rPr>
              <w:t>enlaces no visitados</w:t>
            </w:r>
          </w:p>
        </w:tc>
        <w:tc>
          <w:tcPr>
            <w:tcW w:w="0" w:type="auto"/>
            <w:hideMark/>
          </w:tcPr>
          <w:p w14:paraId="1D62F43A" w14:textId="77777777" w:rsidR="00EF6D1A" w:rsidRPr="00904F88" w:rsidRDefault="00EF6D1A" w:rsidP="003C091B">
            <w:pPr>
              <w:rPr>
                <w:lang w:val="es-ES"/>
              </w:rPr>
            </w:pPr>
          </w:p>
        </w:tc>
      </w:tr>
      <w:tr w:rsidR="00EF6D1A" w:rsidRPr="00904F88" w14:paraId="14CD4BE3" w14:textId="77777777" w:rsidTr="003C091B">
        <w:tc>
          <w:tcPr>
            <w:tcW w:w="0" w:type="auto"/>
            <w:hideMark/>
          </w:tcPr>
          <w:p w14:paraId="4B9A7446" w14:textId="77777777" w:rsidR="00EF6D1A" w:rsidRPr="00904F88" w:rsidRDefault="00EF6D1A" w:rsidP="003C091B">
            <w:pPr>
              <w:rPr>
                <w:lang w:val="es-ES"/>
              </w:rPr>
            </w:pPr>
            <w:hyperlink r:id="rId398" w:anchor="pseudo-clase-enlace" w:history="1">
              <w:r w:rsidRPr="00904F88">
                <w:rPr>
                  <w:rStyle w:val="Hipervnculo"/>
                  <w:lang w:val="es-ES"/>
                </w:rPr>
                <w:t>:visited</w:t>
              </w:r>
            </w:hyperlink>
          </w:p>
        </w:tc>
        <w:tc>
          <w:tcPr>
            <w:tcW w:w="0" w:type="auto"/>
            <w:hideMark/>
          </w:tcPr>
          <w:p w14:paraId="7F6B7293" w14:textId="77777777" w:rsidR="00EF6D1A" w:rsidRPr="00904F88" w:rsidRDefault="00EF6D1A" w:rsidP="003C091B">
            <w:pPr>
              <w:rPr>
                <w:lang w:val="es-ES"/>
              </w:rPr>
            </w:pPr>
            <w:r w:rsidRPr="00904F88">
              <w:rPr>
                <w:lang w:val="es-ES"/>
              </w:rPr>
              <w:t>enlaces ya visitados</w:t>
            </w:r>
          </w:p>
        </w:tc>
        <w:tc>
          <w:tcPr>
            <w:tcW w:w="0" w:type="auto"/>
            <w:hideMark/>
          </w:tcPr>
          <w:p w14:paraId="581766BD" w14:textId="77777777" w:rsidR="00EF6D1A" w:rsidRPr="00904F88" w:rsidRDefault="00EF6D1A" w:rsidP="003C091B">
            <w:pPr>
              <w:rPr>
                <w:lang w:val="es-ES"/>
              </w:rPr>
            </w:pPr>
          </w:p>
        </w:tc>
      </w:tr>
      <w:tr w:rsidR="00EF6D1A" w:rsidRPr="00904F88" w14:paraId="4477F202" w14:textId="77777777" w:rsidTr="003C091B">
        <w:tc>
          <w:tcPr>
            <w:tcW w:w="0" w:type="auto"/>
            <w:gridSpan w:val="3"/>
            <w:shd w:val="clear" w:color="auto" w:fill="FDE9D9" w:themeFill="accent6" w:themeFillTint="33"/>
            <w:hideMark/>
          </w:tcPr>
          <w:p w14:paraId="22E4F42C" w14:textId="77777777" w:rsidR="00EF6D1A" w:rsidRPr="00904F88" w:rsidRDefault="00EF6D1A" w:rsidP="003C091B">
            <w:pPr>
              <w:rPr>
                <w:b/>
                <w:bCs/>
                <w:lang w:val="es-ES"/>
              </w:rPr>
            </w:pPr>
            <w:r w:rsidRPr="00904F88">
              <w:rPr>
                <w:b/>
                <w:bCs/>
                <w:lang w:val="es-ES"/>
              </w:rPr>
              <w:t>Otras</w:t>
            </w:r>
          </w:p>
        </w:tc>
      </w:tr>
      <w:tr w:rsidR="00EF6D1A" w:rsidRPr="00904F88" w14:paraId="62B3E294" w14:textId="77777777" w:rsidTr="003C091B">
        <w:tc>
          <w:tcPr>
            <w:tcW w:w="0" w:type="auto"/>
            <w:shd w:val="clear" w:color="auto" w:fill="FDE9D9" w:themeFill="accent6" w:themeFillTint="33"/>
            <w:hideMark/>
          </w:tcPr>
          <w:p w14:paraId="488C0F24" w14:textId="77777777" w:rsidR="00EF6D1A" w:rsidRPr="00904F88" w:rsidRDefault="00EF6D1A" w:rsidP="003C091B">
            <w:pPr>
              <w:rPr>
                <w:b/>
                <w:bCs/>
                <w:lang w:val="es-ES"/>
              </w:rPr>
            </w:pPr>
            <w:r w:rsidRPr="00904F88">
              <w:rPr>
                <w:b/>
                <w:bCs/>
                <w:lang w:val="es-ES"/>
              </w:rPr>
              <w:t>Nombre</w:t>
            </w:r>
          </w:p>
        </w:tc>
        <w:tc>
          <w:tcPr>
            <w:tcW w:w="0" w:type="auto"/>
            <w:shd w:val="clear" w:color="auto" w:fill="FDE9D9" w:themeFill="accent6" w:themeFillTint="33"/>
            <w:hideMark/>
          </w:tcPr>
          <w:p w14:paraId="402DBECE"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35FDBFCD" w14:textId="77777777" w:rsidR="00EF6D1A" w:rsidRPr="00904F88" w:rsidRDefault="00EF6D1A" w:rsidP="003C091B">
            <w:pPr>
              <w:rPr>
                <w:b/>
                <w:bCs/>
                <w:lang w:val="es-ES"/>
              </w:rPr>
            </w:pPr>
            <w:r w:rsidRPr="00904F88">
              <w:rPr>
                <w:b/>
                <w:bCs/>
                <w:lang w:val="es-ES"/>
              </w:rPr>
              <w:t>Valores</w:t>
            </w:r>
          </w:p>
        </w:tc>
      </w:tr>
      <w:tr w:rsidR="00EF6D1A" w:rsidRPr="00904F88" w14:paraId="75E072C2" w14:textId="77777777" w:rsidTr="003C091B">
        <w:tc>
          <w:tcPr>
            <w:tcW w:w="0" w:type="auto"/>
            <w:hideMark/>
          </w:tcPr>
          <w:p w14:paraId="2A083011" w14:textId="77777777" w:rsidR="00EF6D1A" w:rsidRPr="00904F88" w:rsidRDefault="00EF6D1A" w:rsidP="003C091B">
            <w:pPr>
              <w:rPr>
                <w:lang w:val="es-ES"/>
              </w:rPr>
            </w:pPr>
            <w:r w:rsidRPr="00904F88">
              <w:rPr>
                <w:lang w:val="es-ES"/>
              </w:rPr>
              <w:t>contain</w:t>
            </w:r>
          </w:p>
        </w:tc>
        <w:tc>
          <w:tcPr>
            <w:tcW w:w="0" w:type="auto"/>
            <w:hideMark/>
          </w:tcPr>
          <w:p w14:paraId="1728D006" w14:textId="77777777" w:rsidR="00EF6D1A" w:rsidRPr="00904F88" w:rsidRDefault="00EF6D1A" w:rsidP="003C091B">
            <w:pPr>
              <w:rPr>
                <w:lang w:val="es-ES"/>
              </w:rPr>
            </w:pPr>
          </w:p>
        </w:tc>
        <w:tc>
          <w:tcPr>
            <w:tcW w:w="0" w:type="auto"/>
            <w:hideMark/>
          </w:tcPr>
          <w:p w14:paraId="13C13379" w14:textId="77777777" w:rsidR="00EF6D1A" w:rsidRPr="008702AC" w:rsidRDefault="00EF6D1A" w:rsidP="003C091B">
            <w:r w:rsidRPr="008702AC">
              <w:t>none | strict | content | [ size || layout || style || paint ]</w:t>
            </w:r>
          </w:p>
        </w:tc>
      </w:tr>
    </w:tbl>
    <w:p w14:paraId="3E9F7975" w14:textId="77777777" w:rsidR="00EF6D1A" w:rsidRPr="008702AC" w:rsidRDefault="00EF6D1A" w:rsidP="00EF6D1A"/>
    <w:p w14:paraId="07035673" w14:textId="77777777" w:rsidR="00EF6D1A" w:rsidRPr="008702AC" w:rsidRDefault="00EF6D1A" w:rsidP="00EF6D1A"/>
    <w:p w14:paraId="0E8CFE5D" w14:textId="77777777" w:rsidR="00EF6D1A" w:rsidRPr="008702AC" w:rsidRDefault="00EF6D1A" w:rsidP="005C5C38"/>
    <w:p w14:paraId="2BD5A020" w14:textId="77777777" w:rsidR="00FE4438" w:rsidRPr="008702AC" w:rsidRDefault="00FE4438" w:rsidP="005C5C38"/>
    <w:p w14:paraId="104D9E80" w14:textId="77777777" w:rsidR="00FE4438" w:rsidRPr="008702AC" w:rsidRDefault="00FE4438" w:rsidP="005C5C38"/>
    <w:p w14:paraId="30731496" w14:textId="77777777" w:rsidR="00FE4438" w:rsidRPr="008702AC" w:rsidRDefault="00FE4438" w:rsidP="005C5C38"/>
    <w:p w14:paraId="1D94D3F2" w14:textId="77777777" w:rsidR="00FE4438" w:rsidRPr="008702AC" w:rsidRDefault="00FE4438" w:rsidP="005C5C38"/>
    <w:p w14:paraId="4B2CA617" w14:textId="77777777" w:rsidR="00FE4438" w:rsidRPr="008702AC" w:rsidRDefault="00FE4438" w:rsidP="005C5C38"/>
    <w:p w14:paraId="310F8B68" w14:textId="77777777" w:rsidR="00FE4438" w:rsidRPr="008702AC" w:rsidRDefault="00FE4438" w:rsidP="005C5C38"/>
    <w:p w14:paraId="606A1F92" w14:textId="77777777" w:rsidR="00FE4438" w:rsidRPr="008702AC" w:rsidRDefault="00FE4438" w:rsidP="005C5C38"/>
    <w:sectPr w:rsidR="00FE4438" w:rsidRPr="008702AC" w:rsidSect="00C847B0">
      <w:footerReference w:type="default" r:id="rId399"/>
      <w:type w:val="continuous"/>
      <w:pgSz w:w="11905" w:h="16837"/>
      <w:pgMar w:top="1440" w:right="1132" w:bottom="851" w:left="851" w:header="1135" w:footer="675" w:gutter="0"/>
      <w:paperSrc w:first="2496" w:other="2496"/>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608638" w14:textId="77777777" w:rsidR="005D12F5" w:rsidRDefault="005D12F5">
      <w:r>
        <w:separator/>
      </w:r>
    </w:p>
  </w:endnote>
  <w:endnote w:type="continuationSeparator" w:id="0">
    <w:p w14:paraId="4A7CC463" w14:textId="77777777" w:rsidR="005D12F5" w:rsidRDefault="005D12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8FC28" w14:textId="7E8F26D0" w:rsidR="00A7787F" w:rsidRPr="00D34D4E" w:rsidRDefault="00A7787F">
    <w:pPr>
      <w:pStyle w:val="Piedepgina"/>
      <w:pBdr>
        <w:top w:val="thinThickSmallGap" w:sz="24" w:space="1" w:color="622423" w:themeColor="accent2" w:themeShade="7F"/>
      </w:pBdr>
      <w:rPr>
        <w:rFonts w:asciiTheme="majorHAnsi" w:hAnsiTheme="majorHAnsi"/>
        <w:sz w:val="20"/>
        <w:szCs w:val="20"/>
        <w:lang w:val="es-ES"/>
      </w:rPr>
    </w:pPr>
    <w:r w:rsidRPr="00D34D4E">
      <w:rPr>
        <w:rFonts w:asciiTheme="majorHAnsi" w:hAnsiTheme="majorHAnsi"/>
        <w:sz w:val="20"/>
        <w:szCs w:val="20"/>
        <w:lang w:val="es-ES"/>
      </w:rPr>
      <w:t>UT</w:t>
    </w:r>
    <w:r w:rsidR="00B01564">
      <w:rPr>
        <w:rFonts w:asciiTheme="majorHAnsi" w:hAnsiTheme="majorHAnsi"/>
        <w:sz w:val="20"/>
        <w:szCs w:val="20"/>
        <w:lang w:val="es-ES"/>
      </w:rPr>
      <w:t>5- CSS</w:t>
    </w:r>
    <w:r w:rsidRPr="00D34D4E">
      <w:rPr>
        <w:rFonts w:asciiTheme="majorHAnsi" w:hAnsiTheme="majorHAnsi"/>
        <w:sz w:val="20"/>
        <w:szCs w:val="20"/>
      </w:rPr>
      <w:ptab w:relativeTo="margin" w:alignment="right" w:leader="none"/>
    </w:r>
    <w:r w:rsidRPr="00D34D4E">
      <w:rPr>
        <w:rFonts w:asciiTheme="majorHAnsi" w:hAnsiTheme="majorHAnsi"/>
        <w:sz w:val="20"/>
        <w:szCs w:val="20"/>
        <w:lang w:val="es-ES"/>
      </w:rPr>
      <w:t xml:space="preserve">Página </w:t>
    </w:r>
    <w:r w:rsidRPr="00D34D4E">
      <w:rPr>
        <w:sz w:val="20"/>
        <w:szCs w:val="20"/>
      </w:rPr>
      <w:fldChar w:fldCharType="begin"/>
    </w:r>
    <w:r w:rsidRPr="00D34D4E">
      <w:rPr>
        <w:sz w:val="20"/>
        <w:szCs w:val="20"/>
        <w:lang w:val="es-ES"/>
      </w:rPr>
      <w:instrText xml:space="preserve"> PAGE   \* MERGEFORMAT </w:instrText>
    </w:r>
    <w:r w:rsidRPr="00D34D4E">
      <w:rPr>
        <w:sz w:val="20"/>
        <w:szCs w:val="20"/>
      </w:rPr>
      <w:fldChar w:fldCharType="separate"/>
    </w:r>
    <w:r w:rsidR="00394E16" w:rsidRPr="00394E16">
      <w:rPr>
        <w:rFonts w:asciiTheme="majorHAnsi" w:hAnsiTheme="majorHAnsi"/>
        <w:noProof/>
        <w:sz w:val="20"/>
        <w:szCs w:val="20"/>
        <w:lang w:val="es-ES"/>
      </w:rPr>
      <w:t>147</w:t>
    </w:r>
    <w:r w:rsidRPr="00D34D4E">
      <w:rPr>
        <w:sz w:val="20"/>
        <w:szCs w:val="20"/>
      </w:rPr>
      <w:fldChar w:fldCharType="end"/>
    </w:r>
  </w:p>
  <w:p w14:paraId="6F6E681D" w14:textId="77777777" w:rsidR="00A7787F" w:rsidRPr="00D34D4E" w:rsidRDefault="00A7787F" w:rsidP="00D34D4E">
    <w:pPr>
      <w:pStyle w:val="Piedepgina"/>
      <w:rPr>
        <w:szCs w:val="16"/>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F9FBC1" w14:textId="77777777" w:rsidR="005D12F5" w:rsidRDefault="005D12F5">
      <w:r>
        <w:separator/>
      </w:r>
    </w:p>
  </w:footnote>
  <w:footnote w:type="continuationSeparator" w:id="0">
    <w:p w14:paraId="114A62B2" w14:textId="77777777" w:rsidR="005D12F5" w:rsidRDefault="005D12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0"/>
    <w:name w:val="Legal"/>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numFmt w:val="decimal"/>
      <w:lvlText w:val=""/>
      <w:lvlJc w:val="left"/>
    </w:lvl>
  </w:abstractNum>
  <w:abstractNum w:abstractNumId="1" w15:restartNumberingAfterBreak="0">
    <w:nsid w:val="00000002"/>
    <w:multiLevelType w:val="multilevel"/>
    <w:tmpl w:val="00000000"/>
    <w:name w:val="Legal"/>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numFmt w:val="decimal"/>
      <w:lvlText w:val=""/>
      <w:lvlJc w:val="left"/>
    </w:lvl>
  </w:abstractNum>
  <w:abstractNum w:abstractNumId="2" w15:restartNumberingAfterBreak="0">
    <w:nsid w:val="065A66DA"/>
    <w:multiLevelType w:val="multilevel"/>
    <w:tmpl w:val="29F8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93935"/>
    <w:multiLevelType w:val="multilevel"/>
    <w:tmpl w:val="CE6A4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B03A15"/>
    <w:multiLevelType w:val="multilevel"/>
    <w:tmpl w:val="D8165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3F0CC7"/>
    <w:multiLevelType w:val="multilevel"/>
    <w:tmpl w:val="E192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6D58D1"/>
    <w:multiLevelType w:val="hybridMultilevel"/>
    <w:tmpl w:val="32429C5C"/>
    <w:lvl w:ilvl="0" w:tplc="0C0A000F">
      <w:start w:val="1"/>
      <w:numFmt w:val="decimal"/>
      <w:lvlText w:val="%1."/>
      <w:lvlJc w:val="left"/>
      <w:pPr>
        <w:ind w:left="792" w:hanging="360"/>
      </w:pPr>
    </w:lvl>
    <w:lvl w:ilvl="1" w:tplc="0C0A0019" w:tentative="1">
      <w:start w:val="1"/>
      <w:numFmt w:val="lowerLetter"/>
      <w:lvlText w:val="%2."/>
      <w:lvlJc w:val="left"/>
      <w:pPr>
        <w:ind w:left="1512" w:hanging="360"/>
      </w:pPr>
    </w:lvl>
    <w:lvl w:ilvl="2" w:tplc="0C0A001B" w:tentative="1">
      <w:start w:val="1"/>
      <w:numFmt w:val="lowerRoman"/>
      <w:lvlText w:val="%3."/>
      <w:lvlJc w:val="right"/>
      <w:pPr>
        <w:ind w:left="2232" w:hanging="180"/>
      </w:pPr>
    </w:lvl>
    <w:lvl w:ilvl="3" w:tplc="0C0A000F" w:tentative="1">
      <w:start w:val="1"/>
      <w:numFmt w:val="decimal"/>
      <w:lvlText w:val="%4."/>
      <w:lvlJc w:val="left"/>
      <w:pPr>
        <w:ind w:left="2952" w:hanging="360"/>
      </w:pPr>
    </w:lvl>
    <w:lvl w:ilvl="4" w:tplc="0C0A0019" w:tentative="1">
      <w:start w:val="1"/>
      <w:numFmt w:val="lowerLetter"/>
      <w:lvlText w:val="%5."/>
      <w:lvlJc w:val="left"/>
      <w:pPr>
        <w:ind w:left="3672" w:hanging="360"/>
      </w:pPr>
    </w:lvl>
    <w:lvl w:ilvl="5" w:tplc="0C0A001B" w:tentative="1">
      <w:start w:val="1"/>
      <w:numFmt w:val="lowerRoman"/>
      <w:lvlText w:val="%6."/>
      <w:lvlJc w:val="right"/>
      <w:pPr>
        <w:ind w:left="4392" w:hanging="180"/>
      </w:pPr>
    </w:lvl>
    <w:lvl w:ilvl="6" w:tplc="0C0A000F" w:tentative="1">
      <w:start w:val="1"/>
      <w:numFmt w:val="decimal"/>
      <w:lvlText w:val="%7."/>
      <w:lvlJc w:val="left"/>
      <w:pPr>
        <w:ind w:left="5112" w:hanging="360"/>
      </w:pPr>
    </w:lvl>
    <w:lvl w:ilvl="7" w:tplc="0C0A0019" w:tentative="1">
      <w:start w:val="1"/>
      <w:numFmt w:val="lowerLetter"/>
      <w:lvlText w:val="%8."/>
      <w:lvlJc w:val="left"/>
      <w:pPr>
        <w:ind w:left="5832" w:hanging="360"/>
      </w:pPr>
    </w:lvl>
    <w:lvl w:ilvl="8" w:tplc="0C0A001B" w:tentative="1">
      <w:start w:val="1"/>
      <w:numFmt w:val="lowerRoman"/>
      <w:lvlText w:val="%9."/>
      <w:lvlJc w:val="right"/>
      <w:pPr>
        <w:ind w:left="6552" w:hanging="180"/>
      </w:pPr>
    </w:lvl>
  </w:abstractNum>
  <w:abstractNum w:abstractNumId="7" w15:restartNumberingAfterBreak="0">
    <w:nsid w:val="15343369"/>
    <w:multiLevelType w:val="multilevel"/>
    <w:tmpl w:val="1C487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433D65"/>
    <w:multiLevelType w:val="multilevel"/>
    <w:tmpl w:val="1BCA8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DC1A82"/>
    <w:multiLevelType w:val="hybridMultilevel"/>
    <w:tmpl w:val="15B409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A68425D"/>
    <w:multiLevelType w:val="multilevel"/>
    <w:tmpl w:val="7D848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ACA6C7B"/>
    <w:multiLevelType w:val="multilevel"/>
    <w:tmpl w:val="ED90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E87044"/>
    <w:multiLevelType w:val="multilevel"/>
    <w:tmpl w:val="8632C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6E0870"/>
    <w:multiLevelType w:val="multilevel"/>
    <w:tmpl w:val="B8A6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6D55E1"/>
    <w:multiLevelType w:val="multilevel"/>
    <w:tmpl w:val="D8FE1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331213"/>
    <w:multiLevelType w:val="multilevel"/>
    <w:tmpl w:val="19901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A6634C"/>
    <w:multiLevelType w:val="multilevel"/>
    <w:tmpl w:val="43907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163573"/>
    <w:multiLevelType w:val="hybridMultilevel"/>
    <w:tmpl w:val="92D0B2D0"/>
    <w:lvl w:ilvl="0" w:tplc="547222D8">
      <w:start w:val="1"/>
      <w:numFmt w:val="decimal"/>
      <w:lvlText w:val="Ejercicio %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B80090C"/>
    <w:multiLevelType w:val="multilevel"/>
    <w:tmpl w:val="6144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0CF225B"/>
    <w:multiLevelType w:val="multilevel"/>
    <w:tmpl w:val="8E1C6FE4"/>
    <w:lvl w:ilvl="0">
      <w:start w:val="1"/>
      <w:numFmt w:val="decimal"/>
      <w:pStyle w:val="Ttulo1"/>
      <w:lvlText w:val="%1"/>
      <w:lvlJc w:val="left"/>
      <w:pPr>
        <w:tabs>
          <w:tab w:val="num" w:pos="432"/>
        </w:tabs>
        <w:ind w:left="432" w:hanging="432"/>
      </w:pPr>
      <w:rPr>
        <w:rFonts w:hint="default"/>
        <w:sz w:val="32"/>
        <w:szCs w:val="32"/>
      </w:rPr>
    </w:lvl>
    <w:lvl w:ilvl="1">
      <w:start w:val="1"/>
      <w:numFmt w:val="decimal"/>
      <w:pStyle w:val="Ttulo2"/>
      <w:lvlText w:val="%1.%2"/>
      <w:lvlJc w:val="left"/>
      <w:pPr>
        <w:tabs>
          <w:tab w:val="num" w:pos="576"/>
        </w:tabs>
        <w:ind w:left="576" w:hanging="576"/>
      </w:pPr>
      <w:rPr>
        <w:rFonts w:cs="Times New Roman" w:hint="default"/>
        <w:b w:val="0"/>
        <w:bCs w:val="0"/>
        <w:i w:val="0"/>
        <w:iCs w:val="0"/>
        <w:caps w:val="0"/>
        <w:smallCaps w:val="0"/>
        <w:strike w:val="0"/>
        <w:dstrike w:val="0"/>
        <w:noProof w:val="0"/>
        <w:vanish w:val="0"/>
        <w:color w:val="0000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suff w:val="space"/>
      <w:lvlText w:val="%1.%2.%3"/>
      <w:lvlJc w:val="left"/>
      <w:pPr>
        <w:ind w:left="720" w:hanging="720"/>
      </w:pPr>
      <w:rPr>
        <w:rFonts w:hint="default"/>
        <w:sz w:val="26"/>
        <w:szCs w:val="26"/>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20" w15:restartNumberingAfterBreak="0">
    <w:nsid w:val="317810EF"/>
    <w:multiLevelType w:val="multilevel"/>
    <w:tmpl w:val="CD0A7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2E3915"/>
    <w:multiLevelType w:val="multilevel"/>
    <w:tmpl w:val="39AA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837898"/>
    <w:multiLevelType w:val="multilevel"/>
    <w:tmpl w:val="880A5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C1144E"/>
    <w:multiLevelType w:val="multilevel"/>
    <w:tmpl w:val="71AA2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1A46A2"/>
    <w:multiLevelType w:val="multilevel"/>
    <w:tmpl w:val="0F408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852DE2"/>
    <w:multiLevelType w:val="multilevel"/>
    <w:tmpl w:val="01B4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8E49C3"/>
    <w:multiLevelType w:val="multilevel"/>
    <w:tmpl w:val="223C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A00E99"/>
    <w:multiLevelType w:val="multilevel"/>
    <w:tmpl w:val="68D8A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F53DAD"/>
    <w:multiLevelType w:val="multilevel"/>
    <w:tmpl w:val="B8227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191CB7"/>
    <w:multiLevelType w:val="multilevel"/>
    <w:tmpl w:val="8D9862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3568F7"/>
    <w:multiLevelType w:val="multilevel"/>
    <w:tmpl w:val="11E01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267AC6"/>
    <w:multiLevelType w:val="hybridMultilevel"/>
    <w:tmpl w:val="B882E0C6"/>
    <w:lvl w:ilvl="0" w:tplc="0C0A0001">
      <w:start w:val="1"/>
      <w:numFmt w:val="bullet"/>
      <w:lvlText w:val=""/>
      <w:lvlJc w:val="left"/>
      <w:pPr>
        <w:ind w:left="792" w:hanging="360"/>
      </w:pPr>
      <w:rPr>
        <w:rFonts w:ascii="Symbol" w:hAnsi="Symbol" w:hint="default"/>
      </w:rPr>
    </w:lvl>
    <w:lvl w:ilvl="1" w:tplc="0C0A0003">
      <w:start w:val="1"/>
      <w:numFmt w:val="bullet"/>
      <w:lvlText w:val="o"/>
      <w:lvlJc w:val="left"/>
      <w:pPr>
        <w:ind w:left="1512" w:hanging="360"/>
      </w:pPr>
      <w:rPr>
        <w:rFonts w:ascii="Courier New" w:hAnsi="Courier New" w:cs="Courier New" w:hint="default"/>
      </w:rPr>
    </w:lvl>
    <w:lvl w:ilvl="2" w:tplc="0C0A0005" w:tentative="1">
      <w:start w:val="1"/>
      <w:numFmt w:val="bullet"/>
      <w:lvlText w:val=""/>
      <w:lvlJc w:val="left"/>
      <w:pPr>
        <w:ind w:left="2232" w:hanging="360"/>
      </w:pPr>
      <w:rPr>
        <w:rFonts w:ascii="Wingdings" w:hAnsi="Wingdings" w:hint="default"/>
      </w:rPr>
    </w:lvl>
    <w:lvl w:ilvl="3" w:tplc="0C0A0001" w:tentative="1">
      <w:start w:val="1"/>
      <w:numFmt w:val="bullet"/>
      <w:lvlText w:val=""/>
      <w:lvlJc w:val="left"/>
      <w:pPr>
        <w:ind w:left="2952" w:hanging="360"/>
      </w:pPr>
      <w:rPr>
        <w:rFonts w:ascii="Symbol" w:hAnsi="Symbol" w:hint="default"/>
      </w:rPr>
    </w:lvl>
    <w:lvl w:ilvl="4" w:tplc="0C0A0003" w:tentative="1">
      <w:start w:val="1"/>
      <w:numFmt w:val="bullet"/>
      <w:lvlText w:val="o"/>
      <w:lvlJc w:val="left"/>
      <w:pPr>
        <w:ind w:left="3672" w:hanging="360"/>
      </w:pPr>
      <w:rPr>
        <w:rFonts w:ascii="Courier New" w:hAnsi="Courier New" w:cs="Courier New" w:hint="default"/>
      </w:rPr>
    </w:lvl>
    <w:lvl w:ilvl="5" w:tplc="0C0A0005" w:tentative="1">
      <w:start w:val="1"/>
      <w:numFmt w:val="bullet"/>
      <w:lvlText w:val=""/>
      <w:lvlJc w:val="left"/>
      <w:pPr>
        <w:ind w:left="4392" w:hanging="360"/>
      </w:pPr>
      <w:rPr>
        <w:rFonts w:ascii="Wingdings" w:hAnsi="Wingdings" w:hint="default"/>
      </w:rPr>
    </w:lvl>
    <w:lvl w:ilvl="6" w:tplc="0C0A0001" w:tentative="1">
      <w:start w:val="1"/>
      <w:numFmt w:val="bullet"/>
      <w:lvlText w:val=""/>
      <w:lvlJc w:val="left"/>
      <w:pPr>
        <w:ind w:left="5112" w:hanging="360"/>
      </w:pPr>
      <w:rPr>
        <w:rFonts w:ascii="Symbol" w:hAnsi="Symbol" w:hint="default"/>
      </w:rPr>
    </w:lvl>
    <w:lvl w:ilvl="7" w:tplc="0C0A0003" w:tentative="1">
      <w:start w:val="1"/>
      <w:numFmt w:val="bullet"/>
      <w:lvlText w:val="o"/>
      <w:lvlJc w:val="left"/>
      <w:pPr>
        <w:ind w:left="5832" w:hanging="360"/>
      </w:pPr>
      <w:rPr>
        <w:rFonts w:ascii="Courier New" w:hAnsi="Courier New" w:cs="Courier New" w:hint="default"/>
      </w:rPr>
    </w:lvl>
    <w:lvl w:ilvl="8" w:tplc="0C0A0005" w:tentative="1">
      <w:start w:val="1"/>
      <w:numFmt w:val="bullet"/>
      <w:lvlText w:val=""/>
      <w:lvlJc w:val="left"/>
      <w:pPr>
        <w:ind w:left="6552" w:hanging="360"/>
      </w:pPr>
      <w:rPr>
        <w:rFonts w:ascii="Wingdings" w:hAnsi="Wingdings" w:hint="default"/>
      </w:rPr>
    </w:lvl>
  </w:abstractNum>
  <w:abstractNum w:abstractNumId="32" w15:restartNumberingAfterBreak="0">
    <w:nsid w:val="3E2D07EE"/>
    <w:multiLevelType w:val="multilevel"/>
    <w:tmpl w:val="C318E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D823D1"/>
    <w:multiLevelType w:val="multilevel"/>
    <w:tmpl w:val="8B12D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2D57ED"/>
    <w:multiLevelType w:val="multilevel"/>
    <w:tmpl w:val="C64C0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C70428"/>
    <w:multiLevelType w:val="multilevel"/>
    <w:tmpl w:val="2998FA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521844"/>
    <w:multiLevelType w:val="multilevel"/>
    <w:tmpl w:val="3944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591638"/>
    <w:multiLevelType w:val="multilevel"/>
    <w:tmpl w:val="1B04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D8232B"/>
    <w:multiLevelType w:val="multilevel"/>
    <w:tmpl w:val="BCD82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3B4B24"/>
    <w:multiLevelType w:val="multilevel"/>
    <w:tmpl w:val="D54A2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CF02CA"/>
    <w:multiLevelType w:val="hybridMultilevel"/>
    <w:tmpl w:val="4DA66440"/>
    <w:lvl w:ilvl="0" w:tplc="C930C580">
      <w:start w:val="1"/>
      <w:numFmt w:val="bullet"/>
      <w:pStyle w:val="LVietas"/>
      <w:lvlText w:val=""/>
      <w:lvlJc w:val="left"/>
      <w:pPr>
        <w:tabs>
          <w:tab w:val="num" w:pos="1004"/>
        </w:tabs>
        <w:ind w:left="1004" w:hanging="360"/>
      </w:pPr>
      <w:rPr>
        <w:rFonts w:ascii="Wingdings" w:hAnsi="Wingdings" w:hint="default"/>
      </w:rPr>
    </w:lvl>
    <w:lvl w:ilvl="1" w:tplc="0C0A0003">
      <w:start w:val="1"/>
      <w:numFmt w:val="bullet"/>
      <w:lvlText w:val="o"/>
      <w:lvlJc w:val="left"/>
      <w:pPr>
        <w:tabs>
          <w:tab w:val="num" w:pos="1724"/>
        </w:tabs>
        <w:ind w:left="1724" w:hanging="360"/>
      </w:pPr>
      <w:rPr>
        <w:rFonts w:ascii="Courier New" w:hAnsi="Courier New" w:cs="Courier New" w:hint="default"/>
      </w:rPr>
    </w:lvl>
    <w:lvl w:ilvl="2" w:tplc="0C0A0005">
      <w:start w:val="1"/>
      <w:numFmt w:val="bullet"/>
      <w:lvlText w:val=""/>
      <w:lvlJc w:val="left"/>
      <w:pPr>
        <w:tabs>
          <w:tab w:val="num" w:pos="2444"/>
        </w:tabs>
        <w:ind w:left="2444" w:hanging="360"/>
      </w:pPr>
      <w:rPr>
        <w:rFonts w:ascii="Wingdings" w:hAnsi="Wingdings" w:hint="default"/>
      </w:rPr>
    </w:lvl>
    <w:lvl w:ilvl="3" w:tplc="0C0A0001" w:tentative="1">
      <w:start w:val="1"/>
      <w:numFmt w:val="bullet"/>
      <w:lvlText w:val=""/>
      <w:lvlJc w:val="left"/>
      <w:pPr>
        <w:tabs>
          <w:tab w:val="num" w:pos="3164"/>
        </w:tabs>
        <w:ind w:left="3164" w:hanging="360"/>
      </w:pPr>
      <w:rPr>
        <w:rFonts w:ascii="Symbol" w:hAnsi="Symbol" w:hint="default"/>
      </w:rPr>
    </w:lvl>
    <w:lvl w:ilvl="4" w:tplc="0C0A0003" w:tentative="1">
      <w:start w:val="1"/>
      <w:numFmt w:val="bullet"/>
      <w:lvlText w:val="o"/>
      <w:lvlJc w:val="left"/>
      <w:pPr>
        <w:tabs>
          <w:tab w:val="num" w:pos="3884"/>
        </w:tabs>
        <w:ind w:left="3884" w:hanging="360"/>
      </w:pPr>
      <w:rPr>
        <w:rFonts w:ascii="Courier New" w:hAnsi="Courier New" w:cs="Courier New" w:hint="default"/>
      </w:rPr>
    </w:lvl>
    <w:lvl w:ilvl="5" w:tplc="0C0A0005" w:tentative="1">
      <w:start w:val="1"/>
      <w:numFmt w:val="bullet"/>
      <w:lvlText w:val=""/>
      <w:lvlJc w:val="left"/>
      <w:pPr>
        <w:tabs>
          <w:tab w:val="num" w:pos="4604"/>
        </w:tabs>
        <w:ind w:left="4604" w:hanging="360"/>
      </w:pPr>
      <w:rPr>
        <w:rFonts w:ascii="Wingdings" w:hAnsi="Wingdings" w:hint="default"/>
      </w:rPr>
    </w:lvl>
    <w:lvl w:ilvl="6" w:tplc="0C0A0001" w:tentative="1">
      <w:start w:val="1"/>
      <w:numFmt w:val="bullet"/>
      <w:lvlText w:val=""/>
      <w:lvlJc w:val="left"/>
      <w:pPr>
        <w:tabs>
          <w:tab w:val="num" w:pos="5324"/>
        </w:tabs>
        <w:ind w:left="5324" w:hanging="360"/>
      </w:pPr>
      <w:rPr>
        <w:rFonts w:ascii="Symbol" w:hAnsi="Symbol" w:hint="default"/>
      </w:rPr>
    </w:lvl>
    <w:lvl w:ilvl="7" w:tplc="0C0A0003" w:tentative="1">
      <w:start w:val="1"/>
      <w:numFmt w:val="bullet"/>
      <w:lvlText w:val="o"/>
      <w:lvlJc w:val="left"/>
      <w:pPr>
        <w:tabs>
          <w:tab w:val="num" w:pos="6044"/>
        </w:tabs>
        <w:ind w:left="6044" w:hanging="360"/>
      </w:pPr>
      <w:rPr>
        <w:rFonts w:ascii="Courier New" w:hAnsi="Courier New" w:cs="Courier New" w:hint="default"/>
      </w:rPr>
    </w:lvl>
    <w:lvl w:ilvl="8" w:tplc="0C0A0005" w:tentative="1">
      <w:start w:val="1"/>
      <w:numFmt w:val="bullet"/>
      <w:lvlText w:val=""/>
      <w:lvlJc w:val="left"/>
      <w:pPr>
        <w:tabs>
          <w:tab w:val="num" w:pos="6764"/>
        </w:tabs>
        <w:ind w:left="6764" w:hanging="360"/>
      </w:pPr>
      <w:rPr>
        <w:rFonts w:ascii="Wingdings" w:hAnsi="Wingdings" w:hint="default"/>
      </w:rPr>
    </w:lvl>
  </w:abstractNum>
  <w:abstractNum w:abstractNumId="41" w15:restartNumberingAfterBreak="0">
    <w:nsid w:val="44E252D8"/>
    <w:multiLevelType w:val="multilevel"/>
    <w:tmpl w:val="DCF2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A53A68"/>
    <w:multiLevelType w:val="multilevel"/>
    <w:tmpl w:val="B680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0359DC"/>
    <w:multiLevelType w:val="hybridMultilevel"/>
    <w:tmpl w:val="39B2A9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840096B"/>
    <w:multiLevelType w:val="multilevel"/>
    <w:tmpl w:val="DA7C6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DFD30DB"/>
    <w:multiLevelType w:val="multilevel"/>
    <w:tmpl w:val="13B6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D02AE4"/>
    <w:multiLevelType w:val="multilevel"/>
    <w:tmpl w:val="2F94C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5E6BAA"/>
    <w:multiLevelType w:val="multilevel"/>
    <w:tmpl w:val="6FE2C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9F2504"/>
    <w:multiLevelType w:val="multilevel"/>
    <w:tmpl w:val="95C4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0D95A7A"/>
    <w:multiLevelType w:val="multilevel"/>
    <w:tmpl w:val="8744D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4D549A3"/>
    <w:multiLevelType w:val="multilevel"/>
    <w:tmpl w:val="4E64A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EF5E43"/>
    <w:multiLevelType w:val="multilevel"/>
    <w:tmpl w:val="FA041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E66C16"/>
    <w:multiLevelType w:val="multilevel"/>
    <w:tmpl w:val="9A5C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AD0C0E"/>
    <w:multiLevelType w:val="multilevel"/>
    <w:tmpl w:val="50505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AC75FB8"/>
    <w:multiLevelType w:val="multilevel"/>
    <w:tmpl w:val="CF86F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AFE7A3A"/>
    <w:multiLevelType w:val="multilevel"/>
    <w:tmpl w:val="92E4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CD54B9"/>
    <w:multiLevelType w:val="multilevel"/>
    <w:tmpl w:val="0AD28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883314"/>
    <w:multiLevelType w:val="multilevel"/>
    <w:tmpl w:val="6E7C1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7212632"/>
    <w:multiLevelType w:val="multilevel"/>
    <w:tmpl w:val="0F36F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A4C2D76"/>
    <w:multiLevelType w:val="hybridMultilevel"/>
    <w:tmpl w:val="75244A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71A80F05"/>
    <w:multiLevelType w:val="multilevel"/>
    <w:tmpl w:val="E730A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28065DC"/>
    <w:multiLevelType w:val="multilevel"/>
    <w:tmpl w:val="015C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804C09"/>
    <w:multiLevelType w:val="multilevel"/>
    <w:tmpl w:val="923C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3A1607"/>
    <w:multiLevelType w:val="multilevel"/>
    <w:tmpl w:val="77CC6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A81B00"/>
    <w:multiLevelType w:val="multilevel"/>
    <w:tmpl w:val="103C3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6916EFA"/>
    <w:multiLevelType w:val="multilevel"/>
    <w:tmpl w:val="73F4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98C423F"/>
    <w:multiLevelType w:val="multilevel"/>
    <w:tmpl w:val="7DCC6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A6F507F"/>
    <w:multiLevelType w:val="multilevel"/>
    <w:tmpl w:val="C4B0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F670DE"/>
    <w:multiLevelType w:val="multilevel"/>
    <w:tmpl w:val="90942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DC07F98"/>
    <w:multiLevelType w:val="multilevel"/>
    <w:tmpl w:val="5BE03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8900928">
    <w:abstractNumId w:val="19"/>
  </w:num>
  <w:num w:numId="2" w16cid:durableId="1236815522">
    <w:abstractNumId w:val="40"/>
  </w:num>
  <w:num w:numId="3" w16cid:durableId="909851552">
    <w:abstractNumId w:val="44"/>
  </w:num>
  <w:num w:numId="4" w16cid:durableId="1162356673">
    <w:abstractNumId w:val="29"/>
  </w:num>
  <w:num w:numId="5" w16cid:durableId="209466424">
    <w:abstractNumId w:val="35"/>
  </w:num>
  <w:num w:numId="6" w16cid:durableId="1004746663">
    <w:abstractNumId w:val="16"/>
  </w:num>
  <w:num w:numId="7" w16cid:durableId="1743062772">
    <w:abstractNumId w:val="22"/>
  </w:num>
  <w:num w:numId="8" w16cid:durableId="1302686694">
    <w:abstractNumId w:val="56"/>
  </w:num>
  <w:num w:numId="9" w16cid:durableId="879707790">
    <w:abstractNumId w:val="32"/>
  </w:num>
  <w:num w:numId="10" w16cid:durableId="1755588278">
    <w:abstractNumId w:val="62"/>
  </w:num>
  <w:num w:numId="11" w16cid:durableId="17974907">
    <w:abstractNumId w:val="52"/>
  </w:num>
  <w:num w:numId="12" w16cid:durableId="606891836">
    <w:abstractNumId w:val="11"/>
  </w:num>
  <w:num w:numId="13" w16cid:durableId="1763258759">
    <w:abstractNumId w:val="7"/>
  </w:num>
  <w:num w:numId="14" w16cid:durableId="614555357">
    <w:abstractNumId w:val="2"/>
  </w:num>
  <w:num w:numId="15" w16cid:durableId="2054688342">
    <w:abstractNumId w:val="28"/>
  </w:num>
  <w:num w:numId="16" w16cid:durableId="1745254767">
    <w:abstractNumId w:val="3"/>
  </w:num>
  <w:num w:numId="17" w16cid:durableId="98720630">
    <w:abstractNumId w:val="12"/>
  </w:num>
  <w:num w:numId="18" w16cid:durableId="1814104796">
    <w:abstractNumId w:val="64"/>
  </w:num>
  <w:num w:numId="19" w16cid:durableId="2007513357">
    <w:abstractNumId w:val="30"/>
  </w:num>
  <w:num w:numId="20" w16cid:durableId="1201670792">
    <w:abstractNumId w:val="20"/>
  </w:num>
  <w:num w:numId="21" w16cid:durableId="211843792">
    <w:abstractNumId w:val="24"/>
  </w:num>
  <w:num w:numId="22" w16cid:durableId="2100592620">
    <w:abstractNumId w:val="60"/>
  </w:num>
  <w:num w:numId="23" w16cid:durableId="707997131">
    <w:abstractNumId w:val="51"/>
  </w:num>
  <w:num w:numId="24" w16cid:durableId="1990090051">
    <w:abstractNumId w:val="38"/>
  </w:num>
  <w:num w:numId="25" w16cid:durableId="149368851">
    <w:abstractNumId w:val="58"/>
  </w:num>
  <w:num w:numId="26" w16cid:durableId="383796625">
    <w:abstractNumId w:val="8"/>
  </w:num>
  <w:num w:numId="27" w16cid:durableId="271328366">
    <w:abstractNumId w:val="69"/>
  </w:num>
  <w:num w:numId="28" w16cid:durableId="250507665">
    <w:abstractNumId w:val="53"/>
  </w:num>
  <w:num w:numId="29" w16cid:durableId="753862300">
    <w:abstractNumId w:val="50"/>
  </w:num>
  <w:num w:numId="30" w16cid:durableId="802970168">
    <w:abstractNumId w:val="47"/>
  </w:num>
  <w:num w:numId="31" w16cid:durableId="1074401258">
    <w:abstractNumId w:val="14"/>
  </w:num>
  <w:num w:numId="32" w16cid:durableId="257830680">
    <w:abstractNumId w:val="39"/>
  </w:num>
  <w:num w:numId="33" w16cid:durableId="857230094">
    <w:abstractNumId w:val="15"/>
  </w:num>
  <w:num w:numId="34" w16cid:durableId="521165332">
    <w:abstractNumId w:val="27"/>
  </w:num>
  <w:num w:numId="35" w16cid:durableId="59905483">
    <w:abstractNumId w:val="66"/>
  </w:num>
  <w:num w:numId="36" w16cid:durableId="893659183">
    <w:abstractNumId w:val="5"/>
  </w:num>
  <w:num w:numId="37" w16cid:durableId="1331104940">
    <w:abstractNumId w:val="25"/>
  </w:num>
  <w:num w:numId="38" w16cid:durableId="321355278">
    <w:abstractNumId w:val="41"/>
  </w:num>
  <w:num w:numId="39" w16cid:durableId="2128431356">
    <w:abstractNumId w:val="48"/>
  </w:num>
  <w:num w:numId="40" w16cid:durableId="961379891">
    <w:abstractNumId w:val="43"/>
  </w:num>
  <w:num w:numId="41" w16cid:durableId="1408771833">
    <w:abstractNumId w:val="67"/>
  </w:num>
  <w:num w:numId="42" w16cid:durableId="342439050">
    <w:abstractNumId w:val="45"/>
  </w:num>
  <w:num w:numId="43" w16cid:durableId="1253391757">
    <w:abstractNumId w:val="63"/>
  </w:num>
  <w:num w:numId="44" w16cid:durableId="1596668489">
    <w:abstractNumId w:val="23"/>
  </w:num>
  <w:num w:numId="45" w16cid:durableId="1258247932">
    <w:abstractNumId w:val="34"/>
  </w:num>
  <w:num w:numId="46" w16cid:durableId="804397993">
    <w:abstractNumId w:val="57"/>
  </w:num>
  <w:num w:numId="47" w16cid:durableId="1819685253">
    <w:abstractNumId w:val="26"/>
  </w:num>
  <w:num w:numId="48" w16cid:durableId="975722615">
    <w:abstractNumId w:val="9"/>
  </w:num>
  <w:num w:numId="49" w16cid:durableId="815953992">
    <w:abstractNumId w:val="42"/>
  </w:num>
  <w:num w:numId="50" w16cid:durableId="1570770384">
    <w:abstractNumId w:val="33"/>
  </w:num>
  <w:num w:numId="51" w16cid:durableId="1098259926">
    <w:abstractNumId w:val="61"/>
  </w:num>
  <w:num w:numId="52" w16cid:durableId="633099941">
    <w:abstractNumId w:val="21"/>
  </w:num>
  <w:num w:numId="53" w16cid:durableId="292833643">
    <w:abstractNumId w:val="36"/>
  </w:num>
  <w:num w:numId="54" w16cid:durableId="633566620">
    <w:abstractNumId w:val="55"/>
  </w:num>
  <w:num w:numId="55" w16cid:durableId="565067638">
    <w:abstractNumId w:val="37"/>
  </w:num>
  <w:num w:numId="56" w16cid:durableId="80104103">
    <w:abstractNumId w:val="31"/>
  </w:num>
  <w:num w:numId="57" w16cid:durableId="132600183">
    <w:abstractNumId w:val="6"/>
  </w:num>
  <w:num w:numId="58" w16cid:durableId="1616251861">
    <w:abstractNumId w:val="46"/>
  </w:num>
  <w:num w:numId="59" w16cid:durableId="349989728">
    <w:abstractNumId w:val="10"/>
  </w:num>
  <w:num w:numId="60" w16cid:durableId="1795755027">
    <w:abstractNumId w:val="4"/>
  </w:num>
  <w:num w:numId="61" w16cid:durableId="1863976375">
    <w:abstractNumId w:val="59"/>
  </w:num>
  <w:num w:numId="62" w16cid:durableId="110825897">
    <w:abstractNumId w:val="49"/>
  </w:num>
  <w:num w:numId="63" w16cid:durableId="931469546">
    <w:abstractNumId w:val="18"/>
  </w:num>
  <w:num w:numId="64" w16cid:durableId="298730776">
    <w:abstractNumId w:val="65"/>
  </w:num>
  <w:num w:numId="65" w16cid:durableId="1736003791">
    <w:abstractNumId w:val="68"/>
  </w:num>
  <w:num w:numId="66" w16cid:durableId="464784224">
    <w:abstractNumId w:val="54"/>
  </w:num>
  <w:num w:numId="67" w16cid:durableId="10766005">
    <w:abstractNumId w:val="13"/>
  </w:num>
  <w:num w:numId="68" w16cid:durableId="1771467340">
    <w:abstractNumId w:val="17"/>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attachedTemplate r:id="rId1"/>
  <w:defaultTabStop w:val="720"/>
  <w:hyphenationZone w:val="425"/>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564"/>
    <w:rsid w:val="00000075"/>
    <w:rsid w:val="00000511"/>
    <w:rsid w:val="0000255A"/>
    <w:rsid w:val="00002E51"/>
    <w:rsid w:val="000032DF"/>
    <w:rsid w:val="00003B85"/>
    <w:rsid w:val="0000449C"/>
    <w:rsid w:val="00004778"/>
    <w:rsid w:val="00006A79"/>
    <w:rsid w:val="00006D7A"/>
    <w:rsid w:val="0001168A"/>
    <w:rsid w:val="00011962"/>
    <w:rsid w:val="00011978"/>
    <w:rsid w:val="00012183"/>
    <w:rsid w:val="000122A3"/>
    <w:rsid w:val="00012A57"/>
    <w:rsid w:val="00014470"/>
    <w:rsid w:val="00014A60"/>
    <w:rsid w:val="00014FD3"/>
    <w:rsid w:val="00015106"/>
    <w:rsid w:val="00015D48"/>
    <w:rsid w:val="000165FB"/>
    <w:rsid w:val="00016E4C"/>
    <w:rsid w:val="00016E6D"/>
    <w:rsid w:val="000171B2"/>
    <w:rsid w:val="000206BA"/>
    <w:rsid w:val="00020807"/>
    <w:rsid w:val="000212EB"/>
    <w:rsid w:val="00021B28"/>
    <w:rsid w:val="00022E57"/>
    <w:rsid w:val="000239A3"/>
    <w:rsid w:val="00024BAB"/>
    <w:rsid w:val="00026505"/>
    <w:rsid w:val="00027DE9"/>
    <w:rsid w:val="00030F80"/>
    <w:rsid w:val="000315D8"/>
    <w:rsid w:val="00033407"/>
    <w:rsid w:val="00040001"/>
    <w:rsid w:val="00040353"/>
    <w:rsid w:val="000416C3"/>
    <w:rsid w:val="000423C3"/>
    <w:rsid w:val="00042E03"/>
    <w:rsid w:val="0004329B"/>
    <w:rsid w:val="000442C7"/>
    <w:rsid w:val="00045E0D"/>
    <w:rsid w:val="0004602A"/>
    <w:rsid w:val="00046709"/>
    <w:rsid w:val="00047590"/>
    <w:rsid w:val="000534F1"/>
    <w:rsid w:val="000547B0"/>
    <w:rsid w:val="000548FA"/>
    <w:rsid w:val="00054AFF"/>
    <w:rsid w:val="00055348"/>
    <w:rsid w:val="00056291"/>
    <w:rsid w:val="00056A8E"/>
    <w:rsid w:val="000601B2"/>
    <w:rsid w:val="00062C65"/>
    <w:rsid w:val="00070A29"/>
    <w:rsid w:val="0007124E"/>
    <w:rsid w:val="00071DD8"/>
    <w:rsid w:val="00072F7B"/>
    <w:rsid w:val="000730C0"/>
    <w:rsid w:val="000739E4"/>
    <w:rsid w:val="00073B49"/>
    <w:rsid w:val="0007493E"/>
    <w:rsid w:val="000767FE"/>
    <w:rsid w:val="000773E4"/>
    <w:rsid w:val="000775AB"/>
    <w:rsid w:val="000865D6"/>
    <w:rsid w:val="00086A04"/>
    <w:rsid w:val="00086BFD"/>
    <w:rsid w:val="000907DC"/>
    <w:rsid w:val="000909B8"/>
    <w:rsid w:val="00090DF3"/>
    <w:rsid w:val="0009323F"/>
    <w:rsid w:val="000949AC"/>
    <w:rsid w:val="000A01B1"/>
    <w:rsid w:val="000A0744"/>
    <w:rsid w:val="000A0967"/>
    <w:rsid w:val="000A40EF"/>
    <w:rsid w:val="000A4289"/>
    <w:rsid w:val="000A4C67"/>
    <w:rsid w:val="000A5041"/>
    <w:rsid w:val="000A6A06"/>
    <w:rsid w:val="000A7FFA"/>
    <w:rsid w:val="000B061E"/>
    <w:rsid w:val="000B08D7"/>
    <w:rsid w:val="000B0AD3"/>
    <w:rsid w:val="000B1E38"/>
    <w:rsid w:val="000B2E42"/>
    <w:rsid w:val="000B36A0"/>
    <w:rsid w:val="000B4430"/>
    <w:rsid w:val="000B53DF"/>
    <w:rsid w:val="000B587F"/>
    <w:rsid w:val="000B5C47"/>
    <w:rsid w:val="000B5CA8"/>
    <w:rsid w:val="000B5D22"/>
    <w:rsid w:val="000B5FDE"/>
    <w:rsid w:val="000B7785"/>
    <w:rsid w:val="000C1377"/>
    <w:rsid w:val="000C32A7"/>
    <w:rsid w:val="000C42B0"/>
    <w:rsid w:val="000C4E95"/>
    <w:rsid w:val="000C51F4"/>
    <w:rsid w:val="000C55C3"/>
    <w:rsid w:val="000C5929"/>
    <w:rsid w:val="000C5FB4"/>
    <w:rsid w:val="000C619B"/>
    <w:rsid w:val="000C70A1"/>
    <w:rsid w:val="000C718C"/>
    <w:rsid w:val="000D0061"/>
    <w:rsid w:val="000D0689"/>
    <w:rsid w:val="000D1D60"/>
    <w:rsid w:val="000D217C"/>
    <w:rsid w:val="000D26E7"/>
    <w:rsid w:val="000D5D91"/>
    <w:rsid w:val="000D5DBF"/>
    <w:rsid w:val="000D6244"/>
    <w:rsid w:val="000E029C"/>
    <w:rsid w:val="000E0BC4"/>
    <w:rsid w:val="000E23E5"/>
    <w:rsid w:val="000E3125"/>
    <w:rsid w:val="000E40EA"/>
    <w:rsid w:val="000E45A5"/>
    <w:rsid w:val="000E4DBD"/>
    <w:rsid w:val="000E4F3D"/>
    <w:rsid w:val="000E53F6"/>
    <w:rsid w:val="000E5DA5"/>
    <w:rsid w:val="000E65E7"/>
    <w:rsid w:val="000E7446"/>
    <w:rsid w:val="000F456D"/>
    <w:rsid w:val="000F61BA"/>
    <w:rsid w:val="000F6311"/>
    <w:rsid w:val="000F78CC"/>
    <w:rsid w:val="00103A9E"/>
    <w:rsid w:val="00104073"/>
    <w:rsid w:val="0010429F"/>
    <w:rsid w:val="00104D2D"/>
    <w:rsid w:val="00105184"/>
    <w:rsid w:val="00105D86"/>
    <w:rsid w:val="001066D1"/>
    <w:rsid w:val="00106700"/>
    <w:rsid w:val="00107B36"/>
    <w:rsid w:val="0011067F"/>
    <w:rsid w:val="00110A8D"/>
    <w:rsid w:val="00114B1F"/>
    <w:rsid w:val="00116900"/>
    <w:rsid w:val="0012010C"/>
    <w:rsid w:val="0012053A"/>
    <w:rsid w:val="001207B3"/>
    <w:rsid w:val="00120B45"/>
    <w:rsid w:val="001222FD"/>
    <w:rsid w:val="001224B1"/>
    <w:rsid w:val="001225FA"/>
    <w:rsid w:val="00123B16"/>
    <w:rsid w:val="00124527"/>
    <w:rsid w:val="001253B7"/>
    <w:rsid w:val="00125905"/>
    <w:rsid w:val="00126250"/>
    <w:rsid w:val="001266CB"/>
    <w:rsid w:val="00126A1A"/>
    <w:rsid w:val="001301D1"/>
    <w:rsid w:val="001301E5"/>
    <w:rsid w:val="0013035F"/>
    <w:rsid w:val="00131832"/>
    <w:rsid w:val="00131A87"/>
    <w:rsid w:val="001322ED"/>
    <w:rsid w:val="0013377B"/>
    <w:rsid w:val="00133E28"/>
    <w:rsid w:val="00134833"/>
    <w:rsid w:val="0013533F"/>
    <w:rsid w:val="00135483"/>
    <w:rsid w:val="001358DE"/>
    <w:rsid w:val="00141AAE"/>
    <w:rsid w:val="00142CC8"/>
    <w:rsid w:val="00144352"/>
    <w:rsid w:val="00144BCA"/>
    <w:rsid w:val="00145A2C"/>
    <w:rsid w:val="00145F2D"/>
    <w:rsid w:val="00146008"/>
    <w:rsid w:val="00146D00"/>
    <w:rsid w:val="0014729A"/>
    <w:rsid w:val="00147A1B"/>
    <w:rsid w:val="00152498"/>
    <w:rsid w:val="00152501"/>
    <w:rsid w:val="00152B18"/>
    <w:rsid w:val="0015371B"/>
    <w:rsid w:val="0015383B"/>
    <w:rsid w:val="00153CF0"/>
    <w:rsid w:val="00154A6D"/>
    <w:rsid w:val="001570C8"/>
    <w:rsid w:val="00157C4E"/>
    <w:rsid w:val="00157D65"/>
    <w:rsid w:val="001602EC"/>
    <w:rsid w:val="00160900"/>
    <w:rsid w:val="00160B7B"/>
    <w:rsid w:val="00160DC2"/>
    <w:rsid w:val="001625A1"/>
    <w:rsid w:val="00164020"/>
    <w:rsid w:val="00164097"/>
    <w:rsid w:val="00164D75"/>
    <w:rsid w:val="001657F7"/>
    <w:rsid w:val="00165E85"/>
    <w:rsid w:val="00166418"/>
    <w:rsid w:val="001669B4"/>
    <w:rsid w:val="001677A0"/>
    <w:rsid w:val="00171069"/>
    <w:rsid w:val="001728D5"/>
    <w:rsid w:val="001732E4"/>
    <w:rsid w:val="001733A3"/>
    <w:rsid w:val="001758A3"/>
    <w:rsid w:val="0018052B"/>
    <w:rsid w:val="001807D1"/>
    <w:rsid w:val="0018092A"/>
    <w:rsid w:val="00181AA5"/>
    <w:rsid w:val="001823F1"/>
    <w:rsid w:val="001831BF"/>
    <w:rsid w:val="001861DD"/>
    <w:rsid w:val="00186B51"/>
    <w:rsid w:val="00190475"/>
    <w:rsid w:val="0019075F"/>
    <w:rsid w:val="00190F55"/>
    <w:rsid w:val="001914A7"/>
    <w:rsid w:val="00192CB9"/>
    <w:rsid w:val="00192D04"/>
    <w:rsid w:val="00192F85"/>
    <w:rsid w:val="00194F65"/>
    <w:rsid w:val="00195021"/>
    <w:rsid w:val="00197AFC"/>
    <w:rsid w:val="001A135C"/>
    <w:rsid w:val="001A1F4D"/>
    <w:rsid w:val="001A2165"/>
    <w:rsid w:val="001A38C0"/>
    <w:rsid w:val="001A44F2"/>
    <w:rsid w:val="001A5661"/>
    <w:rsid w:val="001A6AEC"/>
    <w:rsid w:val="001A7765"/>
    <w:rsid w:val="001B051C"/>
    <w:rsid w:val="001B059F"/>
    <w:rsid w:val="001B0AC3"/>
    <w:rsid w:val="001B0CD1"/>
    <w:rsid w:val="001B2766"/>
    <w:rsid w:val="001B62F5"/>
    <w:rsid w:val="001C09EE"/>
    <w:rsid w:val="001C105E"/>
    <w:rsid w:val="001C15E2"/>
    <w:rsid w:val="001C1E68"/>
    <w:rsid w:val="001C21ED"/>
    <w:rsid w:val="001C2ABA"/>
    <w:rsid w:val="001C2AE1"/>
    <w:rsid w:val="001C3E37"/>
    <w:rsid w:val="001C476C"/>
    <w:rsid w:val="001D03C4"/>
    <w:rsid w:val="001D16B0"/>
    <w:rsid w:val="001D184A"/>
    <w:rsid w:val="001D5F49"/>
    <w:rsid w:val="001D5FCA"/>
    <w:rsid w:val="001D614E"/>
    <w:rsid w:val="001D6DF5"/>
    <w:rsid w:val="001D7488"/>
    <w:rsid w:val="001E030E"/>
    <w:rsid w:val="001E1D9E"/>
    <w:rsid w:val="001E63FB"/>
    <w:rsid w:val="001F0AAC"/>
    <w:rsid w:val="001F237E"/>
    <w:rsid w:val="001F2764"/>
    <w:rsid w:val="001F30B9"/>
    <w:rsid w:val="001F3AED"/>
    <w:rsid w:val="001F5DB7"/>
    <w:rsid w:val="001F660F"/>
    <w:rsid w:val="001F6E4B"/>
    <w:rsid w:val="00201BA2"/>
    <w:rsid w:val="002038DC"/>
    <w:rsid w:val="00206F25"/>
    <w:rsid w:val="00210B58"/>
    <w:rsid w:val="002128E2"/>
    <w:rsid w:val="00214D9F"/>
    <w:rsid w:val="00217422"/>
    <w:rsid w:val="002216AB"/>
    <w:rsid w:val="00223843"/>
    <w:rsid w:val="00223D7D"/>
    <w:rsid w:val="002266C2"/>
    <w:rsid w:val="002277B9"/>
    <w:rsid w:val="002301EF"/>
    <w:rsid w:val="00231607"/>
    <w:rsid w:val="00233BF8"/>
    <w:rsid w:val="00235106"/>
    <w:rsid w:val="002372A7"/>
    <w:rsid w:val="00237528"/>
    <w:rsid w:val="002377AB"/>
    <w:rsid w:val="00240249"/>
    <w:rsid w:val="00241BBE"/>
    <w:rsid w:val="00241C30"/>
    <w:rsid w:val="00241CE7"/>
    <w:rsid w:val="0024357D"/>
    <w:rsid w:val="0024379A"/>
    <w:rsid w:val="00252F51"/>
    <w:rsid w:val="0025400A"/>
    <w:rsid w:val="00255A8C"/>
    <w:rsid w:val="002562EE"/>
    <w:rsid w:val="00257984"/>
    <w:rsid w:val="00260C1A"/>
    <w:rsid w:val="00261A20"/>
    <w:rsid w:val="00262DC2"/>
    <w:rsid w:val="00263A77"/>
    <w:rsid w:val="0026436D"/>
    <w:rsid w:val="00264994"/>
    <w:rsid w:val="00270053"/>
    <w:rsid w:val="00272116"/>
    <w:rsid w:val="002723D4"/>
    <w:rsid w:val="002729DF"/>
    <w:rsid w:val="00273E2B"/>
    <w:rsid w:val="00274856"/>
    <w:rsid w:val="0027502A"/>
    <w:rsid w:val="00275B0E"/>
    <w:rsid w:val="002806A2"/>
    <w:rsid w:val="00280766"/>
    <w:rsid w:val="00282C8A"/>
    <w:rsid w:val="0028339F"/>
    <w:rsid w:val="002834DA"/>
    <w:rsid w:val="00285A01"/>
    <w:rsid w:val="00286B23"/>
    <w:rsid w:val="00287EDD"/>
    <w:rsid w:val="002907CC"/>
    <w:rsid w:val="00290F3C"/>
    <w:rsid w:val="00291136"/>
    <w:rsid w:val="00292E5B"/>
    <w:rsid w:val="002936CA"/>
    <w:rsid w:val="0029381F"/>
    <w:rsid w:val="002A18EF"/>
    <w:rsid w:val="002A1B8A"/>
    <w:rsid w:val="002A20D6"/>
    <w:rsid w:val="002A45D9"/>
    <w:rsid w:val="002A4B22"/>
    <w:rsid w:val="002A4E71"/>
    <w:rsid w:val="002A5D50"/>
    <w:rsid w:val="002A5F2F"/>
    <w:rsid w:val="002A634E"/>
    <w:rsid w:val="002A63CE"/>
    <w:rsid w:val="002A711B"/>
    <w:rsid w:val="002A79C6"/>
    <w:rsid w:val="002A7B78"/>
    <w:rsid w:val="002B06CF"/>
    <w:rsid w:val="002B53F2"/>
    <w:rsid w:val="002B5862"/>
    <w:rsid w:val="002B5AE9"/>
    <w:rsid w:val="002B5D57"/>
    <w:rsid w:val="002C08F9"/>
    <w:rsid w:val="002C0F8C"/>
    <w:rsid w:val="002C1498"/>
    <w:rsid w:val="002C1762"/>
    <w:rsid w:val="002C2286"/>
    <w:rsid w:val="002C3452"/>
    <w:rsid w:val="002C3E59"/>
    <w:rsid w:val="002C4E91"/>
    <w:rsid w:val="002C5E3F"/>
    <w:rsid w:val="002C67D5"/>
    <w:rsid w:val="002C6B2D"/>
    <w:rsid w:val="002D147E"/>
    <w:rsid w:val="002D159D"/>
    <w:rsid w:val="002D1731"/>
    <w:rsid w:val="002D378B"/>
    <w:rsid w:val="002D41BD"/>
    <w:rsid w:val="002D4412"/>
    <w:rsid w:val="002D644B"/>
    <w:rsid w:val="002D656A"/>
    <w:rsid w:val="002D6E80"/>
    <w:rsid w:val="002E1869"/>
    <w:rsid w:val="002E1B1D"/>
    <w:rsid w:val="002E221E"/>
    <w:rsid w:val="002E2D18"/>
    <w:rsid w:val="002E2DAB"/>
    <w:rsid w:val="002E35AE"/>
    <w:rsid w:val="002E4AA1"/>
    <w:rsid w:val="002E6CC7"/>
    <w:rsid w:val="002F04AE"/>
    <w:rsid w:val="002F07DD"/>
    <w:rsid w:val="002F1243"/>
    <w:rsid w:val="002F2546"/>
    <w:rsid w:val="002F5093"/>
    <w:rsid w:val="002F7C87"/>
    <w:rsid w:val="00300A75"/>
    <w:rsid w:val="00300C72"/>
    <w:rsid w:val="0030226B"/>
    <w:rsid w:val="003029DC"/>
    <w:rsid w:val="00303A32"/>
    <w:rsid w:val="00303F3D"/>
    <w:rsid w:val="00304109"/>
    <w:rsid w:val="00304BE0"/>
    <w:rsid w:val="00306469"/>
    <w:rsid w:val="003069F7"/>
    <w:rsid w:val="003079CD"/>
    <w:rsid w:val="00307C76"/>
    <w:rsid w:val="00307ED2"/>
    <w:rsid w:val="00310C88"/>
    <w:rsid w:val="00311B8B"/>
    <w:rsid w:val="0031289F"/>
    <w:rsid w:val="00313432"/>
    <w:rsid w:val="00314756"/>
    <w:rsid w:val="00314F59"/>
    <w:rsid w:val="003150BF"/>
    <w:rsid w:val="00315109"/>
    <w:rsid w:val="003153AA"/>
    <w:rsid w:val="003178EC"/>
    <w:rsid w:val="00323308"/>
    <w:rsid w:val="00323573"/>
    <w:rsid w:val="00324E7C"/>
    <w:rsid w:val="00324F56"/>
    <w:rsid w:val="00326CE0"/>
    <w:rsid w:val="00331F50"/>
    <w:rsid w:val="0033346E"/>
    <w:rsid w:val="00333545"/>
    <w:rsid w:val="00334628"/>
    <w:rsid w:val="0033571D"/>
    <w:rsid w:val="0034233F"/>
    <w:rsid w:val="00344A42"/>
    <w:rsid w:val="003467A8"/>
    <w:rsid w:val="00346F1A"/>
    <w:rsid w:val="0035014E"/>
    <w:rsid w:val="00351522"/>
    <w:rsid w:val="0035255C"/>
    <w:rsid w:val="0035299B"/>
    <w:rsid w:val="003618A1"/>
    <w:rsid w:val="003619D9"/>
    <w:rsid w:val="00361B22"/>
    <w:rsid w:val="003636C5"/>
    <w:rsid w:val="003637DE"/>
    <w:rsid w:val="00363FC4"/>
    <w:rsid w:val="00365C40"/>
    <w:rsid w:val="0036604E"/>
    <w:rsid w:val="00367E59"/>
    <w:rsid w:val="0037160B"/>
    <w:rsid w:val="00371E18"/>
    <w:rsid w:val="00372465"/>
    <w:rsid w:val="00372C96"/>
    <w:rsid w:val="003736F9"/>
    <w:rsid w:val="00373967"/>
    <w:rsid w:val="0037489B"/>
    <w:rsid w:val="00374DD0"/>
    <w:rsid w:val="00375C77"/>
    <w:rsid w:val="0037620D"/>
    <w:rsid w:val="003767D5"/>
    <w:rsid w:val="00377661"/>
    <w:rsid w:val="00377A61"/>
    <w:rsid w:val="00381420"/>
    <w:rsid w:val="00381F1D"/>
    <w:rsid w:val="00382052"/>
    <w:rsid w:val="003820A8"/>
    <w:rsid w:val="00383394"/>
    <w:rsid w:val="0038492A"/>
    <w:rsid w:val="00384EB3"/>
    <w:rsid w:val="00387278"/>
    <w:rsid w:val="00390FC0"/>
    <w:rsid w:val="00392948"/>
    <w:rsid w:val="0039306A"/>
    <w:rsid w:val="00394B7D"/>
    <w:rsid w:val="00394C44"/>
    <w:rsid w:val="00394E0C"/>
    <w:rsid w:val="00394E16"/>
    <w:rsid w:val="00395B6C"/>
    <w:rsid w:val="00395C35"/>
    <w:rsid w:val="00396590"/>
    <w:rsid w:val="0039717B"/>
    <w:rsid w:val="003A122B"/>
    <w:rsid w:val="003A3FEF"/>
    <w:rsid w:val="003A4B70"/>
    <w:rsid w:val="003A4DF0"/>
    <w:rsid w:val="003A60E0"/>
    <w:rsid w:val="003A6315"/>
    <w:rsid w:val="003B0D4A"/>
    <w:rsid w:val="003B0D6A"/>
    <w:rsid w:val="003B16D9"/>
    <w:rsid w:val="003B1763"/>
    <w:rsid w:val="003B1EF1"/>
    <w:rsid w:val="003B35F0"/>
    <w:rsid w:val="003B3C0B"/>
    <w:rsid w:val="003B5639"/>
    <w:rsid w:val="003B70EC"/>
    <w:rsid w:val="003B7453"/>
    <w:rsid w:val="003B7A22"/>
    <w:rsid w:val="003C0436"/>
    <w:rsid w:val="003C0690"/>
    <w:rsid w:val="003C1313"/>
    <w:rsid w:val="003C1933"/>
    <w:rsid w:val="003C1EAC"/>
    <w:rsid w:val="003C227C"/>
    <w:rsid w:val="003C2B25"/>
    <w:rsid w:val="003C4C16"/>
    <w:rsid w:val="003C6899"/>
    <w:rsid w:val="003D53DA"/>
    <w:rsid w:val="003D5E42"/>
    <w:rsid w:val="003D5F1E"/>
    <w:rsid w:val="003E1065"/>
    <w:rsid w:val="003E2B5B"/>
    <w:rsid w:val="003E3E2E"/>
    <w:rsid w:val="003E3EDA"/>
    <w:rsid w:val="003E570A"/>
    <w:rsid w:val="003E5919"/>
    <w:rsid w:val="003E5D3A"/>
    <w:rsid w:val="003E76FD"/>
    <w:rsid w:val="003F139A"/>
    <w:rsid w:val="003F1A98"/>
    <w:rsid w:val="003F44AD"/>
    <w:rsid w:val="003F4B66"/>
    <w:rsid w:val="003F6D46"/>
    <w:rsid w:val="003F7142"/>
    <w:rsid w:val="00400379"/>
    <w:rsid w:val="004005C7"/>
    <w:rsid w:val="004008F8"/>
    <w:rsid w:val="00402299"/>
    <w:rsid w:val="004024A5"/>
    <w:rsid w:val="00402B5B"/>
    <w:rsid w:val="00403E47"/>
    <w:rsid w:val="004051AA"/>
    <w:rsid w:val="00407539"/>
    <w:rsid w:val="004104AF"/>
    <w:rsid w:val="004108C0"/>
    <w:rsid w:val="0041170C"/>
    <w:rsid w:val="00411D38"/>
    <w:rsid w:val="004130F0"/>
    <w:rsid w:val="0041334D"/>
    <w:rsid w:val="004137AA"/>
    <w:rsid w:val="004138D6"/>
    <w:rsid w:val="00414826"/>
    <w:rsid w:val="00414B04"/>
    <w:rsid w:val="00416297"/>
    <w:rsid w:val="00416B85"/>
    <w:rsid w:val="0042047A"/>
    <w:rsid w:val="00420A63"/>
    <w:rsid w:val="004242B2"/>
    <w:rsid w:val="00424DA2"/>
    <w:rsid w:val="004254D0"/>
    <w:rsid w:val="00426105"/>
    <w:rsid w:val="004274FC"/>
    <w:rsid w:val="004308CE"/>
    <w:rsid w:val="00430F6C"/>
    <w:rsid w:val="00431136"/>
    <w:rsid w:val="0043199A"/>
    <w:rsid w:val="00434446"/>
    <w:rsid w:val="0043496A"/>
    <w:rsid w:val="004357A4"/>
    <w:rsid w:val="0043707A"/>
    <w:rsid w:val="00437574"/>
    <w:rsid w:val="00437A32"/>
    <w:rsid w:val="0044112F"/>
    <w:rsid w:val="0044198E"/>
    <w:rsid w:val="00441D37"/>
    <w:rsid w:val="00444AD0"/>
    <w:rsid w:val="00444C92"/>
    <w:rsid w:val="00444F89"/>
    <w:rsid w:val="0044646D"/>
    <w:rsid w:val="00446E4E"/>
    <w:rsid w:val="00447865"/>
    <w:rsid w:val="00447868"/>
    <w:rsid w:val="00447E34"/>
    <w:rsid w:val="00452241"/>
    <w:rsid w:val="004523C0"/>
    <w:rsid w:val="0045342A"/>
    <w:rsid w:val="0045581E"/>
    <w:rsid w:val="00457F06"/>
    <w:rsid w:val="0046142B"/>
    <w:rsid w:val="004622ED"/>
    <w:rsid w:val="004638FF"/>
    <w:rsid w:val="004648B3"/>
    <w:rsid w:val="00464EEF"/>
    <w:rsid w:val="00465479"/>
    <w:rsid w:val="00467978"/>
    <w:rsid w:val="0047133C"/>
    <w:rsid w:val="0047139D"/>
    <w:rsid w:val="00471D36"/>
    <w:rsid w:val="0047212B"/>
    <w:rsid w:val="0047241D"/>
    <w:rsid w:val="0047484E"/>
    <w:rsid w:val="00474FE9"/>
    <w:rsid w:val="00475CE4"/>
    <w:rsid w:val="0047674D"/>
    <w:rsid w:val="0047742E"/>
    <w:rsid w:val="00477B25"/>
    <w:rsid w:val="00477B63"/>
    <w:rsid w:val="004805AB"/>
    <w:rsid w:val="00482955"/>
    <w:rsid w:val="0048302A"/>
    <w:rsid w:val="00483DEA"/>
    <w:rsid w:val="00483E9C"/>
    <w:rsid w:val="004848FA"/>
    <w:rsid w:val="0048498C"/>
    <w:rsid w:val="00485D72"/>
    <w:rsid w:val="00485DB6"/>
    <w:rsid w:val="00485E4E"/>
    <w:rsid w:val="0048692B"/>
    <w:rsid w:val="00486E2F"/>
    <w:rsid w:val="004874DB"/>
    <w:rsid w:val="004923DC"/>
    <w:rsid w:val="004963E9"/>
    <w:rsid w:val="00497AAF"/>
    <w:rsid w:val="004A563C"/>
    <w:rsid w:val="004A6D3A"/>
    <w:rsid w:val="004A7F9B"/>
    <w:rsid w:val="004B037F"/>
    <w:rsid w:val="004B15B2"/>
    <w:rsid w:val="004B28D9"/>
    <w:rsid w:val="004B61F5"/>
    <w:rsid w:val="004B7AAF"/>
    <w:rsid w:val="004B7F9F"/>
    <w:rsid w:val="004C2977"/>
    <w:rsid w:val="004C584A"/>
    <w:rsid w:val="004C60EB"/>
    <w:rsid w:val="004D187F"/>
    <w:rsid w:val="004D246A"/>
    <w:rsid w:val="004D6C4E"/>
    <w:rsid w:val="004E02C7"/>
    <w:rsid w:val="004E0E5C"/>
    <w:rsid w:val="004E1294"/>
    <w:rsid w:val="004E1CBB"/>
    <w:rsid w:val="004E2CE5"/>
    <w:rsid w:val="004E3799"/>
    <w:rsid w:val="004E5971"/>
    <w:rsid w:val="004E6182"/>
    <w:rsid w:val="004F0A05"/>
    <w:rsid w:val="004F2046"/>
    <w:rsid w:val="004F2847"/>
    <w:rsid w:val="004F387E"/>
    <w:rsid w:val="004F4114"/>
    <w:rsid w:val="004F641A"/>
    <w:rsid w:val="004F64A4"/>
    <w:rsid w:val="004F692F"/>
    <w:rsid w:val="004F72C1"/>
    <w:rsid w:val="004F7CFE"/>
    <w:rsid w:val="0050209B"/>
    <w:rsid w:val="00503266"/>
    <w:rsid w:val="0050534E"/>
    <w:rsid w:val="005054F1"/>
    <w:rsid w:val="00505AC5"/>
    <w:rsid w:val="00507434"/>
    <w:rsid w:val="00507E65"/>
    <w:rsid w:val="00512D3F"/>
    <w:rsid w:val="005154D7"/>
    <w:rsid w:val="00517235"/>
    <w:rsid w:val="005177AE"/>
    <w:rsid w:val="00520722"/>
    <w:rsid w:val="00520C8A"/>
    <w:rsid w:val="00522CD3"/>
    <w:rsid w:val="005245CB"/>
    <w:rsid w:val="00524E1E"/>
    <w:rsid w:val="005253B8"/>
    <w:rsid w:val="00530D37"/>
    <w:rsid w:val="0053167F"/>
    <w:rsid w:val="00532B29"/>
    <w:rsid w:val="00532D70"/>
    <w:rsid w:val="00532DD2"/>
    <w:rsid w:val="00533AC7"/>
    <w:rsid w:val="00533D00"/>
    <w:rsid w:val="00535412"/>
    <w:rsid w:val="005377EB"/>
    <w:rsid w:val="00537D41"/>
    <w:rsid w:val="005405B1"/>
    <w:rsid w:val="00543396"/>
    <w:rsid w:val="00543B78"/>
    <w:rsid w:val="005446CD"/>
    <w:rsid w:val="005456F9"/>
    <w:rsid w:val="00547620"/>
    <w:rsid w:val="005478F4"/>
    <w:rsid w:val="00547A4F"/>
    <w:rsid w:val="0055132B"/>
    <w:rsid w:val="005521FD"/>
    <w:rsid w:val="00552744"/>
    <w:rsid w:val="0055305D"/>
    <w:rsid w:val="0055349F"/>
    <w:rsid w:val="0055473C"/>
    <w:rsid w:val="00554B9E"/>
    <w:rsid w:val="00555AD7"/>
    <w:rsid w:val="005566D0"/>
    <w:rsid w:val="00557379"/>
    <w:rsid w:val="00557697"/>
    <w:rsid w:val="005576C4"/>
    <w:rsid w:val="0056008B"/>
    <w:rsid w:val="00560487"/>
    <w:rsid w:val="005613E9"/>
    <w:rsid w:val="00561745"/>
    <w:rsid w:val="00561FF4"/>
    <w:rsid w:val="00562507"/>
    <w:rsid w:val="00562B0C"/>
    <w:rsid w:val="00562FA6"/>
    <w:rsid w:val="00563EF9"/>
    <w:rsid w:val="00564A00"/>
    <w:rsid w:val="00564CF9"/>
    <w:rsid w:val="00566DEC"/>
    <w:rsid w:val="0057003B"/>
    <w:rsid w:val="0057075C"/>
    <w:rsid w:val="00570BF5"/>
    <w:rsid w:val="00570F49"/>
    <w:rsid w:val="00571FB4"/>
    <w:rsid w:val="00574DE3"/>
    <w:rsid w:val="00575262"/>
    <w:rsid w:val="005761AA"/>
    <w:rsid w:val="00576AE3"/>
    <w:rsid w:val="00576EBE"/>
    <w:rsid w:val="00577A10"/>
    <w:rsid w:val="00580469"/>
    <w:rsid w:val="00580917"/>
    <w:rsid w:val="00580DEF"/>
    <w:rsid w:val="00582342"/>
    <w:rsid w:val="00583ECA"/>
    <w:rsid w:val="0058400D"/>
    <w:rsid w:val="00586CC4"/>
    <w:rsid w:val="0058741F"/>
    <w:rsid w:val="005913FB"/>
    <w:rsid w:val="00593625"/>
    <w:rsid w:val="00593F41"/>
    <w:rsid w:val="0059492D"/>
    <w:rsid w:val="00595B29"/>
    <w:rsid w:val="00595EA1"/>
    <w:rsid w:val="00595FDB"/>
    <w:rsid w:val="00597BC6"/>
    <w:rsid w:val="005A076A"/>
    <w:rsid w:val="005A116D"/>
    <w:rsid w:val="005A1B7F"/>
    <w:rsid w:val="005A2686"/>
    <w:rsid w:val="005A3E82"/>
    <w:rsid w:val="005A4397"/>
    <w:rsid w:val="005A4580"/>
    <w:rsid w:val="005A502C"/>
    <w:rsid w:val="005A5E49"/>
    <w:rsid w:val="005A6820"/>
    <w:rsid w:val="005A70E5"/>
    <w:rsid w:val="005A79B2"/>
    <w:rsid w:val="005B0B8A"/>
    <w:rsid w:val="005B0C73"/>
    <w:rsid w:val="005B103D"/>
    <w:rsid w:val="005B1FBF"/>
    <w:rsid w:val="005B3772"/>
    <w:rsid w:val="005B3869"/>
    <w:rsid w:val="005B54C3"/>
    <w:rsid w:val="005B6DF2"/>
    <w:rsid w:val="005C164B"/>
    <w:rsid w:val="005C1F45"/>
    <w:rsid w:val="005C2332"/>
    <w:rsid w:val="005C2CB0"/>
    <w:rsid w:val="005C366E"/>
    <w:rsid w:val="005C4148"/>
    <w:rsid w:val="005C4271"/>
    <w:rsid w:val="005C5C38"/>
    <w:rsid w:val="005C5DCE"/>
    <w:rsid w:val="005C74CA"/>
    <w:rsid w:val="005D0506"/>
    <w:rsid w:val="005D12F5"/>
    <w:rsid w:val="005D1638"/>
    <w:rsid w:val="005D28E3"/>
    <w:rsid w:val="005D3F4E"/>
    <w:rsid w:val="005D428C"/>
    <w:rsid w:val="005D4512"/>
    <w:rsid w:val="005D7823"/>
    <w:rsid w:val="005D7911"/>
    <w:rsid w:val="005E0330"/>
    <w:rsid w:val="005E2A27"/>
    <w:rsid w:val="005E2EBC"/>
    <w:rsid w:val="005E4B53"/>
    <w:rsid w:val="005E4FA8"/>
    <w:rsid w:val="005E51C9"/>
    <w:rsid w:val="005E6173"/>
    <w:rsid w:val="005E7A10"/>
    <w:rsid w:val="005E7EAF"/>
    <w:rsid w:val="005F14AE"/>
    <w:rsid w:val="005F1D8B"/>
    <w:rsid w:val="005F38F3"/>
    <w:rsid w:val="005F43DE"/>
    <w:rsid w:val="005F4AEF"/>
    <w:rsid w:val="005F5292"/>
    <w:rsid w:val="005F52F9"/>
    <w:rsid w:val="005F54F1"/>
    <w:rsid w:val="005F5B39"/>
    <w:rsid w:val="005F6155"/>
    <w:rsid w:val="005F73AC"/>
    <w:rsid w:val="005F7A96"/>
    <w:rsid w:val="006007F3"/>
    <w:rsid w:val="00601544"/>
    <w:rsid w:val="006016B0"/>
    <w:rsid w:val="00601957"/>
    <w:rsid w:val="00601EE1"/>
    <w:rsid w:val="00602BF5"/>
    <w:rsid w:val="006037AE"/>
    <w:rsid w:val="00604377"/>
    <w:rsid w:val="006052E8"/>
    <w:rsid w:val="00605563"/>
    <w:rsid w:val="0060765D"/>
    <w:rsid w:val="00607E41"/>
    <w:rsid w:val="006108BB"/>
    <w:rsid w:val="00610AC9"/>
    <w:rsid w:val="00611554"/>
    <w:rsid w:val="00611ABB"/>
    <w:rsid w:val="0061241B"/>
    <w:rsid w:val="00612C9A"/>
    <w:rsid w:val="00614014"/>
    <w:rsid w:val="00614A28"/>
    <w:rsid w:val="006164C0"/>
    <w:rsid w:val="006179FB"/>
    <w:rsid w:val="00617BE9"/>
    <w:rsid w:val="00622669"/>
    <w:rsid w:val="00622691"/>
    <w:rsid w:val="00622F01"/>
    <w:rsid w:val="00622F7E"/>
    <w:rsid w:val="00625DCC"/>
    <w:rsid w:val="0062657C"/>
    <w:rsid w:val="00627A20"/>
    <w:rsid w:val="00630588"/>
    <w:rsid w:val="00631B8E"/>
    <w:rsid w:val="00632379"/>
    <w:rsid w:val="00633E7D"/>
    <w:rsid w:val="00634040"/>
    <w:rsid w:val="00634135"/>
    <w:rsid w:val="0063420A"/>
    <w:rsid w:val="006343A8"/>
    <w:rsid w:val="006345BB"/>
    <w:rsid w:val="00635128"/>
    <w:rsid w:val="00636335"/>
    <w:rsid w:val="00640F59"/>
    <w:rsid w:val="00643226"/>
    <w:rsid w:val="0064797A"/>
    <w:rsid w:val="00647FE3"/>
    <w:rsid w:val="00650172"/>
    <w:rsid w:val="0065265D"/>
    <w:rsid w:val="006530FF"/>
    <w:rsid w:val="00653B84"/>
    <w:rsid w:val="00655E94"/>
    <w:rsid w:val="00660C77"/>
    <w:rsid w:val="0066104C"/>
    <w:rsid w:val="006617F6"/>
    <w:rsid w:val="0066362B"/>
    <w:rsid w:val="006649D4"/>
    <w:rsid w:val="006655AF"/>
    <w:rsid w:val="00667539"/>
    <w:rsid w:val="00667901"/>
    <w:rsid w:val="006710CF"/>
    <w:rsid w:val="00671B5C"/>
    <w:rsid w:val="0067233E"/>
    <w:rsid w:val="00672493"/>
    <w:rsid w:val="006739DC"/>
    <w:rsid w:val="00674065"/>
    <w:rsid w:val="006745C7"/>
    <w:rsid w:val="0067470D"/>
    <w:rsid w:val="00674CF2"/>
    <w:rsid w:val="0067651C"/>
    <w:rsid w:val="00677267"/>
    <w:rsid w:val="0068028C"/>
    <w:rsid w:val="00681963"/>
    <w:rsid w:val="00681DF7"/>
    <w:rsid w:val="00682BBC"/>
    <w:rsid w:val="0068303D"/>
    <w:rsid w:val="00684124"/>
    <w:rsid w:val="006847F7"/>
    <w:rsid w:val="006859C7"/>
    <w:rsid w:val="0068719D"/>
    <w:rsid w:val="006871EF"/>
    <w:rsid w:val="00687C99"/>
    <w:rsid w:val="00690736"/>
    <w:rsid w:val="00690CA7"/>
    <w:rsid w:val="006915E7"/>
    <w:rsid w:val="00694317"/>
    <w:rsid w:val="006964D8"/>
    <w:rsid w:val="006972FC"/>
    <w:rsid w:val="00697738"/>
    <w:rsid w:val="006A1B45"/>
    <w:rsid w:val="006A1CE0"/>
    <w:rsid w:val="006A4BE1"/>
    <w:rsid w:val="006A568E"/>
    <w:rsid w:val="006A5A8C"/>
    <w:rsid w:val="006A5E5F"/>
    <w:rsid w:val="006A5F96"/>
    <w:rsid w:val="006B0DC3"/>
    <w:rsid w:val="006B1A3B"/>
    <w:rsid w:val="006B1EE3"/>
    <w:rsid w:val="006B3226"/>
    <w:rsid w:val="006B369A"/>
    <w:rsid w:val="006B4D66"/>
    <w:rsid w:val="006B4FBA"/>
    <w:rsid w:val="006B5AB3"/>
    <w:rsid w:val="006B6AA7"/>
    <w:rsid w:val="006B77FF"/>
    <w:rsid w:val="006C08D8"/>
    <w:rsid w:val="006C11E0"/>
    <w:rsid w:val="006C1389"/>
    <w:rsid w:val="006C272D"/>
    <w:rsid w:val="006C303B"/>
    <w:rsid w:val="006C3A57"/>
    <w:rsid w:val="006C460A"/>
    <w:rsid w:val="006C4A34"/>
    <w:rsid w:val="006C52D2"/>
    <w:rsid w:val="006C5C9F"/>
    <w:rsid w:val="006D07B9"/>
    <w:rsid w:val="006D103B"/>
    <w:rsid w:val="006D367E"/>
    <w:rsid w:val="006D3C83"/>
    <w:rsid w:val="006D432D"/>
    <w:rsid w:val="006D479C"/>
    <w:rsid w:val="006D4B43"/>
    <w:rsid w:val="006D5699"/>
    <w:rsid w:val="006E0A5F"/>
    <w:rsid w:val="006E1149"/>
    <w:rsid w:val="006E3CB5"/>
    <w:rsid w:val="006E5075"/>
    <w:rsid w:val="006E5DDD"/>
    <w:rsid w:val="006E688A"/>
    <w:rsid w:val="006E6AEE"/>
    <w:rsid w:val="006E73E0"/>
    <w:rsid w:val="006E7555"/>
    <w:rsid w:val="006E7CE3"/>
    <w:rsid w:val="006F01C0"/>
    <w:rsid w:val="006F06D8"/>
    <w:rsid w:val="006F1250"/>
    <w:rsid w:val="006F2D0C"/>
    <w:rsid w:val="006F3375"/>
    <w:rsid w:val="006F3611"/>
    <w:rsid w:val="006F3D48"/>
    <w:rsid w:val="006F5BC0"/>
    <w:rsid w:val="006F5F7C"/>
    <w:rsid w:val="006F71B0"/>
    <w:rsid w:val="0070010C"/>
    <w:rsid w:val="00700277"/>
    <w:rsid w:val="00700AC9"/>
    <w:rsid w:val="00700C9A"/>
    <w:rsid w:val="00701EB1"/>
    <w:rsid w:val="007028BB"/>
    <w:rsid w:val="00702BA7"/>
    <w:rsid w:val="00703220"/>
    <w:rsid w:val="00703706"/>
    <w:rsid w:val="00703814"/>
    <w:rsid w:val="0071100D"/>
    <w:rsid w:val="007143BB"/>
    <w:rsid w:val="00714982"/>
    <w:rsid w:val="00717977"/>
    <w:rsid w:val="00720D7E"/>
    <w:rsid w:val="007230E9"/>
    <w:rsid w:val="00723F3A"/>
    <w:rsid w:val="0072438D"/>
    <w:rsid w:val="00727653"/>
    <w:rsid w:val="00733688"/>
    <w:rsid w:val="0073389F"/>
    <w:rsid w:val="0073667D"/>
    <w:rsid w:val="00736B92"/>
    <w:rsid w:val="007373D4"/>
    <w:rsid w:val="0074091A"/>
    <w:rsid w:val="00740D16"/>
    <w:rsid w:val="00740E6B"/>
    <w:rsid w:val="007414F0"/>
    <w:rsid w:val="00741CB5"/>
    <w:rsid w:val="00744375"/>
    <w:rsid w:val="00745903"/>
    <w:rsid w:val="00745BC2"/>
    <w:rsid w:val="007479C2"/>
    <w:rsid w:val="00750491"/>
    <w:rsid w:val="00750A67"/>
    <w:rsid w:val="00752C38"/>
    <w:rsid w:val="0075384C"/>
    <w:rsid w:val="00753B02"/>
    <w:rsid w:val="007565A3"/>
    <w:rsid w:val="00757B32"/>
    <w:rsid w:val="00761CA0"/>
    <w:rsid w:val="00762FED"/>
    <w:rsid w:val="007631CE"/>
    <w:rsid w:val="007641A2"/>
    <w:rsid w:val="00765DB3"/>
    <w:rsid w:val="00766DD2"/>
    <w:rsid w:val="00766E38"/>
    <w:rsid w:val="00770E32"/>
    <w:rsid w:val="00771324"/>
    <w:rsid w:val="00771CE7"/>
    <w:rsid w:val="00772137"/>
    <w:rsid w:val="00772168"/>
    <w:rsid w:val="007736D2"/>
    <w:rsid w:val="00774F13"/>
    <w:rsid w:val="007767B9"/>
    <w:rsid w:val="0077710E"/>
    <w:rsid w:val="00777A2B"/>
    <w:rsid w:val="00780937"/>
    <w:rsid w:val="00780993"/>
    <w:rsid w:val="00781587"/>
    <w:rsid w:val="00781F64"/>
    <w:rsid w:val="007833EA"/>
    <w:rsid w:val="007850F4"/>
    <w:rsid w:val="00785599"/>
    <w:rsid w:val="00786DB4"/>
    <w:rsid w:val="00787D10"/>
    <w:rsid w:val="00792B5F"/>
    <w:rsid w:val="00793450"/>
    <w:rsid w:val="00795D11"/>
    <w:rsid w:val="00795D71"/>
    <w:rsid w:val="007960B8"/>
    <w:rsid w:val="007A0105"/>
    <w:rsid w:val="007A047A"/>
    <w:rsid w:val="007A16DA"/>
    <w:rsid w:val="007A412E"/>
    <w:rsid w:val="007A55BC"/>
    <w:rsid w:val="007A58B9"/>
    <w:rsid w:val="007B00CF"/>
    <w:rsid w:val="007B041C"/>
    <w:rsid w:val="007B138A"/>
    <w:rsid w:val="007B436B"/>
    <w:rsid w:val="007B4762"/>
    <w:rsid w:val="007B5A1C"/>
    <w:rsid w:val="007B5AC9"/>
    <w:rsid w:val="007B5DA9"/>
    <w:rsid w:val="007B5DBD"/>
    <w:rsid w:val="007B6876"/>
    <w:rsid w:val="007B758E"/>
    <w:rsid w:val="007C0327"/>
    <w:rsid w:val="007C5221"/>
    <w:rsid w:val="007C654A"/>
    <w:rsid w:val="007D1443"/>
    <w:rsid w:val="007D42FA"/>
    <w:rsid w:val="007D45C9"/>
    <w:rsid w:val="007D4894"/>
    <w:rsid w:val="007D6D94"/>
    <w:rsid w:val="007D7298"/>
    <w:rsid w:val="007E0EEE"/>
    <w:rsid w:val="007E2208"/>
    <w:rsid w:val="007E4399"/>
    <w:rsid w:val="007E449C"/>
    <w:rsid w:val="007E44AF"/>
    <w:rsid w:val="007E4623"/>
    <w:rsid w:val="007F34E4"/>
    <w:rsid w:val="008023B9"/>
    <w:rsid w:val="008066C4"/>
    <w:rsid w:val="00811027"/>
    <w:rsid w:val="00811AF5"/>
    <w:rsid w:val="00813D48"/>
    <w:rsid w:val="0081605F"/>
    <w:rsid w:val="00816076"/>
    <w:rsid w:val="008169C3"/>
    <w:rsid w:val="00817435"/>
    <w:rsid w:val="0082019E"/>
    <w:rsid w:val="008215C6"/>
    <w:rsid w:val="008217C8"/>
    <w:rsid w:val="0082186C"/>
    <w:rsid w:val="00821CA1"/>
    <w:rsid w:val="008228D9"/>
    <w:rsid w:val="00822D2B"/>
    <w:rsid w:val="0082332E"/>
    <w:rsid w:val="00824778"/>
    <w:rsid w:val="00831AD1"/>
    <w:rsid w:val="00832393"/>
    <w:rsid w:val="00832667"/>
    <w:rsid w:val="00833622"/>
    <w:rsid w:val="008346A1"/>
    <w:rsid w:val="008347BF"/>
    <w:rsid w:val="0083695C"/>
    <w:rsid w:val="00837817"/>
    <w:rsid w:val="00837B14"/>
    <w:rsid w:val="00840670"/>
    <w:rsid w:val="008432BA"/>
    <w:rsid w:val="0084356F"/>
    <w:rsid w:val="008448EF"/>
    <w:rsid w:val="008461CA"/>
    <w:rsid w:val="00846DB8"/>
    <w:rsid w:val="008475BD"/>
    <w:rsid w:val="0085222A"/>
    <w:rsid w:val="00854619"/>
    <w:rsid w:val="00854B44"/>
    <w:rsid w:val="008553FD"/>
    <w:rsid w:val="00855DED"/>
    <w:rsid w:val="008576BF"/>
    <w:rsid w:val="00857EAD"/>
    <w:rsid w:val="00861622"/>
    <w:rsid w:val="00862701"/>
    <w:rsid w:val="00862CCF"/>
    <w:rsid w:val="008634CB"/>
    <w:rsid w:val="00863B5F"/>
    <w:rsid w:val="00864885"/>
    <w:rsid w:val="00864E95"/>
    <w:rsid w:val="00865E91"/>
    <w:rsid w:val="00865EF9"/>
    <w:rsid w:val="00870016"/>
    <w:rsid w:val="008702AC"/>
    <w:rsid w:val="0087048B"/>
    <w:rsid w:val="0087174E"/>
    <w:rsid w:val="00871B19"/>
    <w:rsid w:val="00871E81"/>
    <w:rsid w:val="00872E83"/>
    <w:rsid w:val="00874062"/>
    <w:rsid w:val="008744CE"/>
    <w:rsid w:val="00875934"/>
    <w:rsid w:val="00876829"/>
    <w:rsid w:val="00880F58"/>
    <w:rsid w:val="00881902"/>
    <w:rsid w:val="00881AC3"/>
    <w:rsid w:val="0088366F"/>
    <w:rsid w:val="00883EBB"/>
    <w:rsid w:val="00884113"/>
    <w:rsid w:val="008861EA"/>
    <w:rsid w:val="008863A3"/>
    <w:rsid w:val="00890E83"/>
    <w:rsid w:val="00891B14"/>
    <w:rsid w:val="00891FA2"/>
    <w:rsid w:val="00892087"/>
    <w:rsid w:val="00892873"/>
    <w:rsid w:val="00892F3F"/>
    <w:rsid w:val="0089351A"/>
    <w:rsid w:val="00894ABE"/>
    <w:rsid w:val="00895709"/>
    <w:rsid w:val="0089647D"/>
    <w:rsid w:val="00897809"/>
    <w:rsid w:val="008A11B3"/>
    <w:rsid w:val="008A234E"/>
    <w:rsid w:val="008A267F"/>
    <w:rsid w:val="008A27D0"/>
    <w:rsid w:val="008A2A34"/>
    <w:rsid w:val="008A2CA3"/>
    <w:rsid w:val="008A72F6"/>
    <w:rsid w:val="008B0638"/>
    <w:rsid w:val="008B0BBF"/>
    <w:rsid w:val="008B184A"/>
    <w:rsid w:val="008B1C87"/>
    <w:rsid w:val="008B2DB5"/>
    <w:rsid w:val="008B6412"/>
    <w:rsid w:val="008B669F"/>
    <w:rsid w:val="008B7225"/>
    <w:rsid w:val="008B750B"/>
    <w:rsid w:val="008C0F3C"/>
    <w:rsid w:val="008C15F3"/>
    <w:rsid w:val="008C2443"/>
    <w:rsid w:val="008C26B5"/>
    <w:rsid w:val="008C2917"/>
    <w:rsid w:val="008C3A6A"/>
    <w:rsid w:val="008C3CA9"/>
    <w:rsid w:val="008C3EA0"/>
    <w:rsid w:val="008C44D9"/>
    <w:rsid w:val="008C465F"/>
    <w:rsid w:val="008C50AA"/>
    <w:rsid w:val="008C7FFB"/>
    <w:rsid w:val="008D0460"/>
    <w:rsid w:val="008D0629"/>
    <w:rsid w:val="008D0C98"/>
    <w:rsid w:val="008D550D"/>
    <w:rsid w:val="008E0847"/>
    <w:rsid w:val="008E0A43"/>
    <w:rsid w:val="008E1682"/>
    <w:rsid w:val="008E1BFF"/>
    <w:rsid w:val="008E1F11"/>
    <w:rsid w:val="008E327B"/>
    <w:rsid w:val="008E608A"/>
    <w:rsid w:val="008F0125"/>
    <w:rsid w:val="008F1199"/>
    <w:rsid w:val="008F143B"/>
    <w:rsid w:val="008F5960"/>
    <w:rsid w:val="008F7761"/>
    <w:rsid w:val="008F7EA5"/>
    <w:rsid w:val="00901835"/>
    <w:rsid w:val="00902C78"/>
    <w:rsid w:val="00904433"/>
    <w:rsid w:val="00904F88"/>
    <w:rsid w:val="00905A0A"/>
    <w:rsid w:val="00910037"/>
    <w:rsid w:val="0091157A"/>
    <w:rsid w:val="009146E2"/>
    <w:rsid w:val="00914C10"/>
    <w:rsid w:val="009164E7"/>
    <w:rsid w:val="00916B0D"/>
    <w:rsid w:val="00916DA1"/>
    <w:rsid w:val="00917812"/>
    <w:rsid w:val="009200A4"/>
    <w:rsid w:val="00920225"/>
    <w:rsid w:val="009205B4"/>
    <w:rsid w:val="00921152"/>
    <w:rsid w:val="009212A4"/>
    <w:rsid w:val="00922DA9"/>
    <w:rsid w:val="0092328A"/>
    <w:rsid w:val="00924768"/>
    <w:rsid w:val="0092538A"/>
    <w:rsid w:val="0092556B"/>
    <w:rsid w:val="00925852"/>
    <w:rsid w:val="00925CB2"/>
    <w:rsid w:val="009263DE"/>
    <w:rsid w:val="00926D39"/>
    <w:rsid w:val="009306CD"/>
    <w:rsid w:val="00930B2B"/>
    <w:rsid w:val="00931CB5"/>
    <w:rsid w:val="00932781"/>
    <w:rsid w:val="00934A7B"/>
    <w:rsid w:val="009377C6"/>
    <w:rsid w:val="0094018F"/>
    <w:rsid w:val="0094133A"/>
    <w:rsid w:val="00941FE8"/>
    <w:rsid w:val="00944F8F"/>
    <w:rsid w:val="00944FA5"/>
    <w:rsid w:val="00951A60"/>
    <w:rsid w:val="00951AE2"/>
    <w:rsid w:val="009532CE"/>
    <w:rsid w:val="00953805"/>
    <w:rsid w:val="00953866"/>
    <w:rsid w:val="00953FE9"/>
    <w:rsid w:val="0095456F"/>
    <w:rsid w:val="0095639C"/>
    <w:rsid w:val="009564BF"/>
    <w:rsid w:val="009619DC"/>
    <w:rsid w:val="009625BA"/>
    <w:rsid w:val="0096387B"/>
    <w:rsid w:val="009638E0"/>
    <w:rsid w:val="009641D0"/>
    <w:rsid w:val="0096477D"/>
    <w:rsid w:val="0096689C"/>
    <w:rsid w:val="00966956"/>
    <w:rsid w:val="00971F57"/>
    <w:rsid w:val="00975851"/>
    <w:rsid w:val="00975CCE"/>
    <w:rsid w:val="00976FB7"/>
    <w:rsid w:val="009777E9"/>
    <w:rsid w:val="00980888"/>
    <w:rsid w:val="00980A11"/>
    <w:rsid w:val="009830CA"/>
    <w:rsid w:val="00985C7F"/>
    <w:rsid w:val="009870AC"/>
    <w:rsid w:val="00987CD8"/>
    <w:rsid w:val="0099137A"/>
    <w:rsid w:val="009917F7"/>
    <w:rsid w:val="00995CF5"/>
    <w:rsid w:val="00997052"/>
    <w:rsid w:val="009A1276"/>
    <w:rsid w:val="009A5538"/>
    <w:rsid w:val="009A679C"/>
    <w:rsid w:val="009A7C21"/>
    <w:rsid w:val="009A7DB6"/>
    <w:rsid w:val="009A7DE4"/>
    <w:rsid w:val="009B0840"/>
    <w:rsid w:val="009B0EF2"/>
    <w:rsid w:val="009B199D"/>
    <w:rsid w:val="009B31AF"/>
    <w:rsid w:val="009B32D0"/>
    <w:rsid w:val="009B567B"/>
    <w:rsid w:val="009B7449"/>
    <w:rsid w:val="009B77D5"/>
    <w:rsid w:val="009B7BFB"/>
    <w:rsid w:val="009B7D65"/>
    <w:rsid w:val="009C04E8"/>
    <w:rsid w:val="009C17D2"/>
    <w:rsid w:val="009C2381"/>
    <w:rsid w:val="009C3662"/>
    <w:rsid w:val="009C4C35"/>
    <w:rsid w:val="009C51D0"/>
    <w:rsid w:val="009C615B"/>
    <w:rsid w:val="009D04A8"/>
    <w:rsid w:val="009D05D5"/>
    <w:rsid w:val="009D1B1B"/>
    <w:rsid w:val="009D2F3B"/>
    <w:rsid w:val="009D55BB"/>
    <w:rsid w:val="009D6073"/>
    <w:rsid w:val="009D6626"/>
    <w:rsid w:val="009D6CA1"/>
    <w:rsid w:val="009E0DCE"/>
    <w:rsid w:val="009E1CC8"/>
    <w:rsid w:val="009E2371"/>
    <w:rsid w:val="009E3263"/>
    <w:rsid w:val="009E35C1"/>
    <w:rsid w:val="009E3C40"/>
    <w:rsid w:val="009E4C7A"/>
    <w:rsid w:val="009E5795"/>
    <w:rsid w:val="009E61DF"/>
    <w:rsid w:val="009E7062"/>
    <w:rsid w:val="009F04D7"/>
    <w:rsid w:val="009F0FA5"/>
    <w:rsid w:val="009F5C40"/>
    <w:rsid w:val="009F5C7C"/>
    <w:rsid w:val="009F74F1"/>
    <w:rsid w:val="009F780B"/>
    <w:rsid w:val="00A005E5"/>
    <w:rsid w:val="00A00633"/>
    <w:rsid w:val="00A013B6"/>
    <w:rsid w:val="00A02057"/>
    <w:rsid w:val="00A023CF"/>
    <w:rsid w:val="00A02C04"/>
    <w:rsid w:val="00A03292"/>
    <w:rsid w:val="00A03724"/>
    <w:rsid w:val="00A04B0E"/>
    <w:rsid w:val="00A04FAC"/>
    <w:rsid w:val="00A05BDC"/>
    <w:rsid w:val="00A066E3"/>
    <w:rsid w:val="00A06815"/>
    <w:rsid w:val="00A10FC4"/>
    <w:rsid w:val="00A15303"/>
    <w:rsid w:val="00A16350"/>
    <w:rsid w:val="00A166EB"/>
    <w:rsid w:val="00A16AA7"/>
    <w:rsid w:val="00A16E8A"/>
    <w:rsid w:val="00A17109"/>
    <w:rsid w:val="00A2055F"/>
    <w:rsid w:val="00A20D45"/>
    <w:rsid w:val="00A22D4A"/>
    <w:rsid w:val="00A22E48"/>
    <w:rsid w:val="00A24198"/>
    <w:rsid w:val="00A26440"/>
    <w:rsid w:val="00A2694A"/>
    <w:rsid w:val="00A27441"/>
    <w:rsid w:val="00A30CD3"/>
    <w:rsid w:val="00A31496"/>
    <w:rsid w:val="00A35045"/>
    <w:rsid w:val="00A3674C"/>
    <w:rsid w:val="00A373D9"/>
    <w:rsid w:val="00A37AD9"/>
    <w:rsid w:val="00A434A0"/>
    <w:rsid w:val="00A436D5"/>
    <w:rsid w:val="00A4510F"/>
    <w:rsid w:val="00A46CEE"/>
    <w:rsid w:val="00A46F1F"/>
    <w:rsid w:val="00A47337"/>
    <w:rsid w:val="00A47368"/>
    <w:rsid w:val="00A50BCC"/>
    <w:rsid w:val="00A5135F"/>
    <w:rsid w:val="00A5175F"/>
    <w:rsid w:val="00A5184D"/>
    <w:rsid w:val="00A53EB7"/>
    <w:rsid w:val="00A5553D"/>
    <w:rsid w:val="00A55C13"/>
    <w:rsid w:val="00A55E16"/>
    <w:rsid w:val="00A55F66"/>
    <w:rsid w:val="00A57D08"/>
    <w:rsid w:val="00A61959"/>
    <w:rsid w:val="00A62CF4"/>
    <w:rsid w:val="00A63332"/>
    <w:rsid w:val="00A6514F"/>
    <w:rsid w:val="00A65BC3"/>
    <w:rsid w:val="00A6638C"/>
    <w:rsid w:val="00A7039D"/>
    <w:rsid w:val="00A726A4"/>
    <w:rsid w:val="00A72E45"/>
    <w:rsid w:val="00A743AE"/>
    <w:rsid w:val="00A75598"/>
    <w:rsid w:val="00A757F6"/>
    <w:rsid w:val="00A76382"/>
    <w:rsid w:val="00A763D0"/>
    <w:rsid w:val="00A770E0"/>
    <w:rsid w:val="00A7787F"/>
    <w:rsid w:val="00A804FC"/>
    <w:rsid w:val="00A81809"/>
    <w:rsid w:val="00A81829"/>
    <w:rsid w:val="00A81A4E"/>
    <w:rsid w:val="00A84C17"/>
    <w:rsid w:val="00A86199"/>
    <w:rsid w:val="00A86B17"/>
    <w:rsid w:val="00A87390"/>
    <w:rsid w:val="00A87843"/>
    <w:rsid w:val="00A903C6"/>
    <w:rsid w:val="00A91CAC"/>
    <w:rsid w:val="00A92E7E"/>
    <w:rsid w:val="00A931B4"/>
    <w:rsid w:val="00A93AFD"/>
    <w:rsid w:val="00A94208"/>
    <w:rsid w:val="00A95C4D"/>
    <w:rsid w:val="00A9637D"/>
    <w:rsid w:val="00A965AA"/>
    <w:rsid w:val="00A97AF2"/>
    <w:rsid w:val="00A97C94"/>
    <w:rsid w:val="00AA17AF"/>
    <w:rsid w:val="00AA2240"/>
    <w:rsid w:val="00AA3BF4"/>
    <w:rsid w:val="00AA4B8B"/>
    <w:rsid w:val="00AA74B7"/>
    <w:rsid w:val="00AB0595"/>
    <w:rsid w:val="00AB30B1"/>
    <w:rsid w:val="00AB32D4"/>
    <w:rsid w:val="00AB356B"/>
    <w:rsid w:val="00AB3EF1"/>
    <w:rsid w:val="00AB59F5"/>
    <w:rsid w:val="00AB61F9"/>
    <w:rsid w:val="00AB62BC"/>
    <w:rsid w:val="00AB6649"/>
    <w:rsid w:val="00AB6960"/>
    <w:rsid w:val="00AB69A5"/>
    <w:rsid w:val="00AC0694"/>
    <w:rsid w:val="00AC2C91"/>
    <w:rsid w:val="00AC546C"/>
    <w:rsid w:val="00AC5585"/>
    <w:rsid w:val="00AC6EE1"/>
    <w:rsid w:val="00AC7060"/>
    <w:rsid w:val="00AD0B1E"/>
    <w:rsid w:val="00AD0E6D"/>
    <w:rsid w:val="00AD49E2"/>
    <w:rsid w:val="00AD6BBC"/>
    <w:rsid w:val="00AE007D"/>
    <w:rsid w:val="00AE0210"/>
    <w:rsid w:val="00AE2776"/>
    <w:rsid w:val="00AE28C4"/>
    <w:rsid w:val="00AE355C"/>
    <w:rsid w:val="00AE4B00"/>
    <w:rsid w:val="00AE7448"/>
    <w:rsid w:val="00AE7657"/>
    <w:rsid w:val="00AF05B3"/>
    <w:rsid w:val="00AF10A7"/>
    <w:rsid w:val="00AF17D7"/>
    <w:rsid w:val="00AF1F1C"/>
    <w:rsid w:val="00AF47DB"/>
    <w:rsid w:val="00AF640A"/>
    <w:rsid w:val="00AF76E0"/>
    <w:rsid w:val="00AF7BB5"/>
    <w:rsid w:val="00B00D38"/>
    <w:rsid w:val="00B01165"/>
    <w:rsid w:val="00B012A6"/>
    <w:rsid w:val="00B01564"/>
    <w:rsid w:val="00B01E20"/>
    <w:rsid w:val="00B04B27"/>
    <w:rsid w:val="00B07800"/>
    <w:rsid w:val="00B07CED"/>
    <w:rsid w:val="00B11CD2"/>
    <w:rsid w:val="00B13429"/>
    <w:rsid w:val="00B13C90"/>
    <w:rsid w:val="00B149D5"/>
    <w:rsid w:val="00B16A0C"/>
    <w:rsid w:val="00B17A0F"/>
    <w:rsid w:val="00B22849"/>
    <w:rsid w:val="00B24843"/>
    <w:rsid w:val="00B24DC2"/>
    <w:rsid w:val="00B25337"/>
    <w:rsid w:val="00B253F7"/>
    <w:rsid w:val="00B256A8"/>
    <w:rsid w:val="00B25FEF"/>
    <w:rsid w:val="00B26C42"/>
    <w:rsid w:val="00B26C92"/>
    <w:rsid w:val="00B33509"/>
    <w:rsid w:val="00B35DB6"/>
    <w:rsid w:val="00B372E6"/>
    <w:rsid w:val="00B378F5"/>
    <w:rsid w:val="00B37C12"/>
    <w:rsid w:val="00B37E2F"/>
    <w:rsid w:val="00B41BA5"/>
    <w:rsid w:val="00B41D35"/>
    <w:rsid w:val="00B41F02"/>
    <w:rsid w:val="00B434E5"/>
    <w:rsid w:val="00B45415"/>
    <w:rsid w:val="00B4656C"/>
    <w:rsid w:val="00B4797F"/>
    <w:rsid w:val="00B5112E"/>
    <w:rsid w:val="00B53CEA"/>
    <w:rsid w:val="00B544C9"/>
    <w:rsid w:val="00B55BE9"/>
    <w:rsid w:val="00B56163"/>
    <w:rsid w:val="00B564CD"/>
    <w:rsid w:val="00B6008E"/>
    <w:rsid w:val="00B6140B"/>
    <w:rsid w:val="00B617FD"/>
    <w:rsid w:val="00B623BB"/>
    <w:rsid w:val="00B6499D"/>
    <w:rsid w:val="00B65B5D"/>
    <w:rsid w:val="00B65BE1"/>
    <w:rsid w:val="00B661E8"/>
    <w:rsid w:val="00B6768C"/>
    <w:rsid w:val="00B679E1"/>
    <w:rsid w:val="00B7023D"/>
    <w:rsid w:val="00B70E38"/>
    <w:rsid w:val="00B7235E"/>
    <w:rsid w:val="00B74E2D"/>
    <w:rsid w:val="00B74E6D"/>
    <w:rsid w:val="00B76878"/>
    <w:rsid w:val="00B77074"/>
    <w:rsid w:val="00B773DF"/>
    <w:rsid w:val="00B80143"/>
    <w:rsid w:val="00B805F5"/>
    <w:rsid w:val="00B811F5"/>
    <w:rsid w:val="00B8189F"/>
    <w:rsid w:val="00B82E3F"/>
    <w:rsid w:val="00B83DB8"/>
    <w:rsid w:val="00B85BC4"/>
    <w:rsid w:val="00B90FDD"/>
    <w:rsid w:val="00B93474"/>
    <w:rsid w:val="00B9494F"/>
    <w:rsid w:val="00B96EB3"/>
    <w:rsid w:val="00BA0005"/>
    <w:rsid w:val="00BA0BE1"/>
    <w:rsid w:val="00BA3669"/>
    <w:rsid w:val="00BA3B3B"/>
    <w:rsid w:val="00BA42BA"/>
    <w:rsid w:val="00BA4BAB"/>
    <w:rsid w:val="00BA5BD7"/>
    <w:rsid w:val="00BA6184"/>
    <w:rsid w:val="00BA62BD"/>
    <w:rsid w:val="00BA6D3E"/>
    <w:rsid w:val="00BA7699"/>
    <w:rsid w:val="00BA798F"/>
    <w:rsid w:val="00BB148E"/>
    <w:rsid w:val="00BB1C86"/>
    <w:rsid w:val="00BB21C6"/>
    <w:rsid w:val="00BB3633"/>
    <w:rsid w:val="00BB6266"/>
    <w:rsid w:val="00BB6538"/>
    <w:rsid w:val="00BB69F2"/>
    <w:rsid w:val="00BB7059"/>
    <w:rsid w:val="00BB7690"/>
    <w:rsid w:val="00BC612F"/>
    <w:rsid w:val="00BC6CDF"/>
    <w:rsid w:val="00BC6F42"/>
    <w:rsid w:val="00BD0C76"/>
    <w:rsid w:val="00BD0D7F"/>
    <w:rsid w:val="00BD239D"/>
    <w:rsid w:val="00BD2F63"/>
    <w:rsid w:val="00BD3F94"/>
    <w:rsid w:val="00BD4367"/>
    <w:rsid w:val="00BD46A6"/>
    <w:rsid w:val="00BD58FA"/>
    <w:rsid w:val="00BD64B8"/>
    <w:rsid w:val="00BD7869"/>
    <w:rsid w:val="00BE017D"/>
    <w:rsid w:val="00BE02DB"/>
    <w:rsid w:val="00BE5AAF"/>
    <w:rsid w:val="00BE5C2D"/>
    <w:rsid w:val="00BE601B"/>
    <w:rsid w:val="00BE7D76"/>
    <w:rsid w:val="00BF05A2"/>
    <w:rsid w:val="00BF0675"/>
    <w:rsid w:val="00BF0C35"/>
    <w:rsid w:val="00BF1265"/>
    <w:rsid w:val="00BF1F3C"/>
    <w:rsid w:val="00BF335E"/>
    <w:rsid w:val="00BF44BE"/>
    <w:rsid w:val="00BF5353"/>
    <w:rsid w:val="00BF62B0"/>
    <w:rsid w:val="00BF6DEF"/>
    <w:rsid w:val="00BF7507"/>
    <w:rsid w:val="00C00FE2"/>
    <w:rsid w:val="00C01546"/>
    <w:rsid w:val="00C01A7D"/>
    <w:rsid w:val="00C0213E"/>
    <w:rsid w:val="00C05723"/>
    <w:rsid w:val="00C0639B"/>
    <w:rsid w:val="00C12170"/>
    <w:rsid w:val="00C12612"/>
    <w:rsid w:val="00C126A6"/>
    <w:rsid w:val="00C1381E"/>
    <w:rsid w:val="00C14A36"/>
    <w:rsid w:val="00C14D09"/>
    <w:rsid w:val="00C154E2"/>
    <w:rsid w:val="00C17610"/>
    <w:rsid w:val="00C2060F"/>
    <w:rsid w:val="00C21ADA"/>
    <w:rsid w:val="00C249CF"/>
    <w:rsid w:val="00C24BCC"/>
    <w:rsid w:val="00C255B0"/>
    <w:rsid w:val="00C25F26"/>
    <w:rsid w:val="00C2792E"/>
    <w:rsid w:val="00C30FC1"/>
    <w:rsid w:val="00C31C39"/>
    <w:rsid w:val="00C32A90"/>
    <w:rsid w:val="00C32E55"/>
    <w:rsid w:val="00C337A0"/>
    <w:rsid w:val="00C33E91"/>
    <w:rsid w:val="00C34C99"/>
    <w:rsid w:val="00C34D67"/>
    <w:rsid w:val="00C36AB5"/>
    <w:rsid w:val="00C36B47"/>
    <w:rsid w:val="00C46B9E"/>
    <w:rsid w:val="00C4740A"/>
    <w:rsid w:val="00C522CC"/>
    <w:rsid w:val="00C569A3"/>
    <w:rsid w:val="00C56DC7"/>
    <w:rsid w:val="00C60048"/>
    <w:rsid w:val="00C6160C"/>
    <w:rsid w:val="00C62006"/>
    <w:rsid w:val="00C62D3D"/>
    <w:rsid w:val="00C63032"/>
    <w:rsid w:val="00C63074"/>
    <w:rsid w:val="00C6315E"/>
    <w:rsid w:val="00C640B4"/>
    <w:rsid w:val="00C64191"/>
    <w:rsid w:val="00C6486D"/>
    <w:rsid w:val="00C64962"/>
    <w:rsid w:val="00C6560F"/>
    <w:rsid w:val="00C6780F"/>
    <w:rsid w:val="00C702D5"/>
    <w:rsid w:val="00C71586"/>
    <w:rsid w:val="00C72F4B"/>
    <w:rsid w:val="00C74EEC"/>
    <w:rsid w:val="00C756A7"/>
    <w:rsid w:val="00C75BC0"/>
    <w:rsid w:val="00C76AEB"/>
    <w:rsid w:val="00C7738F"/>
    <w:rsid w:val="00C7749E"/>
    <w:rsid w:val="00C777EC"/>
    <w:rsid w:val="00C77E0B"/>
    <w:rsid w:val="00C8043A"/>
    <w:rsid w:val="00C8050A"/>
    <w:rsid w:val="00C80CC6"/>
    <w:rsid w:val="00C826FE"/>
    <w:rsid w:val="00C83CFD"/>
    <w:rsid w:val="00C84524"/>
    <w:rsid w:val="00C847B0"/>
    <w:rsid w:val="00C85751"/>
    <w:rsid w:val="00C85D77"/>
    <w:rsid w:val="00C85F92"/>
    <w:rsid w:val="00C86708"/>
    <w:rsid w:val="00C86BC4"/>
    <w:rsid w:val="00C92212"/>
    <w:rsid w:val="00C93164"/>
    <w:rsid w:val="00C93C25"/>
    <w:rsid w:val="00C94486"/>
    <w:rsid w:val="00C94831"/>
    <w:rsid w:val="00C94A50"/>
    <w:rsid w:val="00C95139"/>
    <w:rsid w:val="00C97330"/>
    <w:rsid w:val="00CA08B3"/>
    <w:rsid w:val="00CA1160"/>
    <w:rsid w:val="00CA2AD3"/>
    <w:rsid w:val="00CA41AC"/>
    <w:rsid w:val="00CA4331"/>
    <w:rsid w:val="00CA4FDA"/>
    <w:rsid w:val="00CA5082"/>
    <w:rsid w:val="00CA589F"/>
    <w:rsid w:val="00CA70AB"/>
    <w:rsid w:val="00CA751D"/>
    <w:rsid w:val="00CA7B50"/>
    <w:rsid w:val="00CA7C75"/>
    <w:rsid w:val="00CB269A"/>
    <w:rsid w:val="00CB33C7"/>
    <w:rsid w:val="00CB363C"/>
    <w:rsid w:val="00CB61DD"/>
    <w:rsid w:val="00CB74FD"/>
    <w:rsid w:val="00CC0E56"/>
    <w:rsid w:val="00CC33CE"/>
    <w:rsid w:val="00CC452C"/>
    <w:rsid w:val="00CC5347"/>
    <w:rsid w:val="00CC6557"/>
    <w:rsid w:val="00CD12C9"/>
    <w:rsid w:val="00CD31AE"/>
    <w:rsid w:val="00CD3DAC"/>
    <w:rsid w:val="00CD3F59"/>
    <w:rsid w:val="00CD40CC"/>
    <w:rsid w:val="00CD4D07"/>
    <w:rsid w:val="00CD5EDD"/>
    <w:rsid w:val="00CE0941"/>
    <w:rsid w:val="00CE1EAA"/>
    <w:rsid w:val="00CE2F77"/>
    <w:rsid w:val="00CE59F2"/>
    <w:rsid w:val="00CE60B1"/>
    <w:rsid w:val="00CE6C1A"/>
    <w:rsid w:val="00CE6D5D"/>
    <w:rsid w:val="00CF18CE"/>
    <w:rsid w:val="00CF3464"/>
    <w:rsid w:val="00CF66C9"/>
    <w:rsid w:val="00D001EB"/>
    <w:rsid w:val="00D00909"/>
    <w:rsid w:val="00D00F2B"/>
    <w:rsid w:val="00D01B64"/>
    <w:rsid w:val="00D0218B"/>
    <w:rsid w:val="00D028E5"/>
    <w:rsid w:val="00D05D3F"/>
    <w:rsid w:val="00D072B8"/>
    <w:rsid w:val="00D0737E"/>
    <w:rsid w:val="00D12E39"/>
    <w:rsid w:val="00D1368A"/>
    <w:rsid w:val="00D139F9"/>
    <w:rsid w:val="00D15DFC"/>
    <w:rsid w:val="00D2015F"/>
    <w:rsid w:val="00D24387"/>
    <w:rsid w:val="00D25A5C"/>
    <w:rsid w:val="00D26137"/>
    <w:rsid w:val="00D26DC5"/>
    <w:rsid w:val="00D3001C"/>
    <w:rsid w:val="00D309BB"/>
    <w:rsid w:val="00D3123C"/>
    <w:rsid w:val="00D31448"/>
    <w:rsid w:val="00D321F6"/>
    <w:rsid w:val="00D33F3F"/>
    <w:rsid w:val="00D3402F"/>
    <w:rsid w:val="00D34D4E"/>
    <w:rsid w:val="00D34E54"/>
    <w:rsid w:val="00D37E4D"/>
    <w:rsid w:val="00D4198A"/>
    <w:rsid w:val="00D41DD5"/>
    <w:rsid w:val="00D43457"/>
    <w:rsid w:val="00D43674"/>
    <w:rsid w:val="00D43C01"/>
    <w:rsid w:val="00D4442E"/>
    <w:rsid w:val="00D4572F"/>
    <w:rsid w:val="00D45CA9"/>
    <w:rsid w:val="00D4628C"/>
    <w:rsid w:val="00D465A5"/>
    <w:rsid w:val="00D4724D"/>
    <w:rsid w:val="00D503ED"/>
    <w:rsid w:val="00D506F1"/>
    <w:rsid w:val="00D537DE"/>
    <w:rsid w:val="00D53D63"/>
    <w:rsid w:val="00D53EEF"/>
    <w:rsid w:val="00D55783"/>
    <w:rsid w:val="00D5623F"/>
    <w:rsid w:val="00D5632B"/>
    <w:rsid w:val="00D56BBB"/>
    <w:rsid w:val="00D57700"/>
    <w:rsid w:val="00D57734"/>
    <w:rsid w:val="00D61F2C"/>
    <w:rsid w:val="00D61FC7"/>
    <w:rsid w:val="00D62AD9"/>
    <w:rsid w:val="00D64194"/>
    <w:rsid w:val="00D65312"/>
    <w:rsid w:val="00D65E24"/>
    <w:rsid w:val="00D70285"/>
    <w:rsid w:val="00D738BB"/>
    <w:rsid w:val="00D745E8"/>
    <w:rsid w:val="00D75925"/>
    <w:rsid w:val="00D7620A"/>
    <w:rsid w:val="00D7748C"/>
    <w:rsid w:val="00D775B6"/>
    <w:rsid w:val="00D77B92"/>
    <w:rsid w:val="00D80762"/>
    <w:rsid w:val="00D81336"/>
    <w:rsid w:val="00D81484"/>
    <w:rsid w:val="00D81D05"/>
    <w:rsid w:val="00D84B56"/>
    <w:rsid w:val="00D8555A"/>
    <w:rsid w:val="00D86C00"/>
    <w:rsid w:val="00D90354"/>
    <w:rsid w:val="00D90906"/>
    <w:rsid w:val="00D91531"/>
    <w:rsid w:val="00D93559"/>
    <w:rsid w:val="00D93E25"/>
    <w:rsid w:val="00D93E4F"/>
    <w:rsid w:val="00D94C7F"/>
    <w:rsid w:val="00D9790D"/>
    <w:rsid w:val="00DA0BBB"/>
    <w:rsid w:val="00DA395E"/>
    <w:rsid w:val="00DA3A7E"/>
    <w:rsid w:val="00DA40E3"/>
    <w:rsid w:val="00DB0675"/>
    <w:rsid w:val="00DB28E6"/>
    <w:rsid w:val="00DB2CC3"/>
    <w:rsid w:val="00DB33C1"/>
    <w:rsid w:val="00DB483B"/>
    <w:rsid w:val="00DB5D41"/>
    <w:rsid w:val="00DB712F"/>
    <w:rsid w:val="00DC0AC0"/>
    <w:rsid w:val="00DC1110"/>
    <w:rsid w:val="00DC15F8"/>
    <w:rsid w:val="00DC28E8"/>
    <w:rsid w:val="00DC2ABE"/>
    <w:rsid w:val="00DC2CC0"/>
    <w:rsid w:val="00DC45F5"/>
    <w:rsid w:val="00DC59FB"/>
    <w:rsid w:val="00DC62A1"/>
    <w:rsid w:val="00DD28A5"/>
    <w:rsid w:val="00DD384D"/>
    <w:rsid w:val="00DD5151"/>
    <w:rsid w:val="00DD566A"/>
    <w:rsid w:val="00DD6778"/>
    <w:rsid w:val="00DD6C19"/>
    <w:rsid w:val="00DD6E94"/>
    <w:rsid w:val="00DE2357"/>
    <w:rsid w:val="00DE241F"/>
    <w:rsid w:val="00DE35A7"/>
    <w:rsid w:val="00DE5044"/>
    <w:rsid w:val="00DE5DC5"/>
    <w:rsid w:val="00DE7554"/>
    <w:rsid w:val="00DF0636"/>
    <w:rsid w:val="00DF13E8"/>
    <w:rsid w:val="00DF1B75"/>
    <w:rsid w:val="00DF4FD2"/>
    <w:rsid w:val="00DF5E96"/>
    <w:rsid w:val="00E00157"/>
    <w:rsid w:val="00E01125"/>
    <w:rsid w:val="00E01820"/>
    <w:rsid w:val="00E01B50"/>
    <w:rsid w:val="00E01FEE"/>
    <w:rsid w:val="00E02C0A"/>
    <w:rsid w:val="00E058FC"/>
    <w:rsid w:val="00E05D68"/>
    <w:rsid w:val="00E07488"/>
    <w:rsid w:val="00E103A5"/>
    <w:rsid w:val="00E109F9"/>
    <w:rsid w:val="00E10F35"/>
    <w:rsid w:val="00E13511"/>
    <w:rsid w:val="00E1364D"/>
    <w:rsid w:val="00E15D24"/>
    <w:rsid w:val="00E1617C"/>
    <w:rsid w:val="00E1726F"/>
    <w:rsid w:val="00E17A9F"/>
    <w:rsid w:val="00E17B41"/>
    <w:rsid w:val="00E17D54"/>
    <w:rsid w:val="00E23ACD"/>
    <w:rsid w:val="00E2438D"/>
    <w:rsid w:val="00E24C2A"/>
    <w:rsid w:val="00E25CAD"/>
    <w:rsid w:val="00E26A7A"/>
    <w:rsid w:val="00E270FB"/>
    <w:rsid w:val="00E301B3"/>
    <w:rsid w:val="00E3342A"/>
    <w:rsid w:val="00E34138"/>
    <w:rsid w:val="00E34B3A"/>
    <w:rsid w:val="00E3791C"/>
    <w:rsid w:val="00E4080D"/>
    <w:rsid w:val="00E41E82"/>
    <w:rsid w:val="00E422E0"/>
    <w:rsid w:val="00E426F6"/>
    <w:rsid w:val="00E42BC2"/>
    <w:rsid w:val="00E43481"/>
    <w:rsid w:val="00E44053"/>
    <w:rsid w:val="00E44370"/>
    <w:rsid w:val="00E44E30"/>
    <w:rsid w:val="00E46B1B"/>
    <w:rsid w:val="00E5196D"/>
    <w:rsid w:val="00E51E01"/>
    <w:rsid w:val="00E52972"/>
    <w:rsid w:val="00E537AF"/>
    <w:rsid w:val="00E567B5"/>
    <w:rsid w:val="00E577EB"/>
    <w:rsid w:val="00E57A7B"/>
    <w:rsid w:val="00E6205A"/>
    <w:rsid w:val="00E62096"/>
    <w:rsid w:val="00E64007"/>
    <w:rsid w:val="00E645E2"/>
    <w:rsid w:val="00E655C6"/>
    <w:rsid w:val="00E66B01"/>
    <w:rsid w:val="00E6755A"/>
    <w:rsid w:val="00E70E8F"/>
    <w:rsid w:val="00E72049"/>
    <w:rsid w:val="00E724A2"/>
    <w:rsid w:val="00E75E2A"/>
    <w:rsid w:val="00E775F9"/>
    <w:rsid w:val="00E77D9A"/>
    <w:rsid w:val="00E81723"/>
    <w:rsid w:val="00E830AD"/>
    <w:rsid w:val="00E8316B"/>
    <w:rsid w:val="00E848E3"/>
    <w:rsid w:val="00E850C7"/>
    <w:rsid w:val="00E878EC"/>
    <w:rsid w:val="00E908AA"/>
    <w:rsid w:val="00E91478"/>
    <w:rsid w:val="00E92276"/>
    <w:rsid w:val="00E923FA"/>
    <w:rsid w:val="00E92A9F"/>
    <w:rsid w:val="00E92B3A"/>
    <w:rsid w:val="00E95971"/>
    <w:rsid w:val="00EA0168"/>
    <w:rsid w:val="00EA0EE0"/>
    <w:rsid w:val="00EA11BE"/>
    <w:rsid w:val="00EA149E"/>
    <w:rsid w:val="00EA2CE4"/>
    <w:rsid w:val="00EA340B"/>
    <w:rsid w:val="00EA35B3"/>
    <w:rsid w:val="00EA6C27"/>
    <w:rsid w:val="00EA6EF0"/>
    <w:rsid w:val="00EA7653"/>
    <w:rsid w:val="00EB03BA"/>
    <w:rsid w:val="00EB0D45"/>
    <w:rsid w:val="00EB2938"/>
    <w:rsid w:val="00EB32BF"/>
    <w:rsid w:val="00EB3947"/>
    <w:rsid w:val="00EB41A0"/>
    <w:rsid w:val="00EB522D"/>
    <w:rsid w:val="00EB551A"/>
    <w:rsid w:val="00EC089C"/>
    <w:rsid w:val="00EC327C"/>
    <w:rsid w:val="00EC3A2F"/>
    <w:rsid w:val="00EC5690"/>
    <w:rsid w:val="00EC6BE7"/>
    <w:rsid w:val="00ED161D"/>
    <w:rsid w:val="00ED1685"/>
    <w:rsid w:val="00ED5C96"/>
    <w:rsid w:val="00ED6A9E"/>
    <w:rsid w:val="00ED6CD5"/>
    <w:rsid w:val="00ED7B01"/>
    <w:rsid w:val="00EE1349"/>
    <w:rsid w:val="00EE2D00"/>
    <w:rsid w:val="00EE62C9"/>
    <w:rsid w:val="00EE747E"/>
    <w:rsid w:val="00EF006B"/>
    <w:rsid w:val="00EF0939"/>
    <w:rsid w:val="00EF354A"/>
    <w:rsid w:val="00EF6C45"/>
    <w:rsid w:val="00EF6D1A"/>
    <w:rsid w:val="00F0064F"/>
    <w:rsid w:val="00F00C58"/>
    <w:rsid w:val="00F01353"/>
    <w:rsid w:val="00F0196C"/>
    <w:rsid w:val="00F020D2"/>
    <w:rsid w:val="00F02138"/>
    <w:rsid w:val="00F02D45"/>
    <w:rsid w:val="00F034EC"/>
    <w:rsid w:val="00F0368D"/>
    <w:rsid w:val="00F037F7"/>
    <w:rsid w:val="00F03F98"/>
    <w:rsid w:val="00F04B87"/>
    <w:rsid w:val="00F05770"/>
    <w:rsid w:val="00F05C99"/>
    <w:rsid w:val="00F05ED6"/>
    <w:rsid w:val="00F0664E"/>
    <w:rsid w:val="00F073E9"/>
    <w:rsid w:val="00F11020"/>
    <w:rsid w:val="00F12220"/>
    <w:rsid w:val="00F12490"/>
    <w:rsid w:val="00F13661"/>
    <w:rsid w:val="00F13E6D"/>
    <w:rsid w:val="00F14CEF"/>
    <w:rsid w:val="00F15FB3"/>
    <w:rsid w:val="00F17919"/>
    <w:rsid w:val="00F20C96"/>
    <w:rsid w:val="00F2110B"/>
    <w:rsid w:val="00F214BC"/>
    <w:rsid w:val="00F22C4F"/>
    <w:rsid w:val="00F22E3F"/>
    <w:rsid w:val="00F230DD"/>
    <w:rsid w:val="00F237B7"/>
    <w:rsid w:val="00F23A89"/>
    <w:rsid w:val="00F24DC6"/>
    <w:rsid w:val="00F25BFC"/>
    <w:rsid w:val="00F25D0D"/>
    <w:rsid w:val="00F2752F"/>
    <w:rsid w:val="00F30205"/>
    <w:rsid w:val="00F3083D"/>
    <w:rsid w:val="00F31344"/>
    <w:rsid w:val="00F33B17"/>
    <w:rsid w:val="00F34BC7"/>
    <w:rsid w:val="00F36E06"/>
    <w:rsid w:val="00F40C80"/>
    <w:rsid w:val="00F428CB"/>
    <w:rsid w:val="00F448CA"/>
    <w:rsid w:val="00F453EE"/>
    <w:rsid w:val="00F45EAF"/>
    <w:rsid w:val="00F4621F"/>
    <w:rsid w:val="00F46BB7"/>
    <w:rsid w:val="00F47B61"/>
    <w:rsid w:val="00F5008D"/>
    <w:rsid w:val="00F509F3"/>
    <w:rsid w:val="00F51C5F"/>
    <w:rsid w:val="00F5232A"/>
    <w:rsid w:val="00F53AC3"/>
    <w:rsid w:val="00F54186"/>
    <w:rsid w:val="00F548FC"/>
    <w:rsid w:val="00F5765A"/>
    <w:rsid w:val="00F6280A"/>
    <w:rsid w:val="00F6550D"/>
    <w:rsid w:val="00F6555E"/>
    <w:rsid w:val="00F65A92"/>
    <w:rsid w:val="00F6612F"/>
    <w:rsid w:val="00F66294"/>
    <w:rsid w:val="00F712FF"/>
    <w:rsid w:val="00F755DC"/>
    <w:rsid w:val="00F7593E"/>
    <w:rsid w:val="00F7736F"/>
    <w:rsid w:val="00F774E1"/>
    <w:rsid w:val="00F77557"/>
    <w:rsid w:val="00F77841"/>
    <w:rsid w:val="00F8036A"/>
    <w:rsid w:val="00F8099F"/>
    <w:rsid w:val="00F826CC"/>
    <w:rsid w:val="00F836FA"/>
    <w:rsid w:val="00F850A8"/>
    <w:rsid w:val="00F904D0"/>
    <w:rsid w:val="00F9132E"/>
    <w:rsid w:val="00F91715"/>
    <w:rsid w:val="00F93C73"/>
    <w:rsid w:val="00F93F50"/>
    <w:rsid w:val="00FA098D"/>
    <w:rsid w:val="00FA0D3A"/>
    <w:rsid w:val="00FA1588"/>
    <w:rsid w:val="00FA2135"/>
    <w:rsid w:val="00FA286E"/>
    <w:rsid w:val="00FA5EB0"/>
    <w:rsid w:val="00FA62F9"/>
    <w:rsid w:val="00FA6A7E"/>
    <w:rsid w:val="00FA6D42"/>
    <w:rsid w:val="00FA6FA5"/>
    <w:rsid w:val="00FB026F"/>
    <w:rsid w:val="00FB06C7"/>
    <w:rsid w:val="00FB0F21"/>
    <w:rsid w:val="00FB1D0B"/>
    <w:rsid w:val="00FB2085"/>
    <w:rsid w:val="00FB2328"/>
    <w:rsid w:val="00FB4249"/>
    <w:rsid w:val="00FB4388"/>
    <w:rsid w:val="00FB4C22"/>
    <w:rsid w:val="00FB5984"/>
    <w:rsid w:val="00FB67AE"/>
    <w:rsid w:val="00FB7F37"/>
    <w:rsid w:val="00FC165A"/>
    <w:rsid w:val="00FC22FC"/>
    <w:rsid w:val="00FC36B3"/>
    <w:rsid w:val="00FC469C"/>
    <w:rsid w:val="00FC4885"/>
    <w:rsid w:val="00FC4891"/>
    <w:rsid w:val="00FC54D0"/>
    <w:rsid w:val="00FC5BB8"/>
    <w:rsid w:val="00FC6162"/>
    <w:rsid w:val="00FC7399"/>
    <w:rsid w:val="00FD0C27"/>
    <w:rsid w:val="00FD1204"/>
    <w:rsid w:val="00FD3728"/>
    <w:rsid w:val="00FD53CD"/>
    <w:rsid w:val="00FD5D62"/>
    <w:rsid w:val="00FD7230"/>
    <w:rsid w:val="00FE009B"/>
    <w:rsid w:val="00FE0DF4"/>
    <w:rsid w:val="00FE2612"/>
    <w:rsid w:val="00FE2653"/>
    <w:rsid w:val="00FE3244"/>
    <w:rsid w:val="00FE3637"/>
    <w:rsid w:val="00FE3EA5"/>
    <w:rsid w:val="00FE43C5"/>
    <w:rsid w:val="00FE4438"/>
    <w:rsid w:val="00FE4780"/>
    <w:rsid w:val="00FE4990"/>
    <w:rsid w:val="00FE4B11"/>
    <w:rsid w:val="00FE53C9"/>
    <w:rsid w:val="00FE5646"/>
    <w:rsid w:val="00FE62EE"/>
    <w:rsid w:val="00FE6543"/>
    <w:rsid w:val="00FE658C"/>
    <w:rsid w:val="00FE6991"/>
    <w:rsid w:val="00FE7B9E"/>
    <w:rsid w:val="00FF0F82"/>
    <w:rsid w:val="00FF1253"/>
    <w:rsid w:val="00FF27D6"/>
    <w:rsid w:val="00FF35C7"/>
    <w:rsid w:val="00FF67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A36993"/>
  <w15:docId w15:val="{AA4A551D-B2FB-4D80-B5F4-5C05B582E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432D"/>
    <w:pPr>
      <w:widowControl w:val="0"/>
      <w:autoSpaceDE w:val="0"/>
      <w:autoSpaceDN w:val="0"/>
      <w:adjustRightInd w:val="0"/>
      <w:spacing w:before="120" w:after="120"/>
      <w:jc w:val="both"/>
    </w:pPr>
    <w:rPr>
      <w:rFonts w:ascii="Arial" w:hAnsi="Arial"/>
      <w:sz w:val="24"/>
      <w:szCs w:val="24"/>
      <w:lang w:val="en-US"/>
    </w:rPr>
  </w:style>
  <w:style w:type="paragraph" w:styleId="Ttulo1">
    <w:name w:val="heading 1"/>
    <w:basedOn w:val="Normal"/>
    <w:next w:val="Normal"/>
    <w:qFormat/>
    <w:rsid w:val="00314F59"/>
    <w:pPr>
      <w:keepNext/>
      <w:numPr>
        <w:numId w:val="1"/>
      </w:numPr>
      <w:spacing w:before="240" w:after="60"/>
      <w:outlineLvl w:val="0"/>
    </w:pPr>
    <w:rPr>
      <w:rFonts w:cs="Arial"/>
      <w:b/>
      <w:bCs/>
      <w:kern w:val="32"/>
      <w:sz w:val="32"/>
      <w:szCs w:val="32"/>
      <w:lang w:val="es-MX"/>
    </w:rPr>
  </w:style>
  <w:style w:type="paragraph" w:styleId="Ttulo2">
    <w:name w:val="heading 2"/>
    <w:basedOn w:val="Normal"/>
    <w:next w:val="Normal"/>
    <w:link w:val="Ttulo2Car"/>
    <w:uiPriority w:val="9"/>
    <w:qFormat/>
    <w:rsid w:val="00447E34"/>
    <w:pPr>
      <w:keepNext/>
      <w:numPr>
        <w:ilvl w:val="1"/>
        <w:numId w:val="1"/>
      </w:numPr>
      <w:spacing w:before="240" w:after="60"/>
      <w:outlineLvl w:val="1"/>
    </w:pPr>
    <w:rPr>
      <w:rFonts w:cs="Arial"/>
      <w:b/>
      <w:bCs/>
      <w:i/>
      <w:iCs/>
      <w:sz w:val="28"/>
      <w:szCs w:val="28"/>
      <w:lang w:val="es-MX"/>
    </w:rPr>
  </w:style>
  <w:style w:type="paragraph" w:styleId="Ttulo3">
    <w:name w:val="heading 3"/>
    <w:basedOn w:val="Normal"/>
    <w:next w:val="Normal"/>
    <w:link w:val="Ttulo3Car"/>
    <w:qFormat/>
    <w:rsid w:val="00C86708"/>
    <w:pPr>
      <w:keepNext/>
      <w:numPr>
        <w:ilvl w:val="2"/>
        <w:numId w:val="1"/>
      </w:numPr>
      <w:spacing w:before="240" w:after="60"/>
      <w:outlineLvl w:val="2"/>
    </w:pPr>
    <w:rPr>
      <w:rFonts w:cs="Arial"/>
      <w:b/>
      <w:bCs/>
      <w:sz w:val="26"/>
      <w:szCs w:val="26"/>
      <w:lang w:val="es-MX"/>
    </w:rPr>
  </w:style>
  <w:style w:type="paragraph" w:styleId="Ttulo4">
    <w:name w:val="heading 4"/>
    <w:basedOn w:val="Normal"/>
    <w:next w:val="Normal"/>
    <w:qFormat/>
    <w:rsid w:val="005E4FA8"/>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5E4FA8"/>
    <w:pPr>
      <w:numPr>
        <w:ilvl w:val="4"/>
        <w:numId w:val="1"/>
      </w:numPr>
      <w:spacing w:before="240" w:after="60"/>
      <w:outlineLvl w:val="4"/>
    </w:pPr>
    <w:rPr>
      <w:b/>
      <w:bCs/>
      <w:i/>
      <w:iCs/>
      <w:sz w:val="26"/>
      <w:szCs w:val="26"/>
    </w:rPr>
  </w:style>
  <w:style w:type="paragraph" w:styleId="Ttulo6">
    <w:name w:val="heading 6"/>
    <w:basedOn w:val="Normal"/>
    <w:next w:val="Normal"/>
    <w:qFormat/>
    <w:rsid w:val="005E4FA8"/>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5E4FA8"/>
    <w:pPr>
      <w:numPr>
        <w:ilvl w:val="6"/>
        <w:numId w:val="1"/>
      </w:numPr>
      <w:spacing w:before="240" w:after="60"/>
      <w:outlineLvl w:val="6"/>
    </w:pPr>
    <w:rPr>
      <w:rFonts w:ascii="Times New Roman" w:hAnsi="Times New Roman"/>
    </w:rPr>
  </w:style>
  <w:style w:type="paragraph" w:styleId="Ttulo8">
    <w:name w:val="heading 8"/>
    <w:basedOn w:val="Normal"/>
    <w:next w:val="Normal"/>
    <w:qFormat/>
    <w:rsid w:val="005E4FA8"/>
    <w:pPr>
      <w:numPr>
        <w:ilvl w:val="7"/>
        <w:numId w:val="1"/>
      </w:numPr>
      <w:spacing w:before="240" w:after="60"/>
      <w:outlineLvl w:val="7"/>
    </w:pPr>
    <w:rPr>
      <w:rFonts w:ascii="Times New Roman" w:hAnsi="Times New Roman"/>
      <w:i/>
      <w:iCs/>
    </w:rPr>
  </w:style>
  <w:style w:type="paragraph" w:styleId="Ttulo9">
    <w:name w:val="heading 9"/>
    <w:basedOn w:val="Normal"/>
    <w:next w:val="Normal"/>
    <w:qFormat/>
    <w:rsid w:val="005E4FA8"/>
    <w:pPr>
      <w:numPr>
        <w:ilvl w:val="8"/>
        <w:numId w:val="1"/>
      </w:numPr>
      <w:spacing w:before="240" w:after="60"/>
      <w:outlineLvl w:val="8"/>
    </w:pPr>
    <w:rPr>
      <w:rFonts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notaalpie">
    <w:name w:val="footnote reference"/>
    <w:semiHidden/>
    <w:rsid w:val="005E4FA8"/>
  </w:style>
  <w:style w:type="paragraph" w:customStyle="1" w:styleId="TDC11">
    <w:name w:val="TDC 11"/>
    <w:basedOn w:val="Normal"/>
    <w:rsid w:val="005E4FA8"/>
    <w:pPr>
      <w:ind w:left="720" w:hanging="720"/>
    </w:pPr>
  </w:style>
  <w:style w:type="paragraph" w:customStyle="1" w:styleId="TDC21">
    <w:name w:val="TDC 21"/>
    <w:basedOn w:val="Normal"/>
    <w:rsid w:val="005E4FA8"/>
    <w:pPr>
      <w:ind w:left="1440" w:hanging="720"/>
    </w:pPr>
  </w:style>
  <w:style w:type="paragraph" w:customStyle="1" w:styleId="TDC31">
    <w:name w:val="TDC 31"/>
    <w:basedOn w:val="Normal"/>
    <w:rsid w:val="005E4FA8"/>
    <w:pPr>
      <w:ind w:left="2160" w:hanging="720"/>
    </w:pPr>
  </w:style>
  <w:style w:type="paragraph" w:customStyle="1" w:styleId="TDC41">
    <w:name w:val="TDC 41"/>
    <w:basedOn w:val="Normal"/>
    <w:rsid w:val="005E4FA8"/>
    <w:pPr>
      <w:ind w:left="2880" w:hanging="720"/>
    </w:pPr>
  </w:style>
  <w:style w:type="paragraph" w:customStyle="1" w:styleId="TDC51">
    <w:name w:val="TDC 51"/>
    <w:basedOn w:val="Normal"/>
    <w:rsid w:val="005E4FA8"/>
    <w:pPr>
      <w:ind w:left="3600" w:hanging="720"/>
    </w:pPr>
  </w:style>
  <w:style w:type="paragraph" w:customStyle="1" w:styleId="Legal1">
    <w:name w:val="Legal 1"/>
    <w:basedOn w:val="Normal"/>
    <w:rsid w:val="005E4FA8"/>
    <w:pPr>
      <w:ind w:left="720" w:hanging="720"/>
    </w:pPr>
  </w:style>
  <w:style w:type="paragraph" w:customStyle="1" w:styleId="Legal2">
    <w:name w:val="Legal 2"/>
    <w:basedOn w:val="Normal"/>
    <w:rsid w:val="005E4FA8"/>
    <w:pPr>
      <w:ind w:left="720" w:hanging="720"/>
    </w:pPr>
  </w:style>
  <w:style w:type="paragraph" w:customStyle="1" w:styleId="Legal3">
    <w:name w:val="Legal 3"/>
    <w:basedOn w:val="Normal"/>
    <w:rsid w:val="005E4FA8"/>
    <w:pPr>
      <w:ind w:left="720" w:hanging="720"/>
    </w:pPr>
  </w:style>
  <w:style w:type="paragraph" w:customStyle="1" w:styleId="Legal4">
    <w:name w:val="Legal 4"/>
    <w:basedOn w:val="Normal"/>
    <w:rsid w:val="005E4FA8"/>
    <w:pPr>
      <w:ind w:left="720" w:hanging="720"/>
    </w:pPr>
  </w:style>
  <w:style w:type="paragraph" w:customStyle="1" w:styleId="Legal5">
    <w:name w:val="Legal 5"/>
    <w:basedOn w:val="Normal"/>
    <w:rsid w:val="005E4FA8"/>
    <w:pPr>
      <w:ind w:left="720" w:hanging="720"/>
    </w:pPr>
  </w:style>
  <w:style w:type="paragraph" w:styleId="Encabezado">
    <w:name w:val="header"/>
    <w:basedOn w:val="Normal"/>
    <w:link w:val="EncabezadoCar"/>
    <w:uiPriority w:val="99"/>
    <w:rsid w:val="005E4FA8"/>
    <w:pPr>
      <w:tabs>
        <w:tab w:val="center" w:pos="4419"/>
        <w:tab w:val="right" w:pos="8838"/>
      </w:tabs>
    </w:pPr>
  </w:style>
  <w:style w:type="paragraph" w:styleId="Piedepgina">
    <w:name w:val="footer"/>
    <w:basedOn w:val="Normal"/>
    <w:link w:val="PiedepginaCar"/>
    <w:uiPriority w:val="99"/>
    <w:rsid w:val="005E4FA8"/>
    <w:pPr>
      <w:tabs>
        <w:tab w:val="center" w:pos="4419"/>
        <w:tab w:val="right" w:pos="8838"/>
      </w:tabs>
    </w:pPr>
  </w:style>
  <w:style w:type="paragraph" w:styleId="Textoindependiente">
    <w:name w:val="Body Text"/>
    <w:basedOn w:val="Normal"/>
    <w:semiHidden/>
    <w:rsid w:val="005E4FA8"/>
    <w:rPr>
      <w:sz w:val="20"/>
      <w:lang w:val="es-MX"/>
    </w:rPr>
  </w:style>
  <w:style w:type="paragraph" w:styleId="TDC1">
    <w:name w:val="toc 1"/>
    <w:basedOn w:val="Normal"/>
    <w:next w:val="Normal"/>
    <w:autoRedefine/>
    <w:uiPriority w:val="39"/>
    <w:rsid w:val="005E4FA8"/>
  </w:style>
  <w:style w:type="paragraph" w:styleId="TDC2">
    <w:name w:val="toc 2"/>
    <w:basedOn w:val="Normal"/>
    <w:next w:val="Normal"/>
    <w:autoRedefine/>
    <w:uiPriority w:val="39"/>
    <w:rsid w:val="005E4FA8"/>
    <w:pPr>
      <w:ind w:left="240"/>
    </w:pPr>
  </w:style>
  <w:style w:type="paragraph" w:styleId="TDC3">
    <w:name w:val="toc 3"/>
    <w:basedOn w:val="Normal"/>
    <w:next w:val="Normal"/>
    <w:autoRedefine/>
    <w:uiPriority w:val="39"/>
    <w:rsid w:val="005E4FA8"/>
    <w:pPr>
      <w:ind w:left="480"/>
    </w:pPr>
  </w:style>
  <w:style w:type="paragraph" w:styleId="TDC4">
    <w:name w:val="toc 4"/>
    <w:basedOn w:val="Normal"/>
    <w:next w:val="Normal"/>
    <w:autoRedefine/>
    <w:uiPriority w:val="39"/>
    <w:rsid w:val="005E4FA8"/>
    <w:pPr>
      <w:ind w:left="720"/>
    </w:pPr>
  </w:style>
  <w:style w:type="paragraph" w:styleId="TDC5">
    <w:name w:val="toc 5"/>
    <w:basedOn w:val="Normal"/>
    <w:next w:val="Normal"/>
    <w:autoRedefine/>
    <w:uiPriority w:val="39"/>
    <w:rsid w:val="005E4FA8"/>
    <w:pPr>
      <w:ind w:left="960"/>
    </w:pPr>
  </w:style>
  <w:style w:type="paragraph" w:styleId="TDC6">
    <w:name w:val="toc 6"/>
    <w:basedOn w:val="Normal"/>
    <w:next w:val="Normal"/>
    <w:autoRedefine/>
    <w:uiPriority w:val="39"/>
    <w:rsid w:val="005E4FA8"/>
    <w:pPr>
      <w:ind w:left="1200"/>
    </w:pPr>
  </w:style>
  <w:style w:type="paragraph" w:styleId="TDC7">
    <w:name w:val="toc 7"/>
    <w:basedOn w:val="Normal"/>
    <w:next w:val="Normal"/>
    <w:autoRedefine/>
    <w:uiPriority w:val="39"/>
    <w:rsid w:val="005E4FA8"/>
    <w:pPr>
      <w:ind w:left="1440"/>
    </w:pPr>
  </w:style>
  <w:style w:type="paragraph" w:styleId="TDC8">
    <w:name w:val="toc 8"/>
    <w:basedOn w:val="Normal"/>
    <w:next w:val="Normal"/>
    <w:autoRedefine/>
    <w:uiPriority w:val="39"/>
    <w:rsid w:val="005E4FA8"/>
    <w:pPr>
      <w:ind w:left="1680"/>
    </w:pPr>
  </w:style>
  <w:style w:type="paragraph" w:styleId="TDC9">
    <w:name w:val="toc 9"/>
    <w:basedOn w:val="Normal"/>
    <w:next w:val="Normal"/>
    <w:autoRedefine/>
    <w:uiPriority w:val="39"/>
    <w:rsid w:val="005E4FA8"/>
    <w:pPr>
      <w:ind w:left="1920"/>
    </w:pPr>
  </w:style>
  <w:style w:type="character" w:styleId="Hipervnculo">
    <w:name w:val="Hyperlink"/>
    <w:basedOn w:val="Fuentedeprrafopredeter"/>
    <w:uiPriority w:val="99"/>
    <w:rsid w:val="005E4FA8"/>
    <w:rPr>
      <w:color w:val="0000FF"/>
      <w:u w:val="single"/>
    </w:rPr>
  </w:style>
  <w:style w:type="paragraph" w:styleId="Sangradetextonormal">
    <w:name w:val="Body Text Indent"/>
    <w:basedOn w:val="Normal"/>
    <w:semiHidden/>
    <w:rsid w:val="005E4FA8"/>
    <w:pPr>
      <w:ind w:firstLine="1440"/>
    </w:pPr>
    <w:rPr>
      <w:rFonts w:ascii="Courier New" w:hAnsi="Courier New" w:cs="Courier New"/>
      <w:sz w:val="20"/>
      <w:szCs w:val="20"/>
      <w:lang w:val="es-MX"/>
    </w:rPr>
  </w:style>
  <w:style w:type="character" w:styleId="Hipervnculovisitado">
    <w:name w:val="FollowedHyperlink"/>
    <w:basedOn w:val="Fuentedeprrafopredeter"/>
    <w:uiPriority w:val="99"/>
    <w:semiHidden/>
    <w:rsid w:val="005E4FA8"/>
    <w:rPr>
      <w:color w:val="800080"/>
      <w:u w:val="single"/>
    </w:rPr>
  </w:style>
  <w:style w:type="paragraph" w:styleId="Sangra2detindependiente">
    <w:name w:val="Body Text Indent 2"/>
    <w:basedOn w:val="Normal"/>
    <w:semiHidden/>
    <w:rsid w:val="005E4FA8"/>
    <w:pPr>
      <w:ind w:firstLine="2880"/>
    </w:pPr>
    <w:rPr>
      <w:rFonts w:ascii="Courier New" w:hAnsi="Courier New" w:cs="Courier New"/>
      <w:sz w:val="20"/>
      <w:szCs w:val="20"/>
      <w:lang w:val="es-MX"/>
    </w:rPr>
  </w:style>
  <w:style w:type="paragraph" w:styleId="Textodebloque">
    <w:name w:val="Block Text"/>
    <w:basedOn w:val="Normal"/>
    <w:semiHidden/>
    <w:rsid w:val="005E4FA8"/>
    <w:pPr>
      <w:ind w:left="426" w:right="-47"/>
    </w:pPr>
    <w:rPr>
      <w:sz w:val="20"/>
      <w:szCs w:val="20"/>
      <w:lang w:val="es-MX"/>
    </w:rPr>
  </w:style>
  <w:style w:type="character" w:customStyle="1" w:styleId="Ttulo3Car">
    <w:name w:val="Título 3 Car"/>
    <w:basedOn w:val="Fuentedeprrafopredeter"/>
    <w:link w:val="Ttulo3"/>
    <w:rsid w:val="00C86708"/>
    <w:rPr>
      <w:rFonts w:ascii="Arial" w:hAnsi="Arial" w:cs="Arial"/>
      <w:b/>
      <w:bCs/>
      <w:sz w:val="26"/>
      <w:szCs w:val="26"/>
      <w:lang w:val="es-MX"/>
    </w:rPr>
  </w:style>
  <w:style w:type="table" w:styleId="Tablaconcuadrcula">
    <w:name w:val="Table Grid"/>
    <w:basedOn w:val="Tablanormal"/>
    <w:uiPriority w:val="59"/>
    <w:rsid w:val="005A11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pelle">
    <w:name w:val="spelle"/>
    <w:basedOn w:val="Fuentedeprrafopredeter"/>
    <w:rsid w:val="007A0105"/>
  </w:style>
  <w:style w:type="paragraph" w:styleId="HTMLconformatoprevio">
    <w:name w:val="HTML Preformatted"/>
    <w:basedOn w:val="Normal"/>
    <w:link w:val="HTMLconformatoprevioCar"/>
    <w:uiPriority w:val="99"/>
    <w:semiHidden/>
    <w:unhideWhenUsed/>
    <w:rsid w:val="00414B0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414B04"/>
    <w:rPr>
      <w:rFonts w:ascii="Courier New" w:hAnsi="Courier New" w:cs="Courier New"/>
    </w:rPr>
  </w:style>
  <w:style w:type="character" w:customStyle="1" w:styleId="ss2">
    <w:name w:val="ss2"/>
    <w:basedOn w:val="Fuentedeprrafopredeter"/>
    <w:rsid w:val="00414B04"/>
  </w:style>
  <w:style w:type="character" w:customStyle="1" w:styleId="ss0">
    <w:name w:val="ss0"/>
    <w:basedOn w:val="Fuentedeprrafopredeter"/>
    <w:rsid w:val="00414B04"/>
  </w:style>
  <w:style w:type="character" w:customStyle="1" w:styleId="ss5">
    <w:name w:val="ss5"/>
    <w:basedOn w:val="Fuentedeprrafopredeter"/>
    <w:rsid w:val="00414B04"/>
  </w:style>
  <w:style w:type="character" w:customStyle="1" w:styleId="ss11">
    <w:name w:val="ss11"/>
    <w:basedOn w:val="Fuentedeprrafopredeter"/>
    <w:rsid w:val="00414B04"/>
  </w:style>
  <w:style w:type="character" w:customStyle="1" w:styleId="ss4">
    <w:name w:val="ss4"/>
    <w:basedOn w:val="Fuentedeprrafopredeter"/>
    <w:rsid w:val="00414B04"/>
  </w:style>
  <w:style w:type="character" w:customStyle="1" w:styleId="ss16">
    <w:name w:val="ss16"/>
    <w:basedOn w:val="Fuentedeprrafopredeter"/>
    <w:rsid w:val="00414B04"/>
  </w:style>
  <w:style w:type="character" w:customStyle="1" w:styleId="ss10">
    <w:name w:val="ss10"/>
    <w:basedOn w:val="Fuentedeprrafopredeter"/>
    <w:rsid w:val="00414B04"/>
  </w:style>
  <w:style w:type="character" w:customStyle="1" w:styleId="ss6">
    <w:name w:val="ss6"/>
    <w:basedOn w:val="Fuentedeprrafopredeter"/>
    <w:rsid w:val="00414B04"/>
  </w:style>
  <w:style w:type="paragraph" w:styleId="NormalWeb">
    <w:name w:val="Normal (Web)"/>
    <w:basedOn w:val="Normal"/>
    <w:uiPriority w:val="99"/>
    <w:unhideWhenUsed/>
    <w:rsid w:val="00BA4BAB"/>
    <w:pPr>
      <w:widowControl/>
      <w:autoSpaceDE/>
      <w:autoSpaceDN/>
      <w:adjustRightInd/>
      <w:spacing w:before="100" w:beforeAutospacing="1" w:after="100" w:afterAutospacing="1"/>
    </w:pPr>
    <w:rPr>
      <w:rFonts w:ascii="Times New Roman" w:hAnsi="Times New Roman"/>
      <w:lang w:val="es-ES"/>
    </w:rPr>
  </w:style>
  <w:style w:type="character" w:customStyle="1" w:styleId="mwe-math-mathml-inline">
    <w:name w:val="mwe-math-mathml-inline"/>
    <w:basedOn w:val="Fuentedeprrafopredeter"/>
    <w:rsid w:val="00BA4BAB"/>
  </w:style>
  <w:style w:type="paragraph" w:styleId="Prrafodelista">
    <w:name w:val="List Paragraph"/>
    <w:basedOn w:val="Normal"/>
    <w:uiPriority w:val="34"/>
    <w:qFormat/>
    <w:rsid w:val="00BF0675"/>
    <w:pPr>
      <w:ind w:left="708"/>
    </w:pPr>
  </w:style>
  <w:style w:type="paragraph" w:customStyle="1" w:styleId="LParrafosCapitulos">
    <w:name w:val="LParrafosCapitulos"/>
    <w:basedOn w:val="Normal"/>
    <w:link w:val="LParrafosCapitulosCar"/>
    <w:qFormat/>
    <w:rsid w:val="002A63CE"/>
    <w:pPr>
      <w:widowControl/>
      <w:autoSpaceDE/>
      <w:autoSpaceDN/>
      <w:adjustRightInd/>
      <w:ind w:firstLine="284"/>
    </w:pPr>
    <w:rPr>
      <w:rFonts w:ascii="Times New Roman" w:hAnsi="Times New Roman"/>
      <w:sz w:val="22"/>
      <w:szCs w:val="16"/>
      <w:lang w:val="es-ES_tradnl"/>
    </w:rPr>
  </w:style>
  <w:style w:type="character" w:customStyle="1" w:styleId="LParrafosCapitulosCar">
    <w:name w:val="LParrafosCapitulos Car"/>
    <w:basedOn w:val="Fuentedeprrafopredeter"/>
    <w:link w:val="LParrafosCapitulos"/>
    <w:rsid w:val="002A63CE"/>
    <w:rPr>
      <w:sz w:val="22"/>
      <w:szCs w:val="16"/>
      <w:lang w:val="es-ES_tradnl"/>
    </w:rPr>
  </w:style>
  <w:style w:type="paragraph" w:customStyle="1" w:styleId="LTtuloSegundoNivel">
    <w:name w:val="LTítuloSegundoNivel"/>
    <w:basedOn w:val="Ttulo2"/>
    <w:qFormat/>
    <w:rsid w:val="002A63CE"/>
    <w:pPr>
      <w:widowControl/>
      <w:numPr>
        <w:ilvl w:val="0"/>
        <w:numId w:val="0"/>
      </w:numPr>
      <w:suppressAutoHyphens/>
      <w:autoSpaceDE/>
      <w:autoSpaceDN/>
      <w:adjustRightInd/>
      <w:spacing w:before="200" w:after="0"/>
    </w:pPr>
    <w:rPr>
      <w:rFonts w:eastAsiaTheme="minorHAnsi" w:cstheme="minorBidi"/>
      <w:bCs w:val="0"/>
      <w:i w:val="0"/>
      <w:iCs w:val="0"/>
      <w:spacing w:val="-2"/>
      <w:szCs w:val="22"/>
      <w:lang w:val="es-ES" w:eastAsia="en-US"/>
    </w:rPr>
  </w:style>
  <w:style w:type="paragraph" w:customStyle="1" w:styleId="LVietas">
    <w:name w:val="LViñetas"/>
    <w:basedOn w:val="Normal"/>
    <w:qFormat/>
    <w:rsid w:val="002A63CE"/>
    <w:pPr>
      <w:widowControl/>
      <w:numPr>
        <w:numId w:val="2"/>
      </w:numPr>
      <w:autoSpaceDE/>
      <w:autoSpaceDN/>
      <w:adjustRightInd/>
    </w:pPr>
    <w:rPr>
      <w:rFonts w:ascii="Times New Roman" w:hAnsi="Times New Roman"/>
      <w:sz w:val="22"/>
      <w:szCs w:val="16"/>
      <w:lang w:val="es-ES_tradnl"/>
    </w:rPr>
  </w:style>
  <w:style w:type="character" w:customStyle="1" w:styleId="Ttulo2Car">
    <w:name w:val="Título 2 Car"/>
    <w:basedOn w:val="Fuentedeprrafopredeter"/>
    <w:link w:val="Ttulo2"/>
    <w:uiPriority w:val="9"/>
    <w:rsid w:val="002A63CE"/>
    <w:rPr>
      <w:rFonts w:ascii="Arial" w:hAnsi="Arial" w:cs="Arial"/>
      <w:b/>
      <w:bCs/>
      <w:i/>
      <w:iCs/>
      <w:sz w:val="28"/>
      <w:szCs w:val="28"/>
      <w:lang w:val="es-MX"/>
    </w:rPr>
  </w:style>
  <w:style w:type="character" w:customStyle="1" w:styleId="EncabezadoCar">
    <w:name w:val="Encabezado Car"/>
    <w:basedOn w:val="Fuentedeprrafopredeter"/>
    <w:link w:val="Encabezado"/>
    <w:uiPriority w:val="99"/>
    <w:rsid w:val="002A63CE"/>
    <w:rPr>
      <w:rFonts w:ascii="Trebuchet MS" w:hAnsi="Trebuchet MS"/>
      <w:sz w:val="24"/>
      <w:szCs w:val="24"/>
      <w:lang w:val="en-US"/>
    </w:rPr>
  </w:style>
  <w:style w:type="character" w:customStyle="1" w:styleId="PiedepginaCar">
    <w:name w:val="Pie de página Car"/>
    <w:basedOn w:val="Fuentedeprrafopredeter"/>
    <w:link w:val="Piedepgina"/>
    <w:uiPriority w:val="99"/>
    <w:rsid w:val="002A63CE"/>
    <w:rPr>
      <w:rFonts w:ascii="Trebuchet MS" w:hAnsi="Trebuchet MS"/>
      <w:sz w:val="24"/>
      <w:szCs w:val="24"/>
      <w:lang w:val="en-US"/>
    </w:rPr>
  </w:style>
  <w:style w:type="paragraph" w:styleId="Textodeglobo">
    <w:name w:val="Balloon Text"/>
    <w:basedOn w:val="Normal"/>
    <w:link w:val="TextodegloboCar"/>
    <w:uiPriority w:val="99"/>
    <w:semiHidden/>
    <w:unhideWhenUsed/>
    <w:rsid w:val="00CA41AC"/>
    <w:rPr>
      <w:rFonts w:ascii="Tahoma" w:hAnsi="Tahoma" w:cs="Tahoma"/>
      <w:sz w:val="16"/>
      <w:szCs w:val="16"/>
    </w:rPr>
  </w:style>
  <w:style w:type="character" w:customStyle="1" w:styleId="TextodegloboCar">
    <w:name w:val="Texto de globo Car"/>
    <w:basedOn w:val="Fuentedeprrafopredeter"/>
    <w:link w:val="Textodeglobo"/>
    <w:uiPriority w:val="99"/>
    <w:semiHidden/>
    <w:rsid w:val="00CA41AC"/>
    <w:rPr>
      <w:rFonts w:ascii="Tahoma" w:hAnsi="Tahoma" w:cs="Tahoma"/>
      <w:sz w:val="16"/>
      <w:szCs w:val="16"/>
      <w:lang w:val="en-US"/>
    </w:rPr>
  </w:style>
  <w:style w:type="character" w:styleId="Textoennegrita">
    <w:name w:val="Strong"/>
    <w:basedOn w:val="Fuentedeprrafopredeter"/>
    <w:uiPriority w:val="22"/>
    <w:qFormat/>
    <w:rsid w:val="00E62096"/>
    <w:rPr>
      <w:b/>
      <w:bCs/>
    </w:rPr>
  </w:style>
  <w:style w:type="character" w:styleId="CdigoHTML">
    <w:name w:val="HTML Code"/>
    <w:basedOn w:val="Fuentedeprrafopredeter"/>
    <w:uiPriority w:val="99"/>
    <w:semiHidden/>
    <w:unhideWhenUsed/>
    <w:rsid w:val="00E62096"/>
    <w:rPr>
      <w:rFonts w:ascii="Courier New" w:eastAsia="Times New Roman" w:hAnsi="Courier New" w:cs="Courier New"/>
      <w:sz w:val="20"/>
      <w:szCs w:val="20"/>
    </w:rPr>
  </w:style>
  <w:style w:type="character" w:customStyle="1" w:styleId="k">
    <w:name w:val="k"/>
    <w:basedOn w:val="Fuentedeprrafopredeter"/>
    <w:rsid w:val="003618A1"/>
  </w:style>
  <w:style w:type="character" w:customStyle="1" w:styleId="n">
    <w:name w:val="n"/>
    <w:basedOn w:val="Fuentedeprrafopredeter"/>
    <w:rsid w:val="003618A1"/>
  </w:style>
  <w:style w:type="character" w:customStyle="1" w:styleId="mi">
    <w:name w:val="mi"/>
    <w:basedOn w:val="Fuentedeprrafopredeter"/>
    <w:rsid w:val="003618A1"/>
  </w:style>
  <w:style w:type="character" w:customStyle="1" w:styleId="o">
    <w:name w:val="o"/>
    <w:basedOn w:val="Fuentedeprrafopredeter"/>
    <w:rsid w:val="003618A1"/>
  </w:style>
  <w:style w:type="character" w:customStyle="1" w:styleId="p">
    <w:name w:val="p"/>
    <w:basedOn w:val="Fuentedeprrafopredeter"/>
    <w:rsid w:val="008215C6"/>
  </w:style>
  <w:style w:type="paragraph" w:customStyle="1" w:styleId="Default">
    <w:name w:val="Default"/>
    <w:rsid w:val="00D3402F"/>
    <w:pPr>
      <w:autoSpaceDE w:val="0"/>
      <w:autoSpaceDN w:val="0"/>
      <w:adjustRightInd w:val="0"/>
    </w:pPr>
    <w:rPr>
      <w:rFonts w:ascii="Calibri" w:hAnsi="Calibri" w:cs="Calibri"/>
      <w:color w:val="000000"/>
      <w:sz w:val="24"/>
      <w:szCs w:val="24"/>
    </w:rPr>
  </w:style>
  <w:style w:type="paragraph" w:styleId="Ttulo">
    <w:name w:val="Title"/>
    <w:basedOn w:val="Normal"/>
    <w:next w:val="Normal"/>
    <w:link w:val="TtuloCar"/>
    <w:uiPriority w:val="10"/>
    <w:qFormat/>
    <w:rsid w:val="009D1B1B"/>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D1B1B"/>
    <w:rPr>
      <w:rFonts w:asciiTheme="majorHAnsi" w:eastAsiaTheme="majorEastAsia" w:hAnsiTheme="majorHAnsi" w:cstheme="majorBidi"/>
      <w:spacing w:val="-10"/>
      <w:kern w:val="28"/>
      <w:sz w:val="56"/>
      <w:szCs w:val="56"/>
      <w:lang w:val="en-US"/>
    </w:rPr>
  </w:style>
  <w:style w:type="character" w:styleId="Mencinsinresolver">
    <w:name w:val="Unresolved Mention"/>
    <w:basedOn w:val="Fuentedeprrafopredeter"/>
    <w:uiPriority w:val="99"/>
    <w:semiHidden/>
    <w:unhideWhenUsed/>
    <w:rsid w:val="00B01564"/>
    <w:rPr>
      <w:color w:val="605E5C"/>
      <w:shd w:val="clear" w:color="auto" w:fill="E1DFDD"/>
    </w:rPr>
  </w:style>
  <w:style w:type="paragraph" w:customStyle="1" w:styleId="mcl-svg-figura">
    <w:name w:val="mcl-svg-figura"/>
    <w:basedOn w:val="Normal"/>
    <w:rsid w:val="00B01564"/>
    <w:pPr>
      <w:widowControl/>
      <w:autoSpaceDE/>
      <w:autoSpaceDN/>
      <w:adjustRightInd/>
      <w:spacing w:before="100" w:beforeAutospacing="1" w:after="100" w:afterAutospacing="1"/>
      <w:jc w:val="left"/>
    </w:pPr>
    <w:rPr>
      <w:rFonts w:ascii="Times New Roman" w:hAnsi="Times New Roman"/>
      <w:lang w:val="es-ES"/>
    </w:rPr>
  </w:style>
  <w:style w:type="paragraph" w:styleId="TtuloTDC">
    <w:name w:val="TOC Heading"/>
    <w:basedOn w:val="Ttulo1"/>
    <w:next w:val="Normal"/>
    <w:uiPriority w:val="39"/>
    <w:unhideWhenUsed/>
    <w:qFormat/>
    <w:rsid w:val="007D45C9"/>
    <w:pPr>
      <w:keepLines/>
      <w:widowControl/>
      <w:numPr>
        <w:numId w:val="0"/>
      </w:numPr>
      <w:autoSpaceDE/>
      <w:autoSpaceDN/>
      <w:adjustRightInd/>
      <w:spacing w:after="0" w:line="259" w:lineRule="auto"/>
      <w:jc w:val="left"/>
      <w:outlineLvl w:val="9"/>
    </w:pPr>
    <w:rPr>
      <w:rFonts w:asciiTheme="majorHAnsi" w:eastAsiaTheme="majorEastAsia" w:hAnsiTheme="majorHAnsi" w:cstheme="majorBidi"/>
      <w:b w:val="0"/>
      <w:bCs w:val="0"/>
      <w:color w:val="365F91" w:themeColor="accent1" w:themeShade="BF"/>
      <w:kern w:val="0"/>
      <w:lang w:val="es-ES"/>
    </w:rPr>
  </w:style>
  <w:style w:type="character" w:customStyle="1" w:styleId="html-eti">
    <w:name w:val="html-eti"/>
    <w:basedOn w:val="Fuentedeprrafopredeter"/>
    <w:rsid w:val="00F22C4F"/>
  </w:style>
  <w:style w:type="character" w:customStyle="1" w:styleId="html-atri">
    <w:name w:val="html-atri"/>
    <w:basedOn w:val="Fuentedeprrafopredeter"/>
    <w:rsid w:val="00F65A92"/>
  </w:style>
  <w:style w:type="character" w:customStyle="1" w:styleId="css-pseudo">
    <w:name w:val="css-pseudo"/>
    <w:basedOn w:val="Fuentedeprrafopredeter"/>
    <w:rsid w:val="0055473C"/>
  </w:style>
  <w:style w:type="character" w:customStyle="1" w:styleId="css-prop">
    <w:name w:val="css-prop"/>
    <w:basedOn w:val="Fuentedeprrafopredeter"/>
    <w:rsid w:val="00A05BDC"/>
  </w:style>
  <w:style w:type="paragraph" w:customStyle="1" w:styleId="msonormal0">
    <w:name w:val="msonormal"/>
    <w:basedOn w:val="Normal"/>
    <w:rsid w:val="00C94486"/>
    <w:pPr>
      <w:widowControl/>
      <w:autoSpaceDE/>
      <w:autoSpaceDN/>
      <w:adjustRightInd/>
      <w:spacing w:before="100" w:beforeAutospacing="1" w:after="100" w:afterAutospacing="1"/>
      <w:jc w:val="left"/>
    </w:pPr>
    <w:rPr>
      <w:rFonts w:ascii="Times New Roman" w:hAnsi="Times New Roman"/>
      <w:lang w:val="es-ES"/>
    </w:rPr>
  </w:style>
  <w:style w:type="character" w:customStyle="1" w:styleId="css-valor">
    <w:name w:val="css-valor"/>
    <w:basedOn w:val="Fuentedeprrafopredeter"/>
    <w:rsid w:val="00C94486"/>
  </w:style>
  <w:style w:type="character" w:customStyle="1" w:styleId="css-feature">
    <w:name w:val="css-feature"/>
    <w:basedOn w:val="Fuentedeprrafopredeter"/>
    <w:rsid w:val="00C94486"/>
  </w:style>
  <w:style w:type="character" w:customStyle="1" w:styleId="css-unidad">
    <w:name w:val="css-unidad"/>
    <w:basedOn w:val="Fuentedeprrafopredeter"/>
    <w:rsid w:val="00BD64B8"/>
  </w:style>
  <w:style w:type="numbering" w:customStyle="1" w:styleId="Sinlista1">
    <w:name w:val="Sin lista1"/>
    <w:next w:val="Sinlista"/>
    <w:uiPriority w:val="99"/>
    <w:semiHidden/>
    <w:unhideWhenUsed/>
    <w:rsid w:val="005F5B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836718">
      <w:bodyDiv w:val="1"/>
      <w:marLeft w:val="0"/>
      <w:marRight w:val="0"/>
      <w:marTop w:val="0"/>
      <w:marBottom w:val="0"/>
      <w:divBdr>
        <w:top w:val="none" w:sz="0" w:space="0" w:color="auto"/>
        <w:left w:val="none" w:sz="0" w:space="0" w:color="auto"/>
        <w:bottom w:val="none" w:sz="0" w:space="0" w:color="auto"/>
        <w:right w:val="none" w:sz="0" w:space="0" w:color="auto"/>
      </w:divBdr>
    </w:div>
    <w:div w:id="223491395">
      <w:bodyDiv w:val="1"/>
      <w:marLeft w:val="0"/>
      <w:marRight w:val="0"/>
      <w:marTop w:val="0"/>
      <w:marBottom w:val="0"/>
      <w:divBdr>
        <w:top w:val="none" w:sz="0" w:space="0" w:color="auto"/>
        <w:left w:val="none" w:sz="0" w:space="0" w:color="auto"/>
        <w:bottom w:val="none" w:sz="0" w:space="0" w:color="auto"/>
        <w:right w:val="none" w:sz="0" w:space="0" w:color="auto"/>
      </w:divBdr>
    </w:div>
    <w:div w:id="744227113">
      <w:bodyDiv w:val="1"/>
      <w:marLeft w:val="0"/>
      <w:marRight w:val="0"/>
      <w:marTop w:val="0"/>
      <w:marBottom w:val="0"/>
      <w:divBdr>
        <w:top w:val="none" w:sz="0" w:space="0" w:color="auto"/>
        <w:left w:val="none" w:sz="0" w:space="0" w:color="auto"/>
        <w:bottom w:val="none" w:sz="0" w:space="0" w:color="auto"/>
        <w:right w:val="none" w:sz="0" w:space="0" w:color="auto"/>
      </w:divBdr>
    </w:div>
    <w:div w:id="1010911894">
      <w:bodyDiv w:val="1"/>
      <w:marLeft w:val="0"/>
      <w:marRight w:val="0"/>
      <w:marTop w:val="0"/>
      <w:marBottom w:val="0"/>
      <w:divBdr>
        <w:top w:val="none" w:sz="0" w:space="0" w:color="auto"/>
        <w:left w:val="none" w:sz="0" w:space="0" w:color="auto"/>
        <w:bottom w:val="none" w:sz="0" w:space="0" w:color="auto"/>
        <w:right w:val="none" w:sz="0" w:space="0" w:color="auto"/>
      </w:divBdr>
    </w:div>
    <w:div w:id="1254165780">
      <w:bodyDiv w:val="1"/>
      <w:marLeft w:val="0"/>
      <w:marRight w:val="0"/>
      <w:marTop w:val="0"/>
      <w:marBottom w:val="0"/>
      <w:divBdr>
        <w:top w:val="none" w:sz="0" w:space="0" w:color="auto"/>
        <w:left w:val="none" w:sz="0" w:space="0" w:color="auto"/>
        <w:bottom w:val="none" w:sz="0" w:space="0" w:color="auto"/>
        <w:right w:val="none" w:sz="0" w:space="0" w:color="auto"/>
      </w:divBdr>
    </w:div>
    <w:div w:id="1472938119">
      <w:bodyDiv w:val="1"/>
      <w:marLeft w:val="0"/>
      <w:marRight w:val="0"/>
      <w:marTop w:val="0"/>
      <w:marBottom w:val="0"/>
      <w:divBdr>
        <w:top w:val="none" w:sz="0" w:space="0" w:color="auto"/>
        <w:left w:val="none" w:sz="0" w:space="0" w:color="auto"/>
        <w:bottom w:val="none" w:sz="0" w:space="0" w:color="auto"/>
        <w:right w:val="none" w:sz="0" w:space="0" w:color="auto"/>
      </w:divBdr>
      <w:divsChild>
        <w:div w:id="297146871">
          <w:marLeft w:val="0"/>
          <w:marRight w:val="0"/>
          <w:marTop w:val="0"/>
          <w:marBottom w:val="0"/>
          <w:divBdr>
            <w:top w:val="none" w:sz="0" w:space="0" w:color="auto"/>
            <w:left w:val="none" w:sz="0" w:space="0" w:color="auto"/>
            <w:bottom w:val="none" w:sz="0" w:space="0" w:color="auto"/>
            <w:right w:val="none" w:sz="0" w:space="0" w:color="auto"/>
          </w:divBdr>
          <w:divsChild>
            <w:div w:id="766123928">
              <w:marLeft w:val="0"/>
              <w:marRight w:val="0"/>
              <w:marTop w:val="0"/>
              <w:marBottom w:val="0"/>
              <w:divBdr>
                <w:top w:val="none" w:sz="0" w:space="0" w:color="auto"/>
                <w:left w:val="none" w:sz="0" w:space="0" w:color="auto"/>
                <w:bottom w:val="none" w:sz="0" w:space="0" w:color="auto"/>
                <w:right w:val="none" w:sz="0" w:space="0" w:color="auto"/>
              </w:divBdr>
              <w:divsChild>
                <w:div w:id="2025595861">
                  <w:marLeft w:val="0"/>
                  <w:marRight w:val="0"/>
                  <w:marTop w:val="0"/>
                  <w:marBottom w:val="0"/>
                  <w:divBdr>
                    <w:top w:val="none" w:sz="0" w:space="0" w:color="auto"/>
                    <w:left w:val="none" w:sz="0" w:space="0" w:color="auto"/>
                    <w:bottom w:val="none" w:sz="0" w:space="0" w:color="auto"/>
                    <w:right w:val="none" w:sz="0" w:space="0" w:color="auto"/>
                  </w:divBdr>
                  <w:divsChild>
                    <w:div w:id="89727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12855">
          <w:marLeft w:val="0"/>
          <w:marRight w:val="0"/>
          <w:marTop w:val="0"/>
          <w:marBottom w:val="0"/>
          <w:divBdr>
            <w:top w:val="none" w:sz="0" w:space="0" w:color="auto"/>
            <w:left w:val="none" w:sz="0" w:space="0" w:color="auto"/>
            <w:bottom w:val="none" w:sz="0" w:space="0" w:color="auto"/>
            <w:right w:val="none" w:sz="0" w:space="0" w:color="auto"/>
          </w:divBdr>
          <w:divsChild>
            <w:div w:id="100414996">
              <w:marLeft w:val="0"/>
              <w:marRight w:val="0"/>
              <w:marTop w:val="0"/>
              <w:marBottom w:val="0"/>
              <w:divBdr>
                <w:top w:val="none" w:sz="0" w:space="0" w:color="auto"/>
                <w:left w:val="none" w:sz="0" w:space="0" w:color="auto"/>
                <w:bottom w:val="none" w:sz="0" w:space="0" w:color="auto"/>
                <w:right w:val="none" w:sz="0" w:space="0" w:color="auto"/>
              </w:divBdr>
            </w:div>
            <w:div w:id="798376518">
              <w:marLeft w:val="0"/>
              <w:marRight w:val="0"/>
              <w:marTop w:val="0"/>
              <w:marBottom w:val="0"/>
              <w:divBdr>
                <w:top w:val="none" w:sz="0" w:space="0" w:color="auto"/>
                <w:left w:val="none" w:sz="0" w:space="0" w:color="auto"/>
                <w:bottom w:val="none" w:sz="0" w:space="0" w:color="auto"/>
                <w:right w:val="none" w:sz="0" w:space="0" w:color="auto"/>
              </w:divBdr>
            </w:div>
          </w:divsChild>
        </w:div>
        <w:div w:id="2046832593">
          <w:marLeft w:val="0"/>
          <w:marRight w:val="0"/>
          <w:marTop w:val="0"/>
          <w:marBottom w:val="0"/>
          <w:divBdr>
            <w:top w:val="none" w:sz="0" w:space="0" w:color="auto"/>
            <w:left w:val="none" w:sz="0" w:space="0" w:color="auto"/>
            <w:bottom w:val="none" w:sz="0" w:space="0" w:color="auto"/>
            <w:right w:val="none" w:sz="0" w:space="0" w:color="auto"/>
          </w:divBdr>
        </w:div>
        <w:div w:id="2067797302">
          <w:marLeft w:val="0"/>
          <w:marRight w:val="0"/>
          <w:marTop w:val="0"/>
          <w:marBottom w:val="0"/>
          <w:divBdr>
            <w:top w:val="none" w:sz="0" w:space="0" w:color="auto"/>
            <w:left w:val="none" w:sz="0" w:space="0" w:color="auto"/>
            <w:bottom w:val="none" w:sz="0" w:space="0" w:color="auto"/>
            <w:right w:val="none" w:sz="0" w:space="0" w:color="auto"/>
          </w:divBdr>
          <w:divsChild>
            <w:div w:id="57863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22390">
      <w:bodyDiv w:val="1"/>
      <w:marLeft w:val="0"/>
      <w:marRight w:val="0"/>
      <w:marTop w:val="0"/>
      <w:marBottom w:val="0"/>
      <w:divBdr>
        <w:top w:val="none" w:sz="0" w:space="0" w:color="auto"/>
        <w:left w:val="none" w:sz="0" w:space="0" w:color="auto"/>
        <w:bottom w:val="none" w:sz="0" w:space="0" w:color="auto"/>
        <w:right w:val="none" w:sz="0" w:space="0" w:color="auto"/>
      </w:divBdr>
    </w:div>
    <w:div w:id="1881623664">
      <w:bodyDiv w:val="1"/>
      <w:marLeft w:val="0"/>
      <w:marRight w:val="0"/>
      <w:marTop w:val="0"/>
      <w:marBottom w:val="0"/>
      <w:divBdr>
        <w:top w:val="none" w:sz="0" w:space="0" w:color="auto"/>
        <w:left w:val="none" w:sz="0" w:space="0" w:color="auto"/>
        <w:bottom w:val="none" w:sz="0" w:space="0" w:color="auto"/>
        <w:right w:val="none" w:sz="0" w:space="0" w:color="auto"/>
      </w:divBdr>
    </w:div>
    <w:div w:id="1998073755">
      <w:bodyDiv w:val="1"/>
      <w:marLeft w:val="0"/>
      <w:marRight w:val="0"/>
      <w:marTop w:val="0"/>
      <w:marBottom w:val="0"/>
      <w:divBdr>
        <w:top w:val="none" w:sz="0" w:space="0" w:color="auto"/>
        <w:left w:val="none" w:sz="0" w:space="0" w:color="auto"/>
        <w:bottom w:val="none" w:sz="0" w:space="0" w:color="auto"/>
        <w:right w:val="none" w:sz="0" w:space="0" w:color="auto"/>
      </w:divBdr>
    </w:div>
    <w:div w:id="2031947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99" Type="http://schemas.openxmlformats.org/officeDocument/2006/relationships/hyperlink" Target="https://www.mclibre.org/consultar/htmlcss/css/css-bordes.html" TargetMode="External"/><Relationship Id="rId21" Type="http://schemas.openxmlformats.org/officeDocument/2006/relationships/image" Target="media/image12.png"/><Relationship Id="rId63" Type="http://schemas.openxmlformats.org/officeDocument/2006/relationships/image" Target="media/image40.png"/><Relationship Id="rId159" Type="http://schemas.openxmlformats.org/officeDocument/2006/relationships/hyperlink" Target="https://www.w3.org/TR/css-counter-styles-3/" TargetMode="External"/><Relationship Id="rId324" Type="http://schemas.openxmlformats.org/officeDocument/2006/relationships/hyperlink" Target="https://www.mclibre.org/consultar/htmlcss/css/css-fondos.html" TargetMode="External"/><Relationship Id="rId366" Type="http://schemas.openxmlformats.org/officeDocument/2006/relationships/hyperlink" Target="https://www.mclibre.org/consultar/htmlcss/css/css-tablas.html" TargetMode="External"/><Relationship Id="rId170" Type="http://schemas.openxmlformats.org/officeDocument/2006/relationships/image" Target="media/image104.png"/><Relationship Id="rId226" Type="http://schemas.openxmlformats.org/officeDocument/2006/relationships/image" Target="media/image153.png"/><Relationship Id="rId268" Type="http://schemas.openxmlformats.org/officeDocument/2006/relationships/hyperlink" Target="https://www.mclibre.org/consultar/htmlcss/css/css-fuente.html" TargetMode="External"/><Relationship Id="rId32" Type="http://schemas.openxmlformats.org/officeDocument/2006/relationships/hyperlink" Target="https://www.w3.org/TR/css-2024/" TargetMode="External"/><Relationship Id="rId74" Type="http://schemas.openxmlformats.org/officeDocument/2006/relationships/image" Target="media/image48.png"/><Relationship Id="rId128" Type="http://schemas.openxmlformats.org/officeDocument/2006/relationships/image" Target="media/image78.png"/><Relationship Id="rId335" Type="http://schemas.openxmlformats.org/officeDocument/2006/relationships/hyperlink" Target="https://www.mclibre.org/consultar/htmlcss/css/css-tamano.html" TargetMode="External"/><Relationship Id="rId377" Type="http://schemas.openxmlformats.org/officeDocument/2006/relationships/hyperlink" Target="https://www.mclibre.org/consultar/htmlcss/css/css-columnas.html" TargetMode="External"/><Relationship Id="rId5" Type="http://schemas.openxmlformats.org/officeDocument/2006/relationships/webSettings" Target="webSettings.xml"/><Relationship Id="rId181" Type="http://schemas.openxmlformats.org/officeDocument/2006/relationships/image" Target="media/image114.png"/><Relationship Id="rId237" Type="http://schemas.openxmlformats.org/officeDocument/2006/relationships/image" Target="media/image163.png"/><Relationship Id="rId279" Type="http://schemas.openxmlformats.org/officeDocument/2006/relationships/hyperlink" Target="https://www.mclibre.org/consultar/htmlcss/css/css-bordes.html" TargetMode="External"/><Relationship Id="rId43" Type="http://schemas.openxmlformats.org/officeDocument/2006/relationships/image" Target="media/image30.png"/><Relationship Id="rId139" Type="http://schemas.openxmlformats.org/officeDocument/2006/relationships/hyperlink" Target="https://www.w3.org/TR/css-backgrounds-3/" TargetMode="External"/><Relationship Id="rId290" Type="http://schemas.openxmlformats.org/officeDocument/2006/relationships/hyperlink" Target="https://www.mclibre.org/consultar/htmlcss/css/css-bordes.html" TargetMode="External"/><Relationship Id="rId304" Type="http://schemas.openxmlformats.org/officeDocument/2006/relationships/hyperlink" Target="https://www.mclibre.org/consultar/htmlcss/css/css-bordes-2.html" TargetMode="External"/><Relationship Id="rId346" Type="http://schemas.openxmlformats.org/officeDocument/2006/relationships/hyperlink" Target="https://www.mclibre.org/consultar/htmlcss/css/css-posicionamiento-absoluto.html" TargetMode="External"/><Relationship Id="rId388" Type="http://schemas.openxmlformats.org/officeDocument/2006/relationships/hyperlink" Target="https://www.mclibre.org/consultar/htmlcss/css/css-pseudoclases.html" TargetMode="External"/><Relationship Id="rId85" Type="http://schemas.openxmlformats.org/officeDocument/2006/relationships/image" Target="media/image53.png"/><Relationship Id="rId150" Type="http://schemas.openxmlformats.org/officeDocument/2006/relationships/hyperlink" Target="https://www.mclibre.org/consultar/htmlcss/css/css-listas-3.html" TargetMode="External"/><Relationship Id="rId192" Type="http://schemas.openxmlformats.org/officeDocument/2006/relationships/image" Target="media/image121.png"/><Relationship Id="rId206" Type="http://schemas.openxmlformats.org/officeDocument/2006/relationships/image" Target="media/image134.png"/><Relationship Id="rId248" Type="http://schemas.openxmlformats.org/officeDocument/2006/relationships/hyperlink" Target="https://www.mclibre.org/consultar/htmlcss/css/css-media-queries.html" TargetMode="External"/><Relationship Id="rId12" Type="http://schemas.openxmlformats.org/officeDocument/2006/relationships/image" Target="media/image3.png"/><Relationship Id="rId108" Type="http://schemas.openxmlformats.org/officeDocument/2006/relationships/hyperlink" Target="https://developer.mozilla.org/en-US/docs/Web/CSS/border-image-source" TargetMode="External"/><Relationship Id="rId315" Type="http://schemas.openxmlformats.org/officeDocument/2006/relationships/hyperlink" Target="https://www.mclibre.org/consultar/htmlcss/css/css-margenes.html" TargetMode="External"/><Relationship Id="rId357" Type="http://schemas.openxmlformats.org/officeDocument/2006/relationships/hyperlink" Target="https://www.mclibre.org/consultar/htmlcss/css/css-flexbox.html" TargetMode="External"/><Relationship Id="rId54" Type="http://schemas.openxmlformats.org/officeDocument/2006/relationships/hyperlink" Target="https://developer.mozilla.org/en-US/docs/Web/CSS/@media/width" TargetMode="External"/><Relationship Id="rId96" Type="http://schemas.openxmlformats.org/officeDocument/2006/relationships/image" Target="media/image56.png"/><Relationship Id="rId161" Type="http://schemas.openxmlformats.org/officeDocument/2006/relationships/image" Target="media/image98.png"/><Relationship Id="rId217" Type="http://schemas.openxmlformats.org/officeDocument/2006/relationships/image" Target="media/image145.png"/><Relationship Id="rId399" Type="http://schemas.openxmlformats.org/officeDocument/2006/relationships/footer" Target="footer1.xml"/><Relationship Id="rId259" Type="http://schemas.openxmlformats.org/officeDocument/2006/relationships/hyperlink" Target="https://www.mclibre.org/consultar/htmlcss/css/css-fuente-2.html" TargetMode="External"/><Relationship Id="rId23" Type="http://schemas.openxmlformats.org/officeDocument/2006/relationships/image" Target="media/image14.png"/><Relationship Id="rId119" Type="http://schemas.openxmlformats.org/officeDocument/2006/relationships/hyperlink" Target="https://www.w3.org/TR/2024/REC-css-box-3-20240411/" TargetMode="External"/><Relationship Id="rId270" Type="http://schemas.openxmlformats.org/officeDocument/2006/relationships/hyperlink" Target="https://www.mclibre.org/consultar/htmlcss/css/css-texto.html" TargetMode="External"/><Relationship Id="rId326" Type="http://schemas.openxmlformats.org/officeDocument/2006/relationships/hyperlink" Target="https://www.mclibre.org/consultar/htmlcss/css/css-fondos.html" TargetMode="External"/><Relationship Id="rId65" Type="http://schemas.openxmlformats.org/officeDocument/2006/relationships/image" Target="media/image42.png"/><Relationship Id="rId130" Type="http://schemas.openxmlformats.org/officeDocument/2006/relationships/image" Target="media/image80.png"/><Relationship Id="rId368" Type="http://schemas.openxmlformats.org/officeDocument/2006/relationships/hyperlink" Target="https://www.mclibre.org/consultar/htmlcss/css/css-tablas.html" TargetMode="External"/><Relationship Id="rId172" Type="http://schemas.openxmlformats.org/officeDocument/2006/relationships/image" Target="media/image106.png"/><Relationship Id="rId228" Type="http://schemas.openxmlformats.org/officeDocument/2006/relationships/image" Target="media/image155.png"/><Relationship Id="rId281" Type="http://schemas.openxmlformats.org/officeDocument/2006/relationships/hyperlink" Target="https://www.mclibre.org/consultar/htmlcss/css/css-bordes.html" TargetMode="External"/><Relationship Id="rId337" Type="http://schemas.openxmlformats.org/officeDocument/2006/relationships/hyperlink" Target="https://www.mclibre.org/consultar/htmlcss/css/css-tamano.html" TargetMode="External"/><Relationship Id="rId34" Type="http://schemas.openxmlformats.org/officeDocument/2006/relationships/image" Target="media/image22.png"/><Relationship Id="rId76" Type="http://schemas.openxmlformats.org/officeDocument/2006/relationships/hyperlink" Target="https://www.mclibre.org/consultar/htmlcss/css/css-fuentes-web.html" TargetMode="External"/><Relationship Id="rId141" Type="http://schemas.openxmlformats.org/officeDocument/2006/relationships/image" Target="media/image87.png"/><Relationship Id="rId379" Type="http://schemas.openxmlformats.org/officeDocument/2006/relationships/hyperlink" Target="https://www.mclibre.org/consultar/htmlcss/css/css-interface.html" TargetMode="External"/><Relationship Id="rId7" Type="http://schemas.openxmlformats.org/officeDocument/2006/relationships/endnotes" Target="endnotes.xml"/><Relationship Id="rId183" Type="http://schemas.openxmlformats.org/officeDocument/2006/relationships/hyperlink" Target="https://www.mclibre.org/consultar/htmlcss/css/ejemplos/pos-absoluto/position-absolute-contradictorio-1.html" TargetMode="External"/><Relationship Id="rId239" Type="http://schemas.openxmlformats.org/officeDocument/2006/relationships/image" Target="media/image165.png"/><Relationship Id="rId390" Type="http://schemas.openxmlformats.org/officeDocument/2006/relationships/hyperlink" Target="https://www.mclibre.org/consultar/htmlcss/css/css-pseudoclases.html" TargetMode="External"/><Relationship Id="rId250" Type="http://schemas.openxmlformats.org/officeDocument/2006/relationships/hyperlink" Target="https://www.mclibre.org/consultar/htmlcss/css/css-fuente.html" TargetMode="External"/><Relationship Id="rId292" Type="http://schemas.openxmlformats.org/officeDocument/2006/relationships/hyperlink" Target="https://www.mclibre.org/consultar/htmlcss/css/css-bordes.html" TargetMode="External"/><Relationship Id="rId306" Type="http://schemas.openxmlformats.org/officeDocument/2006/relationships/hyperlink" Target="https://www.mclibre.org/consultar/htmlcss/css/css-bordes-2.html" TargetMode="External"/><Relationship Id="rId45" Type="http://schemas.openxmlformats.org/officeDocument/2006/relationships/image" Target="media/image32.png"/><Relationship Id="rId87" Type="http://schemas.openxmlformats.org/officeDocument/2006/relationships/image" Target="media/image54.png"/><Relationship Id="rId110" Type="http://schemas.openxmlformats.org/officeDocument/2006/relationships/image" Target="media/image67.png"/><Relationship Id="rId348" Type="http://schemas.openxmlformats.org/officeDocument/2006/relationships/hyperlink" Target="https://www.mclibre.org/consultar/htmlcss/css/css-flexbox.html" TargetMode="External"/><Relationship Id="rId152" Type="http://schemas.openxmlformats.org/officeDocument/2006/relationships/image" Target="media/image93.png"/><Relationship Id="rId194" Type="http://schemas.openxmlformats.org/officeDocument/2006/relationships/image" Target="media/image123.png"/><Relationship Id="rId208" Type="http://schemas.openxmlformats.org/officeDocument/2006/relationships/image" Target="media/image136.png"/><Relationship Id="rId261" Type="http://schemas.openxmlformats.org/officeDocument/2006/relationships/hyperlink" Target="https://www.mclibre.org/consultar/htmlcss/css/css-fuente-2.html" TargetMode="External"/><Relationship Id="rId14" Type="http://schemas.openxmlformats.org/officeDocument/2006/relationships/image" Target="media/image5.png"/><Relationship Id="rId56" Type="http://schemas.openxmlformats.org/officeDocument/2006/relationships/image" Target="media/image36.png"/><Relationship Id="rId317" Type="http://schemas.openxmlformats.org/officeDocument/2006/relationships/hyperlink" Target="https://www.mclibre.org/consultar/htmlcss/css/css-margenes.html" TargetMode="External"/><Relationship Id="rId359" Type="http://schemas.openxmlformats.org/officeDocument/2006/relationships/hyperlink" Target="https://www.mclibre.org/consultar/htmlcss/css/css-flexbox.html" TargetMode="External"/><Relationship Id="rId98" Type="http://schemas.openxmlformats.org/officeDocument/2006/relationships/image" Target="media/image58.png"/><Relationship Id="rId121" Type="http://schemas.openxmlformats.org/officeDocument/2006/relationships/hyperlink" Target="https://www.mclibre.org/consultar/htmlcss/css/css-bordes.html" TargetMode="External"/><Relationship Id="rId163" Type="http://schemas.openxmlformats.org/officeDocument/2006/relationships/hyperlink" Target="https://www.w3.org/TR/CSS2/" TargetMode="External"/><Relationship Id="rId219" Type="http://schemas.openxmlformats.org/officeDocument/2006/relationships/image" Target="media/image147.png"/><Relationship Id="rId370" Type="http://schemas.openxmlformats.org/officeDocument/2006/relationships/hyperlink" Target="https://www.mclibre.org/consultar/htmlcss/css/css-columnas.html" TargetMode="External"/><Relationship Id="rId230" Type="http://schemas.openxmlformats.org/officeDocument/2006/relationships/hyperlink" Target="https://code.visualstudio.com/download" TargetMode="External"/><Relationship Id="rId25" Type="http://schemas.openxmlformats.org/officeDocument/2006/relationships/image" Target="media/image16.png"/><Relationship Id="rId67" Type="http://schemas.openxmlformats.org/officeDocument/2006/relationships/image" Target="media/image44.png"/><Relationship Id="rId272" Type="http://schemas.openxmlformats.org/officeDocument/2006/relationships/hyperlink" Target="https://www.mclibre.org/consultar/htmlcss/css/css-texto.html" TargetMode="External"/><Relationship Id="rId328" Type="http://schemas.openxmlformats.org/officeDocument/2006/relationships/hyperlink" Target="https://www.mclibre.org/consultar/htmlcss/css/css-fondos.html" TargetMode="External"/><Relationship Id="rId132" Type="http://schemas.openxmlformats.org/officeDocument/2006/relationships/hyperlink" Target="https://www.mclibre.org/consultar/htmlcss/css/ejemplos/margenes/html-body-margin-padding.html" TargetMode="External"/><Relationship Id="rId174" Type="http://schemas.openxmlformats.org/officeDocument/2006/relationships/image" Target="media/image108.png"/><Relationship Id="rId381" Type="http://schemas.openxmlformats.org/officeDocument/2006/relationships/hyperlink" Target="https://www.mclibre.org/consultar/htmlcss/css/css-interface.html" TargetMode="External"/><Relationship Id="rId241" Type="http://schemas.openxmlformats.org/officeDocument/2006/relationships/image" Target="media/image167.png"/><Relationship Id="rId36" Type="http://schemas.openxmlformats.org/officeDocument/2006/relationships/image" Target="media/image24.png"/><Relationship Id="rId283" Type="http://schemas.openxmlformats.org/officeDocument/2006/relationships/hyperlink" Target="https://www.mclibre.org/consultar/htmlcss/css/css-bordes.html" TargetMode="External"/><Relationship Id="rId339" Type="http://schemas.openxmlformats.org/officeDocument/2006/relationships/hyperlink" Target="https://www.mclibre.org/consultar/htmlcss/css/css-tamano.html" TargetMode="External"/><Relationship Id="rId78" Type="http://schemas.openxmlformats.org/officeDocument/2006/relationships/hyperlink" Target="https://www.mclibre.org/consultar/htmlcss/css/css-texto-vertical-align.html" TargetMode="External"/><Relationship Id="rId101" Type="http://schemas.openxmlformats.org/officeDocument/2006/relationships/image" Target="media/image60.png"/><Relationship Id="rId143" Type="http://schemas.openxmlformats.org/officeDocument/2006/relationships/image" Target="media/image89.png"/><Relationship Id="rId185" Type="http://schemas.openxmlformats.org/officeDocument/2006/relationships/image" Target="media/image115.png"/><Relationship Id="rId350" Type="http://schemas.openxmlformats.org/officeDocument/2006/relationships/hyperlink" Target="https://www.mclibre.org/consultar/htmlcss/css/css-flexbox.html" TargetMode="External"/><Relationship Id="rId9" Type="http://schemas.openxmlformats.org/officeDocument/2006/relationships/image" Target="media/image2.png"/><Relationship Id="rId210" Type="http://schemas.openxmlformats.org/officeDocument/2006/relationships/image" Target="media/image138.png"/><Relationship Id="rId392" Type="http://schemas.openxmlformats.org/officeDocument/2006/relationships/hyperlink" Target="https://www.mclibre.org/consultar/htmlcss/css/css-pseudoclases.html" TargetMode="External"/><Relationship Id="rId252" Type="http://schemas.openxmlformats.org/officeDocument/2006/relationships/hyperlink" Target="https://www.mclibre.org/consultar/htmlcss/css/css-fuente.html" TargetMode="External"/><Relationship Id="rId294" Type="http://schemas.openxmlformats.org/officeDocument/2006/relationships/hyperlink" Target="https://www.mclibre.org/consultar/htmlcss/css/css-bordes.html" TargetMode="External"/><Relationship Id="rId308" Type="http://schemas.openxmlformats.org/officeDocument/2006/relationships/hyperlink" Target="https://www.mclibre.org/consultar/htmlcss/css/css-bordes-2.html" TargetMode="External"/><Relationship Id="rId47" Type="http://schemas.openxmlformats.org/officeDocument/2006/relationships/image" Target="media/image33.png"/><Relationship Id="rId89" Type="http://schemas.openxmlformats.org/officeDocument/2006/relationships/hyperlink" Target="https://www.w3.org/TR/css-backgrounds-3/" TargetMode="External"/><Relationship Id="rId112" Type="http://schemas.openxmlformats.org/officeDocument/2006/relationships/hyperlink" Target="https://www.w3.org/TR/css-backgrounds-3/#border-image-slice" TargetMode="External"/><Relationship Id="rId154" Type="http://schemas.openxmlformats.org/officeDocument/2006/relationships/image" Target="media/image95.png"/><Relationship Id="rId361" Type="http://schemas.openxmlformats.org/officeDocument/2006/relationships/hyperlink" Target="https://www.mclibre.org/consultar/htmlcss/css/css-listas.html" TargetMode="External"/><Relationship Id="rId196" Type="http://schemas.openxmlformats.org/officeDocument/2006/relationships/image" Target="media/image125.png"/><Relationship Id="rId16" Type="http://schemas.openxmlformats.org/officeDocument/2006/relationships/image" Target="media/image7.png"/><Relationship Id="rId221" Type="http://schemas.openxmlformats.org/officeDocument/2006/relationships/image" Target="media/image149.png"/><Relationship Id="rId263" Type="http://schemas.openxmlformats.org/officeDocument/2006/relationships/hyperlink" Target="https://www.mclibre.org/consultar/htmlcss/css/css-fuente-2.html" TargetMode="External"/><Relationship Id="rId319" Type="http://schemas.openxmlformats.org/officeDocument/2006/relationships/hyperlink" Target="https://www.mclibre.org/consultar/htmlcss/css/css-margenes.html" TargetMode="External"/><Relationship Id="rId58" Type="http://schemas.openxmlformats.org/officeDocument/2006/relationships/image" Target="media/image37.png"/><Relationship Id="rId123" Type="http://schemas.openxmlformats.org/officeDocument/2006/relationships/image" Target="media/image74.png"/><Relationship Id="rId330" Type="http://schemas.openxmlformats.org/officeDocument/2006/relationships/hyperlink" Target="https://www.mclibre.org/consultar/htmlcss/css/css-fondos.html" TargetMode="External"/><Relationship Id="rId90" Type="http://schemas.openxmlformats.org/officeDocument/2006/relationships/hyperlink" Target="https://www.w3.org/TR/css-2024/" TargetMode="External"/><Relationship Id="rId165" Type="http://schemas.openxmlformats.org/officeDocument/2006/relationships/hyperlink" Target="https://www.w3.org/TR/css-tables-3/" TargetMode="External"/><Relationship Id="rId186" Type="http://schemas.openxmlformats.org/officeDocument/2006/relationships/image" Target="media/image116.png"/><Relationship Id="rId351" Type="http://schemas.openxmlformats.org/officeDocument/2006/relationships/hyperlink" Target="https://www.mclibre.org/consultar/htmlcss/css/css-flexbox.html" TargetMode="External"/><Relationship Id="rId372" Type="http://schemas.openxmlformats.org/officeDocument/2006/relationships/hyperlink" Target="https://www.mclibre.org/consultar/htmlcss/css/css-columnas.html" TargetMode="External"/><Relationship Id="rId393" Type="http://schemas.openxmlformats.org/officeDocument/2006/relationships/hyperlink" Target="https://www.mclibre.org/consultar/htmlcss/css/css-pseudoclases.html" TargetMode="External"/><Relationship Id="rId211" Type="http://schemas.openxmlformats.org/officeDocument/2006/relationships/image" Target="media/image139.png"/><Relationship Id="rId232" Type="http://schemas.openxmlformats.org/officeDocument/2006/relationships/image" Target="media/image158.png"/><Relationship Id="rId253" Type="http://schemas.openxmlformats.org/officeDocument/2006/relationships/hyperlink" Target="https://www.mclibre.org/consultar/htmlcss/css/css-fuente.html" TargetMode="External"/><Relationship Id="rId274" Type="http://schemas.openxmlformats.org/officeDocument/2006/relationships/hyperlink" Target="https://www.mclibre.org/consultar/htmlcss/css/css-texto-vertical-align.html" TargetMode="External"/><Relationship Id="rId295" Type="http://schemas.openxmlformats.org/officeDocument/2006/relationships/hyperlink" Target="https://www.mclibre.org/consultar/htmlcss/css/css-bordes.html" TargetMode="External"/><Relationship Id="rId309" Type="http://schemas.openxmlformats.org/officeDocument/2006/relationships/hyperlink" Target="https://www.mclibre.org/consultar/htmlcss/css/css-bordes-2.html" TargetMode="External"/><Relationship Id="rId27" Type="http://schemas.openxmlformats.org/officeDocument/2006/relationships/image" Target="media/image18.png"/><Relationship Id="rId48" Type="http://schemas.openxmlformats.org/officeDocument/2006/relationships/hyperlink" Target="https://www.w3.org/TR/REC-CSS1-961217" TargetMode="External"/><Relationship Id="rId69" Type="http://schemas.openxmlformats.org/officeDocument/2006/relationships/image" Target="media/image45.png"/><Relationship Id="rId113" Type="http://schemas.openxmlformats.org/officeDocument/2006/relationships/hyperlink" Target="https://developer.mozilla.org/en-US/docs/Web/CSS/border-image-slice" TargetMode="External"/><Relationship Id="rId134" Type="http://schemas.openxmlformats.org/officeDocument/2006/relationships/image" Target="media/image83.png"/><Relationship Id="rId320" Type="http://schemas.openxmlformats.org/officeDocument/2006/relationships/hyperlink" Target="https://www.mclibre.org/consultar/htmlcss/css/css-margenes.html" TargetMode="External"/><Relationship Id="rId80" Type="http://schemas.openxmlformats.org/officeDocument/2006/relationships/hyperlink" Target="https://www.mclibre.org/consultar/htmlcss/css/css-margenes.html" TargetMode="External"/><Relationship Id="rId155" Type="http://schemas.openxmlformats.org/officeDocument/2006/relationships/image" Target="media/image96.png"/><Relationship Id="rId176" Type="http://schemas.openxmlformats.org/officeDocument/2006/relationships/image" Target="media/image110.png"/><Relationship Id="rId197" Type="http://schemas.openxmlformats.org/officeDocument/2006/relationships/image" Target="media/image126.png"/><Relationship Id="rId341" Type="http://schemas.openxmlformats.org/officeDocument/2006/relationships/hyperlink" Target="https://www.mclibre.org/consultar/htmlcss/css/css-posicionamiento-flotante.html" TargetMode="External"/><Relationship Id="rId362" Type="http://schemas.openxmlformats.org/officeDocument/2006/relationships/hyperlink" Target="https://www.mclibre.org/consultar/htmlcss/css/css-listas.html" TargetMode="External"/><Relationship Id="rId383" Type="http://schemas.openxmlformats.org/officeDocument/2006/relationships/hyperlink" Target="https://www.mclibre.org/consultar/htmlcss/css/css-interface.html" TargetMode="External"/><Relationship Id="rId201" Type="http://schemas.openxmlformats.org/officeDocument/2006/relationships/hyperlink" Target="https://www.w3schools.com/cssref/default.asp" TargetMode="External"/><Relationship Id="rId222" Type="http://schemas.openxmlformats.org/officeDocument/2006/relationships/image" Target="media/image150.png"/><Relationship Id="rId243" Type="http://schemas.openxmlformats.org/officeDocument/2006/relationships/hyperlink" Target="https://www.mclibre.org/consultar/htmlcss/css/css-fuente.html" TargetMode="External"/><Relationship Id="rId264" Type="http://schemas.openxmlformats.org/officeDocument/2006/relationships/hyperlink" Target="https://www.mclibre.org/consultar/htmlcss/css/css-fuente-2.html" TargetMode="External"/><Relationship Id="rId285" Type="http://schemas.openxmlformats.org/officeDocument/2006/relationships/hyperlink" Target="https://www.mclibre.org/consultar/htmlcss/css/css-bordes.html" TargetMode="External"/><Relationship Id="rId17" Type="http://schemas.openxmlformats.org/officeDocument/2006/relationships/image" Target="media/image8.png"/><Relationship Id="rId38" Type="http://schemas.openxmlformats.org/officeDocument/2006/relationships/hyperlink" Target="https://www.mclibre.org/consultar/htmlcss/css/css-cascada.html" TargetMode="External"/><Relationship Id="rId59" Type="http://schemas.openxmlformats.org/officeDocument/2006/relationships/image" Target="media/image38.png"/><Relationship Id="rId103" Type="http://schemas.openxmlformats.org/officeDocument/2006/relationships/image" Target="media/image62.png"/><Relationship Id="rId124" Type="http://schemas.openxmlformats.org/officeDocument/2006/relationships/hyperlink" Target="https://www.mclibre.org/consultar/htmlcss/css/css-bordes.html" TargetMode="External"/><Relationship Id="rId310" Type="http://schemas.openxmlformats.org/officeDocument/2006/relationships/hyperlink" Target="https://www.mclibre.org/consultar/htmlcss/css/css-bordes-2.html" TargetMode="External"/><Relationship Id="rId70" Type="http://schemas.openxmlformats.org/officeDocument/2006/relationships/image" Target="media/image46.png"/><Relationship Id="rId91" Type="http://schemas.openxmlformats.org/officeDocument/2006/relationships/hyperlink" Target="https://www.mclibre.org/consultar/htmlcss/css/css-color.html" TargetMode="External"/><Relationship Id="rId145" Type="http://schemas.openxmlformats.org/officeDocument/2006/relationships/image" Target="media/image91.png"/><Relationship Id="rId166" Type="http://schemas.openxmlformats.org/officeDocument/2006/relationships/image" Target="media/image100.png"/><Relationship Id="rId187" Type="http://schemas.openxmlformats.org/officeDocument/2006/relationships/hyperlink" Target="https://www.mclibre.org/consultar/htmlcss/css/ejemplos/pos-absoluto/position-fixed.html" TargetMode="External"/><Relationship Id="rId331" Type="http://schemas.openxmlformats.org/officeDocument/2006/relationships/hyperlink" Target="https://www.mclibre.org/consultar/htmlcss/css/css-modelo-caja.html" TargetMode="External"/><Relationship Id="rId352" Type="http://schemas.openxmlformats.org/officeDocument/2006/relationships/hyperlink" Target="https://www.mclibre.org/consultar/htmlcss/css/css-flexbox.html" TargetMode="External"/><Relationship Id="rId373" Type="http://schemas.openxmlformats.org/officeDocument/2006/relationships/hyperlink" Target="https://www.mclibre.org/consultar/htmlcss/css/css-columnas.html" TargetMode="External"/><Relationship Id="rId394" Type="http://schemas.openxmlformats.org/officeDocument/2006/relationships/hyperlink" Target="https://www.mclibre.org/consultar/htmlcss/css/css-pseudoclases.html" TargetMode="External"/><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9.png"/><Relationship Id="rId254" Type="http://schemas.openxmlformats.org/officeDocument/2006/relationships/hyperlink" Target="https://www.mclibre.org/consultar/htmlcss/css/css-fuente-2.html" TargetMode="External"/><Relationship Id="rId28" Type="http://schemas.openxmlformats.org/officeDocument/2006/relationships/hyperlink" Target="https://www.w3.org/TR/2018/REC-selectors-3-20181106/" TargetMode="External"/><Relationship Id="rId49" Type="http://schemas.openxmlformats.org/officeDocument/2006/relationships/image" Target="media/image34.png"/><Relationship Id="rId114" Type="http://schemas.openxmlformats.org/officeDocument/2006/relationships/image" Target="media/image68.png"/><Relationship Id="rId275" Type="http://schemas.openxmlformats.org/officeDocument/2006/relationships/hyperlink" Target="https://www.mclibre.org/consultar/htmlcss/css/css-texto.html" TargetMode="External"/><Relationship Id="rId296" Type="http://schemas.openxmlformats.org/officeDocument/2006/relationships/hyperlink" Target="https://www.mclibre.org/consultar/htmlcss/css/css-bordes.html" TargetMode="External"/><Relationship Id="rId300" Type="http://schemas.openxmlformats.org/officeDocument/2006/relationships/hyperlink" Target="https://www.mclibre.org/consultar/htmlcss/css/css-bordes.html" TargetMode="External"/><Relationship Id="rId60" Type="http://schemas.openxmlformats.org/officeDocument/2006/relationships/hyperlink" Target="https://www.w3.org/TR/2018/REC-css-fonts-3-20180920/" TargetMode="External"/><Relationship Id="rId81" Type="http://schemas.openxmlformats.org/officeDocument/2006/relationships/hyperlink" Target="https://www.mclibre.org/consultar/htmlcss/css/css-margenes.html" TargetMode="External"/><Relationship Id="rId135" Type="http://schemas.openxmlformats.org/officeDocument/2006/relationships/hyperlink" Target="https://www.mclibre.org/consultar/htmlcss/css/css-fondos.html" TargetMode="External"/><Relationship Id="rId156" Type="http://schemas.openxmlformats.org/officeDocument/2006/relationships/image" Target="media/image97.png"/><Relationship Id="rId177" Type="http://schemas.openxmlformats.org/officeDocument/2006/relationships/hyperlink" Target="https://www.w3.org/TR/CSS2/" TargetMode="External"/><Relationship Id="rId198" Type="http://schemas.openxmlformats.org/officeDocument/2006/relationships/image" Target="media/image127.png"/><Relationship Id="rId321" Type="http://schemas.openxmlformats.org/officeDocument/2006/relationships/hyperlink" Target="https://www.mclibre.org/consultar/htmlcss/css/css-fondos.html" TargetMode="External"/><Relationship Id="rId342" Type="http://schemas.openxmlformats.org/officeDocument/2006/relationships/hyperlink" Target="https://www.mclibre.org/consultar/htmlcss/css/css-posicionamiento-absoluto.html" TargetMode="External"/><Relationship Id="rId363" Type="http://schemas.openxmlformats.org/officeDocument/2006/relationships/hyperlink" Target="https://www.mclibre.org/consultar/htmlcss/css/css-listas.html" TargetMode="External"/><Relationship Id="rId384" Type="http://schemas.openxmlformats.org/officeDocument/2006/relationships/hyperlink" Target="https://www.mclibre.org/consultar/htmlcss/css/css-interface.html" TargetMode="External"/><Relationship Id="rId202" Type="http://schemas.openxmlformats.org/officeDocument/2006/relationships/image" Target="media/image130.png"/><Relationship Id="rId223" Type="http://schemas.openxmlformats.org/officeDocument/2006/relationships/image" Target="media/image151.png"/><Relationship Id="rId244" Type="http://schemas.openxmlformats.org/officeDocument/2006/relationships/hyperlink" Target="https://www.mclibre.org/consultar/htmlcss/css/css-fuente.html" TargetMode="External"/><Relationship Id="rId18" Type="http://schemas.openxmlformats.org/officeDocument/2006/relationships/image" Target="media/image9.png"/><Relationship Id="rId39" Type="http://schemas.openxmlformats.org/officeDocument/2006/relationships/image" Target="media/image26.png"/><Relationship Id="rId265" Type="http://schemas.openxmlformats.org/officeDocument/2006/relationships/hyperlink" Target="https://www.mclibre.org/consultar/htmlcss/css/css-color.html" TargetMode="External"/><Relationship Id="rId286" Type="http://schemas.openxmlformats.org/officeDocument/2006/relationships/hyperlink" Target="https://www.mclibre.org/consultar/htmlcss/css/css-bordes.html" TargetMode="External"/><Relationship Id="rId50" Type="http://schemas.openxmlformats.org/officeDocument/2006/relationships/hyperlink" Target="https://www.mclibre.org/consultar/htmlcss/index.html" TargetMode="External"/><Relationship Id="rId104" Type="http://schemas.openxmlformats.org/officeDocument/2006/relationships/image" Target="media/image63.png"/><Relationship Id="rId125" Type="http://schemas.openxmlformats.org/officeDocument/2006/relationships/image" Target="media/image75.png"/><Relationship Id="rId146" Type="http://schemas.openxmlformats.org/officeDocument/2006/relationships/hyperlink" Target="https://www.w3.org/TR/2011/REC-CSS2-20110607/" TargetMode="External"/><Relationship Id="rId167" Type="http://schemas.openxmlformats.org/officeDocument/2006/relationships/image" Target="media/image101.png"/><Relationship Id="rId188" Type="http://schemas.openxmlformats.org/officeDocument/2006/relationships/image" Target="media/image117.png"/><Relationship Id="rId311" Type="http://schemas.openxmlformats.org/officeDocument/2006/relationships/hyperlink" Target="https://www.mclibre.org/consultar/htmlcss/css/css-margenes.html" TargetMode="External"/><Relationship Id="rId332" Type="http://schemas.openxmlformats.org/officeDocument/2006/relationships/hyperlink" Target="https://www.mclibre.org/consultar/htmlcss/css/css-modelo-caja.html" TargetMode="External"/><Relationship Id="rId353" Type="http://schemas.openxmlformats.org/officeDocument/2006/relationships/hyperlink" Target="https://www.mclibre.org/consultar/htmlcss/css/css-flexbox.html" TargetMode="External"/><Relationship Id="rId374" Type="http://schemas.openxmlformats.org/officeDocument/2006/relationships/hyperlink" Target="https://www.mclibre.org/consultar/htmlcss/css/css-columnas.html" TargetMode="External"/><Relationship Id="rId395" Type="http://schemas.openxmlformats.org/officeDocument/2006/relationships/hyperlink" Target="https://www.mclibre.org/consultar/htmlcss/css/css-pseudoclases.html" TargetMode="External"/><Relationship Id="rId71" Type="http://schemas.openxmlformats.org/officeDocument/2006/relationships/image" Target="media/image47.png"/><Relationship Id="rId92" Type="http://schemas.openxmlformats.org/officeDocument/2006/relationships/hyperlink" Target="https://www.mclibre.org/consultar/htmlcss/css/css-distancia.html" TargetMode="External"/><Relationship Id="rId213" Type="http://schemas.openxmlformats.org/officeDocument/2006/relationships/image" Target="media/image141.png"/><Relationship Id="rId234"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s://www.mclibre.org/consultar/htmlcss/css/css-fuente-2.html" TargetMode="External"/><Relationship Id="rId276" Type="http://schemas.openxmlformats.org/officeDocument/2006/relationships/hyperlink" Target="https://www.mclibre.org/consultar/htmlcss/css/css-texto.html" TargetMode="External"/><Relationship Id="rId297" Type="http://schemas.openxmlformats.org/officeDocument/2006/relationships/hyperlink" Target="https://www.mclibre.org/consultar/htmlcss/css/css-bordes.html" TargetMode="External"/><Relationship Id="rId40" Type="http://schemas.openxmlformats.org/officeDocument/2006/relationships/image" Target="media/image27.png"/><Relationship Id="rId115" Type="http://schemas.openxmlformats.org/officeDocument/2006/relationships/image" Target="media/image69.png"/><Relationship Id="rId136" Type="http://schemas.openxmlformats.org/officeDocument/2006/relationships/image" Target="media/image84.png"/><Relationship Id="rId157" Type="http://schemas.openxmlformats.org/officeDocument/2006/relationships/hyperlink" Target="https://www.w3.org/TR/CSS2/" TargetMode="External"/><Relationship Id="rId178" Type="http://schemas.openxmlformats.org/officeDocument/2006/relationships/image" Target="media/image111.png"/><Relationship Id="rId301" Type="http://schemas.openxmlformats.org/officeDocument/2006/relationships/hyperlink" Target="https://www.mclibre.org/consultar/htmlcss/css/css-bordes.html" TargetMode="External"/><Relationship Id="rId322" Type="http://schemas.openxmlformats.org/officeDocument/2006/relationships/hyperlink" Target="https://www.mclibre.org/consultar/htmlcss/css/css-fondos.html" TargetMode="External"/><Relationship Id="rId343" Type="http://schemas.openxmlformats.org/officeDocument/2006/relationships/hyperlink" Target="https://www.mclibre.org/consultar/htmlcss/css/css-posicionamiento-absoluto.html" TargetMode="External"/><Relationship Id="rId364" Type="http://schemas.openxmlformats.org/officeDocument/2006/relationships/hyperlink" Target="https://www.mclibre.org/consultar/htmlcss/css/css-listas.html" TargetMode="External"/><Relationship Id="rId61" Type="http://schemas.openxmlformats.org/officeDocument/2006/relationships/image" Target="media/image39.png"/><Relationship Id="rId82" Type="http://schemas.openxmlformats.org/officeDocument/2006/relationships/image" Target="media/image51.png"/><Relationship Id="rId199" Type="http://schemas.openxmlformats.org/officeDocument/2006/relationships/image" Target="media/image128.png"/><Relationship Id="rId203" Type="http://schemas.openxmlformats.org/officeDocument/2006/relationships/image" Target="media/image131.png"/><Relationship Id="rId385" Type="http://schemas.openxmlformats.org/officeDocument/2006/relationships/hyperlink" Target="https://www.mclibre.org/consultar/htmlcss/css/css-pseudoclases.html" TargetMode="External"/><Relationship Id="rId19" Type="http://schemas.openxmlformats.org/officeDocument/2006/relationships/image" Target="media/image10.png"/><Relationship Id="rId224" Type="http://schemas.openxmlformats.org/officeDocument/2006/relationships/hyperlink" Target="https://fonts.google.com/icons" TargetMode="External"/><Relationship Id="rId245" Type="http://schemas.openxmlformats.org/officeDocument/2006/relationships/hyperlink" Target="https://www.mclibre.org/consultar/htmlcss/css/css-fondos.html" TargetMode="External"/><Relationship Id="rId266" Type="http://schemas.openxmlformats.org/officeDocument/2006/relationships/hyperlink" Target="https://www.mclibre.org/consultar/htmlcss/css/css-color.html" TargetMode="External"/><Relationship Id="rId287" Type="http://schemas.openxmlformats.org/officeDocument/2006/relationships/hyperlink" Target="https://www.mclibre.org/consultar/htmlcss/css/css-bordes.html" TargetMode="External"/><Relationship Id="rId30" Type="http://schemas.openxmlformats.org/officeDocument/2006/relationships/image" Target="media/image20.png"/><Relationship Id="rId105" Type="http://schemas.openxmlformats.org/officeDocument/2006/relationships/image" Target="media/image64.png"/><Relationship Id="rId126" Type="http://schemas.openxmlformats.org/officeDocument/2006/relationships/image" Target="media/image76.png"/><Relationship Id="rId147" Type="http://schemas.openxmlformats.org/officeDocument/2006/relationships/hyperlink" Target="https://www.w3.org/TR/css-backgrounds-3/" TargetMode="External"/><Relationship Id="rId168" Type="http://schemas.openxmlformats.org/officeDocument/2006/relationships/image" Target="media/image102.png"/><Relationship Id="rId312" Type="http://schemas.openxmlformats.org/officeDocument/2006/relationships/hyperlink" Target="https://www.mclibre.org/consultar/htmlcss/css/css-margenes.html" TargetMode="External"/><Relationship Id="rId333" Type="http://schemas.openxmlformats.org/officeDocument/2006/relationships/hyperlink" Target="https://www.mclibre.org/consultar/htmlcss/css/css-tamano.html" TargetMode="External"/><Relationship Id="rId354" Type="http://schemas.openxmlformats.org/officeDocument/2006/relationships/hyperlink" Target="https://www.mclibre.org/consultar/htmlcss/css/css-flexbox.html" TargetMode="External"/><Relationship Id="rId51" Type="http://schemas.openxmlformats.org/officeDocument/2006/relationships/hyperlink" Target="https://www.mclibre.org/consultar/htmlcss/css/css-media-queries.html" TargetMode="External"/><Relationship Id="rId72" Type="http://schemas.openxmlformats.org/officeDocument/2006/relationships/hyperlink" Target="https://www.w3.org/TR/css-multicol-1/" TargetMode="External"/><Relationship Id="rId93" Type="http://schemas.openxmlformats.org/officeDocument/2006/relationships/image" Target="media/image55.png"/><Relationship Id="rId189" Type="http://schemas.openxmlformats.org/officeDocument/2006/relationships/image" Target="media/image118.png"/><Relationship Id="rId375" Type="http://schemas.openxmlformats.org/officeDocument/2006/relationships/hyperlink" Target="https://www.mclibre.org/consultar/htmlcss/css/css-columnas.html" TargetMode="External"/><Relationship Id="rId396" Type="http://schemas.openxmlformats.org/officeDocument/2006/relationships/hyperlink" Target="https://www.mclibre.org/consultar/htmlcss/css/css-pseudoclases.html" TargetMode="External"/><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61.png"/><Relationship Id="rId256" Type="http://schemas.openxmlformats.org/officeDocument/2006/relationships/hyperlink" Target="https://www.mclibre.org/consultar/htmlcss/css/css-fuente-2.html" TargetMode="External"/><Relationship Id="rId277" Type="http://schemas.openxmlformats.org/officeDocument/2006/relationships/hyperlink" Target="https://www.mclibre.org/consultar/htmlcss/css/css-modos-escritura.html" TargetMode="External"/><Relationship Id="rId298" Type="http://schemas.openxmlformats.org/officeDocument/2006/relationships/hyperlink" Target="https://www.mclibre.org/consultar/htmlcss/css/css-bordes.html" TargetMode="External"/><Relationship Id="rId400" Type="http://schemas.openxmlformats.org/officeDocument/2006/relationships/fontTable" Target="fontTable.xml"/><Relationship Id="rId116" Type="http://schemas.openxmlformats.org/officeDocument/2006/relationships/image" Target="media/image70.png"/><Relationship Id="rId137" Type="http://schemas.openxmlformats.org/officeDocument/2006/relationships/image" Target="media/image85.png"/><Relationship Id="rId158" Type="http://schemas.openxmlformats.org/officeDocument/2006/relationships/hyperlink" Target="https://www.mclibre.org/consultar/htmlcss/css/css-listas-3.html" TargetMode="External"/><Relationship Id="rId302" Type="http://schemas.openxmlformats.org/officeDocument/2006/relationships/hyperlink" Target="https://www.mclibre.org/consultar/htmlcss/css/css-bordes.html" TargetMode="External"/><Relationship Id="rId323" Type="http://schemas.openxmlformats.org/officeDocument/2006/relationships/hyperlink" Target="https://www.mclibre.org/consultar/htmlcss/css/css-fondos.html" TargetMode="External"/><Relationship Id="rId344" Type="http://schemas.openxmlformats.org/officeDocument/2006/relationships/hyperlink" Target="https://www.mclibre.org/consultar/htmlcss/css/css-posicionamiento-absoluto.html" TargetMode="External"/><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hyperlink" Target="https://fonts.google.com/" TargetMode="External"/><Relationship Id="rId83" Type="http://schemas.openxmlformats.org/officeDocument/2006/relationships/image" Target="media/image52.png"/><Relationship Id="rId179" Type="http://schemas.openxmlformats.org/officeDocument/2006/relationships/image" Target="media/image112.png"/><Relationship Id="rId365" Type="http://schemas.openxmlformats.org/officeDocument/2006/relationships/hyperlink" Target="https://www.mclibre.org/consultar/htmlcss/css/css-tablas.html" TargetMode="External"/><Relationship Id="rId386" Type="http://schemas.openxmlformats.org/officeDocument/2006/relationships/hyperlink" Target="https://www.mclibre.org/consultar/htmlcss/css/css-pseudoclases.html" TargetMode="External"/><Relationship Id="rId190" Type="http://schemas.openxmlformats.org/officeDocument/2006/relationships/image" Target="media/image119.png"/><Relationship Id="rId204" Type="http://schemas.openxmlformats.org/officeDocument/2006/relationships/image" Target="media/image132.png"/><Relationship Id="rId225" Type="http://schemas.openxmlformats.org/officeDocument/2006/relationships/image" Target="media/image152.png"/><Relationship Id="rId246" Type="http://schemas.openxmlformats.org/officeDocument/2006/relationships/hyperlink" Target="https://www.mclibre.org/consultar/htmlcss/css/css-fuentes-web.html" TargetMode="External"/><Relationship Id="rId267" Type="http://schemas.openxmlformats.org/officeDocument/2006/relationships/hyperlink" Target="https://www.mclibre.org/consultar/htmlcss/css/css-texto.html" TargetMode="External"/><Relationship Id="rId288" Type="http://schemas.openxmlformats.org/officeDocument/2006/relationships/hyperlink" Target="https://www.mclibre.org/consultar/htmlcss/css/css-bordes.html" TargetMode="External"/><Relationship Id="rId106" Type="http://schemas.openxmlformats.org/officeDocument/2006/relationships/image" Target="media/image65.png"/><Relationship Id="rId127" Type="http://schemas.openxmlformats.org/officeDocument/2006/relationships/image" Target="media/image77.png"/><Relationship Id="rId313" Type="http://schemas.openxmlformats.org/officeDocument/2006/relationships/hyperlink" Target="https://www.mclibre.org/consultar/htmlcss/css/css-margenes.html" TargetMode="External"/><Relationship Id="rId10" Type="http://schemas.openxmlformats.org/officeDocument/2006/relationships/hyperlink" Target="https://www.youtube.com/watch?v=XqFR2lqBYPs" TargetMode="External"/><Relationship Id="rId31" Type="http://schemas.openxmlformats.org/officeDocument/2006/relationships/hyperlink" Target="https://www.w3.org/TR/css-cascade-4/" TargetMode="External"/><Relationship Id="rId52" Type="http://schemas.openxmlformats.org/officeDocument/2006/relationships/hyperlink" Target="https://www.w3.org/TR/CSS2/media.html#q7.0" TargetMode="External"/><Relationship Id="rId73" Type="http://schemas.openxmlformats.org/officeDocument/2006/relationships/hyperlink" Target="https://www.w3.org/TR/css-2024/" TargetMode="External"/><Relationship Id="rId94" Type="http://schemas.openxmlformats.org/officeDocument/2006/relationships/hyperlink" Target="https://www.w3.org/TR/css-backgrounds-3/#border-shorthands" TargetMode="External"/><Relationship Id="rId148" Type="http://schemas.openxmlformats.org/officeDocument/2006/relationships/image" Target="media/image92.png"/><Relationship Id="rId169" Type="http://schemas.openxmlformats.org/officeDocument/2006/relationships/image" Target="media/image103.png"/><Relationship Id="rId334" Type="http://schemas.openxmlformats.org/officeDocument/2006/relationships/hyperlink" Target="https://www.mclibre.org/consultar/htmlcss/css/css-tamano.html" TargetMode="External"/><Relationship Id="rId355" Type="http://schemas.openxmlformats.org/officeDocument/2006/relationships/hyperlink" Target="https://www.mclibre.org/consultar/htmlcss/css/css-flexbox.html" TargetMode="External"/><Relationship Id="rId376" Type="http://schemas.openxmlformats.org/officeDocument/2006/relationships/hyperlink" Target="https://www.mclibre.org/consultar/htmlcss/css/css-columnas.html" TargetMode="External"/><Relationship Id="rId397" Type="http://schemas.openxmlformats.org/officeDocument/2006/relationships/hyperlink" Target="https://www.mclibre.org/consultar/htmlcss/css/css-pseudoclases.html" TargetMode="External"/><Relationship Id="rId4" Type="http://schemas.openxmlformats.org/officeDocument/2006/relationships/settings" Target="settings.xml"/><Relationship Id="rId180" Type="http://schemas.openxmlformats.org/officeDocument/2006/relationships/image" Target="media/image113.png"/><Relationship Id="rId215" Type="http://schemas.openxmlformats.org/officeDocument/2006/relationships/image" Target="media/image143.png"/><Relationship Id="rId236" Type="http://schemas.openxmlformats.org/officeDocument/2006/relationships/image" Target="media/image162.png"/><Relationship Id="rId257" Type="http://schemas.openxmlformats.org/officeDocument/2006/relationships/hyperlink" Target="https://www.mclibre.org/consultar/htmlcss/css/css-fuente-2.html" TargetMode="External"/><Relationship Id="rId278" Type="http://schemas.openxmlformats.org/officeDocument/2006/relationships/hyperlink" Target="https://www.mclibre.org/consultar/htmlcss/css/css-modos-escritura.html" TargetMode="External"/><Relationship Id="rId401" Type="http://schemas.openxmlformats.org/officeDocument/2006/relationships/theme" Target="theme/theme1.xml"/><Relationship Id="rId303" Type="http://schemas.openxmlformats.org/officeDocument/2006/relationships/hyperlink" Target="https://www.mclibre.org/consultar/htmlcss/css/css-bordes.html" TargetMode="External"/><Relationship Id="rId42" Type="http://schemas.openxmlformats.org/officeDocument/2006/relationships/image" Target="media/image29.png"/><Relationship Id="rId84" Type="http://schemas.openxmlformats.org/officeDocument/2006/relationships/hyperlink" Target="https://www.w3.org/TR/2018/REC-css-ui-3-20180621/" TargetMode="External"/><Relationship Id="rId138" Type="http://schemas.openxmlformats.org/officeDocument/2006/relationships/image" Target="media/image86.png"/><Relationship Id="rId345" Type="http://schemas.openxmlformats.org/officeDocument/2006/relationships/hyperlink" Target="https://www.mclibre.org/consultar/htmlcss/css/css-posicionamiento-absoluto.html" TargetMode="External"/><Relationship Id="rId387" Type="http://schemas.openxmlformats.org/officeDocument/2006/relationships/hyperlink" Target="https://www.mclibre.org/consultar/htmlcss/css/css-pseudoclases.html" TargetMode="External"/><Relationship Id="rId191" Type="http://schemas.openxmlformats.org/officeDocument/2006/relationships/image" Target="media/image120.png"/><Relationship Id="rId205" Type="http://schemas.openxmlformats.org/officeDocument/2006/relationships/image" Target="media/image133.png"/><Relationship Id="rId247" Type="http://schemas.openxmlformats.org/officeDocument/2006/relationships/hyperlink" Target="https://www.mclibre.org/consultar/htmlcss/css/css-fuentes-web.html" TargetMode="External"/><Relationship Id="rId107" Type="http://schemas.openxmlformats.org/officeDocument/2006/relationships/hyperlink" Target="https://www.w3.org/TR/css-backgrounds-3/#border-image-source" TargetMode="External"/><Relationship Id="rId289" Type="http://schemas.openxmlformats.org/officeDocument/2006/relationships/hyperlink" Target="https://www.mclibre.org/consultar/htmlcss/css/css-bordes.html" TargetMode="External"/><Relationship Id="rId11" Type="http://schemas.openxmlformats.org/officeDocument/2006/relationships/hyperlink" Target="https://www.youtube.com/watch?v=ELSm-G201Ls" TargetMode="External"/><Relationship Id="rId53" Type="http://schemas.openxmlformats.org/officeDocument/2006/relationships/hyperlink" Target="https://developer.mozilla.org/en-US/docs/Web/HTML/Element/link#attr-media" TargetMode="External"/><Relationship Id="rId149" Type="http://schemas.openxmlformats.org/officeDocument/2006/relationships/hyperlink" Target="https://www.w3.org/TR/2011/REC-CSS2-20110607/" TargetMode="External"/><Relationship Id="rId314" Type="http://schemas.openxmlformats.org/officeDocument/2006/relationships/hyperlink" Target="https://www.mclibre.org/consultar/htmlcss/css/css-margenes.html" TargetMode="External"/><Relationship Id="rId356" Type="http://schemas.openxmlformats.org/officeDocument/2006/relationships/hyperlink" Target="https://www.mclibre.org/consultar/htmlcss/css/css-flexbox.html" TargetMode="External"/><Relationship Id="rId398" Type="http://schemas.openxmlformats.org/officeDocument/2006/relationships/hyperlink" Target="https://www.mclibre.org/consultar/htmlcss/css/css-pseudoclases.html" TargetMode="External"/><Relationship Id="rId95" Type="http://schemas.openxmlformats.org/officeDocument/2006/relationships/hyperlink" Target="https://developer.mozilla.org/en-US/docs/Web/CSS/border-left" TargetMode="External"/><Relationship Id="rId160" Type="http://schemas.openxmlformats.org/officeDocument/2006/relationships/hyperlink" Target="https://www.w3.org/TR/css-2024/" TargetMode="External"/><Relationship Id="rId216" Type="http://schemas.openxmlformats.org/officeDocument/2006/relationships/image" Target="media/image144.png"/><Relationship Id="rId258" Type="http://schemas.openxmlformats.org/officeDocument/2006/relationships/hyperlink" Target="https://www.mclibre.org/consultar/htmlcss/css/css-fuente-2.html" TargetMode="External"/><Relationship Id="rId22" Type="http://schemas.openxmlformats.org/officeDocument/2006/relationships/image" Target="media/image13.png"/><Relationship Id="rId64" Type="http://schemas.openxmlformats.org/officeDocument/2006/relationships/image" Target="media/image41.png"/><Relationship Id="rId118" Type="http://schemas.openxmlformats.org/officeDocument/2006/relationships/image" Target="media/image72.png"/><Relationship Id="rId325" Type="http://schemas.openxmlformats.org/officeDocument/2006/relationships/hyperlink" Target="https://www.mclibre.org/consultar/htmlcss/css/css-fondos.html" TargetMode="External"/><Relationship Id="rId367" Type="http://schemas.openxmlformats.org/officeDocument/2006/relationships/hyperlink" Target="https://www.mclibre.org/consultar/htmlcss/css/css-tablas.html" TargetMode="External"/><Relationship Id="rId171" Type="http://schemas.openxmlformats.org/officeDocument/2006/relationships/image" Target="media/image105.png"/><Relationship Id="rId227" Type="http://schemas.openxmlformats.org/officeDocument/2006/relationships/image" Target="media/image154.png"/><Relationship Id="rId269" Type="http://schemas.openxmlformats.org/officeDocument/2006/relationships/hyperlink" Target="https://www.mclibre.org/consultar/htmlcss/css/css-texto.html" TargetMode="External"/><Relationship Id="rId33" Type="http://schemas.openxmlformats.org/officeDocument/2006/relationships/image" Target="media/image21.png"/><Relationship Id="rId129" Type="http://schemas.openxmlformats.org/officeDocument/2006/relationships/image" Target="media/image79.png"/><Relationship Id="rId280" Type="http://schemas.openxmlformats.org/officeDocument/2006/relationships/hyperlink" Target="https://www.mclibre.org/consultar/htmlcss/css/css-bordes.html" TargetMode="External"/><Relationship Id="rId336" Type="http://schemas.openxmlformats.org/officeDocument/2006/relationships/hyperlink" Target="https://www.mclibre.org/consultar/htmlcss/css/css-tamano.html" TargetMode="External"/><Relationship Id="rId75" Type="http://schemas.openxmlformats.org/officeDocument/2006/relationships/image" Target="media/image49.png"/><Relationship Id="rId140" Type="http://schemas.openxmlformats.org/officeDocument/2006/relationships/hyperlink" Target="https://www.w3.org/TR/css-2024/" TargetMode="External"/><Relationship Id="rId182" Type="http://schemas.openxmlformats.org/officeDocument/2006/relationships/hyperlink" Target="https://www.mclibre.org/consultar/htmlcss/css/ejemplos/pos-absoluto/position-absolute.html" TargetMode="External"/><Relationship Id="rId378" Type="http://schemas.openxmlformats.org/officeDocument/2006/relationships/hyperlink" Target="https://www.mclibre.org/consultar/htmlcss/css/css-columnas.html" TargetMode="External"/><Relationship Id="rId6" Type="http://schemas.openxmlformats.org/officeDocument/2006/relationships/footnotes" Target="footnotes.xml"/><Relationship Id="rId238" Type="http://schemas.openxmlformats.org/officeDocument/2006/relationships/image" Target="media/image164.png"/><Relationship Id="rId291" Type="http://schemas.openxmlformats.org/officeDocument/2006/relationships/hyperlink" Target="https://www.mclibre.org/consultar/htmlcss/css/css-bordes.html" TargetMode="External"/><Relationship Id="rId305" Type="http://schemas.openxmlformats.org/officeDocument/2006/relationships/hyperlink" Target="https://www.mclibre.org/consultar/htmlcss/css/css-bordes-2.html" TargetMode="External"/><Relationship Id="rId347" Type="http://schemas.openxmlformats.org/officeDocument/2006/relationships/hyperlink" Target="https://www.mclibre.org/consultar/htmlcss/css/css-posicionamiento-absoluto.html" TargetMode="External"/><Relationship Id="rId44" Type="http://schemas.openxmlformats.org/officeDocument/2006/relationships/image" Target="media/image31.png"/><Relationship Id="rId86" Type="http://schemas.openxmlformats.org/officeDocument/2006/relationships/hyperlink" Target="https://www.w3.org/TR/2018/REC-css-ui-3-20180621/" TargetMode="External"/><Relationship Id="rId151" Type="http://schemas.openxmlformats.org/officeDocument/2006/relationships/hyperlink" Target="https://www.w3.org/TR/css-counter-styles-3/" TargetMode="External"/><Relationship Id="rId389" Type="http://schemas.openxmlformats.org/officeDocument/2006/relationships/hyperlink" Target="https://www.mclibre.org/consultar/htmlcss/css/css-pseudoclases.html" TargetMode="External"/><Relationship Id="rId193" Type="http://schemas.openxmlformats.org/officeDocument/2006/relationships/image" Target="media/image122.png"/><Relationship Id="rId207" Type="http://schemas.openxmlformats.org/officeDocument/2006/relationships/image" Target="media/image135.png"/><Relationship Id="rId249" Type="http://schemas.openxmlformats.org/officeDocument/2006/relationships/hyperlink" Target="https://www.mclibre.org/consultar/htmlcss/css/css-fuente.html" TargetMode="External"/><Relationship Id="rId13" Type="http://schemas.openxmlformats.org/officeDocument/2006/relationships/image" Target="media/image4.png"/><Relationship Id="rId109" Type="http://schemas.openxmlformats.org/officeDocument/2006/relationships/image" Target="media/image66.png"/><Relationship Id="rId260" Type="http://schemas.openxmlformats.org/officeDocument/2006/relationships/hyperlink" Target="https://www.mclibre.org/consultar/htmlcss/css/css-fuente-2.html" TargetMode="External"/><Relationship Id="rId316" Type="http://schemas.openxmlformats.org/officeDocument/2006/relationships/hyperlink" Target="https://www.mclibre.org/consultar/htmlcss/css/css-margenes.html" TargetMode="External"/><Relationship Id="rId55" Type="http://schemas.openxmlformats.org/officeDocument/2006/relationships/image" Target="media/image35.png"/><Relationship Id="rId97" Type="http://schemas.openxmlformats.org/officeDocument/2006/relationships/image" Target="media/image57.png"/><Relationship Id="rId120" Type="http://schemas.openxmlformats.org/officeDocument/2006/relationships/hyperlink" Target="https://www.mclibre.org/consultar/htmlcss/css/css-modelo-caja.html" TargetMode="External"/><Relationship Id="rId358" Type="http://schemas.openxmlformats.org/officeDocument/2006/relationships/hyperlink" Target="https://www.mclibre.org/consultar/htmlcss/css/css-flexbox.html" TargetMode="External"/><Relationship Id="rId162" Type="http://schemas.openxmlformats.org/officeDocument/2006/relationships/image" Target="media/image99.png"/><Relationship Id="rId218" Type="http://schemas.openxmlformats.org/officeDocument/2006/relationships/image" Target="media/image146.png"/><Relationship Id="rId271" Type="http://schemas.openxmlformats.org/officeDocument/2006/relationships/hyperlink" Target="https://www.mclibre.org/consultar/htmlcss/css/css-texto.html" TargetMode="External"/><Relationship Id="rId24" Type="http://schemas.openxmlformats.org/officeDocument/2006/relationships/image" Target="media/image15.png"/><Relationship Id="rId66" Type="http://schemas.openxmlformats.org/officeDocument/2006/relationships/image" Target="media/image43.png"/><Relationship Id="rId131" Type="http://schemas.openxmlformats.org/officeDocument/2006/relationships/image" Target="media/image81.png"/><Relationship Id="rId327" Type="http://schemas.openxmlformats.org/officeDocument/2006/relationships/hyperlink" Target="https://www.mclibre.org/consultar/htmlcss/css/css-fondos.html" TargetMode="External"/><Relationship Id="rId369" Type="http://schemas.openxmlformats.org/officeDocument/2006/relationships/hyperlink" Target="https://www.mclibre.org/consultar/htmlcss/css/css-tablas.html" TargetMode="External"/><Relationship Id="rId173" Type="http://schemas.openxmlformats.org/officeDocument/2006/relationships/image" Target="media/image107.png"/><Relationship Id="rId229" Type="http://schemas.openxmlformats.org/officeDocument/2006/relationships/image" Target="media/image156.png"/><Relationship Id="rId380" Type="http://schemas.openxmlformats.org/officeDocument/2006/relationships/hyperlink" Target="https://www.mclibre.org/consultar/htmlcss/css/css-interface.html" TargetMode="External"/><Relationship Id="rId240" Type="http://schemas.openxmlformats.org/officeDocument/2006/relationships/image" Target="media/image166.png"/><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image" Target="media/image59.png"/><Relationship Id="rId282" Type="http://schemas.openxmlformats.org/officeDocument/2006/relationships/hyperlink" Target="https://www.mclibre.org/consultar/htmlcss/css/css-bordes.html" TargetMode="External"/><Relationship Id="rId338" Type="http://schemas.openxmlformats.org/officeDocument/2006/relationships/hyperlink" Target="https://www.mclibre.org/consultar/htmlcss/css/css-tamano.html" TargetMode="External"/><Relationship Id="rId8" Type="http://schemas.openxmlformats.org/officeDocument/2006/relationships/image" Target="media/image1.png"/><Relationship Id="rId142" Type="http://schemas.openxmlformats.org/officeDocument/2006/relationships/image" Target="media/image88.png"/><Relationship Id="rId184" Type="http://schemas.openxmlformats.org/officeDocument/2006/relationships/hyperlink" Target="https://www.mclibre.org/consultar/htmlcss/css/ejemplos/pos-absoluto/position-absolute-contradictorio-2.html" TargetMode="External"/><Relationship Id="rId391" Type="http://schemas.openxmlformats.org/officeDocument/2006/relationships/hyperlink" Target="https://www.mclibre.org/consultar/htmlcss/css/css-pseudoclases.html" TargetMode="External"/><Relationship Id="rId251" Type="http://schemas.openxmlformats.org/officeDocument/2006/relationships/hyperlink" Target="https://www.mclibre.org/consultar/htmlcss/css/css-fuente.html" TargetMode="External"/><Relationship Id="rId46" Type="http://schemas.openxmlformats.org/officeDocument/2006/relationships/hyperlink" Target="https://www.mclibre.org/consultar/htmlcss/css/css-color.html" TargetMode="External"/><Relationship Id="rId293" Type="http://schemas.openxmlformats.org/officeDocument/2006/relationships/hyperlink" Target="https://www.mclibre.org/consultar/htmlcss/css/css-bordes.html" TargetMode="External"/><Relationship Id="rId307" Type="http://schemas.openxmlformats.org/officeDocument/2006/relationships/hyperlink" Target="https://www.mclibre.org/consultar/htmlcss/css/css-bordes-2.html" TargetMode="External"/><Relationship Id="rId349" Type="http://schemas.openxmlformats.org/officeDocument/2006/relationships/hyperlink" Target="https://www.mclibre.org/consultar/htmlcss/css/css-flexbox.html" TargetMode="External"/><Relationship Id="rId88" Type="http://schemas.openxmlformats.org/officeDocument/2006/relationships/hyperlink" Target="https://www.mclibre.org/consultar/htmlcss/css/css-bordes-2.html" TargetMode="External"/><Relationship Id="rId111" Type="http://schemas.openxmlformats.org/officeDocument/2006/relationships/hyperlink" Target="https://www.mclibre.org/consultar/htmlcss/css/ejemplos/css3-bordes/border-image-source.html" TargetMode="External"/><Relationship Id="rId153" Type="http://schemas.openxmlformats.org/officeDocument/2006/relationships/image" Target="media/image94.png"/><Relationship Id="rId195" Type="http://schemas.openxmlformats.org/officeDocument/2006/relationships/image" Target="media/image124.png"/><Relationship Id="rId209" Type="http://schemas.openxmlformats.org/officeDocument/2006/relationships/image" Target="media/image137.png"/><Relationship Id="rId360" Type="http://schemas.openxmlformats.org/officeDocument/2006/relationships/hyperlink" Target="https://www.mclibre.org/consultar/htmlcss/css/css-flexbox.html" TargetMode="External"/><Relationship Id="rId220" Type="http://schemas.openxmlformats.org/officeDocument/2006/relationships/image" Target="media/image148.png"/><Relationship Id="rId15" Type="http://schemas.openxmlformats.org/officeDocument/2006/relationships/image" Target="media/image6.png"/><Relationship Id="rId57" Type="http://schemas.openxmlformats.org/officeDocument/2006/relationships/hyperlink" Target="https://developer.mozilla.org/en-US/docs/Web/CSS/font-size" TargetMode="External"/><Relationship Id="rId262" Type="http://schemas.openxmlformats.org/officeDocument/2006/relationships/hyperlink" Target="https://www.mclibre.org/consultar/htmlcss/css/css-fuente-2.html" TargetMode="External"/><Relationship Id="rId318" Type="http://schemas.openxmlformats.org/officeDocument/2006/relationships/hyperlink" Target="https://www.mclibre.org/consultar/htmlcss/css/css-margenes.html" TargetMode="External"/><Relationship Id="rId99" Type="http://schemas.openxmlformats.org/officeDocument/2006/relationships/hyperlink" Target="https://developer.mozilla.org/es/docs/Web/CSS" TargetMode="External"/><Relationship Id="rId122" Type="http://schemas.openxmlformats.org/officeDocument/2006/relationships/image" Target="media/image73.png"/><Relationship Id="rId164" Type="http://schemas.openxmlformats.org/officeDocument/2006/relationships/hyperlink" Target="https://www.w3.org/TR/2011/REC-CSS2-20110607/" TargetMode="External"/><Relationship Id="rId371" Type="http://schemas.openxmlformats.org/officeDocument/2006/relationships/hyperlink" Target="https://www.mclibre.org/consultar/htmlcss/css/css-columnas.html" TargetMode="External"/><Relationship Id="rId26" Type="http://schemas.openxmlformats.org/officeDocument/2006/relationships/image" Target="media/image17.png"/><Relationship Id="rId231" Type="http://schemas.openxmlformats.org/officeDocument/2006/relationships/image" Target="media/image157.png"/><Relationship Id="rId273" Type="http://schemas.openxmlformats.org/officeDocument/2006/relationships/hyperlink" Target="https://www.mclibre.org/consultar/htmlcss/css/css-texto.html" TargetMode="External"/><Relationship Id="rId329" Type="http://schemas.openxmlformats.org/officeDocument/2006/relationships/hyperlink" Target="https://www.mclibre.org/consultar/htmlcss/css/css-fondos.html" TargetMode="External"/><Relationship Id="rId68" Type="http://schemas.openxmlformats.org/officeDocument/2006/relationships/hyperlink" Target="https://www.w3.org/TR/2018/REC-css-fonts-3-20180920/" TargetMode="External"/><Relationship Id="rId133" Type="http://schemas.openxmlformats.org/officeDocument/2006/relationships/image" Target="media/image82.png"/><Relationship Id="rId175" Type="http://schemas.openxmlformats.org/officeDocument/2006/relationships/image" Target="media/image109.png"/><Relationship Id="rId340" Type="http://schemas.openxmlformats.org/officeDocument/2006/relationships/hyperlink" Target="https://www.mclibre.org/consultar/htmlcss/css/css-posicionamiento-flotante.html" TargetMode="External"/><Relationship Id="rId200" Type="http://schemas.openxmlformats.org/officeDocument/2006/relationships/image" Target="media/image129.png"/><Relationship Id="rId382" Type="http://schemas.openxmlformats.org/officeDocument/2006/relationships/hyperlink" Target="https://www.mclibre.org/consultar/htmlcss/css/css-interface.html" TargetMode="External"/><Relationship Id="rId242" Type="http://schemas.openxmlformats.org/officeDocument/2006/relationships/hyperlink" Target="https://www.mclibre.org/consultar/htmlcss/css/css-fuente.html" TargetMode="External"/><Relationship Id="rId284" Type="http://schemas.openxmlformats.org/officeDocument/2006/relationships/hyperlink" Target="https://www.mclibre.org/consultar/htmlcss/css/css-bordes.html" TargetMode="External"/><Relationship Id="rId37" Type="http://schemas.openxmlformats.org/officeDocument/2006/relationships/image" Target="media/image25.png"/><Relationship Id="rId79" Type="http://schemas.openxmlformats.org/officeDocument/2006/relationships/hyperlink" Target="https://www.mclibre.org/consultar/htmlcss/css/css-bordes.html" TargetMode="External"/><Relationship Id="rId102" Type="http://schemas.openxmlformats.org/officeDocument/2006/relationships/image" Target="media/image61.png"/><Relationship Id="rId144" Type="http://schemas.openxmlformats.org/officeDocument/2006/relationships/image" Target="media/image90.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Antequera2025\plantillasword\PlantillaApunt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D13C871-5E7F-4472-ADDA-BDA63001B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PlantillaApuntes.dotx</Template>
  <TotalTime>6905</TotalTime>
  <Pages>260</Pages>
  <Words>45884</Words>
  <Characters>252366</Characters>
  <Application>Microsoft Office Word</Application>
  <DocSecurity>0</DocSecurity>
  <Lines>2103</Lines>
  <Paragraphs>595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Carlos Cano Ladera</dc:creator>
  <cp:lastModifiedBy>Carlos Cano Ladera</cp:lastModifiedBy>
  <cp:revision>824</cp:revision>
  <cp:lastPrinted>2025-10-06T08:55:00Z</cp:lastPrinted>
  <dcterms:created xsi:type="dcterms:W3CDTF">2025-09-10T09:35:00Z</dcterms:created>
  <dcterms:modified xsi:type="dcterms:W3CDTF">2025-10-06T08:55:00Z</dcterms:modified>
</cp:coreProperties>
</file>